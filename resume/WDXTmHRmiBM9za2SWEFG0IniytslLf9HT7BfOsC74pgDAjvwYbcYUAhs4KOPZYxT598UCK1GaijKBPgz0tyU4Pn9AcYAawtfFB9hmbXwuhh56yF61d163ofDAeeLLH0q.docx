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9C1CC7" w14:paraId="5F71598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E7C3C12" w14:textId="77777777" w:rsidR="003E151D" w:rsidRPr="001147BC" w:rsidRDefault="003E151D" w:rsidP="003E151D">
            <w:pPr>
              <w:tabs>
                <w:tab w:val="left" w:pos="990"/>
              </w:tabs>
              <w:jc w:val="center"/>
              <w:rPr>
                <w:rFonts w:ascii="Dubai Light" w:hAnsi="Dubai Light" w:cs="Dubai Light"/>
                <w:sz w:val="24"/>
                <w:szCs w:val="24"/>
              </w:rPr>
            </w:pPr>
          </w:p>
          <w:p w14:paraId="37B44014" w14:textId="37A929EA" w:rsidR="003E151D" w:rsidRPr="009C1CC7" w:rsidRDefault="003E151D" w:rsidP="003E151D">
            <w:pPr>
              <w:tabs>
                <w:tab w:val="left" w:pos="990"/>
              </w:tabs>
              <w:jc w:val="center"/>
              <w:rPr>
                <w:rFonts w:ascii="Dubai Light" w:hAnsi="Dubai Light" w:cs="Dubai Light"/>
              </w:rPr>
            </w:pPr>
          </w:p>
        </w:tc>
        <w:tc>
          <w:tcPr>
            <w:tcW w:w="720" w:type="dxa"/>
          </w:tcPr>
          <w:p w14:paraId="190B033A" w14:textId="77777777" w:rsidR="001B2ABD" w:rsidRPr="003F72DD" w:rsidRDefault="001B2ABD" w:rsidP="000C45FF">
            <w:pPr>
              <w:tabs>
                <w:tab w:val="left" w:pos="990"/>
              </w:tabs>
              <w:rPr>
                <w:rFonts w:ascii="Dubai Light" w:hAnsi="Dubai Light" w:cs="Dubai Light" w:hint="cs"/>
              </w:rPr>
            </w:pPr>
          </w:p>
          <w:p w14:paraId="5687983E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2AE86A00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313755EC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32E802FF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09C7B653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4DAA3EC8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17375414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40A13970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0425640B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297BB21E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096D049D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3656BB1A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38549389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1FACC65D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42429E39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10BCD2A4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36E9A091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3BC19CFD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0DB0663D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434EDAD9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432E8282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6A51A099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588AF296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658938A2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5C4E9E61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4F1ECEEC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6BF50BD9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32D4750D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1B9B38E2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2CE202AE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758D991C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5437C773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7AEB5F6A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32B86124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667370D3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75BC4B2E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539D1F91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4DD0E141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615E63D0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7D27FD4C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022D4B8B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1EB7BB96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09A423CB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78FDD2FF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  <w:p w14:paraId="3C947FF1" w14:textId="77777777" w:rsidR="003E151D" w:rsidRPr="003F72DD" w:rsidRDefault="003E151D" w:rsidP="003E151D">
            <w:pPr>
              <w:rPr>
                <w:rFonts w:ascii="Dubai Light" w:hAnsi="Dubai Light" w:cs="Dubai Light" w:hint="cs"/>
              </w:rPr>
            </w:pPr>
          </w:p>
        </w:tc>
        <w:tc>
          <w:tcPr>
            <w:tcW w:w="6470" w:type="dxa"/>
            <w:vAlign w:val="bottom"/>
          </w:tcPr>
          <w:p w14:paraId="18777F3E" w14:textId="77777777" w:rsidR="003F72DD" w:rsidRDefault="003F72DD" w:rsidP="002C4570">
            <w:pPr>
              <w:pStyle w:val="Title"/>
              <w:rPr>
                <w:rFonts w:ascii="Dubai Light" w:hAnsi="Dubai Light" w:cs="Dubai Light"/>
                <w:sz w:val="48"/>
                <w:szCs w:val="48"/>
              </w:rPr>
            </w:pPr>
          </w:p>
          <w:p w14:paraId="31AB59DE" w14:textId="7173E290" w:rsidR="001B2ABD" w:rsidRDefault="00B72A01" w:rsidP="003F72DD">
            <w:pPr>
              <w:pStyle w:val="Title"/>
              <w:rPr>
                <w:rFonts w:ascii="Dubai Light" w:hAnsi="Dubai Light" w:cs="Dubai Light"/>
                <w:sz w:val="48"/>
                <w:szCs w:val="48"/>
              </w:rPr>
            </w:pPr>
            <w:r w:rsidRPr="003F72DD">
              <w:rPr>
                <w:rFonts w:ascii="Dubai Light" w:hAnsi="Dubai Light" w:cs="Dubai Light" w:hint="cs"/>
                <w:sz w:val="48"/>
                <w:szCs w:val="48"/>
              </w:rPr>
              <w:t>Benjamin</w:t>
            </w:r>
            <w:r w:rsidR="005C1900" w:rsidRPr="003F72DD">
              <w:rPr>
                <w:rFonts w:ascii="Dubai Light" w:hAnsi="Dubai Light" w:cs="Dubai Light" w:hint="cs"/>
                <w:sz w:val="48"/>
                <w:szCs w:val="48"/>
              </w:rPr>
              <w:t xml:space="preserve"> Crenshaw</w:t>
            </w:r>
          </w:p>
          <w:p w14:paraId="05C7A77A" w14:textId="47A6DB3B" w:rsidR="003F72DD" w:rsidRDefault="003F72DD" w:rsidP="003F72DD">
            <w:hyperlink r:id="rId10" w:history="1">
              <w:r w:rsidRPr="00FE4D6B">
                <w:rPr>
                  <w:rStyle w:val="Hyperlink"/>
                </w:rPr>
                <w:t>BenjaminT.Crenshaw@gmail.com</w:t>
              </w:r>
            </w:hyperlink>
          </w:p>
          <w:p w14:paraId="388BC109" w14:textId="77777777" w:rsidR="003F72DD" w:rsidRPr="003F72DD" w:rsidRDefault="003F72DD" w:rsidP="003F72DD"/>
          <w:p w14:paraId="378A3700" w14:textId="7E5C7626" w:rsidR="00627ADB" w:rsidRPr="003F72DD" w:rsidRDefault="00B72A01" w:rsidP="009C1CC7">
            <w:pPr>
              <w:rPr>
                <w:rFonts w:ascii="Dubai Light" w:hAnsi="Dubai Light" w:cs="Dubai Light" w:hint="cs"/>
              </w:rPr>
            </w:pPr>
            <w:r w:rsidRPr="003F72DD">
              <w:rPr>
                <w:rFonts w:ascii="Dubai Light" w:hAnsi="Dubai Light" w:cs="Dubai Light" w:hint="cs"/>
              </w:rPr>
              <w:t>(816) 678. 6946</w:t>
            </w:r>
          </w:p>
          <w:sdt>
            <w:sdtPr>
              <w:rPr>
                <w:rFonts w:ascii="Dubai Light" w:hAnsi="Dubai Light" w:cs="Dubai Light" w:hint="cs"/>
              </w:rPr>
              <w:id w:val="-500734087"/>
              <w:placeholder>
                <w:docPart w:val="D8EA8FE9D7F34D6499F8A21F24F7F80A"/>
              </w:placeholder>
              <w:temporary/>
              <w:showingPlcHdr/>
              <w15:appearance w15:val="hidden"/>
            </w:sdtPr>
            <w:sdtEndPr/>
            <w:sdtContent>
              <w:p w14:paraId="4C6CD48A" w14:textId="77777777" w:rsidR="006E04E9" w:rsidRPr="003F72DD" w:rsidRDefault="006E04E9" w:rsidP="006E04E9">
                <w:pPr>
                  <w:pStyle w:val="Heading2"/>
                  <w:rPr>
                    <w:rFonts w:ascii="Dubai Light" w:hAnsi="Dubai Light" w:cs="Dubai Light" w:hint="cs"/>
                  </w:rPr>
                </w:pPr>
                <w:r w:rsidRPr="003F72DD">
                  <w:rPr>
                    <w:rFonts w:ascii="Dubai Light" w:hAnsi="Dubai Light" w:cs="Dubai Light" w:hint="cs"/>
                    <w:sz w:val="28"/>
                    <w:szCs w:val="28"/>
                  </w:rPr>
                  <w:t>WORK EXPERIENCE</w:t>
                </w:r>
              </w:p>
            </w:sdtContent>
          </w:sdt>
          <w:p w14:paraId="06228E4C" w14:textId="77777777" w:rsidR="006E04E9" w:rsidRPr="003F72DD" w:rsidRDefault="006E04E9" w:rsidP="006E04E9">
            <w:pPr>
              <w:pStyle w:val="Heading4"/>
              <w:rPr>
                <w:rFonts w:ascii="Dubai Light" w:hAnsi="Dubai Light" w:cs="Dubai Light" w:hint="cs"/>
                <w:bCs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 xml:space="preserve">Washington </w:t>
            </w:r>
            <w:proofErr w:type="gramStart"/>
            <w:r w:rsidRPr="003F72DD">
              <w:rPr>
                <w:rFonts w:ascii="Dubai Light" w:hAnsi="Dubai Light" w:cs="Dubai Light" w:hint="cs"/>
                <w:sz w:val="24"/>
                <w:szCs w:val="24"/>
              </w:rPr>
              <w:t xml:space="preserve">Rush  </w:t>
            </w:r>
            <w:r w:rsidRPr="003F72DD">
              <w:rPr>
                <w:rFonts w:ascii="Dubai Light" w:hAnsi="Dubai Light" w:cs="Dubai Light" w:hint="cs"/>
                <w:i/>
                <w:sz w:val="24"/>
                <w:szCs w:val="24"/>
              </w:rPr>
              <w:t>Head</w:t>
            </w:r>
            <w:proofErr w:type="gramEnd"/>
            <w:r w:rsidRPr="003F72DD">
              <w:rPr>
                <w:rFonts w:ascii="Dubai Light" w:hAnsi="Dubai Light" w:cs="Dubai Light" w:hint="cs"/>
                <w:i/>
                <w:sz w:val="24"/>
                <w:szCs w:val="24"/>
              </w:rPr>
              <w:t xml:space="preserve"> Soccer Coach</w:t>
            </w:r>
          </w:p>
          <w:p w14:paraId="76B9BD1E" w14:textId="77777777" w:rsidR="006E04E9" w:rsidRPr="003F72DD" w:rsidRDefault="006E04E9" w:rsidP="006E04E9">
            <w:pPr>
              <w:pStyle w:val="Date"/>
              <w:rPr>
                <w:rFonts w:ascii="Dubai Light" w:hAnsi="Dubai Light" w:cs="Dubai Light" w:hint="cs"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>January 2015–Present</w:t>
            </w:r>
          </w:p>
          <w:p w14:paraId="4E991AFD" w14:textId="7A7577B0" w:rsidR="006E04E9" w:rsidRPr="003F72DD" w:rsidRDefault="004A7699" w:rsidP="004A7699">
            <w:pPr>
              <w:pStyle w:val="ListParagraph"/>
              <w:numPr>
                <w:ilvl w:val="0"/>
                <w:numId w:val="1"/>
              </w:numPr>
              <w:rPr>
                <w:rFonts w:ascii="Dubai Light" w:hAnsi="Dubai Light" w:cs="Dubai Light" w:hint="cs"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>Organize high energy sessions</w:t>
            </w:r>
          </w:p>
          <w:p w14:paraId="68F40642" w14:textId="685FE4E9" w:rsidR="002C4570" w:rsidRPr="003F72DD" w:rsidRDefault="002C4570" w:rsidP="002C4570">
            <w:pPr>
              <w:pStyle w:val="ListParagraph"/>
              <w:numPr>
                <w:ilvl w:val="0"/>
                <w:numId w:val="1"/>
              </w:numPr>
              <w:rPr>
                <w:rFonts w:ascii="Dubai Light" w:hAnsi="Dubai Light" w:cs="Dubai Light" w:hint="cs"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>Work cooperatively as a team</w:t>
            </w:r>
          </w:p>
          <w:p w14:paraId="0AC280A1" w14:textId="50BCC403" w:rsidR="006E04E9" w:rsidRPr="003F72DD" w:rsidRDefault="004E4F39" w:rsidP="006E04E9">
            <w:pPr>
              <w:pStyle w:val="ListParagraph"/>
              <w:numPr>
                <w:ilvl w:val="0"/>
                <w:numId w:val="1"/>
              </w:numPr>
              <w:rPr>
                <w:rFonts w:ascii="Dubai Light" w:hAnsi="Dubai Light" w:cs="Dubai Light" w:hint="cs"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 xml:space="preserve"> </w:t>
            </w:r>
            <w:r w:rsidR="002C4570" w:rsidRPr="003F72DD">
              <w:rPr>
                <w:rFonts w:ascii="Dubai Light" w:hAnsi="Dubai Light" w:cs="Dubai Light" w:hint="cs"/>
                <w:sz w:val="24"/>
                <w:szCs w:val="24"/>
              </w:rPr>
              <w:t>Learn from mistakes</w:t>
            </w:r>
          </w:p>
          <w:p w14:paraId="62CD4859" w14:textId="77777777" w:rsidR="006E04E9" w:rsidRPr="003F72DD" w:rsidRDefault="006E04E9" w:rsidP="006E04E9">
            <w:pPr>
              <w:rPr>
                <w:rFonts w:ascii="Dubai Light" w:hAnsi="Dubai Light" w:cs="Dubai Light" w:hint="cs"/>
              </w:rPr>
            </w:pPr>
          </w:p>
          <w:p w14:paraId="785D7072" w14:textId="77777777" w:rsidR="006E04E9" w:rsidRPr="003F72DD" w:rsidRDefault="006E04E9" w:rsidP="006E04E9">
            <w:pPr>
              <w:pStyle w:val="Heading4"/>
              <w:rPr>
                <w:rFonts w:ascii="Dubai Light" w:hAnsi="Dubai Light" w:cs="Dubai Light" w:hint="cs"/>
                <w:bCs/>
                <w:i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 xml:space="preserve">Everett Community </w:t>
            </w:r>
            <w:proofErr w:type="gramStart"/>
            <w:r w:rsidRPr="003F72DD">
              <w:rPr>
                <w:rFonts w:ascii="Dubai Light" w:hAnsi="Dubai Light" w:cs="Dubai Light" w:hint="cs"/>
                <w:sz w:val="24"/>
                <w:szCs w:val="24"/>
              </w:rPr>
              <w:t xml:space="preserve">College  </w:t>
            </w:r>
            <w:r w:rsidRPr="003F72DD">
              <w:rPr>
                <w:rFonts w:ascii="Dubai Light" w:hAnsi="Dubai Light" w:cs="Dubai Light" w:hint="cs"/>
                <w:i/>
                <w:sz w:val="24"/>
                <w:szCs w:val="24"/>
              </w:rPr>
              <w:t>Assistant</w:t>
            </w:r>
            <w:proofErr w:type="gramEnd"/>
            <w:r w:rsidRPr="003F72DD">
              <w:rPr>
                <w:rFonts w:ascii="Dubai Light" w:hAnsi="Dubai Light" w:cs="Dubai Light" w:hint="cs"/>
                <w:i/>
                <w:sz w:val="24"/>
                <w:szCs w:val="24"/>
              </w:rPr>
              <w:t xml:space="preserve"> Men’s Soccer Coach</w:t>
            </w: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 xml:space="preserve"> </w:t>
            </w:r>
          </w:p>
          <w:p w14:paraId="33AFB7C1" w14:textId="77777777" w:rsidR="006E04E9" w:rsidRPr="003F72DD" w:rsidRDefault="006E04E9" w:rsidP="006E04E9">
            <w:pPr>
              <w:pStyle w:val="Date"/>
              <w:rPr>
                <w:rFonts w:ascii="Dubai Light" w:hAnsi="Dubai Light" w:cs="Dubai Light" w:hint="cs"/>
                <w:sz w:val="24"/>
                <w:szCs w:val="24"/>
              </w:rPr>
            </w:pPr>
            <w:proofErr w:type="gramStart"/>
            <w:r w:rsidRPr="003F72DD">
              <w:rPr>
                <w:rFonts w:ascii="Dubai Light" w:hAnsi="Dubai Light" w:cs="Dubai Light" w:hint="cs"/>
                <w:sz w:val="24"/>
                <w:szCs w:val="24"/>
              </w:rPr>
              <w:t>August  2018</w:t>
            </w:r>
            <w:proofErr w:type="gramEnd"/>
            <w:r w:rsidRPr="003F72DD">
              <w:rPr>
                <w:rFonts w:ascii="Dubai Light" w:hAnsi="Dubai Light" w:cs="Dubai Light" w:hint="cs"/>
                <w:sz w:val="24"/>
                <w:szCs w:val="24"/>
              </w:rPr>
              <w:t>–</w:t>
            </w:r>
            <w:r w:rsidR="00EF1763" w:rsidRPr="003F72DD">
              <w:rPr>
                <w:rFonts w:ascii="Dubai Light" w:hAnsi="Dubai Light" w:cs="Dubai Light" w:hint="cs"/>
                <w:sz w:val="24"/>
                <w:szCs w:val="24"/>
              </w:rPr>
              <w:t>November 2018 (</w:t>
            </w:r>
            <w:r w:rsidR="008103FF" w:rsidRPr="003F72DD">
              <w:rPr>
                <w:rFonts w:ascii="Dubai Light" w:hAnsi="Dubai Light" w:cs="Dubai Light" w:hint="cs"/>
                <w:sz w:val="24"/>
                <w:szCs w:val="24"/>
              </w:rPr>
              <w:t>Incumbent</w:t>
            </w:r>
            <w:r w:rsidR="00EF1763" w:rsidRPr="003F72DD">
              <w:rPr>
                <w:rFonts w:ascii="Dubai Light" w:hAnsi="Dubai Light" w:cs="Dubai Light" w:hint="cs"/>
                <w:sz w:val="24"/>
                <w:szCs w:val="24"/>
              </w:rPr>
              <w:t>)</w:t>
            </w:r>
          </w:p>
          <w:p w14:paraId="6EA0661A" w14:textId="46E7C5FE" w:rsidR="006E04E9" w:rsidRPr="003F72DD" w:rsidRDefault="002C4570" w:rsidP="002C4570">
            <w:pPr>
              <w:pStyle w:val="ListParagraph"/>
              <w:numPr>
                <w:ilvl w:val="0"/>
                <w:numId w:val="2"/>
              </w:numPr>
              <w:rPr>
                <w:rFonts w:ascii="Dubai Light" w:hAnsi="Dubai Light" w:cs="Dubai Light" w:hint="cs"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>Recruit players from around the world</w:t>
            </w:r>
          </w:p>
          <w:p w14:paraId="4DDA91F7" w14:textId="63B9F13C" w:rsidR="002C4570" w:rsidRPr="003F72DD" w:rsidRDefault="002C4570" w:rsidP="002C4570">
            <w:pPr>
              <w:pStyle w:val="ListParagraph"/>
              <w:numPr>
                <w:ilvl w:val="0"/>
                <w:numId w:val="2"/>
              </w:numPr>
              <w:rPr>
                <w:rFonts w:ascii="Dubai Light" w:hAnsi="Dubai Light" w:cs="Dubai Light" w:hint="cs"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>Manage “student-athlete” relationship</w:t>
            </w:r>
          </w:p>
          <w:p w14:paraId="1A79F393" w14:textId="77777777" w:rsidR="00E41DE9" w:rsidRPr="003F72DD" w:rsidRDefault="00E41DE9" w:rsidP="006E04E9">
            <w:pPr>
              <w:rPr>
                <w:rFonts w:ascii="Dubai Light" w:hAnsi="Dubai Light" w:cs="Dubai Light" w:hint="cs"/>
              </w:rPr>
            </w:pPr>
          </w:p>
          <w:p w14:paraId="53821941" w14:textId="77777777" w:rsidR="006871C8" w:rsidRPr="003F72DD" w:rsidRDefault="00E41DE9" w:rsidP="006E04E9">
            <w:pPr>
              <w:rPr>
                <w:rFonts w:ascii="Dubai Light" w:hAnsi="Dubai Light" w:cs="Dubai Light" w:hint="cs"/>
                <w:b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b/>
                <w:sz w:val="24"/>
                <w:szCs w:val="24"/>
              </w:rPr>
              <w:t xml:space="preserve">Tulalip Resort </w:t>
            </w:r>
            <w:proofErr w:type="gramStart"/>
            <w:r w:rsidRPr="003F72DD">
              <w:rPr>
                <w:rFonts w:ascii="Dubai Light" w:hAnsi="Dubai Light" w:cs="Dubai Light" w:hint="cs"/>
                <w:b/>
                <w:sz w:val="24"/>
                <w:szCs w:val="24"/>
              </w:rPr>
              <w:t>Casino</w:t>
            </w:r>
            <w:r w:rsidR="000947DE" w:rsidRPr="003F72DD">
              <w:rPr>
                <w:rFonts w:ascii="Dubai Light" w:hAnsi="Dubai Light" w:cs="Dubai Light" w:hint="cs"/>
                <w:b/>
                <w:sz w:val="24"/>
                <w:szCs w:val="24"/>
              </w:rPr>
              <w:t xml:space="preserve">  </w:t>
            </w:r>
            <w:r w:rsidR="000947DE" w:rsidRPr="003F72DD">
              <w:rPr>
                <w:rFonts w:ascii="Dubai Light" w:hAnsi="Dubai Light" w:cs="Dubai Light" w:hint="cs"/>
                <w:b/>
                <w:i/>
                <w:sz w:val="24"/>
                <w:szCs w:val="24"/>
              </w:rPr>
              <w:t>Valet</w:t>
            </w:r>
            <w:proofErr w:type="gramEnd"/>
            <w:r w:rsidR="000947DE" w:rsidRPr="003F72DD">
              <w:rPr>
                <w:rFonts w:ascii="Dubai Light" w:hAnsi="Dubai Light" w:cs="Dubai Light" w:hint="cs"/>
                <w:b/>
                <w:i/>
                <w:sz w:val="24"/>
                <w:szCs w:val="24"/>
              </w:rPr>
              <w:t xml:space="preserve"> Attendant</w:t>
            </w:r>
          </w:p>
          <w:p w14:paraId="410FBE10" w14:textId="77777777" w:rsidR="00A8084C" w:rsidRPr="003F72DD" w:rsidRDefault="00A8084C" w:rsidP="006E04E9">
            <w:pPr>
              <w:rPr>
                <w:rFonts w:ascii="Dubai Light" w:hAnsi="Dubai Light" w:cs="Dubai Light" w:hint="cs"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>August 2015-April 2016</w:t>
            </w:r>
            <w:r w:rsidR="006871C8" w:rsidRPr="003F72DD">
              <w:rPr>
                <w:rFonts w:ascii="Dubai Light" w:hAnsi="Dubai Light" w:cs="Dubai Light" w:hint="cs"/>
                <w:sz w:val="24"/>
                <w:szCs w:val="24"/>
              </w:rPr>
              <w:t xml:space="preserve"> </w:t>
            </w:r>
          </w:p>
          <w:p w14:paraId="13FB316D" w14:textId="71E29635" w:rsidR="00933F6C" w:rsidRPr="003F72DD" w:rsidRDefault="002C4570" w:rsidP="002C4570">
            <w:pPr>
              <w:pStyle w:val="ListParagraph"/>
              <w:numPr>
                <w:ilvl w:val="0"/>
                <w:numId w:val="3"/>
              </w:numPr>
              <w:rPr>
                <w:rFonts w:ascii="Dubai Light" w:hAnsi="Dubai Light" w:cs="Dubai Light" w:hint="cs"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>Teach newcomers how to process guests and vehicles</w:t>
            </w:r>
          </w:p>
          <w:p w14:paraId="4AA8791D" w14:textId="3F35CEE6" w:rsidR="006871C8" w:rsidRPr="003F72DD" w:rsidRDefault="002C4570" w:rsidP="003F72DD">
            <w:pPr>
              <w:pStyle w:val="ListParagraph"/>
              <w:numPr>
                <w:ilvl w:val="0"/>
                <w:numId w:val="3"/>
              </w:numPr>
              <w:rPr>
                <w:rFonts w:ascii="Dubai Light" w:hAnsi="Dubai Light" w:cs="Dubai Light" w:hint="cs"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>Show guests a good time</w:t>
            </w:r>
            <w:bookmarkStart w:id="0" w:name="_GoBack"/>
            <w:bookmarkEnd w:id="0"/>
          </w:p>
          <w:sdt>
            <w:sdtPr>
              <w:rPr>
                <w:rFonts w:ascii="Dubai Light" w:hAnsi="Dubai Light" w:cs="Dubai Light" w:hint="cs"/>
              </w:rPr>
              <w:id w:val="1049110328"/>
              <w:placeholder>
                <w:docPart w:val="54616EBC0E774BE3A22195157D6A50A6"/>
              </w:placeholder>
              <w:temporary/>
              <w:showingPlcHdr/>
              <w15:appearance w15:val="hidden"/>
            </w:sdtPr>
            <w:sdtEndPr/>
            <w:sdtContent>
              <w:p w14:paraId="3C3B378F" w14:textId="77777777" w:rsidR="006E04E9" w:rsidRPr="003F72DD" w:rsidRDefault="006E04E9" w:rsidP="006E04E9">
                <w:pPr>
                  <w:pStyle w:val="Heading2"/>
                  <w:rPr>
                    <w:rFonts w:ascii="Dubai Light" w:hAnsi="Dubai Light" w:cs="Dubai Light" w:hint="cs"/>
                  </w:rPr>
                </w:pPr>
                <w:r w:rsidRPr="003F72DD">
                  <w:rPr>
                    <w:rFonts w:ascii="Dubai Light" w:hAnsi="Dubai Light" w:cs="Dubai Light" w:hint="cs"/>
                    <w:sz w:val="28"/>
                    <w:szCs w:val="28"/>
                  </w:rPr>
                  <w:t>EDUCATION</w:t>
                </w:r>
              </w:p>
            </w:sdtContent>
          </w:sdt>
          <w:p w14:paraId="46CF439D" w14:textId="77777777" w:rsidR="006E04E9" w:rsidRPr="003F72DD" w:rsidRDefault="006E04E9" w:rsidP="006E04E9">
            <w:pPr>
              <w:pStyle w:val="Heading4"/>
              <w:rPr>
                <w:rFonts w:ascii="Dubai Light" w:hAnsi="Dubai Light" w:cs="Dubai Light" w:hint="cs"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>Everett Community College</w:t>
            </w:r>
          </w:p>
          <w:p w14:paraId="769BAC45" w14:textId="3D5880F4" w:rsidR="006E04E9" w:rsidRPr="003F72DD" w:rsidRDefault="006E04E9" w:rsidP="002C4570">
            <w:pPr>
              <w:pStyle w:val="Date"/>
              <w:rPr>
                <w:rFonts w:ascii="Dubai Light" w:hAnsi="Dubai Light" w:cs="Dubai Light" w:hint="cs"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>2016 - Present</w:t>
            </w:r>
          </w:p>
          <w:p w14:paraId="4D2CCBC7" w14:textId="77777777" w:rsidR="006E04E9" w:rsidRPr="003F72DD" w:rsidRDefault="006E04E9" w:rsidP="006E04E9">
            <w:pPr>
              <w:pStyle w:val="Heading4"/>
              <w:rPr>
                <w:rFonts w:ascii="Dubai Light" w:hAnsi="Dubai Light" w:cs="Dubai Light" w:hint="cs"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>University of Washington</w:t>
            </w:r>
          </w:p>
          <w:p w14:paraId="4ACC3141" w14:textId="082AC77D" w:rsidR="002C4570" w:rsidRPr="003F72DD" w:rsidRDefault="006E04E9" w:rsidP="003F72DD">
            <w:pPr>
              <w:pStyle w:val="Date"/>
              <w:rPr>
                <w:rFonts w:ascii="Dubai Light" w:hAnsi="Dubai Light" w:cs="Dubai Light" w:hint="cs"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 xml:space="preserve">2010 </w:t>
            </w:r>
            <w:r w:rsidR="002C4570" w:rsidRPr="003F72DD">
              <w:rPr>
                <w:rFonts w:ascii="Dubai Light" w:hAnsi="Dubai Light" w:cs="Dubai Light" w:hint="cs"/>
                <w:sz w:val="24"/>
                <w:szCs w:val="24"/>
              </w:rPr>
              <w:t>–</w:t>
            </w: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 xml:space="preserve"> 2013</w:t>
            </w:r>
          </w:p>
          <w:p w14:paraId="4EF8FC0A" w14:textId="40E9FA27" w:rsidR="002C4570" w:rsidRPr="003F72DD" w:rsidRDefault="002C4570" w:rsidP="002C4570">
            <w:pPr>
              <w:rPr>
                <w:rFonts w:ascii="Dubai Light" w:hAnsi="Dubai Light" w:cs="Dubai Light" w:hint="cs"/>
              </w:rPr>
            </w:pPr>
          </w:p>
          <w:p w14:paraId="79444A64" w14:textId="77777777" w:rsidR="005D5466" w:rsidRPr="003F72DD" w:rsidRDefault="005D5466" w:rsidP="005D5466">
            <w:pPr>
              <w:tabs>
                <w:tab w:val="left" w:pos="990"/>
              </w:tabs>
              <w:jc w:val="center"/>
              <w:rPr>
                <w:rFonts w:ascii="Dubai Light" w:hAnsi="Dubai Light" w:cs="Dubai Light" w:hint="cs"/>
                <w:b/>
                <w:sz w:val="24"/>
                <w:szCs w:val="24"/>
              </w:rPr>
            </w:pPr>
            <w:proofErr w:type="gramStart"/>
            <w:r w:rsidRPr="003F72DD">
              <w:rPr>
                <w:rFonts w:ascii="Dubai Light" w:hAnsi="Dubai Light" w:cs="Dubai Light" w:hint="cs"/>
                <w:b/>
                <w:sz w:val="24"/>
                <w:szCs w:val="24"/>
              </w:rPr>
              <w:t>Additional  Information</w:t>
            </w:r>
            <w:proofErr w:type="gramEnd"/>
          </w:p>
          <w:p w14:paraId="4BE6DFBB" w14:textId="24951F32" w:rsidR="005D5466" w:rsidRPr="003F72DD" w:rsidRDefault="005D5466" w:rsidP="005D5466">
            <w:pPr>
              <w:tabs>
                <w:tab w:val="left" w:pos="990"/>
              </w:tabs>
              <w:jc w:val="center"/>
              <w:rPr>
                <w:rFonts w:ascii="Dubai Light" w:hAnsi="Dubai Light" w:cs="Dubai Light" w:hint="cs"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>Division 1 Varsity, Men’s Soccer, University of Washington</w:t>
            </w:r>
          </w:p>
          <w:p w14:paraId="7321D715" w14:textId="77777777" w:rsidR="005D5466" w:rsidRPr="003F72DD" w:rsidRDefault="005D5466" w:rsidP="005D5466">
            <w:pPr>
              <w:tabs>
                <w:tab w:val="left" w:pos="990"/>
              </w:tabs>
              <w:rPr>
                <w:rFonts w:ascii="Dubai Light" w:hAnsi="Dubai Light" w:cs="Dubai Light" w:hint="cs"/>
                <w:sz w:val="24"/>
                <w:szCs w:val="24"/>
              </w:rPr>
            </w:pPr>
          </w:p>
          <w:p w14:paraId="74452BC6" w14:textId="77777777" w:rsidR="005D5466" w:rsidRPr="003F72DD" w:rsidRDefault="005D5466" w:rsidP="005D5466">
            <w:pPr>
              <w:tabs>
                <w:tab w:val="left" w:pos="990"/>
              </w:tabs>
              <w:jc w:val="center"/>
              <w:rPr>
                <w:rFonts w:ascii="Dubai Light" w:hAnsi="Dubai Light" w:cs="Dubai Light" w:hint="cs"/>
                <w:sz w:val="24"/>
                <w:szCs w:val="24"/>
              </w:rPr>
            </w:pPr>
            <w:r w:rsidRPr="003F72DD">
              <w:rPr>
                <w:rFonts w:ascii="Dubai Light" w:hAnsi="Dubai Light" w:cs="Dubai Light" w:hint="cs"/>
                <w:sz w:val="24"/>
                <w:szCs w:val="24"/>
              </w:rPr>
              <w:t xml:space="preserve">Familiar with Spanish </w:t>
            </w:r>
          </w:p>
          <w:p w14:paraId="6B2E80EF" w14:textId="721537B3" w:rsidR="002C4570" w:rsidRPr="003F72DD" w:rsidRDefault="002C4570" w:rsidP="002C4570">
            <w:pPr>
              <w:rPr>
                <w:rFonts w:ascii="Dubai Light" w:hAnsi="Dubai Light" w:cs="Dubai Light" w:hint="cs"/>
              </w:rPr>
            </w:pPr>
          </w:p>
          <w:p w14:paraId="3306B701" w14:textId="23A76746" w:rsidR="002C4570" w:rsidRPr="003F72DD" w:rsidRDefault="002C4570" w:rsidP="002C4570">
            <w:pPr>
              <w:rPr>
                <w:rFonts w:ascii="Dubai Light" w:hAnsi="Dubai Light" w:cs="Dubai Light" w:hint="cs"/>
              </w:rPr>
            </w:pPr>
          </w:p>
          <w:p w14:paraId="6831ADF6" w14:textId="54EBA5C9" w:rsidR="002C4570" w:rsidRPr="003F72DD" w:rsidRDefault="002C4570" w:rsidP="002C4570">
            <w:pPr>
              <w:rPr>
                <w:rFonts w:ascii="Dubai Light" w:hAnsi="Dubai Light" w:cs="Dubai Light" w:hint="cs"/>
              </w:rPr>
            </w:pPr>
          </w:p>
          <w:p w14:paraId="6F43EDAD" w14:textId="1C020800" w:rsidR="002C4570" w:rsidRPr="003F72DD" w:rsidRDefault="002C4570" w:rsidP="002C4570">
            <w:pPr>
              <w:rPr>
                <w:rFonts w:ascii="Dubai Light" w:hAnsi="Dubai Light" w:cs="Dubai Light" w:hint="cs"/>
              </w:rPr>
            </w:pPr>
          </w:p>
          <w:p w14:paraId="14F9AF1C" w14:textId="49BF871C" w:rsidR="002C4570" w:rsidRPr="003F72DD" w:rsidRDefault="002C4570" w:rsidP="002C4570">
            <w:pPr>
              <w:rPr>
                <w:rFonts w:ascii="Dubai Light" w:hAnsi="Dubai Light" w:cs="Dubai Light" w:hint="cs"/>
              </w:rPr>
            </w:pPr>
          </w:p>
          <w:p w14:paraId="53AF1104" w14:textId="7E2CAA1B" w:rsidR="002C4570" w:rsidRPr="003F72DD" w:rsidRDefault="002C4570" w:rsidP="002C4570">
            <w:pPr>
              <w:rPr>
                <w:rFonts w:ascii="Dubai Light" w:hAnsi="Dubai Light" w:cs="Dubai Light" w:hint="cs"/>
              </w:rPr>
            </w:pPr>
          </w:p>
          <w:p w14:paraId="1286BDFB" w14:textId="5632F683" w:rsidR="002C4570" w:rsidRPr="003F72DD" w:rsidRDefault="002C4570" w:rsidP="002C4570">
            <w:pPr>
              <w:rPr>
                <w:rFonts w:ascii="Dubai Light" w:hAnsi="Dubai Light" w:cs="Dubai Light" w:hint="cs"/>
              </w:rPr>
            </w:pPr>
          </w:p>
          <w:p w14:paraId="7C27DF7F" w14:textId="77777777" w:rsidR="002C4570" w:rsidRPr="003F72DD" w:rsidRDefault="002C4570" w:rsidP="002C4570">
            <w:pPr>
              <w:rPr>
                <w:rFonts w:ascii="Dubai Light" w:hAnsi="Dubai Light" w:cs="Dubai Light" w:hint="cs"/>
              </w:rPr>
            </w:pPr>
          </w:p>
          <w:p w14:paraId="6BFCE1DA" w14:textId="77777777" w:rsidR="006E04E9" w:rsidRPr="003F72DD" w:rsidRDefault="006E04E9" w:rsidP="009C1CC7">
            <w:pPr>
              <w:rPr>
                <w:rFonts w:ascii="Dubai Light" w:hAnsi="Dubai Light" w:cs="Dubai Light" w:hint="cs"/>
              </w:rPr>
            </w:pPr>
          </w:p>
        </w:tc>
      </w:tr>
    </w:tbl>
    <w:p w14:paraId="1A85BC69" w14:textId="77777777" w:rsidR="005C1900" w:rsidRPr="009C1CC7" w:rsidRDefault="005C1900" w:rsidP="000C45FF">
      <w:pPr>
        <w:tabs>
          <w:tab w:val="left" w:pos="990"/>
        </w:tabs>
        <w:rPr>
          <w:rFonts w:ascii="Dubai Light" w:hAnsi="Dubai Light" w:cs="Dubai Light"/>
        </w:rPr>
      </w:pPr>
    </w:p>
    <w:sectPr w:rsidR="005C1900" w:rsidRPr="009C1CC7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CBC66" w14:textId="77777777" w:rsidR="00E569EE" w:rsidRDefault="00E569EE" w:rsidP="000C45FF">
      <w:r>
        <w:separator/>
      </w:r>
    </w:p>
  </w:endnote>
  <w:endnote w:type="continuationSeparator" w:id="0">
    <w:p w14:paraId="586156FF" w14:textId="77777777" w:rsidR="00E569EE" w:rsidRDefault="00E569E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ubai Light">
    <w:charset w:val="B2"/>
    <w:family w:val="swiss"/>
    <w:pitch w:val="variable"/>
    <w:sig w:usb0="8000206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352A7" w14:textId="77777777" w:rsidR="00E569EE" w:rsidRDefault="00E569EE" w:rsidP="000C45FF">
      <w:r>
        <w:separator/>
      </w:r>
    </w:p>
  </w:footnote>
  <w:footnote w:type="continuationSeparator" w:id="0">
    <w:p w14:paraId="7864E44F" w14:textId="77777777" w:rsidR="00E569EE" w:rsidRDefault="00E569E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72A36" w14:textId="77777777" w:rsidR="00732330" w:rsidRDefault="0073233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435001" wp14:editId="5260F48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22105"/>
    <w:multiLevelType w:val="hybridMultilevel"/>
    <w:tmpl w:val="BB76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E3EBB"/>
    <w:multiLevelType w:val="hybridMultilevel"/>
    <w:tmpl w:val="623E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27C1B"/>
    <w:multiLevelType w:val="hybridMultilevel"/>
    <w:tmpl w:val="EE70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00"/>
    <w:rsid w:val="00036450"/>
    <w:rsid w:val="00094499"/>
    <w:rsid w:val="000947DE"/>
    <w:rsid w:val="000C45FF"/>
    <w:rsid w:val="000E3FD1"/>
    <w:rsid w:val="00112054"/>
    <w:rsid w:val="001147BC"/>
    <w:rsid w:val="001525E1"/>
    <w:rsid w:val="00180329"/>
    <w:rsid w:val="0019001F"/>
    <w:rsid w:val="001A74A5"/>
    <w:rsid w:val="001B2ABD"/>
    <w:rsid w:val="001D3F9F"/>
    <w:rsid w:val="001E0391"/>
    <w:rsid w:val="001E1759"/>
    <w:rsid w:val="001F1ECC"/>
    <w:rsid w:val="002400EB"/>
    <w:rsid w:val="0025217F"/>
    <w:rsid w:val="00256CF7"/>
    <w:rsid w:val="00281FD5"/>
    <w:rsid w:val="002C4570"/>
    <w:rsid w:val="0030481B"/>
    <w:rsid w:val="003156FC"/>
    <w:rsid w:val="003254B5"/>
    <w:rsid w:val="0037121F"/>
    <w:rsid w:val="003A6B7D"/>
    <w:rsid w:val="003B06CA"/>
    <w:rsid w:val="003D72C0"/>
    <w:rsid w:val="003E151D"/>
    <w:rsid w:val="003F72DD"/>
    <w:rsid w:val="004071FC"/>
    <w:rsid w:val="00445947"/>
    <w:rsid w:val="004813B3"/>
    <w:rsid w:val="00496591"/>
    <w:rsid w:val="004A7699"/>
    <w:rsid w:val="004B280E"/>
    <w:rsid w:val="004C63E4"/>
    <w:rsid w:val="004D3011"/>
    <w:rsid w:val="004E4F39"/>
    <w:rsid w:val="005262AC"/>
    <w:rsid w:val="00571345"/>
    <w:rsid w:val="005C1900"/>
    <w:rsid w:val="005D5466"/>
    <w:rsid w:val="005E39D5"/>
    <w:rsid w:val="005E434A"/>
    <w:rsid w:val="00600670"/>
    <w:rsid w:val="0062123A"/>
    <w:rsid w:val="00627ADB"/>
    <w:rsid w:val="00646E75"/>
    <w:rsid w:val="00657274"/>
    <w:rsid w:val="00666FB7"/>
    <w:rsid w:val="006771D0"/>
    <w:rsid w:val="006871C8"/>
    <w:rsid w:val="006A7F76"/>
    <w:rsid w:val="006E04E9"/>
    <w:rsid w:val="00715FCB"/>
    <w:rsid w:val="00732330"/>
    <w:rsid w:val="00743101"/>
    <w:rsid w:val="007775E1"/>
    <w:rsid w:val="007867A0"/>
    <w:rsid w:val="007927F5"/>
    <w:rsid w:val="00802CA0"/>
    <w:rsid w:val="008103FF"/>
    <w:rsid w:val="008E227B"/>
    <w:rsid w:val="009260CD"/>
    <w:rsid w:val="00933F6C"/>
    <w:rsid w:val="00952C25"/>
    <w:rsid w:val="009A22FF"/>
    <w:rsid w:val="009C1CC7"/>
    <w:rsid w:val="00A2118D"/>
    <w:rsid w:val="00A8084C"/>
    <w:rsid w:val="00AC79DB"/>
    <w:rsid w:val="00AD76E2"/>
    <w:rsid w:val="00B20152"/>
    <w:rsid w:val="00B359E4"/>
    <w:rsid w:val="00B57D98"/>
    <w:rsid w:val="00B70850"/>
    <w:rsid w:val="00B72A01"/>
    <w:rsid w:val="00C066B6"/>
    <w:rsid w:val="00C37BA1"/>
    <w:rsid w:val="00C4674C"/>
    <w:rsid w:val="00C506CF"/>
    <w:rsid w:val="00C72BED"/>
    <w:rsid w:val="00C9578B"/>
    <w:rsid w:val="00CA4D51"/>
    <w:rsid w:val="00CB0055"/>
    <w:rsid w:val="00D112DB"/>
    <w:rsid w:val="00D2522B"/>
    <w:rsid w:val="00D422DE"/>
    <w:rsid w:val="00D5459D"/>
    <w:rsid w:val="00DA1F4D"/>
    <w:rsid w:val="00DD172A"/>
    <w:rsid w:val="00E25A26"/>
    <w:rsid w:val="00E41DE9"/>
    <w:rsid w:val="00E4381A"/>
    <w:rsid w:val="00E46D6C"/>
    <w:rsid w:val="00E55D74"/>
    <w:rsid w:val="00E569EE"/>
    <w:rsid w:val="00EF1763"/>
    <w:rsid w:val="00F4152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AD32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90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9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4A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BenjaminT.Crenshaw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c\AppData\Local\Packages\Microsoft.Office.Desktop_8wekyb3d8bbwe\LocalCache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EA8FE9D7F34D6499F8A21F24F7F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9D17D-FA38-43B0-9491-A40958CE7E58}"/>
      </w:docPartPr>
      <w:docPartBody>
        <w:p w:rsidR="00617708" w:rsidRDefault="00D34F7D" w:rsidP="00D34F7D">
          <w:pPr>
            <w:pStyle w:val="D8EA8FE9D7F34D6499F8A21F24F7F80A"/>
          </w:pPr>
          <w:r w:rsidRPr="00036450">
            <w:t>WORK EXPERIENCE</w:t>
          </w:r>
        </w:p>
      </w:docPartBody>
    </w:docPart>
    <w:docPart>
      <w:docPartPr>
        <w:name w:val="54616EBC0E774BE3A22195157D6A5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B4D1A-2D03-4E5A-A757-6ECB6F48E0C6}"/>
      </w:docPartPr>
      <w:docPartBody>
        <w:p w:rsidR="00617708" w:rsidRDefault="00D34F7D" w:rsidP="00D34F7D">
          <w:pPr>
            <w:pStyle w:val="54616EBC0E774BE3A22195157D6A50A6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ubai Light">
    <w:charset w:val="B2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7D"/>
    <w:rsid w:val="00527C0F"/>
    <w:rsid w:val="00617708"/>
    <w:rsid w:val="00D3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85699AFE804534BBBDAF6534F98956">
    <w:name w:val="6985699AFE804534BBBDAF6534F98956"/>
  </w:style>
  <w:style w:type="paragraph" w:customStyle="1" w:styleId="2BF7B35C0FEA4B4D8C4753ED1C75D534">
    <w:name w:val="2BF7B35C0FEA4B4D8C4753ED1C75D534"/>
  </w:style>
  <w:style w:type="paragraph" w:customStyle="1" w:styleId="5718DD8D577849218F637E4EAFBCB834">
    <w:name w:val="5718DD8D577849218F637E4EAFBCB834"/>
  </w:style>
  <w:style w:type="paragraph" w:customStyle="1" w:styleId="033C6B75BFA048E69985F104A6F9528F">
    <w:name w:val="033C6B75BFA048E69985F104A6F9528F"/>
  </w:style>
  <w:style w:type="paragraph" w:customStyle="1" w:styleId="D1001382037148EA9DFEADC799978A02">
    <w:name w:val="D1001382037148EA9DFEADC799978A02"/>
  </w:style>
  <w:style w:type="paragraph" w:customStyle="1" w:styleId="61A5B60737604FB89CE444521DE5E874">
    <w:name w:val="61A5B60737604FB89CE444521DE5E874"/>
  </w:style>
  <w:style w:type="paragraph" w:customStyle="1" w:styleId="F06BEAED72CB4EB5A37F9042C11EEE1B">
    <w:name w:val="F06BEAED72CB4EB5A37F9042C11EEE1B"/>
  </w:style>
  <w:style w:type="paragraph" w:customStyle="1" w:styleId="3132990FC9E940BDA8D0D51077206F4B">
    <w:name w:val="3132990FC9E940BDA8D0D51077206F4B"/>
  </w:style>
  <w:style w:type="paragraph" w:customStyle="1" w:styleId="B9A61A92FAF44401A2532F858E479300">
    <w:name w:val="B9A61A92FAF44401A2532F858E479300"/>
  </w:style>
  <w:style w:type="paragraph" w:customStyle="1" w:styleId="611992581C6F4958BD37FB9FA7ADD5A4">
    <w:name w:val="611992581C6F4958BD37FB9FA7ADD5A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93FE0DB738D4B4BA5BCD09AEAC366E7">
    <w:name w:val="393FE0DB738D4B4BA5BCD09AEAC366E7"/>
  </w:style>
  <w:style w:type="paragraph" w:customStyle="1" w:styleId="CEFD123A5952450CA4B6FFD795BED645">
    <w:name w:val="CEFD123A5952450CA4B6FFD795BED645"/>
  </w:style>
  <w:style w:type="paragraph" w:customStyle="1" w:styleId="C95282DB62B7486B8D91C23E8D4B2888">
    <w:name w:val="C95282DB62B7486B8D91C23E8D4B2888"/>
  </w:style>
  <w:style w:type="paragraph" w:customStyle="1" w:styleId="0BC9DE42483C47429C49F12EFE44ADA3">
    <w:name w:val="0BC9DE42483C47429C49F12EFE44ADA3"/>
  </w:style>
  <w:style w:type="paragraph" w:customStyle="1" w:styleId="B41857CCDE304EA29256E9A1B0CF6595">
    <w:name w:val="B41857CCDE304EA29256E9A1B0CF6595"/>
  </w:style>
  <w:style w:type="paragraph" w:customStyle="1" w:styleId="2F54458AC55D4347899F01EFA9009FDB">
    <w:name w:val="2F54458AC55D4347899F01EFA9009FDB"/>
  </w:style>
  <w:style w:type="paragraph" w:customStyle="1" w:styleId="63034501C09540C59A61579F191C5FCC">
    <w:name w:val="63034501C09540C59A61579F191C5FCC"/>
  </w:style>
  <w:style w:type="paragraph" w:customStyle="1" w:styleId="A1908EACFF9D4522A970F30283700C88">
    <w:name w:val="A1908EACFF9D4522A970F30283700C88"/>
  </w:style>
  <w:style w:type="paragraph" w:customStyle="1" w:styleId="8F8E788CE5FE4C9697AE790C1B4FF3DF">
    <w:name w:val="8F8E788CE5FE4C9697AE790C1B4FF3DF"/>
  </w:style>
  <w:style w:type="paragraph" w:customStyle="1" w:styleId="B0FFC9164C344F959B492AE4E46C11F8">
    <w:name w:val="B0FFC9164C344F959B492AE4E46C11F8"/>
  </w:style>
  <w:style w:type="paragraph" w:customStyle="1" w:styleId="8C4BB339FAB04F60B443ED1AB47A9727">
    <w:name w:val="8C4BB339FAB04F60B443ED1AB47A9727"/>
  </w:style>
  <w:style w:type="paragraph" w:customStyle="1" w:styleId="4DB21E39F0A44858A435B52A212BDE16">
    <w:name w:val="4DB21E39F0A44858A435B52A212BDE16"/>
  </w:style>
  <w:style w:type="paragraph" w:customStyle="1" w:styleId="EDF4435BE9BD486185861F2079539744">
    <w:name w:val="EDF4435BE9BD486185861F2079539744"/>
  </w:style>
  <w:style w:type="paragraph" w:customStyle="1" w:styleId="CFACB643E6A94769A9449E82A1D6E6BA">
    <w:name w:val="CFACB643E6A94769A9449E82A1D6E6BA"/>
  </w:style>
  <w:style w:type="paragraph" w:customStyle="1" w:styleId="0A97A6990B86455EBF350E8F248E56C4">
    <w:name w:val="0A97A6990B86455EBF350E8F248E56C4"/>
  </w:style>
  <w:style w:type="paragraph" w:customStyle="1" w:styleId="A4AAB89C54DA4B83B74A08ABF0AEBCC2">
    <w:name w:val="A4AAB89C54DA4B83B74A08ABF0AEBCC2"/>
  </w:style>
  <w:style w:type="paragraph" w:customStyle="1" w:styleId="FFE288A0E7214D0694C4A1EB24AF95C3">
    <w:name w:val="FFE288A0E7214D0694C4A1EB24AF95C3"/>
  </w:style>
  <w:style w:type="paragraph" w:customStyle="1" w:styleId="051B013104454A37B482253043D70FBA">
    <w:name w:val="051B013104454A37B482253043D70FBA"/>
  </w:style>
  <w:style w:type="paragraph" w:customStyle="1" w:styleId="8AE8F5FB578D4364B15FEBCEB9271AB0">
    <w:name w:val="8AE8F5FB578D4364B15FEBCEB9271AB0"/>
  </w:style>
  <w:style w:type="paragraph" w:customStyle="1" w:styleId="3F49170679B848E38F6113B3440C3CD8">
    <w:name w:val="3F49170679B848E38F6113B3440C3CD8"/>
  </w:style>
  <w:style w:type="paragraph" w:customStyle="1" w:styleId="5B5FF3C397EE43F4811293D0D23024C5">
    <w:name w:val="5B5FF3C397EE43F4811293D0D23024C5"/>
  </w:style>
  <w:style w:type="paragraph" w:customStyle="1" w:styleId="E701AA3206074A6E846BC24A916898AE">
    <w:name w:val="E701AA3206074A6E846BC24A916898AE"/>
  </w:style>
  <w:style w:type="paragraph" w:customStyle="1" w:styleId="645C2DCE886648128F31A4F0882DCD1D">
    <w:name w:val="645C2DCE886648128F31A4F0882DCD1D"/>
  </w:style>
  <w:style w:type="paragraph" w:customStyle="1" w:styleId="F5DA9E8C826E489BAF81B28F756E0328">
    <w:name w:val="F5DA9E8C826E489BAF81B28F756E0328"/>
  </w:style>
  <w:style w:type="paragraph" w:customStyle="1" w:styleId="58D11EA53E6B49FE9385D2D6B2E33F21">
    <w:name w:val="58D11EA53E6B49FE9385D2D6B2E33F21"/>
  </w:style>
  <w:style w:type="paragraph" w:customStyle="1" w:styleId="7314C5008B0C47BAB777D5E1C380F6C8">
    <w:name w:val="7314C5008B0C47BAB777D5E1C380F6C8"/>
  </w:style>
  <w:style w:type="paragraph" w:customStyle="1" w:styleId="7E04EF76A590465A849AC95AB47534C0">
    <w:name w:val="7E04EF76A590465A849AC95AB47534C0"/>
  </w:style>
  <w:style w:type="paragraph" w:customStyle="1" w:styleId="6E20AF85507C48598C5F5EDCD9B30BAA">
    <w:name w:val="6E20AF85507C48598C5F5EDCD9B30BAA"/>
  </w:style>
  <w:style w:type="paragraph" w:customStyle="1" w:styleId="0BD9BDB03BC94A9CA97C4558D4138A68">
    <w:name w:val="0BD9BDB03BC94A9CA97C4558D4138A68"/>
  </w:style>
  <w:style w:type="paragraph" w:customStyle="1" w:styleId="3DEDEA20B5BB4765B05B236C8FD12460">
    <w:name w:val="3DEDEA20B5BB4765B05B236C8FD1246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FDCA62FEEC44ADBA7BF9841B64A1E3A">
    <w:name w:val="0FDCA62FEEC44ADBA7BF9841B64A1E3A"/>
  </w:style>
  <w:style w:type="paragraph" w:customStyle="1" w:styleId="2E0114AEBE9A4094922217E1E92D9D8F">
    <w:name w:val="2E0114AEBE9A4094922217E1E92D9D8F"/>
    <w:rsid w:val="00D34F7D"/>
  </w:style>
  <w:style w:type="paragraph" w:customStyle="1" w:styleId="838D329BDE4D4EFA9FB76782A92DD393">
    <w:name w:val="838D329BDE4D4EFA9FB76782A92DD393"/>
    <w:rsid w:val="00D34F7D"/>
  </w:style>
  <w:style w:type="paragraph" w:customStyle="1" w:styleId="59E5F330BCF44238AD7D7F1EFE1A895B">
    <w:name w:val="59E5F330BCF44238AD7D7F1EFE1A895B"/>
    <w:rsid w:val="00D34F7D"/>
  </w:style>
  <w:style w:type="paragraph" w:customStyle="1" w:styleId="799EC3FF432346A1AB9722E60C1AE4C8">
    <w:name w:val="799EC3FF432346A1AB9722E60C1AE4C8"/>
    <w:rsid w:val="00D34F7D"/>
  </w:style>
  <w:style w:type="paragraph" w:customStyle="1" w:styleId="02594375B82B44B68CF3DE7CDEC219E7">
    <w:name w:val="02594375B82B44B68CF3DE7CDEC219E7"/>
    <w:rsid w:val="00D34F7D"/>
  </w:style>
  <w:style w:type="paragraph" w:customStyle="1" w:styleId="86F05DC806D443FFA932DD7F59AFEA44">
    <w:name w:val="86F05DC806D443FFA932DD7F59AFEA44"/>
    <w:rsid w:val="00D34F7D"/>
  </w:style>
  <w:style w:type="paragraph" w:customStyle="1" w:styleId="D8EA8FE9D7F34D6499F8A21F24F7F80A">
    <w:name w:val="D8EA8FE9D7F34D6499F8A21F24F7F80A"/>
    <w:rsid w:val="00D34F7D"/>
  </w:style>
  <w:style w:type="paragraph" w:customStyle="1" w:styleId="54616EBC0E774BE3A22195157D6A50A6">
    <w:name w:val="54616EBC0E774BE3A22195157D6A50A6"/>
    <w:rsid w:val="00D34F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2019-04-04T21:05:00Z</dcterms:created>
  <dcterms:modified xsi:type="dcterms:W3CDTF">2019-04-08T14:12:00Z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