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408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721A678" w14:textId="77777777" w:rsidTr="00647AF2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3E3456B" w14:textId="77777777" w:rsidR="00692703" w:rsidRPr="00886103" w:rsidRDefault="00886103" w:rsidP="00647AF2">
            <w:pPr>
              <w:pStyle w:val="Title"/>
            </w:pPr>
            <w:r w:rsidRPr="00886103">
              <w:t>Scott</w:t>
            </w:r>
            <w:r w:rsidR="00692703" w:rsidRPr="00886103">
              <w:t xml:space="preserve"> </w:t>
            </w:r>
            <w:r w:rsidRPr="00886103">
              <w:rPr>
                <w:rStyle w:val="IntenseEmphasis"/>
                <w:b w:val="0"/>
                <w:iCs w:val="0"/>
                <w:color w:val="595959" w:themeColor="text1" w:themeTint="A6"/>
              </w:rPr>
              <w:t>Babcock</w:t>
            </w:r>
          </w:p>
          <w:p w14:paraId="00EB0300" w14:textId="766C7EE7" w:rsidR="00692703" w:rsidRPr="00CF1A49" w:rsidRDefault="009F439A" w:rsidP="00647AF2">
            <w:pPr>
              <w:pStyle w:val="ContactInfo"/>
              <w:contextualSpacing w:val="0"/>
            </w:pPr>
            <w:r>
              <w:t xml:space="preserve">1435 </w:t>
            </w:r>
            <w:proofErr w:type="spellStart"/>
            <w:r>
              <w:t>Marchbanks</w:t>
            </w:r>
            <w:proofErr w:type="spellEnd"/>
            <w:r>
              <w:t xml:space="preserve"> Drive #3, Walnut Creek</w:t>
            </w:r>
            <w:r w:rsidR="00A6556A">
              <w:t xml:space="preserve"> CA</w:t>
            </w:r>
            <w:sdt>
              <w:sdtPr>
                <w:alias w:val="Divider dot:"/>
                <w:tag w:val="Divider dot:"/>
                <w:id w:val="-1459182552"/>
                <w:placeholder>
                  <w:docPart w:val="1D5A4DA6A9C64FA286A7C23BDC22A43C"/>
                </w:placeholder>
                <w:temporary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86103">
              <w:t>(415)-654-8305</w:t>
            </w:r>
          </w:p>
          <w:p w14:paraId="52DEC468" w14:textId="3E5140D5" w:rsidR="00692703" w:rsidRPr="00CF1A49" w:rsidRDefault="00A6556A" w:rsidP="00647AF2">
            <w:pPr>
              <w:pStyle w:val="ContactInfoEmphasis"/>
              <w:contextualSpacing w:val="0"/>
            </w:pPr>
            <w:r>
              <w:t>Contact@ScottBabbs.com</w:t>
            </w:r>
          </w:p>
        </w:tc>
      </w:tr>
      <w:tr w:rsidR="009571D8" w:rsidRPr="00CF1A49" w14:paraId="13D6EBC6" w14:textId="77777777" w:rsidTr="00647AF2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70FC22FB" w14:textId="77777777" w:rsidR="001755A8" w:rsidRPr="00CF1A49" w:rsidRDefault="001755A8" w:rsidP="00647AF2">
            <w:pPr>
              <w:contextualSpacing w:val="0"/>
            </w:pPr>
          </w:p>
        </w:tc>
      </w:tr>
    </w:tbl>
    <w:p w14:paraId="371FD6AF" w14:textId="77777777" w:rsidR="004E01EB" w:rsidRPr="00CF1A49" w:rsidRDefault="004855E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807363AC8844B95A94987970B6229F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21C17C" w14:textId="77777777" w:rsidTr="00D66A52">
        <w:tc>
          <w:tcPr>
            <w:tcW w:w="9355" w:type="dxa"/>
          </w:tcPr>
          <w:p w14:paraId="347E9435" w14:textId="383DA053" w:rsidR="0014701D" w:rsidRPr="00CF1A49" w:rsidRDefault="0014701D" w:rsidP="0014701D">
            <w:pPr>
              <w:pStyle w:val="Heading3"/>
              <w:contextualSpacing w:val="0"/>
              <w:outlineLvl w:val="2"/>
            </w:pPr>
            <w:r>
              <w:t>July 2020</w:t>
            </w:r>
            <w:r w:rsidRPr="00CF1A49">
              <w:t xml:space="preserve"> – </w:t>
            </w:r>
            <w:r>
              <w:t>Present</w:t>
            </w:r>
          </w:p>
          <w:p w14:paraId="77089349" w14:textId="678A5C3C" w:rsidR="0014701D" w:rsidRPr="00641900" w:rsidRDefault="0014701D" w:rsidP="0014701D">
            <w:pPr>
              <w:pStyle w:val="Heading2"/>
              <w:contextualSpacing w:val="0"/>
              <w:outlineLvl w:val="1"/>
            </w:pPr>
            <w:r>
              <w:t>IT Engineer</w:t>
            </w:r>
            <w:r w:rsidRPr="00CF1A49">
              <w:t xml:space="preserve">, </w:t>
            </w:r>
            <w:r>
              <w:rPr>
                <w:b w:val="0"/>
                <w:color w:val="747474" w:themeColor="background2" w:themeShade="80"/>
              </w:rPr>
              <w:t>BKL NEtworks</w:t>
            </w:r>
          </w:p>
          <w:p w14:paraId="4B40D430" w14:textId="09E59E2F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Kandji</w:t>
            </w:r>
            <w:proofErr w:type="spellEnd"/>
            <w:r>
              <w:t xml:space="preserve"> MDM</w:t>
            </w:r>
          </w:p>
          <w:p w14:paraId="11449586" w14:textId="5DC02EB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SOTI EMM</w:t>
            </w:r>
          </w:p>
          <w:p w14:paraId="30CCD270" w14:textId="60DCAC5F" w:rsidR="0014701D" w:rsidRDefault="008F4976" w:rsidP="0014701D">
            <w:pPr>
              <w:pStyle w:val="ListParagraph"/>
              <w:numPr>
                <w:ilvl w:val="0"/>
                <w:numId w:val="15"/>
              </w:numPr>
            </w:pPr>
            <w:r>
              <w:t>Some MSCCM</w:t>
            </w:r>
          </w:p>
          <w:p w14:paraId="4218BAF6" w14:textId="0A02197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Configuration of Exchange servers</w:t>
            </w:r>
          </w:p>
          <w:p w14:paraId="0D9782CF" w14:textId="4DC47281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Proofpoint cybersecurity</w:t>
            </w:r>
          </w:p>
          <w:p w14:paraId="0469AEBC" w14:textId="1A2318D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On-Site Client support</w:t>
            </w:r>
          </w:p>
          <w:p w14:paraId="7104884B" w14:textId="3D589797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Remote Client support</w:t>
            </w:r>
          </w:p>
          <w:p w14:paraId="0ABC6249" w14:textId="292E9979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Setup and documentation of physical as well as AWS servers</w:t>
            </w:r>
          </w:p>
          <w:p w14:paraId="7BC27452" w14:textId="337D5E9A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Config of ASA Firewalls</w:t>
            </w:r>
          </w:p>
          <w:p w14:paraId="4A51005E" w14:textId="56BA8D9D" w:rsidR="008F4976" w:rsidRDefault="0014701D" w:rsidP="008F4976">
            <w:pPr>
              <w:pStyle w:val="ListParagraph"/>
              <w:numPr>
                <w:ilvl w:val="0"/>
                <w:numId w:val="15"/>
              </w:numPr>
            </w:pPr>
            <w:r>
              <w:t xml:space="preserve">AWS – EC2, </w:t>
            </w:r>
            <w:proofErr w:type="spellStart"/>
            <w:r>
              <w:t>Cloudwatch</w:t>
            </w:r>
            <w:proofErr w:type="spellEnd"/>
            <w:r>
              <w:t xml:space="preserve">, RDS, VPCs, AMIs, Security </w:t>
            </w:r>
            <w:proofErr w:type="gramStart"/>
            <w:r>
              <w:t>Groups ,EBS</w:t>
            </w:r>
            <w:proofErr w:type="gramEnd"/>
            <w:r>
              <w:t>, etc.</w:t>
            </w:r>
          </w:p>
          <w:p w14:paraId="73663894" w14:textId="33957F9A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094CF7E9" w14:textId="68CF6BA0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7860CBFD" w14:textId="77777777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21F11AB8" w14:textId="10BC1B6C" w:rsidR="00E010F1" w:rsidRPr="00CF1A49" w:rsidRDefault="00E010F1" w:rsidP="00E010F1">
            <w:pPr>
              <w:pStyle w:val="Heading3"/>
              <w:contextualSpacing w:val="0"/>
              <w:outlineLvl w:val="2"/>
            </w:pPr>
            <w:r>
              <w:t>June 2019</w:t>
            </w:r>
            <w:r w:rsidRPr="00CF1A49">
              <w:t xml:space="preserve"> – </w:t>
            </w:r>
            <w:r w:rsidR="0014701D">
              <w:t>OCT 2020</w:t>
            </w:r>
          </w:p>
          <w:p w14:paraId="399AC80E" w14:textId="18F73165" w:rsidR="00E010F1" w:rsidRPr="00641900" w:rsidRDefault="00641900" w:rsidP="00E010F1">
            <w:pPr>
              <w:pStyle w:val="Heading2"/>
              <w:contextualSpacing w:val="0"/>
              <w:outlineLvl w:val="1"/>
            </w:pPr>
            <w:r>
              <w:t>Helpdesk (moved to accountant 02/2020)</w:t>
            </w:r>
            <w:r w:rsidR="00E010F1" w:rsidRPr="00CF1A49">
              <w:t xml:space="preserve">, </w:t>
            </w:r>
            <w:r w:rsidR="00E010F1" w:rsidRPr="00E010F1">
              <w:rPr>
                <w:b w:val="0"/>
                <w:color w:val="747474" w:themeColor="background2" w:themeShade="80"/>
              </w:rPr>
              <w:t>Nexthome corporate</w:t>
            </w:r>
          </w:p>
          <w:p w14:paraId="5F54AC4B" w14:textId="10595F34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Cleanup, Manipulation, Aggregation, and Organization of Large Data Sets</w:t>
            </w:r>
          </w:p>
          <w:p w14:paraId="2E950490" w14:textId="33A2DDCB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Processing System Flags and handling corrections as needed</w:t>
            </w:r>
          </w:p>
          <w:p w14:paraId="108F48C3" w14:textId="73B8F8EC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Thorough documentation of all work completed</w:t>
            </w:r>
          </w:p>
          <w:p w14:paraId="1A326528" w14:textId="35B72635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Development and implementation of scalable systems and protocol </w:t>
            </w:r>
            <w:r w:rsidR="00A6556A">
              <w:t>in the Accounting Department</w:t>
            </w:r>
          </w:p>
          <w:p w14:paraId="4E418E87" w14:textId="5E2EAEEF" w:rsidR="00A6556A" w:rsidRDefault="00A6556A" w:rsidP="00E010F1">
            <w:pPr>
              <w:pStyle w:val="ListParagraph"/>
              <w:numPr>
                <w:ilvl w:val="0"/>
                <w:numId w:val="15"/>
              </w:numPr>
            </w:pPr>
            <w:r>
              <w:t>Implementation of automated billing system, troubleshooting and resolving all issues associated.</w:t>
            </w:r>
          </w:p>
          <w:p w14:paraId="3FF9DCFE" w14:textId="529EFDEF" w:rsidR="00641900" w:rsidRDefault="00DD5D5D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Citrix </w:t>
            </w:r>
            <w:r w:rsidR="00493DA5">
              <w:t xml:space="preserve">Endpoint Management &amp; </w:t>
            </w:r>
            <w:r w:rsidR="00487A58">
              <w:t xml:space="preserve">Desktop </w:t>
            </w:r>
            <w:r w:rsidR="008F4976">
              <w:t>Virtualization</w:t>
            </w:r>
          </w:p>
          <w:p w14:paraId="0D165FC2" w14:textId="40FE6616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VMware</w:t>
            </w:r>
          </w:p>
          <w:p w14:paraId="7A9F2E95" w14:textId="36C1CD8D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Microsoft RDG</w:t>
            </w:r>
          </w:p>
          <w:p w14:paraId="43F77915" w14:textId="2CB22C5D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Zoom + google meet</w:t>
            </w:r>
          </w:p>
          <w:p w14:paraId="4A5CBB49" w14:textId="65804F2D" w:rsidR="00487A58" w:rsidRDefault="00BF0BD2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Mimecast </w:t>
            </w:r>
            <w:r w:rsidR="00495341">
              <w:t xml:space="preserve">Cybersecurity </w:t>
            </w:r>
          </w:p>
          <w:p w14:paraId="25979F80" w14:textId="78BCA2C7" w:rsidR="00BF0BD2" w:rsidRDefault="00BF0BD2" w:rsidP="00E010F1">
            <w:pPr>
              <w:pStyle w:val="ListParagraph"/>
              <w:numPr>
                <w:ilvl w:val="0"/>
                <w:numId w:val="15"/>
              </w:numPr>
            </w:pPr>
            <w:r>
              <w:t>Webroot</w:t>
            </w:r>
          </w:p>
          <w:p w14:paraId="1A96B02B" w14:textId="14BAACC3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588266BE" w14:textId="1DAC5FD1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78E491C4" w14:textId="77777777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5B7BC38D" w14:textId="0A279EBC" w:rsidR="001D0BF1" w:rsidRPr="00CF1A49" w:rsidRDefault="00886103" w:rsidP="001D0BF1">
            <w:pPr>
              <w:pStyle w:val="Heading3"/>
              <w:contextualSpacing w:val="0"/>
              <w:outlineLvl w:val="2"/>
            </w:pPr>
            <w:proofErr w:type="gramStart"/>
            <w:r>
              <w:t>Nov,</w:t>
            </w:r>
            <w:proofErr w:type="gramEnd"/>
            <w:r>
              <w:t xml:space="preserve"> 2018</w:t>
            </w:r>
            <w:r w:rsidR="001D0BF1" w:rsidRPr="00CF1A49">
              <w:t xml:space="preserve"> – </w:t>
            </w:r>
            <w:r w:rsidR="00E010F1">
              <w:t>June 2019</w:t>
            </w:r>
          </w:p>
          <w:p w14:paraId="3609D91B" w14:textId="55C2ED35" w:rsidR="001D0BF1" w:rsidRPr="00CF1A49" w:rsidRDefault="00886103" w:rsidP="001D0BF1">
            <w:pPr>
              <w:pStyle w:val="Heading2"/>
              <w:contextualSpacing w:val="0"/>
              <w:outlineLvl w:val="1"/>
            </w:pPr>
            <w:r>
              <w:t>Computer technician</w:t>
            </w:r>
            <w:r w:rsidR="005F0C38">
              <w:t xml:space="preserve"> &amp; IT Support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Mouseworks computers</w:t>
            </w:r>
          </w:p>
          <w:p w14:paraId="32DAB554" w14:textId="77777777" w:rsidR="001E3120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 xml:space="preserve">Diagnostics, repair, and maintenance of PC’s and peripherals </w:t>
            </w:r>
          </w:p>
          <w:p w14:paraId="0B6B2D2A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Manage security options in computers and networks to maintain privacy and protection from attacks</w:t>
            </w:r>
          </w:p>
          <w:p w14:paraId="29B048F9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Troubleshoot system failures and bugs to provide solutions to restore functionality</w:t>
            </w:r>
          </w:p>
          <w:p w14:paraId="6AEC5272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Keep records of repairs and fixes for future reference</w:t>
            </w:r>
          </w:p>
          <w:p w14:paraId="0723BF07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Provide technical support in person, over the phone, and online</w:t>
            </w:r>
          </w:p>
          <w:p w14:paraId="01641A55" w14:textId="22D3536C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Set up Port-forwarding</w:t>
            </w:r>
            <w:r w:rsidR="005F0C38">
              <w:t>, FTP, SSH,</w:t>
            </w:r>
            <w:r w:rsidR="00E010F1">
              <w:t xml:space="preserve"> RDG</w:t>
            </w:r>
            <w:r w:rsidR="005F0C38">
              <w:t xml:space="preserve"> </w:t>
            </w:r>
            <w:r>
              <w:t xml:space="preserve">solutions </w:t>
            </w:r>
            <w:r w:rsidR="005F0C38">
              <w:t>for remote clients</w:t>
            </w:r>
          </w:p>
          <w:p w14:paraId="7852D77D" w14:textId="77777777" w:rsidR="00886103" w:rsidRPr="00CF1A49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Data transfer, backup, and recovery</w:t>
            </w:r>
          </w:p>
        </w:tc>
      </w:tr>
      <w:tr w:rsidR="00F61DF9" w:rsidRPr="00CF1A49" w14:paraId="1DF81A31" w14:textId="77777777" w:rsidTr="00F61DF9">
        <w:tc>
          <w:tcPr>
            <w:tcW w:w="9355" w:type="dxa"/>
            <w:tcMar>
              <w:top w:w="216" w:type="dxa"/>
            </w:tcMar>
          </w:tcPr>
          <w:p w14:paraId="330886CB" w14:textId="77777777" w:rsidR="00F61DF9" w:rsidRPr="00CF1A49" w:rsidRDefault="00886103" w:rsidP="00F61DF9">
            <w:pPr>
              <w:pStyle w:val="Heading3"/>
              <w:contextualSpacing w:val="0"/>
              <w:outlineLvl w:val="2"/>
            </w:pPr>
            <w:proofErr w:type="gramStart"/>
            <w:r>
              <w:lastRenderedPageBreak/>
              <w:t>feb,</w:t>
            </w:r>
            <w:proofErr w:type="gramEnd"/>
            <w:r>
              <w:t xml:space="preserve"> 2018</w:t>
            </w:r>
            <w:r w:rsidR="00F61DF9" w:rsidRPr="00CF1A49">
              <w:t xml:space="preserve"> – </w:t>
            </w:r>
            <w:r>
              <w:t>nov 2018</w:t>
            </w:r>
          </w:p>
          <w:p w14:paraId="6927DDEE" w14:textId="77777777" w:rsidR="00F61DF9" w:rsidRPr="00CF1A49" w:rsidRDefault="00886103" w:rsidP="00F61DF9">
            <w:pPr>
              <w:pStyle w:val="Heading2"/>
              <w:contextualSpacing w:val="0"/>
              <w:outlineLvl w:val="1"/>
            </w:pPr>
            <w:r>
              <w:t>QA Tester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RTZ Systems</w:t>
            </w:r>
          </w:p>
          <w:p w14:paraId="3979D88A" w14:textId="77777777" w:rsidR="00F61DF9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Develop test cases and prioritize testing activities based on level and importance</w:t>
            </w:r>
          </w:p>
          <w:p w14:paraId="12750140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Execute test cases, report defects along with severity and priority of each defect</w:t>
            </w:r>
          </w:p>
          <w:p w14:paraId="2DBDA2EF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Analyzing results and submitting observations to development team</w:t>
            </w:r>
          </w:p>
          <w:p w14:paraId="5F206484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 xml:space="preserve">Managing </w:t>
            </w:r>
            <w:r w:rsidR="00647AF2">
              <w:t>R</w:t>
            </w:r>
            <w:r>
              <w:t>edmine ticketing system</w:t>
            </w:r>
          </w:p>
          <w:p w14:paraId="78BD16E8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Handling software installation and onboarding for new employees</w:t>
            </w:r>
          </w:p>
          <w:p w14:paraId="0924C542" w14:textId="3C8F786D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Some SCCM</w:t>
            </w:r>
            <w:r w:rsidR="005F0C38">
              <w:t xml:space="preserve"> &amp; </w:t>
            </w:r>
            <w:proofErr w:type="spellStart"/>
            <w:r>
              <w:t>Powershell</w:t>
            </w:r>
            <w:proofErr w:type="spellEnd"/>
          </w:p>
          <w:p w14:paraId="06A5A678" w14:textId="77777777" w:rsidR="00886103" w:rsidRDefault="00886103" w:rsidP="00F61DF9"/>
          <w:p w14:paraId="61760594" w14:textId="77777777" w:rsidR="001D33FA" w:rsidRDefault="001D33FA" w:rsidP="00F61DF9"/>
          <w:p w14:paraId="62B03BEF" w14:textId="1BF0017E" w:rsidR="001D33FA" w:rsidRDefault="001D33FA" w:rsidP="00F61DF9"/>
        </w:tc>
      </w:tr>
    </w:tbl>
    <w:sdt>
      <w:sdtPr>
        <w:alias w:val="Education:"/>
        <w:tag w:val="Education:"/>
        <w:id w:val="-1908763273"/>
        <w:placeholder>
          <w:docPart w:val="2EBE734A1BCE4192A259D34DDAB10CD7"/>
        </w:placeholder>
        <w:temporary/>
        <w:showingPlcHdr/>
        <w15:appearance w15:val="hidden"/>
      </w:sdtPr>
      <w:sdtEndPr/>
      <w:sdtContent>
        <w:p w14:paraId="52117F8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D0AAAB" w14:textId="77777777" w:rsidTr="00D66A52">
        <w:tc>
          <w:tcPr>
            <w:tcW w:w="9355" w:type="dxa"/>
          </w:tcPr>
          <w:p w14:paraId="58E967B6" w14:textId="0D3CA39C" w:rsidR="00070365" w:rsidRPr="00CF1A49" w:rsidRDefault="00886103" w:rsidP="001D0BF1">
            <w:pPr>
              <w:pStyle w:val="Heading3"/>
              <w:contextualSpacing w:val="0"/>
              <w:outlineLvl w:val="2"/>
            </w:pPr>
            <w:r>
              <w:t>Currently in progress</w:t>
            </w:r>
            <w:r w:rsidR="00070365">
              <w:t xml:space="preserve"> (online)</w:t>
            </w:r>
          </w:p>
          <w:p w14:paraId="7646BD56" w14:textId="77777777" w:rsidR="001D0BF1" w:rsidRPr="00CF1A49" w:rsidRDefault="00886103" w:rsidP="001D0BF1">
            <w:pPr>
              <w:pStyle w:val="Heading2"/>
              <w:contextualSpacing w:val="0"/>
              <w:outlineLvl w:val="1"/>
            </w:pPr>
            <w:r>
              <w:t>Associates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DVC</w:t>
            </w:r>
          </w:p>
          <w:p w14:paraId="12DA8C13" w14:textId="18977BFA" w:rsidR="007538DC" w:rsidRDefault="00886103" w:rsidP="007538DC">
            <w:pPr>
              <w:contextualSpacing w:val="0"/>
            </w:pPr>
            <w:r>
              <w:t>Diablo Valley College 202</w:t>
            </w:r>
            <w:r w:rsidR="00A6556A">
              <w:t>1</w:t>
            </w:r>
            <w:r>
              <w:t xml:space="preserve"> – Current GPA of 3.2 </w:t>
            </w:r>
          </w:p>
          <w:p w14:paraId="653C63E1" w14:textId="77777777" w:rsidR="00886103" w:rsidRPr="00CF1A49" w:rsidRDefault="00886103" w:rsidP="007538DC">
            <w:pPr>
              <w:contextualSpacing w:val="0"/>
            </w:pPr>
            <w:r>
              <w:t>Member of the computer science club</w:t>
            </w:r>
          </w:p>
        </w:tc>
      </w:tr>
      <w:tr w:rsidR="00F61DF9" w:rsidRPr="00CF1A49" w14:paraId="51100073" w14:textId="77777777" w:rsidTr="00F61DF9">
        <w:tc>
          <w:tcPr>
            <w:tcW w:w="9355" w:type="dxa"/>
            <w:tcMar>
              <w:top w:w="216" w:type="dxa"/>
            </w:tcMar>
          </w:tcPr>
          <w:p w14:paraId="58304C98" w14:textId="77777777" w:rsidR="00F61DF9" w:rsidRPr="00CF1A49" w:rsidRDefault="00886103" w:rsidP="00F61DF9">
            <w:pPr>
              <w:pStyle w:val="Heading3"/>
              <w:contextualSpacing w:val="0"/>
              <w:outlineLvl w:val="2"/>
            </w:pPr>
            <w:proofErr w:type="gramStart"/>
            <w:r>
              <w:t>June,</w:t>
            </w:r>
            <w:proofErr w:type="gramEnd"/>
            <w:r>
              <w:t xml:space="preserve"> 2015</w:t>
            </w:r>
          </w:p>
          <w:p w14:paraId="4FF74154" w14:textId="77777777" w:rsidR="00F61DF9" w:rsidRPr="00CF1A49" w:rsidRDefault="00886103" w:rsidP="00F61DF9">
            <w:pPr>
              <w:pStyle w:val="Heading2"/>
              <w:contextualSpacing w:val="0"/>
              <w:outlineLvl w:val="1"/>
            </w:pPr>
            <w:r>
              <w:t>Graduate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Amador valley high school</w:t>
            </w:r>
          </w:p>
          <w:p w14:paraId="5B9212C0" w14:textId="77777777" w:rsidR="00F61DF9" w:rsidRDefault="00886103" w:rsidP="00F61DF9">
            <w:r>
              <w:t xml:space="preserve">Finished with a GPA of 3.0 </w:t>
            </w:r>
          </w:p>
          <w:p w14:paraId="0DE6246C" w14:textId="77777777" w:rsidR="00886103" w:rsidRDefault="00886103" w:rsidP="00F61DF9">
            <w:r>
              <w:t>Received an award for mathematics excellence from the head of the department.</w:t>
            </w:r>
          </w:p>
        </w:tc>
      </w:tr>
    </w:tbl>
    <w:sdt>
      <w:sdtPr>
        <w:alias w:val="Skills:"/>
        <w:tag w:val="Skills:"/>
        <w:id w:val="-1392877668"/>
        <w:placeholder>
          <w:docPart w:val="3ABEDD2410084FA58CD819CEF344E25C"/>
        </w:placeholder>
        <w:temporary/>
        <w:showingPlcHdr/>
        <w15:appearance w15:val="hidden"/>
      </w:sdtPr>
      <w:sdtEndPr/>
      <w:sdtContent>
        <w:p w14:paraId="6DEE24F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EB011EA" w14:textId="77777777" w:rsidTr="00CF1A49">
        <w:tc>
          <w:tcPr>
            <w:tcW w:w="4675" w:type="dxa"/>
          </w:tcPr>
          <w:p w14:paraId="640D658E" w14:textId="77777777" w:rsidR="001F4E6D" w:rsidRDefault="00886103" w:rsidP="00886103">
            <w:pPr>
              <w:pStyle w:val="ListBullet"/>
              <w:contextualSpacing w:val="0"/>
            </w:pPr>
            <w:r>
              <w:t xml:space="preserve">Avid Raspberry Pi enthusiast </w:t>
            </w:r>
          </w:p>
          <w:p w14:paraId="235E7C02" w14:textId="36F94CCA" w:rsidR="00DA28FC" w:rsidRDefault="00DA28FC" w:rsidP="00647AF2">
            <w:pPr>
              <w:pStyle w:val="ListBullet"/>
              <w:contextualSpacing w:val="0"/>
            </w:pPr>
            <w:r>
              <w:t>Quickbooks</w:t>
            </w:r>
          </w:p>
          <w:p w14:paraId="58FE4243" w14:textId="77777777" w:rsidR="00647AF2" w:rsidRDefault="00DA28FC" w:rsidP="00647AF2">
            <w:pPr>
              <w:pStyle w:val="ListBullet"/>
              <w:contextualSpacing w:val="0"/>
            </w:pPr>
            <w:r>
              <w:t>Microsoft Office Suite</w:t>
            </w:r>
          </w:p>
          <w:p w14:paraId="58F83594" w14:textId="48B091E1" w:rsidR="00A6556A" w:rsidRDefault="00A6556A" w:rsidP="00647AF2">
            <w:pPr>
              <w:pStyle w:val="ListBullet"/>
              <w:contextualSpacing w:val="0"/>
            </w:pPr>
            <w:r>
              <w:t>Excel/Google Sheets</w:t>
            </w:r>
          </w:p>
          <w:p w14:paraId="38D93F07" w14:textId="699750F3" w:rsidR="00A6556A" w:rsidRDefault="00A6556A" w:rsidP="00647AF2">
            <w:pPr>
              <w:pStyle w:val="ListBullet"/>
              <w:contextualSpacing w:val="0"/>
            </w:pPr>
            <w:r>
              <w:t>Setting DNS Records</w:t>
            </w:r>
          </w:p>
          <w:p w14:paraId="5A10311F" w14:textId="4E3EC429" w:rsidR="00A6556A" w:rsidRPr="006E1507" w:rsidRDefault="00A6556A" w:rsidP="00A6556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A396760" w14:textId="7D51DA4F" w:rsidR="003A0632" w:rsidRDefault="00A6556A" w:rsidP="006E1507">
            <w:pPr>
              <w:pStyle w:val="ListBullet"/>
              <w:contextualSpacing w:val="0"/>
            </w:pPr>
            <w:r>
              <w:t>Microsoft RDG</w:t>
            </w:r>
          </w:p>
          <w:p w14:paraId="473FA40B" w14:textId="77777777" w:rsidR="001E3120" w:rsidRDefault="00647AF2" w:rsidP="00647AF2">
            <w:pPr>
              <w:pStyle w:val="ListBullet"/>
              <w:contextualSpacing w:val="0"/>
            </w:pPr>
            <w:r>
              <w:t>Port forwarding and remote connections</w:t>
            </w:r>
          </w:p>
          <w:p w14:paraId="1D736BF7" w14:textId="1860110B" w:rsidR="00A6556A" w:rsidRDefault="00647AF2" w:rsidP="008F4976">
            <w:pPr>
              <w:pStyle w:val="ListBullet"/>
              <w:contextualSpacing w:val="0"/>
            </w:pPr>
            <w:r>
              <w:t>WAN/LAN Systems</w:t>
            </w:r>
          </w:p>
          <w:p w14:paraId="6F850F7D" w14:textId="148A2861" w:rsidR="00A6556A" w:rsidRPr="006E1507" w:rsidRDefault="00A6556A" w:rsidP="00647AF2">
            <w:pPr>
              <w:pStyle w:val="ListBullet"/>
              <w:contextualSpacing w:val="0"/>
            </w:pPr>
            <w:r>
              <w:t>Domain Management</w:t>
            </w:r>
          </w:p>
        </w:tc>
      </w:tr>
    </w:tbl>
    <w:p w14:paraId="23AC203E" w14:textId="77777777" w:rsidR="00AD782D" w:rsidRPr="00CF1A49" w:rsidRDefault="00AD782D" w:rsidP="0062312F">
      <w:pPr>
        <w:pStyle w:val="Heading1"/>
      </w:pPr>
    </w:p>
    <w:p w14:paraId="1D5DA306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1B1CC" w14:textId="77777777" w:rsidR="004855E2" w:rsidRDefault="004855E2" w:rsidP="0068194B">
      <w:r>
        <w:separator/>
      </w:r>
    </w:p>
    <w:p w14:paraId="210E8613" w14:textId="77777777" w:rsidR="004855E2" w:rsidRDefault="004855E2"/>
    <w:p w14:paraId="453A4BC3" w14:textId="77777777" w:rsidR="004855E2" w:rsidRDefault="004855E2"/>
  </w:endnote>
  <w:endnote w:type="continuationSeparator" w:id="0">
    <w:p w14:paraId="10D4F6AC" w14:textId="77777777" w:rsidR="004855E2" w:rsidRDefault="004855E2" w:rsidP="0068194B">
      <w:r>
        <w:continuationSeparator/>
      </w:r>
    </w:p>
    <w:p w14:paraId="5507D689" w14:textId="77777777" w:rsidR="004855E2" w:rsidRDefault="004855E2"/>
    <w:p w14:paraId="28BE2C7F" w14:textId="77777777" w:rsidR="004855E2" w:rsidRDefault="00485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慀ǎ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5BE5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82EB8" w14:textId="77777777" w:rsidR="004855E2" w:rsidRDefault="004855E2" w:rsidP="0068194B">
      <w:r>
        <w:separator/>
      </w:r>
    </w:p>
    <w:p w14:paraId="3DB548F9" w14:textId="77777777" w:rsidR="004855E2" w:rsidRDefault="004855E2"/>
    <w:p w14:paraId="6EBD434F" w14:textId="77777777" w:rsidR="004855E2" w:rsidRDefault="004855E2"/>
  </w:footnote>
  <w:footnote w:type="continuationSeparator" w:id="0">
    <w:p w14:paraId="49ED8C90" w14:textId="77777777" w:rsidR="004855E2" w:rsidRDefault="004855E2" w:rsidP="0068194B">
      <w:r>
        <w:continuationSeparator/>
      </w:r>
    </w:p>
    <w:p w14:paraId="39364E59" w14:textId="77777777" w:rsidR="004855E2" w:rsidRDefault="004855E2"/>
    <w:p w14:paraId="73688498" w14:textId="77777777" w:rsidR="004855E2" w:rsidRDefault="00485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EB92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BF5568" wp14:editId="2D3C2E7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E4317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4A20D2"/>
    <w:multiLevelType w:val="hybridMultilevel"/>
    <w:tmpl w:val="B92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095A3B"/>
    <w:multiLevelType w:val="hybridMultilevel"/>
    <w:tmpl w:val="C34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03"/>
    <w:rsid w:val="000001EF"/>
    <w:rsid w:val="00007322"/>
    <w:rsid w:val="00007728"/>
    <w:rsid w:val="00024584"/>
    <w:rsid w:val="00024730"/>
    <w:rsid w:val="00036B54"/>
    <w:rsid w:val="000440D3"/>
    <w:rsid w:val="00055E95"/>
    <w:rsid w:val="0007021F"/>
    <w:rsid w:val="00070365"/>
    <w:rsid w:val="000A07C6"/>
    <w:rsid w:val="000B2BA5"/>
    <w:rsid w:val="000F2F8C"/>
    <w:rsid w:val="0010006E"/>
    <w:rsid w:val="001045A8"/>
    <w:rsid w:val="00114A91"/>
    <w:rsid w:val="001427E1"/>
    <w:rsid w:val="0014701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138A"/>
    <w:rsid w:val="001D33F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6C7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5E2"/>
    <w:rsid w:val="00486277"/>
    <w:rsid w:val="00487A58"/>
    <w:rsid w:val="00493DA5"/>
    <w:rsid w:val="00494CF6"/>
    <w:rsid w:val="00495341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142C"/>
    <w:rsid w:val="005A0F26"/>
    <w:rsid w:val="005A1B10"/>
    <w:rsid w:val="005A6850"/>
    <w:rsid w:val="005B1B1B"/>
    <w:rsid w:val="005C5932"/>
    <w:rsid w:val="005D3CA7"/>
    <w:rsid w:val="005D4CC1"/>
    <w:rsid w:val="005F0C38"/>
    <w:rsid w:val="005F4B91"/>
    <w:rsid w:val="005F55D2"/>
    <w:rsid w:val="00617F0A"/>
    <w:rsid w:val="0062312F"/>
    <w:rsid w:val="00625F2C"/>
    <w:rsid w:val="00641900"/>
    <w:rsid w:val="00647AF2"/>
    <w:rsid w:val="006618E9"/>
    <w:rsid w:val="0068194B"/>
    <w:rsid w:val="00692703"/>
    <w:rsid w:val="006A1962"/>
    <w:rsid w:val="006B2F0A"/>
    <w:rsid w:val="006B5D48"/>
    <w:rsid w:val="006B7D7B"/>
    <w:rsid w:val="006C1A5E"/>
    <w:rsid w:val="006E1507"/>
    <w:rsid w:val="00712D8B"/>
    <w:rsid w:val="007273B7"/>
    <w:rsid w:val="00733E0A"/>
    <w:rsid w:val="007346D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2B5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6103"/>
    <w:rsid w:val="008A6538"/>
    <w:rsid w:val="008C7056"/>
    <w:rsid w:val="008F3B14"/>
    <w:rsid w:val="008F4976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3502"/>
    <w:rsid w:val="009F220C"/>
    <w:rsid w:val="009F3B05"/>
    <w:rsid w:val="009F439A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56A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15A"/>
    <w:rsid w:val="00BD431F"/>
    <w:rsid w:val="00BE423E"/>
    <w:rsid w:val="00BF0BD2"/>
    <w:rsid w:val="00BF61AC"/>
    <w:rsid w:val="00C40036"/>
    <w:rsid w:val="00C47FA6"/>
    <w:rsid w:val="00C57FC6"/>
    <w:rsid w:val="00C66A7D"/>
    <w:rsid w:val="00C779DA"/>
    <w:rsid w:val="00C814F7"/>
    <w:rsid w:val="00C97ADE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28FC"/>
    <w:rsid w:val="00DA3914"/>
    <w:rsid w:val="00DA59AA"/>
    <w:rsid w:val="00DB6915"/>
    <w:rsid w:val="00DB7E1E"/>
    <w:rsid w:val="00DC1B78"/>
    <w:rsid w:val="00DC2A2F"/>
    <w:rsid w:val="00DC600B"/>
    <w:rsid w:val="00DD5D5D"/>
    <w:rsid w:val="00DE0FAA"/>
    <w:rsid w:val="00DE136D"/>
    <w:rsid w:val="00DE6534"/>
    <w:rsid w:val="00DF4D6C"/>
    <w:rsid w:val="00E010F1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9E92"/>
  <w15:chartTrackingRefBased/>
  <w15:docId w15:val="{C89EDC91-6B0A-4F70-AE1C-315BF104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5A4DA6A9C64FA286A7C23BDC22A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3E37-5454-4A5C-9175-C3899A224BFF}"/>
      </w:docPartPr>
      <w:docPartBody>
        <w:p w:rsidR="00F37746" w:rsidRDefault="00D637D0">
          <w:pPr>
            <w:pStyle w:val="1D5A4DA6A9C64FA286A7C23BDC22A43C"/>
          </w:pPr>
          <w:r w:rsidRPr="00CF1A49">
            <w:t>·</w:t>
          </w:r>
        </w:p>
      </w:docPartBody>
    </w:docPart>
    <w:docPart>
      <w:docPartPr>
        <w:name w:val="8807363AC8844B95A94987970B622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87CF-D840-4FC7-8DC1-4F59C259CA02}"/>
      </w:docPartPr>
      <w:docPartBody>
        <w:p w:rsidR="00F37746" w:rsidRDefault="00D637D0">
          <w:pPr>
            <w:pStyle w:val="8807363AC8844B95A94987970B6229F4"/>
          </w:pPr>
          <w:r w:rsidRPr="00CF1A49">
            <w:t>Experience</w:t>
          </w:r>
        </w:p>
      </w:docPartBody>
    </w:docPart>
    <w:docPart>
      <w:docPartPr>
        <w:name w:val="2EBE734A1BCE4192A259D34DDAB10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EBDC0-B783-4E1E-9B32-EDE8139C2164}"/>
      </w:docPartPr>
      <w:docPartBody>
        <w:p w:rsidR="00F37746" w:rsidRDefault="00D637D0">
          <w:pPr>
            <w:pStyle w:val="2EBE734A1BCE4192A259D34DDAB10CD7"/>
          </w:pPr>
          <w:r w:rsidRPr="00CF1A49">
            <w:t>Education</w:t>
          </w:r>
        </w:p>
      </w:docPartBody>
    </w:docPart>
    <w:docPart>
      <w:docPartPr>
        <w:name w:val="3ABEDD2410084FA58CD819CEF344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4FBB-EB84-47EE-A60C-545D90EDB3AD}"/>
      </w:docPartPr>
      <w:docPartBody>
        <w:p w:rsidR="00F37746" w:rsidRDefault="00D637D0">
          <w:pPr>
            <w:pStyle w:val="3ABEDD2410084FA58CD819CEF344E25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慀ǎ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C"/>
    <w:rsid w:val="00046C15"/>
    <w:rsid w:val="002F03FE"/>
    <w:rsid w:val="00367A76"/>
    <w:rsid w:val="004654A4"/>
    <w:rsid w:val="004D3F31"/>
    <w:rsid w:val="00631F87"/>
    <w:rsid w:val="006D0AAC"/>
    <w:rsid w:val="008A4AE5"/>
    <w:rsid w:val="00920F08"/>
    <w:rsid w:val="00AE731F"/>
    <w:rsid w:val="00BB4890"/>
    <w:rsid w:val="00BD6923"/>
    <w:rsid w:val="00D637D0"/>
    <w:rsid w:val="00EE584D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5A4DA6A9C64FA286A7C23BDC22A43C">
    <w:name w:val="1D5A4DA6A9C64FA286A7C23BDC22A43C"/>
  </w:style>
  <w:style w:type="paragraph" w:customStyle="1" w:styleId="8807363AC8844B95A94987970B6229F4">
    <w:name w:val="8807363AC8844B95A94987970B6229F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EBE734A1BCE4192A259D34DDAB10CD7">
    <w:name w:val="2EBE734A1BCE4192A259D34DDAB10CD7"/>
  </w:style>
  <w:style w:type="paragraph" w:customStyle="1" w:styleId="3ABEDD2410084FA58CD819CEF344E25C">
    <w:name w:val="3ABEDD2410084FA58CD819CEF344E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C:\Users\Scott\AppData\Roaming\Microsoft\Templates\Modern chronological resume.dotx</Template>
  <TotalTime>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Babcock</cp:lastModifiedBy>
  <cp:revision>2</cp:revision>
  <dcterms:created xsi:type="dcterms:W3CDTF">2021-02-10T20:05:00Z</dcterms:created>
  <dcterms:modified xsi:type="dcterms:W3CDTF">2021-02-10T20:05:00Z</dcterms:modified>
  <cp:category/>
</cp:coreProperties>
</file>