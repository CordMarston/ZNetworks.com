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3C" w:rsidRDefault="001A2A7E">
      <w:pPr>
        <w:pStyle w:val="Date"/>
      </w:pPr>
      <w:r>
        <w:t>4/22/2021</w:t>
      </w:r>
    </w:p>
    <w:sdt>
      <w:sdtPr>
        <w:alias w:val="Enter recipient name:"/>
        <w:tag w:val="Enter recipient name:"/>
        <w:id w:val="311220694"/>
        <w:placeholder>
          <w:docPart w:val="881D324AF85246B1809139A57AE7450A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/>
      </w:sdtPr>
      <w:sdtEndPr/>
      <w:sdtContent>
        <w:p w:rsidR="00A0603C" w:rsidRDefault="001A2A7E">
          <w:pPr>
            <w:pStyle w:val="Address"/>
          </w:pPr>
          <w:r>
            <w:t>Z Networks</w:t>
          </w:r>
        </w:p>
      </w:sdtContent>
    </w:sdt>
    <w:p w:rsidR="001A2A7E" w:rsidRPr="001A2A7E" w:rsidRDefault="00677076" w:rsidP="001A2A7E">
      <w:pPr>
        <w:pStyle w:val="Salutation"/>
      </w:pPr>
      <w:sdt>
        <w:sdtPr>
          <w:alias w:val="Dear:"/>
          <w:tag w:val="Dear:"/>
          <w:id w:val="24931073"/>
          <w:placeholder>
            <w:docPart w:val="12F671266CE74E039C8B726D74DAFDBE"/>
          </w:placeholder>
          <w:temporary/>
          <w:showingPlcHdr/>
          <w15:appearance w15:val="hidden"/>
        </w:sdtPr>
        <w:sdtEndPr/>
        <w:sdtContent>
          <w:r w:rsidR="00D92AFF">
            <w:t>Dear</w:t>
          </w:r>
        </w:sdtContent>
      </w:sdt>
      <w:r w:rsidR="00D92AFF">
        <w:t xml:space="preserve"> </w:t>
      </w:r>
      <w:sdt>
        <w:sdtPr>
          <w:alias w:val="Recipient name:"/>
          <w:tag w:val="Recipient name:"/>
          <w:id w:val="1392309368"/>
          <w:placeholder>
            <w:docPart w:val="F807EBE991CE4CEAA0D656C309684BB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1A2A7E">
            <w:t>Z Networks</w:t>
          </w:r>
        </w:sdtContent>
      </w:sdt>
      <w:r w:rsidR="001A2A7E">
        <w:t xml:space="preserve"> , I’ve recently seen your job opening in indeed about the entry level web-designer and I’ve become interested. This would be a great opportunity for me if do you hire because I’m in college studying to get my associates degree in web development. I do have experience in html and CSS </w:t>
      </w:r>
      <w:r w:rsidR="00983E9F">
        <w:t xml:space="preserve">and a bit of JavaScript, with that being said ,I’m always willing to learn new things because in the tech field it’s always evolving that is why you got to keep learning </w:t>
      </w:r>
      <w:r w:rsidR="009A071C">
        <w:t>throughout the journey</w:t>
      </w:r>
      <w:r w:rsidR="00983E9F">
        <w:t xml:space="preserve">. </w:t>
      </w:r>
      <w:r w:rsidR="009A071C">
        <w:t>I’m willing to give 100% on anything I do, I don’t care if the pay is low, I’m the type of person who’s just very ambitious about learning a new skill, I’ll do anything to get the job done. This would be a great opportunity for me and the company because the company gains a valuable asset that is a hard-</w:t>
      </w:r>
      <w:bookmarkStart w:id="0" w:name="_GoBack"/>
      <w:bookmarkEnd w:id="0"/>
      <w:r w:rsidR="009A071C">
        <w:t xml:space="preserve">worker and is willing to learn without no complaints, lastly for me because I would gain a lot of knowledge and experience as an entry level web-designer. If you do consider on just giving me </w:t>
      </w:r>
      <w:r w:rsidR="0095089F">
        <w:t>a hint</w:t>
      </w:r>
      <w:r w:rsidR="009A071C">
        <w:t xml:space="preserve"> of interest, </w:t>
      </w:r>
      <w:r w:rsidR="000A4015">
        <w:t>please let me know.</w:t>
      </w:r>
      <w:r w:rsidR="009A071C">
        <w:t xml:space="preserve"> </w:t>
      </w:r>
    </w:p>
    <w:p w:rsidR="00A0603C" w:rsidRDefault="00677076">
      <w:pPr>
        <w:pStyle w:val="Signature"/>
      </w:pPr>
      <w:sdt>
        <w:sdtPr>
          <w:alias w:val="Enter your name:"/>
          <w:tag w:val="Enter your name:"/>
          <w:id w:val="1090191026"/>
          <w:placeholder>
            <w:docPart w:val="8ED5ABCF687F413B98EBE3127C0FD0E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A2A7E">
            <w:t>Mathew Amago</w:t>
          </w:r>
        </w:sdtContent>
      </w:sdt>
    </w:p>
    <w:p w:rsidR="00E349CC" w:rsidRDefault="00677076">
      <w:sdt>
        <w:sdtPr>
          <w:alias w:val="Enclosure:"/>
          <w:tag w:val="Enclosure:"/>
          <w:id w:val="24931505"/>
          <w:placeholder>
            <w:docPart w:val="4513392A2BA149B1B4B5D7311329334E"/>
          </w:placeholder>
          <w:temporary/>
          <w:showingPlcHdr/>
          <w15:appearance w15:val="hidden"/>
        </w:sdtPr>
        <w:sdtEndPr/>
        <w:sdtContent>
          <w:r w:rsidR="00D92AFF">
            <w:t>Enclosure</w:t>
          </w:r>
        </w:sdtContent>
      </w:sdt>
    </w:p>
    <w:sectPr w:rsidR="00E349CC" w:rsidSect="00EC7E91">
      <w:headerReference w:type="default" r:id="rId8"/>
      <w:footerReference w:type="default" r:id="rId9"/>
      <w:headerReference w:type="first" r:id="rId10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076" w:rsidRDefault="00677076">
      <w:pPr>
        <w:spacing w:after="0" w:line="240" w:lineRule="auto"/>
      </w:pPr>
      <w:r>
        <w:separator/>
      </w:r>
    </w:p>
  </w:endnote>
  <w:endnote w:type="continuationSeparator" w:id="0">
    <w:p w:rsidR="00677076" w:rsidRDefault="0067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076" w:rsidRDefault="00677076">
      <w:pPr>
        <w:spacing w:after="0" w:line="240" w:lineRule="auto"/>
      </w:pPr>
      <w:r>
        <w:separator/>
      </w:r>
    </w:p>
  </w:footnote>
  <w:footnote w:type="continuationSeparator" w:id="0">
    <w:p w:rsidR="00677076" w:rsidRDefault="0067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4DC048F" wp14:editId="1C19BC65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1E1502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E6F4CB68457B40DAB0DDD72D87210E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1A2A7E">
          <w:t>Mathew Amago</w:t>
        </w:r>
      </w:sdtContent>
    </w:sdt>
  </w:p>
  <w:sdt>
    <w:sdtPr>
      <w:alias w:val="Enter street address:"/>
      <w:tag w:val=""/>
      <w:id w:val="2051808460"/>
      <w:placeholder>
        <w:docPart w:val="4513392A2BA149B1B4B5D7311329334E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:rsidR="008F5A37" w:rsidRDefault="001A2A7E" w:rsidP="008F5A37">
        <w:pPr>
          <w:pStyle w:val="Header"/>
        </w:pPr>
        <w:r>
          <w:t>N/A</w:t>
        </w:r>
      </w:p>
    </w:sdtContent>
  </w:sdt>
  <w:p w:rsidR="00BF0849" w:rsidRDefault="00677076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5C306F0B83E7488D8A557854FC54B4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proofErr w:type="spellStart"/>
        <w:proofErr w:type="gramStart"/>
        <w:r w:rsidR="001A2A7E">
          <w:t>Henderson,Nevada</w:t>
        </w:r>
        <w:proofErr w:type="spellEnd"/>
        <w:proofErr w:type="gramEnd"/>
      </w:sdtContent>
    </w:sdt>
  </w:p>
  <w:sdt>
    <w:sdtPr>
      <w:alias w:val="Enter telephone:"/>
      <w:tag w:val="Enter telephone:"/>
      <w:id w:val="-1276404969"/>
      <w:placeholder>
        <w:docPart w:val="AC5F8D73CCCC415EA214FDCAE1123542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BF0849" w:rsidRDefault="001A2A7E" w:rsidP="00BF0849">
        <w:pPr>
          <w:pStyle w:val="Header"/>
        </w:pPr>
        <w:r>
          <w:t>(702)981-7264</w:t>
        </w:r>
      </w:p>
    </w:sdtContent>
  </w:sdt>
  <w:sdt>
    <w:sdtPr>
      <w:alias w:val="Enter email:"/>
      <w:tag w:val="Enter email:"/>
      <w:id w:val="1466631221"/>
      <w:placeholder>
        <w:docPart w:val="A6D9A2FA5FAF4BFA9D9A9287609D1D52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BF0849" w:rsidRDefault="001A2A7E" w:rsidP="00BF0849">
        <w:pPr>
          <w:pStyle w:val="Header"/>
        </w:pPr>
        <w:r>
          <w:t xml:space="preserve"> mathew_amago@yahoo.com</w:t>
        </w:r>
      </w:p>
    </w:sdtContent>
  </w:sdt>
  <w:p w:rsidR="00A0603C" w:rsidRDefault="00677076" w:rsidP="00BF0849">
    <w:pPr>
      <w:pStyle w:val="Header"/>
    </w:pPr>
    <w:sdt>
      <w:sdtPr>
        <w:alias w:val="Enter website:"/>
        <w:tag w:val="Enter website:"/>
        <w:id w:val="-1146589114"/>
        <w:placeholder>
          <w:docPart w:val="F3ED87E309E84029BBFCC3DC3AB15A3E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BF0849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3C" w:rsidRDefault="00D92AFF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808CB9" wp14:editId="66871F6A">
              <wp:simplePos x="0" y="0"/>
              <wp:positionH relativeFrom="page">
                <wp:posOffset>342900</wp:posOffset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DA9C1E" id="Rectangle 6" o:spid="_x0000_s1026" alt="Rectangle" style="position:absolute;margin-left:27pt;margin-top:51.75pt;width:558pt;height:103.5pt;flip:x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Enter your name:"/>
        <w:tag w:val="Enter your name:"/>
        <w:id w:val="-721589805"/>
        <w:placeholder>
          <w:docPart w:val="12F671266CE74E039C8B726D74DAFDB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1A2A7E">
          <w:t>Mathew Amago</w:t>
        </w:r>
      </w:sdtContent>
    </w:sdt>
  </w:p>
  <w:p w:rsidR="00A0603C" w:rsidRDefault="00A0603C">
    <w:pPr>
      <w:pStyle w:val="Header"/>
    </w:pPr>
  </w:p>
  <w:sdt>
    <w:sdtPr>
      <w:alias w:val="Enter City, ST ZIP Code:"/>
      <w:tag w:val="Enter City, ST ZIP Code:"/>
      <w:id w:val="-1657984086"/>
      <w:placeholder>
        <w:docPart w:val="73529F0EF6E446228DD4624BBD57F689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/>
    </w:sdtPr>
    <w:sdtEndPr/>
    <w:sdtContent>
      <w:p w:rsidR="00BF0849" w:rsidRDefault="001A2A7E">
        <w:pPr>
          <w:pStyle w:val="Header"/>
        </w:pPr>
        <w:proofErr w:type="spellStart"/>
        <w:proofErr w:type="gramStart"/>
        <w:r>
          <w:t>Henderson,Nevada</w:t>
        </w:r>
        <w:proofErr w:type="spellEnd"/>
        <w:proofErr w:type="gramEnd"/>
      </w:p>
    </w:sdtContent>
  </w:sdt>
  <w:sdt>
    <w:sdtPr>
      <w:alias w:val="Enter telephone:"/>
      <w:tag w:val="Enter telephone:"/>
      <w:id w:val="-1313170787"/>
      <w:placeholder>
        <w:docPart w:val="64681EE641F64D56AF89695C5DA38B1C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A0603C" w:rsidRDefault="001A2A7E">
        <w:pPr>
          <w:pStyle w:val="Header"/>
        </w:pPr>
        <w:r>
          <w:t>(702)981-7264</w:t>
        </w:r>
      </w:p>
    </w:sdtContent>
  </w:sdt>
  <w:sdt>
    <w:sdtPr>
      <w:alias w:val="Enter email:"/>
      <w:tag w:val="Enter email:"/>
      <w:id w:val="2099909512"/>
      <w:placeholder>
        <w:docPart w:val="1A69D141F41E4B258A08BE49B7060794"/>
      </w:placeholder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BF0849" w:rsidRDefault="001A2A7E">
        <w:pPr>
          <w:pStyle w:val="Header"/>
        </w:pPr>
        <w:r>
          <w:t xml:space="preserve"> mathew_amago@yahoo.com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E"/>
    <w:rsid w:val="000A4015"/>
    <w:rsid w:val="000D35B1"/>
    <w:rsid w:val="000E1B2E"/>
    <w:rsid w:val="0017279C"/>
    <w:rsid w:val="001A2A7E"/>
    <w:rsid w:val="001E64C9"/>
    <w:rsid w:val="00202D1F"/>
    <w:rsid w:val="002A3209"/>
    <w:rsid w:val="002A6497"/>
    <w:rsid w:val="004646D0"/>
    <w:rsid w:val="004F62FD"/>
    <w:rsid w:val="005E64C7"/>
    <w:rsid w:val="005F0A91"/>
    <w:rsid w:val="00662BF7"/>
    <w:rsid w:val="00677076"/>
    <w:rsid w:val="006B420F"/>
    <w:rsid w:val="008141CC"/>
    <w:rsid w:val="00885A3F"/>
    <w:rsid w:val="008A0AD8"/>
    <w:rsid w:val="008F5A37"/>
    <w:rsid w:val="00930F71"/>
    <w:rsid w:val="0095089F"/>
    <w:rsid w:val="00983E9F"/>
    <w:rsid w:val="009A071C"/>
    <w:rsid w:val="009B38A7"/>
    <w:rsid w:val="009F568F"/>
    <w:rsid w:val="00A042DA"/>
    <w:rsid w:val="00A0603C"/>
    <w:rsid w:val="00A62365"/>
    <w:rsid w:val="00B73EEE"/>
    <w:rsid w:val="00BA3D35"/>
    <w:rsid w:val="00BB30A5"/>
    <w:rsid w:val="00BF0849"/>
    <w:rsid w:val="00CD0E84"/>
    <w:rsid w:val="00CD2FEC"/>
    <w:rsid w:val="00D92AFF"/>
    <w:rsid w:val="00DA66AF"/>
    <w:rsid w:val="00DB0B0B"/>
    <w:rsid w:val="00DB47A1"/>
    <w:rsid w:val="00E1502D"/>
    <w:rsid w:val="00E349CC"/>
    <w:rsid w:val="00E35D10"/>
    <w:rsid w:val="00EC7E91"/>
    <w:rsid w:val="00F931A7"/>
    <w:rsid w:val="00F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5949"/>
  <w15:docId w15:val="{106AD3D2-9492-4E15-AF49-73E3A1F0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5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4646D0"/>
  </w:style>
  <w:style w:type="character" w:customStyle="1" w:styleId="BodyTextChar">
    <w:name w:val="Body Text Char"/>
    <w:basedOn w:val="DefaultParagraphFont"/>
    <w:link w:val="BodyText"/>
    <w:semiHidden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1D324AF85246B1809139A57AE74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D6123-BD6F-4D25-A53C-A83B6357D929}"/>
      </w:docPartPr>
      <w:docPartBody>
        <w:p w:rsidR="00000000" w:rsidRDefault="00AC2627">
          <w:pPr>
            <w:pStyle w:val="881D324AF85246B1809139A57AE7450A"/>
          </w:pPr>
          <w:r>
            <w:t>Recipient Name</w:t>
          </w:r>
        </w:p>
      </w:docPartBody>
    </w:docPart>
    <w:docPart>
      <w:docPartPr>
        <w:name w:val="12F671266CE74E039C8B726D74DA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E623-9A24-4CE3-87DF-2775979B9FEA}"/>
      </w:docPartPr>
      <w:docPartBody>
        <w:p w:rsidR="00000000" w:rsidRDefault="00AC2627">
          <w:pPr>
            <w:pStyle w:val="12F671266CE74E039C8B726D74DAFDBE"/>
          </w:pPr>
          <w:r>
            <w:t>Dear</w:t>
          </w:r>
        </w:p>
      </w:docPartBody>
    </w:docPart>
    <w:docPart>
      <w:docPartPr>
        <w:name w:val="F807EBE991CE4CEAA0D656C30968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D394D-989F-4AD7-8996-F33337CA0554}"/>
      </w:docPartPr>
      <w:docPartBody>
        <w:p w:rsidR="00000000" w:rsidRDefault="00AC2627">
          <w:pPr>
            <w:pStyle w:val="F807EBE991CE4CEAA0D656C309684BBB"/>
          </w:pPr>
          <w:r>
            <w:t>Recipient Name</w:t>
          </w:r>
        </w:p>
      </w:docPartBody>
    </w:docPart>
    <w:docPart>
      <w:docPartPr>
        <w:name w:val="64681EE641F64D56AF89695C5DA3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D5FE-82FD-4B60-836D-598AFC5C01AA}"/>
      </w:docPartPr>
      <w:docPartBody>
        <w:p w:rsidR="00000000" w:rsidRDefault="00AC2627">
          <w:pPr>
            <w:pStyle w:val="64681EE641F64D56AF89695C5DA38B1C"/>
          </w:pPr>
          <w:r>
            <w:t>area of experience</w:t>
          </w:r>
        </w:p>
      </w:docPartBody>
    </w:docPart>
    <w:docPart>
      <w:docPartPr>
        <w:name w:val="1A69D141F41E4B258A08BE49B7060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5EE9-CC6A-413E-BEBB-889772631F0C}"/>
      </w:docPartPr>
      <w:docPartBody>
        <w:p w:rsidR="00000000" w:rsidRDefault="00AC2627">
          <w:pPr>
            <w:pStyle w:val="1A69D141F41E4B258A08BE49B7060794"/>
          </w:pPr>
          <w:r>
            <w:rPr>
              <w:rStyle w:val="Strong"/>
            </w:rPr>
            <w:t>your phone number</w:t>
          </w:r>
        </w:p>
      </w:docPartBody>
    </w:docPart>
    <w:docPart>
      <w:docPartPr>
        <w:name w:val="73529F0EF6E446228DD4624BBD57F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4FFEB-B4A1-492A-AC32-14754F82DD52}"/>
      </w:docPartPr>
      <w:docPartBody>
        <w:p w:rsidR="00000000" w:rsidRDefault="00AC2627">
          <w:pPr>
            <w:pStyle w:val="73529F0EF6E446228DD4624BBD57F689"/>
          </w:pPr>
          <w:r>
            <w:t>and</w:t>
          </w:r>
        </w:p>
      </w:docPartBody>
    </w:docPart>
    <w:docPart>
      <w:docPartPr>
        <w:name w:val="E6F4CB68457B40DAB0DDD72D8721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035C2-244B-4908-83E7-D60668CCEF0D}"/>
      </w:docPartPr>
      <w:docPartBody>
        <w:p w:rsidR="00000000" w:rsidRDefault="00AC2627">
          <w:pPr>
            <w:pStyle w:val="E6F4CB68457B40DAB0DDD72D87210E02"/>
          </w:pPr>
          <w:r>
            <w:t>but you can leave a voice message at any time, and I will return your call.</w:t>
          </w:r>
        </w:p>
      </w:docPartBody>
    </w:docPart>
    <w:docPart>
      <w:docPartPr>
        <w:name w:val="5C306F0B83E7488D8A557854FC54B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BDA21-FF74-493E-A65E-66714432259F}"/>
      </w:docPartPr>
      <w:docPartBody>
        <w:p w:rsidR="00000000" w:rsidRDefault="00AC2627">
          <w:pPr>
            <w:pStyle w:val="5C306F0B83E7488D8A557854FC54B418"/>
          </w:pPr>
          <w:r>
            <w:t>Thank you for taking the time to review my resume. I loo</w:t>
          </w:r>
          <w:r>
            <w:t>k forward to talking with you.</w:t>
          </w:r>
        </w:p>
      </w:docPartBody>
    </w:docPart>
    <w:docPart>
      <w:docPartPr>
        <w:name w:val="AC5F8D73CCCC415EA214FDCAE112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CE2C1-7A81-4A4D-B4A3-E5EBE780AFB6}"/>
      </w:docPartPr>
      <w:docPartBody>
        <w:p w:rsidR="00000000" w:rsidRDefault="00AC2627">
          <w:pPr>
            <w:pStyle w:val="AC5F8D73CCCC415EA214FDCAE1123542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F3ED87E309E84029BBFCC3DC3AB15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F1C6A-21B2-4C14-900E-816721E28009}"/>
      </w:docPartPr>
      <w:docPartBody>
        <w:p w:rsidR="00000000" w:rsidRDefault="00AC2627">
          <w:pPr>
            <w:pStyle w:val="F3ED87E309E84029BBFCC3DC3AB15A3E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A6D9A2FA5FAF4BFA9D9A9287609D1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D116D-60E1-4275-9B5A-5F0A9B777C51}"/>
      </w:docPartPr>
      <w:docPartBody>
        <w:p w:rsidR="00000000" w:rsidRDefault="00AC2627">
          <w:pPr>
            <w:pStyle w:val="A6D9A2FA5FAF4BFA9D9A9287609D1D52"/>
          </w:pPr>
          <w:r>
            <w:t>Sincerely,</w:t>
          </w:r>
        </w:p>
      </w:docPartBody>
    </w:docPart>
    <w:docPart>
      <w:docPartPr>
        <w:name w:val="8ED5ABCF687F413B98EBE3127C0FD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81F3-370D-4D97-9928-FD104754D728}"/>
      </w:docPartPr>
      <w:docPartBody>
        <w:p w:rsidR="00000000" w:rsidRDefault="00AC2627">
          <w:pPr>
            <w:pStyle w:val="8ED5ABCF687F413B98EBE3127C0FD0EA"/>
          </w:pPr>
          <w:r>
            <w:t>Your Name</w:t>
          </w:r>
        </w:p>
      </w:docPartBody>
    </w:docPart>
    <w:docPart>
      <w:docPartPr>
        <w:name w:val="4513392A2BA149B1B4B5D73113293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1244-F0EF-4126-8F8F-F7C31A6F961C}"/>
      </w:docPartPr>
      <w:docPartBody>
        <w:p w:rsidR="00000000" w:rsidRDefault="00AC2627">
          <w:pPr>
            <w:pStyle w:val="4513392A2BA149B1B4B5D7311329334E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8"/>
    <w:rsid w:val="00AC2627"/>
    <w:rsid w:val="00D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A8085B7A84A2CABE7E185A9D2F767">
    <w:name w:val="5D1A8085B7A84A2CABE7E185A9D2F767"/>
  </w:style>
  <w:style w:type="paragraph" w:customStyle="1" w:styleId="881D324AF85246B1809139A57AE7450A">
    <w:name w:val="881D324AF85246B1809139A57AE7450A"/>
  </w:style>
  <w:style w:type="paragraph" w:customStyle="1" w:styleId="682A7C02714B440B93523D32FCADA08C">
    <w:name w:val="682A7C02714B440B93523D32FCADA08C"/>
  </w:style>
  <w:style w:type="paragraph" w:customStyle="1" w:styleId="60F563B61FFE4D8FB6FC5134EE90DD45">
    <w:name w:val="60F563B61FFE4D8FB6FC5134EE90DD45"/>
  </w:style>
  <w:style w:type="paragraph" w:customStyle="1" w:styleId="F9D767DA758C41559C7B6EF4F6FB5742">
    <w:name w:val="F9D767DA758C41559C7B6EF4F6FB5742"/>
  </w:style>
  <w:style w:type="paragraph" w:customStyle="1" w:styleId="C65504218A3C48FFBEC58AF7676DE37D">
    <w:name w:val="C65504218A3C48FFBEC58AF7676DE37D"/>
  </w:style>
  <w:style w:type="paragraph" w:customStyle="1" w:styleId="12F671266CE74E039C8B726D74DAFDBE">
    <w:name w:val="12F671266CE74E039C8B726D74DAFDBE"/>
  </w:style>
  <w:style w:type="paragraph" w:customStyle="1" w:styleId="F807EBE991CE4CEAA0D656C309684BBB">
    <w:name w:val="F807EBE991CE4CEAA0D656C309684BBB"/>
  </w:style>
  <w:style w:type="paragraph" w:customStyle="1" w:styleId="8F6465C895F3483B90B9617256ED4D9E">
    <w:name w:val="8F6465C895F3483B90B9617256ED4D9E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42A463A1EE604FA6BBB0FCCBD7FB31F0">
    <w:name w:val="42A463A1EE604FA6BBB0FCCBD7FB31F0"/>
  </w:style>
  <w:style w:type="paragraph" w:customStyle="1" w:styleId="D76831E2640D49C1A45FE4306B212B42">
    <w:name w:val="D76831E2640D49C1A45FE4306B212B42"/>
  </w:style>
  <w:style w:type="paragraph" w:customStyle="1" w:styleId="0C5D371DE14947339BC2C69A262D25CF">
    <w:name w:val="0C5D371DE14947339BC2C69A262D25CF"/>
  </w:style>
  <w:style w:type="paragraph" w:customStyle="1" w:styleId="E7365035C04145F183091CA2FC33BF5B">
    <w:name w:val="E7365035C04145F183091CA2FC33BF5B"/>
  </w:style>
  <w:style w:type="paragraph" w:customStyle="1" w:styleId="64681EE641F64D56AF89695C5DA38B1C">
    <w:name w:val="64681EE641F64D56AF89695C5DA38B1C"/>
  </w:style>
  <w:style w:type="paragraph" w:customStyle="1" w:styleId="7F85538D49884CC5816ACAD983DA2A48">
    <w:name w:val="7F85538D49884CC5816ACAD983DA2A48"/>
  </w:style>
  <w:style w:type="paragraph" w:customStyle="1" w:styleId="A2B929526FB347188BAD8E11D112787B">
    <w:name w:val="A2B929526FB347188BAD8E11D112787B"/>
  </w:style>
  <w:style w:type="paragraph" w:customStyle="1" w:styleId="1414CC941E724DF59B80174A6778B8F2">
    <w:name w:val="1414CC941E724DF59B80174A6778B8F2"/>
  </w:style>
  <w:style w:type="paragraph" w:customStyle="1" w:styleId="D8B3806B1B5C439B8C7FC79DFE017459">
    <w:name w:val="D8B3806B1B5C439B8C7FC79DFE017459"/>
  </w:style>
  <w:style w:type="paragraph" w:customStyle="1" w:styleId="C5246B109F0B45188523F7069DCFCDF2">
    <w:name w:val="C5246B109F0B45188523F7069DCFCDF2"/>
  </w:style>
  <w:style w:type="paragraph" w:customStyle="1" w:styleId="1463AAAA327B44A599C990909F9249C4">
    <w:name w:val="1463AAAA327B44A599C990909F9249C4"/>
  </w:style>
  <w:style w:type="paragraph" w:customStyle="1" w:styleId="E666172DF5B4436AA8B2EF608B051AA7">
    <w:name w:val="E666172DF5B4436AA8B2EF608B051AA7"/>
  </w:style>
  <w:style w:type="paragraph" w:customStyle="1" w:styleId="7BC391F24A58453ABF26FDBA2C482CD3">
    <w:name w:val="7BC391F24A58453ABF26FDBA2C482CD3"/>
  </w:style>
  <w:style w:type="paragraph" w:customStyle="1" w:styleId="1A69D141F41E4B258A08BE49B7060794">
    <w:name w:val="1A69D141F41E4B258A08BE49B7060794"/>
  </w:style>
  <w:style w:type="paragraph" w:customStyle="1" w:styleId="D816BAABD1B848338EEB08622B6D54E6">
    <w:name w:val="D816BAABD1B848338EEB08622B6D54E6"/>
  </w:style>
  <w:style w:type="paragraph" w:customStyle="1" w:styleId="962FCA5E62BE4E29A7CABF8CF9E9995C">
    <w:name w:val="962FCA5E62BE4E29A7CABF8CF9E9995C"/>
  </w:style>
  <w:style w:type="paragraph" w:customStyle="1" w:styleId="73529F0EF6E446228DD4624BBD57F689">
    <w:name w:val="73529F0EF6E446228DD4624BBD57F689"/>
  </w:style>
  <w:style w:type="paragraph" w:customStyle="1" w:styleId="E52D4A618E6048E1A35278A44DDF87BB">
    <w:name w:val="E52D4A618E6048E1A35278A44DDF87BB"/>
  </w:style>
  <w:style w:type="paragraph" w:customStyle="1" w:styleId="E6F4CB68457B40DAB0DDD72D87210E02">
    <w:name w:val="E6F4CB68457B40DAB0DDD72D87210E02"/>
  </w:style>
  <w:style w:type="paragraph" w:customStyle="1" w:styleId="5C306F0B83E7488D8A557854FC54B418">
    <w:name w:val="5C306F0B83E7488D8A557854FC54B418"/>
  </w:style>
  <w:style w:type="paragraph" w:customStyle="1" w:styleId="AC5F8D73CCCC415EA214FDCAE1123542">
    <w:name w:val="AC5F8D73CCCC415EA214FDCAE1123542"/>
  </w:style>
  <w:style w:type="paragraph" w:customStyle="1" w:styleId="F3ED87E309E84029BBFCC3DC3AB15A3E">
    <w:name w:val="F3ED87E309E84029BBFCC3DC3AB15A3E"/>
  </w:style>
  <w:style w:type="paragraph" w:customStyle="1" w:styleId="A6D9A2FA5FAF4BFA9D9A9287609D1D52">
    <w:name w:val="A6D9A2FA5FAF4BFA9D9A9287609D1D52"/>
  </w:style>
  <w:style w:type="paragraph" w:customStyle="1" w:styleId="8ED5ABCF687F413B98EBE3127C0FD0EA">
    <w:name w:val="8ED5ABCF687F413B98EBE3127C0FD0EA"/>
  </w:style>
  <w:style w:type="paragraph" w:customStyle="1" w:styleId="4513392A2BA149B1B4B5D7311329334E">
    <w:name w:val="4513392A2BA149B1B4B5D7311329334E"/>
  </w:style>
  <w:style w:type="paragraph" w:customStyle="1" w:styleId="F97722739D894589A2D4809D8954F1C2">
    <w:name w:val="F97722739D894589A2D4809D8954F1C2"/>
    <w:rsid w:val="00D77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(702)981-7264</CompanyPhone>
  <CompanyFax>Z Networks</CompanyFax>
  <CompanyEmail> mathew_amago@yahoo.com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resume.dotx</Template>
  <TotalTime>32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</dc:creator>
  <cp:keywords>Mathew Amago</cp:keywords>
  <dc:description>Henderson,Nevada</dc:description>
  <cp:lastModifiedBy>Melanie Ritz Amago</cp:lastModifiedBy>
  <cp:revision>7</cp:revision>
  <dcterms:created xsi:type="dcterms:W3CDTF">2021-04-23T05:28:00Z</dcterms:created>
  <dcterms:modified xsi:type="dcterms:W3CDTF">2021-04-23T06:00:00Z</dcterms:modified>
  <cp:category>N/A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