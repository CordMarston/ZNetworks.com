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D24C2EF" w14:textId="77777777" w:rsidTr="001B2ABD">
        <w:tc>
          <w:tcPr>
            <w:tcW w:w="3600" w:type="dxa"/>
          </w:tcPr>
          <w:p w14:paraId="15576E81" w14:textId="6186F357" w:rsidR="00036450" w:rsidRDefault="00036450" w:rsidP="00CB0CB0">
            <w:pPr>
              <w:pStyle w:val="Heading3"/>
            </w:pPr>
          </w:p>
          <w:sdt>
            <w:sdtPr>
              <w:id w:val="-1954003311"/>
              <w:placeholder>
                <w:docPart w:val="11C1F29AEB504F44B0A1ADE72A2BA0D5"/>
              </w:placeholder>
              <w:temporary/>
              <w:showingPlcHdr/>
              <w15:appearance w15:val="hidden"/>
            </w:sdtPr>
            <w:sdtEndPr/>
            <w:sdtContent>
              <w:p w14:paraId="5636FB91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1282C25D" w14:textId="4E86D363" w:rsidR="009224EF" w:rsidRDefault="009224EF" w:rsidP="004D3011">
            <w:r>
              <w:t>Matthew Hipple</w:t>
            </w:r>
          </w:p>
          <w:p w14:paraId="165DC611" w14:textId="25685922" w:rsidR="004D3011" w:rsidRDefault="004D3011" w:rsidP="004D3011"/>
          <w:p w14:paraId="2F302181" w14:textId="67154F57" w:rsidR="009224EF" w:rsidRDefault="009224EF" w:rsidP="004D3011">
            <w:r>
              <w:t>Phone Number:</w:t>
            </w:r>
          </w:p>
          <w:p w14:paraId="26842C3B" w14:textId="7D0690A2" w:rsidR="004D3011" w:rsidRDefault="00CB0CB0" w:rsidP="004D3011">
            <w:r>
              <w:t>360-801-7632</w:t>
            </w:r>
          </w:p>
          <w:p w14:paraId="730BC906" w14:textId="77777777" w:rsidR="004D3011" w:rsidRDefault="004D3011" w:rsidP="004D3011"/>
          <w:sdt>
            <w:sdtPr>
              <w:id w:val="-240260293"/>
              <w:placeholder>
                <w:docPart w:val="0D30146A5BA646FEA61E15A16F00EF07"/>
              </w:placeholder>
              <w:temporary/>
              <w:showingPlcHdr/>
              <w15:appearance w15:val="hidden"/>
            </w:sdtPr>
            <w:sdtEndPr/>
            <w:sdtContent>
              <w:p w14:paraId="262BE564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D0BEAB1" w14:textId="641F5235" w:rsidR="00036450" w:rsidRPr="00E4381A" w:rsidRDefault="00CB0CB0" w:rsidP="004D3011">
            <w:pPr>
              <w:rPr>
                <w:rStyle w:val="Hyperlink"/>
              </w:rPr>
            </w:pPr>
            <w:r>
              <w:t>Matthew</w:t>
            </w:r>
            <w:r w:rsidR="00415AA9">
              <w:t>H</w:t>
            </w:r>
            <w:r>
              <w:t>ipple1@outlook.com</w:t>
            </w:r>
          </w:p>
          <w:p w14:paraId="4FC97BC5" w14:textId="7017EF80" w:rsidR="004D3011" w:rsidRPr="004D3011" w:rsidRDefault="004D3011" w:rsidP="00CB0CB0">
            <w:pPr>
              <w:pStyle w:val="Heading3"/>
            </w:pPr>
          </w:p>
        </w:tc>
        <w:tc>
          <w:tcPr>
            <w:tcW w:w="720" w:type="dxa"/>
          </w:tcPr>
          <w:p w14:paraId="7F9E1F7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D97A5DE72094161AA1751BDEC82B6B2"/>
              </w:placeholder>
              <w:temporary/>
              <w:showingPlcHdr/>
              <w15:appearance w15:val="hidden"/>
            </w:sdtPr>
            <w:sdtEndPr/>
            <w:sdtContent>
              <w:p w14:paraId="702ADFF7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108C4BC" w14:textId="77777777" w:rsidR="00244E27" w:rsidRDefault="00244E27" w:rsidP="00B359E4">
            <w:pPr>
              <w:pStyle w:val="Heading4"/>
            </w:pPr>
          </w:p>
          <w:p w14:paraId="49654DEA" w14:textId="4E6ADD1B" w:rsidR="00244E27" w:rsidRDefault="00244E27" w:rsidP="00244E27">
            <w:pPr>
              <w:rPr>
                <w:b/>
                <w:bCs/>
              </w:rPr>
            </w:pPr>
            <w:r w:rsidRPr="00244E27">
              <w:rPr>
                <w:b/>
                <w:bCs/>
              </w:rPr>
              <w:t xml:space="preserve">Evergreen State College </w:t>
            </w:r>
          </w:p>
          <w:p w14:paraId="74B1249B" w14:textId="4392B84D" w:rsidR="00244E27" w:rsidRPr="00244E27" w:rsidRDefault="00244E27" w:rsidP="00244E27">
            <w:r w:rsidRPr="00244E27">
              <w:t>2018 -2020</w:t>
            </w:r>
          </w:p>
          <w:p w14:paraId="0E02351B" w14:textId="00AB5EED" w:rsidR="00244E27" w:rsidRDefault="00244E27" w:rsidP="00244E27">
            <w:r>
              <w:t>Olympia, WA United States</w:t>
            </w:r>
          </w:p>
          <w:p w14:paraId="05BC0E3A" w14:textId="35827026" w:rsidR="00244E27" w:rsidRDefault="00244E27" w:rsidP="00244E27">
            <w:r>
              <w:t xml:space="preserve">Bachelor's degree </w:t>
            </w:r>
            <w:r w:rsidR="00B9607A">
              <w:t>0</w:t>
            </w:r>
            <w:r>
              <w:t>6/2020</w:t>
            </w:r>
          </w:p>
          <w:p w14:paraId="1A7A6A24" w14:textId="77777777" w:rsidR="00244E27" w:rsidRDefault="00244E27" w:rsidP="00244E27"/>
          <w:p w14:paraId="65469ADA" w14:textId="645A895C" w:rsidR="00244E27" w:rsidRDefault="00244E27" w:rsidP="00244E27">
            <w:r>
              <w:t>Major: Computer Science</w:t>
            </w:r>
          </w:p>
          <w:p w14:paraId="40C7B0BD" w14:textId="47D4286A" w:rsidR="00370B89" w:rsidRDefault="00370B89" w:rsidP="00244E27"/>
          <w:p w14:paraId="311F379C" w14:textId="405B9BFE" w:rsidR="00370B89" w:rsidRDefault="00370B89" w:rsidP="00244E27">
            <w:r w:rsidRPr="00370B89">
              <w:t>Proficient in computer coding languages:</w:t>
            </w:r>
          </w:p>
          <w:p w14:paraId="45D6300E" w14:textId="77777777" w:rsidR="00370B89" w:rsidRDefault="00370B89" w:rsidP="00370B89">
            <w:pPr>
              <w:pStyle w:val="ListParagraph"/>
              <w:numPr>
                <w:ilvl w:val="0"/>
                <w:numId w:val="10"/>
              </w:numPr>
            </w:pPr>
            <w:r>
              <w:t>Java</w:t>
            </w:r>
          </w:p>
          <w:p w14:paraId="44FE700A" w14:textId="77777777" w:rsidR="00370B89" w:rsidRDefault="00370B89" w:rsidP="00370B89">
            <w:pPr>
              <w:pStyle w:val="ListParagraph"/>
              <w:numPr>
                <w:ilvl w:val="0"/>
                <w:numId w:val="10"/>
              </w:numPr>
            </w:pPr>
            <w:r>
              <w:t>ASP.NET</w:t>
            </w:r>
          </w:p>
          <w:p w14:paraId="701CF923" w14:textId="77777777" w:rsidR="00370B89" w:rsidRDefault="00370B89" w:rsidP="00370B89">
            <w:pPr>
              <w:pStyle w:val="ListParagraph"/>
              <w:numPr>
                <w:ilvl w:val="0"/>
                <w:numId w:val="10"/>
              </w:numPr>
            </w:pPr>
            <w:r>
              <w:t>XML</w:t>
            </w:r>
          </w:p>
          <w:p w14:paraId="228E94D3" w14:textId="77777777" w:rsidR="00370B89" w:rsidRDefault="00370B89" w:rsidP="00370B89">
            <w:pPr>
              <w:pStyle w:val="ListParagraph"/>
              <w:numPr>
                <w:ilvl w:val="0"/>
                <w:numId w:val="10"/>
              </w:numPr>
            </w:pPr>
            <w:r>
              <w:t>SQL</w:t>
            </w:r>
          </w:p>
          <w:p w14:paraId="52F025B6" w14:textId="77777777" w:rsidR="00370B89" w:rsidRDefault="00370B89" w:rsidP="00370B89">
            <w:pPr>
              <w:pStyle w:val="ListParagraph"/>
              <w:numPr>
                <w:ilvl w:val="0"/>
                <w:numId w:val="10"/>
              </w:numPr>
            </w:pPr>
            <w:r>
              <w:t>C</w:t>
            </w:r>
          </w:p>
          <w:p w14:paraId="157C3E6F" w14:textId="51C87E71" w:rsidR="00370B89" w:rsidRDefault="00370B89" w:rsidP="00370B89">
            <w:pPr>
              <w:pStyle w:val="ListParagraph"/>
              <w:numPr>
                <w:ilvl w:val="0"/>
                <w:numId w:val="10"/>
              </w:numPr>
            </w:pPr>
            <w:r>
              <w:t>C++</w:t>
            </w:r>
          </w:p>
          <w:p w14:paraId="216DA212" w14:textId="77777777" w:rsidR="00370B89" w:rsidRDefault="00370B89" w:rsidP="00244E27"/>
          <w:p w14:paraId="496A63EE" w14:textId="77777777" w:rsidR="00244E27" w:rsidRDefault="00244E27" w:rsidP="00244E27">
            <w:r>
              <w:t>Recent graduate with independent studies in:</w:t>
            </w:r>
          </w:p>
          <w:p w14:paraId="11887130" w14:textId="59F6E459" w:rsidR="00244E27" w:rsidRDefault="00244E27" w:rsidP="00C52EB3">
            <w:pPr>
              <w:pStyle w:val="ListParagraph"/>
              <w:numPr>
                <w:ilvl w:val="0"/>
                <w:numId w:val="3"/>
              </w:numPr>
            </w:pPr>
            <w:r>
              <w:t>Data Structure and Algorithm Analysis</w:t>
            </w:r>
          </w:p>
          <w:p w14:paraId="3A6AFC1B" w14:textId="55C06E29" w:rsidR="00244E27" w:rsidRDefault="00244E27" w:rsidP="00C52EB3">
            <w:pPr>
              <w:pStyle w:val="ListParagraph"/>
              <w:numPr>
                <w:ilvl w:val="0"/>
                <w:numId w:val="3"/>
              </w:numPr>
            </w:pPr>
            <w:r>
              <w:t>Operating System Internals and Design (Windows, Unix, Linux, and Android)</w:t>
            </w:r>
          </w:p>
          <w:p w14:paraId="37E64C67" w14:textId="45B9E2ED" w:rsidR="00036450" w:rsidRDefault="00244E27" w:rsidP="00C52EB3">
            <w:pPr>
              <w:pStyle w:val="ListParagraph"/>
              <w:numPr>
                <w:ilvl w:val="0"/>
                <w:numId w:val="3"/>
              </w:numPr>
            </w:pPr>
            <w:r>
              <w:t>Programming and Practice</w:t>
            </w:r>
          </w:p>
          <w:p w14:paraId="23AB60C0" w14:textId="77777777" w:rsidR="00244E27" w:rsidRDefault="00244E27" w:rsidP="00244E27"/>
          <w:p w14:paraId="190DD261" w14:textId="0AFD0D69" w:rsidR="00036450" w:rsidRPr="00B359E4" w:rsidRDefault="00CB0CB0" w:rsidP="00B359E4">
            <w:pPr>
              <w:pStyle w:val="Heading4"/>
            </w:pPr>
            <w:r>
              <w:t>Olympic College</w:t>
            </w:r>
          </w:p>
          <w:p w14:paraId="424C873D" w14:textId="702CCED6" w:rsidR="00036450" w:rsidRDefault="00CB0CB0" w:rsidP="00B359E4">
            <w:pPr>
              <w:pStyle w:val="Date"/>
            </w:pPr>
            <w:r>
              <w:t>2015</w:t>
            </w:r>
            <w:r w:rsidR="00036450" w:rsidRPr="00B359E4">
              <w:t xml:space="preserve"> </w:t>
            </w:r>
            <w:r w:rsidR="00C52EB3">
              <w:t>–</w:t>
            </w:r>
            <w:r w:rsidR="00036450" w:rsidRPr="00B359E4">
              <w:t xml:space="preserve"> </w:t>
            </w:r>
            <w:r>
              <w:t>2018</w:t>
            </w:r>
          </w:p>
          <w:p w14:paraId="5F05C83C" w14:textId="77777777" w:rsidR="00C52EB3" w:rsidRDefault="00C52EB3" w:rsidP="00C52EB3">
            <w:r>
              <w:t>Bremerton, WA United States</w:t>
            </w:r>
          </w:p>
          <w:p w14:paraId="48641F8F" w14:textId="7A1C94B9" w:rsidR="00C52EB3" w:rsidRDefault="00CB0CB0" w:rsidP="00C52EB3">
            <w:r>
              <w:t xml:space="preserve">Associates Degree </w:t>
            </w:r>
            <w:r w:rsidR="00B9607A">
              <w:t>0</w:t>
            </w:r>
            <w:r w:rsidR="00C52EB3">
              <w:t>6/2018</w:t>
            </w:r>
          </w:p>
          <w:p w14:paraId="2940E2B6" w14:textId="77777777" w:rsidR="00C52EB3" w:rsidRDefault="00C52EB3" w:rsidP="00C52EB3"/>
          <w:p w14:paraId="0CED0B40" w14:textId="3F9F09F1" w:rsidR="00036450" w:rsidRDefault="00C52EB3" w:rsidP="00C52EB3">
            <w:r>
              <w:t xml:space="preserve">Major: </w:t>
            </w:r>
            <w:r w:rsidR="00CB0CB0">
              <w:t>Computer Information Systems</w:t>
            </w:r>
          </w:p>
          <w:p w14:paraId="534D454E" w14:textId="5668AA9C" w:rsidR="00454315" w:rsidRDefault="00454315" w:rsidP="00C52EB3"/>
          <w:p w14:paraId="08660462" w14:textId="1B76D8AF" w:rsidR="00454315" w:rsidRDefault="00454315" w:rsidP="00C52EB3">
            <w:r>
              <w:t>Dean’s List</w:t>
            </w:r>
          </w:p>
          <w:p w14:paraId="45C60624" w14:textId="4655F85F" w:rsidR="00454315" w:rsidRDefault="00454315" w:rsidP="00C52EB3">
            <w:r>
              <w:t>President’s List</w:t>
            </w:r>
          </w:p>
          <w:p w14:paraId="653948CD" w14:textId="61AADD00" w:rsidR="005A70FC" w:rsidRDefault="005A70FC" w:rsidP="00C52EB3"/>
          <w:p w14:paraId="28954F80" w14:textId="0317B520" w:rsidR="00454315" w:rsidRDefault="005A70FC" w:rsidP="00C52EB3">
            <w:r>
              <w:t>GPA: 3.3</w:t>
            </w:r>
          </w:p>
          <w:p w14:paraId="68198EE0" w14:textId="77777777" w:rsidR="00C52EB3" w:rsidRDefault="00C52EB3" w:rsidP="00C52EB3"/>
          <w:p w14:paraId="17920112" w14:textId="212E10A0" w:rsidR="00C52EB3" w:rsidRDefault="00C52EB3" w:rsidP="00C52EB3">
            <w:r>
              <w:t>Graduate with Certification in the following areas:</w:t>
            </w:r>
          </w:p>
          <w:p w14:paraId="2180F5FB" w14:textId="173ADC25" w:rsidR="00CB0CB0" w:rsidRDefault="00CB0CB0" w:rsidP="009224EF">
            <w:pPr>
              <w:pStyle w:val="ListParagraph"/>
              <w:numPr>
                <w:ilvl w:val="0"/>
                <w:numId w:val="4"/>
              </w:numPr>
            </w:pPr>
            <w:r>
              <w:t>TestOut Certified Desktop Pro</w:t>
            </w:r>
          </w:p>
          <w:p w14:paraId="481C248C" w14:textId="343026CB" w:rsidR="00CB0CB0" w:rsidRDefault="00CB0CB0" w:rsidP="009224EF">
            <w:pPr>
              <w:pStyle w:val="ListParagraph"/>
              <w:numPr>
                <w:ilvl w:val="0"/>
                <w:numId w:val="4"/>
              </w:numPr>
            </w:pPr>
            <w:r>
              <w:t>CIS ASP Server Development Certificate</w:t>
            </w:r>
          </w:p>
          <w:p w14:paraId="364CFBC2" w14:textId="64D4EEBD" w:rsidR="00CB0CB0" w:rsidRDefault="00CB0CB0" w:rsidP="009224EF">
            <w:pPr>
              <w:pStyle w:val="ListParagraph"/>
              <w:numPr>
                <w:ilvl w:val="0"/>
                <w:numId w:val="4"/>
              </w:numPr>
            </w:pPr>
            <w:r>
              <w:t>CIS Basic Concepts Certificate</w:t>
            </w:r>
          </w:p>
          <w:p w14:paraId="57D7B096" w14:textId="39A092A7" w:rsidR="00CB0CB0" w:rsidRDefault="00CB0CB0" w:rsidP="009224EF">
            <w:pPr>
              <w:pStyle w:val="ListParagraph"/>
              <w:numPr>
                <w:ilvl w:val="0"/>
                <w:numId w:val="4"/>
              </w:numPr>
            </w:pPr>
            <w:r>
              <w:t xml:space="preserve">CIS Software Development Essentials Certificate </w:t>
            </w:r>
          </w:p>
          <w:sdt>
            <w:sdtPr>
              <w:id w:val="1001553383"/>
              <w:placeholder>
                <w:docPart w:val="BE12461B6AE64A5AB161BCFC06B0F85A"/>
              </w:placeholder>
              <w:temporary/>
              <w:showingPlcHdr/>
              <w15:appearance w15:val="hidden"/>
            </w:sdtPr>
            <w:sdtEndPr/>
            <w:sdtContent>
              <w:p w14:paraId="7CD552CA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7E490486" w14:textId="77777777" w:rsidR="00244E27" w:rsidRPr="004D3011" w:rsidRDefault="00244E27" w:rsidP="00244E27">
            <w:pPr>
              <w:pStyle w:val="Heading4"/>
              <w:rPr>
                <w:bCs/>
              </w:rPr>
            </w:pPr>
            <w:r>
              <w:t>Macys</w:t>
            </w:r>
            <w:r w:rsidRPr="004D3011">
              <w:t xml:space="preserve"> </w:t>
            </w:r>
            <w:r>
              <w:t>- Cashier</w:t>
            </w:r>
          </w:p>
          <w:p w14:paraId="523F971E" w14:textId="7AE19595" w:rsidR="00244E27" w:rsidRPr="004D3011" w:rsidRDefault="0023667B" w:rsidP="00244E27">
            <w:pPr>
              <w:pStyle w:val="Date"/>
            </w:pPr>
            <w:r>
              <w:t xml:space="preserve">Nov </w:t>
            </w:r>
            <w:r w:rsidR="00244E27">
              <w:t xml:space="preserve">2020 </w:t>
            </w:r>
            <w:r w:rsidR="00244E27" w:rsidRPr="004D3011">
              <w:t>–</w:t>
            </w:r>
            <w:r w:rsidR="00244E27">
              <w:t xml:space="preserve"> </w:t>
            </w:r>
            <w:r>
              <w:t>Present</w:t>
            </w:r>
          </w:p>
          <w:p w14:paraId="6C953F46" w14:textId="3E6472B3" w:rsidR="00244E27" w:rsidRPr="003530AA" w:rsidRDefault="00244E27" w:rsidP="003530AA">
            <w:pPr>
              <w:rPr>
                <w:b/>
                <w:bCs/>
              </w:rPr>
            </w:pPr>
          </w:p>
          <w:p w14:paraId="2BEFB916" w14:textId="6DE5F57E" w:rsidR="008D7A07" w:rsidRPr="008D7A07" w:rsidRDefault="008D7A07" w:rsidP="0023667B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 xml:space="preserve">Ensured assigned areas were fully stocked and merchandise </w:t>
            </w:r>
            <w:r w:rsidR="003530AA">
              <w:t xml:space="preserve">inventory </w:t>
            </w:r>
            <w:r>
              <w:t>was neatly arranged.</w:t>
            </w:r>
          </w:p>
          <w:p w14:paraId="53C6B521" w14:textId="7FEE414F" w:rsidR="008D7A07" w:rsidRPr="008D7A07" w:rsidRDefault="008D7A07" w:rsidP="0023667B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Completed</w:t>
            </w:r>
            <w:r w:rsidR="003530AA">
              <w:t xml:space="preserve"> sales transactions and handles cash efficiently.</w:t>
            </w:r>
          </w:p>
          <w:p w14:paraId="2DE7D8C2" w14:textId="68F302D0" w:rsidR="008D7A07" w:rsidRPr="008D7A07" w:rsidRDefault="003530AA" w:rsidP="008D7A07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 xml:space="preserve">Preformed various </w:t>
            </w:r>
            <w:r w:rsidR="008D7A07">
              <w:t>types of cash register transactions.</w:t>
            </w:r>
          </w:p>
          <w:p w14:paraId="5863B2E7" w14:textId="47D7B44C" w:rsidR="008D7A07" w:rsidRPr="007D7BC2" w:rsidRDefault="003530AA" w:rsidP="008D7A07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Cs/>
              </w:rPr>
              <w:t>Communicates with employees and customers on current store policies and upcoming events.</w:t>
            </w:r>
          </w:p>
          <w:p w14:paraId="57A44618" w14:textId="508C4BBC" w:rsidR="007D7BC2" w:rsidRPr="008D7A07" w:rsidRDefault="003530AA" w:rsidP="008D7A07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Cs/>
              </w:rPr>
              <w:t xml:space="preserve">Vital team member who </w:t>
            </w:r>
            <w:r w:rsidR="005A70FC">
              <w:rPr>
                <w:bCs/>
              </w:rPr>
              <w:t>thrives</w:t>
            </w:r>
            <w:r>
              <w:rPr>
                <w:bCs/>
              </w:rPr>
              <w:t xml:space="preserve"> under limited supervision and adapts to constantly changing environments.</w:t>
            </w:r>
          </w:p>
          <w:p w14:paraId="2A75E693" w14:textId="1980D821" w:rsidR="00244E27" w:rsidRPr="0066078E" w:rsidRDefault="003530AA" w:rsidP="0023667B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3530AA">
              <w:rPr>
                <w:bCs/>
              </w:rPr>
              <w:t>Received s</w:t>
            </w:r>
            <w:r w:rsidR="00244E27" w:rsidRPr="003530AA">
              <w:rPr>
                <w:bCs/>
              </w:rPr>
              <w:t>everal letters</w:t>
            </w:r>
            <w:r>
              <w:rPr>
                <w:bCs/>
              </w:rPr>
              <w:t xml:space="preserve"> and endorsements</w:t>
            </w:r>
            <w:r w:rsidR="00244E27" w:rsidRPr="003530AA">
              <w:rPr>
                <w:bCs/>
              </w:rPr>
              <w:t xml:space="preserve"> from satisfied</w:t>
            </w:r>
            <w:r w:rsidR="00244E27" w:rsidRPr="0066078E">
              <w:rPr>
                <w:b/>
                <w:bCs/>
              </w:rPr>
              <w:t xml:space="preserve"> </w:t>
            </w:r>
            <w:r w:rsidR="00244E27" w:rsidRPr="003530AA">
              <w:rPr>
                <w:bCs/>
              </w:rPr>
              <w:t>customers</w:t>
            </w:r>
          </w:p>
          <w:p w14:paraId="7D77FEF6" w14:textId="7F7D2BE2" w:rsidR="00244E27" w:rsidRDefault="00244E27" w:rsidP="00244E27"/>
          <w:p w14:paraId="06D3EE31" w14:textId="77777777" w:rsidR="00244E27" w:rsidRPr="004D3011" w:rsidRDefault="00244E27" w:rsidP="00244E27">
            <w:pPr>
              <w:pStyle w:val="Heading4"/>
              <w:rPr>
                <w:bCs/>
              </w:rPr>
            </w:pPr>
            <w:r>
              <w:t>Sears - Cashier</w:t>
            </w:r>
          </w:p>
          <w:p w14:paraId="0B65779E" w14:textId="3CA82947" w:rsidR="00244E27" w:rsidRPr="004D3011" w:rsidRDefault="0023667B" w:rsidP="00244E27">
            <w:pPr>
              <w:pStyle w:val="Date"/>
            </w:pPr>
            <w:r>
              <w:t xml:space="preserve">June </w:t>
            </w:r>
            <w:r w:rsidR="00244E27">
              <w:t xml:space="preserve">2019 </w:t>
            </w:r>
            <w:r w:rsidR="00244E27" w:rsidRPr="004D3011">
              <w:t>–</w:t>
            </w:r>
            <w:r w:rsidR="00244E27">
              <w:t xml:space="preserve"> </w:t>
            </w:r>
            <w:r>
              <w:t xml:space="preserve">September </w:t>
            </w:r>
            <w:r w:rsidR="00244E27">
              <w:t>2019</w:t>
            </w:r>
          </w:p>
          <w:p w14:paraId="36131F6C" w14:textId="2AE0CEB8" w:rsidR="0022175F" w:rsidRDefault="008D7A07" w:rsidP="0023667B">
            <w:pPr>
              <w:pStyle w:val="ListParagraph"/>
              <w:numPr>
                <w:ilvl w:val="0"/>
                <w:numId w:val="6"/>
              </w:numPr>
            </w:pPr>
            <w:r>
              <w:t xml:space="preserve">Greeted and </w:t>
            </w:r>
            <w:r w:rsidR="003530AA">
              <w:t>engaged</w:t>
            </w:r>
            <w:r>
              <w:t xml:space="preserve"> customers in conversation for the purpose of providing sales related experience.</w:t>
            </w:r>
          </w:p>
          <w:p w14:paraId="6A8D20E9" w14:textId="3EF25CD9" w:rsidR="008D7A07" w:rsidRDefault="008D7A07" w:rsidP="0023667B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 xml:space="preserve">Assisted in the selection of merchandise and suggested additional items to compliment the </w:t>
            </w:r>
            <w:r w:rsidR="0056665B">
              <w:t>customer’s</w:t>
            </w:r>
            <w:r>
              <w:t xml:space="preserve"> selections.</w:t>
            </w:r>
          </w:p>
          <w:p w14:paraId="68D8857C" w14:textId="01CBA982" w:rsidR="008D7A07" w:rsidRDefault="008D7A07" w:rsidP="0023667B">
            <w:pPr>
              <w:pStyle w:val="ListParagraph"/>
              <w:numPr>
                <w:ilvl w:val="0"/>
                <w:numId w:val="6"/>
              </w:numPr>
            </w:pPr>
            <w:r>
              <w:t>Interacted with customers and coworkers in a friendly and professional manner.</w:t>
            </w:r>
          </w:p>
          <w:p w14:paraId="339B3075" w14:textId="2CF58AB0" w:rsidR="007D7BC2" w:rsidRDefault="0056665B" w:rsidP="00ED3687">
            <w:pPr>
              <w:pStyle w:val="ListParagraph"/>
              <w:numPr>
                <w:ilvl w:val="0"/>
                <w:numId w:val="6"/>
              </w:numPr>
            </w:pPr>
            <w:r>
              <w:t xml:space="preserve">Ensured </w:t>
            </w:r>
            <w:r w:rsidR="007D7BC2">
              <w:t xml:space="preserve">merchandise </w:t>
            </w:r>
            <w:r>
              <w:t>was stocked and always available to customers.</w:t>
            </w:r>
          </w:p>
          <w:p w14:paraId="71AC5A2D" w14:textId="73328A15" w:rsidR="008D7A07" w:rsidRDefault="0056665B" w:rsidP="0023667B">
            <w:pPr>
              <w:pStyle w:val="ListParagraph"/>
              <w:numPr>
                <w:ilvl w:val="0"/>
                <w:numId w:val="6"/>
              </w:numPr>
            </w:pPr>
            <w:r>
              <w:t xml:space="preserve">Very knowledgeable on store products and </w:t>
            </w:r>
            <w:r w:rsidR="001B5C6B">
              <w:t>merchandise to ensure the customers are always satisfied with their purchases.</w:t>
            </w:r>
          </w:p>
          <w:p w14:paraId="00097B83" w14:textId="77777777" w:rsidR="00244E27" w:rsidRPr="004D3011" w:rsidRDefault="00244E27" w:rsidP="00244E27"/>
          <w:p w14:paraId="6CF1409F" w14:textId="77777777" w:rsidR="00244E27" w:rsidRDefault="00244E27" w:rsidP="00B359E4">
            <w:pPr>
              <w:pStyle w:val="Heading4"/>
            </w:pPr>
          </w:p>
          <w:p w14:paraId="1ED60699" w14:textId="3B1698D0" w:rsidR="00036450" w:rsidRDefault="00CB0CB0" w:rsidP="00B359E4">
            <w:pPr>
              <w:pStyle w:val="Heading4"/>
              <w:rPr>
                <w:bCs/>
              </w:rPr>
            </w:pPr>
            <w:r>
              <w:t>O’Reilly Auto Parts</w:t>
            </w:r>
            <w:r w:rsidR="00036450">
              <w:t xml:space="preserve"> </w:t>
            </w:r>
            <w:r>
              <w:t>-</w:t>
            </w:r>
            <w:r w:rsidR="00036450" w:rsidRPr="00036450">
              <w:t xml:space="preserve"> </w:t>
            </w:r>
            <w:r>
              <w:t>Delivery Driver</w:t>
            </w:r>
          </w:p>
          <w:p w14:paraId="13C7CEC3" w14:textId="7FD0DA99" w:rsidR="00036450" w:rsidRPr="00036450" w:rsidRDefault="0023667B" w:rsidP="00B359E4">
            <w:pPr>
              <w:pStyle w:val="Date"/>
            </w:pPr>
            <w:r>
              <w:t xml:space="preserve">June </w:t>
            </w:r>
            <w:r w:rsidR="00CB0CB0">
              <w:t xml:space="preserve">2018 </w:t>
            </w:r>
            <w:r w:rsidR="00036450" w:rsidRPr="00036450">
              <w:t>–</w:t>
            </w:r>
            <w:r w:rsidR="00CB0CB0">
              <w:t xml:space="preserve"> </w:t>
            </w:r>
            <w:r>
              <w:t xml:space="preserve">September </w:t>
            </w:r>
            <w:r w:rsidR="00CB0CB0">
              <w:t>2018</w:t>
            </w:r>
          </w:p>
          <w:p w14:paraId="118EF081" w14:textId="253D6335" w:rsidR="00CB0CB0" w:rsidRDefault="0056665B" w:rsidP="0023667B">
            <w:pPr>
              <w:pStyle w:val="ListParagraph"/>
              <w:numPr>
                <w:ilvl w:val="0"/>
                <w:numId w:val="7"/>
              </w:numPr>
            </w:pPr>
            <w:r>
              <w:t>Delivered</w:t>
            </w:r>
            <w:r w:rsidR="00CB0CB0">
              <w:t xml:space="preserve"> </w:t>
            </w:r>
            <w:r>
              <w:t>auto parts to businesses in a timely and efficient manner ensuring parts were available to clients and customers.</w:t>
            </w:r>
          </w:p>
          <w:p w14:paraId="715D6F12" w14:textId="07635D20" w:rsidR="00CB0CB0" w:rsidRDefault="0056665B" w:rsidP="0023667B">
            <w:pPr>
              <w:pStyle w:val="ListParagraph"/>
              <w:numPr>
                <w:ilvl w:val="0"/>
                <w:numId w:val="7"/>
              </w:numPr>
            </w:pPr>
            <w:r>
              <w:t xml:space="preserve">Ensured all </w:t>
            </w:r>
            <w:r w:rsidR="00CB0CB0">
              <w:t xml:space="preserve">the proper paperwork </w:t>
            </w:r>
            <w:r>
              <w:t>was filled out for delivering and receiving parts.</w:t>
            </w:r>
          </w:p>
          <w:p w14:paraId="53C8EDE8" w14:textId="1BC95E31" w:rsidR="00CB0CB0" w:rsidRDefault="0056665B" w:rsidP="0023667B">
            <w:pPr>
              <w:pStyle w:val="ListParagraph"/>
              <w:numPr>
                <w:ilvl w:val="0"/>
                <w:numId w:val="7"/>
              </w:numPr>
            </w:pPr>
            <w:r>
              <w:t>Performed</w:t>
            </w:r>
            <w:r w:rsidR="007D7BC2">
              <w:t xml:space="preserve"> b</w:t>
            </w:r>
            <w:r>
              <w:t>asic vehicle m</w:t>
            </w:r>
            <w:r w:rsidR="0023667B">
              <w:t>aintenance</w:t>
            </w:r>
            <w:r w:rsidR="0047287B">
              <w:t>.</w:t>
            </w:r>
          </w:p>
          <w:p w14:paraId="4F5C3942" w14:textId="58F0630E" w:rsidR="0022175F" w:rsidRDefault="0047287B" w:rsidP="0023667B">
            <w:pPr>
              <w:pStyle w:val="ListParagraph"/>
              <w:numPr>
                <w:ilvl w:val="0"/>
                <w:numId w:val="7"/>
              </w:numPr>
            </w:pPr>
            <w:r>
              <w:t>Knowledgeable in GPS and route p</w:t>
            </w:r>
            <w:r w:rsidR="0022175F" w:rsidRPr="0022175F">
              <w:t>lanning</w:t>
            </w:r>
            <w:r>
              <w:t xml:space="preserve"> ensuring</w:t>
            </w:r>
            <w:r w:rsidR="007D7BC2">
              <w:t xml:space="preserve"> fast and efficient deliveries</w:t>
            </w:r>
            <w:r>
              <w:t>.</w:t>
            </w:r>
          </w:p>
          <w:p w14:paraId="7353C4A3" w14:textId="6EFCDA9D" w:rsidR="00036450" w:rsidRPr="0047287B" w:rsidRDefault="0047287B" w:rsidP="0047287B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Cs/>
              </w:rPr>
              <w:t>Provided timely and accurate information to customers with regards to parts and warranties.</w:t>
            </w:r>
          </w:p>
          <w:p w14:paraId="5C67C2A5" w14:textId="5F2EF63A" w:rsidR="0023667B" w:rsidRDefault="0047287B" w:rsidP="0023667B">
            <w:pPr>
              <w:pStyle w:val="ListParagraph"/>
              <w:numPr>
                <w:ilvl w:val="0"/>
                <w:numId w:val="7"/>
              </w:numPr>
            </w:pPr>
            <w:r>
              <w:t xml:space="preserve">Managed and inventoried store parts prior to stocking shelves and loading trucks for delivery. </w:t>
            </w:r>
          </w:p>
          <w:p w14:paraId="3AD533A1" w14:textId="60DF369C" w:rsidR="0066078E" w:rsidRDefault="0066078E" w:rsidP="0066078E">
            <w:pPr>
              <w:pStyle w:val="Heading4"/>
              <w:rPr>
                <w:bCs/>
              </w:rPr>
            </w:pPr>
            <w:r>
              <w:br/>
              <w:t>UPS –</w:t>
            </w:r>
            <w:r w:rsidRPr="00036450">
              <w:t xml:space="preserve"> </w:t>
            </w:r>
            <w:r>
              <w:t xml:space="preserve">Warehouse </w:t>
            </w:r>
          </w:p>
          <w:p w14:paraId="05A29CD1" w14:textId="6E4538C5" w:rsidR="0022175F" w:rsidRDefault="0066078E" w:rsidP="0056665B">
            <w:pPr>
              <w:pStyle w:val="Date"/>
            </w:pPr>
            <w:r>
              <w:t xml:space="preserve">June 2016 </w:t>
            </w:r>
            <w:r w:rsidRPr="00036450">
              <w:t>–</w:t>
            </w:r>
            <w:r>
              <w:t xml:space="preserve"> July 2016</w:t>
            </w:r>
          </w:p>
          <w:p w14:paraId="61D5C0E6" w14:textId="5E8CF815" w:rsidR="0022175F" w:rsidRDefault="0056665B" w:rsidP="0066078E">
            <w:pPr>
              <w:pStyle w:val="ListParagraph"/>
              <w:numPr>
                <w:ilvl w:val="0"/>
                <w:numId w:val="9"/>
              </w:numPr>
            </w:pPr>
            <w:r>
              <w:t xml:space="preserve">Assisted in </w:t>
            </w:r>
            <w:r w:rsidR="007D7BC2">
              <w:t>load</w:t>
            </w:r>
            <w:r>
              <w:t xml:space="preserve">ing and unloading </w:t>
            </w:r>
            <w:r w:rsidR="007D7BC2">
              <w:t>cargo safely and efficiently.</w:t>
            </w:r>
          </w:p>
          <w:p w14:paraId="584C9299" w14:textId="4167056A" w:rsidR="0022175F" w:rsidRDefault="007D7BC2" w:rsidP="0066078E">
            <w:pPr>
              <w:pStyle w:val="ListParagraph"/>
              <w:numPr>
                <w:ilvl w:val="0"/>
                <w:numId w:val="9"/>
              </w:numPr>
            </w:pPr>
            <w:r>
              <w:t>Followed all</w:t>
            </w:r>
            <w:r w:rsidR="0056665B">
              <w:t xml:space="preserve"> company</w:t>
            </w:r>
            <w:r>
              <w:t xml:space="preserve"> </w:t>
            </w:r>
            <w:r w:rsidR="0056665B">
              <w:t>s</w:t>
            </w:r>
            <w:r w:rsidR="0022175F" w:rsidRPr="0022175F">
              <w:t>afety and compliance</w:t>
            </w:r>
            <w:r>
              <w:t xml:space="preserve"> guidelines</w:t>
            </w:r>
            <w:r w:rsidR="0056665B">
              <w:t>.</w:t>
            </w:r>
          </w:p>
          <w:p w14:paraId="021CCDAA" w14:textId="3C908868" w:rsidR="0066078E" w:rsidRPr="0056665B" w:rsidRDefault="0056665B" w:rsidP="0066078E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Key team member loading</w:t>
            </w:r>
            <w:r w:rsidR="0066078E" w:rsidRPr="0056665B">
              <w:rPr>
                <w:bCs/>
              </w:rPr>
              <w:t xml:space="preserve"> 200+ pound packages</w:t>
            </w:r>
            <w:r>
              <w:rPr>
                <w:bCs/>
              </w:rPr>
              <w:t xml:space="preserve"> with </w:t>
            </w:r>
            <w:r w:rsidR="007D7BC2" w:rsidRPr="0056665B">
              <w:rPr>
                <w:bCs/>
              </w:rPr>
              <w:t>coworkers</w:t>
            </w:r>
            <w:r>
              <w:rPr>
                <w:bCs/>
              </w:rPr>
              <w:t xml:space="preserve"> ensuring trucks were loaded and ready for deliver.</w:t>
            </w:r>
          </w:p>
          <w:p w14:paraId="72548753" w14:textId="6C023813" w:rsidR="0066078E" w:rsidRDefault="0056665B" w:rsidP="0066078E">
            <w:pPr>
              <w:pStyle w:val="ListParagraph"/>
              <w:numPr>
                <w:ilvl w:val="0"/>
                <w:numId w:val="9"/>
              </w:numPr>
            </w:pPr>
            <w:r>
              <w:t xml:space="preserve">Constantly tracked </w:t>
            </w:r>
            <w:r w:rsidR="0066078E">
              <w:t>orders</w:t>
            </w:r>
            <w:r>
              <w:t xml:space="preserve"> and ensured timely deliveries.</w:t>
            </w:r>
          </w:p>
          <w:p w14:paraId="18EDE68D" w14:textId="797D9565" w:rsidR="0066078E" w:rsidRDefault="0022175F" w:rsidP="0022175F">
            <w:pPr>
              <w:pStyle w:val="ListParagraph"/>
              <w:numPr>
                <w:ilvl w:val="0"/>
                <w:numId w:val="9"/>
              </w:numPr>
            </w:pPr>
            <w:r w:rsidRPr="0022175F">
              <w:t>Materials Handling and Transport</w:t>
            </w:r>
          </w:p>
          <w:p w14:paraId="6FAB8B16" w14:textId="77777777" w:rsidR="004D3011" w:rsidRDefault="004D3011" w:rsidP="00036450"/>
          <w:p w14:paraId="0C144136" w14:textId="77777777" w:rsidR="00CB0CB0" w:rsidRDefault="00CB0CB0" w:rsidP="00036450"/>
          <w:p w14:paraId="52F131B1" w14:textId="27E2ABD5" w:rsidR="004D3011" w:rsidRDefault="00E11394" w:rsidP="00036450">
            <w:r w:rsidRPr="00CB0CB0">
              <w:rPr>
                <w:noProof/>
                <w:color w:val="FFFFFF" w:themeColor="background1"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5EE7E65" wp14:editId="3C878C9A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595630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F47005" w14:textId="2F9970EE" w:rsidR="00CB0CB0" w:rsidRPr="00CB0CB0" w:rsidRDefault="00CB0CB0" w:rsidP="00CB0CB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cs="Times New Roman"/>
                                      <w:szCs w:val="18"/>
                                    </w:rPr>
                                  </w:pPr>
                                  <w:r w:rsidRPr="00CB0CB0">
                                    <w:rPr>
                                      <w:rFonts w:cs="Times New Roman"/>
                                      <w:szCs w:val="18"/>
                                    </w:rPr>
                                    <w:t>Technical Writing</w:t>
                                  </w:r>
                                </w:p>
                                <w:p w14:paraId="0971DC02" w14:textId="749DA18E" w:rsidR="00CB0CB0" w:rsidRPr="00CB0CB0" w:rsidRDefault="00CB0CB0" w:rsidP="00CB0CB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cs="Times New Roman"/>
                                      <w:szCs w:val="18"/>
                                    </w:rPr>
                                  </w:pPr>
                                  <w:r w:rsidRPr="00CB0CB0">
                                    <w:rPr>
                                      <w:rFonts w:cs="Times New Roman"/>
                                      <w:szCs w:val="18"/>
                                    </w:rPr>
                                    <w:t>IT Support</w:t>
                                  </w:r>
                                </w:p>
                                <w:p w14:paraId="0654B041" w14:textId="6D50CE66" w:rsidR="00CB0CB0" w:rsidRDefault="00CB0CB0" w:rsidP="00CB0CB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cs="Times New Roman"/>
                                      <w:szCs w:val="18"/>
                                    </w:rPr>
                                  </w:pPr>
                                  <w:r w:rsidRPr="00CB0CB0">
                                    <w:rPr>
                                      <w:rFonts w:cs="Times New Roman"/>
                                      <w:szCs w:val="18"/>
                                    </w:rPr>
                                    <w:t>Web Design</w:t>
                                  </w:r>
                                </w:p>
                                <w:p w14:paraId="164B6010" w14:textId="26E4F108" w:rsidR="00E11394" w:rsidRDefault="00E11394" w:rsidP="00E1139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cs="Times New Roman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18"/>
                                    </w:rPr>
                                    <w:t>Technical Support</w:t>
                                  </w:r>
                                </w:p>
                                <w:p w14:paraId="37FF7C86" w14:textId="7A2FA170" w:rsidR="00E11394" w:rsidRDefault="00E11394" w:rsidP="00E1139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cs="Times New Roman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18"/>
                                    </w:rPr>
                                    <w:t>Customer Service</w:t>
                                  </w:r>
                                </w:p>
                                <w:p w14:paraId="1051406C" w14:textId="500BAB29" w:rsidR="0022175F" w:rsidRDefault="0022175F" w:rsidP="00E1139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cs="Times New Roman"/>
                                      <w:szCs w:val="18"/>
                                    </w:rPr>
                                  </w:pPr>
                                  <w:r w:rsidRPr="0022175F">
                                    <w:rPr>
                                      <w:rFonts w:cs="Times New Roman"/>
                                      <w:szCs w:val="18"/>
                                    </w:rPr>
                                    <w:t>Strong Math Aptitude</w:t>
                                  </w:r>
                                </w:p>
                                <w:p w14:paraId="11907A10" w14:textId="2C4A94F5" w:rsidR="00E11394" w:rsidRDefault="00E11394" w:rsidP="00E1139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cs="Times New Roman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18"/>
                                    </w:rPr>
                                    <w:t>Microsoft Office – 10+ Years</w:t>
                                  </w:r>
                                </w:p>
                                <w:p w14:paraId="44414914" w14:textId="6A74457A" w:rsidR="00E11394" w:rsidRDefault="00E11394" w:rsidP="00E1139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cs="Times New Roman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18"/>
                                    </w:rPr>
                                    <w:t xml:space="preserve">Proof Reading </w:t>
                                  </w:r>
                                </w:p>
                                <w:p w14:paraId="05105F6D" w14:textId="77777777" w:rsidR="00113C25" w:rsidRPr="00113C25" w:rsidRDefault="00113C25" w:rsidP="00113C25">
                                  <w:pPr>
                                    <w:ind w:left="360"/>
                                    <w:rPr>
                                      <w:rFonts w:cs="Times New Roman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5EE7E6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.5pt;margin-top:46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DHLKiHdAAAACQEAAA8AAAAAAAAAAAAAAAAAfwQAAGRycy9kb3du&#10;cmV2LnhtbFBLBQYAAAAABAAEAPMAAACJBQAAAAA=&#10;">
                      <v:textbox style="mso-fit-shape-to-text:t">
                        <w:txbxContent>
                          <w:p w14:paraId="72F47005" w14:textId="2F9970EE" w:rsidR="00CB0CB0" w:rsidRPr="00CB0CB0" w:rsidRDefault="00CB0CB0" w:rsidP="00CB0C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szCs w:val="18"/>
                              </w:rPr>
                            </w:pPr>
                            <w:r w:rsidRPr="00CB0CB0">
                              <w:rPr>
                                <w:rFonts w:cs="Times New Roman"/>
                                <w:szCs w:val="18"/>
                              </w:rPr>
                              <w:t>Technical Writing</w:t>
                            </w:r>
                          </w:p>
                          <w:p w14:paraId="0971DC02" w14:textId="749DA18E" w:rsidR="00CB0CB0" w:rsidRPr="00CB0CB0" w:rsidRDefault="00CB0CB0" w:rsidP="00CB0C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szCs w:val="18"/>
                              </w:rPr>
                            </w:pPr>
                            <w:r w:rsidRPr="00CB0CB0">
                              <w:rPr>
                                <w:rFonts w:cs="Times New Roman"/>
                                <w:szCs w:val="18"/>
                              </w:rPr>
                              <w:t>IT Support</w:t>
                            </w:r>
                          </w:p>
                          <w:p w14:paraId="0654B041" w14:textId="6D50CE66" w:rsidR="00CB0CB0" w:rsidRDefault="00CB0CB0" w:rsidP="00CB0C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szCs w:val="18"/>
                              </w:rPr>
                            </w:pPr>
                            <w:r w:rsidRPr="00CB0CB0">
                              <w:rPr>
                                <w:rFonts w:cs="Times New Roman"/>
                                <w:szCs w:val="18"/>
                              </w:rPr>
                              <w:t>Web Design</w:t>
                            </w:r>
                          </w:p>
                          <w:p w14:paraId="164B6010" w14:textId="26E4F108" w:rsidR="00E11394" w:rsidRDefault="00E11394" w:rsidP="00E113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Cs w:val="18"/>
                              </w:rPr>
                              <w:t>Technical Support</w:t>
                            </w:r>
                          </w:p>
                          <w:p w14:paraId="37FF7C86" w14:textId="7A2FA170" w:rsidR="00E11394" w:rsidRDefault="00E11394" w:rsidP="00E113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Cs w:val="18"/>
                              </w:rPr>
                              <w:t>Customer Service</w:t>
                            </w:r>
                          </w:p>
                          <w:p w14:paraId="1051406C" w14:textId="500BAB29" w:rsidR="0022175F" w:rsidRDefault="0022175F" w:rsidP="00E113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szCs w:val="18"/>
                              </w:rPr>
                            </w:pPr>
                            <w:r w:rsidRPr="0022175F">
                              <w:rPr>
                                <w:rFonts w:cs="Times New Roman"/>
                                <w:szCs w:val="18"/>
                              </w:rPr>
                              <w:t>Strong Math Aptitude</w:t>
                            </w:r>
                          </w:p>
                          <w:p w14:paraId="11907A10" w14:textId="2C4A94F5" w:rsidR="00E11394" w:rsidRDefault="00E11394" w:rsidP="00E113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Cs w:val="18"/>
                              </w:rPr>
                              <w:t>Microsoft Office – 10+ Years</w:t>
                            </w:r>
                          </w:p>
                          <w:p w14:paraId="44414914" w14:textId="6A74457A" w:rsidR="00E11394" w:rsidRDefault="00E11394" w:rsidP="00E113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Cs w:val="18"/>
                              </w:rPr>
                              <w:t xml:space="preserve">Proof Reading </w:t>
                            </w:r>
                          </w:p>
                          <w:p w14:paraId="05105F6D" w14:textId="77777777" w:rsidR="00113C25" w:rsidRPr="00113C25" w:rsidRDefault="00113C25" w:rsidP="00113C25">
                            <w:pPr>
                              <w:ind w:left="360"/>
                              <w:rPr>
                                <w:rFonts w:cs="Times New Roman"/>
                                <w:szCs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A0C4545" w14:textId="30522B57" w:rsidR="00036450" w:rsidRDefault="00370B89" w:rsidP="00036450">
            <w:pPr>
              <w:pStyle w:val="Heading2"/>
            </w:pPr>
            <w:bookmarkStart w:id="0" w:name="_Hlk66212604"/>
            <w:r>
              <w:t>TEchnical SKILLS</w:t>
            </w:r>
          </w:p>
          <w:bookmarkEnd w:id="0"/>
          <w:p w14:paraId="13CA261C" w14:textId="367C0E7B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16571E99" w14:textId="504446C5" w:rsidR="0043117B" w:rsidRDefault="00276411" w:rsidP="000C45FF">
      <w:pPr>
        <w:tabs>
          <w:tab w:val="left" w:pos="990"/>
        </w:tabs>
      </w:pPr>
    </w:p>
    <w:p w14:paraId="665BD559" w14:textId="18C2B434" w:rsidR="00C52EB3" w:rsidRDefault="00C52EB3" w:rsidP="000C45FF">
      <w:pPr>
        <w:tabs>
          <w:tab w:val="left" w:pos="990"/>
        </w:tabs>
      </w:pPr>
    </w:p>
    <w:p w14:paraId="0087E5AB" w14:textId="78827C20" w:rsidR="00C52EB3" w:rsidRDefault="00C52EB3" w:rsidP="000C45FF">
      <w:pPr>
        <w:tabs>
          <w:tab w:val="left" w:pos="990"/>
        </w:tabs>
      </w:pPr>
    </w:p>
    <w:p w14:paraId="40E0E1DF" w14:textId="0E45EBFA" w:rsidR="00C52EB3" w:rsidRDefault="00C52EB3" w:rsidP="000C45FF">
      <w:pPr>
        <w:tabs>
          <w:tab w:val="left" w:pos="990"/>
        </w:tabs>
      </w:pPr>
    </w:p>
    <w:p w14:paraId="2B7A7FA2" w14:textId="157F2AF8" w:rsidR="00C52EB3" w:rsidRDefault="00C52EB3" w:rsidP="000C45FF">
      <w:pPr>
        <w:tabs>
          <w:tab w:val="left" w:pos="990"/>
        </w:tabs>
      </w:pPr>
    </w:p>
    <w:p w14:paraId="4AA019A6" w14:textId="7B04DFED" w:rsidR="00C52EB3" w:rsidRDefault="00C52EB3" w:rsidP="000C45FF">
      <w:pPr>
        <w:tabs>
          <w:tab w:val="left" w:pos="990"/>
        </w:tabs>
      </w:pPr>
    </w:p>
    <w:p w14:paraId="050F7326" w14:textId="3CC12995" w:rsidR="00C52EB3" w:rsidRDefault="00C52EB3" w:rsidP="000C45FF">
      <w:pPr>
        <w:tabs>
          <w:tab w:val="left" w:pos="990"/>
        </w:tabs>
      </w:pPr>
    </w:p>
    <w:p w14:paraId="59651C7C" w14:textId="17029558" w:rsidR="00C52EB3" w:rsidRDefault="00C52EB3" w:rsidP="000C45FF">
      <w:pPr>
        <w:tabs>
          <w:tab w:val="left" w:pos="990"/>
        </w:tabs>
      </w:pPr>
    </w:p>
    <w:p w14:paraId="592811B5" w14:textId="713C2431" w:rsidR="00C52EB3" w:rsidRDefault="00C52EB3" w:rsidP="000C45FF">
      <w:pPr>
        <w:tabs>
          <w:tab w:val="left" w:pos="990"/>
        </w:tabs>
      </w:pPr>
    </w:p>
    <w:p w14:paraId="2B456B08" w14:textId="2127D5DE" w:rsidR="00C52EB3" w:rsidRDefault="00C52EB3" w:rsidP="000C45FF">
      <w:pPr>
        <w:tabs>
          <w:tab w:val="left" w:pos="990"/>
        </w:tabs>
      </w:pPr>
    </w:p>
    <w:p w14:paraId="104475D3" w14:textId="2D68E0C4" w:rsidR="00C52EB3" w:rsidRDefault="00C52EB3" w:rsidP="000C45FF">
      <w:pPr>
        <w:tabs>
          <w:tab w:val="left" w:pos="990"/>
        </w:tabs>
      </w:pPr>
    </w:p>
    <w:p w14:paraId="2B839320" w14:textId="71AFF6E2" w:rsidR="00C52EB3" w:rsidRDefault="00C52EB3" w:rsidP="000C45FF">
      <w:pPr>
        <w:tabs>
          <w:tab w:val="left" w:pos="990"/>
        </w:tabs>
      </w:pPr>
    </w:p>
    <w:p w14:paraId="069F2827" w14:textId="22D410F3" w:rsidR="00C52EB3" w:rsidRDefault="00C52EB3" w:rsidP="000C45FF">
      <w:pPr>
        <w:tabs>
          <w:tab w:val="left" w:pos="990"/>
        </w:tabs>
      </w:pPr>
    </w:p>
    <w:p w14:paraId="3C9AF745" w14:textId="200CE65D" w:rsidR="00C52EB3" w:rsidRDefault="00C52EB3" w:rsidP="000C45FF">
      <w:pPr>
        <w:tabs>
          <w:tab w:val="left" w:pos="990"/>
        </w:tabs>
      </w:pPr>
    </w:p>
    <w:p w14:paraId="29EE3E86" w14:textId="33E1721F" w:rsidR="00C52EB3" w:rsidRDefault="00C52EB3" w:rsidP="000C45FF">
      <w:pPr>
        <w:tabs>
          <w:tab w:val="left" w:pos="990"/>
        </w:tabs>
      </w:pPr>
    </w:p>
    <w:p w14:paraId="6AE3E820" w14:textId="444CFDCC" w:rsidR="00C52EB3" w:rsidRDefault="00C52EB3" w:rsidP="000C45FF">
      <w:pPr>
        <w:tabs>
          <w:tab w:val="left" w:pos="990"/>
        </w:tabs>
      </w:pPr>
    </w:p>
    <w:p w14:paraId="58B163C8" w14:textId="284DE658" w:rsidR="00C52EB3" w:rsidRDefault="00C52EB3" w:rsidP="000C45FF">
      <w:pPr>
        <w:tabs>
          <w:tab w:val="left" w:pos="990"/>
        </w:tabs>
      </w:pPr>
    </w:p>
    <w:p w14:paraId="4F8A8D04" w14:textId="1150C47F" w:rsidR="00C52EB3" w:rsidRDefault="00C52EB3" w:rsidP="000C45FF">
      <w:pPr>
        <w:tabs>
          <w:tab w:val="left" w:pos="990"/>
        </w:tabs>
      </w:pPr>
    </w:p>
    <w:p w14:paraId="0F0D899F" w14:textId="33D5FCD1" w:rsidR="00C52EB3" w:rsidRDefault="00C52EB3" w:rsidP="00223B78">
      <w:pPr>
        <w:pStyle w:val="Heading2"/>
        <w:jc w:val="center"/>
        <w:rPr>
          <w:b w:val="0"/>
          <w:bCs w:val="0"/>
        </w:rPr>
      </w:pPr>
      <w:r>
        <w:t>References</w:t>
      </w:r>
    </w:p>
    <w:p w14:paraId="1C87F51C" w14:textId="77777777" w:rsidR="00C52EB3" w:rsidRPr="00C52EB3" w:rsidRDefault="00C52EB3" w:rsidP="00C52EB3"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1796"/>
        <w:gridCol w:w="2173"/>
        <w:gridCol w:w="1484"/>
        <w:gridCol w:w="3037"/>
      </w:tblGrid>
      <w:tr w:rsidR="00C52EB3" w:rsidRPr="00C52EB3" w14:paraId="31E488C1" w14:textId="77777777" w:rsidTr="00C52EB3">
        <w:tc>
          <w:tcPr>
            <w:tcW w:w="0" w:type="auto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26D2E2D4" w14:textId="129FFDA9" w:rsidR="00C52EB3" w:rsidRPr="00C52EB3" w:rsidRDefault="00C52EB3" w:rsidP="00C52EB3">
            <w:pPr>
              <w:spacing w:before="480" w:after="480"/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</w:pPr>
            <w:r w:rsidRPr="00C52EB3"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  <w:t xml:space="preserve">Jesse </w:t>
            </w:r>
            <w:proofErr w:type="spellStart"/>
            <w:r w:rsidRPr="00C52EB3"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  <w:t>Pavlic</w:t>
            </w:r>
            <w:proofErr w:type="spellEnd"/>
            <w:r w:rsidRPr="00C52EB3"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0354A694" w14:textId="383D03BE" w:rsidR="00C52EB3" w:rsidRPr="00C52EB3" w:rsidRDefault="007960F3" w:rsidP="00C52EB3">
            <w:pPr>
              <w:spacing w:before="480" w:after="480"/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</w:pPr>
            <w:r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  <w:t>Freelance</w:t>
            </w:r>
          </w:p>
        </w:tc>
        <w:tc>
          <w:tcPr>
            <w:tcW w:w="0" w:type="auto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61871AC9" w14:textId="666EC116" w:rsidR="00C52EB3" w:rsidRPr="00E2148A" w:rsidRDefault="00E2148A" w:rsidP="00C52EB3">
            <w:pPr>
              <w:spacing w:before="480" w:after="480"/>
              <w:rPr>
                <w:rFonts w:ascii="Source Sans Pro" w:eastAsia="Times New Roman" w:hAnsi="Source Sans Pro" w:cs="Times New Roman"/>
                <w:sz w:val="26"/>
                <w:szCs w:val="26"/>
                <w:lang w:eastAsia="en-US"/>
              </w:rPr>
            </w:pPr>
            <w:r>
              <w:rPr>
                <w:rFonts w:ascii="Source Sans Pro" w:eastAsia="Times New Roman" w:hAnsi="Source Sans Pro" w:cs="Times New Roman"/>
                <w:sz w:val="26"/>
                <w:szCs w:val="26"/>
                <w:lang w:eastAsia="en-US"/>
              </w:rPr>
              <w:t>Software Developer</w:t>
            </w:r>
          </w:p>
        </w:tc>
        <w:tc>
          <w:tcPr>
            <w:tcW w:w="0" w:type="auto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171B7282" w14:textId="201A8F3A" w:rsidR="00C52EB3" w:rsidRPr="00C52EB3" w:rsidRDefault="00C52EB3" w:rsidP="00C52EB3">
            <w:pPr>
              <w:spacing w:before="480" w:after="480"/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</w:pPr>
            <w:r w:rsidRPr="00C52EB3"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  <w:t>360</w:t>
            </w:r>
            <w:r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  <w:t>-</w:t>
            </w:r>
            <w:r w:rsidRPr="00C52EB3"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  <w:t>813</w:t>
            </w:r>
            <w:r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  <w:t>-</w:t>
            </w:r>
            <w:r w:rsidRPr="00C52EB3"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  <w:t>2933</w:t>
            </w:r>
          </w:p>
        </w:tc>
        <w:tc>
          <w:tcPr>
            <w:tcW w:w="0" w:type="auto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13049569" w14:textId="77777777" w:rsidR="00C52EB3" w:rsidRPr="00C52EB3" w:rsidRDefault="00C52EB3" w:rsidP="00C52EB3">
            <w:pPr>
              <w:spacing w:before="480" w:after="480"/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</w:pPr>
            <w:r w:rsidRPr="00C52EB3"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  <w:t>Jessepav51@outlook.com</w:t>
            </w:r>
          </w:p>
        </w:tc>
      </w:tr>
      <w:tr w:rsidR="00C52EB3" w:rsidRPr="00C52EB3" w14:paraId="1BBE878F" w14:textId="77777777" w:rsidTr="00C52EB3">
        <w:tc>
          <w:tcPr>
            <w:tcW w:w="0" w:type="auto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275F2304" w14:textId="7C20065F" w:rsidR="00C52EB3" w:rsidRPr="00C52EB3" w:rsidRDefault="00C52EB3" w:rsidP="00C52EB3">
            <w:pPr>
              <w:spacing w:before="480" w:after="480"/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</w:pPr>
            <w:proofErr w:type="spellStart"/>
            <w:r w:rsidRPr="00C52EB3"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  <w:t>Dondi</w:t>
            </w:r>
            <w:proofErr w:type="spellEnd"/>
            <w:r w:rsidRPr="00C52EB3"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  <w:t xml:space="preserve"> Hanson </w:t>
            </w:r>
          </w:p>
        </w:tc>
        <w:tc>
          <w:tcPr>
            <w:tcW w:w="0" w:type="auto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07CF0E33" w14:textId="77777777" w:rsidR="00C52EB3" w:rsidRPr="00C52EB3" w:rsidRDefault="00C52EB3" w:rsidP="00C52EB3">
            <w:pPr>
              <w:spacing w:before="480" w:after="480"/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</w:pPr>
            <w:r w:rsidRPr="00C52EB3"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  <w:t>Olympic College</w:t>
            </w:r>
          </w:p>
        </w:tc>
        <w:tc>
          <w:tcPr>
            <w:tcW w:w="0" w:type="auto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2D60616B" w14:textId="77777777" w:rsidR="00C52EB3" w:rsidRPr="00C52EB3" w:rsidRDefault="00C52EB3" w:rsidP="00C52EB3">
            <w:pPr>
              <w:spacing w:before="480" w:after="480"/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</w:pPr>
            <w:r w:rsidRPr="00C52EB3"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  <w:t>Professor</w:t>
            </w:r>
          </w:p>
        </w:tc>
        <w:tc>
          <w:tcPr>
            <w:tcW w:w="0" w:type="auto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658603C3" w14:textId="77777777" w:rsidR="00C52EB3" w:rsidRPr="00C52EB3" w:rsidRDefault="00C52EB3" w:rsidP="00C52EB3">
            <w:pPr>
              <w:spacing w:before="480" w:after="480"/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</w:pPr>
            <w:r w:rsidRPr="00C52EB3"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  <w:t>360-475-7376</w:t>
            </w:r>
          </w:p>
        </w:tc>
        <w:tc>
          <w:tcPr>
            <w:tcW w:w="0" w:type="auto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614B2B07" w14:textId="77777777" w:rsidR="00C52EB3" w:rsidRPr="00C52EB3" w:rsidRDefault="00C52EB3" w:rsidP="00C52EB3">
            <w:pPr>
              <w:spacing w:before="480" w:after="480"/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</w:pPr>
            <w:r w:rsidRPr="00C52EB3"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  <w:t>dhanson@olympic.edu</w:t>
            </w:r>
          </w:p>
        </w:tc>
      </w:tr>
      <w:tr w:rsidR="002D2AC1" w:rsidRPr="002D2AC1" w14:paraId="16706B2B" w14:textId="77777777" w:rsidTr="002D2AC1">
        <w:tc>
          <w:tcPr>
            <w:tcW w:w="0" w:type="auto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2F65264F" w14:textId="77777777" w:rsidR="002D2AC1" w:rsidRPr="002D2AC1" w:rsidRDefault="002D2AC1" w:rsidP="002D2AC1">
            <w:pPr>
              <w:spacing w:before="480" w:after="480"/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</w:pPr>
            <w:r w:rsidRPr="002D2AC1"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  <w:t>Jennifer Mulligan</w:t>
            </w:r>
          </w:p>
        </w:tc>
        <w:tc>
          <w:tcPr>
            <w:tcW w:w="0" w:type="auto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567B64E9" w14:textId="77777777" w:rsidR="002D2AC1" w:rsidRPr="002D2AC1" w:rsidRDefault="002D2AC1" w:rsidP="002D2AC1">
            <w:pPr>
              <w:spacing w:before="480" w:after="480"/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</w:pPr>
            <w:r w:rsidRPr="002D2AC1"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  <w:t>Port Ops</w:t>
            </w:r>
          </w:p>
        </w:tc>
        <w:tc>
          <w:tcPr>
            <w:tcW w:w="0" w:type="auto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56DB3208" w14:textId="77777777" w:rsidR="002D2AC1" w:rsidRPr="002D2AC1" w:rsidRDefault="002D2AC1" w:rsidP="002D2AC1">
            <w:pPr>
              <w:spacing w:before="480" w:after="480"/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</w:pPr>
            <w:r w:rsidRPr="002D2AC1"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  <w:t>Boat Operator</w:t>
            </w:r>
          </w:p>
        </w:tc>
        <w:tc>
          <w:tcPr>
            <w:tcW w:w="0" w:type="auto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321B529F" w14:textId="77777777" w:rsidR="002D2AC1" w:rsidRPr="002D2AC1" w:rsidRDefault="002D2AC1" w:rsidP="002D2AC1">
            <w:pPr>
              <w:spacing w:before="480" w:after="480"/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</w:pPr>
            <w:r w:rsidRPr="002D2AC1"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  <w:t>360-362-3992</w:t>
            </w:r>
          </w:p>
        </w:tc>
        <w:tc>
          <w:tcPr>
            <w:tcW w:w="0" w:type="auto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5D3D5EF3" w14:textId="77777777" w:rsidR="002D2AC1" w:rsidRPr="002D2AC1" w:rsidRDefault="002D2AC1" w:rsidP="002D2AC1">
            <w:pPr>
              <w:spacing w:before="480" w:after="480"/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</w:pPr>
            <w:r w:rsidRPr="002D2AC1">
              <w:rPr>
                <w:rFonts w:ascii="Source Sans Pro" w:eastAsia="Times New Roman" w:hAnsi="Source Sans Pro" w:cs="Times New Roman"/>
                <w:color w:val="212121"/>
                <w:sz w:val="26"/>
                <w:szCs w:val="26"/>
                <w:lang w:eastAsia="en-US"/>
              </w:rPr>
              <w:t>jennifer.mulligan@navy.mil</w:t>
            </w:r>
          </w:p>
        </w:tc>
      </w:tr>
    </w:tbl>
    <w:p w14:paraId="3F44D9B6" w14:textId="2B9F6239" w:rsidR="00C52EB3" w:rsidRPr="00C52EB3" w:rsidRDefault="00C52EB3" w:rsidP="00C52EB3"/>
    <w:p w14:paraId="1AC453A1" w14:textId="156549D8" w:rsidR="00C52EB3" w:rsidRPr="00C52EB3" w:rsidRDefault="00C52EB3" w:rsidP="000C45FF">
      <w:pPr>
        <w:tabs>
          <w:tab w:val="left" w:pos="990"/>
        </w:tabs>
        <w:rPr>
          <w:b/>
          <w:bCs/>
          <w:sz w:val="22"/>
          <w:szCs w:val="28"/>
        </w:rPr>
      </w:pPr>
    </w:p>
    <w:sectPr w:rsidR="00C52EB3" w:rsidRPr="00C52EB3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59017" w14:textId="77777777" w:rsidR="00276411" w:rsidRDefault="00276411" w:rsidP="000C45FF">
      <w:r>
        <w:separator/>
      </w:r>
    </w:p>
  </w:endnote>
  <w:endnote w:type="continuationSeparator" w:id="0">
    <w:p w14:paraId="3C04AC0F" w14:textId="77777777" w:rsidR="00276411" w:rsidRDefault="0027641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5A553" w14:textId="77777777" w:rsidR="00276411" w:rsidRDefault="00276411" w:rsidP="000C45FF">
      <w:r>
        <w:separator/>
      </w:r>
    </w:p>
  </w:footnote>
  <w:footnote w:type="continuationSeparator" w:id="0">
    <w:p w14:paraId="091F49EF" w14:textId="77777777" w:rsidR="00276411" w:rsidRDefault="0027641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BF4A9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310D5D8A" wp14:editId="68CA4BA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17982"/>
    <w:multiLevelType w:val="hybridMultilevel"/>
    <w:tmpl w:val="664E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10E49"/>
    <w:multiLevelType w:val="hybridMultilevel"/>
    <w:tmpl w:val="5798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84DE7"/>
    <w:multiLevelType w:val="hybridMultilevel"/>
    <w:tmpl w:val="6EBE0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16B63"/>
    <w:multiLevelType w:val="hybridMultilevel"/>
    <w:tmpl w:val="D1342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03AA1"/>
    <w:multiLevelType w:val="hybridMultilevel"/>
    <w:tmpl w:val="BE64B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2081D"/>
    <w:multiLevelType w:val="hybridMultilevel"/>
    <w:tmpl w:val="CD084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32DB1"/>
    <w:multiLevelType w:val="hybridMultilevel"/>
    <w:tmpl w:val="4E92C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C3EA1"/>
    <w:multiLevelType w:val="hybridMultilevel"/>
    <w:tmpl w:val="A9C43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15B21"/>
    <w:multiLevelType w:val="hybridMultilevel"/>
    <w:tmpl w:val="4C60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25CD1"/>
    <w:multiLevelType w:val="hybridMultilevel"/>
    <w:tmpl w:val="0E868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B0"/>
    <w:rsid w:val="00036450"/>
    <w:rsid w:val="00094499"/>
    <w:rsid w:val="000C45FF"/>
    <w:rsid w:val="000E3FD1"/>
    <w:rsid w:val="00112054"/>
    <w:rsid w:val="00113C25"/>
    <w:rsid w:val="001525E1"/>
    <w:rsid w:val="00180329"/>
    <w:rsid w:val="0019001F"/>
    <w:rsid w:val="001A74A5"/>
    <w:rsid w:val="001B2ABD"/>
    <w:rsid w:val="001B5C6B"/>
    <w:rsid w:val="001E0391"/>
    <w:rsid w:val="001E1759"/>
    <w:rsid w:val="001F1ECC"/>
    <w:rsid w:val="0022175F"/>
    <w:rsid w:val="00223B78"/>
    <w:rsid w:val="0023667B"/>
    <w:rsid w:val="002400EB"/>
    <w:rsid w:val="00244E27"/>
    <w:rsid w:val="00256CF7"/>
    <w:rsid w:val="00276411"/>
    <w:rsid w:val="00281FD5"/>
    <w:rsid w:val="002973A1"/>
    <w:rsid w:val="002D2AC1"/>
    <w:rsid w:val="0030481B"/>
    <w:rsid w:val="003156FC"/>
    <w:rsid w:val="003254B5"/>
    <w:rsid w:val="0032707C"/>
    <w:rsid w:val="0034478A"/>
    <w:rsid w:val="003530AA"/>
    <w:rsid w:val="00370B89"/>
    <w:rsid w:val="0037121F"/>
    <w:rsid w:val="00382210"/>
    <w:rsid w:val="003A6B7D"/>
    <w:rsid w:val="003B06CA"/>
    <w:rsid w:val="004071FC"/>
    <w:rsid w:val="00415AA9"/>
    <w:rsid w:val="00417174"/>
    <w:rsid w:val="00445947"/>
    <w:rsid w:val="00454315"/>
    <w:rsid w:val="0047287B"/>
    <w:rsid w:val="004813B3"/>
    <w:rsid w:val="00496591"/>
    <w:rsid w:val="004C152E"/>
    <w:rsid w:val="004C63E4"/>
    <w:rsid w:val="004D3011"/>
    <w:rsid w:val="005262AC"/>
    <w:rsid w:val="0056665B"/>
    <w:rsid w:val="005A70FC"/>
    <w:rsid w:val="005C16AE"/>
    <w:rsid w:val="005E39D5"/>
    <w:rsid w:val="00600670"/>
    <w:rsid w:val="0062123A"/>
    <w:rsid w:val="00622D6C"/>
    <w:rsid w:val="00646E75"/>
    <w:rsid w:val="0066078E"/>
    <w:rsid w:val="006771D0"/>
    <w:rsid w:val="00715FCB"/>
    <w:rsid w:val="00743101"/>
    <w:rsid w:val="007705C4"/>
    <w:rsid w:val="007775E1"/>
    <w:rsid w:val="007867A0"/>
    <w:rsid w:val="007927F5"/>
    <w:rsid w:val="007960F3"/>
    <w:rsid w:val="007D7BC2"/>
    <w:rsid w:val="00802CA0"/>
    <w:rsid w:val="008D7A07"/>
    <w:rsid w:val="008D7A46"/>
    <w:rsid w:val="009224EF"/>
    <w:rsid w:val="009260CD"/>
    <w:rsid w:val="00952C25"/>
    <w:rsid w:val="009E3528"/>
    <w:rsid w:val="00A2118D"/>
    <w:rsid w:val="00AD76E2"/>
    <w:rsid w:val="00AE2849"/>
    <w:rsid w:val="00B20152"/>
    <w:rsid w:val="00B359E4"/>
    <w:rsid w:val="00B37A92"/>
    <w:rsid w:val="00B57D98"/>
    <w:rsid w:val="00B70850"/>
    <w:rsid w:val="00B9607A"/>
    <w:rsid w:val="00C066B6"/>
    <w:rsid w:val="00C37BA1"/>
    <w:rsid w:val="00C4674C"/>
    <w:rsid w:val="00C506CF"/>
    <w:rsid w:val="00C52EB3"/>
    <w:rsid w:val="00C72BED"/>
    <w:rsid w:val="00C9578B"/>
    <w:rsid w:val="00CB0055"/>
    <w:rsid w:val="00CB03D5"/>
    <w:rsid w:val="00CB0CB0"/>
    <w:rsid w:val="00D2522B"/>
    <w:rsid w:val="00D422DE"/>
    <w:rsid w:val="00D5459D"/>
    <w:rsid w:val="00D55487"/>
    <w:rsid w:val="00D729A1"/>
    <w:rsid w:val="00DA1F4D"/>
    <w:rsid w:val="00DD172A"/>
    <w:rsid w:val="00E11394"/>
    <w:rsid w:val="00E2148A"/>
    <w:rsid w:val="00E25A26"/>
    <w:rsid w:val="00E4381A"/>
    <w:rsid w:val="00E55D74"/>
    <w:rsid w:val="00ED3687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80F7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CB0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\AppData\Local\Microsoft\Office\16.0\DTS\en-US%7b826D7348-628C-4EA5-B79F-548471B22B64%7d\%7bF26719B7-2A26-41DC-B914-1918DA4A7177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1C1F29AEB504F44B0A1ADE72A2BA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B2605-5FF8-4FE4-896B-94AFE5316F6D}"/>
      </w:docPartPr>
      <w:docPartBody>
        <w:p w:rsidR="00B42B30" w:rsidRDefault="009D128D">
          <w:pPr>
            <w:pStyle w:val="11C1F29AEB504F44B0A1ADE72A2BA0D5"/>
          </w:pPr>
          <w:r w:rsidRPr="00CB0055">
            <w:t>Contact</w:t>
          </w:r>
        </w:p>
      </w:docPartBody>
    </w:docPart>
    <w:docPart>
      <w:docPartPr>
        <w:name w:val="0D30146A5BA646FEA61E15A16F00E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BC7BB-ABAE-4981-88A5-EEABAC5360B7}"/>
      </w:docPartPr>
      <w:docPartBody>
        <w:p w:rsidR="00B42B30" w:rsidRDefault="009D128D">
          <w:pPr>
            <w:pStyle w:val="0D30146A5BA646FEA61E15A16F00EF07"/>
          </w:pPr>
          <w:r w:rsidRPr="004D3011">
            <w:t>EMAIL:</w:t>
          </w:r>
        </w:p>
      </w:docPartBody>
    </w:docPart>
    <w:docPart>
      <w:docPartPr>
        <w:name w:val="AD97A5DE72094161AA1751BDEC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17C65-4594-4003-9CE2-36B7CA485816}"/>
      </w:docPartPr>
      <w:docPartBody>
        <w:p w:rsidR="00B42B30" w:rsidRDefault="009D128D">
          <w:pPr>
            <w:pStyle w:val="AD97A5DE72094161AA1751BDEC82B6B2"/>
          </w:pPr>
          <w:r w:rsidRPr="00036450">
            <w:t>EDUCATION</w:t>
          </w:r>
        </w:p>
      </w:docPartBody>
    </w:docPart>
    <w:docPart>
      <w:docPartPr>
        <w:name w:val="BE12461B6AE64A5AB161BCFC06B0F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568DE-E7DC-4A19-BF85-F304EA75B11C}"/>
      </w:docPartPr>
      <w:docPartBody>
        <w:p w:rsidR="00B42B30" w:rsidRDefault="009D128D">
          <w:pPr>
            <w:pStyle w:val="BE12461B6AE64A5AB161BCFC06B0F85A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B2F"/>
    <w:rsid w:val="00096D44"/>
    <w:rsid w:val="00136DCF"/>
    <w:rsid w:val="001608B1"/>
    <w:rsid w:val="002B40F4"/>
    <w:rsid w:val="00444887"/>
    <w:rsid w:val="00534CEE"/>
    <w:rsid w:val="00606976"/>
    <w:rsid w:val="009303DC"/>
    <w:rsid w:val="009C3435"/>
    <w:rsid w:val="009D128D"/>
    <w:rsid w:val="00A71660"/>
    <w:rsid w:val="00B42B30"/>
    <w:rsid w:val="00DF4608"/>
    <w:rsid w:val="00E6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42B30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C1F29AEB504F44B0A1ADE72A2BA0D5">
    <w:name w:val="11C1F29AEB504F44B0A1ADE72A2BA0D5"/>
  </w:style>
  <w:style w:type="paragraph" w:customStyle="1" w:styleId="0D30146A5BA646FEA61E15A16F00EF07">
    <w:name w:val="0D30146A5BA646FEA61E15A16F00EF0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D97A5DE72094161AA1751BDEC82B6B2">
    <w:name w:val="AD97A5DE72094161AA1751BDEC82B6B2"/>
  </w:style>
  <w:style w:type="paragraph" w:customStyle="1" w:styleId="BE12461B6AE64A5AB161BCFC06B0F85A">
    <w:name w:val="BE12461B6AE64A5AB161BCFC06B0F85A"/>
  </w:style>
  <w:style w:type="character" w:customStyle="1" w:styleId="Heading2Char">
    <w:name w:val="Heading 2 Char"/>
    <w:basedOn w:val="DefaultParagraphFont"/>
    <w:link w:val="Heading2"/>
    <w:uiPriority w:val="9"/>
    <w:rsid w:val="00B42B30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097CCC-10B0-4213-AA00-779FE4ADDC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{F26719B7-2A26-41DC-B914-1918DA4A7177}tf00546271_win32.dotx</Template>
  <TotalTime>0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2021-03-22T14:38:00Z</dcterms:created>
  <dcterms:modified xsi:type="dcterms:W3CDTF">2021-03-28T03:15:00Z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