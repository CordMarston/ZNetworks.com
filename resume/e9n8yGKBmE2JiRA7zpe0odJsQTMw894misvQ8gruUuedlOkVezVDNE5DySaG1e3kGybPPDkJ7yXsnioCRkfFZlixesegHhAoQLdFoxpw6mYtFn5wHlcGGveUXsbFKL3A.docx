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eastAsia="ja-JP"/>
        </w:rPr>
        <w:id w:val="-64647837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776"/>
          </w:tblGrid>
          <w:tr w:rsidR="007D6C69" w14:paraId="46CB6C49" w14:textId="77777777" w:rsidTr="007D6C69">
            <w:tc>
              <w:tcPr>
                <w:tcW w:w="77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623932F" w14:textId="2E99EC84" w:rsidR="007D6C69" w:rsidRDefault="007D6C69">
                <w:pPr>
                  <w:pStyle w:val="NoSpacing"/>
                  <w:rPr>
                    <w:color w:val="7E97AD" w:themeColor="accent1"/>
                    <w:sz w:val="28"/>
                    <w:szCs w:val="28"/>
                  </w:rPr>
                </w:pPr>
              </w:p>
              <w:p w14:paraId="3DD245C5" w14:textId="77777777" w:rsidR="007D6C69" w:rsidRDefault="007D6C69">
                <w:pPr>
                  <w:pStyle w:val="NoSpacing"/>
                  <w:rPr>
                    <w:color w:val="7E97AD" w:themeColor="accent1"/>
                  </w:rPr>
                </w:pPr>
              </w:p>
            </w:tc>
          </w:tr>
        </w:tbl>
        <w:p w14:paraId="6213407E" w14:textId="77777777" w:rsidR="007D6C69" w:rsidRDefault="007D6C69" w:rsidP="007D6C69"/>
        <w:p w14:paraId="730A62EF" w14:textId="77777777" w:rsidR="007D6C69" w:rsidRPr="00BB0BEA" w:rsidRDefault="007D6C69" w:rsidP="007D6C69">
          <w:pPr>
            <w:pStyle w:val="paragraph"/>
            <w:spacing w:before="0" w:beforeAutospacing="0" w:after="0" w:afterAutospacing="0"/>
            <w:textAlignment w:val="baseline"/>
            <w:rPr>
              <w:rFonts w:asciiTheme="minorHAnsi" w:hAnsiTheme="minorHAnsi" w:cstheme="minorHAnsi"/>
            </w:rPr>
          </w:pPr>
          <w:r w:rsidRPr="00BB0BEA">
            <w:rPr>
              <w:rStyle w:val="normaltextrun"/>
              <w:rFonts w:asciiTheme="minorHAnsi" w:hAnsiTheme="minorHAnsi" w:cstheme="minorHAnsi"/>
            </w:rPr>
            <w:t>Dear prospective employer, </w:t>
          </w:r>
          <w:r w:rsidRPr="00BB0BEA">
            <w:rPr>
              <w:rStyle w:val="eop"/>
              <w:rFonts w:asciiTheme="minorHAnsi" w:eastAsiaTheme="majorEastAsia" w:hAnsiTheme="minorHAnsi" w:cstheme="minorHAnsi"/>
            </w:rPr>
            <w:t> </w:t>
          </w:r>
        </w:p>
        <w:p w14:paraId="70825EBC" w14:textId="77777777" w:rsidR="007D6C69" w:rsidRPr="00BB0BEA" w:rsidRDefault="007D6C69" w:rsidP="007D6C69">
          <w:pPr>
            <w:pStyle w:val="paragraph"/>
            <w:spacing w:before="0" w:beforeAutospacing="0" w:after="0" w:afterAutospacing="0"/>
            <w:textAlignment w:val="baseline"/>
            <w:rPr>
              <w:rStyle w:val="normaltextrun"/>
              <w:rFonts w:asciiTheme="minorHAnsi" w:hAnsiTheme="minorHAnsi" w:cstheme="minorHAnsi"/>
            </w:rPr>
          </w:pPr>
        </w:p>
        <w:p w14:paraId="54795280" w14:textId="060C0105" w:rsidR="007D6C69" w:rsidRPr="00BB0BEA" w:rsidRDefault="007D6C69" w:rsidP="007D6C69">
          <w:pPr>
            <w:pStyle w:val="paragraph"/>
            <w:spacing w:before="0" w:beforeAutospacing="0" w:after="0" w:afterAutospacing="0"/>
            <w:textAlignment w:val="baseline"/>
            <w:rPr>
              <w:rFonts w:asciiTheme="minorHAnsi" w:hAnsiTheme="minorHAnsi" w:cstheme="minorHAnsi"/>
            </w:rPr>
          </w:pPr>
          <w:r w:rsidRPr="00BB0BEA">
            <w:rPr>
              <w:rStyle w:val="normaltextrun"/>
              <w:rFonts w:asciiTheme="minorHAnsi" w:hAnsiTheme="minorHAnsi" w:cstheme="minorHAnsi"/>
            </w:rPr>
            <w:t>I am a motivated, energetic, exper</w:t>
          </w:r>
          <w:r>
            <w:rPr>
              <w:rStyle w:val="normaltextrun"/>
              <w:rFonts w:asciiTheme="minorHAnsi" w:hAnsiTheme="minorHAnsi" w:cstheme="minorHAnsi"/>
            </w:rPr>
            <w:t xml:space="preserve">ienced Network Technician </w:t>
          </w:r>
          <w:r w:rsidRPr="00BB0BEA">
            <w:rPr>
              <w:rStyle w:val="normaltextrun"/>
              <w:rFonts w:asciiTheme="minorHAnsi" w:hAnsiTheme="minorHAnsi" w:cstheme="minorHAnsi"/>
            </w:rPr>
            <w:t>seeking employment at your organization. </w:t>
          </w:r>
          <w:r w:rsidRPr="00BB0BEA">
            <w:rPr>
              <w:rStyle w:val="eop"/>
              <w:rFonts w:asciiTheme="minorHAnsi" w:eastAsiaTheme="majorEastAsia" w:hAnsiTheme="minorHAnsi" w:cstheme="minorHAnsi"/>
            </w:rPr>
            <w:t> </w:t>
          </w:r>
        </w:p>
        <w:p w14:paraId="158FDF22" w14:textId="77777777" w:rsidR="007D6C69" w:rsidRDefault="007D6C69" w:rsidP="007D6C69">
          <w:pPr>
            <w:pStyle w:val="paragraph"/>
            <w:spacing w:before="0" w:beforeAutospacing="0" w:after="0" w:afterAutospacing="0"/>
            <w:textAlignment w:val="baseline"/>
            <w:rPr>
              <w:rStyle w:val="normaltextrun"/>
              <w:rFonts w:asciiTheme="minorHAnsi" w:hAnsiTheme="minorHAnsi" w:cstheme="minorHAnsi"/>
            </w:rPr>
          </w:pPr>
        </w:p>
        <w:p w14:paraId="4D5ECA3F" w14:textId="6783E507" w:rsidR="007D6C69" w:rsidRPr="00BB0BEA" w:rsidRDefault="007D6C69" w:rsidP="007D6C69">
          <w:pPr>
            <w:pStyle w:val="paragraph"/>
            <w:spacing w:before="0" w:beforeAutospacing="0" w:after="0" w:afterAutospacing="0"/>
            <w:textAlignment w:val="baseline"/>
            <w:rPr>
              <w:rFonts w:asciiTheme="minorHAnsi" w:hAnsiTheme="minorHAnsi" w:cstheme="minorHAnsi"/>
            </w:rPr>
          </w:pPr>
          <w:r w:rsidRPr="00BB0BEA">
            <w:rPr>
              <w:rStyle w:val="normaltextrun"/>
              <w:rFonts w:asciiTheme="minorHAnsi" w:hAnsiTheme="minorHAnsi" w:cstheme="minorHAnsi"/>
            </w:rPr>
            <w:t>When we have the opportunity to meet, I'll elaborate more on my work experience, which seems to compliment your needs and supply</w:t>
          </w:r>
          <w:r>
            <w:rPr>
              <w:rStyle w:val="normaltextrun"/>
              <w:rFonts w:asciiTheme="minorHAnsi" w:hAnsiTheme="minorHAnsi" w:cstheme="minorHAnsi"/>
            </w:rPr>
            <w:t xml:space="preserve"> you with strong references.  I a</w:t>
          </w:r>
          <w:r w:rsidRPr="00BB0BEA">
            <w:rPr>
              <w:rStyle w:val="normaltextrun"/>
              <w:rFonts w:asciiTheme="minorHAnsi" w:hAnsiTheme="minorHAnsi" w:cstheme="minorHAnsi"/>
            </w:rPr>
            <w:t>m looking forward to discussing the position with you. I have enclosed a copy of my resume for your review. Again, thank you for your consideration.</w:t>
          </w:r>
          <w:r w:rsidRPr="00BB0BEA">
            <w:rPr>
              <w:rStyle w:val="eop"/>
              <w:rFonts w:asciiTheme="minorHAnsi" w:eastAsiaTheme="majorEastAsia" w:hAnsiTheme="minorHAnsi" w:cstheme="minorHAnsi"/>
            </w:rPr>
            <w:t> </w:t>
          </w:r>
        </w:p>
        <w:p w14:paraId="4881B33F" w14:textId="77777777" w:rsidR="007D6C69" w:rsidRPr="00BB0BEA" w:rsidRDefault="007D6C69" w:rsidP="007D6C69">
          <w:pPr>
            <w:pStyle w:val="paragraph"/>
            <w:spacing w:before="0" w:beforeAutospacing="0" w:after="0" w:afterAutospacing="0"/>
            <w:textAlignment w:val="baseline"/>
            <w:rPr>
              <w:rStyle w:val="normaltextrun"/>
              <w:rFonts w:asciiTheme="minorHAnsi" w:hAnsiTheme="minorHAnsi" w:cstheme="minorHAnsi"/>
            </w:rPr>
          </w:pPr>
        </w:p>
        <w:p w14:paraId="32C641FE" w14:textId="77777777" w:rsidR="007D6C69" w:rsidRPr="00BB0BEA" w:rsidRDefault="007D6C69" w:rsidP="007D6C69">
          <w:pPr>
            <w:pStyle w:val="paragraph"/>
            <w:spacing w:before="0" w:beforeAutospacing="0" w:after="0" w:afterAutospacing="0"/>
            <w:textAlignment w:val="baseline"/>
            <w:rPr>
              <w:rStyle w:val="normaltextrun"/>
              <w:rFonts w:asciiTheme="minorHAnsi" w:hAnsiTheme="minorHAnsi" w:cstheme="minorHAnsi"/>
            </w:rPr>
          </w:pPr>
        </w:p>
        <w:p w14:paraId="7ADE7966" w14:textId="77777777" w:rsidR="007D6C69" w:rsidRPr="00BB0BEA" w:rsidRDefault="007D6C69" w:rsidP="007D6C69">
          <w:pPr>
            <w:pStyle w:val="paragraph"/>
            <w:spacing w:before="0" w:beforeAutospacing="0" w:after="0" w:afterAutospacing="0"/>
            <w:textAlignment w:val="baseline"/>
            <w:rPr>
              <w:rFonts w:asciiTheme="minorHAnsi" w:hAnsiTheme="minorHAnsi" w:cstheme="minorHAnsi"/>
            </w:rPr>
          </w:pPr>
          <w:r w:rsidRPr="00BB0BEA">
            <w:rPr>
              <w:rStyle w:val="normaltextrun"/>
              <w:rFonts w:asciiTheme="minorHAnsi" w:hAnsiTheme="minorHAnsi" w:cstheme="minorHAnsi"/>
            </w:rPr>
            <w:t>Sincerely, </w:t>
          </w:r>
          <w:r w:rsidRPr="00BB0BEA">
            <w:rPr>
              <w:rStyle w:val="eop"/>
              <w:rFonts w:asciiTheme="minorHAnsi" w:eastAsiaTheme="majorEastAsia" w:hAnsiTheme="minorHAnsi" w:cstheme="minorHAnsi"/>
            </w:rPr>
            <w:t> </w:t>
          </w:r>
        </w:p>
        <w:p w14:paraId="43E42CE0" w14:textId="77777777" w:rsidR="007D6C69" w:rsidRPr="00BB0BEA" w:rsidRDefault="007D6C69" w:rsidP="007D6C69">
          <w:pPr>
            <w:pStyle w:val="paragraph"/>
            <w:spacing w:before="0" w:beforeAutospacing="0" w:after="0" w:afterAutospacing="0"/>
            <w:textAlignment w:val="baseline"/>
            <w:rPr>
              <w:rStyle w:val="normaltextrun"/>
              <w:rFonts w:asciiTheme="minorHAnsi" w:hAnsiTheme="minorHAnsi" w:cstheme="minorHAnsi"/>
            </w:rPr>
          </w:pPr>
        </w:p>
        <w:p w14:paraId="239A59BB" w14:textId="19F15D1D" w:rsidR="007D6C69" w:rsidRPr="00BB0BEA" w:rsidRDefault="007D6C69" w:rsidP="007D6C69">
          <w:pPr>
            <w:pStyle w:val="paragraph"/>
            <w:spacing w:before="0" w:beforeAutospacing="0" w:after="0" w:afterAutospacing="0"/>
            <w:textAlignment w:val="baseline"/>
            <w:rPr>
              <w:rFonts w:asciiTheme="minorHAnsi" w:hAnsiTheme="minorHAnsi" w:cstheme="minorHAnsi"/>
            </w:rPr>
          </w:pPr>
          <w:r>
            <w:rPr>
              <w:rStyle w:val="normaltextrun"/>
              <w:rFonts w:asciiTheme="minorHAnsi" w:hAnsiTheme="minorHAnsi" w:cstheme="minorHAnsi"/>
            </w:rPr>
            <w:t>Prescott Russell</w:t>
          </w:r>
          <w:r w:rsidRPr="00BB0BEA">
            <w:rPr>
              <w:rStyle w:val="eop"/>
              <w:rFonts w:asciiTheme="minorHAnsi" w:eastAsiaTheme="majorEastAsia" w:hAnsiTheme="minorHAnsi" w:cstheme="minorHAnsi"/>
            </w:rPr>
            <w:t> </w:t>
          </w:r>
        </w:p>
        <w:p w14:paraId="737111EE" w14:textId="77777777" w:rsidR="007D6C69" w:rsidRPr="00BB0BEA" w:rsidRDefault="007D6C69" w:rsidP="007D6C69">
          <w:pPr>
            <w:pStyle w:val="paragraph"/>
            <w:spacing w:before="0" w:beforeAutospacing="0" w:after="0" w:afterAutospacing="0"/>
            <w:textAlignment w:val="baseline"/>
            <w:rPr>
              <w:rStyle w:val="normaltextrun"/>
              <w:rFonts w:asciiTheme="minorHAnsi" w:hAnsiTheme="minorHAnsi" w:cstheme="minorHAnsi"/>
            </w:rPr>
          </w:pPr>
        </w:p>
        <w:p w14:paraId="53C9BDBD" w14:textId="77777777" w:rsidR="007D6C69" w:rsidRPr="00BB0BEA" w:rsidRDefault="007D6C69" w:rsidP="007D6C69">
          <w:pPr>
            <w:pStyle w:val="paragraph"/>
            <w:spacing w:before="0" w:beforeAutospacing="0" w:after="0" w:afterAutospacing="0"/>
            <w:textAlignment w:val="baseline"/>
            <w:rPr>
              <w:rStyle w:val="normaltextrun"/>
              <w:rFonts w:asciiTheme="minorHAnsi" w:hAnsiTheme="minorHAnsi" w:cstheme="minorHAnsi"/>
            </w:rPr>
          </w:pPr>
          <w:r w:rsidRPr="00BB0BEA">
            <w:rPr>
              <w:rStyle w:val="normaltextrun"/>
              <w:rFonts w:asciiTheme="minorHAnsi" w:hAnsiTheme="minorHAnsi" w:cstheme="minorHAnsi"/>
            </w:rPr>
            <w:t>Applicant</w:t>
          </w:r>
        </w:p>
        <w:p w14:paraId="2ED24FC7" w14:textId="0DFAD452" w:rsidR="007D6C69" w:rsidRDefault="007D6C69">
          <w:pPr>
            <w:rPr>
              <w:rFonts w:eastAsiaTheme="minorHAnsi"/>
              <w:color w:val="595959" w:themeColor="text1" w:themeTint="A6"/>
              <w:kern w:val="20"/>
              <w:sz w:val="20"/>
              <w:szCs w:val="20"/>
            </w:rPr>
          </w:pPr>
          <w:r>
            <w:rPr>
              <w:sz w:val="20"/>
            </w:rPr>
            <w:br w:type="page"/>
          </w:r>
        </w:p>
      </w:sdtContent>
    </w:sdt>
    <w:p w14:paraId="780E4469" w14:textId="335068D4" w:rsidR="00D161B0" w:rsidRDefault="00B8164E">
      <w:pPr>
        <w:pStyle w:val="ContactInfo"/>
      </w:pPr>
      <w:r>
        <w:lastRenderedPageBreak/>
        <w:t>325 Washington Ave. S. #148</w:t>
      </w:r>
    </w:p>
    <w:p w14:paraId="56636901" w14:textId="77777777" w:rsidR="00B8164E" w:rsidRDefault="00B8164E">
      <w:pPr>
        <w:pStyle w:val="ContactInfo"/>
      </w:pPr>
      <w:r>
        <w:t>Kent WA 98032</w:t>
      </w:r>
    </w:p>
    <w:p w14:paraId="3EC024C1" w14:textId="77777777" w:rsidR="00D161B0" w:rsidRDefault="00B8164E" w:rsidP="00B8164E">
      <w:pPr>
        <w:pStyle w:val="ContactInfo"/>
      </w:pPr>
      <w:r>
        <w:t>1-253-656-1760</w:t>
      </w:r>
    </w:p>
    <w:p w14:paraId="6C4ECE56" w14:textId="77777777" w:rsidR="00D161B0" w:rsidRDefault="00B8164E">
      <w:pPr>
        <w:pStyle w:val="Email"/>
      </w:pPr>
      <w:r>
        <w:t>Hammaboys242@gmail.com</w:t>
      </w:r>
    </w:p>
    <w:p w14:paraId="264EAB5C" w14:textId="77777777" w:rsidR="00D161B0" w:rsidRDefault="00B8164E">
      <w:pPr>
        <w:pStyle w:val="Name"/>
      </w:pPr>
      <w:r>
        <w:t>Prescott Russell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250"/>
        <w:gridCol w:w="7830"/>
      </w:tblGrid>
      <w:tr w:rsidR="00D161B0" w14:paraId="49C96E99" w14:textId="77777777" w:rsidTr="0051137B">
        <w:tc>
          <w:tcPr>
            <w:tcW w:w="2250" w:type="dxa"/>
            <w:tcMar>
              <w:right w:w="475" w:type="dxa"/>
            </w:tcMar>
          </w:tcPr>
          <w:p w14:paraId="3310B47A" w14:textId="77777777" w:rsidR="00D161B0" w:rsidRDefault="007D776B">
            <w:pPr>
              <w:pStyle w:val="Heading1"/>
              <w:outlineLvl w:val="0"/>
            </w:pPr>
            <w:r>
              <w:t>Objective</w:t>
            </w:r>
          </w:p>
        </w:tc>
        <w:tc>
          <w:tcPr>
            <w:tcW w:w="7830" w:type="dxa"/>
          </w:tcPr>
          <w:p w14:paraId="22E86DCF" w14:textId="77777777" w:rsidR="00D161B0" w:rsidRDefault="00666B63" w:rsidP="00666B63">
            <w:pPr>
              <w:pStyle w:val="ResumeText"/>
            </w:pPr>
            <w:r>
              <w:t xml:space="preserve">To obtain a position as a network technician.  </w:t>
            </w:r>
          </w:p>
        </w:tc>
      </w:tr>
      <w:tr w:rsidR="00D161B0" w14:paraId="57569720" w14:textId="77777777" w:rsidTr="0051137B">
        <w:tc>
          <w:tcPr>
            <w:tcW w:w="2250" w:type="dxa"/>
            <w:tcMar>
              <w:right w:w="475" w:type="dxa"/>
            </w:tcMar>
          </w:tcPr>
          <w:p w14:paraId="4FA4B999" w14:textId="77777777" w:rsidR="00D161B0" w:rsidRDefault="007D776B">
            <w:pPr>
              <w:pStyle w:val="Heading1"/>
              <w:outlineLvl w:val="0"/>
            </w:pPr>
            <w:r>
              <w:t>Skills &amp; Abilities</w:t>
            </w:r>
          </w:p>
        </w:tc>
        <w:tc>
          <w:tcPr>
            <w:tcW w:w="7830" w:type="dxa"/>
          </w:tcPr>
          <w:p w14:paraId="7D711080" w14:textId="77777777" w:rsidR="00313415" w:rsidRDefault="00313415" w:rsidP="003E1CDF">
            <w:pPr>
              <w:pStyle w:val="ResumeText"/>
              <w:numPr>
                <w:ilvl w:val="0"/>
                <w:numId w:val="1"/>
              </w:numPr>
            </w:pPr>
            <w:r>
              <w:t xml:space="preserve">Hardware and </w:t>
            </w:r>
            <w:r w:rsidR="003E1CDF">
              <w:t>s</w:t>
            </w:r>
            <w:r>
              <w:t xml:space="preserve">oftware </w:t>
            </w:r>
            <w:r w:rsidR="003E1CDF">
              <w:t>t</w:t>
            </w:r>
            <w:r>
              <w:t>rouble</w:t>
            </w:r>
            <w:r w:rsidR="003E1CDF">
              <w:t>s</w:t>
            </w:r>
            <w:r>
              <w:t>hooting</w:t>
            </w:r>
            <w:r w:rsidR="003E1CDF">
              <w:t>, i</w:t>
            </w:r>
            <w:r>
              <w:t>nstallation</w:t>
            </w:r>
            <w:r w:rsidR="00001C69">
              <w:t xml:space="preserve"> and</w:t>
            </w:r>
            <w:r w:rsidR="003E1CDF">
              <w:t xml:space="preserve"> c</w:t>
            </w:r>
            <w:r w:rsidR="00001C69">
              <w:t>onfiguration</w:t>
            </w:r>
          </w:p>
          <w:p w14:paraId="7592EA3E" w14:textId="77777777" w:rsidR="00001C69" w:rsidRDefault="00001C69" w:rsidP="00001C69">
            <w:pPr>
              <w:pStyle w:val="ResumeText"/>
              <w:numPr>
                <w:ilvl w:val="0"/>
                <w:numId w:val="1"/>
              </w:numPr>
            </w:pPr>
            <w:r>
              <w:t>User Support</w:t>
            </w:r>
          </w:p>
          <w:p w14:paraId="20315485" w14:textId="77777777" w:rsidR="00313415" w:rsidRDefault="00313415" w:rsidP="00001C69">
            <w:pPr>
              <w:pStyle w:val="ResumeText"/>
              <w:numPr>
                <w:ilvl w:val="0"/>
                <w:numId w:val="1"/>
              </w:numPr>
            </w:pPr>
            <w:r>
              <w:t>Routing and Switching</w:t>
            </w:r>
          </w:p>
          <w:p w14:paraId="1F843FDF" w14:textId="77777777" w:rsidR="00313415" w:rsidRDefault="00313415" w:rsidP="00001C69">
            <w:pPr>
              <w:pStyle w:val="ResumeText"/>
              <w:numPr>
                <w:ilvl w:val="0"/>
                <w:numId w:val="1"/>
              </w:numPr>
            </w:pPr>
            <w:r>
              <w:t>Network Installation and Configuration</w:t>
            </w:r>
          </w:p>
          <w:p w14:paraId="2F93016A" w14:textId="77777777" w:rsidR="00313415" w:rsidRDefault="003E1CDF" w:rsidP="003E1CDF">
            <w:pPr>
              <w:pStyle w:val="ResumeText"/>
              <w:numPr>
                <w:ilvl w:val="0"/>
                <w:numId w:val="1"/>
              </w:numPr>
            </w:pPr>
            <w:r>
              <w:t xml:space="preserve">Programming: </w:t>
            </w:r>
            <w:r w:rsidR="00313415">
              <w:t>HTML</w:t>
            </w:r>
            <w:r>
              <w:t xml:space="preserve">, </w:t>
            </w:r>
            <w:r w:rsidR="00313415">
              <w:t>CSS</w:t>
            </w:r>
            <w:r>
              <w:t xml:space="preserve">, </w:t>
            </w:r>
            <w:r w:rsidR="00313415">
              <w:t>Python</w:t>
            </w:r>
            <w:r>
              <w:t xml:space="preserve">, </w:t>
            </w:r>
            <w:r w:rsidR="00313415">
              <w:t>Java</w:t>
            </w:r>
            <w:r>
              <w:t xml:space="preserve">, and </w:t>
            </w:r>
            <w:r w:rsidR="00313415">
              <w:t>Java Script</w:t>
            </w:r>
          </w:p>
          <w:p w14:paraId="35AA0A36" w14:textId="77777777" w:rsidR="00D161B0" w:rsidRDefault="00551EF9" w:rsidP="00001C69">
            <w:pPr>
              <w:pStyle w:val="ResumeText"/>
              <w:numPr>
                <w:ilvl w:val="0"/>
                <w:numId w:val="1"/>
              </w:numPr>
            </w:pPr>
            <w:r>
              <w:t xml:space="preserve">CompTIA </w:t>
            </w:r>
            <w:r w:rsidR="00313415">
              <w:t>A+ Certification</w:t>
            </w:r>
          </w:p>
        </w:tc>
      </w:tr>
      <w:tr w:rsidR="00D161B0" w14:paraId="34EC9FE5" w14:textId="77777777" w:rsidTr="0051137B">
        <w:trPr>
          <w:trHeight w:val="31"/>
        </w:trPr>
        <w:tc>
          <w:tcPr>
            <w:tcW w:w="2250" w:type="dxa"/>
            <w:tcMar>
              <w:right w:w="475" w:type="dxa"/>
            </w:tcMar>
          </w:tcPr>
          <w:p w14:paraId="2FF09AD7" w14:textId="72EB36CD" w:rsidR="004711F8" w:rsidRDefault="007D776B" w:rsidP="004711F8">
            <w:pPr>
              <w:pStyle w:val="Heading1"/>
              <w:jc w:val="center"/>
              <w:outlineLvl w:val="0"/>
            </w:pPr>
            <w:r>
              <w:t>Experience</w:t>
            </w:r>
          </w:p>
          <w:p w14:paraId="3C70F961" w14:textId="77777777" w:rsidR="00D161B0" w:rsidRPr="004711F8" w:rsidRDefault="00D161B0" w:rsidP="004711F8"/>
        </w:tc>
        <w:tc>
          <w:tcPr>
            <w:tcW w:w="7830" w:type="dxa"/>
          </w:tcPr>
          <w:p w14:paraId="761CACD0" w14:textId="5048646A" w:rsidR="00CF163F" w:rsidRDefault="00CF163F" w:rsidP="002D3C48">
            <w:pPr>
              <w:pStyle w:val="ResumeText"/>
              <w:rPr>
                <w:rFonts w:asciiTheme="majorHAnsi" w:hAnsiTheme="majorHAnsi" w:cstheme="majorHAnsi"/>
                <w:b/>
                <w:color w:val="3D3530" w:themeColor="accent3" w:themeShade="80"/>
              </w:rPr>
            </w:pPr>
            <w:r>
              <w:rPr>
                <w:rFonts w:asciiTheme="majorHAnsi" w:hAnsiTheme="majorHAnsi" w:cstheme="majorHAnsi"/>
                <w:b/>
                <w:color w:val="3D3530" w:themeColor="accent3" w:themeShade="80"/>
              </w:rPr>
              <w:t>SMART SOURCE</w:t>
            </w:r>
          </w:p>
          <w:p w14:paraId="044127E1" w14:textId="5ECA9E28" w:rsidR="00CF163F" w:rsidRPr="00CF163F" w:rsidRDefault="004E000A" w:rsidP="002D3C48">
            <w:pPr>
              <w:pStyle w:val="ResumeText"/>
              <w:rPr>
                <w:rFonts w:cstheme="majorHAnsi"/>
              </w:rPr>
            </w:pPr>
            <w:r>
              <w:rPr>
                <w:rFonts w:cstheme="majorHAnsi"/>
              </w:rPr>
              <w:t xml:space="preserve">June 2019 - </w:t>
            </w:r>
            <w:r w:rsidR="00CF163F" w:rsidRPr="00CF163F">
              <w:rPr>
                <w:rFonts w:cstheme="majorHAnsi"/>
              </w:rPr>
              <w:t>Present</w:t>
            </w:r>
          </w:p>
          <w:p w14:paraId="707F7578" w14:textId="7CDDEFE4" w:rsidR="00CF163F" w:rsidRDefault="0051137B" w:rsidP="002D3C48">
            <w:pPr>
              <w:pStyle w:val="ResumeText"/>
              <w:rPr>
                <w:rFonts w:cstheme="majorHAnsi"/>
                <w:b/>
                <w:color w:val="404040" w:themeColor="text1" w:themeTint="BF"/>
              </w:rPr>
            </w:pPr>
            <w:r>
              <w:rPr>
                <w:rFonts w:cstheme="majorHAnsi"/>
                <w:b/>
                <w:color w:val="404040" w:themeColor="text1" w:themeTint="BF"/>
              </w:rPr>
              <w:t>IT</w:t>
            </w:r>
            <w:r w:rsidR="00CF163F" w:rsidRPr="00CF163F">
              <w:rPr>
                <w:rFonts w:cstheme="majorHAnsi"/>
                <w:b/>
                <w:color w:val="404040" w:themeColor="text1" w:themeTint="BF"/>
              </w:rPr>
              <w:t xml:space="preserve"> Technician</w:t>
            </w:r>
          </w:p>
          <w:p w14:paraId="2A5E5123" w14:textId="0711318E" w:rsidR="00CF163F" w:rsidRDefault="00CF163F" w:rsidP="00CF163F">
            <w:pPr>
              <w:pStyle w:val="ResumeText"/>
              <w:numPr>
                <w:ilvl w:val="0"/>
                <w:numId w:val="7"/>
              </w:numPr>
              <w:rPr>
                <w:rFonts w:cstheme="majorHAnsi"/>
              </w:rPr>
            </w:pPr>
            <w:r w:rsidRPr="00CF163F">
              <w:rPr>
                <w:rFonts w:cstheme="majorHAnsi"/>
              </w:rPr>
              <w:t>T</w:t>
            </w:r>
            <w:r>
              <w:rPr>
                <w:rFonts w:cstheme="majorHAnsi"/>
              </w:rPr>
              <w:t xml:space="preserve">rouble shoot and resolve issues </w:t>
            </w:r>
            <w:r w:rsidRPr="00CF163F">
              <w:rPr>
                <w:rFonts w:cstheme="majorHAnsi"/>
              </w:rPr>
              <w:t>with cash register</w:t>
            </w:r>
          </w:p>
          <w:p w14:paraId="77CD5142" w14:textId="5B3F3122" w:rsidR="00CF163F" w:rsidRDefault="00CF163F" w:rsidP="00CF163F">
            <w:pPr>
              <w:pStyle w:val="ResumeText"/>
              <w:numPr>
                <w:ilvl w:val="0"/>
                <w:numId w:val="7"/>
              </w:numPr>
              <w:rPr>
                <w:rFonts w:cstheme="majorHAnsi"/>
              </w:rPr>
            </w:pPr>
            <w:r>
              <w:rPr>
                <w:rFonts w:cstheme="majorHAnsi"/>
              </w:rPr>
              <w:t xml:space="preserve">Adding </w:t>
            </w:r>
            <w:r w:rsidR="00E96031">
              <w:rPr>
                <w:rFonts w:cstheme="majorHAnsi"/>
              </w:rPr>
              <w:t>object</w:t>
            </w:r>
            <w:r>
              <w:rPr>
                <w:rFonts w:cstheme="majorHAnsi"/>
              </w:rPr>
              <w:t>s to network</w:t>
            </w:r>
            <w:r w:rsidR="00E96031">
              <w:rPr>
                <w:rFonts w:cstheme="majorHAnsi"/>
              </w:rPr>
              <w:t xml:space="preserve"> either statically or dynamically</w:t>
            </w:r>
            <w:r>
              <w:rPr>
                <w:rFonts w:cstheme="majorHAnsi"/>
              </w:rPr>
              <w:t xml:space="preserve"> by using TUNA</w:t>
            </w:r>
          </w:p>
          <w:p w14:paraId="1AA89468" w14:textId="57510BD1" w:rsidR="00E96031" w:rsidRDefault="00E96031" w:rsidP="00CF163F">
            <w:pPr>
              <w:pStyle w:val="ResumeText"/>
              <w:numPr>
                <w:ilvl w:val="0"/>
                <w:numId w:val="7"/>
              </w:numPr>
              <w:rPr>
                <w:rFonts w:cstheme="majorHAnsi"/>
              </w:rPr>
            </w:pPr>
            <w:r>
              <w:rPr>
                <w:rFonts w:cstheme="majorHAnsi"/>
              </w:rPr>
              <w:t xml:space="preserve">Troubleshooting network </w:t>
            </w:r>
            <w:r w:rsidR="00D44F84">
              <w:rPr>
                <w:rFonts w:cstheme="majorHAnsi"/>
              </w:rPr>
              <w:t>connectivity</w:t>
            </w:r>
          </w:p>
          <w:p w14:paraId="797DF5C8" w14:textId="022B8E2A" w:rsidR="00CC6348" w:rsidRDefault="00CC6348" w:rsidP="00CF163F">
            <w:pPr>
              <w:pStyle w:val="ResumeText"/>
              <w:numPr>
                <w:ilvl w:val="0"/>
                <w:numId w:val="7"/>
              </w:numPr>
              <w:rPr>
                <w:rFonts w:cstheme="majorHAnsi"/>
              </w:rPr>
            </w:pPr>
            <w:r>
              <w:rPr>
                <w:rFonts w:cstheme="majorHAnsi"/>
              </w:rPr>
              <w:t>Installation and maintenance of switches</w:t>
            </w:r>
            <w:r w:rsidR="00765278">
              <w:rPr>
                <w:rFonts w:cstheme="majorHAnsi"/>
              </w:rPr>
              <w:t>, severs, wireless access points</w:t>
            </w:r>
          </w:p>
          <w:p w14:paraId="0AFD430E" w14:textId="1B92997F" w:rsidR="004B6FE0" w:rsidRDefault="004B6FE0" w:rsidP="00CF163F">
            <w:pPr>
              <w:pStyle w:val="ResumeText"/>
              <w:numPr>
                <w:ilvl w:val="0"/>
                <w:numId w:val="7"/>
              </w:numPr>
              <w:rPr>
                <w:rFonts w:cstheme="majorHAnsi"/>
              </w:rPr>
            </w:pPr>
            <w:r>
              <w:rPr>
                <w:rFonts w:cstheme="majorHAnsi"/>
              </w:rPr>
              <w:t xml:space="preserve">PC troubleshooting and repair, </w:t>
            </w:r>
          </w:p>
          <w:p w14:paraId="63E300D6" w14:textId="60FB8CC8" w:rsidR="004B6FE0" w:rsidRDefault="004B6FE0" w:rsidP="00CF163F">
            <w:pPr>
              <w:pStyle w:val="ResumeText"/>
              <w:numPr>
                <w:ilvl w:val="0"/>
                <w:numId w:val="7"/>
              </w:numPr>
              <w:rPr>
                <w:rFonts w:cstheme="majorHAnsi"/>
              </w:rPr>
            </w:pPr>
            <w:r>
              <w:rPr>
                <w:rFonts w:cstheme="majorHAnsi"/>
              </w:rPr>
              <w:t>Network cable installation</w:t>
            </w:r>
          </w:p>
          <w:p w14:paraId="04E71210" w14:textId="63FE0007" w:rsidR="00CC6348" w:rsidRDefault="00CC6348" w:rsidP="00CF163F">
            <w:pPr>
              <w:pStyle w:val="ResumeText"/>
              <w:numPr>
                <w:ilvl w:val="0"/>
                <w:numId w:val="7"/>
              </w:numPr>
              <w:rPr>
                <w:rFonts w:cstheme="majorHAnsi"/>
              </w:rPr>
            </w:pPr>
            <w:r>
              <w:rPr>
                <w:rFonts w:cstheme="majorHAnsi"/>
              </w:rPr>
              <w:t>Maintenance of network equipment, such as blade servers, network controllers, and terminal PC’s</w:t>
            </w:r>
          </w:p>
          <w:p w14:paraId="436A8226" w14:textId="4549A4F4" w:rsidR="00CC6348" w:rsidRDefault="00CC6348" w:rsidP="00CF163F">
            <w:pPr>
              <w:pStyle w:val="ResumeText"/>
              <w:numPr>
                <w:ilvl w:val="0"/>
                <w:numId w:val="7"/>
              </w:numPr>
              <w:rPr>
                <w:rFonts w:cstheme="majorHAnsi"/>
              </w:rPr>
            </w:pPr>
            <w:r>
              <w:rPr>
                <w:rFonts w:cstheme="majorHAnsi"/>
              </w:rPr>
              <w:t>Maintenance of network</w:t>
            </w:r>
            <w:r w:rsidR="00D44F84">
              <w:rPr>
                <w:rFonts w:cstheme="majorHAnsi"/>
              </w:rPr>
              <w:t xml:space="preserve">ed printers </w:t>
            </w:r>
            <w:r>
              <w:rPr>
                <w:rFonts w:cstheme="majorHAnsi"/>
              </w:rPr>
              <w:t>for coupon syste</w:t>
            </w:r>
            <w:r w:rsidR="00D44F84">
              <w:rPr>
                <w:rFonts w:cstheme="majorHAnsi"/>
              </w:rPr>
              <w:t>m</w:t>
            </w:r>
          </w:p>
          <w:p w14:paraId="69490AEA" w14:textId="377598C5" w:rsidR="0051137B" w:rsidRDefault="0051137B" w:rsidP="00CF163F">
            <w:pPr>
              <w:pStyle w:val="ResumeText"/>
              <w:numPr>
                <w:ilvl w:val="0"/>
                <w:numId w:val="7"/>
              </w:numPr>
              <w:rPr>
                <w:rFonts w:cstheme="majorHAnsi"/>
              </w:rPr>
            </w:pPr>
            <w:r>
              <w:rPr>
                <w:rFonts w:cstheme="majorHAnsi"/>
              </w:rPr>
              <w:t>Trouble shoot wiring issues with toner and probe</w:t>
            </w:r>
          </w:p>
          <w:p w14:paraId="7EC38A99" w14:textId="40A5E601" w:rsidR="0051137B" w:rsidRDefault="0051137B" w:rsidP="00CF163F">
            <w:pPr>
              <w:pStyle w:val="ResumeText"/>
              <w:numPr>
                <w:ilvl w:val="0"/>
                <w:numId w:val="7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Racking</w:t>
            </w:r>
            <w:r w:rsidR="00D44F84">
              <w:rPr>
                <w:rFonts w:cstheme="majorHAnsi"/>
              </w:rPr>
              <w:t xml:space="preserve"> and stacking network equipment</w:t>
            </w:r>
          </w:p>
          <w:p w14:paraId="2E5D6703" w14:textId="1F533E1B" w:rsidR="00CC6348" w:rsidRDefault="00CC6348" w:rsidP="00CA639F">
            <w:pPr>
              <w:pStyle w:val="ResumeText"/>
              <w:numPr>
                <w:ilvl w:val="0"/>
                <w:numId w:val="7"/>
              </w:numPr>
              <w:rPr>
                <w:rFonts w:cstheme="majorHAnsi"/>
              </w:rPr>
            </w:pPr>
            <w:r>
              <w:rPr>
                <w:rFonts w:cstheme="majorHAnsi"/>
              </w:rPr>
              <w:t>Installation and maintenance of wireless access points</w:t>
            </w:r>
            <w:r w:rsidR="00CA639F">
              <w:rPr>
                <w:rFonts w:cstheme="majorHAnsi"/>
              </w:rPr>
              <w:t>, networked scales, price checkers and</w:t>
            </w:r>
            <w:r w:rsidR="00D44F84">
              <w:rPr>
                <w:rFonts w:cstheme="majorHAnsi"/>
              </w:rPr>
              <w:t xml:space="preserve"> any other networked POS device</w:t>
            </w:r>
          </w:p>
          <w:p w14:paraId="3C7F955D" w14:textId="78D7D6A4" w:rsidR="00D44F84" w:rsidRPr="00CA639F" w:rsidRDefault="004E000A" w:rsidP="00CA639F">
            <w:pPr>
              <w:pStyle w:val="ResumeText"/>
              <w:numPr>
                <w:ilvl w:val="0"/>
                <w:numId w:val="7"/>
              </w:numPr>
              <w:rPr>
                <w:rFonts w:cstheme="majorHAnsi"/>
              </w:rPr>
            </w:pPr>
            <w:r>
              <w:rPr>
                <w:rFonts w:cstheme="majorHAnsi"/>
              </w:rPr>
              <w:t>Configure networks through the use of routing protocols such as, DHCP, DNS, EIGRP, BGP, VOIP and more</w:t>
            </w:r>
          </w:p>
          <w:p w14:paraId="2F738CE7" w14:textId="4E85920C" w:rsidR="00CC6348" w:rsidRDefault="00CC6348" w:rsidP="00CA639F">
            <w:pPr>
              <w:pStyle w:val="ResumeText"/>
              <w:ind w:left="720"/>
              <w:rPr>
                <w:rFonts w:cstheme="majorHAnsi"/>
              </w:rPr>
            </w:pPr>
            <w:r>
              <w:rPr>
                <w:rFonts w:cstheme="majorHAnsi"/>
              </w:rPr>
              <w:t xml:space="preserve">   </w:t>
            </w:r>
          </w:p>
          <w:p w14:paraId="08A7D189" w14:textId="77777777" w:rsidR="00CF163F" w:rsidRPr="00CF163F" w:rsidRDefault="00CF163F" w:rsidP="002D3C48">
            <w:pPr>
              <w:pStyle w:val="ResumeText"/>
              <w:rPr>
                <w:rFonts w:cstheme="majorHAnsi"/>
                <w:color w:val="3D3530" w:themeColor="accent3" w:themeShade="80"/>
              </w:rPr>
            </w:pPr>
          </w:p>
          <w:p w14:paraId="37B6DEEA" w14:textId="77777777" w:rsidR="002D3C48" w:rsidRPr="007152FB" w:rsidRDefault="002D3C48" w:rsidP="002D3C48">
            <w:pPr>
              <w:pStyle w:val="ResumeText"/>
              <w:rPr>
                <w:rFonts w:asciiTheme="majorHAnsi" w:hAnsiTheme="majorHAnsi" w:cstheme="majorHAnsi"/>
                <w:b/>
                <w:color w:val="3D3530" w:themeColor="accent3" w:themeShade="80"/>
              </w:rPr>
            </w:pPr>
            <w:r>
              <w:rPr>
                <w:rFonts w:asciiTheme="majorHAnsi" w:hAnsiTheme="majorHAnsi" w:cstheme="majorHAnsi"/>
                <w:b/>
                <w:color w:val="3D3530" w:themeColor="accent3" w:themeShade="80"/>
              </w:rPr>
              <w:lastRenderedPageBreak/>
              <w:t>MOBILE INTEGRATION WORKGROUP</w:t>
            </w:r>
          </w:p>
          <w:p w14:paraId="7D928D3F" w14:textId="59B8C723" w:rsidR="002D3C48" w:rsidRDefault="004E000A" w:rsidP="002D3C48">
            <w:pPr>
              <w:pStyle w:val="ResumeText"/>
            </w:pPr>
            <w:r>
              <w:t xml:space="preserve">January </w:t>
            </w:r>
            <w:r w:rsidR="00CF163F">
              <w:t>2019-</w:t>
            </w:r>
            <w:r>
              <w:t xml:space="preserve"> June </w:t>
            </w:r>
            <w:r w:rsidR="00CF163F">
              <w:t>2019</w:t>
            </w:r>
          </w:p>
          <w:p w14:paraId="7A41ACB5" w14:textId="7C61214E" w:rsidR="002D3C48" w:rsidRPr="006806D8" w:rsidRDefault="00B96B06" w:rsidP="002D3C48">
            <w:pPr>
              <w:pStyle w:val="ResumeText"/>
              <w:rPr>
                <w:b/>
              </w:rPr>
            </w:pPr>
            <w:r>
              <w:rPr>
                <w:b/>
              </w:rPr>
              <w:t>Deployment</w:t>
            </w:r>
            <w:r w:rsidR="002D3C48" w:rsidRPr="006806D8">
              <w:rPr>
                <w:b/>
              </w:rPr>
              <w:t xml:space="preserve"> Technician</w:t>
            </w:r>
          </w:p>
          <w:p w14:paraId="448BA1A7" w14:textId="77777777" w:rsidR="002D3C48" w:rsidRDefault="002D3C48" w:rsidP="002D3C48">
            <w:pPr>
              <w:pStyle w:val="ResumeText"/>
            </w:pPr>
            <w:r>
              <w:t xml:space="preserve">         </w:t>
            </w:r>
            <w:r w:rsidRPr="007152FB">
              <w:t>•</w:t>
            </w:r>
            <w:r w:rsidRPr="007152FB">
              <w:tab/>
            </w:r>
            <w:r>
              <w:t>Replace PC’s and various devise within the network</w:t>
            </w:r>
          </w:p>
          <w:p w14:paraId="3BC54DEC" w14:textId="75A200D1" w:rsidR="002D3C48" w:rsidRDefault="002D3C48" w:rsidP="002D3C48">
            <w:pPr>
              <w:pStyle w:val="ResumeText"/>
            </w:pPr>
            <w:r>
              <w:t xml:space="preserve">         </w:t>
            </w:r>
            <w:r w:rsidRPr="006806D8">
              <w:t>•</w:t>
            </w:r>
            <w:r w:rsidRPr="006806D8">
              <w:tab/>
            </w:r>
            <w:r w:rsidR="00AA5956">
              <w:t>Using command prompt to perform configurations</w:t>
            </w:r>
          </w:p>
          <w:p w14:paraId="1B4B30CD" w14:textId="2BC416E5" w:rsidR="002D3C48" w:rsidRDefault="002D3C48" w:rsidP="002D3C48">
            <w:pPr>
              <w:pStyle w:val="ResumeText"/>
            </w:pPr>
            <w:r>
              <w:t xml:space="preserve">         </w:t>
            </w:r>
            <w:r w:rsidRPr="006806D8">
              <w:t>•</w:t>
            </w:r>
            <w:r w:rsidRPr="006806D8">
              <w:tab/>
            </w:r>
            <w:r w:rsidR="00F2227F">
              <w:t>Rel</w:t>
            </w:r>
            <w:r>
              <w:t>abeling and reorganizing network devices</w:t>
            </w:r>
          </w:p>
          <w:p w14:paraId="2E9BE8B0" w14:textId="13F80758" w:rsidR="002D3C48" w:rsidRDefault="002D3C48" w:rsidP="002D3C48">
            <w:pPr>
              <w:pStyle w:val="ResumeText"/>
            </w:pPr>
            <w:r>
              <w:t xml:space="preserve">         </w:t>
            </w:r>
            <w:r w:rsidRPr="006806D8">
              <w:t>•</w:t>
            </w:r>
            <w:r w:rsidRPr="006806D8">
              <w:tab/>
            </w:r>
            <w:r w:rsidR="00571238">
              <w:t>Tracing user activity</w:t>
            </w:r>
            <w:r w:rsidR="004E000A">
              <w:t xml:space="preserve"> with bread crumbs</w:t>
            </w:r>
          </w:p>
          <w:p w14:paraId="2E3A74F7" w14:textId="14973933" w:rsidR="002D3C48" w:rsidRDefault="002D3C48" w:rsidP="002D3C48">
            <w:pPr>
              <w:pStyle w:val="ResumeText"/>
            </w:pPr>
            <w:r>
              <w:t xml:space="preserve">         </w:t>
            </w:r>
            <w:r w:rsidRPr="006806D8">
              <w:t>•</w:t>
            </w:r>
            <w:r w:rsidRPr="006806D8">
              <w:tab/>
            </w:r>
            <w:r w:rsidR="00AA5956">
              <w:t>Reimage PC</w:t>
            </w:r>
          </w:p>
          <w:p w14:paraId="087A1074" w14:textId="17157F4B" w:rsidR="00AA5956" w:rsidRDefault="00AA5956" w:rsidP="00AA5956">
            <w:pPr>
              <w:pStyle w:val="ResumeText"/>
              <w:numPr>
                <w:ilvl w:val="0"/>
                <w:numId w:val="6"/>
              </w:numPr>
            </w:pPr>
            <w:r>
              <w:t xml:space="preserve">Trouble shoot connectivity issues in </w:t>
            </w:r>
            <w:proofErr w:type="spellStart"/>
            <w:r>
              <w:t>InfoBlox</w:t>
            </w:r>
            <w:proofErr w:type="spellEnd"/>
          </w:p>
          <w:p w14:paraId="30CCE967" w14:textId="7D5CB75D" w:rsidR="00571238" w:rsidRDefault="00571238" w:rsidP="00AA5956">
            <w:pPr>
              <w:pStyle w:val="ResumeText"/>
              <w:numPr>
                <w:ilvl w:val="0"/>
                <w:numId w:val="6"/>
              </w:numPr>
            </w:pPr>
            <w:r>
              <w:t>Tracking network devices through Asset Track</w:t>
            </w:r>
          </w:p>
          <w:p w14:paraId="20BC7E75" w14:textId="19C61A80" w:rsidR="004E000A" w:rsidRDefault="004E000A" w:rsidP="00AA5956">
            <w:pPr>
              <w:pStyle w:val="ResumeText"/>
              <w:numPr>
                <w:ilvl w:val="0"/>
                <w:numId w:val="6"/>
              </w:numPr>
            </w:pPr>
            <w:r>
              <w:t>Configure OU’s, Group policies, password management using active directory</w:t>
            </w:r>
          </w:p>
          <w:p w14:paraId="1C5F51CE" w14:textId="0B85B402" w:rsidR="004E000A" w:rsidRDefault="004E000A" w:rsidP="00AA5956">
            <w:pPr>
              <w:pStyle w:val="ResumeText"/>
              <w:numPr>
                <w:ilvl w:val="0"/>
                <w:numId w:val="6"/>
              </w:numPr>
            </w:pPr>
            <w:r>
              <w:t>Installing configurations to routers and switches with Putty</w:t>
            </w:r>
          </w:p>
          <w:p w14:paraId="5FF35759" w14:textId="1C741124" w:rsidR="004E000A" w:rsidRDefault="004E000A" w:rsidP="00AA5956">
            <w:pPr>
              <w:pStyle w:val="ResumeText"/>
              <w:numPr>
                <w:ilvl w:val="0"/>
                <w:numId w:val="6"/>
              </w:numPr>
            </w:pPr>
            <w:r>
              <w:t xml:space="preserve">Re-imaging pcs via network  </w:t>
            </w:r>
          </w:p>
          <w:p w14:paraId="43726ABB" w14:textId="77777777" w:rsidR="002D3C48" w:rsidRDefault="002D3C48">
            <w:pPr>
              <w:pStyle w:val="Heading2"/>
              <w:outlineLvl w:val="1"/>
            </w:pPr>
          </w:p>
          <w:p w14:paraId="551BDED2" w14:textId="77777777" w:rsidR="00D161B0" w:rsidRDefault="00EC574B">
            <w:pPr>
              <w:pStyle w:val="Heading2"/>
              <w:outlineLvl w:val="1"/>
            </w:pPr>
            <w:r>
              <w:t>ALl networking solutions, llc</w:t>
            </w:r>
          </w:p>
          <w:p w14:paraId="293FFD4D" w14:textId="240F8E49" w:rsidR="00D161B0" w:rsidRDefault="00C5355C">
            <w:pPr>
              <w:pStyle w:val="ResumeText"/>
            </w:pPr>
            <w:r>
              <w:t xml:space="preserve">September </w:t>
            </w:r>
            <w:r w:rsidR="00B0375C">
              <w:t>201</w:t>
            </w:r>
            <w:r>
              <w:t>4</w:t>
            </w:r>
            <w:r w:rsidR="00392BFE">
              <w:t xml:space="preserve"> </w:t>
            </w:r>
            <w:r w:rsidR="00683917">
              <w:t>–</w:t>
            </w:r>
            <w:r w:rsidR="00392BFE">
              <w:t xml:space="preserve"> </w:t>
            </w:r>
            <w:r>
              <w:t xml:space="preserve">January </w:t>
            </w:r>
            <w:r w:rsidR="00392BFE">
              <w:t>201</w:t>
            </w:r>
            <w:r w:rsidR="007054BA">
              <w:t>9</w:t>
            </w:r>
          </w:p>
          <w:p w14:paraId="325625A6" w14:textId="4E2697FF" w:rsidR="007152FB" w:rsidRPr="006806D8" w:rsidRDefault="007152FB">
            <w:pPr>
              <w:pStyle w:val="ResumeText"/>
              <w:rPr>
                <w:b/>
              </w:rPr>
            </w:pPr>
            <w:r w:rsidRPr="006806D8">
              <w:rPr>
                <w:b/>
              </w:rPr>
              <w:t>Network Help Desk Technician</w:t>
            </w:r>
          </w:p>
          <w:p w14:paraId="16E532BD" w14:textId="77777777" w:rsidR="00D161B0" w:rsidRDefault="000109D3" w:rsidP="00683917">
            <w:pPr>
              <w:pStyle w:val="ResumeText"/>
              <w:numPr>
                <w:ilvl w:val="0"/>
                <w:numId w:val="2"/>
              </w:numPr>
            </w:pPr>
            <w:r>
              <w:t>Installation</w:t>
            </w:r>
            <w:r w:rsidR="003E1CDF">
              <w:t xml:space="preserve"> and configuration</w:t>
            </w:r>
            <w:r>
              <w:t xml:space="preserve"> of network equipment</w:t>
            </w:r>
            <w:r w:rsidR="003E1CDF">
              <w:t xml:space="preserve"> </w:t>
            </w:r>
            <w:r w:rsidR="00683917">
              <w:t>(</w:t>
            </w:r>
            <w:r w:rsidR="00D079D0">
              <w:t xml:space="preserve">Cisco </w:t>
            </w:r>
            <w:r w:rsidR="00683917">
              <w:t>routers</w:t>
            </w:r>
            <w:r w:rsidR="00D079D0">
              <w:t xml:space="preserve"> and </w:t>
            </w:r>
            <w:r w:rsidR="00683917">
              <w:t xml:space="preserve">switches, </w:t>
            </w:r>
            <w:r w:rsidR="00D079D0">
              <w:t xml:space="preserve">Dell </w:t>
            </w:r>
            <w:r w:rsidR="00683917">
              <w:t>computers)</w:t>
            </w:r>
          </w:p>
          <w:p w14:paraId="71D8463D" w14:textId="0CCF0A65" w:rsidR="003E1CDF" w:rsidRDefault="003E1CDF" w:rsidP="003E1CDF">
            <w:pPr>
              <w:pStyle w:val="ResumeText"/>
              <w:numPr>
                <w:ilvl w:val="0"/>
                <w:numId w:val="2"/>
              </w:numPr>
            </w:pPr>
            <w:r>
              <w:t>Used Acti</w:t>
            </w:r>
            <w:r w:rsidR="003C3660">
              <w:t xml:space="preserve">ve directory to add new devices, </w:t>
            </w:r>
            <w:r>
              <w:t>give users specific permissions</w:t>
            </w:r>
            <w:r w:rsidR="003C3660">
              <w:t>, and add user accounts</w:t>
            </w:r>
            <w:r>
              <w:t xml:space="preserve">. </w:t>
            </w:r>
          </w:p>
          <w:p w14:paraId="110B7A3D" w14:textId="77777777" w:rsidR="000109D3" w:rsidRDefault="000109D3" w:rsidP="00683917">
            <w:pPr>
              <w:pStyle w:val="ResumeText"/>
              <w:numPr>
                <w:ilvl w:val="0"/>
                <w:numId w:val="2"/>
              </w:numPr>
            </w:pPr>
            <w:r>
              <w:t>P</w:t>
            </w:r>
            <w:r w:rsidR="003E1CDF">
              <w:t>C</w:t>
            </w:r>
            <w:r>
              <w:t xml:space="preserve"> troubleshooting and repair</w:t>
            </w:r>
            <w:r w:rsidR="00D079D0">
              <w:t>(hardware and software)</w:t>
            </w:r>
            <w:bookmarkStart w:id="0" w:name="_GoBack"/>
            <w:bookmarkEnd w:id="0"/>
          </w:p>
          <w:p w14:paraId="005D352E" w14:textId="243DDCBD" w:rsidR="004711F8" w:rsidRDefault="003C3660" w:rsidP="00683917">
            <w:pPr>
              <w:pStyle w:val="ResumeText"/>
              <w:numPr>
                <w:ilvl w:val="0"/>
                <w:numId w:val="2"/>
              </w:numPr>
            </w:pPr>
            <w:r>
              <w:t xml:space="preserve">Creation of network image </w:t>
            </w:r>
            <w:r w:rsidR="003E1CDF">
              <w:t>u</w:t>
            </w:r>
            <w:r w:rsidR="004711F8">
              <w:t>sing</w:t>
            </w:r>
            <w:r w:rsidR="003E1CDF">
              <w:t xml:space="preserve"> </w:t>
            </w:r>
            <w:r w:rsidR="004E25C6">
              <w:t>smart deploy</w:t>
            </w:r>
            <w:r w:rsidR="004711F8">
              <w:t>.</w:t>
            </w:r>
          </w:p>
          <w:p w14:paraId="12CDCFF9" w14:textId="05AA665E" w:rsidR="00683917" w:rsidRPr="00683917" w:rsidRDefault="003E1CDF" w:rsidP="00683917">
            <w:pPr>
              <w:pStyle w:val="ListParagraph"/>
              <w:numPr>
                <w:ilvl w:val="0"/>
                <w:numId w:val="2"/>
              </w:numPr>
              <w:rPr>
                <w:kern w:val="20"/>
              </w:rPr>
            </w:pPr>
            <w:r>
              <w:rPr>
                <w:kern w:val="20"/>
              </w:rPr>
              <w:t xml:space="preserve">Remoted into user computers using </w:t>
            </w:r>
            <w:r w:rsidR="00683917">
              <w:rPr>
                <w:kern w:val="20"/>
              </w:rPr>
              <w:t xml:space="preserve">Windows </w:t>
            </w:r>
            <w:r>
              <w:rPr>
                <w:kern w:val="20"/>
              </w:rPr>
              <w:t>R</w:t>
            </w:r>
            <w:r w:rsidR="00683917">
              <w:rPr>
                <w:kern w:val="20"/>
              </w:rPr>
              <w:t xml:space="preserve">emote </w:t>
            </w:r>
            <w:r>
              <w:rPr>
                <w:kern w:val="20"/>
              </w:rPr>
              <w:t>D</w:t>
            </w:r>
            <w:r w:rsidR="00683917">
              <w:rPr>
                <w:kern w:val="20"/>
              </w:rPr>
              <w:t>esktop</w:t>
            </w:r>
            <w:r w:rsidR="00571238">
              <w:rPr>
                <w:kern w:val="20"/>
              </w:rPr>
              <w:t xml:space="preserve"> and other applications</w:t>
            </w:r>
          </w:p>
          <w:p w14:paraId="7CB04804" w14:textId="1F44566D" w:rsidR="000109D3" w:rsidRDefault="003E1CDF" w:rsidP="00683917">
            <w:pPr>
              <w:pStyle w:val="ResumeText"/>
              <w:numPr>
                <w:ilvl w:val="0"/>
                <w:numId w:val="2"/>
              </w:numPr>
            </w:pPr>
            <w:r>
              <w:t>Monitored n</w:t>
            </w:r>
            <w:r w:rsidR="000109D3">
              <w:t xml:space="preserve">etwork </w:t>
            </w:r>
            <w:r>
              <w:t>using</w:t>
            </w:r>
            <w:r w:rsidR="000109D3">
              <w:t xml:space="preserve"> </w:t>
            </w:r>
            <w:r w:rsidR="003C3660">
              <w:t>Cisco Network Assistant</w:t>
            </w:r>
          </w:p>
          <w:p w14:paraId="3547B7BB" w14:textId="2760C8B2" w:rsidR="00B96B06" w:rsidRDefault="00683917" w:rsidP="00B96B06">
            <w:pPr>
              <w:pStyle w:val="ResumeText"/>
              <w:numPr>
                <w:ilvl w:val="0"/>
                <w:numId w:val="2"/>
              </w:numPr>
            </w:pPr>
            <w:r>
              <w:t>W</w:t>
            </w:r>
            <w:r w:rsidR="00B96B06">
              <w:t>orked with Microsoft Soft Serve</w:t>
            </w:r>
            <w:r w:rsidR="005E1749">
              <w:t>r 2016</w:t>
            </w:r>
          </w:p>
          <w:p w14:paraId="427FA69E" w14:textId="6D6217E1" w:rsidR="005E1749" w:rsidRDefault="005E1749" w:rsidP="00B96B06">
            <w:pPr>
              <w:pStyle w:val="ResumeText"/>
              <w:numPr>
                <w:ilvl w:val="0"/>
                <w:numId w:val="2"/>
              </w:numPr>
            </w:pPr>
            <w:r>
              <w:t>Microsoft Azure to manage and create virtual Networks</w:t>
            </w:r>
            <w:r w:rsidR="003C3660">
              <w:t>, Client sites, and user accounts and access.</w:t>
            </w:r>
          </w:p>
          <w:p w14:paraId="265EC73E" w14:textId="66FBEB17" w:rsidR="005E1749" w:rsidRDefault="00172527" w:rsidP="00B96B06">
            <w:pPr>
              <w:pStyle w:val="ResumeText"/>
              <w:numPr>
                <w:ilvl w:val="0"/>
                <w:numId w:val="2"/>
              </w:numPr>
            </w:pPr>
            <w:r>
              <w:t>Managed email accounts.</w:t>
            </w:r>
          </w:p>
          <w:p w14:paraId="4D5DAE38" w14:textId="09A8C136" w:rsidR="00172527" w:rsidRDefault="00172527" w:rsidP="00DD11A9">
            <w:pPr>
              <w:pStyle w:val="ResumeText"/>
              <w:numPr>
                <w:ilvl w:val="0"/>
                <w:numId w:val="2"/>
              </w:numPr>
            </w:pPr>
            <w:r>
              <w:t>Installation of Racks, Stacking routers and Switches</w:t>
            </w:r>
            <w:r w:rsidR="00DD11A9">
              <w:t xml:space="preserve">, </w:t>
            </w:r>
            <w:r>
              <w:t>VOIP Installations and IP cameras</w:t>
            </w:r>
          </w:p>
          <w:p w14:paraId="1A1BD6EA" w14:textId="47B4543E" w:rsidR="00B96B06" w:rsidRPr="009954C8" w:rsidRDefault="00B96B06" w:rsidP="009954C8">
            <w:pPr>
              <w:pStyle w:val="Heading2"/>
              <w:outlineLvl w:val="1"/>
            </w:pPr>
            <w:r w:rsidRPr="009954C8">
              <w:rPr>
                <w:rFonts w:cstheme="majorHAnsi"/>
              </w:rPr>
              <w:t>T.D ELECTRIC</w:t>
            </w:r>
          </w:p>
          <w:p w14:paraId="3910961E" w14:textId="0B386E17" w:rsidR="00B96B06" w:rsidRDefault="00BA3FE5" w:rsidP="00B96B06">
            <w:pPr>
              <w:pStyle w:val="ResumeText"/>
            </w:pPr>
            <w:r>
              <w:t xml:space="preserve">January </w:t>
            </w:r>
            <w:r w:rsidR="00B96B06">
              <w:t>2014 –</w:t>
            </w:r>
            <w:r w:rsidR="00B0375C">
              <w:t xml:space="preserve"> </w:t>
            </w:r>
            <w:r>
              <w:t xml:space="preserve">January </w:t>
            </w:r>
            <w:r w:rsidR="00B0375C">
              <w:t>2015</w:t>
            </w:r>
          </w:p>
          <w:p w14:paraId="15BEBD26" w14:textId="6F061604" w:rsidR="00B96B06" w:rsidRDefault="00B96B06" w:rsidP="009954C8">
            <w:pPr>
              <w:pStyle w:val="ResumeText"/>
              <w:numPr>
                <w:ilvl w:val="0"/>
                <w:numId w:val="3"/>
              </w:numPr>
            </w:pPr>
            <w:r>
              <w:t xml:space="preserve">Troubleshoot </w:t>
            </w:r>
            <w:r w:rsidR="00B0375C">
              <w:t>and install electrical circuits</w:t>
            </w:r>
          </w:p>
          <w:p w14:paraId="72030628" w14:textId="3902C415" w:rsidR="00B0375C" w:rsidRDefault="00B0375C" w:rsidP="009954C8">
            <w:pPr>
              <w:pStyle w:val="ResumeText"/>
              <w:numPr>
                <w:ilvl w:val="0"/>
                <w:numId w:val="3"/>
              </w:numPr>
            </w:pPr>
            <w:r>
              <w:t>Blueprint reading</w:t>
            </w:r>
          </w:p>
          <w:p w14:paraId="373FD6EE" w14:textId="4DC7F699" w:rsidR="00B0375C" w:rsidRDefault="00B0375C" w:rsidP="00B0375C">
            <w:pPr>
              <w:pStyle w:val="ResumeText"/>
              <w:numPr>
                <w:ilvl w:val="0"/>
                <w:numId w:val="3"/>
              </w:numPr>
            </w:pPr>
            <w:r>
              <w:t>Pipe bending</w:t>
            </w:r>
          </w:p>
          <w:p w14:paraId="767AF4B5" w14:textId="77777777" w:rsidR="00B0375C" w:rsidRDefault="00B0375C" w:rsidP="00B0375C">
            <w:pPr>
              <w:pStyle w:val="ResumeText"/>
              <w:ind w:left="720"/>
            </w:pPr>
          </w:p>
          <w:p w14:paraId="516B24C2" w14:textId="77777777" w:rsidR="00B96B06" w:rsidRPr="004B48BA" w:rsidRDefault="00B96B06" w:rsidP="00B96B06">
            <w:pPr>
              <w:pStyle w:val="ResumeText"/>
              <w:rPr>
                <w:rFonts w:asciiTheme="majorHAnsi" w:hAnsiTheme="majorHAnsi" w:cstheme="majorHAnsi"/>
                <w:b/>
                <w:color w:val="404040" w:themeColor="text1" w:themeTint="BF"/>
              </w:rPr>
            </w:pPr>
            <w:r w:rsidRPr="004B48BA">
              <w:rPr>
                <w:rFonts w:asciiTheme="majorHAnsi" w:hAnsiTheme="majorHAnsi" w:cstheme="majorHAnsi"/>
                <w:b/>
                <w:color w:val="404040" w:themeColor="text1" w:themeTint="BF"/>
              </w:rPr>
              <w:t>MERCY ANN ELECTRIC</w:t>
            </w:r>
          </w:p>
          <w:p w14:paraId="166E0B08" w14:textId="72362F50" w:rsidR="00B96B06" w:rsidRDefault="00BA3FE5" w:rsidP="00B96B06">
            <w:pPr>
              <w:pStyle w:val="ResumeText"/>
            </w:pPr>
            <w:r>
              <w:t xml:space="preserve">July </w:t>
            </w:r>
            <w:r w:rsidR="00B96B06">
              <w:t xml:space="preserve">2006 </w:t>
            </w:r>
            <w:r>
              <w:t>–</w:t>
            </w:r>
            <w:r w:rsidR="00B96B06">
              <w:t xml:space="preserve"> </w:t>
            </w:r>
            <w:r>
              <w:t xml:space="preserve">January </w:t>
            </w:r>
            <w:r w:rsidR="00B96B06">
              <w:t>2014</w:t>
            </w:r>
          </w:p>
          <w:p w14:paraId="7D0812CD" w14:textId="14012F75" w:rsidR="00B96B06" w:rsidRDefault="00B96B06" w:rsidP="009954C8">
            <w:pPr>
              <w:pStyle w:val="ResumeText"/>
              <w:numPr>
                <w:ilvl w:val="0"/>
                <w:numId w:val="3"/>
              </w:numPr>
            </w:pPr>
            <w:r>
              <w:t xml:space="preserve">Troubleshoot and install electrical </w:t>
            </w:r>
            <w:r w:rsidR="00B0375C">
              <w:t>circuits</w:t>
            </w:r>
          </w:p>
          <w:p w14:paraId="581B8584" w14:textId="0D3A23AF" w:rsidR="00B0375C" w:rsidRDefault="00B0375C" w:rsidP="009954C8">
            <w:pPr>
              <w:pStyle w:val="ResumeText"/>
              <w:numPr>
                <w:ilvl w:val="0"/>
                <w:numId w:val="3"/>
              </w:numPr>
            </w:pPr>
            <w:r>
              <w:t>Blueprint reading</w:t>
            </w:r>
          </w:p>
          <w:p w14:paraId="3E56833B" w14:textId="515F67DB" w:rsidR="00B0375C" w:rsidRDefault="00B0375C" w:rsidP="009954C8">
            <w:pPr>
              <w:pStyle w:val="ResumeText"/>
              <w:numPr>
                <w:ilvl w:val="0"/>
                <w:numId w:val="3"/>
              </w:numPr>
            </w:pPr>
            <w:r>
              <w:t>Pipe bending</w:t>
            </w:r>
          </w:p>
          <w:p w14:paraId="34961681" w14:textId="74F1B447" w:rsidR="00A75D79" w:rsidRDefault="00A75D79" w:rsidP="007152FB">
            <w:pPr>
              <w:pStyle w:val="ResumeText"/>
            </w:pPr>
            <w:r>
              <w:t xml:space="preserve">         </w:t>
            </w:r>
          </w:p>
          <w:p w14:paraId="5500333F" w14:textId="24D17A2B" w:rsidR="006806D8" w:rsidRDefault="006806D8" w:rsidP="007152FB">
            <w:pPr>
              <w:pStyle w:val="ResumeText"/>
            </w:pPr>
            <w:r>
              <w:t xml:space="preserve">          </w:t>
            </w:r>
          </w:p>
          <w:p w14:paraId="11C7B161" w14:textId="3C33198A" w:rsidR="007152FB" w:rsidRDefault="006806D8" w:rsidP="006806D8">
            <w:pPr>
              <w:pStyle w:val="ResumeText"/>
              <w:tabs>
                <w:tab w:val="left" w:pos="4410"/>
              </w:tabs>
            </w:pPr>
            <w:r>
              <w:tab/>
            </w:r>
          </w:p>
        </w:tc>
      </w:tr>
      <w:tr w:rsidR="00D161B0" w14:paraId="3A2EA90A" w14:textId="77777777" w:rsidTr="0051137B">
        <w:tc>
          <w:tcPr>
            <w:tcW w:w="2250" w:type="dxa"/>
            <w:tcMar>
              <w:right w:w="475" w:type="dxa"/>
            </w:tcMar>
          </w:tcPr>
          <w:p w14:paraId="74BEDCDE" w14:textId="16A3F0D4" w:rsidR="00D161B0" w:rsidRDefault="007D776B">
            <w:pPr>
              <w:pStyle w:val="Heading1"/>
              <w:outlineLvl w:val="0"/>
            </w:pPr>
            <w:r>
              <w:lastRenderedPageBreak/>
              <w:t>Education</w:t>
            </w:r>
          </w:p>
        </w:tc>
        <w:tc>
          <w:tcPr>
            <w:tcW w:w="7830" w:type="dxa"/>
          </w:tcPr>
          <w:p w14:paraId="6A4E24FC" w14:textId="77777777" w:rsidR="009954C8" w:rsidRDefault="009954C8">
            <w:pPr>
              <w:pStyle w:val="Heading2"/>
              <w:outlineLvl w:val="1"/>
            </w:pPr>
            <w:r>
              <w:t>Atlantic technical college</w:t>
            </w:r>
          </w:p>
          <w:p w14:paraId="5B7FD001" w14:textId="77777777" w:rsidR="009954C8" w:rsidRDefault="00BB4FA6">
            <w:pPr>
              <w:pStyle w:val="Heading2"/>
              <w:outlineLvl w:val="1"/>
            </w:pPr>
            <w:r w:rsidRPr="00BB4FA6">
              <w:t>Coconut Creek, FL</w:t>
            </w:r>
          </w:p>
          <w:p w14:paraId="592C3831" w14:textId="28C5434A" w:rsidR="00D161B0" w:rsidRDefault="009954C8">
            <w:pPr>
              <w:pStyle w:val="Heading2"/>
              <w:outlineLvl w:val="1"/>
            </w:pPr>
            <w:r>
              <w:t xml:space="preserve"> </w:t>
            </w:r>
            <w:r w:rsidR="00BB4FA6">
              <w:t>Network support services</w:t>
            </w:r>
          </w:p>
          <w:p w14:paraId="1074A045" w14:textId="77777777" w:rsidR="00C8639D" w:rsidRDefault="003E1CDF" w:rsidP="009954C8">
            <w:pPr>
              <w:pStyle w:val="ResumeText"/>
              <w:numPr>
                <w:ilvl w:val="0"/>
                <w:numId w:val="3"/>
              </w:numPr>
            </w:pPr>
            <w:r>
              <w:t xml:space="preserve">Mastered </w:t>
            </w:r>
            <w:r w:rsidR="00BB4FA6">
              <w:t>install</w:t>
            </w:r>
            <w:r>
              <w:t>ation of</w:t>
            </w:r>
            <w:r w:rsidR="00BB4FA6">
              <w:t xml:space="preserve"> operating systems, maintain</w:t>
            </w:r>
            <w:r>
              <w:t>ing</w:t>
            </w:r>
            <w:r w:rsidR="00BB4FA6">
              <w:t xml:space="preserve"> computers</w:t>
            </w:r>
            <w:r w:rsidR="00C8639D">
              <w:t xml:space="preserve"> and configuring routers and switches.</w:t>
            </w:r>
            <w:r w:rsidR="00BB4FA6">
              <w:t xml:space="preserve"> </w:t>
            </w:r>
          </w:p>
          <w:p w14:paraId="11D1B51C" w14:textId="69CD52F0" w:rsidR="009954C8" w:rsidRDefault="009954C8" w:rsidP="007F71CF">
            <w:pPr>
              <w:pStyle w:val="ResumeText"/>
              <w:rPr>
                <w:rFonts w:asciiTheme="majorHAnsi" w:hAnsiTheme="majorHAnsi" w:cstheme="majorHAnsi"/>
                <w:b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</w:rPr>
              <w:t>HIGHLINE COLLEGE</w:t>
            </w:r>
            <w:r w:rsidR="007F71CF" w:rsidRPr="00EC574B">
              <w:rPr>
                <w:rFonts w:asciiTheme="majorHAnsi" w:hAnsiTheme="majorHAnsi" w:cstheme="majorHAnsi"/>
                <w:b/>
                <w:color w:val="404040" w:themeColor="text1" w:themeTint="BF"/>
              </w:rPr>
              <w:t xml:space="preserve"> </w:t>
            </w:r>
          </w:p>
          <w:p w14:paraId="069BCBDE" w14:textId="77777777" w:rsidR="009954C8" w:rsidRDefault="009954C8" w:rsidP="007F71CF">
            <w:pPr>
              <w:pStyle w:val="ResumeText"/>
              <w:rPr>
                <w:rFonts w:asciiTheme="majorHAnsi" w:hAnsiTheme="majorHAnsi" w:cstheme="majorHAnsi"/>
                <w:b/>
                <w:color w:val="404040" w:themeColor="text1" w:themeTint="BF"/>
              </w:rPr>
            </w:pPr>
            <w:r>
              <w:rPr>
                <w:rFonts w:asciiTheme="majorHAnsi" w:hAnsiTheme="majorHAnsi" w:cstheme="majorHAnsi"/>
                <w:b/>
                <w:color w:val="404040" w:themeColor="text1" w:themeTint="BF"/>
              </w:rPr>
              <w:t>DES MOINES, WA</w:t>
            </w:r>
          </w:p>
          <w:p w14:paraId="65354331" w14:textId="04F3BEEC" w:rsidR="007F71CF" w:rsidRPr="007F71CF" w:rsidRDefault="007F71CF" w:rsidP="007F71CF">
            <w:pPr>
              <w:pStyle w:val="ResumeText"/>
              <w:rPr>
                <w:rFonts w:asciiTheme="majorHAnsi" w:hAnsiTheme="majorHAnsi" w:cstheme="majorHAnsi"/>
                <w:b/>
              </w:rPr>
            </w:pPr>
            <w:r w:rsidRPr="00EC574B">
              <w:rPr>
                <w:rFonts w:asciiTheme="majorHAnsi" w:hAnsiTheme="majorHAnsi" w:cstheme="majorHAnsi"/>
                <w:b/>
                <w:color w:val="404040" w:themeColor="text1" w:themeTint="BF"/>
              </w:rPr>
              <w:t>COMPUTER SCIENCE</w:t>
            </w:r>
          </w:p>
          <w:p w14:paraId="475F9D9F" w14:textId="0036377E" w:rsidR="007F71CF" w:rsidRDefault="00B86F8E" w:rsidP="009954C8">
            <w:pPr>
              <w:pStyle w:val="ResumeText"/>
              <w:numPr>
                <w:ilvl w:val="0"/>
                <w:numId w:val="3"/>
              </w:numPr>
            </w:pPr>
            <w:r>
              <w:t>Associates</w:t>
            </w:r>
            <w:r w:rsidR="009954C8">
              <w:t xml:space="preserve"> in Computer S</w:t>
            </w:r>
            <w:r w:rsidR="007F71CF">
              <w:t>cience</w:t>
            </w:r>
            <w:r w:rsidR="003E1CDF">
              <w:t xml:space="preserve">. </w:t>
            </w:r>
          </w:p>
        </w:tc>
      </w:tr>
      <w:tr w:rsidR="00D161B0" w14:paraId="4C7712A3" w14:textId="77777777" w:rsidTr="0051137B">
        <w:tc>
          <w:tcPr>
            <w:tcW w:w="2250" w:type="dxa"/>
            <w:tcMar>
              <w:right w:w="475" w:type="dxa"/>
            </w:tcMar>
          </w:tcPr>
          <w:p w14:paraId="2B17BB07" w14:textId="52EDD478" w:rsidR="00D161B0" w:rsidRDefault="007D776B">
            <w:pPr>
              <w:pStyle w:val="Heading1"/>
              <w:outlineLvl w:val="0"/>
            </w:pPr>
            <w:r>
              <w:t>References</w:t>
            </w:r>
          </w:p>
        </w:tc>
        <w:tc>
          <w:tcPr>
            <w:tcW w:w="7830" w:type="dxa"/>
          </w:tcPr>
          <w:p w14:paraId="486EBF94" w14:textId="549A1586" w:rsidR="00D161B0" w:rsidRDefault="00754C48">
            <w:pPr>
              <w:pStyle w:val="Heading2"/>
              <w:outlineLvl w:val="1"/>
              <w:rPr>
                <w:rFonts w:asciiTheme="minorHAnsi" w:eastAsiaTheme="minorHAnsi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</w:pPr>
            <w:r>
              <w:t>Available upon request</w:t>
            </w:r>
          </w:p>
          <w:p w14:paraId="5BB867E8" w14:textId="43FDD648" w:rsidR="00D161B0" w:rsidRDefault="00D161B0" w:rsidP="008D5784">
            <w:pPr>
              <w:pStyle w:val="ResumeText"/>
            </w:pPr>
          </w:p>
        </w:tc>
      </w:tr>
    </w:tbl>
    <w:p w14:paraId="0F12CB83" w14:textId="77777777" w:rsidR="00D161B0" w:rsidRDefault="00D161B0"/>
    <w:sectPr w:rsidR="00D161B0" w:rsidSect="007D6C69">
      <w:footerReference w:type="default" r:id="rId7"/>
      <w:pgSz w:w="12240" w:h="15840" w:code="1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C4933C" w14:textId="77777777" w:rsidR="00F5288C" w:rsidRDefault="00F5288C">
      <w:pPr>
        <w:spacing w:after="0" w:line="240" w:lineRule="auto"/>
      </w:pPr>
      <w:r>
        <w:separator/>
      </w:r>
    </w:p>
  </w:endnote>
  <w:endnote w:type="continuationSeparator" w:id="0">
    <w:p w14:paraId="7BFB89E9" w14:textId="77777777" w:rsidR="00F5288C" w:rsidRDefault="00F52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9F749E" w14:textId="77777777" w:rsidR="00D161B0" w:rsidRDefault="007D776B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B6FE0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8C1E5F" w14:textId="77777777" w:rsidR="00F5288C" w:rsidRDefault="00F5288C">
      <w:pPr>
        <w:spacing w:after="0" w:line="240" w:lineRule="auto"/>
      </w:pPr>
      <w:r>
        <w:separator/>
      </w:r>
    </w:p>
  </w:footnote>
  <w:footnote w:type="continuationSeparator" w:id="0">
    <w:p w14:paraId="1F4272AF" w14:textId="77777777" w:rsidR="00F5288C" w:rsidRDefault="00F528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42B45"/>
    <w:multiLevelType w:val="hybridMultilevel"/>
    <w:tmpl w:val="99608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7D4CDB"/>
    <w:multiLevelType w:val="hybridMultilevel"/>
    <w:tmpl w:val="5BC85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231FF"/>
    <w:multiLevelType w:val="hybridMultilevel"/>
    <w:tmpl w:val="5E509CD0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" w15:restartNumberingAfterBreak="0">
    <w:nsid w:val="47FB1AF1"/>
    <w:multiLevelType w:val="hybridMultilevel"/>
    <w:tmpl w:val="7E2E4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581E52"/>
    <w:multiLevelType w:val="hybridMultilevel"/>
    <w:tmpl w:val="B3681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9070B"/>
    <w:multiLevelType w:val="hybridMultilevel"/>
    <w:tmpl w:val="CDEC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0242FD"/>
    <w:multiLevelType w:val="hybridMultilevel"/>
    <w:tmpl w:val="6194D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64E"/>
    <w:rsid w:val="00001C69"/>
    <w:rsid w:val="000109D3"/>
    <w:rsid w:val="00044B28"/>
    <w:rsid w:val="000710DD"/>
    <w:rsid w:val="00072A40"/>
    <w:rsid w:val="00087ACA"/>
    <w:rsid w:val="000B6F84"/>
    <w:rsid w:val="000C7798"/>
    <w:rsid w:val="00107D61"/>
    <w:rsid w:val="00134F5A"/>
    <w:rsid w:val="00172527"/>
    <w:rsid w:val="002D3C48"/>
    <w:rsid w:val="002D6C68"/>
    <w:rsid w:val="00313415"/>
    <w:rsid w:val="00315179"/>
    <w:rsid w:val="00392BFE"/>
    <w:rsid w:val="003C3660"/>
    <w:rsid w:val="003D03B8"/>
    <w:rsid w:val="003D6DDA"/>
    <w:rsid w:val="003E1CDF"/>
    <w:rsid w:val="004711F8"/>
    <w:rsid w:val="004B48BA"/>
    <w:rsid w:val="004B6FE0"/>
    <w:rsid w:val="004E000A"/>
    <w:rsid w:val="004E25C6"/>
    <w:rsid w:val="0051137B"/>
    <w:rsid w:val="00551EF9"/>
    <w:rsid w:val="00571238"/>
    <w:rsid w:val="005E1749"/>
    <w:rsid w:val="006074E0"/>
    <w:rsid w:val="0062389C"/>
    <w:rsid w:val="00666B63"/>
    <w:rsid w:val="006806D8"/>
    <w:rsid w:val="00683917"/>
    <w:rsid w:val="006A757E"/>
    <w:rsid w:val="007054BA"/>
    <w:rsid w:val="007069F2"/>
    <w:rsid w:val="007152FB"/>
    <w:rsid w:val="00754C48"/>
    <w:rsid w:val="00765278"/>
    <w:rsid w:val="007D6C69"/>
    <w:rsid w:val="007D776B"/>
    <w:rsid w:val="007F71CF"/>
    <w:rsid w:val="008D5784"/>
    <w:rsid w:val="009078A0"/>
    <w:rsid w:val="009954C8"/>
    <w:rsid w:val="009F3FA9"/>
    <w:rsid w:val="00A71700"/>
    <w:rsid w:val="00A75D79"/>
    <w:rsid w:val="00A8240E"/>
    <w:rsid w:val="00AA5956"/>
    <w:rsid w:val="00B0375C"/>
    <w:rsid w:val="00B46F4F"/>
    <w:rsid w:val="00B706CD"/>
    <w:rsid w:val="00B8164E"/>
    <w:rsid w:val="00B86F8E"/>
    <w:rsid w:val="00B96B06"/>
    <w:rsid w:val="00BA3FE5"/>
    <w:rsid w:val="00BB4FA6"/>
    <w:rsid w:val="00C30534"/>
    <w:rsid w:val="00C435BA"/>
    <w:rsid w:val="00C437FF"/>
    <w:rsid w:val="00C5355C"/>
    <w:rsid w:val="00C8639D"/>
    <w:rsid w:val="00C87442"/>
    <w:rsid w:val="00C9778D"/>
    <w:rsid w:val="00CA639F"/>
    <w:rsid w:val="00CB5279"/>
    <w:rsid w:val="00CC6348"/>
    <w:rsid w:val="00CF163F"/>
    <w:rsid w:val="00D079D0"/>
    <w:rsid w:val="00D161B0"/>
    <w:rsid w:val="00D43C11"/>
    <w:rsid w:val="00D44F84"/>
    <w:rsid w:val="00D61C51"/>
    <w:rsid w:val="00DD11A9"/>
    <w:rsid w:val="00E2241A"/>
    <w:rsid w:val="00E96031"/>
    <w:rsid w:val="00EC574B"/>
    <w:rsid w:val="00F2227F"/>
    <w:rsid w:val="00F46846"/>
    <w:rsid w:val="00F51DBB"/>
    <w:rsid w:val="00F5288C"/>
    <w:rsid w:val="00FB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6830"/>
  <w15:chartTrackingRefBased/>
  <w15:docId w15:val="{F01393E6-DC14-48E4-B6D5-8781432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unhideWhenUsed/>
    <w:qFormat/>
    <w:rsid w:val="0068391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46F4F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6F4F"/>
    <w:rPr>
      <w:lang w:eastAsia="en-US"/>
    </w:rPr>
  </w:style>
  <w:style w:type="paragraph" w:customStyle="1" w:styleId="paragraph">
    <w:name w:val="paragraph"/>
    <w:basedOn w:val="Normal"/>
    <w:rsid w:val="007D6C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7D6C69"/>
  </w:style>
  <w:style w:type="character" w:customStyle="1" w:styleId="eop">
    <w:name w:val="eop"/>
    <w:basedOn w:val="DefaultParagraphFont"/>
    <w:rsid w:val="007D6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teway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3900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Gateway</dc:creator>
  <cp:keywords/>
  <dc:description/>
  <cp:lastModifiedBy>Gateway</cp:lastModifiedBy>
  <cp:revision>31</cp:revision>
  <dcterms:created xsi:type="dcterms:W3CDTF">2019-02-19T21:09:00Z</dcterms:created>
  <dcterms:modified xsi:type="dcterms:W3CDTF">2020-05-09T14:53:00Z</dcterms:modified>
</cp:coreProperties>
</file>