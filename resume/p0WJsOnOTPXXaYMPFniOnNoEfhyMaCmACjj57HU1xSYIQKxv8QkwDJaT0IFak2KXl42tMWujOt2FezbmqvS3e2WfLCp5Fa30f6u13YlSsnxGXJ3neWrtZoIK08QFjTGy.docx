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5E34B3" w:rsidP="001B2ABD">
            <w:pPr>
              <w:pStyle w:val="Subtitle"/>
              <w:rPr>
                <w:b/>
                <w:sz w:val="24"/>
                <w:szCs w:val="24"/>
              </w:rPr>
            </w:pPr>
            <w:r w:rsidRPr="007C4985">
              <w:rPr>
                <w:b/>
                <w:spacing w:val="1"/>
                <w:w w:val="53"/>
                <w:sz w:val="24"/>
                <w:szCs w:val="24"/>
              </w:rPr>
              <w:t>Resume for Joseph C. Vondrache</w:t>
            </w:r>
            <w:r w:rsidRPr="007C4985">
              <w:rPr>
                <w:b/>
                <w:spacing w:val="16"/>
                <w:w w:val="53"/>
                <w:sz w:val="24"/>
                <w:szCs w:val="24"/>
              </w:rPr>
              <w:t>k</w:t>
            </w:r>
          </w:p>
          <w:p w:rsidR="005E34B3" w:rsidRPr="005E34B3" w:rsidRDefault="005E34B3" w:rsidP="005E34B3"/>
        </w:tc>
      </w:tr>
      <w:tr w:rsidR="001B2ABD" w:rsidTr="001B2ABD">
        <w:tc>
          <w:tcPr>
            <w:tcW w:w="3600" w:type="dxa"/>
          </w:tcPr>
          <w:p w:rsidR="004D3011" w:rsidRDefault="004D3011" w:rsidP="004D3011"/>
          <w:p w:rsidR="005E34B3" w:rsidRPr="004D3011" w:rsidRDefault="005E34B3" w:rsidP="004D3011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96E537B7C3D4894A924D73BF03DBD6D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50431E" w:rsidP="00B359E4">
            <w:pPr>
              <w:pStyle w:val="Heading4"/>
            </w:pPr>
            <w:r>
              <w:t>Newberg High School</w:t>
            </w:r>
            <w:r w:rsidR="00F867CF">
              <w:t>, Newberg Or.</w:t>
            </w:r>
          </w:p>
          <w:p w:rsidR="00036450" w:rsidRPr="00B359E4" w:rsidRDefault="0050431E" w:rsidP="00B359E4">
            <w:pPr>
              <w:pStyle w:val="Date"/>
            </w:pPr>
            <w:r>
              <w:t>1970</w:t>
            </w:r>
            <w:r w:rsidR="00036450" w:rsidRPr="00B359E4">
              <w:t xml:space="preserve"> </w:t>
            </w:r>
            <w:r w:rsidR="00A4495D">
              <w:t>–</w:t>
            </w:r>
            <w:r w:rsidR="00036450" w:rsidRPr="00B359E4">
              <w:t xml:space="preserve"> </w:t>
            </w:r>
            <w:r>
              <w:t>1973</w:t>
            </w:r>
          </w:p>
          <w:p w:rsidR="00036450" w:rsidRDefault="00036450" w:rsidP="00036450"/>
          <w:p w:rsidR="00036450" w:rsidRPr="00B359E4" w:rsidRDefault="0050431E" w:rsidP="00B359E4">
            <w:pPr>
              <w:pStyle w:val="Heading4"/>
            </w:pPr>
            <w:r>
              <w:t>Pioneer Pacific College</w:t>
            </w:r>
            <w:r w:rsidR="00F867CF">
              <w:t>, Wilsonville Or.</w:t>
            </w:r>
          </w:p>
          <w:p w:rsidR="00036450" w:rsidRDefault="0050431E" w:rsidP="00A4495D">
            <w:pPr>
              <w:pStyle w:val="Date"/>
            </w:pPr>
            <w:r>
              <w:t>1998</w:t>
            </w:r>
            <w:r w:rsidR="00036450" w:rsidRPr="00B359E4">
              <w:t xml:space="preserve"> </w:t>
            </w:r>
            <w:r w:rsidR="00A4495D">
              <w:t>–</w:t>
            </w:r>
            <w:r w:rsidR="00036450" w:rsidRPr="00B359E4">
              <w:t xml:space="preserve"> </w:t>
            </w:r>
            <w:r>
              <w:t>1999</w:t>
            </w:r>
            <w:r w:rsidR="00A4495D">
              <w:t xml:space="preserve"> </w:t>
            </w:r>
            <w:r>
              <w:t xml:space="preserve">Course study </w:t>
            </w:r>
            <w:r w:rsidR="001802DE">
              <w:t xml:space="preserve">- </w:t>
            </w:r>
            <w:r>
              <w:t>Computer Technology</w:t>
            </w:r>
          </w:p>
          <w:sdt>
            <w:sdtPr>
              <w:id w:val="1001553383"/>
              <w:placeholder>
                <w:docPart w:val="1B3C34B64D374DAAA3C52995E4D5C01C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50431E" w:rsidRDefault="0050431E" w:rsidP="00B359E4">
            <w:pPr>
              <w:pStyle w:val="Heading4"/>
            </w:pPr>
            <w:r>
              <w:t>Fred Meyer Inc.</w:t>
            </w:r>
            <w:r w:rsidR="00F867CF">
              <w:t>, Portland Or.</w:t>
            </w:r>
            <w:r>
              <w:t xml:space="preserve"> </w:t>
            </w:r>
          </w:p>
          <w:p w:rsidR="00036450" w:rsidRPr="001A4F9D" w:rsidRDefault="001A4F9D" w:rsidP="001A4F9D">
            <w:pPr>
              <w:pStyle w:val="Heading4"/>
              <w:rPr>
                <w:b w:val="0"/>
              </w:rPr>
            </w:pPr>
            <w:r w:rsidRPr="001A4F9D">
              <w:rPr>
                <w:b w:val="0"/>
              </w:rPr>
              <w:t>1</w:t>
            </w:r>
            <w:r w:rsidR="0050431E" w:rsidRPr="001A4F9D">
              <w:rPr>
                <w:b w:val="0"/>
              </w:rPr>
              <w:t xml:space="preserve">973 </w:t>
            </w:r>
            <w:r w:rsidR="00036450" w:rsidRPr="001A4F9D">
              <w:rPr>
                <w:b w:val="0"/>
              </w:rPr>
              <w:t>–</w:t>
            </w:r>
            <w:r w:rsidR="0050431E" w:rsidRPr="001A4F9D">
              <w:rPr>
                <w:b w:val="0"/>
              </w:rPr>
              <w:t xml:space="preserve"> 1997</w:t>
            </w:r>
          </w:p>
          <w:p w:rsidR="00FF7513" w:rsidRDefault="00FF7513" w:rsidP="0050431E">
            <w:pPr>
              <w:pStyle w:val="Heading4"/>
              <w:rPr>
                <w:b w:val="0"/>
              </w:rPr>
            </w:pPr>
            <w:r>
              <w:rPr>
                <w:b w:val="0"/>
              </w:rPr>
              <w:t xml:space="preserve">Research and Development Manager - New product development Instore Bakery Div. </w:t>
            </w:r>
          </w:p>
          <w:p w:rsidR="00FF7513" w:rsidRPr="00FF7513" w:rsidRDefault="00FF7513" w:rsidP="0050431E">
            <w:pPr>
              <w:pStyle w:val="Heading4"/>
              <w:rPr>
                <w:b w:val="0"/>
              </w:rPr>
            </w:pPr>
            <w:r w:rsidRPr="00FF7513">
              <w:rPr>
                <w:b w:val="0"/>
              </w:rPr>
              <w:t>Regional Manager, Southern district</w:t>
            </w:r>
            <w:r>
              <w:rPr>
                <w:b w:val="0"/>
              </w:rPr>
              <w:t xml:space="preserve"> -</w:t>
            </w:r>
            <w:r w:rsidRPr="00FF7513">
              <w:rPr>
                <w:b w:val="0"/>
              </w:rPr>
              <w:t xml:space="preserve"> In-Store Bakery Division</w:t>
            </w:r>
          </w:p>
          <w:p w:rsidR="00FF7513" w:rsidRPr="00FF7513" w:rsidRDefault="00FF7513" w:rsidP="00FF7513"/>
          <w:p w:rsidR="0050431E" w:rsidRDefault="00E61EDB" w:rsidP="0050431E">
            <w:pPr>
              <w:pStyle w:val="Heading4"/>
            </w:pPr>
            <w:proofErr w:type="spellStart"/>
            <w:r>
              <w:t>Ab</w:t>
            </w:r>
            <w:r w:rsidR="001A4F9D">
              <w:t>T</w:t>
            </w:r>
            <w:r>
              <w:t>ech</w:t>
            </w:r>
            <w:proofErr w:type="spellEnd"/>
            <w:r>
              <w:t xml:space="preserve"> Computers</w:t>
            </w:r>
            <w:r w:rsidR="00F867CF">
              <w:t>,</w:t>
            </w:r>
            <w:r w:rsidR="0050431E">
              <w:t xml:space="preserve"> </w:t>
            </w:r>
            <w:r w:rsidR="00F867CF">
              <w:t>Portland Or.</w:t>
            </w:r>
          </w:p>
          <w:p w:rsidR="004D3011" w:rsidRDefault="001802DE" w:rsidP="0050431E">
            <w:pPr>
              <w:pStyle w:val="Heading4"/>
            </w:pPr>
            <w:r>
              <w:t>Technical</w:t>
            </w:r>
            <w:r w:rsidR="0050431E">
              <w:t>-Support Analyst</w:t>
            </w:r>
          </w:p>
          <w:p w:rsidR="00E61EDB" w:rsidRDefault="00E61EDB" w:rsidP="004D3011">
            <w:r>
              <w:t>1998 -</w:t>
            </w:r>
            <w:r w:rsidR="0050431E">
              <w:t>199</w:t>
            </w:r>
            <w:r>
              <w:t>9</w:t>
            </w:r>
          </w:p>
          <w:p w:rsidR="004D3011" w:rsidRPr="004D3011" w:rsidRDefault="00FF7513" w:rsidP="004D3011">
            <w:r>
              <w:t>Te</w:t>
            </w:r>
            <w:r w:rsidR="00E61EDB">
              <w:t xml:space="preserve">chnician helping </w:t>
            </w:r>
            <w:r>
              <w:t xml:space="preserve">with </w:t>
            </w:r>
            <w:r w:rsidR="00E61EDB">
              <w:t xml:space="preserve">Y2K upgrades, </w:t>
            </w:r>
            <w:r w:rsidR="001802DE">
              <w:t>for</w:t>
            </w:r>
            <w:r w:rsidR="00E61EDB">
              <w:t xml:space="preserve"> PC’s</w:t>
            </w:r>
            <w:r w:rsidR="001802DE">
              <w:t>,</w:t>
            </w:r>
            <w:r w:rsidR="00E61EDB">
              <w:t xml:space="preserve"> Laptops, and supporting software.</w:t>
            </w:r>
            <w:r w:rsidR="00036450" w:rsidRPr="004D3011">
              <w:t xml:space="preserve"> </w:t>
            </w:r>
            <w:r w:rsidR="00F867CF">
              <w:t xml:space="preserve">Served as </w:t>
            </w:r>
            <w:proofErr w:type="spellStart"/>
            <w:r w:rsidR="00F867CF">
              <w:t>Abtech</w:t>
            </w:r>
            <w:proofErr w:type="spellEnd"/>
            <w:r w:rsidR="00F867CF">
              <w:t xml:space="preserve"> Agent for US Bakery Portland Or.</w:t>
            </w:r>
          </w:p>
          <w:p w:rsidR="004D3011" w:rsidRDefault="004D3011" w:rsidP="00036450"/>
          <w:p w:rsidR="00E61EDB" w:rsidRDefault="00E61EDB" w:rsidP="00B359E4">
            <w:pPr>
              <w:pStyle w:val="Heading4"/>
            </w:pPr>
            <w:proofErr w:type="spellStart"/>
            <w:r>
              <w:t>Norpac</w:t>
            </w:r>
            <w:proofErr w:type="spellEnd"/>
            <w:r>
              <w:t xml:space="preserve"> Foods Inc.</w:t>
            </w:r>
            <w:r w:rsidR="004D3011" w:rsidRPr="004D3011">
              <w:t xml:space="preserve"> </w:t>
            </w:r>
            <w:r w:rsidR="00F867CF">
              <w:t>Salem Or.</w:t>
            </w:r>
            <w:r w:rsidR="004D3011" w:rsidRPr="004D3011">
              <w:t xml:space="preserve"> </w:t>
            </w:r>
          </w:p>
          <w:p w:rsidR="00E61EDB" w:rsidRDefault="00E61EDB" w:rsidP="00B359E4">
            <w:pPr>
              <w:pStyle w:val="Heading4"/>
            </w:pPr>
            <w:r>
              <w:t>Micro-Support analyst</w:t>
            </w:r>
          </w:p>
          <w:p w:rsidR="00E61EDB" w:rsidRDefault="00E61EDB" w:rsidP="00E61EDB">
            <w:pPr>
              <w:pStyle w:val="Date"/>
            </w:pPr>
            <w:r>
              <w:t>2000 – 2009</w:t>
            </w:r>
          </w:p>
          <w:p w:rsidR="00E93B2B" w:rsidRDefault="00E61EDB" w:rsidP="00E61EDB">
            <w:pPr>
              <w:pStyle w:val="Date"/>
            </w:pPr>
            <w:r>
              <w:t>Maintained all computers, printers, servers and infrastructure</w:t>
            </w:r>
            <w:r w:rsidR="00E93B2B">
              <w:t xml:space="preserve">-cabling including </w:t>
            </w:r>
            <w:proofErr w:type="spellStart"/>
            <w:r w:rsidR="00E93B2B">
              <w:t>WiFi</w:t>
            </w:r>
            <w:proofErr w:type="spellEnd"/>
            <w:r>
              <w:t xml:space="preserve"> at </w:t>
            </w:r>
            <w:proofErr w:type="spellStart"/>
            <w:r w:rsidR="00E93B2B">
              <w:t>Norpac’s</w:t>
            </w:r>
            <w:proofErr w:type="spellEnd"/>
            <w:r>
              <w:t xml:space="preserve"> Corporate Sales Office</w:t>
            </w:r>
            <w:r w:rsidR="00E93B2B">
              <w:t xml:space="preserve"> in Lake Oswego, Oregon.</w:t>
            </w:r>
          </w:p>
          <w:p w:rsidR="00E93B2B" w:rsidRDefault="00E93B2B" w:rsidP="00E93B2B">
            <w:pPr>
              <w:rPr>
                <w:b/>
              </w:rPr>
            </w:pPr>
            <w:r w:rsidRPr="00E93B2B">
              <w:rPr>
                <w:b/>
              </w:rPr>
              <w:t>Senior Micro-Support Analyst</w:t>
            </w:r>
          </w:p>
          <w:p w:rsidR="00E93B2B" w:rsidRDefault="00E93B2B" w:rsidP="00E93B2B">
            <w:r>
              <w:t>2009 – 2014</w:t>
            </w:r>
          </w:p>
          <w:p w:rsidR="00E93B2B" w:rsidRDefault="00E93B2B" w:rsidP="00E93B2B">
            <w:r>
              <w:t>My responsibilities were expanded to include Siemens Phone System, Checkpoint firewall</w:t>
            </w:r>
            <w:r w:rsidR="00A4495D">
              <w:t>,</w:t>
            </w:r>
            <w:r>
              <w:t xml:space="preserve"> and Data Center </w:t>
            </w:r>
            <w:r w:rsidR="00A4495D">
              <w:t>M</w:t>
            </w:r>
            <w:r>
              <w:t>anagement.</w:t>
            </w:r>
          </w:p>
          <w:p w:rsidR="00E93B2B" w:rsidRDefault="00E93B2B" w:rsidP="00E93B2B">
            <w:pPr>
              <w:rPr>
                <w:b/>
              </w:rPr>
            </w:pPr>
            <w:r w:rsidRPr="00E93B2B">
              <w:rPr>
                <w:b/>
              </w:rPr>
              <w:t>Senior</w:t>
            </w:r>
            <w:r>
              <w:rPr>
                <w:b/>
              </w:rPr>
              <w:t xml:space="preserve"> Network Administrator</w:t>
            </w:r>
          </w:p>
          <w:p w:rsidR="00E93B2B" w:rsidRDefault="00E93B2B" w:rsidP="00E93B2B">
            <w:r w:rsidRPr="00E93B2B">
              <w:t xml:space="preserve">2014 </w:t>
            </w:r>
            <w:r>
              <w:t>–</w:t>
            </w:r>
            <w:r w:rsidRPr="00E93B2B">
              <w:t xml:space="preserve"> current</w:t>
            </w:r>
          </w:p>
          <w:p w:rsidR="004473F4" w:rsidRDefault="00E93B2B" w:rsidP="00036450">
            <w:r>
              <w:t xml:space="preserve">Responsible for all Data switches, as well as our </w:t>
            </w:r>
            <w:proofErr w:type="spellStart"/>
            <w:r>
              <w:t>Shoretel</w:t>
            </w:r>
            <w:proofErr w:type="spellEnd"/>
            <w:r>
              <w:t>-Mitel phone system</w:t>
            </w:r>
            <w:r w:rsidR="001A4F9D">
              <w:t xml:space="preserve">, </w:t>
            </w:r>
            <w:r w:rsidR="00A4495D">
              <w:t xml:space="preserve">the </w:t>
            </w:r>
            <w:proofErr w:type="spellStart"/>
            <w:r w:rsidR="001A4F9D">
              <w:t>WiFi</w:t>
            </w:r>
            <w:proofErr w:type="spellEnd"/>
            <w:r w:rsidR="001A4F9D">
              <w:t xml:space="preserve"> network with 150 WAP’s</w:t>
            </w:r>
            <w:r w:rsidR="00A4495D">
              <w:t>, managed</w:t>
            </w:r>
            <w:r w:rsidR="001A4F9D">
              <w:t xml:space="preserve"> with </w:t>
            </w:r>
            <w:r w:rsidR="00A4495D">
              <w:t>central zone director. And all Firewalls</w:t>
            </w:r>
            <w:r w:rsidR="004473F4">
              <w:t>.</w:t>
            </w:r>
          </w:p>
          <w:p w:rsidR="004473F4" w:rsidRDefault="004473F4" w:rsidP="00036450"/>
          <w:p w:rsidR="005E34B3" w:rsidRDefault="005E34B3" w:rsidP="00036450"/>
          <w:p w:rsidR="005E34B3" w:rsidRDefault="005E34B3" w:rsidP="00036450"/>
          <w:p w:rsidR="005E34B3" w:rsidRDefault="005E34B3" w:rsidP="00036450"/>
          <w:p w:rsidR="005E34B3" w:rsidRDefault="005E34B3" w:rsidP="00036450"/>
          <w:p w:rsidR="005E34B3" w:rsidRDefault="005E34B3" w:rsidP="00036450"/>
          <w:p w:rsidR="005E34B3" w:rsidRDefault="005E34B3" w:rsidP="00036450"/>
          <w:p w:rsidR="004473F4" w:rsidRPr="00F867CF" w:rsidRDefault="001802DE" w:rsidP="00036450">
            <w:pPr>
              <w:rPr>
                <w:b/>
              </w:rPr>
            </w:pPr>
            <w:r w:rsidRPr="00F867CF">
              <w:rPr>
                <w:b/>
              </w:rPr>
              <w:t>A</w:t>
            </w:r>
            <w:r w:rsidR="004473F4" w:rsidRPr="00F867CF">
              <w:rPr>
                <w:b/>
              </w:rPr>
              <w:t>dditional</w:t>
            </w:r>
            <w:r w:rsidR="00F867CF" w:rsidRPr="00F867CF">
              <w:rPr>
                <w:b/>
              </w:rPr>
              <w:t xml:space="preserve"> specialty </w:t>
            </w:r>
            <w:r w:rsidR="004473F4" w:rsidRPr="00F867CF">
              <w:rPr>
                <w:b/>
              </w:rPr>
              <w:t>skills</w:t>
            </w:r>
          </w:p>
          <w:p w:rsidR="00FF7513" w:rsidRDefault="00FF7513" w:rsidP="00FF7513">
            <w:pPr>
              <w:pStyle w:val="ListParagraph"/>
              <w:numPr>
                <w:ilvl w:val="0"/>
                <w:numId w:val="1"/>
              </w:numPr>
            </w:pPr>
            <w:r>
              <w:t xml:space="preserve">Excellent managerial skills, </w:t>
            </w:r>
            <w:r w:rsidR="005E34B3">
              <w:t xml:space="preserve">Positive toward coworkers and participates in overall team development, </w:t>
            </w:r>
            <w:r w:rsidR="000F0F14">
              <w:t>Excellent c</w:t>
            </w:r>
            <w:r>
              <w:t>ommunication</w:t>
            </w:r>
            <w:r w:rsidR="005E34B3">
              <w:t xml:space="preserve"> -</w:t>
            </w:r>
            <w:r w:rsidR="00265C55">
              <w:t xml:space="preserve"> w</w:t>
            </w:r>
            <w:r>
              <w:t>ritten and oral</w:t>
            </w:r>
            <w:r w:rsidR="005E34B3">
              <w:t xml:space="preserve">, </w:t>
            </w:r>
            <w:proofErr w:type="gramStart"/>
            <w:r w:rsidR="005E34B3">
              <w:t>Strives</w:t>
            </w:r>
            <w:proofErr w:type="gramEnd"/>
            <w:r w:rsidR="005E34B3">
              <w:t xml:space="preserve"> to achieve positive results for </w:t>
            </w:r>
            <w:r w:rsidR="000F0F14">
              <w:t xml:space="preserve">all within the </w:t>
            </w:r>
            <w:r w:rsidR="005E34B3">
              <w:t>department</w:t>
            </w:r>
            <w:r>
              <w:t>.</w:t>
            </w:r>
          </w:p>
          <w:p w:rsidR="001802DE" w:rsidRDefault="001802DE" w:rsidP="00FF7513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4473F4">
              <w:t xml:space="preserve"> solid background with most Microsoft PC operating systems, installing and maintenance. </w:t>
            </w:r>
          </w:p>
          <w:p w:rsidR="001802DE" w:rsidRDefault="000F0F14" w:rsidP="00FF7513">
            <w:pPr>
              <w:pStyle w:val="ListParagraph"/>
              <w:numPr>
                <w:ilvl w:val="0"/>
                <w:numId w:val="1"/>
              </w:numPr>
            </w:pPr>
            <w:r>
              <w:t>Da</w:t>
            </w:r>
            <w:r w:rsidR="004473F4">
              <w:t xml:space="preserve">ta, </w:t>
            </w:r>
            <w:r w:rsidR="001802DE">
              <w:t xml:space="preserve">and </w:t>
            </w:r>
            <w:r w:rsidR="004473F4">
              <w:t>phone switche</w:t>
            </w:r>
            <w:r>
              <w:t>s - configuration and maintenance</w:t>
            </w:r>
            <w:r w:rsidR="004473F4">
              <w:t>.</w:t>
            </w:r>
          </w:p>
          <w:p w:rsidR="001802DE" w:rsidRDefault="00265C55" w:rsidP="00FF7513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 w:rsidR="004473F4">
              <w:t>icrosoft Active Directory management</w:t>
            </w:r>
            <w:r w:rsidR="001802DE">
              <w:t>.</w:t>
            </w:r>
          </w:p>
          <w:p w:rsidR="001802DE" w:rsidRDefault="001802DE" w:rsidP="00FF7513">
            <w:pPr>
              <w:pStyle w:val="ListParagraph"/>
              <w:numPr>
                <w:ilvl w:val="0"/>
                <w:numId w:val="1"/>
              </w:numPr>
            </w:pPr>
            <w:r>
              <w:t>Checkpoint and Fortinet firewall</w:t>
            </w:r>
            <w:r w:rsidR="00265C55">
              <w:t xml:space="preserve"> management</w:t>
            </w:r>
            <w:r>
              <w:t>.</w:t>
            </w:r>
          </w:p>
          <w:p w:rsidR="008539BF" w:rsidRDefault="000F0F14" w:rsidP="00FF7513">
            <w:pPr>
              <w:pStyle w:val="ListParagraph"/>
              <w:numPr>
                <w:ilvl w:val="0"/>
                <w:numId w:val="1"/>
              </w:numPr>
            </w:pPr>
            <w:r>
              <w:t xml:space="preserve">Computer </w:t>
            </w:r>
            <w:r w:rsidR="00265C55">
              <w:t>Protocol</w:t>
            </w:r>
            <w:r w:rsidR="001802DE">
              <w:t xml:space="preserve"> </w:t>
            </w:r>
            <w:r w:rsidR="00D24F89">
              <w:t>f</w:t>
            </w:r>
            <w:r w:rsidR="001802DE">
              <w:t>amiliar</w:t>
            </w:r>
            <w:r w:rsidR="00265C55">
              <w:t>ity -</w:t>
            </w:r>
            <w:r w:rsidR="004473F4">
              <w:t xml:space="preserve"> most common; HTTP, HTTPS, TCP/IP, SNTP, SMTP, DNS, DHCP, FTP</w:t>
            </w:r>
            <w:r w:rsidR="00D24F89">
              <w:t>, RDP, VOIP</w:t>
            </w:r>
            <w:r w:rsidR="004473F4">
              <w:t xml:space="preserve"> and ARP. </w:t>
            </w:r>
          </w:p>
          <w:p w:rsidR="008539BF" w:rsidRDefault="00265C55" w:rsidP="00FF7513">
            <w:pPr>
              <w:pStyle w:val="ListParagraph"/>
              <w:numPr>
                <w:ilvl w:val="0"/>
                <w:numId w:val="1"/>
              </w:numPr>
            </w:pPr>
            <w:r>
              <w:t xml:space="preserve">Most varieties </w:t>
            </w:r>
            <w:proofErr w:type="spellStart"/>
            <w:r w:rsidR="00FF7513">
              <w:t>AntiVirus</w:t>
            </w:r>
            <w:proofErr w:type="spellEnd"/>
            <w:r w:rsidR="00FF7513">
              <w:t xml:space="preserve"> Management and Support</w:t>
            </w:r>
            <w:r>
              <w:t xml:space="preserve"> + Cisco Amp</w:t>
            </w:r>
          </w:p>
          <w:p w:rsidR="001D52BE" w:rsidRDefault="001D52BE" w:rsidP="00FF7513">
            <w:pPr>
              <w:pStyle w:val="ListParagraph"/>
              <w:numPr>
                <w:ilvl w:val="0"/>
                <w:numId w:val="1"/>
              </w:numPr>
            </w:pPr>
            <w:r>
              <w:t>VPN</w:t>
            </w:r>
            <w:r w:rsidR="00FF7513">
              <w:t xml:space="preserve"> Client Management</w:t>
            </w:r>
          </w:p>
          <w:p w:rsidR="00D24F89" w:rsidRDefault="00D24F89" w:rsidP="00FF7513">
            <w:pPr>
              <w:pStyle w:val="ListParagraph"/>
              <w:numPr>
                <w:ilvl w:val="0"/>
                <w:numId w:val="1"/>
              </w:numPr>
            </w:pPr>
            <w:r>
              <w:t>VOIP</w:t>
            </w:r>
            <w:r w:rsidR="00FF7513">
              <w:t xml:space="preserve">, Experience with </w:t>
            </w:r>
            <w:proofErr w:type="spellStart"/>
            <w:r w:rsidR="00FF7513">
              <w:t>Seimens</w:t>
            </w:r>
            <w:proofErr w:type="spellEnd"/>
            <w:r w:rsidR="00FF7513">
              <w:t xml:space="preserve"> and </w:t>
            </w:r>
            <w:proofErr w:type="spellStart"/>
            <w:r w:rsidR="00FF7513">
              <w:t>Shoretel</w:t>
            </w:r>
            <w:proofErr w:type="spellEnd"/>
            <w:r w:rsidR="00FF7513">
              <w:t>/Mitel switches</w:t>
            </w:r>
          </w:p>
          <w:p w:rsidR="00FF7513" w:rsidRDefault="00FF7513" w:rsidP="00FF7513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 w:rsidR="000F0F14">
              <w:t xml:space="preserve">icrosoft </w:t>
            </w:r>
            <w:r>
              <w:t xml:space="preserve">Hyper-V. Install </w:t>
            </w:r>
            <w:r w:rsidR="00265C55">
              <w:t xml:space="preserve">and manage </w:t>
            </w:r>
            <w:r>
              <w:t>virtual machine</w:t>
            </w:r>
            <w:r w:rsidR="00265C55">
              <w:t>s a</w:t>
            </w:r>
            <w:r w:rsidR="000F0F14">
              <w:t>s well as</w:t>
            </w:r>
            <w:r w:rsidR="00265C55">
              <w:t xml:space="preserve"> resol</w:t>
            </w:r>
            <w:r w:rsidR="000F0F14">
              <w:t>utions with</w:t>
            </w:r>
            <w:r w:rsidR="00265C55">
              <w:t xml:space="preserve"> most </w:t>
            </w:r>
            <w:r>
              <w:t xml:space="preserve">common </w:t>
            </w:r>
            <w:r w:rsidR="000F0F14">
              <w:t>issues</w:t>
            </w:r>
            <w:r>
              <w:t>.</w:t>
            </w:r>
          </w:p>
          <w:p w:rsidR="00265C55" w:rsidRDefault="00265C55" w:rsidP="00FF7513">
            <w:pPr>
              <w:pStyle w:val="ListParagraph"/>
              <w:numPr>
                <w:ilvl w:val="0"/>
                <w:numId w:val="1"/>
              </w:numPr>
            </w:pPr>
            <w:r>
              <w:t>Inventory control and Work</w:t>
            </w:r>
            <w:r w:rsidR="000F0F14">
              <w:t>-</w:t>
            </w:r>
            <w:r>
              <w:t>Order management.</w:t>
            </w:r>
          </w:p>
          <w:p w:rsidR="00265C55" w:rsidRDefault="00265C55" w:rsidP="00FF7513">
            <w:pPr>
              <w:pStyle w:val="ListParagraph"/>
              <w:numPr>
                <w:ilvl w:val="0"/>
                <w:numId w:val="1"/>
              </w:numPr>
            </w:pPr>
            <w:r>
              <w:t>Usage of NOC system screens to resolve issues quickly.</w:t>
            </w:r>
          </w:p>
          <w:p w:rsidR="00FF7513" w:rsidRDefault="00FF7513" w:rsidP="00FF7513"/>
          <w:p w:rsidR="00FF7513" w:rsidRDefault="00FF7513" w:rsidP="00036450"/>
          <w:p w:rsidR="001D52BE" w:rsidRDefault="001D52BE" w:rsidP="00036450"/>
          <w:p w:rsidR="001802DE" w:rsidRDefault="001802DE" w:rsidP="00036450"/>
          <w:p w:rsidR="005E34B3" w:rsidRDefault="001802DE" w:rsidP="00036450">
            <w:r>
              <w:t>Thank you,</w:t>
            </w:r>
            <w:r w:rsidR="005E34B3">
              <w:t xml:space="preserve"> </w:t>
            </w:r>
          </w:p>
          <w:p w:rsidR="005E34B3" w:rsidRDefault="005E34B3" w:rsidP="00036450"/>
          <w:p w:rsidR="001802DE" w:rsidRDefault="005E34B3" w:rsidP="00036450">
            <w:r>
              <w:t>Joseph C. Vondrachek</w:t>
            </w:r>
          </w:p>
          <w:p w:rsidR="005E34B3" w:rsidRDefault="005E34B3" w:rsidP="00036450">
            <w:r>
              <w:t xml:space="preserve">22854 SW </w:t>
            </w:r>
            <w:proofErr w:type="spellStart"/>
            <w:r>
              <w:t>Hosler</w:t>
            </w:r>
            <w:proofErr w:type="spellEnd"/>
            <w:r>
              <w:t xml:space="preserve"> Way</w:t>
            </w:r>
          </w:p>
          <w:p w:rsidR="005E34B3" w:rsidRDefault="005E34B3" w:rsidP="00036450">
            <w:r>
              <w:t>Sherwood Or. 97140</w:t>
            </w:r>
          </w:p>
          <w:p w:rsidR="001802DE" w:rsidRDefault="001802DE" w:rsidP="00036450"/>
          <w:p w:rsidR="008539BF" w:rsidRDefault="008539BF" w:rsidP="00036450">
            <w:r>
              <w:t xml:space="preserve"> </w:t>
            </w:r>
          </w:p>
          <w:p w:rsidR="008539BF" w:rsidRDefault="008539BF" w:rsidP="00036450"/>
          <w:p w:rsidR="004D3011" w:rsidRDefault="00A4495D" w:rsidP="00036450">
            <w:r>
              <w:br/>
            </w:r>
            <w:r>
              <w:br/>
            </w:r>
          </w:p>
          <w:p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:rsidR="0043117B" w:rsidRDefault="007C4985" w:rsidP="000C45FF">
      <w:pPr>
        <w:tabs>
          <w:tab w:val="left" w:pos="990"/>
        </w:tabs>
      </w:pPr>
    </w:p>
    <w:p w:rsidR="00265C55" w:rsidRDefault="00265C55">
      <w:pPr>
        <w:tabs>
          <w:tab w:val="left" w:pos="990"/>
        </w:tabs>
      </w:pPr>
    </w:p>
    <w:sectPr w:rsidR="00265C55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985" w:rsidRDefault="007C4985" w:rsidP="000C45FF">
      <w:r>
        <w:separator/>
      </w:r>
    </w:p>
  </w:endnote>
  <w:endnote w:type="continuationSeparator" w:id="0">
    <w:p w:rsidR="007C4985" w:rsidRDefault="007C498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985" w:rsidRDefault="007C4985" w:rsidP="000C45FF">
      <w:r>
        <w:separator/>
      </w:r>
    </w:p>
  </w:footnote>
  <w:footnote w:type="continuationSeparator" w:id="0">
    <w:p w:rsidR="007C4985" w:rsidRDefault="007C498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644C7"/>
    <w:multiLevelType w:val="hybridMultilevel"/>
    <w:tmpl w:val="721C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1E"/>
    <w:rsid w:val="00036450"/>
    <w:rsid w:val="00094499"/>
    <w:rsid w:val="000C45FF"/>
    <w:rsid w:val="000E3FD1"/>
    <w:rsid w:val="000F0F14"/>
    <w:rsid w:val="00112054"/>
    <w:rsid w:val="001525E1"/>
    <w:rsid w:val="001802DE"/>
    <w:rsid w:val="00180329"/>
    <w:rsid w:val="0019001F"/>
    <w:rsid w:val="001A4F9D"/>
    <w:rsid w:val="001A74A5"/>
    <w:rsid w:val="001B2ABD"/>
    <w:rsid w:val="001D52BE"/>
    <w:rsid w:val="001E0391"/>
    <w:rsid w:val="001E1759"/>
    <w:rsid w:val="001F1ECC"/>
    <w:rsid w:val="002012BB"/>
    <w:rsid w:val="00231B4E"/>
    <w:rsid w:val="002400EB"/>
    <w:rsid w:val="00256CF7"/>
    <w:rsid w:val="00265C55"/>
    <w:rsid w:val="00281FD5"/>
    <w:rsid w:val="0030481B"/>
    <w:rsid w:val="003156FC"/>
    <w:rsid w:val="003254B5"/>
    <w:rsid w:val="0037121F"/>
    <w:rsid w:val="003A6B7D"/>
    <w:rsid w:val="003B06CA"/>
    <w:rsid w:val="003D1C0E"/>
    <w:rsid w:val="004071FC"/>
    <w:rsid w:val="00445947"/>
    <w:rsid w:val="004473F4"/>
    <w:rsid w:val="00460147"/>
    <w:rsid w:val="004813B3"/>
    <w:rsid w:val="00496591"/>
    <w:rsid w:val="004C63E4"/>
    <w:rsid w:val="004D3011"/>
    <w:rsid w:val="0050431E"/>
    <w:rsid w:val="005262AC"/>
    <w:rsid w:val="005A42CB"/>
    <w:rsid w:val="005E34B3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C4985"/>
    <w:rsid w:val="00802CA0"/>
    <w:rsid w:val="008539BF"/>
    <w:rsid w:val="008723B5"/>
    <w:rsid w:val="008A6669"/>
    <w:rsid w:val="009260CD"/>
    <w:rsid w:val="00952C25"/>
    <w:rsid w:val="00A2118D"/>
    <w:rsid w:val="00A4495D"/>
    <w:rsid w:val="00A93C94"/>
    <w:rsid w:val="00AD76E2"/>
    <w:rsid w:val="00B20152"/>
    <w:rsid w:val="00B27D2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4F89"/>
    <w:rsid w:val="00D2522B"/>
    <w:rsid w:val="00D422DE"/>
    <w:rsid w:val="00D5459D"/>
    <w:rsid w:val="00DA1F4D"/>
    <w:rsid w:val="00DD172A"/>
    <w:rsid w:val="00E25A26"/>
    <w:rsid w:val="00E4381A"/>
    <w:rsid w:val="00E55D74"/>
    <w:rsid w:val="00E61EDB"/>
    <w:rsid w:val="00E93B2B"/>
    <w:rsid w:val="00F60274"/>
    <w:rsid w:val="00F77FB9"/>
    <w:rsid w:val="00F867CF"/>
    <w:rsid w:val="00FB068F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31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FF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ondrac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6E537B7C3D4894A924D73BF03DB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44DCD-AD38-4A88-A08D-A9BDCACAE073}"/>
      </w:docPartPr>
      <w:docPartBody>
        <w:p w:rsidR="00662E80" w:rsidRDefault="005C3606">
          <w:pPr>
            <w:pStyle w:val="896E537B7C3D4894A924D73BF03DBD6D"/>
          </w:pPr>
          <w:r w:rsidRPr="00036450">
            <w:t>EDUCATION</w:t>
          </w:r>
        </w:p>
      </w:docPartBody>
    </w:docPart>
    <w:docPart>
      <w:docPartPr>
        <w:name w:val="1B3C34B64D374DAAA3C52995E4D5C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E9D3-538B-489E-9FDF-D2D343CBE5AD}"/>
      </w:docPartPr>
      <w:docPartBody>
        <w:p w:rsidR="00662E80" w:rsidRDefault="005C3606">
          <w:pPr>
            <w:pStyle w:val="1B3C34B64D374DAAA3C52995E4D5C01C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06"/>
    <w:rsid w:val="000508D5"/>
    <w:rsid w:val="000E3B0A"/>
    <w:rsid w:val="00561984"/>
    <w:rsid w:val="005C3606"/>
    <w:rsid w:val="00662E80"/>
    <w:rsid w:val="00916F40"/>
    <w:rsid w:val="00ED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A816E428E411E8D4602967E5B89FB">
    <w:name w:val="05DA816E428E411E8D4602967E5B89FB"/>
  </w:style>
  <w:style w:type="paragraph" w:customStyle="1" w:styleId="F22FD411A8074AC293A725F5C66E1B8B">
    <w:name w:val="F22FD411A8074AC293A725F5C66E1B8B"/>
  </w:style>
  <w:style w:type="paragraph" w:customStyle="1" w:styleId="46C4BB81092645AC8ABE80896BAD41FA">
    <w:name w:val="46C4BB81092645AC8ABE80896BAD41FA"/>
  </w:style>
  <w:style w:type="paragraph" w:customStyle="1" w:styleId="7F2893D3129C4E299DE2D252F9021CEC">
    <w:name w:val="7F2893D3129C4E299DE2D252F9021CEC"/>
  </w:style>
  <w:style w:type="paragraph" w:customStyle="1" w:styleId="0A62E399355D408C8B947E08BBDD0CA7">
    <w:name w:val="0A62E399355D408C8B947E08BBDD0CA7"/>
  </w:style>
  <w:style w:type="paragraph" w:customStyle="1" w:styleId="BAB4D89D577E42CCB98C2F14931CC93B">
    <w:name w:val="BAB4D89D577E42CCB98C2F14931CC93B"/>
  </w:style>
  <w:style w:type="paragraph" w:customStyle="1" w:styleId="B30906BED373416AB38B500C0FE579A6">
    <w:name w:val="B30906BED373416AB38B500C0FE579A6"/>
  </w:style>
  <w:style w:type="paragraph" w:customStyle="1" w:styleId="BDD009D6EA4D43A09E4A1728F75C0F04">
    <w:name w:val="BDD009D6EA4D43A09E4A1728F75C0F04"/>
  </w:style>
  <w:style w:type="paragraph" w:customStyle="1" w:styleId="D28E03EECDDB4518A772922BA65BE283">
    <w:name w:val="D28E03EECDDB4518A772922BA65BE283"/>
  </w:style>
  <w:style w:type="paragraph" w:customStyle="1" w:styleId="074EFD9BD4BF40118424FCE878103F9D">
    <w:name w:val="074EFD9BD4BF40118424FCE878103F9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84110CCED434E4483DBEB2EAD5BA245">
    <w:name w:val="384110CCED434E4483DBEB2EAD5BA245"/>
  </w:style>
  <w:style w:type="paragraph" w:customStyle="1" w:styleId="E4990252B6914CC59A5EA552E03158D2">
    <w:name w:val="E4990252B6914CC59A5EA552E03158D2"/>
  </w:style>
  <w:style w:type="paragraph" w:customStyle="1" w:styleId="72018384F7AF4DD6ABEAD657EFA732BA">
    <w:name w:val="72018384F7AF4DD6ABEAD657EFA732BA"/>
  </w:style>
  <w:style w:type="paragraph" w:customStyle="1" w:styleId="394D040FD42B42F7A59600D7726CC3EA">
    <w:name w:val="394D040FD42B42F7A59600D7726CC3EA"/>
  </w:style>
  <w:style w:type="paragraph" w:customStyle="1" w:styleId="97A072E549C14E69BF0A5592A1A8F67D">
    <w:name w:val="97A072E549C14E69BF0A5592A1A8F67D"/>
  </w:style>
  <w:style w:type="paragraph" w:customStyle="1" w:styleId="3A9D84474DED4F62AA042228827A0876">
    <w:name w:val="3A9D84474DED4F62AA042228827A0876"/>
  </w:style>
  <w:style w:type="paragraph" w:customStyle="1" w:styleId="896E537B7C3D4894A924D73BF03DBD6D">
    <w:name w:val="896E537B7C3D4894A924D73BF03DBD6D"/>
  </w:style>
  <w:style w:type="paragraph" w:customStyle="1" w:styleId="8E53EA73225548B5951A77C85B955220">
    <w:name w:val="8E53EA73225548B5951A77C85B955220"/>
  </w:style>
  <w:style w:type="paragraph" w:customStyle="1" w:styleId="5E32ED38673240E897AFEB3D1CA7A484">
    <w:name w:val="5E32ED38673240E897AFEB3D1CA7A484"/>
  </w:style>
  <w:style w:type="paragraph" w:customStyle="1" w:styleId="6EE495E3A765488EA3EB315CD388AA72">
    <w:name w:val="6EE495E3A765488EA3EB315CD388AA72"/>
  </w:style>
  <w:style w:type="paragraph" w:customStyle="1" w:styleId="C79A19FB4CEF4744833F8907E022507E">
    <w:name w:val="C79A19FB4CEF4744833F8907E022507E"/>
  </w:style>
  <w:style w:type="paragraph" w:customStyle="1" w:styleId="5BA0946B1F9B45D98C382A1EF7F0E8FE">
    <w:name w:val="5BA0946B1F9B45D98C382A1EF7F0E8FE"/>
  </w:style>
  <w:style w:type="paragraph" w:customStyle="1" w:styleId="76E63A7B158C4DDEA58B25B0FDAE26CB">
    <w:name w:val="76E63A7B158C4DDEA58B25B0FDAE26CB"/>
  </w:style>
  <w:style w:type="paragraph" w:customStyle="1" w:styleId="4A6CF0BC953E4322B68F5C36FB43A67A">
    <w:name w:val="4A6CF0BC953E4322B68F5C36FB43A67A"/>
  </w:style>
  <w:style w:type="paragraph" w:customStyle="1" w:styleId="1B3C34B64D374DAAA3C52995E4D5C01C">
    <w:name w:val="1B3C34B64D374DAAA3C52995E4D5C01C"/>
  </w:style>
  <w:style w:type="paragraph" w:customStyle="1" w:styleId="E65DAB3EC50F43E982BC1E32153B1709">
    <w:name w:val="E65DAB3EC50F43E982BC1E32153B1709"/>
  </w:style>
  <w:style w:type="paragraph" w:customStyle="1" w:styleId="24CBF424A272468E9EE793AD9C7B01BE">
    <w:name w:val="24CBF424A272468E9EE793AD9C7B01BE"/>
  </w:style>
  <w:style w:type="paragraph" w:customStyle="1" w:styleId="04AEDF6062CD44B2B6CBDA10CEB02E8B">
    <w:name w:val="04AEDF6062CD44B2B6CBDA10CEB02E8B"/>
  </w:style>
  <w:style w:type="paragraph" w:customStyle="1" w:styleId="0637ED011C7045F0A797DC3C156FD333">
    <w:name w:val="0637ED011C7045F0A797DC3C156FD333"/>
  </w:style>
  <w:style w:type="paragraph" w:customStyle="1" w:styleId="347716898CD6425CBE22F78914CFD3B8">
    <w:name w:val="347716898CD6425CBE22F78914CFD3B8"/>
  </w:style>
  <w:style w:type="paragraph" w:customStyle="1" w:styleId="7D57CCCC2BE04667B57E4ED49CFF8945">
    <w:name w:val="7D57CCCC2BE04667B57E4ED49CFF8945"/>
  </w:style>
  <w:style w:type="paragraph" w:customStyle="1" w:styleId="B76A7B3BDEFB4292ACEAFEBBB1A1679A">
    <w:name w:val="B76A7B3BDEFB4292ACEAFEBBB1A1679A"/>
  </w:style>
  <w:style w:type="paragraph" w:customStyle="1" w:styleId="B9D625A30AEF418DA668C78E7362391A">
    <w:name w:val="B9D625A30AEF418DA668C78E7362391A"/>
  </w:style>
  <w:style w:type="paragraph" w:customStyle="1" w:styleId="78D1AD93592E429BB52227009C8BB475">
    <w:name w:val="78D1AD93592E429BB52227009C8BB475"/>
  </w:style>
  <w:style w:type="paragraph" w:customStyle="1" w:styleId="BC282C21C7D5403D93765D7D94527190">
    <w:name w:val="BC282C21C7D5403D93765D7D94527190"/>
  </w:style>
  <w:style w:type="paragraph" w:customStyle="1" w:styleId="0AEE3DE3D6324BD58910C488A0502151">
    <w:name w:val="0AEE3DE3D6324BD58910C488A0502151"/>
  </w:style>
  <w:style w:type="paragraph" w:customStyle="1" w:styleId="F40CB6B13E924114B241D5383ED2E3C7">
    <w:name w:val="F40CB6B13E924114B241D5383ED2E3C7"/>
  </w:style>
  <w:style w:type="paragraph" w:customStyle="1" w:styleId="4A03B897B0D24CAD8BB171DADE82AACB">
    <w:name w:val="4A03B897B0D24CAD8BB171DADE82AACB"/>
  </w:style>
  <w:style w:type="paragraph" w:customStyle="1" w:styleId="404342F2F71F4835ACEDE513D8C898FE">
    <w:name w:val="404342F2F71F4835ACEDE513D8C898FE"/>
  </w:style>
  <w:style w:type="paragraph" w:customStyle="1" w:styleId="C1B0B9A193E34AA1A853F176D85EB4ED">
    <w:name w:val="C1B0B9A193E34AA1A853F176D85EB4E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172C63C0829487B838755B0A3130106">
    <w:name w:val="7172C63C0829487B838755B0A31301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2019-12-01T16:53:00Z</dcterms:created>
  <dcterms:modified xsi:type="dcterms:W3CDTF">2019-12-01T16:53:00Z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