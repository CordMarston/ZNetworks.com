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73BAC4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9571741" w14:textId="77777777" w:rsidR="00692703" w:rsidRPr="00CF1A49" w:rsidRDefault="00E3139E" w:rsidP="00913946">
            <w:pPr>
              <w:pStyle w:val="Title"/>
            </w:pPr>
            <w:r w:rsidRPr="00E3139E">
              <w:rPr>
                <w:color w:val="auto"/>
              </w:rPr>
              <w:t>Cathy</w:t>
            </w:r>
            <w:r w:rsidR="00692703" w:rsidRPr="00E3139E">
              <w:rPr>
                <w:color w:val="auto"/>
              </w:rPr>
              <w:t xml:space="preserve"> </w:t>
            </w:r>
            <w:r w:rsidRPr="00E3139E">
              <w:rPr>
                <w:rStyle w:val="IntenseEmphasis"/>
                <w:b w:val="0"/>
                <w:bCs/>
              </w:rPr>
              <w:t>Chu</w:t>
            </w:r>
          </w:p>
          <w:p w14:paraId="5D23DAEC" w14:textId="77777777" w:rsidR="00692703" w:rsidRPr="00CF1A49" w:rsidRDefault="00E3139E" w:rsidP="00913946">
            <w:pPr>
              <w:pStyle w:val="ContactInfo"/>
              <w:contextualSpacing w:val="0"/>
            </w:pPr>
            <w:r>
              <w:t>8325 22</w:t>
            </w:r>
            <w:r w:rsidRPr="00E3139E">
              <w:rPr>
                <w:vertAlign w:val="superscript"/>
              </w:rPr>
              <w:t>nd</w:t>
            </w:r>
            <w:r>
              <w:t xml:space="preserve"> St NE  Lake Stevens, WA 98258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EC2F048381245598FD444629F30F10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360-440-9011</w:t>
            </w:r>
          </w:p>
          <w:p w14:paraId="4392866C" w14:textId="77777777" w:rsidR="00692703" w:rsidRPr="00CF1A49" w:rsidRDefault="00E3139E" w:rsidP="00913946">
            <w:pPr>
              <w:pStyle w:val="ContactInfoEmphasis"/>
              <w:contextualSpacing w:val="0"/>
            </w:pPr>
            <w:r>
              <w:t>Chu.cathy@yahoo.com</w:t>
            </w:r>
            <w:r w:rsidR="00692703" w:rsidRPr="00CF1A49">
              <w:t xml:space="preserve"> </w:t>
            </w:r>
          </w:p>
        </w:tc>
      </w:tr>
      <w:tr w:rsidR="009571D8" w:rsidRPr="00CF1A49" w14:paraId="6871C189" w14:textId="77777777" w:rsidTr="00692703">
        <w:tc>
          <w:tcPr>
            <w:tcW w:w="9360" w:type="dxa"/>
            <w:tcMar>
              <w:top w:w="432" w:type="dxa"/>
            </w:tcMar>
          </w:tcPr>
          <w:p w14:paraId="774D3832" w14:textId="16D66687" w:rsidR="001755A8" w:rsidRPr="00CF1A49" w:rsidRDefault="00E3139E" w:rsidP="00913946">
            <w:pPr>
              <w:contextualSpacing w:val="0"/>
            </w:pPr>
            <w:r>
              <w:t xml:space="preserve">I have been in the </w:t>
            </w:r>
            <w:r w:rsidR="00AE4139">
              <w:t>customer service</w:t>
            </w:r>
            <w:r>
              <w:t xml:space="preserve"> and </w:t>
            </w:r>
            <w:r w:rsidR="00355139">
              <w:t>hospitality</w:t>
            </w:r>
            <w:r>
              <w:t xml:space="preserve"> industry for over 20 years and </w:t>
            </w:r>
            <w:r w:rsidR="00AE4139">
              <w:t>have acquired excellent people skills.  I can aid in making an organization successful and enhance both internal and external customer relations.</w:t>
            </w:r>
            <w:r>
              <w:t xml:space="preserve">  I have exceptional customer service and know how to mentor and retain key individuals</w:t>
            </w:r>
            <w:r w:rsidR="00065470">
              <w:t xml:space="preserve"> </w:t>
            </w:r>
            <w:r w:rsidR="00AE5986">
              <w:t>would like to be able to utilize my knowledge and experience to help create a successful business model not just in this current atmosphere but for years to come.</w:t>
            </w:r>
          </w:p>
        </w:tc>
      </w:tr>
    </w:tbl>
    <w:p w14:paraId="6F1A89D8" w14:textId="77777777" w:rsidR="004E01EB" w:rsidRPr="00CF1A49" w:rsidRDefault="00D4716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D8806F7A231470DAE854F122C39AD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17CBCA6" w14:textId="77777777" w:rsidTr="00AE5986">
        <w:tc>
          <w:tcPr>
            <w:tcW w:w="9355" w:type="dxa"/>
          </w:tcPr>
          <w:p w14:paraId="682724F1" w14:textId="39E8CC22" w:rsidR="001D0BF1" w:rsidRPr="00CF1A49" w:rsidRDefault="00D47161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334D85815AFD4E01BBA01EFFEB97F453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E3139E">
              <w:t xml:space="preserve">02/2003 </w:t>
            </w:r>
            <w:r w:rsidR="001D0BF1" w:rsidRPr="00CF1A49">
              <w:t xml:space="preserve">– </w:t>
            </w:r>
            <w:r w:rsidR="00C6015C">
              <w:t>07/2020:  Laid off due to closure of business during covid 19</w:t>
            </w:r>
          </w:p>
          <w:p w14:paraId="40C12CF5" w14:textId="77777777" w:rsidR="001D0BF1" w:rsidRPr="00CF1A49" w:rsidRDefault="00E3139E" w:rsidP="001D0BF1">
            <w:pPr>
              <w:pStyle w:val="Heading2"/>
              <w:contextualSpacing w:val="0"/>
              <w:outlineLvl w:val="1"/>
            </w:pPr>
            <w:r>
              <w:t>Assistant general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Tech city bowl</w:t>
            </w:r>
            <w:r w:rsidR="00AE5986">
              <w:rPr>
                <w:rStyle w:val="SubtleReference"/>
              </w:rPr>
              <w:t xml:space="preserve"> (kirkland)</w:t>
            </w:r>
          </w:p>
          <w:p w14:paraId="6F0EC107" w14:textId="77777777" w:rsidR="00C6015C" w:rsidRDefault="00AE4139" w:rsidP="00AE4139">
            <w:pPr>
              <w:ind w:firstLine="720"/>
            </w:pPr>
            <w:r>
              <w:t>• O</w:t>
            </w:r>
            <w:r w:rsidR="00E3139E">
              <w:t xml:space="preserve">versee all operations of the </w:t>
            </w:r>
            <w:r>
              <w:t xml:space="preserve">family entertainment </w:t>
            </w:r>
            <w:r w:rsidR="00E3139E">
              <w:t xml:space="preserve">center:  </w:t>
            </w:r>
          </w:p>
          <w:p w14:paraId="3B07226A" w14:textId="562C4E80" w:rsidR="00AE4139" w:rsidRDefault="00C6015C" w:rsidP="00C6015C">
            <w:pPr>
              <w:tabs>
                <w:tab w:val="left" w:pos="2010"/>
              </w:tabs>
              <w:ind w:firstLine="720"/>
            </w:pPr>
            <w:r>
              <w:tab/>
            </w:r>
            <w:r w:rsidR="00AE4139">
              <w:t xml:space="preserve">bowling department, </w:t>
            </w:r>
            <w:r>
              <w:t>full-service</w:t>
            </w:r>
            <w:r w:rsidR="00AE4139">
              <w:t xml:space="preserve"> </w:t>
            </w:r>
            <w:r w:rsidR="00E3139E">
              <w:t>restaurant</w:t>
            </w:r>
            <w:r w:rsidR="00AE4139">
              <w:t xml:space="preserve"> and</w:t>
            </w:r>
            <w:r w:rsidR="00E3139E">
              <w:t xml:space="preserve"> bar, </w:t>
            </w:r>
            <w:r w:rsidR="00AE4139">
              <w:t>customer service</w:t>
            </w:r>
            <w:r w:rsidR="00E3139E">
              <w:t xml:space="preserve"> desk, </w:t>
            </w:r>
            <w:r w:rsidR="00C347ED">
              <w:t xml:space="preserve">kitchen, </w:t>
            </w:r>
            <w:r w:rsidR="00AE4139">
              <w:t>catering and group events</w:t>
            </w:r>
            <w:r w:rsidR="00C347ED">
              <w:t xml:space="preserve">, </w:t>
            </w:r>
            <w:r w:rsidR="00E3139E">
              <w:t xml:space="preserve">and aid in overseeing backend </w:t>
            </w:r>
            <w:r w:rsidR="00AE4139">
              <w:t xml:space="preserve">maintenance </w:t>
            </w:r>
            <w:r w:rsidR="00C347ED">
              <w:t>projects and arcade</w:t>
            </w:r>
            <w:r w:rsidR="00AE4139">
              <w:t xml:space="preserve"> rooms</w:t>
            </w:r>
            <w:r w:rsidR="00C347ED">
              <w:t xml:space="preserve">.  </w:t>
            </w:r>
          </w:p>
          <w:p w14:paraId="7D436342" w14:textId="02B5731A" w:rsidR="00AE4139" w:rsidRDefault="00AE4139" w:rsidP="00AE4139">
            <w:pPr>
              <w:ind w:firstLine="720"/>
            </w:pPr>
            <w:r>
              <w:t>• Over 50 associates report directly to me on a daily and weekly basis</w:t>
            </w:r>
            <w:r w:rsidR="009F0280">
              <w:t>, including 3 Operations Managers</w:t>
            </w:r>
          </w:p>
          <w:p w14:paraId="0ABD79D5" w14:textId="36FCE1C0" w:rsidR="008F1DE8" w:rsidRDefault="00AE4139" w:rsidP="00AE4139">
            <w:pPr>
              <w:ind w:firstLine="720"/>
            </w:pPr>
            <w:r>
              <w:t>• R</w:t>
            </w:r>
            <w:r w:rsidR="00C347ED">
              <w:t xml:space="preserve">esponsibilities </w:t>
            </w:r>
            <w:r w:rsidR="00C6015C">
              <w:t>included</w:t>
            </w:r>
            <w:r w:rsidR="00C347ED">
              <w:t xml:space="preserve"> scheduling for 40 plus employees, managing our group events and catering department</w:t>
            </w:r>
            <w:r w:rsidR="008F1DE8">
              <w:t xml:space="preserve"> along with streamlining any new menu creations</w:t>
            </w:r>
          </w:p>
          <w:p w14:paraId="4DE69310" w14:textId="739350C9" w:rsidR="001E3120" w:rsidRDefault="008F1DE8" w:rsidP="00AE4139">
            <w:pPr>
              <w:ind w:firstLine="720"/>
            </w:pPr>
            <w:r>
              <w:t>•</w:t>
            </w:r>
            <w:r w:rsidR="00C347ED">
              <w:t xml:space="preserve"> </w:t>
            </w:r>
            <w:r>
              <w:t>In charge of all hiring and on-boarding of all new associates,</w:t>
            </w:r>
            <w:r w:rsidR="00EF0106">
              <w:t xml:space="preserve"> reviewed all accident reports, </w:t>
            </w:r>
            <w:r>
              <w:t>created training checklists, and responsible for all staff warnings/terminations.</w:t>
            </w:r>
            <w:r w:rsidR="00C347ED">
              <w:t xml:space="preserve"> </w:t>
            </w:r>
          </w:p>
          <w:p w14:paraId="0B5CE959" w14:textId="3453D1FD" w:rsidR="008F1DE8" w:rsidRDefault="008F1DE8" w:rsidP="00AE4139">
            <w:pPr>
              <w:ind w:firstLine="720"/>
            </w:pPr>
            <w:r>
              <w:t>• Maintained all vendor relations and researched for new products</w:t>
            </w:r>
          </w:p>
          <w:p w14:paraId="521C0572" w14:textId="2E44CC06" w:rsidR="008F1DE8" w:rsidRDefault="008F1DE8" w:rsidP="00AE4139">
            <w:pPr>
              <w:ind w:firstLine="720"/>
            </w:pPr>
            <w:r>
              <w:t>• Create event proposals for clients on a strict budget and maintaining confidentiality for high end events</w:t>
            </w:r>
          </w:p>
          <w:p w14:paraId="2053DB1F" w14:textId="772F0609" w:rsidR="00F37D13" w:rsidRDefault="00F37D13" w:rsidP="00AE4139">
            <w:pPr>
              <w:ind w:firstLine="720"/>
            </w:pPr>
            <w:r>
              <w:t>• Scheduled and oversaw all bookings for group events, parties, competitive league bowling, and daily reservation logs</w:t>
            </w:r>
          </w:p>
          <w:p w14:paraId="20319E1D" w14:textId="5B07DA0B" w:rsidR="008F1DE8" w:rsidRDefault="008F1DE8" w:rsidP="00AE4139">
            <w:pPr>
              <w:ind w:firstLine="720"/>
            </w:pPr>
            <w:r>
              <w:t>• Help in controlling costs and inventory budgeting</w:t>
            </w:r>
          </w:p>
          <w:p w14:paraId="5744C2B1" w14:textId="18BB562C" w:rsidR="00926335" w:rsidRDefault="00926335" w:rsidP="00AE4139">
            <w:pPr>
              <w:ind w:firstLine="720"/>
            </w:pPr>
            <w:r>
              <w:t xml:space="preserve">• In charge of ordering food/beverage products, office supplies, and any other pertinent items for day to day business </w:t>
            </w:r>
          </w:p>
          <w:p w14:paraId="6AAB92CD" w14:textId="275842A5" w:rsidR="008F1DE8" w:rsidRDefault="008F1DE8" w:rsidP="00AE4139">
            <w:pPr>
              <w:ind w:firstLine="720"/>
            </w:pPr>
            <w:r>
              <w:t>• Created invoicing to allow schools and small non-profit organizations to be billed as opposed to payment on-site only</w:t>
            </w:r>
            <w:r w:rsidR="00EF0106">
              <w:t>, and also followed up with outstanding invoices</w:t>
            </w:r>
          </w:p>
          <w:p w14:paraId="240310ED" w14:textId="480B06AE" w:rsidR="00C6015C" w:rsidRDefault="00C6015C" w:rsidP="00AE4139">
            <w:pPr>
              <w:ind w:firstLine="720"/>
            </w:pPr>
            <w:r>
              <w:t>• Support the GM in executing all policies, procedures, and operations; responsible for all duties while the GM was away</w:t>
            </w:r>
          </w:p>
          <w:p w14:paraId="21A4A169" w14:textId="77777777" w:rsidR="00C347ED" w:rsidRDefault="00C347ED" w:rsidP="001D0BF1">
            <w:pPr>
              <w:contextualSpacing w:val="0"/>
            </w:pPr>
          </w:p>
          <w:p w14:paraId="43D0EF65" w14:textId="2B47C25B" w:rsidR="00C347ED" w:rsidRPr="00CF1A49" w:rsidRDefault="00C347ED" w:rsidP="001D0BF1">
            <w:pPr>
              <w:contextualSpacing w:val="0"/>
            </w:pPr>
            <w:r>
              <w:t xml:space="preserve">I </w:t>
            </w:r>
            <w:r w:rsidR="00065470">
              <w:t>started my career in this establishment in the small role of a bartender</w:t>
            </w:r>
            <w:r>
              <w:t xml:space="preserve"> and was </w:t>
            </w:r>
            <w:r w:rsidR="00065470">
              <w:t xml:space="preserve">quickly </w:t>
            </w:r>
            <w:r>
              <w:t xml:space="preserve">promoted to bar manager within just a few months of my employment.  </w:t>
            </w:r>
            <w:r w:rsidR="00065470">
              <w:t>I was quickly promoted within the first few years due to my ability to learn and manage customer service and associates.</w:t>
            </w:r>
            <w:r w:rsidR="00AE5986">
              <w:t xml:space="preserve">  In the last 12 years, I have been in my present position as Assistant General Manager but have been in numerous roles so I understand </w:t>
            </w:r>
            <w:r w:rsidR="00065470">
              <w:t>guest and employee relations</w:t>
            </w:r>
            <w:r w:rsidR="00AE5986">
              <w:t>.  One of my greatest achievements has been growing the group events/catering department to where it now</w:t>
            </w:r>
            <w:r w:rsidR="00C171CB">
              <w:t xml:space="preserve"> accounts for over 30% of the total revenue.</w:t>
            </w:r>
            <w:r w:rsidR="00065470">
              <w:t xml:space="preserve">  I excel under pressure and thrive in a high volume atmosphere.</w:t>
            </w:r>
          </w:p>
        </w:tc>
      </w:tr>
      <w:tr w:rsidR="00F61DF9" w:rsidRPr="00CF1A49" w14:paraId="12C5AC93" w14:textId="77777777" w:rsidTr="00AE5986">
        <w:tc>
          <w:tcPr>
            <w:tcW w:w="9355" w:type="dxa"/>
            <w:tcMar>
              <w:top w:w="216" w:type="dxa"/>
            </w:tcMar>
          </w:tcPr>
          <w:p w14:paraId="695E06AA" w14:textId="77777777" w:rsidR="00F61DF9" w:rsidRPr="00CF1A49" w:rsidRDefault="00D47161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84FB05999CC04FB5B5F9688A4E21FDD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</w:t>
            </w:r>
            <w:r w:rsidR="00AE5986">
              <w:t>2002</w:t>
            </w:r>
            <w:r w:rsidR="00F61DF9" w:rsidRPr="00CF1A49">
              <w:t xml:space="preserve">– </w:t>
            </w:r>
            <w:r w:rsidR="00AE5986">
              <w:t>2003</w:t>
            </w:r>
          </w:p>
          <w:p w14:paraId="5732AA35" w14:textId="77777777" w:rsidR="00F61DF9" w:rsidRPr="00CF1A49" w:rsidRDefault="00AE5986" w:rsidP="00F61DF9">
            <w:pPr>
              <w:pStyle w:val="Heading2"/>
              <w:contextualSpacing w:val="0"/>
              <w:outlineLvl w:val="1"/>
            </w:pPr>
            <w:r>
              <w:t>Property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North creek estates (Bothell)</w:t>
            </w:r>
          </w:p>
          <w:p w14:paraId="19D3ACA7" w14:textId="23A74DF6" w:rsidR="00065470" w:rsidRDefault="00065470" w:rsidP="00065470">
            <w:pPr>
              <w:ind w:firstLine="720"/>
            </w:pPr>
            <w:r>
              <w:t xml:space="preserve">• Managed a </w:t>
            </w:r>
            <w:r w:rsidR="00C6015C">
              <w:t>70-unit</w:t>
            </w:r>
            <w:r>
              <w:t xml:space="preserve"> apartment complex on a main street with high traffic</w:t>
            </w:r>
          </w:p>
          <w:p w14:paraId="7C41EA72" w14:textId="719D3560" w:rsidR="00065470" w:rsidRDefault="00065470" w:rsidP="00065470">
            <w:pPr>
              <w:ind w:firstLine="720"/>
            </w:pPr>
            <w:r>
              <w:t>• Responsible for all the leasing/move-outs of tenants, rental contracts, collection of payments, and maintenance and groundskeeping staff</w:t>
            </w:r>
          </w:p>
          <w:p w14:paraId="37159E4F" w14:textId="1C1EA5F6" w:rsidR="00065470" w:rsidRDefault="00065470" w:rsidP="00065470">
            <w:pPr>
              <w:ind w:firstLine="720"/>
            </w:pPr>
            <w:r>
              <w:t xml:space="preserve">• Created warnings and notices to tenants, </w:t>
            </w:r>
            <w:r w:rsidR="00D90E61">
              <w:t xml:space="preserve">along with </w:t>
            </w:r>
            <w:r>
              <w:t>mediat</w:t>
            </w:r>
            <w:r w:rsidR="00D90E61">
              <w:t>ion of</w:t>
            </w:r>
            <w:r>
              <w:t xml:space="preserve"> any conduct complaints in violation of rules and policies.</w:t>
            </w:r>
          </w:p>
          <w:p w14:paraId="3D6573BE" w14:textId="77777777" w:rsidR="00AE5986" w:rsidRDefault="00AE5986" w:rsidP="00F61DF9"/>
          <w:p w14:paraId="7816197C" w14:textId="77777777" w:rsidR="00AE5986" w:rsidRPr="00CF1A49" w:rsidRDefault="00D47161" w:rsidP="00AE5986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967319936"/>
                <w:placeholder>
                  <w:docPart w:val="730052A1F8A941EAAE03663385B71090"/>
                </w:placeholder>
                <w:temporary/>
                <w:showingPlcHdr/>
                <w15:appearance w15:val="hidden"/>
              </w:sdtPr>
              <w:sdtEndPr/>
              <w:sdtContent>
                <w:r w:rsidR="00AE5986" w:rsidRPr="00CF1A49">
                  <w:t>Dates From</w:t>
                </w:r>
              </w:sdtContent>
            </w:sdt>
            <w:r w:rsidR="00AE5986" w:rsidRPr="00CF1A49">
              <w:t xml:space="preserve"> </w:t>
            </w:r>
            <w:r w:rsidR="00AE5986">
              <w:t>1991-2001</w:t>
            </w:r>
          </w:p>
          <w:p w14:paraId="02DCA59C" w14:textId="77777777" w:rsidR="00AE5986" w:rsidRPr="00CF1A49" w:rsidRDefault="00AE5986" w:rsidP="00AE5986">
            <w:pPr>
              <w:pStyle w:val="Heading2"/>
              <w:contextualSpacing w:val="0"/>
              <w:outlineLvl w:val="1"/>
            </w:pPr>
            <w:r>
              <w:t>restaurant/bar manager</w:t>
            </w:r>
            <w:r w:rsidRPr="00CF1A49">
              <w:t xml:space="preserve">, </w:t>
            </w:r>
            <w:r>
              <w:rPr>
                <w:rStyle w:val="SubtleReference"/>
              </w:rPr>
              <w:t>Vip’s restaurant &amp; lounge (Bremerton</w:t>
            </w:r>
            <w:r w:rsidR="00C171CB">
              <w:rPr>
                <w:rStyle w:val="SubtleReference"/>
              </w:rPr>
              <w:t>)</w:t>
            </w:r>
          </w:p>
          <w:p w14:paraId="28381894" w14:textId="4CDFB3D9" w:rsidR="00D90E61" w:rsidRDefault="00D90E61" w:rsidP="00D90E61">
            <w:pPr>
              <w:ind w:firstLine="720"/>
            </w:pPr>
            <w:r>
              <w:t xml:space="preserve">• Manager for a small operation with a </w:t>
            </w:r>
            <w:r w:rsidR="00C6015C">
              <w:t>full-service</w:t>
            </w:r>
            <w:r>
              <w:t xml:space="preserve"> restaurant and lounge</w:t>
            </w:r>
          </w:p>
          <w:p w14:paraId="6B54E11E" w14:textId="29D74339" w:rsidR="00D90E61" w:rsidRDefault="00D90E61" w:rsidP="00D90E61">
            <w:pPr>
              <w:ind w:firstLine="720"/>
            </w:pPr>
            <w:r>
              <w:t>• Aided in a hugely successful program that enhance the lounge with karaoke and dance music.  This lounge was the first in Bremerton to start a karaoke program and was then added to run all 7 nights a week.</w:t>
            </w:r>
          </w:p>
          <w:p w14:paraId="5982FBB6" w14:textId="77777777" w:rsidR="00D90E61" w:rsidRDefault="00D90E61" w:rsidP="00D90E61">
            <w:pPr>
              <w:ind w:firstLine="720"/>
            </w:pPr>
          </w:p>
          <w:p w14:paraId="0F7CB3C7" w14:textId="77777777" w:rsidR="00AE5986" w:rsidRDefault="00AE5986" w:rsidP="00F61DF9"/>
          <w:p w14:paraId="3E09A32C" w14:textId="77777777" w:rsidR="00AE5986" w:rsidRDefault="00AE5986" w:rsidP="00F61DF9"/>
        </w:tc>
      </w:tr>
      <w:tr w:rsidR="00065470" w:rsidRPr="00CF1A49" w14:paraId="61C33A04" w14:textId="77777777" w:rsidTr="00AE5986">
        <w:tc>
          <w:tcPr>
            <w:tcW w:w="9355" w:type="dxa"/>
            <w:tcMar>
              <w:top w:w="216" w:type="dxa"/>
            </w:tcMar>
          </w:tcPr>
          <w:p w14:paraId="2C62B4EA" w14:textId="77777777" w:rsidR="00065470" w:rsidRDefault="00065470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77CEAE033F344CBB612CB03862B27A8"/>
        </w:placeholder>
        <w:temporary/>
        <w:showingPlcHdr/>
        <w15:appearance w15:val="hidden"/>
      </w:sdtPr>
      <w:sdtEndPr/>
      <w:sdtContent>
        <w:p w14:paraId="447A31D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CB745AA" w14:textId="77777777" w:rsidTr="00D66A52">
        <w:tc>
          <w:tcPr>
            <w:tcW w:w="9355" w:type="dxa"/>
          </w:tcPr>
          <w:p w14:paraId="1ED79014" w14:textId="77777777" w:rsidR="001D0BF1" w:rsidRPr="00CF1A49" w:rsidRDefault="00C171CB" w:rsidP="001D0BF1">
            <w:pPr>
              <w:pStyle w:val="Heading3"/>
              <w:contextualSpacing w:val="0"/>
              <w:outlineLvl w:val="2"/>
            </w:pPr>
            <w:r>
              <w:t>1994</w:t>
            </w:r>
          </w:p>
          <w:p w14:paraId="4EBF09DC" w14:textId="77777777" w:rsidR="001D0BF1" w:rsidRPr="00CF1A49" w:rsidRDefault="00C171CB" w:rsidP="001D0BF1">
            <w:pPr>
              <w:pStyle w:val="Heading2"/>
              <w:contextualSpacing w:val="0"/>
              <w:outlineLvl w:val="1"/>
            </w:pPr>
            <w:r>
              <w:t>Olympic college</w:t>
            </w:r>
          </w:p>
          <w:p w14:paraId="11EA186A" w14:textId="423AB374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023BB38" w14:textId="77777777" w:rsidTr="00F61DF9">
        <w:tc>
          <w:tcPr>
            <w:tcW w:w="9355" w:type="dxa"/>
            <w:tcMar>
              <w:top w:w="216" w:type="dxa"/>
            </w:tcMar>
          </w:tcPr>
          <w:p w14:paraId="7DF87C92" w14:textId="77777777" w:rsidR="00F61DF9" w:rsidRPr="00CF1A49" w:rsidRDefault="00C171CB" w:rsidP="00F61DF9">
            <w:pPr>
              <w:pStyle w:val="Heading3"/>
              <w:contextualSpacing w:val="0"/>
              <w:outlineLvl w:val="2"/>
            </w:pPr>
            <w:r>
              <w:t>1993</w:t>
            </w:r>
          </w:p>
          <w:p w14:paraId="40CFE9DF" w14:textId="77777777" w:rsidR="00F61DF9" w:rsidRPr="00CF1A49" w:rsidRDefault="00C171CB" w:rsidP="00F61DF9">
            <w:pPr>
              <w:pStyle w:val="Heading2"/>
              <w:contextualSpacing w:val="0"/>
              <w:outlineLvl w:val="1"/>
            </w:pPr>
            <w:r>
              <w:t>Olympic high school</w:t>
            </w:r>
          </w:p>
          <w:p w14:paraId="034BDB2B" w14:textId="77777777" w:rsidR="00F61DF9" w:rsidRDefault="00C171CB" w:rsidP="00F61DF9">
            <w:r>
              <w:t>Completed GED in the top 15% of my class and was rewarded with full scholarships to the first year of Olympic College</w:t>
            </w:r>
          </w:p>
        </w:tc>
      </w:tr>
    </w:tbl>
    <w:sdt>
      <w:sdtPr>
        <w:alias w:val="Skills:"/>
        <w:tag w:val="Skills:"/>
        <w:id w:val="-1392877668"/>
        <w:placeholder>
          <w:docPart w:val="A67427ABB9754EF8955C8167E1618867"/>
        </w:placeholder>
        <w:temporary/>
        <w:showingPlcHdr/>
        <w15:appearance w15:val="hidden"/>
      </w:sdtPr>
      <w:sdtEndPr/>
      <w:sdtContent>
        <w:p w14:paraId="45D2087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C80D65B" w14:textId="77777777" w:rsidTr="00CF1A49">
        <w:tc>
          <w:tcPr>
            <w:tcW w:w="4675" w:type="dxa"/>
          </w:tcPr>
          <w:p w14:paraId="259BCC1F" w14:textId="06CE985E" w:rsidR="001E3120" w:rsidRDefault="00D90E61" w:rsidP="006E1507">
            <w:pPr>
              <w:pStyle w:val="ListBullet"/>
              <w:contextualSpacing w:val="0"/>
            </w:pPr>
            <w:r>
              <w:t>Excellent guest and staff relations</w:t>
            </w:r>
          </w:p>
          <w:p w14:paraId="3EB8091E" w14:textId="29547BCA" w:rsidR="00D90E61" w:rsidRPr="006E1507" w:rsidRDefault="00D90E61" w:rsidP="006E1507">
            <w:pPr>
              <w:pStyle w:val="ListBullet"/>
              <w:contextualSpacing w:val="0"/>
            </w:pPr>
            <w:r>
              <w:t>Describe myself as a people manager</w:t>
            </w:r>
          </w:p>
          <w:p w14:paraId="3E57CFF1" w14:textId="77777777" w:rsidR="001F4E6D" w:rsidRDefault="00C171CB" w:rsidP="006E1507">
            <w:pPr>
              <w:pStyle w:val="ListBullet"/>
              <w:contextualSpacing w:val="0"/>
            </w:pPr>
            <w:r>
              <w:t>Immense food and beverage knowledge with an eye on what’s trending</w:t>
            </w:r>
          </w:p>
          <w:p w14:paraId="56277D9A" w14:textId="77777777" w:rsidR="003008B0" w:rsidRDefault="003008B0" w:rsidP="006E1507">
            <w:pPr>
              <w:pStyle w:val="ListBullet"/>
              <w:contextualSpacing w:val="0"/>
            </w:pPr>
            <w:r>
              <w:t>Support GM in developing and executing goals and projects</w:t>
            </w:r>
          </w:p>
          <w:p w14:paraId="64F283A5" w14:textId="0A0E8EF2" w:rsidR="00D90E61" w:rsidRPr="006E1507" w:rsidRDefault="00D90E61" w:rsidP="006E1507">
            <w:pPr>
              <w:pStyle w:val="ListBullet"/>
              <w:contextualSpacing w:val="0"/>
            </w:pPr>
            <w:r>
              <w:t xml:space="preserve">Thrive in a </w:t>
            </w:r>
            <w:r w:rsidR="00C6015C">
              <w:t>high-volume</w:t>
            </w:r>
            <w:r>
              <w:t xml:space="preserve"> atmosphere</w:t>
            </w:r>
          </w:p>
        </w:tc>
        <w:tc>
          <w:tcPr>
            <w:tcW w:w="4675" w:type="dxa"/>
            <w:tcMar>
              <w:left w:w="360" w:type="dxa"/>
            </w:tcMar>
          </w:tcPr>
          <w:p w14:paraId="46B14E99" w14:textId="615C074A" w:rsidR="003A0632" w:rsidRPr="006E1507" w:rsidRDefault="00C6015C" w:rsidP="006E1507">
            <w:pPr>
              <w:pStyle w:val="ListBullet"/>
              <w:contextualSpacing w:val="0"/>
            </w:pPr>
            <w:r>
              <w:t>Attention to detail</w:t>
            </w:r>
          </w:p>
          <w:p w14:paraId="1B210E83" w14:textId="77777777" w:rsidR="001E3120" w:rsidRDefault="00C171CB" w:rsidP="006E1507">
            <w:pPr>
              <w:pStyle w:val="ListBullet"/>
              <w:contextualSpacing w:val="0"/>
            </w:pPr>
            <w:r>
              <w:t>Ability to work within many budgets</w:t>
            </w:r>
          </w:p>
          <w:p w14:paraId="5E3683A4" w14:textId="77777777" w:rsidR="00C171CB" w:rsidRPr="006E1507" w:rsidRDefault="00C171CB" w:rsidP="006E1507">
            <w:pPr>
              <w:pStyle w:val="ListBullet"/>
              <w:contextualSpacing w:val="0"/>
            </w:pPr>
            <w:r>
              <w:t>Think fast on my feet and develop solutions</w:t>
            </w:r>
          </w:p>
          <w:p w14:paraId="6C65126D" w14:textId="77777777" w:rsidR="001E3120" w:rsidRPr="006E1507" w:rsidRDefault="001E3120" w:rsidP="00C171C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5AC5D83" w14:textId="77777777" w:rsidR="00AD782D" w:rsidRPr="00CF1A49" w:rsidRDefault="0072368A" w:rsidP="0062312F">
      <w:pPr>
        <w:pStyle w:val="Heading1"/>
      </w:pPr>
      <w:r>
        <w:t>highlight</w:t>
      </w:r>
    </w:p>
    <w:p w14:paraId="708C5F8D" w14:textId="40CDA638" w:rsidR="00B51D1B" w:rsidRDefault="00C171CB" w:rsidP="006E1507">
      <w:r>
        <w:t xml:space="preserve">I am passionate about providing great </w:t>
      </w:r>
      <w:r w:rsidR="00D90E61">
        <w:t>guest relations</w:t>
      </w:r>
      <w:r>
        <w:t xml:space="preserve"> and for being a role model and mentor to staff.  I have numerous people that contact me not just for employment concerns but also seeking advice </w:t>
      </w:r>
      <w:r w:rsidR="00D90E61">
        <w:t>as a mentor</w:t>
      </w:r>
      <w:r w:rsidR="0072368A">
        <w:t xml:space="preserve">.  I believe the key to both </w:t>
      </w:r>
      <w:r w:rsidR="00D90E61">
        <w:t>people</w:t>
      </w:r>
      <w:r w:rsidR="0072368A">
        <w:t xml:space="preserve"> and guest </w:t>
      </w:r>
      <w:r w:rsidR="003008B0">
        <w:t>satisfaction</w:t>
      </w:r>
      <w:r w:rsidR="0072368A">
        <w:t xml:space="preserve"> is when they feel they are being acknowledged and a solution is being given fairly and compassionately.</w:t>
      </w:r>
    </w:p>
    <w:p w14:paraId="613CAE92" w14:textId="7001F632" w:rsidR="00E00196" w:rsidRDefault="00E00196" w:rsidP="006E1507"/>
    <w:p w14:paraId="1244AAF1" w14:textId="77777777" w:rsidR="00E00196" w:rsidRPr="00CF1A49" w:rsidRDefault="00E00196" w:rsidP="00E00196">
      <w:pPr>
        <w:pStyle w:val="Heading1"/>
      </w:pPr>
    </w:p>
    <w:p w14:paraId="164ED03B" w14:textId="77777777" w:rsidR="00E00196" w:rsidRPr="006E1507" w:rsidRDefault="00E00196" w:rsidP="006E1507"/>
    <w:sectPr w:rsidR="00E0019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C36E4" w14:textId="77777777" w:rsidR="00D47161" w:rsidRDefault="00D47161" w:rsidP="0068194B">
      <w:r>
        <w:separator/>
      </w:r>
    </w:p>
    <w:p w14:paraId="3CF288BE" w14:textId="77777777" w:rsidR="00D47161" w:rsidRDefault="00D47161"/>
    <w:p w14:paraId="3F74B88A" w14:textId="77777777" w:rsidR="00D47161" w:rsidRDefault="00D47161"/>
  </w:endnote>
  <w:endnote w:type="continuationSeparator" w:id="0">
    <w:p w14:paraId="37CC9AC9" w14:textId="77777777" w:rsidR="00D47161" w:rsidRDefault="00D47161" w:rsidP="0068194B">
      <w:r>
        <w:continuationSeparator/>
      </w:r>
    </w:p>
    <w:p w14:paraId="3F5AD3C8" w14:textId="77777777" w:rsidR="00D47161" w:rsidRDefault="00D47161"/>
    <w:p w14:paraId="1A7B736E" w14:textId="77777777" w:rsidR="00D47161" w:rsidRDefault="00D47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86A0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989C7" w14:textId="77777777" w:rsidR="00D47161" w:rsidRDefault="00D47161" w:rsidP="0068194B">
      <w:r>
        <w:separator/>
      </w:r>
    </w:p>
    <w:p w14:paraId="4B177361" w14:textId="77777777" w:rsidR="00D47161" w:rsidRDefault="00D47161"/>
    <w:p w14:paraId="5DB23324" w14:textId="77777777" w:rsidR="00D47161" w:rsidRDefault="00D47161"/>
  </w:footnote>
  <w:footnote w:type="continuationSeparator" w:id="0">
    <w:p w14:paraId="57FC6759" w14:textId="77777777" w:rsidR="00D47161" w:rsidRDefault="00D47161" w:rsidP="0068194B">
      <w:r>
        <w:continuationSeparator/>
      </w:r>
    </w:p>
    <w:p w14:paraId="09159687" w14:textId="77777777" w:rsidR="00D47161" w:rsidRDefault="00D47161"/>
    <w:p w14:paraId="1C3C80AD" w14:textId="77777777" w:rsidR="00D47161" w:rsidRDefault="00D471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39B8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85B45" wp14:editId="3F424E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0F9A5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5890456"/>
    <w:multiLevelType w:val="hybridMultilevel"/>
    <w:tmpl w:val="A13CF7F0"/>
    <w:lvl w:ilvl="0" w:tplc="7D12AA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9E"/>
    <w:rsid w:val="000001EF"/>
    <w:rsid w:val="00007322"/>
    <w:rsid w:val="00007728"/>
    <w:rsid w:val="00024584"/>
    <w:rsid w:val="00024730"/>
    <w:rsid w:val="00055E95"/>
    <w:rsid w:val="00065470"/>
    <w:rsid w:val="0007021F"/>
    <w:rsid w:val="0007253A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A7C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B0"/>
    <w:rsid w:val="00307140"/>
    <w:rsid w:val="00316DFF"/>
    <w:rsid w:val="00325B57"/>
    <w:rsid w:val="00336056"/>
    <w:rsid w:val="003544E1"/>
    <w:rsid w:val="00355139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89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68A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9D2"/>
    <w:rsid w:val="008A6538"/>
    <w:rsid w:val="008C7056"/>
    <w:rsid w:val="008F1DE8"/>
    <w:rsid w:val="008F3B14"/>
    <w:rsid w:val="00901899"/>
    <w:rsid w:val="0090344B"/>
    <w:rsid w:val="00905715"/>
    <w:rsid w:val="0091321E"/>
    <w:rsid w:val="00913946"/>
    <w:rsid w:val="00926335"/>
    <w:rsid w:val="0092726B"/>
    <w:rsid w:val="009361BA"/>
    <w:rsid w:val="00944F78"/>
    <w:rsid w:val="00946A82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0280"/>
    <w:rsid w:val="009F220C"/>
    <w:rsid w:val="009F3B05"/>
    <w:rsid w:val="009F4931"/>
    <w:rsid w:val="00A14534"/>
    <w:rsid w:val="00A16DAA"/>
    <w:rsid w:val="00A218F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4139"/>
    <w:rsid w:val="00AE5986"/>
    <w:rsid w:val="00AE7650"/>
    <w:rsid w:val="00B10EBE"/>
    <w:rsid w:val="00B236F1"/>
    <w:rsid w:val="00B50F99"/>
    <w:rsid w:val="00B51D1B"/>
    <w:rsid w:val="00B540F4"/>
    <w:rsid w:val="00B57522"/>
    <w:rsid w:val="00B60FD0"/>
    <w:rsid w:val="00B622DF"/>
    <w:rsid w:val="00B6332A"/>
    <w:rsid w:val="00B81760"/>
    <w:rsid w:val="00B8494C"/>
    <w:rsid w:val="00BA1546"/>
    <w:rsid w:val="00BB4E51"/>
    <w:rsid w:val="00BC1DF6"/>
    <w:rsid w:val="00BD431F"/>
    <w:rsid w:val="00BE423E"/>
    <w:rsid w:val="00BF61AC"/>
    <w:rsid w:val="00C171CB"/>
    <w:rsid w:val="00C347ED"/>
    <w:rsid w:val="00C47FA6"/>
    <w:rsid w:val="00C57FC6"/>
    <w:rsid w:val="00C6015C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161"/>
    <w:rsid w:val="00D66A52"/>
    <w:rsid w:val="00D66EFA"/>
    <w:rsid w:val="00D72A2D"/>
    <w:rsid w:val="00D90E6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0196"/>
    <w:rsid w:val="00E01923"/>
    <w:rsid w:val="00E14498"/>
    <w:rsid w:val="00E2397A"/>
    <w:rsid w:val="00E254DB"/>
    <w:rsid w:val="00E300FC"/>
    <w:rsid w:val="00E3139E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106"/>
    <w:rsid w:val="00EF17E8"/>
    <w:rsid w:val="00EF51D9"/>
    <w:rsid w:val="00F130DD"/>
    <w:rsid w:val="00F24884"/>
    <w:rsid w:val="00F37D1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F479"/>
  <w15:chartTrackingRefBased/>
  <w15:docId w15:val="{D8BA3CE6-4571-49FB-ACEA-591FDB9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c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C2F048381245598FD444629F30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25FD-8BEA-4A43-B339-CE3B6C6BC7CA}"/>
      </w:docPartPr>
      <w:docPartBody>
        <w:p w:rsidR="00936D89" w:rsidRDefault="0058700F">
          <w:pPr>
            <w:pStyle w:val="3EC2F048381245598FD444629F30F10E"/>
          </w:pPr>
          <w:r w:rsidRPr="00CF1A49">
            <w:t>·</w:t>
          </w:r>
        </w:p>
      </w:docPartBody>
    </w:docPart>
    <w:docPart>
      <w:docPartPr>
        <w:name w:val="AD8806F7A231470DAE854F122C39A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2E03A-F919-492E-B60C-172AE85090B5}"/>
      </w:docPartPr>
      <w:docPartBody>
        <w:p w:rsidR="00936D89" w:rsidRDefault="0058700F">
          <w:pPr>
            <w:pStyle w:val="AD8806F7A231470DAE854F122C39AD69"/>
          </w:pPr>
          <w:r w:rsidRPr="00CF1A49">
            <w:t>Experience</w:t>
          </w:r>
        </w:p>
      </w:docPartBody>
    </w:docPart>
    <w:docPart>
      <w:docPartPr>
        <w:name w:val="334D85815AFD4E01BBA01EFFEB97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E0C4-03F5-4D36-A7B0-F1816E2DC724}"/>
      </w:docPartPr>
      <w:docPartBody>
        <w:p w:rsidR="00936D89" w:rsidRDefault="0058700F">
          <w:pPr>
            <w:pStyle w:val="334D85815AFD4E01BBA01EFFEB97F453"/>
          </w:pPr>
          <w:r w:rsidRPr="00CF1A49">
            <w:t>Dates From</w:t>
          </w:r>
        </w:p>
      </w:docPartBody>
    </w:docPart>
    <w:docPart>
      <w:docPartPr>
        <w:name w:val="84FB05999CC04FB5B5F9688A4E21F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C471-8632-4DF1-8AAB-EB8CD2BCE6AA}"/>
      </w:docPartPr>
      <w:docPartBody>
        <w:p w:rsidR="00936D89" w:rsidRDefault="0058700F">
          <w:pPr>
            <w:pStyle w:val="84FB05999CC04FB5B5F9688A4E21FDDE"/>
          </w:pPr>
          <w:r w:rsidRPr="00CF1A49">
            <w:t>Dates From</w:t>
          </w:r>
        </w:p>
      </w:docPartBody>
    </w:docPart>
    <w:docPart>
      <w:docPartPr>
        <w:name w:val="177CEAE033F344CBB612CB03862B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7273D-F4CF-4336-9CB1-C7B00B432921}"/>
      </w:docPartPr>
      <w:docPartBody>
        <w:p w:rsidR="00936D89" w:rsidRDefault="0058700F">
          <w:pPr>
            <w:pStyle w:val="177CEAE033F344CBB612CB03862B27A8"/>
          </w:pPr>
          <w:r w:rsidRPr="00CF1A49">
            <w:t>Education</w:t>
          </w:r>
        </w:p>
      </w:docPartBody>
    </w:docPart>
    <w:docPart>
      <w:docPartPr>
        <w:name w:val="A67427ABB9754EF8955C8167E161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83990-8777-42C2-A3AF-91C82828CB52}"/>
      </w:docPartPr>
      <w:docPartBody>
        <w:p w:rsidR="00936D89" w:rsidRDefault="0058700F">
          <w:pPr>
            <w:pStyle w:val="A67427ABB9754EF8955C8167E1618867"/>
          </w:pPr>
          <w:r w:rsidRPr="00CF1A49">
            <w:t>Skills</w:t>
          </w:r>
        </w:p>
      </w:docPartBody>
    </w:docPart>
    <w:docPart>
      <w:docPartPr>
        <w:name w:val="730052A1F8A941EAAE03663385B7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4E5F-B325-41F4-8E9B-7596171C9D74}"/>
      </w:docPartPr>
      <w:docPartBody>
        <w:p w:rsidR="00936D89" w:rsidRDefault="006D2E92" w:rsidP="006D2E92">
          <w:pPr>
            <w:pStyle w:val="730052A1F8A941EAAE03663385B71090"/>
          </w:pPr>
          <w:r w:rsidRPr="00CF1A4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2"/>
    <w:rsid w:val="000705F3"/>
    <w:rsid w:val="00125C90"/>
    <w:rsid w:val="003F1D39"/>
    <w:rsid w:val="0058700F"/>
    <w:rsid w:val="005B2075"/>
    <w:rsid w:val="006D2E92"/>
    <w:rsid w:val="00936D89"/>
    <w:rsid w:val="009B21C6"/>
    <w:rsid w:val="00B73F20"/>
    <w:rsid w:val="00CB0201"/>
    <w:rsid w:val="00C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315639CC344DBAF50B01A0A4BEF5C">
    <w:name w:val="465315639CC344DBAF50B01A0A4BEF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E8AED1D8C3248A1ACDB37B365F94A06">
    <w:name w:val="DE8AED1D8C3248A1ACDB37B365F94A06"/>
  </w:style>
  <w:style w:type="paragraph" w:customStyle="1" w:styleId="79D25D9C7F6146909851F4AD4A9DC197">
    <w:name w:val="79D25D9C7F6146909851F4AD4A9DC197"/>
  </w:style>
  <w:style w:type="paragraph" w:customStyle="1" w:styleId="3EC2F048381245598FD444629F30F10E">
    <w:name w:val="3EC2F048381245598FD444629F30F10E"/>
  </w:style>
  <w:style w:type="paragraph" w:customStyle="1" w:styleId="5F8A944B017448D88CD589DD2958C0FE">
    <w:name w:val="5F8A944B017448D88CD589DD2958C0FE"/>
  </w:style>
  <w:style w:type="paragraph" w:customStyle="1" w:styleId="E87CD2F5EDC5448681C693CF8432B9FF">
    <w:name w:val="E87CD2F5EDC5448681C693CF8432B9FF"/>
  </w:style>
  <w:style w:type="paragraph" w:customStyle="1" w:styleId="95AC123AC0BA4DBDA5B74B8A9044C26E">
    <w:name w:val="95AC123AC0BA4DBDA5B74B8A9044C26E"/>
  </w:style>
  <w:style w:type="paragraph" w:customStyle="1" w:styleId="4303EBAFE46F4A1A9B6D21538E6F53F9">
    <w:name w:val="4303EBAFE46F4A1A9B6D21538E6F53F9"/>
  </w:style>
  <w:style w:type="paragraph" w:customStyle="1" w:styleId="01846879F2A9415D8D02EF26EE28EF88">
    <w:name w:val="01846879F2A9415D8D02EF26EE28EF88"/>
  </w:style>
  <w:style w:type="paragraph" w:customStyle="1" w:styleId="1523743548074814A5E133BB7D6F03EF">
    <w:name w:val="1523743548074814A5E133BB7D6F03EF"/>
  </w:style>
  <w:style w:type="paragraph" w:customStyle="1" w:styleId="FE2826B103904CB08F6AC90DCD2E3EE7">
    <w:name w:val="FE2826B103904CB08F6AC90DCD2E3EE7"/>
  </w:style>
  <w:style w:type="paragraph" w:customStyle="1" w:styleId="AD8806F7A231470DAE854F122C39AD69">
    <w:name w:val="AD8806F7A231470DAE854F122C39AD69"/>
  </w:style>
  <w:style w:type="paragraph" w:customStyle="1" w:styleId="334D85815AFD4E01BBA01EFFEB97F453">
    <w:name w:val="334D85815AFD4E01BBA01EFFEB97F453"/>
  </w:style>
  <w:style w:type="paragraph" w:customStyle="1" w:styleId="C4CA7F87B13749758FC4D6E4CACB9225">
    <w:name w:val="C4CA7F87B13749758FC4D6E4CACB9225"/>
  </w:style>
  <w:style w:type="paragraph" w:customStyle="1" w:styleId="CBA4338AE0A74891AE4055233FEEF13F">
    <w:name w:val="CBA4338AE0A74891AE4055233FEEF13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BA15C854E5D45AFB723EBFE03B91AEF">
    <w:name w:val="0BA15C854E5D45AFB723EBFE03B91AEF"/>
  </w:style>
  <w:style w:type="paragraph" w:customStyle="1" w:styleId="D82B146898994D4A824A4235619E73D2">
    <w:name w:val="D82B146898994D4A824A4235619E73D2"/>
  </w:style>
  <w:style w:type="paragraph" w:customStyle="1" w:styleId="84FB05999CC04FB5B5F9688A4E21FDDE">
    <w:name w:val="84FB05999CC04FB5B5F9688A4E21FDDE"/>
  </w:style>
  <w:style w:type="paragraph" w:customStyle="1" w:styleId="074C2AACE9984F36803C56F23281525C">
    <w:name w:val="074C2AACE9984F36803C56F23281525C"/>
  </w:style>
  <w:style w:type="paragraph" w:customStyle="1" w:styleId="439BA7D960D94E82B7C0D95D46297778">
    <w:name w:val="439BA7D960D94E82B7C0D95D46297778"/>
  </w:style>
  <w:style w:type="paragraph" w:customStyle="1" w:styleId="6E947BEB5A024AB2944440C442153CE9">
    <w:name w:val="6E947BEB5A024AB2944440C442153CE9"/>
  </w:style>
  <w:style w:type="paragraph" w:customStyle="1" w:styleId="1D4583484BD34BC598D6622AC74299FF">
    <w:name w:val="1D4583484BD34BC598D6622AC74299FF"/>
  </w:style>
  <w:style w:type="paragraph" w:customStyle="1" w:styleId="177CEAE033F344CBB612CB03862B27A8">
    <w:name w:val="177CEAE033F344CBB612CB03862B27A8"/>
  </w:style>
  <w:style w:type="paragraph" w:customStyle="1" w:styleId="4DEAA639D1984B0AA20EB14A31DE6502">
    <w:name w:val="4DEAA639D1984B0AA20EB14A31DE6502"/>
  </w:style>
  <w:style w:type="paragraph" w:customStyle="1" w:styleId="47279EEFC7D24069A213E933089D3528">
    <w:name w:val="47279EEFC7D24069A213E933089D3528"/>
  </w:style>
  <w:style w:type="paragraph" w:customStyle="1" w:styleId="44BCA21737864C88BA460D2F4D842A6B">
    <w:name w:val="44BCA21737864C88BA460D2F4D842A6B"/>
  </w:style>
  <w:style w:type="paragraph" w:customStyle="1" w:styleId="8FD88A322D114DC0A5855EA1BE53166F">
    <w:name w:val="8FD88A322D114DC0A5855EA1BE53166F"/>
  </w:style>
  <w:style w:type="paragraph" w:customStyle="1" w:styleId="FE211C4609EE469989606A0947FE1667">
    <w:name w:val="FE211C4609EE469989606A0947FE1667"/>
  </w:style>
  <w:style w:type="paragraph" w:customStyle="1" w:styleId="5DFA8EB432BB45228C8B4F04F4B57C3E">
    <w:name w:val="5DFA8EB432BB45228C8B4F04F4B57C3E"/>
  </w:style>
  <w:style w:type="paragraph" w:customStyle="1" w:styleId="EC4E86BA72074901BE9064CAC444659F">
    <w:name w:val="EC4E86BA72074901BE9064CAC444659F"/>
  </w:style>
  <w:style w:type="paragraph" w:customStyle="1" w:styleId="B71F2416E30F4FF0858A4ACB920EC2C4">
    <w:name w:val="B71F2416E30F4FF0858A4ACB920EC2C4"/>
  </w:style>
  <w:style w:type="paragraph" w:customStyle="1" w:styleId="56A5B349DBE14F0DB5445055EC5DA810">
    <w:name w:val="56A5B349DBE14F0DB5445055EC5DA810"/>
  </w:style>
  <w:style w:type="paragraph" w:customStyle="1" w:styleId="62FD70A22FE94F84BBECECBA9519B6D7">
    <w:name w:val="62FD70A22FE94F84BBECECBA9519B6D7"/>
  </w:style>
  <w:style w:type="paragraph" w:customStyle="1" w:styleId="A67427ABB9754EF8955C8167E1618867">
    <w:name w:val="A67427ABB9754EF8955C8167E1618867"/>
  </w:style>
  <w:style w:type="paragraph" w:customStyle="1" w:styleId="F76C92CF4D134F89AA45710ED44733D5">
    <w:name w:val="F76C92CF4D134F89AA45710ED44733D5"/>
  </w:style>
  <w:style w:type="paragraph" w:customStyle="1" w:styleId="644CABE88B774BA5AB737674C53B7BCF">
    <w:name w:val="644CABE88B774BA5AB737674C53B7BCF"/>
  </w:style>
  <w:style w:type="paragraph" w:customStyle="1" w:styleId="3BAF2CE3ED004B7DBDEBB5765B02FEF3">
    <w:name w:val="3BAF2CE3ED004B7DBDEBB5765B02FEF3"/>
  </w:style>
  <w:style w:type="paragraph" w:customStyle="1" w:styleId="B259C40CD3A14DE98089ED3F5FAE851C">
    <w:name w:val="B259C40CD3A14DE98089ED3F5FAE851C"/>
  </w:style>
  <w:style w:type="paragraph" w:customStyle="1" w:styleId="AF0FCBC448424DEF8FA95E9123298EAF">
    <w:name w:val="AF0FCBC448424DEF8FA95E9123298EAF"/>
  </w:style>
  <w:style w:type="paragraph" w:customStyle="1" w:styleId="FE5D8FDC85674CB1A325294E4ACB8AB7">
    <w:name w:val="FE5D8FDC85674CB1A325294E4ACB8AB7"/>
  </w:style>
  <w:style w:type="paragraph" w:customStyle="1" w:styleId="85B8BDB74B9F4A69B785E39429F80148">
    <w:name w:val="85B8BDB74B9F4A69B785E39429F80148"/>
  </w:style>
  <w:style w:type="paragraph" w:customStyle="1" w:styleId="730052A1F8A941EAAE03663385B71090">
    <w:name w:val="730052A1F8A941EAAE03663385B71090"/>
    <w:rsid w:val="006D2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130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Chu</dc:creator>
  <cp:keywords/>
  <dc:description/>
  <cp:lastModifiedBy>Cathy Chu</cp:lastModifiedBy>
  <cp:revision>10</cp:revision>
  <dcterms:created xsi:type="dcterms:W3CDTF">2020-05-08T15:47:00Z</dcterms:created>
  <dcterms:modified xsi:type="dcterms:W3CDTF">2020-07-28T04:08:00Z</dcterms:modified>
  <cp:category/>
</cp:coreProperties>
</file>