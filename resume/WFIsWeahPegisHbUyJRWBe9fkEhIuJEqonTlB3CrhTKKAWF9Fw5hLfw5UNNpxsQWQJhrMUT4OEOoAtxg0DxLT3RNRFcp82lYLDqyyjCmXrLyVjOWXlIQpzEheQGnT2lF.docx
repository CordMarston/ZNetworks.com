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7C58" w14:textId="3E1B72D1" w:rsidR="00816216" w:rsidRDefault="00CD5B3B" w:rsidP="00141A4C">
      <w:pPr>
        <w:pStyle w:val="Title"/>
      </w:pPr>
      <w:r>
        <w:t>Joshua Gutierrez</w:t>
      </w:r>
    </w:p>
    <w:p w14:paraId="018FEA21" w14:textId="6C170F90" w:rsidR="00141A4C" w:rsidRDefault="00CD5B3B" w:rsidP="00141A4C">
      <w:r>
        <w:t>38605 US-2 Sultan, WA, 98294</w:t>
      </w:r>
      <w:r w:rsidR="00141A4C">
        <w:t> | </w:t>
      </w:r>
      <w:r>
        <w:t>(425) 948-0106</w:t>
      </w:r>
      <w:r w:rsidR="00141A4C">
        <w:t> | </w:t>
      </w:r>
      <w:r>
        <w:t>joshuagutierrez985@gmail.com</w:t>
      </w:r>
    </w:p>
    <w:p w14:paraId="0915A346" w14:textId="77777777" w:rsidR="006270A9" w:rsidRDefault="00C153A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FF2FD29EBFF540B8843B9EB60DADD09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F6714C3" w14:textId="08F188CF" w:rsidR="00750DC0" w:rsidRPr="00750DC0" w:rsidRDefault="00750DC0" w:rsidP="00750DC0">
      <w:pPr>
        <w:spacing w:after="0"/>
        <w:rPr>
          <w:rFonts w:eastAsia="Times New Roman" w:cs="Segoe UI"/>
          <w:color w:val="auto"/>
          <w:lang w:eastAsia="en-US"/>
        </w:rPr>
      </w:pPr>
      <w:r w:rsidRPr="00750DC0">
        <w:rPr>
          <w:rFonts w:eastAsia="Times New Roman" w:cs="Segoe UI"/>
          <w:color w:val="auto"/>
          <w:lang w:eastAsia="en-US"/>
        </w:rPr>
        <w:t xml:space="preserve">Seeking a job for an </w:t>
      </w:r>
      <w:r w:rsidR="000904A4" w:rsidRPr="000904A4">
        <w:rPr>
          <w:rFonts w:eastAsia="Times New Roman" w:cs="Segoe UI"/>
          <w:color w:val="auto"/>
          <w:lang w:eastAsia="en-US"/>
        </w:rPr>
        <w:t xml:space="preserve">“position title of the job” </w:t>
      </w:r>
      <w:r w:rsidRPr="00750DC0">
        <w:rPr>
          <w:rFonts w:eastAsia="Times New Roman" w:cs="Segoe UI"/>
          <w:color w:val="auto"/>
          <w:lang w:eastAsia="en-US"/>
        </w:rPr>
        <w:t>with</w:t>
      </w:r>
      <w:r w:rsidR="000904A4" w:rsidRPr="000904A4">
        <w:rPr>
          <w:rFonts w:eastAsia="Times New Roman" w:cs="Segoe UI"/>
          <w:color w:val="auto"/>
          <w:lang w:eastAsia="en-US"/>
        </w:rPr>
        <w:t xml:space="preserve"> “COMPANY NAME”</w:t>
      </w:r>
      <w:r w:rsidRPr="00750DC0">
        <w:rPr>
          <w:rFonts w:eastAsia="Times New Roman" w:cs="Segoe UI"/>
          <w:color w:val="auto"/>
          <w:lang w:eastAsia="en-US"/>
        </w:rPr>
        <w:t>. where I can make the best use of my problem-solving, customer-service and communication skills, and experience in identifying, researching and resolving various technical issues to provide support to end users and increase organization's growth.</w:t>
      </w:r>
    </w:p>
    <w:sdt>
      <w:sdtPr>
        <w:alias w:val="Skills &amp; Abilities:"/>
        <w:tag w:val="Skills &amp; Abilities:"/>
        <w:id w:val="458624136"/>
        <w:placeholder>
          <w:docPart w:val="4B8D7E93EB634E618CEF34B4E7A1416E"/>
        </w:placeholder>
        <w:temporary/>
        <w:showingPlcHdr/>
        <w15:appearance w15:val="hidden"/>
      </w:sdtPr>
      <w:sdtEndPr/>
      <w:sdtContent>
        <w:p w14:paraId="18AE1DD7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ABB7148" w14:textId="0FC23368" w:rsidR="006270A9" w:rsidRDefault="00544CCA" w:rsidP="00544CCA">
      <w:pPr>
        <w:pStyle w:val="ListBullet"/>
      </w:pPr>
      <w:r>
        <w:t>Time Management</w:t>
      </w:r>
    </w:p>
    <w:p w14:paraId="283AD4FB" w14:textId="67ED66CC" w:rsidR="00544CCA" w:rsidRDefault="00544CCA" w:rsidP="00544CCA">
      <w:pPr>
        <w:pStyle w:val="ListBullet"/>
      </w:pPr>
      <w:r>
        <w:t>Punctual</w:t>
      </w:r>
    </w:p>
    <w:p w14:paraId="198D8D0F" w14:textId="21CFCDF9" w:rsidR="00544CCA" w:rsidRDefault="00544CCA" w:rsidP="00544CCA">
      <w:pPr>
        <w:pStyle w:val="ListBullet"/>
      </w:pPr>
      <w:r>
        <w:t>Strong work ethic</w:t>
      </w:r>
    </w:p>
    <w:p w14:paraId="3C1D8D6B" w14:textId="49276986" w:rsidR="006320C7" w:rsidRDefault="006320C7" w:rsidP="00544CCA">
      <w:pPr>
        <w:pStyle w:val="ListBullet"/>
      </w:pPr>
      <w:r>
        <w:t>Fast learner</w:t>
      </w:r>
    </w:p>
    <w:p w14:paraId="2719A071" w14:textId="17A69747" w:rsidR="00544CCA" w:rsidRDefault="00544CCA" w:rsidP="00544CCA">
      <w:pPr>
        <w:pStyle w:val="ListBullet"/>
      </w:pPr>
      <w:r>
        <w:t>Handle pressure</w:t>
      </w:r>
    </w:p>
    <w:p w14:paraId="6D064812" w14:textId="64F071FD" w:rsidR="00544CCA" w:rsidRDefault="00544CCA" w:rsidP="00544CCA">
      <w:pPr>
        <w:pStyle w:val="ListBullet"/>
      </w:pPr>
      <w:r>
        <w:t>Learn through hands-on, visual, and listening.</w:t>
      </w:r>
    </w:p>
    <w:p w14:paraId="7751DD1C" w14:textId="2B7B60BB" w:rsidR="00544CCA" w:rsidRDefault="00544CCA" w:rsidP="00544CCA">
      <w:pPr>
        <w:pStyle w:val="ListBullet"/>
      </w:pPr>
      <w:r>
        <w:t>Dependable</w:t>
      </w:r>
    </w:p>
    <w:p w14:paraId="373AA732" w14:textId="162F352F" w:rsidR="00544CCA" w:rsidRDefault="00544CCA" w:rsidP="00544CCA">
      <w:pPr>
        <w:pStyle w:val="ListBullet"/>
      </w:pPr>
      <w:r>
        <w:t>Accountable</w:t>
      </w:r>
    </w:p>
    <w:p w14:paraId="2C17F80F" w14:textId="301A877F" w:rsidR="00544CCA" w:rsidRDefault="00544CCA" w:rsidP="00544CCA">
      <w:pPr>
        <w:pStyle w:val="ListBullet"/>
      </w:pPr>
      <w:r>
        <w:t>Able to collaborate with others; Can work alone also.</w:t>
      </w:r>
    </w:p>
    <w:p w14:paraId="04CCECC1" w14:textId="101C9640" w:rsidR="00544CCA" w:rsidRDefault="00544CCA" w:rsidP="00544CCA">
      <w:pPr>
        <w:pStyle w:val="ListBullet"/>
      </w:pPr>
      <w:r>
        <w:t>Great leadership skills and able to train others on the job.</w:t>
      </w:r>
    </w:p>
    <w:sdt>
      <w:sdtPr>
        <w:alias w:val="Experience:"/>
        <w:tag w:val="Experience:"/>
        <w:id w:val="171684534"/>
        <w:placeholder>
          <w:docPart w:val="DA64E335A1F24377B8FB30640F4EF204"/>
        </w:placeholder>
        <w:temporary/>
        <w:showingPlcHdr/>
        <w15:appearance w15:val="hidden"/>
      </w:sdtPr>
      <w:sdtEndPr/>
      <w:sdtContent>
        <w:p w14:paraId="1B252EE6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7C84FE66" w14:textId="50019108" w:rsidR="006270A9" w:rsidRDefault="00CD5B3B">
      <w:pPr>
        <w:pStyle w:val="Heading2"/>
      </w:pPr>
      <w:r>
        <w:t>utility Technician</w:t>
      </w:r>
      <w:r w:rsidR="009D5933">
        <w:t> | </w:t>
      </w:r>
      <w:r>
        <w:t>Canyon Creek cabinet company</w:t>
      </w:r>
      <w:r w:rsidR="009D5933">
        <w:t> | </w:t>
      </w:r>
      <w:r>
        <w:t>April 2017- present</w:t>
      </w:r>
    </w:p>
    <w:p w14:paraId="15208EE3" w14:textId="6FD0413C" w:rsidR="006270A9" w:rsidRDefault="00CD5B3B">
      <w:pPr>
        <w:pStyle w:val="ListBullet"/>
      </w:pPr>
      <w:r>
        <w:t>Inspect, operate, or tests machinery or equipment to diagnose machine malfunctions.</w:t>
      </w:r>
    </w:p>
    <w:p w14:paraId="1C269676" w14:textId="170199E5" w:rsidR="00CD5B3B" w:rsidRDefault="00CD5B3B" w:rsidP="00CD5B3B">
      <w:pPr>
        <w:pStyle w:val="ListBullet"/>
      </w:pPr>
      <w:r>
        <w:t>Inspect drives, motors, and belts, check fluid levels, replace filters and perform maintenance, and follow checklists.</w:t>
      </w:r>
    </w:p>
    <w:p w14:paraId="3379940C" w14:textId="10D88C8A" w:rsidR="00CD5B3B" w:rsidRDefault="00CD5B3B" w:rsidP="00CD5B3B">
      <w:pPr>
        <w:pStyle w:val="ListBullet"/>
      </w:pPr>
      <w:r>
        <w:t>Clean or lubricate shafts, bearings, gears or other parts of machinery.</w:t>
      </w:r>
    </w:p>
    <w:p w14:paraId="5E944B65" w14:textId="276AB008" w:rsidR="00CD5B3B" w:rsidRDefault="00CD5B3B" w:rsidP="00CD5B3B">
      <w:pPr>
        <w:pStyle w:val="ListBullet"/>
      </w:pPr>
      <w:r>
        <w:t>Record type and cost of maintenance or repair work.</w:t>
      </w:r>
    </w:p>
    <w:p w14:paraId="42EFE392" w14:textId="50A2A55F" w:rsidR="00CD5B3B" w:rsidRDefault="00CD5B3B" w:rsidP="00CD5B3B">
      <w:pPr>
        <w:pStyle w:val="ListBullet"/>
      </w:pPr>
      <w:r>
        <w:t xml:space="preserve">Train employees on machine and ensure safety use. </w:t>
      </w:r>
    </w:p>
    <w:p w14:paraId="1D164973" w14:textId="55D05EAF" w:rsidR="006270A9" w:rsidRDefault="00CD5B3B">
      <w:pPr>
        <w:pStyle w:val="Heading2"/>
      </w:pPr>
      <w:r>
        <w:t>Deburrer</w:t>
      </w:r>
      <w:r w:rsidR="009D5933">
        <w:t> | </w:t>
      </w:r>
      <w:r>
        <w:t>Accurte Sheet Metal INC.</w:t>
      </w:r>
      <w:r w:rsidR="009D5933">
        <w:t> | </w:t>
      </w:r>
      <w:r>
        <w:t>August 2016-March 2017</w:t>
      </w:r>
    </w:p>
    <w:p w14:paraId="5756CD73" w14:textId="11159FE5" w:rsidR="00CD5B3B" w:rsidRDefault="00CD5B3B" w:rsidP="00CD5B3B">
      <w:pPr>
        <w:pStyle w:val="ListBullet"/>
      </w:pPr>
      <w:r>
        <w:t>Study blueprints, layouts or charts, and job orders for information on specifications and tooling instructions and determine material requirements and operational sequences.</w:t>
      </w:r>
    </w:p>
    <w:p w14:paraId="6AFE459F" w14:textId="03259EA6" w:rsidR="00CD5B3B" w:rsidRDefault="00CD5B3B" w:rsidP="00CD5B3B">
      <w:pPr>
        <w:pStyle w:val="ListBullet"/>
      </w:pPr>
      <w:r>
        <w:t>Select cutting tools and tooling instructions, according to written specifications or knowledge of metal properties and shop mathematics.</w:t>
      </w:r>
    </w:p>
    <w:p w14:paraId="55440252" w14:textId="05A3C2E1" w:rsidR="00CD5B3B" w:rsidRDefault="00CD5B3B" w:rsidP="00CD5B3B">
      <w:pPr>
        <w:pStyle w:val="ListBullet"/>
      </w:pPr>
      <w:r>
        <w:t>Lift metal stock or workpieces manually or using hoist, and position and secure them in machines using fasteners and hand tools.</w:t>
      </w:r>
    </w:p>
    <w:p w14:paraId="42787D97" w14:textId="685C84AF" w:rsidR="00CD5B3B" w:rsidRDefault="003254BB" w:rsidP="003254BB">
      <w:pPr>
        <w:pStyle w:val="Heading2"/>
      </w:pPr>
      <w:r>
        <w:t>Laborer | Seattle Swank INC. | May 2016- August 2016</w:t>
      </w:r>
    </w:p>
    <w:p w14:paraId="7D6FB38E" w14:textId="10B16FF4" w:rsidR="003254BB" w:rsidRDefault="003254BB" w:rsidP="003254BB">
      <w:pPr>
        <w:pStyle w:val="ListBullet"/>
      </w:pPr>
      <w:r>
        <w:t>Move freight, stock, or other materials to and from storage or production areas, loading docks, delivery vehicles, ships, or containers by hand or using trucks, tractors, or other equipment.</w:t>
      </w:r>
    </w:p>
    <w:p w14:paraId="5D760567" w14:textId="26E5ED7C" w:rsidR="003254BB" w:rsidRDefault="003254BB" w:rsidP="003254BB">
      <w:pPr>
        <w:pStyle w:val="ListBullet"/>
      </w:pPr>
      <w:r>
        <w:lastRenderedPageBreak/>
        <w:t>Install protective devices such as bracing, padding, or strapping to prevent shifting or damage in items being transported.</w:t>
      </w:r>
    </w:p>
    <w:p w14:paraId="58F58E87" w14:textId="14A4B7C7" w:rsidR="003254BB" w:rsidRDefault="003254BB" w:rsidP="003254BB">
      <w:pPr>
        <w:pStyle w:val="ListBullet"/>
      </w:pPr>
      <w:r>
        <w:t>Carry needed tool or supplies from storage or trucks and return them after use.</w:t>
      </w:r>
    </w:p>
    <w:p w14:paraId="0E2B015F" w14:textId="0D066F7B" w:rsidR="003254BB" w:rsidRDefault="003254BB" w:rsidP="003254BB">
      <w:pPr>
        <w:pStyle w:val="Heading2"/>
      </w:pPr>
      <w:r>
        <w:t>Apprentice | Tri-State Plumbing | October 2014-May 2016</w:t>
      </w:r>
    </w:p>
    <w:p w14:paraId="4AEF7A41" w14:textId="3D8F4826" w:rsidR="003254BB" w:rsidRDefault="003254BB" w:rsidP="003254BB">
      <w:pPr>
        <w:pStyle w:val="ListBullet"/>
      </w:pPr>
      <w:r>
        <w:t xml:space="preserve">Measure, cut, </w:t>
      </w:r>
      <w:r w:rsidR="003D2925">
        <w:t>thread,</w:t>
      </w:r>
      <w:r>
        <w:t xml:space="preserve"> and assemble new pipe, placing the assembled pipe in hangers or </w:t>
      </w:r>
      <w:r w:rsidR="003D2925">
        <w:t>o</w:t>
      </w:r>
      <w:r>
        <w:t>ther supports</w:t>
      </w:r>
      <w:r w:rsidR="003D2925">
        <w:t>.</w:t>
      </w:r>
    </w:p>
    <w:p w14:paraId="45F68D6B" w14:textId="67BE8923" w:rsidR="003254BB" w:rsidRDefault="003254BB" w:rsidP="003254BB">
      <w:pPr>
        <w:pStyle w:val="ListBullet"/>
      </w:pPr>
      <w:r>
        <w:t>Fill pipes with sand or resin to prevent distortion and hold pipes during bending and installation.</w:t>
      </w:r>
    </w:p>
    <w:p w14:paraId="27BC2E36" w14:textId="3CCF9BF8" w:rsidR="003254BB" w:rsidRDefault="003254BB" w:rsidP="003254BB">
      <w:pPr>
        <w:pStyle w:val="ListBullet"/>
      </w:pPr>
      <w:r>
        <w:t>Cut or drill holes in walls or floors to accommodate the pass</w:t>
      </w:r>
      <w:r w:rsidR="003D2925">
        <w:t>a</w:t>
      </w:r>
      <w:r>
        <w:t>ge of pipes.</w:t>
      </w:r>
    </w:p>
    <w:p w14:paraId="2D62964D" w14:textId="65D25A0E" w:rsidR="003254BB" w:rsidRDefault="003254BB" w:rsidP="003254BB">
      <w:pPr>
        <w:pStyle w:val="ListBullet"/>
      </w:pPr>
      <w:r>
        <w:t>Locate and mark position of pipe installations, connections, passage holes, or fixtures in structures, using measuring instruments such as rulers or levels.</w:t>
      </w:r>
    </w:p>
    <w:p w14:paraId="51D5AEBD" w14:textId="2EEFBA93" w:rsidR="003254BB" w:rsidRDefault="003254BB" w:rsidP="003254BB">
      <w:pPr>
        <w:pStyle w:val="ListBullet"/>
      </w:pPr>
      <w:r>
        <w:t xml:space="preserve">Assemble pipe sections, tubing, or fittings using couplings, clamps, screws, bolts, cement, plastic solvents, caulking, soldering, </w:t>
      </w:r>
      <w:r w:rsidR="003D2925">
        <w:t>blazing,</w:t>
      </w:r>
      <w:r>
        <w:t xml:space="preserve"> or welding equipment.</w:t>
      </w:r>
    </w:p>
    <w:p w14:paraId="09D24B0F" w14:textId="44EBDB1A" w:rsidR="003254BB" w:rsidRDefault="003254BB" w:rsidP="003254BB">
      <w:pPr>
        <w:pStyle w:val="ListBullet"/>
      </w:pPr>
      <w:r>
        <w:t>Install green plumbing equipment such as faucet flow restrictors, dual-flush or pressure-assisted flush toilets</w:t>
      </w:r>
      <w:r w:rsidR="003D2925">
        <w:t>, and tankless hot water heaters.</w:t>
      </w:r>
    </w:p>
    <w:p w14:paraId="27415A46" w14:textId="11310381" w:rsidR="00C54E16" w:rsidRDefault="00C54E16" w:rsidP="00C54E16">
      <w:pPr>
        <w:pStyle w:val="ListBullet"/>
        <w:numPr>
          <w:ilvl w:val="0"/>
          <w:numId w:val="0"/>
        </w:numPr>
        <w:ind w:left="216" w:hanging="216"/>
      </w:pPr>
    </w:p>
    <w:sdt>
      <w:sdtPr>
        <w:alias w:val="Education:"/>
        <w:tag w:val="Education:"/>
        <w:id w:val="807127995"/>
        <w:placeholder>
          <w:docPart w:val="5E78E321841845AA810F7207D452B778"/>
        </w:placeholder>
        <w:temporary/>
        <w:showingPlcHdr/>
        <w15:appearance w15:val="hidden"/>
      </w:sdtPr>
      <w:sdtEndPr/>
      <w:sdtContent>
        <w:p w14:paraId="4FDC44C8" w14:textId="77777777" w:rsidR="00C54E16" w:rsidRDefault="00C54E16" w:rsidP="00C54E16">
          <w:pPr>
            <w:pStyle w:val="Heading1"/>
          </w:pPr>
          <w:r>
            <w:t>Education</w:t>
          </w:r>
        </w:p>
      </w:sdtContent>
    </w:sdt>
    <w:p w14:paraId="64153802" w14:textId="24679175" w:rsidR="00C54E16" w:rsidRDefault="00B005AC" w:rsidP="00B005AC">
      <w:pPr>
        <w:pStyle w:val="Heading2"/>
      </w:pPr>
      <w:r>
        <w:t>High School Diploma</w:t>
      </w:r>
      <w:r w:rsidR="00C54E16">
        <w:t> | </w:t>
      </w:r>
      <w:r>
        <w:t>Lake Washington Institute of Technology</w:t>
      </w:r>
      <w:r w:rsidR="002469EC">
        <w:t xml:space="preserve"> | </w:t>
      </w:r>
      <w:r w:rsidR="000904A4">
        <w:t>(completiondate)</w:t>
      </w:r>
    </w:p>
    <w:p w14:paraId="1D128529" w14:textId="6CBC7F83" w:rsidR="00C54E16" w:rsidRDefault="00B005AC" w:rsidP="00C54E16">
      <w:pPr>
        <w:pStyle w:val="ListBullet"/>
      </w:pPr>
      <w:r>
        <w:t xml:space="preserve">Currently completing </w:t>
      </w:r>
      <w:r w:rsidR="002469EC">
        <w:t>c</w:t>
      </w:r>
      <w:r>
        <w:t>oursework towards a high school diploma</w:t>
      </w:r>
      <w:r w:rsidR="002469EC">
        <w:t>.</w:t>
      </w:r>
    </w:p>
    <w:p w14:paraId="1674A88C" w14:textId="6591985D" w:rsidR="002469EC" w:rsidRDefault="002469EC" w:rsidP="00C54E16">
      <w:pPr>
        <w:pStyle w:val="ListBullet"/>
      </w:pPr>
      <w:r>
        <w:t>Enrolling into prerequisite courses for a computer science degree.</w:t>
      </w:r>
    </w:p>
    <w:p w14:paraId="1D8F0A9E" w14:textId="77777777" w:rsidR="000904A4" w:rsidRDefault="000904A4" w:rsidP="00C54E16">
      <w:pPr>
        <w:pStyle w:val="ListBullet"/>
      </w:pPr>
    </w:p>
    <w:p w14:paraId="4744028C" w14:textId="6C3171FA" w:rsidR="00C54E16" w:rsidRDefault="000904A4" w:rsidP="002469EC">
      <w:pPr>
        <w:pStyle w:val="ListBullet"/>
        <w:numPr>
          <w:ilvl w:val="0"/>
          <w:numId w:val="0"/>
        </w:numPr>
      </w:pPr>
      <w:r>
        <w:t>CompTIA A+ (April 2021)</w:t>
      </w:r>
    </w:p>
    <w:p w14:paraId="3FEE7590" w14:textId="04B5D8FB" w:rsidR="000904A4" w:rsidRDefault="000904A4" w:rsidP="002469EC">
      <w:pPr>
        <w:pStyle w:val="ListBullet"/>
        <w:numPr>
          <w:ilvl w:val="0"/>
          <w:numId w:val="0"/>
        </w:numPr>
      </w:pPr>
      <w:r>
        <w:t>CompTIA Network + (</w:t>
      </w:r>
      <w:r w:rsidR="00943EFA">
        <w:t>May</w:t>
      </w:r>
      <w:r>
        <w:t xml:space="preserve"> 2021)</w:t>
      </w:r>
    </w:p>
    <w:p w14:paraId="4F51C48A" w14:textId="0EEDB42F" w:rsidR="00943EFA" w:rsidRDefault="00943EFA" w:rsidP="002469EC">
      <w:pPr>
        <w:pStyle w:val="ListBullet"/>
        <w:numPr>
          <w:ilvl w:val="0"/>
          <w:numId w:val="0"/>
        </w:numPr>
      </w:pPr>
    </w:p>
    <w:p w14:paraId="66307B6F" w14:textId="79BBD708" w:rsidR="00943EFA" w:rsidRDefault="00943EFA" w:rsidP="00943EFA">
      <w:pPr>
        <w:pStyle w:val="Heading1"/>
      </w:pPr>
      <w:r>
        <w:t>Hobbies</w:t>
      </w:r>
    </w:p>
    <w:p w14:paraId="36353D67" w14:textId="67F8B43C" w:rsidR="00943EFA" w:rsidRDefault="00943EFA" w:rsidP="00943EFA">
      <w:pPr>
        <w:pStyle w:val="Heading1"/>
        <w:rPr>
          <w:rFonts w:asciiTheme="minorHAnsi" w:eastAsiaTheme="minorEastAsia" w:hAnsiTheme="minorHAnsi" w:cstheme="minorBidi"/>
          <w:b w:val="0"/>
          <w:bCs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/>
          <w:color w:val="auto"/>
          <w:sz w:val="22"/>
          <w:szCs w:val="22"/>
        </w:rPr>
        <w:t xml:space="preserve">Building computers </w:t>
      </w:r>
    </w:p>
    <w:p w14:paraId="50261E94" w14:textId="54FE4751" w:rsidR="00943EFA" w:rsidRDefault="00943EFA" w:rsidP="002469EC">
      <w:pPr>
        <w:pStyle w:val="ListBullet"/>
        <w:numPr>
          <w:ilvl w:val="0"/>
          <w:numId w:val="0"/>
        </w:numPr>
      </w:pPr>
      <w:r>
        <w:t xml:space="preserve">Being the go to technical guy for family and friends </w:t>
      </w:r>
      <w:bookmarkStart w:id="0" w:name="_GoBack"/>
      <w:bookmarkEnd w:id="0"/>
    </w:p>
    <w:p w14:paraId="206017B3" w14:textId="65080573" w:rsidR="00C54E16" w:rsidRDefault="00C54E16" w:rsidP="002469EC">
      <w:pPr>
        <w:pStyle w:val="ListBullet"/>
        <w:numPr>
          <w:ilvl w:val="0"/>
          <w:numId w:val="0"/>
        </w:numPr>
      </w:pPr>
    </w:p>
    <w:p w14:paraId="7FC607CE" w14:textId="6B01334F" w:rsidR="00C54E16" w:rsidRDefault="00C54E16" w:rsidP="00C54E16">
      <w:pPr>
        <w:pStyle w:val="Heading1"/>
      </w:pPr>
      <w:r>
        <w:t>References</w:t>
      </w:r>
    </w:p>
    <w:p w14:paraId="281A58E2" w14:textId="5C7C1D7F" w:rsidR="00C54E16" w:rsidRPr="003254BB" w:rsidRDefault="00C54E16" w:rsidP="00C54E16">
      <w:r>
        <w:t>Available upon request.</w:t>
      </w:r>
    </w:p>
    <w:sectPr w:rsidR="00C54E16" w:rsidRPr="003254BB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092F" w14:textId="77777777" w:rsidR="00C153AB" w:rsidRDefault="00C153AB">
      <w:pPr>
        <w:spacing w:after="0"/>
      </w:pPr>
      <w:r>
        <w:separator/>
      </w:r>
    </w:p>
  </w:endnote>
  <w:endnote w:type="continuationSeparator" w:id="0">
    <w:p w14:paraId="2385FB69" w14:textId="77777777" w:rsidR="00C153AB" w:rsidRDefault="00C153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C0F3" w14:textId="77777777" w:rsidR="00A708C8" w:rsidRDefault="00A708C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D0925" w14:textId="77777777" w:rsidR="00C153AB" w:rsidRDefault="00C153AB">
      <w:pPr>
        <w:spacing w:after="0"/>
      </w:pPr>
      <w:r>
        <w:separator/>
      </w:r>
    </w:p>
  </w:footnote>
  <w:footnote w:type="continuationSeparator" w:id="0">
    <w:p w14:paraId="261C332F" w14:textId="77777777" w:rsidR="00C153AB" w:rsidRDefault="00C153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003E7"/>
    <w:multiLevelType w:val="hybridMultilevel"/>
    <w:tmpl w:val="B7AE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CD5454E"/>
    <w:multiLevelType w:val="hybridMultilevel"/>
    <w:tmpl w:val="1CDA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8"/>
    <w:rsid w:val="000904A4"/>
    <w:rsid w:val="000A4F59"/>
    <w:rsid w:val="00141A4C"/>
    <w:rsid w:val="001B29CF"/>
    <w:rsid w:val="002469EC"/>
    <w:rsid w:val="0028220F"/>
    <w:rsid w:val="003254BB"/>
    <w:rsid w:val="00356C14"/>
    <w:rsid w:val="003D2925"/>
    <w:rsid w:val="005061ED"/>
    <w:rsid w:val="00544CCA"/>
    <w:rsid w:val="00617B26"/>
    <w:rsid w:val="006270A9"/>
    <w:rsid w:val="006320C7"/>
    <w:rsid w:val="00675956"/>
    <w:rsid w:val="00681034"/>
    <w:rsid w:val="00750DC0"/>
    <w:rsid w:val="00816216"/>
    <w:rsid w:val="0087734B"/>
    <w:rsid w:val="00943EFA"/>
    <w:rsid w:val="009D5933"/>
    <w:rsid w:val="00A708C8"/>
    <w:rsid w:val="00AB392B"/>
    <w:rsid w:val="00B005AC"/>
    <w:rsid w:val="00BD768D"/>
    <w:rsid w:val="00C153AB"/>
    <w:rsid w:val="00C54E16"/>
    <w:rsid w:val="00C61F8E"/>
    <w:rsid w:val="00CD5B3B"/>
    <w:rsid w:val="00E27783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9C959"/>
  <w15:chartTrackingRefBased/>
  <w15:docId w15:val="{F7982DDC-FB8F-410D-8CB0-BF22EF9E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2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le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2FD29EBFF540B8843B9EB60DADD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A2809-66FF-4499-81C2-9C7A68924D68}"/>
      </w:docPartPr>
      <w:docPartBody>
        <w:p w:rsidR="00CE55B9" w:rsidRDefault="00437E31">
          <w:pPr>
            <w:pStyle w:val="FF2FD29EBFF540B8843B9EB60DADD09A"/>
          </w:pPr>
          <w:r>
            <w:t>Objective</w:t>
          </w:r>
        </w:p>
      </w:docPartBody>
    </w:docPart>
    <w:docPart>
      <w:docPartPr>
        <w:name w:val="4B8D7E93EB634E618CEF34B4E7A14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5057B-0ED1-4BF2-9D7C-33B3A97DBB2C}"/>
      </w:docPartPr>
      <w:docPartBody>
        <w:p w:rsidR="00CE55B9" w:rsidRDefault="00437E31">
          <w:pPr>
            <w:pStyle w:val="4B8D7E93EB634E618CEF34B4E7A1416E"/>
          </w:pPr>
          <w:r>
            <w:t>Skills &amp; Abilities</w:t>
          </w:r>
        </w:p>
      </w:docPartBody>
    </w:docPart>
    <w:docPart>
      <w:docPartPr>
        <w:name w:val="DA64E335A1F24377B8FB30640F4EF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A160-EC35-4C26-BCC0-3012D638339C}"/>
      </w:docPartPr>
      <w:docPartBody>
        <w:p w:rsidR="00CE55B9" w:rsidRDefault="00437E31">
          <w:pPr>
            <w:pStyle w:val="DA64E335A1F24377B8FB30640F4EF204"/>
          </w:pPr>
          <w:r>
            <w:t>Experience</w:t>
          </w:r>
        </w:p>
      </w:docPartBody>
    </w:docPart>
    <w:docPart>
      <w:docPartPr>
        <w:name w:val="5E78E321841845AA810F7207D452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C638E-95A4-433A-8EBD-4D40D1439226}"/>
      </w:docPartPr>
      <w:docPartBody>
        <w:p w:rsidR="00CE55B9" w:rsidRDefault="00540AC2" w:rsidP="00540AC2">
          <w:pPr>
            <w:pStyle w:val="5E78E321841845AA810F7207D452B77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C2"/>
    <w:rsid w:val="000945F9"/>
    <w:rsid w:val="00437E31"/>
    <w:rsid w:val="00540AC2"/>
    <w:rsid w:val="00700647"/>
    <w:rsid w:val="00CE121F"/>
    <w:rsid w:val="00C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B62A98BBF446BA0D3245A9B7D5DB5">
    <w:name w:val="42FB62A98BBF446BA0D3245A9B7D5DB5"/>
  </w:style>
  <w:style w:type="paragraph" w:customStyle="1" w:styleId="366B1717F4C64701876CAD390105419A">
    <w:name w:val="366B1717F4C64701876CAD390105419A"/>
  </w:style>
  <w:style w:type="paragraph" w:customStyle="1" w:styleId="38ED9B52777B40A3B6DBA869911224D9">
    <w:name w:val="38ED9B52777B40A3B6DBA869911224D9"/>
  </w:style>
  <w:style w:type="paragraph" w:customStyle="1" w:styleId="EBDE2B50A258473AB757E98E8CB614D7">
    <w:name w:val="EBDE2B50A258473AB757E98E8CB614D7"/>
  </w:style>
  <w:style w:type="paragraph" w:customStyle="1" w:styleId="FF2FD29EBFF540B8843B9EB60DADD09A">
    <w:name w:val="FF2FD29EBFF540B8843B9EB60DADD09A"/>
  </w:style>
  <w:style w:type="paragraph" w:customStyle="1" w:styleId="B178715DB9A24BE4ADA6B1A7049A8E9B">
    <w:name w:val="B178715DB9A24BE4ADA6B1A7049A8E9B"/>
  </w:style>
  <w:style w:type="paragraph" w:customStyle="1" w:styleId="F729BB97D072418FB1D1B584DE39F6AF">
    <w:name w:val="F729BB97D072418FB1D1B584DE39F6AF"/>
  </w:style>
  <w:style w:type="paragraph" w:customStyle="1" w:styleId="80C14ED9C8824C5C8E44E5F611385370">
    <w:name w:val="80C14ED9C8824C5C8E44E5F611385370"/>
  </w:style>
  <w:style w:type="paragraph" w:customStyle="1" w:styleId="BFF6C92A8A034B7EB5DECC25F9CC92FB">
    <w:name w:val="BFF6C92A8A034B7EB5DECC25F9CC92FB"/>
  </w:style>
  <w:style w:type="paragraph" w:customStyle="1" w:styleId="3BD75366BBE34D5ABF8F13576ACA8D56">
    <w:name w:val="3BD75366BBE34D5ABF8F13576ACA8D56"/>
  </w:style>
  <w:style w:type="paragraph" w:customStyle="1" w:styleId="98EBCF4E16CA45998C09AF4D1DFBEDE9">
    <w:name w:val="98EBCF4E16CA45998C09AF4D1DFBEDE9"/>
  </w:style>
  <w:style w:type="paragraph" w:customStyle="1" w:styleId="733DF817693F430DADF77DE2E3E3A430">
    <w:name w:val="733DF817693F430DADF77DE2E3E3A430"/>
  </w:style>
  <w:style w:type="paragraph" w:customStyle="1" w:styleId="D2761EE9F04549C89F937AAC6E31E21C">
    <w:name w:val="D2761EE9F04549C89F937AAC6E31E21C"/>
  </w:style>
  <w:style w:type="paragraph" w:customStyle="1" w:styleId="1B37C809C79A4864B211AF0B21040808">
    <w:name w:val="1B37C809C79A4864B211AF0B21040808"/>
  </w:style>
  <w:style w:type="paragraph" w:customStyle="1" w:styleId="646AF87D9824448B95C0FFB39CE83045">
    <w:name w:val="646AF87D9824448B95C0FFB39CE83045"/>
  </w:style>
  <w:style w:type="paragraph" w:customStyle="1" w:styleId="4B8D7E93EB634E618CEF34B4E7A1416E">
    <w:name w:val="4B8D7E93EB634E618CEF34B4E7A1416E"/>
  </w:style>
  <w:style w:type="paragraph" w:customStyle="1" w:styleId="E32B0AF8BF4849B69B26912CB697609F">
    <w:name w:val="E32B0AF8BF4849B69B26912CB697609F"/>
  </w:style>
  <w:style w:type="paragraph" w:customStyle="1" w:styleId="5D8A696FCDBD4BA0B085F5B8F3E6D96E">
    <w:name w:val="5D8A696FCDBD4BA0B085F5B8F3E6D96E"/>
  </w:style>
  <w:style w:type="paragraph" w:customStyle="1" w:styleId="5BAACFD43F514CB888BF07E0DDCD8132">
    <w:name w:val="5BAACFD43F514CB888BF07E0DDCD8132"/>
  </w:style>
  <w:style w:type="paragraph" w:customStyle="1" w:styleId="C1C8CD2B79994F21BE410C4FFE4DACD9">
    <w:name w:val="C1C8CD2B79994F21BE410C4FFE4DACD9"/>
  </w:style>
  <w:style w:type="paragraph" w:customStyle="1" w:styleId="EF17DD1FAAAB4D44BD5B1AE5A2A1CDDB">
    <w:name w:val="EF17DD1FAAAB4D44BD5B1AE5A2A1CDDB"/>
  </w:style>
  <w:style w:type="paragraph" w:customStyle="1" w:styleId="AD2D9C454ED34296AF98240A59F8F8FF">
    <w:name w:val="AD2D9C454ED34296AF98240A59F8F8FF"/>
  </w:style>
  <w:style w:type="paragraph" w:customStyle="1" w:styleId="A8EC67FFFFC642B095EF842F26B12C08">
    <w:name w:val="A8EC67FFFFC642B095EF842F26B12C08"/>
  </w:style>
  <w:style w:type="paragraph" w:customStyle="1" w:styleId="DA2A9D18478D4217904699B5732A4CBC">
    <w:name w:val="DA2A9D18478D4217904699B5732A4CBC"/>
  </w:style>
  <w:style w:type="paragraph" w:customStyle="1" w:styleId="DA64E335A1F24377B8FB30640F4EF204">
    <w:name w:val="DA64E335A1F24377B8FB30640F4EF204"/>
  </w:style>
  <w:style w:type="paragraph" w:customStyle="1" w:styleId="AB9F36B1F74E4016B65FCFA0A85541A4">
    <w:name w:val="AB9F36B1F74E4016B65FCFA0A85541A4"/>
  </w:style>
  <w:style w:type="paragraph" w:customStyle="1" w:styleId="90A6BDFC41E444A39F94477A0F70E9E0">
    <w:name w:val="90A6BDFC41E444A39F94477A0F70E9E0"/>
  </w:style>
  <w:style w:type="paragraph" w:customStyle="1" w:styleId="95630CC7ADEA464DB95CE8164B2F06DA">
    <w:name w:val="95630CC7ADEA464DB95CE8164B2F06DA"/>
  </w:style>
  <w:style w:type="paragraph" w:customStyle="1" w:styleId="A8111BC04CA24E0998A3CF23D9B1BC47">
    <w:name w:val="A8111BC04CA24E0998A3CF23D9B1BC47"/>
  </w:style>
  <w:style w:type="paragraph" w:customStyle="1" w:styleId="94677CB359464AE583AD7B7580EE082D">
    <w:name w:val="94677CB359464AE583AD7B7580EE082D"/>
  </w:style>
  <w:style w:type="paragraph" w:customStyle="1" w:styleId="5D6F28FA087E465AAA9EF50D436BB5E6">
    <w:name w:val="5D6F28FA087E465AAA9EF50D436BB5E6"/>
  </w:style>
  <w:style w:type="paragraph" w:customStyle="1" w:styleId="AAA296AC2EFD4AA4832CB4DBF126A1D2">
    <w:name w:val="AAA296AC2EFD4AA4832CB4DBF126A1D2"/>
  </w:style>
  <w:style w:type="paragraph" w:customStyle="1" w:styleId="DDE2D3FDF3544F5AB347E3534DEA4335">
    <w:name w:val="DDE2D3FDF3544F5AB347E3534DEA4335"/>
  </w:style>
  <w:style w:type="paragraph" w:customStyle="1" w:styleId="8A18C681B91A4EEB9F247FEE1E8FE501">
    <w:name w:val="8A18C681B91A4EEB9F247FEE1E8FE501"/>
    <w:rsid w:val="00540AC2"/>
  </w:style>
  <w:style w:type="paragraph" w:customStyle="1" w:styleId="BFA2FC6D2CB14FD8B0C0CA4EAA10DD3E">
    <w:name w:val="BFA2FC6D2CB14FD8B0C0CA4EAA10DD3E"/>
    <w:rsid w:val="00540AC2"/>
  </w:style>
  <w:style w:type="paragraph" w:customStyle="1" w:styleId="5E78E321841845AA810F7207D452B778">
    <w:name w:val="5E78E321841845AA810F7207D452B778"/>
    <w:rsid w:val="00540AC2"/>
  </w:style>
  <w:style w:type="paragraph" w:customStyle="1" w:styleId="F30C3094031C42D49751377F559F59C6">
    <w:name w:val="F30C3094031C42D49751377F559F59C6"/>
    <w:rsid w:val="00540AC2"/>
  </w:style>
  <w:style w:type="paragraph" w:customStyle="1" w:styleId="3FDC80471F474694BFE7ED642881A58D">
    <w:name w:val="3FDC80471F474694BFE7ED642881A58D"/>
    <w:rsid w:val="00540AC2"/>
  </w:style>
  <w:style w:type="paragraph" w:customStyle="1" w:styleId="A2A2FDE9E82145CF9E5172002B6F9E18">
    <w:name w:val="A2A2FDE9E82145CF9E5172002B6F9E18"/>
    <w:rsid w:val="00540AC2"/>
  </w:style>
  <w:style w:type="paragraph" w:customStyle="1" w:styleId="02833700DD9440CE98889A4AF37BAAC9">
    <w:name w:val="02833700DD9440CE98889A4AF37BAAC9"/>
    <w:rsid w:val="00540AC2"/>
  </w:style>
  <w:style w:type="paragraph" w:customStyle="1" w:styleId="303A79F7DB4749B0A293654454E07427">
    <w:name w:val="303A79F7DB4749B0A293654454E07427"/>
    <w:rsid w:val="00540AC2"/>
  </w:style>
  <w:style w:type="paragraph" w:customStyle="1" w:styleId="D0A24DE7B16E45FAAB124626EE8E7F39">
    <w:name w:val="D0A24DE7B16E45FAAB124626EE8E7F39"/>
    <w:rsid w:val="00540AC2"/>
  </w:style>
  <w:style w:type="paragraph" w:customStyle="1" w:styleId="85E8EBC00528475FB38F79BCFCB72A1D">
    <w:name w:val="85E8EBC00528475FB38F79BCFCB72A1D"/>
    <w:rsid w:val="00540AC2"/>
  </w:style>
  <w:style w:type="paragraph" w:customStyle="1" w:styleId="504487581D634C3FAC523F6048711EC6">
    <w:name w:val="504487581D634C3FAC523F6048711EC6"/>
    <w:rsid w:val="00540AC2"/>
  </w:style>
  <w:style w:type="paragraph" w:customStyle="1" w:styleId="0BABE67C7A894992BE2AE87BF501FEBF">
    <w:name w:val="0BABE67C7A894992BE2AE87BF501FEBF"/>
    <w:rsid w:val="00540AC2"/>
  </w:style>
  <w:style w:type="paragraph" w:customStyle="1" w:styleId="5BD54CD77A1143BDA3171F8B43F48D5A">
    <w:name w:val="5BD54CD77A1143BDA3171F8B43F48D5A"/>
    <w:rsid w:val="00540AC2"/>
  </w:style>
  <w:style w:type="paragraph" w:customStyle="1" w:styleId="1AC949A4B66F4996BC0CB815DBABC47A">
    <w:name w:val="1AC949A4B66F4996BC0CB815DBABC47A"/>
    <w:rsid w:val="00540AC2"/>
  </w:style>
  <w:style w:type="paragraph" w:customStyle="1" w:styleId="AE8C9658B8A34AB291C731331F0D8EF9">
    <w:name w:val="AE8C9658B8A34AB291C731331F0D8EF9"/>
    <w:rsid w:val="00540AC2"/>
  </w:style>
  <w:style w:type="paragraph" w:customStyle="1" w:styleId="07635808A73148F0B27AAC823ED2E8FF">
    <w:name w:val="07635808A73148F0B27AAC823ED2E8FF"/>
    <w:rsid w:val="00540AC2"/>
  </w:style>
  <w:style w:type="paragraph" w:customStyle="1" w:styleId="2F4DA50C27A045158253BB49967979C3">
    <w:name w:val="2F4DA50C27A045158253BB49967979C3"/>
    <w:rsid w:val="00540AC2"/>
  </w:style>
  <w:style w:type="paragraph" w:customStyle="1" w:styleId="6BA3D3E2876E4EB1935048C334394F07">
    <w:name w:val="6BA3D3E2876E4EB1935048C334394F07"/>
    <w:rsid w:val="00540AC2"/>
  </w:style>
  <w:style w:type="paragraph" w:customStyle="1" w:styleId="A1DDF38AD0744278849FCF8DC1BCD800">
    <w:name w:val="A1DDF38AD0744278849FCF8DC1BCD800"/>
    <w:rsid w:val="00540AC2"/>
  </w:style>
  <w:style w:type="paragraph" w:customStyle="1" w:styleId="E48DD9F284B446A7A73A5FF1BF8B7356">
    <w:name w:val="E48DD9F284B446A7A73A5FF1BF8B7356"/>
    <w:rsid w:val="00540AC2"/>
  </w:style>
  <w:style w:type="paragraph" w:customStyle="1" w:styleId="3B143E6DEF134046996E85E908902DE7">
    <w:name w:val="3B143E6DEF134046996E85E908902DE7"/>
    <w:rsid w:val="00700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15001-5C91-4E01-A3D8-0CF404609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Robles</dc:creator>
  <cp:keywords/>
  <cp:lastModifiedBy>Sandoval, Carlos</cp:lastModifiedBy>
  <cp:revision>2</cp:revision>
  <dcterms:created xsi:type="dcterms:W3CDTF">2021-01-15T17:19:00Z</dcterms:created>
  <dcterms:modified xsi:type="dcterms:W3CDTF">2021-01-15T17:19:00Z</dcterms:modified>
  <cp:version/>
</cp:coreProperties>
</file>