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81332" w14:textId="77777777" w:rsidR="00EA7F14" w:rsidRDefault="00905FC9" w:rsidP="00F75368">
      <w:pPr>
        <w:pStyle w:val="Name"/>
        <w:ind w:left="2160" w:firstLine="720"/>
        <w:jc w:val="lef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Michelle K Trimble</w:t>
      </w:r>
    </w:p>
    <w:p w14:paraId="41016354" w14:textId="14BDE317" w:rsidR="008C51D8" w:rsidRDefault="0EBC4F76" w:rsidP="0EBC4F76">
      <w:pPr>
        <w:pStyle w:val="Name"/>
        <w:spacing w:before="0"/>
        <w:jc w:val="left"/>
        <w:rPr>
          <w:rFonts w:ascii="Times New Roman" w:hAnsi="Times New Roman" w:cs="Times New Roman"/>
          <w:sz w:val="20"/>
          <w:szCs w:val="20"/>
        </w:rPr>
      </w:pPr>
      <w:r w:rsidRPr="0EBC4F76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BF64E6">
        <w:rPr>
          <w:rFonts w:ascii="Times New Roman" w:hAnsi="Times New Roman" w:cs="Times New Roman"/>
          <w:sz w:val="22"/>
          <w:szCs w:val="22"/>
        </w:rPr>
        <w:t>4504 Amberley Ridge Avenue, Las Vegas, NV, 89115</w:t>
      </w:r>
    </w:p>
    <w:p w14:paraId="30159E17" w14:textId="7DDDD8A9" w:rsidR="00951D7F" w:rsidRDefault="00951D7F" w:rsidP="00951D7F">
      <w:pPr>
        <w:pStyle w:val="Name"/>
        <w:spacing w:before="0"/>
        <w:ind w:left="360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F665E">
        <w:rPr>
          <w:rStyle w:val="Hyperlink"/>
          <w:rFonts w:ascii="Times New Roman" w:hAnsi="Times New Roman"/>
          <w:sz w:val="20"/>
          <w:szCs w:val="20"/>
        </w:rPr>
        <w:t>Mtrimble90@gmail.com</w:t>
      </w:r>
    </w:p>
    <w:p w14:paraId="40E7DF05" w14:textId="6936A41F" w:rsidR="008C51D8" w:rsidRPr="008C51D8" w:rsidRDefault="00951D7F" w:rsidP="00951D7F">
      <w:pPr>
        <w:pStyle w:val="Name"/>
        <w:spacing w:before="0"/>
        <w:ind w:left="360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C1C82">
        <w:rPr>
          <w:rFonts w:ascii="Times New Roman" w:hAnsi="Times New Roman" w:cs="Times New Roman"/>
          <w:sz w:val="20"/>
          <w:szCs w:val="20"/>
        </w:rPr>
        <w:t>Cell: 850-516-4011</w:t>
      </w:r>
    </w:p>
    <w:p w14:paraId="463AFF70" w14:textId="77777777" w:rsidR="00EA7F14" w:rsidRPr="00534197" w:rsidRDefault="00EA7F14" w:rsidP="008C2E1D">
      <w:pPr>
        <w:pStyle w:val="Horizontalline"/>
      </w:pPr>
    </w:p>
    <w:p w14:paraId="114AEAEC" w14:textId="77777777" w:rsidR="008C51D8" w:rsidRDefault="008C51D8" w:rsidP="008C51D8">
      <w:pPr>
        <w:rPr>
          <w:rFonts w:ascii="Times New Roman" w:hAnsi="Times New Roman"/>
          <w:b/>
          <w:bCs/>
          <w:sz w:val="28"/>
          <w:szCs w:val="28"/>
        </w:rPr>
      </w:pPr>
    </w:p>
    <w:p w14:paraId="2EC58ABE" w14:textId="77777777" w:rsidR="008C51D8" w:rsidRDefault="008C51D8" w:rsidP="008C51D8">
      <w:pPr>
        <w:rPr>
          <w:rFonts w:ascii="Times New Roman" w:hAnsi="Times New Roman"/>
          <w:b/>
          <w:sz w:val="28"/>
          <w:szCs w:val="28"/>
        </w:rPr>
      </w:pPr>
      <w:r w:rsidRPr="008C51D8">
        <w:rPr>
          <w:rFonts w:ascii="Times New Roman" w:hAnsi="Times New Roman"/>
          <w:b/>
          <w:sz w:val="28"/>
          <w:szCs w:val="28"/>
        </w:rPr>
        <w:t>Objective</w:t>
      </w:r>
    </w:p>
    <w:p w14:paraId="5CAC84D8" w14:textId="119FB963" w:rsidR="00935E9D" w:rsidRDefault="000A7994" w:rsidP="008C51D8">
      <w:pPr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 xml:space="preserve">To obtain a position </w:t>
      </w:r>
      <w:r w:rsidRPr="00935E9D">
        <w:rPr>
          <w:rFonts w:asciiTheme="majorBidi" w:hAnsiTheme="majorBidi" w:cstheme="majorBidi"/>
          <w:color w:val="333333"/>
        </w:rPr>
        <w:t>where I can communicate directly with customers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Theme="majorBidi" w:hAnsiTheme="majorBidi" w:cstheme="majorBidi"/>
          <w:color w:val="333333"/>
        </w:rPr>
        <w:t>marrying my IT skills with my customer service skills and providing the best possible experience for the end user. I also hope to gain more knowledge in the field and grow as a valuable part of the IT team.</w:t>
      </w:r>
    </w:p>
    <w:p w14:paraId="3797D2D2" w14:textId="77777777" w:rsidR="000A7994" w:rsidRDefault="000A7994" w:rsidP="008C51D8">
      <w:pPr>
        <w:rPr>
          <w:rFonts w:ascii="Times New Roman" w:hAnsi="Times New Roman"/>
          <w:b/>
          <w:sz w:val="28"/>
          <w:szCs w:val="28"/>
        </w:rPr>
      </w:pPr>
    </w:p>
    <w:p w14:paraId="11D9E082" w14:textId="75BAB86B" w:rsidR="00887355" w:rsidRDefault="00887355" w:rsidP="008C51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</w:t>
      </w:r>
    </w:p>
    <w:p w14:paraId="6E8F8A62" w14:textId="50D9D9BD" w:rsidR="00887355" w:rsidRPr="00887355" w:rsidRDefault="00887355" w:rsidP="00887355">
      <w:pPr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I have 25</w:t>
      </w:r>
      <w:r w:rsidRPr="00887355">
        <w:rPr>
          <w:rFonts w:ascii="Times New Roman" w:hAnsi="Times New Roman"/>
        </w:rPr>
        <w:t xml:space="preserve"> years </w:t>
      </w:r>
      <w:r>
        <w:rPr>
          <w:rFonts w:ascii="Times New Roman" w:hAnsi="Times New Roman"/>
        </w:rPr>
        <w:t xml:space="preserve">of </w:t>
      </w:r>
      <w:r w:rsidRPr="00887355">
        <w:rPr>
          <w:rFonts w:ascii="Times New Roman" w:hAnsi="Times New Roman"/>
        </w:rPr>
        <w:t>experience working in a professional environment exercising effective c</w:t>
      </w:r>
      <w:r w:rsidR="00160E0E">
        <w:rPr>
          <w:rFonts w:ascii="Times New Roman" w:hAnsi="Times New Roman"/>
        </w:rPr>
        <w:t>ommunication skills via verbal and written</w:t>
      </w:r>
      <w:r w:rsidRPr="00887355">
        <w:rPr>
          <w:rFonts w:ascii="Times New Roman" w:hAnsi="Times New Roman"/>
        </w:rPr>
        <w:t xml:space="preserve">.  I have utilized a variety of communications equipment to expeditiously plan, execute, and coordinate a multitude of tasks to achieve a </w:t>
      </w:r>
      <w:r>
        <w:rPr>
          <w:rFonts w:ascii="Times New Roman" w:hAnsi="Times New Roman"/>
        </w:rPr>
        <w:t xml:space="preserve">common goal of up to multi-million </w:t>
      </w:r>
      <w:r w:rsidRPr="00887355">
        <w:rPr>
          <w:rFonts w:ascii="Times New Roman" w:hAnsi="Times New Roman"/>
        </w:rPr>
        <w:t>dollar overhaul</w:t>
      </w:r>
      <w:r>
        <w:rPr>
          <w:rFonts w:ascii="Times New Roman" w:hAnsi="Times New Roman"/>
        </w:rPr>
        <w:t>s</w:t>
      </w:r>
      <w:r w:rsidRPr="00887355">
        <w:rPr>
          <w:rFonts w:ascii="Times New Roman" w:hAnsi="Times New Roman"/>
        </w:rPr>
        <w:t xml:space="preserve"> of computer systems hardware/software upgrades.  I have utilized troubleshooting techniques that allow me to think outside of the routine and become effective at recognizing problems and quickly diagno</w:t>
      </w:r>
      <w:r w:rsidR="00EF07F2">
        <w:rPr>
          <w:rFonts w:ascii="Times New Roman" w:hAnsi="Times New Roman"/>
        </w:rPr>
        <w:t>sing a potential solution.  I am</w:t>
      </w:r>
      <w:r w:rsidRPr="00887355">
        <w:rPr>
          <w:rFonts w:ascii="Times New Roman" w:hAnsi="Times New Roman"/>
        </w:rPr>
        <w:t xml:space="preserve"> proficient in Windows 7</w:t>
      </w:r>
      <w:r>
        <w:rPr>
          <w:rFonts w:ascii="Times New Roman" w:hAnsi="Times New Roman"/>
        </w:rPr>
        <w:t xml:space="preserve"> </w:t>
      </w:r>
      <w:r w:rsidRPr="00887355">
        <w:rPr>
          <w:rFonts w:ascii="Times New Roman" w:hAnsi="Times New Roman"/>
        </w:rPr>
        <w:t>&amp; 10 Power point, Word, and Excel.</w:t>
      </w:r>
    </w:p>
    <w:p w14:paraId="1741D516" w14:textId="77777777" w:rsidR="00887355" w:rsidRPr="008C51D8" w:rsidRDefault="00887355" w:rsidP="008C51D8">
      <w:pPr>
        <w:rPr>
          <w:rFonts w:ascii="Times New Roman" w:hAnsi="Times New Roman"/>
          <w:b/>
          <w:sz w:val="28"/>
          <w:szCs w:val="28"/>
        </w:rPr>
      </w:pPr>
    </w:p>
    <w:p w14:paraId="536B91E3" w14:textId="77777777" w:rsidR="00867B6B" w:rsidRDefault="00867B6B" w:rsidP="00867B6B">
      <w:pPr>
        <w:pStyle w:val="Defaul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</w:p>
    <w:p w14:paraId="1166C4B6" w14:textId="2FA96442" w:rsidR="00867B6B" w:rsidRDefault="00867B6B" w:rsidP="0EBC4F76">
      <w:pPr>
        <w:pStyle w:val="Default"/>
        <w:jc w:val="both"/>
        <w:rPr>
          <w:rFonts w:ascii="Times New Roman" w:hAnsi="Times New Roman" w:cs="Times New Roman"/>
        </w:rPr>
      </w:pPr>
      <w:r w:rsidRPr="0EBC4F76">
        <w:rPr>
          <w:rFonts w:ascii="Times New Roman" w:hAnsi="Times New Roman" w:cs="Times New Roman"/>
        </w:rPr>
        <w:t xml:space="preserve">University of West Florida, </w:t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="00951D7F">
        <w:rPr>
          <w:rFonts w:ascii="Times New Roman" w:hAnsi="Times New Roman"/>
        </w:rPr>
        <w:tab/>
      </w:r>
      <w:r w:rsidRPr="0EBC4F76">
        <w:rPr>
          <w:rFonts w:ascii="Times New Roman" w:hAnsi="Times New Roman" w:cs="Times New Roman"/>
        </w:rPr>
        <w:t>Pensacola, FL</w:t>
      </w:r>
    </w:p>
    <w:p w14:paraId="22AB2648" w14:textId="6C9F708C" w:rsidR="00867B6B" w:rsidRPr="00867B6B" w:rsidRDefault="00867B6B" w:rsidP="2B18BE8B">
      <w:pPr>
        <w:pStyle w:val="Default"/>
        <w:rPr>
          <w:rFonts w:ascii="Times New Roman" w:hAnsi="Times New Roman" w:cs="Times New Roman"/>
        </w:rPr>
      </w:pPr>
      <w:r w:rsidRPr="2B18BE8B">
        <w:rPr>
          <w:rFonts w:ascii="Times New Roman" w:hAnsi="Times New Roman" w:cs="Times New Roman"/>
        </w:rPr>
        <w:t>B.S. in Information Technology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2B18BE8B" w:rsidRPr="2B18B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2B18BE8B">
        <w:rPr>
          <w:rFonts w:ascii="Times New Roman" w:hAnsi="Times New Roman" w:cs="Times New Roman"/>
        </w:rPr>
        <w:t>2013-2015</w:t>
      </w:r>
    </w:p>
    <w:p w14:paraId="51360F86" w14:textId="77777777" w:rsidR="00867B6B" w:rsidRDefault="00867B6B" w:rsidP="00867B6B">
      <w:pPr>
        <w:pStyle w:val="Default"/>
        <w:rPr>
          <w:rFonts w:ascii="Times New Roman" w:hAnsi="Times New Roman"/>
          <w:b/>
          <w:sz w:val="28"/>
          <w:szCs w:val="28"/>
        </w:rPr>
      </w:pPr>
    </w:p>
    <w:p w14:paraId="1ABBFCB3" w14:textId="1AE835D2" w:rsidR="00867B6B" w:rsidRDefault="00867B6B" w:rsidP="0EBC4F76">
      <w:pPr>
        <w:pStyle w:val="Default"/>
        <w:rPr>
          <w:rFonts w:ascii="Times New Roman" w:hAnsi="Times New Roman" w:cs="Times New Roman"/>
        </w:rPr>
      </w:pPr>
      <w:r w:rsidRPr="0EBC4F76">
        <w:rPr>
          <w:rFonts w:ascii="Times New Roman" w:hAnsi="Times New Roman" w:cs="Times New Roman"/>
        </w:rPr>
        <w:t>Pensacola Junior 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EBC4F76" w:rsidRPr="0EBC4F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0EBC4F76">
        <w:rPr>
          <w:rFonts w:ascii="Times New Roman" w:hAnsi="Times New Roman" w:cs="Times New Roman"/>
        </w:rPr>
        <w:t>Pensacola, FL</w:t>
      </w:r>
    </w:p>
    <w:p w14:paraId="3DEA7ABC" w14:textId="2BF8BDE7" w:rsidR="00867B6B" w:rsidRDefault="00867B6B" w:rsidP="2B18BE8B">
      <w:pPr>
        <w:pStyle w:val="Default"/>
        <w:rPr>
          <w:rFonts w:ascii="Times New Roman" w:hAnsi="Times New Roman" w:cs="Times New Roman"/>
        </w:rPr>
      </w:pPr>
      <w:r w:rsidRPr="2B18BE8B">
        <w:rPr>
          <w:rFonts w:ascii="Times New Roman" w:hAnsi="Times New Roman" w:cs="Times New Roman"/>
        </w:rPr>
        <w:t>A.A in Business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2B18BE8B" w:rsidRPr="2B18BE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ab/>
      </w:r>
      <w:r w:rsidRPr="2B18BE8B">
        <w:rPr>
          <w:rFonts w:ascii="Times New Roman" w:hAnsi="Times New Roman" w:cs="Times New Roman"/>
        </w:rPr>
        <w:t>1999-2002</w:t>
      </w:r>
    </w:p>
    <w:p w14:paraId="009A044A" w14:textId="2FA3354B" w:rsidR="00843E4C" w:rsidRDefault="00843E4C" w:rsidP="2B18BE8B">
      <w:pPr>
        <w:pStyle w:val="Default"/>
        <w:rPr>
          <w:rFonts w:ascii="Times New Roman" w:hAnsi="Times New Roman" w:cs="Times New Roman"/>
        </w:rPr>
      </w:pPr>
    </w:p>
    <w:p w14:paraId="234050BF" w14:textId="486D83C9" w:rsidR="00843E4C" w:rsidRDefault="00843E4C" w:rsidP="2B18BE8B">
      <w:pPr>
        <w:pStyle w:val="Default"/>
        <w:rPr>
          <w:rFonts w:ascii="Times New Roman" w:hAnsi="Times New Roman" w:cs="Times New Roman"/>
          <w:b/>
        </w:rPr>
      </w:pPr>
      <w:r w:rsidRPr="00843E4C">
        <w:rPr>
          <w:rFonts w:ascii="Times New Roman" w:hAnsi="Times New Roman" w:cs="Times New Roman"/>
          <w:b/>
        </w:rPr>
        <w:t>Certification</w:t>
      </w:r>
    </w:p>
    <w:p w14:paraId="512CC6FF" w14:textId="77777777" w:rsidR="00843E4C" w:rsidRDefault="00843E4C" w:rsidP="00843E4C">
      <w:pPr>
        <w:pStyle w:val="NoSpacing"/>
        <w:jc w:val="both"/>
      </w:pPr>
      <w:r>
        <w:t>Web Development Certification</w:t>
      </w:r>
    </w:p>
    <w:p w14:paraId="2C659C60" w14:textId="3DDB0059" w:rsidR="00843E4C" w:rsidRDefault="00843E4C" w:rsidP="00843E4C">
      <w:pPr>
        <w:pStyle w:val="Default"/>
        <w:rPr>
          <w:rFonts w:ascii="Times New Roman" w:hAnsi="Times New Roman" w:cs="Times New Roman"/>
          <w:b/>
        </w:rPr>
      </w:pPr>
      <w:r>
        <w:t>Database Systems Certification</w:t>
      </w:r>
    </w:p>
    <w:p w14:paraId="7D3FAF4E" w14:textId="56753278" w:rsidR="008C51D8" w:rsidRDefault="00843E4C" w:rsidP="00867B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Security +</w:t>
      </w:r>
    </w:p>
    <w:p w14:paraId="691E05B9" w14:textId="24D941CD" w:rsidR="008F60AD" w:rsidRDefault="008F60AD" w:rsidP="00867B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BE2C51" wp14:editId="43B6E6E8">
            <wp:extent cx="954484" cy="954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tia Ba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43" cy="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39EF" w14:textId="77777777" w:rsidR="00843E4C" w:rsidRPr="00867B6B" w:rsidRDefault="00843E4C" w:rsidP="00867B6B">
      <w:pPr>
        <w:pStyle w:val="Default"/>
        <w:rPr>
          <w:rFonts w:ascii="Times New Roman" w:hAnsi="Times New Roman"/>
        </w:rPr>
      </w:pPr>
    </w:p>
    <w:p w14:paraId="243A66F0" w14:textId="6062EA78" w:rsidR="003C739C" w:rsidRDefault="0EBC4F76" w:rsidP="00867B6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EBC4F76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52405D28" w14:textId="4DC9E153" w:rsidR="003C739C" w:rsidRDefault="003C739C" w:rsidP="00867B6B">
      <w:pPr>
        <w:pStyle w:val="Default"/>
        <w:rPr>
          <w:rFonts w:ascii="Times New Roman" w:hAnsi="Times New Roman" w:cs="Times New Roman"/>
          <w:bCs/>
        </w:rPr>
      </w:pPr>
      <w:r w:rsidRPr="003C739C">
        <w:rPr>
          <w:rFonts w:ascii="Times New Roman" w:hAnsi="Times New Roman" w:cs="Times New Roman"/>
          <w:b/>
          <w:bCs/>
        </w:rPr>
        <w:t>Caesars Entertainment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Las Vegas, NV</w:t>
      </w:r>
    </w:p>
    <w:p w14:paraId="03B5255F" w14:textId="46CE3FDB" w:rsidR="003C739C" w:rsidRPr="003C739C" w:rsidRDefault="00D323CD" w:rsidP="003C739C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Support Specialist I</w:t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</w:r>
      <w:r w:rsidR="003C739C">
        <w:rPr>
          <w:rFonts w:ascii="Times New Roman" w:hAnsi="Times New Roman"/>
          <w:bCs/>
        </w:rPr>
        <w:tab/>
        <w:t xml:space="preserve">         </w:t>
      </w:r>
      <w:r w:rsidR="00F31BD3">
        <w:rPr>
          <w:rFonts w:ascii="Times New Roman" w:hAnsi="Times New Roman"/>
          <w:bCs/>
        </w:rPr>
        <w:t xml:space="preserve">   </w:t>
      </w:r>
      <w:r w:rsidR="003C739C">
        <w:rPr>
          <w:rFonts w:ascii="Times New Roman" w:hAnsi="Times New Roman"/>
          <w:bCs/>
        </w:rPr>
        <w:t xml:space="preserve"> </w:t>
      </w:r>
      <w:r w:rsidR="00F31BD3">
        <w:rPr>
          <w:rFonts w:ascii="Times New Roman" w:hAnsi="Times New Roman"/>
          <w:bCs/>
        </w:rPr>
        <w:t xml:space="preserve">               </w:t>
      </w:r>
      <w:r w:rsidR="003C739C">
        <w:rPr>
          <w:rFonts w:ascii="Times New Roman" w:hAnsi="Times New Roman"/>
        </w:rPr>
        <w:t>Oct 2019 – Present</w:t>
      </w:r>
      <w:r w:rsidR="003C739C">
        <w:rPr>
          <w:rFonts w:ascii="Times New Roman" w:hAnsi="Times New Roman"/>
        </w:rPr>
        <w:tab/>
      </w:r>
      <w:r w:rsidR="003C739C">
        <w:rPr>
          <w:rFonts w:ascii="Times New Roman" w:hAnsi="Times New Roman"/>
        </w:rPr>
        <w:tab/>
        <w:t xml:space="preserve">                                                            </w:t>
      </w:r>
    </w:p>
    <w:p w14:paraId="57676615" w14:textId="77777777" w:rsidR="003C739C" w:rsidRPr="0039254E" w:rsidRDefault="003C739C" w:rsidP="003C739C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34C412CA" w14:textId="7551829D" w:rsidR="003C739C" w:rsidRPr="003C739C" w:rsidRDefault="003C739C" w:rsidP="003C739C">
      <w:pPr>
        <w:pStyle w:val="ListParagraph"/>
        <w:numPr>
          <w:ilvl w:val="0"/>
          <w:numId w:val="3"/>
        </w:numPr>
        <w:rPr>
          <w:rFonts w:eastAsia="Verdana"/>
          <w:szCs w:val="24"/>
        </w:rPr>
      </w:pPr>
      <w:r w:rsidRPr="003C739C">
        <w:rPr>
          <w:rFonts w:eastAsia="Verdana"/>
          <w:szCs w:val="24"/>
        </w:rPr>
        <w:t>M</w:t>
      </w:r>
      <w:r w:rsidR="00D323CD">
        <w:rPr>
          <w:rFonts w:eastAsia="Verdana"/>
          <w:szCs w:val="24"/>
        </w:rPr>
        <w:t>aintain POS machines; performed install and upgrades</w:t>
      </w:r>
    </w:p>
    <w:p w14:paraId="7BC41654" w14:textId="32D47C7B" w:rsidR="003C739C" w:rsidRPr="00D323CD" w:rsidRDefault="003C739C" w:rsidP="00D323CD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>
        <w:rPr>
          <w:szCs w:val="24"/>
        </w:rPr>
        <w:t>; use Link runner to trouble shoot/ verify VLAN and port information</w:t>
      </w:r>
    </w:p>
    <w:p w14:paraId="64AFFB53" w14:textId="6B2E5CD1" w:rsidR="003C739C" w:rsidRPr="00191A8D" w:rsidRDefault="003C739C" w:rsidP="003C739C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Provide essentia</w:t>
      </w:r>
      <w:r w:rsidR="00D323CD">
        <w:rPr>
          <w:szCs w:val="24"/>
        </w:rPr>
        <w:t xml:space="preserve">l systems support for </w:t>
      </w:r>
      <w:r>
        <w:rPr>
          <w:szCs w:val="24"/>
        </w:rPr>
        <w:t xml:space="preserve">network </w:t>
      </w:r>
      <w:r w:rsidR="00D323CD">
        <w:rPr>
          <w:szCs w:val="24"/>
        </w:rPr>
        <w:t>hardware, desktops</w:t>
      </w:r>
      <w:r>
        <w:rPr>
          <w:szCs w:val="24"/>
        </w:rPr>
        <w:t>, laptops, softw</w:t>
      </w:r>
      <w:r w:rsidR="00D323CD">
        <w:rPr>
          <w:szCs w:val="24"/>
        </w:rPr>
        <w:t>are and printers, workstations and other network devices</w:t>
      </w:r>
    </w:p>
    <w:p w14:paraId="4E498DD2" w14:textId="77777777" w:rsidR="003C739C" w:rsidRDefault="003C739C" w:rsidP="003C739C">
      <w:pPr>
        <w:pStyle w:val="NoSpacing"/>
        <w:numPr>
          <w:ilvl w:val="0"/>
          <w:numId w:val="3"/>
        </w:numPr>
      </w:pPr>
      <w:r>
        <w:t>Follow ITIL based practices for incident management, problem management, configuration management and customer service</w:t>
      </w:r>
    </w:p>
    <w:p w14:paraId="014DF47E" w14:textId="38814DFF" w:rsidR="003C739C" w:rsidRPr="0039254E" w:rsidRDefault="003C739C" w:rsidP="003C739C"/>
    <w:p w14:paraId="1443400E" w14:textId="0FBBCDEE" w:rsidR="000E61CF" w:rsidRPr="0039254E" w:rsidRDefault="000E61CF" w:rsidP="000E61CF">
      <w:r>
        <w:rPr>
          <w:rFonts w:ascii="Times New Roman" w:hAnsi="Times New Roman"/>
          <w:b/>
          <w:bCs/>
        </w:rPr>
        <w:t>AURORA DIAGNOSTICS LMC LABORATORIES</w:t>
      </w:r>
      <w:r w:rsidRPr="0EBC4F76">
        <w:rPr>
          <w:b/>
          <w:bCs/>
        </w:rPr>
        <w:t xml:space="preserve">, </w:t>
      </w:r>
      <w:r w:rsidRPr="0074066F">
        <w:rPr>
          <w:rFonts w:ascii="Times New Roman" w:hAnsi="Times New Roman"/>
          <w:bCs/>
        </w:rPr>
        <w:t>Las Vegas, NV</w:t>
      </w:r>
    </w:p>
    <w:p w14:paraId="72FD134D" w14:textId="66C0DE2C" w:rsidR="000E61CF" w:rsidRPr="0039254E" w:rsidRDefault="000E61CF" w:rsidP="000E61CF">
      <w:r>
        <w:rPr>
          <w:rFonts w:ascii="Times New Roman" w:hAnsi="Times New Roman"/>
        </w:rPr>
        <w:t>IT Support Technician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</w:t>
      </w:r>
      <w:r w:rsidR="00644CAB">
        <w:rPr>
          <w:rFonts w:ascii="Times New Roman" w:hAnsi="Times New Roman"/>
        </w:rPr>
        <w:t>May 2018</w:t>
      </w:r>
      <w:r w:rsidR="009443B3">
        <w:rPr>
          <w:rFonts w:ascii="Times New Roman" w:hAnsi="Times New Roman"/>
        </w:rPr>
        <w:t xml:space="preserve"> – September 2019</w:t>
      </w:r>
    </w:p>
    <w:p w14:paraId="71DA7658" w14:textId="77777777" w:rsidR="000E61CF" w:rsidRPr="0039254E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4FAF418" w14:textId="079E722B" w:rsidR="000E61CF" w:rsidRPr="0039254E" w:rsidRDefault="00EA4FF8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 xml:space="preserve">Manage </w:t>
      </w:r>
      <w:r w:rsidR="000E61CF" w:rsidRPr="0EBC4F76">
        <w:rPr>
          <w:szCs w:val="24"/>
        </w:rPr>
        <w:t xml:space="preserve">phone </w:t>
      </w:r>
      <w:r w:rsidR="003D484B">
        <w:rPr>
          <w:szCs w:val="24"/>
        </w:rPr>
        <w:t>system</w:t>
      </w:r>
      <w:r w:rsidR="000E61CF" w:rsidRPr="0EBC4F76">
        <w:rPr>
          <w:szCs w:val="24"/>
        </w:rPr>
        <w:t>, on-line diagnosis, and responding to user service requests</w:t>
      </w:r>
      <w:r w:rsidR="003B6D80">
        <w:rPr>
          <w:szCs w:val="24"/>
        </w:rPr>
        <w:t>, provides user training</w:t>
      </w:r>
    </w:p>
    <w:p w14:paraId="0A732CBD" w14:textId="77777777" w:rsidR="000E61CF" w:rsidRPr="00F20194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>
        <w:rPr>
          <w:szCs w:val="24"/>
        </w:rPr>
        <w:t>; use Link runner to trouble shoot/ verify VLAN and port information</w:t>
      </w:r>
    </w:p>
    <w:p w14:paraId="50CC35CE" w14:textId="3840B01F" w:rsidR="00F20194" w:rsidRPr="0039254E" w:rsidRDefault="00F20194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Responsible for establishing and maintaining user accounts, profiles, file sharing, access privileges, and overall system security</w:t>
      </w:r>
    </w:p>
    <w:p w14:paraId="7F881756" w14:textId="29A30E39" w:rsidR="000E61CF" w:rsidRPr="00985A35" w:rsidRDefault="000E61CF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 xml:space="preserve">Performs </w:t>
      </w:r>
      <w:r w:rsidR="003D484B">
        <w:rPr>
          <w:szCs w:val="24"/>
        </w:rPr>
        <w:t>software upgrades; convert users to from version 8 to version 9 on Fusion Text dictation software</w:t>
      </w:r>
    </w:p>
    <w:p w14:paraId="22F445CA" w14:textId="405389CE" w:rsidR="000E61CF" w:rsidRPr="00191A8D" w:rsidRDefault="00F20194" w:rsidP="000E61C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Provide essential systems support and network administration support for servers,</w:t>
      </w:r>
      <w:r w:rsidR="004E7C22">
        <w:rPr>
          <w:szCs w:val="24"/>
        </w:rPr>
        <w:t xml:space="preserve"> network hardware, </w:t>
      </w:r>
      <w:r w:rsidR="00E33CF8">
        <w:rPr>
          <w:szCs w:val="24"/>
        </w:rPr>
        <w:t xml:space="preserve">desktops, laptops, software and printers, workstations, label printers, lab equipment and other network connected devices </w:t>
      </w:r>
    </w:p>
    <w:p w14:paraId="1026207D" w14:textId="35A9CC8E" w:rsidR="000E61CF" w:rsidRDefault="00E33CF8" w:rsidP="000E61CF">
      <w:pPr>
        <w:pStyle w:val="NoSpacing"/>
        <w:numPr>
          <w:ilvl w:val="0"/>
          <w:numId w:val="3"/>
        </w:numPr>
      </w:pPr>
      <w:r>
        <w:t>Follow ITIL based practices for incident management, problem management, configuration management and customer service</w:t>
      </w:r>
    </w:p>
    <w:p w14:paraId="21B9278A" w14:textId="23110C25" w:rsidR="000E61CF" w:rsidRDefault="00B64BD7" w:rsidP="000E61CF">
      <w:pPr>
        <w:pStyle w:val="NoSpacing"/>
        <w:numPr>
          <w:ilvl w:val="0"/>
          <w:numId w:val="3"/>
        </w:numPr>
      </w:pPr>
      <w:r>
        <w:t>Monitors network traffic for vulnerabilities, configuration changes and policy changes</w:t>
      </w:r>
    </w:p>
    <w:p w14:paraId="194ECCB9" w14:textId="2F406FE3" w:rsidR="00D3610A" w:rsidRDefault="00D3610A" w:rsidP="000E61CF">
      <w:pPr>
        <w:pStyle w:val="NoSpacing"/>
        <w:numPr>
          <w:ilvl w:val="0"/>
          <w:numId w:val="3"/>
        </w:numPr>
      </w:pPr>
      <w:r>
        <w:t xml:space="preserve">Installs maintains and monitors firewalls and WIFI Access Points </w:t>
      </w:r>
      <w:r w:rsidR="003B6D80">
        <w:t xml:space="preserve">and other network equipment </w:t>
      </w:r>
      <w:r>
        <w:t xml:space="preserve">at remote </w:t>
      </w:r>
      <w:r w:rsidR="003B6D80">
        <w:t>locations</w:t>
      </w:r>
    </w:p>
    <w:p w14:paraId="28EC4DA7" w14:textId="77777777" w:rsidR="000E61CF" w:rsidRDefault="000E61CF" w:rsidP="00867B6B">
      <w:pPr>
        <w:pStyle w:val="Default"/>
        <w:rPr>
          <w:rFonts w:ascii="Times New Roman" w:hAnsi="Times New Roman" w:cs="Times New Roman"/>
          <w:b/>
          <w:bCs/>
        </w:rPr>
      </w:pPr>
    </w:p>
    <w:p w14:paraId="6DF9758D" w14:textId="56C4C435" w:rsidR="0074066F" w:rsidRDefault="0074066F" w:rsidP="00867B6B">
      <w:pPr>
        <w:pStyle w:val="Default"/>
        <w:rPr>
          <w:rFonts w:ascii="Times New Roman" w:hAnsi="Times New Roman" w:cs="Times New Roman"/>
          <w:bCs/>
        </w:rPr>
      </w:pPr>
      <w:proofErr w:type="spellStart"/>
      <w:r w:rsidRPr="0074066F">
        <w:rPr>
          <w:rFonts w:ascii="Times New Roman" w:hAnsi="Times New Roman" w:cs="Times New Roman"/>
          <w:b/>
          <w:bCs/>
        </w:rPr>
        <w:t>Teksystems</w:t>
      </w:r>
      <w:proofErr w:type="spellEnd"/>
      <w:r w:rsidR="000E61CF">
        <w:rPr>
          <w:rFonts w:ascii="Times New Roman" w:hAnsi="Times New Roman" w:cs="Times New Roman"/>
          <w:b/>
          <w:bCs/>
        </w:rPr>
        <w:t>/</w:t>
      </w:r>
      <w:r w:rsidRPr="0074066F">
        <w:rPr>
          <w:rFonts w:ascii="Times New Roman" w:hAnsi="Times New Roman" w:cs="Times New Roman"/>
          <w:b/>
          <w:bCs/>
        </w:rPr>
        <w:t xml:space="preserve"> C</w:t>
      </w:r>
      <w:r w:rsidR="000E61CF">
        <w:rPr>
          <w:rFonts w:ascii="Times New Roman" w:hAnsi="Times New Roman" w:cs="Times New Roman"/>
          <w:b/>
          <w:bCs/>
        </w:rPr>
        <w:t>AESARS</w:t>
      </w:r>
      <w:r w:rsidRPr="0074066F">
        <w:rPr>
          <w:rFonts w:ascii="Times New Roman" w:hAnsi="Times New Roman" w:cs="Times New Roman"/>
          <w:b/>
          <w:bCs/>
        </w:rPr>
        <w:t xml:space="preserve"> E</w:t>
      </w:r>
      <w:r w:rsidR="000E61CF">
        <w:rPr>
          <w:rFonts w:ascii="Times New Roman" w:hAnsi="Times New Roman" w:cs="Times New Roman"/>
          <w:b/>
          <w:bCs/>
        </w:rPr>
        <w:t>NTERTAINMENT</w:t>
      </w:r>
      <w:r w:rsidRPr="0074066F">
        <w:rPr>
          <w:rFonts w:ascii="Times New Roman" w:hAnsi="Times New Roman" w:cs="Times New Roman"/>
          <w:b/>
          <w:bCs/>
        </w:rPr>
        <w:t xml:space="preserve">, </w:t>
      </w:r>
      <w:r w:rsidRPr="0074066F">
        <w:rPr>
          <w:rFonts w:ascii="Times New Roman" w:hAnsi="Times New Roman" w:cs="Times New Roman"/>
          <w:bCs/>
        </w:rPr>
        <w:t>Las Vegas, NV</w:t>
      </w:r>
    </w:p>
    <w:p w14:paraId="33F08FE1" w14:textId="5A31EB1A" w:rsidR="0074066F" w:rsidRDefault="000E61CF" w:rsidP="00867B6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Systems Support - </w:t>
      </w:r>
      <w:r w:rsidR="0074066F">
        <w:rPr>
          <w:rFonts w:ascii="Times New Roman" w:hAnsi="Times New Roman" w:cs="Times New Roman"/>
          <w:bCs/>
        </w:rPr>
        <w:t xml:space="preserve">Special Events                                                                               January 2018 </w:t>
      </w:r>
      <w:r w:rsidR="0074066F">
        <w:rPr>
          <w:rFonts w:ascii="Times New Roman" w:hAnsi="Times New Roman"/>
        </w:rPr>
        <w:t xml:space="preserve">– </w:t>
      </w:r>
      <w:r w:rsidR="00644CAB">
        <w:rPr>
          <w:rFonts w:ascii="Times New Roman" w:hAnsi="Times New Roman" w:cs="Times New Roman"/>
          <w:bCs/>
        </w:rPr>
        <w:t>May 2018</w:t>
      </w:r>
    </w:p>
    <w:p w14:paraId="69F3A689" w14:textId="2FEB1174" w:rsidR="0074066F" w:rsidRDefault="0074066F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Set-up/remove PCs for special events</w:t>
      </w:r>
    </w:p>
    <w:p w14:paraId="52E4E8A1" w14:textId="219B5598" w:rsidR="00DA3061" w:rsidRPr="00DA3061" w:rsidRDefault="004E1EB5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Image</w:t>
      </w:r>
      <w:r w:rsidR="00EA4FF8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/Troubleshoot POS terminals</w:t>
      </w:r>
    </w:p>
    <w:p w14:paraId="399BC533" w14:textId="197E6953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Image</w:t>
      </w:r>
      <w:r w:rsidR="00EA4FF8">
        <w:rPr>
          <w:rFonts w:ascii="Times New Roman" w:hAnsi="Times New Roman" w:cs="Times New Roman"/>
          <w:bCs/>
        </w:rPr>
        <w:t>d/Troubleshoot</w:t>
      </w:r>
      <w:r>
        <w:rPr>
          <w:rFonts w:ascii="Times New Roman" w:hAnsi="Times New Roman" w:cs="Times New Roman"/>
          <w:bCs/>
        </w:rPr>
        <w:t xml:space="preserve"> PC’s</w:t>
      </w:r>
    </w:p>
    <w:p w14:paraId="7B90FF41" w14:textId="70A37C0E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Installed/Removed </w:t>
      </w:r>
      <w:proofErr w:type="spellStart"/>
      <w:r>
        <w:rPr>
          <w:rFonts w:ascii="Times New Roman" w:hAnsi="Times New Roman" w:cs="Times New Roman"/>
          <w:bCs/>
        </w:rPr>
        <w:t>Veridocs</w:t>
      </w:r>
      <w:proofErr w:type="spellEnd"/>
      <w:r>
        <w:rPr>
          <w:rFonts w:ascii="Times New Roman" w:hAnsi="Times New Roman" w:cs="Times New Roman"/>
          <w:bCs/>
        </w:rPr>
        <w:t xml:space="preserve"> software on PC’s</w:t>
      </w:r>
    </w:p>
    <w:p w14:paraId="3DF6E27A" w14:textId="5F2F63C9" w:rsidR="00DA3061" w:rsidRDefault="00DA3061" w:rsidP="00DA3061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incident tickets for Caesars Entertainment various properties</w:t>
      </w:r>
    </w:p>
    <w:p w14:paraId="59BFE9D2" w14:textId="2189BA87" w:rsidR="0039254E" w:rsidRPr="0039254E" w:rsidRDefault="0039254E" w:rsidP="0EBC4F7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CF98" w14:textId="383E94E3" w:rsidR="0039254E" w:rsidRPr="0039254E" w:rsidRDefault="0EBC4F76" w:rsidP="0EBC4F76">
      <w:r w:rsidRPr="0EBC4F76">
        <w:rPr>
          <w:rFonts w:ascii="Times New Roman" w:hAnsi="Times New Roman"/>
          <w:b/>
          <w:bCs/>
        </w:rPr>
        <w:t>UNIVERSITY OF SOUTH ALABAMA HEALTH SYSTEM</w:t>
      </w:r>
      <w:r w:rsidRPr="0EBC4F76">
        <w:rPr>
          <w:b/>
          <w:bCs/>
        </w:rPr>
        <w:t xml:space="preserve">, </w:t>
      </w:r>
      <w:r w:rsidRPr="0EBC4F76">
        <w:rPr>
          <w:rFonts w:ascii="Times New Roman" w:hAnsi="Times New Roman"/>
        </w:rPr>
        <w:t>Mobile, AL</w:t>
      </w:r>
    </w:p>
    <w:p w14:paraId="05C1E841" w14:textId="1E924E96" w:rsidR="0039254E" w:rsidRPr="0039254E" w:rsidRDefault="0EBC4F76" w:rsidP="0EBC4F76">
      <w:r w:rsidRPr="0EBC4F76">
        <w:rPr>
          <w:rFonts w:ascii="Times New Roman" w:hAnsi="Times New Roman"/>
        </w:rPr>
        <w:t>PC Application Specialist I</w:t>
      </w:r>
      <w:r w:rsidR="0074066F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ab/>
        <w:t xml:space="preserve">                                                             </w:t>
      </w:r>
      <w:r w:rsidR="00256D0E">
        <w:rPr>
          <w:rFonts w:ascii="Times New Roman" w:hAnsi="Times New Roman"/>
        </w:rPr>
        <w:t>June</w:t>
      </w:r>
      <w:r w:rsidR="0074066F">
        <w:rPr>
          <w:rFonts w:ascii="Times New Roman" w:hAnsi="Times New Roman"/>
        </w:rPr>
        <w:t xml:space="preserve"> 2016 – November 2017</w:t>
      </w:r>
    </w:p>
    <w:p w14:paraId="0D82DC50" w14:textId="20EAA17A" w:rsidR="0039254E" w:rsidRPr="004E7C22" w:rsidRDefault="0EBC4F76" w:rsidP="004E7C22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09256BF" w14:textId="72FE8E3B" w:rsidR="0039254E" w:rsidRPr="0039254E" w:rsidRDefault="0EBC4F76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 w:rsidR="00191A8D">
        <w:rPr>
          <w:szCs w:val="24"/>
        </w:rPr>
        <w:t xml:space="preserve">; use </w:t>
      </w:r>
      <w:r w:rsidR="000C1ABC">
        <w:rPr>
          <w:szCs w:val="24"/>
        </w:rPr>
        <w:t>Link runner</w:t>
      </w:r>
      <w:r w:rsidR="00191A8D">
        <w:rPr>
          <w:szCs w:val="24"/>
        </w:rPr>
        <w:t xml:space="preserve"> to </w:t>
      </w:r>
      <w:r w:rsidR="00011EA2">
        <w:rPr>
          <w:szCs w:val="24"/>
        </w:rPr>
        <w:t xml:space="preserve">trouble shoot/ </w:t>
      </w:r>
      <w:r w:rsidR="00191A8D">
        <w:rPr>
          <w:szCs w:val="24"/>
        </w:rPr>
        <w:t>verify VLAN and port information</w:t>
      </w:r>
    </w:p>
    <w:p w14:paraId="340AADFE" w14:textId="7D415095" w:rsidR="0039254E" w:rsidRPr="0039254E" w:rsidRDefault="00256D0E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rPr>
          <w:szCs w:val="24"/>
        </w:rPr>
        <w:t>Performs Domain conversions; Moves PCs from old Domain environment to new Domain; Migrate users to new Domain</w:t>
      </w:r>
    </w:p>
    <w:p w14:paraId="786FE236" w14:textId="7D5BF2CE" w:rsidR="0039254E" w:rsidRPr="00191A8D" w:rsidRDefault="0EBC4F76" w:rsidP="0EBC4F7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 xml:space="preserve">Install and maintain latest versions of printers, </w:t>
      </w:r>
      <w:r w:rsidR="00191A8D">
        <w:rPr>
          <w:szCs w:val="24"/>
        </w:rPr>
        <w:t>label printer,</w:t>
      </w:r>
      <w:r w:rsidR="007206DC">
        <w:rPr>
          <w:szCs w:val="24"/>
        </w:rPr>
        <w:t xml:space="preserve"> print servers,</w:t>
      </w:r>
      <w:r w:rsidR="00191A8D">
        <w:rPr>
          <w:szCs w:val="24"/>
        </w:rPr>
        <w:t xml:space="preserve"> </w:t>
      </w:r>
      <w:r w:rsidRPr="0EBC4F76">
        <w:rPr>
          <w:szCs w:val="24"/>
        </w:rPr>
        <w:t xml:space="preserve">PCs, </w:t>
      </w:r>
      <w:r w:rsidR="00011EA2">
        <w:rPr>
          <w:szCs w:val="24"/>
        </w:rPr>
        <w:t xml:space="preserve">laptops </w:t>
      </w:r>
      <w:r w:rsidRPr="0EBC4F76">
        <w:rPr>
          <w:szCs w:val="24"/>
        </w:rPr>
        <w:t>and thin client hardware/software updates</w:t>
      </w:r>
    </w:p>
    <w:p w14:paraId="606657A4" w14:textId="4DBD598B" w:rsidR="00191A8D" w:rsidRDefault="00191A8D" w:rsidP="00191A8D">
      <w:pPr>
        <w:pStyle w:val="NoSpacing"/>
        <w:numPr>
          <w:ilvl w:val="0"/>
          <w:numId w:val="3"/>
        </w:numPr>
      </w:pPr>
      <w:r>
        <w:t>Implementing Cerner EMR</w:t>
      </w:r>
      <w:r w:rsidR="00011EA2">
        <w:t xml:space="preserve"> -</w:t>
      </w:r>
      <w:r>
        <w:t xml:space="preserve"> responsible for hardware deployment of labs, NICU and all other Nursing areas</w:t>
      </w:r>
    </w:p>
    <w:p w14:paraId="7420F53F" w14:textId="420B7AFA" w:rsidR="00256D0E" w:rsidRPr="00940B9C" w:rsidRDefault="00256D0E" w:rsidP="00191A8D">
      <w:pPr>
        <w:pStyle w:val="NoSpacing"/>
        <w:numPr>
          <w:ilvl w:val="0"/>
          <w:numId w:val="3"/>
        </w:numPr>
      </w:pPr>
      <w:r>
        <w:t>Create Hardware quotes from vendors for new equipment orders for end users</w:t>
      </w:r>
    </w:p>
    <w:p w14:paraId="2F621469" w14:textId="2E539A80" w:rsidR="00191A8D" w:rsidRDefault="00191A8D" w:rsidP="00191A8D">
      <w:pPr>
        <w:pStyle w:val="ListParagraph"/>
        <w:rPr>
          <w:rFonts w:ascii="Verdana" w:eastAsia="Verdana" w:hAnsi="Verdana" w:cs="Verdana"/>
          <w:szCs w:val="24"/>
        </w:rPr>
      </w:pPr>
    </w:p>
    <w:p w14:paraId="585AF16C" w14:textId="437C1C71" w:rsidR="00256D0E" w:rsidRPr="0039254E" w:rsidRDefault="00256D0E" w:rsidP="00256D0E">
      <w:r>
        <w:rPr>
          <w:rFonts w:ascii="Times New Roman" w:hAnsi="Times New Roman"/>
          <w:b/>
          <w:bCs/>
        </w:rPr>
        <w:t xml:space="preserve">Cypress Employment/ </w:t>
      </w:r>
      <w:r w:rsidRPr="0EBC4F76">
        <w:rPr>
          <w:rFonts w:ascii="Times New Roman" w:hAnsi="Times New Roman"/>
          <w:b/>
          <w:bCs/>
        </w:rPr>
        <w:t>UNIVERSITY OF SOUTH ALABAMA HEALTH SYSTEM</w:t>
      </w:r>
      <w:r w:rsidRPr="0EBC4F76">
        <w:rPr>
          <w:b/>
          <w:bCs/>
        </w:rPr>
        <w:t xml:space="preserve">, </w:t>
      </w:r>
      <w:r w:rsidRPr="0EBC4F76">
        <w:rPr>
          <w:rFonts w:ascii="Times New Roman" w:hAnsi="Times New Roman"/>
        </w:rPr>
        <w:t>Mobile, AL</w:t>
      </w:r>
    </w:p>
    <w:p w14:paraId="33EC9CAB" w14:textId="3C3FC176" w:rsidR="00256D0E" w:rsidRPr="0039254E" w:rsidRDefault="00256D0E" w:rsidP="00256D0E">
      <w:r>
        <w:rPr>
          <w:rFonts w:ascii="Times New Roman" w:hAnsi="Times New Roman"/>
        </w:rPr>
        <w:t>Technical System</w:t>
      </w:r>
      <w:r w:rsidR="000E61C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Support</w:t>
      </w:r>
      <w:r w:rsidRPr="0EBC4F76">
        <w:rPr>
          <w:rFonts w:ascii="Times New Roman" w:hAnsi="Times New Roman"/>
        </w:rPr>
        <w:t xml:space="preserve"> </w:t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74066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October 2015 – June 2016</w:t>
      </w:r>
    </w:p>
    <w:p w14:paraId="17431D32" w14:textId="77777777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>
        <w:t>P</w:t>
      </w:r>
      <w:r w:rsidRPr="0EBC4F76">
        <w:rPr>
          <w:szCs w:val="24"/>
        </w:rPr>
        <w:t xml:space="preserve">rovide end-user support for computer systems to include diagnosis of software/hardware issues </w:t>
      </w:r>
    </w:p>
    <w:p w14:paraId="66EF93D0" w14:textId="77443FB6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Assists with the diagnosis of network issues</w:t>
      </w:r>
      <w:r>
        <w:rPr>
          <w:szCs w:val="24"/>
        </w:rPr>
        <w:t xml:space="preserve">; use </w:t>
      </w:r>
      <w:r w:rsidR="009E35A5">
        <w:rPr>
          <w:szCs w:val="24"/>
        </w:rPr>
        <w:t>Link runner</w:t>
      </w:r>
      <w:r>
        <w:rPr>
          <w:szCs w:val="24"/>
        </w:rPr>
        <w:t xml:space="preserve"> to trouble shoot/ verify VLAN and port information</w:t>
      </w:r>
    </w:p>
    <w:p w14:paraId="100681AF" w14:textId="77777777" w:rsidR="00256D0E" w:rsidRPr="0039254E" w:rsidRDefault="00256D0E" w:rsidP="00256D0E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Cs w:val="24"/>
        </w:rPr>
      </w:pPr>
      <w:r w:rsidRPr="0EBC4F76">
        <w:rPr>
          <w:szCs w:val="24"/>
        </w:rPr>
        <w:t>Communicate and use appropriate customer relation skills with physicians, patients, families, and other hospital staff in-person and via telephone</w:t>
      </w:r>
    </w:p>
    <w:p w14:paraId="62DE2DB1" w14:textId="77777777" w:rsidR="00256D0E" w:rsidRDefault="00256D0E" w:rsidP="00256D0E">
      <w:pPr>
        <w:pStyle w:val="NoSpacing"/>
        <w:numPr>
          <w:ilvl w:val="0"/>
          <w:numId w:val="3"/>
        </w:numPr>
      </w:pPr>
      <w:r w:rsidRPr="00940B9C">
        <w:t>Performs remedial repairs on computers, laptops, printers</w:t>
      </w:r>
      <w:r>
        <w:t>, bar code scanners</w:t>
      </w:r>
      <w:r w:rsidRPr="00940B9C">
        <w:t xml:space="preserve"> and any other authorized peripheral equipment</w:t>
      </w:r>
    </w:p>
    <w:p w14:paraId="65737D15" w14:textId="77777777" w:rsidR="00951D7F" w:rsidRDefault="00951D7F" w:rsidP="0EBC4F76">
      <w:pPr>
        <w:pStyle w:val="Default"/>
        <w:rPr>
          <w:rFonts w:ascii="Times New Roman" w:hAnsi="Times New Roman" w:cs="Times New Roman"/>
          <w:b/>
          <w:bCs/>
        </w:rPr>
      </w:pPr>
    </w:p>
    <w:p w14:paraId="373331A8" w14:textId="1EECE90B" w:rsidR="0039254E" w:rsidRPr="00256D0E" w:rsidRDefault="0EBC4F76" w:rsidP="0EBC4F76">
      <w:pPr>
        <w:pStyle w:val="Default"/>
        <w:rPr>
          <w:rFonts w:ascii="Times New Roman" w:hAnsi="Times New Roman" w:cs="Times New Roman"/>
          <w:bCs/>
        </w:rPr>
      </w:pPr>
      <w:r w:rsidRPr="0EBC4F76">
        <w:rPr>
          <w:rFonts w:ascii="Times New Roman" w:hAnsi="Times New Roman" w:cs="Times New Roman"/>
          <w:b/>
          <w:bCs/>
        </w:rPr>
        <w:t>Arc Gateway</w:t>
      </w:r>
      <w:r w:rsidR="00256D0E">
        <w:rPr>
          <w:rFonts w:ascii="Times New Roman" w:hAnsi="Times New Roman" w:cs="Times New Roman"/>
          <w:b/>
          <w:bCs/>
        </w:rPr>
        <w:t xml:space="preserve">, </w:t>
      </w:r>
      <w:r w:rsidR="00256D0E" w:rsidRPr="00256D0E">
        <w:rPr>
          <w:rFonts w:ascii="Times New Roman" w:hAnsi="Times New Roman" w:cs="Times New Roman"/>
          <w:bCs/>
        </w:rPr>
        <w:t>Pensacola FL</w:t>
      </w:r>
    </w:p>
    <w:p w14:paraId="7F9E8020" w14:textId="5F28766A" w:rsidR="008C51D8" w:rsidRDefault="0039254E" w:rsidP="008C51D8">
      <w:pPr>
        <w:pStyle w:val="Default"/>
        <w:rPr>
          <w:rFonts w:ascii="Times New Roman" w:hAnsi="Times New Roman"/>
        </w:rPr>
      </w:pPr>
      <w:r w:rsidRPr="0039254E">
        <w:rPr>
          <w:rFonts w:ascii="Times New Roman" w:hAnsi="Times New Roman"/>
        </w:rPr>
        <w:t>Group Home Assistant</w:t>
      </w:r>
      <w:r>
        <w:rPr>
          <w:rFonts w:ascii="Times New Roman" w:hAnsi="Times New Roman"/>
        </w:rPr>
        <w:t xml:space="preserve"> </w:t>
      </w:r>
      <w:r w:rsidR="00256D0E">
        <w:rPr>
          <w:rFonts w:ascii="Times New Roman" w:hAnsi="Times New Roman"/>
        </w:rPr>
        <w:t xml:space="preserve"> </w:t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404E78">
        <w:rPr>
          <w:rFonts w:ascii="Times New Roman" w:hAnsi="Times New Roman"/>
        </w:rPr>
        <w:tab/>
      </w:r>
      <w:r w:rsidR="00256D0E">
        <w:rPr>
          <w:rFonts w:ascii="Times New Roman" w:hAnsi="Times New Roman"/>
        </w:rPr>
        <w:t xml:space="preserve">September </w:t>
      </w:r>
      <w:r w:rsidR="008C51D8" w:rsidRPr="0039254E">
        <w:rPr>
          <w:rFonts w:ascii="Times New Roman" w:hAnsi="Times New Roman"/>
        </w:rPr>
        <w:t>2000</w:t>
      </w:r>
      <w:r w:rsidR="00404E78">
        <w:rPr>
          <w:rFonts w:ascii="Times New Roman" w:hAnsi="Times New Roman"/>
        </w:rPr>
        <w:t xml:space="preserve"> – November </w:t>
      </w:r>
      <w:r w:rsidR="008C51D8" w:rsidRPr="0039254E">
        <w:rPr>
          <w:rFonts w:ascii="Times New Roman" w:hAnsi="Times New Roman"/>
        </w:rPr>
        <w:t xml:space="preserve">2013 </w:t>
      </w:r>
    </w:p>
    <w:p w14:paraId="2D109564" w14:textId="77777777" w:rsidR="0039254E" w:rsidRP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Provided at home care for up to high functional mentally handicapped clients</w:t>
      </w:r>
    </w:p>
    <w:p w14:paraId="0D95D0F8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 xml:space="preserve">Ensured proper medication and dosage was distributed to each client </w:t>
      </w:r>
    </w:p>
    <w:p w14:paraId="5F08F5C6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Logged medication accordingly</w:t>
      </w:r>
    </w:p>
    <w:p w14:paraId="1734FEB0" w14:textId="77777777" w:rsidR="0039254E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Maintained an atmosphere that promoted safety and cleanliness</w:t>
      </w:r>
    </w:p>
    <w:p w14:paraId="0DC0084B" w14:textId="77777777" w:rsidR="008C51D8" w:rsidRPr="008C51D8" w:rsidRDefault="0EBC4F76" w:rsidP="0EBC4F7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EBC4F76">
        <w:rPr>
          <w:rFonts w:ascii="Times New Roman" w:hAnsi="Times New Roman" w:cs="Times New Roman"/>
        </w:rPr>
        <w:t>Transported each client to their respective places of employment.</w:t>
      </w:r>
    </w:p>
    <w:p w14:paraId="4C215188" w14:textId="49CBC1D9" w:rsidR="008C51D8" w:rsidRDefault="008C51D8" w:rsidP="008C51D8">
      <w:pPr>
        <w:pStyle w:val="Default"/>
        <w:rPr>
          <w:rFonts w:ascii="Times New Roman" w:hAnsi="Times New Roman" w:cs="Times New Roman"/>
        </w:rPr>
      </w:pPr>
    </w:p>
    <w:p w14:paraId="4A92BD84" w14:textId="6FA17A73" w:rsidR="00011EA2" w:rsidRDefault="00011EA2" w:rsidP="00D04933">
      <w:pPr>
        <w:pStyle w:val="NoSpacing"/>
        <w:ind w:left="360"/>
      </w:pPr>
    </w:p>
    <w:p w14:paraId="17908C0E" w14:textId="5AC5370F" w:rsidR="00157007" w:rsidRDefault="00157007" w:rsidP="2B18BE8B">
      <w:pPr>
        <w:pStyle w:val="NoSpacing"/>
        <w:ind w:left="360"/>
      </w:pPr>
      <w:bookmarkStart w:id="0" w:name="_GoBack"/>
      <w:bookmarkEnd w:id="0"/>
    </w:p>
    <w:p w14:paraId="220149D1" w14:textId="6B421C90" w:rsidR="006C5FF6" w:rsidRDefault="006C5FF6" w:rsidP="00B94E0D">
      <w:pPr>
        <w:pStyle w:val="Default"/>
        <w:jc w:val="center"/>
        <w:rPr>
          <w:rFonts w:ascii="Times New Roman" w:hAnsi="Times New Roman"/>
        </w:rPr>
      </w:pPr>
    </w:p>
    <w:sectPr w:rsidR="006C5FF6" w:rsidSect="00DA27E8">
      <w:headerReference w:type="default" r:id="rId11"/>
      <w:pgSz w:w="12240" w:h="15840"/>
      <w:pgMar w:top="720" w:right="720" w:bottom="720" w:left="720" w:header="27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FDB0B" w14:textId="77777777" w:rsidR="00B00EDE" w:rsidRDefault="00B00EDE" w:rsidP="00FE0A18">
      <w:r>
        <w:separator/>
      </w:r>
    </w:p>
  </w:endnote>
  <w:endnote w:type="continuationSeparator" w:id="0">
    <w:p w14:paraId="3B1878E6" w14:textId="77777777" w:rsidR="00B00EDE" w:rsidRDefault="00B00EDE" w:rsidP="00FE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AFBB8" w14:textId="77777777" w:rsidR="00B00EDE" w:rsidRDefault="00B00EDE" w:rsidP="00FE0A18">
      <w:r>
        <w:separator/>
      </w:r>
    </w:p>
  </w:footnote>
  <w:footnote w:type="continuationSeparator" w:id="0">
    <w:p w14:paraId="6986E54C" w14:textId="77777777" w:rsidR="00B00EDE" w:rsidRDefault="00B00EDE" w:rsidP="00FE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3ABFD" w14:textId="77777777" w:rsidR="0020116A" w:rsidRDefault="0020116A" w:rsidP="000C7822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277"/>
    <w:multiLevelType w:val="hybridMultilevel"/>
    <w:tmpl w:val="CA48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2D3"/>
    <w:multiLevelType w:val="hybridMultilevel"/>
    <w:tmpl w:val="9952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4B5D"/>
    <w:multiLevelType w:val="hybridMultilevel"/>
    <w:tmpl w:val="2D6E2A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4D82438"/>
    <w:multiLevelType w:val="hybridMultilevel"/>
    <w:tmpl w:val="8FC4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EE9"/>
    <w:multiLevelType w:val="hybridMultilevel"/>
    <w:tmpl w:val="6DD0613C"/>
    <w:lvl w:ilvl="0" w:tplc="9A96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CA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CC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E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A6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A5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CF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50D1"/>
    <w:multiLevelType w:val="hybridMultilevel"/>
    <w:tmpl w:val="625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A54A5"/>
    <w:multiLevelType w:val="hybridMultilevel"/>
    <w:tmpl w:val="F17CE3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D7F32"/>
    <w:multiLevelType w:val="hybridMultilevel"/>
    <w:tmpl w:val="E1E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D1424"/>
    <w:multiLevelType w:val="hybridMultilevel"/>
    <w:tmpl w:val="CE16DBA2"/>
    <w:lvl w:ilvl="0" w:tplc="5F023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88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CE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A4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87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9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C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49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2B6"/>
    <w:multiLevelType w:val="hybridMultilevel"/>
    <w:tmpl w:val="BEDED92E"/>
    <w:lvl w:ilvl="0" w:tplc="31A29D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4ED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0B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0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6E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E0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02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06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8C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4B42"/>
    <w:multiLevelType w:val="hybridMultilevel"/>
    <w:tmpl w:val="B96C1268"/>
    <w:lvl w:ilvl="0" w:tplc="8D02E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AC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8D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3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2B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CF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9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68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3B"/>
    <w:rsid w:val="00002852"/>
    <w:rsid w:val="00011EA2"/>
    <w:rsid w:val="0001600E"/>
    <w:rsid w:val="00022385"/>
    <w:rsid w:val="00036462"/>
    <w:rsid w:val="00036893"/>
    <w:rsid w:val="00041CBB"/>
    <w:rsid w:val="00060DB3"/>
    <w:rsid w:val="00062DA3"/>
    <w:rsid w:val="00066C03"/>
    <w:rsid w:val="00071B64"/>
    <w:rsid w:val="00077F5D"/>
    <w:rsid w:val="000835FC"/>
    <w:rsid w:val="000929AD"/>
    <w:rsid w:val="00092D39"/>
    <w:rsid w:val="000932C7"/>
    <w:rsid w:val="000A1F9D"/>
    <w:rsid w:val="000A7480"/>
    <w:rsid w:val="000A7994"/>
    <w:rsid w:val="000C1ABC"/>
    <w:rsid w:val="000C53C2"/>
    <w:rsid w:val="000C7822"/>
    <w:rsid w:val="000D275D"/>
    <w:rsid w:val="000E4A04"/>
    <w:rsid w:val="000E61CF"/>
    <w:rsid w:val="000F6A76"/>
    <w:rsid w:val="00103471"/>
    <w:rsid w:val="00106DB0"/>
    <w:rsid w:val="00110F71"/>
    <w:rsid w:val="00120692"/>
    <w:rsid w:val="00120CD9"/>
    <w:rsid w:val="001217CB"/>
    <w:rsid w:val="001245F3"/>
    <w:rsid w:val="001260C0"/>
    <w:rsid w:val="0012649E"/>
    <w:rsid w:val="001439BD"/>
    <w:rsid w:val="0014708B"/>
    <w:rsid w:val="00157007"/>
    <w:rsid w:val="00160E0E"/>
    <w:rsid w:val="0017042B"/>
    <w:rsid w:val="0018448F"/>
    <w:rsid w:val="00191A8D"/>
    <w:rsid w:val="00192E3F"/>
    <w:rsid w:val="001A3C60"/>
    <w:rsid w:val="001B3585"/>
    <w:rsid w:val="001C1C82"/>
    <w:rsid w:val="001E0E17"/>
    <w:rsid w:val="001E3061"/>
    <w:rsid w:val="001E3C01"/>
    <w:rsid w:val="001E5518"/>
    <w:rsid w:val="001F0CE1"/>
    <w:rsid w:val="001F3659"/>
    <w:rsid w:val="001F4378"/>
    <w:rsid w:val="0020116A"/>
    <w:rsid w:val="002024FC"/>
    <w:rsid w:val="00206961"/>
    <w:rsid w:val="00211B08"/>
    <w:rsid w:val="00214C55"/>
    <w:rsid w:val="00223F99"/>
    <w:rsid w:val="002347D8"/>
    <w:rsid w:val="00236BAD"/>
    <w:rsid w:val="0024212F"/>
    <w:rsid w:val="00243025"/>
    <w:rsid w:val="00256D0E"/>
    <w:rsid w:val="002650A9"/>
    <w:rsid w:val="00273CDE"/>
    <w:rsid w:val="00277172"/>
    <w:rsid w:val="00283C5C"/>
    <w:rsid w:val="002866EA"/>
    <w:rsid w:val="002A3A79"/>
    <w:rsid w:val="002D610B"/>
    <w:rsid w:val="002D6C0B"/>
    <w:rsid w:val="002E7725"/>
    <w:rsid w:val="0030106A"/>
    <w:rsid w:val="00324E89"/>
    <w:rsid w:val="00336906"/>
    <w:rsid w:val="003463DD"/>
    <w:rsid w:val="003509AA"/>
    <w:rsid w:val="00371F4F"/>
    <w:rsid w:val="00385E04"/>
    <w:rsid w:val="0039254E"/>
    <w:rsid w:val="003A79BA"/>
    <w:rsid w:val="003A7D12"/>
    <w:rsid w:val="003B3C00"/>
    <w:rsid w:val="003B6D80"/>
    <w:rsid w:val="003C30E4"/>
    <w:rsid w:val="003C5AC6"/>
    <w:rsid w:val="003C739C"/>
    <w:rsid w:val="003D484B"/>
    <w:rsid w:val="003D69EF"/>
    <w:rsid w:val="003E171D"/>
    <w:rsid w:val="003F4DE6"/>
    <w:rsid w:val="004017B7"/>
    <w:rsid w:val="00404E78"/>
    <w:rsid w:val="004275F3"/>
    <w:rsid w:val="00432B3D"/>
    <w:rsid w:val="00434A52"/>
    <w:rsid w:val="004350BB"/>
    <w:rsid w:val="00444FC4"/>
    <w:rsid w:val="00447D6B"/>
    <w:rsid w:val="00454484"/>
    <w:rsid w:val="00454A4D"/>
    <w:rsid w:val="00460A91"/>
    <w:rsid w:val="004637FC"/>
    <w:rsid w:val="0046649B"/>
    <w:rsid w:val="004669FC"/>
    <w:rsid w:val="00471048"/>
    <w:rsid w:val="00473B26"/>
    <w:rsid w:val="00474EE5"/>
    <w:rsid w:val="00492D08"/>
    <w:rsid w:val="00495C6D"/>
    <w:rsid w:val="004C1A64"/>
    <w:rsid w:val="004C7BEA"/>
    <w:rsid w:val="004D6482"/>
    <w:rsid w:val="004E1EB5"/>
    <w:rsid w:val="004E7300"/>
    <w:rsid w:val="004E7C22"/>
    <w:rsid w:val="004E7E7F"/>
    <w:rsid w:val="004F42A1"/>
    <w:rsid w:val="00500003"/>
    <w:rsid w:val="00502DF9"/>
    <w:rsid w:val="00504C70"/>
    <w:rsid w:val="005058E6"/>
    <w:rsid w:val="00515485"/>
    <w:rsid w:val="005248EB"/>
    <w:rsid w:val="00524A08"/>
    <w:rsid w:val="00530243"/>
    <w:rsid w:val="00534197"/>
    <w:rsid w:val="00535B88"/>
    <w:rsid w:val="00546D3B"/>
    <w:rsid w:val="005473E1"/>
    <w:rsid w:val="005533C4"/>
    <w:rsid w:val="0057148E"/>
    <w:rsid w:val="005947F8"/>
    <w:rsid w:val="00594C81"/>
    <w:rsid w:val="00596AFD"/>
    <w:rsid w:val="005A2261"/>
    <w:rsid w:val="005D0184"/>
    <w:rsid w:val="005D1180"/>
    <w:rsid w:val="00602F06"/>
    <w:rsid w:val="00614C3B"/>
    <w:rsid w:val="0061534F"/>
    <w:rsid w:val="00622F2F"/>
    <w:rsid w:val="0062629C"/>
    <w:rsid w:val="006272C2"/>
    <w:rsid w:val="0063509A"/>
    <w:rsid w:val="00641363"/>
    <w:rsid w:val="00644CAB"/>
    <w:rsid w:val="00661B62"/>
    <w:rsid w:val="00664256"/>
    <w:rsid w:val="00665151"/>
    <w:rsid w:val="006826D5"/>
    <w:rsid w:val="006A5F6E"/>
    <w:rsid w:val="006C5FF6"/>
    <w:rsid w:val="00706A5D"/>
    <w:rsid w:val="007206DC"/>
    <w:rsid w:val="00724018"/>
    <w:rsid w:val="0074066F"/>
    <w:rsid w:val="00743CD5"/>
    <w:rsid w:val="00746B3F"/>
    <w:rsid w:val="00757F10"/>
    <w:rsid w:val="0076003D"/>
    <w:rsid w:val="007646AD"/>
    <w:rsid w:val="00767DDF"/>
    <w:rsid w:val="00782E04"/>
    <w:rsid w:val="007849A1"/>
    <w:rsid w:val="00793DB5"/>
    <w:rsid w:val="007A0448"/>
    <w:rsid w:val="007A0B7D"/>
    <w:rsid w:val="007B6500"/>
    <w:rsid w:val="007C31C5"/>
    <w:rsid w:val="007E093C"/>
    <w:rsid w:val="007E12E2"/>
    <w:rsid w:val="007F665E"/>
    <w:rsid w:val="008039CE"/>
    <w:rsid w:val="00810D18"/>
    <w:rsid w:val="0081310B"/>
    <w:rsid w:val="008132C1"/>
    <w:rsid w:val="00816269"/>
    <w:rsid w:val="00823945"/>
    <w:rsid w:val="00823EF5"/>
    <w:rsid w:val="00830130"/>
    <w:rsid w:val="008366EA"/>
    <w:rsid w:val="008434C4"/>
    <w:rsid w:val="00843E4C"/>
    <w:rsid w:val="00844F41"/>
    <w:rsid w:val="00860A8D"/>
    <w:rsid w:val="008651C0"/>
    <w:rsid w:val="00867B6B"/>
    <w:rsid w:val="00867D95"/>
    <w:rsid w:val="008709DD"/>
    <w:rsid w:val="00882FC7"/>
    <w:rsid w:val="00887355"/>
    <w:rsid w:val="00894A05"/>
    <w:rsid w:val="008A157F"/>
    <w:rsid w:val="008A7812"/>
    <w:rsid w:val="008C2A8A"/>
    <w:rsid w:val="008C2E1D"/>
    <w:rsid w:val="008C5042"/>
    <w:rsid w:val="008C51D8"/>
    <w:rsid w:val="008D2592"/>
    <w:rsid w:val="008E394D"/>
    <w:rsid w:val="008F1074"/>
    <w:rsid w:val="008F560F"/>
    <w:rsid w:val="008F60AD"/>
    <w:rsid w:val="00905FC9"/>
    <w:rsid w:val="00917105"/>
    <w:rsid w:val="009211EF"/>
    <w:rsid w:val="0092717E"/>
    <w:rsid w:val="00935E9D"/>
    <w:rsid w:val="009443B3"/>
    <w:rsid w:val="00951D7F"/>
    <w:rsid w:val="00953FEC"/>
    <w:rsid w:val="00956F31"/>
    <w:rsid w:val="0097606F"/>
    <w:rsid w:val="00985A35"/>
    <w:rsid w:val="009A4301"/>
    <w:rsid w:val="009A7E78"/>
    <w:rsid w:val="009B0C65"/>
    <w:rsid w:val="009B1413"/>
    <w:rsid w:val="009C6949"/>
    <w:rsid w:val="009D56F7"/>
    <w:rsid w:val="009E35A5"/>
    <w:rsid w:val="00A017DA"/>
    <w:rsid w:val="00A058A7"/>
    <w:rsid w:val="00A05E08"/>
    <w:rsid w:val="00A160A3"/>
    <w:rsid w:val="00A22F30"/>
    <w:rsid w:val="00A40D0A"/>
    <w:rsid w:val="00A428E0"/>
    <w:rsid w:val="00A46936"/>
    <w:rsid w:val="00A47754"/>
    <w:rsid w:val="00A52B00"/>
    <w:rsid w:val="00A53B05"/>
    <w:rsid w:val="00A64065"/>
    <w:rsid w:val="00A65462"/>
    <w:rsid w:val="00A7058E"/>
    <w:rsid w:val="00A70D5B"/>
    <w:rsid w:val="00A80303"/>
    <w:rsid w:val="00A831DE"/>
    <w:rsid w:val="00A9390E"/>
    <w:rsid w:val="00AC23E3"/>
    <w:rsid w:val="00AD5D91"/>
    <w:rsid w:val="00AD74C6"/>
    <w:rsid w:val="00AF29CE"/>
    <w:rsid w:val="00B00EDE"/>
    <w:rsid w:val="00B029C8"/>
    <w:rsid w:val="00B05A1B"/>
    <w:rsid w:val="00B070B1"/>
    <w:rsid w:val="00B34446"/>
    <w:rsid w:val="00B364FF"/>
    <w:rsid w:val="00B365DE"/>
    <w:rsid w:val="00B64014"/>
    <w:rsid w:val="00B64BD7"/>
    <w:rsid w:val="00B6588E"/>
    <w:rsid w:val="00B65C02"/>
    <w:rsid w:val="00B776E9"/>
    <w:rsid w:val="00B94E0D"/>
    <w:rsid w:val="00BA5982"/>
    <w:rsid w:val="00BB542D"/>
    <w:rsid w:val="00BB726C"/>
    <w:rsid w:val="00BC00F6"/>
    <w:rsid w:val="00BC39BD"/>
    <w:rsid w:val="00BC781F"/>
    <w:rsid w:val="00BE0FCF"/>
    <w:rsid w:val="00BE33B5"/>
    <w:rsid w:val="00BF64E6"/>
    <w:rsid w:val="00BF673B"/>
    <w:rsid w:val="00C02209"/>
    <w:rsid w:val="00C12BBD"/>
    <w:rsid w:val="00C27931"/>
    <w:rsid w:val="00C468F6"/>
    <w:rsid w:val="00C513ED"/>
    <w:rsid w:val="00C54419"/>
    <w:rsid w:val="00C568CB"/>
    <w:rsid w:val="00C64209"/>
    <w:rsid w:val="00C667C5"/>
    <w:rsid w:val="00C669DA"/>
    <w:rsid w:val="00C6704A"/>
    <w:rsid w:val="00C67BBB"/>
    <w:rsid w:val="00C73BA1"/>
    <w:rsid w:val="00C76340"/>
    <w:rsid w:val="00C824AF"/>
    <w:rsid w:val="00C9752A"/>
    <w:rsid w:val="00CA46BC"/>
    <w:rsid w:val="00CB114F"/>
    <w:rsid w:val="00CE22A3"/>
    <w:rsid w:val="00CE6E50"/>
    <w:rsid w:val="00CF08DD"/>
    <w:rsid w:val="00CF3131"/>
    <w:rsid w:val="00CF6C0A"/>
    <w:rsid w:val="00CF772A"/>
    <w:rsid w:val="00D04933"/>
    <w:rsid w:val="00D323CD"/>
    <w:rsid w:val="00D3610A"/>
    <w:rsid w:val="00D46D73"/>
    <w:rsid w:val="00D548B6"/>
    <w:rsid w:val="00D55DEF"/>
    <w:rsid w:val="00D55F55"/>
    <w:rsid w:val="00D61E36"/>
    <w:rsid w:val="00D651BD"/>
    <w:rsid w:val="00D67160"/>
    <w:rsid w:val="00D87F4C"/>
    <w:rsid w:val="00D91B2E"/>
    <w:rsid w:val="00DA27E8"/>
    <w:rsid w:val="00DA3061"/>
    <w:rsid w:val="00DA4DE9"/>
    <w:rsid w:val="00DB2385"/>
    <w:rsid w:val="00DB3EBA"/>
    <w:rsid w:val="00DC4475"/>
    <w:rsid w:val="00DC773E"/>
    <w:rsid w:val="00DD4CCA"/>
    <w:rsid w:val="00DE6A26"/>
    <w:rsid w:val="00DF09A8"/>
    <w:rsid w:val="00DF36FF"/>
    <w:rsid w:val="00E057BE"/>
    <w:rsid w:val="00E07677"/>
    <w:rsid w:val="00E10F2E"/>
    <w:rsid w:val="00E22519"/>
    <w:rsid w:val="00E25F1F"/>
    <w:rsid w:val="00E305E8"/>
    <w:rsid w:val="00E32CF9"/>
    <w:rsid w:val="00E33CF8"/>
    <w:rsid w:val="00E363DA"/>
    <w:rsid w:val="00E41657"/>
    <w:rsid w:val="00E52068"/>
    <w:rsid w:val="00E54A17"/>
    <w:rsid w:val="00E770A0"/>
    <w:rsid w:val="00E96AB4"/>
    <w:rsid w:val="00EA4FF8"/>
    <w:rsid w:val="00EA7322"/>
    <w:rsid w:val="00EA7F14"/>
    <w:rsid w:val="00EB60CA"/>
    <w:rsid w:val="00EB694E"/>
    <w:rsid w:val="00EC1EB7"/>
    <w:rsid w:val="00EC336E"/>
    <w:rsid w:val="00ED1AE9"/>
    <w:rsid w:val="00ED3249"/>
    <w:rsid w:val="00EF07F2"/>
    <w:rsid w:val="00EF45EA"/>
    <w:rsid w:val="00F151C5"/>
    <w:rsid w:val="00F17435"/>
    <w:rsid w:val="00F17F53"/>
    <w:rsid w:val="00F20194"/>
    <w:rsid w:val="00F23264"/>
    <w:rsid w:val="00F317A4"/>
    <w:rsid w:val="00F31BD3"/>
    <w:rsid w:val="00F365F7"/>
    <w:rsid w:val="00F52229"/>
    <w:rsid w:val="00F623C2"/>
    <w:rsid w:val="00F627EC"/>
    <w:rsid w:val="00F62C31"/>
    <w:rsid w:val="00F63087"/>
    <w:rsid w:val="00F66585"/>
    <w:rsid w:val="00F669BD"/>
    <w:rsid w:val="00F75368"/>
    <w:rsid w:val="00F77EC7"/>
    <w:rsid w:val="00F83696"/>
    <w:rsid w:val="00FB201D"/>
    <w:rsid w:val="00FB25B5"/>
    <w:rsid w:val="00FC5C09"/>
    <w:rsid w:val="00FD2364"/>
    <w:rsid w:val="00FE0A18"/>
    <w:rsid w:val="00FF0CA7"/>
    <w:rsid w:val="0EBC4F76"/>
    <w:rsid w:val="2B18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69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CA"/>
    <w:rPr>
      <w:rFonts w:ascii="Verdana" w:hAnsi="Verdana"/>
      <w:sz w:val="24"/>
      <w:szCs w:val="24"/>
    </w:rPr>
  </w:style>
  <w:style w:type="paragraph" w:styleId="Heading1">
    <w:name w:val="heading 1"/>
    <w:basedOn w:val="PlainText"/>
    <w:next w:val="Normal"/>
    <w:link w:val="Heading1Char"/>
    <w:qFormat/>
    <w:rsid w:val="008C2E1D"/>
    <w:pPr>
      <w:pBdr>
        <w:top w:val="single" w:sz="18" w:space="3" w:color="auto"/>
      </w:pBdr>
      <w:spacing w:before="200" w:after="140"/>
      <w:jc w:val="center"/>
      <w:outlineLvl w:val="0"/>
    </w:pPr>
    <w:rPr>
      <w:rFonts w:ascii="Verdana" w:hAnsi="Verdana"/>
      <w:b/>
      <w:bC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C2E1D"/>
    <w:rPr>
      <w:rFonts w:ascii="Verdana" w:hAnsi="Verdana" w:cs="Courier New"/>
      <w:b/>
      <w:bCs/>
      <w:sz w:val="21"/>
      <w:lang w:val="en-US" w:eastAsia="en-US" w:bidi="ar-SA"/>
    </w:rPr>
  </w:style>
  <w:style w:type="paragraph" w:styleId="BodyText2">
    <w:name w:val="Body Text 2"/>
    <w:basedOn w:val="Normal"/>
    <w:link w:val="BodyText2Char"/>
    <w:rsid w:val="001F3659"/>
    <w:pPr>
      <w:widowControl w:val="0"/>
      <w:tabs>
        <w:tab w:val="left" w:pos="360"/>
      </w:tabs>
      <w:autoSpaceDE w:val="0"/>
      <w:autoSpaceDN w:val="0"/>
      <w:adjustRightInd w:val="0"/>
      <w:ind w:left="360" w:hanging="360"/>
    </w:pPr>
    <w:rPr>
      <w:rFonts w:cs="Verdan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semiHidden/>
    <w:locked/>
    <w:rsid w:val="001F365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F3659"/>
    <w:pPr>
      <w:widowControl w:val="0"/>
      <w:tabs>
        <w:tab w:val="left" w:pos="360"/>
      </w:tabs>
      <w:autoSpaceDE w:val="0"/>
      <w:autoSpaceDN w:val="0"/>
      <w:adjustRightInd w:val="0"/>
      <w:spacing w:after="40"/>
      <w:ind w:left="360" w:hanging="360"/>
      <w:jc w:val="both"/>
    </w:pPr>
    <w:rPr>
      <w:rFonts w:cs="Verdan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1F365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D4CCA"/>
    <w:pPr>
      <w:widowControl w:val="0"/>
      <w:autoSpaceDE w:val="0"/>
      <w:autoSpaceDN w:val="0"/>
      <w:adjustRightInd w:val="0"/>
      <w:jc w:val="both"/>
    </w:pPr>
    <w:rPr>
      <w:rFonts w:cs="Verdana"/>
      <w:sz w:val="17"/>
      <w:szCs w:val="20"/>
    </w:rPr>
  </w:style>
  <w:style w:type="character" w:customStyle="1" w:styleId="BodyTextChar">
    <w:name w:val="Body Text Char"/>
    <w:basedOn w:val="DefaultParagraphFont"/>
    <w:link w:val="BodyText"/>
    <w:semiHidden/>
    <w:locked/>
    <w:rsid w:val="00DD4CCA"/>
    <w:rPr>
      <w:rFonts w:ascii="Verdana" w:hAnsi="Verdana" w:cs="Verdana"/>
      <w:sz w:val="17"/>
      <w:lang w:val="en-US" w:eastAsia="en-US" w:bidi="ar-SA"/>
    </w:rPr>
  </w:style>
  <w:style w:type="paragraph" w:styleId="Header">
    <w:name w:val="header"/>
    <w:basedOn w:val="Normal"/>
    <w:link w:val="HeaderChar"/>
    <w:semiHidden/>
    <w:rsid w:val="00FE0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FE0A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FE0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FE0A1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23264"/>
    <w:rPr>
      <w:rFonts w:ascii="Verdana" w:hAnsi="Verdana" w:cs="Times New Roman"/>
      <w:color w:val="333399"/>
      <w:u w:val="single"/>
    </w:rPr>
  </w:style>
  <w:style w:type="paragraph" w:styleId="PlainText">
    <w:name w:val="Plain Text"/>
    <w:basedOn w:val="Normal"/>
    <w:link w:val="PlainTextChar"/>
    <w:semiHidden/>
    <w:rsid w:val="00614C3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614C3B"/>
    <w:rPr>
      <w:rFonts w:ascii="Courier New" w:hAnsi="Courier New" w:cs="Courier New"/>
      <w:sz w:val="20"/>
      <w:szCs w:val="20"/>
    </w:rPr>
  </w:style>
  <w:style w:type="character" w:customStyle="1" w:styleId="cbstyle">
    <w:name w:val="cb_style"/>
    <w:basedOn w:val="DefaultParagraphFont"/>
    <w:rsid w:val="00A64065"/>
    <w:rPr>
      <w:rFonts w:cs="Times New Roman"/>
    </w:rPr>
  </w:style>
  <w:style w:type="character" w:customStyle="1" w:styleId="small">
    <w:name w:val="small"/>
    <w:basedOn w:val="DefaultParagraphFont"/>
    <w:rsid w:val="00A52B00"/>
    <w:rPr>
      <w:rFonts w:cs="Times New Roman"/>
    </w:rPr>
  </w:style>
  <w:style w:type="paragraph" w:customStyle="1" w:styleId="Name">
    <w:name w:val="Name"/>
    <w:basedOn w:val="PlainText"/>
    <w:rsid w:val="009211EF"/>
    <w:pPr>
      <w:spacing w:before="360" w:after="60"/>
      <w:jc w:val="center"/>
    </w:pPr>
    <w:rPr>
      <w:rFonts w:ascii="Verdana" w:hAnsi="Verdana"/>
      <w:b/>
      <w:sz w:val="34"/>
      <w:szCs w:val="34"/>
    </w:rPr>
  </w:style>
  <w:style w:type="character" w:customStyle="1" w:styleId="Address">
    <w:name w:val="Address"/>
    <w:basedOn w:val="DefaultParagraphFont"/>
    <w:rsid w:val="00DD4CCA"/>
    <w:rPr>
      <w:rFonts w:ascii="Verdana" w:hAnsi="Verdana" w:cs="Times New Roman"/>
      <w:sz w:val="17"/>
    </w:rPr>
  </w:style>
  <w:style w:type="paragraph" w:customStyle="1" w:styleId="E-mailaddress">
    <w:name w:val="E-mail address"/>
    <w:basedOn w:val="Normal"/>
    <w:rsid w:val="00DD4CCA"/>
    <w:pPr>
      <w:spacing w:before="80"/>
      <w:jc w:val="center"/>
    </w:pPr>
    <w:rPr>
      <w:szCs w:val="20"/>
    </w:rPr>
  </w:style>
  <w:style w:type="paragraph" w:customStyle="1" w:styleId="Phonenumbers">
    <w:name w:val="Phone numbers"/>
    <w:basedOn w:val="Normal"/>
    <w:rsid w:val="00DD4CCA"/>
    <w:pPr>
      <w:jc w:val="right"/>
    </w:pPr>
    <w:rPr>
      <w:sz w:val="17"/>
    </w:rPr>
  </w:style>
  <w:style w:type="character" w:customStyle="1" w:styleId="Smallspace">
    <w:name w:val="Small space"/>
    <w:basedOn w:val="DefaultParagraphFont"/>
    <w:rsid w:val="00DD4CCA"/>
    <w:rPr>
      <w:rFonts w:cs="Times New Roman"/>
      <w:sz w:val="12"/>
    </w:rPr>
  </w:style>
  <w:style w:type="paragraph" w:customStyle="1" w:styleId="Bulletedlist">
    <w:name w:val="Bulleted list"/>
    <w:basedOn w:val="PlainText"/>
    <w:rsid w:val="000835FC"/>
    <w:pPr>
      <w:numPr>
        <w:numId w:val="5"/>
      </w:numPr>
      <w:spacing w:before="120"/>
      <w:jc w:val="both"/>
    </w:pPr>
    <w:rPr>
      <w:rFonts w:ascii="Verdana" w:hAnsi="Verdana" w:cs="Verdana"/>
      <w:bCs/>
      <w:sz w:val="17"/>
      <w:szCs w:val="17"/>
    </w:rPr>
  </w:style>
  <w:style w:type="character" w:customStyle="1" w:styleId="StyleBodyText85ptUnderline">
    <w:name w:val="Style Body Text + 8.5 pt Underline"/>
    <w:basedOn w:val="DefaultParagraphFont"/>
    <w:rsid w:val="00DD4CCA"/>
    <w:rPr>
      <w:rFonts w:cs="Times New Roman"/>
      <w:sz w:val="17"/>
      <w:szCs w:val="17"/>
      <w:u w:val="single"/>
    </w:rPr>
  </w:style>
  <w:style w:type="paragraph" w:customStyle="1" w:styleId="Horizontalline">
    <w:name w:val="Horizontal line"/>
    <w:basedOn w:val="Normal"/>
    <w:rsid w:val="000D275D"/>
    <w:pPr>
      <w:pBdr>
        <w:top w:val="single" w:sz="18" w:space="1" w:color="auto"/>
      </w:pBdr>
      <w:spacing w:before="120" w:after="80"/>
      <w:jc w:val="both"/>
    </w:pPr>
    <w:rPr>
      <w:sz w:val="2"/>
    </w:rPr>
  </w:style>
  <w:style w:type="character" w:customStyle="1" w:styleId="Jobtitle">
    <w:name w:val="Job title"/>
    <w:basedOn w:val="DefaultParagraphFont"/>
    <w:rsid w:val="008C2E1D"/>
    <w:rPr>
      <w:rFonts w:cs="Times New Roman"/>
      <w:b/>
      <w:bCs/>
      <w:sz w:val="17"/>
    </w:rPr>
  </w:style>
  <w:style w:type="paragraph" w:customStyle="1" w:styleId="AreasofExpertise">
    <w:name w:val="Areas of Expertise"/>
    <w:basedOn w:val="PlainText"/>
    <w:rsid w:val="008C2E1D"/>
    <w:pPr>
      <w:tabs>
        <w:tab w:val="num" w:pos="360"/>
      </w:tabs>
      <w:ind w:left="360" w:hanging="360"/>
      <w:jc w:val="both"/>
    </w:pPr>
    <w:rPr>
      <w:rFonts w:ascii="Verdana" w:hAnsi="Verdana"/>
      <w:i/>
      <w:spacing w:val="-4"/>
      <w:sz w:val="17"/>
    </w:rPr>
  </w:style>
  <w:style w:type="character" w:customStyle="1" w:styleId="Employer">
    <w:name w:val="Employer"/>
    <w:basedOn w:val="DefaultParagraphFont"/>
    <w:rsid w:val="008C2E1D"/>
    <w:rPr>
      <w:rFonts w:cs="Times New Roman"/>
      <w:sz w:val="20"/>
    </w:rPr>
  </w:style>
  <w:style w:type="paragraph" w:customStyle="1" w:styleId="Dates">
    <w:name w:val="Dates"/>
    <w:basedOn w:val="Normal"/>
    <w:rsid w:val="008C2E1D"/>
    <w:pPr>
      <w:jc w:val="right"/>
    </w:pPr>
    <w:rPr>
      <w:sz w:val="20"/>
      <w:szCs w:val="20"/>
    </w:rPr>
  </w:style>
  <w:style w:type="character" w:customStyle="1" w:styleId="Jobdates">
    <w:name w:val="Job dates"/>
    <w:basedOn w:val="Jobtitle"/>
    <w:rsid w:val="008C2E1D"/>
    <w:rPr>
      <w:rFonts w:cs="Times New Roman"/>
      <w:b/>
      <w:bCs/>
      <w:sz w:val="17"/>
    </w:rPr>
  </w:style>
  <w:style w:type="paragraph" w:customStyle="1" w:styleId="Job">
    <w:name w:val="Job"/>
    <w:basedOn w:val="Normal"/>
    <w:rsid w:val="000835FC"/>
    <w:pPr>
      <w:widowControl w:val="0"/>
      <w:autoSpaceDE w:val="0"/>
      <w:autoSpaceDN w:val="0"/>
      <w:adjustRightInd w:val="0"/>
      <w:spacing w:before="40"/>
    </w:pPr>
    <w:rPr>
      <w:sz w:val="17"/>
    </w:rPr>
  </w:style>
  <w:style w:type="paragraph" w:customStyle="1" w:styleId="Education">
    <w:name w:val="Education"/>
    <w:basedOn w:val="Job"/>
    <w:rsid w:val="000835FC"/>
    <w:pPr>
      <w:spacing w:after="160"/>
    </w:pPr>
    <w:rPr>
      <w:b/>
    </w:rPr>
  </w:style>
  <w:style w:type="paragraph" w:customStyle="1" w:styleId="Jobdescription">
    <w:name w:val="Job description"/>
    <w:basedOn w:val="BodyText"/>
    <w:rsid w:val="000835FC"/>
    <w:pPr>
      <w:spacing w:before="60"/>
    </w:pPr>
    <w:rPr>
      <w:rFonts w:cs="Times New Roman"/>
    </w:rPr>
  </w:style>
  <w:style w:type="character" w:styleId="Emphasis">
    <w:name w:val="Emphasis"/>
    <w:basedOn w:val="StyleBodyText85ptUnderline"/>
    <w:qFormat/>
    <w:rsid w:val="000835FC"/>
    <w:rPr>
      <w:rFonts w:cs="Times New Roman"/>
      <w:sz w:val="17"/>
      <w:szCs w:val="17"/>
      <w:u w:val="single"/>
    </w:rPr>
  </w:style>
  <w:style w:type="paragraph" w:customStyle="1" w:styleId="Thinline">
    <w:name w:val="Thin line"/>
    <w:basedOn w:val="PlainText"/>
    <w:rsid w:val="0017042B"/>
    <w:pPr>
      <w:pBdr>
        <w:bottom w:val="single" w:sz="4" w:space="1" w:color="auto"/>
      </w:pBdr>
      <w:spacing w:after="160"/>
      <w:jc w:val="both"/>
    </w:pPr>
    <w:rPr>
      <w:rFonts w:ascii="Verdana" w:hAnsi="Verdana" w:cs="Times New Roman"/>
      <w:sz w:val="16"/>
    </w:rPr>
  </w:style>
  <w:style w:type="paragraph" w:customStyle="1" w:styleId="Educationdescription">
    <w:name w:val="Education description"/>
    <w:basedOn w:val="Jobdescription"/>
    <w:rsid w:val="0017042B"/>
    <w:pPr>
      <w:spacing w:before="0"/>
    </w:pPr>
  </w:style>
  <w:style w:type="paragraph" w:customStyle="1" w:styleId="SubmitResume">
    <w:name w:val="Submit Resume"/>
    <w:basedOn w:val="Normal"/>
    <w:rsid w:val="00F23264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rsid w:val="000C7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9BD"/>
    <w:pPr>
      <w:ind w:left="720"/>
      <w:contextualSpacing/>
    </w:pPr>
    <w:rPr>
      <w:rFonts w:ascii="Times New Roman" w:hAnsi="Times New Roman"/>
      <w:szCs w:val="20"/>
    </w:rPr>
  </w:style>
  <w:style w:type="paragraph" w:customStyle="1" w:styleId="Default">
    <w:name w:val="Default"/>
    <w:rsid w:val="00473B2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905FC9"/>
    <w:rPr>
      <w:rFonts w:ascii="Times New Roman" w:eastAsiaTheme="minorHAnsi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87762\AppData\Roaming\Microsoft\Templates\MN_CustomerServiceManage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ea2bbde7-2c56-442d-897b-c42c38de1c77</TemplateGUID>
    <TemplateBuildVersion>8</TemplateBuildVersion>
    <TemplateBuildDate>2009-10-11T21:44:15.3490929-04:00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2482-CE9D-43E0-B07B-4E8C1EED3586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6B7BCCF-A9ED-43A2-9D0F-E05C3DEB7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DAEB4-7C0D-47A4-AF6B-CBBB9139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MN_CustomerServiceManagerResume</Template>
  <TotalTime>0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2009-04-13T20:44:00Z</cp:lastPrinted>
  <dcterms:created xsi:type="dcterms:W3CDTF">2020-10-22T23:49:00Z</dcterms:created>
  <dcterms:modified xsi:type="dcterms:W3CDTF">2020-10-25T04:02:00Z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TC103622199990</vt:lpwstr>
  </property>
</Properties>
</file>