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6A1BA" w14:textId="2EA9D32B" w:rsidR="00C067C5" w:rsidRPr="00843164" w:rsidRDefault="006D2890">
      <w:pPr>
        <w:pStyle w:val="Title"/>
      </w:pPr>
      <w:r>
        <w:t>Lee Barkell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4BA7EAB6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B475C2D" w14:textId="3A0AD2E5" w:rsidR="00260D3F" w:rsidRPr="00843164" w:rsidRDefault="006D2890">
            <w:pPr>
              <w:pStyle w:val="ContactInfo"/>
            </w:pPr>
            <w:r>
              <w:t>64 S Siler, Pocatello ID 83202</w:t>
            </w:r>
            <w:r w:rsidR="00260D3F" w:rsidRPr="00843164">
              <w:t> |</w:t>
            </w:r>
            <w:r>
              <w:t xml:space="preserve"> 208-241-8678</w:t>
            </w:r>
            <w:r w:rsidR="00260D3F" w:rsidRPr="00843164">
              <w:t> | </w:t>
            </w:r>
            <w:r>
              <w:t>leebarkell@gmail.com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DAFFFFBCD1DC42949928B97EB4186B40"/>
        </w:placeholder>
        <w:temporary/>
        <w:showingPlcHdr/>
        <w15:appearance w15:val="hidden"/>
      </w:sdtPr>
      <w:sdtEndPr/>
      <w:sdtContent>
        <w:p w14:paraId="03E42316" w14:textId="77777777"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65F04B98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6222A3BC" w14:textId="44C87288" w:rsidR="00260D3F" w:rsidRPr="00CD323B" w:rsidRDefault="000E58D1">
            <w:pPr>
              <w:rPr>
                <w:rFonts w:cstheme="minorHAnsi"/>
              </w:rPr>
            </w:pPr>
            <w:r w:rsidRPr="00CD323B">
              <w:rPr>
                <w:rFonts w:cstheme="minorHAnsi"/>
                <w:color w:val="5F5F5F" w:themeColor="accent5"/>
                <w:shd w:val="clear" w:color="auto" w:fill="FAFAFA"/>
              </w:rPr>
              <w:t xml:space="preserve">Dependable and goal-oriented IT Specialist with 5+ years of experience maintaining in-house IT systems and providing comprehensive customer support. With my current employer, saved workhours for a team of </w:t>
            </w:r>
            <w:r w:rsidR="00215578">
              <w:rPr>
                <w:rFonts w:cstheme="minorHAnsi"/>
                <w:color w:val="5F5F5F" w:themeColor="accent5"/>
                <w:shd w:val="clear" w:color="auto" w:fill="FAFAFA"/>
              </w:rPr>
              <w:t>3</w:t>
            </w:r>
            <w:r w:rsidRPr="00CD323B">
              <w:rPr>
                <w:rFonts w:cstheme="minorHAnsi"/>
                <w:color w:val="5F5F5F" w:themeColor="accent5"/>
                <w:shd w:val="clear" w:color="auto" w:fill="FAFAFA"/>
              </w:rPr>
              <w:t xml:space="preserve"> specialists through implementing scripts to automate scheduled system patching</w:t>
            </w:r>
            <w:r w:rsidR="00CD323B">
              <w:rPr>
                <w:rFonts w:cstheme="minorHAnsi"/>
                <w:color w:val="5F5F5F" w:themeColor="accent5"/>
                <w:shd w:val="clear" w:color="auto" w:fill="FAFAFA"/>
              </w:rPr>
              <w:t xml:space="preserve"> and upgrades across servers over multiple off-site casinos.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D03413664D65413ABC4053EC9D34151A"/>
        </w:placeholder>
        <w:temporary/>
        <w:showingPlcHdr/>
        <w15:appearance w15:val="hidden"/>
      </w:sdtPr>
      <w:sdtEndPr/>
      <w:sdtContent>
        <w:p w14:paraId="4E91006D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E57901" w14:paraId="08033C6C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00A4ACF7" w14:textId="2ED9616B" w:rsidR="00E57901" w:rsidRPr="00E57901" w:rsidRDefault="00E57901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>Designed from scratch and led migration to a new 20</w:t>
            </w:r>
            <w:r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>12</w:t>
            </w: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 xml:space="preserve"> domain, including migration of all users’ accounts, computer accounts, and Exchange mailboxes.</w:t>
            </w:r>
          </w:p>
          <w:p w14:paraId="488C31B5" w14:textId="4C9F2C99" w:rsidR="00E57901" w:rsidRPr="00E57901" w:rsidRDefault="00E57901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>Used</w:t>
            </w: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 xml:space="preserve"> </w:t>
            </w:r>
            <w:r w:rsidR="00417607"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>PowerShell</w:t>
            </w: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 xml:space="preserve"> scripts to help with day to day management of Active Directory and Exchange inboxes.</w:t>
            </w:r>
          </w:p>
          <w:p w14:paraId="455BCC83" w14:textId="77777777" w:rsidR="00E57901" w:rsidRPr="00E57901" w:rsidRDefault="00E57901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>Spearheaded end-user upgrade of all PCs to Microsoft Windows 7.</w:t>
            </w:r>
          </w:p>
          <w:p w14:paraId="6DC1A823" w14:textId="77777777" w:rsidR="00E57901" w:rsidRPr="00E57901" w:rsidRDefault="00E57901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>Implemented new security protocols including forcing password standards for company users.</w:t>
            </w:r>
          </w:p>
          <w:p w14:paraId="395C2BCB" w14:textId="2868D2C9" w:rsidR="00E57901" w:rsidRPr="00E57901" w:rsidRDefault="00E57901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 xml:space="preserve">Responsible for monitoring HP </w:t>
            </w:r>
            <w:r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>SANs</w:t>
            </w: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 xml:space="preserve"> including 24-hour support for late night emergencies.</w:t>
            </w:r>
          </w:p>
          <w:p w14:paraId="2F5161A5" w14:textId="77777777" w:rsidR="00E57901" w:rsidRPr="00E57901" w:rsidRDefault="00E57901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 w:rsidRPr="00E57901">
              <w:rPr>
                <w:rFonts w:asciiTheme="majorHAnsi" w:hAnsiTheme="majorHAnsi" w:cstheme="majorHAnsi"/>
                <w:color w:val="5F5F5F" w:themeColor="accent5"/>
                <w:shd w:val="clear" w:color="auto" w:fill="FFFFFF"/>
              </w:rPr>
              <w:t>Developed and implemented RF wireless LAN (</w:t>
            </w:r>
            <w:proofErr w:type="spellStart"/>
            <w:r w:rsidRPr="00E57901">
              <w:rPr>
                <w:rFonts w:asciiTheme="majorHAnsi" w:hAnsiTheme="majorHAnsi" w:cstheme="majorHAnsi"/>
                <w:color w:val="5F5F5F" w:themeColor="accent5"/>
                <w:shd w:val="clear" w:color="auto" w:fill="FFFFFF"/>
              </w:rPr>
              <w:t>WiFi</w:t>
            </w:r>
            <w:proofErr w:type="spellEnd"/>
            <w:r w:rsidRPr="00E57901">
              <w:rPr>
                <w:rFonts w:asciiTheme="majorHAnsi" w:hAnsiTheme="majorHAnsi" w:cstheme="majorHAnsi"/>
                <w:color w:val="5F5F5F" w:themeColor="accent5"/>
                <w:shd w:val="clear" w:color="auto" w:fill="FFFFFF"/>
              </w:rPr>
              <w:t>) network.</w:t>
            </w:r>
          </w:p>
          <w:p w14:paraId="1069DDD7" w14:textId="586B40D6" w:rsidR="00E57901" w:rsidRDefault="00E57901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 w:rsidRPr="00E57901"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  <w:t>Managed company VOIP phone system and extension listings.</w:t>
            </w:r>
          </w:p>
          <w:p w14:paraId="25A32716" w14:textId="58DEA2C5" w:rsidR="00E57901" w:rsidRPr="00215578" w:rsidRDefault="00E57901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 w:rsidRPr="00E57901">
              <w:rPr>
                <w:rFonts w:asciiTheme="majorHAnsi" w:hAnsiTheme="majorHAnsi" w:cstheme="majorHAnsi"/>
                <w:color w:val="5F5F5F" w:themeColor="accent5"/>
                <w:shd w:val="clear" w:color="auto" w:fill="FFFFFF"/>
              </w:rPr>
              <w:t>Managed the day to day IT troubleshooting for users both locally and remotely</w:t>
            </w:r>
          </w:p>
          <w:p w14:paraId="10F5627F" w14:textId="77777777" w:rsidR="008D3619" w:rsidRPr="008D3619" w:rsidRDefault="00215578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color w:val="5F5F5F" w:themeColor="accent5"/>
                <w:shd w:val="clear" w:color="auto" w:fill="FFFFFF"/>
                <w:lang w:eastAsia="en-US"/>
              </w:rPr>
              <w:t xml:space="preserve">Installed/Upgraded VMware which included going from bare metal servers to all virtual systems including active directory, </w:t>
            </w:r>
            <w:proofErr w:type="gramStart"/>
            <w:r>
              <w:rPr>
                <w:rFonts w:asciiTheme="majorHAnsi" w:eastAsia="Times New Roman" w:hAnsiTheme="majorHAnsi" w:cstheme="majorHAnsi"/>
                <w:color w:val="5F5F5F" w:themeColor="accent5"/>
                <w:shd w:val="clear" w:color="auto" w:fill="FFFFFF"/>
                <w:lang w:eastAsia="en-US"/>
              </w:rPr>
              <w:t>exchange</w:t>
            </w:r>
            <w:proofErr w:type="gramEnd"/>
            <w:r>
              <w:rPr>
                <w:rFonts w:asciiTheme="majorHAnsi" w:eastAsia="Times New Roman" w:hAnsiTheme="majorHAnsi" w:cstheme="majorHAnsi"/>
                <w:color w:val="5F5F5F" w:themeColor="accent5"/>
                <w:shd w:val="clear" w:color="auto" w:fill="FFFFFF"/>
                <w:lang w:eastAsia="en-US"/>
              </w:rPr>
              <w:t xml:space="preserve"> and file servers.</w:t>
            </w:r>
          </w:p>
          <w:p w14:paraId="701757D3" w14:textId="0659DB2A" w:rsidR="00215578" w:rsidRPr="00E57901" w:rsidRDefault="008D3619" w:rsidP="00E57901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Autospacing="1"/>
              <w:ind w:right="0"/>
              <w:rPr>
                <w:rFonts w:asciiTheme="majorHAnsi" w:eastAsia="Times New Roman" w:hAnsiTheme="majorHAnsi" w:cstheme="majorHAnsi"/>
                <w:color w:val="5F5F5F" w:themeColor="accent5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color w:val="5F5F5F" w:themeColor="accent5"/>
                <w:shd w:val="clear" w:color="auto" w:fill="FFFFFF"/>
                <w:lang w:eastAsia="en-US"/>
              </w:rPr>
              <w:t xml:space="preserve">Oversee the Access Control and Security/Surveillance System spread across 4 properties. </w:t>
            </w:r>
            <w:r w:rsidR="00215578">
              <w:rPr>
                <w:rFonts w:asciiTheme="majorHAnsi" w:eastAsia="Times New Roman" w:hAnsiTheme="majorHAnsi" w:cstheme="majorHAnsi"/>
                <w:color w:val="5F5F5F" w:themeColor="accent5"/>
                <w:shd w:val="clear" w:color="auto" w:fill="FFFFFF"/>
                <w:lang w:eastAsia="en-US"/>
              </w:rPr>
              <w:t xml:space="preserve"> </w:t>
            </w:r>
          </w:p>
          <w:p w14:paraId="2BCA3941" w14:textId="7D38A1D0" w:rsidR="00260D3F" w:rsidRPr="00E57901" w:rsidRDefault="00260D3F" w:rsidP="00E57901">
            <w:pPr>
              <w:spacing w:after="0"/>
              <w:ind w:left="720" w:right="0"/>
              <w:rPr>
                <w:rFonts w:asciiTheme="majorHAnsi" w:hAnsiTheme="majorHAnsi" w:cstheme="majorHAnsi"/>
              </w:rPr>
            </w:pPr>
          </w:p>
        </w:tc>
      </w:tr>
    </w:tbl>
    <w:sdt>
      <w:sdtPr>
        <w:alias w:val="Experience heading:"/>
        <w:tag w:val="Experience heading:"/>
        <w:id w:val="899876606"/>
        <w:placeholder>
          <w:docPart w:val="D4E8D4DFFF8E409BBD51F95AE15C4540"/>
        </w:placeholder>
        <w:temporary/>
        <w:showingPlcHdr/>
        <w15:appearance w15:val="hidden"/>
      </w:sdtPr>
      <w:sdtEndPr/>
      <w:sdtContent>
        <w:p w14:paraId="7F31AB7C" w14:textId="77777777"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pPr w:leftFromText="180" w:rightFromText="180" w:vertAnchor="text" w:tblpXSpec="right" w:tblpY="1"/>
        <w:tblOverlap w:val="never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08316850" w14:textId="77777777" w:rsidTr="004429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7CE30648" w14:textId="1D9F7C39" w:rsidR="00843164" w:rsidRDefault="006D2890" w:rsidP="0044290E">
            <w:pPr>
              <w:pStyle w:val="Date"/>
            </w:pPr>
            <w:r>
              <w:t xml:space="preserve">September 2012 </w:t>
            </w:r>
            <w:r w:rsidR="002B2703">
              <w:t>–</w:t>
            </w:r>
            <w:r>
              <w:t xml:space="preserve"> Current</w:t>
            </w:r>
          </w:p>
          <w:p w14:paraId="2F8CB35A" w14:textId="5F1F0A84" w:rsidR="002B2703" w:rsidRPr="002B2703" w:rsidRDefault="002B2703" w:rsidP="002B2703">
            <w:r>
              <w:t>40/</w:t>
            </w:r>
            <w:proofErr w:type="spellStart"/>
            <w:r>
              <w:t>hrs</w:t>
            </w:r>
            <w:proofErr w:type="spellEnd"/>
            <w:r>
              <w:t xml:space="preserve"> week</w:t>
            </w:r>
          </w:p>
        </w:tc>
        <w:tc>
          <w:tcPr>
            <w:tcW w:w="4087" w:type="pct"/>
          </w:tcPr>
          <w:p w14:paraId="43C94E8C" w14:textId="33675DA5" w:rsidR="00843164" w:rsidRPr="00843164" w:rsidRDefault="006D2890" w:rsidP="0044290E">
            <w:r>
              <w:t>IT Network Analyst</w:t>
            </w:r>
            <w:r w:rsidRPr="00843164">
              <w:t>, </w:t>
            </w:r>
            <w:r w:rsidRPr="006D2890">
              <w:rPr>
                <w:i/>
                <w:iCs/>
              </w:rPr>
              <w:t>Shoshone</w:t>
            </w:r>
            <w:r w:rsidRPr="006D2890">
              <w:rPr>
                <w:rStyle w:val="Emphasis"/>
                <w:i w:val="0"/>
                <w:iCs w:val="0"/>
              </w:rPr>
              <w:t xml:space="preserve"> Bannock Tribes</w:t>
            </w:r>
          </w:p>
          <w:p w14:paraId="2F08ADDF" w14:textId="58D21B8A" w:rsidR="000E58D1" w:rsidRPr="000E58D1" w:rsidRDefault="000E58D1" w:rsidP="0044290E">
            <w:pPr>
              <w:pStyle w:val="ListBullet"/>
              <w:rPr>
                <w:lang w:eastAsia="en-US"/>
              </w:rPr>
            </w:pPr>
            <w:r w:rsidRPr="000E58D1">
              <w:rPr>
                <w:lang w:eastAsia="en-US"/>
              </w:rPr>
              <w:t xml:space="preserve">Maintained </w:t>
            </w:r>
            <w:r>
              <w:rPr>
                <w:lang w:eastAsia="en-US"/>
              </w:rPr>
              <w:t>50+</w:t>
            </w:r>
            <w:r w:rsidRPr="000E58D1">
              <w:rPr>
                <w:lang w:eastAsia="en-US"/>
              </w:rPr>
              <w:t xml:space="preserve"> Windows computers and peripherals, including all configuring and monitoring. Worked with vendors to cut equipment costs by </w:t>
            </w:r>
            <w:r>
              <w:rPr>
                <w:lang w:eastAsia="en-US"/>
              </w:rPr>
              <w:t>15</w:t>
            </w:r>
            <w:r w:rsidRPr="000E58D1">
              <w:rPr>
                <w:lang w:eastAsia="en-US"/>
              </w:rPr>
              <w:t>%</w:t>
            </w:r>
            <w:r>
              <w:rPr>
                <w:lang w:eastAsia="en-US"/>
              </w:rPr>
              <w:t xml:space="preserve"> using a 3-</w:t>
            </w:r>
            <w:proofErr w:type="spellStart"/>
            <w:r>
              <w:rPr>
                <w:lang w:eastAsia="en-US"/>
              </w:rPr>
              <w:t>bid</w:t>
            </w:r>
            <w:proofErr w:type="spellEnd"/>
            <w:r>
              <w:rPr>
                <w:lang w:eastAsia="en-US"/>
              </w:rPr>
              <w:t xml:space="preserve"> system.</w:t>
            </w:r>
          </w:p>
          <w:p w14:paraId="7B0316CE" w14:textId="328B8D74" w:rsidR="000E58D1" w:rsidRPr="000E58D1" w:rsidRDefault="000E58D1" w:rsidP="0044290E">
            <w:pPr>
              <w:pStyle w:val="ListBullet"/>
              <w:rPr>
                <w:lang w:eastAsia="en-US"/>
              </w:rPr>
            </w:pPr>
            <w:r w:rsidRPr="000E58D1">
              <w:rPr>
                <w:lang w:eastAsia="en-US"/>
              </w:rPr>
              <w:t xml:space="preserve">Installed </w:t>
            </w:r>
            <w:r>
              <w:rPr>
                <w:lang w:eastAsia="en-US"/>
              </w:rPr>
              <w:t>100</w:t>
            </w:r>
            <w:r w:rsidRPr="000E58D1">
              <w:rPr>
                <w:lang w:eastAsia="en-US"/>
              </w:rPr>
              <w:t>+ desktop computers during a company-wide upgrade.</w:t>
            </w:r>
          </w:p>
          <w:p w14:paraId="408ED206" w14:textId="4EF54856" w:rsidR="000E58D1" w:rsidRPr="000E58D1" w:rsidRDefault="000E58D1" w:rsidP="0044290E">
            <w:pPr>
              <w:pStyle w:val="ListBullet"/>
              <w:rPr>
                <w:lang w:eastAsia="en-US"/>
              </w:rPr>
            </w:pPr>
            <w:r w:rsidRPr="000E58D1">
              <w:rPr>
                <w:lang w:eastAsia="en-US"/>
              </w:rPr>
              <w:t>Improved the overall network capabilities through designing and implementing new connectivity network configurations.</w:t>
            </w:r>
          </w:p>
          <w:p w14:paraId="421C0D51" w14:textId="77777777" w:rsidR="000E58D1" w:rsidRPr="000E58D1" w:rsidRDefault="000E58D1" w:rsidP="0044290E">
            <w:pPr>
              <w:pStyle w:val="ListBullet"/>
              <w:rPr>
                <w:lang w:eastAsia="en-US"/>
              </w:rPr>
            </w:pPr>
            <w:r w:rsidRPr="000E58D1">
              <w:rPr>
                <w:lang w:eastAsia="en-US"/>
              </w:rPr>
              <w:t>Spearheaded hardware and software upgrade rollouts.</w:t>
            </w:r>
          </w:p>
          <w:p w14:paraId="78D74FCC" w14:textId="77777777" w:rsidR="006D2890" w:rsidRDefault="000E58D1" w:rsidP="0044290E">
            <w:pPr>
              <w:pStyle w:val="ListBullet"/>
            </w:pPr>
            <w:r>
              <w:t>Created the Surveillance Department backend network for 1000+ cameras and NVRs</w:t>
            </w:r>
          </w:p>
          <w:p w14:paraId="1CD73C4F" w14:textId="514B23FB" w:rsidR="008D3619" w:rsidRPr="00843164" w:rsidRDefault="008D3619" w:rsidP="0044290E">
            <w:pPr>
              <w:pStyle w:val="ListBullet"/>
            </w:pPr>
            <w:r>
              <w:t>Maintain and oversee Access Control for over 350+ employees</w:t>
            </w:r>
          </w:p>
        </w:tc>
      </w:tr>
      <w:tr w:rsidR="00843164" w:rsidRPr="00843164" w14:paraId="02735BBD" w14:textId="77777777" w:rsidTr="0044290E">
        <w:tc>
          <w:tcPr>
            <w:tcW w:w="913" w:type="pct"/>
          </w:tcPr>
          <w:p w14:paraId="51AED166" w14:textId="77777777" w:rsidR="0044290E" w:rsidRDefault="0044290E" w:rsidP="0044290E">
            <w:pPr>
              <w:pStyle w:val="Date"/>
            </w:pPr>
          </w:p>
          <w:p w14:paraId="4597B81E" w14:textId="77777777" w:rsidR="0044290E" w:rsidRDefault="0044290E" w:rsidP="0044290E">
            <w:pPr>
              <w:pStyle w:val="Date"/>
            </w:pPr>
          </w:p>
          <w:p w14:paraId="5F44C20D" w14:textId="77777777" w:rsidR="00843164" w:rsidRDefault="006D2890" w:rsidP="0044290E">
            <w:pPr>
              <w:pStyle w:val="Date"/>
            </w:pPr>
            <w:r>
              <w:t xml:space="preserve">February 2007 </w:t>
            </w:r>
            <w:sdt>
              <w:sdtPr>
                <w:alias w:val="Enter Dates To for employment 2:"/>
                <w:tag w:val="Enter Dates To for employment 2:"/>
                <w:id w:val="-1308615942"/>
                <w:placeholder>
                  <w:docPart w:val="256A7DFB4581496EA3A927005DBE42F0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  <w:r>
              <w:t xml:space="preserve"> September 2012</w:t>
            </w:r>
          </w:p>
          <w:p w14:paraId="6A7B6EB8" w14:textId="6DCC1EB9" w:rsidR="002B2703" w:rsidRPr="002B2703" w:rsidRDefault="002B2703" w:rsidP="002B2703">
            <w:r>
              <w:t>40/</w:t>
            </w:r>
            <w:proofErr w:type="spellStart"/>
            <w:r>
              <w:t>hrs</w:t>
            </w:r>
            <w:proofErr w:type="spellEnd"/>
            <w:r>
              <w:t xml:space="preserve"> week</w:t>
            </w:r>
          </w:p>
        </w:tc>
        <w:tc>
          <w:tcPr>
            <w:tcW w:w="4087" w:type="pct"/>
          </w:tcPr>
          <w:p w14:paraId="4828EC65" w14:textId="77777777" w:rsidR="0044290E" w:rsidRDefault="0044290E" w:rsidP="0044290E"/>
          <w:p w14:paraId="0F5B9C35" w14:textId="77777777" w:rsidR="0044290E" w:rsidRDefault="0044290E" w:rsidP="0044290E"/>
          <w:p w14:paraId="1C5388C0" w14:textId="77E6DF49" w:rsidR="00843164" w:rsidRPr="00843164" w:rsidRDefault="006D2890" w:rsidP="0044290E">
            <w:r>
              <w:t xml:space="preserve">Surveillance </w:t>
            </w:r>
            <w:r w:rsidR="000E58D1">
              <w:t>Technician</w:t>
            </w:r>
            <w:r w:rsidR="000E58D1" w:rsidRPr="00843164">
              <w:t>, </w:t>
            </w:r>
            <w:r w:rsidR="000E58D1" w:rsidRPr="000E58D1">
              <w:rPr>
                <w:i/>
                <w:iCs/>
              </w:rPr>
              <w:t>Fort</w:t>
            </w:r>
            <w:r w:rsidR="000E58D1">
              <w:rPr>
                <w:rStyle w:val="Emphasis"/>
              </w:rPr>
              <w:t xml:space="preserve"> Hall Casino</w:t>
            </w:r>
          </w:p>
          <w:p w14:paraId="296D08EA" w14:textId="6C9D1D7C" w:rsidR="000E58D1" w:rsidRPr="000E58D1" w:rsidRDefault="000E58D1" w:rsidP="0044290E">
            <w:pPr>
              <w:pStyle w:val="ListBullet"/>
              <w:rPr>
                <w:lang w:eastAsia="en-US"/>
              </w:rPr>
            </w:pPr>
            <w:r w:rsidRPr="000E58D1">
              <w:rPr>
                <w:lang w:eastAsia="en-US"/>
              </w:rPr>
              <w:t xml:space="preserve">Provided Help Desk-based IT support to end-users for a fast-paced </w:t>
            </w:r>
            <w:r>
              <w:rPr>
                <w:lang w:eastAsia="en-US"/>
              </w:rPr>
              <w:t>Native American Casino</w:t>
            </w:r>
            <w:r w:rsidRPr="000E58D1">
              <w:rPr>
                <w:lang w:eastAsia="en-US"/>
              </w:rPr>
              <w:t>, including troubleshooting, server support, and customer service.</w:t>
            </w:r>
          </w:p>
          <w:p w14:paraId="56FBBCBE" w14:textId="62812178" w:rsidR="000E58D1" w:rsidRPr="000E58D1" w:rsidRDefault="000E58D1" w:rsidP="0044290E">
            <w:pPr>
              <w:pStyle w:val="ListBullet"/>
              <w:rPr>
                <w:lang w:eastAsia="en-US"/>
              </w:rPr>
            </w:pPr>
            <w:r w:rsidRPr="000E58D1">
              <w:rPr>
                <w:lang w:eastAsia="en-US"/>
              </w:rPr>
              <w:t>Used deep compassion and listening skills for the best customer experience.</w:t>
            </w:r>
          </w:p>
          <w:p w14:paraId="1284A6A8" w14:textId="0EEDE984" w:rsidR="000E58D1" w:rsidRPr="000E58D1" w:rsidRDefault="000E58D1" w:rsidP="0044290E">
            <w:pPr>
              <w:pStyle w:val="ListBullet"/>
              <w:rPr>
                <w:lang w:eastAsia="en-US"/>
              </w:rPr>
            </w:pPr>
            <w:r w:rsidRPr="000E58D1">
              <w:rPr>
                <w:lang w:eastAsia="en-US"/>
              </w:rPr>
              <w:t xml:space="preserve">Became a trusted resource through high-level problem-solving skills. </w:t>
            </w:r>
          </w:p>
          <w:p w14:paraId="4BB1E38C" w14:textId="56FE08C8" w:rsidR="000E58D1" w:rsidRPr="00843164" w:rsidRDefault="000E58D1" w:rsidP="0044290E">
            <w:pPr>
              <w:pStyle w:val="ListBullet"/>
              <w:rPr>
                <w:lang w:eastAsia="en-US"/>
              </w:rPr>
            </w:pPr>
            <w:r w:rsidRPr="000E58D1">
              <w:rPr>
                <w:lang w:eastAsia="en-US"/>
              </w:rPr>
              <w:t xml:space="preserve">Kept </w:t>
            </w:r>
            <w:r>
              <w:rPr>
                <w:lang w:eastAsia="en-US"/>
              </w:rPr>
              <w:t>75</w:t>
            </w:r>
            <w:r w:rsidRPr="000E58D1">
              <w:rPr>
                <w:lang w:eastAsia="en-US"/>
              </w:rPr>
              <w:t xml:space="preserve"> employees up and running on Windows </w:t>
            </w:r>
            <w:r>
              <w:rPr>
                <w:lang w:eastAsia="en-US"/>
              </w:rPr>
              <w:t>7</w:t>
            </w:r>
            <w:r w:rsidRPr="000E58D1">
              <w:rPr>
                <w:lang w:eastAsia="en-US"/>
              </w:rPr>
              <w:t>.</w:t>
            </w:r>
          </w:p>
        </w:tc>
      </w:tr>
    </w:tbl>
    <w:p w14:paraId="26884464" w14:textId="67B9FB1E" w:rsidR="00843164" w:rsidRPr="00843164" w:rsidRDefault="00C80A3D" w:rsidP="00843164">
      <w:pPr>
        <w:pStyle w:val="Heading1"/>
      </w:pPr>
      <w:sdt>
        <w:sdtPr>
          <w:alias w:val="Education heading:"/>
          <w:tag w:val="Education heading:"/>
          <w:id w:val="989682148"/>
          <w:placeholder>
            <w:docPart w:val="9A2FF3550BBA4A7989A4E33B7A4F2325"/>
          </w:placeholder>
          <w:temporary/>
          <w:showingPlcHdr/>
          <w15:appearance w15:val="hidden"/>
        </w:sdtPr>
        <w:sdtEndPr/>
        <w:sdtContent>
          <w:r w:rsidR="00843164" w:rsidRPr="00843164">
            <w:t>Education</w:t>
          </w:r>
        </w:sdtContent>
      </w:sdt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29B0A219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09A7A806" w14:textId="25B34396" w:rsidR="00843164" w:rsidRPr="00843164" w:rsidRDefault="000E58D1" w:rsidP="00297EBC">
            <w:pPr>
              <w:pStyle w:val="Date"/>
            </w:pPr>
            <w:r>
              <w:t>2000</w:t>
            </w:r>
          </w:p>
        </w:tc>
        <w:tc>
          <w:tcPr>
            <w:tcW w:w="4087" w:type="pct"/>
          </w:tcPr>
          <w:p w14:paraId="7FE5B07D" w14:textId="4BA25C4F" w:rsidR="00843164" w:rsidRPr="00843164" w:rsidRDefault="00417607" w:rsidP="00297EBC">
            <w:r>
              <w:t>GED</w:t>
            </w:r>
            <w:r w:rsidRPr="00843164">
              <w:t>, Pocatello</w:t>
            </w:r>
            <w:r w:rsidR="000E58D1">
              <w:t xml:space="preserve"> </w:t>
            </w:r>
            <w:r>
              <w:t>Idaho</w:t>
            </w:r>
            <w:r w:rsidRPr="00843164">
              <w:t>, Idaho</w:t>
            </w:r>
            <w:r w:rsidR="000E58D1">
              <w:rPr>
                <w:rStyle w:val="Emphasis"/>
              </w:rPr>
              <w:t xml:space="preserve"> State University</w:t>
            </w:r>
          </w:p>
        </w:tc>
      </w:tr>
    </w:tbl>
    <w:p w14:paraId="0E6179AA" w14:textId="0F775EFE" w:rsidR="00260D3F" w:rsidRDefault="00260D3F" w:rsidP="00F25533"/>
    <w:p w14:paraId="7D2ED2CC" w14:textId="77777777" w:rsidR="000E58D1" w:rsidRPr="000E58D1" w:rsidRDefault="000E58D1" w:rsidP="000E58D1">
      <w:p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b/>
          <w:bCs/>
          <w:color w:val="5F5F5F" w:themeColor="accent5"/>
          <w:lang w:eastAsia="en-US"/>
        </w:rPr>
        <w:t>Key Skills</w:t>
      </w:r>
    </w:p>
    <w:p w14:paraId="0859C623" w14:textId="77777777" w:rsidR="000E58D1" w:rsidRPr="000E58D1" w:rsidRDefault="000E58D1" w:rsidP="000E58D1">
      <w:p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 </w:t>
      </w:r>
    </w:p>
    <w:p w14:paraId="7712E116" w14:textId="77777777" w:rsidR="000E58D1" w:rsidRPr="000E58D1" w:rsidRDefault="000E58D1" w:rsidP="000E58D1">
      <w:pPr>
        <w:numPr>
          <w:ilvl w:val="0"/>
          <w:numId w:val="17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System Administration</w:t>
      </w:r>
    </w:p>
    <w:p w14:paraId="2A5207EC" w14:textId="77777777" w:rsidR="000E58D1" w:rsidRPr="000E58D1" w:rsidRDefault="000E58D1" w:rsidP="000E58D1">
      <w:pPr>
        <w:numPr>
          <w:ilvl w:val="0"/>
          <w:numId w:val="17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Network Configuration</w:t>
      </w:r>
    </w:p>
    <w:p w14:paraId="2806B730" w14:textId="77777777" w:rsidR="000E58D1" w:rsidRPr="000E58D1" w:rsidRDefault="000E58D1" w:rsidP="000E58D1">
      <w:pPr>
        <w:numPr>
          <w:ilvl w:val="0"/>
          <w:numId w:val="17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Software Installation</w:t>
      </w:r>
    </w:p>
    <w:p w14:paraId="24AE66BC" w14:textId="77777777" w:rsidR="000E58D1" w:rsidRPr="000E58D1" w:rsidRDefault="000E58D1" w:rsidP="000E58D1">
      <w:pPr>
        <w:numPr>
          <w:ilvl w:val="0"/>
          <w:numId w:val="17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Troubleshooting</w:t>
      </w:r>
    </w:p>
    <w:p w14:paraId="51A7F9E9" w14:textId="77777777" w:rsidR="000E58D1" w:rsidRPr="000E58D1" w:rsidRDefault="000E58D1" w:rsidP="000E58D1">
      <w:pPr>
        <w:numPr>
          <w:ilvl w:val="0"/>
          <w:numId w:val="17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Windows Environment</w:t>
      </w:r>
    </w:p>
    <w:p w14:paraId="342B41A7" w14:textId="77777777" w:rsidR="000E58D1" w:rsidRPr="000E58D1" w:rsidRDefault="000E58D1" w:rsidP="000E58D1">
      <w:pPr>
        <w:numPr>
          <w:ilvl w:val="0"/>
          <w:numId w:val="17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Customer Service</w:t>
      </w:r>
    </w:p>
    <w:p w14:paraId="7A826D9E" w14:textId="77777777" w:rsidR="000E58D1" w:rsidRPr="000E58D1" w:rsidRDefault="000E58D1" w:rsidP="000E58D1">
      <w:pPr>
        <w:numPr>
          <w:ilvl w:val="0"/>
          <w:numId w:val="17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Technical Support</w:t>
      </w:r>
    </w:p>
    <w:p w14:paraId="7183F24A" w14:textId="70C0445C" w:rsidR="000E58D1" w:rsidRDefault="000E58D1" w:rsidP="00F25533"/>
    <w:p w14:paraId="01C9EE59" w14:textId="77777777" w:rsidR="000E58D1" w:rsidRPr="000E58D1" w:rsidRDefault="000E58D1" w:rsidP="000E58D1">
      <w:p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b/>
          <w:bCs/>
          <w:color w:val="5F5F5F" w:themeColor="accent5"/>
          <w:lang w:eastAsia="en-US"/>
        </w:rPr>
        <w:t>Certifications</w:t>
      </w:r>
    </w:p>
    <w:p w14:paraId="3AC987FA" w14:textId="77777777" w:rsidR="000E58D1" w:rsidRPr="000E58D1" w:rsidRDefault="000E58D1" w:rsidP="000E58D1">
      <w:p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 </w:t>
      </w:r>
    </w:p>
    <w:p w14:paraId="60724BC6" w14:textId="7A330B35" w:rsidR="000E58D1" w:rsidRPr="000E58D1" w:rsidRDefault="000E58D1" w:rsidP="000E58D1">
      <w:pPr>
        <w:numPr>
          <w:ilvl w:val="0"/>
          <w:numId w:val="18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20</w:t>
      </w:r>
      <w:r w:rsidR="00CD323B" w:rsidRPr="00CD323B">
        <w:rPr>
          <w:rFonts w:eastAsia="Times New Roman" w:cstheme="minorHAnsi"/>
          <w:color w:val="5F5F5F" w:themeColor="accent5"/>
          <w:lang w:eastAsia="en-US"/>
        </w:rPr>
        <w:t>20</w:t>
      </w:r>
      <w:r w:rsidRPr="000E58D1">
        <w:rPr>
          <w:rFonts w:eastAsia="Times New Roman" w:cstheme="minorHAnsi"/>
          <w:color w:val="5F5F5F" w:themeColor="accent5"/>
          <w:lang w:eastAsia="en-US"/>
        </w:rPr>
        <w:t>, CompTIA A+</w:t>
      </w:r>
      <w:r w:rsidR="00CD323B" w:rsidRPr="00CD323B">
        <w:rPr>
          <w:rFonts w:eastAsia="Times New Roman" w:cstheme="minorHAnsi"/>
          <w:color w:val="5F5F5F" w:themeColor="accent5"/>
          <w:lang w:eastAsia="en-US"/>
        </w:rPr>
        <w:t xml:space="preserve"> (in progress)</w:t>
      </w:r>
    </w:p>
    <w:p w14:paraId="1BD1E67D" w14:textId="54B07D07" w:rsidR="000E58D1" w:rsidRPr="000E58D1" w:rsidRDefault="000E58D1" w:rsidP="000E58D1">
      <w:pPr>
        <w:numPr>
          <w:ilvl w:val="0"/>
          <w:numId w:val="18"/>
        </w:numPr>
        <w:spacing w:after="0"/>
        <w:ind w:right="0"/>
        <w:rPr>
          <w:rFonts w:eastAsia="Times New Roman" w:cstheme="minorHAnsi"/>
          <w:color w:val="5F5F5F" w:themeColor="accent5"/>
          <w:lang w:eastAsia="en-US"/>
        </w:rPr>
      </w:pPr>
      <w:r w:rsidRPr="000E58D1">
        <w:rPr>
          <w:rFonts w:eastAsia="Times New Roman" w:cstheme="minorHAnsi"/>
          <w:color w:val="5F5F5F" w:themeColor="accent5"/>
          <w:lang w:eastAsia="en-US"/>
        </w:rPr>
        <w:t>20</w:t>
      </w:r>
      <w:r w:rsidR="00CD323B" w:rsidRPr="00CD323B">
        <w:rPr>
          <w:rFonts w:eastAsia="Times New Roman" w:cstheme="minorHAnsi"/>
          <w:color w:val="5F5F5F" w:themeColor="accent5"/>
          <w:lang w:eastAsia="en-US"/>
        </w:rPr>
        <w:t>20</w:t>
      </w:r>
      <w:r w:rsidRPr="000E58D1">
        <w:rPr>
          <w:rFonts w:eastAsia="Times New Roman" w:cstheme="minorHAnsi"/>
          <w:color w:val="5F5F5F" w:themeColor="accent5"/>
          <w:lang w:eastAsia="en-US"/>
        </w:rPr>
        <w:t xml:space="preserve">, </w:t>
      </w:r>
      <w:r w:rsidR="00CD323B" w:rsidRPr="00CD323B">
        <w:rPr>
          <w:rFonts w:eastAsia="Times New Roman" w:cstheme="minorHAnsi"/>
          <w:color w:val="5F5F5F" w:themeColor="accent5"/>
          <w:lang w:eastAsia="en-US"/>
        </w:rPr>
        <w:t>CompTIA Network+ (in progress)</w:t>
      </w:r>
    </w:p>
    <w:p w14:paraId="1B0B6F8A" w14:textId="77777777" w:rsidR="000E58D1" w:rsidRPr="00843164" w:rsidRDefault="000E58D1" w:rsidP="00F25533"/>
    <w:sectPr w:rsidR="000E58D1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6B838" w14:textId="77777777" w:rsidR="00C80A3D" w:rsidRDefault="00C80A3D">
      <w:pPr>
        <w:spacing w:after="0"/>
      </w:pPr>
      <w:r>
        <w:separator/>
      </w:r>
    </w:p>
    <w:p w14:paraId="7A361B46" w14:textId="77777777" w:rsidR="00C80A3D" w:rsidRDefault="00C80A3D"/>
  </w:endnote>
  <w:endnote w:type="continuationSeparator" w:id="0">
    <w:p w14:paraId="7B71CB7D" w14:textId="77777777" w:rsidR="00C80A3D" w:rsidRDefault="00C80A3D">
      <w:pPr>
        <w:spacing w:after="0"/>
      </w:pPr>
      <w:r>
        <w:continuationSeparator/>
      </w:r>
    </w:p>
    <w:p w14:paraId="5798700C" w14:textId="77777777" w:rsidR="00C80A3D" w:rsidRDefault="00C80A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F11FC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CA545" w14:textId="77777777" w:rsidR="00C80A3D" w:rsidRDefault="00C80A3D">
      <w:pPr>
        <w:spacing w:after="0"/>
      </w:pPr>
      <w:r>
        <w:separator/>
      </w:r>
    </w:p>
    <w:p w14:paraId="186D2E45" w14:textId="77777777" w:rsidR="00C80A3D" w:rsidRDefault="00C80A3D"/>
  </w:footnote>
  <w:footnote w:type="continuationSeparator" w:id="0">
    <w:p w14:paraId="7D06B3FC" w14:textId="77777777" w:rsidR="00C80A3D" w:rsidRDefault="00C80A3D">
      <w:pPr>
        <w:spacing w:after="0"/>
      </w:pPr>
      <w:r>
        <w:continuationSeparator/>
      </w:r>
    </w:p>
    <w:p w14:paraId="0533D697" w14:textId="77777777" w:rsidR="00C80A3D" w:rsidRDefault="00C80A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B069AA"/>
    <w:multiLevelType w:val="multilevel"/>
    <w:tmpl w:val="C48E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A32F4"/>
    <w:multiLevelType w:val="multilevel"/>
    <w:tmpl w:val="DF30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A6BB4"/>
    <w:multiLevelType w:val="multilevel"/>
    <w:tmpl w:val="40E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67D6E"/>
    <w:multiLevelType w:val="multilevel"/>
    <w:tmpl w:val="6B1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563F1"/>
    <w:multiLevelType w:val="multilevel"/>
    <w:tmpl w:val="D506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1"/>
  </w:num>
  <w:num w:numId="17">
    <w:abstractNumId w:val="12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90"/>
    <w:rsid w:val="000C0CA7"/>
    <w:rsid w:val="000E58D1"/>
    <w:rsid w:val="000F2762"/>
    <w:rsid w:val="00126049"/>
    <w:rsid w:val="0014523F"/>
    <w:rsid w:val="00215578"/>
    <w:rsid w:val="00254924"/>
    <w:rsid w:val="002563E8"/>
    <w:rsid w:val="00260D3F"/>
    <w:rsid w:val="002B2703"/>
    <w:rsid w:val="00417607"/>
    <w:rsid w:val="0044290E"/>
    <w:rsid w:val="004827F9"/>
    <w:rsid w:val="004C58F6"/>
    <w:rsid w:val="004E6016"/>
    <w:rsid w:val="00526C73"/>
    <w:rsid w:val="005465B9"/>
    <w:rsid w:val="00650306"/>
    <w:rsid w:val="0068736F"/>
    <w:rsid w:val="00693B17"/>
    <w:rsid w:val="006D2890"/>
    <w:rsid w:val="00762CE4"/>
    <w:rsid w:val="00797C46"/>
    <w:rsid w:val="00843164"/>
    <w:rsid w:val="00854E7D"/>
    <w:rsid w:val="008551F7"/>
    <w:rsid w:val="008A74DF"/>
    <w:rsid w:val="008B5DC0"/>
    <w:rsid w:val="008D3619"/>
    <w:rsid w:val="00931654"/>
    <w:rsid w:val="00A82DCC"/>
    <w:rsid w:val="00C02E26"/>
    <w:rsid w:val="00C067C5"/>
    <w:rsid w:val="00C80A3D"/>
    <w:rsid w:val="00CC05D9"/>
    <w:rsid w:val="00CD323B"/>
    <w:rsid w:val="00CD7582"/>
    <w:rsid w:val="00D0020C"/>
    <w:rsid w:val="00D06E8C"/>
    <w:rsid w:val="00D568D3"/>
    <w:rsid w:val="00D65641"/>
    <w:rsid w:val="00D81F4E"/>
    <w:rsid w:val="00E42361"/>
    <w:rsid w:val="00E57901"/>
    <w:rsid w:val="00E76367"/>
    <w:rsid w:val="00F25533"/>
    <w:rsid w:val="00F5632E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7E48"/>
  <w15:chartTrackingRefBased/>
  <w15:docId w15:val="{5ECA64B3-21C5-4E26-A503-890C6C85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barkell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FFFFBCD1DC42949928B97EB4186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E8824-B533-42A6-8CB0-E275F63F0FD8}"/>
      </w:docPartPr>
      <w:docPartBody>
        <w:p w:rsidR="00357BD0" w:rsidRDefault="009A5046">
          <w:pPr>
            <w:pStyle w:val="DAFFFFBCD1DC42949928B97EB4186B40"/>
          </w:pPr>
          <w:r w:rsidRPr="00843164">
            <w:t>Objective</w:t>
          </w:r>
        </w:p>
      </w:docPartBody>
    </w:docPart>
    <w:docPart>
      <w:docPartPr>
        <w:name w:val="D03413664D65413ABC4053EC9D341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82746-96CD-40A1-ADDE-D9C94B077A9F}"/>
      </w:docPartPr>
      <w:docPartBody>
        <w:p w:rsidR="00357BD0" w:rsidRDefault="009A5046">
          <w:pPr>
            <w:pStyle w:val="D03413664D65413ABC4053EC9D34151A"/>
          </w:pPr>
          <w:r w:rsidRPr="00843164">
            <w:t>Skills &amp; Abilities</w:t>
          </w:r>
        </w:p>
      </w:docPartBody>
    </w:docPart>
    <w:docPart>
      <w:docPartPr>
        <w:name w:val="D4E8D4DFFF8E409BBD51F95AE15C4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2440D-1507-4089-8EA4-296EC9E0D104}"/>
      </w:docPartPr>
      <w:docPartBody>
        <w:p w:rsidR="00357BD0" w:rsidRDefault="009A5046">
          <w:pPr>
            <w:pStyle w:val="D4E8D4DFFF8E409BBD51F95AE15C4540"/>
          </w:pPr>
          <w:r w:rsidRPr="00843164">
            <w:t>Experience</w:t>
          </w:r>
        </w:p>
      </w:docPartBody>
    </w:docPart>
    <w:docPart>
      <w:docPartPr>
        <w:name w:val="256A7DFB4581496EA3A927005DBE4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5FB03-58F3-4D54-A32E-518A40AD9A00}"/>
      </w:docPartPr>
      <w:docPartBody>
        <w:p w:rsidR="00357BD0" w:rsidRDefault="009A5046">
          <w:pPr>
            <w:pStyle w:val="256A7DFB4581496EA3A927005DBE42F0"/>
          </w:pPr>
          <w:r w:rsidRPr="00843164">
            <w:t>To</w:t>
          </w:r>
        </w:p>
      </w:docPartBody>
    </w:docPart>
    <w:docPart>
      <w:docPartPr>
        <w:name w:val="9A2FF3550BBA4A7989A4E33B7A4F2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84940-B394-46B0-AFED-3484A518C043}"/>
      </w:docPartPr>
      <w:docPartBody>
        <w:p w:rsidR="00357BD0" w:rsidRDefault="009A5046">
          <w:pPr>
            <w:pStyle w:val="9A2FF3550BBA4A7989A4E33B7A4F2325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46"/>
    <w:rsid w:val="000F7E72"/>
    <w:rsid w:val="00357BD0"/>
    <w:rsid w:val="009A5046"/>
    <w:rsid w:val="00C65F3B"/>
    <w:rsid w:val="00CB706C"/>
    <w:rsid w:val="00E85E86"/>
    <w:rsid w:val="00F4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FFFBCD1DC42949928B97EB4186B40">
    <w:name w:val="DAFFFFBCD1DC42949928B97EB4186B40"/>
  </w:style>
  <w:style w:type="paragraph" w:customStyle="1" w:styleId="D03413664D65413ABC4053EC9D34151A">
    <w:name w:val="D03413664D65413ABC4053EC9D34151A"/>
  </w:style>
  <w:style w:type="paragraph" w:customStyle="1" w:styleId="D4E8D4DFFF8E409BBD51F95AE15C4540">
    <w:name w:val="D4E8D4DFFF8E409BBD51F95AE15C4540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256A7DFB4581496EA3A927005DBE42F0">
    <w:name w:val="256A7DFB4581496EA3A927005DBE42F0"/>
  </w:style>
  <w:style w:type="paragraph" w:customStyle="1" w:styleId="9A2FF3550BBA4A7989A4E33B7A4F2325">
    <w:name w:val="9A2FF3550BBA4A7989A4E33B7A4F2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45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Barkell</dc:creator>
  <cp:lastModifiedBy>Lee Barkell</cp:lastModifiedBy>
  <cp:revision>7</cp:revision>
  <dcterms:created xsi:type="dcterms:W3CDTF">2020-05-20T20:55:00Z</dcterms:created>
  <dcterms:modified xsi:type="dcterms:W3CDTF">2020-10-27T20:32:00Z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