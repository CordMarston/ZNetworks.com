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rsidTr="006C08A0">
        <w:tc>
          <w:tcPr>
            <w:tcW w:w="5013" w:type="dxa"/>
            <w:vAlign w:val="bottom"/>
          </w:tcPr>
          <w:p w:rsidR="00C84833" w:rsidRDefault="002B5460" w:rsidP="004509AF">
            <w:pPr>
              <w:pStyle w:val="Title"/>
            </w:pPr>
            <w:sdt>
              <w:sdtPr>
                <w:alias w:val="Enter first name:"/>
                <w:tag w:val="Enter first name:"/>
                <w:id w:val="1306818671"/>
                <w:placeholder>
                  <w:docPart w:val="C8003A429E094774A57E7D5EE1D82095"/>
                </w:placeholder>
                <w:dataBinding w:prefixMappings="xmlns:ns0='http://schemas.microsoft.com/office/2006/coverPageProps' " w:xpath="/ns0:CoverPageProperties[1]/ns0:Abstract[1]" w:storeItemID="{55AF091B-3C7A-41E3-B477-F2FDAA23CFDA}"/>
                <w15:appearance w15:val="hidden"/>
                <w:text w:multiLine="1"/>
              </w:sdtPr>
              <w:sdtEndPr/>
              <w:sdtContent>
                <w:r w:rsidR="004509AF">
                  <w:t>Ozzy</w:t>
                </w:r>
              </w:sdtContent>
            </w:sdt>
            <w:r w:rsidR="00D92B95">
              <w:br/>
            </w:r>
            <w:sdt>
              <w:sdtPr>
                <w:alias w:val="Enter last name:"/>
                <w:tag w:val="Enter last name:"/>
                <w:id w:val="-1656595288"/>
                <w:placeholder>
                  <w:docPart w:val="FB1375805B8541B99D050AA70251371D"/>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4509AF">
                  <w:t>Ortega</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rsidTr="00972024">
              <w:tc>
                <w:tcPr>
                  <w:tcW w:w="3899" w:type="dxa"/>
                  <w:tcMar>
                    <w:top w:w="0" w:type="dxa"/>
                    <w:left w:w="720" w:type="dxa"/>
                    <w:right w:w="29" w:type="dxa"/>
                  </w:tcMar>
                </w:tcPr>
                <w:p w:rsidR="004E2970" w:rsidRPr="009D0878" w:rsidRDefault="002B5460" w:rsidP="00313C08">
                  <w:pPr>
                    <w:pStyle w:val="ContactInfo"/>
                  </w:pPr>
                  <w:sdt>
                    <w:sdtPr>
                      <w:alias w:val="Enter address:"/>
                      <w:tag w:val="Enter address:"/>
                      <w:id w:val="966779368"/>
                      <w:placeholder>
                        <w:docPart w:val="97A2E89632604F5692882ED77591A5E7"/>
                      </w:placeholder>
                      <w:dataBinding w:prefixMappings="xmlns:ns0='http://schemas.microsoft.com/office/2006/coverPageProps' " w:xpath="/ns0:CoverPageProperties[1]/ns0:CompanyAddress[1]" w:storeItemID="{55AF091B-3C7A-41E3-B477-F2FDAA23CFDA}"/>
                      <w15:appearance w15:val="hidden"/>
                      <w:text w:multiLine="1"/>
                    </w:sdtPr>
                    <w:sdtEndPr/>
                    <w:sdtContent>
                      <w:r w:rsidR="00313C08">
                        <w:t>5108 Amethyst Creek Ct. Las Vegas, NV 89131</w:t>
                      </w:r>
                    </w:sdtContent>
                  </w:sdt>
                </w:p>
              </w:tc>
              <w:tc>
                <w:tcPr>
                  <w:tcW w:w="420" w:type="dxa"/>
                  <w:tcMar>
                    <w:top w:w="0" w:type="dxa"/>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57C10200" wp14:editId="2276A9A5">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1="http://schemas.microsoft.com/office/drawing/2015/9/8/chartex">
                        <w:pict>
                          <v:shape w14:anchorId="72E11F08"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rsidTr="00972024">
              <w:sdt>
                <w:sdtPr>
                  <w:alias w:val="Enter phone:"/>
                  <w:tag w:val="Enter phone:"/>
                  <w:id w:val="-1849400302"/>
                  <w:placeholder>
                    <w:docPart w:val="AA583F2A74F743E49418AE7D1252A72A"/>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899" w:type="dxa"/>
                      <w:tcMar>
                        <w:left w:w="720" w:type="dxa"/>
                        <w:right w:w="29" w:type="dxa"/>
                      </w:tcMar>
                    </w:tcPr>
                    <w:p w:rsidR="00932D92" w:rsidRPr="009D0878" w:rsidRDefault="00313C08" w:rsidP="00313C08">
                      <w:pPr>
                        <w:pStyle w:val="ContactInfo"/>
                      </w:pPr>
                      <w:r>
                        <w:t>(702) 994-4911</w:t>
                      </w:r>
                    </w:p>
                  </w:tc>
                </w:sdtContent>
              </w:sdt>
              <w:tc>
                <w:tcPr>
                  <w:tcW w:w="420"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D56EB25" wp14:editId="4A87B9D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1="http://schemas.microsoft.com/office/drawing/2015/9/8/chartex">
                        <w:pict>
                          <v:shape w14:anchorId="6FAA3670"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rsidTr="00972024">
              <w:sdt>
                <w:sdtPr>
                  <w:alias w:val="Enter email:"/>
                  <w:tag w:val="Enter email:"/>
                  <w:id w:val="-675184368"/>
                  <w:placeholder>
                    <w:docPart w:val="43A91256F15F4DC282504AFFDCC2DC28"/>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899" w:type="dxa"/>
                      <w:tcMar>
                        <w:left w:w="720" w:type="dxa"/>
                        <w:right w:w="29" w:type="dxa"/>
                      </w:tcMar>
                    </w:tcPr>
                    <w:p w:rsidR="00932D92" w:rsidRPr="009D0878" w:rsidRDefault="00313C08" w:rsidP="00313C08">
                      <w:pPr>
                        <w:pStyle w:val="ContactInfo"/>
                      </w:pPr>
                      <w:r>
                        <w:t>ozzyaortega@gmail.com</w:t>
                      </w:r>
                    </w:p>
                  </w:tc>
                </w:sdtContent>
              </w:sdt>
              <w:tc>
                <w:tcPr>
                  <w:tcW w:w="420" w:type="dxa"/>
                  <w:tcMar>
                    <w:left w:w="0" w:type="dxa"/>
                    <w:right w:w="0" w:type="dxa"/>
                  </w:tcMar>
                </w:tcPr>
                <w:p w:rsidR="00932D92" w:rsidRPr="009D0878" w:rsidRDefault="007307A3" w:rsidP="00932D92">
                  <w:pPr>
                    <w:pStyle w:val="Icons"/>
                  </w:pPr>
                  <w:r>
                    <w:rPr>
                      <w:noProof/>
                    </w:rPr>
                    <mc:AlternateContent>
                      <mc:Choice Requires="wps">
                        <w:drawing>
                          <wp:inline distT="0" distB="0" distL="0" distR="0" wp14:anchorId="3C7753B8" wp14:editId="040E649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1="http://schemas.microsoft.com/office/drawing/2015/9/8/chartex">
                        <w:pict>
                          <v:shape w14:anchorId="2CBB3211"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rsidTr="00972024">
              <w:sdt>
                <w:sdtPr>
                  <w:alias w:val="Enter LinkedIn profile:"/>
                  <w:tag w:val="Enter LinkedIn profile:"/>
                  <w:id w:val="1102843699"/>
                  <w:placeholder>
                    <w:docPart w:val="46A6ECB7969B411E8246963C3F7B420C"/>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899" w:type="dxa"/>
                      <w:tcMar>
                        <w:left w:w="720" w:type="dxa"/>
                        <w:right w:w="29" w:type="dxa"/>
                      </w:tcMar>
                    </w:tcPr>
                    <w:p w:rsidR="00932D92" w:rsidRPr="009D0878" w:rsidRDefault="008375B3" w:rsidP="00932D92">
                      <w:pPr>
                        <w:pStyle w:val="ContactInfo"/>
                      </w:pPr>
                      <w:r w:rsidRPr="008375B3">
                        <w:t>www.linkedin.com/in/ozzy-ortega</w:t>
                      </w:r>
                    </w:p>
                  </w:tc>
                </w:sdtContent>
              </w:sdt>
              <w:tc>
                <w:tcPr>
                  <w:tcW w:w="420"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914C4D3" wp14:editId="6CCF9530">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1="http://schemas.microsoft.com/office/drawing/2015/9/8/chartex">
                        <w:pict>
                          <v:shape w14:anchorId="4507755D"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9D0878" w:rsidTr="00972024">
              <w:tc>
                <w:tcPr>
                  <w:tcW w:w="3899" w:type="dxa"/>
                  <w:tcMar>
                    <w:left w:w="720" w:type="dxa"/>
                    <w:right w:w="29" w:type="dxa"/>
                  </w:tcMar>
                </w:tcPr>
                <w:p w:rsidR="00932D92" w:rsidRPr="009D0878" w:rsidRDefault="00932D92" w:rsidP="00313C08">
                  <w:pPr>
                    <w:pStyle w:val="ContactInfo"/>
                  </w:pPr>
                </w:p>
              </w:tc>
              <w:tc>
                <w:tcPr>
                  <w:tcW w:w="420" w:type="dxa"/>
                  <w:tcMar>
                    <w:left w:w="0" w:type="dxa"/>
                    <w:right w:w="0" w:type="dxa"/>
                  </w:tcMar>
                </w:tcPr>
                <w:p w:rsidR="00932D92" w:rsidRPr="009D0878" w:rsidRDefault="00932D92" w:rsidP="00932D92">
                  <w:pPr>
                    <w:pStyle w:val="Icons"/>
                  </w:pPr>
                </w:p>
              </w:tc>
            </w:tr>
          </w:tbl>
          <w:p w:rsidR="00D92B95" w:rsidRDefault="00D92B95" w:rsidP="009D3336">
            <w:pPr>
              <w:pStyle w:val="Header"/>
            </w:pPr>
          </w:p>
        </w:tc>
      </w:tr>
    </w:tbl>
    <w:p w:rsidR="00C43D65" w:rsidRDefault="004509AF">
      <w:r>
        <w:t xml:space="preserve">Customer-focused Desktop Support Technician with more than </w:t>
      </w:r>
      <w:r w:rsidR="00847280">
        <w:t>5</w:t>
      </w:r>
      <w:r>
        <w:t xml:space="preserve"> years of success in a variety of computer operating systems</w:t>
      </w:r>
      <w:r w:rsidR="00847280">
        <w:t>,</w:t>
      </w:r>
      <w:r>
        <w:t xml:space="preserve"> applications and hardware. Analytical and adept at resolving complex system issues. Critical thinker who addresses customer support issues quickly and who consistently exceeds performance standards. </w:t>
      </w:r>
    </w:p>
    <w:p w:rsidR="00AD13CB" w:rsidRDefault="004509AF" w:rsidP="00AD13CB">
      <w:pPr>
        <w:pStyle w:val="Heading1"/>
      </w:pPr>
      <w:r>
        <w:t>Knowledge of:</w:t>
      </w:r>
    </w:p>
    <w:tbl>
      <w:tblPr>
        <w:tblStyle w:val="TableGrid"/>
        <w:tblW w:w="4460" w:type="pct"/>
        <w:tblCellMar>
          <w:left w:w="0" w:type="dxa"/>
          <w:right w:w="0" w:type="dxa"/>
        </w:tblCellMar>
        <w:tblLook w:val="04A0" w:firstRow="1" w:lastRow="0" w:firstColumn="1" w:lastColumn="0" w:noHBand="0" w:noVBand="1"/>
        <w:tblDescription w:val="Skills layout table "/>
      </w:tblPr>
      <w:tblGrid>
        <w:gridCol w:w="4174"/>
        <w:gridCol w:w="4175"/>
      </w:tblGrid>
      <w:tr w:rsidR="005B1D68" w:rsidTr="00847280">
        <w:trPr>
          <w:trHeight w:val="282"/>
        </w:trPr>
        <w:tc>
          <w:tcPr>
            <w:tcW w:w="4175" w:type="dxa"/>
          </w:tcPr>
          <w:p w:rsidR="005B1D68" w:rsidRDefault="0032237B" w:rsidP="00BC7376">
            <w:pPr>
              <w:pStyle w:val="ListBullet"/>
              <w:numPr>
                <w:ilvl w:val="0"/>
                <w:numId w:val="4"/>
              </w:numPr>
            </w:pPr>
            <w:r>
              <w:t>MS Window, Apple OS</w:t>
            </w:r>
          </w:p>
          <w:p w:rsidR="00752315" w:rsidRDefault="00FC01FD" w:rsidP="004509AF">
            <w:pPr>
              <w:pStyle w:val="ListBullet"/>
              <w:numPr>
                <w:ilvl w:val="0"/>
                <w:numId w:val="4"/>
              </w:numPr>
            </w:pPr>
            <w:r>
              <w:t>Ring</w:t>
            </w:r>
            <w:r w:rsidR="00245507">
              <w:t>C</w:t>
            </w:r>
            <w:r>
              <w:t>entral</w:t>
            </w:r>
          </w:p>
          <w:p w:rsidR="004509AF" w:rsidRDefault="0032237B" w:rsidP="004509AF">
            <w:pPr>
              <w:pStyle w:val="ListBullet"/>
              <w:numPr>
                <w:ilvl w:val="0"/>
                <w:numId w:val="4"/>
              </w:numPr>
            </w:pPr>
            <w:proofErr w:type="spellStart"/>
            <w:r>
              <w:t>Oomnitza</w:t>
            </w:r>
            <w:proofErr w:type="spellEnd"/>
          </w:p>
          <w:p w:rsidR="002C3483" w:rsidRPr="004937AE" w:rsidRDefault="0032237B" w:rsidP="00FC01FD">
            <w:pPr>
              <w:pStyle w:val="ListBullet"/>
              <w:numPr>
                <w:ilvl w:val="0"/>
                <w:numId w:val="4"/>
              </w:numPr>
            </w:pPr>
            <w:r>
              <w:t>Salesforce</w:t>
            </w:r>
          </w:p>
        </w:tc>
        <w:tc>
          <w:tcPr>
            <w:tcW w:w="4175" w:type="dxa"/>
            <w:tcMar>
              <w:left w:w="360" w:type="dxa"/>
              <w:right w:w="0" w:type="dxa"/>
            </w:tcMar>
          </w:tcPr>
          <w:p w:rsidR="005B1D68" w:rsidRDefault="002C3483" w:rsidP="00BC7376">
            <w:pPr>
              <w:pStyle w:val="ListBullet"/>
            </w:pPr>
            <w:r>
              <w:t>Microsoft Office 201</w:t>
            </w:r>
            <w:r w:rsidR="00FC01FD">
              <w:t>6</w:t>
            </w:r>
            <w:r>
              <w:t>, Office 365</w:t>
            </w:r>
          </w:p>
          <w:p w:rsidR="00752315" w:rsidRDefault="002C3483" w:rsidP="00BC7376">
            <w:pPr>
              <w:pStyle w:val="ListBullet"/>
            </w:pPr>
            <w:r>
              <w:t>McKesson PACs</w:t>
            </w:r>
          </w:p>
          <w:p w:rsidR="00752315" w:rsidRDefault="002C3483" w:rsidP="002C3483">
            <w:pPr>
              <w:pStyle w:val="ListBullet"/>
            </w:pPr>
            <w:r>
              <w:t>Fuji Synapse RIS</w:t>
            </w:r>
          </w:p>
          <w:p w:rsidR="002C3483" w:rsidRPr="004937AE" w:rsidRDefault="002C3483" w:rsidP="002C3483">
            <w:pPr>
              <w:pStyle w:val="ListBullet"/>
            </w:pPr>
            <w:r>
              <w:t xml:space="preserve">Active </w:t>
            </w:r>
            <w:r w:rsidR="00FC01FD">
              <w:t>Directory</w:t>
            </w:r>
          </w:p>
        </w:tc>
      </w:tr>
      <w:tr w:rsidR="002258D1" w:rsidTr="00847280">
        <w:trPr>
          <w:trHeight w:val="282"/>
        </w:trPr>
        <w:tc>
          <w:tcPr>
            <w:tcW w:w="4175" w:type="dxa"/>
          </w:tcPr>
          <w:p w:rsidR="002258D1" w:rsidRPr="00847280" w:rsidRDefault="002258D1" w:rsidP="00847280">
            <w:pPr>
              <w:pStyle w:val="ListBullet"/>
              <w:numPr>
                <w:ilvl w:val="0"/>
                <w:numId w:val="4"/>
              </w:numPr>
            </w:pPr>
            <w:r>
              <w:t xml:space="preserve">Cisco </w:t>
            </w:r>
            <w:proofErr w:type="spellStart"/>
            <w:r>
              <w:t>Webex</w:t>
            </w:r>
            <w:proofErr w:type="spellEnd"/>
          </w:p>
        </w:tc>
        <w:tc>
          <w:tcPr>
            <w:tcW w:w="4175" w:type="dxa"/>
            <w:tcMar>
              <w:left w:w="360" w:type="dxa"/>
              <w:right w:w="0" w:type="dxa"/>
            </w:tcMar>
          </w:tcPr>
          <w:p w:rsidR="002258D1" w:rsidRPr="002258D1" w:rsidRDefault="002258D1" w:rsidP="002258D1">
            <w:pPr>
              <w:pStyle w:val="ListBullet"/>
            </w:pPr>
            <w:r>
              <w:t>Microsoft SCCM</w:t>
            </w:r>
          </w:p>
        </w:tc>
      </w:tr>
    </w:tbl>
    <w:p w:rsidR="005B1D68" w:rsidRDefault="002B5460" w:rsidP="004937AE">
      <w:pPr>
        <w:pStyle w:val="Heading1"/>
      </w:pPr>
      <w:sdt>
        <w:sdtPr>
          <w:alias w:val="Experience:"/>
          <w:tag w:val="Experience:"/>
          <w:id w:val="-898354009"/>
          <w:placeholder>
            <w:docPart w:val="4CFBA404F253477FBEF78C0389E89277"/>
          </w:placeholder>
          <w:temporary/>
          <w:showingPlcHdr/>
          <w15:appearance w15:val="hidden"/>
        </w:sdtPr>
        <w:sdtEndPr/>
        <w:sdtContent>
          <w:r w:rsidR="004937AE" w:rsidRPr="00AD3FD8">
            <w:t>Experience</w:t>
          </w:r>
        </w:sdtContent>
      </w:sdt>
    </w:p>
    <w:p w:rsidR="00B4017A" w:rsidRPr="00D413F9" w:rsidRDefault="00847280" w:rsidP="00B4017A">
      <w:pPr>
        <w:pStyle w:val="Heading3"/>
      </w:pPr>
      <w:r>
        <w:t>Jul</w:t>
      </w:r>
      <w:r w:rsidR="00B4017A">
        <w:t xml:space="preserve">. </w:t>
      </w:r>
      <w:r>
        <w:t>2018</w:t>
      </w:r>
      <w:r w:rsidR="00B4017A" w:rsidRPr="00D413F9">
        <w:t xml:space="preserve"> –</w:t>
      </w:r>
      <w:r w:rsidR="00B4017A">
        <w:t xml:space="preserve"> </w:t>
      </w:r>
      <w:r>
        <w:t>Jun</w:t>
      </w:r>
      <w:r w:rsidR="00B4017A">
        <w:t xml:space="preserve">. </w:t>
      </w:r>
      <w:r>
        <w:t>2020</w:t>
      </w:r>
    </w:p>
    <w:p w:rsidR="00B4017A" w:rsidRPr="00513EFC" w:rsidRDefault="00200353" w:rsidP="00B4017A">
      <w:pPr>
        <w:pStyle w:val="Heading2"/>
      </w:pPr>
      <w:r>
        <w:t xml:space="preserve">Desktop Support Technician II </w:t>
      </w:r>
      <w:r w:rsidR="00B4017A">
        <w:t>/</w:t>
      </w:r>
      <w:r w:rsidR="00B4017A" w:rsidRPr="00513EFC">
        <w:t xml:space="preserve"> </w:t>
      </w:r>
      <w:r w:rsidR="00A84370">
        <w:rPr>
          <w:rStyle w:val="Emphasis"/>
        </w:rPr>
        <w:t>Pacific Dental Services</w:t>
      </w:r>
      <w:r w:rsidR="00B4017A">
        <w:rPr>
          <w:rStyle w:val="Emphasis"/>
        </w:rPr>
        <w:t xml:space="preserve">, </w:t>
      </w:r>
      <w:r w:rsidR="00A84370">
        <w:rPr>
          <w:rStyle w:val="Emphasis"/>
        </w:rPr>
        <w:t>Henderson</w:t>
      </w:r>
    </w:p>
    <w:p w:rsidR="00B4017A" w:rsidRDefault="00A84370" w:rsidP="00B4017A">
      <w:r>
        <w:t>S</w:t>
      </w:r>
      <w:r w:rsidR="00B4017A" w:rsidRPr="002C3483">
        <w:t xml:space="preserve">upport </w:t>
      </w:r>
      <w:r w:rsidR="00245507">
        <w:t xml:space="preserve">entire </w:t>
      </w:r>
      <w:r w:rsidR="0032237B">
        <w:t>Contact Center</w:t>
      </w:r>
      <w:r w:rsidR="00245507">
        <w:t>,</w:t>
      </w:r>
      <w:r w:rsidR="0032237B">
        <w:t xml:space="preserve"> along with other departments in the building. Maintain inventory using </w:t>
      </w:r>
      <w:proofErr w:type="spellStart"/>
      <w:r w:rsidR="0032237B">
        <w:t>Oomnitza</w:t>
      </w:r>
      <w:proofErr w:type="spellEnd"/>
      <w:r w:rsidR="0032237B">
        <w:t xml:space="preserve"> application, service workstations, printers and peripherals. R</w:t>
      </w:r>
      <w:r w:rsidR="00B4017A" w:rsidRPr="002C3483">
        <w:t>espond to user service requests</w:t>
      </w:r>
      <w:r w:rsidR="0032237B">
        <w:t xml:space="preserve"> that came from Salesforce.</w:t>
      </w:r>
      <w:r w:rsidR="00B4017A">
        <w:t xml:space="preserve"> </w:t>
      </w:r>
    </w:p>
    <w:p w:rsidR="00B4017A" w:rsidRDefault="00E7231E" w:rsidP="00B4017A">
      <w:pPr>
        <w:pStyle w:val="ListParagraph"/>
        <w:numPr>
          <w:ilvl w:val="0"/>
          <w:numId w:val="13"/>
        </w:numPr>
      </w:pPr>
      <w:r>
        <w:t>Lead MS Windows 10 upgrade project for our entire office</w:t>
      </w:r>
    </w:p>
    <w:p w:rsidR="00B4017A" w:rsidRDefault="00E7231E" w:rsidP="00B4017A">
      <w:pPr>
        <w:pStyle w:val="ListParagraph"/>
        <w:numPr>
          <w:ilvl w:val="0"/>
          <w:numId w:val="13"/>
        </w:numPr>
      </w:pPr>
      <w:r>
        <w:t>Assisted in the development of the company’s inventory requirements</w:t>
      </w:r>
    </w:p>
    <w:p w:rsidR="00B4017A" w:rsidRDefault="002258D1" w:rsidP="00B4017A">
      <w:pPr>
        <w:pStyle w:val="ListParagraph"/>
        <w:numPr>
          <w:ilvl w:val="0"/>
          <w:numId w:val="13"/>
        </w:numPr>
      </w:pPr>
      <w:r>
        <w:t>Reset user password, assigned group policies, disabled user accounts</w:t>
      </w:r>
    </w:p>
    <w:p w:rsidR="002258D1" w:rsidRDefault="002258D1" w:rsidP="00847280">
      <w:pPr>
        <w:pStyle w:val="ListParagraph"/>
        <w:numPr>
          <w:ilvl w:val="0"/>
          <w:numId w:val="13"/>
        </w:numPr>
      </w:pPr>
      <w:r>
        <w:t>Managed our office and clinics Meraki AP devices</w:t>
      </w:r>
    </w:p>
    <w:p w:rsidR="00847280" w:rsidRPr="00D413F9" w:rsidRDefault="00847280" w:rsidP="00847280">
      <w:pPr>
        <w:pStyle w:val="ListParagraph"/>
        <w:numPr>
          <w:ilvl w:val="0"/>
          <w:numId w:val="13"/>
        </w:numPr>
      </w:pPr>
      <w:r>
        <w:t>Light configu</w:t>
      </w:r>
      <w:r w:rsidR="00245507">
        <w:t>ration of user accounts on RingC</w:t>
      </w:r>
      <w:r>
        <w:t>entral</w:t>
      </w:r>
    </w:p>
    <w:p w:rsidR="0023705D" w:rsidRPr="00D413F9" w:rsidRDefault="00C303C2" w:rsidP="00D413F9">
      <w:pPr>
        <w:pStyle w:val="Heading3"/>
      </w:pPr>
      <w:r>
        <w:t>Jan.</w:t>
      </w:r>
      <w:r w:rsidR="003037D8">
        <w:t xml:space="preserve"> </w:t>
      </w:r>
      <w:r w:rsidR="002C3483">
        <w:t>2015</w:t>
      </w:r>
      <w:r w:rsidR="00D413F9" w:rsidRPr="00D413F9">
        <w:t xml:space="preserve"> –</w:t>
      </w:r>
      <w:r w:rsidR="00D413F9">
        <w:t xml:space="preserve"> </w:t>
      </w:r>
      <w:r w:rsidR="00F73A2B">
        <w:t>June</w:t>
      </w:r>
      <w:r>
        <w:t>.</w:t>
      </w:r>
      <w:r w:rsidR="003037D8">
        <w:t xml:space="preserve"> </w:t>
      </w:r>
      <w:r w:rsidR="002C3483">
        <w:t>2018</w:t>
      </w:r>
    </w:p>
    <w:p w:rsidR="0023705D" w:rsidRPr="00513EFC" w:rsidRDefault="002C3483" w:rsidP="00513EFC">
      <w:pPr>
        <w:pStyle w:val="Heading2"/>
      </w:pPr>
      <w:r>
        <w:t>Desktop Support Technician</w:t>
      </w:r>
      <w:r w:rsidR="00E03F71">
        <w:t xml:space="preserve"> </w:t>
      </w:r>
      <w:r w:rsidR="0095272C">
        <w:t>/</w:t>
      </w:r>
      <w:r w:rsidR="005A4A49" w:rsidRPr="00513EFC">
        <w:t xml:space="preserve"> </w:t>
      </w:r>
      <w:r>
        <w:rPr>
          <w:rStyle w:val="Emphasis"/>
        </w:rPr>
        <w:t>Desert Radiology, Las Vegas</w:t>
      </w:r>
    </w:p>
    <w:p w:rsidR="00D413F9" w:rsidRDefault="002C3483" w:rsidP="00D413F9">
      <w:r w:rsidRPr="002C3483">
        <w:t>Maintain and support systems, workstations, mobile devices, printers and peripherals; respond to user service requests; and resolve trouble tickets.</w:t>
      </w:r>
      <w:r>
        <w:t xml:space="preserve"> Served as initial point of contact for </w:t>
      </w:r>
      <w:r w:rsidR="00222528">
        <w:t xml:space="preserve">the purchase and support of our user’s wireless devices. </w:t>
      </w:r>
    </w:p>
    <w:p w:rsidR="00222528" w:rsidRDefault="00222528" w:rsidP="00222528">
      <w:pPr>
        <w:pStyle w:val="ListParagraph"/>
        <w:numPr>
          <w:ilvl w:val="0"/>
          <w:numId w:val="13"/>
        </w:numPr>
      </w:pPr>
      <w:r w:rsidRPr="00222528">
        <w:t>Provide desktop and laptop support for system refresh project</w:t>
      </w:r>
      <w:r>
        <w:t>.</w:t>
      </w:r>
    </w:p>
    <w:p w:rsidR="00222528" w:rsidRDefault="00222528" w:rsidP="00222528">
      <w:pPr>
        <w:pStyle w:val="ListParagraph"/>
        <w:numPr>
          <w:ilvl w:val="0"/>
          <w:numId w:val="13"/>
        </w:numPr>
      </w:pPr>
      <w:r>
        <w:t>S</w:t>
      </w:r>
      <w:r w:rsidRPr="00222528">
        <w:t>upported users on setting up multiple network printers</w:t>
      </w:r>
      <w:r>
        <w:t>.</w:t>
      </w:r>
    </w:p>
    <w:p w:rsidR="00222528" w:rsidRDefault="00222528" w:rsidP="00222528">
      <w:pPr>
        <w:pStyle w:val="ListParagraph"/>
        <w:numPr>
          <w:ilvl w:val="0"/>
          <w:numId w:val="13"/>
        </w:numPr>
      </w:pPr>
      <w:r w:rsidRPr="00222528">
        <w:t>Established remote connectivity using L</w:t>
      </w:r>
      <w:r>
        <w:t xml:space="preserve">og Me, </w:t>
      </w:r>
      <w:proofErr w:type="spellStart"/>
      <w:r>
        <w:t>Dameware</w:t>
      </w:r>
      <w:proofErr w:type="spellEnd"/>
      <w:r>
        <w:t>, SCCM.</w:t>
      </w:r>
    </w:p>
    <w:p w:rsidR="00222528" w:rsidRDefault="00222528" w:rsidP="00222528">
      <w:pPr>
        <w:pStyle w:val="ListParagraph"/>
        <w:numPr>
          <w:ilvl w:val="0"/>
          <w:numId w:val="13"/>
        </w:numPr>
      </w:pPr>
      <w:r w:rsidRPr="00222528">
        <w:t>Assist the Systems Administrator as needed</w:t>
      </w:r>
    </w:p>
    <w:p w:rsidR="00222528" w:rsidRPr="00222528" w:rsidRDefault="00222528" w:rsidP="00222528">
      <w:pPr>
        <w:pStyle w:val="ListParagraph"/>
        <w:numPr>
          <w:ilvl w:val="0"/>
          <w:numId w:val="13"/>
        </w:numPr>
      </w:pPr>
      <w:r w:rsidRPr="00222528">
        <w:lastRenderedPageBreak/>
        <w:t xml:space="preserve">Received troubleshooting and service request tickets via </w:t>
      </w:r>
      <w:r>
        <w:t>Service Now</w:t>
      </w:r>
    </w:p>
    <w:p w:rsidR="00222528" w:rsidRDefault="00222528" w:rsidP="00222528">
      <w:pPr>
        <w:pStyle w:val="ListParagraph"/>
        <w:numPr>
          <w:ilvl w:val="0"/>
          <w:numId w:val="13"/>
        </w:numPr>
      </w:pPr>
      <w:r w:rsidRPr="00222528">
        <w:t>Provided support for imaging</w:t>
      </w:r>
      <w:bookmarkStart w:id="0" w:name="_GoBack"/>
      <w:r w:rsidRPr="00222528">
        <w:t xml:space="preserve">, configuration and </w:t>
      </w:r>
      <w:r>
        <w:t xml:space="preserve">migration </w:t>
      </w:r>
      <w:r w:rsidRPr="00222528">
        <w:t xml:space="preserve">of </w:t>
      </w:r>
      <w:r>
        <w:t>our user’s</w:t>
      </w:r>
      <w:r w:rsidRPr="00222528">
        <w:t xml:space="preserve"> workstations</w:t>
      </w:r>
      <w:bookmarkEnd w:id="0"/>
    </w:p>
    <w:p w:rsidR="00313C08" w:rsidRPr="00D413F9" w:rsidRDefault="00313C08" w:rsidP="00313C08">
      <w:pPr>
        <w:pStyle w:val="ListParagraph"/>
        <w:numPr>
          <w:ilvl w:val="0"/>
          <w:numId w:val="13"/>
        </w:numPr>
      </w:pPr>
      <w:r w:rsidRPr="00313C08">
        <w:t xml:space="preserve">Set up secure </w:t>
      </w:r>
      <w:proofErr w:type="spellStart"/>
      <w:r w:rsidRPr="00313C08">
        <w:t>WiFi</w:t>
      </w:r>
      <w:proofErr w:type="spellEnd"/>
      <w:r w:rsidRPr="00313C08">
        <w:t>, LAN networks at remote locations, leading client/server configuration and performance-tuning of crucial infrastructure to ensure seamless business operations.</w:t>
      </w:r>
    </w:p>
    <w:p w:rsidR="00D413F9" w:rsidRPr="00D413F9" w:rsidRDefault="00C303C2" w:rsidP="00D413F9">
      <w:pPr>
        <w:pStyle w:val="Heading3"/>
      </w:pPr>
      <w:r>
        <w:t>Oct. 2013</w:t>
      </w:r>
      <w:r w:rsidR="00D413F9" w:rsidRPr="00D413F9">
        <w:t xml:space="preserve"> –</w:t>
      </w:r>
      <w:r w:rsidR="00D413F9">
        <w:t xml:space="preserve"> </w:t>
      </w:r>
      <w:r>
        <w:t>jan.</w:t>
      </w:r>
      <w:r w:rsidR="003037D8">
        <w:t xml:space="preserve"> </w:t>
      </w:r>
      <w:r>
        <w:t>2015</w:t>
      </w:r>
    </w:p>
    <w:p w:rsidR="00D413F9" w:rsidRPr="00513EFC" w:rsidRDefault="003037D8" w:rsidP="00513EFC">
      <w:pPr>
        <w:pStyle w:val="Heading2"/>
      </w:pPr>
      <w:r>
        <w:t>Sales Associate</w:t>
      </w:r>
      <w:r w:rsidR="00E03F71">
        <w:t xml:space="preserve"> </w:t>
      </w:r>
      <w:r w:rsidR="0095272C">
        <w:t>/</w:t>
      </w:r>
      <w:r w:rsidR="005A4A49" w:rsidRPr="00513EFC">
        <w:t xml:space="preserve"> </w:t>
      </w:r>
      <w:r>
        <w:rPr>
          <w:rStyle w:val="Emphasis"/>
        </w:rPr>
        <w:t>Best Buy, Las Vegas</w:t>
      </w:r>
    </w:p>
    <w:p w:rsidR="00D413F9" w:rsidRDefault="003037D8" w:rsidP="00D413F9">
      <w:r w:rsidRPr="003037D8">
        <w:t>Assist customers in finding the best solution that fits their needs. Maintain customers trust with vast knowledge of new and current devices. Inform customers about the benefits of Geek Squad Protection and Technical Support on their device.</w:t>
      </w:r>
    </w:p>
    <w:p w:rsidR="003037D8" w:rsidRPr="00D413F9" w:rsidRDefault="00C95B7E" w:rsidP="003037D8">
      <w:pPr>
        <w:pStyle w:val="Heading3"/>
      </w:pPr>
      <w:r>
        <w:t>Apr</w:t>
      </w:r>
      <w:r w:rsidR="003037D8">
        <w:t>. 2013</w:t>
      </w:r>
      <w:r w:rsidR="003037D8" w:rsidRPr="00D413F9">
        <w:t xml:space="preserve"> –</w:t>
      </w:r>
      <w:r w:rsidR="003037D8">
        <w:t xml:space="preserve"> </w:t>
      </w:r>
      <w:r>
        <w:t>sep</w:t>
      </w:r>
      <w:r w:rsidR="003037D8">
        <w:t xml:space="preserve">. </w:t>
      </w:r>
      <w:r>
        <w:t>2013</w:t>
      </w:r>
    </w:p>
    <w:p w:rsidR="003037D8" w:rsidRPr="00513EFC" w:rsidRDefault="003037D8" w:rsidP="003037D8">
      <w:pPr>
        <w:pStyle w:val="Heading2"/>
      </w:pPr>
      <w:r>
        <w:t xml:space="preserve">Front </w:t>
      </w:r>
      <w:r w:rsidR="00256663">
        <w:t>Desk</w:t>
      </w:r>
      <w:r>
        <w:t xml:space="preserve"> /</w:t>
      </w:r>
      <w:r w:rsidRPr="00513EFC">
        <w:t xml:space="preserve"> </w:t>
      </w:r>
      <w:r>
        <w:rPr>
          <w:rStyle w:val="Emphasis"/>
        </w:rPr>
        <w:t>Cornerstone S</w:t>
      </w:r>
      <w:r w:rsidRPr="003037D8">
        <w:rPr>
          <w:rStyle w:val="Emphasis"/>
        </w:rPr>
        <w:t>taffing</w:t>
      </w:r>
      <w:r>
        <w:rPr>
          <w:rStyle w:val="Emphasis"/>
        </w:rPr>
        <w:t>, Las Vegas</w:t>
      </w:r>
    </w:p>
    <w:p w:rsidR="003037D8" w:rsidRDefault="003037D8" w:rsidP="003037D8">
      <w:r>
        <w:t xml:space="preserve">Welcome patients to the office and acknowledge their appointments I the system. Inform the staff of the patient’s arrival. Place medical chart in the arrival holder along with any and all medical documents. Answer all incoming calls and transfer to appropriate person or department. Call and confirm </w:t>
      </w:r>
      <w:proofErr w:type="gramStart"/>
      <w:r>
        <w:t>patients</w:t>
      </w:r>
      <w:proofErr w:type="gramEnd"/>
      <w:r>
        <w:t xml:space="preserve"> appointments for next day.</w:t>
      </w:r>
    </w:p>
    <w:p w:rsidR="0070237E" w:rsidRDefault="002B5460" w:rsidP="00725CB5">
      <w:pPr>
        <w:pStyle w:val="Heading1"/>
      </w:pPr>
      <w:sdt>
        <w:sdtPr>
          <w:alias w:val="Education:"/>
          <w:tag w:val="Education:"/>
          <w:id w:val="543866955"/>
          <w:placeholder>
            <w:docPart w:val="011422ECE0BC41638F9BFE6E97DDC160"/>
          </w:placeholder>
          <w:temporary/>
          <w:showingPlcHdr/>
          <w15:appearance w15:val="hidden"/>
        </w:sdtPr>
        <w:sdtEndPr/>
        <w:sdtContent>
          <w:r w:rsidR="0070237E" w:rsidRPr="0070237E">
            <w:t>Education</w:t>
          </w:r>
        </w:sdtContent>
      </w:sdt>
    </w:p>
    <w:p w:rsidR="0070237E" w:rsidRDefault="00A50E1B" w:rsidP="0070237E">
      <w:pPr>
        <w:pStyle w:val="Heading3"/>
      </w:pPr>
      <w:r>
        <w:t>Current</w:t>
      </w:r>
      <w:r w:rsidR="009B3692">
        <w:t xml:space="preserve"> student</w:t>
      </w:r>
    </w:p>
    <w:p w:rsidR="0070237E" w:rsidRDefault="00A50E1B" w:rsidP="00513EFC">
      <w:pPr>
        <w:pStyle w:val="Heading2"/>
        <w:rPr>
          <w:rStyle w:val="Emphasis"/>
        </w:rPr>
      </w:pPr>
      <w:r w:rsidRPr="00A50E1B">
        <w:t>ASSOCIATE OF APPLIED SCIENCE DEGREE (AAS)</w:t>
      </w:r>
      <w:r w:rsidR="0095272C">
        <w:t>/</w:t>
      </w:r>
      <w:r w:rsidR="0070237E" w:rsidRPr="00513EFC">
        <w:t xml:space="preserve"> </w:t>
      </w:r>
      <w:r>
        <w:rPr>
          <w:rStyle w:val="Emphasis"/>
        </w:rPr>
        <w:t>College of Southern Nevada, Las Vegas</w:t>
      </w:r>
    </w:p>
    <w:p w:rsidR="00A50E1B" w:rsidRPr="00513EFC" w:rsidRDefault="00A50E1B" w:rsidP="00A50E1B">
      <w:r w:rsidRPr="00A50E1B">
        <w:t>Computing and Information Technology - Networking - Router/Switch</w:t>
      </w:r>
      <w:r w:rsidR="008375B3">
        <w:t xml:space="preserve">- </w:t>
      </w:r>
      <w:r>
        <w:t>3.2 GPA</w:t>
      </w:r>
    </w:p>
    <w:p w:rsidR="00A50E1B" w:rsidRDefault="00A50E1B" w:rsidP="0070237E">
      <w:pPr>
        <w:pStyle w:val="Heading3"/>
      </w:pPr>
    </w:p>
    <w:p w:rsidR="0070237E" w:rsidRDefault="00A50E1B" w:rsidP="0070237E">
      <w:pPr>
        <w:pStyle w:val="Heading3"/>
      </w:pPr>
      <w:r>
        <w:t>June 2004</w:t>
      </w:r>
    </w:p>
    <w:p w:rsidR="0070237E" w:rsidRDefault="00A50E1B" w:rsidP="0070237E">
      <w:pPr>
        <w:pStyle w:val="Heading2"/>
      </w:pPr>
      <w:r>
        <w:t>High School Diploma</w:t>
      </w:r>
      <w:r w:rsidR="00E03F71">
        <w:t xml:space="preserve"> </w:t>
      </w:r>
      <w:r w:rsidR="0095272C">
        <w:t>/</w:t>
      </w:r>
      <w:r w:rsidR="0070237E">
        <w:t xml:space="preserve"> </w:t>
      </w:r>
      <w:r>
        <w:rPr>
          <w:rStyle w:val="Emphasis"/>
        </w:rPr>
        <w:t>Sierra Nevada High School, Reno</w:t>
      </w:r>
    </w:p>
    <w:p w:rsidR="0070237E" w:rsidRPr="0070237E" w:rsidRDefault="00A50E1B" w:rsidP="0070237E">
      <w:r>
        <w:t>3.7 GPA, Student Government President and President of my dormitory</w:t>
      </w:r>
    </w:p>
    <w:sectPr w:rsidR="0070237E" w:rsidRPr="0070237E"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460" w:rsidRDefault="002B5460" w:rsidP="00725803">
      <w:pPr>
        <w:spacing w:after="0"/>
      </w:pPr>
      <w:r>
        <w:separator/>
      </w:r>
    </w:p>
  </w:endnote>
  <w:endnote w:type="continuationSeparator" w:id="0">
    <w:p w:rsidR="002B5460" w:rsidRDefault="002B5460"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F73A2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460" w:rsidRDefault="002B5460" w:rsidP="00725803">
      <w:pPr>
        <w:spacing w:after="0"/>
      </w:pPr>
      <w:r>
        <w:separator/>
      </w:r>
    </w:p>
  </w:footnote>
  <w:footnote w:type="continuationSeparator" w:id="0">
    <w:p w:rsidR="002B5460" w:rsidRDefault="002B5460"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8320BB9"/>
    <w:multiLevelType w:val="hybridMultilevel"/>
    <w:tmpl w:val="59BE34CA"/>
    <w:lvl w:ilvl="0" w:tplc="A3520FA4">
      <w:numFmt w:val="bullet"/>
      <w:lvlText w:val="•"/>
      <w:lvlJc w:val="left"/>
      <w:pPr>
        <w:ind w:left="720" w:hanging="360"/>
      </w:pPr>
      <w:rPr>
        <w:rFonts w:ascii="Calibri" w:eastAsiaTheme="minorHAnsi" w:hAnsi="Calibri" w:cs="Calibri" w:hint="default"/>
        <w:color w:val="007FAB"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96DDF"/>
    <w:multiLevelType w:val="hybridMultilevel"/>
    <w:tmpl w:val="D5AA81FC"/>
    <w:lvl w:ilvl="0" w:tplc="2E5AA0A4">
      <w:start w:val="1"/>
      <w:numFmt w:val="bullet"/>
      <w:lvlText w:val=""/>
      <w:lvlJc w:val="left"/>
      <w:pPr>
        <w:ind w:left="720" w:hanging="360"/>
      </w:pPr>
      <w:rPr>
        <w:rFonts w:ascii="Symbol" w:hAnsi="Symbol" w:hint="default"/>
        <w:color w:val="007FAB"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044928"/>
    <w:multiLevelType w:val="hybridMultilevel"/>
    <w:tmpl w:val="8766CFFE"/>
    <w:lvl w:ilvl="0" w:tplc="2E5AA0A4">
      <w:start w:val="1"/>
      <w:numFmt w:val="bullet"/>
      <w:lvlText w:val=""/>
      <w:lvlJc w:val="left"/>
      <w:pPr>
        <w:ind w:left="720" w:hanging="360"/>
      </w:pPr>
      <w:rPr>
        <w:rFonts w:ascii="Symbol" w:hAnsi="Symbol" w:hint="default"/>
        <w:color w:val="007FAB"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9AF"/>
    <w:rsid w:val="00025E77"/>
    <w:rsid w:val="00027312"/>
    <w:rsid w:val="000645F2"/>
    <w:rsid w:val="00066764"/>
    <w:rsid w:val="00082F03"/>
    <w:rsid w:val="000835A0"/>
    <w:rsid w:val="000934A2"/>
    <w:rsid w:val="00174D17"/>
    <w:rsid w:val="001B0955"/>
    <w:rsid w:val="00200353"/>
    <w:rsid w:val="00222528"/>
    <w:rsid w:val="002258D1"/>
    <w:rsid w:val="00227784"/>
    <w:rsid w:val="0023705D"/>
    <w:rsid w:val="00245507"/>
    <w:rsid w:val="00250A31"/>
    <w:rsid w:val="00251C13"/>
    <w:rsid w:val="00256663"/>
    <w:rsid w:val="002922D0"/>
    <w:rsid w:val="002B5460"/>
    <w:rsid w:val="002C3483"/>
    <w:rsid w:val="003037D8"/>
    <w:rsid w:val="00313C08"/>
    <w:rsid w:val="0032237B"/>
    <w:rsid w:val="00340B03"/>
    <w:rsid w:val="00380AE7"/>
    <w:rsid w:val="003A6943"/>
    <w:rsid w:val="00410BA2"/>
    <w:rsid w:val="00434074"/>
    <w:rsid w:val="004509AF"/>
    <w:rsid w:val="00463C3B"/>
    <w:rsid w:val="004937AE"/>
    <w:rsid w:val="004E2970"/>
    <w:rsid w:val="005026DD"/>
    <w:rsid w:val="00513EFC"/>
    <w:rsid w:val="0052113B"/>
    <w:rsid w:val="00537AFE"/>
    <w:rsid w:val="00564951"/>
    <w:rsid w:val="00573BF9"/>
    <w:rsid w:val="005A4A49"/>
    <w:rsid w:val="005B1D68"/>
    <w:rsid w:val="00611B37"/>
    <w:rsid w:val="006252B4"/>
    <w:rsid w:val="00646BA2"/>
    <w:rsid w:val="00675EA0"/>
    <w:rsid w:val="006C08A0"/>
    <w:rsid w:val="006C47D8"/>
    <w:rsid w:val="006D2D08"/>
    <w:rsid w:val="006E6B28"/>
    <w:rsid w:val="006F26A2"/>
    <w:rsid w:val="0070237E"/>
    <w:rsid w:val="00725803"/>
    <w:rsid w:val="00725CB5"/>
    <w:rsid w:val="007307A3"/>
    <w:rsid w:val="00752315"/>
    <w:rsid w:val="008375B3"/>
    <w:rsid w:val="00847280"/>
    <w:rsid w:val="00857E6B"/>
    <w:rsid w:val="008968C4"/>
    <w:rsid w:val="008D7C1C"/>
    <w:rsid w:val="0092291B"/>
    <w:rsid w:val="00932D92"/>
    <w:rsid w:val="0095272C"/>
    <w:rsid w:val="00972024"/>
    <w:rsid w:val="009B3692"/>
    <w:rsid w:val="009F04D2"/>
    <w:rsid w:val="009F2BA7"/>
    <w:rsid w:val="009F6DA0"/>
    <w:rsid w:val="00A01182"/>
    <w:rsid w:val="00A50E1B"/>
    <w:rsid w:val="00A84370"/>
    <w:rsid w:val="00AD13CB"/>
    <w:rsid w:val="00AD3FD8"/>
    <w:rsid w:val="00B370A8"/>
    <w:rsid w:val="00B4017A"/>
    <w:rsid w:val="00BC7376"/>
    <w:rsid w:val="00BD669A"/>
    <w:rsid w:val="00C13F2B"/>
    <w:rsid w:val="00C303C2"/>
    <w:rsid w:val="00C43D65"/>
    <w:rsid w:val="00C84833"/>
    <w:rsid w:val="00C9044F"/>
    <w:rsid w:val="00C95B7E"/>
    <w:rsid w:val="00CD63EC"/>
    <w:rsid w:val="00D2420D"/>
    <w:rsid w:val="00D30382"/>
    <w:rsid w:val="00D413F9"/>
    <w:rsid w:val="00D44E50"/>
    <w:rsid w:val="00D90060"/>
    <w:rsid w:val="00D92B95"/>
    <w:rsid w:val="00E03F71"/>
    <w:rsid w:val="00E154B5"/>
    <w:rsid w:val="00E232F0"/>
    <w:rsid w:val="00E52791"/>
    <w:rsid w:val="00E7231E"/>
    <w:rsid w:val="00E83195"/>
    <w:rsid w:val="00F00A4F"/>
    <w:rsid w:val="00F33CD8"/>
    <w:rsid w:val="00F73A2B"/>
    <w:rsid w:val="00FC01FD"/>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3A215"/>
  <w15:chartTrackingRefBased/>
  <w15:docId w15:val="{9A84ACFF-F8D1-434C-9013-6D67120F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27666">
      <w:bodyDiv w:val="1"/>
      <w:marLeft w:val="0"/>
      <w:marRight w:val="0"/>
      <w:marTop w:val="0"/>
      <w:marBottom w:val="0"/>
      <w:divBdr>
        <w:top w:val="none" w:sz="0" w:space="0" w:color="auto"/>
        <w:left w:val="none" w:sz="0" w:space="0" w:color="auto"/>
        <w:bottom w:val="none" w:sz="0" w:space="0" w:color="auto"/>
        <w:right w:val="none" w:sz="0" w:space="0" w:color="auto"/>
      </w:divBdr>
    </w:div>
    <w:div w:id="563099659">
      <w:bodyDiv w:val="1"/>
      <w:marLeft w:val="0"/>
      <w:marRight w:val="0"/>
      <w:marTop w:val="0"/>
      <w:marBottom w:val="0"/>
      <w:divBdr>
        <w:top w:val="none" w:sz="0" w:space="0" w:color="auto"/>
        <w:left w:val="none" w:sz="0" w:space="0" w:color="auto"/>
        <w:bottom w:val="none" w:sz="0" w:space="0" w:color="auto"/>
        <w:right w:val="none" w:sz="0" w:space="0" w:color="auto"/>
      </w:divBdr>
    </w:div>
    <w:div w:id="1499465452">
      <w:bodyDiv w:val="1"/>
      <w:marLeft w:val="0"/>
      <w:marRight w:val="0"/>
      <w:marTop w:val="0"/>
      <w:marBottom w:val="0"/>
      <w:divBdr>
        <w:top w:val="none" w:sz="0" w:space="0" w:color="auto"/>
        <w:left w:val="none" w:sz="0" w:space="0" w:color="auto"/>
        <w:bottom w:val="none" w:sz="0" w:space="0" w:color="auto"/>
        <w:right w:val="none" w:sz="0" w:space="0" w:color="auto"/>
      </w:divBdr>
    </w:div>
    <w:div w:id="208883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zzy\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003A429E094774A57E7D5EE1D82095"/>
        <w:category>
          <w:name w:val="General"/>
          <w:gallery w:val="placeholder"/>
        </w:category>
        <w:types>
          <w:type w:val="bbPlcHdr"/>
        </w:types>
        <w:behaviors>
          <w:behavior w:val="content"/>
        </w:behaviors>
        <w:guid w:val="{54A26861-4B20-4E06-9515-C3695EAD9F75}"/>
      </w:docPartPr>
      <w:docPartBody>
        <w:p w:rsidR="004D2A81" w:rsidRDefault="004D2A81">
          <w:pPr>
            <w:pStyle w:val="C8003A429E094774A57E7D5EE1D82095"/>
          </w:pPr>
          <w:r>
            <w:t>First Name</w:t>
          </w:r>
        </w:p>
      </w:docPartBody>
    </w:docPart>
    <w:docPart>
      <w:docPartPr>
        <w:name w:val="FB1375805B8541B99D050AA70251371D"/>
        <w:category>
          <w:name w:val="General"/>
          <w:gallery w:val="placeholder"/>
        </w:category>
        <w:types>
          <w:type w:val="bbPlcHdr"/>
        </w:types>
        <w:behaviors>
          <w:behavior w:val="content"/>
        </w:behaviors>
        <w:guid w:val="{27C84250-8520-4BA0-BF12-CA6128A3D81D}"/>
      </w:docPartPr>
      <w:docPartBody>
        <w:p w:rsidR="004D2A81" w:rsidRDefault="004D2A81">
          <w:pPr>
            <w:pStyle w:val="FB1375805B8541B99D050AA70251371D"/>
          </w:pPr>
          <w:r>
            <w:t>Last Name</w:t>
          </w:r>
        </w:p>
      </w:docPartBody>
    </w:docPart>
    <w:docPart>
      <w:docPartPr>
        <w:name w:val="97A2E89632604F5692882ED77591A5E7"/>
        <w:category>
          <w:name w:val="General"/>
          <w:gallery w:val="placeholder"/>
        </w:category>
        <w:types>
          <w:type w:val="bbPlcHdr"/>
        </w:types>
        <w:behaviors>
          <w:behavior w:val="content"/>
        </w:behaviors>
        <w:guid w:val="{0FB01885-1FAE-4A02-B4CB-64BCB4DAB8B1}"/>
      </w:docPartPr>
      <w:docPartBody>
        <w:p w:rsidR="004D2A81" w:rsidRDefault="004D2A81">
          <w:pPr>
            <w:pStyle w:val="97A2E89632604F5692882ED77591A5E7"/>
          </w:pPr>
          <w:r w:rsidRPr="009D0878">
            <w:t>Address</w:t>
          </w:r>
        </w:p>
      </w:docPartBody>
    </w:docPart>
    <w:docPart>
      <w:docPartPr>
        <w:name w:val="AA583F2A74F743E49418AE7D1252A72A"/>
        <w:category>
          <w:name w:val="General"/>
          <w:gallery w:val="placeholder"/>
        </w:category>
        <w:types>
          <w:type w:val="bbPlcHdr"/>
        </w:types>
        <w:behaviors>
          <w:behavior w:val="content"/>
        </w:behaviors>
        <w:guid w:val="{268DCEBD-5C0E-48E8-AFB7-D2A913CDB7BA}"/>
      </w:docPartPr>
      <w:docPartBody>
        <w:p w:rsidR="004D2A81" w:rsidRDefault="004D2A81">
          <w:pPr>
            <w:pStyle w:val="AA583F2A74F743E49418AE7D1252A72A"/>
          </w:pPr>
          <w:r w:rsidRPr="009D0878">
            <w:t>Phone</w:t>
          </w:r>
        </w:p>
      </w:docPartBody>
    </w:docPart>
    <w:docPart>
      <w:docPartPr>
        <w:name w:val="43A91256F15F4DC282504AFFDCC2DC28"/>
        <w:category>
          <w:name w:val="General"/>
          <w:gallery w:val="placeholder"/>
        </w:category>
        <w:types>
          <w:type w:val="bbPlcHdr"/>
        </w:types>
        <w:behaviors>
          <w:behavior w:val="content"/>
        </w:behaviors>
        <w:guid w:val="{B28DFDFC-5A8F-4A69-8844-F43AA7332195}"/>
      </w:docPartPr>
      <w:docPartBody>
        <w:p w:rsidR="004D2A81" w:rsidRDefault="004D2A81">
          <w:pPr>
            <w:pStyle w:val="43A91256F15F4DC282504AFFDCC2DC28"/>
          </w:pPr>
          <w:r w:rsidRPr="009D0878">
            <w:t>Email</w:t>
          </w:r>
        </w:p>
      </w:docPartBody>
    </w:docPart>
    <w:docPart>
      <w:docPartPr>
        <w:name w:val="46A6ECB7969B411E8246963C3F7B420C"/>
        <w:category>
          <w:name w:val="General"/>
          <w:gallery w:val="placeholder"/>
        </w:category>
        <w:types>
          <w:type w:val="bbPlcHdr"/>
        </w:types>
        <w:behaviors>
          <w:behavior w:val="content"/>
        </w:behaviors>
        <w:guid w:val="{E32C4799-DF77-4710-BA88-D713BF6367FA}"/>
      </w:docPartPr>
      <w:docPartBody>
        <w:p w:rsidR="004D2A81" w:rsidRDefault="004D2A81">
          <w:pPr>
            <w:pStyle w:val="46A6ECB7969B411E8246963C3F7B420C"/>
          </w:pPr>
          <w:r w:rsidRPr="009D0878">
            <w:t>LinkedIn Profile</w:t>
          </w:r>
        </w:p>
      </w:docPartBody>
    </w:docPart>
    <w:docPart>
      <w:docPartPr>
        <w:name w:val="4CFBA404F253477FBEF78C0389E89277"/>
        <w:category>
          <w:name w:val="General"/>
          <w:gallery w:val="placeholder"/>
        </w:category>
        <w:types>
          <w:type w:val="bbPlcHdr"/>
        </w:types>
        <w:behaviors>
          <w:behavior w:val="content"/>
        </w:behaviors>
        <w:guid w:val="{A29C5C06-D542-44FE-B872-FE54261101E2}"/>
      </w:docPartPr>
      <w:docPartBody>
        <w:p w:rsidR="004D2A81" w:rsidRDefault="004D2A81">
          <w:pPr>
            <w:pStyle w:val="4CFBA404F253477FBEF78C0389E89277"/>
          </w:pPr>
          <w:r w:rsidRPr="00AD3FD8">
            <w:t>Experience</w:t>
          </w:r>
        </w:p>
      </w:docPartBody>
    </w:docPart>
    <w:docPart>
      <w:docPartPr>
        <w:name w:val="011422ECE0BC41638F9BFE6E97DDC160"/>
        <w:category>
          <w:name w:val="General"/>
          <w:gallery w:val="placeholder"/>
        </w:category>
        <w:types>
          <w:type w:val="bbPlcHdr"/>
        </w:types>
        <w:behaviors>
          <w:behavior w:val="content"/>
        </w:behaviors>
        <w:guid w:val="{69891574-EAC8-4AFC-BC6F-196AE456F488}"/>
      </w:docPartPr>
      <w:docPartBody>
        <w:p w:rsidR="004D2A81" w:rsidRDefault="004D2A81">
          <w:pPr>
            <w:pStyle w:val="011422ECE0BC41638F9BFE6E97DDC160"/>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A81"/>
    <w:rsid w:val="004D2A81"/>
    <w:rsid w:val="00511653"/>
    <w:rsid w:val="00DF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003A429E094774A57E7D5EE1D82095">
    <w:name w:val="C8003A429E094774A57E7D5EE1D82095"/>
  </w:style>
  <w:style w:type="paragraph" w:customStyle="1" w:styleId="FB1375805B8541B99D050AA70251371D">
    <w:name w:val="FB1375805B8541B99D050AA70251371D"/>
  </w:style>
  <w:style w:type="paragraph" w:customStyle="1" w:styleId="97A2E89632604F5692882ED77591A5E7">
    <w:name w:val="97A2E89632604F5692882ED77591A5E7"/>
  </w:style>
  <w:style w:type="paragraph" w:customStyle="1" w:styleId="AA583F2A74F743E49418AE7D1252A72A">
    <w:name w:val="AA583F2A74F743E49418AE7D1252A72A"/>
  </w:style>
  <w:style w:type="paragraph" w:customStyle="1" w:styleId="43A91256F15F4DC282504AFFDCC2DC28">
    <w:name w:val="43A91256F15F4DC282504AFFDCC2DC28"/>
  </w:style>
  <w:style w:type="paragraph" w:customStyle="1" w:styleId="46A6ECB7969B411E8246963C3F7B420C">
    <w:name w:val="46A6ECB7969B411E8246963C3F7B420C"/>
  </w:style>
  <w:style w:type="paragraph" w:customStyle="1" w:styleId="689F3D27E02E4C5EA0157A2D42D240A2">
    <w:name w:val="689F3D27E02E4C5EA0157A2D42D240A2"/>
  </w:style>
  <w:style w:type="paragraph" w:customStyle="1" w:styleId="9EF6A4F2EAB540229AD59A2D80431E03">
    <w:name w:val="9EF6A4F2EAB540229AD59A2D80431E03"/>
  </w:style>
  <w:style w:type="paragraph" w:customStyle="1" w:styleId="779957E17245401797FABF124B3169B9">
    <w:name w:val="779957E17245401797FABF124B3169B9"/>
  </w:style>
  <w:style w:type="paragraph" w:customStyle="1" w:styleId="B158FB4F4628435E8F2F6F549ECADE7A">
    <w:name w:val="B158FB4F4628435E8F2F6F549ECADE7A"/>
  </w:style>
  <w:style w:type="paragraph" w:customStyle="1" w:styleId="43C839F7BCBB4701988B843DEE51638A">
    <w:name w:val="43C839F7BCBB4701988B843DEE51638A"/>
  </w:style>
  <w:style w:type="paragraph" w:customStyle="1" w:styleId="83732C6A7A084539A8E12A9690D6C846">
    <w:name w:val="83732C6A7A084539A8E12A9690D6C846"/>
  </w:style>
  <w:style w:type="paragraph" w:customStyle="1" w:styleId="0A9CA3EAAE8B4C33ACF8999AC822210F">
    <w:name w:val="0A9CA3EAAE8B4C33ACF8999AC822210F"/>
  </w:style>
  <w:style w:type="paragraph" w:customStyle="1" w:styleId="EDF7A457009A49D78FA791B7F971F638">
    <w:name w:val="EDF7A457009A49D78FA791B7F971F638"/>
  </w:style>
  <w:style w:type="paragraph" w:customStyle="1" w:styleId="4CFBA404F253477FBEF78C0389E89277">
    <w:name w:val="4CFBA404F253477FBEF78C0389E89277"/>
  </w:style>
  <w:style w:type="paragraph" w:customStyle="1" w:styleId="6DC72865B93F4B3A99A3910E6723C2CF">
    <w:name w:val="6DC72865B93F4B3A99A3910E6723C2CF"/>
  </w:style>
  <w:style w:type="paragraph" w:customStyle="1" w:styleId="A6AEF3A270CF4BD2B6C3F96AD2EBEC83">
    <w:name w:val="A6AEF3A270CF4BD2B6C3F96AD2EBEC83"/>
  </w:style>
  <w:style w:type="paragraph" w:customStyle="1" w:styleId="498FBD39244C4871BD22F7B5DF51D4A8">
    <w:name w:val="498FBD39244C4871BD22F7B5DF51D4A8"/>
  </w:style>
  <w:style w:type="character" w:styleId="Emphasis">
    <w:name w:val="Emphasis"/>
    <w:basedOn w:val="DefaultParagraphFont"/>
    <w:uiPriority w:val="20"/>
    <w:qFormat/>
    <w:rPr>
      <w:b w:val="0"/>
      <w:i w:val="0"/>
      <w:iCs/>
      <w:color w:val="595959" w:themeColor="text1" w:themeTint="A6"/>
    </w:rPr>
  </w:style>
  <w:style w:type="paragraph" w:customStyle="1" w:styleId="1DCA4F0A4BF1498B91C10BF9ACC926F0">
    <w:name w:val="1DCA4F0A4BF1498B91C10BF9ACC926F0"/>
  </w:style>
  <w:style w:type="paragraph" w:customStyle="1" w:styleId="2A9A0C6563844CF585B05D9414D2F5EE">
    <w:name w:val="2A9A0C6563844CF585B05D9414D2F5EE"/>
  </w:style>
  <w:style w:type="paragraph" w:customStyle="1" w:styleId="AAA65D269DEE4660B03524F5CA7C7D6D">
    <w:name w:val="AAA65D269DEE4660B03524F5CA7C7D6D"/>
  </w:style>
  <w:style w:type="paragraph" w:customStyle="1" w:styleId="C50F6AD16FAC4C868FEFAA47929958CE">
    <w:name w:val="C50F6AD16FAC4C868FEFAA47929958CE"/>
  </w:style>
  <w:style w:type="paragraph" w:customStyle="1" w:styleId="69F9F2523F4346A7898B33DC0E5878EA">
    <w:name w:val="69F9F2523F4346A7898B33DC0E5878EA"/>
  </w:style>
  <w:style w:type="paragraph" w:customStyle="1" w:styleId="E610DF474C8B45C39B6EC548753201F0">
    <w:name w:val="E610DF474C8B45C39B6EC548753201F0"/>
  </w:style>
  <w:style w:type="paragraph" w:customStyle="1" w:styleId="8BD8DFBC26724B86B0C74DEE3F641410">
    <w:name w:val="8BD8DFBC26724B86B0C74DEE3F641410"/>
  </w:style>
  <w:style w:type="paragraph" w:customStyle="1" w:styleId="011422ECE0BC41638F9BFE6E97DDC160">
    <w:name w:val="011422ECE0BC41638F9BFE6E97DDC160"/>
  </w:style>
  <w:style w:type="paragraph" w:customStyle="1" w:styleId="2D68F98DC3034BFB8D6264B8C3591D62">
    <w:name w:val="2D68F98DC3034BFB8D6264B8C3591D62"/>
  </w:style>
  <w:style w:type="paragraph" w:customStyle="1" w:styleId="9D8D9780F1B14AC69CE33FCD62539B42">
    <w:name w:val="9D8D9780F1B14AC69CE33FCD62539B42"/>
  </w:style>
  <w:style w:type="paragraph" w:customStyle="1" w:styleId="E2A6757D23E549A68B493C8D17F2DE95">
    <w:name w:val="E2A6757D23E549A68B493C8D17F2DE95"/>
  </w:style>
  <w:style w:type="paragraph" w:customStyle="1" w:styleId="7F6A54BC68804FBA9AC602B9B56DA455">
    <w:name w:val="7F6A54BC68804FBA9AC602B9B56DA455"/>
  </w:style>
  <w:style w:type="paragraph" w:customStyle="1" w:styleId="7496395B96174830AED48C5E4C29F8C6">
    <w:name w:val="7496395B96174830AED48C5E4C29F8C6"/>
  </w:style>
  <w:style w:type="paragraph" w:customStyle="1" w:styleId="FB4D8018EECD4A6D84AADBACBE0139BC">
    <w:name w:val="FB4D8018EECD4A6D84AADBACBE0139BC"/>
  </w:style>
  <w:style w:type="paragraph" w:customStyle="1" w:styleId="35463431204F4EB886B4C50618804F19">
    <w:name w:val="35463431204F4EB886B4C50618804F19"/>
  </w:style>
  <w:style w:type="paragraph" w:customStyle="1" w:styleId="AC3AA7969E9E48888D532873291662D3">
    <w:name w:val="AC3AA7969E9E48888D532873291662D3"/>
  </w:style>
  <w:style w:type="paragraph" w:customStyle="1" w:styleId="7BFC0DFF02EB491D836804091EC14FD0">
    <w:name w:val="7BFC0DFF02EB491D836804091EC14FD0"/>
  </w:style>
  <w:style w:type="paragraph" w:customStyle="1" w:styleId="B5B3B6EDB984456FA0D8DA516B3ACAF8">
    <w:name w:val="B5B3B6EDB984456FA0D8DA516B3ACAF8"/>
  </w:style>
  <w:style w:type="paragraph" w:customStyle="1" w:styleId="04DFC407831F47D7BA82C253EE27CED6">
    <w:name w:val="04DFC407831F47D7BA82C253EE27CED6"/>
  </w:style>
  <w:style w:type="paragraph" w:customStyle="1" w:styleId="CDA1288922C34A5D9FEEB946EFD4393B">
    <w:name w:val="CDA1288922C34A5D9FEEB946EFD43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Ozzy</Abstract>
  <CompanyAddress>5108 Amethyst Creek Ct. Las Vegas, NV 89131</CompanyAddress>
  <CompanyPhone>(702) 994-4911</CompanyPhone>
  <CompanyFax/>
  <CompanyEmail>ozzyaortega@gmail.com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4FBBDB-9D9F-4C14-9514-02016BBF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46</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www.linkedin.com/in/ozzy-ortega</cp:keywords>
  <dc:description/>
  <cp:lastModifiedBy>Ozzy</cp:lastModifiedBy>
  <cp:revision>4</cp:revision>
  <dcterms:created xsi:type="dcterms:W3CDTF">2020-09-22T08:11:00Z</dcterms:created>
  <dcterms:modified xsi:type="dcterms:W3CDTF">2020-09-24T09:17:00Z</dcterms:modified>
  <cp:category>Ortega</cp:category>
</cp:coreProperties>
</file>