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86AEEE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5E1CBA8" w14:textId="16AB627C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724EF30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9CF1FD9" w14:textId="2B7060A2" w:rsidR="001B2ABD" w:rsidRDefault="00CB0CB0" w:rsidP="001B2ABD">
            <w:pPr>
              <w:pStyle w:val="Title"/>
            </w:pPr>
            <w:r>
              <w:t>Matthew Hipple</w:t>
            </w:r>
          </w:p>
          <w:p w14:paraId="7A05B7D9" w14:textId="07BF6336" w:rsidR="001B2ABD" w:rsidRDefault="001B2ABD" w:rsidP="001B2ABD">
            <w:pPr>
              <w:pStyle w:val="Subtitle"/>
            </w:pPr>
          </w:p>
        </w:tc>
      </w:tr>
      <w:tr w:rsidR="001B2ABD" w14:paraId="4D24C2EF" w14:textId="77777777" w:rsidTr="001B2ABD">
        <w:tc>
          <w:tcPr>
            <w:tcW w:w="3600" w:type="dxa"/>
          </w:tcPr>
          <w:p w14:paraId="15576E81" w14:textId="6186F357" w:rsidR="00036450" w:rsidRDefault="00036450" w:rsidP="00CB0CB0">
            <w:pPr>
              <w:pStyle w:val="Heading3"/>
            </w:pPr>
          </w:p>
          <w:sdt>
            <w:sdtPr>
              <w:id w:val="-1954003311"/>
              <w:placeholder>
                <w:docPart w:val="11C1F29AEB504F44B0A1ADE72A2BA0D5"/>
              </w:placeholder>
              <w:temporary/>
              <w:showingPlcHdr/>
              <w15:appearance w15:val="hidden"/>
            </w:sdtPr>
            <w:sdtEndPr/>
            <w:sdtContent>
              <w:p w14:paraId="5636FB9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C7BB10F4B4C4B5ABE7419C0A9BAFB30"/>
              </w:placeholder>
              <w:temporary/>
              <w:showingPlcHdr/>
              <w15:appearance w15:val="hidden"/>
            </w:sdtPr>
            <w:sdtEndPr/>
            <w:sdtContent>
              <w:p w14:paraId="165DC61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6842C3B" w14:textId="7D0690A2" w:rsidR="004D3011" w:rsidRDefault="00CB0CB0" w:rsidP="004D3011">
            <w:r>
              <w:t>360-801-7632</w:t>
            </w:r>
          </w:p>
          <w:p w14:paraId="730BC906" w14:textId="77777777" w:rsidR="004D3011" w:rsidRDefault="004D3011" w:rsidP="004D3011"/>
          <w:sdt>
            <w:sdtPr>
              <w:id w:val="-240260293"/>
              <w:placeholder>
                <w:docPart w:val="0D30146A5BA646FEA61E15A16F00EF07"/>
              </w:placeholder>
              <w:temporary/>
              <w:showingPlcHdr/>
              <w15:appearance w15:val="hidden"/>
            </w:sdtPr>
            <w:sdtEndPr/>
            <w:sdtContent>
              <w:p w14:paraId="262BE56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D0BEAB1" w14:textId="03CF0237" w:rsidR="00036450" w:rsidRPr="00E4381A" w:rsidRDefault="00CB0CB0" w:rsidP="004D3011">
            <w:pPr>
              <w:rPr>
                <w:rStyle w:val="Hyperlink"/>
              </w:rPr>
            </w:pPr>
            <w:r>
              <w:t>Matthewhipple1@outlook.com</w:t>
            </w:r>
          </w:p>
          <w:p w14:paraId="4FC97BC5" w14:textId="7017EF80" w:rsidR="004D3011" w:rsidRPr="004D3011" w:rsidRDefault="004D3011" w:rsidP="00CB0CB0">
            <w:pPr>
              <w:pStyle w:val="Heading3"/>
            </w:pPr>
          </w:p>
        </w:tc>
        <w:tc>
          <w:tcPr>
            <w:tcW w:w="720" w:type="dxa"/>
          </w:tcPr>
          <w:p w14:paraId="7F9E1F7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D97A5DE72094161AA1751BDEC82B6B2"/>
              </w:placeholder>
              <w:temporary/>
              <w:showingPlcHdr/>
              <w15:appearance w15:val="hidden"/>
            </w:sdtPr>
            <w:sdtEndPr/>
            <w:sdtContent>
              <w:p w14:paraId="702ADFF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7DEF3C1" w14:textId="1AFF87B7" w:rsidR="00036450" w:rsidRPr="00036450" w:rsidRDefault="00CB0CB0" w:rsidP="00B359E4">
            <w:pPr>
              <w:pStyle w:val="Heading4"/>
            </w:pPr>
            <w:r>
              <w:t>North Mason High School</w:t>
            </w:r>
          </w:p>
          <w:p w14:paraId="7F39F1AD" w14:textId="7BA1D21A" w:rsidR="00036450" w:rsidRPr="00B359E4" w:rsidRDefault="00CB0CB0" w:rsidP="00B359E4">
            <w:pPr>
              <w:pStyle w:val="Date"/>
            </w:pPr>
            <w:r>
              <w:t>2011</w:t>
            </w:r>
            <w:r w:rsidR="00036450" w:rsidRPr="00B359E4">
              <w:t xml:space="preserve"> - </w:t>
            </w:r>
            <w:r>
              <w:t>2015</w:t>
            </w:r>
          </w:p>
          <w:p w14:paraId="37E64C67" w14:textId="77777777" w:rsidR="00036450" w:rsidRDefault="00036450" w:rsidP="00036450"/>
          <w:p w14:paraId="190DD261" w14:textId="0AFD0D69" w:rsidR="00036450" w:rsidRPr="00B359E4" w:rsidRDefault="00CB0CB0" w:rsidP="00B359E4">
            <w:pPr>
              <w:pStyle w:val="Heading4"/>
            </w:pPr>
            <w:r>
              <w:t>Olympic College</w:t>
            </w:r>
          </w:p>
          <w:p w14:paraId="424C873D" w14:textId="04240390" w:rsidR="00036450" w:rsidRPr="00B359E4" w:rsidRDefault="00CB0CB0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2018</w:t>
            </w:r>
          </w:p>
          <w:p w14:paraId="0CED0B40" w14:textId="30E021E4" w:rsidR="00036450" w:rsidRDefault="00CB0CB0" w:rsidP="00036450">
            <w:r>
              <w:t>Associates Degree in Computer Information Systems</w:t>
            </w:r>
          </w:p>
          <w:p w14:paraId="2180F5FB" w14:textId="173ADC25" w:rsidR="00CB0CB0" w:rsidRDefault="00CB0CB0" w:rsidP="00036450">
            <w:r>
              <w:t>TestOut Certified Desktop Pro</w:t>
            </w:r>
          </w:p>
          <w:p w14:paraId="481C248C" w14:textId="343026CB" w:rsidR="00CB0CB0" w:rsidRDefault="00CB0CB0" w:rsidP="00036450">
            <w:r>
              <w:t>CIS ASP Server Development Certificate</w:t>
            </w:r>
          </w:p>
          <w:p w14:paraId="364CFBC2" w14:textId="64D4EEBD" w:rsidR="00CB0CB0" w:rsidRDefault="00CB0CB0" w:rsidP="00036450">
            <w:r>
              <w:t>CIS Basic Concepts Certificate</w:t>
            </w:r>
          </w:p>
          <w:p w14:paraId="57D7B096" w14:textId="39A092A7" w:rsidR="00CB0CB0" w:rsidRDefault="00CB0CB0" w:rsidP="00036450">
            <w:r>
              <w:t xml:space="preserve">CIS Software Development Essentials Certificate </w:t>
            </w:r>
          </w:p>
          <w:sdt>
            <w:sdtPr>
              <w:id w:val="1001553383"/>
              <w:placeholder>
                <w:docPart w:val="BE12461B6AE64A5AB161BCFC06B0F85A"/>
              </w:placeholder>
              <w:temporary/>
              <w:showingPlcHdr/>
              <w15:appearance w15:val="hidden"/>
            </w:sdtPr>
            <w:sdtEndPr/>
            <w:sdtContent>
              <w:p w14:paraId="7CD552C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ED60699" w14:textId="59EB84B1" w:rsidR="00036450" w:rsidRDefault="00CB0CB0" w:rsidP="00B359E4">
            <w:pPr>
              <w:pStyle w:val="Heading4"/>
              <w:rPr>
                <w:bCs/>
              </w:rPr>
            </w:pPr>
            <w:r>
              <w:t>O’Reilly Auto Parts</w:t>
            </w:r>
            <w:r w:rsidR="00036450">
              <w:t xml:space="preserve"> </w:t>
            </w:r>
            <w:r>
              <w:t>-</w:t>
            </w:r>
            <w:r w:rsidR="00036450" w:rsidRPr="00036450">
              <w:t xml:space="preserve"> </w:t>
            </w:r>
            <w:r>
              <w:t>Delivery Driver</w:t>
            </w:r>
          </w:p>
          <w:p w14:paraId="13C7CEC3" w14:textId="5D8BDEB4" w:rsidR="00036450" w:rsidRPr="00036450" w:rsidRDefault="00CB0CB0" w:rsidP="00B359E4">
            <w:pPr>
              <w:pStyle w:val="Date"/>
            </w:pPr>
            <w:r>
              <w:t xml:space="preserve">2018 </w:t>
            </w:r>
            <w:r w:rsidR="00036450" w:rsidRPr="00036450">
              <w:t>–</w:t>
            </w:r>
            <w:r>
              <w:t xml:space="preserve"> 2018</w:t>
            </w:r>
          </w:p>
          <w:p w14:paraId="118EF081" w14:textId="77777777" w:rsidR="00CB0CB0" w:rsidRDefault="00CB0CB0" w:rsidP="00036450">
            <w:r>
              <w:t>Drove Auto Parts to auto part stores across the town.</w:t>
            </w:r>
          </w:p>
          <w:p w14:paraId="715D6F12" w14:textId="77777777" w:rsidR="00CB0CB0" w:rsidRDefault="00CB0CB0" w:rsidP="00036450">
            <w:r>
              <w:t>Filled out the proper paperwork for drop off and pick up.</w:t>
            </w:r>
          </w:p>
          <w:p w14:paraId="53C8EDE8" w14:textId="77777777" w:rsidR="00CB0CB0" w:rsidRDefault="00CB0CB0" w:rsidP="00036450">
            <w:r>
              <w:t>Fixed problems with the vehicle.</w:t>
            </w:r>
          </w:p>
          <w:p w14:paraId="7353C4A3" w14:textId="55446D81" w:rsidR="00036450" w:rsidRDefault="00CB0CB0" w:rsidP="00036450">
            <w:r>
              <w:t>Assisted customers in the store when not driving.</w:t>
            </w:r>
            <w:r w:rsidR="00036450" w:rsidRPr="00036450">
              <w:t xml:space="preserve"> </w:t>
            </w:r>
          </w:p>
          <w:p w14:paraId="6FAB8B16" w14:textId="77777777" w:rsidR="004D3011" w:rsidRDefault="004D3011" w:rsidP="00036450"/>
          <w:p w14:paraId="2303BE29" w14:textId="65A83BA5" w:rsidR="004D3011" w:rsidRPr="004D3011" w:rsidRDefault="00CB0CB0" w:rsidP="00B359E4">
            <w:pPr>
              <w:pStyle w:val="Heading4"/>
              <w:rPr>
                <w:bCs/>
              </w:rPr>
            </w:pPr>
            <w:r>
              <w:t>Sears - Cashier</w:t>
            </w:r>
          </w:p>
          <w:p w14:paraId="61A2E569" w14:textId="5F4A659B" w:rsidR="004D3011" w:rsidRPr="004D3011" w:rsidRDefault="00CB0CB0" w:rsidP="00B359E4">
            <w:pPr>
              <w:pStyle w:val="Date"/>
            </w:pPr>
            <w:r>
              <w:t xml:space="preserve">2019 </w:t>
            </w:r>
            <w:r w:rsidR="004D3011" w:rsidRPr="004D3011">
              <w:t>–</w:t>
            </w:r>
            <w:r>
              <w:t xml:space="preserve"> 2019</w:t>
            </w:r>
          </w:p>
          <w:p w14:paraId="71C63991" w14:textId="77777777" w:rsidR="00CB0CB0" w:rsidRDefault="00CB0CB0" w:rsidP="004D3011">
            <w:r w:rsidRPr="00CB0CB0">
              <w:t>Handled Cash</w:t>
            </w:r>
          </w:p>
          <w:p w14:paraId="2216FC88" w14:textId="77777777" w:rsidR="00CB0CB0" w:rsidRDefault="00CB0CB0" w:rsidP="004D3011">
            <w:r>
              <w:t>Assisted Customers</w:t>
            </w:r>
          </w:p>
          <w:p w14:paraId="2EE653BE" w14:textId="77777777" w:rsidR="00CB0CB0" w:rsidRDefault="00CB0CB0" w:rsidP="004D3011">
            <w:r>
              <w:t>Answered Phone Calls</w:t>
            </w:r>
          </w:p>
          <w:p w14:paraId="6EA87A80" w14:textId="77777777" w:rsidR="00CB0CB0" w:rsidRDefault="00CB0CB0" w:rsidP="004D3011">
            <w:r>
              <w:t>Helped close the store.</w:t>
            </w:r>
          </w:p>
          <w:p w14:paraId="4147E807" w14:textId="09699565" w:rsidR="004D3011" w:rsidRPr="004D3011" w:rsidRDefault="00CB0CB0" w:rsidP="004D3011">
            <w:r>
              <w:t>Worked a cash register</w:t>
            </w:r>
            <w:r w:rsidR="00036450" w:rsidRPr="004D3011">
              <w:t xml:space="preserve"> </w:t>
            </w:r>
          </w:p>
          <w:p w14:paraId="7E9D2A2F" w14:textId="498B9D09" w:rsidR="004D3011" w:rsidRDefault="00CB0CB0" w:rsidP="00036450">
            <w:r>
              <w:t>Cleaned Fitting Rooms</w:t>
            </w:r>
          </w:p>
          <w:p w14:paraId="0C144136" w14:textId="77777777" w:rsidR="00CB0CB0" w:rsidRDefault="00CB0CB0" w:rsidP="00036450"/>
          <w:p w14:paraId="6E683E83" w14:textId="0D1B47F7" w:rsidR="004D3011" w:rsidRPr="004D3011" w:rsidRDefault="00CB0CB0" w:rsidP="00B359E4">
            <w:pPr>
              <w:pStyle w:val="Heading4"/>
              <w:rPr>
                <w:bCs/>
              </w:rPr>
            </w:pPr>
            <w:r>
              <w:t>Macys</w:t>
            </w:r>
            <w:r w:rsidR="004D3011" w:rsidRPr="004D3011">
              <w:t xml:space="preserve"> </w:t>
            </w:r>
            <w:r>
              <w:t>- Cashier</w:t>
            </w:r>
          </w:p>
          <w:p w14:paraId="30332818" w14:textId="521239C4" w:rsidR="004D3011" w:rsidRPr="004D3011" w:rsidRDefault="00CB0CB0" w:rsidP="00B359E4">
            <w:pPr>
              <w:pStyle w:val="Date"/>
            </w:pPr>
            <w:r>
              <w:t xml:space="preserve">2020 </w:t>
            </w:r>
            <w:r w:rsidR="004D3011" w:rsidRPr="004D3011">
              <w:t>–</w:t>
            </w:r>
            <w:r>
              <w:t xml:space="preserve"> Current</w:t>
            </w:r>
          </w:p>
          <w:p w14:paraId="3595E7FA" w14:textId="5B52925E" w:rsidR="004D3011" w:rsidRDefault="00CB0CB0" w:rsidP="004D3011">
            <w:r w:rsidRPr="00CB0CB0">
              <w:t>Handled Cash</w:t>
            </w:r>
            <w:r w:rsidR="00036450" w:rsidRPr="004D3011">
              <w:t xml:space="preserve"> </w:t>
            </w:r>
          </w:p>
          <w:p w14:paraId="09C6169D" w14:textId="3D4E912E" w:rsidR="00CB0CB0" w:rsidRDefault="00CB0CB0" w:rsidP="004D3011">
            <w:r>
              <w:t>Cleaned High Touchpoint areas.</w:t>
            </w:r>
          </w:p>
          <w:p w14:paraId="0A24609D" w14:textId="7BC5A283" w:rsidR="00CB0CB0" w:rsidRDefault="00CB0CB0" w:rsidP="004D3011">
            <w:r>
              <w:t>Ordered merchandise for the customers.</w:t>
            </w:r>
          </w:p>
          <w:p w14:paraId="67F86430" w14:textId="7D27436D" w:rsidR="00CB0CB0" w:rsidRDefault="00CB0CB0" w:rsidP="004D3011">
            <w:r>
              <w:t>Handled online order pickups.</w:t>
            </w:r>
          </w:p>
          <w:p w14:paraId="6652A1EF" w14:textId="76212F06" w:rsidR="00CB0CB0" w:rsidRDefault="00CB0CB0" w:rsidP="004D3011">
            <w:r>
              <w:t>Handled Bill payments.</w:t>
            </w:r>
          </w:p>
          <w:p w14:paraId="7215DFE7" w14:textId="0D18D418" w:rsidR="00CB0CB0" w:rsidRPr="004D3011" w:rsidRDefault="00CB0CB0" w:rsidP="004D3011">
            <w:r>
              <w:t>Several letters from satisfied customers.</w:t>
            </w:r>
          </w:p>
          <w:p w14:paraId="52F131B1" w14:textId="27E2ABD5" w:rsidR="004D3011" w:rsidRDefault="00E11394" w:rsidP="00036450">
            <w:r w:rsidRPr="00CB0CB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5EE7E65" wp14:editId="3C878C9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595630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F47005" w14:textId="2F9970EE" w:rsidR="00CB0CB0" w:rsidRPr="00CB0CB0" w:rsidRDefault="00CB0CB0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 w:rsidRPr="00CB0CB0">
                                    <w:rPr>
                                      <w:rFonts w:cs="Times New Roman"/>
                                      <w:szCs w:val="18"/>
                                    </w:rPr>
                                    <w:t>Technical Writing</w:t>
                                  </w:r>
                                </w:p>
                                <w:p w14:paraId="0971DC02" w14:textId="749DA18E" w:rsidR="00CB0CB0" w:rsidRPr="00CB0CB0" w:rsidRDefault="00CB0CB0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 w:rsidRPr="00CB0CB0">
                                    <w:rPr>
                                      <w:rFonts w:cs="Times New Roman"/>
                                      <w:szCs w:val="18"/>
                                    </w:rPr>
                                    <w:t>IT Support</w:t>
                                  </w:r>
                                </w:p>
                                <w:p w14:paraId="0654B041" w14:textId="6D50CE66" w:rsidR="00CB0CB0" w:rsidRDefault="00CB0CB0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 w:rsidRPr="00CB0CB0">
                                    <w:rPr>
                                      <w:rFonts w:cs="Times New Roman"/>
                                      <w:szCs w:val="18"/>
                                    </w:rPr>
                                    <w:t>Web Design</w:t>
                                  </w:r>
                                </w:p>
                                <w:p w14:paraId="500B15BE" w14:textId="03143D43" w:rsidR="00CB0CB0" w:rsidRDefault="00E11394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Java</w:t>
                                  </w:r>
                                </w:p>
                                <w:p w14:paraId="3A7EE013" w14:textId="0FAB41CB" w:rsidR="00E11394" w:rsidRDefault="00E11394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ASP.NET</w:t>
                                  </w:r>
                                </w:p>
                                <w:p w14:paraId="3807C0A5" w14:textId="7E118B13" w:rsidR="00E11394" w:rsidRDefault="00E11394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XML</w:t>
                                  </w:r>
                                </w:p>
                                <w:p w14:paraId="02115D21" w14:textId="29F6700A" w:rsidR="00E11394" w:rsidRDefault="00E11394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SQL</w:t>
                                  </w:r>
                                </w:p>
                                <w:p w14:paraId="6E34F1CB" w14:textId="54D39C94" w:rsidR="00E11394" w:rsidRDefault="00E11394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C</w:t>
                                  </w:r>
                                </w:p>
                                <w:p w14:paraId="552AB2A2" w14:textId="0F17EE6A" w:rsidR="00E11394" w:rsidRDefault="00E11394" w:rsidP="00CB0CB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C++</w:t>
                                  </w:r>
                                </w:p>
                                <w:p w14:paraId="164B6010" w14:textId="26E4F108" w:rsidR="00E11394" w:rsidRDefault="00E11394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Technical Support</w:t>
                                  </w:r>
                                </w:p>
                                <w:p w14:paraId="37FF7C86" w14:textId="23B27DCA" w:rsidR="00E11394" w:rsidRDefault="00E11394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Customer Service</w:t>
                                  </w:r>
                                </w:p>
                                <w:p w14:paraId="11907A10" w14:textId="2C4A94F5" w:rsidR="00E11394" w:rsidRDefault="00E11394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Microsoft Office – 10+ Years</w:t>
                                  </w:r>
                                </w:p>
                                <w:p w14:paraId="44414914" w14:textId="6A74457A" w:rsidR="00E11394" w:rsidRDefault="00E11394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 xml:space="preserve">Proof Reading </w:t>
                                  </w:r>
                                </w:p>
                                <w:p w14:paraId="099A3795" w14:textId="733017C6" w:rsidR="00E11394" w:rsidRDefault="00E11394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Bootstrap</w:t>
                                  </w:r>
                                </w:p>
                                <w:p w14:paraId="00F310DF" w14:textId="5B749E27" w:rsidR="00E11394" w:rsidRPr="00E11394" w:rsidRDefault="00E11394" w:rsidP="00E1139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cs="Times New Roman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18"/>
                                    </w:rPr>
                                    <w:t>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5EE7E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.5pt;margin-top:46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DHLKiHdAAAACQEAAA8AAAAAAAAAAAAAAAAAfwQAAGRycy9kb3du&#10;cmV2LnhtbFBLBQYAAAAABAAEAPMAAACJBQAAAAA=&#10;">
                      <v:textbox style="mso-fit-shape-to-text:t">
                        <w:txbxContent>
                          <w:p w14:paraId="72F47005" w14:textId="2F9970EE" w:rsidR="00CB0CB0" w:rsidRPr="00CB0CB0" w:rsidRDefault="00CB0CB0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 w:rsidRPr="00CB0CB0">
                              <w:rPr>
                                <w:rFonts w:cs="Times New Roman"/>
                                <w:szCs w:val="18"/>
                              </w:rPr>
                              <w:t>Technical Writing</w:t>
                            </w:r>
                          </w:p>
                          <w:p w14:paraId="0971DC02" w14:textId="749DA18E" w:rsidR="00CB0CB0" w:rsidRPr="00CB0CB0" w:rsidRDefault="00CB0CB0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 w:rsidRPr="00CB0CB0">
                              <w:rPr>
                                <w:rFonts w:cs="Times New Roman"/>
                                <w:szCs w:val="18"/>
                              </w:rPr>
                              <w:t>IT Support</w:t>
                            </w:r>
                          </w:p>
                          <w:p w14:paraId="0654B041" w14:textId="6D50CE66" w:rsidR="00CB0CB0" w:rsidRDefault="00CB0CB0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 w:rsidRPr="00CB0CB0">
                              <w:rPr>
                                <w:rFonts w:cs="Times New Roman"/>
                                <w:szCs w:val="18"/>
                              </w:rPr>
                              <w:t>Web Design</w:t>
                            </w:r>
                          </w:p>
                          <w:p w14:paraId="500B15BE" w14:textId="03143D43" w:rsidR="00CB0CB0" w:rsidRDefault="00E11394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Java</w:t>
                            </w:r>
                          </w:p>
                          <w:p w14:paraId="3A7EE013" w14:textId="0FAB41CB" w:rsidR="00E11394" w:rsidRDefault="00E11394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ASP.NET</w:t>
                            </w:r>
                          </w:p>
                          <w:p w14:paraId="3807C0A5" w14:textId="7E118B13" w:rsidR="00E11394" w:rsidRDefault="00E11394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XML</w:t>
                            </w:r>
                          </w:p>
                          <w:p w14:paraId="02115D21" w14:textId="29F6700A" w:rsidR="00E11394" w:rsidRDefault="00E11394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SQL</w:t>
                            </w:r>
                          </w:p>
                          <w:p w14:paraId="6E34F1CB" w14:textId="54D39C94" w:rsidR="00E11394" w:rsidRDefault="00E11394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C</w:t>
                            </w:r>
                          </w:p>
                          <w:p w14:paraId="552AB2A2" w14:textId="0F17EE6A" w:rsidR="00E11394" w:rsidRDefault="00E11394" w:rsidP="00CB0C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C++</w:t>
                            </w:r>
                          </w:p>
                          <w:p w14:paraId="164B6010" w14:textId="26E4F108" w:rsidR="00E11394" w:rsidRDefault="00E11394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Technical Support</w:t>
                            </w:r>
                          </w:p>
                          <w:p w14:paraId="37FF7C86" w14:textId="23B27DCA" w:rsidR="00E11394" w:rsidRDefault="00E11394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Customer Service</w:t>
                            </w:r>
                          </w:p>
                          <w:p w14:paraId="11907A10" w14:textId="2C4A94F5" w:rsidR="00E11394" w:rsidRDefault="00E11394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Microsoft Office – 10+ Years</w:t>
                            </w:r>
                          </w:p>
                          <w:p w14:paraId="44414914" w14:textId="6A74457A" w:rsidR="00E11394" w:rsidRDefault="00E11394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 xml:space="preserve">Proof Reading </w:t>
                            </w:r>
                          </w:p>
                          <w:p w14:paraId="099A3795" w14:textId="733017C6" w:rsidR="00E11394" w:rsidRDefault="00E11394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Bootstrap</w:t>
                            </w:r>
                          </w:p>
                          <w:p w14:paraId="00F310DF" w14:textId="5B749E27" w:rsidR="00E11394" w:rsidRPr="00E11394" w:rsidRDefault="00E11394" w:rsidP="00E113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Cs w:val="18"/>
                              </w:rPr>
                              <w:t>GitHub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sdt>
            <w:sdtPr>
              <w:id w:val="1669594239"/>
              <w:placeholder>
                <w:docPart w:val="D7031934DB47460A81CD9E1CE32EC3F6"/>
              </w:placeholder>
              <w:temporary/>
              <w:showingPlcHdr/>
              <w15:appearance w15:val="hidden"/>
            </w:sdtPr>
            <w:sdtEndPr/>
            <w:sdtContent>
              <w:p w14:paraId="0A0C454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3CA261C" w14:textId="7672A9A2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7F7E627E" wp14:editId="62C4A095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16571E99" w14:textId="77777777" w:rsidR="0043117B" w:rsidRDefault="00AE2849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8AA2E" w14:textId="77777777" w:rsidR="00AE2849" w:rsidRDefault="00AE2849" w:rsidP="000C45FF">
      <w:r>
        <w:separator/>
      </w:r>
    </w:p>
  </w:endnote>
  <w:endnote w:type="continuationSeparator" w:id="0">
    <w:p w14:paraId="4776CB10" w14:textId="77777777" w:rsidR="00AE2849" w:rsidRDefault="00AE284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11BE7" w14:textId="77777777" w:rsidR="00AE2849" w:rsidRDefault="00AE2849" w:rsidP="000C45FF">
      <w:r>
        <w:separator/>
      </w:r>
    </w:p>
  </w:footnote>
  <w:footnote w:type="continuationSeparator" w:id="0">
    <w:p w14:paraId="40077FC9" w14:textId="77777777" w:rsidR="00AE2849" w:rsidRDefault="00AE284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BF4A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0D5D8A" wp14:editId="68CA4BA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17982"/>
    <w:multiLevelType w:val="hybridMultilevel"/>
    <w:tmpl w:val="664E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B0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AE2849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0CB0"/>
    <w:rsid w:val="00D2522B"/>
    <w:rsid w:val="00D422DE"/>
    <w:rsid w:val="00D5459D"/>
    <w:rsid w:val="00DA1F4D"/>
    <w:rsid w:val="00DD172A"/>
    <w:rsid w:val="00E11394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80F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B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AppData\Local\Microsoft\Office\16.0\DTS\en-US%7b826D7348-628C-4EA5-B79F-548471B22B64%7d\%7bF26719B7-2A26-41DC-B914-1918DA4A7177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C1F29AEB504F44B0A1ADE72A2B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B2605-5FF8-4FE4-896B-94AFE5316F6D}"/>
      </w:docPartPr>
      <w:docPartBody>
        <w:p w:rsidR="00000000" w:rsidRDefault="009D128D">
          <w:pPr>
            <w:pStyle w:val="11C1F29AEB504F44B0A1ADE72A2BA0D5"/>
          </w:pPr>
          <w:r w:rsidRPr="00CB0055">
            <w:t>Contact</w:t>
          </w:r>
        </w:p>
      </w:docPartBody>
    </w:docPart>
    <w:docPart>
      <w:docPartPr>
        <w:name w:val="4C7BB10F4B4C4B5ABE7419C0A9BAF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2EC5E-BE3B-4D28-8FF1-6A327C905369}"/>
      </w:docPartPr>
      <w:docPartBody>
        <w:p w:rsidR="00000000" w:rsidRDefault="009D128D">
          <w:pPr>
            <w:pStyle w:val="4C7BB10F4B4C4B5ABE7419C0A9BAFB30"/>
          </w:pPr>
          <w:r w:rsidRPr="004D3011">
            <w:t>PHONE:</w:t>
          </w:r>
        </w:p>
      </w:docPartBody>
    </w:docPart>
    <w:docPart>
      <w:docPartPr>
        <w:name w:val="0D30146A5BA646FEA61E15A16F00E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BC7BB-ABAE-4981-88A5-EEABAC5360B7}"/>
      </w:docPartPr>
      <w:docPartBody>
        <w:p w:rsidR="00000000" w:rsidRDefault="009D128D">
          <w:pPr>
            <w:pStyle w:val="0D30146A5BA646FEA61E15A16F00EF07"/>
          </w:pPr>
          <w:r w:rsidRPr="004D3011">
            <w:t>EMAIL:</w:t>
          </w:r>
        </w:p>
      </w:docPartBody>
    </w:docPart>
    <w:docPart>
      <w:docPartPr>
        <w:name w:val="AD97A5DE72094161AA1751BDEC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17C65-4594-4003-9CE2-36B7CA485816}"/>
      </w:docPartPr>
      <w:docPartBody>
        <w:p w:rsidR="00000000" w:rsidRDefault="009D128D">
          <w:pPr>
            <w:pStyle w:val="AD97A5DE72094161AA1751BDEC82B6B2"/>
          </w:pPr>
          <w:r w:rsidRPr="00036450">
            <w:t>EDUCATION</w:t>
          </w:r>
        </w:p>
      </w:docPartBody>
    </w:docPart>
    <w:docPart>
      <w:docPartPr>
        <w:name w:val="BE12461B6AE64A5AB161BCFC06B0F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568DE-E7DC-4A19-BF85-F304EA75B11C}"/>
      </w:docPartPr>
      <w:docPartBody>
        <w:p w:rsidR="00000000" w:rsidRDefault="009D128D">
          <w:pPr>
            <w:pStyle w:val="BE12461B6AE64A5AB161BCFC06B0F85A"/>
          </w:pPr>
          <w:r w:rsidRPr="00036450">
            <w:t>WORK EXPERIENCE</w:t>
          </w:r>
        </w:p>
      </w:docPartBody>
    </w:docPart>
    <w:docPart>
      <w:docPartPr>
        <w:name w:val="D7031934DB47460A81CD9E1CE32EC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F331-7E8A-44F4-B26C-9B5548E810DB}"/>
      </w:docPartPr>
      <w:docPartBody>
        <w:p w:rsidR="00000000" w:rsidRDefault="009D128D">
          <w:pPr>
            <w:pStyle w:val="D7031934DB47460A81CD9E1CE32EC3F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2F"/>
    <w:rsid w:val="009D128D"/>
    <w:rsid w:val="00E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66B2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4F51FAC4374B21B5EC2BF5B10C9581">
    <w:name w:val="6C4F51FAC4374B21B5EC2BF5B10C9581"/>
  </w:style>
  <w:style w:type="paragraph" w:customStyle="1" w:styleId="44A6E201A56742229FBE94E5B06208B3">
    <w:name w:val="44A6E201A56742229FBE94E5B06208B3"/>
  </w:style>
  <w:style w:type="paragraph" w:customStyle="1" w:styleId="EBD59140F5E644ADA043EE3E322BBBA4">
    <w:name w:val="EBD59140F5E644ADA043EE3E322BBBA4"/>
  </w:style>
  <w:style w:type="paragraph" w:customStyle="1" w:styleId="29E5670998CF43AE8087AC4621EF8D04">
    <w:name w:val="29E5670998CF43AE8087AC4621EF8D04"/>
  </w:style>
  <w:style w:type="paragraph" w:customStyle="1" w:styleId="11C1F29AEB504F44B0A1ADE72A2BA0D5">
    <w:name w:val="11C1F29AEB504F44B0A1ADE72A2BA0D5"/>
  </w:style>
  <w:style w:type="paragraph" w:customStyle="1" w:styleId="4C7BB10F4B4C4B5ABE7419C0A9BAFB30">
    <w:name w:val="4C7BB10F4B4C4B5ABE7419C0A9BAFB30"/>
  </w:style>
  <w:style w:type="paragraph" w:customStyle="1" w:styleId="6468B636593248198A389FB52A8F04FE">
    <w:name w:val="6468B636593248198A389FB52A8F04FE"/>
  </w:style>
  <w:style w:type="paragraph" w:customStyle="1" w:styleId="2EF6C1B802D94687ACE0F11962A64B07">
    <w:name w:val="2EF6C1B802D94687ACE0F11962A64B07"/>
  </w:style>
  <w:style w:type="paragraph" w:customStyle="1" w:styleId="02ECAA6DC9B24936A5E0871D17DDE8A2">
    <w:name w:val="02ECAA6DC9B24936A5E0871D17DDE8A2"/>
  </w:style>
  <w:style w:type="paragraph" w:customStyle="1" w:styleId="0D30146A5BA646FEA61E15A16F00EF07">
    <w:name w:val="0D30146A5BA646FEA61E15A16F00EF0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B77F80F34B94C3B817B93CBAC96B3C8">
    <w:name w:val="FB77F80F34B94C3B817B93CBAC96B3C8"/>
  </w:style>
  <w:style w:type="paragraph" w:customStyle="1" w:styleId="C63C019374E54ED2A14E4F1B6C5900A0">
    <w:name w:val="C63C019374E54ED2A14E4F1B6C5900A0"/>
  </w:style>
  <w:style w:type="paragraph" w:customStyle="1" w:styleId="50AF4ADAFFFF41499C5E950BF318B9F9">
    <w:name w:val="50AF4ADAFFFF41499C5E950BF318B9F9"/>
  </w:style>
  <w:style w:type="paragraph" w:customStyle="1" w:styleId="A38617B820734DF690FE5D9B4DBD951F">
    <w:name w:val="A38617B820734DF690FE5D9B4DBD951F"/>
  </w:style>
  <w:style w:type="paragraph" w:customStyle="1" w:styleId="D50E96ABB7DB4C179D9CFE968976E6BF">
    <w:name w:val="D50E96ABB7DB4C179D9CFE968976E6BF"/>
  </w:style>
  <w:style w:type="paragraph" w:customStyle="1" w:styleId="FCD3F00AEEA241DCADD7704C8D730DB9">
    <w:name w:val="FCD3F00AEEA241DCADD7704C8D730DB9"/>
  </w:style>
  <w:style w:type="paragraph" w:customStyle="1" w:styleId="AD97A5DE72094161AA1751BDEC82B6B2">
    <w:name w:val="AD97A5DE72094161AA1751BDEC82B6B2"/>
  </w:style>
  <w:style w:type="paragraph" w:customStyle="1" w:styleId="6E4DCBCDA2B24715B3E1EF260092DCF7">
    <w:name w:val="6E4DCBCDA2B24715B3E1EF260092DCF7"/>
  </w:style>
  <w:style w:type="paragraph" w:customStyle="1" w:styleId="7F8BB614FDE444659C55E3A8AE35CFC4">
    <w:name w:val="7F8BB614FDE444659C55E3A8AE35CFC4"/>
  </w:style>
  <w:style w:type="paragraph" w:customStyle="1" w:styleId="EC09064F6CD04E17BB92A9E220589335">
    <w:name w:val="EC09064F6CD04E17BB92A9E220589335"/>
  </w:style>
  <w:style w:type="paragraph" w:customStyle="1" w:styleId="C38B9016F7C747E2A63CF797D46345E1">
    <w:name w:val="C38B9016F7C747E2A63CF797D46345E1"/>
  </w:style>
  <w:style w:type="paragraph" w:customStyle="1" w:styleId="075C9CD635F34168BA6723B50E39DB97">
    <w:name w:val="075C9CD635F34168BA6723B50E39DB97"/>
  </w:style>
  <w:style w:type="paragraph" w:customStyle="1" w:styleId="4CE79D60B4F143FF9F567E1C02D639E0">
    <w:name w:val="4CE79D60B4F143FF9F567E1C02D639E0"/>
  </w:style>
  <w:style w:type="paragraph" w:customStyle="1" w:styleId="475A53D62E67401E935AD018A19217FF">
    <w:name w:val="475A53D62E67401E935AD018A19217FF"/>
  </w:style>
  <w:style w:type="paragraph" w:customStyle="1" w:styleId="BE12461B6AE64A5AB161BCFC06B0F85A">
    <w:name w:val="BE12461B6AE64A5AB161BCFC06B0F85A"/>
  </w:style>
  <w:style w:type="paragraph" w:customStyle="1" w:styleId="984227A65B844B7F949A7724B2C65559">
    <w:name w:val="984227A65B844B7F949A7724B2C65559"/>
  </w:style>
  <w:style w:type="paragraph" w:customStyle="1" w:styleId="370091FD753046F6AE0B87BD1BAE23BD">
    <w:name w:val="370091FD753046F6AE0B87BD1BAE23BD"/>
  </w:style>
  <w:style w:type="paragraph" w:customStyle="1" w:styleId="7050C167B42F465696DF648479B11DDF">
    <w:name w:val="7050C167B42F465696DF648479B11DDF"/>
  </w:style>
  <w:style w:type="paragraph" w:customStyle="1" w:styleId="FACEA15AA92E46548509165CC3168E71">
    <w:name w:val="FACEA15AA92E46548509165CC3168E71"/>
  </w:style>
  <w:style w:type="paragraph" w:customStyle="1" w:styleId="0762877F79F14DC8B9D2E518C0C0E4C3">
    <w:name w:val="0762877F79F14DC8B9D2E518C0C0E4C3"/>
  </w:style>
  <w:style w:type="paragraph" w:customStyle="1" w:styleId="E839AB696B784FAB932B2249D923E423">
    <w:name w:val="E839AB696B784FAB932B2249D923E423"/>
  </w:style>
  <w:style w:type="paragraph" w:customStyle="1" w:styleId="FE0C97D116AC4205827F9994739E0075">
    <w:name w:val="FE0C97D116AC4205827F9994739E0075"/>
  </w:style>
  <w:style w:type="paragraph" w:customStyle="1" w:styleId="C9B3495ACF424AB7966B96F8745C90CF">
    <w:name w:val="C9B3495ACF424AB7966B96F8745C90CF"/>
  </w:style>
  <w:style w:type="paragraph" w:customStyle="1" w:styleId="378D9AB6FDAE48328095888694674FCA">
    <w:name w:val="378D9AB6FDAE48328095888694674FCA"/>
  </w:style>
  <w:style w:type="paragraph" w:customStyle="1" w:styleId="ABE74B58620E4BFFA522824E0AA8F63E">
    <w:name w:val="ABE74B58620E4BFFA522824E0AA8F63E"/>
  </w:style>
  <w:style w:type="paragraph" w:customStyle="1" w:styleId="F650969BD262476289C19101F96FC38E">
    <w:name w:val="F650969BD262476289C19101F96FC38E"/>
  </w:style>
  <w:style w:type="paragraph" w:customStyle="1" w:styleId="0EA2DFE0D594449BB15E58D004FE9498">
    <w:name w:val="0EA2DFE0D594449BB15E58D004FE9498"/>
  </w:style>
  <w:style w:type="paragraph" w:customStyle="1" w:styleId="43F2D702C7B5496E8DA38684AD75E53F">
    <w:name w:val="43F2D702C7B5496E8DA38684AD75E53F"/>
  </w:style>
  <w:style w:type="paragraph" w:customStyle="1" w:styleId="FB7E5B93491D41C290C40D7DE7446AA0">
    <w:name w:val="FB7E5B93491D41C290C40D7DE7446AA0"/>
  </w:style>
  <w:style w:type="paragraph" w:customStyle="1" w:styleId="33BC67F3215545E7BC9A0CFAC92B2082">
    <w:name w:val="33BC67F3215545E7BC9A0CFAC92B2082"/>
  </w:style>
  <w:style w:type="character" w:customStyle="1" w:styleId="Heading2Char">
    <w:name w:val="Heading 2 Char"/>
    <w:basedOn w:val="DefaultParagraphFont"/>
    <w:link w:val="Heading2"/>
    <w:uiPriority w:val="9"/>
    <w:rsid w:val="00E66B2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7031934DB47460A81CD9E1CE32EC3F6">
    <w:name w:val="D7031934DB47460A81CD9E1CE32EC3F6"/>
  </w:style>
  <w:style w:type="paragraph" w:customStyle="1" w:styleId="80C7A214364B4C7F96BE28504B6A9550">
    <w:name w:val="80C7A214364B4C7F96BE28504B6A9550"/>
    <w:rsid w:val="00E66B2F"/>
  </w:style>
  <w:style w:type="paragraph" w:customStyle="1" w:styleId="05BC79F5E36444258268E297F1D7FCA1">
    <w:name w:val="05BC79F5E36444258268E297F1D7FCA1"/>
    <w:rsid w:val="00E66B2F"/>
  </w:style>
  <w:style w:type="paragraph" w:customStyle="1" w:styleId="6208C30EC8BF4597BBACD8B774D99F83">
    <w:name w:val="6208C30EC8BF4597BBACD8B774D99F83"/>
    <w:rsid w:val="00E66B2F"/>
  </w:style>
  <w:style w:type="paragraph" w:customStyle="1" w:styleId="D785E1B6B3F549F3971130B9CB547505">
    <w:name w:val="D785E1B6B3F549F3971130B9CB547505"/>
    <w:rsid w:val="00E66B2F"/>
  </w:style>
  <w:style w:type="paragraph" w:customStyle="1" w:styleId="7C01C91EE6A44E6D9C1A116F6906F01F">
    <w:name w:val="7C01C91EE6A44E6D9C1A116F6906F01F"/>
    <w:rsid w:val="00E66B2F"/>
  </w:style>
  <w:style w:type="paragraph" w:customStyle="1" w:styleId="D7C76379D6884EBE98788F7E6B930B4F">
    <w:name w:val="D7C76379D6884EBE98788F7E6B930B4F"/>
    <w:rsid w:val="00E66B2F"/>
  </w:style>
  <w:style w:type="paragraph" w:customStyle="1" w:styleId="2406B2AB3219406080A774D3DFF93D73">
    <w:name w:val="2406B2AB3219406080A774D3DFF93D73"/>
    <w:rsid w:val="00E66B2F"/>
  </w:style>
  <w:style w:type="paragraph" w:customStyle="1" w:styleId="840776B07C5241039E1801B826D3AF89">
    <w:name w:val="840776B07C5241039E1801B826D3AF89"/>
    <w:rsid w:val="00E66B2F"/>
  </w:style>
  <w:style w:type="paragraph" w:customStyle="1" w:styleId="CB443F7AFF1D466EB2DDD22DD23FD61A">
    <w:name w:val="CB443F7AFF1D466EB2DDD22DD23FD61A"/>
    <w:rsid w:val="00E66B2F"/>
  </w:style>
  <w:style w:type="paragraph" w:customStyle="1" w:styleId="457D82C34B5541F29CA0B4AC3603380E">
    <w:name w:val="457D82C34B5541F29CA0B4AC3603380E"/>
    <w:rsid w:val="00E66B2F"/>
  </w:style>
  <w:style w:type="paragraph" w:customStyle="1" w:styleId="BDD12A79141B4C598AEFAF05953E4E97">
    <w:name w:val="BDD12A79141B4C598AEFAF05953E4E97"/>
    <w:rsid w:val="00E66B2F"/>
  </w:style>
  <w:style w:type="paragraph" w:customStyle="1" w:styleId="8F0317D659D849C387F00FF9BB2A3785">
    <w:name w:val="8F0317D659D849C387F00FF9BB2A3785"/>
    <w:rsid w:val="00E66B2F"/>
  </w:style>
  <w:style w:type="paragraph" w:customStyle="1" w:styleId="ED135C4B3B5C4EF8A4AA23EF258A916D">
    <w:name w:val="ED135C4B3B5C4EF8A4AA23EF258A916D"/>
    <w:rsid w:val="00E66B2F"/>
  </w:style>
  <w:style w:type="paragraph" w:customStyle="1" w:styleId="B78C1EA99762477483ACE87B5C53C493">
    <w:name w:val="B78C1EA99762477483ACE87B5C53C493"/>
    <w:rsid w:val="00E66B2F"/>
  </w:style>
  <w:style w:type="paragraph" w:customStyle="1" w:styleId="26F52BE909B6481D88F2B7EDC94CD3B1">
    <w:name w:val="26F52BE909B6481D88F2B7EDC94CD3B1"/>
    <w:rsid w:val="00E66B2F"/>
  </w:style>
  <w:style w:type="paragraph" w:customStyle="1" w:styleId="7C076BF684A74AC29B2230AF4A7FA960">
    <w:name w:val="7C076BF684A74AC29B2230AF4A7FA960"/>
    <w:rsid w:val="00E66B2F"/>
  </w:style>
  <w:style w:type="paragraph" w:customStyle="1" w:styleId="195909D5A1884D0D912D3577E1A8E30F">
    <w:name w:val="195909D5A1884D0D912D3577E1A8E30F"/>
    <w:rsid w:val="00E66B2F"/>
  </w:style>
  <w:style w:type="paragraph" w:customStyle="1" w:styleId="C8841A36B14A4C4E84AD619DA04C4B33">
    <w:name w:val="C8841A36B14A4C4E84AD619DA04C4B33"/>
    <w:rsid w:val="00E66B2F"/>
  </w:style>
  <w:style w:type="paragraph" w:customStyle="1" w:styleId="58D5D90DF3BB44D98D8B61DB55122F57">
    <w:name w:val="58D5D90DF3BB44D98D8B61DB55122F57"/>
    <w:rsid w:val="00E66B2F"/>
  </w:style>
  <w:style w:type="paragraph" w:customStyle="1" w:styleId="32025FA7FAA541C1845E0D6C8F386A33">
    <w:name w:val="32025FA7FAA541C1845E0D6C8F386A33"/>
    <w:rsid w:val="00E66B2F"/>
  </w:style>
  <w:style w:type="paragraph" w:customStyle="1" w:styleId="D73B1E6DD67D4B22BC85D3207B9F442A">
    <w:name w:val="D73B1E6DD67D4B22BC85D3207B9F442A"/>
    <w:rsid w:val="00E66B2F"/>
  </w:style>
  <w:style w:type="paragraph" w:customStyle="1" w:styleId="25809ED418FE4EA0809D38B76DF39ACB">
    <w:name w:val="25809ED418FE4EA0809D38B76DF39ACB"/>
    <w:rsid w:val="00E66B2F"/>
  </w:style>
  <w:style w:type="paragraph" w:customStyle="1" w:styleId="D6823D90B16243D79D991C06BE00A2E9">
    <w:name w:val="D6823D90B16243D79D991C06BE00A2E9"/>
    <w:rsid w:val="00E66B2F"/>
  </w:style>
  <w:style w:type="paragraph" w:customStyle="1" w:styleId="36694934BB9C40818D24496061160845">
    <w:name w:val="36694934BB9C40818D24496061160845"/>
    <w:rsid w:val="00E66B2F"/>
  </w:style>
  <w:style w:type="paragraph" w:customStyle="1" w:styleId="D88F89C32BBB47FBA04F7A4FAF03452D">
    <w:name w:val="D88F89C32BBB47FBA04F7A4FAF03452D"/>
    <w:rsid w:val="00E66B2F"/>
  </w:style>
  <w:style w:type="paragraph" w:customStyle="1" w:styleId="356E4F2AB95244F981B9D3DEC6016810">
    <w:name w:val="356E4F2AB95244F981B9D3DEC6016810"/>
    <w:rsid w:val="00E66B2F"/>
  </w:style>
  <w:style w:type="paragraph" w:customStyle="1" w:styleId="C847CC8708584F579A44ABA407FA0CEF">
    <w:name w:val="C847CC8708584F579A44ABA407FA0CEF"/>
    <w:rsid w:val="00E66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{F26719B7-2A26-41DC-B914-1918DA4A7177}tf00546271_win32.dotx</Template>
  <TotalTime>0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2021-02-06T00:43:00Z</dcterms:created>
  <dcterms:modified xsi:type="dcterms:W3CDTF">2021-02-06T00:58:00Z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