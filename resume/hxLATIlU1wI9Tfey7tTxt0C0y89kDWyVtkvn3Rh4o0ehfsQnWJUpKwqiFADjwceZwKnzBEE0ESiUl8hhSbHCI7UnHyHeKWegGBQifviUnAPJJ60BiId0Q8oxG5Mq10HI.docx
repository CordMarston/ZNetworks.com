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24BFA448" w14:textId="77777777" w:rsidTr="00B50C46">
        <w:tc>
          <w:tcPr>
            <w:tcW w:w="2250" w:type="dxa"/>
          </w:tcPr>
          <w:p w14:paraId="67EC40BA" w14:textId="3E310FBB" w:rsidR="00927723" w:rsidRDefault="005B5E81" w:rsidP="009A7D30">
            <w:pPr>
              <w:spacing w:line="240" w:lineRule="auto"/>
            </w:pPr>
            <w:r>
              <w:t xml:space="preserve">      </w:t>
            </w:r>
          </w:p>
        </w:tc>
        <w:tc>
          <w:tcPr>
            <w:tcW w:w="7470" w:type="dxa"/>
            <w:tcMar>
              <w:bottom w:w="576" w:type="dxa"/>
            </w:tcMar>
          </w:tcPr>
          <w:p w14:paraId="77D8B985" w14:textId="19A3BF2F" w:rsidR="005B5E81" w:rsidRDefault="005B5E81" w:rsidP="005B5E81">
            <w:pPr>
              <w:pStyle w:val="Title"/>
            </w:pPr>
            <w:r>
              <w:t xml:space="preserve">       </w:t>
            </w:r>
            <w:r w:rsidR="004F60DD">
              <w:t>Phyllis ferrell</w:t>
            </w:r>
          </w:p>
          <w:p w14:paraId="2B7119E9" w14:textId="3B70F7A1" w:rsidR="004F60DD" w:rsidRPr="005B5E81" w:rsidRDefault="005B5E81" w:rsidP="005B5E81">
            <w:pPr>
              <w:pStyle w:val="Title"/>
            </w:pPr>
            <w:r w:rsidRPr="005B5E8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10624 Shoultes Road. Marysville, WA 98270</w:t>
            </w:r>
          </w:p>
          <w:p w14:paraId="490D77F4" w14:textId="39EA3F86" w:rsidR="00927723" w:rsidRPr="004F60DD" w:rsidRDefault="005B5E81" w:rsidP="009A7D30">
            <w:pPr>
              <w:pStyle w:val="NoSpacing"/>
            </w:pPr>
            <w:r>
              <w:rPr>
                <w:kern w:val="20"/>
              </w:rPr>
              <w:t xml:space="preserve">           </w:t>
            </w:r>
            <w:r w:rsidR="004F60DD">
              <w:rPr>
                <w:kern w:val="20"/>
              </w:rPr>
              <w:t>Phyllis.r.ferrell@gmail.com</w:t>
            </w:r>
            <w:r w:rsidR="004F60DD">
              <w:t> |</w:t>
            </w:r>
            <w:r w:rsidR="00927723">
              <w:t> </w:t>
            </w:r>
            <w:r w:rsidR="004F60DD">
              <w:t>206-551-1084</w:t>
            </w:r>
          </w:p>
        </w:tc>
      </w:tr>
      <w:tr w:rsidR="00927723" w14:paraId="3ACF8BC2" w14:textId="77777777" w:rsidTr="00B50C46">
        <w:tc>
          <w:tcPr>
            <w:tcW w:w="2250" w:type="dxa"/>
          </w:tcPr>
          <w:p w14:paraId="670E336C" w14:textId="77777777"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14:paraId="26D7AB33" w14:textId="1F350B0C" w:rsidR="00927723" w:rsidRDefault="004F60DD" w:rsidP="009A7D30">
            <w:r>
              <w:t>Motivated professional eager to obtain a position in a progressive work environment where I may</w:t>
            </w:r>
            <w:r w:rsidR="005B5E81">
              <w:t xml:space="preserve"> learn and</w:t>
            </w:r>
            <w:r>
              <w:t xml:space="preserve"> use my work skills and talents to make a positive contribution to the organization.</w:t>
            </w:r>
          </w:p>
        </w:tc>
      </w:tr>
      <w:tr w:rsidR="00927723" w14:paraId="413EE6BA" w14:textId="77777777" w:rsidTr="00B50C46">
        <w:tc>
          <w:tcPr>
            <w:tcW w:w="2250" w:type="dxa"/>
          </w:tcPr>
          <w:p w14:paraId="47316F36" w14:textId="77777777"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14:paraId="44991EC9" w14:textId="220C79E8" w:rsidR="00927723" w:rsidRDefault="00CB38C2" w:rsidP="00B50C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0CCCE9" wp14:editId="43AC4569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13335</wp:posOffset>
                      </wp:positionV>
                      <wp:extent cx="2752725" cy="13811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725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6C6D10" w14:textId="4C418DB0" w:rsidR="004F60DD" w:rsidRDefault="006C52E6" w:rsidP="006C52E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Project </w:t>
                                  </w:r>
                                  <w:r w:rsidR="00D61921">
                                    <w:t>Management</w:t>
                                  </w:r>
                                </w:p>
                                <w:p w14:paraId="18474F72" w14:textId="4843694F" w:rsidR="006C52E6" w:rsidRDefault="006C52E6" w:rsidP="006C52E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Team </w:t>
                                  </w:r>
                                  <w:r w:rsidR="005C17BE">
                                    <w:t>L</w:t>
                                  </w:r>
                                  <w:r>
                                    <w:t>eadership</w:t>
                                  </w:r>
                                </w:p>
                                <w:p w14:paraId="53D1A36E" w14:textId="7E20684B" w:rsidR="006C52E6" w:rsidRDefault="006C52E6" w:rsidP="006C52E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Ability to learn quickly</w:t>
                                  </w:r>
                                </w:p>
                                <w:p w14:paraId="6E1A385B" w14:textId="00709337" w:rsidR="006C52E6" w:rsidRDefault="006C52E6" w:rsidP="006C52E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60+ WPM and 10-Key</w:t>
                                  </w:r>
                                </w:p>
                                <w:p w14:paraId="79CC60D8" w14:textId="122AB485" w:rsidR="006C52E6" w:rsidRDefault="00D61921" w:rsidP="006C52E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Accounts payable/receivables</w:t>
                                  </w:r>
                                </w:p>
                                <w:p w14:paraId="625BB355" w14:textId="421C315D" w:rsidR="006C52E6" w:rsidRDefault="005B5E81" w:rsidP="006C52E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proofErr w:type="spellStart"/>
                                  <w:r>
                                    <w:t>T-Sheets|SmartSheets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E9EA41C" w14:textId="0BF258D8" w:rsidR="005B5E81" w:rsidRDefault="005B5E81" w:rsidP="006C52E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Project design and quoting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0C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1.25pt;margin-top:1.05pt;width:216.75pt;height:10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" fillcolor="white [3201]" strokeweight=".5pt">
                      <v:textbox>
                        <w:txbxContent>
                          <w:p w14:paraId="156C6D10" w14:textId="4C418DB0" w:rsidR="004F60DD" w:rsidRDefault="006C52E6" w:rsidP="006C52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Project </w:t>
                            </w:r>
                            <w:r w:rsidR="00D61921">
                              <w:t>Management</w:t>
                            </w:r>
                          </w:p>
                          <w:p w14:paraId="18474F72" w14:textId="4843694F" w:rsidR="006C52E6" w:rsidRDefault="006C52E6" w:rsidP="006C52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Team </w:t>
                            </w:r>
                            <w:r w:rsidR="005C17BE">
                              <w:t>L</w:t>
                            </w:r>
                            <w:r>
                              <w:t>eadership</w:t>
                            </w:r>
                          </w:p>
                          <w:p w14:paraId="53D1A36E" w14:textId="7E20684B" w:rsidR="006C52E6" w:rsidRDefault="006C52E6" w:rsidP="006C52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Ability to learn quickly</w:t>
                            </w:r>
                          </w:p>
                          <w:p w14:paraId="6E1A385B" w14:textId="00709337" w:rsidR="006C52E6" w:rsidRDefault="006C52E6" w:rsidP="006C52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60+ WPM and 10-Key</w:t>
                            </w:r>
                          </w:p>
                          <w:p w14:paraId="79CC60D8" w14:textId="122AB485" w:rsidR="006C52E6" w:rsidRDefault="00D61921" w:rsidP="006C52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Accounts payable/receivables</w:t>
                            </w:r>
                          </w:p>
                          <w:p w14:paraId="625BB355" w14:textId="421C315D" w:rsidR="006C52E6" w:rsidRDefault="005B5E81" w:rsidP="006C52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T-Sheets|SmartSheets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E9EA41C" w14:textId="0BF258D8" w:rsidR="005B5E81" w:rsidRDefault="005B5E81" w:rsidP="006C52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Project design and quoting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60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E918C5" wp14:editId="03CFC7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857500" cy="1390650"/>
                      <wp:effectExtent l="0" t="0" r="19050" b="1905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1390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33DA88" w14:textId="217F22A4" w:rsidR="004F60DD" w:rsidRDefault="00D61921" w:rsidP="004F60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</w:t>
                                  </w:r>
                                  <w:r w:rsidR="004F60DD">
                                    <w:t xml:space="preserve">ulti-tasker                                </w:t>
                                  </w:r>
                                </w:p>
                                <w:p w14:paraId="1B7C5405" w14:textId="5B212077" w:rsidR="004F60DD" w:rsidRDefault="00D61921" w:rsidP="004F60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Time </w:t>
                                  </w:r>
                                  <w:r w:rsidR="005B5E81">
                                    <w:t xml:space="preserve">&amp; Project </w:t>
                                  </w:r>
                                  <w:r>
                                    <w:t>Management</w:t>
                                  </w:r>
                                </w:p>
                                <w:p w14:paraId="257D133E" w14:textId="7E5F4FA2" w:rsidR="004F60DD" w:rsidRDefault="004F60DD" w:rsidP="004F60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Microsoft Office proficiency</w:t>
                                  </w:r>
                                </w:p>
                                <w:p w14:paraId="78058C7E" w14:textId="63A35B58" w:rsidR="004F60DD" w:rsidRDefault="004F60DD" w:rsidP="005B5E8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QuickBooks</w:t>
                                  </w:r>
                                  <w:r w:rsidR="005B5E81">
                                    <w:t>|</w:t>
                                  </w:r>
                                  <w:r>
                                    <w:t>Sage100</w:t>
                                  </w:r>
                                  <w:r w:rsidR="005B5E81">
                                    <w:t xml:space="preserve"> </w:t>
                                  </w:r>
                                  <w:r>
                                    <w:t>Software knowledge</w:t>
                                  </w:r>
                                </w:p>
                                <w:p w14:paraId="577F7390" w14:textId="15F10BFA" w:rsidR="00F448B0" w:rsidRDefault="005C17BE" w:rsidP="00F448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Inside Sales</w:t>
                                  </w:r>
                                  <w:r w:rsidR="005B5E81">
                                    <w:t>|Dispatch|Scheduling</w:t>
                                  </w:r>
                                </w:p>
                                <w:p w14:paraId="6485FD92" w14:textId="0DAC8ACC" w:rsidR="00F448B0" w:rsidRDefault="005B5E81" w:rsidP="00F448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Auto-CAD</w:t>
                                  </w:r>
                                </w:p>
                                <w:p w14:paraId="50D04F07" w14:textId="62748E37" w:rsidR="004F60DD" w:rsidRDefault="004F60DD" w:rsidP="004F60DD">
                                  <w:pPr>
                                    <w:pStyle w:val="ListParagraph"/>
                                  </w:pPr>
                                </w:p>
                                <w:p w14:paraId="2C80C98B" w14:textId="77777777" w:rsidR="004F60DD" w:rsidRDefault="004F60DD" w:rsidP="004F60DD">
                                  <w:pPr>
                                    <w:pStyle w:val="ListParagraph"/>
                                  </w:pPr>
                                </w:p>
                                <w:p w14:paraId="53730DE2" w14:textId="7FE8894A" w:rsidR="004F60DD" w:rsidRDefault="004F60DD" w:rsidP="004F60DD">
                                  <w:pPr>
                                    <w:pStyle w:val="ListParagraph"/>
                                  </w:pPr>
                                </w:p>
                                <w:p w14:paraId="16E7D532" w14:textId="56EA95A3" w:rsidR="004F60DD" w:rsidRDefault="004F60DD" w:rsidP="004F60DD">
                                  <w:pPr>
                                    <w:pStyle w:val="ListParagraph"/>
                                  </w:pPr>
                                </w:p>
                                <w:p w14:paraId="007B6A15" w14:textId="19A14F45" w:rsidR="004F60DD" w:rsidRDefault="004F60DD" w:rsidP="004F60DD">
                                  <w:pPr>
                                    <w:pStyle w:val="ListParagraph"/>
                                  </w:pPr>
                                </w:p>
                                <w:p w14:paraId="5C6AC0EA" w14:textId="0677B4DB" w:rsidR="004F60DD" w:rsidRDefault="004F60DD" w:rsidP="004F60DD">
                                  <w:pPr>
                                    <w:pStyle w:val="ListParagraph"/>
                                  </w:pPr>
                                </w:p>
                                <w:p w14:paraId="3961D747" w14:textId="77777777" w:rsidR="004F60DD" w:rsidRPr="002A134A" w:rsidRDefault="004F60DD" w:rsidP="004F60DD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918C5" id="Text Box 1" o:spid="_x0000_s1027" type="#_x0000_t202" style="position:absolute;margin-left:0;margin-top:0;width:22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" filled="f" strokeweight=".5pt">
                      <v:textbox>
                        <w:txbxContent>
                          <w:p w14:paraId="1933DA88" w14:textId="217F22A4" w:rsidR="004F60DD" w:rsidRDefault="00D61921" w:rsidP="004F6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</w:t>
                            </w:r>
                            <w:r w:rsidR="004F60DD">
                              <w:t xml:space="preserve">ulti-tasker                                </w:t>
                            </w:r>
                          </w:p>
                          <w:p w14:paraId="1B7C5405" w14:textId="5B212077" w:rsidR="004F60DD" w:rsidRDefault="00D61921" w:rsidP="004F6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Time </w:t>
                            </w:r>
                            <w:r w:rsidR="005B5E81">
                              <w:t xml:space="preserve">&amp; Project </w:t>
                            </w:r>
                            <w:r>
                              <w:t>Management</w:t>
                            </w:r>
                          </w:p>
                          <w:p w14:paraId="257D133E" w14:textId="7E5F4FA2" w:rsidR="004F60DD" w:rsidRDefault="004F60DD" w:rsidP="004F6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Microsoft Office proficiency</w:t>
                            </w:r>
                          </w:p>
                          <w:p w14:paraId="78058C7E" w14:textId="63A35B58" w:rsidR="004F60DD" w:rsidRDefault="004F60DD" w:rsidP="005B5E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QuickBooks</w:t>
                            </w:r>
                            <w:r w:rsidR="005B5E81">
                              <w:t>|</w:t>
                            </w:r>
                            <w:r>
                              <w:t>Sage100</w:t>
                            </w:r>
                            <w:r w:rsidR="005B5E81">
                              <w:t xml:space="preserve"> </w:t>
                            </w:r>
                            <w:r>
                              <w:t>Software knowledge</w:t>
                            </w:r>
                          </w:p>
                          <w:p w14:paraId="577F7390" w14:textId="15F10BFA" w:rsidR="00F448B0" w:rsidRDefault="005C17BE" w:rsidP="00F448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Inside Sales</w:t>
                            </w:r>
                            <w:r w:rsidR="005B5E81">
                              <w:t>|Dispatch|Scheduling</w:t>
                            </w:r>
                          </w:p>
                          <w:p w14:paraId="6485FD92" w14:textId="0DAC8ACC" w:rsidR="00F448B0" w:rsidRDefault="005B5E81" w:rsidP="00F448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Auto-CAD</w:t>
                            </w:r>
                          </w:p>
                          <w:p w14:paraId="50D04F07" w14:textId="62748E37" w:rsidR="004F60DD" w:rsidRDefault="004F60DD" w:rsidP="004F60DD">
                            <w:pPr>
                              <w:pStyle w:val="ListParagraph"/>
                            </w:pPr>
                          </w:p>
                          <w:p w14:paraId="2C80C98B" w14:textId="77777777" w:rsidR="004F60DD" w:rsidRDefault="004F60DD" w:rsidP="004F60DD">
                            <w:pPr>
                              <w:pStyle w:val="ListParagraph"/>
                            </w:pPr>
                          </w:p>
                          <w:p w14:paraId="53730DE2" w14:textId="7FE8894A" w:rsidR="004F60DD" w:rsidRDefault="004F60DD" w:rsidP="004F60DD">
                            <w:pPr>
                              <w:pStyle w:val="ListParagraph"/>
                            </w:pPr>
                          </w:p>
                          <w:p w14:paraId="16E7D532" w14:textId="56EA95A3" w:rsidR="004F60DD" w:rsidRDefault="004F60DD" w:rsidP="004F60DD">
                            <w:pPr>
                              <w:pStyle w:val="ListParagraph"/>
                            </w:pPr>
                          </w:p>
                          <w:p w14:paraId="007B6A15" w14:textId="19A14F45" w:rsidR="004F60DD" w:rsidRDefault="004F60DD" w:rsidP="004F60DD">
                            <w:pPr>
                              <w:pStyle w:val="ListParagraph"/>
                            </w:pPr>
                          </w:p>
                          <w:p w14:paraId="5C6AC0EA" w14:textId="0677B4DB" w:rsidR="004F60DD" w:rsidRDefault="004F60DD" w:rsidP="004F60DD">
                            <w:pPr>
                              <w:pStyle w:val="ListParagraph"/>
                            </w:pPr>
                          </w:p>
                          <w:p w14:paraId="3961D747" w14:textId="77777777" w:rsidR="004F60DD" w:rsidRPr="002A134A" w:rsidRDefault="004F60DD" w:rsidP="004F60DD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27723" w14:paraId="77B347DA" w14:textId="77777777" w:rsidTr="00B50C46">
        <w:tc>
          <w:tcPr>
            <w:tcW w:w="2250" w:type="dxa"/>
          </w:tcPr>
          <w:p w14:paraId="35FB8731" w14:textId="77777777" w:rsidR="006A7656" w:rsidRPr="006A7656" w:rsidRDefault="006A7656" w:rsidP="006A7656"/>
          <w:p w14:paraId="25264204" w14:textId="11941C73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14:paraId="3B7F5891" w14:textId="77777777" w:rsidR="006A7656" w:rsidRDefault="006A7656" w:rsidP="005C17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  <w:p w14:paraId="79914D29" w14:textId="77777777" w:rsidR="006A7656" w:rsidRDefault="006A7656" w:rsidP="005C17B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  <w:p w14:paraId="6D8CE2C2" w14:textId="191C0CA7" w:rsidR="005B5E81" w:rsidRPr="005C17BE" w:rsidRDefault="005B5E81" w:rsidP="005B5E8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PROJECT CONSULTANT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–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WESTECK WINDOWS &amp; DOORS</w:t>
            </w:r>
          </w:p>
          <w:p w14:paraId="50E40EEF" w14:textId="6B85D936" w:rsidR="005B5E81" w:rsidRDefault="005B5E81" w:rsidP="005B5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COORDINATOR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581DB460" w14:textId="1DD1F31A" w:rsidR="005B5E81" w:rsidRDefault="005B5E81" w:rsidP="005B5E81">
            <w:pPr>
              <w:spacing w:after="0" w:line="240" w:lineRule="auto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DECEMBER 2019</w:t>
            </w: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– PRESENT</w:t>
            </w:r>
          </w:p>
          <w:p w14:paraId="7FDBFCD8" w14:textId="48B2DA21" w:rsidR="005B5E81" w:rsidRPr="009C50BD" w:rsidRDefault="009C50BD" w:rsidP="005B5E8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</w:rPr>
              <w:t>Project quoting, order entry and after sales service.</w:t>
            </w:r>
          </w:p>
          <w:p w14:paraId="1067027A" w14:textId="57EF9624" w:rsidR="009C50BD" w:rsidRPr="009C50BD" w:rsidRDefault="009C50BD" w:rsidP="005B5E8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</w:rPr>
              <w:t>Review housing and building plans for design specifics and planning.</w:t>
            </w:r>
          </w:p>
          <w:p w14:paraId="1D5FCD1B" w14:textId="17AEDD4C" w:rsidR="009C50BD" w:rsidRPr="009C50BD" w:rsidRDefault="009C50BD" w:rsidP="005B5E8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</w:rPr>
              <w:t>Recommend products and services based on builder’s projects and needs.</w:t>
            </w:r>
          </w:p>
          <w:p w14:paraId="2A6C7478" w14:textId="61C041AD" w:rsidR="009C50BD" w:rsidRPr="009C50BD" w:rsidRDefault="009C50BD" w:rsidP="005B5E8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</w:rPr>
              <w:t>Drafting and Auto-CAD using Ventana Design</w:t>
            </w:r>
          </w:p>
          <w:p w14:paraId="27A4700D" w14:textId="68BDF483" w:rsidR="009C50BD" w:rsidRPr="009C50BD" w:rsidRDefault="009C50BD" w:rsidP="005B5E8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</w:rPr>
              <w:t>Ensure windows and doors meet US and Canadian code requirements.</w:t>
            </w:r>
          </w:p>
          <w:p w14:paraId="5A5A2FC3" w14:textId="1D71C9F4" w:rsidR="009C50BD" w:rsidRPr="009C50BD" w:rsidRDefault="009C50BD" w:rsidP="005B5E8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auto"/>
              </w:rPr>
            </w:pPr>
            <w:r w:rsidRPr="009C50BD">
              <w:rPr>
                <w:rFonts w:cstheme="minorHAnsi"/>
                <w:color w:val="auto"/>
                <w:shd w:val="clear" w:color="auto" w:fill="FFFFFF"/>
              </w:rPr>
              <w:t>Prepare professional, complete, concise and accurate reports, proposals, and other documentation as required for executive-level presentations.</w:t>
            </w:r>
          </w:p>
          <w:p w14:paraId="36EFC15D" w14:textId="2B8AE997" w:rsidR="005B5E81" w:rsidRPr="009C50BD" w:rsidRDefault="009C50BD" w:rsidP="005C17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auto"/>
              </w:rPr>
            </w:pPr>
            <w:r w:rsidRPr="009C50BD">
              <w:rPr>
                <w:rFonts w:cstheme="minorHAnsi"/>
                <w:color w:val="auto"/>
                <w:shd w:val="clear" w:color="auto" w:fill="FFFFFF"/>
              </w:rPr>
              <w:t>Maintain working relationships with existing clients to ensure exceptional service</w:t>
            </w:r>
            <w:r w:rsidRPr="009C50BD">
              <w:rPr>
                <w:rFonts w:cstheme="minorHAnsi"/>
                <w:color w:val="auto"/>
                <w:shd w:val="clear" w:color="auto" w:fill="FFFFFF"/>
              </w:rPr>
              <w:t>.</w:t>
            </w:r>
          </w:p>
          <w:p w14:paraId="0B3004B9" w14:textId="77777777" w:rsidR="009C50BD" w:rsidRPr="009C50BD" w:rsidRDefault="009C50BD" w:rsidP="009C50BD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bCs/>
                <w:color w:val="auto"/>
              </w:rPr>
            </w:pPr>
          </w:p>
          <w:p w14:paraId="301578F2" w14:textId="2C8CF716" w:rsidR="005C17BE" w:rsidRPr="005C17BE" w:rsidRDefault="005C17BE" w:rsidP="005C17B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C17BE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CHEDULING COORDINATOR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 STOP INC.</w:t>
            </w:r>
          </w:p>
          <w:p w14:paraId="6F73F040" w14:textId="403B3CCC" w:rsidR="005C17BE" w:rsidRDefault="005C17BE" w:rsidP="005C1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ADMINISTRATIVE ASSISTANT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0E3C8E7D" w14:textId="4422EE21" w:rsidR="006A7656" w:rsidRDefault="005C17BE" w:rsidP="006A7656">
            <w:pPr>
              <w:spacing w:after="0" w:line="240" w:lineRule="auto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SEPTEMBER 2018 – </w:t>
            </w:r>
            <w:r w:rsidR="005B5E81">
              <w:rPr>
                <w:rFonts w:ascii="Helvetica" w:hAnsi="Helvetica" w:cs="Helvetica"/>
                <w:color w:val="666666"/>
                <w:sz w:val="21"/>
                <w:szCs w:val="21"/>
              </w:rPr>
              <w:t>NOVEMBER 2019</w:t>
            </w:r>
          </w:p>
          <w:p w14:paraId="7A203C86" w14:textId="30B4415E" w:rsidR="005C17BE" w:rsidRPr="006A7656" w:rsidRDefault="005C17BE" w:rsidP="00D6192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6A7656">
              <w:rPr>
                <w:rFonts w:eastAsia="Times New Roman" w:cstheme="minorHAnsi"/>
                <w:color w:val="000000"/>
              </w:rPr>
              <w:t>Answer incoming service calls for customers.</w:t>
            </w:r>
          </w:p>
          <w:p w14:paraId="4533D443" w14:textId="417F9B59" w:rsidR="005C17BE" w:rsidRPr="004F7F70" w:rsidRDefault="005C17BE" w:rsidP="00D6192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336545">
              <w:rPr>
                <w:rFonts w:cstheme="minorHAnsi"/>
                <w:color w:val="000000"/>
                <w:shd w:val="clear" w:color="auto" w:fill="FFFFFF"/>
              </w:rPr>
              <w:t>Organize, prioritize and schedule all customer service calls and projects for 15-20 techs.</w:t>
            </w:r>
          </w:p>
          <w:p w14:paraId="577784DD" w14:textId="201E414B" w:rsidR="004F7F70" w:rsidRPr="00336545" w:rsidRDefault="004F7F70" w:rsidP="00D6192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Meet SLAs</w:t>
            </w:r>
          </w:p>
          <w:p w14:paraId="04E5DBE2" w14:textId="4D9844E7" w:rsidR="005C17BE" w:rsidRPr="00336545" w:rsidRDefault="005C17BE" w:rsidP="00D6192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336545">
              <w:rPr>
                <w:rFonts w:cstheme="minorHAnsi"/>
                <w:color w:val="000000"/>
                <w:shd w:val="clear" w:color="auto" w:fill="FFFFFF"/>
              </w:rPr>
              <w:t>Manage and oversee large projects from start to finish.</w:t>
            </w:r>
          </w:p>
          <w:p w14:paraId="65982F94" w14:textId="72011EB8" w:rsidR="005C17BE" w:rsidRPr="00336545" w:rsidRDefault="005C17BE" w:rsidP="00D6192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336545">
              <w:rPr>
                <w:rFonts w:cstheme="minorHAnsi"/>
                <w:color w:val="000000"/>
                <w:shd w:val="clear" w:color="auto" w:fill="FFFFFF"/>
              </w:rPr>
              <w:t>Maximize call volume by efficiently dispatching and communicating with colleagues and technicians.</w:t>
            </w:r>
          </w:p>
          <w:p w14:paraId="30045F92" w14:textId="4F408B2C" w:rsidR="005C17BE" w:rsidRPr="00336545" w:rsidRDefault="005C17BE" w:rsidP="00D6192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336545">
              <w:rPr>
                <w:rFonts w:cstheme="minorHAnsi"/>
                <w:color w:val="000000"/>
                <w:shd w:val="clear" w:color="auto" w:fill="FFFFFF"/>
              </w:rPr>
              <w:t>Dispatch technicians to service calls and emergencies based on technical skills, priority and geographic location.</w:t>
            </w:r>
          </w:p>
          <w:p w14:paraId="7A27E608" w14:textId="1E0DD47B" w:rsidR="005C17BE" w:rsidRPr="00336545" w:rsidRDefault="005C17BE" w:rsidP="00D6192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336545">
              <w:rPr>
                <w:rFonts w:cstheme="minorHAnsi"/>
                <w:color w:val="000000"/>
                <w:shd w:val="clear" w:color="auto" w:fill="FFFFFF"/>
              </w:rPr>
              <w:lastRenderedPageBreak/>
              <w:t>Generate and invoices for billing.</w:t>
            </w:r>
          </w:p>
          <w:p w14:paraId="0CD17592" w14:textId="3BAD4634" w:rsidR="003B12E3" w:rsidRPr="00266D9F" w:rsidRDefault="00F448B0" w:rsidP="003B12E3">
            <w:pPr>
              <w:pStyle w:val="Heading2"/>
              <w:rPr>
                <w:bCs/>
              </w:rPr>
            </w:pPr>
            <w:r>
              <w:rPr>
                <w:rStyle w:val="Strong"/>
              </w:rPr>
              <w:t xml:space="preserve">Project Coordinator – </w:t>
            </w:r>
            <w:r>
              <w:t xml:space="preserve">NORTHwest shower door                        </w:t>
            </w:r>
          </w:p>
          <w:p w14:paraId="5A982792" w14:textId="446DB9A0" w:rsidR="003B12E3" w:rsidRDefault="003B12E3" w:rsidP="003B12E3">
            <w:pPr>
              <w:pStyle w:val="Heading3"/>
            </w:pPr>
            <w:r>
              <w:t xml:space="preserve">February 2015 – </w:t>
            </w:r>
            <w:r w:rsidR="00D61921">
              <w:t>jANUARY 2018</w:t>
            </w:r>
          </w:p>
          <w:p w14:paraId="3382FF18" w14:textId="705755B3" w:rsidR="00D61921" w:rsidRDefault="003B12E3" w:rsidP="00D61921">
            <w:pPr>
              <w:pStyle w:val="ListParagraph"/>
              <w:numPr>
                <w:ilvl w:val="0"/>
                <w:numId w:val="4"/>
              </w:numPr>
            </w:pPr>
            <w:r>
              <w:t>Provided outstanding service to all parties invo</w:t>
            </w:r>
            <w:r w:rsidR="00BD60FA">
              <w:t>lved with projects, promoting effective and lasting business relationships.</w:t>
            </w:r>
          </w:p>
          <w:p w14:paraId="725D49F7" w14:textId="44B35810" w:rsidR="00D61921" w:rsidRDefault="00D61921" w:rsidP="00D61921">
            <w:pPr>
              <w:pStyle w:val="ListParagraph"/>
              <w:numPr>
                <w:ilvl w:val="0"/>
                <w:numId w:val="4"/>
              </w:numPr>
            </w:pPr>
            <w:r>
              <w:t>Wrote sales contracts for orders obtained and submitted orders for processing.</w:t>
            </w:r>
          </w:p>
          <w:p w14:paraId="4B66B220" w14:textId="55390239" w:rsidR="00BD60FA" w:rsidRDefault="00BD60FA" w:rsidP="00D61921">
            <w:pPr>
              <w:pStyle w:val="ListParagraph"/>
              <w:numPr>
                <w:ilvl w:val="0"/>
                <w:numId w:val="4"/>
              </w:numPr>
            </w:pPr>
            <w:r>
              <w:t>Conducted research and gathered key information and options for the clients for their upcoming project</w:t>
            </w:r>
            <w:r w:rsidR="005D089A">
              <w:t>s</w:t>
            </w:r>
            <w:r>
              <w:t>.</w:t>
            </w:r>
          </w:p>
          <w:p w14:paraId="02EFC704" w14:textId="7F59E378" w:rsidR="00BD60FA" w:rsidRDefault="00336545" w:rsidP="00D61921">
            <w:pPr>
              <w:pStyle w:val="ListParagraph"/>
              <w:numPr>
                <w:ilvl w:val="0"/>
                <w:numId w:val="4"/>
              </w:numPr>
            </w:pPr>
            <w:r>
              <w:t>Prepared bids</w:t>
            </w:r>
            <w:r w:rsidR="00743136">
              <w:t xml:space="preserve"> </w:t>
            </w:r>
            <w:proofErr w:type="gramStart"/>
            <w:r w:rsidR="00BD60FA">
              <w:t>estimates</w:t>
            </w:r>
            <w:proofErr w:type="gramEnd"/>
            <w:r w:rsidR="00BD60FA">
              <w:t xml:space="preserve"> and proposals for prospective clients.</w:t>
            </w:r>
          </w:p>
          <w:p w14:paraId="2E0A80AE" w14:textId="028DC722" w:rsidR="00BD60FA" w:rsidRDefault="005D089A" w:rsidP="00D61921">
            <w:pPr>
              <w:pStyle w:val="ListParagraph"/>
              <w:numPr>
                <w:ilvl w:val="0"/>
                <w:numId w:val="4"/>
              </w:numPr>
            </w:pPr>
            <w:r>
              <w:t>Communicated and documented any changes to sales, orders and projects to all parties involved.</w:t>
            </w:r>
          </w:p>
          <w:p w14:paraId="141D1E19" w14:textId="10727321" w:rsidR="005D089A" w:rsidRDefault="005D089A" w:rsidP="00D61921">
            <w:pPr>
              <w:pStyle w:val="ListParagraph"/>
              <w:numPr>
                <w:ilvl w:val="0"/>
                <w:numId w:val="4"/>
              </w:numPr>
            </w:pPr>
            <w:r>
              <w:t xml:space="preserve">Maintaining and monitoring project plans, project schedules, work hours, budgets and expenditures </w:t>
            </w:r>
          </w:p>
          <w:p w14:paraId="11B76FC4" w14:textId="74E539D3" w:rsidR="005D089A" w:rsidRDefault="005D089A" w:rsidP="00D61921">
            <w:pPr>
              <w:pStyle w:val="ListParagraph"/>
              <w:numPr>
                <w:ilvl w:val="0"/>
                <w:numId w:val="4"/>
              </w:numPr>
            </w:pPr>
            <w:r>
              <w:t>Ensure project deadlines are met</w:t>
            </w:r>
          </w:p>
          <w:p w14:paraId="404C6BF3" w14:textId="212F9121" w:rsidR="00BD60FA" w:rsidRDefault="00BD60FA" w:rsidP="00BD60FA">
            <w:pPr>
              <w:pStyle w:val="Heading2"/>
            </w:pPr>
            <w:r>
              <w:rPr>
                <w:rStyle w:val="Strong"/>
              </w:rPr>
              <w:t>office manager/coordinator</w:t>
            </w:r>
            <w:r>
              <w:t xml:space="preserve"> dominion pest control</w:t>
            </w:r>
          </w:p>
          <w:p w14:paraId="4ED6176D" w14:textId="34794B53" w:rsidR="00BD60FA" w:rsidRDefault="00BD60FA" w:rsidP="00BD60FA">
            <w:pPr>
              <w:pStyle w:val="Heading3"/>
            </w:pPr>
            <w:r>
              <w:t>August 2012 – February 2015</w:t>
            </w:r>
          </w:p>
          <w:p w14:paraId="166A33BC" w14:textId="0B5C0319" w:rsidR="00BD60FA" w:rsidRDefault="00BD60FA" w:rsidP="00D61921">
            <w:pPr>
              <w:pStyle w:val="ListParagraph"/>
              <w:numPr>
                <w:ilvl w:val="0"/>
                <w:numId w:val="4"/>
              </w:numPr>
            </w:pPr>
            <w:r>
              <w:t>Sold weekly, bi-weekly and quarterly pest control services to businesses and residents.</w:t>
            </w:r>
          </w:p>
          <w:p w14:paraId="6FD1F2E2" w14:textId="3A1A6712" w:rsidR="00D61921" w:rsidRDefault="00D61921" w:rsidP="00D61921">
            <w:pPr>
              <w:pStyle w:val="ListParagraph"/>
              <w:numPr>
                <w:ilvl w:val="0"/>
                <w:numId w:val="4"/>
              </w:numPr>
            </w:pPr>
            <w:r>
              <w:t>Accounts payable/receivable</w:t>
            </w:r>
          </w:p>
          <w:p w14:paraId="3DD08B5E" w14:textId="224E6930" w:rsidR="00BD60FA" w:rsidRDefault="00BD60FA" w:rsidP="00D61921">
            <w:pPr>
              <w:pStyle w:val="ListParagraph"/>
              <w:numPr>
                <w:ilvl w:val="0"/>
                <w:numId w:val="4"/>
              </w:numPr>
            </w:pPr>
            <w:r>
              <w:t>Established and developed highly efficient and dependable field team by delivering ongoing support</w:t>
            </w:r>
            <w:r w:rsidR="00E400CD">
              <w:t>, trainings and motivation.</w:t>
            </w:r>
          </w:p>
          <w:p w14:paraId="3C35923C" w14:textId="1C19256A" w:rsidR="00E400CD" w:rsidRDefault="00E400CD" w:rsidP="00D61921">
            <w:pPr>
              <w:pStyle w:val="ListParagraph"/>
              <w:numPr>
                <w:ilvl w:val="0"/>
                <w:numId w:val="4"/>
              </w:numPr>
            </w:pPr>
            <w:r>
              <w:t>Coordinated special projects and managed schedules.</w:t>
            </w:r>
          </w:p>
          <w:p w14:paraId="0BBD04F7" w14:textId="37142509" w:rsidR="00E400CD" w:rsidRDefault="005D089A" w:rsidP="00D61921">
            <w:pPr>
              <w:pStyle w:val="ListParagraph"/>
              <w:numPr>
                <w:ilvl w:val="0"/>
                <w:numId w:val="4"/>
              </w:numPr>
            </w:pPr>
            <w:r>
              <w:t>Manage relationships with vendors and service providers, ensuring that all items are paid on time</w:t>
            </w:r>
          </w:p>
          <w:p w14:paraId="1E887CA9" w14:textId="71061FAE" w:rsidR="00E400CD" w:rsidRDefault="00E400CD" w:rsidP="00D61921">
            <w:pPr>
              <w:pStyle w:val="ListParagraph"/>
              <w:numPr>
                <w:ilvl w:val="0"/>
                <w:numId w:val="4"/>
              </w:numPr>
            </w:pPr>
            <w:r>
              <w:t>Completed bi-weekly payroll for 15 employees</w:t>
            </w:r>
          </w:p>
          <w:p w14:paraId="12FA41F6" w14:textId="027F29B9" w:rsidR="00E400CD" w:rsidRDefault="005D089A" w:rsidP="00D61921">
            <w:pPr>
              <w:pStyle w:val="ListParagraph"/>
              <w:numPr>
                <w:ilvl w:val="0"/>
                <w:numId w:val="4"/>
              </w:numPr>
            </w:pPr>
            <w:r>
              <w:t>Manage new hire on boarding process</w:t>
            </w:r>
          </w:p>
          <w:p w14:paraId="4A9C7F34" w14:textId="10F1FED5" w:rsidR="00E400CD" w:rsidRDefault="00E400CD" w:rsidP="00D61921">
            <w:pPr>
              <w:pStyle w:val="ListParagraph"/>
              <w:numPr>
                <w:ilvl w:val="0"/>
                <w:numId w:val="4"/>
              </w:numPr>
            </w:pPr>
            <w:r>
              <w:t>Established efficient workflow processes, monitored daily productivity and implemented modifications to improve overall effectiveness of office personnel and activities.</w:t>
            </w:r>
          </w:p>
          <w:p w14:paraId="428DF693" w14:textId="436A8941" w:rsidR="00E400CD" w:rsidRDefault="005D089A" w:rsidP="00D61921">
            <w:pPr>
              <w:pStyle w:val="ListParagraph"/>
              <w:numPr>
                <w:ilvl w:val="0"/>
                <w:numId w:val="4"/>
              </w:numPr>
            </w:pPr>
            <w:r>
              <w:t>Organize and document office operations and procedures</w:t>
            </w:r>
          </w:p>
          <w:p w14:paraId="11E15E4E" w14:textId="5B899048" w:rsidR="00E400CD" w:rsidRDefault="00E400CD" w:rsidP="00D61921">
            <w:pPr>
              <w:pStyle w:val="ListParagraph"/>
              <w:numPr>
                <w:ilvl w:val="0"/>
                <w:numId w:val="4"/>
              </w:numPr>
            </w:pPr>
            <w:r>
              <w:t>Built long-term customer relationships and advised customers on promotions.</w:t>
            </w:r>
          </w:p>
          <w:p w14:paraId="4771121E" w14:textId="5F22A917" w:rsidR="00E400CD" w:rsidRPr="00BD60FA" w:rsidRDefault="00E400CD" w:rsidP="00E400CD">
            <w:pPr>
              <w:pStyle w:val="ListParagraph"/>
            </w:pPr>
          </w:p>
          <w:p w14:paraId="61C18448" w14:textId="77777777" w:rsidR="00BD60FA" w:rsidRDefault="00BD60FA" w:rsidP="00BD60FA"/>
          <w:p w14:paraId="51CB1A0D" w14:textId="4190CDD4" w:rsidR="003B12E3" w:rsidRDefault="003B12E3" w:rsidP="003B12E3"/>
        </w:tc>
      </w:tr>
      <w:tr w:rsidR="00927723" w14:paraId="7E3FA91E" w14:textId="77777777" w:rsidTr="00B50C46">
        <w:tc>
          <w:tcPr>
            <w:tcW w:w="2250" w:type="dxa"/>
          </w:tcPr>
          <w:p w14:paraId="33D85BF3" w14:textId="4B0F99D6" w:rsidR="00927723" w:rsidRDefault="00336545" w:rsidP="00336545">
            <w:pPr>
              <w:pStyle w:val="Heading1"/>
              <w:jc w:val="left"/>
            </w:pPr>
            <w:r>
              <w:lastRenderedPageBreak/>
              <w:t xml:space="preserve">        </w:t>
            </w:r>
            <w:r w:rsidR="00927723">
              <w:t>Education</w:t>
            </w:r>
          </w:p>
        </w:tc>
        <w:tc>
          <w:tcPr>
            <w:tcW w:w="7470" w:type="dxa"/>
          </w:tcPr>
          <w:p w14:paraId="0E4C4688" w14:textId="06045C3D" w:rsidR="00927723" w:rsidRDefault="00E400CD" w:rsidP="009A7D30">
            <w:pPr>
              <w:pStyle w:val="Heading2"/>
            </w:pPr>
            <w:r>
              <w:rPr>
                <w:rStyle w:val="Strong"/>
              </w:rPr>
              <w:t>highline community college</w:t>
            </w:r>
            <w:r w:rsidR="00927723">
              <w:t xml:space="preserve">, </w:t>
            </w:r>
            <w:r>
              <w:t>des moines, wa</w:t>
            </w:r>
          </w:p>
          <w:p w14:paraId="244B77CD" w14:textId="4A6B2223" w:rsidR="00927723" w:rsidRDefault="00E400CD" w:rsidP="00E400CD">
            <w:pPr>
              <w:pStyle w:val="Heading3"/>
            </w:pPr>
            <w:r>
              <w:t xml:space="preserve">ged </w:t>
            </w:r>
          </w:p>
        </w:tc>
      </w:tr>
      <w:tr w:rsidR="00927723" w14:paraId="65CA4C2C" w14:textId="77777777" w:rsidTr="00B50C46">
        <w:tc>
          <w:tcPr>
            <w:tcW w:w="2250" w:type="dxa"/>
          </w:tcPr>
          <w:p w14:paraId="6B47E632" w14:textId="77777777" w:rsidR="00927723" w:rsidRDefault="00927723" w:rsidP="009A7D30">
            <w:pPr>
              <w:pStyle w:val="Heading1"/>
            </w:pPr>
            <w:r>
              <w:lastRenderedPageBreak/>
              <w:t>Communication</w:t>
            </w:r>
          </w:p>
        </w:tc>
        <w:tc>
          <w:tcPr>
            <w:tcW w:w="7470" w:type="dxa"/>
          </w:tcPr>
          <w:p w14:paraId="40570792" w14:textId="3B1E8F5F" w:rsidR="00927723" w:rsidRDefault="00563AA9" w:rsidP="009A7D30">
            <w:r>
              <w:t>Can comfortably communicate through writing, listening, leading/teaching.</w:t>
            </w:r>
            <w:r w:rsidR="00E400CD">
              <w:t xml:space="preserve"> </w:t>
            </w:r>
          </w:p>
        </w:tc>
      </w:tr>
    </w:tbl>
    <w:p w14:paraId="41EA2379" w14:textId="77777777" w:rsidR="002C74C0" w:rsidRDefault="00385DA3"/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C6C0E" w14:textId="77777777" w:rsidR="00385DA3" w:rsidRDefault="00385DA3" w:rsidP="00927723">
      <w:pPr>
        <w:spacing w:after="0" w:line="240" w:lineRule="auto"/>
      </w:pPr>
      <w:r>
        <w:separator/>
      </w:r>
    </w:p>
  </w:endnote>
  <w:endnote w:type="continuationSeparator" w:id="0">
    <w:p w14:paraId="6B1C6A16" w14:textId="77777777" w:rsidR="00385DA3" w:rsidRDefault="00385DA3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60276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CB1D0" w14:textId="77777777" w:rsidR="00385DA3" w:rsidRDefault="00385DA3" w:rsidP="00927723">
      <w:pPr>
        <w:spacing w:after="0" w:line="240" w:lineRule="auto"/>
      </w:pPr>
      <w:r>
        <w:separator/>
      </w:r>
    </w:p>
  </w:footnote>
  <w:footnote w:type="continuationSeparator" w:id="0">
    <w:p w14:paraId="2B17BA56" w14:textId="77777777" w:rsidR="00385DA3" w:rsidRDefault="00385DA3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50F"/>
    <w:multiLevelType w:val="hybridMultilevel"/>
    <w:tmpl w:val="0D40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171D"/>
    <w:multiLevelType w:val="hybridMultilevel"/>
    <w:tmpl w:val="F0EE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59A9"/>
    <w:multiLevelType w:val="hybridMultilevel"/>
    <w:tmpl w:val="0220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3198"/>
    <w:multiLevelType w:val="hybridMultilevel"/>
    <w:tmpl w:val="8864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1024C"/>
    <w:multiLevelType w:val="hybridMultilevel"/>
    <w:tmpl w:val="9858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520C6"/>
    <w:multiLevelType w:val="multilevel"/>
    <w:tmpl w:val="F5C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72DF4"/>
    <w:multiLevelType w:val="hybridMultilevel"/>
    <w:tmpl w:val="32E6E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56EE7"/>
    <w:multiLevelType w:val="hybridMultilevel"/>
    <w:tmpl w:val="EE98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DD"/>
    <w:rsid w:val="000B0B9B"/>
    <w:rsid w:val="002164BA"/>
    <w:rsid w:val="00266D9F"/>
    <w:rsid w:val="00293B83"/>
    <w:rsid w:val="002A69A1"/>
    <w:rsid w:val="00336545"/>
    <w:rsid w:val="00385DA3"/>
    <w:rsid w:val="003B12E3"/>
    <w:rsid w:val="003D671F"/>
    <w:rsid w:val="004861CD"/>
    <w:rsid w:val="004F60DD"/>
    <w:rsid w:val="004F7F70"/>
    <w:rsid w:val="00563AA9"/>
    <w:rsid w:val="005B5E81"/>
    <w:rsid w:val="005C17BE"/>
    <w:rsid w:val="005D089A"/>
    <w:rsid w:val="0069475D"/>
    <w:rsid w:val="006A3CE7"/>
    <w:rsid w:val="006A7656"/>
    <w:rsid w:val="006C52E6"/>
    <w:rsid w:val="00743136"/>
    <w:rsid w:val="00782764"/>
    <w:rsid w:val="00927723"/>
    <w:rsid w:val="0097068A"/>
    <w:rsid w:val="009C50BD"/>
    <w:rsid w:val="00A00096"/>
    <w:rsid w:val="00A32286"/>
    <w:rsid w:val="00B05947"/>
    <w:rsid w:val="00B50C46"/>
    <w:rsid w:val="00BC0841"/>
    <w:rsid w:val="00BD60FA"/>
    <w:rsid w:val="00C102B0"/>
    <w:rsid w:val="00CB38C2"/>
    <w:rsid w:val="00D60378"/>
    <w:rsid w:val="00D61921"/>
    <w:rsid w:val="00DC1EB9"/>
    <w:rsid w:val="00E400CD"/>
    <w:rsid w:val="00F132C7"/>
    <w:rsid w:val="00F448B0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69BB"/>
  <w15:chartTrackingRefBased/>
  <w15:docId w15:val="{56E96962-6DF8-4206-85CD-118675D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F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7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9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1568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gtokens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johnson</dc:creator>
  <cp:keywords/>
  <dc:description/>
  <cp:lastModifiedBy>Generic Account</cp:lastModifiedBy>
  <cp:revision>2</cp:revision>
  <dcterms:created xsi:type="dcterms:W3CDTF">2020-05-19T17:04:00Z</dcterms:created>
  <dcterms:modified xsi:type="dcterms:W3CDTF">2020-05-19T17:04:00Z</dcterms:modified>
</cp:coreProperties>
</file>