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3470"/>
      </w:tblGrid>
      <w:tr w:rsidR="000D13BB" w:rsidTr="002713D7">
        <w:trPr>
          <w:trHeight w:val="648"/>
        </w:trPr>
        <w:sdt>
          <w:sdtPr>
            <w:alias w:val="Enter your name:"/>
            <w:tag w:val="Enter your name:"/>
            <w:id w:val="-605731169"/>
            <w:placeholder>
              <w:docPart w:val="74323ED218A34C59B57BFDF3A3EC0375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070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9E137C" w:rsidRDefault="006C3ED7" w:rsidP="006C3ED7">
                <w:pPr>
                  <w:pStyle w:val="YourName"/>
                </w:pPr>
                <w:proofErr w:type="spellStart"/>
                <w:r>
                  <w:t>Kobi</w:t>
                </w:r>
                <w:proofErr w:type="spellEnd"/>
                <w:r>
                  <w:t xml:space="preserve"> </w:t>
                </w:r>
                <w:proofErr w:type="spellStart"/>
                <w:r>
                  <w:t>Barel</w:t>
                </w:r>
                <w:proofErr w:type="spellEnd"/>
              </w:p>
            </w:tc>
          </w:sdtContent>
        </w:sdt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597"/>
        <w:gridCol w:w="7782"/>
      </w:tblGrid>
      <w:tr w:rsidR="00B04B3F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2301DD" w:rsidP="006C3ED7">
            <w:pPr>
              <w:pStyle w:val="Date"/>
              <w:framePr w:wrap="auto" w:hAnchor="text" w:xAlign="left" w:yAlign="inline"/>
              <w:suppressOverlap w:val="0"/>
            </w:pPr>
            <w:r>
              <w:t>11.10</w:t>
            </w:r>
            <w:bookmarkStart w:id="0" w:name="_GoBack"/>
            <w:bookmarkEnd w:id="0"/>
            <w:r>
              <w:t>.2019</w:t>
            </w: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Default="00B04B3F" w:rsidP="00A42117">
            <w:pPr>
              <w:spacing w:after="0"/>
            </w:pPr>
          </w:p>
        </w:tc>
      </w:tr>
      <w:tr w:rsidR="00B04B3F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Default="00B04B3F" w:rsidP="00A42117">
            <w:pPr>
              <w:spacing w:after="0"/>
              <w:jc w:val="center"/>
            </w:pPr>
            <w:r>
              <w:rPr>
                <w:noProof/>
                <w:lang w:bidi="he-IL"/>
              </w:rPr>
              <w:drawing>
                <wp:inline distT="0" distB="0" distL="0" distR="0" wp14:anchorId="20E22856" wp14:editId="1F32217E">
                  <wp:extent cx="1314450" cy="1371600"/>
                  <wp:effectExtent l="57150" t="57150" r="133350" b="133350"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694" cy="1376029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Default="006C3ED7" w:rsidP="00A42117">
            <w:pPr>
              <w:pStyle w:val="ContactInfo"/>
            </w:pPr>
            <w:r>
              <w:t>1849 Camden Ave Los Angeles, CA 90025</w:t>
            </w:r>
          </w:p>
          <w:p w:rsidR="000D13BB" w:rsidRDefault="006C3ED7" w:rsidP="00A42117">
            <w:pPr>
              <w:pStyle w:val="ContactInfo"/>
            </w:pPr>
            <w:r>
              <w:t>(310) 666 6620</w:t>
            </w:r>
          </w:p>
          <w:p w:rsidR="00B04B3F" w:rsidRDefault="00DA1D28" w:rsidP="00A42117">
            <w:pPr>
              <w:pStyle w:val="ContactInfo"/>
            </w:pPr>
            <w:hyperlink r:id="rId10" w:history="1">
              <w:r w:rsidR="006C3ED7" w:rsidRPr="00C16BFA">
                <w:rPr>
                  <w:rStyle w:val="Hyperlink"/>
                </w:rPr>
                <w:t>B3106666620@gmail.com</w:t>
              </w:r>
            </w:hyperlink>
          </w:p>
          <w:p w:rsidR="00B04B3F" w:rsidRDefault="006C3ED7" w:rsidP="006C3ED7">
            <w:pPr>
              <w:pStyle w:val="ContactInfo"/>
            </w:pPr>
            <w:r>
              <w:t>WWW.SCIA.IO</w:t>
            </w:r>
          </w:p>
        </w:tc>
      </w:tr>
      <w:tr w:rsidR="006C3ED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C3ED7" w:rsidRDefault="006C3ED7" w:rsidP="00A42117">
            <w:pPr>
              <w:spacing w:after="0"/>
              <w:jc w:val="center"/>
              <w:rPr>
                <w:noProof/>
              </w:rPr>
            </w:pP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6C3ED7" w:rsidRDefault="006C3ED7" w:rsidP="00A42117">
            <w:pPr>
              <w:pStyle w:val="ContactInfo"/>
            </w:pPr>
          </w:p>
        </w:tc>
      </w:tr>
    </w:tbl>
    <w:p w:rsidR="00E11730" w:rsidRPr="00860837" w:rsidRDefault="00DA1D28" w:rsidP="00860837">
      <w:pPr>
        <w:pStyle w:val="Heading1"/>
      </w:pPr>
      <w:sdt>
        <w:sdtPr>
          <w:alias w:val="Objective:"/>
          <w:tag w:val="Objective:"/>
          <w:id w:val="-837231461"/>
          <w:placeholder>
            <w:docPart w:val="0414E8197EDB444394935157D456D35B"/>
          </w:placeholder>
          <w:temporary/>
          <w:showingPlcHdr/>
        </w:sdtPr>
        <w:sdtEndPr/>
        <w:sdtContent>
          <w:r w:rsidR="00E11730">
            <w:t>Objective</w:t>
          </w:r>
        </w:sdtContent>
      </w:sdt>
    </w:p>
    <w:p w:rsidR="00E11730" w:rsidRDefault="006C3ED7">
      <w:pPr>
        <w:spacing w:after="0" w:line="240" w:lineRule="auto"/>
      </w:pPr>
      <w:r w:rsidRPr="006C3ED7">
        <w:rPr>
          <w:rFonts w:ascii="Montserrat" w:hAnsi="Montserrat" w:cs="Segoe UI"/>
        </w:rPr>
        <w:t xml:space="preserve">With years of experience in the technology sector, </w:t>
      </w:r>
      <w:r>
        <w:rPr>
          <w:rFonts w:ascii="Montserrat" w:hAnsi="Montserrat" w:cs="Segoe UI"/>
        </w:rPr>
        <w:t>I</w:t>
      </w:r>
      <w:r w:rsidRPr="006C3ED7">
        <w:rPr>
          <w:rFonts w:ascii="Montserrat" w:hAnsi="Montserrat" w:cs="Segoe UI"/>
        </w:rPr>
        <w:t xml:space="preserve"> quickly recognized the power of </w:t>
      </w:r>
      <w:proofErr w:type="spellStart"/>
      <w:r w:rsidRPr="006C3ED7">
        <w:rPr>
          <w:rFonts w:ascii="Montserrat" w:hAnsi="Montserrat" w:cs="Segoe UI"/>
        </w:rPr>
        <w:t>blockchain</w:t>
      </w:r>
      <w:proofErr w:type="spellEnd"/>
      <w:r w:rsidRPr="006C3ED7">
        <w:rPr>
          <w:rFonts w:ascii="Montserrat" w:hAnsi="Montserrat" w:cs="Segoe UI"/>
        </w:rPr>
        <w:t>, radiology, and stem cell technologies could have on the health industry with SCI.</w:t>
      </w:r>
    </w:p>
    <w:p w:rsidR="00E11730" w:rsidRPr="00860837" w:rsidRDefault="00DA1D28" w:rsidP="00860837">
      <w:pPr>
        <w:pStyle w:val="Heading1"/>
      </w:pPr>
      <w:sdt>
        <w:sdtPr>
          <w:alias w:val="Education:"/>
          <w:tag w:val="Education:"/>
          <w:id w:val="946657345"/>
          <w:placeholder>
            <w:docPart w:val="BB1F69FCF6D64572A370F465175E6C80"/>
          </w:placeholder>
          <w:temporary/>
          <w:showingPlcHdr/>
        </w:sdtPr>
        <w:sdtEndPr/>
        <w:sdtContent>
          <w:r w:rsidR="00E11730" w:rsidRPr="00860837">
            <w:t>Education</w:t>
          </w:r>
        </w:sdtContent>
      </w:sdt>
    </w:p>
    <w:p w:rsidR="00E11730" w:rsidRDefault="0013731D">
      <w:pPr>
        <w:spacing w:after="0" w:line="240" w:lineRule="auto"/>
        <w:ind w:left="360" w:hanging="360"/>
      </w:pPr>
      <w:r>
        <w:rPr>
          <w:b/>
          <w:color w:val="355D7E" w:themeColor="accent1" w:themeShade="80"/>
          <w:spacing w:val="30"/>
          <w:sz w:val="24"/>
          <w:szCs w:val="28"/>
        </w:rPr>
        <w:t>L</w:t>
      </w:r>
      <w:r w:rsidRPr="0013731D">
        <w:rPr>
          <w:b/>
          <w:color w:val="355D7E" w:themeColor="accent1" w:themeShade="80"/>
          <w:spacing w:val="30"/>
          <w:sz w:val="24"/>
          <w:szCs w:val="28"/>
        </w:rPr>
        <w:t xml:space="preserve">oyola </w:t>
      </w:r>
      <w:proofErr w:type="spellStart"/>
      <w:proofErr w:type="gramStart"/>
      <w:r w:rsidRPr="0013731D">
        <w:rPr>
          <w:b/>
          <w:color w:val="355D7E" w:themeColor="accent1" w:themeShade="80"/>
          <w:spacing w:val="30"/>
          <w:sz w:val="24"/>
          <w:szCs w:val="28"/>
        </w:rPr>
        <w:t>marymount</w:t>
      </w:r>
      <w:proofErr w:type="spellEnd"/>
      <w:r w:rsidRPr="0013731D">
        <w:rPr>
          <w:b/>
          <w:color w:val="355D7E" w:themeColor="accent1" w:themeShade="80"/>
          <w:spacing w:val="30"/>
          <w:sz w:val="24"/>
          <w:szCs w:val="28"/>
        </w:rPr>
        <w:t xml:space="preserve"> university</w:t>
      </w:r>
      <w:r>
        <w:rPr>
          <w:b/>
          <w:color w:val="355D7E" w:themeColor="accent1" w:themeShade="80"/>
          <w:spacing w:val="30"/>
          <w:sz w:val="24"/>
          <w:szCs w:val="28"/>
        </w:rPr>
        <w:br/>
      </w:r>
      <w:r>
        <w:t>2015</w:t>
      </w:r>
      <w:proofErr w:type="gramEnd"/>
    </w:p>
    <w:p w:rsidR="00E11730" w:rsidRDefault="0013731D">
      <w:pPr>
        <w:spacing w:after="0" w:line="240" w:lineRule="auto"/>
      </w:pPr>
      <w:r>
        <w:t xml:space="preserve">Bachelor Degree in Bio-Medical Engineering </w:t>
      </w:r>
    </w:p>
    <w:p w:rsidR="00E11730" w:rsidRPr="00860837" w:rsidRDefault="00DA1D28" w:rsidP="00860837">
      <w:pPr>
        <w:pStyle w:val="Heading1"/>
      </w:pPr>
      <w:sdt>
        <w:sdtPr>
          <w:alias w:val="Experience:"/>
          <w:tag w:val="Experience:"/>
          <w:id w:val="1810974222"/>
          <w:placeholder>
            <w:docPart w:val="8607866474284455A57E902C7CDCAE8A"/>
          </w:placeholder>
          <w:temporary/>
          <w:showingPlcHdr/>
        </w:sdtPr>
        <w:sdtEndPr/>
        <w:sdtContent>
          <w:r w:rsidR="00E11730" w:rsidRPr="00860837">
            <w:t>experience</w:t>
          </w:r>
        </w:sdtContent>
      </w:sdt>
    </w:p>
    <w:p w:rsidR="00E11730" w:rsidRPr="00860837" w:rsidRDefault="0013731D" w:rsidP="00860837">
      <w:pPr>
        <w:pStyle w:val="Heading2"/>
      </w:pPr>
      <w:r>
        <w:t>Engineer of operations /I.T manager</w:t>
      </w:r>
      <w:r w:rsidR="00E11730" w:rsidRPr="00860837">
        <w:t xml:space="preserve"> | </w:t>
      </w:r>
      <w:r>
        <w:t>FM radiology Medical Center</w:t>
      </w:r>
      <w:r w:rsidR="005C4D79">
        <w:t>s</w:t>
      </w:r>
    </w:p>
    <w:p w:rsidR="00E11730" w:rsidRDefault="0013731D">
      <w:pPr>
        <w:spacing w:after="0" w:line="240" w:lineRule="auto"/>
      </w:pPr>
      <w:r>
        <w:t>2015</w:t>
      </w:r>
      <w:r w:rsidR="00E11730">
        <w:t xml:space="preserve"> </w:t>
      </w:r>
      <w:r>
        <w:t>–</w:t>
      </w:r>
      <w:r w:rsidR="00E11730">
        <w:t xml:space="preserve"> </w:t>
      </w:r>
      <w:proofErr w:type="gramStart"/>
      <w:r>
        <w:t>current</w:t>
      </w:r>
      <w:proofErr w:type="gramEnd"/>
      <w:r>
        <w:t xml:space="preserve"> </w:t>
      </w:r>
    </w:p>
    <w:p w:rsidR="00E11730" w:rsidRDefault="0013731D" w:rsidP="002301DD">
      <w:r>
        <w:t xml:space="preserve">Includes traveling between 5 locations of woodland hills / Fallbrook / </w:t>
      </w:r>
      <w:proofErr w:type="gramStart"/>
      <w:r>
        <w:t>san</w:t>
      </w:r>
      <w:proofErr w:type="gramEnd"/>
      <w:r>
        <w:t xml:space="preserve"> Bernardino / Upland / Westwood. DICOM / network admin </w:t>
      </w:r>
      <w:proofErr w:type="gramStart"/>
      <w:r>
        <w:t>( including</w:t>
      </w:r>
      <w:proofErr w:type="gramEnd"/>
      <w:r>
        <w:t xml:space="preserve"> servicing repair and building / programming a custom made DICOM server for the company. </w:t>
      </w:r>
      <w:r w:rsidR="002301DD">
        <w:br/>
      </w:r>
      <w:r w:rsidR="002301DD" w:rsidRPr="002301DD">
        <w:t>Maintain the server</w:t>
      </w:r>
      <w:r w:rsidR="002301DD" w:rsidRPr="002301DD">
        <w:br/>
        <w:t xml:space="preserve"> Maintain the </w:t>
      </w:r>
      <w:smartTag w:uri="urn:schemas-microsoft-com:office:smarttags" w:element="stockticker">
        <w:r w:rsidR="002301DD" w:rsidRPr="002301DD">
          <w:t>LAN</w:t>
        </w:r>
      </w:smartTag>
      <w:r w:rsidR="002301DD" w:rsidRPr="002301DD">
        <w:t xml:space="preserve"> </w:t>
      </w:r>
      <w:r w:rsidR="002301DD">
        <w:t>/ WAN</w:t>
      </w:r>
      <w:r w:rsidR="002301DD" w:rsidRPr="002301DD">
        <w:br/>
        <w:t xml:space="preserve"> Perform database administration </w:t>
      </w:r>
      <w:r w:rsidR="002301DD">
        <w:t>on location /remote offices</w:t>
      </w:r>
      <w:r w:rsidR="002301DD" w:rsidRPr="002301DD">
        <w:br/>
        <w:t xml:space="preserve"> Maintain and update servers/workstations virus protection</w:t>
      </w:r>
      <w:r w:rsidR="002301DD">
        <w:t xml:space="preserve"> on location /remote </w:t>
      </w:r>
      <w:r w:rsidR="002301DD" w:rsidRPr="002301DD">
        <w:br/>
        <w:t xml:space="preserve"> Maintain and up</w:t>
      </w:r>
      <w:r w:rsidR="002301DD">
        <w:t xml:space="preserve">date </w:t>
      </w:r>
      <w:proofErr w:type="spellStart"/>
      <w:r w:rsidR="002301DD">
        <w:t>Dicom</w:t>
      </w:r>
      <w:proofErr w:type="spellEnd"/>
      <w:r w:rsidR="002301DD">
        <w:t xml:space="preserve"> and data</w:t>
      </w:r>
      <w:r w:rsidR="002301DD" w:rsidRPr="002301DD">
        <w:t xml:space="preserve"> server and group policies</w:t>
      </w:r>
      <w:r w:rsidR="002301DD" w:rsidRPr="002301DD">
        <w:br/>
        <w:t xml:space="preserve"> Respond to computer and netw</w:t>
      </w:r>
      <w:r w:rsidR="002301DD">
        <w:t>ork problems in a timely manner location/remote</w:t>
      </w:r>
      <w:r w:rsidR="002301DD" w:rsidRPr="002301DD">
        <w:br/>
      </w:r>
      <w:r w:rsidR="002301DD">
        <w:t xml:space="preserve"> Provide</w:t>
      </w:r>
      <w:r w:rsidR="002301DD" w:rsidRPr="002301DD">
        <w:t xml:space="preserve"> service to staff and external </w:t>
      </w:r>
      <w:r w:rsidR="002301DD">
        <w:t>patients</w:t>
      </w:r>
      <w:r w:rsidR="002301DD" w:rsidRPr="002301DD">
        <w:t xml:space="preserve"> </w:t>
      </w:r>
      <w:r w:rsidR="002301DD" w:rsidRPr="002301DD">
        <w:br/>
        <w:t xml:space="preserve"> Maintain hardware and software </w:t>
      </w:r>
      <w:r w:rsidR="002301DD" w:rsidRPr="002301DD">
        <w:br/>
        <w:t xml:space="preserve"> Troubleshoot computer and printer problems </w:t>
      </w:r>
      <w:r w:rsidR="002301DD" w:rsidRPr="002301DD">
        <w:br/>
        <w:t xml:space="preserve"> Perform network backup according to designated schedule</w:t>
      </w:r>
      <w:r w:rsidR="002301DD" w:rsidRPr="002301DD">
        <w:br/>
        <w:t xml:space="preserve"> Install new products</w:t>
      </w:r>
    </w:p>
    <w:p w:rsidR="0013731D" w:rsidRPr="00860837" w:rsidRDefault="00DA1D28" w:rsidP="0013731D">
      <w:pPr>
        <w:pStyle w:val="Heading1"/>
      </w:pPr>
      <w:sdt>
        <w:sdtPr>
          <w:alias w:val="Experience:"/>
          <w:tag w:val="Experience:"/>
          <w:id w:val="1462844940"/>
          <w:placeholder>
            <w:docPart w:val="0FB63E587C624701A4BA7AB822772442"/>
          </w:placeholder>
          <w:temporary/>
          <w:showingPlcHdr/>
        </w:sdtPr>
        <w:sdtEndPr/>
        <w:sdtContent>
          <w:r w:rsidR="0013731D" w:rsidRPr="00860837">
            <w:t>experience</w:t>
          </w:r>
        </w:sdtContent>
      </w:sdt>
    </w:p>
    <w:p w:rsidR="0013731D" w:rsidRPr="00860837" w:rsidRDefault="0013731D" w:rsidP="0013731D">
      <w:pPr>
        <w:pStyle w:val="Heading2"/>
      </w:pPr>
      <w:r>
        <w:t xml:space="preserve">Intern for cat scan C.T </w:t>
      </w:r>
      <w:proofErr w:type="gramStart"/>
      <w:r>
        <w:t xml:space="preserve">specialist </w:t>
      </w:r>
      <w:r w:rsidRPr="00860837">
        <w:t xml:space="preserve"> |</w:t>
      </w:r>
      <w:proofErr w:type="gramEnd"/>
      <w:r w:rsidRPr="00860837">
        <w:t xml:space="preserve"> </w:t>
      </w:r>
      <w:r>
        <w:t xml:space="preserve">Philips Europe  </w:t>
      </w:r>
    </w:p>
    <w:p w:rsidR="0013731D" w:rsidRDefault="005C4D79" w:rsidP="005C4D79">
      <w:pPr>
        <w:spacing w:after="0" w:line="240" w:lineRule="auto"/>
      </w:pPr>
      <w:r>
        <w:t>2015 – 2015</w:t>
      </w:r>
      <w:r w:rsidR="0013731D">
        <w:t xml:space="preserve"> </w:t>
      </w:r>
    </w:p>
    <w:p w:rsidR="0013731D" w:rsidRDefault="0013731D" w:rsidP="0013731D">
      <w:r>
        <w:t>Working with Phillips Europe gave me the true understanding and experience to work on most modalities; including Ultrasound / CT / MRI / XRAY</w:t>
      </w:r>
    </w:p>
    <w:p w:rsidR="002713D7" w:rsidRDefault="002713D7" w:rsidP="005B7CDC"/>
    <w:p w:rsidR="00E11730" w:rsidRPr="00860837" w:rsidRDefault="00DA1D28" w:rsidP="00860837">
      <w:pPr>
        <w:pStyle w:val="Heading1"/>
      </w:pPr>
      <w:sdt>
        <w:sdtPr>
          <w:alias w:val="Skills &amp; Abilities:"/>
          <w:tag w:val="Skills &amp; Abilities:"/>
          <w:id w:val="1871880275"/>
          <w:placeholder>
            <w:docPart w:val="433E88367CF1466DA02E8BCAADA4DF0F"/>
          </w:placeholder>
          <w:temporary/>
          <w:showingPlcHdr/>
        </w:sdtPr>
        <w:sdtEndPr/>
        <w:sdtContent>
          <w:r w:rsidR="00E11730" w:rsidRPr="00860837">
            <w:t>Skills &amp; Abilities</w:t>
          </w:r>
        </w:sdtContent>
      </w:sdt>
    </w:p>
    <w:p w:rsidR="00E11730" w:rsidRDefault="00BC7A99" w:rsidP="002713D7">
      <w:pPr>
        <w:pStyle w:val="ListBullet"/>
      </w:pPr>
      <w:r>
        <w:t>BMET LICENCE K</w:t>
      </w:r>
      <w:r w:rsidR="0098070D">
        <w:t xml:space="preserve">9238851441 issued in June 2015 </w:t>
      </w:r>
      <w:r w:rsidR="0098070D">
        <w:br/>
        <w:t>(</w:t>
      </w:r>
      <w:proofErr w:type="spellStart"/>
      <w:r w:rsidR="0098070D">
        <w:t>BioMedical</w:t>
      </w:r>
      <w:proofErr w:type="spellEnd"/>
      <w:r w:rsidR="0098070D">
        <w:t xml:space="preserve"> Engineer Technician)</w:t>
      </w:r>
    </w:p>
    <w:p w:rsidR="0098070D" w:rsidRPr="00860837" w:rsidRDefault="00DA1D28" w:rsidP="0098070D">
      <w:pPr>
        <w:pStyle w:val="Heading1"/>
      </w:pPr>
      <w:sdt>
        <w:sdtPr>
          <w:alias w:val="Skills &amp; Abilities:"/>
          <w:tag w:val="Skills &amp; Abilities:"/>
          <w:id w:val="79872425"/>
          <w:placeholder>
            <w:docPart w:val="07CF773533A74BAEAE91D52C049D11A8"/>
          </w:placeholder>
          <w:temporary/>
          <w:showingPlcHdr/>
        </w:sdtPr>
        <w:sdtEndPr/>
        <w:sdtContent>
          <w:r w:rsidR="0098070D" w:rsidRPr="00860837">
            <w:t>Skills &amp; Abilities</w:t>
          </w:r>
        </w:sdtContent>
      </w:sdt>
    </w:p>
    <w:p w:rsidR="0098070D" w:rsidRPr="003028A6" w:rsidRDefault="0098070D" w:rsidP="0098070D">
      <w:pPr>
        <w:pStyle w:val="ListBullet"/>
      </w:pPr>
      <w:r>
        <w:t xml:space="preserve">Siemens MRI Impact 1.0 tesla specialist, service and repair </w:t>
      </w:r>
    </w:p>
    <w:p w:rsidR="0098070D" w:rsidRDefault="0098070D" w:rsidP="002713D7">
      <w:pPr>
        <w:pStyle w:val="ListBullet"/>
      </w:pPr>
      <w:r>
        <w:t xml:space="preserve">Expert level </w:t>
      </w:r>
      <w:r w:rsidR="005C4D79">
        <w:t>in the field of</w:t>
      </w:r>
      <w:r>
        <w:t xml:space="preserve"> networking and </w:t>
      </w:r>
      <w:r w:rsidRPr="005C4D79">
        <w:rPr>
          <w:b/>
          <w:bCs/>
        </w:rPr>
        <w:t>DICOM communication</w:t>
      </w:r>
      <w:r w:rsidR="005C4D79" w:rsidRPr="005C4D79">
        <w:rPr>
          <w:b/>
          <w:bCs/>
        </w:rPr>
        <w:t>, RIS/PACS</w:t>
      </w:r>
      <w:r w:rsidR="005C4D79">
        <w:t xml:space="preserve"> </w:t>
      </w:r>
    </w:p>
    <w:p w:rsidR="0098070D" w:rsidRDefault="0098070D" w:rsidP="0098070D">
      <w:pPr>
        <w:pStyle w:val="ListBullet"/>
        <w:numPr>
          <w:ilvl w:val="0"/>
          <w:numId w:val="0"/>
        </w:numPr>
        <w:ind w:left="360"/>
      </w:pPr>
      <w:r>
        <w:t>Over 10 years of experience as I.T and Networking specialist!!!</w:t>
      </w:r>
      <w:r>
        <w:br/>
      </w:r>
    </w:p>
    <w:p w:rsidR="0098070D" w:rsidRDefault="0098070D" w:rsidP="0098070D">
      <w:pPr>
        <w:pStyle w:val="ListBullet"/>
        <w:numPr>
          <w:ilvl w:val="0"/>
          <w:numId w:val="0"/>
        </w:numPr>
      </w:pPr>
      <w:r>
        <w:t>Please visit this links to read about an article that was written about me in a project I am proud working on with some of the most brilliant Professionals in this world!!!!!!!!</w:t>
      </w:r>
      <w:r>
        <w:br/>
      </w:r>
      <w:r>
        <w:br/>
      </w:r>
      <w:hyperlink r:id="rId11" w:history="1">
        <w:r w:rsidRPr="00C16BFA">
          <w:rPr>
            <w:rStyle w:val="Hyperlink"/>
          </w:rPr>
          <w:t>https://medium.com/@stemcellapp/partner-profile-kobi-barel-adbb0cb0dab2</w:t>
        </w:r>
      </w:hyperlink>
    </w:p>
    <w:p w:rsidR="0098070D" w:rsidRPr="003028A6" w:rsidRDefault="0098070D" w:rsidP="0098070D">
      <w:pPr>
        <w:pStyle w:val="ListBullet"/>
        <w:numPr>
          <w:ilvl w:val="0"/>
          <w:numId w:val="0"/>
        </w:numPr>
      </w:pPr>
      <w:r>
        <w:t xml:space="preserve">The project </w:t>
      </w:r>
      <w:r>
        <w:br/>
      </w:r>
      <w:r>
        <w:br/>
      </w:r>
      <w:hyperlink r:id="rId12" w:history="1">
        <w:r w:rsidRPr="00C16BFA">
          <w:rPr>
            <w:rStyle w:val="Hyperlink"/>
          </w:rPr>
          <w:t>www.scia.io</w:t>
        </w:r>
      </w:hyperlink>
      <w:r>
        <w:t xml:space="preserve"> </w:t>
      </w:r>
      <w:r>
        <w:br/>
      </w:r>
      <w:r>
        <w:br/>
        <w:t xml:space="preserve">I thank you for taking your time to review my resume. </w:t>
      </w:r>
    </w:p>
    <w:sectPr w:rsidR="0098070D" w:rsidRPr="003028A6" w:rsidSect="00E11730">
      <w:headerReference w:type="default" r:id="rId13"/>
      <w:footerReference w:type="default" r:id="rId14"/>
      <w:pgSz w:w="12240" w:h="15840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28" w:rsidRDefault="00DA1D28">
      <w:pPr>
        <w:spacing w:after="0" w:line="240" w:lineRule="auto"/>
      </w:pPr>
      <w:r>
        <w:separator/>
      </w:r>
    </w:p>
  </w:endnote>
  <w:endnote w:type="continuationSeparator" w:id="0">
    <w:p w:rsidR="00DA1D28" w:rsidRDefault="00DA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E" w:rsidRDefault="00B6326A" w:rsidP="00E11730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2301DD" w:rsidRPr="002301DD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28" w:rsidRDefault="00DA1D28">
      <w:pPr>
        <w:spacing w:after="0" w:line="240" w:lineRule="auto"/>
      </w:pPr>
      <w:r>
        <w:separator/>
      </w:r>
    </w:p>
  </w:footnote>
  <w:footnote w:type="continuationSeparator" w:id="0">
    <w:p w:rsidR="00DA1D28" w:rsidRDefault="00DA1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Your name:"/>
      <w:tag w:val="Your name:"/>
      <w:id w:val="1339115612"/>
      <w:placeholder>
        <w:docPart w:val="0414E8197EDB444394935157D456D35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EndPr/>
    <w:sdtContent>
      <w:p w:rsidR="00BB0EFE" w:rsidRPr="009E137C" w:rsidRDefault="006C3ED7" w:rsidP="00E11730">
        <w:pPr>
          <w:pStyle w:val="Header"/>
        </w:pPr>
        <w:proofErr w:type="spellStart"/>
        <w:r>
          <w:t>Kobi</w:t>
        </w:r>
        <w:proofErr w:type="spellEnd"/>
        <w:r>
          <w:t xml:space="preserve"> </w:t>
        </w:r>
        <w:proofErr w:type="spellStart"/>
        <w:r>
          <w:t>Barel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2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10"/>
  </w:num>
  <w:num w:numId="28">
    <w:abstractNumId w:val="11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7"/>
    <w:rsid w:val="00052794"/>
    <w:rsid w:val="00053AE8"/>
    <w:rsid w:val="000D13BB"/>
    <w:rsid w:val="000E02E8"/>
    <w:rsid w:val="0013731D"/>
    <w:rsid w:val="0014175D"/>
    <w:rsid w:val="00151612"/>
    <w:rsid w:val="00166B94"/>
    <w:rsid w:val="00186A75"/>
    <w:rsid w:val="001A563C"/>
    <w:rsid w:val="001D0788"/>
    <w:rsid w:val="001E4181"/>
    <w:rsid w:val="001F3C28"/>
    <w:rsid w:val="002059F6"/>
    <w:rsid w:val="002301DD"/>
    <w:rsid w:val="00236B67"/>
    <w:rsid w:val="002713D7"/>
    <w:rsid w:val="002905B3"/>
    <w:rsid w:val="002E3B8A"/>
    <w:rsid w:val="003028A6"/>
    <w:rsid w:val="00335F2B"/>
    <w:rsid w:val="00341B9F"/>
    <w:rsid w:val="00390589"/>
    <w:rsid w:val="003C79E0"/>
    <w:rsid w:val="00495414"/>
    <w:rsid w:val="004B0843"/>
    <w:rsid w:val="004C1199"/>
    <w:rsid w:val="005A369E"/>
    <w:rsid w:val="005B1E2E"/>
    <w:rsid w:val="005B40B5"/>
    <w:rsid w:val="005B7CDC"/>
    <w:rsid w:val="005C4D79"/>
    <w:rsid w:val="006579E9"/>
    <w:rsid w:val="006A419E"/>
    <w:rsid w:val="006C3ED7"/>
    <w:rsid w:val="00857CFF"/>
    <w:rsid w:val="00860837"/>
    <w:rsid w:val="00864797"/>
    <w:rsid w:val="0094211A"/>
    <w:rsid w:val="00946932"/>
    <w:rsid w:val="00965976"/>
    <w:rsid w:val="00970337"/>
    <w:rsid w:val="0098070D"/>
    <w:rsid w:val="009B45CD"/>
    <w:rsid w:val="009D37FD"/>
    <w:rsid w:val="009E137C"/>
    <w:rsid w:val="009F28EC"/>
    <w:rsid w:val="009F397F"/>
    <w:rsid w:val="00A00F50"/>
    <w:rsid w:val="00A16CC2"/>
    <w:rsid w:val="00A26567"/>
    <w:rsid w:val="00B04B3F"/>
    <w:rsid w:val="00B062E8"/>
    <w:rsid w:val="00B248E7"/>
    <w:rsid w:val="00B6326A"/>
    <w:rsid w:val="00BB0EFE"/>
    <w:rsid w:val="00BB2499"/>
    <w:rsid w:val="00BC7A99"/>
    <w:rsid w:val="00C104FC"/>
    <w:rsid w:val="00C16D37"/>
    <w:rsid w:val="00C6084A"/>
    <w:rsid w:val="00CC6725"/>
    <w:rsid w:val="00D40BA1"/>
    <w:rsid w:val="00DA1D28"/>
    <w:rsid w:val="00E0071A"/>
    <w:rsid w:val="00E11730"/>
    <w:rsid w:val="00E225B6"/>
    <w:rsid w:val="00ED756E"/>
    <w:rsid w:val="00F56F51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Number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A6"/>
  </w:style>
  <w:style w:type="paragraph" w:styleId="Heading1">
    <w:name w:val="heading 1"/>
    <w:basedOn w:val="Normal"/>
    <w:link w:val="Heading1Char"/>
    <w:uiPriority w:val="9"/>
    <w:qFormat/>
    <w:rsid w:val="003C79E0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C79E0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C79E0"/>
    <w:rPr>
      <w:b/>
      <w:caps/>
      <w:color w:val="B85A22" w:themeColor="accent2" w:themeShade="BF"/>
      <w:spacing w:val="6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9E0"/>
    <w:rPr>
      <w:b/>
      <w:color w:val="355D7E" w:themeColor="accent1" w:themeShade="80"/>
      <w:spacing w:val="3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YourName">
    <w:name w:val="Your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eNormal"/>
    <w:uiPriority w:val="40"/>
    <w:rsid w:val="00BB24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28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13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32"/>
      </w:numPr>
      <w:contextualSpacing/>
    </w:pPr>
  </w:style>
  <w:style w:type="table" w:customStyle="1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">
    <w:name w:val="Smart Hyperlink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semiHidden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a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stemcellapp/partner-profile-kobi-barel-adbb0cb0dab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310666662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pe-Dr%20kobi\AppData\Roaming\Microsoft\Templates\Photo_resume_Media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323ED218A34C59B57BFDF3A3EC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79278-755C-462F-9437-9B656A80F095}"/>
      </w:docPartPr>
      <w:docPartBody>
        <w:p w:rsidR="001D6B24" w:rsidRDefault="00566F6F">
          <w:pPr>
            <w:pStyle w:val="74323ED218A34C59B57BFDF3A3EC0375"/>
          </w:pPr>
          <w:r>
            <w:t>Your Name</w:t>
          </w:r>
        </w:p>
      </w:docPartBody>
    </w:docPart>
    <w:docPart>
      <w:docPartPr>
        <w:name w:val="0414E8197EDB444394935157D456D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D9A71-320B-4CFF-B4D1-BED133F34982}"/>
      </w:docPartPr>
      <w:docPartBody>
        <w:p w:rsidR="001D6B24" w:rsidRDefault="00566F6F">
          <w:pPr>
            <w:pStyle w:val="0414E8197EDB444394935157D456D35B"/>
          </w:pPr>
          <w:r>
            <w:t>Objective</w:t>
          </w:r>
        </w:p>
      </w:docPartBody>
    </w:docPart>
    <w:docPart>
      <w:docPartPr>
        <w:name w:val="BB1F69FCF6D64572A370F465175E6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F578-F7B6-4CFC-B8E9-4CE942913F58}"/>
      </w:docPartPr>
      <w:docPartBody>
        <w:p w:rsidR="001D6B24" w:rsidRDefault="00566F6F">
          <w:pPr>
            <w:pStyle w:val="BB1F69FCF6D64572A370F465175E6C80"/>
          </w:pPr>
          <w:r w:rsidRPr="00860837">
            <w:t>Education</w:t>
          </w:r>
        </w:p>
      </w:docPartBody>
    </w:docPart>
    <w:docPart>
      <w:docPartPr>
        <w:name w:val="8607866474284455A57E902C7CDCA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B1412-7824-492A-B266-16DC535AF0A4}"/>
      </w:docPartPr>
      <w:docPartBody>
        <w:p w:rsidR="001D6B24" w:rsidRDefault="00566F6F">
          <w:pPr>
            <w:pStyle w:val="8607866474284455A57E902C7CDCAE8A"/>
          </w:pPr>
          <w:r w:rsidRPr="00860837">
            <w:t>experience</w:t>
          </w:r>
        </w:p>
      </w:docPartBody>
    </w:docPart>
    <w:docPart>
      <w:docPartPr>
        <w:name w:val="433E88367CF1466DA02E8BCAADA4D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842A-CDB6-4A1D-BA74-D6875DAF8FFA}"/>
      </w:docPartPr>
      <w:docPartBody>
        <w:p w:rsidR="001D6B24" w:rsidRDefault="00566F6F">
          <w:pPr>
            <w:pStyle w:val="433E88367CF1466DA02E8BCAADA4DF0F"/>
          </w:pPr>
          <w:r w:rsidRPr="00860837">
            <w:t>Skills &amp; Abilities</w:t>
          </w:r>
        </w:p>
      </w:docPartBody>
    </w:docPart>
    <w:docPart>
      <w:docPartPr>
        <w:name w:val="0FB63E587C624701A4BA7AB822772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28CA-C648-4C06-BA8A-F2399714AB98}"/>
      </w:docPartPr>
      <w:docPartBody>
        <w:p w:rsidR="001D6B24" w:rsidRDefault="003A1B11" w:rsidP="003A1B11">
          <w:pPr>
            <w:pStyle w:val="0FB63E587C624701A4BA7AB822772442"/>
          </w:pPr>
          <w:r w:rsidRPr="00860837">
            <w:t>experience</w:t>
          </w:r>
        </w:p>
      </w:docPartBody>
    </w:docPart>
    <w:docPart>
      <w:docPartPr>
        <w:name w:val="07CF773533A74BAEAE91D52C049D1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C0A1C-A828-4589-BC47-9A4001D183F4}"/>
      </w:docPartPr>
      <w:docPartBody>
        <w:p w:rsidR="001D6B24" w:rsidRDefault="003A1B11" w:rsidP="003A1B11">
          <w:pPr>
            <w:pStyle w:val="07CF773533A74BAEAE91D52C049D11A8"/>
          </w:pPr>
          <w:r w:rsidRPr="00860837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11"/>
    <w:rsid w:val="00186A27"/>
    <w:rsid w:val="001D6B24"/>
    <w:rsid w:val="003A1B11"/>
    <w:rsid w:val="00440DCB"/>
    <w:rsid w:val="00566F6F"/>
    <w:rsid w:val="0075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323ED218A34C59B57BFDF3A3EC0375">
    <w:name w:val="74323ED218A34C59B57BFDF3A3EC0375"/>
  </w:style>
  <w:style w:type="paragraph" w:customStyle="1" w:styleId="E1122407FA9640E0B86E4435ED933BAD">
    <w:name w:val="E1122407FA9640E0B86E4435ED933BAD"/>
  </w:style>
  <w:style w:type="paragraph" w:customStyle="1" w:styleId="41698AD472A24206866618EFA3B942FE">
    <w:name w:val="41698AD472A24206866618EFA3B942FE"/>
  </w:style>
  <w:style w:type="paragraph" w:customStyle="1" w:styleId="1AC101D0305E4FAA835FD0AA48D55819">
    <w:name w:val="1AC101D0305E4FAA835FD0AA48D55819"/>
  </w:style>
  <w:style w:type="paragraph" w:customStyle="1" w:styleId="B8E27DA408754FC69E81012A3AD0BFF1">
    <w:name w:val="B8E27DA408754FC69E81012A3AD0BFF1"/>
  </w:style>
  <w:style w:type="paragraph" w:customStyle="1" w:styleId="CB9F3B3CDFD148B09DE5960642F1B8AD">
    <w:name w:val="CB9F3B3CDFD148B09DE5960642F1B8AD"/>
  </w:style>
  <w:style w:type="paragraph" w:customStyle="1" w:styleId="0414E8197EDB444394935157D456D35B">
    <w:name w:val="0414E8197EDB444394935157D456D35B"/>
  </w:style>
  <w:style w:type="paragraph" w:customStyle="1" w:styleId="F59EA9DB00E34A9BB7B57CAE9E7B5446">
    <w:name w:val="F59EA9DB00E34A9BB7B57CAE9E7B5446"/>
  </w:style>
  <w:style w:type="paragraph" w:customStyle="1" w:styleId="BB1F69FCF6D64572A370F465175E6C80">
    <w:name w:val="BB1F69FCF6D64572A370F465175E6C80"/>
  </w:style>
  <w:style w:type="paragraph" w:customStyle="1" w:styleId="B59A4C52273C453E9CBF5CAC7AF3500D">
    <w:name w:val="B59A4C52273C453E9CBF5CAC7AF3500D"/>
  </w:style>
  <w:style w:type="paragraph" w:customStyle="1" w:styleId="5288FAC608C840D1B88A0DC08E0257C2">
    <w:name w:val="5288FAC608C840D1B88A0DC08E0257C2"/>
  </w:style>
  <w:style w:type="paragraph" w:customStyle="1" w:styleId="834668EA1C954E32AC5239FFFF7D929C">
    <w:name w:val="834668EA1C954E32AC5239FFFF7D929C"/>
  </w:style>
  <w:style w:type="paragraph" w:customStyle="1" w:styleId="8607866474284455A57E902C7CDCAE8A">
    <w:name w:val="8607866474284455A57E902C7CDCAE8A"/>
  </w:style>
  <w:style w:type="paragraph" w:customStyle="1" w:styleId="BE5AA6699C2E4848AA7648147EA8CE44">
    <w:name w:val="BE5AA6699C2E4848AA7648147EA8CE44"/>
  </w:style>
  <w:style w:type="paragraph" w:customStyle="1" w:styleId="4DDB1F67413648D8AE7BB7EF91138ECA">
    <w:name w:val="4DDB1F67413648D8AE7BB7EF91138ECA"/>
  </w:style>
  <w:style w:type="paragraph" w:customStyle="1" w:styleId="62F4B8507F6B4E11B14F35182285AB50">
    <w:name w:val="62F4B8507F6B4E11B14F35182285AB50"/>
  </w:style>
  <w:style w:type="paragraph" w:customStyle="1" w:styleId="6382258F17464F21BD05EEB89210BA48">
    <w:name w:val="6382258F17464F21BD05EEB89210BA48"/>
  </w:style>
  <w:style w:type="paragraph" w:customStyle="1" w:styleId="7C96E871790C421684E51E6573E1AF86">
    <w:name w:val="7C96E871790C421684E51E6573E1AF86"/>
  </w:style>
  <w:style w:type="paragraph" w:customStyle="1" w:styleId="433E88367CF1466DA02E8BCAADA4DF0F">
    <w:name w:val="433E88367CF1466DA02E8BCAADA4DF0F"/>
  </w:style>
  <w:style w:type="paragraph" w:customStyle="1" w:styleId="29B3BEB24BFA4EDE9B20E1960A2C2DE1">
    <w:name w:val="29B3BEB24BFA4EDE9B20E1960A2C2DE1"/>
  </w:style>
  <w:style w:type="paragraph" w:customStyle="1" w:styleId="728DBB80860F4F288C30F53EA9D797CE">
    <w:name w:val="728DBB80860F4F288C30F53EA9D797CE"/>
  </w:style>
  <w:style w:type="paragraph" w:customStyle="1" w:styleId="F2B3A2C1686C40B5BACA9CDAC31068CB">
    <w:name w:val="F2B3A2C1686C40B5BACA9CDAC31068CB"/>
  </w:style>
  <w:style w:type="paragraph" w:customStyle="1" w:styleId="6B960523EEC4435C8C08AC35AEE4A4AD">
    <w:name w:val="6B960523EEC4435C8C08AC35AEE4A4AD"/>
  </w:style>
  <w:style w:type="paragraph" w:customStyle="1" w:styleId="E0493D5CBDD04A22B6C98C49D4CBB77A">
    <w:name w:val="E0493D5CBDD04A22B6C98C49D4CBB77A"/>
  </w:style>
  <w:style w:type="paragraph" w:customStyle="1" w:styleId="87D693874882458BB0B9C0CC66882836">
    <w:name w:val="87D693874882458BB0B9C0CC66882836"/>
  </w:style>
  <w:style w:type="paragraph" w:customStyle="1" w:styleId="934AB731EB55418CB70E70230C3C276C">
    <w:name w:val="934AB731EB55418CB70E70230C3C276C"/>
  </w:style>
  <w:style w:type="paragraph" w:customStyle="1" w:styleId="7D127E03A55145F98591A9E77D36F9BF">
    <w:name w:val="7D127E03A55145F98591A9E77D36F9BF"/>
  </w:style>
  <w:style w:type="paragraph" w:customStyle="1" w:styleId="7680679415784CBDB422AC7A59670D20">
    <w:name w:val="7680679415784CBDB422AC7A59670D20"/>
  </w:style>
  <w:style w:type="paragraph" w:customStyle="1" w:styleId="0FB63E587C624701A4BA7AB822772442">
    <w:name w:val="0FB63E587C624701A4BA7AB822772442"/>
    <w:rsid w:val="003A1B11"/>
  </w:style>
  <w:style w:type="paragraph" w:customStyle="1" w:styleId="E135E48B58C34305A81D499B064733F0">
    <w:name w:val="E135E48B58C34305A81D499B064733F0"/>
    <w:rsid w:val="003A1B11"/>
  </w:style>
  <w:style w:type="paragraph" w:customStyle="1" w:styleId="07CF773533A74BAEAE91D52C049D11A8">
    <w:name w:val="07CF773533A74BAEAE91D52C049D11A8"/>
    <w:rsid w:val="003A1B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323ED218A34C59B57BFDF3A3EC0375">
    <w:name w:val="74323ED218A34C59B57BFDF3A3EC0375"/>
  </w:style>
  <w:style w:type="paragraph" w:customStyle="1" w:styleId="E1122407FA9640E0B86E4435ED933BAD">
    <w:name w:val="E1122407FA9640E0B86E4435ED933BAD"/>
  </w:style>
  <w:style w:type="paragraph" w:customStyle="1" w:styleId="41698AD472A24206866618EFA3B942FE">
    <w:name w:val="41698AD472A24206866618EFA3B942FE"/>
  </w:style>
  <w:style w:type="paragraph" w:customStyle="1" w:styleId="1AC101D0305E4FAA835FD0AA48D55819">
    <w:name w:val="1AC101D0305E4FAA835FD0AA48D55819"/>
  </w:style>
  <w:style w:type="paragraph" w:customStyle="1" w:styleId="B8E27DA408754FC69E81012A3AD0BFF1">
    <w:name w:val="B8E27DA408754FC69E81012A3AD0BFF1"/>
  </w:style>
  <w:style w:type="paragraph" w:customStyle="1" w:styleId="CB9F3B3CDFD148B09DE5960642F1B8AD">
    <w:name w:val="CB9F3B3CDFD148B09DE5960642F1B8AD"/>
  </w:style>
  <w:style w:type="paragraph" w:customStyle="1" w:styleId="0414E8197EDB444394935157D456D35B">
    <w:name w:val="0414E8197EDB444394935157D456D35B"/>
  </w:style>
  <w:style w:type="paragraph" w:customStyle="1" w:styleId="F59EA9DB00E34A9BB7B57CAE9E7B5446">
    <w:name w:val="F59EA9DB00E34A9BB7B57CAE9E7B5446"/>
  </w:style>
  <w:style w:type="paragraph" w:customStyle="1" w:styleId="BB1F69FCF6D64572A370F465175E6C80">
    <w:name w:val="BB1F69FCF6D64572A370F465175E6C80"/>
  </w:style>
  <w:style w:type="paragraph" w:customStyle="1" w:styleId="B59A4C52273C453E9CBF5CAC7AF3500D">
    <w:name w:val="B59A4C52273C453E9CBF5CAC7AF3500D"/>
  </w:style>
  <w:style w:type="paragraph" w:customStyle="1" w:styleId="5288FAC608C840D1B88A0DC08E0257C2">
    <w:name w:val="5288FAC608C840D1B88A0DC08E0257C2"/>
  </w:style>
  <w:style w:type="paragraph" w:customStyle="1" w:styleId="834668EA1C954E32AC5239FFFF7D929C">
    <w:name w:val="834668EA1C954E32AC5239FFFF7D929C"/>
  </w:style>
  <w:style w:type="paragraph" w:customStyle="1" w:styleId="8607866474284455A57E902C7CDCAE8A">
    <w:name w:val="8607866474284455A57E902C7CDCAE8A"/>
  </w:style>
  <w:style w:type="paragraph" w:customStyle="1" w:styleId="BE5AA6699C2E4848AA7648147EA8CE44">
    <w:name w:val="BE5AA6699C2E4848AA7648147EA8CE44"/>
  </w:style>
  <w:style w:type="paragraph" w:customStyle="1" w:styleId="4DDB1F67413648D8AE7BB7EF91138ECA">
    <w:name w:val="4DDB1F67413648D8AE7BB7EF91138ECA"/>
  </w:style>
  <w:style w:type="paragraph" w:customStyle="1" w:styleId="62F4B8507F6B4E11B14F35182285AB50">
    <w:name w:val="62F4B8507F6B4E11B14F35182285AB50"/>
  </w:style>
  <w:style w:type="paragraph" w:customStyle="1" w:styleId="6382258F17464F21BD05EEB89210BA48">
    <w:name w:val="6382258F17464F21BD05EEB89210BA48"/>
  </w:style>
  <w:style w:type="paragraph" w:customStyle="1" w:styleId="7C96E871790C421684E51E6573E1AF86">
    <w:name w:val="7C96E871790C421684E51E6573E1AF86"/>
  </w:style>
  <w:style w:type="paragraph" w:customStyle="1" w:styleId="433E88367CF1466DA02E8BCAADA4DF0F">
    <w:name w:val="433E88367CF1466DA02E8BCAADA4DF0F"/>
  </w:style>
  <w:style w:type="paragraph" w:customStyle="1" w:styleId="29B3BEB24BFA4EDE9B20E1960A2C2DE1">
    <w:name w:val="29B3BEB24BFA4EDE9B20E1960A2C2DE1"/>
  </w:style>
  <w:style w:type="paragraph" w:customStyle="1" w:styleId="728DBB80860F4F288C30F53EA9D797CE">
    <w:name w:val="728DBB80860F4F288C30F53EA9D797CE"/>
  </w:style>
  <w:style w:type="paragraph" w:customStyle="1" w:styleId="F2B3A2C1686C40B5BACA9CDAC31068CB">
    <w:name w:val="F2B3A2C1686C40B5BACA9CDAC31068CB"/>
  </w:style>
  <w:style w:type="paragraph" w:customStyle="1" w:styleId="6B960523EEC4435C8C08AC35AEE4A4AD">
    <w:name w:val="6B960523EEC4435C8C08AC35AEE4A4AD"/>
  </w:style>
  <w:style w:type="paragraph" w:customStyle="1" w:styleId="E0493D5CBDD04A22B6C98C49D4CBB77A">
    <w:name w:val="E0493D5CBDD04A22B6C98C49D4CBB77A"/>
  </w:style>
  <w:style w:type="paragraph" w:customStyle="1" w:styleId="87D693874882458BB0B9C0CC66882836">
    <w:name w:val="87D693874882458BB0B9C0CC66882836"/>
  </w:style>
  <w:style w:type="paragraph" w:customStyle="1" w:styleId="934AB731EB55418CB70E70230C3C276C">
    <w:name w:val="934AB731EB55418CB70E70230C3C276C"/>
  </w:style>
  <w:style w:type="paragraph" w:customStyle="1" w:styleId="7D127E03A55145F98591A9E77D36F9BF">
    <w:name w:val="7D127E03A55145F98591A9E77D36F9BF"/>
  </w:style>
  <w:style w:type="paragraph" w:customStyle="1" w:styleId="7680679415784CBDB422AC7A59670D20">
    <w:name w:val="7680679415784CBDB422AC7A59670D20"/>
  </w:style>
  <w:style w:type="paragraph" w:customStyle="1" w:styleId="0FB63E587C624701A4BA7AB822772442">
    <w:name w:val="0FB63E587C624701A4BA7AB822772442"/>
    <w:rsid w:val="003A1B11"/>
  </w:style>
  <w:style w:type="paragraph" w:customStyle="1" w:styleId="E135E48B58C34305A81D499B064733F0">
    <w:name w:val="E135E48B58C34305A81D499B064733F0"/>
    <w:rsid w:val="003A1B11"/>
  </w:style>
  <w:style w:type="paragraph" w:customStyle="1" w:styleId="07CF773533A74BAEAE91D52C049D11A8">
    <w:name w:val="07CF773533A74BAEAE91D52C049D11A8"/>
    <w:rsid w:val="003A1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8D2E5-328B-4B66-A8AF-960294C8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:description>Kobi Barel</dc:description>
  <cp:lastModifiedBy>MHeikali-kobi</cp:lastModifiedBy>
  <cp:revision>2</cp:revision>
  <dcterms:created xsi:type="dcterms:W3CDTF">2019-11-12T02:20:00Z</dcterms:created>
  <dcterms:modified xsi:type="dcterms:W3CDTF">2019-11-12T02:20:00Z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