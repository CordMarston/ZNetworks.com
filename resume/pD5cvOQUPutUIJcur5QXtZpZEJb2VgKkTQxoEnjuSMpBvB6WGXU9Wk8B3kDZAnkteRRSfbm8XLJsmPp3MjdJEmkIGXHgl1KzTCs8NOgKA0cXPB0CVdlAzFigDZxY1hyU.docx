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B81F2" w14:textId="3E2E2AEC" w:rsidR="004C14B5" w:rsidRPr="004755FE" w:rsidRDefault="004C14B5" w:rsidP="004C14B5">
      <w:pPr>
        <w:pStyle w:val="Title"/>
        <w:rPr>
          <w:sz w:val="32"/>
          <w:szCs w:val="28"/>
        </w:rPr>
      </w:pPr>
      <w:r w:rsidRPr="004755FE">
        <w:rPr>
          <w:sz w:val="48"/>
          <w:szCs w:val="44"/>
        </w:rPr>
        <w:t>SAYER</w:t>
      </w:r>
      <w:r w:rsidRPr="004755FE">
        <w:rPr>
          <w:sz w:val="52"/>
          <w:szCs w:val="48"/>
        </w:rPr>
        <w:t xml:space="preserve"> </w:t>
      </w:r>
      <w:r w:rsidRPr="004755FE">
        <w:rPr>
          <w:sz w:val="48"/>
          <w:szCs w:val="44"/>
        </w:rPr>
        <w:t>LAGASE</w:t>
      </w:r>
      <w:r w:rsidR="0000643C" w:rsidRPr="0000643C">
        <w:rPr>
          <w:b w:val="0"/>
          <w:bCs/>
          <w:sz w:val="22"/>
          <w:szCs w:val="22"/>
        </w:rPr>
        <w:t xml:space="preserve"> </w:t>
      </w:r>
      <w:sdt>
        <w:sdtPr>
          <w:rPr>
            <w:b w:val="0"/>
            <w:bCs/>
            <w:sz w:val="22"/>
            <w:szCs w:val="22"/>
          </w:rPr>
          <w:alias w:val="Enter phone:"/>
          <w:tag w:val="Enter phone:"/>
          <w:id w:val="-431899119"/>
          <w:placeholder>
            <w:docPart w:val="BEFCA9A197B34FA2B52EE3E03C4896AB"/>
          </w:placeholder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 w:multiLine="1"/>
        </w:sdtPr>
        <w:sdtEndPr/>
        <w:sdtContent>
          <w:r w:rsidR="0000643C">
            <w:rPr>
              <w:b w:val="0"/>
              <w:bCs/>
              <w:sz w:val="22"/>
              <w:szCs w:val="22"/>
            </w:rPr>
            <w:t xml:space="preserve">       </w:t>
          </w:r>
          <w:r w:rsidR="0000643C">
            <w:rPr>
              <w:b w:val="0"/>
              <w:bCs/>
              <w:sz w:val="22"/>
              <w:szCs w:val="22"/>
            </w:rPr>
            <w:br/>
          </w:r>
          <w:r w:rsidR="0000643C" w:rsidRPr="004755FE">
            <w:rPr>
              <w:bCs/>
              <w:sz w:val="22"/>
              <w:szCs w:val="22"/>
            </w:rPr>
            <w:t>(425) 599-3045</w:t>
          </w:r>
          <w:r w:rsidR="0000643C">
            <w:rPr>
              <w:bCs/>
              <w:sz w:val="22"/>
              <w:szCs w:val="22"/>
            </w:rPr>
            <w:t>|</w:t>
          </w:r>
        </w:sdtContent>
      </w:sdt>
      <w:r w:rsidR="0000643C" w:rsidRPr="004755FE">
        <w:rPr>
          <w:bCs/>
          <w:sz w:val="22"/>
          <w:szCs w:val="22"/>
        </w:rPr>
        <w:t xml:space="preserve"> sayer@lagase</w:t>
      </w:r>
      <w:r w:rsidR="0000643C">
        <w:rPr>
          <w:bCs/>
          <w:sz w:val="22"/>
          <w:szCs w:val="22"/>
        </w:rPr>
        <w:t>.com|</w:t>
      </w:r>
    </w:p>
    <w:p w14:paraId="4D1C752B" w14:textId="643CE65A" w:rsidR="001D6DC2" w:rsidRPr="004755FE" w:rsidRDefault="0000643C" w:rsidP="004755FE">
      <w:pPr>
        <w:pStyle w:val="ContactInfo"/>
        <w:jc w:val="left"/>
      </w:pPr>
      <w:r>
        <w:rPr>
          <w:b/>
          <w:bCs/>
        </w:rPr>
        <w:t xml:space="preserve"> </w:t>
      </w:r>
      <w:r w:rsidRPr="0000643C">
        <w:t>Eager</w:t>
      </w:r>
      <w:r>
        <w:t xml:space="preserve"> to </w:t>
      </w:r>
      <w:r w:rsidR="009D4CD8" w:rsidRPr="004755FE">
        <w:t xml:space="preserve">join a company with an opportunity for growth and </w:t>
      </w:r>
      <w:r w:rsidR="004C14B5" w:rsidRPr="004755FE">
        <w:t xml:space="preserve">where </w:t>
      </w:r>
      <w:r w:rsidR="009D4CD8" w:rsidRPr="004755FE">
        <w:t>personal development is welcomed. Offering enthusiasm and understanding of various p</w:t>
      </w:r>
      <w:r w:rsidR="004C14B5" w:rsidRPr="004755FE">
        <w:t>latforms and computer skills</w:t>
      </w:r>
      <w:r w:rsidR="00276DD9" w:rsidRPr="004755FE">
        <w:t>.</w:t>
      </w:r>
      <w:r w:rsidR="001870BD" w:rsidRPr="004755FE">
        <w:t xml:space="preserve"> </w:t>
      </w:r>
      <w:r w:rsidR="00C20DB8">
        <w:t>COMPTIA A+ certified</w:t>
      </w:r>
    </w:p>
    <w:p w14:paraId="5EE2E11A" w14:textId="0F5DE6A3" w:rsidR="00523020" w:rsidRDefault="00A455EB" w:rsidP="004755FE">
      <w:pPr>
        <w:pStyle w:val="Heading1"/>
        <w:spacing w:before="40"/>
        <w:rPr>
          <w:sz w:val="32"/>
          <w:szCs w:val="28"/>
        </w:rPr>
      </w:pPr>
      <w:r w:rsidRPr="004755FE">
        <w:rPr>
          <w:sz w:val="32"/>
          <w:szCs w:val="28"/>
        </w:rPr>
        <w:t>Skills</w:t>
      </w:r>
    </w:p>
    <w:p w14:paraId="6A75C4F6" w14:textId="4AE5CCD4" w:rsidR="00C20DB8" w:rsidRPr="004755FE" w:rsidRDefault="00523020" w:rsidP="00C20DB8">
      <w:pPr>
        <w:pStyle w:val="ListBullet"/>
        <w:numPr>
          <w:ilvl w:val="0"/>
          <w:numId w:val="4"/>
        </w:numPr>
      </w:pPr>
      <w:r w:rsidRPr="004755FE">
        <w:t>Able to grasp new concepts quickly and efficiently</w:t>
      </w:r>
    </w:p>
    <w:p w14:paraId="5968407C" w14:textId="40CF4863" w:rsidR="00523020" w:rsidRPr="004755FE" w:rsidRDefault="00523020" w:rsidP="00523020">
      <w:pPr>
        <w:pStyle w:val="ListBullet"/>
      </w:pPr>
      <w:r w:rsidRPr="004755FE">
        <w:t>Strong collaborative skills</w:t>
      </w:r>
    </w:p>
    <w:p w14:paraId="0F7EB855" w14:textId="6021D022" w:rsidR="00523020" w:rsidRPr="004755FE" w:rsidRDefault="00A455EB" w:rsidP="00A455EB">
      <w:pPr>
        <w:pStyle w:val="ListBullet"/>
      </w:pPr>
      <w:r w:rsidRPr="004755FE">
        <w:t>Excellent t</w:t>
      </w:r>
      <w:r w:rsidR="00523020" w:rsidRPr="004755FE">
        <w:t>ime management</w:t>
      </w:r>
    </w:p>
    <w:p w14:paraId="5A99FA8E" w14:textId="58C41278" w:rsidR="00523020" w:rsidRDefault="00523020" w:rsidP="00523020">
      <w:pPr>
        <w:pStyle w:val="ListBullet"/>
        <w:numPr>
          <w:ilvl w:val="0"/>
          <w:numId w:val="4"/>
        </w:numPr>
      </w:pPr>
      <w:r w:rsidRPr="004755FE">
        <w:t>5 years of customer service</w:t>
      </w:r>
    </w:p>
    <w:p w14:paraId="7D1852DD" w14:textId="1B32D56A" w:rsidR="004C14B5" w:rsidRPr="004755FE" w:rsidRDefault="004755FE" w:rsidP="004755FE">
      <w:pPr>
        <w:pStyle w:val="ListBullet"/>
        <w:numPr>
          <w:ilvl w:val="0"/>
          <w:numId w:val="4"/>
        </w:numPr>
      </w:pPr>
      <w:r>
        <w:t>Knowledge in social media and online interfaces</w:t>
      </w:r>
    </w:p>
    <w:p w14:paraId="2BE72248" w14:textId="77777777" w:rsidR="005B1D68" w:rsidRPr="004755FE" w:rsidRDefault="005C3B0E" w:rsidP="001D6DC2">
      <w:pPr>
        <w:pStyle w:val="Heading1"/>
        <w:pBdr>
          <w:top w:val="single" w:sz="4" w:space="0" w:color="A6A6A6" w:themeColor="background1" w:themeShade="A6"/>
        </w:pBdr>
        <w:spacing w:before="0"/>
        <w:rPr>
          <w:sz w:val="32"/>
          <w:szCs w:val="28"/>
        </w:rPr>
      </w:pPr>
      <w:r w:rsidRPr="004755FE">
        <w:rPr>
          <w:sz w:val="32"/>
          <w:szCs w:val="28"/>
        </w:rPr>
        <w:t>Work History</w:t>
      </w:r>
    </w:p>
    <w:p w14:paraId="5D1AE052" w14:textId="48495D78" w:rsidR="0023705D" w:rsidRPr="004755FE" w:rsidRDefault="00276DD9" w:rsidP="00360D05">
      <w:pPr>
        <w:pStyle w:val="Heading3"/>
      </w:pPr>
      <w:r w:rsidRPr="004755FE">
        <w:t>Feb</w:t>
      </w:r>
      <w:r w:rsidR="00EE04DB" w:rsidRPr="004755FE">
        <w:t>. 20</w:t>
      </w:r>
      <w:r w:rsidRPr="004755FE">
        <w:t>21</w:t>
      </w:r>
      <w:r w:rsidR="00D413F9" w:rsidRPr="004755FE">
        <w:t xml:space="preserve"> – </w:t>
      </w:r>
      <w:r w:rsidRPr="004755FE">
        <w:t>Present</w:t>
      </w:r>
    </w:p>
    <w:p w14:paraId="6B1CA485" w14:textId="41984054" w:rsidR="0023705D" w:rsidRPr="004755FE" w:rsidRDefault="00276DD9" w:rsidP="00360D05">
      <w:pPr>
        <w:pStyle w:val="Heading2"/>
        <w:rPr>
          <w:color w:val="4C4C4C" w:themeColor="text2" w:themeTint="BF"/>
          <w:sz w:val="24"/>
          <w:szCs w:val="22"/>
        </w:rPr>
      </w:pPr>
      <w:r w:rsidRPr="004755FE">
        <w:rPr>
          <w:sz w:val="24"/>
          <w:szCs w:val="22"/>
        </w:rPr>
        <w:t>Front of House</w:t>
      </w:r>
      <w:r w:rsidR="00E03F71" w:rsidRPr="004755FE">
        <w:rPr>
          <w:sz w:val="24"/>
          <w:szCs w:val="22"/>
        </w:rPr>
        <w:t xml:space="preserve"> </w:t>
      </w:r>
      <w:r w:rsidR="0095272C" w:rsidRPr="004755FE">
        <w:rPr>
          <w:sz w:val="24"/>
          <w:szCs w:val="22"/>
        </w:rPr>
        <w:t>/</w:t>
      </w:r>
      <w:r w:rsidR="005A4A49" w:rsidRPr="004755FE">
        <w:rPr>
          <w:sz w:val="24"/>
          <w:szCs w:val="22"/>
        </w:rPr>
        <w:t xml:space="preserve"> </w:t>
      </w:r>
      <w:r w:rsidRPr="004755FE">
        <w:rPr>
          <w:color w:val="4C4C4C" w:themeColor="text2" w:themeTint="BF"/>
          <w:sz w:val="24"/>
          <w:szCs w:val="22"/>
        </w:rPr>
        <w:t>Due Cucina</w:t>
      </w:r>
    </w:p>
    <w:p w14:paraId="54612D41" w14:textId="72E96E8F" w:rsidR="00276DD9" w:rsidRPr="004755FE" w:rsidRDefault="009D4CD8" w:rsidP="00276DD9">
      <w:pPr>
        <w:spacing w:after="0"/>
      </w:pPr>
      <w:r w:rsidRPr="004755FE">
        <w:t>-</w:t>
      </w:r>
      <w:r w:rsidR="00276DD9" w:rsidRPr="004755FE">
        <w:t>Greet customers, take orders, and educate customers about</w:t>
      </w:r>
      <w:r w:rsidR="004755FE">
        <w:t xml:space="preserve"> the</w:t>
      </w:r>
      <w:r w:rsidR="00276DD9" w:rsidRPr="004755FE">
        <w:t xml:space="preserve"> menu</w:t>
      </w:r>
      <w:r w:rsidR="00A455EB" w:rsidRPr="004755FE">
        <w:t>.</w:t>
      </w:r>
    </w:p>
    <w:p w14:paraId="311BC3E2" w14:textId="74859C85" w:rsidR="004755FE" w:rsidRDefault="00276DD9" w:rsidP="00276DD9">
      <w:pPr>
        <w:spacing w:after="0"/>
      </w:pPr>
      <w:r w:rsidRPr="004755FE">
        <w:t>-Make fresh pasta daily, ensure to complete task list by end of day</w:t>
      </w:r>
      <w:r w:rsidR="00A455EB" w:rsidRPr="004755FE">
        <w:t>.</w:t>
      </w:r>
    </w:p>
    <w:p w14:paraId="44D2811E" w14:textId="7A2CA4E0" w:rsidR="004755FE" w:rsidRPr="004755FE" w:rsidRDefault="004755FE" w:rsidP="00276DD9">
      <w:pPr>
        <w:spacing w:after="0"/>
      </w:pPr>
      <w:r>
        <w:t>-Promote new dishes to increase sales.</w:t>
      </w:r>
    </w:p>
    <w:p w14:paraId="2B963EA4" w14:textId="77777777" w:rsidR="00276DD9" w:rsidRPr="004755FE" w:rsidRDefault="00276DD9" w:rsidP="00276DD9">
      <w:pPr>
        <w:spacing w:after="0"/>
      </w:pPr>
    </w:p>
    <w:p w14:paraId="66E21096" w14:textId="1B2A37A4" w:rsidR="00276DD9" w:rsidRPr="004755FE" w:rsidRDefault="00276DD9" w:rsidP="00276DD9">
      <w:pPr>
        <w:pStyle w:val="Heading3"/>
      </w:pPr>
      <w:r w:rsidRPr="004755FE">
        <w:t>Aug. 201</w:t>
      </w:r>
      <w:r w:rsidR="00A455EB" w:rsidRPr="004755FE">
        <w:t>8</w:t>
      </w:r>
      <w:r w:rsidRPr="004755FE">
        <w:t xml:space="preserve"> – Aug. 2020</w:t>
      </w:r>
    </w:p>
    <w:p w14:paraId="09A34AEC" w14:textId="77777777" w:rsidR="00276DD9" w:rsidRPr="004755FE" w:rsidRDefault="00276DD9" w:rsidP="00276DD9">
      <w:pPr>
        <w:pStyle w:val="Heading2"/>
        <w:rPr>
          <w:sz w:val="24"/>
          <w:szCs w:val="22"/>
        </w:rPr>
      </w:pPr>
      <w:r w:rsidRPr="004755FE">
        <w:rPr>
          <w:sz w:val="24"/>
          <w:szCs w:val="22"/>
        </w:rPr>
        <w:t xml:space="preserve">Seafood Manager / </w:t>
      </w:r>
      <w:r w:rsidRPr="004755FE">
        <w:rPr>
          <w:rStyle w:val="Emphasis"/>
          <w:sz w:val="24"/>
          <w:szCs w:val="22"/>
        </w:rPr>
        <w:t>Fred Meyers</w:t>
      </w:r>
    </w:p>
    <w:p w14:paraId="7EE4E7EA" w14:textId="24A57034" w:rsidR="00A455EB" w:rsidRPr="004755FE" w:rsidRDefault="00276DD9" w:rsidP="00A455EB">
      <w:pPr>
        <w:spacing w:after="0"/>
      </w:pPr>
      <w:r w:rsidRPr="004755FE">
        <w:t>-Managed day-to-day operations, including supervision, and assigning tasks for a 5-member team</w:t>
      </w:r>
      <w:r w:rsidR="00A455EB" w:rsidRPr="004755FE">
        <w:t>.</w:t>
      </w:r>
    </w:p>
    <w:p w14:paraId="79CE4704" w14:textId="198251CE" w:rsidR="00A455EB" w:rsidRPr="004755FE" w:rsidRDefault="00A455EB" w:rsidP="00A455EB">
      <w:pPr>
        <w:spacing w:after="0"/>
      </w:pPr>
      <w:r w:rsidRPr="004755FE">
        <w:t>-Responsible for marketing and branding the latest products to the company standards.</w:t>
      </w:r>
    </w:p>
    <w:p w14:paraId="68ECCE08" w14:textId="53B27800" w:rsidR="00A455EB" w:rsidRPr="004755FE" w:rsidRDefault="00276DD9" w:rsidP="00A455EB">
      <w:pPr>
        <w:spacing w:after="0"/>
      </w:pPr>
      <w:r w:rsidRPr="004755FE">
        <w:t>-Oversee training to ensure team performance and proper standardization</w:t>
      </w:r>
      <w:r w:rsidR="00A455EB" w:rsidRPr="004755FE">
        <w:t>.</w:t>
      </w:r>
    </w:p>
    <w:p w14:paraId="2FD3FFB1" w14:textId="36F1AB86" w:rsidR="004C14B5" w:rsidRPr="004755FE" w:rsidRDefault="00276DD9" w:rsidP="00A455EB">
      <w:pPr>
        <w:spacing w:after="0"/>
      </w:pPr>
      <w:r w:rsidRPr="004755FE">
        <w:t>-</w:t>
      </w:r>
      <w:r w:rsidR="00A455EB" w:rsidRPr="004755FE">
        <w:t>Stay updated on latest information</w:t>
      </w:r>
      <w:r w:rsidRPr="004755FE">
        <w:t xml:space="preserve"> and a commitment to performance.</w:t>
      </w:r>
    </w:p>
    <w:p w14:paraId="7A83192F" w14:textId="2C7206A4" w:rsidR="0070237E" w:rsidRPr="004755FE" w:rsidRDefault="00C20DB8" w:rsidP="00360D05">
      <w:pPr>
        <w:pStyle w:val="Heading1"/>
        <w:spacing w:before="0"/>
        <w:rPr>
          <w:sz w:val="32"/>
          <w:szCs w:val="28"/>
        </w:rPr>
      </w:pPr>
      <w:sdt>
        <w:sdtPr>
          <w:rPr>
            <w:sz w:val="32"/>
            <w:szCs w:val="28"/>
          </w:rPr>
          <w:alias w:val="Education:"/>
          <w:tag w:val="Education:"/>
          <w:id w:val="543866955"/>
          <w:placeholder>
            <w:docPart w:val="B411EA99928548C99B5D376722E43D2C"/>
          </w:placeholder>
          <w:temporary/>
          <w:showingPlcHdr/>
          <w15:appearance w15:val="hidden"/>
        </w:sdtPr>
        <w:sdtEndPr/>
        <w:sdtContent>
          <w:r w:rsidR="0070237E" w:rsidRPr="004755FE">
            <w:rPr>
              <w:sz w:val="32"/>
              <w:szCs w:val="28"/>
            </w:rPr>
            <w:t>Education</w:t>
          </w:r>
        </w:sdtContent>
      </w:sdt>
    </w:p>
    <w:p w14:paraId="2CB74B2D" w14:textId="12C91E54" w:rsidR="00C20DB8" w:rsidRDefault="00C20DB8" w:rsidP="00C20DB8">
      <w:pPr>
        <w:pStyle w:val="Heading3"/>
        <w:rPr>
          <w:rStyle w:val="Heading2Char"/>
        </w:rPr>
      </w:pPr>
      <w:r w:rsidRPr="00C20DB8">
        <w:rPr>
          <w:rStyle w:val="Heading2Char"/>
          <w:sz w:val="28"/>
          <w:szCs w:val="24"/>
        </w:rPr>
        <w:t>COMPTIA A+ Certified</w:t>
      </w:r>
      <w:r w:rsidRPr="00C20DB8">
        <w:t xml:space="preserve"> </w:t>
      </w:r>
      <w:r>
        <w:t>SEP. 2020</w:t>
      </w:r>
    </w:p>
    <w:p w14:paraId="0236B3D3" w14:textId="77777777" w:rsidR="00C20DB8" w:rsidRPr="00C20DB8" w:rsidRDefault="00C20DB8" w:rsidP="00C20DB8">
      <w:pPr>
        <w:pStyle w:val="Heading3"/>
      </w:pPr>
    </w:p>
    <w:p w14:paraId="09AD74D7" w14:textId="0CCF6C0E" w:rsidR="0070237E" w:rsidRPr="00C20DB8" w:rsidRDefault="00D53D10" w:rsidP="00C20DB8">
      <w:pPr>
        <w:pStyle w:val="Heading3"/>
        <w:rPr>
          <w:rStyle w:val="Emphasis"/>
          <w:iCs w:val="0"/>
        </w:rPr>
      </w:pPr>
      <w:r w:rsidRPr="00C20DB8">
        <w:rPr>
          <w:rStyle w:val="Heading2Char"/>
          <w:sz w:val="28"/>
          <w:szCs w:val="24"/>
        </w:rPr>
        <w:t>Coding Dojo</w:t>
      </w:r>
      <w:r w:rsidR="00E03F71" w:rsidRPr="00C20DB8">
        <w:rPr>
          <w:rStyle w:val="Heading2Char"/>
          <w:sz w:val="28"/>
          <w:szCs w:val="24"/>
        </w:rPr>
        <w:t xml:space="preserve"> </w:t>
      </w:r>
      <w:r w:rsidR="0095272C" w:rsidRPr="00C20DB8">
        <w:rPr>
          <w:rStyle w:val="Heading2Char"/>
          <w:sz w:val="28"/>
          <w:szCs w:val="24"/>
        </w:rPr>
        <w:t>/</w:t>
      </w:r>
      <w:r w:rsidR="0070237E" w:rsidRPr="00C20DB8">
        <w:rPr>
          <w:rStyle w:val="Heading2Char"/>
          <w:sz w:val="28"/>
          <w:szCs w:val="24"/>
        </w:rPr>
        <w:t xml:space="preserve"> </w:t>
      </w:r>
      <w:r w:rsidRPr="00C20DB8">
        <w:rPr>
          <w:rStyle w:val="Heading2Char"/>
          <w:sz w:val="28"/>
          <w:szCs w:val="24"/>
        </w:rPr>
        <w:t>Bellevue</w:t>
      </w:r>
      <w:r w:rsidR="00C20DB8" w:rsidRPr="00C20DB8">
        <w:t xml:space="preserve"> </w:t>
      </w:r>
      <w:r w:rsidR="00C20DB8" w:rsidRPr="004755FE">
        <w:t>Sep. 2019- Dec. 2019</w:t>
      </w:r>
    </w:p>
    <w:p w14:paraId="0876A571" w14:textId="21DBA0B9" w:rsidR="00A0443F" w:rsidRPr="004755FE" w:rsidRDefault="00A0443F" w:rsidP="00360D05">
      <w:pPr>
        <w:pStyle w:val="Heading2"/>
        <w:rPr>
          <w:sz w:val="22"/>
          <w:szCs w:val="20"/>
        </w:rPr>
      </w:pPr>
      <w:r w:rsidRPr="004755FE">
        <w:rPr>
          <w:rStyle w:val="Emphasis"/>
          <w:sz w:val="22"/>
          <w:szCs w:val="20"/>
        </w:rPr>
        <w:t>Full Stack Web Development</w:t>
      </w:r>
    </w:p>
    <w:p w14:paraId="5EE173B8" w14:textId="4F0493A6" w:rsidR="00360D05" w:rsidRPr="004755FE" w:rsidRDefault="001D6DC2" w:rsidP="00360D05">
      <w:pPr>
        <w:pStyle w:val="BodyText"/>
        <w:spacing w:after="0"/>
        <w:rPr>
          <w:b/>
          <w:bCs/>
        </w:rPr>
      </w:pPr>
      <w:r w:rsidRPr="004755FE">
        <w:rPr>
          <w:b/>
          <w:bCs/>
        </w:rPr>
        <w:t>Python</w:t>
      </w:r>
    </w:p>
    <w:p w14:paraId="40288F77" w14:textId="665AE8D8" w:rsidR="001D6DC2" w:rsidRPr="004755FE" w:rsidRDefault="007F004E" w:rsidP="004C14B5">
      <w:pPr>
        <w:pStyle w:val="BodyText"/>
        <w:spacing w:after="0"/>
        <w:ind w:left="432"/>
      </w:pPr>
      <w:r w:rsidRPr="004755FE">
        <w:t>-Flask</w:t>
      </w:r>
      <w:r w:rsidR="004C14B5" w:rsidRPr="004755FE">
        <w:t xml:space="preserve">, </w:t>
      </w:r>
      <w:r w:rsidRPr="004755FE">
        <w:t>Django</w:t>
      </w:r>
      <w:r w:rsidR="004C14B5" w:rsidRPr="004755FE">
        <w:t xml:space="preserve">, </w:t>
      </w:r>
      <w:r w:rsidRPr="004755FE">
        <w:t>MySQL</w:t>
      </w:r>
    </w:p>
    <w:p w14:paraId="416BC68D" w14:textId="2CB0D71F" w:rsidR="001D6DC2" w:rsidRPr="004755FE" w:rsidRDefault="001D6DC2" w:rsidP="00360D05">
      <w:pPr>
        <w:pStyle w:val="BodyText"/>
        <w:spacing w:after="0"/>
        <w:rPr>
          <w:b/>
          <w:bCs/>
        </w:rPr>
      </w:pPr>
      <w:r w:rsidRPr="004755FE">
        <w:rPr>
          <w:b/>
          <w:bCs/>
        </w:rPr>
        <w:t>Java</w:t>
      </w:r>
    </w:p>
    <w:p w14:paraId="4C88CFBD" w14:textId="2CCC1093" w:rsidR="007F004E" w:rsidRPr="004755FE" w:rsidRDefault="007F004E" w:rsidP="004C14B5">
      <w:pPr>
        <w:pStyle w:val="BodyText"/>
        <w:spacing w:after="0"/>
        <w:ind w:left="432"/>
      </w:pPr>
      <w:r w:rsidRPr="004755FE">
        <w:t>-</w:t>
      </w:r>
      <w:r w:rsidR="00A0443F" w:rsidRPr="004755FE">
        <w:t>Spring tool</w:t>
      </w:r>
      <w:r w:rsidRPr="004755FE">
        <w:t xml:space="preserve"> Suite</w:t>
      </w:r>
      <w:r w:rsidR="004C14B5" w:rsidRPr="004755FE">
        <w:t xml:space="preserve">, </w:t>
      </w:r>
      <w:r w:rsidRPr="004755FE">
        <w:t>Object-Oriented</w:t>
      </w:r>
      <w:r w:rsidR="004C14B5" w:rsidRPr="004755FE">
        <w:t xml:space="preserve"> </w:t>
      </w:r>
      <w:r w:rsidRPr="004755FE">
        <w:t>Programming</w:t>
      </w:r>
      <w:r w:rsidR="004C14B5" w:rsidRPr="004755FE">
        <w:t xml:space="preserve">, </w:t>
      </w:r>
      <w:r w:rsidRPr="004755FE">
        <w:t>MySQL Queries</w:t>
      </w:r>
    </w:p>
    <w:p w14:paraId="36043FA8" w14:textId="0D705B56" w:rsidR="001D6DC2" w:rsidRPr="004755FE" w:rsidRDefault="001D6DC2" w:rsidP="00360D05">
      <w:pPr>
        <w:pStyle w:val="BodyText"/>
        <w:spacing w:after="0"/>
        <w:rPr>
          <w:b/>
          <w:bCs/>
        </w:rPr>
      </w:pPr>
      <w:r w:rsidRPr="004755FE">
        <w:rPr>
          <w:b/>
          <w:bCs/>
        </w:rPr>
        <w:t>MEAN</w:t>
      </w:r>
    </w:p>
    <w:p w14:paraId="7BF44287" w14:textId="2F03F174" w:rsidR="007F004E" w:rsidRPr="004755FE" w:rsidRDefault="007F004E" w:rsidP="004C14B5">
      <w:pPr>
        <w:pStyle w:val="BodyText"/>
        <w:spacing w:after="0"/>
        <w:ind w:left="-288" w:firstLine="720"/>
      </w:pPr>
      <w:r w:rsidRPr="004755FE">
        <w:t>-MongoDB</w:t>
      </w:r>
      <w:r w:rsidR="004C14B5" w:rsidRPr="004755FE">
        <w:t xml:space="preserve">, </w:t>
      </w:r>
      <w:r w:rsidRPr="004755FE">
        <w:t>Express</w:t>
      </w:r>
      <w:r w:rsidR="004C14B5" w:rsidRPr="004755FE">
        <w:t xml:space="preserve">, </w:t>
      </w:r>
      <w:r w:rsidRPr="004755FE">
        <w:t>Angular</w:t>
      </w:r>
      <w:r w:rsidR="004C14B5" w:rsidRPr="004755FE">
        <w:t xml:space="preserve">, </w:t>
      </w:r>
      <w:r w:rsidRPr="004755FE">
        <w:t>Node</w:t>
      </w:r>
    </w:p>
    <w:p w14:paraId="0C264414" w14:textId="3465FF14" w:rsidR="001D6DC2" w:rsidRPr="004755FE" w:rsidRDefault="001D6DC2" w:rsidP="00360D05">
      <w:pPr>
        <w:pStyle w:val="BodyText"/>
        <w:spacing w:after="0"/>
        <w:rPr>
          <w:b/>
          <w:bCs/>
        </w:rPr>
      </w:pPr>
      <w:r w:rsidRPr="004755FE">
        <w:rPr>
          <w:b/>
          <w:bCs/>
        </w:rPr>
        <w:t>Web Fundamentals</w:t>
      </w:r>
    </w:p>
    <w:p w14:paraId="0C4D90C3" w14:textId="7A7D4420" w:rsidR="00A0443F" w:rsidRPr="004755FE" w:rsidRDefault="001D6DC2" w:rsidP="004C14B5">
      <w:pPr>
        <w:pStyle w:val="BodyText"/>
        <w:spacing w:after="0"/>
        <w:ind w:left="432"/>
      </w:pPr>
      <w:r w:rsidRPr="004755FE">
        <w:t>-JavaScript</w:t>
      </w:r>
      <w:r w:rsidR="004C14B5" w:rsidRPr="004755FE">
        <w:t xml:space="preserve">, </w:t>
      </w:r>
      <w:r w:rsidRPr="004755FE">
        <w:t>Algorithms</w:t>
      </w:r>
      <w:r w:rsidR="004C14B5" w:rsidRPr="004755FE">
        <w:t xml:space="preserve">, </w:t>
      </w:r>
      <w:r w:rsidRPr="004755FE">
        <w:t>HTML</w:t>
      </w:r>
      <w:r w:rsidR="004C14B5" w:rsidRPr="004755FE">
        <w:t xml:space="preserve">, </w:t>
      </w:r>
      <w:r w:rsidRPr="004755FE">
        <w:t>CSS</w:t>
      </w:r>
    </w:p>
    <w:p w14:paraId="48250609" w14:textId="5D674A77" w:rsidR="00A0443F" w:rsidRPr="004755FE" w:rsidRDefault="00A0443F" w:rsidP="004C14B5">
      <w:pPr>
        <w:pStyle w:val="BodyText"/>
        <w:spacing w:after="0"/>
        <w:ind w:left="432"/>
      </w:pPr>
      <w:r w:rsidRPr="004755FE">
        <w:t>-Creating forms with user authentication</w:t>
      </w:r>
    </w:p>
    <w:p w14:paraId="5A1EEDCF" w14:textId="3977B87B" w:rsidR="0070237E" w:rsidRPr="004755FE" w:rsidRDefault="003562F4" w:rsidP="00C20DB8">
      <w:pPr>
        <w:pStyle w:val="BodyText"/>
        <w:spacing w:after="0"/>
        <w:ind w:left="432"/>
      </w:pPr>
      <w:r w:rsidRPr="004755FE">
        <w:t xml:space="preserve">-Consistently worked with peers to collaborate as a team, reach goals, solve problems, and work in an efficient manner with others.                                                                                                                                                      </w:t>
      </w:r>
    </w:p>
    <w:p w14:paraId="668792BE" w14:textId="676A8DE3" w:rsidR="0070237E" w:rsidRPr="00C20DB8" w:rsidRDefault="00D53D10" w:rsidP="00C20DB8">
      <w:pPr>
        <w:pStyle w:val="Heading3"/>
      </w:pPr>
      <w:r w:rsidRPr="00C20DB8">
        <w:rPr>
          <w:rStyle w:val="Heading2Char"/>
          <w:sz w:val="28"/>
          <w:szCs w:val="24"/>
        </w:rPr>
        <w:t>Monroe High School</w:t>
      </w:r>
      <w:r w:rsidR="00E03F71" w:rsidRPr="00C20DB8">
        <w:rPr>
          <w:rStyle w:val="Heading2Char"/>
          <w:sz w:val="28"/>
          <w:szCs w:val="24"/>
        </w:rPr>
        <w:t xml:space="preserve"> </w:t>
      </w:r>
      <w:r w:rsidR="0095272C" w:rsidRPr="00C20DB8">
        <w:rPr>
          <w:rStyle w:val="Heading2Char"/>
          <w:sz w:val="28"/>
          <w:szCs w:val="24"/>
        </w:rPr>
        <w:t>/</w:t>
      </w:r>
      <w:r w:rsidR="0070237E" w:rsidRPr="00C20DB8">
        <w:rPr>
          <w:rStyle w:val="Heading2Char"/>
          <w:sz w:val="28"/>
          <w:szCs w:val="24"/>
        </w:rPr>
        <w:t xml:space="preserve"> </w:t>
      </w:r>
      <w:r w:rsidRPr="00C20DB8">
        <w:rPr>
          <w:rStyle w:val="Heading2Char"/>
          <w:sz w:val="28"/>
          <w:szCs w:val="24"/>
        </w:rPr>
        <w:t>Monroe, WA</w:t>
      </w:r>
      <w:r w:rsidR="00C20DB8" w:rsidRPr="00C20DB8">
        <w:t xml:space="preserve"> </w:t>
      </w:r>
      <w:r w:rsidR="00C20DB8" w:rsidRPr="004755FE">
        <w:t>Oct. 2015- Jun. 2017</w:t>
      </w:r>
    </w:p>
    <w:p w14:paraId="6A75FB8D" w14:textId="1DBE22CF" w:rsidR="004755FE" w:rsidRDefault="0081002D" w:rsidP="0000643C">
      <w:pPr>
        <w:spacing w:after="0"/>
        <w:rPr>
          <w:sz w:val="20"/>
          <w:szCs w:val="20"/>
        </w:rPr>
      </w:pPr>
      <w:r w:rsidRPr="004755FE">
        <w:t xml:space="preserve">-Focus on Business Law and </w:t>
      </w:r>
      <w:r w:rsidR="00C21844" w:rsidRPr="004755FE">
        <w:t>Photography.</w:t>
      </w:r>
      <w:r w:rsidR="00C25191" w:rsidRPr="004755FE">
        <w:rPr>
          <w:sz w:val="20"/>
          <w:szCs w:val="20"/>
        </w:rPr>
        <w:t xml:space="preserve"> </w:t>
      </w:r>
    </w:p>
    <w:p w14:paraId="224A1560" w14:textId="050BDD72" w:rsidR="004755FE" w:rsidRPr="0000643C" w:rsidRDefault="004755FE" w:rsidP="0000643C">
      <w:pPr>
        <w:spacing w:after="0"/>
      </w:pPr>
      <w:r w:rsidRPr="0000643C">
        <w:t>-Volunteering in local theatres in the community.</w:t>
      </w:r>
    </w:p>
    <w:sectPr w:rsidR="004755FE" w:rsidRPr="0000643C" w:rsidSect="004C14B5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D24F8" w14:textId="77777777" w:rsidR="001D2EE2" w:rsidRDefault="001D2EE2" w:rsidP="00725803">
      <w:pPr>
        <w:spacing w:after="0"/>
      </w:pPr>
      <w:r>
        <w:separator/>
      </w:r>
    </w:p>
  </w:endnote>
  <w:endnote w:type="continuationSeparator" w:id="0">
    <w:p w14:paraId="4C581B80" w14:textId="77777777" w:rsidR="001D2EE2" w:rsidRDefault="001D2EE2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38D4D2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07CCB" w14:textId="77777777" w:rsidR="001D2EE2" w:rsidRDefault="001D2EE2" w:rsidP="00725803">
      <w:pPr>
        <w:spacing w:after="0"/>
      </w:pPr>
      <w:r>
        <w:separator/>
      </w:r>
    </w:p>
  </w:footnote>
  <w:footnote w:type="continuationSeparator" w:id="0">
    <w:p w14:paraId="3DB476C8" w14:textId="77777777" w:rsidR="001D2EE2" w:rsidRDefault="001D2EE2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.2pt;height:8.2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26E2A63"/>
    <w:multiLevelType w:val="hybridMultilevel"/>
    <w:tmpl w:val="FFFFFFFF"/>
    <w:lvl w:ilvl="0" w:tplc="8D34A6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2E93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7805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26C7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FA48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7CF3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52AA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22E5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AE70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DB"/>
    <w:rsid w:val="0000643C"/>
    <w:rsid w:val="00025E77"/>
    <w:rsid w:val="00027312"/>
    <w:rsid w:val="000645F2"/>
    <w:rsid w:val="00082F03"/>
    <w:rsid w:val="000835A0"/>
    <w:rsid w:val="000934A2"/>
    <w:rsid w:val="00122298"/>
    <w:rsid w:val="001870BD"/>
    <w:rsid w:val="001B0955"/>
    <w:rsid w:val="001D2EE2"/>
    <w:rsid w:val="001D6DC2"/>
    <w:rsid w:val="00226866"/>
    <w:rsid w:val="00227784"/>
    <w:rsid w:val="00231E77"/>
    <w:rsid w:val="0023705D"/>
    <w:rsid w:val="00250A31"/>
    <w:rsid w:val="00251C13"/>
    <w:rsid w:val="00276DD9"/>
    <w:rsid w:val="002922D0"/>
    <w:rsid w:val="00315888"/>
    <w:rsid w:val="00340B03"/>
    <w:rsid w:val="003562F4"/>
    <w:rsid w:val="00360D05"/>
    <w:rsid w:val="00380AE7"/>
    <w:rsid w:val="003A6943"/>
    <w:rsid w:val="00410BA2"/>
    <w:rsid w:val="00434074"/>
    <w:rsid w:val="00463C3B"/>
    <w:rsid w:val="004755FE"/>
    <w:rsid w:val="00487542"/>
    <w:rsid w:val="004937AE"/>
    <w:rsid w:val="004958E5"/>
    <w:rsid w:val="004C14B5"/>
    <w:rsid w:val="004E2970"/>
    <w:rsid w:val="005026DD"/>
    <w:rsid w:val="00513EFC"/>
    <w:rsid w:val="0052113B"/>
    <w:rsid w:val="00523020"/>
    <w:rsid w:val="005250BF"/>
    <w:rsid w:val="00564951"/>
    <w:rsid w:val="00573BF9"/>
    <w:rsid w:val="005A4A49"/>
    <w:rsid w:val="005B1D68"/>
    <w:rsid w:val="005C3B0E"/>
    <w:rsid w:val="00611B37"/>
    <w:rsid w:val="006252B4"/>
    <w:rsid w:val="00646BA2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F004E"/>
    <w:rsid w:val="0081002D"/>
    <w:rsid w:val="00827A8D"/>
    <w:rsid w:val="00857E6B"/>
    <w:rsid w:val="008968C4"/>
    <w:rsid w:val="008D7C1C"/>
    <w:rsid w:val="008E744A"/>
    <w:rsid w:val="0092291B"/>
    <w:rsid w:val="00932D92"/>
    <w:rsid w:val="00933D86"/>
    <w:rsid w:val="0095272C"/>
    <w:rsid w:val="00972024"/>
    <w:rsid w:val="009D0A5E"/>
    <w:rsid w:val="009D4CD8"/>
    <w:rsid w:val="009F04D2"/>
    <w:rsid w:val="009F2BA7"/>
    <w:rsid w:val="009F6DA0"/>
    <w:rsid w:val="00A01182"/>
    <w:rsid w:val="00A02BEE"/>
    <w:rsid w:val="00A0443F"/>
    <w:rsid w:val="00A455EB"/>
    <w:rsid w:val="00AD13CB"/>
    <w:rsid w:val="00AD3FD8"/>
    <w:rsid w:val="00B12B24"/>
    <w:rsid w:val="00B370A8"/>
    <w:rsid w:val="00BA226D"/>
    <w:rsid w:val="00BC7376"/>
    <w:rsid w:val="00BD669A"/>
    <w:rsid w:val="00C13F2B"/>
    <w:rsid w:val="00C20DB8"/>
    <w:rsid w:val="00C21844"/>
    <w:rsid w:val="00C25191"/>
    <w:rsid w:val="00C43D65"/>
    <w:rsid w:val="00C84833"/>
    <w:rsid w:val="00C9044F"/>
    <w:rsid w:val="00D2420D"/>
    <w:rsid w:val="00D30382"/>
    <w:rsid w:val="00D413F9"/>
    <w:rsid w:val="00D44E50"/>
    <w:rsid w:val="00D53D10"/>
    <w:rsid w:val="00D90060"/>
    <w:rsid w:val="00D92B95"/>
    <w:rsid w:val="00E03F71"/>
    <w:rsid w:val="00E154B5"/>
    <w:rsid w:val="00E232F0"/>
    <w:rsid w:val="00E52791"/>
    <w:rsid w:val="00E647D1"/>
    <w:rsid w:val="00E83195"/>
    <w:rsid w:val="00EA105C"/>
    <w:rsid w:val="00EE04DB"/>
    <w:rsid w:val="00F00A4F"/>
    <w:rsid w:val="00F03A65"/>
    <w:rsid w:val="00F33CD8"/>
    <w:rsid w:val="00F954A6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F6D03"/>
  <w15:chartTrackingRefBased/>
  <w15:docId w15:val="{1E44D1D9-FBB8-487A-83E5-1DE47EBF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customStyle="1" w:styleId="NoSpacingChar">
    <w:name w:val="No Spacing Char"/>
    <w:basedOn w:val="DefaultParagraphFont"/>
    <w:link w:val="NoSpacing"/>
    <w:uiPriority w:val="1"/>
    <w:rsid w:val="001D6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.LAGASEDOM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411EA99928548C99B5D376722E43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811DA-D93D-4356-83CC-4344DB2D3C51}"/>
      </w:docPartPr>
      <w:docPartBody>
        <w:p w:rsidR="003F7DB0" w:rsidRDefault="00272AD7">
          <w:pPr>
            <w:pStyle w:val="B411EA99928548C99B5D376722E43D2C"/>
          </w:pPr>
          <w:r w:rsidRPr="0070237E">
            <w:t>Education</w:t>
          </w:r>
        </w:p>
      </w:docPartBody>
    </w:docPart>
    <w:docPart>
      <w:docPartPr>
        <w:name w:val="BEFCA9A197B34FA2B52EE3E03C489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31746-5202-43FD-89DF-70FA88059F20}"/>
      </w:docPartPr>
      <w:docPartBody>
        <w:p w:rsidR="007942C0" w:rsidRDefault="002A29B3" w:rsidP="002A29B3">
          <w:pPr>
            <w:pStyle w:val="BEFCA9A197B34FA2B52EE3E03C4896AB"/>
          </w:pPr>
          <w:r w:rsidRPr="009D0878">
            <w:t>Phone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0C"/>
    <w:rsid w:val="000D3322"/>
    <w:rsid w:val="00225884"/>
    <w:rsid w:val="00233927"/>
    <w:rsid w:val="00272AD7"/>
    <w:rsid w:val="002A29B3"/>
    <w:rsid w:val="003F7DB0"/>
    <w:rsid w:val="007942C0"/>
    <w:rsid w:val="0088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B411EA99928548C99B5D376722E43D2C">
    <w:name w:val="B411EA99928548C99B5D376722E43D2C"/>
  </w:style>
  <w:style w:type="paragraph" w:customStyle="1" w:styleId="BEFCA9A197B34FA2B52EE3E03C4896AB">
    <w:name w:val="BEFCA9A197B34FA2B52EE3E03C4896AB"/>
    <w:rsid w:val="002A29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Sayer Lagase</Abstract>
  <CompanyAddress/>
  <CompanyPhone>       
(425) 599-3045|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287D2B-D16B-4DA9-B607-DF20C51B050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39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Lagase</dc:creator>
  <cp:keywords/>
  <dc:description/>
  <cp:lastModifiedBy>Sayer Lagase</cp:lastModifiedBy>
  <cp:revision>4</cp:revision>
  <dcterms:created xsi:type="dcterms:W3CDTF">2021-08-28T00:11:00Z</dcterms:created>
  <dcterms:modified xsi:type="dcterms:W3CDTF">2021-09-14T05:41:00Z</dcterms:modified>
  <cp:category/>
</cp:coreProperties>
</file>