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4C57" w14:textId="77777777" w:rsidR="00814A5B" w:rsidRPr="000F543B" w:rsidRDefault="00053F32" w:rsidP="000F543B">
      <w:pPr>
        <w:pStyle w:val="Name"/>
      </w:pPr>
      <w:r w:rsidRPr="000F543B">
        <w:t>Nicholas D.</w:t>
      </w:r>
      <w:r w:rsidR="00B36CD5" w:rsidRPr="000F543B">
        <w:t xml:space="preserve"> </w:t>
      </w:r>
      <w:proofErr w:type="spellStart"/>
      <w:r w:rsidR="00B36CD5" w:rsidRPr="000F543B">
        <w:t>Osmulski</w:t>
      </w:r>
      <w:proofErr w:type="spellEnd"/>
    </w:p>
    <w:p w14:paraId="701D5F26" w14:textId="7C14EE54" w:rsidR="001816A5" w:rsidRDefault="00BE7532">
      <w:pPr>
        <w:pStyle w:val="Address"/>
      </w:pPr>
      <w:r>
        <w:t>7533 19</w:t>
      </w:r>
      <w:r w:rsidRPr="00BE7532">
        <w:rPr>
          <w:vertAlign w:val="superscript"/>
        </w:rPr>
        <w:t>th</w:t>
      </w:r>
      <w:r>
        <w:t xml:space="preserve"> Pl SE</w:t>
      </w:r>
    </w:p>
    <w:p w14:paraId="4A07FB09" w14:textId="2E040D4C" w:rsidR="00BE7532" w:rsidRDefault="00BE7532">
      <w:pPr>
        <w:pStyle w:val="Address"/>
      </w:pPr>
      <w:r>
        <w:t>Lake Stevens, WA 98258</w:t>
      </w:r>
    </w:p>
    <w:p w14:paraId="31D81B15" w14:textId="77777777" w:rsidR="00814A5B" w:rsidRDefault="001007D5">
      <w:pPr>
        <w:pStyle w:val="Address"/>
      </w:pPr>
      <w:r>
        <w:t>(425) 419-6829</w:t>
      </w:r>
    </w:p>
    <w:p w14:paraId="4A93CC38" w14:textId="28FA8C39" w:rsidR="00C67614" w:rsidRDefault="00BE7532" w:rsidP="001007D5">
      <w:pPr>
        <w:pStyle w:val="Address"/>
      </w:pPr>
      <w:r>
        <w:t>Nickosmulski@yahoo.com</w:t>
      </w:r>
    </w:p>
    <w:p w14:paraId="230E6726" w14:textId="77777777" w:rsidR="00814A5B" w:rsidRDefault="00C875C4" w:rsidP="00C875C4">
      <w:pPr>
        <w:pStyle w:val="ResumeHeadings"/>
        <w:spacing w:line="240" w:lineRule="auto"/>
      </w:pPr>
      <w:r>
        <w:t>Work Experience:</w:t>
      </w:r>
    </w:p>
    <w:p w14:paraId="7A97D85F" w14:textId="77777777" w:rsidR="001007D5" w:rsidRDefault="001007D5" w:rsidP="001007D5">
      <w:pPr>
        <w:pStyle w:val="NormalWeb"/>
        <w:spacing w:before="0" w:beforeAutospacing="0" w:after="0" w:afterAutospacing="0"/>
      </w:pPr>
      <w:r>
        <w:t>-</w:t>
      </w:r>
      <w:r>
        <w:rPr>
          <w:b/>
        </w:rPr>
        <w:t>Northwest Express Construction LLC</w:t>
      </w:r>
      <w:r>
        <w:t>- (Owner/Finish Carpenter) 01/2017-Present</w:t>
      </w:r>
    </w:p>
    <w:p w14:paraId="2E549DDD" w14:textId="77777777" w:rsidR="001007D5" w:rsidRDefault="001007D5" w:rsidP="001007D5">
      <w:pPr>
        <w:pStyle w:val="NormalWeb"/>
        <w:spacing w:before="0" w:beforeAutospacing="0" w:after="0" w:afterAutospacing="0"/>
      </w:pPr>
      <w:r>
        <w:t>* Install Baseboards/Door Casing/W</w:t>
      </w:r>
      <w:r w:rsidR="00BC404D">
        <w:t>indow S</w:t>
      </w:r>
      <w:r>
        <w:t>ills &amp; Casing -All Trim</w:t>
      </w:r>
    </w:p>
    <w:p w14:paraId="7F38E9BE" w14:textId="77777777" w:rsidR="001007D5" w:rsidRDefault="001007D5" w:rsidP="00C875C4">
      <w:pPr>
        <w:pStyle w:val="NormalWeb"/>
        <w:spacing w:before="0" w:beforeAutospacing="0" w:after="0" w:afterAutospacing="0"/>
      </w:pPr>
      <w:r>
        <w:t xml:space="preserve">* Run and Maintain daily work projects </w:t>
      </w:r>
    </w:p>
    <w:p w14:paraId="456C22A6" w14:textId="77777777" w:rsidR="001007D5" w:rsidRDefault="001007D5" w:rsidP="00C875C4">
      <w:pPr>
        <w:pStyle w:val="NormalWeb"/>
        <w:spacing w:before="0" w:beforeAutospacing="0" w:after="0" w:afterAutospacing="0"/>
      </w:pPr>
      <w:r>
        <w:t>* Install Cabinet/Door Hardware</w:t>
      </w:r>
    </w:p>
    <w:p w14:paraId="607A0143" w14:textId="77777777" w:rsidR="001007D5" w:rsidRDefault="001007D5" w:rsidP="00C875C4">
      <w:pPr>
        <w:pStyle w:val="NormalWeb"/>
        <w:spacing w:before="0" w:beforeAutospacing="0" w:after="0" w:afterAutospacing="0"/>
      </w:pPr>
      <w:r>
        <w:t>* Bid Jobs</w:t>
      </w:r>
    </w:p>
    <w:p w14:paraId="438F41B4" w14:textId="77777777" w:rsidR="00C875C4" w:rsidRDefault="00C875C4" w:rsidP="00C875C4">
      <w:pPr>
        <w:pStyle w:val="NormalWeb"/>
        <w:spacing w:before="0" w:beforeAutospacing="0" w:after="0" w:afterAutospacing="0"/>
      </w:pPr>
      <w:r>
        <w:t>-</w:t>
      </w:r>
      <w:r w:rsidRPr="00C875C4">
        <w:rPr>
          <w:b/>
        </w:rPr>
        <w:t>C. F Redden Construction LLC</w:t>
      </w:r>
      <w:r w:rsidR="00DD3158">
        <w:t>- (Finished Carpenter) 01</w:t>
      </w:r>
      <w:r w:rsidR="001007D5">
        <w:t>/2010-01/2017</w:t>
      </w:r>
    </w:p>
    <w:p w14:paraId="69D8727A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684207">
        <w:t>Cut/</w:t>
      </w:r>
      <w:r>
        <w:t xml:space="preserve">Install Baseboards </w:t>
      </w:r>
    </w:p>
    <w:p w14:paraId="2FAC953A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Maintain a clean work environment </w:t>
      </w:r>
    </w:p>
    <w:p w14:paraId="0AE5A2EC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Stock materials </w:t>
      </w:r>
    </w:p>
    <w:p w14:paraId="26A7EAD6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Case doors/windows </w:t>
      </w:r>
    </w:p>
    <w:p w14:paraId="12E8E8F0" w14:textId="77777777" w:rsidR="00C875C4" w:rsidRDefault="00C875C4" w:rsidP="00C875C4">
      <w:pPr>
        <w:pStyle w:val="NormalWeb"/>
        <w:spacing w:before="0" w:beforeAutospacing="0" w:after="0" w:afterAutospacing="0"/>
      </w:pPr>
      <w:r>
        <w:t>-</w:t>
      </w:r>
      <w:r w:rsidR="00F6731F">
        <w:rPr>
          <w:b/>
        </w:rPr>
        <w:t xml:space="preserve"> JCA Landscaping- </w:t>
      </w:r>
      <w:r w:rsidR="00F6731F">
        <w:t xml:space="preserve">(Maintenance) Occasional Work </w:t>
      </w:r>
      <w:r w:rsidR="001007D5">
        <w:t>on and off</w:t>
      </w:r>
      <w:r>
        <w:t xml:space="preserve"> </w:t>
      </w:r>
    </w:p>
    <w:p w14:paraId="0C3D06D3" w14:textId="77777777" w:rsidR="00C875C4" w:rsidRDefault="00F6731F" w:rsidP="00C875C4">
      <w:pPr>
        <w:pStyle w:val="NormalWeb"/>
        <w:spacing w:before="0" w:beforeAutospacing="0" w:after="0" w:afterAutospacing="0"/>
      </w:pPr>
      <w:r>
        <w:t>* Clean yards, rake leaves, prune bushes</w:t>
      </w:r>
      <w:r w:rsidR="00C875C4">
        <w:t xml:space="preserve"> </w:t>
      </w:r>
    </w:p>
    <w:p w14:paraId="1C3B72A5" w14:textId="77777777" w:rsidR="001007D5" w:rsidRDefault="00F6731F" w:rsidP="00C875C4">
      <w:pPr>
        <w:pStyle w:val="NormalWeb"/>
        <w:spacing w:before="0" w:beforeAutospacing="0" w:after="0" w:afterAutospacing="0"/>
      </w:pPr>
      <w:r>
        <w:t>* Mow Lawns, trim branches</w:t>
      </w:r>
      <w:r w:rsidR="00C875C4">
        <w:t xml:space="preserve"> </w:t>
      </w:r>
    </w:p>
    <w:p w14:paraId="2FA9DAF1" w14:textId="77777777" w:rsidR="00C875C4" w:rsidRPr="000014EA" w:rsidRDefault="00C875C4" w:rsidP="00C875C4">
      <w:pPr>
        <w:pStyle w:val="NormalWeb"/>
        <w:spacing w:before="0" w:beforeAutospacing="0" w:after="0" w:afterAutospacing="0"/>
      </w:pPr>
    </w:p>
    <w:p w14:paraId="22410F77" w14:textId="77777777" w:rsidR="00294B75" w:rsidRPr="002F636A" w:rsidRDefault="00C875C4" w:rsidP="002F636A">
      <w:pPr>
        <w:pStyle w:val="ResumeHeadings"/>
        <w:spacing w:before="120" w:after="0"/>
        <w:rPr>
          <w:rFonts w:eastAsia="Times New Roman"/>
        </w:rPr>
      </w:pPr>
      <w:r>
        <w:t>Computer Skills:</w:t>
      </w:r>
    </w:p>
    <w:p w14:paraId="20FDC239" w14:textId="63D5517F" w:rsidR="00C875C4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484EE0">
        <w:rPr>
          <w:sz w:val="24"/>
          <w:szCs w:val="24"/>
        </w:rPr>
        <w:t>5</w:t>
      </w:r>
      <w:r w:rsidR="00803D15">
        <w:rPr>
          <w:sz w:val="24"/>
          <w:szCs w:val="24"/>
        </w:rPr>
        <w:t>0</w:t>
      </w:r>
      <w:r w:rsidR="00C875C4">
        <w:rPr>
          <w:sz w:val="24"/>
          <w:szCs w:val="24"/>
        </w:rPr>
        <w:t>+ WPM/No Errors</w:t>
      </w:r>
    </w:p>
    <w:p w14:paraId="4210C465" w14:textId="77777777" w:rsidR="00C875C4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>
        <w:rPr>
          <w:sz w:val="24"/>
          <w:szCs w:val="24"/>
        </w:rPr>
        <w:t xml:space="preserve">4-Year </w:t>
      </w:r>
      <w:r w:rsidR="00A126A1">
        <w:rPr>
          <w:sz w:val="24"/>
          <w:szCs w:val="24"/>
        </w:rPr>
        <w:t>Long</w:t>
      </w:r>
      <w:r w:rsidR="00C875C4">
        <w:rPr>
          <w:sz w:val="24"/>
          <w:szCs w:val="24"/>
        </w:rPr>
        <w:t xml:space="preserve"> Computer Applications Class</w:t>
      </w:r>
    </w:p>
    <w:p w14:paraId="184B3FAB" w14:textId="77777777" w:rsidR="00C875C4" w:rsidRPr="00183EFA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 w:rsidRPr="000014EA">
        <w:rPr>
          <w:sz w:val="24"/>
          <w:szCs w:val="24"/>
        </w:rPr>
        <w:t>Microsoft Word</w:t>
      </w:r>
    </w:p>
    <w:p w14:paraId="19D648F5" w14:textId="77777777" w:rsidR="00A16D0A" w:rsidRDefault="00B54FFC" w:rsidP="00B54FFC">
      <w:pPr>
        <w:pStyle w:val="NoSpacing"/>
        <w:rPr>
          <w:sz w:val="24"/>
          <w:szCs w:val="24"/>
        </w:rPr>
      </w:pPr>
      <w:r w:rsidRPr="00B54FFC">
        <w:rPr>
          <w:rFonts w:ascii="Times New Roman" w:hAnsi="Times New Roman" w:cs="Times New Roman"/>
        </w:rPr>
        <w:t>*</w:t>
      </w:r>
      <w:r w:rsidR="004D22A9">
        <w:rPr>
          <w:rFonts w:ascii="Times New Roman" w:hAnsi="Times New Roman" w:cs="Times New Roman"/>
        </w:rPr>
        <w:t xml:space="preserve"> </w:t>
      </w:r>
      <w:r w:rsidR="00C875C4" w:rsidRPr="000014EA">
        <w:rPr>
          <w:sz w:val="24"/>
          <w:szCs w:val="24"/>
        </w:rPr>
        <w:t>Microsoft PowerPoint</w:t>
      </w:r>
    </w:p>
    <w:p w14:paraId="4CB99D92" w14:textId="77777777" w:rsidR="00C875C4" w:rsidRPr="00C875C4" w:rsidRDefault="00C875C4" w:rsidP="00684207">
      <w:pPr>
        <w:pStyle w:val="NoSpacing"/>
        <w:ind w:left="360"/>
        <w:rPr>
          <w:sz w:val="24"/>
          <w:szCs w:val="24"/>
        </w:rPr>
      </w:pPr>
    </w:p>
    <w:p w14:paraId="07DEB738" w14:textId="77777777" w:rsidR="00C875C4" w:rsidRPr="00C875C4" w:rsidRDefault="00C875C4" w:rsidP="00C875C4">
      <w:pPr>
        <w:pStyle w:val="ResumeHeadings"/>
        <w:spacing w:before="0" w:after="0"/>
      </w:pPr>
      <w:r>
        <w:t>Hobbies:</w:t>
      </w:r>
    </w:p>
    <w:p w14:paraId="06279645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Woodworking </w:t>
      </w:r>
    </w:p>
    <w:p w14:paraId="37BC8E03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proofErr w:type="spellStart"/>
      <w:r w:rsidR="001007D5">
        <w:t>Powertools</w:t>
      </w:r>
      <w:proofErr w:type="spellEnd"/>
      <w:r>
        <w:t xml:space="preserve"> </w:t>
      </w:r>
    </w:p>
    <w:p w14:paraId="57A0E4BA" w14:textId="77777777" w:rsidR="004D22A9" w:rsidRDefault="00C875C4" w:rsidP="004D22A9">
      <w:pPr>
        <w:pStyle w:val="NormalWeb"/>
        <w:spacing w:before="0" w:beforeAutospacing="0" w:after="0" w:afterAutospacing="0"/>
      </w:pPr>
      <w:r>
        <w:t>*</w:t>
      </w:r>
      <w:r w:rsidR="004D22A9">
        <w:t xml:space="preserve"> </w:t>
      </w:r>
      <w:r>
        <w:t xml:space="preserve"> </w:t>
      </w:r>
      <w:r w:rsidR="004D22A9">
        <w:t>Fixing Cars</w:t>
      </w:r>
    </w:p>
    <w:p w14:paraId="52739307" w14:textId="77777777" w:rsidR="004D22A9" w:rsidRDefault="004D22A9" w:rsidP="004D22A9">
      <w:pPr>
        <w:pStyle w:val="NormalWeb"/>
        <w:spacing w:before="0" w:beforeAutospacing="0" w:after="0" w:afterAutospacing="0"/>
      </w:pPr>
      <w:r>
        <w:t xml:space="preserve">*  Building </w:t>
      </w:r>
      <w:proofErr w:type="spellStart"/>
      <w:r>
        <w:t>Diecast</w:t>
      </w:r>
      <w:proofErr w:type="spellEnd"/>
      <w:r>
        <w:t xml:space="preserve"> Cars </w:t>
      </w:r>
    </w:p>
    <w:p w14:paraId="36DC5D1E" w14:textId="77777777" w:rsidR="00954AB5" w:rsidRDefault="00954AB5" w:rsidP="004D22A9">
      <w:pPr>
        <w:pStyle w:val="NormalWeb"/>
        <w:spacing w:before="0" w:beforeAutospacing="0" w:after="0" w:afterAutospacing="0"/>
      </w:pPr>
      <w:r>
        <w:t>*  Cooking</w:t>
      </w:r>
    </w:p>
    <w:p w14:paraId="3EED1F1E" w14:textId="77777777" w:rsidR="00C875C4" w:rsidRDefault="00C875C4" w:rsidP="00C875C4">
      <w:pPr>
        <w:pStyle w:val="NormalWeb"/>
        <w:spacing w:before="0" w:beforeAutospacing="0" w:after="0" w:afterAutospacing="0"/>
      </w:pPr>
    </w:p>
    <w:p w14:paraId="29CF85DC" w14:textId="77777777" w:rsidR="00814A5B" w:rsidRDefault="00C875C4" w:rsidP="00EB1A68">
      <w:pPr>
        <w:pStyle w:val="ResumeHeadings"/>
        <w:spacing w:before="0" w:after="0"/>
      </w:pPr>
      <w:r>
        <w:t>Skills:</w:t>
      </w:r>
    </w:p>
    <w:p w14:paraId="194F1919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Hard Worker </w:t>
      </w:r>
    </w:p>
    <w:p w14:paraId="0A829533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Team Player </w:t>
      </w:r>
    </w:p>
    <w:p w14:paraId="4EA27315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Self-Motivated </w:t>
      </w:r>
    </w:p>
    <w:p w14:paraId="4925D740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Dedication towards tasks at hand </w:t>
      </w:r>
    </w:p>
    <w:p w14:paraId="4BBF9E4C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Goal Oriented </w:t>
      </w:r>
    </w:p>
    <w:p w14:paraId="1128A09B" w14:textId="77777777" w:rsidR="00C875C4" w:rsidRDefault="00C875C4" w:rsidP="00C875C4">
      <w:pPr>
        <w:pStyle w:val="NormalWeb"/>
        <w:spacing w:before="0" w:beforeAutospacing="0" w:after="0" w:afterAutospacing="0"/>
      </w:pPr>
      <w:r>
        <w:t>*</w:t>
      </w:r>
      <w:r w:rsidR="004D22A9">
        <w:t xml:space="preserve"> </w:t>
      </w:r>
      <w:r>
        <w:t xml:space="preserve"> Meet the deadlines </w:t>
      </w:r>
    </w:p>
    <w:p w14:paraId="5EA6095D" w14:textId="77777777" w:rsid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Ability </w:t>
      </w:r>
      <w:r w:rsidR="00A342E7">
        <w:t xml:space="preserve">to manage multiple tasks </w:t>
      </w:r>
      <w:r>
        <w:t xml:space="preserve"> </w:t>
      </w:r>
    </w:p>
    <w:p w14:paraId="22C21153" w14:textId="77777777" w:rsidR="00025566" w:rsidRDefault="00C875C4" w:rsidP="00C875C4">
      <w:pPr>
        <w:pStyle w:val="NormalWeb"/>
        <w:spacing w:before="0" w:beforeAutospacing="0" w:after="0" w:afterAutospacing="0"/>
      </w:pPr>
      <w:r>
        <w:t>*</w:t>
      </w:r>
      <w:r w:rsidR="004D22A9">
        <w:t xml:space="preserve"> </w:t>
      </w:r>
      <w:r>
        <w:t xml:space="preserve"> Strong Leadership </w:t>
      </w:r>
    </w:p>
    <w:p w14:paraId="0A1F5D25" w14:textId="77777777" w:rsidR="00C875C4" w:rsidRPr="00C875C4" w:rsidRDefault="00C875C4" w:rsidP="00C875C4">
      <w:pPr>
        <w:pStyle w:val="NormalWeb"/>
        <w:spacing w:before="0" w:beforeAutospacing="0" w:after="0" w:afterAutospacing="0"/>
      </w:pPr>
    </w:p>
    <w:p w14:paraId="70450C8F" w14:textId="77777777" w:rsidR="00B36CD5" w:rsidRDefault="00C875C4" w:rsidP="00C875C4">
      <w:pPr>
        <w:pStyle w:val="ResumeHeadings"/>
        <w:tabs>
          <w:tab w:val="left" w:pos="5040"/>
        </w:tabs>
        <w:spacing w:before="0" w:after="0" w:line="240" w:lineRule="auto"/>
      </w:pPr>
      <w:r>
        <w:t>Education:</w:t>
      </w:r>
      <w:r w:rsidR="00B36CD5">
        <w:t xml:space="preserve"> </w:t>
      </w:r>
      <w:r w:rsidR="00B36CD5">
        <w:tab/>
      </w:r>
    </w:p>
    <w:p w14:paraId="23FFCC07" w14:textId="77777777" w:rsidR="00B36CD5" w:rsidRPr="00C875C4" w:rsidRDefault="00C875C4" w:rsidP="00C875C4">
      <w:pPr>
        <w:pStyle w:val="NormalWeb"/>
        <w:spacing w:before="0" w:beforeAutospacing="0" w:after="0" w:afterAutospacing="0"/>
      </w:pPr>
      <w:r>
        <w:t xml:space="preserve">* </w:t>
      </w:r>
      <w:r w:rsidR="004D22A9">
        <w:t xml:space="preserve"> </w:t>
      </w:r>
      <w:r>
        <w:t xml:space="preserve">Lake Washington High School- Kirkland, WA 09/2007-06/2010 (Graduated) </w:t>
      </w:r>
    </w:p>
    <w:sectPr w:rsidR="00B36CD5" w:rsidRPr="00C875C4" w:rsidSect="00814A5B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3646C" w14:textId="77777777" w:rsidR="00D77355" w:rsidRDefault="00D77355">
      <w:r>
        <w:separator/>
      </w:r>
    </w:p>
  </w:endnote>
  <w:endnote w:type="continuationSeparator" w:id="0">
    <w:p w14:paraId="6CDD929C" w14:textId="77777777" w:rsidR="00D77355" w:rsidRDefault="00D7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1D630" w14:textId="77777777" w:rsidR="00D77355" w:rsidRDefault="00D77355">
      <w:r>
        <w:separator/>
      </w:r>
    </w:p>
  </w:footnote>
  <w:footnote w:type="continuationSeparator" w:id="0">
    <w:p w14:paraId="3022F8EA" w14:textId="77777777" w:rsidR="00D77355" w:rsidRDefault="00D77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10620B"/>
    <w:multiLevelType w:val="hybridMultilevel"/>
    <w:tmpl w:val="F28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9A1144"/>
    <w:multiLevelType w:val="hybridMultilevel"/>
    <w:tmpl w:val="21E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7D6262"/>
    <w:multiLevelType w:val="hybridMultilevel"/>
    <w:tmpl w:val="069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C71586"/>
    <w:multiLevelType w:val="hybridMultilevel"/>
    <w:tmpl w:val="C2EE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D1EFE"/>
    <w:multiLevelType w:val="hybridMultilevel"/>
    <w:tmpl w:val="60F8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1074F"/>
    <w:multiLevelType w:val="hybridMultilevel"/>
    <w:tmpl w:val="07742B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FD6349"/>
    <w:multiLevelType w:val="hybridMultilevel"/>
    <w:tmpl w:val="7A12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21"/>
  </w:num>
  <w:num w:numId="4">
    <w:abstractNumId w:val="24"/>
  </w:num>
  <w:num w:numId="5">
    <w:abstractNumId w:val="33"/>
  </w:num>
  <w:num w:numId="6">
    <w:abstractNumId w:val="14"/>
  </w:num>
  <w:num w:numId="7">
    <w:abstractNumId w:val="22"/>
  </w:num>
  <w:num w:numId="8">
    <w:abstractNumId w:val="17"/>
  </w:num>
  <w:num w:numId="9">
    <w:abstractNumId w:val="20"/>
  </w:num>
  <w:num w:numId="10">
    <w:abstractNumId w:val="32"/>
  </w:num>
  <w:num w:numId="11">
    <w:abstractNumId w:val="29"/>
  </w:num>
  <w:num w:numId="12">
    <w:abstractNumId w:val="30"/>
  </w:num>
  <w:num w:numId="13">
    <w:abstractNumId w:val="28"/>
  </w:num>
  <w:num w:numId="14">
    <w:abstractNumId w:val="0"/>
  </w:num>
  <w:num w:numId="15">
    <w:abstractNumId w:val="35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1"/>
  </w:num>
  <w:num w:numId="28">
    <w:abstractNumId w:val="11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3"/>
  </w:num>
  <w:num w:numId="32">
    <w:abstractNumId w:val="27"/>
  </w:num>
  <w:num w:numId="33">
    <w:abstractNumId w:val="18"/>
  </w:num>
  <w:num w:numId="34">
    <w:abstractNumId w:val="19"/>
  </w:num>
  <w:num w:numId="35">
    <w:abstractNumId w:val="12"/>
  </w:num>
  <w:num w:numId="36">
    <w:abstractNumId w:val="15"/>
  </w:num>
  <w:num w:numId="37">
    <w:abstractNumId w:val="27"/>
  </w:num>
  <w:num w:numId="38">
    <w:abstractNumId w:val="2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movePersonalInformation/>
  <w:removeDateAndTime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C8"/>
    <w:rsid w:val="000014EA"/>
    <w:rsid w:val="00025566"/>
    <w:rsid w:val="00053F32"/>
    <w:rsid w:val="0007565F"/>
    <w:rsid w:val="00076CF0"/>
    <w:rsid w:val="00094F9A"/>
    <w:rsid w:val="000B3A61"/>
    <w:rsid w:val="000C03AF"/>
    <w:rsid w:val="000E2FA2"/>
    <w:rsid w:val="000F1138"/>
    <w:rsid w:val="000F543B"/>
    <w:rsid w:val="001005CD"/>
    <w:rsid w:val="001007D5"/>
    <w:rsid w:val="001131E5"/>
    <w:rsid w:val="00131F72"/>
    <w:rsid w:val="001568C5"/>
    <w:rsid w:val="0018003A"/>
    <w:rsid w:val="001816A5"/>
    <w:rsid w:val="00183EFA"/>
    <w:rsid w:val="001A4E47"/>
    <w:rsid w:val="001B6B82"/>
    <w:rsid w:val="00222D25"/>
    <w:rsid w:val="002707C3"/>
    <w:rsid w:val="00273FD9"/>
    <w:rsid w:val="00290286"/>
    <w:rsid w:val="00294B75"/>
    <w:rsid w:val="002F636A"/>
    <w:rsid w:val="003044C2"/>
    <w:rsid w:val="003174CE"/>
    <w:rsid w:val="003374DB"/>
    <w:rsid w:val="003441A5"/>
    <w:rsid w:val="00353F7C"/>
    <w:rsid w:val="00392E30"/>
    <w:rsid w:val="003965DD"/>
    <w:rsid w:val="00396D59"/>
    <w:rsid w:val="003A1AF6"/>
    <w:rsid w:val="003B6C1C"/>
    <w:rsid w:val="003D7A76"/>
    <w:rsid w:val="003E3AE8"/>
    <w:rsid w:val="003F0682"/>
    <w:rsid w:val="004507D7"/>
    <w:rsid w:val="00462377"/>
    <w:rsid w:val="004847A1"/>
    <w:rsid w:val="00484EE0"/>
    <w:rsid w:val="004D0ABC"/>
    <w:rsid w:val="004D22A9"/>
    <w:rsid w:val="004E0633"/>
    <w:rsid w:val="0052121A"/>
    <w:rsid w:val="00521B9C"/>
    <w:rsid w:val="005337DA"/>
    <w:rsid w:val="0056511A"/>
    <w:rsid w:val="005A6477"/>
    <w:rsid w:val="005B7D2B"/>
    <w:rsid w:val="005E6D3D"/>
    <w:rsid w:val="005E7B5E"/>
    <w:rsid w:val="005F4CFD"/>
    <w:rsid w:val="005F57B3"/>
    <w:rsid w:val="00650C5A"/>
    <w:rsid w:val="00663D9A"/>
    <w:rsid w:val="00665C38"/>
    <w:rsid w:val="00684207"/>
    <w:rsid w:val="00694015"/>
    <w:rsid w:val="006B2793"/>
    <w:rsid w:val="006B40F6"/>
    <w:rsid w:val="006B63AA"/>
    <w:rsid w:val="00733D85"/>
    <w:rsid w:val="00750795"/>
    <w:rsid w:val="00777D5F"/>
    <w:rsid w:val="00785A5A"/>
    <w:rsid w:val="007A361E"/>
    <w:rsid w:val="007E161D"/>
    <w:rsid w:val="00803D15"/>
    <w:rsid w:val="00814A5B"/>
    <w:rsid w:val="00843248"/>
    <w:rsid w:val="008732E9"/>
    <w:rsid w:val="008A4CC8"/>
    <w:rsid w:val="008E2AD5"/>
    <w:rsid w:val="008F2005"/>
    <w:rsid w:val="008F352D"/>
    <w:rsid w:val="00915C8C"/>
    <w:rsid w:val="00931C82"/>
    <w:rsid w:val="00951C72"/>
    <w:rsid w:val="00954AB5"/>
    <w:rsid w:val="00956474"/>
    <w:rsid w:val="009976DF"/>
    <w:rsid w:val="009A0574"/>
    <w:rsid w:val="009B33E7"/>
    <w:rsid w:val="009F0A22"/>
    <w:rsid w:val="00A10050"/>
    <w:rsid w:val="00A126A1"/>
    <w:rsid w:val="00A16D0A"/>
    <w:rsid w:val="00A24984"/>
    <w:rsid w:val="00A31D67"/>
    <w:rsid w:val="00A32A90"/>
    <w:rsid w:val="00A342E7"/>
    <w:rsid w:val="00A422A9"/>
    <w:rsid w:val="00A72EE6"/>
    <w:rsid w:val="00A8073C"/>
    <w:rsid w:val="00A8196C"/>
    <w:rsid w:val="00A84B9D"/>
    <w:rsid w:val="00AC258B"/>
    <w:rsid w:val="00AD1575"/>
    <w:rsid w:val="00B26AF2"/>
    <w:rsid w:val="00B36CD5"/>
    <w:rsid w:val="00B51E4C"/>
    <w:rsid w:val="00B54988"/>
    <w:rsid w:val="00B54FFC"/>
    <w:rsid w:val="00B91FF8"/>
    <w:rsid w:val="00B946D0"/>
    <w:rsid w:val="00BB4D52"/>
    <w:rsid w:val="00BC404D"/>
    <w:rsid w:val="00BC4A29"/>
    <w:rsid w:val="00BE7532"/>
    <w:rsid w:val="00BF31C8"/>
    <w:rsid w:val="00BF3CBF"/>
    <w:rsid w:val="00C67614"/>
    <w:rsid w:val="00C718F3"/>
    <w:rsid w:val="00C875C4"/>
    <w:rsid w:val="00C9700D"/>
    <w:rsid w:val="00CB6465"/>
    <w:rsid w:val="00CE2173"/>
    <w:rsid w:val="00D0474A"/>
    <w:rsid w:val="00D17D46"/>
    <w:rsid w:val="00D44680"/>
    <w:rsid w:val="00D77355"/>
    <w:rsid w:val="00DA3FFE"/>
    <w:rsid w:val="00DA5039"/>
    <w:rsid w:val="00DD3158"/>
    <w:rsid w:val="00E17602"/>
    <w:rsid w:val="00E578C4"/>
    <w:rsid w:val="00E62D3B"/>
    <w:rsid w:val="00E63AA7"/>
    <w:rsid w:val="00E971EC"/>
    <w:rsid w:val="00E977BC"/>
    <w:rsid w:val="00EA2408"/>
    <w:rsid w:val="00EA6BEE"/>
    <w:rsid w:val="00EB1A68"/>
    <w:rsid w:val="00EB1AE1"/>
    <w:rsid w:val="00EB27A5"/>
    <w:rsid w:val="00EB4A24"/>
    <w:rsid w:val="00ED14CA"/>
    <w:rsid w:val="00F6291C"/>
    <w:rsid w:val="00F6731F"/>
    <w:rsid w:val="00F870A0"/>
    <w:rsid w:val="00F87E51"/>
    <w:rsid w:val="00F96394"/>
    <w:rsid w:val="00FD19A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D92B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814A5B"/>
    <w:pPr>
      <w:keepNext/>
      <w:jc w:val="center"/>
      <w:outlineLvl w:val="0"/>
    </w:pPr>
    <w:rPr>
      <w:b/>
      <w:szCs w:val="20"/>
      <w:u w:val="single"/>
    </w:rPr>
  </w:style>
  <w:style w:type="paragraph" w:styleId="Heading2">
    <w:name w:val="heading 2"/>
    <w:basedOn w:val="Normal"/>
    <w:next w:val="Normal"/>
    <w:qFormat/>
    <w:rsid w:val="00814A5B"/>
    <w:pPr>
      <w:keepNext/>
      <w:tabs>
        <w:tab w:val="right" w:pos="9360"/>
      </w:tabs>
      <w:outlineLvl w:val="1"/>
    </w:pPr>
    <w:rPr>
      <w:b/>
      <w:caps/>
      <w:szCs w:val="20"/>
      <w:u w:val="single"/>
    </w:rPr>
  </w:style>
  <w:style w:type="paragraph" w:styleId="Heading3">
    <w:name w:val="heading 3"/>
    <w:basedOn w:val="Normal"/>
    <w:next w:val="Normal"/>
    <w:qFormat/>
    <w:rsid w:val="00814A5B"/>
    <w:pPr>
      <w:keepNext/>
      <w:tabs>
        <w:tab w:val="right" w:pos="9360"/>
      </w:tabs>
      <w:jc w:val="center"/>
      <w:outlineLvl w:val="2"/>
    </w:pPr>
    <w:rPr>
      <w:b/>
      <w:szCs w:val="20"/>
    </w:rPr>
  </w:style>
  <w:style w:type="paragraph" w:styleId="Heading5">
    <w:name w:val="heading 5"/>
    <w:basedOn w:val="Normal"/>
    <w:next w:val="Normal"/>
    <w:qFormat/>
    <w:rsid w:val="00814A5B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14A5B"/>
    <w:pPr>
      <w:keepNext/>
      <w:tabs>
        <w:tab w:val="right" w:pos="9360"/>
      </w:tabs>
      <w:outlineLvl w:val="5"/>
    </w:pPr>
    <w:rPr>
      <w:b/>
      <w:bCs/>
      <w:szCs w:val="20"/>
    </w:rPr>
  </w:style>
  <w:style w:type="paragraph" w:styleId="Heading7">
    <w:name w:val="heading 7"/>
    <w:basedOn w:val="Normal"/>
    <w:next w:val="Normal"/>
    <w:qFormat/>
    <w:rsid w:val="00814A5B"/>
    <w:pPr>
      <w:keepNext/>
      <w:tabs>
        <w:tab w:val="right" w:pos="9360"/>
      </w:tabs>
      <w:jc w:val="both"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14A5B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14A5B"/>
    <w:rPr>
      <w:rFonts w:ascii="Courier New" w:hAnsi="Courier New" w:cs="Courier New"/>
    </w:rPr>
  </w:style>
  <w:style w:type="paragraph" w:styleId="Title">
    <w:name w:val="Title"/>
    <w:basedOn w:val="Normal"/>
    <w:qFormat/>
    <w:rsid w:val="00814A5B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14A5B"/>
    <w:rPr>
      <w:color w:val="0000FF"/>
      <w:u w:val="single"/>
    </w:rPr>
  </w:style>
  <w:style w:type="paragraph" w:styleId="BodyText">
    <w:name w:val="Body Text"/>
    <w:basedOn w:val="Normal"/>
    <w:semiHidden/>
    <w:rsid w:val="00814A5B"/>
    <w:rPr>
      <w:szCs w:val="20"/>
    </w:rPr>
  </w:style>
  <w:style w:type="character" w:styleId="FollowedHyperlink">
    <w:name w:val="FollowedHyperlink"/>
    <w:basedOn w:val="DefaultParagraphFont"/>
    <w:semiHidden/>
    <w:rsid w:val="00814A5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4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A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4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A5B"/>
    <w:rPr>
      <w:sz w:val="24"/>
      <w:szCs w:val="24"/>
    </w:rPr>
  </w:style>
  <w:style w:type="paragraph" w:customStyle="1" w:styleId="Name">
    <w:name w:val="Name"/>
    <w:basedOn w:val="PlainText"/>
    <w:autoRedefine/>
    <w:rsid w:val="000F543B"/>
    <w:pPr>
      <w:shd w:val="pct15" w:color="auto" w:fill="auto"/>
      <w:spacing w:before="360" w:after="80"/>
      <w:jc w:val="center"/>
    </w:pPr>
    <w:rPr>
      <w:rFonts w:ascii="Times New Roman" w:hAnsi="Times New Roman" w:cs="Times New Roman"/>
      <w:b/>
      <w:bCs/>
      <w:spacing w:val="20"/>
      <w:sz w:val="28"/>
      <w:szCs w:val="28"/>
      <w:u w:val="single"/>
    </w:rPr>
  </w:style>
  <w:style w:type="character" w:customStyle="1" w:styleId="JobTextChar">
    <w:name w:val="Job Text Char"/>
    <w:basedOn w:val="PlainTextChar"/>
    <w:link w:val="JobText"/>
    <w:rsid w:val="00814A5B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14A5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814A5B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814A5B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814A5B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14A5B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814A5B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14A5B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814A5B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814A5B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814A5B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14A5B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A5B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814A5B"/>
  </w:style>
  <w:style w:type="paragraph" w:styleId="NoSpacing">
    <w:name w:val="No Spacing"/>
    <w:uiPriority w:val="1"/>
    <w:qFormat/>
    <w:rsid w:val="00EB1A68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87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N_HighSchoolResume.do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schemas.monster.com/Monster/Seeker/WordResumeTemplat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MN_HighSchoolResume.dotm</Template>
  <TotalTime>0</TotalTime>
  <Pages>1</Pages>
  <Words>163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2020-06-12T22:25:00Z</dcterms:created>
  <dcterms:modified xsi:type="dcterms:W3CDTF">2020-06-12T22:25:00Z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TC101953374</vt:lpwstr>
  </property>
</Properties>
</file>