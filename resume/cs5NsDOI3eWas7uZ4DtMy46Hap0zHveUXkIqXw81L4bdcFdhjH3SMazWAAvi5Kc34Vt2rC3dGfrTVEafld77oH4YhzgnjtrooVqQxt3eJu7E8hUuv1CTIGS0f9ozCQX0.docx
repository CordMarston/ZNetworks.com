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E1AB" w14:textId="77777777" w:rsidR="00424A6B" w:rsidRPr="00DD10EF" w:rsidRDefault="00FD13F6" w:rsidP="00994B55">
      <w:pPr>
        <w:pStyle w:val="Title"/>
        <w:ind w:firstLine="720"/>
        <w:rPr>
          <w:rFonts w:ascii="Verdana" w:hAnsi="Verdana"/>
        </w:rPr>
      </w:pPr>
      <w:r>
        <w:t>‍‍</w:t>
      </w:r>
      <w:sdt>
        <w:sdtPr>
          <w:rPr>
            <w:rFonts w:ascii="Verdana" w:hAnsi="Verdana"/>
          </w:rPr>
          <w:alias w:val="Your Name"/>
          <w:tag w:val=""/>
          <w:id w:val="1246310863"/>
          <w:placeholder>
            <w:docPart w:val="37E97CB4D24F447B8DBC36259F70A4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756D">
            <w:rPr>
              <w:rFonts w:ascii="Verdana" w:hAnsi="Verdana"/>
            </w:rPr>
            <w:t>Meiyappan Palaniappa</w:t>
          </w:r>
          <w:r w:rsidR="00BE443F">
            <w:rPr>
              <w:rFonts w:ascii="Verdana" w:hAnsi="Verdana"/>
            </w:rPr>
            <w:t>n</w:t>
          </w:r>
        </w:sdtContent>
      </w:sdt>
    </w:p>
    <w:p w14:paraId="2E2C4739" w14:textId="0DDC2FC0" w:rsidR="00424A6B" w:rsidRPr="00DD10EF" w:rsidRDefault="004D27DB">
      <w:pPr>
        <w:rPr>
          <w:rFonts w:asciiTheme="majorHAnsi" w:hAnsiTheme="majorHAnsi"/>
          <w:sz w:val="22"/>
          <w:szCs w:val="22"/>
        </w:rPr>
      </w:pPr>
      <w:sdt>
        <w:sdtPr>
          <w:rPr>
            <w:rFonts w:asciiTheme="majorHAnsi" w:hAnsiTheme="majorHAnsi"/>
            <w:sz w:val="22"/>
            <w:szCs w:val="22"/>
          </w:rPr>
          <w:alias w:val="Address"/>
          <w:tag w:val=""/>
          <w:id w:val="-593780209"/>
          <w:placeholder>
            <w:docPart w:val="72ACE002DA004218965CD48508E5ABB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D10EF" w:rsidRPr="00DD10EF">
            <w:rPr>
              <w:rFonts w:asciiTheme="majorHAnsi" w:hAnsiTheme="majorHAnsi"/>
              <w:sz w:val="22"/>
              <w:szCs w:val="22"/>
            </w:rPr>
            <w:t>11</w:t>
          </w:r>
          <w:r w:rsidR="001D0CBA">
            <w:rPr>
              <w:rFonts w:asciiTheme="majorHAnsi" w:hAnsiTheme="majorHAnsi"/>
              <w:sz w:val="22"/>
              <w:szCs w:val="22"/>
            </w:rPr>
            <w:t>505</w:t>
          </w:r>
          <w:r w:rsidR="00DD10EF" w:rsidRPr="00DD10EF">
            <w:rPr>
              <w:rFonts w:asciiTheme="majorHAnsi" w:hAnsiTheme="majorHAnsi"/>
              <w:sz w:val="22"/>
              <w:szCs w:val="22"/>
            </w:rPr>
            <w:t xml:space="preserve"> </w:t>
          </w:r>
          <w:r w:rsidR="001D0CBA">
            <w:rPr>
              <w:rFonts w:asciiTheme="majorHAnsi" w:hAnsiTheme="majorHAnsi"/>
              <w:sz w:val="22"/>
              <w:szCs w:val="22"/>
            </w:rPr>
            <w:t>Riverside Drive</w:t>
          </w:r>
          <w:r w:rsidR="00DD10EF" w:rsidRPr="00DD10EF">
            <w:rPr>
              <w:rFonts w:asciiTheme="majorHAnsi" w:hAnsiTheme="majorHAnsi"/>
              <w:sz w:val="22"/>
              <w:szCs w:val="22"/>
            </w:rPr>
            <w:t>, North Hollywood, CA-91602</w:t>
          </w:r>
        </w:sdtContent>
      </w:sdt>
      <w:r w:rsidR="00FD13F6" w:rsidRPr="00DD10EF">
        <w:rPr>
          <w:rFonts w:asciiTheme="majorHAnsi" w:hAnsiTheme="majorHAnsi"/>
          <w:sz w:val="22"/>
          <w:szCs w:val="22"/>
        </w:rPr>
        <w:t> | </w:t>
      </w:r>
      <w:sdt>
        <w:sdtPr>
          <w:rPr>
            <w:rFonts w:asciiTheme="majorHAnsi" w:hAnsiTheme="majorHAnsi"/>
            <w:sz w:val="22"/>
            <w:szCs w:val="22"/>
          </w:rPr>
          <w:alias w:val="Telephone"/>
          <w:tag w:val=""/>
          <w:id w:val="-1416317146"/>
          <w:placeholder>
            <w:docPart w:val="874EA6AC7D6F40CEBCDBA7079D43604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D271C">
            <w:rPr>
              <w:rFonts w:asciiTheme="majorHAnsi" w:hAnsiTheme="majorHAnsi"/>
              <w:sz w:val="22"/>
              <w:szCs w:val="22"/>
            </w:rPr>
            <w:t>949 975 9963</w:t>
          </w:r>
        </w:sdtContent>
      </w:sdt>
      <w:r w:rsidR="00FD13F6" w:rsidRPr="00DD10EF">
        <w:rPr>
          <w:rFonts w:asciiTheme="majorHAnsi" w:hAnsiTheme="majorHAnsi"/>
          <w:sz w:val="22"/>
          <w:szCs w:val="22"/>
        </w:rPr>
        <w:t> | </w:t>
      </w:r>
      <w:sdt>
        <w:sdtPr>
          <w:rPr>
            <w:rFonts w:asciiTheme="majorHAnsi" w:hAnsiTheme="majorHAnsi"/>
            <w:sz w:val="22"/>
            <w:szCs w:val="22"/>
          </w:rPr>
          <w:alias w:val="Email"/>
          <w:tag w:val=""/>
          <w:id w:val="-391963670"/>
          <w:placeholder>
            <w:docPart w:val="8BAA3C1051B446B58FF225DED8D82FC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D10EF" w:rsidRPr="00DD10EF">
            <w:rPr>
              <w:rFonts w:asciiTheme="majorHAnsi" w:hAnsiTheme="majorHAnsi"/>
              <w:sz w:val="22"/>
              <w:szCs w:val="22"/>
            </w:rPr>
            <w:t>Meiyappan.in@gmail.com</w:t>
          </w:r>
        </w:sdtContent>
      </w:sdt>
    </w:p>
    <w:p w14:paraId="73B510F9" w14:textId="77777777" w:rsidR="00424A6B" w:rsidRDefault="00252806">
      <w:pPr>
        <w:pStyle w:val="SectionHeading"/>
        <w:spacing w:before="720"/>
      </w:pPr>
      <w:r>
        <w:t>Summary of Qualifications:</w:t>
      </w:r>
    </w:p>
    <w:p w14:paraId="0459144D" w14:textId="6EE83A1F" w:rsidR="00E67589" w:rsidRPr="000759E5" w:rsidRDefault="00252806" w:rsidP="00E67589">
      <w:pPr>
        <w:pStyle w:val="ListBullet"/>
        <w:numPr>
          <w:ilvl w:val="0"/>
          <w:numId w:val="5"/>
        </w:numPr>
        <w:rPr>
          <w:b/>
          <w:sz w:val="22"/>
          <w:szCs w:val="22"/>
        </w:rPr>
      </w:pPr>
      <w:r w:rsidRPr="0059097C">
        <w:rPr>
          <w:sz w:val="22"/>
          <w:szCs w:val="22"/>
        </w:rPr>
        <w:t xml:space="preserve">Over </w:t>
      </w:r>
      <w:r w:rsidR="004A75E1">
        <w:rPr>
          <w:sz w:val="22"/>
          <w:szCs w:val="22"/>
        </w:rPr>
        <w:t>10</w:t>
      </w:r>
      <w:r w:rsidRPr="0059097C">
        <w:rPr>
          <w:sz w:val="22"/>
          <w:szCs w:val="22"/>
        </w:rPr>
        <w:t xml:space="preserve">+ Years of Experience in </w:t>
      </w:r>
      <w:r w:rsidRPr="000759E5">
        <w:rPr>
          <w:b/>
          <w:sz w:val="22"/>
          <w:szCs w:val="22"/>
        </w:rPr>
        <w:t>Infrastructure Management</w:t>
      </w:r>
      <w:r w:rsidRPr="0059097C">
        <w:rPr>
          <w:sz w:val="22"/>
          <w:szCs w:val="22"/>
        </w:rPr>
        <w:t xml:space="preserve"> as </w:t>
      </w:r>
      <w:r w:rsidR="000759E5" w:rsidRPr="000759E5">
        <w:rPr>
          <w:b/>
          <w:sz w:val="22"/>
          <w:szCs w:val="22"/>
        </w:rPr>
        <w:t>Technical</w:t>
      </w:r>
      <w:r w:rsidR="00AC0955" w:rsidRPr="000759E5">
        <w:rPr>
          <w:b/>
          <w:sz w:val="22"/>
          <w:szCs w:val="22"/>
        </w:rPr>
        <w:t xml:space="preserve"> Analyst</w:t>
      </w:r>
    </w:p>
    <w:p w14:paraId="686C7A8E" w14:textId="12DAAF94" w:rsidR="00252806" w:rsidRDefault="00252806" w:rsidP="00252806">
      <w:pPr>
        <w:pStyle w:val="ListBullet"/>
        <w:numPr>
          <w:ilvl w:val="0"/>
          <w:numId w:val="5"/>
        </w:numPr>
        <w:rPr>
          <w:b/>
          <w:sz w:val="22"/>
          <w:szCs w:val="22"/>
        </w:rPr>
      </w:pPr>
      <w:r w:rsidRPr="0059097C">
        <w:rPr>
          <w:sz w:val="22"/>
          <w:szCs w:val="22"/>
        </w:rPr>
        <w:t xml:space="preserve">Hands on Experience in </w:t>
      </w:r>
      <w:r w:rsidRPr="004102BF">
        <w:rPr>
          <w:b/>
          <w:sz w:val="22"/>
          <w:szCs w:val="22"/>
        </w:rPr>
        <w:t>Active Directory</w:t>
      </w:r>
      <w:r w:rsidRPr="0059097C">
        <w:rPr>
          <w:sz w:val="22"/>
          <w:szCs w:val="22"/>
        </w:rPr>
        <w:t xml:space="preserve"> and ticketing tools like </w:t>
      </w:r>
      <w:r w:rsidRPr="00543108">
        <w:rPr>
          <w:b/>
          <w:sz w:val="22"/>
          <w:szCs w:val="22"/>
        </w:rPr>
        <w:t>BMC Remedy, Service Now</w:t>
      </w:r>
      <w:r w:rsidR="00B24935">
        <w:rPr>
          <w:b/>
          <w:sz w:val="22"/>
          <w:szCs w:val="22"/>
        </w:rPr>
        <w:t xml:space="preserve"> and Sales Force CRM.</w:t>
      </w:r>
    </w:p>
    <w:p w14:paraId="24A67659" w14:textId="77777777" w:rsidR="000759E5" w:rsidRDefault="000759E5" w:rsidP="00252806">
      <w:pPr>
        <w:pStyle w:val="ListBullet"/>
        <w:numPr>
          <w:ilvl w:val="0"/>
          <w:numId w:val="5"/>
        </w:numPr>
        <w:rPr>
          <w:sz w:val="22"/>
          <w:szCs w:val="22"/>
        </w:rPr>
      </w:pPr>
      <w:r w:rsidRPr="000759E5">
        <w:rPr>
          <w:sz w:val="22"/>
          <w:szCs w:val="22"/>
        </w:rPr>
        <w:t xml:space="preserve">Extensive Knowledge in </w:t>
      </w:r>
      <w:r w:rsidRPr="000759E5">
        <w:rPr>
          <w:b/>
          <w:sz w:val="22"/>
          <w:szCs w:val="22"/>
        </w:rPr>
        <w:t>Requirements Gathering</w:t>
      </w:r>
      <w:r w:rsidRPr="000759E5">
        <w:rPr>
          <w:sz w:val="22"/>
          <w:szCs w:val="22"/>
        </w:rPr>
        <w:t xml:space="preserve"> and </w:t>
      </w:r>
      <w:r w:rsidRPr="000759E5">
        <w:rPr>
          <w:b/>
          <w:sz w:val="22"/>
          <w:szCs w:val="22"/>
        </w:rPr>
        <w:t>Pattern Analysis</w:t>
      </w:r>
      <w:r w:rsidRPr="000759E5">
        <w:rPr>
          <w:sz w:val="22"/>
          <w:szCs w:val="22"/>
        </w:rPr>
        <w:t xml:space="preserve"> to predict Data flow and Business Trends</w:t>
      </w:r>
    </w:p>
    <w:p w14:paraId="2117093A" w14:textId="77777777" w:rsidR="000759E5" w:rsidRDefault="000759E5" w:rsidP="00252806">
      <w:pPr>
        <w:pStyle w:val="ListBullet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Has Experience Working on Predicting the </w:t>
      </w:r>
      <w:r w:rsidRPr="000759E5">
        <w:rPr>
          <w:b/>
          <w:sz w:val="22"/>
          <w:szCs w:val="22"/>
        </w:rPr>
        <w:t>Technical Feasibility</w:t>
      </w:r>
      <w:r>
        <w:rPr>
          <w:sz w:val="22"/>
          <w:szCs w:val="22"/>
        </w:rPr>
        <w:t xml:space="preserve"> of New Projects in terms of </w:t>
      </w:r>
      <w:r w:rsidRPr="000759E5">
        <w:rPr>
          <w:b/>
          <w:sz w:val="22"/>
          <w:szCs w:val="22"/>
        </w:rPr>
        <w:t>Hardware and Configuration Requirements</w:t>
      </w:r>
    </w:p>
    <w:p w14:paraId="0BC9C832" w14:textId="2EC68032" w:rsidR="000759E5" w:rsidRPr="000759E5" w:rsidRDefault="000759E5" w:rsidP="00252806">
      <w:pPr>
        <w:pStyle w:val="ListBullet"/>
        <w:numPr>
          <w:ilvl w:val="0"/>
          <w:numId w:val="5"/>
        </w:numPr>
        <w:rPr>
          <w:sz w:val="22"/>
          <w:szCs w:val="22"/>
        </w:rPr>
      </w:pPr>
      <w:r w:rsidRPr="000759E5">
        <w:rPr>
          <w:sz w:val="22"/>
          <w:szCs w:val="22"/>
        </w:rPr>
        <w:t xml:space="preserve">Handling Deployment of </w:t>
      </w:r>
      <w:r w:rsidR="00B24935" w:rsidRPr="000759E5">
        <w:rPr>
          <w:sz w:val="22"/>
          <w:szCs w:val="22"/>
        </w:rPr>
        <w:t>Software’s</w:t>
      </w:r>
      <w:r w:rsidRPr="000759E5">
        <w:rPr>
          <w:sz w:val="22"/>
          <w:szCs w:val="22"/>
        </w:rPr>
        <w:t xml:space="preserve">, Updates and Group Policies through </w:t>
      </w:r>
      <w:r w:rsidRPr="000759E5">
        <w:rPr>
          <w:b/>
          <w:sz w:val="22"/>
          <w:szCs w:val="22"/>
        </w:rPr>
        <w:t>SMS</w:t>
      </w:r>
      <w:r w:rsidRPr="000759E5">
        <w:rPr>
          <w:sz w:val="22"/>
          <w:szCs w:val="22"/>
        </w:rPr>
        <w:t xml:space="preserve"> and </w:t>
      </w:r>
      <w:r w:rsidRPr="000759E5">
        <w:rPr>
          <w:b/>
          <w:sz w:val="22"/>
          <w:szCs w:val="22"/>
        </w:rPr>
        <w:t>SCCM</w:t>
      </w:r>
      <w:r w:rsidRPr="000759E5">
        <w:rPr>
          <w:sz w:val="22"/>
          <w:szCs w:val="22"/>
        </w:rPr>
        <w:t xml:space="preserve"> Consoles</w:t>
      </w:r>
      <w:r>
        <w:rPr>
          <w:sz w:val="22"/>
          <w:szCs w:val="22"/>
        </w:rPr>
        <w:t>.</w:t>
      </w:r>
    </w:p>
    <w:p w14:paraId="5711DCA3" w14:textId="77777777" w:rsidR="000759E5" w:rsidRPr="000964B5" w:rsidRDefault="000759E5" w:rsidP="00252806">
      <w:pPr>
        <w:pStyle w:val="ListBullet"/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>Knowledge</w:t>
      </w:r>
      <w:r w:rsidR="00045CBD">
        <w:rPr>
          <w:b/>
          <w:sz w:val="22"/>
          <w:szCs w:val="22"/>
        </w:rPr>
        <w:t xml:space="preserve"> on </w:t>
      </w:r>
      <w:proofErr w:type="spellStart"/>
      <w:r w:rsidR="00045CBD">
        <w:rPr>
          <w:b/>
          <w:sz w:val="22"/>
          <w:szCs w:val="22"/>
        </w:rPr>
        <w:t>MyS</w:t>
      </w:r>
      <w:r>
        <w:rPr>
          <w:b/>
          <w:sz w:val="22"/>
          <w:szCs w:val="22"/>
        </w:rPr>
        <w:t>ql</w:t>
      </w:r>
      <w:proofErr w:type="spellEnd"/>
      <w:r>
        <w:rPr>
          <w:b/>
          <w:sz w:val="22"/>
          <w:szCs w:val="22"/>
        </w:rPr>
        <w:t xml:space="preserve">, MS Access, UML Workflow design </w:t>
      </w:r>
      <w:r w:rsidRPr="000759E5">
        <w:rPr>
          <w:sz w:val="22"/>
          <w:szCs w:val="22"/>
        </w:rPr>
        <w:t>and</w:t>
      </w:r>
      <w:r>
        <w:rPr>
          <w:b/>
          <w:sz w:val="22"/>
          <w:szCs w:val="22"/>
        </w:rPr>
        <w:t xml:space="preserve"> Reporting Tools.</w:t>
      </w:r>
    </w:p>
    <w:p w14:paraId="634A3513" w14:textId="77777777" w:rsidR="000964B5" w:rsidRPr="000964B5" w:rsidRDefault="000964B5" w:rsidP="00252806">
      <w:pPr>
        <w:pStyle w:val="ListBullet"/>
        <w:numPr>
          <w:ilvl w:val="0"/>
          <w:numId w:val="5"/>
        </w:numPr>
        <w:rPr>
          <w:sz w:val="22"/>
          <w:szCs w:val="22"/>
        </w:rPr>
      </w:pPr>
      <w:r w:rsidRPr="000964B5">
        <w:rPr>
          <w:sz w:val="22"/>
          <w:szCs w:val="22"/>
        </w:rPr>
        <w:t xml:space="preserve">Experience with </w:t>
      </w:r>
      <w:r w:rsidRPr="000964B5">
        <w:rPr>
          <w:b/>
          <w:sz w:val="22"/>
          <w:szCs w:val="22"/>
        </w:rPr>
        <w:t>MS Visio</w:t>
      </w:r>
      <w:r w:rsidRPr="000964B5">
        <w:rPr>
          <w:sz w:val="22"/>
          <w:szCs w:val="22"/>
        </w:rPr>
        <w:t xml:space="preserve"> and </w:t>
      </w:r>
      <w:r w:rsidRPr="000964B5">
        <w:rPr>
          <w:b/>
          <w:sz w:val="22"/>
          <w:szCs w:val="22"/>
        </w:rPr>
        <w:t>Business Intelligence Tools</w:t>
      </w:r>
    </w:p>
    <w:p w14:paraId="30E30E44" w14:textId="77777777" w:rsidR="00E67589" w:rsidRPr="0059097C" w:rsidRDefault="00E67589" w:rsidP="00252806">
      <w:pPr>
        <w:pStyle w:val="ListBulle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Worked in </w:t>
      </w:r>
      <w:r w:rsidRPr="00543108">
        <w:rPr>
          <w:b/>
          <w:sz w:val="22"/>
          <w:szCs w:val="22"/>
        </w:rPr>
        <w:t>Microsoft Exchange</w:t>
      </w:r>
      <w:r>
        <w:rPr>
          <w:sz w:val="22"/>
          <w:szCs w:val="22"/>
        </w:rPr>
        <w:t xml:space="preserve"> Server Admin tasks</w:t>
      </w:r>
      <w:r w:rsidR="000759E5">
        <w:rPr>
          <w:sz w:val="22"/>
          <w:szCs w:val="22"/>
        </w:rPr>
        <w:t xml:space="preserve"> and handled all </w:t>
      </w:r>
      <w:r w:rsidR="000759E5" w:rsidRPr="000759E5">
        <w:rPr>
          <w:b/>
          <w:sz w:val="22"/>
          <w:szCs w:val="22"/>
        </w:rPr>
        <w:t>User Admin</w:t>
      </w:r>
      <w:r w:rsidR="000759E5">
        <w:rPr>
          <w:sz w:val="22"/>
          <w:szCs w:val="22"/>
        </w:rPr>
        <w:t xml:space="preserve"> Privileges</w:t>
      </w:r>
    </w:p>
    <w:p w14:paraId="11A723EB" w14:textId="77777777" w:rsidR="00252806" w:rsidRDefault="00252806" w:rsidP="00252806">
      <w:pPr>
        <w:pStyle w:val="ListBullet"/>
        <w:numPr>
          <w:ilvl w:val="0"/>
          <w:numId w:val="5"/>
        </w:numPr>
      </w:pPr>
      <w:r w:rsidRPr="0059097C">
        <w:rPr>
          <w:sz w:val="22"/>
          <w:szCs w:val="22"/>
        </w:rPr>
        <w:t xml:space="preserve">Completed </w:t>
      </w:r>
      <w:r w:rsidRPr="000964B5">
        <w:rPr>
          <w:b/>
          <w:sz w:val="22"/>
          <w:szCs w:val="22"/>
        </w:rPr>
        <w:t>ITIL V3</w:t>
      </w:r>
      <w:r w:rsidRPr="0059097C">
        <w:rPr>
          <w:sz w:val="22"/>
          <w:szCs w:val="22"/>
        </w:rPr>
        <w:t xml:space="preserve"> Foundation Certification</w:t>
      </w:r>
      <w:r>
        <w:t>.</w:t>
      </w:r>
    </w:p>
    <w:p w14:paraId="5419A059" w14:textId="77777777" w:rsidR="001566A9" w:rsidRDefault="001566A9" w:rsidP="001566A9">
      <w:pPr>
        <w:pStyle w:val="ListBullet"/>
        <w:numPr>
          <w:ilvl w:val="0"/>
          <w:numId w:val="5"/>
        </w:numPr>
        <w:rPr>
          <w:sz w:val="22"/>
          <w:szCs w:val="22"/>
        </w:rPr>
      </w:pPr>
      <w:r w:rsidRPr="0059097C">
        <w:rPr>
          <w:sz w:val="22"/>
          <w:szCs w:val="22"/>
        </w:rPr>
        <w:t xml:space="preserve">Ability to handle multiple crisis </w:t>
      </w:r>
      <w:r w:rsidR="00AD1449">
        <w:rPr>
          <w:sz w:val="22"/>
          <w:szCs w:val="22"/>
        </w:rPr>
        <w:t>situations/Outages concurrently</w:t>
      </w:r>
      <w:r w:rsidR="000964B5">
        <w:rPr>
          <w:sz w:val="22"/>
          <w:szCs w:val="22"/>
        </w:rPr>
        <w:t xml:space="preserve">, Handling </w:t>
      </w:r>
      <w:r w:rsidR="000964B5" w:rsidRPr="000964B5">
        <w:rPr>
          <w:b/>
          <w:sz w:val="22"/>
          <w:szCs w:val="22"/>
        </w:rPr>
        <w:t>Priority Issues</w:t>
      </w:r>
      <w:r w:rsidR="000964B5">
        <w:rPr>
          <w:sz w:val="22"/>
          <w:szCs w:val="22"/>
        </w:rPr>
        <w:t xml:space="preserve"> with </w:t>
      </w:r>
      <w:r w:rsidR="000964B5" w:rsidRPr="000964B5">
        <w:rPr>
          <w:b/>
          <w:sz w:val="22"/>
          <w:szCs w:val="22"/>
        </w:rPr>
        <w:t>Severe Impact</w:t>
      </w:r>
      <w:r w:rsidR="000964B5">
        <w:rPr>
          <w:sz w:val="22"/>
          <w:szCs w:val="22"/>
        </w:rPr>
        <w:t xml:space="preserve">. </w:t>
      </w:r>
    </w:p>
    <w:p w14:paraId="76295616" w14:textId="77777777" w:rsidR="000964B5" w:rsidRDefault="000964B5" w:rsidP="001566A9">
      <w:pPr>
        <w:pStyle w:val="ListBulle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Has Experience Doing </w:t>
      </w:r>
      <w:r w:rsidRPr="000964B5">
        <w:rPr>
          <w:b/>
          <w:sz w:val="22"/>
          <w:szCs w:val="22"/>
        </w:rPr>
        <w:t>Quality Audits</w:t>
      </w:r>
      <w:r>
        <w:rPr>
          <w:sz w:val="22"/>
          <w:szCs w:val="22"/>
        </w:rPr>
        <w:t xml:space="preserve"> on the resolutions provided to the Users.</w:t>
      </w:r>
    </w:p>
    <w:p w14:paraId="2AD88F71" w14:textId="77777777" w:rsidR="00252806" w:rsidRDefault="00252806" w:rsidP="00252806">
      <w:pPr>
        <w:pStyle w:val="SectionHeading"/>
      </w:pPr>
      <w:r w:rsidRPr="00252806">
        <w:t>Core Competencies</w:t>
      </w:r>
      <w:r>
        <w:t>:</w:t>
      </w:r>
    </w:p>
    <w:p w14:paraId="5103A8DB" w14:textId="0B6CC370" w:rsidR="00252806" w:rsidRPr="0059097C" w:rsidRDefault="004A75E1" w:rsidP="0025280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Quality/Technical Analyst</w:t>
      </w:r>
    </w:p>
    <w:p w14:paraId="3857E406" w14:textId="0076F544" w:rsidR="00B24935" w:rsidRPr="00B24935" w:rsidRDefault="00252806" w:rsidP="00B2493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097C">
        <w:rPr>
          <w:sz w:val="22"/>
          <w:szCs w:val="22"/>
        </w:rPr>
        <w:t>Project Management</w:t>
      </w:r>
    </w:p>
    <w:p w14:paraId="6CB956A9" w14:textId="404A4DB4" w:rsidR="00252806" w:rsidRDefault="00252806" w:rsidP="0025280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097C">
        <w:rPr>
          <w:sz w:val="22"/>
          <w:szCs w:val="22"/>
        </w:rPr>
        <w:t>Business Contingency planning</w:t>
      </w:r>
    </w:p>
    <w:p w14:paraId="7D93BD04" w14:textId="2955970D" w:rsidR="004A75E1" w:rsidRPr="0059097C" w:rsidRDefault="004A75E1" w:rsidP="0025280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Administering Business Apps</w:t>
      </w:r>
      <w:r w:rsidR="00B83C71">
        <w:rPr>
          <w:sz w:val="22"/>
          <w:szCs w:val="22"/>
        </w:rPr>
        <w:t xml:space="preserve"> and Major Incident handling</w:t>
      </w:r>
    </w:p>
    <w:p w14:paraId="1D3E738E" w14:textId="77777777" w:rsidR="00252806" w:rsidRPr="0059097C" w:rsidRDefault="00252806" w:rsidP="0025280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097C">
        <w:rPr>
          <w:sz w:val="22"/>
          <w:szCs w:val="22"/>
        </w:rPr>
        <w:t>Migration of Projects/ Project Transition</w:t>
      </w:r>
    </w:p>
    <w:p w14:paraId="5F53B496" w14:textId="5014D4B8" w:rsidR="009C112C" w:rsidRPr="00B83C71" w:rsidRDefault="009C112C" w:rsidP="00B83C7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097C">
        <w:rPr>
          <w:sz w:val="22"/>
          <w:szCs w:val="22"/>
        </w:rPr>
        <w:t>Developing Technical manual/documentation</w:t>
      </w:r>
    </w:p>
    <w:p w14:paraId="2943CE36" w14:textId="77777777" w:rsidR="00B33761" w:rsidRDefault="00B33761" w:rsidP="00B33761">
      <w:pPr>
        <w:pStyle w:val="SectionHeading"/>
      </w:pPr>
      <w:r>
        <w:t>Education</w:t>
      </w:r>
    </w:p>
    <w:p w14:paraId="294AC0CA" w14:textId="77777777" w:rsidR="00B33761" w:rsidRPr="00464320" w:rsidRDefault="00B33761" w:rsidP="00B33761">
      <w:pPr>
        <w:pStyle w:val="Subsection"/>
      </w:pPr>
      <w:r w:rsidRPr="00464320">
        <w:t>California University of Management and Sciences, Anaheim</w:t>
      </w:r>
      <w:r>
        <w:t>, CA</w:t>
      </w:r>
    </w:p>
    <w:p w14:paraId="33D2D0B0" w14:textId="40365B61" w:rsidR="00B33761" w:rsidRDefault="00B33761" w:rsidP="00B33761">
      <w:pPr>
        <w:pStyle w:val="Subsection"/>
        <w:spacing w:before="100"/>
      </w:pPr>
      <w:r>
        <w:t>MS – CIS Computer information system |</w:t>
      </w:r>
      <w:r w:rsidR="00EE53EE">
        <w:t xml:space="preserve"> </w:t>
      </w:r>
      <w:r w:rsidR="00772424">
        <w:t>Complet</w:t>
      </w:r>
      <w:r w:rsidR="00B122E8">
        <w:t>ed</w:t>
      </w:r>
      <w:r w:rsidR="00CD53E5">
        <w:t xml:space="preserve"> jun</w:t>
      </w:r>
      <w:r w:rsidR="000114FC">
        <w:t xml:space="preserve"> </w:t>
      </w:r>
      <w:r w:rsidR="00EE53EE">
        <w:t>2017</w:t>
      </w:r>
    </w:p>
    <w:p w14:paraId="399CB878" w14:textId="77777777" w:rsidR="00B33761" w:rsidRDefault="00B33761" w:rsidP="00B33761">
      <w:pPr>
        <w:pStyle w:val="Subsection"/>
      </w:pPr>
      <w:r>
        <w:t>KLN College of engineering, Madurai, india</w:t>
      </w:r>
    </w:p>
    <w:p w14:paraId="4C5DA6D7" w14:textId="77777777" w:rsidR="00B33761" w:rsidRPr="004C18F6" w:rsidRDefault="00B33761" w:rsidP="00B33761">
      <w:pPr>
        <w:pStyle w:val="ListBullet"/>
        <w:numPr>
          <w:ilvl w:val="0"/>
          <w:numId w:val="0"/>
        </w:numPr>
        <w:ind w:left="144" w:hanging="144"/>
        <w:rPr>
          <w:b/>
        </w:rPr>
      </w:pPr>
      <w:r w:rsidRPr="004C18F6">
        <w:rPr>
          <w:b/>
        </w:rPr>
        <w:t>MCA – MASTERS IN COMPUTER APPLICATION</w:t>
      </w:r>
      <w:r>
        <w:rPr>
          <w:b/>
        </w:rPr>
        <w:t xml:space="preserve"> | COMPLETED MAY 2007</w:t>
      </w:r>
    </w:p>
    <w:p w14:paraId="3FD65861" w14:textId="77777777" w:rsidR="00B33761" w:rsidRDefault="00B33761" w:rsidP="00B33761">
      <w:pPr>
        <w:pStyle w:val="Subsection"/>
      </w:pPr>
      <w:r>
        <w:t>LOYOLA COLLEGE, CHENNAI, INDIA</w:t>
      </w:r>
    </w:p>
    <w:p w14:paraId="1D0945A6" w14:textId="77777777" w:rsidR="00B33761" w:rsidRPr="004C18F6" w:rsidRDefault="00B33761" w:rsidP="00B33761">
      <w:pPr>
        <w:pStyle w:val="ListBullet"/>
        <w:numPr>
          <w:ilvl w:val="0"/>
          <w:numId w:val="0"/>
        </w:numPr>
        <w:ind w:left="144" w:hanging="144"/>
        <w:rPr>
          <w:b/>
        </w:rPr>
      </w:pPr>
      <w:r w:rsidRPr="004C18F6">
        <w:rPr>
          <w:b/>
        </w:rPr>
        <w:t>B.COM – BACHELORS IN COMMERCE</w:t>
      </w:r>
      <w:r>
        <w:rPr>
          <w:b/>
        </w:rPr>
        <w:t xml:space="preserve"> | COMPLETED MAY 2003</w:t>
      </w:r>
    </w:p>
    <w:p w14:paraId="07C1C4EE" w14:textId="591FCE2A" w:rsidR="009C112C" w:rsidRDefault="0059097C" w:rsidP="009C112C">
      <w:pPr>
        <w:pStyle w:val="SectionHeading"/>
      </w:pPr>
      <w:r>
        <w:lastRenderedPageBreak/>
        <w:t xml:space="preserve">Professional </w:t>
      </w:r>
      <w:r w:rsidR="009C112C">
        <w:t>Experience</w:t>
      </w:r>
    </w:p>
    <w:p w14:paraId="343518B2" w14:textId="4A16B86B" w:rsidR="00D15CFB" w:rsidRDefault="00D15CFB" w:rsidP="00D15CFB"/>
    <w:p w14:paraId="64ADAF8B" w14:textId="45B3AC76" w:rsidR="00D15CFB" w:rsidRDefault="00D15CFB" w:rsidP="00D15CFB">
      <w:pPr>
        <w:rPr>
          <w:b/>
          <w:szCs w:val="18"/>
        </w:rPr>
      </w:pPr>
      <w:r w:rsidRPr="00D15CFB">
        <w:rPr>
          <w:b/>
          <w:szCs w:val="18"/>
        </w:rPr>
        <w:t xml:space="preserve">SKILLS GLOBAL LLC, WOODLAND HILLS, CA | TECHNICAL ANALYST | JAN 2019 </w:t>
      </w:r>
      <w:r>
        <w:rPr>
          <w:b/>
          <w:szCs w:val="18"/>
        </w:rPr>
        <w:t>–</w:t>
      </w:r>
      <w:r w:rsidRPr="00D15CFB">
        <w:rPr>
          <w:b/>
          <w:szCs w:val="18"/>
        </w:rPr>
        <w:t xml:space="preserve"> Present</w:t>
      </w:r>
    </w:p>
    <w:p w14:paraId="4B145ECB" w14:textId="130D3799" w:rsidR="00D15CFB" w:rsidRPr="00DA25DB" w:rsidRDefault="00D15CFB" w:rsidP="00D15CFB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A25DB">
        <w:rPr>
          <w:sz w:val="22"/>
          <w:szCs w:val="22"/>
        </w:rPr>
        <w:t xml:space="preserve">Was the </w:t>
      </w:r>
      <w:r w:rsidRPr="00DA25DB">
        <w:rPr>
          <w:b/>
          <w:sz w:val="22"/>
          <w:szCs w:val="22"/>
        </w:rPr>
        <w:t>SPOC</w:t>
      </w:r>
      <w:r w:rsidRPr="00DA25DB">
        <w:rPr>
          <w:sz w:val="22"/>
          <w:szCs w:val="22"/>
        </w:rPr>
        <w:t xml:space="preserve"> </w:t>
      </w:r>
      <w:r w:rsidR="00C64295" w:rsidRPr="00DA25DB">
        <w:rPr>
          <w:sz w:val="22"/>
          <w:szCs w:val="22"/>
        </w:rPr>
        <w:t>(Single</w:t>
      </w:r>
      <w:r w:rsidRPr="00DA25DB">
        <w:rPr>
          <w:sz w:val="22"/>
          <w:szCs w:val="22"/>
        </w:rPr>
        <w:t xml:space="preserve"> Point of </w:t>
      </w:r>
      <w:r w:rsidR="00C64295" w:rsidRPr="00DA25DB">
        <w:rPr>
          <w:sz w:val="22"/>
          <w:szCs w:val="22"/>
        </w:rPr>
        <w:t>Contact)</w:t>
      </w:r>
      <w:r w:rsidRPr="00DA25DB">
        <w:rPr>
          <w:sz w:val="22"/>
          <w:szCs w:val="22"/>
        </w:rPr>
        <w:t xml:space="preserve"> for all IT Issues reported by Users of our ABA Software </w:t>
      </w:r>
    </w:p>
    <w:p w14:paraId="7D1AA678" w14:textId="4DFDF5B6" w:rsidR="00C64295" w:rsidRPr="00DA25DB" w:rsidRDefault="00C64295" w:rsidP="00D15CFB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A25DB">
        <w:rPr>
          <w:sz w:val="22"/>
          <w:szCs w:val="22"/>
        </w:rPr>
        <w:t xml:space="preserve">Provided Internal Technical support to all Business and </w:t>
      </w:r>
      <w:r w:rsidRPr="00DA25DB">
        <w:rPr>
          <w:b/>
          <w:sz w:val="22"/>
          <w:szCs w:val="22"/>
        </w:rPr>
        <w:t>ABA</w:t>
      </w:r>
      <w:r w:rsidRPr="00DA25DB">
        <w:rPr>
          <w:sz w:val="22"/>
          <w:szCs w:val="22"/>
        </w:rPr>
        <w:t xml:space="preserve"> Software used by Therapists for Treatment of Autistic Kids. </w:t>
      </w:r>
    </w:p>
    <w:p w14:paraId="22C81592" w14:textId="73374F0F" w:rsidR="00C64295" w:rsidRPr="00DA25DB" w:rsidRDefault="00C64295" w:rsidP="00D15CFB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A25DB">
        <w:rPr>
          <w:sz w:val="22"/>
          <w:szCs w:val="22"/>
        </w:rPr>
        <w:t xml:space="preserve">Handled Calls/Emails/Chats from Users as per </w:t>
      </w:r>
      <w:r w:rsidRPr="00DA25DB">
        <w:rPr>
          <w:b/>
          <w:sz w:val="22"/>
          <w:szCs w:val="22"/>
        </w:rPr>
        <w:t>HIPPA</w:t>
      </w:r>
      <w:r w:rsidRPr="00DA25DB">
        <w:rPr>
          <w:sz w:val="22"/>
          <w:szCs w:val="22"/>
        </w:rPr>
        <w:t xml:space="preserve"> Compliance as it was a healthcare domain </w:t>
      </w:r>
    </w:p>
    <w:p w14:paraId="2BE0EBFC" w14:textId="5B82D29F" w:rsidR="00C64295" w:rsidRPr="00DA25DB" w:rsidRDefault="00C64295" w:rsidP="00D15CFB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A25DB">
        <w:rPr>
          <w:sz w:val="22"/>
          <w:szCs w:val="22"/>
        </w:rPr>
        <w:t>A</w:t>
      </w:r>
      <w:r w:rsidR="00697245" w:rsidRPr="00DA25DB">
        <w:rPr>
          <w:sz w:val="22"/>
          <w:szCs w:val="22"/>
        </w:rPr>
        <w:t>dministrator for</w:t>
      </w:r>
      <w:r w:rsidRPr="00DA25DB">
        <w:rPr>
          <w:sz w:val="22"/>
          <w:szCs w:val="22"/>
        </w:rPr>
        <w:t xml:space="preserve"> following </w:t>
      </w:r>
      <w:proofErr w:type="gramStart"/>
      <w:r w:rsidRPr="00DA25DB">
        <w:rPr>
          <w:sz w:val="22"/>
          <w:szCs w:val="22"/>
        </w:rPr>
        <w:t>Apps :</w:t>
      </w:r>
      <w:proofErr w:type="gramEnd"/>
      <w:r w:rsidRPr="00DA25DB">
        <w:rPr>
          <w:sz w:val="22"/>
          <w:szCs w:val="22"/>
        </w:rPr>
        <w:t xml:space="preserve"> </w:t>
      </w:r>
      <w:r w:rsidRPr="00DA25DB">
        <w:rPr>
          <w:b/>
          <w:sz w:val="22"/>
          <w:szCs w:val="22"/>
        </w:rPr>
        <w:t>JIRA</w:t>
      </w:r>
      <w:r w:rsidR="00697245" w:rsidRPr="00DA25DB">
        <w:rPr>
          <w:b/>
          <w:sz w:val="22"/>
          <w:szCs w:val="22"/>
        </w:rPr>
        <w:t>,</w:t>
      </w:r>
      <w:r w:rsidRPr="00DA25DB">
        <w:rPr>
          <w:b/>
          <w:sz w:val="22"/>
          <w:szCs w:val="22"/>
        </w:rPr>
        <w:t xml:space="preserve"> Salesforce</w:t>
      </w:r>
      <w:r w:rsidR="00697245" w:rsidRPr="00DA25DB">
        <w:rPr>
          <w:b/>
          <w:sz w:val="22"/>
          <w:szCs w:val="22"/>
        </w:rPr>
        <w:t>,</w:t>
      </w:r>
      <w:r w:rsidRPr="00DA25DB">
        <w:rPr>
          <w:b/>
          <w:sz w:val="22"/>
          <w:szCs w:val="22"/>
        </w:rPr>
        <w:t xml:space="preserve"> </w:t>
      </w:r>
      <w:r w:rsidR="00697245" w:rsidRPr="00DA25DB">
        <w:rPr>
          <w:b/>
          <w:sz w:val="22"/>
          <w:szCs w:val="22"/>
        </w:rPr>
        <w:t xml:space="preserve">Office365, Zendesk, Max UC Softphone, Time Trade, Calendly, Zoom, </w:t>
      </w:r>
      <w:proofErr w:type="spellStart"/>
      <w:r w:rsidR="00697245" w:rsidRPr="00DA25DB">
        <w:rPr>
          <w:b/>
          <w:sz w:val="22"/>
          <w:szCs w:val="22"/>
        </w:rPr>
        <w:t>Airtable</w:t>
      </w:r>
      <w:proofErr w:type="spellEnd"/>
      <w:r w:rsidR="00697245" w:rsidRPr="00DA25DB">
        <w:rPr>
          <w:b/>
          <w:sz w:val="22"/>
          <w:szCs w:val="22"/>
        </w:rPr>
        <w:t>, Asana</w:t>
      </w:r>
      <w:r w:rsidR="00697245" w:rsidRPr="00DA25DB">
        <w:rPr>
          <w:sz w:val="22"/>
          <w:szCs w:val="22"/>
        </w:rPr>
        <w:t xml:space="preserve">  </w:t>
      </w:r>
    </w:p>
    <w:p w14:paraId="44D70490" w14:textId="58746497" w:rsidR="00697245" w:rsidRPr="00DA25DB" w:rsidRDefault="00697245" w:rsidP="00D15CFB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A25DB">
        <w:rPr>
          <w:sz w:val="22"/>
          <w:szCs w:val="22"/>
        </w:rPr>
        <w:t>Testing Mobile Apps before every sprint release</w:t>
      </w:r>
    </w:p>
    <w:p w14:paraId="6A98FED0" w14:textId="7831C461" w:rsidR="00697245" w:rsidRPr="00DA25DB" w:rsidRDefault="00697245" w:rsidP="00D15CFB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A25DB">
        <w:rPr>
          <w:sz w:val="22"/>
          <w:szCs w:val="22"/>
        </w:rPr>
        <w:t>Submitting and Validating the feasibility of all enhancement requests to developers</w:t>
      </w:r>
    </w:p>
    <w:p w14:paraId="7AB731D1" w14:textId="3FD7694A" w:rsidR="00697245" w:rsidRPr="00DA25DB" w:rsidRDefault="00697245" w:rsidP="00DA25DB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A25DB">
        <w:rPr>
          <w:sz w:val="22"/>
          <w:szCs w:val="22"/>
        </w:rPr>
        <w:t xml:space="preserve">Providing Hardware and Software support to all Internal employees and also setting up their new user accounts </w:t>
      </w:r>
    </w:p>
    <w:p w14:paraId="40F0D8BB" w14:textId="72B758D2" w:rsidR="00132583" w:rsidRPr="00DA25DB" w:rsidRDefault="00132583" w:rsidP="00132583">
      <w:pPr>
        <w:rPr>
          <w:sz w:val="22"/>
          <w:szCs w:val="22"/>
        </w:rPr>
      </w:pPr>
    </w:p>
    <w:p w14:paraId="7ED756CA" w14:textId="15E4DD11" w:rsidR="00132583" w:rsidRDefault="00132583" w:rsidP="00132583">
      <w:pPr>
        <w:pStyle w:val="Subsection"/>
      </w:pPr>
      <w:r w:rsidRPr="00132583">
        <w:t>W</w:t>
      </w:r>
      <w:r>
        <w:t>OLFCOM</w:t>
      </w:r>
      <w:r w:rsidRPr="00132583">
        <w:t xml:space="preserve"> Technologies</w:t>
      </w:r>
      <w:r>
        <w:t>, Pasadena, ca| Technica</w:t>
      </w:r>
      <w:r w:rsidR="00D15CFB">
        <w:t>l executive| June 2017 – DEC 2019</w:t>
      </w:r>
    </w:p>
    <w:p w14:paraId="0E2EDCD7" w14:textId="53A84D6B" w:rsidR="00D43BE5" w:rsidRDefault="00D43BE5" w:rsidP="00132583">
      <w:pPr>
        <w:pStyle w:val="Subsection"/>
      </w:pPr>
    </w:p>
    <w:p w14:paraId="4E542701" w14:textId="2A2B4423" w:rsidR="00132583" w:rsidRDefault="00D43BE5" w:rsidP="00D43BE5">
      <w:pPr>
        <w:pStyle w:val="ListBullet"/>
        <w:numPr>
          <w:ilvl w:val="0"/>
          <w:numId w:val="22"/>
        </w:numPr>
      </w:pPr>
      <w:r>
        <w:rPr>
          <w:sz w:val="22"/>
          <w:szCs w:val="22"/>
        </w:rPr>
        <w:t xml:space="preserve">Deploying the </w:t>
      </w:r>
      <w:r w:rsidRPr="000B31CA">
        <w:rPr>
          <w:b/>
          <w:sz w:val="22"/>
          <w:szCs w:val="22"/>
        </w:rPr>
        <w:t>Evidence Management software</w:t>
      </w:r>
      <w:r>
        <w:rPr>
          <w:sz w:val="22"/>
          <w:szCs w:val="22"/>
        </w:rPr>
        <w:t xml:space="preserve"> to Law enforcement agencies by delivering it through </w:t>
      </w:r>
      <w:r w:rsidRPr="000B31CA">
        <w:rPr>
          <w:b/>
          <w:sz w:val="22"/>
          <w:szCs w:val="22"/>
        </w:rPr>
        <w:t>Virtual machines</w:t>
      </w:r>
      <w:r>
        <w:rPr>
          <w:sz w:val="22"/>
          <w:szCs w:val="22"/>
        </w:rPr>
        <w:t>.</w:t>
      </w:r>
    </w:p>
    <w:p w14:paraId="1DF623BF" w14:textId="0979F4A3" w:rsidR="00132583" w:rsidRDefault="00D43BE5" w:rsidP="00801A9B">
      <w:pPr>
        <w:pStyle w:val="ListBulle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Working with Law Enforcement Agencies by </w:t>
      </w:r>
      <w:r w:rsidRPr="00BD53B4">
        <w:rPr>
          <w:b/>
          <w:sz w:val="22"/>
          <w:szCs w:val="22"/>
        </w:rPr>
        <w:t>customizing</w:t>
      </w:r>
      <w:r>
        <w:rPr>
          <w:sz w:val="22"/>
          <w:szCs w:val="22"/>
        </w:rPr>
        <w:t xml:space="preserve"> the Digital Evidence Management System after collecting the requirements from client based on their work flow</w:t>
      </w:r>
      <w:r w:rsidR="000618A4">
        <w:rPr>
          <w:sz w:val="22"/>
          <w:szCs w:val="22"/>
        </w:rPr>
        <w:t xml:space="preserve"> and Needs</w:t>
      </w:r>
    </w:p>
    <w:p w14:paraId="4D883ECD" w14:textId="26AAD1BB" w:rsidR="00D43BE5" w:rsidRPr="00BD53B4" w:rsidRDefault="00D43BE5" w:rsidP="00801A9B">
      <w:pPr>
        <w:pStyle w:val="ListBullet"/>
        <w:numPr>
          <w:ilvl w:val="0"/>
          <w:numId w:val="2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Managing all Technical issues in terms of </w:t>
      </w:r>
      <w:r w:rsidRPr="00BD53B4">
        <w:rPr>
          <w:b/>
          <w:sz w:val="22"/>
          <w:szCs w:val="22"/>
        </w:rPr>
        <w:t>hardware, Software and Storage solutions</w:t>
      </w:r>
    </w:p>
    <w:p w14:paraId="023CB579" w14:textId="2EE09A37" w:rsidR="000618A4" w:rsidRPr="00BD53B4" w:rsidRDefault="000618A4" w:rsidP="00801A9B">
      <w:pPr>
        <w:pStyle w:val="ListBullet"/>
        <w:numPr>
          <w:ilvl w:val="0"/>
          <w:numId w:val="2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Creating and Managing Customer Accounts in </w:t>
      </w:r>
      <w:r w:rsidRPr="00BD53B4">
        <w:rPr>
          <w:b/>
          <w:sz w:val="22"/>
          <w:szCs w:val="22"/>
        </w:rPr>
        <w:t xml:space="preserve">Sales Force. </w:t>
      </w:r>
    </w:p>
    <w:p w14:paraId="28F47240" w14:textId="5D4417A0" w:rsidR="00D43BE5" w:rsidRDefault="00D43BE5" w:rsidP="00801A9B">
      <w:pPr>
        <w:pStyle w:val="ListBullet"/>
        <w:numPr>
          <w:ilvl w:val="0"/>
          <w:numId w:val="20"/>
        </w:numPr>
        <w:rPr>
          <w:sz w:val="22"/>
          <w:szCs w:val="22"/>
        </w:rPr>
      </w:pPr>
      <w:r w:rsidRPr="00BD53B4">
        <w:rPr>
          <w:b/>
          <w:sz w:val="22"/>
          <w:szCs w:val="22"/>
        </w:rPr>
        <w:t>On call support</w:t>
      </w:r>
      <w:r>
        <w:rPr>
          <w:sz w:val="22"/>
          <w:szCs w:val="22"/>
        </w:rPr>
        <w:t xml:space="preserve"> to Police Officers </w:t>
      </w:r>
      <w:r w:rsidR="000618A4">
        <w:rPr>
          <w:sz w:val="22"/>
          <w:szCs w:val="22"/>
        </w:rPr>
        <w:t>and other security and detective agencies by</w:t>
      </w:r>
      <w:r>
        <w:rPr>
          <w:sz w:val="22"/>
          <w:szCs w:val="22"/>
        </w:rPr>
        <w:t xml:space="preserve"> troubleshooting problems with </w:t>
      </w:r>
      <w:r w:rsidR="000618A4">
        <w:rPr>
          <w:sz w:val="22"/>
          <w:szCs w:val="22"/>
        </w:rPr>
        <w:t xml:space="preserve">Evidence Management Software, </w:t>
      </w:r>
      <w:r>
        <w:rPr>
          <w:sz w:val="22"/>
          <w:szCs w:val="22"/>
        </w:rPr>
        <w:t>Body cameras, Storage Database, Retention Policies</w:t>
      </w:r>
      <w:r w:rsidR="000618A4">
        <w:rPr>
          <w:sz w:val="22"/>
          <w:szCs w:val="22"/>
        </w:rPr>
        <w:t>,</w:t>
      </w:r>
      <w:r>
        <w:rPr>
          <w:sz w:val="22"/>
          <w:szCs w:val="22"/>
        </w:rPr>
        <w:t xml:space="preserve"> Storage Servers</w:t>
      </w:r>
      <w:r w:rsidR="000618A4">
        <w:rPr>
          <w:sz w:val="22"/>
          <w:szCs w:val="22"/>
        </w:rPr>
        <w:t xml:space="preserve"> and In-car Systems.</w:t>
      </w:r>
    </w:p>
    <w:p w14:paraId="68287FC6" w14:textId="4A465B0F" w:rsidR="000618A4" w:rsidRDefault="000618A4" w:rsidP="00801A9B">
      <w:pPr>
        <w:pStyle w:val="ListBulle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Providing Demo to Customers who are on Trial Period by giving them an in-depth </w:t>
      </w:r>
      <w:r w:rsidRPr="00BD53B4">
        <w:rPr>
          <w:b/>
          <w:sz w:val="22"/>
          <w:szCs w:val="22"/>
        </w:rPr>
        <w:t>presentation</w:t>
      </w:r>
      <w:r>
        <w:rPr>
          <w:sz w:val="22"/>
          <w:szCs w:val="22"/>
        </w:rPr>
        <w:t xml:space="preserve"> on the Evidence Management Software and answering all queries. </w:t>
      </w:r>
    </w:p>
    <w:p w14:paraId="2D95CC68" w14:textId="3A7EA339" w:rsidR="00605390" w:rsidRDefault="000618A4" w:rsidP="00801A9B">
      <w:pPr>
        <w:pStyle w:val="ListBulle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Ticketing Tool used currently is </w:t>
      </w:r>
      <w:r w:rsidR="00605390">
        <w:rPr>
          <w:sz w:val="22"/>
          <w:szCs w:val="22"/>
        </w:rPr>
        <w:t>Salesforce</w:t>
      </w:r>
      <w:r>
        <w:rPr>
          <w:sz w:val="22"/>
          <w:szCs w:val="22"/>
        </w:rPr>
        <w:t>.</w:t>
      </w:r>
      <w:r w:rsidR="00605390">
        <w:rPr>
          <w:sz w:val="22"/>
          <w:szCs w:val="22"/>
        </w:rPr>
        <w:t xml:space="preserve">  Remote Tool : Team Viewer. </w:t>
      </w:r>
    </w:p>
    <w:p w14:paraId="181C2ECD" w14:textId="1330051F" w:rsidR="00605390" w:rsidRDefault="00605390" w:rsidP="00801A9B">
      <w:pPr>
        <w:pStyle w:val="ListBulle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Converting Leads to Opportunities and thereby interacting with Potential customers to know their needs to create business for us </w:t>
      </w:r>
      <w:r w:rsidR="002D0E05">
        <w:rPr>
          <w:sz w:val="22"/>
          <w:szCs w:val="22"/>
        </w:rPr>
        <w:t>and</w:t>
      </w:r>
      <w:r>
        <w:rPr>
          <w:sz w:val="22"/>
          <w:szCs w:val="22"/>
        </w:rPr>
        <w:t xml:space="preserve"> regularly following up with existing customers to get their reviews </w:t>
      </w:r>
      <w:r w:rsidR="00A1057B">
        <w:rPr>
          <w:sz w:val="22"/>
          <w:szCs w:val="22"/>
        </w:rPr>
        <w:t xml:space="preserve">and recommendations </w:t>
      </w:r>
      <w:r>
        <w:rPr>
          <w:sz w:val="22"/>
          <w:szCs w:val="22"/>
        </w:rPr>
        <w:t>on the products</w:t>
      </w:r>
    </w:p>
    <w:p w14:paraId="08202C90" w14:textId="3E4D673F" w:rsidR="000618A4" w:rsidRPr="00801A9B" w:rsidRDefault="00605390" w:rsidP="00801A9B">
      <w:pPr>
        <w:pStyle w:val="ListBulle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Regular Maintenance and Deployment of Patches to all clients periodically by remoting into the Virtual Machines whenever a new update is released to the product. </w:t>
      </w:r>
      <w:r w:rsidR="000618A4">
        <w:rPr>
          <w:sz w:val="22"/>
          <w:szCs w:val="22"/>
        </w:rPr>
        <w:t xml:space="preserve"> </w:t>
      </w:r>
    </w:p>
    <w:p w14:paraId="6DFF80A3" w14:textId="77777777" w:rsidR="00132583" w:rsidRPr="00132583" w:rsidRDefault="00132583" w:rsidP="00132583">
      <w:pPr>
        <w:pStyle w:val="Subsection"/>
      </w:pPr>
    </w:p>
    <w:p w14:paraId="2FAC86D9" w14:textId="77777777" w:rsidR="00AB4EA6" w:rsidRPr="00AB4EA6" w:rsidRDefault="00AB4EA6" w:rsidP="00AB4EA6"/>
    <w:p w14:paraId="18028930" w14:textId="77777777" w:rsidR="00B83C71" w:rsidRDefault="00B83C71" w:rsidP="009C112C">
      <w:pPr>
        <w:pStyle w:val="Subsection"/>
        <w:spacing w:before="100"/>
      </w:pPr>
    </w:p>
    <w:p w14:paraId="298B3F5D" w14:textId="77777777" w:rsidR="00B83C71" w:rsidRDefault="00B83C71" w:rsidP="009C112C">
      <w:pPr>
        <w:pStyle w:val="Subsection"/>
        <w:spacing w:before="100"/>
      </w:pPr>
    </w:p>
    <w:p w14:paraId="08BE0901" w14:textId="12F70519" w:rsidR="009C112C" w:rsidRDefault="009C112C" w:rsidP="009C112C">
      <w:pPr>
        <w:pStyle w:val="Subsection"/>
        <w:spacing w:before="100"/>
      </w:pPr>
      <w:r>
        <w:lastRenderedPageBreak/>
        <w:t>TCS</w:t>
      </w:r>
      <w:r w:rsidR="00464320">
        <w:t>, Chennai, iNDIA| TECHNICAL ANALYST |</w:t>
      </w:r>
      <w:r w:rsidR="008B0ADA">
        <w:t> Jul</w:t>
      </w:r>
      <w:r w:rsidR="0072651A">
        <w:t xml:space="preserve"> 2011 – Nov 2014</w:t>
      </w:r>
    </w:p>
    <w:p w14:paraId="7D6C1A7D" w14:textId="77777777" w:rsidR="00AB4EA6" w:rsidRDefault="00AB4EA6" w:rsidP="009C112C">
      <w:pPr>
        <w:pStyle w:val="Subsection"/>
        <w:spacing w:before="100"/>
      </w:pPr>
    </w:p>
    <w:p w14:paraId="37413747" w14:textId="77777777" w:rsidR="009C112C" w:rsidRPr="0059097C" w:rsidRDefault="00DC3A29" w:rsidP="001B1568">
      <w:pPr>
        <w:pStyle w:val="ListBulle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Part of the L2 Tech support team providing enterprise support to Telstra which has a user base of more than 37000 employees.</w:t>
      </w:r>
    </w:p>
    <w:p w14:paraId="5BF28106" w14:textId="77777777" w:rsidR="008B2980" w:rsidRDefault="00DC3A29" w:rsidP="001B1568">
      <w:pPr>
        <w:pStyle w:val="ListBulle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Resolving the</w:t>
      </w:r>
      <w:r w:rsidR="008B2980" w:rsidRPr="0059097C">
        <w:rPr>
          <w:sz w:val="22"/>
          <w:szCs w:val="22"/>
        </w:rPr>
        <w:t xml:space="preserve"> </w:t>
      </w:r>
      <w:r w:rsidR="008B2980" w:rsidRPr="00463A52">
        <w:rPr>
          <w:b/>
          <w:sz w:val="22"/>
          <w:szCs w:val="22"/>
        </w:rPr>
        <w:t>Escalation</w:t>
      </w:r>
      <w:r w:rsidR="008B2980" w:rsidRPr="0059097C">
        <w:rPr>
          <w:sz w:val="22"/>
          <w:szCs w:val="22"/>
        </w:rPr>
        <w:t xml:space="preserve"> cases reported by client</w:t>
      </w:r>
      <w:r>
        <w:rPr>
          <w:sz w:val="22"/>
          <w:szCs w:val="22"/>
        </w:rPr>
        <w:t xml:space="preserve"> and stakeholders.</w:t>
      </w:r>
    </w:p>
    <w:p w14:paraId="014CA20B" w14:textId="77777777" w:rsidR="00DC3A29" w:rsidRPr="00DC3A29" w:rsidRDefault="00DC3A29" w:rsidP="00DC3A29">
      <w:pPr>
        <w:pStyle w:val="ListBulle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Handling </w:t>
      </w:r>
      <w:r w:rsidRPr="00463A52">
        <w:rPr>
          <w:b/>
          <w:sz w:val="22"/>
          <w:szCs w:val="22"/>
        </w:rPr>
        <w:t>Major Incidents</w:t>
      </w:r>
      <w:r>
        <w:rPr>
          <w:sz w:val="22"/>
          <w:szCs w:val="22"/>
        </w:rPr>
        <w:t xml:space="preserve"> and creation of problem tickets and to follow them with all support teams till the resolution</w:t>
      </w:r>
    </w:p>
    <w:p w14:paraId="73F131D2" w14:textId="77777777" w:rsidR="008B2980" w:rsidRPr="0059097C" w:rsidRDefault="008B2980" w:rsidP="001B1568">
      <w:pPr>
        <w:pStyle w:val="ListBullet"/>
        <w:numPr>
          <w:ilvl w:val="0"/>
          <w:numId w:val="9"/>
        </w:numPr>
        <w:rPr>
          <w:sz w:val="22"/>
          <w:szCs w:val="22"/>
        </w:rPr>
      </w:pPr>
      <w:r w:rsidRPr="0059097C">
        <w:rPr>
          <w:sz w:val="22"/>
          <w:szCs w:val="22"/>
        </w:rPr>
        <w:t xml:space="preserve">Scheduled Bi-weekly </w:t>
      </w:r>
      <w:r w:rsidRPr="00463A52">
        <w:rPr>
          <w:b/>
          <w:sz w:val="22"/>
          <w:szCs w:val="22"/>
        </w:rPr>
        <w:t>Meetings with Stake holders</w:t>
      </w:r>
      <w:r w:rsidRPr="0059097C">
        <w:rPr>
          <w:sz w:val="22"/>
          <w:szCs w:val="22"/>
        </w:rPr>
        <w:t xml:space="preserve"> to review project performance</w:t>
      </w:r>
    </w:p>
    <w:p w14:paraId="07113D7B" w14:textId="77777777" w:rsidR="008B2980" w:rsidRDefault="008B2980" w:rsidP="001B1568">
      <w:pPr>
        <w:pStyle w:val="ListBullet"/>
        <w:numPr>
          <w:ilvl w:val="0"/>
          <w:numId w:val="9"/>
        </w:numPr>
        <w:rPr>
          <w:sz w:val="22"/>
          <w:szCs w:val="22"/>
        </w:rPr>
      </w:pPr>
      <w:r w:rsidRPr="0059097C">
        <w:rPr>
          <w:sz w:val="22"/>
          <w:szCs w:val="22"/>
        </w:rPr>
        <w:t xml:space="preserve">Formulated </w:t>
      </w:r>
      <w:r w:rsidRPr="00463A52">
        <w:rPr>
          <w:b/>
          <w:sz w:val="22"/>
          <w:szCs w:val="22"/>
        </w:rPr>
        <w:t>Business Contingency plan</w:t>
      </w:r>
      <w:r w:rsidRPr="0059097C">
        <w:rPr>
          <w:sz w:val="22"/>
          <w:szCs w:val="22"/>
        </w:rPr>
        <w:t xml:space="preserve"> and also handled trial runs on regular basis</w:t>
      </w:r>
    </w:p>
    <w:p w14:paraId="3B703DD3" w14:textId="77777777" w:rsidR="00DC3A29" w:rsidRDefault="00DC3A29" w:rsidP="001B1568">
      <w:pPr>
        <w:pStyle w:val="ListBulle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Handled several Transition projects from scratch till getting sign off in key documents such as </w:t>
      </w:r>
      <w:r w:rsidRPr="00463A52">
        <w:rPr>
          <w:b/>
          <w:sz w:val="22"/>
          <w:szCs w:val="22"/>
        </w:rPr>
        <w:t>KPI</w:t>
      </w:r>
      <w:r>
        <w:rPr>
          <w:sz w:val="22"/>
          <w:szCs w:val="22"/>
        </w:rPr>
        <w:t xml:space="preserve"> and </w:t>
      </w:r>
      <w:r w:rsidRPr="00463A52">
        <w:rPr>
          <w:b/>
          <w:sz w:val="22"/>
          <w:szCs w:val="22"/>
        </w:rPr>
        <w:t>SLA</w:t>
      </w:r>
      <w:r>
        <w:rPr>
          <w:sz w:val="22"/>
          <w:szCs w:val="22"/>
        </w:rPr>
        <w:t xml:space="preserve"> agreements with the clients.</w:t>
      </w:r>
    </w:p>
    <w:p w14:paraId="5C008C96" w14:textId="77777777" w:rsidR="00DC3A29" w:rsidRDefault="00DC3A29" w:rsidP="001B1568">
      <w:pPr>
        <w:pStyle w:val="ListBulle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Assisting with all </w:t>
      </w:r>
      <w:r w:rsidRPr="00463A52">
        <w:rPr>
          <w:b/>
          <w:sz w:val="22"/>
          <w:szCs w:val="22"/>
        </w:rPr>
        <w:t>User Admin activities</w:t>
      </w:r>
      <w:r>
        <w:rPr>
          <w:sz w:val="22"/>
          <w:szCs w:val="22"/>
        </w:rPr>
        <w:t xml:space="preserve"> such as creation of a new user, home drive and file share access, setting up exchange mailbox and handling telecom systems.</w:t>
      </w:r>
    </w:p>
    <w:p w14:paraId="1C1E3488" w14:textId="77777777" w:rsidR="00EC7763" w:rsidRDefault="00EC7763" w:rsidP="001B1568">
      <w:pPr>
        <w:pStyle w:val="ListBulle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Involved in </w:t>
      </w:r>
      <w:r w:rsidRPr="00463A52">
        <w:rPr>
          <w:b/>
          <w:sz w:val="22"/>
          <w:szCs w:val="22"/>
        </w:rPr>
        <w:t>Performance Testing</w:t>
      </w:r>
      <w:r>
        <w:rPr>
          <w:sz w:val="22"/>
          <w:szCs w:val="22"/>
        </w:rPr>
        <w:t xml:space="preserve"> activities on new applications and handled configuration testing for running new applications in terms of hardware and resources required to run it.</w:t>
      </w:r>
    </w:p>
    <w:p w14:paraId="4DD1F74F" w14:textId="77777777" w:rsidR="00CA13EA" w:rsidRDefault="00CA13EA" w:rsidP="00CA13EA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14:paraId="0B096A7E" w14:textId="77777777" w:rsidR="00AB4EA6" w:rsidRDefault="00AB4EA6" w:rsidP="00CA13EA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14:paraId="0347209F" w14:textId="77777777" w:rsidR="00CA13EA" w:rsidRDefault="00E36937" w:rsidP="00E36937">
      <w:pPr>
        <w:pStyle w:val="Subsection"/>
      </w:pPr>
      <w:r>
        <w:t>Ma Foi Cons</w:t>
      </w:r>
      <w:r w:rsidR="00F32C05">
        <w:t>ultants | Senior Associate | MAR</w:t>
      </w:r>
      <w:r w:rsidR="007346AB">
        <w:t xml:space="preserve"> 2010 – Jun</w:t>
      </w:r>
      <w:r w:rsidR="002F2E49">
        <w:t xml:space="preserve"> 2011</w:t>
      </w:r>
    </w:p>
    <w:p w14:paraId="5ABB13C1" w14:textId="77777777" w:rsidR="00AB4EA6" w:rsidRDefault="00AB4EA6" w:rsidP="00E36937">
      <w:pPr>
        <w:pStyle w:val="Subsection"/>
      </w:pPr>
    </w:p>
    <w:p w14:paraId="55F1C275" w14:textId="77777777" w:rsidR="0041375B" w:rsidRPr="00AC7F57" w:rsidRDefault="0041375B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 w:rsidRPr="00AC7F57">
        <w:rPr>
          <w:sz w:val="22"/>
          <w:szCs w:val="22"/>
        </w:rPr>
        <w:t xml:space="preserve">Provided </w:t>
      </w:r>
      <w:r w:rsidR="00EC7763">
        <w:rPr>
          <w:sz w:val="22"/>
          <w:szCs w:val="22"/>
        </w:rPr>
        <w:t xml:space="preserve">Global </w:t>
      </w:r>
      <w:r w:rsidRPr="00AC7F57">
        <w:rPr>
          <w:sz w:val="22"/>
          <w:szCs w:val="22"/>
        </w:rPr>
        <w:t>Exchange mobility support with</w:t>
      </w:r>
      <w:r w:rsidR="006134F1">
        <w:rPr>
          <w:sz w:val="22"/>
          <w:szCs w:val="22"/>
        </w:rPr>
        <w:t xml:space="preserve"> </w:t>
      </w:r>
      <w:r w:rsidR="00AC7F57" w:rsidRPr="00543108">
        <w:rPr>
          <w:b/>
          <w:sz w:val="22"/>
          <w:szCs w:val="22"/>
        </w:rPr>
        <w:t>Blackberry,</w:t>
      </w:r>
      <w:r w:rsidRPr="00543108">
        <w:rPr>
          <w:b/>
          <w:sz w:val="22"/>
          <w:szCs w:val="22"/>
        </w:rPr>
        <w:t xml:space="preserve"> IOS, Android and Windows Active Sync PDA</w:t>
      </w:r>
      <w:r w:rsidRPr="00AC7F57">
        <w:rPr>
          <w:sz w:val="22"/>
          <w:szCs w:val="22"/>
        </w:rPr>
        <w:t xml:space="preserve"> devices</w:t>
      </w:r>
    </w:p>
    <w:p w14:paraId="36BDF033" w14:textId="77777777" w:rsidR="0041375B" w:rsidRDefault="0041375B" w:rsidP="00EC34D4">
      <w:pPr>
        <w:pStyle w:val="ListBullet"/>
        <w:numPr>
          <w:ilvl w:val="0"/>
          <w:numId w:val="18"/>
        </w:numPr>
        <w:rPr>
          <w:b/>
          <w:sz w:val="22"/>
          <w:szCs w:val="22"/>
        </w:rPr>
      </w:pPr>
      <w:r w:rsidRPr="00AC7F57">
        <w:rPr>
          <w:sz w:val="22"/>
          <w:szCs w:val="22"/>
        </w:rPr>
        <w:t xml:space="preserve">Managing all user accounts, access privileges through </w:t>
      </w:r>
      <w:r w:rsidRPr="00543108">
        <w:rPr>
          <w:b/>
          <w:sz w:val="22"/>
          <w:szCs w:val="22"/>
        </w:rPr>
        <w:t>file servers</w:t>
      </w:r>
      <w:r w:rsidR="000964B5">
        <w:rPr>
          <w:b/>
          <w:sz w:val="22"/>
          <w:szCs w:val="22"/>
        </w:rPr>
        <w:t>, Exchange Server and Active Directory</w:t>
      </w:r>
    </w:p>
    <w:p w14:paraId="2FB4AB5F" w14:textId="77777777" w:rsidR="00FA39D2" w:rsidRPr="00037787" w:rsidRDefault="00FA39D2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Implemented IT Transition projects </w:t>
      </w:r>
      <w:r w:rsidRPr="00037787">
        <w:rPr>
          <w:sz w:val="22"/>
          <w:szCs w:val="22"/>
        </w:rPr>
        <w:t>to provide remote services from offshore office</w:t>
      </w:r>
    </w:p>
    <w:p w14:paraId="411F22FE" w14:textId="77777777" w:rsidR="00E36937" w:rsidRPr="00AC7F57" w:rsidRDefault="0041375B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 w:rsidRPr="00AC7F57">
        <w:rPr>
          <w:sz w:val="22"/>
          <w:szCs w:val="22"/>
        </w:rPr>
        <w:t xml:space="preserve">Assisting remote users by troubleshooting issues with </w:t>
      </w:r>
      <w:r w:rsidRPr="00543108">
        <w:rPr>
          <w:b/>
          <w:sz w:val="22"/>
          <w:szCs w:val="22"/>
        </w:rPr>
        <w:t>Citrix</w:t>
      </w:r>
      <w:r w:rsidRPr="00AC7F57">
        <w:rPr>
          <w:sz w:val="22"/>
          <w:szCs w:val="22"/>
        </w:rPr>
        <w:t xml:space="preserve"> and </w:t>
      </w:r>
      <w:r w:rsidRPr="00543108">
        <w:rPr>
          <w:b/>
          <w:sz w:val="22"/>
          <w:szCs w:val="22"/>
        </w:rPr>
        <w:t>VPN</w:t>
      </w:r>
      <w:r w:rsidRPr="00AC7F57">
        <w:rPr>
          <w:sz w:val="22"/>
          <w:szCs w:val="22"/>
        </w:rPr>
        <w:t xml:space="preserve"> Networks</w:t>
      </w:r>
    </w:p>
    <w:p w14:paraId="628E4F0D" w14:textId="77777777" w:rsidR="0041375B" w:rsidRPr="00EC7763" w:rsidRDefault="00AC7F57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 w:rsidRPr="00AC7F57">
        <w:rPr>
          <w:sz w:val="22"/>
          <w:szCs w:val="22"/>
        </w:rPr>
        <w:t xml:space="preserve">Being part of L2 team, Managing the cases escalated by L1 team and documenting the fix in </w:t>
      </w:r>
      <w:r w:rsidRPr="00EC7763">
        <w:rPr>
          <w:b/>
          <w:sz w:val="22"/>
          <w:szCs w:val="22"/>
        </w:rPr>
        <w:t>knowledge base</w:t>
      </w:r>
    </w:p>
    <w:p w14:paraId="087B8B54" w14:textId="77777777" w:rsidR="00EC7763" w:rsidRDefault="00EC7763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Creating and review Technical Documents like </w:t>
      </w:r>
      <w:r w:rsidRPr="00463A52">
        <w:rPr>
          <w:b/>
          <w:sz w:val="22"/>
          <w:szCs w:val="22"/>
        </w:rPr>
        <w:t>Standard Operating Procedures</w:t>
      </w:r>
      <w:r w:rsidR="00847FAE">
        <w:rPr>
          <w:sz w:val="22"/>
          <w:szCs w:val="22"/>
        </w:rPr>
        <w:t xml:space="preserve">, Technical Guides and Manuals and involved in SharePoint maintenance. </w:t>
      </w:r>
    </w:p>
    <w:p w14:paraId="069CD4AF" w14:textId="77777777" w:rsidR="00AB4EA6" w:rsidRDefault="00AB4EA6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Frequently coming up with new mechanism and ideas to reduce the turnaround time on recurring issues and frequently reported ones.</w:t>
      </w:r>
    </w:p>
    <w:p w14:paraId="4997F5C5" w14:textId="77777777" w:rsidR="00847FAE" w:rsidRDefault="00847FAE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Organizing Bridge calls with support teams in case of Incidents with high priority</w:t>
      </w:r>
    </w:p>
    <w:p w14:paraId="65BC693F" w14:textId="77777777" w:rsidR="00847FAE" w:rsidRPr="00AC7F57" w:rsidRDefault="00847FAE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Proposing </w:t>
      </w:r>
      <w:r w:rsidRPr="00463A52">
        <w:rPr>
          <w:b/>
          <w:sz w:val="22"/>
          <w:szCs w:val="22"/>
        </w:rPr>
        <w:t>new process improvements</w:t>
      </w:r>
      <w:r>
        <w:rPr>
          <w:sz w:val="22"/>
          <w:szCs w:val="22"/>
        </w:rPr>
        <w:t xml:space="preserve"> from time to time and educating all Junior Techs regarding the same.</w:t>
      </w:r>
    </w:p>
    <w:p w14:paraId="081E7832" w14:textId="77777777" w:rsidR="00AC7F57" w:rsidRDefault="00AC7F57" w:rsidP="00EC34D4">
      <w:pPr>
        <w:pStyle w:val="ListBullet"/>
        <w:numPr>
          <w:ilvl w:val="0"/>
          <w:numId w:val="18"/>
        </w:numPr>
        <w:rPr>
          <w:sz w:val="22"/>
          <w:szCs w:val="22"/>
        </w:rPr>
      </w:pPr>
      <w:r w:rsidRPr="00AC7F57">
        <w:rPr>
          <w:sz w:val="22"/>
          <w:szCs w:val="22"/>
        </w:rPr>
        <w:t xml:space="preserve">Performing </w:t>
      </w:r>
      <w:r w:rsidRPr="00543108">
        <w:rPr>
          <w:b/>
          <w:sz w:val="22"/>
          <w:szCs w:val="22"/>
        </w:rPr>
        <w:t>DSAT</w:t>
      </w:r>
      <w:r w:rsidRPr="00AC7F57">
        <w:rPr>
          <w:sz w:val="22"/>
          <w:szCs w:val="22"/>
        </w:rPr>
        <w:t xml:space="preserve"> (Dissatisfied customers) Report analysis and sending it to manager </w:t>
      </w:r>
    </w:p>
    <w:p w14:paraId="13F5D5A2" w14:textId="77777777" w:rsidR="00AB4EA6" w:rsidRDefault="00AB4EA6" w:rsidP="00AB4EA6">
      <w:pPr>
        <w:pStyle w:val="ListBullet"/>
        <w:numPr>
          <w:ilvl w:val="0"/>
          <w:numId w:val="0"/>
        </w:numPr>
        <w:ind w:left="720"/>
        <w:rPr>
          <w:sz w:val="22"/>
          <w:szCs w:val="22"/>
        </w:rPr>
      </w:pPr>
    </w:p>
    <w:p w14:paraId="5911558E" w14:textId="77777777" w:rsidR="00AC7F57" w:rsidRPr="00AC7F57" w:rsidRDefault="00AC7F57" w:rsidP="00AC7F57">
      <w:pPr>
        <w:pStyle w:val="ListBullet"/>
        <w:numPr>
          <w:ilvl w:val="0"/>
          <w:numId w:val="0"/>
        </w:numPr>
        <w:ind w:left="144"/>
        <w:rPr>
          <w:sz w:val="22"/>
          <w:szCs w:val="22"/>
        </w:rPr>
      </w:pPr>
    </w:p>
    <w:p w14:paraId="3E56504C" w14:textId="77777777" w:rsidR="00420648" w:rsidRDefault="00420648" w:rsidP="00AC7F57">
      <w:pPr>
        <w:pStyle w:val="Subsection"/>
      </w:pPr>
    </w:p>
    <w:p w14:paraId="7D779432" w14:textId="77777777" w:rsidR="00420648" w:rsidRDefault="00420648" w:rsidP="00AC7F57">
      <w:pPr>
        <w:pStyle w:val="Subsection"/>
      </w:pPr>
    </w:p>
    <w:p w14:paraId="090C2126" w14:textId="7906304B" w:rsidR="009C112C" w:rsidRDefault="009C112C" w:rsidP="00AC7F57">
      <w:pPr>
        <w:pStyle w:val="Subsection"/>
      </w:pPr>
      <w:r>
        <w:lastRenderedPageBreak/>
        <w:t>MAERSK</w:t>
      </w:r>
      <w:r w:rsidR="00464320">
        <w:t>, CHENNAI, INDIA</w:t>
      </w:r>
      <w:r>
        <w:t> |</w:t>
      </w:r>
      <w:r w:rsidR="00464320">
        <w:t xml:space="preserve"> tECHNICAL ASSOCIATE |</w:t>
      </w:r>
      <w:r w:rsidR="00857473">
        <w:t> DEC 2007 – MAR</w:t>
      </w:r>
      <w:r w:rsidR="00EC483D">
        <w:t>2010</w:t>
      </w:r>
    </w:p>
    <w:p w14:paraId="31606C3F" w14:textId="77777777" w:rsidR="007E7C5E" w:rsidRDefault="007E7C5E" w:rsidP="00AC7F57">
      <w:pPr>
        <w:pStyle w:val="Subsection"/>
      </w:pPr>
    </w:p>
    <w:p w14:paraId="5B2584A0" w14:textId="77777777" w:rsidR="009C112C" w:rsidRDefault="009C112C" w:rsidP="009C112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097C">
        <w:rPr>
          <w:sz w:val="22"/>
          <w:szCs w:val="22"/>
        </w:rPr>
        <w:t xml:space="preserve">Troubleshoot all Desktop/Server related Issues related to Exchange Server and </w:t>
      </w:r>
      <w:r w:rsidRPr="000964B5">
        <w:rPr>
          <w:b/>
          <w:sz w:val="22"/>
          <w:szCs w:val="22"/>
        </w:rPr>
        <w:t>IT Security</w:t>
      </w:r>
      <w:r w:rsidRPr="0059097C">
        <w:rPr>
          <w:sz w:val="22"/>
          <w:szCs w:val="22"/>
        </w:rPr>
        <w:t xml:space="preserve"> </w:t>
      </w:r>
      <w:r w:rsidR="001B1568" w:rsidRPr="0059097C">
        <w:rPr>
          <w:sz w:val="22"/>
          <w:szCs w:val="22"/>
        </w:rPr>
        <w:t>Ops.</w:t>
      </w:r>
    </w:p>
    <w:p w14:paraId="495DE2DD" w14:textId="77777777" w:rsidR="0041375B" w:rsidRPr="0059097C" w:rsidRDefault="0041375B" w:rsidP="009C112C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Handling all </w:t>
      </w:r>
      <w:r w:rsidRPr="000964B5">
        <w:rPr>
          <w:b/>
          <w:sz w:val="22"/>
          <w:szCs w:val="22"/>
        </w:rPr>
        <w:t>printer</w:t>
      </w:r>
      <w:r>
        <w:rPr>
          <w:sz w:val="22"/>
          <w:szCs w:val="22"/>
        </w:rPr>
        <w:t xml:space="preserve"> related issues including the Mainframe printers</w:t>
      </w:r>
    </w:p>
    <w:p w14:paraId="31D511FA" w14:textId="77777777" w:rsidR="009C112C" w:rsidRDefault="009C112C" w:rsidP="009C112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097C">
        <w:rPr>
          <w:sz w:val="22"/>
          <w:szCs w:val="22"/>
        </w:rPr>
        <w:t xml:space="preserve">Deploy Software through </w:t>
      </w:r>
      <w:r w:rsidRPr="00543108">
        <w:rPr>
          <w:b/>
          <w:sz w:val="22"/>
          <w:szCs w:val="22"/>
        </w:rPr>
        <w:t>SMS/SCCM</w:t>
      </w:r>
      <w:r w:rsidRPr="0059097C">
        <w:rPr>
          <w:sz w:val="22"/>
          <w:szCs w:val="22"/>
        </w:rPr>
        <w:t xml:space="preserve"> and apply patch on periodical basis to all client systems</w:t>
      </w:r>
    </w:p>
    <w:p w14:paraId="561F678E" w14:textId="77777777" w:rsidR="00847FAE" w:rsidRDefault="00847FAE" w:rsidP="009C112C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Assisting with maintenance of both hardware and software inventory and handling all </w:t>
      </w:r>
      <w:r w:rsidR="00775EF1" w:rsidRPr="00463A52">
        <w:rPr>
          <w:b/>
          <w:sz w:val="22"/>
          <w:szCs w:val="22"/>
        </w:rPr>
        <w:t>IMAC</w:t>
      </w:r>
      <w:r w:rsidR="00775EF1">
        <w:rPr>
          <w:sz w:val="22"/>
          <w:szCs w:val="22"/>
        </w:rPr>
        <w:t xml:space="preserve"> Requests.</w:t>
      </w:r>
    </w:p>
    <w:p w14:paraId="0DD49439" w14:textId="77777777" w:rsidR="00775EF1" w:rsidRPr="0059097C" w:rsidRDefault="00775EF1" w:rsidP="009C112C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Providing all application level support and assisting the super users of all applications.</w:t>
      </w:r>
    </w:p>
    <w:p w14:paraId="2F46F5D2" w14:textId="77777777" w:rsidR="009C112C" w:rsidRPr="0059097C" w:rsidRDefault="009C112C" w:rsidP="009C112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964B5">
        <w:rPr>
          <w:b/>
          <w:sz w:val="22"/>
          <w:szCs w:val="22"/>
        </w:rPr>
        <w:t>Train</w:t>
      </w:r>
      <w:r w:rsidR="000964B5" w:rsidRPr="000964B5">
        <w:rPr>
          <w:b/>
          <w:sz w:val="22"/>
          <w:szCs w:val="22"/>
        </w:rPr>
        <w:t>ing</w:t>
      </w:r>
      <w:r w:rsidRPr="0059097C">
        <w:rPr>
          <w:sz w:val="22"/>
          <w:szCs w:val="22"/>
        </w:rPr>
        <w:t xml:space="preserve"> the Junior Analysts in a systemized manner</w:t>
      </w:r>
    </w:p>
    <w:p w14:paraId="50514C16" w14:textId="4DCE8008" w:rsidR="009C112C" w:rsidRDefault="009C112C" w:rsidP="009C112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964B5">
        <w:rPr>
          <w:b/>
          <w:sz w:val="22"/>
          <w:szCs w:val="22"/>
        </w:rPr>
        <w:t>Perform audit reports</w:t>
      </w:r>
      <w:r w:rsidRPr="0059097C">
        <w:rPr>
          <w:sz w:val="22"/>
          <w:szCs w:val="22"/>
        </w:rPr>
        <w:t xml:space="preserve"> on the issues handled and analyzing the</w:t>
      </w:r>
      <w:r w:rsidR="001B1568" w:rsidRPr="0059097C">
        <w:rPr>
          <w:sz w:val="22"/>
          <w:szCs w:val="22"/>
        </w:rPr>
        <w:t xml:space="preserve"> quality of resolution provided</w:t>
      </w:r>
    </w:p>
    <w:p w14:paraId="06127FB6" w14:textId="77777777" w:rsidR="00F94636" w:rsidRPr="0059097C" w:rsidRDefault="00F94636" w:rsidP="00F94636">
      <w:pPr>
        <w:pStyle w:val="ListParagraph"/>
        <w:rPr>
          <w:sz w:val="22"/>
          <w:szCs w:val="22"/>
        </w:rPr>
      </w:pPr>
    </w:p>
    <w:p w14:paraId="61D567F3" w14:textId="77777777" w:rsidR="008F25BE" w:rsidRDefault="008F25BE" w:rsidP="008F25BE">
      <w:pPr>
        <w:pStyle w:val="copyright"/>
        <w:rPr>
          <w:rFonts w:ascii="Times New Roman" w:hAnsi="Times New Roman"/>
          <w:sz w:val="24"/>
        </w:rPr>
      </w:pPr>
      <w:r w:rsidRPr="00F561B4">
        <w:rPr>
          <w:rFonts w:ascii="Times New Roman" w:hAnsi="Times New Roman"/>
          <w:sz w:val="24"/>
        </w:rPr>
        <w:t xml:space="preserve">I hereby assure that the above stated information is true to the </w:t>
      </w:r>
      <w:r>
        <w:rPr>
          <w:rFonts w:ascii="Times New Roman" w:hAnsi="Times New Roman"/>
          <w:sz w:val="24"/>
        </w:rPr>
        <w:t>best of my knowledge and belief.</w:t>
      </w:r>
    </w:p>
    <w:p w14:paraId="02B08330" w14:textId="77777777" w:rsidR="008F25BE" w:rsidRDefault="008F25BE" w:rsidP="0073070E">
      <w:pPr>
        <w:rPr>
          <w:sz w:val="22"/>
          <w:szCs w:val="22"/>
        </w:rPr>
      </w:pPr>
    </w:p>
    <w:p w14:paraId="0DA407CD" w14:textId="2E307591" w:rsidR="008F25BE" w:rsidRPr="0073070E" w:rsidRDefault="008F25BE" w:rsidP="00497AFC">
      <w:pPr>
        <w:pStyle w:val="ListBullet"/>
        <w:numPr>
          <w:ilvl w:val="0"/>
          <w:numId w:val="0"/>
        </w:numPr>
        <w:ind w:left="144"/>
        <w:rPr>
          <w:sz w:val="22"/>
          <w:szCs w:val="22"/>
        </w:rPr>
      </w:pPr>
      <w:r>
        <w:rPr>
          <w:sz w:val="22"/>
          <w:szCs w:val="22"/>
        </w:rPr>
        <w:t>Meiyappan Palaniappan</w:t>
      </w:r>
    </w:p>
    <w:sectPr w:rsidR="008F25BE" w:rsidRPr="0073070E" w:rsidSect="007A5168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AC27E" w14:textId="77777777" w:rsidR="004D27DB" w:rsidRDefault="004D27DB">
      <w:pPr>
        <w:spacing w:after="0"/>
      </w:pPr>
      <w:r>
        <w:separator/>
      </w:r>
    </w:p>
  </w:endnote>
  <w:endnote w:type="continuationSeparator" w:id="0">
    <w:p w14:paraId="29D8A0F3" w14:textId="77777777" w:rsidR="004D27DB" w:rsidRDefault="004D2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9E9A" w14:textId="24C5D3DF" w:rsidR="00424A6B" w:rsidRDefault="00FD13F6">
    <w:pPr>
      <w:pStyle w:val="Footer"/>
    </w:pPr>
    <w:r>
      <w:t xml:space="preserve">Page </w:t>
    </w:r>
    <w:r w:rsidR="00F74397">
      <w:fldChar w:fldCharType="begin"/>
    </w:r>
    <w:r>
      <w:instrText xml:space="preserve"> PAGE   \* MERGEFORMAT </w:instrText>
    </w:r>
    <w:r w:rsidR="00F74397">
      <w:fldChar w:fldCharType="separate"/>
    </w:r>
    <w:r w:rsidR="00B83C71">
      <w:rPr>
        <w:noProof/>
      </w:rPr>
      <w:t>2</w:t>
    </w:r>
    <w:r w:rsidR="00F7439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E2D5A" w14:textId="77777777" w:rsidR="004D27DB" w:rsidRDefault="004D27DB">
      <w:pPr>
        <w:spacing w:after="0"/>
      </w:pPr>
      <w:r>
        <w:separator/>
      </w:r>
    </w:p>
  </w:footnote>
  <w:footnote w:type="continuationSeparator" w:id="0">
    <w:p w14:paraId="28F8B468" w14:textId="77777777" w:rsidR="004D27DB" w:rsidRDefault="004D27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336134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AB4E5B"/>
    <w:multiLevelType w:val="hybridMultilevel"/>
    <w:tmpl w:val="9EBE8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5C7960"/>
    <w:multiLevelType w:val="hybridMultilevel"/>
    <w:tmpl w:val="2F98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F7B"/>
    <w:multiLevelType w:val="hybridMultilevel"/>
    <w:tmpl w:val="920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85A91"/>
    <w:multiLevelType w:val="hybridMultilevel"/>
    <w:tmpl w:val="6B3E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32936"/>
    <w:multiLevelType w:val="hybridMultilevel"/>
    <w:tmpl w:val="6944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64544"/>
    <w:multiLevelType w:val="hybridMultilevel"/>
    <w:tmpl w:val="FE9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46B38"/>
    <w:multiLevelType w:val="hybridMultilevel"/>
    <w:tmpl w:val="00F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769F9"/>
    <w:multiLevelType w:val="hybridMultilevel"/>
    <w:tmpl w:val="7654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071E"/>
    <w:multiLevelType w:val="hybridMultilevel"/>
    <w:tmpl w:val="7794C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C2171B"/>
    <w:multiLevelType w:val="hybridMultilevel"/>
    <w:tmpl w:val="3FE0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A0511"/>
    <w:multiLevelType w:val="hybridMultilevel"/>
    <w:tmpl w:val="1544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F660F"/>
    <w:multiLevelType w:val="hybridMultilevel"/>
    <w:tmpl w:val="122C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83996"/>
    <w:multiLevelType w:val="hybridMultilevel"/>
    <w:tmpl w:val="E722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E154F"/>
    <w:multiLevelType w:val="hybridMultilevel"/>
    <w:tmpl w:val="796E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03F55"/>
    <w:multiLevelType w:val="hybridMultilevel"/>
    <w:tmpl w:val="C29A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BB63DD"/>
    <w:multiLevelType w:val="hybridMultilevel"/>
    <w:tmpl w:val="A562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54D50"/>
    <w:multiLevelType w:val="hybridMultilevel"/>
    <w:tmpl w:val="9A30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37766"/>
    <w:multiLevelType w:val="hybridMultilevel"/>
    <w:tmpl w:val="ACB0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22EB5"/>
    <w:multiLevelType w:val="hybridMultilevel"/>
    <w:tmpl w:val="0CAC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17"/>
  </w:num>
  <w:num w:numId="10">
    <w:abstractNumId w:val="15"/>
  </w:num>
  <w:num w:numId="11">
    <w:abstractNumId w:val="16"/>
  </w:num>
  <w:num w:numId="12">
    <w:abstractNumId w:val="18"/>
  </w:num>
  <w:num w:numId="13">
    <w:abstractNumId w:val="9"/>
  </w:num>
  <w:num w:numId="14">
    <w:abstractNumId w:val="1"/>
  </w:num>
  <w:num w:numId="15">
    <w:abstractNumId w:val="7"/>
  </w:num>
  <w:num w:numId="16">
    <w:abstractNumId w:val="5"/>
  </w:num>
  <w:num w:numId="17">
    <w:abstractNumId w:val="19"/>
  </w:num>
  <w:num w:numId="18">
    <w:abstractNumId w:val="13"/>
  </w:num>
  <w:num w:numId="19">
    <w:abstractNumId w:val="8"/>
  </w:num>
  <w:num w:numId="20">
    <w:abstractNumId w:val="2"/>
  </w:num>
  <w:num w:numId="21">
    <w:abstractNumId w:val="11"/>
  </w:num>
  <w:num w:numId="22">
    <w:abstractNumId w:val="1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EF"/>
    <w:rsid w:val="000114FC"/>
    <w:rsid w:val="00037787"/>
    <w:rsid w:val="00037EE6"/>
    <w:rsid w:val="00045CBD"/>
    <w:rsid w:val="00050A4B"/>
    <w:rsid w:val="0005406F"/>
    <w:rsid w:val="000618A4"/>
    <w:rsid w:val="000759E5"/>
    <w:rsid w:val="00084FE9"/>
    <w:rsid w:val="00093C81"/>
    <w:rsid w:val="000964B5"/>
    <w:rsid w:val="000A5435"/>
    <w:rsid w:val="000B31CA"/>
    <w:rsid w:val="00117961"/>
    <w:rsid w:val="00132583"/>
    <w:rsid w:val="001566A9"/>
    <w:rsid w:val="00173991"/>
    <w:rsid w:val="00195213"/>
    <w:rsid w:val="00195457"/>
    <w:rsid w:val="001B1568"/>
    <w:rsid w:val="001D0CBA"/>
    <w:rsid w:val="001F192A"/>
    <w:rsid w:val="00252806"/>
    <w:rsid w:val="00276937"/>
    <w:rsid w:val="002A6C47"/>
    <w:rsid w:val="002B4443"/>
    <w:rsid w:val="002D0E05"/>
    <w:rsid w:val="002F2B9E"/>
    <w:rsid w:val="002F2E49"/>
    <w:rsid w:val="00304313"/>
    <w:rsid w:val="00332461"/>
    <w:rsid w:val="0034011E"/>
    <w:rsid w:val="00355B78"/>
    <w:rsid w:val="003B3369"/>
    <w:rsid w:val="00403FC3"/>
    <w:rsid w:val="004102BF"/>
    <w:rsid w:val="0041375B"/>
    <w:rsid w:val="00420648"/>
    <w:rsid w:val="004208AE"/>
    <w:rsid w:val="00424A6B"/>
    <w:rsid w:val="004310A1"/>
    <w:rsid w:val="00454198"/>
    <w:rsid w:val="00463A52"/>
    <w:rsid w:val="00464320"/>
    <w:rsid w:val="00497AFC"/>
    <w:rsid w:val="004A75E1"/>
    <w:rsid w:val="004C18F6"/>
    <w:rsid w:val="004D27DB"/>
    <w:rsid w:val="00543108"/>
    <w:rsid w:val="0056461F"/>
    <w:rsid w:val="0059097C"/>
    <w:rsid w:val="00600615"/>
    <w:rsid w:val="00605390"/>
    <w:rsid w:val="0061061C"/>
    <w:rsid w:val="006134F1"/>
    <w:rsid w:val="0063518F"/>
    <w:rsid w:val="00637761"/>
    <w:rsid w:val="00697245"/>
    <w:rsid w:val="006D1B3D"/>
    <w:rsid w:val="006E6FF1"/>
    <w:rsid w:val="006F46AE"/>
    <w:rsid w:val="0072651A"/>
    <w:rsid w:val="0073070E"/>
    <w:rsid w:val="007346AB"/>
    <w:rsid w:val="00734D12"/>
    <w:rsid w:val="00772424"/>
    <w:rsid w:val="00775EF1"/>
    <w:rsid w:val="007A5168"/>
    <w:rsid w:val="007B6865"/>
    <w:rsid w:val="007C034C"/>
    <w:rsid w:val="007C10E6"/>
    <w:rsid w:val="007E7C5E"/>
    <w:rsid w:val="00801A9B"/>
    <w:rsid w:val="0080591F"/>
    <w:rsid w:val="00820DDA"/>
    <w:rsid w:val="00831CCD"/>
    <w:rsid w:val="0084314D"/>
    <w:rsid w:val="00847FAE"/>
    <w:rsid w:val="00857473"/>
    <w:rsid w:val="00895680"/>
    <w:rsid w:val="008B0ADA"/>
    <w:rsid w:val="008B0CAD"/>
    <w:rsid w:val="008B2980"/>
    <w:rsid w:val="008C0C97"/>
    <w:rsid w:val="008D3AE8"/>
    <w:rsid w:val="008F25BE"/>
    <w:rsid w:val="00926F82"/>
    <w:rsid w:val="00973D86"/>
    <w:rsid w:val="00994B55"/>
    <w:rsid w:val="009C112C"/>
    <w:rsid w:val="009D271C"/>
    <w:rsid w:val="009F6ADD"/>
    <w:rsid w:val="00A1057B"/>
    <w:rsid w:val="00A7258F"/>
    <w:rsid w:val="00A90A55"/>
    <w:rsid w:val="00A9268E"/>
    <w:rsid w:val="00AB4EA6"/>
    <w:rsid w:val="00AC0955"/>
    <w:rsid w:val="00AC46D5"/>
    <w:rsid w:val="00AC7F57"/>
    <w:rsid w:val="00AD1449"/>
    <w:rsid w:val="00B122E8"/>
    <w:rsid w:val="00B12D06"/>
    <w:rsid w:val="00B24935"/>
    <w:rsid w:val="00B33761"/>
    <w:rsid w:val="00B8049E"/>
    <w:rsid w:val="00B808F6"/>
    <w:rsid w:val="00B83C71"/>
    <w:rsid w:val="00BD53B4"/>
    <w:rsid w:val="00BE443F"/>
    <w:rsid w:val="00C004C1"/>
    <w:rsid w:val="00C25429"/>
    <w:rsid w:val="00C57243"/>
    <w:rsid w:val="00C64295"/>
    <w:rsid w:val="00C6499D"/>
    <w:rsid w:val="00CA13EA"/>
    <w:rsid w:val="00CD53E5"/>
    <w:rsid w:val="00CF4D76"/>
    <w:rsid w:val="00D1122F"/>
    <w:rsid w:val="00D15CFB"/>
    <w:rsid w:val="00D23643"/>
    <w:rsid w:val="00D43BE5"/>
    <w:rsid w:val="00DA25DB"/>
    <w:rsid w:val="00DC3A29"/>
    <w:rsid w:val="00DD10EF"/>
    <w:rsid w:val="00DD2715"/>
    <w:rsid w:val="00DE5CED"/>
    <w:rsid w:val="00E36937"/>
    <w:rsid w:val="00E36BBD"/>
    <w:rsid w:val="00E67589"/>
    <w:rsid w:val="00E77AAB"/>
    <w:rsid w:val="00E816FF"/>
    <w:rsid w:val="00EC34D4"/>
    <w:rsid w:val="00EC483D"/>
    <w:rsid w:val="00EC7763"/>
    <w:rsid w:val="00EE01CF"/>
    <w:rsid w:val="00EE53EE"/>
    <w:rsid w:val="00F0756D"/>
    <w:rsid w:val="00F32C05"/>
    <w:rsid w:val="00F64664"/>
    <w:rsid w:val="00F66579"/>
    <w:rsid w:val="00F74397"/>
    <w:rsid w:val="00F80A6A"/>
    <w:rsid w:val="00F94636"/>
    <w:rsid w:val="00FA39D2"/>
    <w:rsid w:val="00FB6A85"/>
    <w:rsid w:val="00FD1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0BE0"/>
  <w15:docId w15:val="{04EB106E-D867-422D-BA15-20F8C03E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7A5168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7A5168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7A5168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7A5168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7A5168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7A5168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7A51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5168"/>
  </w:style>
  <w:style w:type="paragraph" w:styleId="Footer">
    <w:name w:val="footer"/>
    <w:basedOn w:val="Normal"/>
    <w:link w:val="FooterChar"/>
    <w:uiPriority w:val="99"/>
    <w:unhideWhenUsed/>
    <w:rsid w:val="007A5168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7A5168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7A5168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7A5168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7A5168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7A5168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7A5168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7A5168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7A5168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7A5168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7A5168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252806"/>
    <w:pPr>
      <w:ind w:left="720"/>
      <w:contextualSpacing/>
    </w:pPr>
  </w:style>
  <w:style w:type="paragraph" w:customStyle="1" w:styleId="copyright">
    <w:name w:val="copyright"/>
    <w:basedOn w:val="Normal"/>
    <w:rsid w:val="008F25BE"/>
    <w:pPr>
      <w:spacing w:before="200" w:after="0" w:line="220" w:lineRule="exact"/>
      <w:ind w:left="-86"/>
    </w:pPr>
    <w:rPr>
      <w:rFonts w:ascii="Verdana" w:eastAsia="Times New Roman" w:hAnsi="Verdana" w:cs="Times New Roman"/>
      <w:color w:val="auto"/>
      <w:sz w:val="16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B5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B55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yapp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E97CB4D24F447B8DBC36259F70A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8629C-5D24-4199-A16E-6C499D5BCE77}"/>
      </w:docPartPr>
      <w:docPartBody>
        <w:p w:rsidR="009B5B7F" w:rsidRDefault="00266923">
          <w:pPr>
            <w:pStyle w:val="37E97CB4D24F447B8DBC36259F70A4DD"/>
          </w:pPr>
          <w:r>
            <w:t>[Your Name]</w:t>
          </w:r>
        </w:p>
      </w:docPartBody>
    </w:docPart>
    <w:docPart>
      <w:docPartPr>
        <w:name w:val="72ACE002DA004218965CD48508E5A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0C83-203B-4405-A80E-1DE7FBBC3EDE}"/>
      </w:docPartPr>
      <w:docPartBody>
        <w:p w:rsidR="009B5B7F" w:rsidRDefault="00266923">
          <w:pPr>
            <w:pStyle w:val="72ACE002DA004218965CD48508E5ABBA"/>
          </w:pPr>
          <w:r>
            <w:t>[Address, City, ST  ZIP Code]</w:t>
          </w:r>
        </w:p>
      </w:docPartBody>
    </w:docPart>
    <w:docPart>
      <w:docPartPr>
        <w:name w:val="874EA6AC7D6F40CEBCDBA7079D43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CD705-1D87-4A22-8BC1-5FF4317F7227}"/>
      </w:docPartPr>
      <w:docPartBody>
        <w:p w:rsidR="009B5B7F" w:rsidRDefault="00266923">
          <w:pPr>
            <w:pStyle w:val="874EA6AC7D6F40CEBCDBA7079D436042"/>
          </w:pPr>
          <w:r>
            <w:t>[Telephone]</w:t>
          </w:r>
        </w:p>
      </w:docPartBody>
    </w:docPart>
    <w:docPart>
      <w:docPartPr>
        <w:name w:val="8BAA3C1051B446B58FF225DED8D82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11E79-7E47-464E-B6A9-B0F02227EC9C}"/>
      </w:docPartPr>
      <w:docPartBody>
        <w:p w:rsidR="009B5B7F" w:rsidRDefault="00266923">
          <w:pPr>
            <w:pStyle w:val="8BAA3C1051B446B58FF225DED8D82FC4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C68"/>
    <w:rsid w:val="000B439A"/>
    <w:rsid w:val="00123305"/>
    <w:rsid w:val="00131EE3"/>
    <w:rsid w:val="001E37D0"/>
    <w:rsid w:val="00266923"/>
    <w:rsid w:val="002B6F09"/>
    <w:rsid w:val="002E0280"/>
    <w:rsid w:val="003758D9"/>
    <w:rsid w:val="003C64D5"/>
    <w:rsid w:val="00481796"/>
    <w:rsid w:val="004A0559"/>
    <w:rsid w:val="00502BC8"/>
    <w:rsid w:val="00575986"/>
    <w:rsid w:val="005B64DD"/>
    <w:rsid w:val="006A1938"/>
    <w:rsid w:val="006B33CB"/>
    <w:rsid w:val="007D1E32"/>
    <w:rsid w:val="0082770B"/>
    <w:rsid w:val="008479DD"/>
    <w:rsid w:val="008A3701"/>
    <w:rsid w:val="00927CB2"/>
    <w:rsid w:val="00951B9D"/>
    <w:rsid w:val="009827CF"/>
    <w:rsid w:val="009B5B7F"/>
    <w:rsid w:val="009C188B"/>
    <w:rsid w:val="009F53F8"/>
    <w:rsid w:val="00A2719D"/>
    <w:rsid w:val="00A27549"/>
    <w:rsid w:val="00AC2939"/>
    <w:rsid w:val="00B11313"/>
    <w:rsid w:val="00B231CA"/>
    <w:rsid w:val="00B55865"/>
    <w:rsid w:val="00B83C68"/>
    <w:rsid w:val="00BE2393"/>
    <w:rsid w:val="00C0559A"/>
    <w:rsid w:val="00D871D9"/>
    <w:rsid w:val="00DB19C4"/>
    <w:rsid w:val="00EC4F2C"/>
    <w:rsid w:val="00F90BC8"/>
    <w:rsid w:val="00FE0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E97CB4D24F447B8DBC36259F70A4DD">
    <w:name w:val="37E97CB4D24F447B8DBC36259F70A4DD"/>
    <w:rsid w:val="00DB19C4"/>
  </w:style>
  <w:style w:type="paragraph" w:customStyle="1" w:styleId="72ACE002DA004218965CD48508E5ABBA">
    <w:name w:val="72ACE002DA004218965CD48508E5ABBA"/>
    <w:rsid w:val="00DB19C4"/>
  </w:style>
  <w:style w:type="paragraph" w:customStyle="1" w:styleId="874EA6AC7D6F40CEBCDBA7079D436042">
    <w:name w:val="874EA6AC7D6F40CEBCDBA7079D436042"/>
    <w:rsid w:val="00DB19C4"/>
  </w:style>
  <w:style w:type="paragraph" w:customStyle="1" w:styleId="8BAA3C1051B446B58FF225DED8D82FC4">
    <w:name w:val="8BAA3C1051B446B58FF225DED8D82FC4"/>
    <w:rsid w:val="00DB19C4"/>
  </w:style>
  <w:style w:type="paragraph" w:customStyle="1" w:styleId="709D82A85532431394D163F2FEB445B8">
    <w:name w:val="709D82A85532431394D163F2FEB445B8"/>
    <w:rsid w:val="00DB19C4"/>
  </w:style>
  <w:style w:type="paragraph" w:customStyle="1" w:styleId="96A0CFCD16924E47940C6E3DFA1518B9">
    <w:name w:val="96A0CFCD16924E47940C6E3DFA1518B9"/>
    <w:rsid w:val="00DB19C4"/>
  </w:style>
  <w:style w:type="paragraph" w:customStyle="1" w:styleId="542D7A7EB36543C5885E04867033B452">
    <w:name w:val="542D7A7EB36543C5885E04867033B452"/>
    <w:rsid w:val="00DB19C4"/>
  </w:style>
  <w:style w:type="paragraph" w:customStyle="1" w:styleId="A29C77963A2A4D36B95225C8B8093E32">
    <w:name w:val="A29C77963A2A4D36B95225C8B8093E32"/>
    <w:rsid w:val="00DB19C4"/>
  </w:style>
  <w:style w:type="paragraph" w:customStyle="1" w:styleId="3812D28435784CCD86A752020FB90CFD">
    <w:name w:val="3812D28435784CCD86A752020FB90CFD"/>
    <w:rsid w:val="00DB19C4"/>
  </w:style>
  <w:style w:type="character" w:styleId="PlaceholderText">
    <w:name w:val="Placeholder Text"/>
    <w:basedOn w:val="DefaultParagraphFont"/>
    <w:uiPriority w:val="99"/>
    <w:semiHidden/>
    <w:rsid w:val="00B83C68"/>
    <w:rPr>
      <w:color w:val="808080"/>
    </w:rPr>
  </w:style>
  <w:style w:type="paragraph" w:customStyle="1" w:styleId="2AA5741865884CDEA5B804971483CA9F">
    <w:name w:val="2AA5741865884CDEA5B804971483CA9F"/>
    <w:rsid w:val="00DB19C4"/>
  </w:style>
  <w:style w:type="paragraph" w:customStyle="1" w:styleId="8E155204882141D78E013B78F50A5EE7">
    <w:name w:val="8E155204882141D78E013B78F50A5EE7"/>
    <w:rsid w:val="00DB19C4"/>
  </w:style>
  <w:style w:type="paragraph" w:styleId="ListBullet">
    <w:name w:val="List Bullet"/>
    <w:basedOn w:val="Normal"/>
    <w:uiPriority w:val="1"/>
    <w:unhideWhenUsed/>
    <w:qFormat/>
    <w:rsid w:val="00DB19C4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25129ED78B44BC893B05CDBD7D5E06E">
    <w:name w:val="625129ED78B44BC893B05CDBD7D5E06E"/>
    <w:rsid w:val="00DB19C4"/>
  </w:style>
  <w:style w:type="paragraph" w:customStyle="1" w:styleId="1FBAC7DD9E13497F9A4E7CEF2FE35FED">
    <w:name w:val="1FBAC7DD9E13497F9A4E7CEF2FE35FED"/>
    <w:rsid w:val="00DB19C4"/>
  </w:style>
  <w:style w:type="paragraph" w:customStyle="1" w:styleId="4CEBFFE97BF64D3D9752242D545471CD">
    <w:name w:val="4CEBFFE97BF64D3D9752242D545471CD"/>
    <w:rsid w:val="00DB19C4"/>
  </w:style>
  <w:style w:type="paragraph" w:customStyle="1" w:styleId="FC09F208E882410AB86856771E66DE1E">
    <w:name w:val="FC09F208E882410AB86856771E66DE1E"/>
    <w:rsid w:val="00DB19C4"/>
  </w:style>
  <w:style w:type="paragraph" w:customStyle="1" w:styleId="8588677FA0654A00A422D13C1F3243D6">
    <w:name w:val="8588677FA0654A00A422D13C1F3243D6"/>
    <w:rsid w:val="00DB19C4"/>
  </w:style>
  <w:style w:type="paragraph" w:customStyle="1" w:styleId="02E493EF6FE74B2B96D1E678D224719B">
    <w:name w:val="02E493EF6FE74B2B96D1E678D224719B"/>
    <w:rsid w:val="00DB19C4"/>
  </w:style>
  <w:style w:type="paragraph" w:customStyle="1" w:styleId="781C58863E37405AA3B3B731A45A8807">
    <w:name w:val="781C58863E37405AA3B3B731A45A8807"/>
    <w:rsid w:val="00DB19C4"/>
  </w:style>
  <w:style w:type="paragraph" w:customStyle="1" w:styleId="EC1A23B3681E4D4EAE74E6CD009202DF">
    <w:name w:val="EC1A23B3681E4D4EAE74E6CD009202DF"/>
    <w:rsid w:val="00B83C68"/>
  </w:style>
  <w:style w:type="paragraph" w:customStyle="1" w:styleId="05127B1888804C5381E66CF06836EA5B">
    <w:name w:val="05127B1888804C5381E66CF06836EA5B"/>
    <w:rsid w:val="00B83C68"/>
  </w:style>
  <w:style w:type="paragraph" w:customStyle="1" w:styleId="1F13A9BC625343EF8F0CE1F3E021894E">
    <w:name w:val="1F13A9BC625343EF8F0CE1F3E021894E"/>
    <w:rsid w:val="00B83C68"/>
  </w:style>
  <w:style w:type="paragraph" w:customStyle="1" w:styleId="26110575FB134A74BDB7DC3EAEFED8BB">
    <w:name w:val="26110575FB134A74BDB7DC3EAEFED8BB"/>
    <w:rsid w:val="00B83C68"/>
  </w:style>
  <w:style w:type="paragraph" w:customStyle="1" w:styleId="657FEFB1392B4CEB80539AF3C08EB79E">
    <w:name w:val="657FEFB1392B4CEB80539AF3C08EB79E"/>
    <w:rsid w:val="00B83C68"/>
  </w:style>
  <w:style w:type="paragraph" w:customStyle="1" w:styleId="E4EBFB6437F9400DB5410C835F929428">
    <w:name w:val="E4EBFB6437F9400DB5410C835F929428"/>
    <w:rsid w:val="00B83C68"/>
  </w:style>
  <w:style w:type="paragraph" w:customStyle="1" w:styleId="86E3827AD24143F8BAF1CDEB4202BBB2">
    <w:name w:val="86E3827AD24143F8BAF1CDEB4202BBB2"/>
    <w:rsid w:val="00B83C68"/>
  </w:style>
  <w:style w:type="paragraph" w:customStyle="1" w:styleId="6FFAE75B49544CAD91993C7044035710">
    <w:name w:val="6FFAE75B49544CAD91993C7044035710"/>
    <w:rsid w:val="00B83C68"/>
  </w:style>
  <w:style w:type="paragraph" w:customStyle="1" w:styleId="E4596FF421A44000A942D06384929AA6">
    <w:name w:val="E4596FF421A44000A942D06384929AA6"/>
    <w:rsid w:val="00B83C68"/>
  </w:style>
  <w:style w:type="paragraph" w:customStyle="1" w:styleId="3CDF80BA744943DEAF1CB4868E11B4AC">
    <w:name w:val="3CDF80BA744943DEAF1CB4868E11B4AC"/>
    <w:rsid w:val="00B83C68"/>
  </w:style>
  <w:style w:type="paragraph" w:customStyle="1" w:styleId="0349B730552C4DF29E46C26D10AC79B9">
    <w:name w:val="0349B730552C4DF29E46C26D10AC79B9"/>
    <w:rsid w:val="00B83C68"/>
  </w:style>
  <w:style w:type="paragraph" w:customStyle="1" w:styleId="CB08B208E374462398471C8A6F46D1F7">
    <w:name w:val="CB08B208E374462398471C8A6F46D1F7"/>
    <w:rsid w:val="00B83C68"/>
  </w:style>
  <w:style w:type="paragraph" w:customStyle="1" w:styleId="DFDB8C6089D94F9595966074ACF39DD9">
    <w:name w:val="DFDB8C6089D94F9595966074ACF39DD9"/>
    <w:rsid w:val="00B83C68"/>
  </w:style>
  <w:style w:type="paragraph" w:customStyle="1" w:styleId="03581613FC38451194C4DCF95FFFF0BA">
    <w:name w:val="03581613FC38451194C4DCF95FFFF0BA"/>
    <w:rsid w:val="00B83C68"/>
  </w:style>
  <w:style w:type="paragraph" w:customStyle="1" w:styleId="14FAF998F7214E358B56301B4BEB21A8">
    <w:name w:val="14FAF998F7214E358B56301B4BEB21A8"/>
    <w:rsid w:val="00B83C68"/>
  </w:style>
  <w:style w:type="paragraph" w:customStyle="1" w:styleId="EAC97A5618764A6E9B0F1C5471D34670">
    <w:name w:val="EAC97A5618764A6E9B0F1C5471D34670"/>
    <w:rsid w:val="00B83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11505 Riverside Drive, North Hollywood, CA-91602</CompanyAddress>
  <CompanyPhone>949 975 9963</CompanyPhone>
  <CompanyFax/>
  <CompanyEmail>Meiyappan.in@gmail.com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3E16E-D5AD-417D-A471-ACDBE90E7E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4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Meiyappan Palaniappan</dc:creator>
  <cp:keywords/>
  <cp:lastModifiedBy>Meiyappan Palaniappan</cp:lastModifiedBy>
  <cp:revision>2</cp:revision>
  <cp:lastPrinted>2016-11-22T07:39:00Z</cp:lastPrinted>
  <dcterms:created xsi:type="dcterms:W3CDTF">2021-06-28T08:55:00Z</dcterms:created>
  <dcterms:modified xsi:type="dcterms:W3CDTF">2021-06-28T08:55:00Z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