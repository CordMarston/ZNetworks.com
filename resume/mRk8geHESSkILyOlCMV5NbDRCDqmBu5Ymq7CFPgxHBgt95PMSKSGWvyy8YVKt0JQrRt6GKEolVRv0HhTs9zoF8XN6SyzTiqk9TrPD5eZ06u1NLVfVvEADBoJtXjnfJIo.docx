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37CC3474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1FF5739" w14:textId="256EA1CD" w:rsidR="00523479" w:rsidRPr="00906BEE" w:rsidRDefault="008C3FDB" w:rsidP="00523479">
            <w:pPr>
              <w:pStyle w:val="Initials"/>
            </w:pPr>
            <w:r>
              <w:t>j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0F0631D" wp14:editId="31171F7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C7D684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6BC20936" w14:textId="77777777" w:rsidR="00A50939" w:rsidRPr="00906BEE" w:rsidRDefault="00182D8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E9B6865B93A4CFF9310CDBF16D8FBD2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21BFE9C5" w14:textId="3DBD2DEC" w:rsidR="002C2CDD" w:rsidRPr="00906BEE" w:rsidRDefault="0047364E" w:rsidP="0047364E">
            <w:pPr>
              <w:pStyle w:val="ListParagraph"/>
              <w:numPr>
                <w:ilvl w:val="0"/>
                <w:numId w:val="16"/>
              </w:numPr>
            </w:pPr>
            <w:r>
              <w:t xml:space="preserve">Obtain a position in a related Information Technology field and contribute to the overall goals of the organization.  I would also like to expand on my own knowledge in a related field to help grow and advance the organization. </w:t>
            </w:r>
          </w:p>
          <w:p w14:paraId="5A77E35C" w14:textId="77777777" w:rsidR="002C2CDD" w:rsidRPr="00906BEE" w:rsidRDefault="00182D8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2F8E5BA3FF249DA94D3E69D8A94DBB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19A2B46" w14:textId="12551580" w:rsidR="00741125" w:rsidRDefault="008C3FDB" w:rsidP="008C3FDB">
            <w:pPr>
              <w:pStyle w:val="ListParagraph"/>
              <w:numPr>
                <w:ilvl w:val="0"/>
                <w:numId w:val="11"/>
              </w:numPr>
            </w:pPr>
            <w:r>
              <w:t>10+ Year Personal Computer Experience</w:t>
            </w:r>
          </w:p>
          <w:p w14:paraId="6526940F" w14:textId="202D98D1" w:rsidR="008C3FDB" w:rsidRDefault="008C3FDB" w:rsidP="008C3FDB">
            <w:pPr>
              <w:pStyle w:val="ListParagraph"/>
              <w:numPr>
                <w:ilvl w:val="0"/>
                <w:numId w:val="11"/>
              </w:numPr>
            </w:pPr>
            <w:r>
              <w:t xml:space="preserve">Proficient in Microsoft Applications (Word, Excel, Outlook, Exchange, 365). </w:t>
            </w:r>
          </w:p>
          <w:p w14:paraId="15E27DD9" w14:textId="2C1C9EF4" w:rsidR="008C3FDB" w:rsidRDefault="008C3FDB" w:rsidP="008C3FDB">
            <w:pPr>
              <w:pStyle w:val="ListParagraph"/>
              <w:numPr>
                <w:ilvl w:val="0"/>
                <w:numId w:val="11"/>
              </w:numPr>
            </w:pPr>
            <w:r>
              <w:t>Software Diagnostics and Troubleshooting</w:t>
            </w:r>
          </w:p>
          <w:p w14:paraId="379D2228" w14:textId="7042FF83" w:rsidR="008C3FDB" w:rsidRDefault="008C3FDB" w:rsidP="008C3FDB">
            <w:pPr>
              <w:pStyle w:val="ListParagraph"/>
              <w:numPr>
                <w:ilvl w:val="0"/>
                <w:numId w:val="11"/>
              </w:numPr>
            </w:pPr>
            <w:r>
              <w:t>Hardware Troubleshooting and Repair</w:t>
            </w:r>
          </w:p>
          <w:p w14:paraId="55512ED6" w14:textId="4F80D9C3" w:rsidR="008C3FDB" w:rsidRDefault="008C3FDB" w:rsidP="008C3FDB">
            <w:pPr>
              <w:pStyle w:val="ListParagraph"/>
              <w:numPr>
                <w:ilvl w:val="0"/>
                <w:numId w:val="11"/>
              </w:numPr>
            </w:pPr>
            <w:r>
              <w:t>Excellent Customer Service and Experience</w:t>
            </w:r>
          </w:p>
          <w:p w14:paraId="445A347C" w14:textId="134E6E35" w:rsidR="008C3FDB" w:rsidRPr="00906BEE" w:rsidRDefault="008C3FDB" w:rsidP="008C3FDB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C02BDE0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39C60BF" w14:textId="1BAB19E1" w:rsidR="00C612DA" w:rsidRPr="00906BEE" w:rsidRDefault="00182D8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A87E959C6D1474DBBDDA6A74C96659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C3FDB">
                        <w:t>Joseph Ahlin</w:t>
                      </w:r>
                    </w:sdtContent>
                  </w:sdt>
                </w:p>
                <w:p w14:paraId="31386836" w14:textId="3B1B4478" w:rsidR="00906BEE" w:rsidRPr="00906BEE" w:rsidRDefault="00182D83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24DA1DD69597406ABE2CB2976CDA5B2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C3FDB">
                        <w:t>Information technology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F37E2911A5E9428CBC353DF7520EE18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C3FDB">
                        <w:t>11625 Giles St., las vegas, Nv 89183</w:t>
                      </w:r>
                    </w:sdtContent>
                  </w:sdt>
                </w:p>
              </w:tc>
            </w:tr>
          </w:tbl>
          <w:p w14:paraId="703B278B" w14:textId="77777777" w:rsidR="002C2CDD" w:rsidRPr="00906BEE" w:rsidRDefault="00182D8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C52BA2322BE4D539EB1479CB2BEC89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868F24A" w14:textId="0565674A" w:rsidR="002C2CDD" w:rsidRPr="00906BEE" w:rsidRDefault="008C3FDB" w:rsidP="007569C1">
            <w:pPr>
              <w:pStyle w:val="Heading4"/>
            </w:pPr>
            <w:r>
              <w:t>Customer care manager</w:t>
            </w:r>
            <w:r w:rsidR="002C2CDD" w:rsidRPr="00906BEE">
              <w:t xml:space="preserve"> • </w:t>
            </w:r>
            <w:r>
              <w:t>anytime garage door, inc.</w:t>
            </w:r>
            <w:r w:rsidR="002C2CDD" w:rsidRPr="00906BEE">
              <w:t xml:space="preserve"> • </w:t>
            </w:r>
            <w:r>
              <w:t>FEBRUARY 2020</w:t>
            </w:r>
            <w:r w:rsidR="00F47E97" w:rsidRPr="00906BEE">
              <w:t xml:space="preserve"> – </w:t>
            </w:r>
            <w:r>
              <w:t>present</w:t>
            </w:r>
          </w:p>
          <w:p w14:paraId="5D23BED9" w14:textId="17B4F056" w:rsidR="002C2CDD" w:rsidRDefault="008C3FDB" w:rsidP="008C3FDB">
            <w:pPr>
              <w:pStyle w:val="ListParagraph"/>
              <w:numPr>
                <w:ilvl w:val="0"/>
                <w:numId w:val="12"/>
              </w:numPr>
            </w:pPr>
            <w:r>
              <w:t>General Office Administrative Tasks, Filing Documents, Document Preparation, Manage Scheduling, Dispatching, Answering Multi-Service Phone Lines, Entry-Level Management Tasks</w:t>
            </w:r>
          </w:p>
          <w:p w14:paraId="1374E37E" w14:textId="413CBF28" w:rsidR="008C3FDB" w:rsidRDefault="008C3FDB" w:rsidP="008C3FDB">
            <w:pPr>
              <w:pStyle w:val="ListParagraph"/>
              <w:numPr>
                <w:ilvl w:val="0"/>
                <w:numId w:val="12"/>
              </w:numPr>
            </w:pPr>
            <w:r>
              <w:t>Onsite IT Support</w:t>
            </w:r>
          </w:p>
          <w:p w14:paraId="527E3560" w14:textId="13C2706E" w:rsidR="008C3FDB" w:rsidRDefault="008C3FDB" w:rsidP="008C3FDB">
            <w:pPr>
              <w:pStyle w:val="ListParagraph"/>
              <w:numPr>
                <w:ilvl w:val="0"/>
                <w:numId w:val="12"/>
              </w:numPr>
            </w:pPr>
            <w:r>
              <w:t>Schedule Management</w:t>
            </w:r>
          </w:p>
          <w:p w14:paraId="255FE0A3" w14:textId="33B83E32" w:rsidR="008C3FDB" w:rsidRPr="00906BEE" w:rsidRDefault="008C3FDB" w:rsidP="008C3FDB">
            <w:pPr>
              <w:pStyle w:val="ListParagraph"/>
              <w:numPr>
                <w:ilvl w:val="0"/>
                <w:numId w:val="12"/>
              </w:numPr>
            </w:pPr>
            <w:r>
              <w:t>Sales</w:t>
            </w:r>
          </w:p>
          <w:p w14:paraId="3F5D6CFD" w14:textId="07F42A19" w:rsidR="002C2CDD" w:rsidRPr="00906BEE" w:rsidRDefault="008C3FDB" w:rsidP="007569C1">
            <w:pPr>
              <w:pStyle w:val="Heading4"/>
            </w:pPr>
            <w:r>
              <w:t>premier support specialist</w:t>
            </w:r>
            <w:r w:rsidR="002C2CDD" w:rsidRPr="00906BEE">
              <w:t xml:space="preserve"> • </w:t>
            </w:r>
            <w:r>
              <w:t>asurion</w:t>
            </w:r>
            <w:r w:rsidR="002C2CDD" w:rsidRPr="00906BEE">
              <w:t xml:space="preserve"> • </w:t>
            </w:r>
            <w:r>
              <w:t>december 2019</w:t>
            </w:r>
            <w:r w:rsidR="00F47E97" w:rsidRPr="00906BEE">
              <w:t xml:space="preserve"> – </w:t>
            </w:r>
            <w:r>
              <w:t>february 2020</w:t>
            </w:r>
          </w:p>
          <w:p w14:paraId="7E2AFDCC" w14:textId="652895E3" w:rsidR="002C2CDD" w:rsidRDefault="008C3FDB" w:rsidP="008C3FDB">
            <w:pPr>
              <w:pStyle w:val="ListParagraph"/>
              <w:numPr>
                <w:ilvl w:val="0"/>
                <w:numId w:val="13"/>
              </w:numPr>
            </w:pPr>
            <w:r>
              <w:t>Provide premier technical support to Verizon Wireless Customers</w:t>
            </w:r>
          </w:p>
          <w:p w14:paraId="610B05AC" w14:textId="7A09B26D" w:rsidR="008C3FDB" w:rsidRDefault="008C3FDB" w:rsidP="008C3FDB">
            <w:pPr>
              <w:pStyle w:val="ListParagraph"/>
              <w:numPr>
                <w:ilvl w:val="0"/>
                <w:numId w:val="13"/>
              </w:numPr>
            </w:pPr>
            <w:r>
              <w:t xml:space="preserve">Troubleshoot/Diagnose various Verizon Wireless technologies from </w:t>
            </w:r>
            <w:r w:rsidR="009034E0">
              <w:t>cellphones to other handheld devices.</w:t>
            </w:r>
          </w:p>
          <w:p w14:paraId="301E4E7A" w14:textId="4CE996EA" w:rsidR="009034E0" w:rsidRPr="00906BEE" w:rsidRDefault="009034E0" w:rsidP="009034E0">
            <w:pPr>
              <w:pStyle w:val="Heading4"/>
            </w:pPr>
            <w:r>
              <w:t>Legal assistant</w:t>
            </w:r>
            <w:r w:rsidRPr="00906BEE">
              <w:t xml:space="preserve"> • </w:t>
            </w:r>
            <w:r>
              <w:t>hofland &amp; tomsheck</w:t>
            </w:r>
            <w:r w:rsidRPr="00906BEE">
              <w:t xml:space="preserve"> • </w:t>
            </w:r>
            <w:r>
              <w:t>april 2019 – november 2019</w:t>
            </w:r>
          </w:p>
          <w:p w14:paraId="7D6DC262" w14:textId="2717BE2A" w:rsidR="009034E0" w:rsidRDefault="009034E0" w:rsidP="009034E0">
            <w:pPr>
              <w:pStyle w:val="ListParagraph"/>
              <w:numPr>
                <w:ilvl w:val="0"/>
                <w:numId w:val="13"/>
              </w:numPr>
            </w:pPr>
            <w:r>
              <w:t>Organize office files, answer phone lines, track, and calendar appointments for multiple attorneys, filing and document preparation.</w:t>
            </w:r>
          </w:p>
          <w:p w14:paraId="7FA756A2" w14:textId="02BDDD96" w:rsidR="009034E0" w:rsidRPr="00906BEE" w:rsidRDefault="009034E0" w:rsidP="009034E0">
            <w:pPr>
              <w:pStyle w:val="ListParagraph"/>
              <w:numPr>
                <w:ilvl w:val="0"/>
                <w:numId w:val="13"/>
              </w:numPr>
            </w:pPr>
            <w:r>
              <w:t xml:space="preserve">Knowledge of various legal procedures, legal research, drafting pleadings, organizing discovery and other legal documents submitted directly to local and federal courts located in Nevada. </w:t>
            </w:r>
          </w:p>
          <w:p w14:paraId="15EDD923" w14:textId="77777777" w:rsidR="009034E0" w:rsidRDefault="009034E0" w:rsidP="009034E0">
            <w:pPr>
              <w:pStyle w:val="Heading4"/>
            </w:pPr>
          </w:p>
          <w:p w14:paraId="23CF8123" w14:textId="5D0EA571" w:rsidR="009034E0" w:rsidRPr="00906BEE" w:rsidRDefault="009034E0" w:rsidP="009034E0">
            <w:pPr>
              <w:pStyle w:val="Heading4"/>
            </w:pPr>
            <w:r>
              <w:t>front desk agent</w:t>
            </w:r>
            <w:r w:rsidRPr="00906BEE">
              <w:t xml:space="preserve"> • </w:t>
            </w:r>
            <w:r>
              <w:t>mandalay bay resort &amp; casino</w:t>
            </w:r>
            <w:r w:rsidRPr="00906BEE">
              <w:t xml:space="preserve"> • </w:t>
            </w:r>
            <w:r>
              <w:t>march 2018 – april 2019</w:t>
            </w:r>
          </w:p>
          <w:p w14:paraId="2BE1C320" w14:textId="5C903DD2" w:rsidR="009034E0" w:rsidRDefault="009034E0" w:rsidP="009034E0">
            <w:pPr>
              <w:pStyle w:val="ListParagraph"/>
              <w:numPr>
                <w:ilvl w:val="0"/>
                <w:numId w:val="13"/>
              </w:numPr>
            </w:pPr>
            <w:r>
              <w:t xml:space="preserve">Uphold professional standards expected pf MGM Resorts International employees. </w:t>
            </w:r>
          </w:p>
          <w:p w14:paraId="24A09A13" w14:textId="13A45902" w:rsidR="009034E0" w:rsidRDefault="009034E0" w:rsidP="009034E0">
            <w:pPr>
              <w:pStyle w:val="ListParagraph"/>
              <w:numPr>
                <w:ilvl w:val="0"/>
                <w:numId w:val="13"/>
              </w:numPr>
            </w:pPr>
            <w:r>
              <w:t>Knowledge of Opera Hotel Management Systems</w:t>
            </w:r>
          </w:p>
          <w:p w14:paraId="22F75A99" w14:textId="02F2740E" w:rsidR="009034E0" w:rsidRDefault="009034E0" w:rsidP="009034E0">
            <w:pPr>
              <w:pStyle w:val="ListParagraph"/>
              <w:numPr>
                <w:ilvl w:val="0"/>
                <w:numId w:val="13"/>
              </w:numPr>
            </w:pPr>
            <w:r>
              <w:t xml:space="preserve">Direct interactions with guests staying at the resort, and problem-solving various issues encountered throughout their stay. </w:t>
            </w:r>
          </w:p>
          <w:p w14:paraId="2D95F293" w14:textId="763DEE6C" w:rsidR="009034E0" w:rsidRPr="00906BEE" w:rsidRDefault="009034E0" w:rsidP="009034E0">
            <w:pPr>
              <w:pStyle w:val="Heading4"/>
            </w:pPr>
            <w:r>
              <w:t>paralegal / legal assistant</w:t>
            </w:r>
            <w:r w:rsidRPr="00906BEE">
              <w:t xml:space="preserve"> • </w:t>
            </w:r>
            <w:r>
              <w:t>the thater law group, p.c.</w:t>
            </w:r>
            <w:r w:rsidRPr="00906BEE">
              <w:t xml:space="preserve"> • </w:t>
            </w:r>
            <w:r>
              <w:t>october 2015</w:t>
            </w:r>
            <w:r>
              <w:t xml:space="preserve"> – </w:t>
            </w:r>
            <w:r>
              <w:t>march 2018 (fORMERLY ESTEBAN-TRINIDAD LAW, P.C.)</w:t>
            </w:r>
          </w:p>
          <w:p w14:paraId="0F8281E5" w14:textId="77777777" w:rsidR="009034E0" w:rsidRDefault="009034E0" w:rsidP="009034E0">
            <w:pPr>
              <w:pStyle w:val="ListParagraph"/>
              <w:numPr>
                <w:ilvl w:val="0"/>
                <w:numId w:val="14"/>
              </w:numPr>
            </w:pPr>
            <w:r>
              <w:t>Organize office files, answer telephones, track calendar appoints, face to face interactions with various clients.</w:t>
            </w:r>
          </w:p>
          <w:p w14:paraId="2A5AFB21" w14:textId="75A1E3DA" w:rsidR="009034E0" w:rsidRPr="00906BEE" w:rsidRDefault="009034E0" w:rsidP="009034E0">
            <w:pPr>
              <w:pStyle w:val="ListParagraph"/>
              <w:numPr>
                <w:ilvl w:val="0"/>
                <w:numId w:val="14"/>
              </w:numPr>
            </w:pPr>
            <w:r>
              <w:t>Knowledge of various legal procedures, legal research, drafting pleadings, organizing discovery and other legal documents submitted directly to local, and federal courts located in Nevada.</w:t>
            </w:r>
          </w:p>
          <w:p w14:paraId="17D748B2" w14:textId="65DAC3F6" w:rsidR="009034E0" w:rsidRPr="00906BEE" w:rsidRDefault="009034E0" w:rsidP="009034E0">
            <w:pPr>
              <w:pStyle w:val="Heading4"/>
            </w:pPr>
            <w:r>
              <w:t>paralegal / legal assistant</w:t>
            </w:r>
            <w:r w:rsidRPr="00906BEE">
              <w:t xml:space="preserve"> • </w:t>
            </w:r>
            <w:r>
              <w:t>esteban-trinidad law, p.c.</w:t>
            </w:r>
            <w:r w:rsidRPr="00906BEE">
              <w:t xml:space="preserve"> • </w:t>
            </w:r>
            <w:r>
              <w:t>december 2014 – october 2015</w:t>
            </w:r>
          </w:p>
          <w:p w14:paraId="390CA01E" w14:textId="77777777" w:rsidR="009034E0" w:rsidRDefault="009034E0" w:rsidP="009034E0">
            <w:pPr>
              <w:pStyle w:val="ListParagraph"/>
              <w:numPr>
                <w:ilvl w:val="0"/>
                <w:numId w:val="14"/>
              </w:numPr>
            </w:pPr>
            <w:r>
              <w:t>Organize office files, answer telephones, track calendar appoints, face to face interactions with various clients.</w:t>
            </w:r>
          </w:p>
          <w:p w14:paraId="610EFD7A" w14:textId="3B527B79" w:rsidR="009034E0" w:rsidRPr="00906BEE" w:rsidRDefault="009034E0" w:rsidP="009034E0">
            <w:pPr>
              <w:pStyle w:val="ListParagraph"/>
              <w:numPr>
                <w:ilvl w:val="0"/>
                <w:numId w:val="14"/>
              </w:numPr>
            </w:pPr>
            <w:r>
              <w:t>Knowledge of various legal procedures, legal research, drafting pleadings, organizing discovery and other legal documents submitted directly to local, and federal courts located in Nevada.</w:t>
            </w:r>
          </w:p>
          <w:p w14:paraId="52577DC9" w14:textId="77777777" w:rsidR="002C2CDD" w:rsidRPr="00906BEE" w:rsidRDefault="00182D83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1ECA21E59124619B508D498BE355A4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1815979" w14:textId="49476634" w:rsidR="002C2CDD" w:rsidRPr="00906BEE" w:rsidRDefault="0047364E" w:rsidP="007569C1">
            <w:pPr>
              <w:pStyle w:val="Heading4"/>
            </w:pPr>
            <w:r>
              <w:t>B.S. INFORMATION TECHNOLOGY</w:t>
            </w:r>
            <w:r w:rsidR="002C2CDD" w:rsidRPr="00906BEE">
              <w:t xml:space="preserve"> • </w:t>
            </w:r>
            <w:r>
              <w:t>MAY 2021</w:t>
            </w:r>
            <w:r w:rsidR="002C2CDD" w:rsidRPr="00906BEE">
              <w:t xml:space="preserve"> • </w:t>
            </w:r>
            <w:r>
              <w:t>UNIVERSITY OF PHOENIX</w:t>
            </w:r>
          </w:p>
          <w:p w14:paraId="5A521514" w14:textId="679262C7" w:rsidR="002C2CDD" w:rsidRDefault="0047364E" w:rsidP="0047364E">
            <w:pPr>
              <w:pStyle w:val="ListParagraph"/>
              <w:numPr>
                <w:ilvl w:val="0"/>
                <w:numId w:val="15"/>
              </w:numPr>
            </w:pPr>
            <w:r>
              <w:t>General IT Services and Support</w:t>
            </w:r>
          </w:p>
          <w:p w14:paraId="75E461B4" w14:textId="50CDC90B" w:rsidR="0047364E" w:rsidRDefault="0047364E" w:rsidP="0047364E">
            <w:pPr>
              <w:pStyle w:val="ListParagraph"/>
              <w:numPr>
                <w:ilvl w:val="0"/>
                <w:numId w:val="15"/>
              </w:numPr>
            </w:pPr>
            <w:r>
              <w:t>Troubleshooting Software/Hardware Related Functions</w:t>
            </w:r>
          </w:p>
          <w:p w14:paraId="131DC305" w14:textId="68602CDB" w:rsidR="0047364E" w:rsidRDefault="0047364E" w:rsidP="0047364E">
            <w:pPr>
              <w:pStyle w:val="ListParagraph"/>
              <w:numPr>
                <w:ilvl w:val="0"/>
                <w:numId w:val="15"/>
              </w:numPr>
            </w:pPr>
            <w:r>
              <w:t>Final GPA:  3.20</w:t>
            </w:r>
          </w:p>
          <w:p w14:paraId="49A9B283" w14:textId="0EDC4EA3" w:rsidR="0047364E" w:rsidRDefault="0047364E" w:rsidP="0047364E">
            <w:pPr>
              <w:pStyle w:val="Heading4"/>
            </w:pPr>
            <w:r>
              <w:t>Advanced cyber security certificate</w:t>
            </w:r>
            <w:r w:rsidRPr="00906BEE">
              <w:t xml:space="preserve"> • </w:t>
            </w:r>
            <w:r>
              <w:t>MAY 2021</w:t>
            </w:r>
            <w:r w:rsidRPr="00906BEE">
              <w:t xml:space="preserve"> • </w:t>
            </w:r>
            <w:r>
              <w:t>UNIVERSITY OF PHOENIX</w:t>
            </w:r>
          </w:p>
          <w:p w14:paraId="7E40A6F8" w14:textId="6936C52D" w:rsidR="0047364E" w:rsidRDefault="0047364E" w:rsidP="0047364E">
            <w:pPr>
              <w:pStyle w:val="ListParagraph"/>
              <w:numPr>
                <w:ilvl w:val="0"/>
                <w:numId w:val="15"/>
              </w:numPr>
            </w:pPr>
            <w:r>
              <w:t>Cyber Security Protocols</w:t>
            </w:r>
          </w:p>
          <w:p w14:paraId="34C17F62" w14:textId="27FEC124" w:rsidR="0047364E" w:rsidRPr="00906BEE" w:rsidRDefault="0047364E" w:rsidP="0047364E">
            <w:pPr>
              <w:pStyle w:val="ListParagraph"/>
              <w:numPr>
                <w:ilvl w:val="0"/>
                <w:numId w:val="15"/>
              </w:numPr>
            </w:pPr>
            <w:r>
              <w:t>Maintaining Secure Technological Infrastructure</w:t>
            </w:r>
          </w:p>
          <w:p w14:paraId="4E2E4A31" w14:textId="61B2082A" w:rsidR="002C2CDD" w:rsidRPr="00906BEE" w:rsidRDefault="0047364E" w:rsidP="007569C1">
            <w:pPr>
              <w:pStyle w:val="Heading3"/>
            </w:pPr>
            <w:r>
              <w:lastRenderedPageBreak/>
              <w:t>References</w:t>
            </w:r>
          </w:p>
          <w:p w14:paraId="60E1216D" w14:textId="5518BBE9" w:rsidR="00741125" w:rsidRPr="00906BEE" w:rsidRDefault="0047364E" w:rsidP="00741125">
            <w:r>
              <w:t>Available Upon Request</w:t>
            </w:r>
          </w:p>
        </w:tc>
      </w:tr>
    </w:tbl>
    <w:p w14:paraId="30052886" w14:textId="77777777" w:rsidR="00C62C50" w:rsidRDefault="00C62C50" w:rsidP="009034E0">
      <w:pPr>
        <w:pStyle w:val="NoSpacing"/>
      </w:pPr>
    </w:p>
    <w:sectPr w:rsidR="00C62C50" w:rsidSect="009034E0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144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BD63" w14:textId="77777777" w:rsidR="00182D83" w:rsidRDefault="00182D83" w:rsidP="00713050">
      <w:pPr>
        <w:spacing w:line="240" w:lineRule="auto"/>
      </w:pPr>
      <w:r>
        <w:separator/>
      </w:r>
    </w:p>
  </w:endnote>
  <w:endnote w:type="continuationSeparator" w:id="0">
    <w:p w14:paraId="5D7436A5" w14:textId="77777777" w:rsidR="00182D83" w:rsidRDefault="00182D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EFAA23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99A339" w14:textId="3D8D77F0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17B207" w14:textId="22698373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1574BB" w14:textId="7A66E3DB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2C20FE" w14:textId="6E7B56D3" w:rsidR="00C2098A" w:rsidRDefault="00C2098A" w:rsidP="00684488">
          <w:pPr>
            <w:pStyle w:val="Footer"/>
          </w:pPr>
        </w:p>
      </w:tc>
    </w:tr>
    <w:tr w:rsidR="00684488" w14:paraId="161145B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02EE29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1B6977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4DC777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8DFA03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ACC6D0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13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845"/>
      <w:gridCol w:w="2845"/>
      <w:gridCol w:w="2845"/>
      <w:gridCol w:w="2845"/>
    </w:tblGrid>
    <w:tr w:rsidR="00217980" w14:paraId="78D11515" w14:textId="77777777" w:rsidTr="009034E0">
      <w:trPr>
        <w:trHeight w:val="107"/>
      </w:trPr>
      <w:tc>
        <w:tcPr>
          <w:tcW w:w="28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122390" w14:textId="47980229" w:rsidR="00217980" w:rsidRDefault="00217980" w:rsidP="00217980">
          <w:pPr>
            <w:pStyle w:val="Footer"/>
          </w:pPr>
        </w:p>
      </w:tc>
      <w:tc>
        <w:tcPr>
          <w:tcW w:w="28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EB2DEB" w14:textId="538A3466" w:rsidR="00217980" w:rsidRDefault="00217980" w:rsidP="00217980">
          <w:pPr>
            <w:pStyle w:val="Footer"/>
          </w:pPr>
        </w:p>
      </w:tc>
      <w:tc>
        <w:tcPr>
          <w:tcW w:w="28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4D6BB6" w14:textId="5AC9AE77" w:rsidR="00217980" w:rsidRDefault="00217980" w:rsidP="00217980">
          <w:pPr>
            <w:pStyle w:val="Footer"/>
          </w:pPr>
        </w:p>
      </w:tc>
      <w:tc>
        <w:tcPr>
          <w:tcW w:w="28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29E8B5" w14:textId="3DE9388B" w:rsidR="00217980" w:rsidRDefault="00217980" w:rsidP="00217980">
          <w:pPr>
            <w:pStyle w:val="Footer"/>
          </w:pPr>
        </w:p>
      </w:tc>
    </w:tr>
    <w:tr w:rsidR="00217980" w14:paraId="134A104D" w14:textId="77777777" w:rsidTr="009034E0">
      <w:trPr>
        <w:trHeight w:val="101"/>
      </w:trPr>
      <w:tc>
        <w:tcPr>
          <w:tcW w:w="2845" w:type="dxa"/>
          <w:tcMar>
            <w:top w:w="144" w:type="dxa"/>
            <w:left w:w="115" w:type="dxa"/>
            <w:right w:w="115" w:type="dxa"/>
          </w:tcMar>
        </w:tcPr>
        <w:p w14:paraId="0822C2B7" w14:textId="7098A976" w:rsidR="00811117" w:rsidRPr="00CA3DF1" w:rsidRDefault="00811117" w:rsidP="003C5528">
          <w:pPr>
            <w:pStyle w:val="Footer"/>
          </w:pPr>
        </w:p>
      </w:tc>
      <w:tc>
        <w:tcPr>
          <w:tcW w:w="2845" w:type="dxa"/>
          <w:tcMar>
            <w:top w:w="144" w:type="dxa"/>
            <w:left w:w="115" w:type="dxa"/>
            <w:right w:w="115" w:type="dxa"/>
          </w:tcMar>
        </w:tcPr>
        <w:p w14:paraId="3894922A" w14:textId="532C968E" w:rsidR="00811117" w:rsidRPr="00C2098A" w:rsidRDefault="00811117" w:rsidP="00217980">
          <w:pPr>
            <w:pStyle w:val="Footer"/>
          </w:pPr>
        </w:p>
      </w:tc>
      <w:tc>
        <w:tcPr>
          <w:tcW w:w="2845" w:type="dxa"/>
          <w:tcMar>
            <w:top w:w="144" w:type="dxa"/>
            <w:left w:w="115" w:type="dxa"/>
            <w:right w:w="115" w:type="dxa"/>
          </w:tcMar>
        </w:tcPr>
        <w:p w14:paraId="36B82B20" w14:textId="2EF048FB" w:rsidR="00811117" w:rsidRPr="00C2098A" w:rsidRDefault="00811117" w:rsidP="00217980">
          <w:pPr>
            <w:pStyle w:val="Footer"/>
          </w:pPr>
        </w:p>
      </w:tc>
      <w:tc>
        <w:tcPr>
          <w:tcW w:w="2845" w:type="dxa"/>
          <w:tcMar>
            <w:top w:w="144" w:type="dxa"/>
            <w:left w:w="115" w:type="dxa"/>
            <w:right w:w="115" w:type="dxa"/>
          </w:tcMar>
        </w:tcPr>
        <w:p w14:paraId="525B4A9B" w14:textId="2D97ADB8" w:rsidR="00811117" w:rsidRPr="00C2098A" w:rsidRDefault="00811117" w:rsidP="00217980">
          <w:pPr>
            <w:pStyle w:val="Footer"/>
          </w:pPr>
        </w:p>
      </w:tc>
    </w:tr>
  </w:tbl>
  <w:p w14:paraId="1B601458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2C67" w14:textId="77777777" w:rsidR="00182D83" w:rsidRDefault="00182D83" w:rsidP="00713050">
      <w:pPr>
        <w:spacing w:line="240" w:lineRule="auto"/>
      </w:pPr>
      <w:r>
        <w:separator/>
      </w:r>
    </w:p>
  </w:footnote>
  <w:footnote w:type="continuationSeparator" w:id="0">
    <w:p w14:paraId="3FB021DD" w14:textId="77777777" w:rsidR="00182D83" w:rsidRDefault="00182D8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6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55"/>
      <w:gridCol w:w="6679"/>
    </w:tblGrid>
    <w:tr w:rsidR="001A5CA9" w:rsidRPr="00F207C0" w14:paraId="097265E7" w14:textId="77777777" w:rsidTr="0047364E">
      <w:trPr>
        <w:trHeight w:hRule="exact" w:val="468"/>
      </w:trPr>
      <w:tc>
        <w:tcPr>
          <w:tcW w:w="3755" w:type="dxa"/>
          <w:tcMar>
            <w:top w:w="821" w:type="dxa"/>
            <w:right w:w="720" w:type="dxa"/>
          </w:tcMar>
        </w:tcPr>
        <w:p w14:paraId="067D7D58" w14:textId="4530FC1B" w:rsidR="001A5CA9" w:rsidRPr="00F207C0" w:rsidRDefault="001A5CA9" w:rsidP="001A5CA9">
          <w:pPr>
            <w:pStyle w:val="Initials"/>
          </w:pPr>
        </w:p>
      </w:tc>
      <w:tc>
        <w:tcPr>
          <w:tcW w:w="6680" w:type="dxa"/>
          <w:tcMar>
            <w:top w:w="821" w:type="dxa"/>
            <w:left w:w="0" w:type="dxa"/>
          </w:tcMar>
        </w:tcPr>
        <w:p w14:paraId="400B380F" w14:textId="77777777" w:rsidR="001A5CA9" w:rsidRPr="00F207C0" w:rsidRDefault="001A5CA9" w:rsidP="001A5CA9"/>
      </w:tc>
    </w:tr>
    <w:tr w:rsidR="009034E0" w:rsidRPr="00F207C0" w14:paraId="73F7D004" w14:textId="77777777" w:rsidTr="0047364E">
      <w:trPr>
        <w:trHeight w:hRule="exact" w:val="75"/>
      </w:trPr>
      <w:tc>
        <w:tcPr>
          <w:tcW w:w="3755" w:type="dxa"/>
          <w:tcMar>
            <w:top w:w="821" w:type="dxa"/>
            <w:right w:w="720" w:type="dxa"/>
          </w:tcMar>
        </w:tcPr>
        <w:p w14:paraId="70B686D9" w14:textId="77777777" w:rsidR="009034E0" w:rsidRDefault="009034E0" w:rsidP="001A5CA9">
          <w:pPr>
            <w:pStyle w:val="Initials"/>
            <w:rPr>
              <w:noProof/>
            </w:rPr>
          </w:pPr>
        </w:p>
      </w:tc>
      <w:tc>
        <w:tcPr>
          <w:tcW w:w="6680" w:type="dxa"/>
          <w:tcMar>
            <w:top w:w="821" w:type="dxa"/>
            <w:left w:w="0" w:type="dxa"/>
          </w:tcMar>
        </w:tcPr>
        <w:p w14:paraId="256021A7" w14:textId="77777777" w:rsidR="009034E0" w:rsidRDefault="009034E0" w:rsidP="001A5CA9">
          <w:pPr>
            <w:pStyle w:val="Heading1"/>
          </w:pPr>
        </w:p>
      </w:tc>
    </w:tr>
  </w:tbl>
  <w:p w14:paraId="04BC093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F05A0"/>
    <w:multiLevelType w:val="hybridMultilevel"/>
    <w:tmpl w:val="01E4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D339E"/>
    <w:multiLevelType w:val="hybridMultilevel"/>
    <w:tmpl w:val="F2AA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745F"/>
    <w:multiLevelType w:val="hybridMultilevel"/>
    <w:tmpl w:val="725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F3BCC"/>
    <w:multiLevelType w:val="hybridMultilevel"/>
    <w:tmpl w:val="5ED0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659BB"/>
    <w:multiLevelType w:val="hybridMultilevel"/>
    <w:tmpl w:val="2F34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669C7"/>
    <w:multiLevelType w:val="hybridMultilevel"/>
    <w:tmpl w:val="FA3C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D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82D83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7364E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3FDB"/>
    <w:rsid w:val="008C6BCA"/>
    <w:rsid w:val="008C7B50"/>
    <w:rsid w:val="008E4B30"/>
    <w:rsid w:val="009034E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8B5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Ah\AppData\Local\Microsoft\Office\16.0\DTS\en-US%7bBCF63786-690C-410F-8EF7-E94444B8DB86%7d\%7b4C70BF0F-C5F4-4C95-BBE4-7337116BE77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B6865B93A4CFF9310CDBF16D8F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660B0-2173-42D6-9050-E860C0F4E2C9}"/>
      </w:docPartPr>
      <w:docPartBody>
        <w:p w:rsidR="00000000" w:rsidRDefault="006001B4">
          <w:pPr>
            <w:pStyle w:val="2E9B6865B93A4CFF9310CDBF16D8FBD2"/>
          </w:pPr>
          <w:r w:rsidRPr="00906BEE">
            <w:t>Objective</w:t>
          </w:r>
        </w:p>
      </w:docPartBody>
    </w:docPart>
    <w:docPart>
      <w:docPartPr>
        <w:name w:val="52F8E5BA3FF249DA94D3E69D8A94D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023D-E868-4ECB-A9A8-BD4226D4B76D}"/>
      </w:docPartPr>
      <w:docPartBody>
        <w:p w:rsidR="00000000" w:rsidRDefault="006001B4">
          <w:pPr>
            <w:pStyle w:val="52F8E5BA3FF249DA94D3E69D8A94DBB3"/>
          </w:pPr>
          <w:r w:rsidRPr="00906BEE">
            <w:t>Skills</w:t>
          </w:r>
        </w:p>
      </w:docPartBody>
    </w:docPart>
    <w:docPart>
      <w:docPartPr>
        <w:name w:val="5A87E959C6D1474DBBDDA6A74C966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3C4F6-A415-414D-AEE9-57A980421AFE}"/>
      </w:docPartPr>
      <w:docPartBody>
        <w:p w:rsidR="00000000" w:rsidRDefault="006001B4">
          <w:pPr>
            <w:pStyle w:val="5A87E959C6D1474DBBDDA6A74C96659F"/>
          </w:pPr>
          <w:r>
            <w:t>Your name</w:t>
          </w:r>
        </w:p>
      </w:docPartBody>
    </w:docPart>
    <w:docPart>
      <w:docPartPr>
        <w:name w:val="24DA1DD69597406ABE2CB2976CDA5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CBADD-148D-457C-BED5-F3A686EFB4B3}"/>
      </w:docPartPr>
      <w:docPartBody>
        <w:p w:rsidR="00000000" w:rsidRDefault="006001B4">
          <w:pPr>
            <w:pStyle w:val="24DA1DD69597406ABE2CB2976CDA5B22"/>
          </w:pPr>
          <w:r w:rsidRPr="007D6458">
            <w:t>Profession or Industry</w:t>
          </w:r>
        </w:p>
      </w:docPartBody>
    </w:docPart>
    <w:docPart>
      <w:docPartPr>
        <w:name w:val="F37E2911A5E9428CBC353DF7520EE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E3AF5-E34D-4F25-B0CA-E363E2EEEAEF}"/>
      </w:docPartPr>
      <w:docPartBody>
        <w:p w:rsidR="00000000" w:rsidRDefault="006001B4">
          <w:pPr>
            <w:pStyle w:val="F37E2911A5E9428CBC353DF7520EE182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0C52BA2322BE4D539EB1479CB2BEC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B0CE-32AF-42DF-8E9C-6CE298A7FD68}"/>
      </w:docPartPr>
      <w:docPartBody>
        <w:p w:rsidR="00000000" w:rsidRDefault="006001B4">
          <w:pPr>
            <w:pStyle w:val="0C52BA2322BE4D539EB1479CB2BEC894"/>
          </w:pPr>
          <w:r w:rsidRPr="00906BEE">
            <w:t>Experience</w:t>
          </w:r>
        </w:p>
      </w:docPartBody>
    </w:docPart>
    <w:docPart>
      <w:docPartPr>
        <w:name w:val="D1ECA21E59124619B508D498BE355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9EAE-D1A1-4FD6-A44B-E657383B0B08}"/>
      </w:docPartPr>
      <w:docPartBody>
        <w:p w:rsidR="00000000" w:rsidRDefault="006001B4">
          <w:pPr>
            <w:pStyle w:val="D1ECA21E59124619B508D498BE355A48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B4"/>
    <w:rsid w:val="006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84984DD8204D3E82A5580D8D98B239">
    <w:name w:val="9984984DD8204D3E82A5580D8D98B239"/>
  </w:style>
  <w:style w:type="paragraph" w:customStyle="1" w:styleId="2E9B6865B93A4CFF9310CDBF16D8FBD2">
    <w:name w:val="2E9B6865B93A4CFF9310CDBF16D8FBD2"/>
  </w:style>
  <w:style w:type="paragraph" w:customStyle="1" w:styleId="E2716E7AC3274B08AA0D89A4D0C62EC2">
    <w:name w:val="E2716E7AC3274B08AA0D89A4D0C62EC2"/>
  </w:style>
  <w:style w:type="paragraph" w:customStyle="1" w:styleId="52F8E5BA3FF249DA94D3E69D8A94DBB3">
    <w:name w:val="52F8E5BA3FF249DA94D3E69D8A94DBB3"/>
  </w:style>
  <w:style w:type="paragraph" w:customStyle="1" w:styleId="32700F51E5F8404AACD2C14C611BD0F9">
    <w:name w:val="32700F51E5F8404AACD2C14C611BD0F9"/>
  </w:style>
  <w:style w:type="paragraph" w:customStyle="1" w:styleId="5A87E959C6D1474DBBDDA6A74C96659F">
    <w:name w:val="5A87E959C6D1474DBBDDA6A74C96659F"/>
  </w:style>
  <w:style w:type="paragraph" w:customStyle="1" w:styleId="24DA1DD69597406ABE2CB2976CDA5B22">
    <w:name w:val="24DA1DD69597406ABE2CB2976CDA5B22"/>
  </w:style>
  <w:style w:type="paragraph" w:customStyle="1" w:styleId="F37E2911A5E9428CBC353DF7520EE182">
    <w:name w:val="F37E2911A5E9428CBC353DF7520EE182"/>
  </w:style>
  <w:style w:type="paragraph" w:customStyle="1" w:styleId="0C52BA2322BE4D539EB1479CB2BEC894">
    <w:name w:val="0C52BA2322BE4D539EB1479CB2BEC894"/>
  </w:style>
  <w:style w:type="paragraph" w:customStyle="1" w:styleId="075A2A2BA0694970B43EB0456A7E1465">
    <w:name w:val="075A2A2BA0694970B43EB0456A7E1465"/>
  </w:style>
  <w:style w:type="paragraph" w:customStyle="1" w:styleId="D047899239984270BE991CEDA4BB10EA">
    <w:name w:val="D047899239984270BE991CEDA4BB10EA"/>
  </w:style>
  <w:style w:type="paragraph" w:customStyle="1" w:styleId="D71EF345B3184BA1B29777221F040DA3">
    <w:name w:val="D71EF345B3184BA1B29777221F040DA3"/>
  </w:style>
  <w:style w:type="paragraph" w:customStyle="1" w:styleId="2778EEA93F7E458395E47B50D5C92CD9">
    <w:name w:val="2778EEA93F7E458395E47B50D5C92CD9"/>
  </w:style>
  <w:style w:type="paragraph" w:customStyle="1" w:styleId="D12297C304834A8AB4BFB630679AA935">
    <w:name w:val="D12297C304834A8AB4BFB630679AA935"/>
  </w:style>
  <w:style w:type="paragraph" w:customStyle="1" w:styleId="889101B8D35B448BABDA33F010907AB6">
    <w:name w:val="889101B8D35B448BABDA33F010907AB6"/>
  </w:style>
  <w:style w:type="paragraph" w:customStyle="1" w:styleId="177407DD783243B490D05A6578B4CA5F">
    <w:name w:val="177407DD783243B490D05A6578B4CA5F"/>
  </w:style>
  <w:style w:type="paragraph" w:customStyle="1" w:styleId="2641C276FCF24A208E90682CA4F9B9A1">
    <w:name w:val="2641C276FCF24A208E90682CA4F9B9A1"/>
  </w:style>
  <w:style w:type="paragraph" w:customStyle="1" w:styleId="40FD47539C58478D86EAE9A9E0834788">
    <w:name w:val="40FD47539C58478D86EAE9A9E0834788"/>
  </w:style>
  <w:style w:type="paragraph" w:customStyle="1" w:styleId="2B7A649A058540FF8614108D07D0489A">
    <w:name w:val="2B7A649A058540FF8614108D07D0489A"/>
  </w:style>
  <w:style w:type="paragraph" w:customStyle="1" w:styleId="D1ECA21E59124619B508D498BE355A48">
    <w:name w:val="D1ECA21E59124619B508D498BE355A48"/>
  </w:style>
  <w:style w:type="paragraph" w:customStyle="1" w:styleId="A3117B0E130A4510A4D724072CFD76DE">
    <w:name w:val="A3117B0E130A4510A4D724072CFD76DE"/>
  </w:style>
  <w:style w:type="paragraph" w:customStyle="1" w:styleId="61D490D819714C168C7207E5403957B1">
    <w:name w:val="61D490D819714C168C7207E5403957B1"/>
  </w:style>
  <w:style w:type="paragraph" w:customStyle="1" w:styleId="C8E8BAB3B2F84F5B9F57A5735A4E56FF">
    <w:name w:val="C8E8BAB3B2F84F5B9F57A5735A4E56FF"/>
  </w:style>
  <w:style w:type="paragraph" w:customStyle="1" w:styleId="6B476D1B89064E5C94229F8F7E34764A">
    <w:name w:val="6B476D1B89064E5C94229F8F7E34764A"/>
  </w:style>
  <w:style w:type="paragraph" w:customStyle="1" w:styleId="16D51B8EF8434EC398F8238693AC7897">
    <w:name w:val="16D51B8EF8434EC398F8238693AC7897"/>
  </w:style>
  <w:style w:type="paragraph" w:customStyle="1" w:styleId="10D465BC9DBC4130B167DFD585974B03">
    <w:name w:val="10D465BC9DBC4130B167DFD585974B03"/>
  </w:style>
  <w:style w:type="paragraph" w:customStyle="1" w:styleId="08664D2401D24430B7D04CF574324CB6">
    <w:name w:val="08664D2401D24430B7D04CF574324CB6"/>
  </w:style>
  <w:style w:type="paragraph" w:customStyle="1" w:styleId="1D0342D2F1F04B7DBB232FC4E675CC59">
    <w:name w:val="1D0342D2F1F04B7DBB232FC4E675CC59"/>
  </w:style>
  <w:style w:type="paragraph" w:customStyle="1" w:styleId="4F5CF85A37644B4E855488DDD6865C74">
    <w:name w:val="4F5CF85A37644B4E855488DDD6865C74"/>
  </w:style>
  <w:style w:type="paragraph" w:customStyle="1" w:styleId="328B82A2DE7F4B29A2BDED41B7915A11">
    <w:name w:val="328B82A2DE7F4B29A2BDED41B791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{4C70BF0F-C5F4-4C95-BBE4-7337116BE771}tf16392716_win32</Template>
  <TotalTime>0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technology</dc:subject>
  <dc:creator/>
  <cp:keywords/>
  <dc:description>11625 Giles St., las vegas, Nv 89183</dc:description>
  <cp:lastModifiedBy/>
  <cp:revision>1</cp:revision>
  <dcterms:created xsi:type="dcterms:W3CDTF">2021-05-25T18:07:00Z</dcterms:created>
  <dcterms:modified xsi:type="dcterms:W3CDTF">2021-05-25T18:35:00Z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