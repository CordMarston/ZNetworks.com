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40C17" w14:textId="63A01555" w:rsidR="00C067C5" w:rsidRPr="00843164" w:rsidRDefault="002E4752">
      <w:pPr>
        <w:pStyle w:val="Title"/>
      </w:pPr>
      <w:r>
        <w:t>Yasser Mendoza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3CEE71E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07EAC56A" w14:textId="44B5F39E" w:rsidR="009E0F1B" w:rsidRDefault="002E4752">
            <w:pPr>
              <w:pStyle w:val="ContactInfo"/>
            </w:pPr>
            <w:r>
              <w:t>5045 Gaspar Court, Oakley, CA 94561</w:t>
            </w:r>
          </w:p>
          <w:p w14:paraId="36F454AE" w14:textId="134FD3EF" w:rsidR="009E0F1B" w:rsidRDefault="002E4752">
            <w:pPr>
              <w:pStyle w:val="ContactInfo"/>
            </w:pPr>
            <w:r>
              <w:t>(925)</w:t>
            </w:r>
            <w:r w:rsidR="009E0F1B">
              <w:t xml:space="preserve"> </w:t>
            </w:r>
            <w:r>
              <w:t>727-4256</w:t>
            </w:r>
          </w:p>
          <w:p w14:paraId="04E0BE3A" w14:textId="54A41CDE" w:rsidR="00260D3F" w:rsidRPr="00843164" w:rsidRDefault="00260D3F">
            <w:pPr>
              <w:pStyle w:val="ContactInfo"/>
            </w:pPr>
            <w:r w:rsidRPr="00843164">
              <w:t> </w:t>
            </w:r>
            <w:r w:rsidR="002E4752">
              <w:t>y_mendoza_44@yahoo.com</w:t>
            </w:r>
          </w:p>
        </w:tc>
      </w:tr>
    </w:tbl>
    <w:p w14:paraId="3DDF7070" w14:textId="34314BC8" w:rsidR="009E0F1B" w:rsidRPr="00843164" w:rsidRDefault="0041253D" w:rsidP="002563E8">
      <w:pPr>
        <w:pStyle w:val="Heading1"/>
      </w:pPr>
      <w:r>
        <w:t>Skills &amp; Abilities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14:paraId="5E5D9EEC" w14:textId="77777777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25C0A922" w14:textId="77777777" w:rsidR="00260D3F" w:rsidRDefault="002E4752" w:rsidP="002E4752">
            <w:pPr>
              <w:pStyle w:val="ListParagraph"/>
              <w:numPr>
                <w:ilvl w:val="0"/>
                <w:numId w:val="15"/>
              </w:numPr>
            </w:pPr>
            <w:r>
              <w:t>Strong passion to learn new technologies</w:t>
            </w:r>
          </w:p>
          <w:p w14:paraId="6D016C68" w14:textId="77777777" w:rsidR="002E4752" w:rsidRDefault="002E4752" w:rsidP="002E4752">
            <w:pPr>
              <w:pStyle w:val="ListParagraph"/>
              <w:numPr>
                <w:ilvl w:val="0"/>
                <w:numId w:val="15"/>
              </w:numPr>
            </w:pPr>
            <w:r>
              <w:t>Proficiency in Windows Operating Systems</w:t>
            </w:r>
          </w:p>
          <w:p w14:paraId="6FC85CB1" w14:textId="77777777" w:rsidR="002E4752" w:rsidRDefault="002E4752" w:rsidP="002E4752">
            <w:pPr>
              <w:pStyle w:val="ListParagraph"/>
              <w:numPr>
                <w:ilvl w:val="0"/>
                <w:numId w:val="15"/>
              </w:numPr>
            </w:pPr>
            <w:r>
              <w:t>Leader and team player</w:t>
            </w:r>
          </w:p>
          <w:p w14:paraId="0E6C8E64" w14:textId="77777777" w:rsidR="002E4752" w:rsidRDefault="002E4752" w:rsidP="002E4752">
            <w:pPr>
              <w:pStyle w:val="ListParagraph"/>
              <w:numPr>
                <w:ilvl w:val="0"/>
                <w:numId w:val="15"/>
              </w:numPr>
            </w:pPr>
            <w:r>
              <w:t>Fluent in English and Spanish</w:t>
            </w:r>
          </w:p>
          <w:p w14:paraId="0AA10586" w14:textId="086CFED2" w:rsidR="002E4752" w:rsidRPr="00843164" w:rsidRDefault="002E4752" w:rsidP="002E4752">
            <w:pPr>
              <w:pStyle w:val="ListParagraph"/>
              <w:numPr>
                <w:ilvl w:val="0"/>
                <w:numId w:val="15"/>
              </w:numPr>
            </w:pPr>
            <w:r>
              <w:t>Drive to advance career</w:t>
            </w:r>
          </w:p>
        </w:tc>
      </w:tr>
    </w:tbl>
    <w:p w14:paraId="48A6BB3F" w14:textId="70BBF136" w:rsidR="00843164" w:rsidRPr="00843164" w:rsidRDefault="002E4752" w:rsidP="00843164">
      <w:pPr>
        <w:pStyle w:val="Heading1"/>
      </w:pPr>
      <w:r>
        <w:t>Education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7E6E3ED4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F6A2EDD" w14:textId="7521A9FD" w:rsidR="00843164" w:rsidRPr="00843164" w:rsidRDefault="00843164" w:rsidP="00843164">
            <w:pPr>
              <w:pStyle w:val="Date"/>
            </w:pPr>
          </w:p>
        </w:tc>
        <w:tc>
          <w:tcPr>
            <w:tcW w:w="4087" w:type="pct"/>
          </w:tcPr>
          <w:p w14:paraId="679498FE" w14:textId="5E42508F" w:rsidR="002E4752" w:rsidRDefault="002E4752" w:rsidP="002E4752">
            <w:r>
              <w:t>Diablo Valley College – Pleasant Hill, CA</w:t>
            </w:r>
          </w:p>
          <w:p w14:paraId="311974A3" w14:textId="2B62C41B" w:rsidR="002E4752" w:rsidRDefault="002E4752" w:rsidP="002E4752">
            <w:r>
              <w:t>Associate of Science, Server and System Administration</w:t>
            </w:r>
          </w:p>
          <w:p w14:paraId="070A1502" w14:textId="127C858F" w:rsidR="002E4752" w:rsidRDefault="002E4752" w:rsidP="002E4752">
            <w:r>
              <w:t>Graduated May 2019</w:t>
            </w:r>
          </w:p>
          <w:p w14:paraId="4E1C7F76" w14:textId="4423419C" w:rsidR="002E4752" w:rsidRDefault="002E4752" w:rsidP="002E4752">
            <w:r>
              <w:t>Relevant Course Work:</w:t>
            </w:r>
          </w:p>
          <w:p w14:paraId="1798C4B5" w14:textId="1E8F3B0F" w:rsidR="002E4752" w:rsidRDefault="002E4752" w:rsidP="002E4752">
            <w:pPr>
              <w:pStyle w:val="ListParagraph"/>
              <w:numPr>
                <w:ilvl w:val="0"/>
                <w:numId w:val="17"/>
              </w:numPr>
            </w:pPr>
            <w:r>
              <w:t>Microsoft Windows Operating System Essentials/Administration</w:t>
            </w:r>
          </w:p>
          <w:p w14:paraId="77D96E6F" w14:textId="0E662678" w:rsidR="002E4752" w:rsidRDefault="002E4752" w:rsidP="002E4752">
            <w:pPr>
              <w:pStyle w:val="ListParagraph"/>
              <w:numPr>
                <w:ilvl w:val="0"/>
                <w:numId w:val="17"/>
              </w:numPr>
            </w:pPr>
            <w:r>
              <w:t>Implementing Microsoft Windows Directory Services</w:t>
            </w:r>
          </w:p>
          <w:p w14:paraId="340C4208" w14:textId="7E4ABA3C" w:rsidR="002E4752" w:rsidRDefault="002E4752" w:rsidP="002E4752">
            <w:pPr>
              <w:pStyle w:val="ListParagraph"/>
              <w:numPr>
                <w:ilvl w:val="0"/>
                <w:numId w:val="17"/>
              </w:numPr>
            </w:pPr>
            <w:r>
              <w:t>Introduction to Virtualization Technology</w:t>
            </w:r>
          </w:p>
          <w:p w14:paraId="4D6CC9CD" w14:textId="23671892" w:rsidR="002E4752" w:rsidRDefault="00884F58" w:rsidP="002E4752">
            <w:pPr>
              <w:pStyle w:val="ListParagraph"/>
              <w:numPr>
                <w:ilvl w:val="0"/>
                <w:numId w:val="17"/>
              </w:numPr>
            </w:pPr>
            <w:r>
              <w:t xml:space="preserve">CISCO </w:t>
            </w:r>
            <w:r w:rsidR="002E4752">
              <w:t>Routing/Switching Essentials</w:t>
            </w:r>
          </w:p>
          <w:p w14:paraId="4ABE37C4" w14:textId="079AC020" w:rsidR="00843164" w:rsidRPr="00843164" w:rsidRDefault="002E4752" w:rsidP="00EF0D5D">
            <w:pPr>
              <w:pStyle w:val="ListParagraph"/>
              <w:numPr>
                <w:ilvl w:val="0"/>
                <w:numId w:val="17"/>
              </w:numPr>
            </w:pPr>
            <w:r>
              <w:t>Information Systems Security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58C2536483147008F2151903E4C56C1"/>
        </w:placeholder>
        <w:temporary/>
        <w:showingPlcHdr/>
        <w15:appearance w15:val="hidden"/>
      </w:sdtPr>
      <w:sdtContent>
        <w:p w14:paraId="42327A1F" w14:textId="3576892D" w:rsidR="00843164" w:rsidRPr="002E4752" w:rsidRDefault="002E4752" w:rsidP="00843164">
          <w:pPr>
            <w:pStyle w:val="Heading1"/>
            <w:rPr>
              <w:rFonts w:asciiTheme="minorHAnsi" w:eastAsiaTheme="minorHAnsi" w:hAnsiTheme="minorHAnsi" w:cstheme="minorBidi"/>
              <w:caps w:val="0"/>
              <w:sz w:val="22"/>
              <w:szCs w:val="22"/>
            </w:rPr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04808A8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583D24D" w14:textId="56C94552" w:rsidR="00843164" w:rsidRPr="00843164" w:rsidRDefault="00843164" w:rsidP="00297EBC">
            <w:pPr>
              <w:pStyle w:val="Date"/>
            </w:pPr>
          </w:p>
        </w:tc>
        <w:tc>
          <w:tcPr>
            <w:tcW w:w="4087" w:type="pct"/>
          </w:tcPr>
          <w:p w14:paraId="753BA8ED" w14:textId="02753DC4" w:rsidR="00843164" w:rsidRDefault="00EF0D5D" w:rsidP="00297EBC">
            <w:r>
              <w:t>Server/Server Trainer, Olive Garden in Pittsburg, CA</w:t>
            </w:r>
          </w:p>
          <w:p w14:paraId="66CF2A5E" w14:textId="70EAA5FA" w:rsidR="00EF0D5D" w:rsidRDefault="00EF0D5D" w:rsidP="00297EBC">
            <w:r>
              <w:t>August 2009 to August 2019</w:t>
            </w:r>
          </w:p>
          <w:p w14:paraId="3FCAC871" w14:textId="77777777" w:rsidR="00EF0D5D" w:rsidRDefault="00EF0D5D" w:rsidP="00EF0D5D">
            <w:pPr>
              <w:pStyle w:val="ListParagraph"/>
              <w:numPr>
                <w:ilvl w:val="0"/>
                <w:numId w:val="18"/>
              </w:numPr>
            </w:pPr>
            <w:r>
              <w:t>Provide excellent customer service to guests through rapport, information, and product endorsement</w:t>
            </w:r>
          </w:p>
          <w:p w14:paraId="611D4A16" w14:textId="77777777" w:rsidR="00EF0D5D" w:rsidRDefault="00EF0D5D" w:rsidP="00EF0D5D">
            <w:pPr>
              <w:pStyle w:val="ListParagraph"/>
              <w:numPr>
                <w:ilvl w:val="0"/>
                <w:numId w:val="18"/>
              </w:numPr>
            </w:pPr>
            <w:r>
              <w:t>Train four new staff members a month to the high standards of the restaurant, including ongoing training post-graduation</w:t>
            </w:r>
          </w:p>
          <w:p w14:paraId="4D27A20C" w14:textId="328CD4A1" w:rsidR="00EF0D5D" w:rsidRPr="00843164" w:rsidRDefault="00EF0D5D" w:rsidP="00EF0D5D">
            <w:pPr>
              <w:pStyle w:val="ListParagraph"/>
              <w:numPr>
                <w:ilvl w:val="0"/>
                <w:numId w:val="18"/>
              </w:numPr>
            </w:pPr>
            <w:r>
              <w:t>Support fellow team members in all front of house positions</w:t>
            </w:r>
          </w:p>
        </w:tc>
      </w:tr>
      <w:tr w:rsidR="00260D3F" w:rsidRPr="00843164" w14:paraId="2603D094" w14:textId="77777777" w:rsidTr="00526C73">
        <w:tblPrEx>
          <w:tblCellMar>
            <w:left w:w="1656" w:type="dxa"/>
          </w:tblCellMar>
        </w:tblPrEx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gridSpan w:val="2"/>
          </w:tcPr>
          <w:p w14:paraId="5460F0D4" w14:textId="4BBB8222" w:rsidR="00260D3F" w:rsidRPr="00843164" w:rsidRDefault="00260D3F" w:rsidP="00126049"/>
        </w:tc>
      </w:tr>
    </w:tbl>
    <w:p w14:paraId="1AFDA5FC" w14:textId="77777777" w:rsidR="00260D3F" w:rsidRPr="00843164" w:rsidRDefault="00260D3F" w:rsidP="00EF0D5D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FBDEF" w14:textId="77777777" w:rsidR="003C13E1" w:rsidRDefault="003C13E1">
      <w:pPr>
        <w:spacing w:after="0"/>
      </w:pPr>
      <w:r>
        <w:separator/>
      </w:r>
    </w:p>
    <w:p w14:paraId="59D6183E" w14:textId="77777777" w:rsidR="003C13E1" w:rsidRDefault="003C13E1"/>
  </w:endnote>
  <w:endnote w:type="continuationSeparator" w:id="0">
    <w:p w14:paraId="4098C785" w14:textId="77777777" w:rsidR="003C13E1" w:rsidRDefault="003C13E1">
      <w:pPr>
        <w:spacing w:after="0"/>
      </w:pPr>
      <w:r>
        <w:continuationSeparator/>
      </w:r>
    </w:p>
    <w:p w14:paraId="402B0957" w14:textId="77777777" w:rsidR="003C13E1" w:rsidRDefault="003C13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B6F20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E46CC" w14:textId="77777777" w:rsidR="003C13E1" w:rsidRDefault="003C13E1">
      <w:pPr>
        <w:spacing w:after="0"/>
      </w:pPr>
      <w:r>
        <w:separator/>
      </w:r>
    </w:p>
    <w:p w14:paraId="7A4ED48D" w14:textId="77777777" w:rsidR="003C13E1" w:rsidRDefault="003C13E1"/>
  </w:footnote>
  <w:footnote w:type="continuationSeparator" w:id="0">
    <w:p w14:paraId="6C254BB0" w14:textId="77777777" w:rsidR="003C13E1" w:rsidRDefault="003C13E1">
      <w:pPr>
        <w:spacing w:after="0"/>
      </w:pPr>
      <w:r>
        <w:continuationSeparator/>
      </w:r>
    </w:p>
    <w:p w14:paraId="6DD5867C" w14:textId="77777777" w:rsidR="003C13E1" w:rsidRDefault="003C13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08E033F"/>
    <w:multiLevelType w:val="hybridMultilevel"/>
    <w:tmpl w:val="4B92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90297"/>
    <w:multiLevelType w:val="hybridMultilevel"/>
    <w:tmpl w:val="32E4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BE6EA3"/>
    <w:multiLevelType w:val="hybridMultilevel"/>
    <w:tmpl w:val="7B5A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716B7"/>
    <w:multiLevelType w:val="hybridMultilevel"/>
    <w:tmpl w:val="3106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1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752"/>
    <w:rsid w:val="000C0CA7"/>
    <w:rsid w:val="000F2762"/>
    <w:rsid w:val="00126049"/>
    <w:rsid w:val="0014523F"/>
    <w:rsid w:val="00254924"/>
    <w:rsid w:val="002563E8"/>
    <w:rsid w:val="00260D3F"/>
    <w:rsid w:val="002E4752"/>
    <w:rsid w:val="003C13E1"/>
    <w:rsid w:val="0041253D"/>
    <w:rsid w:val="004827F9"/>
    <w:rsid w:val="00526C73"/>
    <w:rsid w:val="00650306"/>
    <w:rsid w:val="00693B17"/>
    <w:rsid w:val="00762CE4"/>
    <w:rsid w:val="00797C46"/>
    <w:rsid w:val="00843164"/>
    <w:rsid w:val="00854E7D"/>
    <w:rsid w:val="008551F7"/>
    <w:rsid w:val="00884F58"/>
    <w:rsid w:val="008A74DF"/>
    <w:rsid w:val="008B5DC0"/>
    <w:rsid w:val="00931654"/>
    <w:rsid w:val="009E0F1B"/>
    <w:rsid w:val="00A82DCC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EF0D5D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D263"/>
  <w15:chartTrackingRefBased/>
  <w15:docId w15:val="{69ED4BB6-6326-4010-8C7F-8DEBA419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ssa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C2536483147008F2151903E4C5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2A475-ED51-4634-9835-1425EA891115}"/>
      </w:docPartPr>
      <w:docPartBody>
        <w:p w:rsidR="00000000" w:rsidRDefault="00372264" w:rsidP="00372264">
          <w:pPr>
            <w:pStyle w:val="758C2536483147008F2151903E4C56C1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64"/>
    <w:rsid w:val="0011299A"/>
    <w:rsid w:val="0037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C71F8172D847B7AC02AEC84299D725">
    <w:name w:val="D7C71F8172D847B7AC02AEC84299D725"/>
  </w:style>
  <w:style w:type="paragraph" w:customStyle="1" w:styleId="1EF0BAB0FD484D97A5007341E53BAD03">
    <w:name w:val="1EF0BAB0FD484D97A5007341E53BAD03"/>
  </w:style>
  <w:style w:type="paragraph" w:customStyle="1" w:styleId="E0E4DC333FF24867B60AFBCD6870040C">
    <w:name w:val="E0E4DC333FF24867B60AFBCD6870040C"/>
  </w:style>
  <w:style w:type="paragraph" w:customStyle="1" w:styleId="DB51618E41754FC5B5E40DB99F15D4D0">
    <w:name w:val="DB51618E41754FC5B5E40DB99F15D4D0"/>
  </w:style>
  <w:style w:type="paragraph" w:customStyle="1" w:styleId="8135E7DE2C744775A9804BA98CC63EAD">
    <w:name w:val="8135E7DE2C744775A9804BA98CC63EAD"/>
  </w:style>
  <w:style w:type="paragraph" w:customStyle="1" w:styleId="8BDD6D16916248D193C55A45FD407492">
    <w:name w:val="8BDD6D16916248D193C55A45FD407492"/>
  </w:style>
  <w:style w:type="paragraph" w:customStyle="1" w:styleId="B46F00070EC74938A4D0992541BA2F13">
    <w:name w:val="B46F00070EC74938A4D0992541BA2F13"/>
  </w:style>
  <w:style w:type="paragraph" w:customStyle="1" w:styleId="A9F78AF296104984BF98A0B8559607BC">
    <w:name w:val="A9F78AF296104984BF98A0B8559607BC"/>
  </w:style>
  <w:style w:type="paragraph" w:customStyle="1" w:styleId="6E56D20905464388BA5460EC2F3A3375">
    <w:name w:val="6E56D20905464388BA5460EC2F3A3375"/>
  </w:style>
  <w:style w:type="paragraph" w:customStyle="1" w:styleId="0A661F32BF154B8DB076E2F37A30A99F">
    <w:name w:val="0A661F32BF154B8DB076E2F37A30A99F"/>
  </w:style>
  <w:style w:type="paragraph" w:customStyle="1" w:styleId="B769F014E200447B8B5F5A4513B863A3">
    <w:name w:val="B769F014E200447B8B5F5A4513B863A3"/>
  </w:style>
  <w:style w:type="paragraph" w:customStyle="1" w:styleId="2AB8299C1B8B478EB3DFB0EEFCAE16EC">
    <w:name w:val="2AB8299C1B8B478EB3DFB0EEFCAE16EC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656531BB9F8843269A81F5A99E866DD8">
    <w:name w:val="656531BB9F8843269A81F5A99E866DD8"/>
  </w:style>
  <w:style w:type="paragraph" w:customStyle="1" w:styleId="8B0135C888CA4BF09F76FAEA451040B4">
    <w:name w:val="8B0135C888CA4BF09F76FAEA451040B4"/>
  </w:style>
  <w:style w:type="paragraph" w:customStyle="1" w:styleId="B64EB10368894427B50A2C7F1D5C3F1A">
    <w:name w:val="B64EB10368894427B50A2C7F1D5C3F1A"/>
  </w:style>
  <w:style w:type="paragraph" w:customStyle="1" w:styleId="C35E89146B754DC4B790690C2E2209D7">
    <w:name w:val="C35E89146B754DC4B790690C2E2209D7"/>
  </w:style>
  <w:style w:type="paragraph" w:customStyle="1" w:styleId="42B1B00626AC49B7921ABBAF5436732B">
    <w:name w:val="42B1B00626AC49B7921ABBAF5436732B"/>
  </w:style>
  <w:style w:type="paragraph" w:customStyle="1" w:styleId="2179E84C49D5474E910658CCEB618448">
    <w:name w:val="2179E84C49D5474E910658CCEB618448"/>
  </w:style>
  <w:style w:type="paragraph" w:customStyle="1" w:styleId="F8DADE45A06347E4B7F217A3A4E876A0">
    <w:name w:val="F8DADE45A06347E4B7F217A3A4E876A0"/>
  </w:style>
  <w:style w:type="paragraph" w:customStyle="1" w:styleId="B56CD28DCC8C4165B159E8CD5AC3BB31">
    <w:name w:val="B56CD28DCC8C4165B159E8CD5AC3BB31"/>
  </w:style>
  <w:style w:type="paragraph" w:customStyle="1" w:styleId="B1BBA4B8A32147E898FD10D9707CDDFF">
    <w:name w:val="B1BBA4B8A32147E898FD10D9707CDDFF"/>
  </w:style>
  <w:style w:type="paragraph" w:customStyle="1" w:styleId="47935B4108D442BAACDFB2715A16A069">
    <w:name w:val="47935B4108D442BAACDFB2715A16A069"/>
  </w:style>
  <w:style w:type="paragraph" w:customStyle="1" w:styleId="D3E6ED3768BD43E1B3527AA9818E28AB">
    <w:name w:val="D3E6ED3768BD43E1B3527AA9818E28AB"/>
  </w:style>
  <w:style w:type="paragraph" w:customStyle="1" w:styleId="DA2AD66A57A24343B78763EAA7829729">
    <w:name w:val="DA2AD66A57A24343B78763EAA7829729"/>
  </w:style>
  <w:style w:type="paragraph" w:customStyle="1" w:styleId="F4A787AF458F48ADBE865CF2B577F687">
    <w:name w:val="F4A787AF458F48ADBE865CF2B577F687"/>
  </w:style>
  <w:style w:type="paragraph" w:customStyle="1" w:styleId="B5540DABA0DC4813A18FE3E9D40E37F6">
    <w:name w:val="B5540DABA0DC4813A18FE3E9D40E37F6"/>
  </w:style>
  <w:style w:type="paragraph" w:customStyle="1" w:styleId="0FB4B6043BC44A93B344E254EA00CFF0">
    <w:name w:val="0FB4B6043BC44A93B344E254EA00CFF0"/>
  </w:style>
  <w:style w:type="paragraph" w:customStyle="1" w:styleId="5B78A86D21EE4C9091228FEA7ED79897">
    <w:name w:val="5B78A86D21EE4C9091228FEA7ED79897"/>
  </w:style>
  <w:style w:type="paragraph" w:customStyle="1" w:styleId="39470A0F10994B8DB803BE876BBCD16F">
    <w:name w:val="39470A0F10994B8DB803BE876BBCD16F"/>
  </w:style>
  <w:style w:type="paragraph" w:customStyle="1" w:styleId="758C2536483147008F2151903E4C56C1">
    <w:name w:val="758C2536483147008F2151903E4C56C1"/>
    <w:rsid w:val="00372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112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Alissa</dc:creator>
  <cp:lastModifiedBy>Yasser Mendoza</cp:lastModifiedBy>
  <cp:revision>4</cp:revision>
  <dcterms:created xsi:type="dcterms:W3CDTF">2021-09-01T23:41:00Z</dcterms:created>
  <dcterms:modified xsi:type="dcterms:W3CDTF">2021-09-02T01:33:00Z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