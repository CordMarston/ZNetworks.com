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96" w:type="pct"/>
        <w:tblInd w:w="-180" w:type="dxa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540"/>
      </w:tblGrid>
      <w:tr w:rsidR="00692703" w:rsidRPr="00CF1A49" w:rsidTr="00292E65">
        <w:trPr>
          <w:trHeight w:hRule="exact" w:val="1800"/>
        </w:trPr>
        <w:tc>
          <w:tcPr>
            <w:tcW w:w="9540" w:type="dxa"/>
            <w:tcMar>
              <w:top w:w="0" w:type="dxa"/>
              <w:bottom w:w="0" w:type="dxa"/>
            </w:tcMar>
          </w:tcPr>
          <w:p w:rsidR="0094417E" w:rsidRDefault="0094417E" w:rsidP="0094417E">
            <w:pPr>
              <w:pStyle w:val="Title"/>
              <w:rPr>
                <w:rStyle w:val="IntenseEmphasis"/>
              </w:rPr>
            </w:pPr>
            <w:proofErr w:type="gramStart"/>
            <w:r w:rsidRPr="00957A43">
              <w:rPr>
                <w:sz w:val="52"/>
                <w:szCs w:val="52"/>
              </w:rPr>
              <w:t>Donald</w:t>
            </w:r>
            <w:r>
              <w:t xml:space="preserve">  </w:t>
            </w:r>
            <w:r w:rsidRPr="00957A43">
              <w:rPr>
                <w:rStyle w:val="IntenseEmphasis"/>
                <w:sz w:val="52"/>
                <w:szCs w:val="52"/>
              </w:rPr>
              <w:t>Barnes</w:t>
            </w:r>
            <w:proofErr w:type="gramEnd"/>
          </w:p>
          <w:p w:rsidR="00692703" w:rsidRPr="00957A43" w:rsidRDefault="0094417E" w:rsidP="0094417E">
            <w:pPr>
              <w:pStyle w:val="Title"/>
              <w:rPr>
                <w:sz w:val="52"/>
                <w:szCs w:val="52"/>
              </w:rPr>
            </w:pPr>
            <w:proofErr w:type="gramStart"/>
            <w:r w:rsidRPr="00957A43">
              <w:rPr>
                <w:sz w:val="52"/>
                <w:szCs w:val="52"/>
              </w:rPr>
              <w:t>206  718</w:t>
            </w:r>
            <w:proofErr w:type="gramEnd"/>
            <w:r w:rsidR="00692703" w:rsidRPr="00957A43">
              <w:rPr>
                <w:sz w:val="52"/>
                <w:szCs w:val="52"/>
              </w:rPr>
              <w:t xml:space="preserve"> </w:t>
            </w:r>
            <w:sdt>
              <w:sdtPr>
                <w:rPr>
                  <w:sz w:val="52"/>
                  <w:szCs w:val="52"/>
                </w:rPr>
                <w:alias w:val="Divider dot:"/>
                <w:tag w:val="Divider dot:"/>
                <w:id w:val="-1459182552"/>
                <w:placeholder>
                  <w:docPart w:val="D81B30B9165C469480AD658E33F38028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957A43">
                  <w:rPr>
                    <w:sz w:val="52"/>
                    <w:szCs w:val="52"/>
                  </w:rPr>
                  <w:t>·</w:t>
                </w:r>
              </w:sdtContent>
            </w:sdt>
            <w:r w:rsidR="00692703" w:rsidRPr="00957A43">
              <w:rPr>
                <w:sz w:val="52"/>
                <w:szCs w:val="52"/>
              </w:rPr>
              <w:t xml:space="preserve"> </w:t>
            </w:r>
            <w:r w:rsidRPr="00957A43">
              <w:rPr>
                <w:sz w:val="52"/>
                <w:szCs w:val="52"/>
              </w:rPr>
              <w:t>3281</w:t>
            </w:r>
          </w:p>
          <w:p w:rsidR="00692703" w:rsidRPr="0094417E" w:rsidRDefault="0094417E" w:rsidP="00913946">
            <w:pPr>
              <w:pStyle w:val="ContactInfoEmphasis"/>
              <w:contextualSpacing w:val="0"/>
              <w:rPr>
                <w:sz w:val="32"/>
                <w:szCs w:val="32"/>
              </w:rPr>
            </w:pPr>
            <w:r w:rsidRPr="0094417E">
              <w:rPr>
                <w:sz w:val="32"/>
                <w:szCs w:val="32"/>
              </w:rPr>
              <w:t>Dbarnes757@msn.com</w:t>
            </w:r>
          </w:p>
        </w:tc>
      </w:tr>
      <w:tr w:rsidR="009571D8" w:rsidRPr="00CF1A49" w:rsidTr="00292E65">
        <w:tc>
          <w:tcPr>
            <w:tcW w:w="9540" w:type="dxa"/>
            <w:tcMar>
              <w:top w:w="432" w:type="dxa"/>
            </w:tcMar>
          </w:tcPr>
          <w:p w:rsidR="001755A8" w:rsidRPr="00CF1A49" w:rsidRDefault="001755A8" w:rsidP="00913946">
            <w:pPr>
              <w:contextualSpacing w:val="0"/>
            </w:pPr>
          </w:p>
        </w:tc>
      </w:tr>
      <w:tr w:rsidR="0094417E" w:rsidRPr="00CF1A49" w:rsidTr="00292E65">
        <w:tc>
          <w:tcPr>
            <w:tcW w:w="9540" w:type="dxa"/>
            <w:tcMar>
              <w:top w:w="432" w:type="dxa"/>
            </w:tcMar>
          </w:tcPr>
          <w:p w:rsidR="0094417E" w:rsidRDefault="0094417E" w:rsidP="0094417E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94417E">
              <w:rPr>
                <w:rFonts w:asciiTheme="majorHAnsi" w:hAnsiTheme="majorHAnsi"/>
                <w:b/>
                <w:sz w:val="28"/>
                <w:szCs w:val="28"/>
              </w:rPr>
              <w:t>OBJECTIVE</w:t>
            </w:r>
          </w:p>
          <w:p w:rsidR="00F4079E" w:rsidRDefault="00F4079E" w:rsidP="0094417E">
            <w:pPr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94417E" w:rsidRPr="0094417E" w:rsidRDefault="00C301FD" w:rsidP="00957A43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292E65">
              <w:rPr>
                <w:rFonts w:ascii="Arial" w:hAnsi="Arial" w:cs="Arial"/>
                <w:color w:val="4D5C69"/>
                <w:sz w:val="28"/>
                <w:szCs w:val="28"/>
                <w:lang w:val="en"/>
              </w:rPr>
              <w:t xml:space="preserve">I would like to continue </w:t>
            </w:r>
            <w:r w:rsidR="00957A43">
              <w:rPr>
                <w:rFonts w:ascii="Arial" w:hAnsi="Arial" w:cs="Arial"/>
                <w:color w:val="4D5C69"/>
                <w:sz w:val="28"/>
                <w:szCs w:val="28"/>
                <w:lang w:val="en"/>
              </w:rPr>
              <w:t xml:space="preserve">to deploy </w:t>
            </w:r>
            <w:r w:rsidRPr="00292E65">
              <w:rPr>
                <w:rFonts w:ascii="Arial" w:hAnsi="Arial" w:cs="Arial"/>
                <w:color w:val="4D5C69"/>
                <w:sz w:val="28"/>
                <w:szCs w:val="28"/>
                <w:lang w:val="en"/>
              </w:rPr>
              <w:t xml:space="preserve">my technical support skills to better assist current and future </w:t>
            </w:r>
            <w:r w:rsidR="00434A62">
              <w:rPr>
                <w:rFonts w:ascii="Arial" w:hAnsi="Arial" w:cs="Arial"/>
                <w:color w:val="4D5C69"/>
                <w:sz w:val="28"/>
                <w:szCs w:val="28"/>
                <w:lang w:val="en"/>
              </w:rPr>
              <w:t>users and or support and keep up with network development and upcoming changes to the industry.</w:t>
            </w:r>
          </w:p>
        </w:tc>
      </w:tr>
    </w:tbl>
    <w:p w:rsidR="004E01EB" w:rsidRDefault="00C301FD" w:rsidP="004E01EB">
      <w:pPr>
        <w:pStyle w:val="Heading1"/>
      </w:pPr>
      <w:r>
        <w:t xml:space="preserve"> Experience </w:t>
      </w:r>
    </w:p>
    <w:p w:rsidR="00C301FD" w:rsidRDefault="00C301FD" w:rsidP="004E01EB">
      <w:pPr>
        <w:pStyle w:val="Heading1"/>
      </w:pPr>
    </w:p>
    <w:p w:rsidR="00C301FD" w:rsidRPr="00292E65" w:rsidRDefault="00C301FD" w:rsidP="00C301FD">
      <w:pPr>
        <w:pStyle w:val="Heading1"/>
        <w:rPr>
          <w:rFonts w:ascii="Arial" w:hAnsi="Arial" w:cs="Arial"/>
          <w:b w:val="0"/>
        </w:rPr>
      </w:pPr>
      <w:r w:rsidRPr="00292E65">
        <w:rPr>
          <w:rFonts w:ascii="Arial" w:hAnsi="Arial" w:cs="Arial"/>
          <w:b w:val="0"/>
        </w:rPr>
        <w:t>2006-</w:t>
      </w:r>
      <w:proofErr w:type="gramStart"/>
      <w:r w:rsidRPr="00292E65">
        <w:rPr>
          <w:rFonts w:ascii="Arial" w:hAnsi="Arial" w:cs="Arial"/>
          <w:b w:val="0"/>
        </w:rPr>
        <w:t>2018  NTTDATA</w:t>
      </w:r>
      <w:proofErr w:type="gramEnd"/>
    </w:p>
    <w:p w:rsidR="00C301FD" w:rsidRPr="00292E65" w:rsidRDefault="00C301FD" w:rsidP="00C301FD">
      <w:pPr>
        <w:pStyle w:val="Heading1"/>
        <w:rPr>
          <w:rFonts w:ascii="Arial" w:hAnsi="Arial" w:cs="Arial"/>
          <w:b w:val="0"/>
        </w:rPr>
      </w:pPr>
      <w:r w:rsidRPr="00292E65">
        <w:rPr>
          <w:rFonts w:ascii="Arial" w:hAnsi="Arial" w:cs="Arial"/>
          <w:b w:val="0"/>
        </w:rPr>
        <w:t xml:space="preserve">Technical Support Specialist </w:t>
      </w:r>
    </w:p>
    <w:p w:rsidR="00C301FD" w:rsidRPr="00292E65" w:rsidRDefault="00C301FD" w:rsidP="00C301FD">
      <w:pPr>
        <w:pStyle w:val="Heading1"/>
        <w:rPr>
          <w:rFonts w:ascii="Arial" w:hAnsi="Arial" w:cs="Arial"/>
          <w:b w:val="0"/>
        </w:rPr>
      </w:pPr>
    </w:p>
    <w:p w:rsidR="00C301FD" w:rsidRPr="00292E65" w:rsidRDefault="00C301FD" w:rsidP="00C301FD">
      <w:pPr>
        <w:pStyle w:val="Heading1"/>
        <w:rPr>
          <w:rFonts w:ascii="Arial" w:hAnsi="Arial" w:cs="Arial"/>
          <w:b w:val="0"/>
        </w:rPr>
      </w:pPr>
      <w:r w:rsidRPr="00292E65">
        <w:rPr>
          <w:rFonts w:ascii="Arial" w:hAnsi="Arial" w:cs="Arial"/>
          <w:b w:val="0"/>
        </w:rPr>
        <w:t>2018-</w:t>
      </w:r>
      <w:r w:rsidR="00292E65" w:rsidRPr="00292E65">
        <w:rPr>
          <w:rFonts w:ascii="Arial" w:hAnsi="Arial" w:cs="Arial"/>
          <w:b w:val="0"/>
        </w:rPr>
        <w:t>2019</w:t>
      </w:r>
      <w:r w:rsidRPr="00292E65">
        <w:rPr>
          <w:rFonts w:ascii="Arial" w:hAnsi="Arial" w:cs="Arial"/>
          <w:b w:val="0"/>
        </w:rPr>
        <w:t xml:space="preserve">      Cantata Health LLC</w:t>
      </w:r>
    </w:p>
    <w:p w:rsidR="00C301FD" w:rsidRPr="00292E65" w:rsidRDefault="00C301FD" w:rsidP="00C301FD">
      <w:pPr>
        <w:pStyle w:val="Heading1"/>
        <w:rPr>
          <w:rFonts w:ascii="Arial" w:hAnsi="Arial" w:cs="Arial"/>
          <w:b w:val="0"/>
        </w:rPr>
      </w:pPr>
      <w:r w:rsidRPr="00292E65">
        <w:rPr>
          <w:rFonts w:ascii="Arial" w:hAnsi="Arial" w:cs="Arial"/>
          <w:b w:val="0"/>
        </w:rPr>
        <w:t>Techical Support Specialist</w:t>
      </w:r>
      <w:bookmarkStart w:id="0" w:name="_GoBack"/>
      <w:bookmarkEnd w:id="0"/>
    </w:p>
    <w:p w:rsidR="00C301FD" w:rsidRDefault="00C301FD" w:rsidP="004E01EB">
      <w:pPr>
        <w:pStyle w:val="Heading1"/>
      </w:pPr>
    </w:p>
    <w:sdt>
      <w:sdtPr>
        <w:alias w:val="Skills:"/>
        <w:tag w:val="Skills:"/>
        <w:id w:val="-1392877668"/>
        <w:placeholder>
          <w:docPart w:val="42F8F339F94D428B83F5F612A67A24E5"/>
        </w:placeholder>
        <w:temporary/>
        <w:showingPlcHdr/>
        <w15:appearance w15:val="hidden"/>
      </w:sdtPr>
      <w:sdtEndPr/>
      <w:sdtContent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p w:rsidR="00957A43" w:rsidRDefault="005003FD" w:rsidP="00EA65D1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color w:val="auto"/>
          <w:sz w:val="28"/>
          <w:szCs w:val="28"/>
          <w:lang w:val="en"/>
        </w:rPr>
      </w:pPr>
      <w:r>
        <w:rPr>
          <w:rFonts w:ascii="Arial" w:eastAsia="Times New Roman" w:hAnsi="Arial" w:cs="Arial"/>
          <w:color w:val="auto"/>
          <w:sz w:val="28"/>
          <w:szCs w:val="28"/>
          <w:lang w:val="en"/>
        </w:rPr>
        <w:t>10</w:t>
      </w:r>
      <w:r w:rsidR="00F4079E" w:rsidRPr="00292E65">
        <w:rPr>
          <w:rFonts w:ascii="Arial" w:eastAsia="Times New Roman" w:hAnsi="Arial" w:cs="Arial"/>
          <w:color w:val="auto"/>
          <w:sz w:val="28"/>
          <w:szCs w:val="28"/>
          <w:lang w:val="en"/>
        </w:rPr>
        <w:t>+ years of experience as a sys admin or support specialist level 2 or higher</w:t>
      </w:r>
    </w:p>
    <w:p w:rsidR="00957A43" w:rsidRDefault="00F4079E" w:rsidP="00EA65D1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color w:val="auto"/>
          <w:sz w:val="28"/>
          <w:szCs w:val="28"/>
          <w:lang w:val="en"/>
        </w:rPr>
      </w:pPr>
      <w:r w:rsidRPr="00292E65">
        <w:rPr>
          <w:rFonts w:ascii="Arial" w:eastAsia="Times New Roman" w:hAnsi="Arial" w:cs="Arial"/>
          <w:color w:val="auto"/>
          <w:sz w:val="28"/>
          <w:szCs w:val="28"/>
          <w:lang w:val="en"/>
        </w:rPr>
        <w:t>O365 User, Mail, Health, Licensing, Security &amp; Compliance</w:t>
      </w:r>
      <w:r w:rsidR="00957A43">
        <w:rPr>
          <w:rFonts w:ascii="Arial" w:eastAsia="Times New Roman" w:hAnsi="Arial" w:cs="Arial"/>
          <w:color w:val="auto"/>
          <w:sz w:val="28"/>
          <w:szCs w:val="28"/>
          <w:lang w:val="en"/>
        </w:rPr>
        <w:t xml:space="preserve"> </w:t>
      </w:r>
      <w:r w:rsidRPr="00292E65">
        <w:rPr>
          <w:rFonts w:ascii="Arial" w:eastAsia="Times New Roman" w:hAnsi="Arial" w:cs="Arial"/>
          <w:color w:val="auto"/>
          <w:sz w:val="28"/>
          <w:szCs w:val="28"/>
          <w:lang w:val="en"/>
        </w:rPr>
        <w:t>User, Groups and policies in Active Directory (on-premise &amp; azure)</w:t>
      </w:r>
    </w:p>
    <w:p w:rsidR="00292E65" w:rsidRPr="00292E65" w:rsidRDefault="00F4079E" w:rsidP="00EA65D1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color w:val="auto"/>
          <w:sz w:val="28"/>
          <w:szCs w:val="28"/>
          <w:lang w:val="en"/>
        </w:rPr>
      </w:pPr>
      <w:r w:rsidRPr="00292E65">
        <w:rPr>
          <w:rFonts w:ascii="Arial" w:eastAsia="Times New Roman" w:hAnsi="Arial" w:cs="Arial"/>
          <w:color w:val="auto"/>
          <w:sz w:val="28"/>
          <w:szCs w:val="28"/>
          <w:lang w:val="en"/>
        </w:rPr>
        <w:t>Setup, Reimage/Factory reset Computers &amp; Tablets</w:t>
      </w:r>
    </w:p>
    <w:p w:rsidR="00F4079E" w:rsidRPr="00292E65" w:rsidRDefault="00F4079E" w:rsidP="0060203F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color w:val="auto"/>
          <w:sz w:val="28"/>
          <w:szCs w:val="28"/>
          <w:lang w:val="en"/>
        </w:rPr>
      </w:pPr>
      <w:r w:rsidRPr="00292E65">
        <w:rPr>
          <w:rFonts w:ascii="Arial" w:eastAsia="Times New Roman" w:hAnsi="Arial" w:cs="Arial"/>
          <w:color w:val="auto"/>
          <w:sz w:val="28"/>
          <w:szCs w:val="28"/>
          <w:lang w:val="en"/>
        </w:rPr>
        <w:t>CCENT, NET + or other equivalent Network certification or degree in Informational Technology</w:t>
      </w:r>
    </w:p>
    <w:p w:rsidR="00F4079E" w:rsidRPr="00292E65" w:rsidRDefault="00F4079E" w:rsidP="00F4079E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color w:val="auto"/>
          <w:sz w:val="28"/>
          <w:szCs w:val="28"/>
          <w:lang w:val="en"/>
        </w:rPr>
      </w:pPr>
      <w:r w:rsidRPr="00292E65">
        <w:rPr>
          <w:rFonts w:ascii="Arial" w:eastAsia="Times New Roman" w:hAnsi="Arial" w:cs="Arial"/>
          <w:color w:val="auto"/>
          <w:sz w:val="28"/>
          <w:szCs w:val="28"/>
          <w:lang w:val="en"/>
        </w:rPr>
        <w:t>Experience with VLANS, Wireless access points, DHCP, DNS, VOIP, and Firewalls</w:t>
      </w:r>
    </w:p>
    <w:p w:rsidR="00F4079E" w:rsidRPr="00292E65" w:rsidRDefault="00F4079E" w:rsidP="00F4079E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color w:val="auto"/>
          <w:sz w:val="28"/>
          <w:szCs w:val="28"/>
          <w:lang w:val="en"/>
        </w:rPr>
      </w:pPr>
      <w:r w:rsidRPr="00292E65">
        <w:rPr>
          <w:rFonts w:ascii="Arial" w:eastAsia="Times New Roman" w:hAnsi="Arial" w:cs="Arial"/>
          <w:color w:val="auto"/>
          <w:sz w:val="28"/>
          <w:szCs w:val="28"/>
          <w:lang w:val="en"/>
        </w:rPr>
        <w:t>Experience with the implementation and support of wireless technologies including Radius and 802.1x</w:t>
      </w:r>
    </w:p>
    <w:p w:rsidR="00F4079E" w:rsidRPr="00292E65" w:rsidRDefault="00F4079E" w:rsidP="00F4079E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color w:val="auto"/>
          <w:sz w:val="28"/>
          <w:szCs w:val="28"/>
          <w:lang w:val="en"/>
        </w:rPr>
      </w:pPr>
      <w:r w:rsidRPr="00292E65">
        <w:rPr>
          <w:rFonts w:ascii="Arial" w:eastAsia="Times New Roman" w:hAnsi="Arial" w:cs="Arial"/>
          <w:color w:val="auto"/>
          <w:sz w:val="28"/>
          <w:szCs w:val="28"/>
          <w:lang w:val="en"/>
        </w:rPr>
        <w:t>Familiarity with secure configuration of network services such as DNS, WINS, SSH, SNMP, FTP as well as patch management</w:t>
      </w:r>
    </w:p>
    <w:p w:rsidR="00F4079E" w:rsidRPr="00292E65" w:rsidRDefault="00F4079E" w:rsidP="00F4079E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color w:val="auto"/>
          <w:sz w:val="28"/>
          <w:szCs w:val="28"/>
          <w:lang w:val="en"/>
        </w:rPr>
      </w:pPr>
      <w:r w:rsidRPr="00292E65">
        <w:rPr>
          <w:rFonts w:ascii="Arial" w:eastAsia="Times New Roman" w:hAnsi="Arial" w:cs="Arial"/>
          <w:color w:val="auto"/>
          <w:sz w:val="28"/>
          <w:szCs w:val="28"/>
          <w:lang w:val="en"/>
        </w:rPr>
        <w:t>Understanding of IPv4 subnetting/routing and firewall management</w:t>
      </w:r>
    </w:p>
    <w:p w:rsidR="00F4079E" w:rsidRPr="00292E65" w:rsidRDefault="00F4079E" w:rsidP="00F4079E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color w:val="auto"/>
          <w:sz w:val="28"/>
          <w:szCs w:val="28"/>
          <w:lang w:val="en"/>
        </w:rPr>
      </w:pPr>
      <w:r w:rsidRPr="00292E65">
        <w:rPr>
          <w:rFonts w:ascii="Arial" w:eastAsia="Times New Roman" w:hAnsi="Arial" w:cs="Arial"/>
          <w:color w:val="auto"/>
          <w:sz w:val="28"/>
          <w:szCs w:val="28"/>
          <w:lang w:val="en"/>
        </w:rPr>
        <w:t>Experience with Windows 2012 or higher server environment</w:t>
      </w:r>
    </w:p>
    <w:p w:rsidR="00F4079E" w:rsidRPr="00F4079E" w:rsidRDefault="00F4079E" w:rsidP="00F4079E">
      <w:pPr>
        <w:ind w:left="720"/>
        <w:rPr>
          <w:rFonts w:ascii="Segoe UI" w:eastAsia="Times New Roman" w:hAnsi="Segoe UI" w:cs="Segoe UI"/>
          <w:color w:val="auto"/>
          <w:sz w:val="15"/>
          <w:szCs w:val="15"/>
          <w:lang w:val="en"/>
        </w:rPr>
      </w:pPr>
    </w:p>
    <w:sectPr w:rsidR="00F4079E" w:rsidRPr="00F4079E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3999" w:rsidRDefault="00CE3999" w:rsidP="0068194B">
      <w:r>
        <w:separator/>
      </w:r>
    </w:p>
    <w:p w:rsidR="00CE3999" w:rsidRDefault="00CE3999"/>
    <w:p w:rsidR="00CE3999" w:rsidRDefault="00CE3999"/>
  </w:endnote>
  <w:endnote w:type="continuationSeparator" w:id="0">
    <w:p w:rsidR="00CE3999" w:rsidRDefault="00CE3999" w:rsidP="0068194B">
      <w:r>
        <w:continuationSeparator/>
      </w:r>
    </w:p>
    <w:p w:rsidR="00CE3999" w:rsidRDefault="00CE3999"/>
    <w:p w:rsidR="00CE3999" w:rsidRDefault="00CE39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3999" w:rsidRDefault="00CE3999" w:rsidP="0068194B">
      <w:r>
        <w:separator/>
      </w:r>
    </w:p>
    <w:p w:rsidR="00CE3999" w:rsidRDefault="00CE3999"/>
    <w:p w:rsidR="00CE3999" w:rsidRDefault="00CE3999"/>
  </w:footnote>
  <w:footnote w:type="continuationSeparator" w:id="0">
    <w:p w:rsidR="00CE3999" w:rsidRDefault="00CE3999" w:rsidP="0068194B">
      <w:r>
        <w:continuationSeparator/>
      </w:r>
    </w:p>
    <w:p w:rsidR="00CE3999" w:rsidRDefault="00CE3999"/>
    <w:p w:rsidR="00CE3999" w:rsidRDefault="00CE399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9207728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CF642ED"/>
    <w:multiLevelType w:val="multilevel"/>
    <w:tmpl w:val="60646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9F1702D"/>
    <w:multiLevelType w:val="multilevel"/>
    <w:tmpl w:val="7C4AB71E"/>
    <w:lvl w:ilvl="0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C9D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1201"/>
    <w:rsid w:val="001045A8"/>
    <w:rsid w:val="0011080F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2E65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4A62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C4C9D"/>
    <w:rsid w:val="004E01EB"/>
    <w:rsid w:val="004E2794"/>
    <w:rsid w:val="005003FD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7F6C9A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4E1C"/>
    <w:rsid w:val="008C7056"/>
    <w:rsid w:val="008E654E"/>
    <w:rsid w:val="008F3B14"/>
    <w:rsid w:val="00901899"/>
    <w:rsid w:val="0090344B"/>
    <w:rsid w:val="00905715"/>
    <w:rsid w:val="0091321E"/>
    <w:rsid w:val="00913946"/>
    <w:rsid w:val="0092726B"/>
    <w:rsid w:val="009361BA"/>
    <w:rsid w:val="0094417E"/>
    <w:rsid w:val="00944F78"/>
    <w:rsid w:val="009510E7"/>
    <w:rsid w:val="00952C89"/>
    <w:rsid w:val="009571D8"/>
    <w:rsid w:val="00957A43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301FD"/>
    <w:rsid w:val="00C47FA6"/>
    <w:rsid w:val="00C57FC6"/>
    <w:rsid w:val="00C66A7D"/>
    <w:rsid w:val="00C779DA"/>
    <w:rsid w:val="00C814F7"/>
    <w:rsid w:val="00CA4B4D"/>
    <w:rsid w:val="00CB35C3"/>
    <w:rsid w:val="00CD323D"/>
    <w:rsid w:val="00CE3999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C74FA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02945"/>
    <w:rsid w:val="00F130DD"/>
    <w:rsid w:val="00F24884"/>
    <w:rsid w:val="00F4079E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E02C7A"/>
  <w15:chartTrackingRefBased/>
  <w15:docId w15:val="{4C907B4B-16C6-4FB1-8B0B-3B013F406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Strong">
    <w:name w:val="Strong"/>
    <w:basedOn w:val="DefaultParagraphFont"/>
    <w:uiPriority w:val="22"/>
    <w:qFormat/>
    <w:rsid w:val="00F407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7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7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barn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81B30B9165C469480AD658E33F380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FA019A-110D-487F-B37C-E0957D50DA0E}"/>
      </w:docPartPr>
      <w:docPartBody>
        <w:p w:rsidR="00320511" w:rsidRDefault="00283E02">
          <w:pPr>
            <w:pStyle w:val="D81B30B9165C469480AD658E33F38028"/>
          </w:pPr>
          <w:r w:rsidRPr="00CF1A49">
            <w:t>·</w:t>
          </w:r>
        </w:p>
      </w:docPartBody>
    </w:docPart>
    <w:docPart>
      <w:docPartPr>
        <w:name w:val="42F8F339F94D428B83F5F612A67A24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BB8729-D12C-4FF0-BF36-D58206DA2949}"/>
      </w:docPartPr>
      <w:docPartBody>
        <w:p w:rsidR="00320511" w:rsidRDefault="00283E02">
          <w:pPr>
            <w:pStyle w:val="42F8F339F94D428B83F5F612A67A24E5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E02"/>
    <w:rsid w:val="001968D7"/>
    <w:rsid w:val="00283E02"/>
    <w:rsid w:val="00320511"/>
    <w:rsid w:val="00552468"/>
    <w:rsid w:val="006E0B1E"/>
    <w:rsid w:val="0076328D"/>
    <w:rsid w:val="009E3857"/>
    <w:rsid w:val="00DF7A4B"/>
    <w:rsid w:val="00E6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477FB697FC451399E3B100CDBB402D">
    <w:name w:val="C4477FB697FC451399E3B100CDBB402D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DDC7CDD251C64B6B9EA46F6EAC02614C">
    <w:name w:val="DDC7CDD251C64B6B9EA46F6EAC02614C"/>
  </w:style>
  <w:style w:type="paragraph" w:customStyle="1" w:styleId="85D6C76F0ADB473089D874427EDA42C8">
    <w:name w:val="85D6C76F0ADB473089D874427EDA42C8"/>
  </w:style>
  <w:style w:type="paragraph" w:customStyle="1" w:styleId="D81B30B9165C469480AD658E33F38028">
    <w:name w:val="D81B30B9165C469480AD658E33F38028"/>
  </w:style>
  <w:style w:type="paragraph" w:customStyle="1" w:styleId="236D75593E11453897A8DA7F8074907A">
    <w:name w:val="236D75593E11453897A8DA7F8074907A"/>
  </w:style>
  <w:style w:type="paragraph" w:customStyle="1" w:styleId="7A1D3CEC647B4B3FBC8042135584E790">
    <w:name w:val="7A1D3CEC647B4B3FBC8042135584E790"/>
  </w:style>
  <w:style w:type="paragraph" w:customStyle="1" w:styleId="7833C480528C4551B089B3BCA15ACC63">
    <w:name w:val="7833C480528C4551B089B3BCA15ACC63"/>
  </w:style>
  <w:style w:type="paragraph" w:customStyle="1" w:styleId="29C3412EE5284C8494A613246774301D">
    <w:name w:val="29C3412EE5284C8494A613246774301D"/>
  </w:style>
  <w:style w:type="paragraph" w:customStyle="1" w:styleId="6B515D8CB634436680C472C529DF6418">
    <w:name w:val="6B515D8CB634436680C472C529DF6418"/>
  </w:style>
  <w:style w:type="paragraph" w:customStyle="1" w:styleId="B22E60AEA44A41CEB80A12026BC50502">
    <w:name w:val="B22E60AEA44A41CEB80A12026BC50502"/>
  </w:style>
  <w:style w:type="paragraph" w:customStyle="1" w:styleId="CBE14E8F3DD649D5A83B2AD3B2514510">
    <w:name w:val="CBE14E8F3DD649D5A83B2AD3B2514510"/>
  </w:style>
  <w:style w:type="paragraph" w:customStyle="1" w:styleId="F58BE4CCCD3E48DEAC89B9BF55F2DEDC">
    <w:name w:val="F58BE4CCCD3E48DEAC89B9BF55F2DEDC"/>
  </w:style>
  <w:style w:type="paragraph" w:customStyle="1" w:styleId="C45C020E341A4B748BC4ABECB5DBCCA1">
    <w:name w:val="C45C020E341A4B748BC4ABECB5DBCCA1"/>
  </w:style>
  <w:style w:type="paragraph" w:customStyle="1" w:styleId="06E32CD24342486582C1D6B96AEDC0A9">
    <w:name w:val="06E32CD24342486582C1D6B96AEDC0A9"/>
  </w:style>
  <w:style w:type="paragraph" w:customStyle="1" w:styleId="4F1BEA6F52394B2E994587F46BBA11DD">
    <w:name w:val="4F1BEA6F52394B2E994587F46BBA11DD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4809F60663B041D4A49A8354089A057E">
    <w:name w:val="4809F60663B041D4A49A8354089A057E"/>
  </w:style>
  <w:style w:type="paragraph" w:customStyle="1" w:styleId="CA8DBD76D6A440039F570E0EB28CDBB0">
    <w:name w:val="CA8DBD76D6A440039F570E0EB28CDBB0"/>
  </w:style>
  <w:style w:type="paragraph" w:customStyle="1" w:styleId="AFDF2DFDB49A4260A4880B3C9F002BB5">
    <w:name w:val="AFDF2DFDB49A4260A4880B3C9F002BB5"/>
  </w:style>
  <w:style w:type="paragraph" w:customStyle="1" w:styleId="36F679FFB48F41368010E1B5EEA0EE31">
    <w:name w:val="36F679FFB48F41368010E1B5EEA0EE31"/>
  </w:style>
  <w:style w:type="paragraph" w:customStyle="1" w:styleId="A320F7F3802B407683A5EC3E47A6AE98">
    <w:name w:val="A320F7F3802B407683A5EC3E47A6AE98"/>
  </w:style>
  <w:style w:type="paragraph" w:customStyle="1" w:styleId="8154BDE95527474492EAC7BA922EAC8A">
    <w:name w:val="8154BDE95527474492EAC7BA922EAC8A"/>
  </w:style>
  <w:style w:type="paragraph" w:customStyle="1" w:styleId="BCF17D6D50D342DFAB70AC32BC725730">
    <w:name w:val="BCF17D6D50D342DFAB70AC32BC725730"/>
  </w:style>
  <w:style w:type="paragraph" w:customStyle="1" w:styleId="79D861CBF22B416DB7C6398134A83E7D">
    <w:name w:val="79D861CBF22B416DB7C6398134A83E7D"/>
  </w:style>
  <w:style w:type="paragraph" w:customStyle="1" w:styleId="807479715627462F8383BB542CDD92D0">
    <w:name w:val="807479715627462F8383BB542CDD92D0"/>
  </w:style>
  <w:style w:type="paragraph" w:customStyle="1" w:styleId="4956EDE4727C4743A03CC90113D58B62">
    <w:name w:val="4956EDE4727C4743A03CC90113D58B62"/>
  </w:style>
  <w:style w:type="paragraph" w:customStyle="1" w:styleId="F9326A08E6B24185B662F3D3DFB96040">
    <w:name w:val="F9326A08E6B24185B662F3D3DFB96040"/>
  </w:style>
  <w:style w:type="paragraph" w:customStyle="1" w:styleId="FDCD805E30E74108862949B538FA075F">
    <w:name w:val="FDCD805E30E74108862949B538FA075F"/>
  </w:style>
  <w:style w:type="paragraph" w:customStyle="1" w:styleId="2D82A5DFBFDF49DAB56D8BF19161953B">
    <w:name w:val="2D82A5DFBFDF49DAB56D8BF19161953B"/>
  </w:style>
  <w:style w:type="paragraph" w:customStyle="1" w:styleId="F46D4071C8BF4F98BE942E6E443C77B8">
    <w:name w:val="F46D4071C8BF4F98BE942E6E443C77B8"/>
  </w:style>
  <w:style w:type="paragraph" w:customStyle="1" w:styleId="F7742DE9B19148CE9B6A0B3592ED779B">
    <w:name w:val="F7742DE9B19148CE9B6A0B3592ED779B"/>
  </w:style>
  <w:style w:type="paragraph" w:customStyle="1" w:styleId="F641B0B48CAA4DDE8ADA232D4CF36441">
    <w:name w:val="F641B0B48CAA4DDE8ADA232D4CF36441"/>
  </w:style>
  <w:style w:type="paragraph" w:customStyle="1" w:styleId="16CA26DD593547FBA9996D02538E6E9F">
    <w:name w:val="16CA26DD593547FBA9996D02538E6E9F"/>
  </w:style>
  <w:style w:type="paragraph" w:customStyle="1" w:styleId="6E3AED2D33F944D4AF8437F2628F803F">
    <w:name w:val="6E3AED2D33F944D4AF8437F2628F803F"/>
  </w:style>
  <w:style w:type="paragraph" w:customStyle="1" w:styleId="42F8F339F94D428B83F5F612A67A24E5">
    <w:name w:val="42F8F339F94D428B83F5F612A67A24E5"/>
  </w:style>
  <w:style w:type="paragraph" w:customStyle="1" w:styleId="0C013A5FE31A4BDDA0C095FE0B34C0A8">
    <w:name w:val="0C013A5FE31A4BDDA0C095FE0B34C0A8"/>
  </w:style>
  <w:style w:type="paragraph" w:customStyle="1" w:styleId="13DEE93870714594A7F7BA4991390FF2">
    <w:name w:val="13DEE93870714594A7F7BA4991390FF2"/>
  </w:style>
  <w:style w:type="paragraph" w:customStyle="1" w:styleId="DE8F22E083DA44A0BC1E32A1EC89F122">
    <w:name w:val="DE8F22E083DA44A0BC1E32A1EC89F122"/>
  </w:style>
  <w:style w:type="paragraph" w:customStyle="1" w:styleId="5C24E27BE1AE476CB4814ED6B1E54CE5">
    <w:name w:val="5C24E27BE1AE476CB4814ED6B1E54CE5"/>
  </w:style>
  <w:style w:type="paragraph" w:customStyle="1" w:styleId="043FB6C408D2413CBBCBD8EC0193D063">
    <w:name w:val="043FB6C408D2413CBBCBD8EC0193D063"/>
  </w:style>
  <w:style w:type="paragraph" w:customStyle="1" w:styleId="4FC6BBBB2BE94F54BAAAC04F26E5226F">
    <w:name w:val="4FC6BBBB2BE94F54BAAAC04F26E5226F"/>
  </w:style>
  <w:style w:type="paragraph" w:customStyle="1" w:styleId="B6CFAB773CB04B489A8DC3EE23A5226F">
    <w:name w:val="B6CFAB773CB04B489A8DC3EE23A5226F"/>
  </w:style>
  <w:style w:type="paragraph" w:customStyle="1" w:styleId="C0F577E2C99640A79A8AB1C25D2E485A">
    <w:name w:val="C0F577E2C99640A79A8AB1C25D2E485A"/>
    <w:rsid w:val="00320511"/>
  </w:style>
  <w:style w:type="paragraph" w:customStyle="1" w:styleId="E5126FECCCE442FCA01D958F2BA61B18">
    <w:name w:val="E5126FECCCE442FCA01D958F2BA61B18"/>
    <w:rsid w:val="001968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191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BARNES</dc:creator>
  <cp:keywords/>
  <dc:description/>
  <cp:lastModifiedBy>DON BARNES</cp:lastModifiedBy>
  <cp:revision>11</cp:revision>
  <dcterms:created xsi:type="dcterms:W3CDTF">2019-12-04T18:55:00Z</dcterms:created>
  <dcterms:modified xsi:type="dcterms:W3CDTF">2020-01-10T00:30:00Z</dcterms:modified>
  <cp:category/>
</cp:coreProperties>
</file>