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A0C1" w14:textId="77777777" w:rsidR="00BD620A" w:rsidRPr="00755E88" w:rsidRDefault="00BD620A" w:rsidP="00F74281">
      <w:pPr>
        <w:pStyle w:val="ContactInfo"/>
        <w:jc w:val="left"/>
        <w:rPr>
          <w:rFonts w:cs="Arial"/>
        </w:rPr>
      </w:pPr>
    </w:p>
    <w:p w14:paraId="4F28DF48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12777 Garden Grove Blvd. #214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       </w:t>
      </w:r>
      <w:r w:rsidR="007D08DD" w:rsidRPr="00755E88">
        <w:rPr>
          <w:rFonts w:cs="Arial"/>
          <w:b/>
          <w:color w:val="auto"/>
          <w:sz w:val="24"/>
          <w:szCs w:val="24"/>
        </w:rPr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</w:t>
      </w:r>
      <w:hyperlink r:id="rId10" w:history="1">
        <w:r w:rsidRPr="00755E88">
          <w:rPr>
            <w:rStyle w:val="Hyperlink"/>
            <w:rFonts w:cs="Arial"/>
            <w:b/>
            <w:color w:val="auto"/>
            <w:sz w:val="24"/>
            <w:szCs w:val="24"/>
          </w:rPr>
          <w:t>Robik.Rasnavad@outlook.com</w:t>
        </w:r>
      </w:hyperlink>
    </w:p>
    <w:p w14:paraId="6E0ABED2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Garden Grove, CA 92843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   913.226.2152</w:t>
      </w:r>
    </w:p>
    <w:p w14:paraId="2D476D2F" w14:textId="77777777" w:rsidR="00BD620A" w:rsidRPr="00755E88" w:rsidRDefault="00BD620A" w:rsidP="00F74281">
      <w:pPr>
        <w:pStyle w:val="ContactInfo"/>
        <w:rPr>
          <w:rStyle w:val="Emphasis"/>
          <w:rFonts w:cs="Arial"/>
        </w:rPr>
      </w:pPr>
    </w:p>
    <w:p w14:paraId="28347752" w14:textId="77777777" w:rsidR="00BD620A" w:rsidRPr="00755E88" w:rsidRDefault="00BB1D2D" w:rsidP="00755E88">
      <w:pPr>
        <w:pBdr>
          <w:bottom w:val="single" w:sz="4" w:space="1" w:color="auto"/>
        </w:pBdr>
        <w:rPr>
          <w:rFonts w:cs="Arial"/>
          <w:b/>
          <w:color w:val="auto"/>
          <w:sz w:val="48"/>
          <w:szCs w:val="48"/>
        </w:rPr>
      </w:pPr>
      <w:sdt>
        <w:sdtPr>
          <w:rPr>
            <w:rFonts w:cs="Arial"/>
            <w:b/>
            <w:color w:val="auto"/>
            <w:sz w:val="48"/>
            <w:szCs w:val="48"/>
          </w:rPr>
          <w:alias w:val="Your Name"/>
          <w:tag w:val=""/>
          <w:id w:val="1197042864"/>
          <w:placeholder>
            <w:docPart w:val="2DC41055B6BC433080A975280B28D9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74281" w:rsidRPr="00755E88">
            <w:rPr>
              <w:rFonts w:cs="Arial"/>
              <w:b/>
              <w:color w:val="auto"/>
              <w:sz w:val="48"/>
              <w:szCs w:val="48"/>
            </w:rPr>
            <w:t>Robik Rasnavad</w:t>
          </w:r>
        </w:sdtContent>
      </w:sdt>
    </w:p>
    <w:tbl>
      <w:tblPr>
        <w:tblStyle w:val="Resume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2136"/>
        <w:gridCol w:w="493"/>
        <w:gridCol w:w="8171"/>
      </w:tblGrid>
      <w:tr w:rsidR="00BD620A" w:rsidRPr="00755E88" w14:paraId="6CD11822" w14:textId="77777777" w:rsidTr="00755E88">
        <w:trPr>
          <w:trHeight w:val="458"/>
        </w:trPr>
        <w:tc>
          <w:tcPr>
            <w:tcW w:w="1778" w:type="dxa"/>
            <w:tcBorders>
              <w:top w:val="nil"/>
              <w:bottom w:val="nil"/>
            </w:tcBorders>
          </w:tcPr>
          <w:p w14:paraId="7FD2570F" w14:textId="77777777" w:rsidR="00BD620A" w:rsidRPr="00755E88" w:rsidRDefault="00384DCB" w:rsidP="00755E88">
            <w:pPr>
              <w:pStyle w:val="Heading1"/>
              <w:spacing w:before="0"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Objective</w:t>
            </w:r>
          </w:p>
        </w:tc>
        <w:tc>
          <w:tcPr>
            <w:tcW w:w="472" w:type="dxa"/>
            <w:tcBorders>
              <w:top w:val="nil"/>
              <w:bottom w:val="nil"/>
            </w:tcBorders>
          </w:tcPr>
          <w:p w14:paraId="4362C539" w14:textId="77777777" w:rsidR="00BD620A" w:rsidRPr="00755E88" w:rsidRDefault="00BD620A" w:rsidP="00755E88">
            <w:pPr>
              <w:spacing w:before="0"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  <w:bottom w:val="nil"/>
            </w:tcBorders>
          </w:tcPr>
          <w:p w14:paraId="3F34EF67" w14:textId="6C9D03C1" w:rsidR="00BD620A" w:rsidRPr="00491089" w:rsidRDefault="00A057B8" w:rsidP="00755E88">
            <w:pPr>
              <w:pStyle w:val="ResumeText"/>
              <w:spacing w:before="0" w:after="0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IT Support Specialist</w:t>
            </w:r>
          </w:p>
        </w:tc>
      </w:tr>
      <w:tr w:rsidR="00BD620A" w:rsidRPr="00755E88" w14:paraId="2175DBF2" w14:textId="77777777" w:rsidTr="00755E88">
        <w:tc>
          <w:tcPr>
            <w:tcW w:w="1778" w:type="dxa"/>
            <w:tcBorders>
              <w:top w:val="nil"/>
            </w:tcBorders>
          </w:tcPr>
          <w:p w14:paraId="2C97C8C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Experience</w:t>
            </w:r>
          </w:p>
        </w:tc>
        <w:tc>
          <w:tcPr>
            <w:tcW w:w="472" w:type="dxa"/>
            <w:tcBorders>
              <w:top w:val="nil"/>
            </w:tcBorders>
          </w:tcPr>
          <w:p w14:paraId="55FDB6C8" w14:textId="77777777" w:rsidR="00BD620A" w:rsidRPr="00755E88" w:rsidRDefault="00BD620A">
            <w:pPr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</w:tcBorders>
          </w:tcPr>
          <w:sdt>
            <w:sdtPr>
              <w:rPr>
                <w:rFonts w:ascii="Arial" w:eastAsia="Times New Roman" w:hAnsi="Arial" w:cs="Times New Roman"/>
                <w:b/>
                <w:bCs w:val="0"/>
                <w:caps/>
                <w:color w:val="595959" w:themeColor="text1" w:themeTint="A6"/>
                <w:spacing w:val="-5"/>
                <w:sz w:val="20"/>
                <w:szCs w:val="20"/>
              </w:rPr>
              <w:id w:val="1436861535"/>
              <w15:color w:val="C0C0C0"/>
              <w15:repeatingSection/>
            </w:sdtPr>
            <w:sdtEndPr>
              <w:rPr>
                <w:b w:val="0"/>
                <w:caps w:val="0"/>
                <w:color w:val="auto"/>
              </w:rPr>
            </w:sdtEndPr>
            <w:sdtConten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2218026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0159FD9D" w14:textId="61E81464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June 2020 – </w:t>
                    </w:r>
                    <w:r w:rsidR="001D1E5B">
                      <w:rPr>
                        <w:sz w:val="24"/>
                        <w:szCs w:val="24"/>
                      </w:rPr>
                      <w:t>Present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  </w:t>
                    </w:r>
                    <w:r w:rsidR="001D1E5B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>Excell</w:t>
                    </w:r>
                    <w:r w:rsidR="00E2209D">
                      <w:rPr>
                        <w:sz w:val="24"/>
                        <w:szCs w:val="24"/>
                      </w:rPr>
                      <w:t xml:space="preserve"> Staffing</w:t>
                    </w:r>
                    <w:r w:rsidR="00CF59B5">
                      <w:rPr>
                        <w:sz w:val="24"/>
                        <w:szCs w:val="24"/>
                      </w:rPr>
                      <w:t xml:space="preserve"> Services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</w:t>
                    </w:r>
                    <w:r w:rsidR="00706C54">
                      <w:rPr>
                        <w:sz w:val="24"/>
                        <w:szCs w:val="24"/>
                      </w:rPr>
                      <w:t xml:space="preserve">  </w:t>
                    </w:r>
                    <w:r w:rsidR="001D1E5B">
                      <w:rPr>
                        <w:sz w:val="24"/>
                        <w:szCs w:val="24"/>
                      </w:rPr>
                      <w:t xml:space="preserve">         </w:t>
                    </w:r>
                    <w:r w:rsidRPr="00D32A30">
                      <w:rPr>
                        <w:sz w:val="24"/>
                        <w:szCs w:val="24"/>
                      </w:rPr>
                      <w:t>Garden Grove, CA</w:t>
                    </w:r>
                  </w:p>
                  <w:p w14:paraId="7463132C" w14:textId="7F8B20D6" w:rsidR="00DD0A7C" w:rsidRPr="00D32A30" w:rsidRDefault="00306F45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Senior Remote </w:t>
                    </w:r>
                    <w:r w:rsidR="00DD0A7C" w:rsidRPr="00D32A30">
                      <w:rPr>
                        <w:b/>
                        <w:sz w:val="24"/>
                        <w:szCs w:val="24"/>
                      </w:rPr>
                      <w:t>Desktop Support</w:t>
                    </w:r>
                    <w:r w:rsidR="00DD0A7C" w:rsidRPr="004A0591">
                      <w:rPr>
                        <w:b/>
                        <w:sz w:val="24"/>
                        <w:szCs w:val="24"/>
                      </w:rPr>
                      <w:t xml:space="preserve"> Technician</w:t>
                    </w:r>
                    <w:r w:rsidR="00DD0A7C" w:rsidRPr="00D32A30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14:paraId="17E3867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100% Remote User Support.</w:t>
                    </w:r>
                  </w:p>
                  <w:p w14:paraId="0EAA051B" w14:textId="18815F81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Helping users with all their </w:t>
                    </w:r>
                    <w:r w:rsidR="002D5A5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day-to-day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IT needs.</w:t>
                    </w:r>
                  </w:p>
                  <w:p w14:paraId="2B92A50B" w14:textId="7672C715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Windows7 to 10 Migrations</w:t>
                    </w:r>
                    <w:r w:rsidR="00634D17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and Clean ups.</w:t>
                    </w:r>
                  </w:p>
                  <w:p w14:paraId="33D24E5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Transferring user data from old to new machines.</w:t>
                    </w:r>
                  </w:p>
                  <w:p w14:paraId="26154EE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Documenting migration progress.</w:t>
                    </w:r>
                  </w:p>
                  <w:p w14:paraId="1A80DD32" w14:textId="77777777" w:rsidR="00BD620A" w:rsidRPr="00755E88" w:rsidRDefault="00BB1D2D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686997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5CB28281" w14:textId="75640325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2019 – March 2020    </w:t>
                    </w:r>
                    <w:r w:rsidR="00FE1C61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Netsmart Corp.       </w:t>
                    </w:r>
                    <w:r w:rsidR="004804C0">
                      <w:rPr>
                        <w:sz w:val="24"/>
                        <w:szCs w:val="24"/>
                      </w:rPr>
                      <w:t xml:space="preserve"> </w:t>
                    </w:r>
                    <w:r w:rsidRPr="00D32A30">
                      <w:rPr>
                        <w:sz w:val="24"/>
                        <w:szCs w:val="24"/>
                      </w:rPr>
                      <w:t>Overland Park, KS</w:t>
                    </w:r>
                  </w:p>
                  <w:p w14:paraId="474589AC" w14:textId="22ADAE35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Senior 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Helpdesk Support Technician  </w:t>
                    </w:r>
                  </w:p>
                  <w:p w14:paraId="51BF5A2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50/50 Desktop and Helpdesk Support with day-to-day IT issues.</w:t>
                    </w:r>
                  </w:p>
                  <w:p w14:paraId="34F2A6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Occasional Field Service Support.</w:t>
                    </w:r>
                  </w:p>
                  <w:p w14:paraId="5BDAC05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2000+ Users Locally and Remotely.</w:t>
                    </w:r>
                  </w:p>
                  <w:p w14:paraId="7211600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Maintaining Dell Servers, Cisco Switch, Firewall and VPN Hardware.</w:t>
                    </w:r>
                  </w:p>
                  <w:p w14:paraId="1F9D12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Wi-Fi, O365 and One Drive Troubleshooting.</w:t>
                    </w:r>
                  </w:p>
                  <w:p w14:paraId="67DAC5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Outlook 2017 Server Administration.</w:t>
                    </w:r>
                  </w:p>
                  <w:p w14:paraId="4EE8461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3FD5487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and MS Team Support.</w:t>
                    </w:r>
                  </w:p>
                  <w:p w14:paraId="7449662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Firewall Management.</w:t>
                    </w:r>
                  </w:p>
                  <w:p w14:paraId="3EE0C2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MDM-360 iPhone Management.</w:t>
                    </w:r>
                  </w:p>
                  <w:p w14:paraId="4F835AD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BitLocker Encryption technology.</w:t>
                    </w:r>
                  </w:p>
                  <w:p w14:paraId="7D413D4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PXE, Server Based Image Push.</w:t>
                    </w:r>
                  </w:p>
                  <w:p w14:paraId="4AD7BB3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Server, PC PowerShell Scripting. </w:t>
                    </w:r>
                  </w:p>
                  <w:p w14:paraId="5135BCF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 and Group Policy Administration.</w:t>
                    </w:r>
                  </w:p>
                  <w:p w14:paraId="159E37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Service Now Ticket Monitoring system.</w:t>
                    </w:r>
                  </w:p>
                  <w:p w14:paraId="71C3198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 Central, Dameware, Team Viewer, Remote Desktop and Control.</w:t>
                    </w:r>
                  </w:p>
                  <w:p w14:paraId="64B885C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5F0DC77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Laptop, Scanners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54468B6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Network and stand-alone Printer Support and repair.</w:t>
                    </w:r>
                  </w:p>
                  <w:p w14:paraId="315F0E3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Built user profiles and emails on IMAC, Apple and Android Phones.</w:t>
                    </w:r>
                  </w:p>
                  <w:p w14:paraId="26B224DC" w14:textId="30F5A1DA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r w:rsidR="005F3BA3"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1B3CD89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Avaya and Cisco – VOIP Phone Call Manager Administration.</w:t>
                    </w:r>
                  </w:p>
                </w:sdtContent>
              </w:sdt>
              <w:p w14:paraId="084D5247" w14:textId="77777777" w:rsidR="00DD0A7C" w:rsidRPr="00755E88" w:rsidRDefault="00DD0A7C" w:rsidP="00D32A30">
                <w:pPr>
                  <w:pStyle w:val="CompanyNameOne"/>
                </w:pPr>
              </w:p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509987224"/>
                  <w:placeholder>
                    <w:docPart w:val="A55FA63F9ABF46D2AEF36425CC31A910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195A1D3A" w14:textId="7ED741F1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August 2014 – September 2019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State of Kansas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</w:t>
                    </w:r>
                    <w:r w:rsidR="00CD0877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D32A30">
                      <w:rPr>
                        <w:sz w:val="24"/>
                        <w:szCs w:val="24"/>
                      </w:rPr>
                      <w:t>Kansas</w:t>
                    </w:r>
                    <w:proofErr w:type="spellEnd"/>
                    <w:r w:rsidRPr="00D32A30">
                      <w:rPr>
                        <w:sz w:val="24"/>
                        <w:szCs w:val="24"/>
                      </w:rPr>
                      <w:t xml:space="preserve"> City, KS  </w:t>
                    </w:r>
                  </w:p>
                  <w:p w14:paraId="311FECB9" w14:textId="690B7124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Helpdesk Support Specialist</w:t>
                    </w:r>
                  </w:p>
                  <w:p w14:paraId="30C946F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 with day-to-day IT issues.</w:t>
                    </w:r>
                  </w:p>
                  <w:p w14:paraId="34B3DF00" w14:textId="0EEE4E4F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Supported 200+ </w:t>
                    </w:r>
                    <w:r w:rsidR="0031364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Court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Users Locally and Remotely.</w:t>
                    </w:r>
                  </w:p>
                  <w:p w14:paraId="737ECD1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SharePoint O365 Migration and Troubleshooting.</w:t>
                    </w:r>
                  </w:p>
                  <w:p w14:paraId="628F5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2F20CFA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Support.</w:t>
                    </w:r>
                  </w:p>
                  <w:p w14:paraId="18CAB93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Imaging Devices through Acronis Software.</w:t>
                    </w:r>
                  </w:p>
                  <w:p w14:paraId="34306FBD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Complete Active Directory Administration.</w:t>
                    </w:r>
                  </w:p>
                  <w:p w14:paraId="413B69B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F52A8C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4122CA3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Printer Support.</w:t>
                    </w:r>
                  </w:p>
                  <w:p w14:paraId="6EB38E18" w14:textId="7FA782D0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r w:rsidR="003C1194"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795F15D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– VOIP Phone Call Manager Administration.</w:t>
                    </w:r>
                  </w:p>
                  <w:p w14:paraId="4FD4F0BB" w14:textId="673DED8C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Wyandotte County Court</w:t>
                    </w:r>
                    <w:r w:rsidR="00F73132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House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Web</w:t>
                    </w:r>
                    <w:r w:rsidR="00C96205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</w:t>
                    </w:r>
                    <w:r w:rsidR="00F5790A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ite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="003A1351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Administrator.</w:t>
                    </w:r>
                  </w:p>
                  <w:p w14:paraId="37240EE0" w14:textId="77777777" w:rsidR="00DD0A7C" w:rsidRPr="009A4001" w:rsidRDefault="00BB1D2D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654582799"/>
                  <w:placeholder>
                    <w:docPart w:val="75AC7F44C13C419F84F2C0C21032198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7D5B7226" w14:textId="28F4A1D5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2013 - August 2014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</w:t>
                    </w:r>
                    <w:r w:rsidR="00EE54BB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Randstad/Ericsson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</w:t>
                    </w:r>
                    <w:r w:rsidR="00EE54BB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Overland Park, KS</w:t>
                    </w:r>
                  </w:p>
                  <w:p w14:paraId="383726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Test Engineer</w:t>
                    </w:r>
                  </w:p>
                  <w:p w14:paraId="36D2781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Perform problem analysis and integrate solution requirements affecting </w:t>
                    </w:r>
                  </w:p>
                  <w:p w14:paraId="4356A0CA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Sprint networks.</w:t>
                    </w:r>
                  </w:p>
                  <w:p w14:paraId="6D633E5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Ericsson-Nortel, Alcatel-Lucent and Samsung wireless switches.</w:t>
                    </w:r>
                  </w:p>
                  <w:p w14:paraId="135AC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Knowledgeable in network routing architecture and components/elements.</w:t>
                    </w:r>
                  </w:p>
                  <w:p w14:paraId="1BA84F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Field Testers.</w:t>
                    </w:r>
                  </w:p>
                  <w:p w14:paraId="22EEFD0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Identify and resolve system/process issues.</w:t>
                    </w:r>
                  </w:p>
                  <w:p w14:paraId="456D969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Verification of switch translation and SS7 messaging.</w:t>
                    </w:r>
                  </w:p>
                  <w:p w14:paraId="1836D64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E911 Drive testing.</w:t>
                    </w:r>
                  </w:p>
                  <w:p w14:paraId="0AC831B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Project Management.</w:t>
                    </w:r>
                  </w:p>
                  <w:p w14:paraId="3D275ED1" w14:textId="77777777" w:rsidR="00DD0A7C" w:rsidRPr="009A4001" w:rsidRDefault="00BB1D2D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992488030"/>
                  <w:placeholder>
                    <w:docPart w:val="975EF6F5F4B841478E3F94CBC9788B0F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2A6D5A02" w14:textId="45A7C2CC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January 2011 - March 2013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John Knox Village 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Lee’s Summit, MO</w:t>
                    </w:r>
                  </w:p>
                  <w:p w14:paraId="4022CF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Help Desk Support Technician</w:t>
                    </w:r>
                  </w:p>
                  <w:p w14:paraId="1284F3B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Support.</w:t>
                    </w:r>
                  </w:p>
                  <w:p w14:paraId="11876AB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Desktop and Laptop Computers.</w:t>
                    </w:r>
                  </w:p>
                  <w:p w14:paraId="1316764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1000+ Users Locally and Remotely.</w:t>
                    </w:r>
                  </w:p>
                  <w:p w14:paraId="5FC5572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and Spiceworks Ticketing System.</w:t>
                    </w:r>
                  </w:p>
                  <w:p w14:paraId="30ADD56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Troubleshooting and Helpdesk Support.</w:t>
                    </w:r>
                  </w:p>
                  <w:p w14:paraId="17DFAC07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Administration.</w:t>
                    </w:r>
                  </w:p>
                  <w:p w14:paraId="7AD74E73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VOIP Phone Administration.</w:t>
                    </w:r>
                  </w:p>
                  <w:p w14:paraId="30E97DAD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Nortel PBX Administration.</w:t>
                    </w:r>
                  </w:p>
                  <w:p w14:paraId="08871EE8" w14:textId="77777777" w:rsidR="00DD0A7C" w:rsidRPr="00D32A30" w:rsidRDefault="00DD0A7C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60/110 Twisted Pair Punch Downs.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777099227"/>
                  <w:placeholder>
                    <w:docPart w:val="D2A9255E5BBF46E3AFAB2A63D902907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2B96194" w14:textId="4FE8DD7B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2008 - April 2010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</w:t>
                    </w:r>
                    <w:r w:rsidRPr="00D32A30">
                      <w:rPr>
                        <w:sz w:val="24"/>
                        <w:szCs w:val="24"/>
                      </w:rPr>
                      <w:t>Sprint/CenturyLink       New Century, KS</w:t>
                    </w:r>
                  </w:p>
                  <w:p w14:paraId="5CE1468D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Technical Support Analyst IV</w:t>
                    </w:r>
                  </w:p>
                  <w:p w14:paraId="495C7C9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7C259AB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49ADCFE6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2C0D8DF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1F0CD7D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Switch Translation.</w:t>
                    </w:r>
                  </w:p>
                  <w:p w14:paraId="4AC0032E" w14:textId="77777777" w:rsidR="00DD0A7C" w:rsidRPr="00D32A30" w:rsidRDefault="00BB1D2D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b/>
                    <w:caps/>
                    <w:color w:val="595959" w:themeColor="text1" w:themeTint="A6"/>
                  </w:rPr>
                  <w:id w:val="-2114281225"/>
                  <w:placeholder>
                    <w:docPart w:val="46ED3C75F82542D6830E2FD18EC978FC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346D387" w14:textId="7B7D1B85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April 2006 - September 2008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Sprint/Embarq/Nokia    </w:t>
                    </w:r>
                    <w:r w:rsidR="00CD0877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New Century, KS</w:t>
                    </w:r>
                  </w:p>
                  <w:p w14:paraId="0F2DB764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Network Analyst II</w:t>
                    </w:r>
                  </w:p>
                  <w:p w14:paraId="67E12688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439019E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0A3DAAD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Responsible for follow up and resolution on escalations.</w:t>
                    </w:r>
                  </w:p>
                  <w:p w14:paraId="7AD0261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1E512ED9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2B7EF833" w14:textId="77777777" w:rsidR="00DD0A7C" w:rsidRPr="00D32A30" w:rsidRDefault="00BB1D2D" w:rsidP="00D32A30">
                    <w:pPr>
                      <w:pStyle w:val="CompanyNameOne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-1666469785"/>
                  <w:placeholder>
                    <w:docPart w:val="FA6B8FE94F864FA2B32DBCD34BDB982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41048D4D" w14:textId="0995B308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2001 – April 2006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Sprint                       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Lee’s Summit, MO</w:t>
                    </w:r>
                  </w:p>
                  <w:p w14:paraId="66AD9577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Senior Data Center Specialist</w:t>
                    </w:r>
                  </w:p>
                  <w:p w14:paraId="2C4BF5E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Integration, Data Center Operations.</w:t>
                    </w:r>
                  </w:p>
                  <w:p w14:paraId="7925B2E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Installation, Termination and Pulling Cat 5/6, Coax, and Fiber Optics.</w:t>
                    </w:r>
                  </w:p>
                  <w:p w14:paraId="364D17CB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Operations, Application Support and Surveillance.</w:t>
                    </w:r>
                  </w:p>
                  <w:p w14:paraId="46969280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Router, Switch, and Server Installation and Upgrade.</w:t>
                    </w:r>
                  </w:p>
                  <w:p w14:paraId="197F047B" w14:textId="77777777" w:rsidR="007D08DD" w:rsidRPr="00D32A30" w:rsidRDefault="00BB1D2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1036861245"/>
                  <w:placeholder>
                    <w:docPart w:val="D2592DF9A80D4791A0DB9F9EEF5BDD77"/>
                  </w:placeholder>
                  <w15:color w:val="C0C0C0"/>
                  <w15:repeatingSectionItem/>
                </w:sdtPr>
                <w:sdtEndPr>
                  <w:rPr>
                    <w:rFonts w:ascii="Arial" w:hAnsi="Arial" w:cs="Times New Roman"/>
                    <w:b w:val="0"/>
                    <w:bCs/>
                    <w:caps w:val="0"/>
                    <w:color w:val="auto"/>
                    <w:sz w:val="20"/>
                    <w:szCs w:val="20"/>
                  </w:rPr>
                </w:sdtEndPr>
                <w:sdtContent>
                  <w:p w14:paraId="38DB9D34" w14:textId="4F01FB2B" w:rsidR="007D08DD" w:rsidRPr="00755E88" w:rsidRDefault="007D08DD" w:rsidP="009A4001">
                    <w:pPr>
                      <w:pStyle w:val="CompanyName"/>
                      <w:spacing w:before="0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1999 – 2001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Northrop Grumman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="00CD0877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Merriam, KS</w:t>
                    </w:r>
                  </w:p>
                  <w:p w14:paraId="5C2AA869" w14:textId="77777777" w:rsidR="007D08DD" w:rsidRPr="00755E88" w:rsidRDefault="007D08DD" w:rsidP="007D08DD">
                    <w:pPr>
                      <w:pStyle w:val="JobTitle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  <w:t>Field Support Engineer</w:t>
                    </w:r>
                  </w:p>
                  <w:p w14:paraId="6B8B99C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Desktop/Helpdesk Support Technician.</w:t>
                    </w:r>
                  </w:p>
                  <w:p w14:paraId="6597A57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Maintenance of high-end servers, workstations, and tape libraries. </w:t>
                    </w:r>
                  </w:p>
                  <w:p w14:paraId="05B37A03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Software and hardware support for desktop and laptop computers.</w:t>
                    </w:r>
                  </w:p>
                  <w:p w14:paraId="515C65E8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Printers and Scanners Support.</w:t>
                    </w:r>
                  </w:p>
                  <w:p w14:paraId="60BE648C" w14:textId="77777777" w:rsidR="00755E88" w:rsidRDefault="00755E88" w:rsidP="00755E88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Ticketing System.</w:t>
                    </w:r>
                  </w:p>
                  <w:p w14:paraId="032444F3" w14:textId="77777777" w:rsidR="00BD620A" w:rsidRPr="00D32A30" w:rsidRDefault="007D08DD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Windows and all related applications.</w:t>
                    </w:r>
                  </w:p>
                </w:sdtContent>
              </w:sdt>
            </w:sdtContent>
          </w:sdt>
        </w:tc>
      </w:tr>
      <w:tr w:rsidR="00BD620A" w:rsidRPr="00755E88" w14:paraId="74175B42" w14:textId="77777777" w:rsidTr="00DD0A7C">
        <w:tc>
          <w:tcPr>
            <w:tcW w:w="1778" w:type="dxa"/>
          </w:tcPr>
          <w:p w14:paraId="4183993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099128A" w14:textId="77777777" w:rsidR="00BD620A" w:rsidRPr="00755E88" w:rsidRDefault="00BD620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="Arial"/>
                <w:spacing w:val="-5"/>
                <w:sz w:val="24"/>
                <w:szCs w:val="24"/>
              </w:rPr>
              <w:id w:val="1437799257"/>
              <w:placeholder>
                <w:docPart w:val="08FB4B2503C64A05B602D5A6CECD527C"/>
              </w:placeholder>
              <w:temporary/>
              <w15:appearance w15:val="hidden"/>
            </w:sdtPr>
            <w:sdtEndPr/>
            <w:sdtConten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-691765356"/>
                  <w15:repeatingSection/>
                </w:sdtPr>
                <w:sdtEndPr>
                  <w:rPr>
                    <w:b w:val="0"/>
                    <w:bCs/>
                    <w:caps w:val="0"/>
                    <w:color w:val="auto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="Arial"/>
                        <w:b/>
                        <w:caps/>
                        <w:color w:val="595959" w:themeColor="text1" w:themeTint="A6"/>
                        <w:spacing w:val="-5"/>
                        <w:sz w:val="24"/>
                        <w:szCs w:val="24"/>
                      </w:rPr>
                      <w:id w:val="-1126388115"/>
                      <w:placeholder>
                        <w:docPart w:val="CEB8227420104FC9AC8B6C5287EC87BD"/>
                      </w:placeholder>
                      <w15:repeatingSectionItem/>
                    </w:sdtPr>
                    <w:sdtEndPr>
                      <w:rPr>
                        <w:b w:val="0"/>
                        <w:bCs/>
                        <w:caps w:val="0"/>
                        <w:color w:val="auto"/>
                      </w:rPr>
                    </w:sdtEndPr>
                    <w:sdtContent>
                      <w:p w14:paraId="3B69303E" w14:textId="77777777" w:rsidR="007D08DD" w:rsidRPr="00755E88" w:rsidRDefault="007D08DD" w:rsidP="00D32A30">
                        <w:pPr>
                          <w:pStyle w:val="Institution"/>
                          <w:spacing w:before="0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1997 - 1999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Pinnacle Career Institute                              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Belton, MO</w:t>
                        </w:r>
                      </w:p>
                      <w:p w14:paraId="4D6C9AF5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AS, Electronics Technology/Computer Science.</w:t>
                        </w:r>
                      </w:p>
                      <w:p w14:paraId="5A817A13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GPA 3.97</w:t>
                        </w:r>
                      </w:p>
                      <w:p w14:paraId="34351946" w14:textId="77777777" w:rsidR="00BD620A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Graduated Summa Cum Laude, Vice President’s List.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D620A" w:rsidRPr="00755E88" w14:paraId="04CAE72A" w14:textId="77777777" w:rsidTr="00DD0A7C">
        <w:tc>
          <w:tcPr>
            <w:tcW w:w="1778" w:type="dxa"/>
          </w:tcPr>
          <w:p w14:paraId="3F14E218" w14:textId="77777777" w:rsidR="00BD620A" w:rsidRPr="00755E88" w:rsidRDefault="007D08DD" w:rsidP="006A6498">
            <w:pPr>
              <w:pStyle w:val="Heading1"/>
              <w:spacing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Achievements</w:t>
            </w:r>
          </w:p>
        </w:tc>
        <w:tc>
          <w:tcPr>
            <w:tcW w:w="472" w:type="dxa"/>
          </w:tcPr>
          <w:p w14:paraId="1F329AF2" w14:textId="77777777" w:rsidR="00BD620A" w:rsidRPr="00755E88" w:rsidRDefault="00BD620A" w:rsidP="006A6498">
            <w:pPr>
              <w:spacing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</w:tcPr>
          <w:p w14:paraId="736F02CA" w14:textId="2576F334" w:rsidR="00BD620A" w:rsidRPr="00755E88" w:rsidRDefault="007D08DD" w:rsidP="006A6498">
            <w:pPr>
              <w:pStyle w:val="ResumeText"/>
              <w:spacing w:before="0" w:after="0"/>
              <w:rPr>
                <w:rFonts w:cs="Arial"/>
                <w:sz w:val="24"/>
                <w:szCs w:val="24"/>
              </w:rPr>
            </w:pP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Member of Advisory Board,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Electronics Institute,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A+ and</w:t>
            </w:r>
            <w:r w:rsidR="00D32A30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Net+ Certifications, SAN Planning and Design Certification, CCNA Prep Course Certification, CAT 5/6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Data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cabling </w:t>
            </w:r>
            <w:r w:rsidR="001112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Certification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, HTML Website Design and Programming</w:t>
            </w:r>
            <w:r w:rsidR="00D23437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and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DO</w:t>
            </w:r>
            <w:r w:rsidR="002D6A03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J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Secret Clearance.</w:t>
            </w:r>
          </w:p>
        </w:tc>
      </w:tr>
    </w:tbl>
    <w:p w14:paraId="7712D965" w14:textId="77777777" w:rsidR="00BD620A" w:rsidRPr="006A6498" w:rsidRDefault="00BD620A" w:rsidP="006A6498">
      <w:pPr>
        <w:rPr>
          <w:sz w:val="16"/>
          <w:szCs w:val="16"/>
        </w:rPr>
      </w:pPr>
    </w:p>
    <w:sectPr w:rsidR="00BD620A" w:rsidRPr="006A6498" w:rsidSect="00755E88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D0CD5" w14:textId="77777777" w:rsidR="00BB1D2D" w:rsidRDefault="00BB1D2D">
      <w:pPr>
        <w:spacing w:before="0" w:after="0" w:line="240" w:lineRule="auto"/>
      </w:pPr>
      <w:r>
        <w:separator/>
      </w:r>
    </w:p>
  </w:endnote>
  <w:endnote w:type="continuationSeparator" w:id="0">
    <w:p w14:paraId="05F6CD67" w14:textId="77777777" w:rsidR="00BB1D2D" w:rsidRDefault="00BB1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C569" w14:textId="77777777" w:rsidR="00BD620A" w:rsidRDefault="00384D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71A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0177D" w14:textId="77777777" w:rsidR="00BB1D2D" w:rsidRDefault="00BB1D2D">
      <w:pPr>
        <w:spacing w:before="0" w:after="0" w:line="240" w:lineRule="auto"/>
      </w:pPr>
      <w:r>
        <w:separator/>
      </w:r>
    </w:p>
  </w:footnote>
  <w:footnote w:type="continuationSeparator" w:id="0">
    <w:p w14:paraId="19C25495" w14:textId="77777777" w:rsidR="00BB1D2D" w:rsidRDefault="00BB1D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81"/>
    <w:rsid w:val="0001201E"/>
    <w:rsid w:val="000C0595"/>
    <w:rsid w:val="000D5C6F"/>
    <w:rsid w:val="001112E5"/>
    <w:rsid w:val="0017366D"/>
    <w:rsid w:val="001D1E5B"/>
    <w:rsid w:val="002140A8"/>
    <w:rsid w:val="0023405D"/>
    <w:rsid w:val="002D5A50"/>
    <w:rsid w:val="002D6A03"/>
    <w:rsid w:val="00306F45"/>
    <w:rsid w:val="00313640"/>
    <w:rsid w:val="003340F6"/>
    <w:rsid w:val="00336D0B"/>
    <w:rsid w:val="00384DCB"/>
    <w:rsid w:val="003A1351"/>
    <w:rsid w:val="003C1194"/>
    <w:rsid w:val="003C5EC0"/>
    <w:rsid w:val="003D67D8"/>
    <w:rsid w:val="00451564"/>
    <w:rsid w:val="00461BDD"/>
    <w:rsid w:val="004804C0"/>
    <w:rsid w:val="00491089"/>
    <w:rsid w:val="004A0591"/>
    <w:rsid w:val="005B33DD"/>
    <w:rsid w:val="005F3BA3"/>
    <w:rsid w:val="00634D17"/>
    <w:rsid w:val="006A6498"/>
    <w:rsid w:val="006B71A9"/>
    <w:rsid w:val="006B7BE1"/>
    <w:rsid w:val="006F7F29"/>
    <w:rsid w:val="00706C54"/>
    <w:rsid w:val="00755E88"/>
    <w:rsid w:val="007D08DD"/>
    <w:rsid w:val="007E0471"/>
    <w:rsid w:val="008B7CAC"/>
    <w:rsid w:val="009A4001"/>
    <w:rsid w:val="009D541E"/>
    <w:rsid w:val="00A057B8"/>
    <w:rsid w:val="00BB1D2D"/>
    <w:rsid w:val="00BD620A"/>
    <w:rsid w:val="00BD68A0"/>
    <w:rsid w:val="00C05545"/>
    <w:rsid w:val="00C96205"/>
    <w:rsid w:val="00CC716A"/>
    <w:rsid w:val="00CD0877"/>
    <w:rsid w:val="00CF59B5"/>
    <w:rsid w:val="00D23437"/>
    <w:rsid w:val="00D32A30"/>
    <w:rsid w:val="00D71FE4"/>
    <w:rsid w:val="00DD0A7C"/>
    <w:rsid w:val="00E024E1"/>
    <w:rsid w:val="00E2209D"/>
    <w:rsid w:val="00E45CD2"/>
    <w:rsid w:val="00E71DB4"/>
    <w:rsid w:val="00EB2BE5"/>
    <w:rsid w:val="00EE54BB"/>
    <w:rsid w:val="00F5790A"/>
    <w:rsid w:val="00F63403"/>
    <w:rsid w:val="00F73132"/>
    <w:rsid w:val="00F74281"/>
    <w:rsid w:val="00F74F0D"/>
    <w:rsid w:val="00FB0A55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1586"/>
  <w15:chartTrackingRefBased/>
  <w15:docId w15:val="{0402D9F4-EBE8-40C0-8F15-EC735FF5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74281"/>
    <w:rPr>
      <w:color w:val="646464" w:themeColor="hyperlink"/>
      <w:u w:val="single"/>
    </w:rPr>
  </w:style>
  <w:style w:type="paragraph" w:customStyle="1" w:styleId="Achievement">
    <w:name w:val="Achievement"/>
    <w:basedOn w:val="BodyText"/>
    <w:rsid w:val="00DD0A7C"/>
    <w:pPr>
      <w:numPr>
        <w:numId w:val="1"/>
      </w:numPr>
      <w:spacing w:before="0" w:after="60" w:line="220" w:lineRule="atLeast"/>
      <w:jc w:val="both"/>
    </w:pPr>
    <w:rPr>
      <w:rFonts w:ascii="Arial" w:eastAsia="Times New Roman" w:hAnsi="Arial" w:cs="Times New Roman"/>
      <w:color w:val="auto"/>
      <w:spacing w:val="-5"/>
      <w:kern w:val="0"/>
      <w:lang w:eastAsia="en-US"/>
    </w:rPr>
  </w:style>
  <w:style w:type="paragraph" w:customStyle="1" w:styleId="CompanyNameOne">
    <w:name w:val="Company Name One"/>
    <w:basedOn w:val="Normal"/>
    <w:next w:val="Normal"/>
    <w:autoRedefine/>
    <w:rsid w:val="00D32A30"/>
    <w:pPr>
      <w:tabs>
        <w:tab w:val="left" w:pos="2160"/>
        <w:tab w:val="right" w:pos="6480"/>
      </w:tabs>
      <w:spacing w:before="0" w:after="0" w:line="0" w:lineRule="atLeast"/>
    </w:pPr>
    <w:rPr>
      <w:rFonts w:eastAsiaTheme="minorEastAsia" w:cs="Arial"/>
      <w:bCs/>
      <w:color w:val="auto"/>
      <w:kern w:val="0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A7C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7C"/>
    <w:pPr>
      <w:spacing w:before="0" w:after="0" w:line="240" w:lineRule="auto"/>
    </w:pPr>
    <w:rPr>
      <w:rFonts w:ascii="Tahoma" w:eastAsia="Times New Roman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7C"/>
    <w:rPr>
      <w:rFonts w:ascii="Tahoma" w:eastAsia="Times New Roman" w:hAnsi="Tahoma" w:cs="Tahoma"/>
      <w:color w:val="auto"/>
      <w:sz w:val="16"/>
      <w:szCs w:val="16"/>
      <w:lang w:eastAsia="en-US"/>
    </w:rPr>
  </w:style>
  <w:style w:type="paragraph" w:customStyle="1" w:styleId="CompanyName">
    <w:name w:val="Company Name"/>
    <w:basedOn w:val="Normal"/>
    <w:next w:val="Normal"/>
    <w:autoRedefine/>
    <w:rsid w:val="007D08D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  <w:style w:type="paragraph" w:customStyle="1" w:styleId="JobTitle">
    <w:name w:val="Job Title"/>
    <w:next w:val="Achievement"/>
    <w:rsid w:val="007D08DD"/>
    <w:pPr>
      <w:spacing w:before="0" w:after="60" w:line="220" w:lineRule="atLeast"/>
    </w:pPr>
    <w:rPr>
      <w:rFonts w:ascii="Arial Black" w:eastAsia="Times New Roman" w:hAnsi="Arial Black" w:cs="Times New Roman"/>
      <w:color w:val="auto"/>
      <w:spacing w:val="-1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D08D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bik.Rasnavad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C41055B6BC433080A975280B28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5B9E-9E8D-40A4-B966-DAAF46F092CE}"/>
      </w:docPartPr>
      <w:docPartBody>
        <w:p w:rsidR="00520555" w:rsidRDefault="00A02E57">
          <w:pPr>
            <w:pStyle w:val="2DC41055B6BC433080A975280B28D90D"/>
          </w:pPr>
          <w:r>
            <w:t>[Your Name]</w:t>
          </w:r>
        </w:p>
      </w:docPartBody>
    </w:docPart>
    <w:docPart>
      <w:docPartPr>
        <w:name w:val="CEB8227420104FC9AC8B6C5287EC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CEDF-ACA6-4E1A-832F-185133DCCE1E}"/>
      </w:docPartPr>
      <w:docPartBody>
        <w:p w:rsidR="00520555" w:rsidRDefault="00A02E57">
          <w:pPr>
            <w:pStyle w:val="CEB8227420104FC9AC8B6C5287EC87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FB4B2503C64A05B602D5A6CECD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C0F3-5615-4E51-B0EC-6027BB14069E}"/>
      </w:docPartPr>
      <w:docPartBody>
        <w:p w:rsidR="00520555" w:rsidRDefault="00A02E57">
          <w:pPr>
            <w:pStyle w:val="08FB4B2503C64A05B602D5A6CECD527C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55FA63F9ABF46D2AEF36425CC31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A25B-A36C-4FBB-B030-403DFBA725EE}"/>
      </w:docPartPr>
      <w:docPartBody>
        <w:p w:rsidR="00520555" w:rsidRDefault="000A6188" w:rsidP="000A6188">
          <w:pPr>
            <w:pStyle w:val="A55FA63F9ABF46D2AEF36425CC31A9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AC7F44C13C419F84F2C0C21032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F04C-205B-405D-8BFF-0225A9FAD2AC}"/>
      </w:docPartPr>
      <w:docPartBody>
        <w:p w:rsidR="00520555" w:rsidRDefault="000A6188" w:rsidP="000A6188">
          <w:pPr>
            <w:pStyle w:val="75AC7F44C13C419F84F2C0C2103219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B8FE94F864FA2B32DBCD34BDB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655B-48CF-4EA5-A1AE-1E8E7DAF8B48}"/>
      </w:docPartPr>
      <w:docPartBody>
        <w:p w:rsidR="00520555" w:rsidRDefault="000A6188" w:rsidP="000A6188">
          <w:pPr>
            <w:pStyle w:val="FA6B8FE94F864FA2B32DBCD34BDB98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5EF6F5F4B841478E3F94CBC978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C794-D316-413A-AC29-5B76B577CB35}"/>
      </w:docPartPr>
      <w:docPartBody>
        <w:p w:rsidR="00520555" w:rsidRDefault="000A6188" w:rsidP="000A6188">
          <w:pPr>
            <w:pStyle w:val="975EF6F5F4B841478E3F94CBC9788B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A9255E5BBF46E3AFAB2A63D902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E1D1-9654-4FCF-ABD8-F59002452FA9}"/>
      </w:docPartPr>
      <w:docPartBody>
        <w:p w:rsidR="00520555" w:rsidRDefault="000A6188" w:rsidP="000A6188">
          <w:pPr>
            <w:pStyle w:val="D2A9255E5BBF46E3AFAB2A63D90290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ED3C75F82542D6830E2FD18EC9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5788-FB05-4BF4-B95C-8297A59E85B2}"/>
      </w:docPartPr>
      <w:docPartBody>
        <w:p w:rsidR="00520555" w:rsidRDefault="000A6188" w:rsidP="000A6188">
          <w:pPr>
            <w:pStyle w:val="46ED3C75F82542D6830E2FD18EC978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592DF9A80D4791A0DB9F9EEF5B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30D8-C8F2-4AE5-9575-9372ADC757C5}"/>
      </w:docPartPr>
      <w:docPartBody>
        <w:p w:rsidR="00520555" w:rsidRDefault="000A6188" w:rsidP="000A6188">
          <w:pPr>
            <w:pStyle w:val="D2592DF9A80D4791A0DB9F9EEF5BDD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88"/>
    <w:rsid w:val="000A40A4"/>
    <w:rsid w:val="000A6188"/>
    <w:rsid w:val="00216342"/>
    <w:rsid w:val="00317802"/>
    <w:rsid w:val="00520555"/>
    <w:rsid w:val="00577355"/>
    <w:rsid w:val="005E6A41"/>
    <w:rsid w:val="008426AE"/>
    <w:rsid w:val="00861BE1"/>
    <w:rsid w:val="009F02F8"/>
    <w:rsid w:val="00A02E57"/>
    <w:rsid w:val="00A5418E"/>
    <w:rsid w:val="00CD7C95"/>
    <w:rsid w:val="00DE5295"/>
    <w:rsid w:val="00E04246"/>
    <w:rsid w:val="00E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2DC41055B6BC433080A975280B28D90D">
    <w:name w:val="2DC41055B6BC433080A975280B28D90D"/>
  </w:style>
  <w:style w:type="character" w:styleId="PlaceholderText">
    <w:name w:val="Placeholder Text"/>
    <w:basedOn w:val="DefaultParagraphFont"/>
    <w:uiPriority w:val="99"/>
    <w:semiHidden/>
    <w:rsid w:val="000A6188"/>
    <w:rPr>
      <w:color w:val="808080"/>
    </w:rPr>
  </w:style>
  <w:style w:type="paragraph" w:customStyle="1" w:styleId="CEB8227420104FC9AC8B6C5287EC87BD">
    <w:name w:val="CEB8227420104FC9AC8B6C5287EC87BD"/>
  </w:style>
  <w:style w:type="paragraph" w:customStyle="1" w:styleId="08FB4B2503C64A05B602D5A6CECD527C">
    <w:name w:val="08FB4B2503C64A05B602D5A6CECD527C"/>
  </w:style>
  <w:style w:type="paragraph" w:customStyle="1" w:styleId="A55FA63F9ABF46D2AEF36425CC31A910">
    <w:name w:val="A55FA63F9ABF46D2AEF36425CC31A910"/>
    <w:rsid w:val="000A6188"/>
  </w:style>
  <w:style w:type="paragraph" w:customStyle="1" w:styleId="75AC7F44C13C419F84F2C0C210321984">
    <w:name w:val="75AC7F44C13C419F84F2C0C210321984"/>
    <w:rsid w:val="000A6188"/>
  </w:style>
  <w:style w:type="paragraph" w:customStyle="1" w:styleId="FA6B8FE94F864FA2B32DBCD34BDB9824">
    <w:name w:val="FA6B8FE94F864FA2B32DBCD34BDB9824"/>
    <w:rsid w:val="000A6188"/>
  </w:style>
  <w:style w:type="paragraph" w:customStyle="1" w:styleId="975EF6F5F4B841478E3F94CBC9788B0F">
    <w:name w:val="975EF6F5F4B841478E3F94CBC9788B0F"/>
    <w:rsid w:val="000A6188"/>
  </w:style>
  <w:style w:type="paragraph" w:customStyle="1" w:styleId="D2A9255E5BBF46E3AFAB2A63D902907D">
    <w:name w:val="D2A9255E5BBF46E3AFAB2A63D902907D"/>
    <w:rsid w:val="000A6188"/>
  </w:style>
  <w:style w:type="paragraph" w:customStyle="1" w:styleId="46ED3C75F82542D6830E2FD18EC978FC">
    <w:name w:val="46ED3C75F82542D6830E2FD18EC978FC"/>
    <w:rsid w:val="000A6188"/>
  </w:style>
  <w:style w:type="paragraph" w:customStyle="1" w:styleId="D2592DF9A80D4791A0DB9F9EEF5BDD77">
    <w:name w:val="D2592DF9A80D4791A0DB9F9EEF5BDD77"/>
    <w:rsid w:val="000A6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12777 Garden Grove Blvd. #214 </CompanyAddress>
  <CompanyPhone>Robik.rasnavad@otlook.com</CompanyPhone>
  <CompanyFax/>
  <CompanyEmail>913.226.2152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109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Robik Rasnavad</dc:creator>
  <cp:keywords/>
  <cp:lastModifiedBy>R_ Ras</cp:lastModifiedBy>
  <cp:revision>113</cp:revision>
  <dcterms:created xsi:type="dcterms:W3CDTF">2020-09-18T00:57:00Z</dcterms:created>
  <dcterms:modified xsi:type="dcterms:W3CDTF">2020-10-09T19:06:00Z</dcterms:modified>
  <cp:category>Garden Grove, CA 92843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