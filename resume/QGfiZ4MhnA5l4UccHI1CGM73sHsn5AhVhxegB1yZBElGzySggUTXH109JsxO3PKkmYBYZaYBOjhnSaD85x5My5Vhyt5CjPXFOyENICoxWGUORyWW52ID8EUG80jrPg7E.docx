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tblpY="-408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721A678" w14:textId="77777777" w:rsidTr="00647AF2">
        <w:trPr>
          <w:trHeight w:hRule="exact" w:val="144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3E3456B" w14:textId="77777777" w:rsidR="00692703" w:rsidRPr="00886103" w:rsidRDefault="00886103" w:rsidP="00647AF2">
            <w:pPr>
              <w:pStyle w:val="Title"/>
            </w:pPr>
            <w:r w:rsidRPr="00886103">
              <w:t>Scott</w:t>
            </w:r>
            <w:r w:rsidR="00692703" w:rsidRPr="00886103">
              <w:t xml:space="preserve"> </w:t>
            </w:r>
            <w:r w:rsidRPr="00886103">
              <w:rPr>
                <w:rStyle w:val="IntenseEmphasis"/>
                <w:b w:val="0"/>
                <w:iCs w:val="0"/>
                <w:color w:val="595959" w:themeColor="text1" w:themeTint="A6"/>
              </w:rPr>
              <w:t>Babcock</w:t>
            </w:r>
          </w:p>
          <w:p w14:paraId="00EB0300" w14:textId="766C7EE7" w:rsidR="00692703" w:rsidRPr="00CF1A49" w:rsidRDefault="009F439A" w:rsidP="00647AF2">
            <w:pPr>
              <w:pStyle w:val="ContactInfo"/>
              <w:contextualSpacing w:val="0"/>
            </w:pPr>
            <w:r>
              <w:t xml:space="preserve">1435 </w:t>
            </w:r>
            <w:proofErr w:type="spellStart"/>
            <w:r>
              <w:t>Marchbanks</w:t>
            </w:r>
            <w:proofErr w:type="spellEnd"/>
            <w:r>
              <w:t xml:space="preserve"> Drive #3, Walnut Creek</w:t>
            </w:r>
            <w:r w:rsidR="00A6556A">
              <w:t xml:space="preserve"> CA</w:t>
            </w:r>
            <w:sdt>
              <w:sdtPr>
                <w:alias w:val="Divider dot:"/>
                <w:tag w:val="Divider dot:"/>
                <w:id w:val="-1459182552"/>
                <w:placeholder>
                  <w:docPart w:val="1D5A4DA6A9C64FA286A7C23BDC22A43C"/>
                </w:placeholder>
                <w:temporary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886103">
              <w:t>(415)-654-8305</w:t>
            </w:r>
          </w:p>
          <w:p w14:paraId="52DEC468" w14:textId="3E5140D5" w:rsidR="00692703" w:rsidRPr="00CF1A49" w:rsidRDefault="00A6556A" w:rsidP="00647AF2">
            <w:pPr>
              <w:pStyle w:val="ContactInfoEmphasis"/>
              <w:contextualSpacing w:val="0"/>
            </w:pPr>
            <w:r>
              <w:t>Contact@ScottBabbs.com</w:t>
            </w:r>
          </w:p>
        </w:tc>
      </w:tr>
      <w:tr w:rsidR="009571D8" w:rsidRPr="00CF1A49" w14:paraId="13D6EBC6" w14:textId="77777777" w:rsidTr="00647AF2">
        <w:trPr>
          <w:trHeight w:val="20"/>
        </w:trPr>
        <w:tc>
          <w:tcPr>
            <w:tcW w:w="9360" w:type="dxa"/>
            <w:tcMar>
              <w:top w:w="432" w:type="dxa"/>
            </w:tcMar>
          </w:tcPr>
          <w:p w14:paraId="70FC22FB" w14:textId="77777777" w:rsidR="001755A8" w:rsidRPr="00CF1A49" w:rsidRDefault="001755A8" w:rsidP="00647AF2">
            <w:pPr>
              <w:contextualSpacing w:val="0"/>
            </w:pPr>
          </w:p>
        </w:tc>
      </w:tr>
    </w:tbl>
    <w:p w14:paraId="371FD6AF" w14:textId="77777777" w:rsidR="004E01EB" w:rsidRPr="00CF1A49" w:rsidRDefault="001D138A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807363AC8844B95A94987970B6229F4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1D21C17C" w14:textId="77777777" w:rsidTr="00D66A52">
        <w:tc>
          <w:tcPr>
            <w:tcW w:w="9355" w:type="dxa"/>
          </w:tcPr>
          <w:p w14:paraId="347E9435" w14:textId="383DA053" w:rsidR="0014701D" w:rsidRPr="00CF1A49" w:rsidRDefault="0014701D" w:rsidP="0014701D">
            <w:pPr>
              <w:pStyle w:val="Heading3"/>
              <w:contextualSpacing w:val="0"/>
              <w:outlineLvl w:val="2"/>
            </w:pPr>
            <w:r>
              <w:t>July 2020</w:t>
            </w:r>
            <w:r w:rsidRPr="00CF1A49">
              <w:t xml:space="preserve"> – </w:t>
            </w:r>
            <w:r>
              <w:t>Present</w:t>
            </w:r>
          </w:p>
          <w:p w14:paraId="77089349" w14:textId="678A5C3C" w:rsidR="0014701D" w:rsidRPr="00641900" w:rsidRDefault="0014701D" w:rsidP="0014701D">
            <w:pPr>
              <w:pStyle w:val="Heading2"/>
              <w:contextualSpacing w:val="0"/>
              <w:outlineLvl w:val="1"/>
            </w:pPr>
            <w:r>
              <w:t>IT Engineer</w:t>
            </w:r>
            <w:r w:rsidRPr="00CF1A49">
              <w:t xml:space="preserve">, </w:t>
            </w:r>
            <w:r>
              <w:rPr>
                <w:b w:val="0"/>
                <w:color w:val="747474" w:themeColor="background2" w:themeShade="80"/>
              </w:rPr>
              <w:t>BKL NEtworks</w:t>
            </w:r>
          </w:p>
          <w:p w14:paraId="4B40D430" w14:textId="09E59E2F" w:rsidR="0014701D" w:rsidRDefault="0014701D" w:rsidP="0014701D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Kandji</w:t>
            </w:r>
            <w:proofErr w:type="spellEnd"/>
            <w:r>
              <w:t xml:space="preserve"> MDM</w:t>
            </w:r>
          </w:p>
          <w:p w14:paraId="11449586" w14:textId="5DC02EB6" w:rsidR="0014701D" w:rsidRDefault="0014701D" w:rsidP="0014701D">
            <w:pPr>
              <w:pStyle w:val="ListParagraph"/>
              <w:numPr>
                <w:ilvl w:val="0"/>
                <w:numId w:val="15"/>
              </w:numPr>
            </w:pPr>
            <w:r>
              <w:t>SOTI EMM</w:t>
            </w:r>
          </w:p>
          <w:p w14:paraId="30CCD270" w14:textId="0782DB03" w:rsidR="0014701D" w:rsidRDefault="0014701D" w:rsidP="0014701D">
            <w:pPr>
              <w:pStyle w:val="ListParagraph"/>
              <w:numPr>
                <w:ilvl w:val="0"/>
                <w:numId w:val="15"/>
              </w:numPr>
            </w:pPr>
            <w:r>
              <w:t>MSCCM</w:t>
            </w:r>
          </w:p>
          <w:p w14:paraId="4218BAF6" w14:textId="0A021976" w:rsidR="0014701D" w:rsidRDefault="0014701D" w:rsidP="0014701D">
            <w:pPr>
              <w:pStyle w:val="ListParagraph"/>
              <w:numPr>
                <w:ilvl w:val="0"/>
                <w:numId w:val="15"/>
              </w:numPr>
            </w:pPr>
            <w:r>
              <w:t>Configuration of Exchange servers</w:t>
            </w:r>
          </w:p>
          <w:p w14:paraId="0D9782CF" w14:textId="4DC47281" w:rsidR="0014701D" w:rsidRDefault="0014701D" w:rsidP="0014701D">
            <w:pPr>
              <w:pStyle w:val="ListParagraph"/>
              <w:numPr>
                <w:ilvl w:val="0"/>
                <w:numId w:val="15"/>
              </w:numPr>
            </w:pPr>
            <w:r>
              <w:t>Proofpoint cybersecurity</w:t>
            </w:r>
          </w:p>
          <w:p w14:paraId="0469AEBC" w14:textId="1A2318D6" w:rsidR="0014701D" w:rsidRDefault="0014701D" w:rsidP="0014701D">
            <w:pPr>
              <w:pStyle w:val="ListParagraph"/>
              <w:numPr>
                <w:ilvl w:val="0"/>
                <w:numId w:val="15"/>
              </w:numPr>
            </w:pPr>
            <w:r>
              <w:t>On-Site Client support</w:t>
            </w:r>
          </w:p>
          <w:p w14:paraId="7104884B" w14:textId="3D589797" w:rsidR="0014701D" w:rsidRDefault="0014701D" w:rsidP="0014701D">
            <w:pPr>
              <w:pStyle w:val="ListParagraph"/>
              <w:numPr>
                <w:ilvl w:val="0"/>
                <w:numId w:val="15"/>
              </w:numPr>
            </w:pPr>
            <w:r>
              <w:t>Remote Client support</w:t>
            </w:r>
          </w:p>
          <w:p w14:paraId="0ABC6249" w14:textId="292E9979" w:rsidR="0014701D" w:rsidRDefault="0014701D" w:rsidP="0014701D">
            <w:pPr>
              <w:pStyle w:val="ListParagraph"/>
              <w:numPr>
                <w:ilvl w:val="0"/>
                <w:numId w:val="15"/>
              </w:numPr>
            </w:pPr>
            <w:r>
              <w:t>Setup and documentation of physical as well as AWS servers</w:t>
            </w:r>
          </w:p>
          <w:p w14:paraId="7BC27452" w14:textId="337D5E9A" w:rsidR="0014701D" w:rsidRDefault="0014701D" w:rsidP="0014701D">
            <w:pPr>
              <w:pStyle w:val="ListParagraph"/>
              <w:numPr>
                <w:ilvl w:val="0"/>
                <w:numId w:val="15"/>
              </w:numPr>
            </w:pPr>
            <w:r>
              <w:t>Config of ASA Firewalls</w:t>
            </w:r>
          </w:p>
          <w:p w14:paraId="0FE93112" w14:textId="62B7330E" w:rsidR="0014701D" w:rsidRDefault="0014701D" w:rsidP="0014701D">
            <w:pPr>
              <w:pStyle w:val="ListParagraph"/>
              <w:numPr>
                <w:ilvl w:val="0"/>
                <w:numId w:val="15"/>
              </w:numPr>
            </w:pPr>
            <w:r>
              <w:t xml:space="preserve">AWS – EC2, </w:t>
            </w:r>
            <w:proofErr w:type="spellStart"/>
            <w:r>
              <w:t>Cloudwatch</w:t>
            </w:r>
            <w:proofErr w:type="spellEnd"/>
            <w:r>
              <w:t xml:space="preserve">, RDS, VPCs, AMIs, Security </w:t>
            </w:r>
            <w:proofErr w:type="gramStart"/>
            <w:r>
              <w:t>Groups ,EBS</w:t>
            </w:r>
            <w:proofErr w:type="gramEnd"/>
            <w:r>
              <w:t>, etc.</w:t>
            </w:r>
          </w:p>
          <w:p w14:paraId="73663894" w14:textId="33957F9A" w:rsidR="0014701D" w:rsidRDefault="0014701D" w:rsidP="001D0BF1">
            <w:pPr>
              <w:pStyle w:val="Heading3"/>
              <w:contextualSpacing w:val="0"/>
              <w:outlineLvl w:val="2"/>
            </w:pPr>
          </w:p>
          <w:p w14:paraId="094CF7E9" w14:textId="68CF6BA0" w:rsidR="0014701D" w:rsidRDefault="0014701D" w:rsidP="001D0BF1">
            <w:pPr>
              <w:pStyle w:val="Heading3"/>
              <w:contextualSpacing w:val="0"/>
              <w:outlineLvl w:val="2"/>
            </w:pPr>
          </w:p>
          <w:p w14:paraId="7860CBFD" w14:textId="77777777" w:rsidR="0014701D" w:rsidRDefault="0014701D" w:rsidP="001D0BF1">
            <w:pPr>
              <w:pStyle w:val="Heading3"/>
              <w:contextualSpacing w:val="0"/>
              <w:outlineLvl w:val="2"/>
            </w:pPr>
          </w:p>
          <w:p w14:paraId="21F11AB8" w14:textId="10BC1B6C" w:rsidR="00E010F1" w:rsidRPr="00CF1A49" w:rsidRDefault="00E010F1" w:rsidP="00E010F1">
            <w:pPr>
              <w:pStyle w:val="Heading3"/>
              <w:contextualSpacing w:val="0"/>
              <w:outlineLvl w:val="2"/>
            </w:pPr>
            <w:r>
              <w:t>June 2019</w:t>
            </w:r>
            <w:r w:rsidRPr="00CF1A49">
              <w:t xml:space="preserve"> – </w:t>
            </w:r>
            <w:r w:rsidR="0014701D">
              <w:t>OCT 2020</w:t>
            </w:r>
          </w:p>
          <w:p w14:paraId="399AC80E" w14:textId="18F73165" w:rsidR="00E010F1" w:rsidRPr="00641900" w:rsidRDefault="00641900" w:rsidP="00E010F1">
            <w:pPr>
              <w:pStyle w:val="Heading2"/>
              <w:contextualSpacing w:val="0"/>
              <w:outlineLvl w:val="1"/>
            </w:pPr>
            <w:r>
              <w:t>Helpdesk (moved to accountant 02/2020)</w:t>
            </w:r>
            <w:r w:rsidR="00E010F1" w:rsidRPr="00CF1A49">
              <w:t xml:space="preserve">, </w:t>
            </w:r>
            <w:r w:rsidR="00E010F1" w:rsidRPr="00E010F1">
              <w:rPr>
                <w:b w:val="0"/>
                <w:color w:val="747474" w:themeColor="background2" w:themeShade="80"/>
              </w:rPr>
              <w:t>Nexthome corporate</w:t>
            </w:r>
          </w:p>
          <w:p w14:paraId="01F9984E" w14:textId="70734B84" w:rsidR="00E010F1" w:rsidRDefault="00E010F1" w:rsidP="00E010F1">
            <w:pPr>
              <w:pStyle w:val="ListParagraph"/>
              <w:numPr>
                <w:ilvl w:val="0"/>
                <w:numId w:val="15"/>
              </w:numPr>
            </w:pPr>
            <w:r>
              <w:t>High-Level Excel Scripting</w:t>
            </w:r>
          </w:p>
          <w:p w14:paraId="5F54AC4B" w14:textId="10595F34" w:rsidR="00E010F1" w:rsidRDefault="00E010F1" w:rsidP="00E010F1">
            <w:pPr>
              <w:pStyle w:val="ListParagraph"/>
              <w:numPr>
                <w:ilvl w:val="0"/>
                <w:numId w:val="15"/>
              </w:numPr>
            </w:pPr>
            <w:r>
              <w:t>Cleanup, Manipulation, Aggregation, and Organization of Large Data Sets</w:t>
            </w:r>
          </w:p>
          <w:p w14:paraId="2E950490" w14:textId="33A2DDCB" w:rsidR="00E010F1" w:rsidRDefault="00E010F1" w:rsidP="00E010F1">
            <w:pPr>
              <w:pStyle w:val="ListParagraph"/>
              <w:numPr>
                <w:ilvl w:val="0"/>
                <w:numId w:val="15"/>
              </w:numPr>
            </w:pPr>
            <w:r>
              <w:t>Processing System Flags and handling corrections as needed</w:t>
            </w:r>
          </w:p>
          <w:p w14:paraId="108F48C3" w14:textId="73B8F8EC" w:rsidR="00E010F1" w:rsidRDefault="00E010F1" w:rsidP="00E010F1">
            <w:pPr>
              <w:pStyle w:val="ListParagraph"/>
              <w:numPr>
                <w:ilvl w:val="0"/>
                <w:numId w:val="15"/>
              </w:numPr>
            </w:pPr>
            <w:r>
              <w:t>Thorough documentation of all work completed</w:t>
            </w:r>
          </w:p>
          <w:p w14:paraId="1A326528" w14:textId="35B72635" w:rsidR="00E010F1" w:rsidRDefault="00E010F1" w:rsidP="00E010F1">
            <w:pPr>
              <w:pStyle w:val="ListParagraph"/>
              <w:numPr>
                <w:ilvl w:val="0"/>
                <w:numId w:val="15"/>
              </w:numPr>
            </w:pPr>
            <w:r>
              <w:t xml:space="preserve">Development and implementation of scalable systems and protocol </w:t>
            </w:r>
            <w:r w:rsidR="00A6556A">
              <w:t>in the Accounting Department</w:t>
            </w:r>
          </w:p>
          <w:p w14:paraId="4E418E87" w14:textId="5E2EAEEF" w:rsidR="00A6556A" w:rsidRDefault="00A6556A" w:rsidP="00E010F1">
            <w:pPr>
              <w:pStyle w:val="ListParagraph"/>
              <w:numPr>
                <w:ilvl w:val="0"/>
                <w:numId w:val="15"/>
              </w:numPr>
            </w:pPr>
            <w:r>
              <w:t>Implementation of automated billing system, troubleshooting and resolving all issues associated.</w:t>
            </w:r>
          </w:p>
          <w:p w14:paraId="3FF9DCFE" w14:textId="02E45826" w:rsidR="00641900" w:rsidRDefault="00DD5D5D" w:rsidP="00E010F1">
            <w:pPr>
              <w:pStyle w:val="ListParagraph"/>
              <w:numPr>
                <w:ilvl w:val="0"/>
                <w:numId w:val="15"/>
              </w:numPr>
            </w:pPr>
            <w:r>
              <w:t xml:space="preserve">Citrix </w:t>
            </w:r>
            <w:r w:rsidR="00493DA5">
              <w:t xml:space="preserve">Endpoint Management &amp; </w:t>
            </w:r>
            <w:r w:rsidR="00487A58">
              <w:t xml:space="preserve">Desktop </w:t>
            </w:r>
            <w:proofErr w:type="spellStart"/>
            <w:r w:rsidR="00487A58">
              <w:t>Virtialization</w:t>
            </w:r>
            <w:proofErr w:type="spellEnd"/>
          </w:p>
          <w:p w14:paraId="0D165FC2" w14:textId="40FE6616" w:rsidR="00487A58" w:rsidRDefault="00487A58" w:rsidP="00E010F1">
            <w:pPr>
              <w:pStyle w:val="ListParagraph"/>
              <w:numPr>
                <w:ilvl w:val="0"/>
                <w:numId w:val="15"/>
              </w:numPr>
            </w:pPr>
            <w:r>
              <w:t>VMware</w:t>
            </w:r>
          </w:p>
          <w:p w14:paraId="7A9F2E95" w14:textId="36C1CD8D" w:rsidR="00487A58" w:rsidRDefault="00487A58" w:rsidP="00E010F1">
            <w:pPr>
              <w:pStyle w:val="ListParagraph"/>
              <w:numPr>
                <w:ilvl w:val="0"/>
                <w:numId w:val="15"/>
              </w:numPr>
            </w:pPr>
            <w:r>
              <w:t>Microsoft RDG</w:t>
            </w:r>
          </w:p>
          <w:p w14:paraId="43F77915" w14:textId="2CB22C5D" w:rsidR="00487A58" w:rsidRDefault="00487A58" w:rsidP="00E010F1">
            <w:pPr>
              <w:pStyle w:val="ListParagraph"/>
              <w:numPr>
                <w:ilvl w:val="0"/>
                <w:numId w:val="15"/>
              </w:numPr>
            </w:pPr>
            <w:r>
              <w:t>Zoom + google meet</w:t>
            </w:r>
          </w:p>
          <w:p w14:paraId="4A5CBB49" w14:textId="65804F2D" w:rsidR="00487A58" w:rsidRDefault="00BF0BD2" w:rsidP="00E010F1">
            <w:pPr>
              <w:pStyle w:val="ListParagraph"/>
              <w:numPr>
                <w:ilvl w:val="0"/>
                <w:numId w:val="15"/>
              </w:numPr>
            </w:pPr>
            <w:r>
              <w:t xml:space="preserve">Mimecast </w:t>
            </w:r>
            <w:r w:rsidR="00495341">
              <w:t xml:space="preserve">Cybersecurity </w:t>
            </w:r>
          </w:p>
          <w:p w14:paraId="25979F80" w14:textId="78BCA2C7" w:rsidR="00BF0BD2" w:rsidRDefault="00BF0BD2" w:rsidP="00E010F1">
            <w:pPr>
              <w:pStyle w:val="ListParagraph"/>
              <w:numPr>
                <w:ilvl w:val="0"/>
                <w:numId w:val="15"/>
              </w:numPr>
            </w:pPr>
            <w:r>
              <w:t>Webroot</w:t>
            </w:r>
          </w:p>
          <w:p w14:paraId="1A96B02B" w14:textId="14BAACC3" w:rsidR="00E010F1" w:rsidRDefault="00E010F1" w:rsidP="001D0BF1">
            <w:pPr>
              <w:pStyle w:val="Heading3"/>
              <w:contextualSpacing w:val="0"/>
              <w:outlineLvl w:val="2"/>
            </w:pPr>
          </w:p>
          <w:p w14:paraId="588266BE" w14:textId="1DAC5FD1" w:rsidR="00E010F1" w:rsidRDefault="00E010F1" w:rsidP="001D0BF1">
            <w:pPr>
              <w:pStyle w:val="Heading3"/>
              <w:contextualSpacing w:val="0"/>
              <w:outlineLvl w:val="2"/>
            </w:pPr>
          </w:p>
          <w:p w14:paraId="78E491C4" w14:textId="77777777" w:rsidR="00E010F1" w:rsidRDefault="00E010F1" w:rsidP="001D0BF1">
            <w:pPr>
              <w:pStyle w:val="Heading3"/>
              <w:contextualSpacing w:val="0"/>
              <w:outlineLvl w:val="2"/>
            </w:pPr>
          </w:p>
          <w:p w14:paraId="5B7BC38D" w14:textId="0A279EBC" w:rsidR="001D0BF1" w:rsidRPr="00CF1A49" w:rsidRDefault="00886103" w:rsidP="001D0BF1">
            <w:pPr>
              <w:pStyle w:val="Heading3"/>
              <w:contextualSpacing w:val="0"/>
              <w:outlineLvl w:val="2"/>
            </w:pPr>
            <w:proofErr w:type="gramStart"/>
            <w:r>
              <w:t>Nov,</w:t>
            </w:r>
            <w:proofErr w:type="gramEnd"/>
            <w:r>
              <w:t xml:space="preserve"> 2018</w:t>
            </w:r>
            <w:r w:rsidR="001D0BF1" w:rsidRPr="00CF1A49">
              <w:t xml:space="preserve"> – </w:t>
            </w:r>
            <w:r w:rsidR="00E010F1">
              <w:t>June 2019</w:t>
            </w:r>
          </w:p>
          <w:p w14:paraId="3609D91B" w14:textId="55C2ED35" w:rsidR="001D0BF1" w:rsidRPr="00CF1A49" w:rsidRDefault="00886103" w:rsidP="001D0BF1">
            <w:pPr>
              <w:pStyle w:val="Heading2"/>
              <w:contextualSpacing w:val="0"/>
              <w:outlineLvl w:val="1"/>
            </w:pPr>
            <w:r>
              <w:t>Computer technician</w:t>
            </w:r>
            <w:r w:rsidR="005F0C38">
              <w:t xml:space="preserve"> &amp; IT Support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Mouseworks computers</w:t>
            </w:r>
          </w:p>
          <w:p w14:paraId="32DAB554" w14:textId="77777777" w:rsidR="001E3120" w:rsidRDefault="00886103" w:rsidP="00886103">
            <w:pPr>
              <w:pStyle w:val="ListParagraph"/>
              <w:numPr>
                <w:ilvl w:val="0"/>
                <w:numId w:val="15"/>
              </w:numPr>
            </w:pPr>
            <w:r>
              <w:t xml:space="preserve">Diagnostics, repair, and maintenance of PC’s and peripherals </w:t>
            </w:r>
          </w:p>
          <w:p w14:paraId="0B6B2D2A" w14:textId="77777777" w:rsidR="00886103" w:rsidRDefault="00886103" w:rsidP="00886103">
            <w:pPr>
              <w:pStyle w:val="ListParagraph"/>
              <w:numPr>
                <w:ilvl w:val="0"/>
                <w:numId w:val="15"/>
              </w:numPr>
            </w:pPr>
            <w:r>
              <w:t>Manage security options in computers and networks to maintain privacy and protection from attacks</w:t>
            </w:r>
          </w:p>
          <w:p w14:paraId="29B048F9" w14:textId="77777777" w:rsidR="00886103" w:rsidRDefault="00886103" w:rsidP="00886103">
            <w:pPr>
              <w:pStyle w:val="ListParagraph"/>
              <w:numPr>
                <w:ilvl w:val="0"/>
                <w:numId w:val="15"/>
              </w:numPr>
            </w:pPr>
            <w:r>
              <w:lastRenderedPageBreak/>
              <w:t>Troubleshoot system failures and bugs to provide solutions to restore functionality</w:t>
            </w:r>
          </w:p>
          <w:p w14:paraId="6AEC5272" w14:textId="77777777" w:rsidR="00886103" w:rsidRDefault="00886103" w:rsidP="00886103">
            <w:pPr>
              <w:pStyle w:val="ListParagraph"/>
              <w:numPr>
                <w:ilvl w:val="0"/>
                <w:numId w:val="15"/>
              </w:numPr>
            </w:pPr>
            <w:r>
              <w:t>Keep records of repairs and fixes for future reference</w:t>
            </w:r>
          </w:p>
          <w:p w14:paraId="0723BF07" w14:textId="77777777" w:rsidR="00886103" w:rsidRDefault="00886103" w:rsidP="00886103">
            <w:pPr>
              <w:pStyle w:val="ListParagraph"/>
              <w:numPr>
                <w:ilvl w:val="0"/>
                <w:numId w:val="15"/>
              </w:numPr>
            </w:pPr>
            <w:r>
              <w:t>Provide technical support in person, over the phone, and online</w:t>
            </w:r>
          </w:p>
          <w:p w14:paraId="01641A55" w14:textId="22D3536C" w:rsidR="00886103" w:rsidRDefault="00886103" w:rsidP="00886103">
            <w:pPr>
              <w:pStyle w:val="ListParagraph"/>
              <w:numPr>
                <w:ilvl w:val="0"/>
                <w:numId w:val="15"/>
              </w:numPr>
            </w:pPr>
            <w:r>
              <w:t>Set up Port-forwarding</w:t>
            </w:r>
            <w:r w:rsidR="005F0C38">
              <w:t>, FTP, SSH,</w:t>
            </w:r>
            <w:r w:rsidR="00E010F1">
              <w:t xml:space="preserve"> RDG</w:t>
            </w:r>
            <w:r w:rsidR="005F0C38">
              <w:t xml:space="preserve"> </w:t>
            </w:r>
            <w:r>
              <w:t xml:space="preserve">solutions </w:t>
            </w:r>
            <w:r w:rsidR="005F0C38">
              <w:t>for remote clients</w:t>
            </w:r>
          </w:p>
          <w:p w14:paraId="7852D77D" w14:textId="77777777" w:rsidR="00886103" w:rsidRPr="00CF1A49" w:rsidRDefault="00886103" w:rsidP="00886103">
            <w:pPr>
              <w:pStyle w:val="ListParagraph"/>
              <w:numPr>
                <w:ilvl w:val="0"/>
                <w:numId w:val="15"/>
              </w:numPr>
            </w:pPr>
            <w:r>
              <w:t>Data transfer, backup, and recovery</w:t>
            </w:r>
          </w:p>
        </w:tc>
      </w:tr>
      <w:tr w:rsidR="00F61DF9" w:rsidRPr="00CF1A49" w14:paraId="1DF81A31" w14:textId="77777777" w:rsidTr="00F61DF9">
        <w:tc>
          <w:tcPr>
            <w:tcW w:w="9355" w:type="dxa"/>
            <w:tcMar>
              <w:top w:w="216" w:type="dxa"/>
            </w:tcMar>
          </w:tcPr>
          <w:p w14:paraId="330886CB" w14:textId="77777777" w:rsidR="00F61DF9" w:rsidRPr="00CF1A49" w:rsidRDefault="00886103" w:rsidP="00F61DF9">
            <w:pPr>
              <w:pStyle w:val="Heading3"/>
              <w:contextualSpacing w:val="0"/>
              <w:outlineLvl w:val="2"/>
            </w:pPr>
            <w:proofErr w:type="gramStart"/>
            <w:r>
              <w:lastRenderedPageBreak/>
              <w:t>feb,</w:t>
            </w:r>
            <w:proofErr w:type="gramEnd"/>
            <w:r>
              <w:t xml:space="preserve"> 2018</w:t>
            </w:r>
            <w:r w:rsidR="00F61DF9" w:rsidRPr="00CF1A49">
              <w:t xml:space="preserve"> – </w:t>
            </w:r>
            <w:r>
              <w:t>nov 2018</w:t>
            </w:r>
          </w:p>
          <w:p w14:paraId="6927DDEE" w14:textId="77777777" w:rsidR="00F61DF9" w:rsidRPr="00CF1A49" w:rsidRDefault="00886103" w:rsidP="00F61DF9">
            <w:pPr>
              <w:pStyle w:val="Heading2"/>
              <w:contextualSpacing w:val="0"/>
              <w:outlineLvl w:val="1"/>
            </w:pPr>
            <w:r>
              <w:t>QA Tester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RTZ Systems</w:t>
            </w:r>
          </w:p>
          <w:p w14:paraId="3979D88A" w14:textId="77777777" w:rsidR="00F61DF9" w:rsidRDefault="00886103" w:rsidP="00886103">
            <w:pPr>
              <w:pStyle w:val="ListParagraph"/>
              <w:numPr>
                <w:ilvl w:val="0"/>
                <w:numId w:val="14"/>
              </w:numPr>
            </w:pPr>
            <w:r>
              <w:t>Develop test cases and prioritize testing activities based on level and importance</w:t>
            </w:r>
          </w:p>
          <w:p w14:paraId="12750140" w14:textId="77777777" w:rsidR="00886103" w:rsidRDefault="00886103" w:rsidP="00886103">
            <w:pPr>
              <w:pStyle w:val="ListParagraph"/>
              <w:numPr>
                <w:ilvl w:val="0"/>
                <w:numId w:val="14"/>
              </w:numPr>
            </w:pPr>
            <w:r>
              <w:t>Execute test cases, report defects along with severity and priority of each defect</w:t>
            </w:r>
          </w:p>
          <w:p w14:paraId="2DBDA2EF" w14:textId="77777777" w:rsidR="00886103" w:rsidRDefault="00886103" w:rsidP="00886103">
            <w:pPr>
              <w:pStyle w:val="ListParagraph"/>
              <w:numPr>
                <w:ilvl w:val="0"/>
                <w:numId w:val="14"/>
              </w:numPr>
            </w:pPr>
            <w:r>
              <w:t>Analyzing results and submitting observations to development team</w:t>
            </w:r>
          </w:p>
          <w:p w14:paraId="5F206484" w14:textId="77777777" w:rsidR="00886103" w:rsidRDefault="00886103" w:rsidP="00886103">
            <w:pPr>
              <w:pStyle w:val="ListParagraph"/>
              <w:numPr>
                <w:ilvl w:val="0"/>
                <w:numId w:val="14"/>
              </w:numPr>
            </w:pPr>
            <w:r>
              <w:t xml:space="preserve">Managing </w:t>
            </w:r>
            <w:r w:rsidR="00647AF2">
              <w:t>R</w:t>
            </w:r>
            <w:r>
              <w:t>edmine ticketing system</w:t>
            </w:r>
          </w:p>
          <w:p w14:paraId="78BD16E8" w14:textId="77777777" w:rsidR="00886103" w:rsidRDefault="00886103" w:rsidP="00886103">
            <w:pPr>
              <w:pStyle w:val="ListParagraph"/>
              <w:numPr>
                <w:ilvl w:val="0"/>
                <w:numId w:val="14"/>
              </w:numPr>
            </w:pPr>
            <w:r>
              <w:t>Handling software installation and onboarding for new employees</w:t>
            </w:r>
          </w:p>
          <w:p w14:paraId="0924C542" w14:textId="3C8F786D" w:rsidR="00886103" w:rsidRDefault="00886103" w:rsidP="00886103">
            <w:pPr>
              <w:pStyle w:val="ListParagraph"/>
              <w:numPr>
                <w:ilvl w:val="0"/>
                <w:numId w:val="14"/>
              </w:numPr>
            </w:pPr>
            <w:r>
              <w:t>Some SCCM</w:t>
            </w:r>
            <w:r w:rsidR="005F0C38">
              <w:t xml:space="preserve"> &amp; </w:t>
            </w:r>
            <w:proofErr w:type="spellStart"/>
            <w:r>
              <w:t>Powershell</w:t>
            </w:r>
            <w:proofErr w:type="spellEnd"/>
          </w:p>
          <w:p w14:paraId="06A5A678" w14:textId="77777777" w:rsidR="00886103" w:rsidRDefault="00886103" w:rsidP="00F61DF9"/>
          <w:p w14:paraId="61760594" w14:textId="77777777" w:rsidR="001D33FA" w:rsidRDefault="001D33FA" w:rsidP="00F61DF9"/>
          <w:p w14:paraId="62B03BEF" w14:textId="1BF0017E" w:rsidR="001D33FA" w:rsidRDefault="001D33FA" w:rsidP="00F61DF9"/>
        </w:tc>
      </w:tr>
    </w:tbl>
    <w:sdt>
      <w:sdtPr>
        <w:alias w:val="Education:"/>
        <w:tag w:val="Education:"/>
        <w:id w:val="-1908763273"/>
        <w:placeholder>
          <w:docPart w:val="2EBE734A1BCE4192A259D34DDAB10CD7"/>
        </w:placeholder>
        <w:temporary/>
        <w:showingPlcHdr/>
        <w15:appearance w15:val="hidden"/>
      </w:sdtPr>
      <w:sdtEndPr/>
      <w:sdtContent>
        <w:p w14:paraId="52117F86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58D0AAAB" w14:textId="77777777" w:rsidTr="00D66A52">
        <w:tc>
          <w:tcPr>
            <w:tcW w:w="9355" w:type="dxa"/>
          </w:tcPr>
          <w:p w14:paraId="58E967B6" w14:textId="0D3CA39C" w:rsidR="00070365" w:rsidRPr="00CF1A49" w:rsidRDefault="00886103" w:rsidP="001D0BF1">
            <w:pPr>
              <w:pStyle w:val="Heading3"/>
              <w:contextualSpacing w:val="0"/>
              <w:outlineLvl w:val="2"/>
            </w:pPr>
            <w:r>
              <w:t>Currently in progress</w:t>
            </w:r>
            <w:r w:rsidR="00070365">
              <w:t xml:space="preserve"> (online)</w:t>
            </w:r>
          </w:p>
          <w:p w14:paraId="7646BD56" w14:textId="77777777" w:rsidR="001D0BF1" w:rsidRPr="00CF1A49" w:rsidRDefault="00886103" w:rsidP="001D0BF1">
            <w:pPr>
              <w:pStyle w:val="Heading2"/>
              <w:contextualSpacing w:val="0"/>
              <w:outlineLvl w:val="1"/>
            </w:pPr>
            <w:r>
              <w:t>Associates of computer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DVC</w:t>
            </w:r>
          </w:p>
          <w:p w14:paraId="12DA8C13" w14:textId="18977BFA" w:rsidR="007538DC" w:rsidRDefault="00886103" w:rsidP="007538DC">
            <w:pPr>
              <w:contextualSpacing w:val="0"/>
            </w:pPr>
            <w:r>
              <w:t>Diablo Valley College 202</w:t>
            </w:r>
            <w:r w:rsidR="00A6556A">
              <w:t>1</w:t>
            </w:r>
            <w:r>
              <w:t xml:space="preserve"> – Current GPA of 3.2 </w:t>
            </w:r>
          </w:p>
          <w:p w14:paraId="653C63E1" w14:textId="77777777" w:rsidR="00886103" w:rsidRPr="00CF1A49" w:rsidRDefault="00886103" w:rsidP="007538DC">
            <w:pPr>
              <w:contextualSpacing w:val="0"/>
            </w:pPr>
            <w:r>
              <w:t>Member of the computer science club</w:t>
            </w:r>
          </w:p>
        </w:tc>
      </w:tr>
      <w:tr w:rsidR="00F61DF9" w:rsidRPr="00CF1A49" w14:paraId="51100073" w14:textId="77777777" w:rsidTr="00F61DF9">
        <w:tc>
          <w:tcPr>
            <w:tcW w:w="9355" w:type="dxa"/>
            <w:tcMar>
              <w:top w:w="216" w:type="dxa"/>
            </w:tcMar>
          </w:tcPr>
          <w:p w14:paraId="58304C98" w14:textId="77777777" w:rsidR="00F61DF9" w:rsidRPr="00CF1A49" w:rsidRDefault="00886103" w:rsidP="00F61DF9">
            <w:pPr>
              <w:pStyle w:val="Heading3"/>
              <w:contextualSpacing w:val="0"/>
              <w:outlineLvl w:val="2"/>
            </w:pPr>
            <w:proofErr w:type="gramStart"/>
            <w:r>
              <w:t>June,</w:t>
            </w:r>
            <w:proofErr w:type="gramEnd"/>
            <w:r>
              <w:t xml:space="preserve"> 2015</w:t>
            </w:r>
          </w:p>
          <w:p w14:paraId="4FF74154" w14:textId="77777777" w:rsidR="00F61DF9" w:rsidRPr="00CF1A49" w:rsidRDefault="00886103" w:rsidP="00F61DF9">
            <w:pPr>
              <w:pStyle w:val="Heading2"/>
              <w:contextualSpacing w:val="0"/>
              <w:outlineLvl w:val="1"/>
            </w:pPr>
            <w:r>
              <w:t>Graduate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Amador valley high school</w:t>
            </w:r>
          </w:p>
          <w:p w14:paraId="5B9212C0" w14:textId="77777777" w:rsidR="00F61DF9" w:rsidRDefault="00886103" w:rsidP="00F61DF9">
            <w:r>
              <w:t xml:space="preserve">Finished with a GPA of 3.0 </w:t>
            </w:r>
          </w:p>
          <w:p w14:paraId="0DE6246C" w14:textId="77777777" w:rsidR="00886103" w:rsidRDefault="00886103" w:rsidP="00F61DF9">
            <w:r>
              <w:t>Received an award for mathematics excellence from the head of the department.</w:t>
            </w:r>
          </w:p>
        </w:tc>
      </w:tr>
    </w:tbl>
    <w:sdt>
      <w:sdtPr>
        <w:alias w:val="Skills:"/>
        <w:tag w:val="Skills:"/>
        <w:id w:val="-1392877668"/>
        <w:placeholder>
          <w:docPart w:val="3ABEDD2410084FA58CD819CEF344E25C"/>
        </w:placeholder>
        <w:temporary/>
        <w:showingPlcHdr/>
        <w15:appearance w15:val="hidden"/>
      </w:sdtPr>
      <w:sdtEndPr/>
      <w:sdtContent>
        <w:p w14:paraId="6DEE24F9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5EB011EA" w14:textId="77777777" w:rsidTr="00CF1A49">
        <w:tc>
          <w:tcPr>
            <w:tcW w:w="4675" w:type="dxa"/>
          </w:tcPr>
          <w:p w14:paraId="640D658E" w14:textId="77777777" w:rsidR="001F4E6D" w:rsidRDefault="00886103" w:rsidP="00886103">
            <w:pPr>
              <w:pStyle w:val="ListBullet"/>
              <w:contextualSpacing w:val="0"/>
            </w:pPr>
            <w:r>
              <w:t xml:space="preserve">Avid Raspberry Pi enthusiast </w:t>
            </w:r>
          </w:p>
          <w:p w14:paraId="235E7C02" w14:textId="36F94CCA" w:rsidR="00DA28FC" w:rsidRDefault="00DA28FC" w:rsidP="00647AF2">
            <w:pPr>
              <w:pStyle w:val="ListBullet"/>
              <w:contextualSpacing w:val="0"/>
            </w:pPr>
            <w:r>
              <w:t>Quickbooks</w:t>
            </w:r>
          </w:p>
          <w:p w14:paraId="58FE4243" w14:textId="77777777" w:rsidR="00647AF2" w:rsidRDefault="00DA28FC" w:rsidP="00647AF2">
            <w:pPr>
              <w:pStyle w:val="ListBullet"/>
              <w:contextualSpacing w:val="0"/>
            </w:pPr>
            <w:r>
              <w:t>Microsoft Office Suite</w:t>
            </w:r>
          </w:p>
          <w:p w14:paraId="58F83594" w14:textId="48B091E1" w:rsidR="00A6556A" w:rsidRDefault="00A6556A" w:rsidP="00647AF2">
            <w:pPr>
              <w:pStyle w:val="ListBullet"/>
              <w:contextualSpacing w:val="0"/>
            </w:pPr>
            <w:r>
              <w:t>Excel/Google Sheets</w:t>
            </w:r>
          </w:p>
          <w:p w14:paraId="38D93F07" w14:textId="699750F3" w:rsidR="00A6556A" w:rsidRDefault="00A6556A" w:rsidP="00647AF2">
            <w:pPr>
              <w:pStyle w:val="ListBullet"/>
              <w:contextualSpacing w:val="0"/>
            </w:pPr>
            <w:r>
              <w:t>Setting DNS Records</w:t>
            </w:r>
          </w:p>
          <w:p w14:paraId="5A10311F" w14:textId="4E3EC429" w:rsidR="00A6556A" w:rsidRPr="006E1507" w:rsidRDefault="00A6556A" w:rsidP="00A6556A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14:paraId="3A396760" w14:textId="7D51DA4F" w:rsidR="003A0632" w:rsidRDefault="00A6556A" w:rsidP="006E1507">
            <w:pPr>
              <w:pStyle w:val="ListBullet"/>
              <w:contextualSpacing w:val="0"/>
            </w:pPr>
            <w:r>
              <w:t>Microsoft RDG</w:t>
            </w:r>
          </w:p>
          <w:p w14:paraId="473FA40B" w14:textId="77777777" w:rsidR="001E3120" w:rsidRDefault="00647AF2" w:rsidP="00647AF2">
            <w:pPr>
              <w:pStyle w:val="ListBullet"/>
              <w:contextualSpacing w:val="0"/>
            </w:pPr>
            <w:r>
              <w:t>Port forwarding and remote connections</w:t>
            </w:r>
          </w:p>
          <w:p w14:paraId="52E0E654" w14:textId="77777777" w:rsidR="00647AF2" w:rsidRDefault="00647AF2" w:rsidP="00647AF2">
            <w:pPr>
              <w:pStyle w:val="ListBullet"/>
              <w:contextualSpacing w:val="0"/>
            </w:pPr>
            <w:r>
              <w:t>WAN/LAN Systems</w:t>
            </w:r>
          </w:p>
          <w:p w14:paraId="1D736BF7" w14:textId="77777777" w:rsidR="00A6556A" w:rsidRDefault="00A6556A" w:rsidP="00647AF2">
            <w:pPr>
              <w:pStyle w:val="ListBullet"/>
              <w:contextualSpacing w:val="0"/>
            </w:pPr>
            <w:r>
              <w:t>SCCM</w:t>
            </w:r>
          </w:p>
          <w:p w14:paraId="6F850F7D" w14:textId="148A2861" w:rsidR="00A6556A" w:rsidRPr="006E1507" w:rsidRDefault="00A6556A" w:rsidP="00647AF2">
            <w:pPr>
              <w:pStyle w:val="ListBullet"/>
              <w:contextualSpacing w:val="0"/>
            </w:pPr>
            <w:r>
              <w:t>Domain Management</w:t>
            </w:r>
          </w:p>
        </w:tc>
      </w:tr>
    </w:tbl>
    <w:p w14:paraId="23AC203E" w14:textId="77777777" w:rsidR="00AD782D" w:rsidRPr="00CF1A49" w:rsidRDefault="00AD782D" w:rsidP="0062312F">
      <w:pPr>
        <w:pStyle w:val="Heading1"/>
      </w:pPr>
    </w:p>
    <w:p w14:paraId="1D5DA306" w14:textId="77777777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834AD" w14:textId="77777777" w:rsidR="001D138A" w:rsidRDefault="001D138A" w:rsidP="0068194B">
      <w:r>
        <w:separator/>
      </w:r>
    </w:p>
    <w:p w14:paraId="6DB99900" w14:textId="77777777" w:rsidR="001D138A" w:rsidRDefault="001D138A"/>
    <w:p w14:paraId="042F9222" w14:textId="77777777" w:rsidR="001D138A" w:rsidRDefault="001D138A"/>
  </w:endnote>
  <w:endnote w:type="continuationSeparator" w:id="0">
    <w:p w14:paraId="6CE2E0EC" w14:textId="77777777" w:rsidR="001D138A" w:rsidRDefault="001D138A" w:rsidP="0068194B">
      <w:r>
        <w:continuationSeparator/>
      </w:r>
    </w:p>
    <w:p w14:paraId="56DBC115" w14:textId="77777777" w:rsidR="001D138A" w:rsidRDefault="001D138A"/>
    <w:p w14:paraId="478B2C81" w14:textId="77777777" w:rsidR="001D138A" w:rsidRDefault="001D13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B5BE5B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2101C" w14:textId="77777777" w:rsidR="001D138A" w:rsidRDefault="001D138A" w:rsidP="0068194B">
      <w:r>
        <w:separator/>
      </w:r>
    </w:p>
    <w:p w14:paraId="40F0D50B" w14:textId="77777777" w:rsidR="001D138A" w:rsidRDefault="001D138A"/>
    <w:p w14:paraId="7229DCC9" w14:textId="77777777" w:rsidR="001D138A" w:rsidRDefault="001D138A"/>
  </w:footnote>
  <w:footnote w:type="continuationSeparator" w:id="0">
    <w:p w14:paraId="0E83BCCE" w14:textId="77777777" w:rsidR="001D138A" w:rsidRDefault="001D138A" w:rsidP="0068194B">
      <w:r>
        <w:continuationSeparator/>
      </w:r>
    </w:p>
    <w:p w14:paraId="6EEEE4D4" w14:textId="77777777" w:rsidR="001D138A" w:rsidRDefault="001D138A"/>
    <w:p w14:paraId="5DCD897B" w14:textId="77777777" w:rsidR="001D138A" w:rsidRDefault="001D13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EB925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EBF5568" wp14:editId="2D3C2E7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6E4317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B4A20D2"/>
    <w:multiLevelType w:val="hybridMultilevel"/>
    <w:tmpl w:val="B922D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D095A3B"/>
    <w:multiLevelType w:val="hybridMultilevel"/>
    <w:tmpl w:val="C34CA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103"/>
    <w:rsid w:val="000001EF"/>
    <w:rsid w:val="00007322"/>
    <w:rsid w:val="00007728"/>
    <w:rsid w:val="00024584"/>
    <w:rsid w:val="00024730"/>
    <w:rsid w:val="00036B54"/>
    <w:rsid w:val="000440D3"/>
    <w:rsid w:val="00055E95"/>
    <w:rsid w:val="0007021F"/>
    <w:rsid w:val="00070365"/>
    <w:rsid w:val="000A07C6"/>
    <w:rsid w:val="000B2BA5"/>
    <w:rsid w:val="000F2F8C"/>
    <w:rsid w:val="0010006E"/>
    <w:rsid w:val="001045A8"/>
    <w:rsid w:val="00114A91"/>
    <w:rsid w:val="001427E1"/>
    <w:rsid w:val="0014701D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D138A"/>
    <w:rsid w:val="001D33FA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B66C7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87A58"/>
    <w:rsid w:val="00493DA5"/>
    <w:rsid w:val="00494CF6"/>
    <w:rsid w:val="00495341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9142C"/>
    <w:rsid w:val="005A0F26"/>
    <w:rsid w:val="005A1B10"/>
    <w:rsid w:val="005A6850"/>
    <w:rsid w:val="005B1B1B"/>
    <w:rsid w:val="005C5932"/>
    <w:rsid w:val="005D3CA7"/>
    <w:rsid w:val="005D4CC1"/>
    <w:rsid w:val="005F0C38"/>
    <w:rsid w:val="005F4B91"/>
    <w:rsid w:val="005F55D2"/>
    <w:rsid w:val="00617F0A"/>
    <w:rsid w:val="0062312F"/>
    <w:rsid w:val="00625F2C"/>
    <w:rsid w:val="00641900"/>
    <w:rsid w:val="00647AF2"/>
    <w:rsid w:val="006618E9"/>
    <w:rsid w:val="0068194B"/>
    <w:rsid w:val="00692703"/>
    <w:rsid w:val="006A1962"/>
    <w:rsid w:val="006B2F0A"/>
    <w:rsid w:val="006B5D48"/>
    <w:rsid w:val="006B7D7B"/>
    <w:rsid w:val="006C1A5E"/>
    <w:rsid w:val="006E1507"/>
    <w:rsid w:val="00712D8B"/>
    <w:rsid w:val="007273B7"/>
    <w:rsid w:val="00733E0A"/>
    <w:rsid w:val="007346D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62B5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86103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E3502"/>
    <w:rsid w:val="009F220C"/>
    <w:rsid w:val="009F3B05"/>
    <w:rsid w:val="009F439A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556A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C115A"/>
    <w:rsid w:val="00BD431F"/>
    <w:rsid w:val="00BE423E"/>
    <w:rsid w:val="00BF0BD2"/>
    <w:rsid w:val="00BF61AC"/>
    <w:rsid w:val="00C40036"/>
    <w:rsid w:val="00C47FA6"/>
    <w:rsid w:val="00C57FC6"/>
    <w:rsid w:val="00C66A7D"/>
    <w:rsid w:val="00C779DA"/>
    <w:rsid w:val="00C814F7"/>
    <w:rsid w:val="00C97ADE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28FC"/>
    <w:rsid w:val="00DA3914"/>
    <w:rsid w:val="00DA59AA"/>
    <w:rsid w:val="00DB6915"/>
    <w:rsid w:val="00DB7E1E"/>
    <w:rsid w:val="00DC1B78"/>
    <w:rsid w:val="00DC2A2F"/>
    <w:rsid w:val="00DC600B"/>
    <w:rsid w:val="00DD5D5D"/>
    <w:rsid w:val="00DE0FAA"/>
    <w:rsid w:val="00DE136D"/>
    <w:rsid w:val="00DE6534"/>
    <w:rsid w:val="00DF4D6C"/>
    <w:rsid w:val="00E010F1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99E92"/>
  <w15:chartTrackingRefBased/>
  <w15:docId w15:val="{C89EDC91-6B0A-4F70-AE1C-315BF104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3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ott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D5A4DA6A9C64FA286A7C23BDC22A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83E37-5454-4A5C-9175-C3899A224BFF}"/>
      </w:docPartPr>
      <w:docPartBody>
        <w:p w:rsidR="00F37746" w:rsidRDefault="00D637D0">
          <w:pPr>
            <w:pStyle w:val="1D5A4DA6A9C64FA286A7C23BDC22A43C"/>
          </w:pPr>
          <w:r w:rsidRPr="00CF1A49">
            <w:t>·</w:t>
          </w:r>
        </w:p>
      </w:docPartBody>
    </w:docPart>
    <w:docPart>
      <w:docPartPr>
        <w:name w:val="8807363AC8844B95A94987970B622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987CF-D840-4FC7-8DC1-4F59C259CA02}"/>
      </w:docPartPr>
      <w:docPartBody>
        <w:p w:rsidR="00F37746" w:rsidRDefault="00D637D0">
          <w:pPr>
            <w:pStyle w:val="8807363AC8844B95A94987970B6229F4"/>
          </w:pPr>
          <w:r w:rsidRPr="00CF1A49">
            <w:t>Experience</w:t>
          </w:r>
        </w:p>
      </w:docPartBody>
    </w:docPart>
    <w:docPart>
      <w:docPartPr>
        <w:name w:val="2EBE734A1BCE4192A259D34DDAB10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EBDC0-B783-4E1E-9B32-EDE8139C2164}"/>
      </w:docPartPr>
      <w:docPartBody>
        <w:p w:rsidR="00F37746" w:rsidRDefault="00D637D0">
          <w:pPr>
            <w:pStyle w:val="2EBE734A1BCE4192A259D34DDAB10CD7"/>
          </w:pPr>
          <w:r w:rsidRPr="00CF1A49">
            <w:t>Education</w:t>
          </w:r>
        </w:p>
      </w:docPartBody>
    </w:docPart>
    <w:docPart>
      <w:docPartPr>
        <w:name w:val="3ABEDD2410084FA58CD819CEF344E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34FBB-EB84-47EE-A60C-545D90EDB3AD}"/>
      </w:docPartPr>
      <w:docPartBody>
        <w:p w:rsidR="00F37746" w:rsidRDefault="00D637D0">
          <w:pPr>
            <w:pStyle w:val="3ABEDD2410084FA58CD819CEF344E25C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AC"/>
    <w:rsid w:val="00046C15"/>
    <w:rsid w:val="002F03FE"/>
    <w:rsid w:val="00367A76"/>
    <w:rsid w:val="004654A4"/>
    <w:rsid w:val="004D3F31"/>
    <w:rsid w:val="00631F87"/>
    <w:rsid w:val="006D0AAC"/>
    <w:rsid w:val="008A4AE5"/>
    <w:rsid w:val="00920F08"/>
    <w:rsid w:val="00AE731F"/>
    <w:rsid w:val="00BB4890"/>
    <w:rsid w:val="00D637D0"/>
    <w:rsid w:val="00EE584D"/>
    <w:rsid w:val="00F3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D5A4DA6A9C64FA286A7C23BDC22A43C">
    <w:name w:val="1D5A4DA6A9C64FA286A7C23BDC22A43C"/>
  </w:style>
  <w:style w:type="paragraph" w:customStyle="1" w:styleId="8807363AC8844B95A94987970B6229F4">
    <w:name w:val="8807363AC8844B95A94987970B6229F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EBE734A1BCE4192A259D34DDAB10CD7">
    <w:name w:val="2EBE734A1BCE4192A259D34DDAB10CD7"/>
  </w:style>
  <w:style w:type="paragraph" w:customStyle="1" w:styleId="3ABEDD2410084FA58CD819CEF344E25C">
    <w:name w:val="3ABEDD2410084FA58CD819CEF344E2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C:\Users\Scott\AppData\Roaming\Microsoft\Templates\Modern chronological resume.dotx</Template>
  <TotalTime>2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 Babcock</cp:lastModifiedBy>
  <cp:revision>3</cp:revision>
  <dcterms:created xsi:type="dcterms:W3CDTF">2020-12-12T02:05:00Z</dcterms:created>
  <dcterms:modified xsi:type="dcterms:W3CDTF">2020-12-13T05:39:00Z</dcterms:modified>
  <cp:category/>
</cp:coreProperties>
</file>