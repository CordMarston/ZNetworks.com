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2D" w:rsidRDefault="00CA0AC1" w:rsidP="0004135F">
      <w:pPr>
        <w:tabs>
          <w:tab w:val="left" w:pos="2625"/>
        </w:tabs>
        <w:rPr>
          <w:b/>
          <w:bCs/>
          <w:sz w:val="22"/>
          <w:szCs w:val="22"/>
        </w:rPr>
      </w:pPr>
      <w:r>
        <w:rPr>
          <w:b/>
          <w:bCs/>
        </w:rPr>
        <w:t xml:space="preserve">      </w:t>
      </w:r>
      <w:r w:rsidR="009B0C6E">
        <w:rPr>
          <w:b/>
          <w:bCs/>
        </w:rPr>
        <w:t xml:space="preserve">             </w:t>
      </w:r>
      <w:r w:rsidR="009B0C6E" w:rsidRPr="00FB7727">
        <w:rPr>
          <w:b/>
          <w:bCs/>
          <w:sz w:val="22"/>
          <w:szCs w:val="22"/>
        </w:rPr>
        <w:t>I am a Sr. Network Engineer with years of experience</w:t>
      </w:r>
      <w:r w:rsidR="004F1F90">
        <w:rPr>
          <w:b/>
          <w:bCs/>
          <w:sz w:val="22"/>
          <w:szCs w:val="22"/>
        </w:rPr>
        <w:t xml:space="preserve"> </w:t>
      </w:r>
      <w:r w:rsidR="009B0C6E" w:rsidRPr="00FB7727">
        <w:rPr>
          <w:b/>
          <w:bCs/>
          <w:sz w:val="22"/>
          <w:szCs w:val="22"/>
        </w:rPr>
        <w:t>in IT. Having served in the Army</w:t>
      </w:r>
    </w:p>
    <w:p w:rsidR="00FB7727" w:rsidRDefault="00FB7727" w:rsidP="0004135F">
      <w:pPr>
        <w:tabs>
          <w:tab w:val="left" w:pos="262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</w:t>
      </w:r>
      <w:proofErr w:type="gramStart"/>
      <w:r w:rsidRPr="00FB7727">
        <w:rPr>
          <w:b/>
          <w:bCs/>
          <w:sz w:val="22"/>
          <w:szCs w:val="22"/>
        </w:rPr>
        <w:t>and</w:t>
      </w:r>
      <w:proofErr w:type="gramEnd"/>
      <w:r w:rsidRPr="00FB7727">
        <w:rPr>
          <w:b/>
          <w:bCs/>
          <w:sz w:val="22"/>
          <w:szCs w:val="22"/>
        </w:rPr>
        <w:t xml:space="preserve"> the Medical field, I also possess excellent leadership</w:t>
      </w:r>
      <w:r>
        <w:rPr>
          <w:b/>
          <w:bCs/>
          <w:sz w:val="22"/>
          <w:szCs w:val="22"/>
        </w:rPr>
        <w:t>,</w:t>
      </w:r>
      <w:r w:rsidRPr="00FB7727">
        <w:rPr>
          <w:b/>
          <w:bCs/>
          <w:sz w:val="22"/>
          <w:szCs w:val="22"/>
        </w:rPr>
        <w:t xml:space="preserve"> interpersonal and </w:t>
      </w:r>
      <w:r>
        <w:rPr>
          <w:b/>
          <w:bCs/>
          <w:sz w:val="22"/>
          <w:szCs w:val="22"/>
        </w:rPr>
        <w:t xml:space="preserve">problem-solving  </w:t>
      </w:r>
    </w:p>
    <w:p w:rsidR="008855B1" w:rsidRDefault="00FB7727" w:rsidP="0004135F">
      <w:pPr>
        <w:tabs>
          <w:tab w:val="left" w:pos="262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</w:t>
      </w:r>
      <w:proofErr w:type="gramStart"/>
      <w:r w:rsidRPr="00FB7727">
        <w:rPr>
          <w:b/>
          <w:bCs/>
          <w:sz w:val="22"/>
          <w:szCs w:val="22"/>
        </w:rPr>
        <w:t>skills</w:t>
      </w:r>
      <w:proofErr w:type="gramEnd"/>
      <w:r w:rsidRPr="00FB7727">
        <w:rPr>
          <w:b/>
          <w:bCs/>
          <w:sz w:val="22"/>
          <w:szCs w:val="22"/>
        </w:rPr>
        <w:t>.</w:t>
      </w:r>
      <w:r w:rsidR="008855B1">
        <w:rPr>
          <w:b/>
          <w:bCs/>
          <w:sz w:val="22"/>
          <w:szCs w:val="22"/>
        </w:rPr>
        <w:t xml:space="preserve"> </w:t>
      </w:r>
      <w:r w:rsidRPr="00FB7727">
        <w:rPr>
          <w:b/>
          <w:bCs/>
          <w:sz w:val="22"/>
          <w:szCs w:val="22"/>
        </w:rPr>
        <w:t xml:space="preserve">I have the desire, drive, determination and dedication to perform all duties (technical </w:t>
      </w:r>
    </w:p>
    <w:p w:rsidR="00FB7727" w:rsidRPr="00FB7727" w:rsidRDefault="008855B1" w:rsidP="0004135F">
      <w:pPr>
        <w:tabs>
          <w:tab w:val="left" w:pos="2625"/>
        </w:tabs>
        <w:rPr>
          <w:rStyle w:val="Strong"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</w:t>
      </w:r>
      <w:proofErr w:type="gramStart"/>
      <w:r>
        <w:rPr>
          <w:b/>
          <w:bCs/>
          <w:sz w:val="22"/>
          <w:szCs w:val="22"/>
        </w:rPr>
        <w:t>and</w:t>
      </w:r>
      <w:proofErr w:type="gramEnd"/>
      <w:r>
        <w:rPr>
          <w:b/>
          <w:bCs/>
          <w:sz w:val="22"/>
          <w:szCs w:val="22"/>
        </w:rPr>
        <w:t xml:space="preserve"> </w:t>
      </w:r>
      <w:r w:rsidR="00FB7727" w:rsidRPr="00FB7727">
        <w:rPr>
          <w:b/>
          <w:bCs/>
          <w:sz w:val="22"/>
          <w:szCs w:val="22"/>
        </w:rPr>
        <w:t>non-technical) in an exemplary fashion.</w:t>
      </w:r>
      <w:r w:rsidR="00FB7727">
        <w:rPr>
          <w:b/>
          <w:bCs/>
          <w:sz w:val="22"/>
          <w:szCs w:val="22"/>
        </w:rPr>
        <w:tab/>
      </w:r>
      <w:r w:rsidR="00FB7727">
        <w:rPr>
          <w:b/>
          <w:bCs/>
          <w:sz w:val="22"/>
          <w:szCs w:val="22"/>
        </w:rPr>
        <w:tab/>
      </w:r>
      <w:r w:rsidR="00FB7727">
        <w:rPr>
          <w:b/>
          <w:bCs/>
          <w:sz w:val="22"/>
          <w:szCs w:val="22"/>
        </w:rPr>
        <w:tab/>
      </w:r>
      <w:r w:rsidR="00FB7727">
        <w:rPr>
          <w:b/>
          <w:bCs/>
          <w:sz w:val="22"/>
          <w:szCs w:val="22"/>
        </w:rPr>
        <w:tab/>
      </w:r>
      <w:r w:rsidR="00FB7727">
        <w:rPr>
          <w:b/>
          <w:bCs/>
          <w:sz w:val="22"/>
          <w:szCs w:val="22"/>
        </w:rPr>
        <w:tab/>
      </w:r>
      <w:r w:rsidR="00FB7727">
        <w:rPr>
          <w:b/>
          <w:bCs/>
          <w:sz w:val="22"/>
          <w:szCs w:val="22"/>
        </w:rPr>
        <w:tab/>
      </w:r>
      <w:r w:rsidR="00FB7727">
        <w:rPr>
          <w:b/>
          <w:bCs/>
          <w:sz w:val="22"/>
          <w:szCs w:val="22"/>
        </w:rPr>
        <w:tab/>
      </w:r>
      <w:r w:rsidR="00FB7727">
        <w:rPr>
          <w:b/>
          <w:bCs/>
          <w:sz w:val="22"/>
          <w:szCs w:val="22"/>
        </w:rPr>
        <w:tab/>
      </w:r>
      <w:r w:rsidR="00FB7727">
        <w:rPr>
          <w:b/>
          <w:bCs/>
          <w:sz w:val="22"/>
          <w:szCs w:val="22"/>
        </w:rPr>
        <w:tab/>
      </w:r>
    </w:p>
    <w:p w:rsidR="00CA0AC1" w:rsidRDefault="00CA0AC1" w:rsidP="005C5507">
      <w:pPr>
        <w:tabs>
          <w:tab w:val="left" w:pos="2625"/>
        </w:tabs>
        <w:rPr>
          <w:rStyle w:val="Strong"/>
        </w:rPr>
      </w:pPr>
    </w:p>
    <w:p w:rsidR="00CA0AC1" w:rsidRPr="00C51B1C" w:rsidRDefault="00CA0AC1" w:rsidP="005C5507">
      <w:pPr>
        <w:tabs>
          <w:tab w:val="left" w:pos="2625"/>
        </w:tabs>
        <w:rPr>
          <w:rStyle w:val="Strong"/>
        </w:rPr>
      </w:pPr>
    </w:p>
    <w:p w:rsidR="00116F2D" w:rsidRPr="00116F2D" w:rsidRDefault="00116F2D" w:rsidP="00116F2D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EXPERIENCE</w:t>
      </w:r>
    </w:p>
    <w:p w:rsidR="00367427" w:rsidRDefault="00367427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B51507" w:rsidRDefault="00B51507" w:rsidP="00116F2D">
      <w:pPr>
        <w:tabs>
          <w:tab w:val="left" w:pos="2625"/>
        </w:tabs>
        <w:ind w:left="240"/>
        <w:rPr>
          <w:sz w:val="22"/>
          <w:szCs w:val="22"/>
          <w:u w:val="single"/>
        </w:rPr>
      </w:pPr>
      <w:r w:rsidRPr="00B51507">
        <w:rPr>
          <w:b/>
          <w:i/>
          <w:sz w:val="22"/>
          <w:szCs w:val="22"/>
        </w:rPr>
        <w:t>System Administrator II</w:t>
      </w:r>
      <w:r>
        <w:rPr>
          <w:b/>
          <w:i/>
          <w:sz w:val="22"/>
          <w:szCs w:val="22"/>
        </w:rPr>
        <w:t xml:space="preserve">, </w:t>
      </w:r>
      <w:r w:rsidRPr="00B51507">
        <w:rPr>
          <w:sz w:val="22"/>
          <w:szCs w:val="22"/>
        </w:rPr>
        <w:t>BE STRUCTURED TECHNOLOGY 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Pr="00B51507">
        <w:rPr>
          <w:b/>
          <w:sz w:val="22"/>
          <w:szCs w:val="22"/>
        </w:rPr>
        <w:t>Aug 20 - present</w:t>
      </w:r>
    </w:p>
    <w:p w:rsidR="00B51507" w:rsidRDefault="00B51507" w:rsidP="00B51507">
      <w:pPr>
        <w:tabs>
          <w:tab w:val="left" w:pos="2625"/>
        </w:tabs>
        <w:ind w:left="240"/>
      </w:pPr>
      <w:r w:rsidRPr="00B51507">
        <w:t>Los Angeles, CA</w:t>
      </w:r>
    </w:p>
    <w:p w:rsidR="00B51507" w:rsidRDefault="00B51507" w:rsidP="00B51507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 w:rsidRPr="00B51507">
        <w:rPr>
          <w:sz w:val="22"/>
          <w:szCs w:val="22"/>
        </w:rPr>
        <w:t>Work</w:t>
      </w:r>
      <w:r w:rsidR="005644C2">
        <w:rPr>
          <w:sz w:val="22"/>
          <w:szCs w:val="22"/>
        </w:rPr>
        <w:t>ed</w:t>
      </w:r>
      <w:r w:rsidRPr="00B51507">
        <w:rPr>
          <w:sz w:val="22"/>
          <w:szCs w:val="22"/>
        </w:rPr>
        <w:t xml:space="preserve"> with Service Desk Manager or Project Manager on assigned tasks</w:t>
      </w:r>
    </w:p>
    <w:p w:rsidR="00B51507" w:rsidRDefault="00B51507" w:rsidP="00B51507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 w:rsidRPr="00B51507">
        <w:rPr>
          <w:sz w:val="22"/>
          <w:szCs w:val="22"/>
        </w:rPr>
        <w:t>Desig</w:t>
      </w:r>
      <w:r>
        <w:rPr>
          <w:sz w:val="22"/>
          <w:szCs w:val="22"/>
        </w:rPr>
        <w:t xml:space="preserve">n, Implement, Deploy, </w:t>
      </w:r>
      <w:proofErr w:type="gramStart"/>
      <w:r>
        <w:rPr>
          <w:sz w:val="22"/>
          <w:szCs w:val="22"/>
        </w:rPr>
        <w:t>Manage</w:t>
      </w:r>
      <w:proofErr w:type="gramEnd"/>
      <w:r>
        <w:rPr>
          <w:sz w:val="22"/>
          <w:szCs w:val="22"/>
        </w:rPr>
        <w:t>:</w:t>
      </w:r>
      <w:r w:rsidR="005644C2">
        <w:rPr>
          <w:sz w:val="22"/>
          <w:szCs w:val="22"/>
        </w:rPr>
        <w:t xml:space="preserve"> </w:t>
      </w:r>
      <w:r w:rsidRPr="00B51507">
        <w:rPr>
          <w:sz w:val="22"/>
          <w:szCs w:val="22"/>
        </w:rPr>
        <w:t xml:space="preserve">LAN/WAN technologies (Cisco, HP, Fortinet, </w:t>
      </w:r>
      <w:proofErr w:type="spellStart"/>
      <w:r w:rsidRPr="00B51507">
        <w:rPr>
          <w:sz w:val="22"/>
          <w:szCs w:val="22"/>
        </w:rPr>
        <w:t>SonicWall</w:t>
      </w:r>
      <w:proofErr w:type="spellEnd"/>
      <w:r w:rsidRPr="00B51507">
        <w:rPr>
          <w:sz w:val="22"/>
          <w:szCs w:val="22"/>
        </w:rPr>
        <w:t xml:space="preserve">, Ubiquiti Unifi: routers, switches, firewalls, wireless, </w:t>
      </w:r>
      <w:proofErr w:type="spellStart"/>
      <w:r w:rsidRPr="00B51507">
        <w:rPr>
          <w:sz w:val="22"/>
          <w:szCs w:val="22"/>
        </w:rPr>
        <w:t>etc</w:t>
      </w:r>
      <w:proofErr w:type="spellEnd"/>
      <w:r w:rsidRPr="00B51507">
        <w:rPr>
          <w:sz w:val="22"/>
          <w:szCs w:val="22"/>
        </w:rPr>
        <w:t>…)</w:t>
      </w:r>
    </w:p>
    <w:p w:rsidR="00B51507" w:rsidRDefault="00FA3546" w:rsidP="00B51507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>
        <w:rPr>
          <w:sz w:val="22"/>
          <w:szCs w:val="22"/>
        </w:rPr>
        <w:t>Provide o</w:t>
      </w:r>
      <w:r w:rsidRPr="00FA3546">
        <w:rPr>
          <w:sz w:val="22"/>
          <w:szCs w:val="22"/>
        </w:rPr>
        <w:t>n-</w:t>
      </w:r>
      <w:proofErr w:type="spellStart"/>
      <w:r w:rsidRPr="00FA3546">
        <w:rPr>
          <w:sz w:val="22"/>
          <w:szCs w:val="22"/>
        </w:rPr>
        <w:t>prem</w:t>
      </w:r>
      <w:proofErr w:type="spellEnd"/>
      <w:r w:rsidRPr="00FA3546">
        <w:rPr>
          <w:sz w:val="22"/>
          <w:szCs w:val="22"/>
        </w:rPr>
        <w:t xml:space="preserve"> server infrastructure and cloud-based solutions</w:t>
      </w:r>
    </w:p>
    <w:p w:rsidR="00FA3546" w:rsidRDefault="005644C2" w:rsidP="00B51507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 w:rsidRPr="005644C2">
        <w:rPr>
          <w:sz w:val="22"/>
          <w:szCs w:val="22"/>
        </w:rPr>
        <w:t xml:space="preserve">Proficient in </w:t>
      </w:r>
      <w:r w:rsidR="00FA3546">
        <w:rPr>
          <w:sz w:val="22"/>
          <w:szCs w:val="22"/>
        </w:rPr>
        <w:t>virtualized</w:t>
      </w:r>
      <w:r w:rsidR="00FA3546" w:rsidRPr="00FA3546">
        <w:rPr>
          <w:sz w:val="22"/>
          <w:szCs w:val="22"/>
        </w:rPr>
        <w:t xml:space="preserve"> environments (Hyper-V</w:t>
      </w:r>
      <w:r w:rsidR="00FA3546">
        <w:rPr>
          <w:sz w:val="22"/>
          <w:szCs w:val="22"/>
        </w:rPr>
        <w:t xml:space="preserve"> and VMware)</w:t>
      </w:r>
    </w:p>
    <w:p w:rsidR="00FA3546" w:rsidRDefault="004F1F90" w:rsidP="00B51507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FA3546">
        <w:rPr>
          <w:sz w:val="22"/>
          <w:szCs w:val="22"/>
        </w:rPr>
        <w:t xml:space="preserve"> in </w:t>
      </w:r>
      <w:r w:rsidR="00FA3546" w:rsidRPr="00FA3546">
        <w:rPr>
          <w:sz w:val="22"/>
          <w:szCs w:val="22"/>
        </w:rPr>
        <w:t xml:space="preserve">Windows </w:t>
      </w:r>
      <w:r w:rsidR="00FA3546">
        <w:rPr>
          <w:sz w:val="22"/>
          <w:szCs w:val="22"/>
        </w:rPr>
        <w:t>(</w:t>
      </w:r>
      <w:r w:rsidR="00FA3546" w:rsidRPr="00FA3546">
        <w:rPr>
          <w:sz w:val="22"/>
          <w:szCs w:val="22"/>
        </w:rPr>
        <w:t>Windows Desktop Operating Systems 7 to 10</w:t>
      </w:r>
      <w:r w:rsidR="00FA3546">
        <w:rPr>
          <w:sz w:val="22"/>
          <w:szCs w:val="22"/>
        </w:rPr>
        <w:t xml:space="preserve">) </w:t>
      </w:r>
      <w:r w:rsidR="00FA3546" w:rsidRPr="00FA3546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familiar with </w:t>
      </w:r>
      <w:r w:rsidR="00FA3546" w:rsidRPr="00FA3546">
        <w:rPr>
          <w:sz w:val="22"/>
          <w:szCs w:val="22"/>
        </w:rPr>
        <w:t>Mac computing environments</w:t>
      </w:r>
    </w:p>
    <w:p w:rsidR="00FA3546" w:rsidRDefault="004F1F90" w:rsidP="00B51507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 w:rsidRPr="004F1F90">
        <w:rPr>
          <w:sz w:val="22"/>
          <w:szCs w:val="22"/>
        </w:rPr>
        <w:t>Proficient in Microsoft Server OS</w:t>
      </w:r>
      <w:r>
        <w:rPr>
          <w:sz w:val="22"/>
          <w:szCs w:val="22"/>
        </w:rPr>
        <w:t xml:space="preserve"> (Server 2008 – 2019)</w:t>
      </w:r>
      <w:r w:rsidRPr="004F1F90">
        <w:rPr>
          <w:sz w:val="22"/>
          <w:szCs w:val="22"/>
        </w:rPr>
        <w:t xml:space="preserve">, AD, RDS, DNS, DHCP, NPS, WVD, </w:t>
      </w:r>
      <w:proofErr w:type="spellStart"/>
      <w:r w:rsidRPr="004F1F90">
        <w:rPr>
          <w:sz w:val="22"/>
          <w:szCs w:val="22"/>
        </w:rPr>
        <w:t>etc</w:t>
      </w:r>
      <w:proofErr w:type="spellEnd"/>
      <w:r w:rsidRPr="004F1F90">
        <w:rPr>
          <w:sz w:val="22"/>
          <w:szCs w:val="22"/>
        </w:rPr>
        <w:t>…</w:t>
      </w:r>
    </w:p>
    <w:p w:rsidR="004F1F90" w:rsidRDefault="005644C2" w:rsidP="00B51507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 w:rsidRPr="005644C2">
        <w:rPr>
          <w:sz w:val="22"/>
          <w:szCs w:val="22"/>
        </w:rPr>
        <w:t xml:space="preserve">Proficient in </w:t>
      </w:r>
      <w:r w:rsidR="004F1F90">
        <w:rPr>
          <w:sz w:val="22"/>
          <w:szCs w:val="22"/>
        </w:rPr>
        <w:t>Office 365 and</w:t>
      </w:r>
      <w:r w:rsidR="004F1F90" w:rsidRPr="004F1F90">
        <w:rPr>
          <w:sz w:val="22"/>
          <w:szCs w:val="22"/>
        </w:rPr>
        <w:t xml:space="preserve"> Google Apps</w:t>
      </w:r>
    </w:p>
    <w:p w:rsidR="004F1F90" w:rsidRDefault="004F1F90" w:rsidP="004F1F90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 w:rsidRPr="004F1F90">
        <w:rPr>
          <w:sz w:val="22"/>
          <w:szCs w:val="22"/>
        </w:rPr>
        <w:t xml:space="preserve">Proficient in </w:t>
      </w:r>
      <w:r>
        <w:rPr>
          <w:sz w:val="22"/>
          <w:szCs w:val="22"/>
        </w:rPr>
        <w:t>intermediate to advanced n</w:t>
      </w:r>
      <w:r w:rsidRPr="004F1F90">
        <w:rPr>
          <w:sz w:val="22"/>
          <w:szCs w:val="22"/>
        </w:rPr>
        <w:t>etwo</w:t>
      </w:r>
      <w:r>
        <w:rPr>
          <w:sz w:val="22"/>
          <w:szCs w:val="22"/>
        </w:rPr>
        <w:t>rking c</w:t>
      </w:r>
      <w:r w:rsidRPr="004F1F90">
        <w:rPr>
          <w:sz w:val="22"/>
          <w:szCs w:val="22"/>
        </w:rPr>
        <w:t>oncepts – TCP/IP, Ethernet, LAN/WAN/WLAN, VoIP, RADIUS, LDAP, etc.</w:t>
      </w:r>
    </w:p>
    <w:p w:rsidR="005644C2" w:rsidRPr="004F1F90" w:rsidRDefault="005644C2" w:rsidP="004F1F90">
      <w:pPr>
        <w:pStyle w:val="ListParagraph"/>
        <w:numPr>
          <w:ilvl w:val="0"/>
          <w:numId w:val="21"/>
        </w:numPr>
        <w:tabs>
          <w:tab w:val="left" w:pos="2625"/>
        </w:tabs>
        <w:rPr>
          <w:sz w:val="22"/>
          <w:szCs w:val="22"/>
        </w:rPr>
      </w:pPr>
      <w:r>
        <w:rPr>
          <w:sz w:val="22"/>
          <w:szCs w:val="22"/>
        </w:rPr>
        <w:t>Setup and configure DUO for organizations</w:t>
      </w:r>
      <w:bookmarkStart w:id="0" w:name="_GoBack"/>
      <w:bookmarkEnd w:id="0"/>
    </w:p>
    <w:p w:rsidR="00B51507" w:rsidRDefault="00B51507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116F2D" w:rsidRPr="004A1BEE" w:rsidRDefault="00367427" w:rsidP="00116F2D">
      <w:pPr>
        <w:tabs>
          <w:tab w:val="left" w:pos="2625"/>
        </w:tabs>
        <w:ind w:left="240"/>
        <w:rPr>
          <w:sz w:val="22"/>
          <w:szCs w:val="22"/>
        </w:rPr>
      </w:pPr>
      <w:r w:rsidRPr="00367427">
        <w:rPr>
          <w:b/>
          <w:i/>
          <w:sz w:val="22"/>
          <w:szCs w:val="22"/>
        </w:rPr>
        <w:t>Lead Analyst IT,</w:t>
      </w:r>
      <w:r w:rsidR="004A1BEE">
        <w:rPr>
          <w:sz w:val="22"/>
          <w:szCs w:val="22"/>
        </w:rPr>
        <w:t xml:space="preserve"> </w:t>
      </w:r>
      <w:r w:rsidR="004A1BEE" w:rsidRPr="004A1BEE">
        <w:rPr>
          <w:sz w:val="22"/>
          <w:szCs w:val="22"/>
          <w:u w:val="single"/>
        </w:rPr>
        <w:t>EXELON</w:t>
      </w:r>
      <w:r w:rsidR="004A1BEE" w:rsidRPr="004A1BEE">
        <w:rPr>
          <w:sz w:val="22"/>
          <w:szCs w:val="22"/>
        </w:rPr>
        <w:t xml:space="preserve">                                                                              </w:t>
      </w:r>
      <w:r w:rsidR="00341B16">
        <w:rPr>
          <w:sz w:val="22"/>
          <w:szCs w:val="22"/>
        </w:rPr>
        <w:t xml:space="preserve">                            </w:t>
      </w:r>
      <w:r w:rsidR="004A1BEE" w:rsidRPr="004A1BEE">
        <w:rPr>
          <w:b/>
          <w:sz w:val="22"/>
          <w:szCs w:val="22"/>
        </w:rPr>
        <w:t xml:space="preserve">May 16 </w:t>
      </w:r>
      <w:r w:rsidR="0002598A">
        <w:rPr>
          <w:b/>
          <w:sz w:val="22"/>
          <w:szCs w:val="22"/>
        </w:rPr>
        <w:t>–</w:t>
      </w:r>
      <w:r w:rsidR="004A1BEE" w:rsidRPr="004A1BEE">
        <w:rPr>
          <w:b/>
          <w:sz w:val="22"/>
          <w:szCs w:val="22"/>
        </w:rPr>
        <w:t xml:space="preserve"> </w:t>
      </w:r>
      <w:r w:rsidR="0002598A">
        <w:rPr>
          <w:b/>
          <w:sz w:val="22"/>
          <w:szCs w:val="22"/>
        </w:rPr>
        <w:t>Jan 18</w:t>
      </w:r>
      <w:r w:rsidR="004A1BEE" w:rsidRPr="004A1BEE">
        <w:rPr>
          <w:sz w:val="22"/>
          <w:szCs w:val="22"/>
        </w:rPr>
        <w:t xml:space="preserve">                                                                                                       </w:t>
      </w:r>
    </w:p>
    <w:p w:rsidR="004A1BEE" w:rsidRPr="00C51B1C" w:rsidRDefault="004A1BEE" w:rsidP="00C51B1C">
      <w:pPr>
        <w:rPr>
          <w:rStyle w:val="Strong"/>
        </w:rPr>
      </w:pPr>
      <w:r>
        <w:t xml:space="preserve">    </w:t>
      </w:r>
      <w:r w:rsidR="00107665">
        <w:t xml:space="preserve"> </w:t>
      </w:r>
      <w:r>
        <w:t>Washington, D.C.</w:t>
      </w:r>
    </w:p>
    <w:p w:rsidR="004A1BEE" w:rsidRDefault="004A1BEE" w:rsidP="004A1BEE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 xml:space="preserve">Performing similar functions as when with </w:t>
      </w:r>
      <w:r w:rsidRPr="004A1BEE">
        <w:rPr>
          <w:sz w:val="22"/>
          <w:szCs w:val="22"/>
        </w:rPr>
        <w:t>PEPCO ENERGY SERVICES</w:t>
      </w:r>
      <w:r>
        <w:rPr>
          <w:sz w:val="22"/>
          <w:szCs w:val="22"/>
        </w:rPr>
        <w:t xml:space="preserve"> during the merging and integration</w:t>
      </w:r>
    </w:p>
    <w:p w:rsidR="00107665" w:rsidRPr="00107665" w:rsidRDefault="00107665" w:rsidP="00107665">
      <w:pPr>
        <w:tabs>
          <w:tab w:val="left" w:pos="2625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 w:rsidR="00341B16" w:rsidRPr="00107665">
        <w:rPr>
          <w:sz w:val="22"/>
          <w:szCs w:val="22"/>
        </w:rPr>
        <w:t>o</w:t>
      </w:r>
      <w:r w:rsidR="004A1BEE" w:rsidRPr="00107665">
        <w:rPr>
          <w:sz w:val="22"/>
          <w:szCs w:val="22"/>
        </w:rPr>
        <w:t>f</w:t>
      </w:r>
      <w:proofErr w:type="gramEnd"/>
      <w:r w:rsidR="004A1BEE" w:rsidRPr="00107665">
        <w:rPr>
          <w:sz w:val="22"/>
          <w:szCs w:val="22"/>
        </w:rPr>
        <w:t xml:space="preserve"> the two companies</w:t>
      </w:r>
    </w:p>
    <w:p w:rsidR="00595DC3" w:rsidRDefault="00107665" w:rsidP="00107665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Recently have begun working as a Web Admin</w:t>
      </w:r>
      <w:r w:rsidR="00C47BCC">
        <w:rPr>
          <w:sz w:val="22"/>
          <w:szCs w:val="22"/>
        </w:rPr>
        <w:t>; provide support to Developers;</w:t>
      </w:r>
      <w:r>
        <w:rPr>
          <w:sz w:val="22"/>
          <w:szCs w:val="22"/>
        </w:rPr>
        <w:t xml:space="preserve"> assist with </w:t>
      </w:r>
      <w:r w:rsidR="00595DC3">
        <w:rPr>
          <w:sz w:val="22"/>
          <w:szCs w:val="22"/>
        </w:rPr>
        <w:t xml:space="preserve">deployment of sites, </w:t>
      </w:r>
    </w:p>
    <w:p w:rsidR="003E36E2" w:rsidRPr="003E36E2" w:rsidRDefault="00595DC3" w:rsidP="003E36E2">
      <w:pPr>
        <w:tabs>
          <w:tab w:val="left" w:pos="2625"/>
        </w:tabs>
        <w:ind w:left="480"/>
        <w:rPr>
          <w:sz w:val="22"/>
          <w:szCs w:val="22"/>
        </w:rPr>
      </w:pPr>
      <w:proofErr w:type="gramStart"/>
      <w:r>
        <w:rPr>
          <w:sz w:val="22"/>
          <w:szCs w:val="22"/>
        </w:rPr>
        <w:t>assess</w:t>
      </w:r>
      <w:proofErr w:type="gramEnd"/>
      <w:r>
        <w:rPr>
          <w:sz w:val="22"/>
          <w:szCs w:val="22"/>
        </w:rPr>
        <w:t xml:space="preserve"> performance issues and troubleshoot problems with websites</w:t>
      </w:r>
    </w:p>
    <w:p w:rsidR="003E36E2" w:rsidRDefault="003E36E2" w:rsidP="00341B16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Proficient with IIS</w:t>
      </w:r>
    </w:p>
    <w:p w:rsidR="003717EB" w:rsidRDefault="003717EB" w:rsidP="00341B16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3717EB">
        <w:rPr>
          <w:sz w:val="22"/>
          <w:szCs w:val="22"/>
        </w:rPr>
        <w:t>Assisting in the transition of sites to a new data center and to Azure</w:t>
      </w:r>
    </w:p>
    <w:p w:rsidR="00367427" w:rsidRDefault="00107665" w:rsidP="00341B16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Hoping to transition m</w:t>
      </w:r>
      <w:r w:rsidR="008855B1">
        <w:rPr>
          <w:sz w:val="22"/>
          <w:szCs w:val="22"/>
        </w:rPr>
        <w:t xml:space="preserve">ore into the Security aspect of </w:t>
      </w:r>
      <w:r>
        <w:rPr>
          <w:sz w:val="22"/>
          <w:szCs w:val="22"/>
        </w:rPr>
        <w:t>IT</w:t>
      </w:r>
      <w:r w:rsidR="004A1BEE">
        <w:rPr>
          <w:sz w:val="22"/>
          <w:szCs w:val="22"/>
        </w:rPr>
        <w:tab/>
      </w:r>
    </w:p>
    <w:p w:rsidR="004A1BEE" w:rsidRPr="00116F2D" w:rsidRDefault="004A1BEE" w:rsidP="00116F2D">
      <w:pPr>
        <w:tabs>
          <w:tab w:val="left" w:pos="2625"/>
        </w:tabs>
        <w:ind w:left="240"/>
        <w:rPr>
          <w:sz w:val="22"/>
          <w:szCs w:val="22"/>
        </w:rPr>
      </w:pPr>
    </w:p>
    <w:p w:rsidR="002C0358" w:rsidRDefault="001931E8" w:rsidP="00116F2D">
      <w:pPr>
        <w:tabs>
          <w:tab w:val="left" w:pos="2625"/>
        </w:tabs>
        <w:ind w:left="24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Network </w:t>
      </w:r>
      <w:r w:rsidR="002C0358">
        <w:rPr>
          <w:b/>
          <w:i/>
          <w:sz w:val="22"/>
          <w:szCs w:val="22"/>
        </w:rPr>
        <w:t>Engineer,</w:t>
      </w:r>
      <w:r w:rsidR="004B1C95">
        <w:rPr>
          <w:b/>
          <w:i/>
          <w:sz w:val="22"/>
          <w:szCs w:val="22"/>
        </w:rPr>
        <w:t xml:space="preserve"> </w:t>
      </w:r>
      <w:r w:rsidR="00596B37">
        <w:rPr>
          <w:sz w:val="22"/>
          <w:szCs w:val="22"/>
          <w:u w:val="single"/>
        </w:rPr>
        <w:t>PEPCO ENERGY SERVICES</w:t>
      </w:r>
      <w:r w:rsidR="00596B37">
        <w:rPr>
          <w:sz w:val="22"/>
          <w:szCs w:val="22"/>
        </w:rPr>
        <w:tab/>
        <w:t xml:space="preserve">           </w:t>
      </w:r>
      <w:r w:rsidR="00484C6B">
        <w:rPr>
          <w:sz w:val="22"/>
          <w:szCs w:val="22"/>
        </w:rPr>
        <w:tab/>
      </w:r>
      <w:r w:rsidR="00484C6B">
        <w:rPr>
          <w:sz w:val="22"/>
          <w:szCs w:val="22"/>
        </w:rPr>
        <w:tab/>
      </w:r>
      <w:r w:rsidR="00484C6B">
        <w:rPr>
          <w:sz w:val="22"/>
          <w:szCs w:val="22"/>
        </w:rPr>
        <w:tab/>
        <w:t xml:space="preserve">           </w:t>
      </w:r>
      <w:r w:rsidR="004B1C95">
        <w:rPr>
          <w:b/>
          <w:sz w:val="22"/>
          <w:szCs w:val="22"/>
        </w:rPr>
        <w:t xml:space="preserve">Feb 07 </w:t>
      </w:r>
      <w:r w:rsidR="004A1BEE">
        <w:rPr>
          <w:b/>
          <w:sz w:val="22"/>
          <w:szCs w:val="22"/>
        </w:rPr>
        <w:t>–</w:t>
      </w:r>
      <w:r w:rsidR="004B1C95" w:rsidRPr="004B1C95">
        <w:rPr>
          <w:b/>
          <w:sz w:val="22"/>
          <w:szCs w:val="22"/>
        </w:rPr>
        <w:t xml:space="preserve"> </w:t>
      </w:r>
      <w:r w:rsidR="004A1BEE">
        <w:rPr>
          <w:b/>
          <w:sz w:val="22"/>
          <w:szCs w:val="22"/>
        </w:rPr>
        <w:t>May 16</w:t>
      </w:r>
      <w:r w:rsidR="004B1C95">
        <w:rPr>
          <w:sz w:val="22"/>
          <w:szCs w:val="22"/>
        </w:rPr>
        <w:t xml:space="preserve"> </w:t>
      </w:r>
    </w:p>
    <w:p w:rsidR="004B1C95" w:rsidRDefault="00484C6B" w:rsidP="004B1C95">
      <w:pPr>
        <w:tabs>
          <w:tab w:val="left" w:pos="2625"/>
        </w:tabs>
        <w:ind w:left="240"/>
        <w:rPr>
          <w:sz w:val="22"/>
          <w:szCs w:val="22"/>
        </w:rPr>
      </w:pPr>
      <w:r>
        <w:rPr>
          <w:sz w:val="22"/>
          <w:szCs w:val="22"/>
        </w:rPr>
        <w:t>Arlington, VA</w:t>
      </w:r>
    </w:p>
    <w:p w:rsidR="004B1C95" w:rsidRDefault="00F32338" w:rsidP="004B1C95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P</w:t>
      </w:r>
      <w:r w:rsidR="004B1C95">
        <w:rPr>
          <w:sz w:val="22"/>
          <w:szCs w:val="22"/>
        </w:rPr>
        <w:t xml:space="preserve">rovide full range of network </w:t>
      </w:r>
      <w:r w:rsidR="004B1C95" w:rsidRPr="004B1C95">
        <w:rPr>
          <w:sz w:val="22"/>
          <w:szCs w:val="22"/>
        </w:rPr>
        <w:t>services</w:t>
      </w:r>
      <w:r>
        <w:rPr>
          <w:sz w:val="22"/>
          <w:szCs w:val="22"/>
        </w:rPr>
        <w:t xml:space="preserve"> for Pepco Energy Services and Pepco Government Services</w:t>
      </w:r>
    </w:p>
    <w:p w:rsidR="00845738" w:rsidRDefault="00845738" w:rsidP="004B1C95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845738">
        <w:rPr>
          <w:sz w:val="22"/>
          <w:szCs w:val="22"/>
        </w:rPr>
        <w:t>Provide hardware and software support for servers, switches,</w:t>
      </w:r>
      <w:r>
        <w:rPr>
          <w:sz w:val="22"/>
          <w:szCs w:val="22"/>
        </w:rPr>
        <w:t xml:space="preserve"> </w:t>
      </w:r>
      <w:r w:rsidRPr="00845738">
        <w:rPr>
          <w:sz w:val="22"/>
          <w:szCs w:val="22"/>
        </w:rPr>
        <w:t>routers, and firewalls</w:t>
      </w:r>
    </w:p>
    <w:p w:rsidR="00845738" w:rsidRDefault="00845738" w:rsidP="00845738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845738">
        <w:rPr>
          <w:sz w:val="22"/>
          <w:szCs w:val="22"/>
        </w:rPr>
        <w:t>Provide monitoring, troubleshooting and</w:t>
      </w:r>
      <w:r>
        <w:rPr>
          <w:sz w:val="22"/>
          <w:szCs w:val="22"/>
        </w:rPr>
        <w:t xml:space="preserve"> </w:t>
      </w:r>
      <w:r w:rsidRPr="00845738">
        <w:rPr>
          <w:sz w:val="22"/>
          <w:szCs w:val="22"/>
        </w:rPr>
        <w:t>repair of the network, as needed</w:t>
      </w:r>
    </w:p>
    <w:p w:rsidR="00D3614C" w:rsidRPr="00020145" w:rsidRDefault="00484C6B" w:rsidP="00020145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Proficient with MS (Win2K3,</w:t>
      </w:r>
      <w:r w:rsidR="00596B37">
        <w:rPr>
          <w:sz w:val="22"/>
          <w:szCs w:val="22"/>
        </w:rPr>
        <w:t xml:space="preserve"> 2008</w:t>
      </w:r>
      <w:r>
        <w:rPr>
          <w:sz w:val="22"/>
          <w:szCs w:val="22"/>
        </w:rPr>
        <w:t xml:space="preserve"> and 2012</w:t>
      </w:r>
      <w:r w:rsidR="00596B37">
        <w:rPr>
          <w:sz w:val="22"/>
          <w:szCs w:val="22"/>
        </w:rPr>
        <w:t xml:space="preserve"> Server;</w:t>
      </w:r>
      <w:r w:rsidR="00D3614C">
        <w:rPr>
          <w:sz w:val="22"/>
          <w:szCs w:val="22"/>
        </w:rPr>
        <w:t xml:space="preserve"> Win</w:t>
      </w:r>
      <w:r w:rsidR="00020145">
        <w:rPr>
          <w:sz w:val="22"/>
          <w:szCs w:val="22"/>
        </w:rPr>
        <w:t xml:space="preserve">dows </w:t>
      </w:r>
      <w:r w:rsidR="00D3614C">
        <w:rPr>
          <w:sz w:val="22"/>
          <w:szCs w:val="22"/>
        </w:rPr>
        <w:t>XP</w:t>
      </w:r>
      <w:r w:rsidR="00596B37">
        <w:rPr>
          <w:sz w:val="22"/>
          <w:szCs w:val="22"/>
        </w:rPr>
        <w:t xml:space="preserve"> and Windows7</w:t>
      </w:r>
      <w:r>
        <w:rPr>
          <w:sz w:val="22"/>
          <w:szCs w:val="22"/>
        </w:rPr>
        <w:t>/8</w:t>
      </w:r>
      <w:r w:rsidR="00020145">
        <w:rPr>
          <w:sz w:val="22"/>
          <w:szCs w:val="22"/>
        </w:rPr>
        <w:t>/10</w:t>
      </w:r>
      <w:r w:rsidR="00F4239E">
        <w:rPr>
          <w:sz w:val="22"/>
          <w:szCs w:val="22"/>
        </w:rPr>
        <w:t>;</w:t>
      </w:r>
      <w:r w:rsidR="00D3614C">
        <w:rPr>
          <w:sz w:val="22"/>
          <w:szCs w:val="22"/>
        </w:rPr>
        <w:t xml:space="preserve"> </w:t>
      </w:r>
      <w:r w:rsidR="00020145">
        <w:rPr>
          <w:sz w:val="22"/>
          <w:szCs w:val="22"/>
        </w:rPr>
        <w:t xml:space="preserve">Office 2007/10/13; </w:t>
      </w:r>
      <w:r w:rsidR="00D3614C" w:rsidRPr="00020145">
        <w:rPr>
          <w:sz w:val="22"/>
          <w:szCs w:val="22"/>
        </w:rPr>
        <w:t xml:space="preserve">WSUS, </w:t>
      </w:r>
      <w:r w:rsidR="00CE4239" w:rsidRPr="00020145">
        <w:rPr>
          <w:sz w:val="22"/>
          <w:szCs w:val="22"/>
        </w:rPr>
        <w:t>SharePoint</w:t>
      </w:r>
      <w:r w:rsidR="00D3614C" w:rsidRPr="00020145">
        <w:rPr>
          <w:sz w:val="22"/>
          <w:szCs w:val="22"/>
        </w:rPr>
        <w:t xml:space="preserve">, </w:t>
      </w:r>
      <w:r w:rsidR="004C1788" w:rsidRPr="00020145">
        <w:rPr>
          <w:sz w:val="22"/>
          <w:szCs w:val="22"/>
        </w:rPr>
        <w:t xml:space="preserve">Exchange </w:t>
      </w:r>
      <w:r w:rsidR="00D3614C" w:rsidRPr="00020145">
        <w:rPr>
          <w:sz w:val="22"/>
          <w:szCs w:val="22"/>
        </w:rPr>
        <w:t>and more)</w:t>
      </w:r>
    </w:p>
    <w:p w:rsidR="004C1788" w:rsidRDefault="004C1788" w:rsidP="00845738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 xml:space="preserve">Proficient with </w:t>
      </w:r>
      <w:proofErr w:type="spellStart"/>
      <w:r>
        <w:rPr>
          <w:sz w:val="22"/>
          <w:szCs w:val="22"/>
        </w:rPr>
        <w:t>Watchguard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Sonicwall</w:t>
      </w:r>
      <w:proofErr w:type="spellEnd"/>
      <w:r>
        <w:rPr>
          <w:sz w:val="22"/>
          <w:szCs w:val="22"/>
        </w:rPr>
        <w:t xml:space="preserve"> appliances</w:t>
      </w:r>
      <w:r w:rsidR="007B0E43">
        <w:rPr>
          <w:sz w:val="22"/>
          <w:szCs w:val="22"/>
        </w:rPr>
        <w:t xml:space="preserve"> (firewall and VPN setup, configuration and management)</w:t>
      </w:r>
      <w:r>
        <w:rPr>
          <w:sz w:val="22"/>
          <w:szCs w:val="22"/>
        </w:rPr>
        <w:t xml:space="preserve">. </w:t>
      </w:r>
    </w:p>
    <w:p w:rsidR="004C1788" w:rsidRDefault="00D417DB" w:rsidP="00845738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4C1788">
        <w:rPr>
          <w:sz w:val="22"/>
          <w:szCs w:val="22"/>
        </w:rPr>
        <w:t xml:space="preserve"> with virtual systems. (VMware and </w:t>
      </w:r>
      <w:proofErr w:type="spellStart"/>
      <w:r w:rsidR="004C1788">
        <w:rPr>
          <w:sz w:val="22"/>
          <w:szCs w:val="22"/>
        </w:rPr>
        <w:t>HyperV</w:t>
      </w:r>
      <w:proofErr w:type="spellEnd"/>
      <w:r w:rsidR="004C1788">
        <w:rPr>
          <w:sz w:val="22"/>
          <w:szCs w:val="22"/>
        </w:rPr>
        <w:t>)</w:t>
      </w:r>
    </w:p>
    <w:p w:rsidR="00C4087D" w:rsidRDefault="007B0E43" w:rsidP="00845738">
      <w:pPr>
        <w:numPr>
          <w:ilvl w:val="0"/>
          <w:numId w:val="18"/>
        </w:numPr>
        <w:tabs>
          <w:tab w:val="clear" w:pos="72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Certified in</w:t>
      </w:r>
      <w:r w:rsidR="00C4087D">
        <w:rPr>
          <w:sz w:val="22"/>
          <w:szCs w:val="22"/>
        </w:rPr>
        <w:t xml:space="preserve"> Linux </w:t>
      </w:r>
    </w:p>
    <w:p w:rsidR="002C0358" w:rsidRPr="00845738" w:rsidRDefault="002C0358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5644C2" w:rsidRDefault="005644C2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5644C2" w:rsidRDefault="005644C2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5644C2" w:rsidRDefault="005644C2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116F2D" w:rsidRPr="00116F2D" w:rsidRDefault="00116F2D" w:rsidP="00116F2D">
      <w:pPr>
        <w:tabs>
          <w:tab w:val="left" w:pos="2625"/>
        </w:tabs>
        <w:ind w:left="240"/>
        <w:rPr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 xml:space="preserve">Lead Network Technician, </w:t>
      </w:r>
      <w:r w:rsidRPr="00116F2D">
        <w:rPr>
          <w:sz w:val="22"/>
          <w:szCs w:val="22"/>
          <w:u w:val="single"/>
        </w:rPr>
        <w:t>COMPTON UNIFIED SCHOOL DISTRICT</w:t>
      </w:r>
      <w:r w:rsidRPr="00116F2D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        </w:t>
      </w:r>
      <w:r w:rsidRPr="00116F2D">
        <w:rPr>
          <w:b/>
          <w:sz w:val="22"/>
          <w:szCs w:val="22"/>
        </w:rPr>
        <w:t xml:space="preserve">Dec 02 – </w:t>
      </w:r>
      <w:r w:rsidR="002C0358">
        <w:rPr>
          <w:b/>
          <w:sz w:val="22"/>
          <w:szCs w:val="22"/>
        </w:rPr>
        <w:t>May 07</w:t>
      </w:r>
      <w:r w:rsidRPr="00116F2D">
        <w:rPr>
          <w:b/>
          <w:sz w:val="22"/>
          <w:szCs w:val="22"/>
        </w:rPr>
        <w:t xml:space="preserve">                            </w:t>
      </w:r>
      <w:r w:rsidRPr="00116F2D">
        <w:rPr>
          <w:sz w:val="22"/>
          <w:szCs w:val="22"/>
        </w:rPr>
        <w:t>Compton, CA</w:t>
      </w:r>
      <w:r>
        <w:rPr>
          <w:sz w:val="22"/>
          <w:szCs w:val="22"/>
        </w:rPr>
        <w:t xml:space="preserve">            </w:t>
      </w:r>
    </w:p>
    <w:p w:rsidR="00116F2D" w:rsidRDefault="00116F2D" w:rsidP="00116F2D">
      <w:pPr>
        <w:numPr>
          <w:ilvl w:val="0"/>
          <w:numId w:val="11"/>
        </w:numPr>
        <w:tabs>
          <w:tab w:val="clear" w:pos="96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>Provide all forms of technical support (hardwar</w:t>
      </w:r>
      <w:r>
        <w:rPr>
          <w:sz w:val="22"/>
          <w:szCs w:val="22"/>
        </w:rPr>
        <w:t>e and</w:t>
      </w:r>
      <w:r w:rsidRPr="00116F2D">
        <w:rPr>
          <w:sz w:val="22"/>
          <w:szCs w:val="22"/>
        </w:rPr>
        <w:t xml:space="preserve"> software) for all the computers in the sch</w:t>
      </w:r>
      <w:r>
        <w:rPr>
          <w:sz w:val="22"/>
          <w:szCs w:val="22"/>
        </w:rPr>
        <w:t>ool district.</w:t>
      </w:r>
    </w:p>
    <w:p w:rsidR="00116F2D" w:rsidRDefault="00116F2D" w:rsidP="00116F2D">
      <w:pPr>
        <w:numPr>
          <w:ilvl w:val="0"/>
          <w:numId w:val="11"/>
        </w:numPr>
        <w:tabs>
          <w:tab w:val="clear" w:pos="96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 xml:space="preserve">Install and configure hardware and software for district use.  </w:t>
      </w:r>
    </w:p>
    <w:p w:rsidR="00EC2EDE" w:rsidRDefault="00116F2D" w:rsidP="00116F2D">
      <w:pPr>
        <w:numPr>
          <w:ilvl w:val="0"/>
          <w:numId w:val="11"/>
        </w:numPr>
        <w:tabs>
          <w:tab w:val="clear" w:pos="96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 xml:space="preserve">Provide network support and maintenance of the school district’s network with emphasis on maintaining user connectivity and access to resources.  </w:t>
      </w:r>
    </w:p>
    <w:p w:rsidR="00EC2EDE" w:rsidRDefault="00116F2D" w:rsidP="00116F2D">
      <w:pPr>
        <w:numPr>
          <w:ilvl w:val="0"/>
          <w:numId w:val="11"/>
        </w:numPr>
        <w:tabs>
          <w:tab w:val="clear" w:pos="96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>Troubleshoot, diagno</w:t>
      </w:r>
      <w:r>
        <w:rPr>
          <w:sz w:val="22"/>
          <w:szCs w:val="22"/>
        </w:rPr>
        <w:t>se and remedy any problems with</w:t>
      </w:r>
      <w:r w:rsidRPr="00116F2D">
        <w:rPr>
          <w:sz w:val="22"/>
          <w:szCs w:val="22"/>
        </w:rPr>
        <w:t xml:space="preserve"> individual units or their network connections.  </w:t>
      </w:r>
    </w:p>
    <w:p w:rsidR="00EC2EDE" w:rsidRDefault="00116F2D" w:rsidP="00116F2D">
      <w:pPr>
        <w:numPr>
          <w:ilvl w:val="0"/>
          <w:numId w:val="11"/>
        </w:numPr>
        <w:tabs>
          <w:tab w:val="clear" w:pos="96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>Assist with the manageme</w:t>
      </w:r>
      <w:r w:rsidR="00EC2EDE">
        <w:rPr>
          <w:sz w:val="22"/>
          <w:szCs w:val="22"/>
        </w:rPr>
        <w:t>nt of the switches and routers.</w:t>
      </w:r>
    </w:p>
    <w:p w:rsidR="00D3614C" w:rsidRDefault="00116F2D" w:rsidP="00D3614C">
      <w:pPr>
        <w:numPr>
          <w:ilvl w:val="0"/>
          <w:numId w:val="11"/>
        </w:numPr>
        <w:tabs>
          <w:tab w:val="clear" w:pos="960"/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>Configure switches and</w:t>
      </w:r>
      <w:r w:rsidR="00EC2EDE">
        <w:rPr>
          <w:sz w:val="22"/>
          <w:szCs w:val="22"/>
        </w:rPr>
        <w:t xml:space="preserve"> routers as needed and p</w:t>
      </w:r>
      <w:r w:rsidRPr="00116F2D">
        <w:rPr>
          <w:sz w:val="22"/>
          <w:szCs w:val="22"/>
        </w:rPr>
        <w:t>rovide instructional support and supervision for remaining technicians.</w:t>
      </w:r>
    </w:p>
    <w:p w:rsidR="00783B37" w:rsidRPr="005644C2" w:rsidRDefault="00D3614C" w:rsidP="005644C2">
      <w:pPr>
        <w:numPr>
          <w:ilvl w:val="0"/>
          <w:numId w:val="11"/>
        </w:numPr>
        <w:tabs>
          <w:tab w:val="clear" w:pos="960"/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Proficient with Cisco (configuring and troubles</w:t>
      </w:r>
      <w:r w:rsidR="005644C2">
        <w:rPr>
          <w:sz w:val="22"/>
          <w:szCs w:val="22"/>
        </w:rPr>
        <w:t>hooting RIP, EIGRP and switches</w:t>
      </w:r>
      <w:r w:rsidR="00116F2D" w:rsidRPr="005644C2">
        <w:rPr>
          <w:sz w:val="22"/>
          <w:szCs w:val="22"/>
        </w:rPr>
        <w:t xml:space="preserve">                                      </w:t>
      </w:r>
      <w:r w:rsidR="005644C2" w:rsidRPr="005644C2">
        <w:rPr>
          <w:sz w:val="22"/>
          <w:szCs w:val="22"/>
        </w:rPr>
        <w:t xml:space="preserve">                               </w:t>
      </w:r>
    </w:p>
    <w:p w:rsidR="00783B37" w:rsidRDefault="00783B37" w:rsidP="00EC2EDE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116F2D" w:rsidRPr="00116F2D" w:rsidRDefault="00EC2EDE" w:rsidP="00116F2D">
      <w:pPr>
        <w:tabs>
          <w:tab w:val="left" w:pos="2625"/>
        </w:tabs>
        <w:ind w:left="240"/>
        <w:rPr>
          <w:sz w:val="22"/>
          <w:szCs w:val="22"/>
        </w:rPr>
      </w:pPr>
      <w:r>
        <w:rPr>
          <w:b/>
          <w:i/>
          <w:sz w:val="22"/>
          <w:szCs w:val="22"/>
        </w:rPr>
        <w:t>LAN Support Technician,</w:t>
      </w:r>
      <w:r>
        <w:rPr>
          <w:sz w:val="22"/>
          <w:szCs w:val="22"/>
        </w:rPr>
        <w:tab/>
        <w:t xml:space="preserve"> </w:t>
      </w:r>
      <w:r w:rsidR="00116F2D" w:rsidRPr="00EC2EDE">
        <w:rPr>
          <w:sz w:val="22"/>
          <w:szCs w:val="22"/>
          <w:u w:val="single"/>
        </w:rPr>
        <w:t>BEACH CITY COMPUTERS</w:t>
      </w:r>
      <w:r w:rsidR="00116F2D" w:rsidRPr="00116F2D">
        <w:rPr>
          <w:sz w:val="22"/>
          <w:szCs w:val="22"/>
        </w:rPr>
        <w:tab/>
      </w:r>
      <w:r w:rsidR="00116F2D" w:rsidRPr="00116F2D">
        <w:rPr>
          <w:sz w:val="22"/>
          <w:szCs w:val="22"/>
        </w:rPr>
        <w:tab/>
      </w:r>
      <w:r w:rsidRPr="00EC2EDE">
        <w:rPr>
          <w:b/>
          <w:sz w:val="22"/>
          <w:szCs w:val="22"/>
        </w:rPr>
        <w:t xml:space="preserve">                  </w:t>
      </w:r>
      <w:r>
        <w:rPr>
          <w:b/>
          <w:sz w:val="22"/>
          <w:szCs w:val="22"/>
        </w:rPr>
        <w:t xml:space="preserve">                   </w:t>
      </w:r>
      <w:r w:rsidRPr="00EC2EDE">
        <w:rPr>
          <w:b/>
          <w:sz w:val="22"/>
          <w:szCs w:val="22"/>
        </w:rPr>
        <w:t xml:space="preserve">Oct 98 – </w:t>
      </w:r>
      <w:r w:rsidR="002C0358">
        <w:rPr>
          <w:b/>
          <w:sz w:val="22"/>
          <w:szCs w:val="22"/>
        </w:rPr>
        <w:t>May 07</w:t>
      </w:r>
      <w:r>
        <w:rPr>
          <w:sz w:val="22"/>
          <w:szCs w:val="22"/>
        </w:rPr>
        <w:t xml:space="preserve">       </w:t>
      </w:r>
      <w:r w:rsidR="00116F2D" w:rsidRPr="00116F2D">
        <w:rPr>
          <w:sz w:val="22"/>
          <w:szCs w:val="22"/>
        </w:rPr>
        <w:t xml:space="preserve"> Carson, CA</w:t>
      </w:r>
    </w:p>
    <w:p w:rsidR="004C1141" w:rsidRDefault="00116F2D" w:rsidP="00EC2EDE">
      <w:pPr>
        <w:numPr>
          <w:ilvl w:val="0"/>
          <w:numId w:val="13"/>
        </w:numPr>
        <w:tabs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 xml:space="preserve">Provide primary LAN support for a computer company. </w:t>
      </w:r>
    </w:p>
    <w:p w:rsidR="004C1141" w:rsidRDefault="00116F2D" w:rsidP="00EC2EDE">
      <w:pPr>
        <w:numPr>
          <w:ilvl w:val="0"/>
          <w:numId w:val="13"/>
        </w:numPr>
        <w:tabs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>Setup, configure</w:t>
      </w:r>
      <w:r w:rsidR="004C1141">
        <w:rPr>
          <w:sz w:val="22"/>
          <w:szCs w:val="22"/>
        </w:rPr>
        <w:t>,</w:t>
      </w:r>
      <w:r w:rsidRPr="00116F2D">
        <w:rPr>
          <w:sz w:val="22"/>
          <w:szCs w:val="22"/>
        </w:rPr>
        <w:t xml:space="preserve"> and maintain small to medium networks utilizing Windows NT and Windows </w:t>
      </w:r>
      <w:r w:rsidR="004C1141">
        <w:rPr>
          <w:sz w:val="22"/>
          <w:szCs w:val="22"/>
        </w:rPr>
        <w:t>2000.</w:t>
      </w:r>
    </w:p>
    <w:p w:rsidR="004C1141" w:rsidRDefault="004C1141" w:rsidP="00EC2EDE">
      <w:pPr>
        <w:numPr>
          <w:ilvl w:val="0"/>
          <w:numId w:val="13"/>
        </w:numPr>
        <w:tabs>
          <w:tab w:val="num" w:pos="480"/>
          <w:tab w:val="left" w:pos="2625"/>
        </w:tabs>
        <w:ind w:left="480" w:hanging="240"/>
        <w:rPr>
          <w:sz w:val="22"/>
          <w:szCs w:val="22"/>
        </w:rPr>
      </w:pPr>
      <w:r>
        <w:rPr>
          <w:sz w:val="22"/>
          <w:szCs w:val="22"/>
        </w:rPr>
        <w:t>Enforce</w:t>
      </w:r>
      <w:r w:rsidR="00116F2D" w:rsidRPr="00116F2D">
        <w:rPr>
          <w:sz w:val="22"/>
          <w:szCs w:val="22"/>
        </w:rPr>
        <w:t xml:space="preserve"> security priorities and troubleshoot network problems and respond accordingly. </w:t>
      </w:r>
    </w:p>
    <w:p w:rsidR="004C1141" w:rsidRDefault="00116F2D" w:rsidP="00EC2EDE">
      <w:pPr>
        <w:numPr>
          <w:ilvl w:val="0"/>
          <w:numId w:val="13"/>
        </w:numPr>
        <w:tabs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>Manage overall technical support</w:t>
      </w:r>
      <w:r w:rsidR="00EC2EDE">
        <w:rPr>
          <w:sz w:val="22"/>
          <w:szCs w:val="22"/>
        </w:rPr>
        <w:t xml:space="preserve"> for all varieties of computers</w:t>
      </w:r>
      <w:r w:rsidRPr="00116F2D">
        <w:rPr>
          <w:sz w:val="22"/>
          <w:szCs w:val="22"/>
        </w:rPr>
        <w:t xml:space="preserve"> on the network. </w:t>
      </w:r>
    </w:p>
    <w:p w:rsidR="00116F2D" w:rsidRPr="00116F2D" w:rsidRDefault="00116F2D" w:rsidP="00EC2EDE">
      <w:pPr>
        <w:numPr>
          <w:ilvl w:val="0"/>
          <w:numId w:val="13"/>
        </w:numPr>
        <w:tabs>
          <w:tab w:val="num" w:pos="480"/>
          <w:tab w:val="left" w:pos="2625"/>
        </w:tabs>
        <w:ind w:left="480" w:hanging="240"/>
        <w:rPr>
          <w:sz w:val="22"/>
          <w:szCs w:val="22"/>
        </w:rPr>
      </w:pPr>
      <w:r w:rsidRPr="00116F2D">
        <w:rPr>
          <w:sz w:val="22"/>
          <w:szCs w:val="22"/>
        </w:rPr>
        <w:t>Build, configure</w:t>
      </w:r>
      <w:r w:rsidR="004C1141">
        <w:rPr>
          <w:sz w:val="22"/>
          <w:szCs w:val="22"/>
        </w:rPr>
        <w:t>,</w:t>
      </w:r>
      <w:r w:rsidRPr="00116F2D">
        <w:rPr>
          <w:sz w:val="22"/>
          <w:szCs w:val="22"/>
        </w:rPr>
        <w:t xml:space="preserve"> and install servers and computers for bo</w:t>
      </w:r>
      <w:r w:rsidR="004C1141">
        <w:rPr>
          <w:sz w:val="22"/>
          <w:szCs w:val="22"/>
        </w:rPr>
        <w:t>th individual and network use and m</w:t>
      </w:r>
      <w:r w:rsidRPr="00116F2D">
        <w:rPr>
          <w:sz w:val="22"/>
          <w:szCs w:val="22"/>
        </w:rPr>
        <w:t>anage networks for numerous clients.</w:t>
      </w:r>
    </w:p>
    <w:p w:rsidR="00116F2D" w:rsidRPr="00116F2D" w:rsidRDefault="00116F2D" w:rsidP="00116F2D">
      <w:pPr>
        <w:tabs>
          <w:tab w:val="left" w:pos="2625"/>
        </w:tabs>
        <w:ind w:left="240"/>
        <w:rPr>
          <w:sz w:val="22"/>
          <w:szCs w:val="22"/>
        </w:rPr>
      </w:pPr>
    </w:p>
    <w:p w:rsidR="007B0E43" w:rsidRDefault="007B0E43" w:rsidP="005C5507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</w:p>
    <w:p w:rsidR="007B0E43" w:rsidRDefault="007B0E43" w:rsidP="005C5507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</w:p>
    <w:p w:rsidR="00116F2D" w:rsidRPr="005C5507" w:rsidRDefault="005C5507" w:rsidP="005C5507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  <w:r w:rsidRPr="005C5507">
        <w:rPr>
          <w:b/>
          <w:sz w:val="28"/>
          <w:szCs w:val="28"/>
          <w:u w:val="single"/>
        </w:rPr>
        <w:t>EDUCATION</w:t>
      </w:r>
    </w:p>
    <w:p w:rsidR="005C5507" w:rsidRDefault="00116F2D" w:rsidP="005C5507">
      <w:pPr>
        <w:tabs>
          <w:tab w:val="left" w:pos="2625"/>
        </w:tabs>
        <w:rPr>
          <w:sz w:val="22"/>
          <w:szCs w:val="22"/>
        </w:rPr>
      </w:pPr>
      <w:r w:rsidRPr="00116F2D">
        <w:rPr>
          <w:sz w:val="22"/>
          <w:szCs w:val="22"/>
        </w:rPr>
        <w:tab/>
      </w:r>
      <w:r w:rsidRPr="00116F2D">
        <w:rPr>
          <w:sz w:val="22"/>
          <w:szCs w:val="22"/>
        </w:rPr>
        <w:tab/>
        <w:t xml:space="preserve">     </w:t>
      </w:r>
    </w:p>
    <w:p w:rsidR="00116F2D" w:rsidRDefault="005C5507" w:rsidP="005C5507">
      <w:pPr>
        <w:tabs>
          <w:tab w:val="left" w:pos="2625"/>
        </w:tabs>
        <w:ind w:firstLine="240"/>
        <w:rPr>
          <w:sz w:val="22"/>
          <w:szCs w:val="22"/>
          <w:u w:val="single"/>
        </w:rPr>
      </w:pPr>
      <w:r w:rsidRPr="005C5507">
        <w:rPr>
          <w:b/>
          <w:i/>
          <w:sz w:val="22"/>
          <w:szCs w:val="22"/>
        </w:rPr>
        <w:t>Bachelor of Arts in Psychology,</w:t>
      </w:r>
      <w:r>
        <w:rPr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116F2D" w:rsidRPr="005C5507">
            <w:rPr>
              <w:sz w:val="22"/>
              <w:szCs w:val="22"/>
              <w:u w:val="single"/>
            </w:rPr>
            <w:t>VILLANOVA</w:t>
          </w:r>
        </w:smartTag>
        <w:r w:rsidR="00116F2D" w:rsidRPr="005C5507">
          <w:rPr>
            <w:sz w:val="22"/>
            <w:szCs w:val="22"/>
            <w:u w:val="single"/>
          </w:rPr>
          <w:t xml:space="preserve"> </w:t>
        </w:r>
        <w:smartTag w:uri="urn:schemas-microsoft-com:office:smarttags" w:element="PlaceType">
          <w:r w:rsidR="00116F2D" w:rsidRPr="005C5507">
            <w:rPr>
              <w:sz w:val="22"/>
              <w:szCs w:val="22"/>
              <w:u w:val="single"/>
            </w:rPr>
            <w:t>UNIVERSITY</w:t>
          </w:r>
        </w:smartTag>
      </w:smartTag>
    </w:p>
    <w:p w:rsidR="00041167" w:rsidRDefault="00041167" w:rsidP="005C5507">
      <w:pPr>
        <w:tabs>
          <w:tab w:val="left" w:pos="2625"/>
        </w:tabs>
        <w:ind w:firstLine="240"/>
        <w:rPr>
          <w:sz w:val="22"/>
          <w:szCs w:val="22"/>
        </w:rPr>
      </w:pPr>
      <w:smartTag w:uri="urn:schemas-microsoft-com:office:smarttags" w:element="City">
        <w:r>
          <w:rPr>
            <w:sz w:val="22"/>
            <w:szCs w:val="22"/>
          </w:rPr>
          <w:t>Philadelphia</w:t>
        </w:r>
      </w:smartTag>
      <w:r>
        <w:rPr>
          <w:sz w:val="22"/>
          <w:szCs w:val="22"/>
        </w:rPr>
        <w:t>, PA</w:t>
      </w:r>
    </w:p>
    <w:p w:rsidR="00C4087D" w:rsidRDefault="00C4087D" w:rsidP="005C5507">
      <w:pPr>
        <w:tabs>
          <w:tab w:val="left" w:pos="2625"/>
        </w:tabs>
        <w:ind w:firstLine="240"/>
        <w:rPr>
          <w:sz w:val="22"/>
          <w:szCs w:val="22"/>
        </w:rPr>
      </w:pPr>
    </w:p>
    <w:p w:rsidR="0064573E" w:rsidRDefault="0064573E" w:rsidP="00116F2D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CERTIFICATIONS</w:t>
      </w:r>
    </w:p>
    <w:p w:rsidR="0064573E" w:rsidRDefault="0064573E" w:rsidP="00116F2D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</w:p>
    <w:p w:rsidR="0064573E" w:rsidRDefault="0064573E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CCNA, A+, Network+</w:t>
      </w:r>
      <w:r w:rsidR="00596B37">
        <w:rPr>
          <w:b/>
          <w:i/>
          <w:sz w:val="22"/>
          <w:szCs w:val="22"/>
        </w:rPr>
        <w:t>, Security+</w:t>
      </w:r>
      <w:r w:rsidR="007B0E43">
        <w:rPr>
          <w:b/>
          <w:i/>
          <w:sz w:val="22"/>
          <w:szCs w:val="22"/>
        </w:rPr>
        <w:t>, Linux+, LPIC1, SUSE CLA</w:t>
      </w:r>
    </w:p>
    <w:p w:rsidR="00985E34" w:rsidRDefault="00985E34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985E34" w:rsidRPr="00985E34" w:rsidRDefault="00985E34" w:rsidP="00116F2D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MILITARY SERVICE</w:t>
      </w:r>
    </w:p>
    <w:p w:rsidR="00985E34" w:rsidRDefault="00985E34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985E34" w:rsidRDefault="00985E34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Highest Rank:  Major</w:t>
      </w:r>
      <w:r w:rsidR="00484C6B">
        <w:rPr>
          <w:b/>
          <w:i/>
          <w:sz w:val="22"/>
          <w:szCs w:val="22"/>
        </w:rPr>
        <w:tab/>
      </w:r>
      <w:r w:rsidR="00484C6B">
        <w:rPr>
          <w:b/>
          <w:i/>
          <w:sz w:val="22"/>
          <w:szCs w:val="22"/>
        </w:rPr>
        <w:tab/>
      </w:r>
      <w:r w:rsidR="003E7705">
        <w:rPr>
          <w:b/>
          <w:i/>
          <w:sz w:val="22"/>
          <w:szCs w:val="22"/>
        </w:rPr>
        <w:t xml:space="preserve">Prior TS Clearance </w:t>
      </w:r>
      <w:r w:rsidR="00020145">
        <w:rPr>
          <w:b/>
          <w:i/>
          <w:sz w:val="22"/>
          <w:szCs w:val="22"/>
        </w:rPr>
        <w:t>–</w:t>
      </w:r>
      <w:r w:rsidR="003E7705">
        <w:rPr>
          <w:b/>
          <w:i/>
          <w:sz w:val="22"/>
          <w:szCs w:val="22"/>
        </w:rPr>
        <w:t xml:space="preserve"> inactive</w:t>
      </w:r>
    </w:p>
    <w:p w:rsidR="00020145" w:rsidRDefault="00020145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</w:p>
    <w:p w:rsidR="00020145" w:rsidRDefault="00020145" w:rsidP="00116F2D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  <w:r w:rsidRPr="00020145">
        <w:rPr>
          <w:b/>
          <w:sz w:val="28"/>
          <w:szCs w:val="28"/>
          <w:u w:val="single"/>
        </w:rPr>
        <w:t>LinkedIn page</w:t>
      </w:r>
    </w:p>
    <w:p w:rsidR="00020145" w:rsidRDefault="00020145" w:rsidP="00116F2D">
      <w:pPr>
        <w:tabs>
          <w:tab w:val="left" w:pos="2625"/>
        </w:tabs>
        <w:ind w:left="240"/>
        <w:rPr>
          <w:b/>
          <w:sz w:val="28"/>
          <w:szCs w:val="28"/>
          <w:u w:val="single"/>
        </w:rPr>
      </w:pPr>
    </w:p>
    <w:p w:rsidR="00020145" w:rsidRPr="00020145" w:rsidRDefault="00D4322A" w:rsidP="00116F2D">
      <w:pPr>
        <w:tabs>
          <w:tab w:val="left" w:pos="2625"/>
        </w:tabs>
        <w:ind w:left="24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https://</w:t>
      </w:r>
      <w:r w:rsidRPr="00D4322A">
        <w:rPr>
          <w:b/>
          <w:i/>
          <w:sz w:val="22"/>
          <w:szCs w:val="22"/>
        </w:rPr>
        <w:t>www.linkedin.com/in/VincentHollis</w:t>
      </w:r>
    </w:p>
    <w:p w:rsidR="00DF48F9" w:rsidRDefault="00DF48F9" w:rsidP="00C41C20">
      <w:pPr>
        <w:tabs>
          <w:tab w:val="left" w:pos="2625"/>
        </w:tabs>
      </w:pPr>
    </w:p>
    <w:p w:rsidR="00DF48F9" w:rsidRDefault="00DF48F9" w:rsidP="00C41C20">
      <w:pPr>
        <w:tabs>
          <w:tab w:val="left" w:pos="2625"/>
        </w:tabs>
      </w:pPr>
    </w:p>
    <w:p w:rsidR="00DF48F9" w:rsidRDefault="00DF48F9" w:rsidP="00C41C20">
      <w:pPr>
        <w:tabs>
          <w:tab w:val="left" w:pos="2625"/>
        </w:tabs>
      </w:pPr>
    </w:p>
    <w:p w:rsidR="00DF48F9" w:rsidRDefault="00DF48F9" w:rsidP="00C41C20">
      <w:pPr>
        <w:tabs>
          <w:tab w:val="left" w:pos="2625"/>
        </w:tabs>
      </w:pPr>
    </w:p>
    <w:sectPr w:rsidR="00DF48F9" w:rsidSect="007B0E43">
      <w:headerReference w:type="first" r:id="rId8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F0A" w:rsidRDefault="00A00F0A">
      <w:r>
        <w:separator/>
      </w:r>
    </w:p>
  </w:endnote>
  <w:endnote w:type="continuationSeparator" w:id="0">
    <w:p w:rsidR="00A00F0A" w:rsidRDefault="00A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F0A" w:rsidRDefault="00A00F0A">
      <w:r>
        <w:separator/>
      </w:r>
    </w:p>
  </w:footnote>
  <w:footnote w:type="continuationSeparator" w:id="0">
    <w:p w:rsidR="00A00F0A" w:rsidRDefault="00A00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98" w:rsidRDefault="00F354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1B68CB" wp14:editId="068FE8E0">
              <wp:simplePos x="0" y="0"/>
              <wp:positionH relativeFrom="column">
                <wp:posOffset>927100</wp:posOffset>
              </wp:positionH>
              <wp:positionV relativeFrom="paragraph">
                <wp:posOffset>116058</wp:posOffset>
              </wp:positionV>
              <wp:extent cx="484632" cy="484632"/>
              <wp:effectExtent l="19050" t="0" r="29845" b="10795"/>
              <wp:wrapNone/>
              <wp:docPr id="6" name="Chevr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84632" cy="484632"/>
                      </a:xfrm>
                      <a:prstGeom prst="chevron">
                        <a:avLst/>
                      </a:prstGeom>
                      <a:solidFill>
                        <a:srgbClr val="0000FF"/>
                      </a:solidFill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F9E4"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Chevron 6" o:spid="_x0000_s1026" type="#_x0000_t55" style="position:absolute;margin-left:73pt;margin-top:9.15pt;width:38.15pt;height:38.1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" adj="10800" fillcolor="blue" strokecolor="#41719c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1A6CDF" wp14:editId="01CF66A1">
              <wp:simplePos x="0" y="0"/>
              <wp:positionH relativeFrom="column">
                <wp:posOffset>4086323</wp:posOffset>
              </wp:positionH>
              <wp:positionV relativeFrom="paragraph">
                <wp:posOffset>120015</wp:posOffset>
              </wp:positionV>
              <wp:extent cx="484632" cy="484632"/>
              <wp:effectExtent l="19050" t="0" r="29845" b="10795"/>
              <wp:wrapNone/>
              <wp:docPr id="4" name="Chevr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632" cy="484632"/>
                      </a:xfrm>
                      <a:prstGeom prst="chevron">
                        <a:avLst/>
                      </a:prstGeom>
                      <a:gradFill flip="none" rotWithShape="1">
                        <a:gsLst>
                          <a:gs pos="0">
                            <a:srgbClr val="0000FF">
                              <a:shade val="30000"/>
                              <a:satMod val="115000"/>
                            </a:srgbClr>
                          </a:gs>
                          <a:gs pos="50000">
                            <a:srgbClr val="0000FF">
                              <a:shade val="67500"/>
                              <a:satMod val="115000"/>
                            </a:srgbClr>
                          </a:gs>
                          <a:gs pos="100000">
                            <a:srgbClr val="0000FF">
                              <a:shade val="100000"/>
                              <a:satMod val="115000"/>
                            </a:srgbClr>
                          </a:gs>
                        </a:gsLst>
                        <a:lin ang="13500000" scaled="1"/>
                        <a:tileRect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577FE6" id="Chevron 4" o:spid="_x0000_s1026" type="#_x0000_t55" style="position:absolute;margin-left:321.75pt;margin-top:9.45pt;width:38.1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" adj="10800" fillcolor="#0000a0" strokecolor="#1f4d78 [1604]" strokeweight="1pt">
              <v:fill color2="blue" rotate="t" angle="225" colors="0 #0000a0;.5 #0000e6;1 blue" focus="100%" type="gradient"/>
            </v:shape>
          </w:pict>
        </mc:Fallback>
      </mc:AlternateContent>
    </w:r>
  </w:p>
  <w:p w:rsidR="00682098" w:rsidRDefault="00491B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BB59C54" wp14:editId="213B12B1">
              <wp:simplePos x="0" y="0"/>
              <wp:positionH relativeFrom="column">
                <wp:posOffset>1540412</wp:posOffset>
              </wp:positionH>
              <wp:positionV relativeFrom="paragraph">
                <wp:posOffset>15728</wp:posOffset>
              </wp:positionV>
              <wp:extent cx="2465705" cy="4572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570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098" w:rsidRPr="00F354F3" w:rsidRDefault="00B67F9B" w:rsidP="00F4239E">
                          <w:pPr>
                            <w:jc w:val="center"/>
                            <w:rPr>
                              <w:rStyle w:val="TechnicalProfessionalsName"/>
                              <w:rFonts w:ascii="Times New Roman" w:hAnsi="Times New Roman"/>
                              <w:color w:val="0000FF"/>
                              <w:sz w:val="40"/>
                              <w:szCs w:val="40"/>
                            </w:rPr>
                          </w:pPr>
                          <w:r w:rsidRPr="00F354F3">
                            <w:rPr>
                              <w:rStyle w:val="TechnicalProfessionalsName"/>
                              <w:rFonts w:ascii="Times New Roman" w:hAnsi="Times New Roman"/>
                              <w:color w:val="0000FF"/>
                              <w:sz w:val="40"/>
                              <w:szCs w:val="40"/>
                            </w:rPr>
                            <w:t xml:space="preserve">V.W. </w:t>
                          </w:r>
                          <w:r w:rsidR="00116F2D" w:rsidRPr="00F354F3">
                            <w:rPr>
                              <w:rStyle w:val="TechnicalProfessionalsName"/>
                              <w:rFonts w:ascii="Times New Roman" w:hAnsi="Times New Roman"/>
                              <w:color w:val="0000FF"/>
                              <w:sz w:val="40"/>
                              <w:szCs w:val="40"/>
                            </w:rPr>
                            <w:t>Hollis</w:t>
                          </w:r>
                          <w:r w:rsidR="00F4239E" w:rsidRPr="00F354F3">
                            <w:rPr>
                              <w:rStyle w:val="TechnicalProfessionalsName"/>
                              <w:rFonts w:ascii="Times New Roman" w:hAnsi="Times New Roman"/>
                              <w:color w:val="0000FF"/>
                              <w:sz w:val="40"/>
                              <w:szCs w:val="40"/>
                            </w:rPr>
                            <w:t>,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59C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1.3pt;margin-top:1.25pt;width:194.1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Zusw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" filled="f" stroked="f">
              <v:textbox>
                <w:txbxContent>
                  <w:p w:rsidR="00682098" w:rsidRPr="00F354F3" w:rsidRDefault="00B67F9B" w:rsidP="00F4239E">
                    <w:pPr>
                      <w:jc w:val="center"/>
                      <w:rPr>
                        <w:rStyle w:val="TechnicalProfessionalsName"/>
                        <w:rFonts w:ascii="Times New Roman" w:hAnsi="Times New Roman"/>
                        <w:color w:val="0000FF"/>
                        <w:sz w:val="40"/>
                        <w:szCs w:val="40"/>
                      </w:rPr>
                    </w:pPr>
                    <w:r w:rsidRPr="00F354F3">
                      <w:rPr>
                        <w:rStyle w:val="TechnicalProfessionalsName"/>
                        <w:rFonts w:ascii="Times New Roman" w:hAnsi="Times New Roman"/>
                        <w:color w:val="0000FF"/>
                        <w:sz w:val="40"/>
                        <w:szCs w:val="40"/>
                      </w:rPr>
                      <w:t xml:space="preserve">V.W. </w:t>
                    </w:r>
                    <w:r w:rsidR="00116F2D" w:rsidRPr="00F354F3">
                      <w:rPr>
                        <w:rStyle w:val="TechnicalProfessionalsName"/>
                        <w:rFonts w:ascii="Times New Roman" w:hAnsi="Times New Roman"/>
                        <w:color w:val="0000FF"/>
                        <w:sz w:val="40"/>
                        <w:szCs w:val="40"/>
                      </w:rPr>
                      <w:t>Hollis</w:t>
                    </w:r>
                    <w:r w:rsidR="00F4239E" w:rsidRPr="00F354F3">
                      <w:rPr>
                        <w:rStyle w:val="TechnicalProfessionalsName"/>
                        <w:rFonts w:ascii="Times New Roman" w:hAnsi="Times New Roman"/>
                        <w:color w:val="0000FF"/>
                        <w:sz w:val="40"/>
                        <w:szCs w:val="40"/>
                      </w:rPr>
                      <w:t>, III</w:t>
                    </w:r>
                  </w:p>
                </w:txbxContent>
              </v:textbox>
            </v:shape>
          </w:pict>
        </mc:Fallback>
      </mc:AlternateContent>
    </w:r>
  </w:p>
  <w:p w:rsidR="00682098" w:rsidRPr="00C51B1C" w:rsidRDefault="00682098" w:rsidP="00C51B1C">
    <w:pPr>
      <w:pStyle w:val="Header"/>
      <w:ind w:firstLine="720"/>
      <w:rPr>
        <w:rStyle w:val="Strong"/>
      </w:rPr>
    </w:pPr>
  </w:p>
  <w:p w:rsidR="00682098" w:rsidRDefault="00682098">
    <w:pPr>
      <w:pStyle w:val="Header"/>
    </w:pPr>
  </w:p>
  <w:p w:rsidR="00682098" w:rsidRDefault="00682098">
    <w:pPr>
      <w:pStyle w:val="Header"/>
    </w:pPr>
  </w:p>
  <w:p w:rsidR="00682098" w:rsidRDefault="00682098">
    <w:pPr>
      <w:pStyle w:val="Header"/>
    </w:pPr>
  </w:p>
  <w:p w:rsidR="00682098" w:rsidRPr="00341B16" w:rsidRDefault="00682098">
    <w:pPr>
      <w:pStyle w:val="Header"/>
      <w:rPr>
        <w:color w:val="7030A0"/>
      </w:rPr>
    </w:pPr>
  </w:p>
  <w:p w:rsidR="00682098" w:rsidRDefault="00491B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5140325</wp:posOffset>
              </wp:positionH>
              <wp:positionV relativeFrom="page">
                <wp:posOffset>463550</wp:posOffset>
              </wp:positionV>
              <wp:extent cx="1714500" cy="1139190"/>
              <wp:effectExtent l="0" t="0" r="317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1139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55B1" w:rsidRDefault="008855B1" w:rsidP="00F753A9">
                          <w:pPr>
                            <w:pStyle w:val="Addressblock"/>
                            <w:rPr>
                              <w:color w:val="0000FF"/>
                            </w:rPr>
                          </w:pPr>
                        </w:p>
                        <w:p w:rsidR="00F753A9" w:rsidRPr="008855B1" w:rsidRDefault="008B770E" w:rsidP="00F753A9">
                          <w:pPr>
                            <w:pStyle w:val="Addressblock"/>
                            <w:rPr>
                              <w:b/>
                              <w:color w:val="0000FF"/>
                            </w:rPr>
                          </w:pPr>
                          <w:r w:rsidRPr="008855B1">
                            <w:rPr>
                              <w:b/>
                              <w:color w:val="0000FF"/>
                            </w:rPr>
                            <w:t xml:space="preserve">Cell: </w:t>
                          </w:r>
                          <w:r w:rsidR="00F4239E" w:rsidRPr="008855B1">
                            <w:rPr>
                              <w:b/>
                              <w:color w:val="0000FF"/>
                            </w:rPr>
                            <w:t>310-</w:t>
                          </w:r>
                          <w:r w:rsidR="006B1AF7" w:rsidRPr="008855B1">
                            <w:rPr>
                              <w:b/>
                              <w:color w:val="0000FF"/>
                            </w:rPr>
                            <w:t>722-5864</w:t>
                          </w:r>
                        </w:p>
                        <w:p w:rsidR="00DF48F9" w:rsidRPr="008855B1" w:rsidRDefault="000549BE" w:rsidP="00C41C20">
                          <w:pPr>
                            <w:pStyle w:val="Addressblock"/>
                            <w:rPr>
                              <w:b/>
                              <w:color w:val="0000FF"/>
                            </w:rPr>
                          </w:pPr>
                          <w:r w:rsidRPr="008855B1">
                            <w:rPr>
                              <w:b/>
                              <w:color w:val="0000FF"/>
                            </w:rPr>
                            <w:t>radarmd@hotmail.com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04.75pt;margin-top:36.5pt;width:135pt;height:89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" filled="f" stroked="f">
              <v:textbox>
                <w:txbxContent>
                  <w:p w:rsidR="008855B1" w:rsidRDefault="008855B1" w:rsidP="00F753A9">
                    <w:pPr>
                      <w:pStyle w:val="Addressblock"/>
                      <w:rPr>
                        <w:color w:val="0000FF"/>
                      </w:rPr>
                    </w:pPr>
                  </w:p>
                  <w:p w:rsidR="00F753A9" w:rsidRPr="008855B1" w:rsidRDefault="008B770E" w:rsidP="00F753A9">
                    <w:pPr>
                      <w:pStyle w:val="Addressblock"/>
                      <w:rPr>
                        <w:b/>
                        <w:color w:val="0000FF"/>
                      </w:rPr>
                    </w:pPr>
                    <w:r w:rsidRPr="008855B1">
                      <w:rPr>
                        <w:b/>
                        <w:color w:val="0000FF"/>
                      </w:rPr>
                      <w:t xml:space="preserve">Cell: </w:t>
                    </w:r>
                    <w:r w:rsidR="00F4239E" w:rsidRPr="008855B1">
                      <w:rPr>
                        <w:b/>
                        <w:color w:val="0000FF"/>
                      </w:rPr>
                      <w:t>310-</w:t>
                    </w:r>
                    <w:r w:rsidR="006B1AF7" w:rsidRPr="008855B1">
                      <w:rPr>
                        <w:b/>
                        <w:color w:val="0000FF"/>
                      </w:rPr>
                      <w:t>722-5864</w:t>
                    </w:r>
                  </w:p>
                  <w:p w:rsidR="00DF48F9" w:rsidRPr="008855B1" w:rsidRDefault="000549BE" w:rsidP="00C41C20">
                    <w:pPr>
                      <w:pStyle w:val="Addressblock"/>
                      <w:rPr>
                        <w:b/>
                        <w:color w:val="0000FF"/>
                      </w:rPr>
                    </w:pPr>
                    <w:r w:rsidRPr="008855B1">
                      <w:rPr>
                        <w:b/>
                        <w:color w:val="0000FF"/>
                      </w:rPr>
                      <w:t>radarmd@hotmail.com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7EDF"/>
    <w:multiLevelType w:val="hybridMultilevel"/>
    <w:tmpl w:val="147C3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5771"/>
    <w:multiLevelType w:val="hybridMultilevel"/>
    <w:tmpl w:val="9D94B294"/>
    <w:lvl w:ilvl="0" w:tplc="F2044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93C76B9"/>
    <w:multiLevelType w:val="hybridMultilevel"/>
    <w:tmpl w:val="BD12DD04"/>
    <w:lvl w:ilvl="0" w:tplc="F204409A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10E84A27"/>
    <w:multiLevelType w:val="hybridMultilevel"/>
    <w:tmpl w:val="E878D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4092"/>
    <w:multiLevelType w:val="hybridMultilevel"/>
    <w:tmpl w:val="DBECA5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0E3983"/>
    <w:multiLevelType w:val="hybridMultilevel"/>
    <w:tmpl w:val="3DB48928"/>
    <w:lvl w:ilvl="0" w:tplc="F204409A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21AA35B4"/>
    <w:multiLevelType w:val="hybridMultilevel"/>
    <w:tmpl w:val="FC9ED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23372"/>
    <w:multiLevelType w:val="hybridMultilevel"/>
    <w:tmpl w:val="C9683532"/>
    <w:lvl w:ilvl="0" w:tplc="F204409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248B298B"/>
    <w:multiLevelType w:val="hybridMultilevel"/>
    <w:tmpl w:val="08B0C75E"/>
    <w:lvl w:ilvl="0" w:tplc="F204409A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29206EE6"/>
    <w:multiLevelType w:val="hybridMultilevel"/>
    <w:tmpl w:val="180CF518"/>
    <w:lvl w:ilvl="0" w:tplc="4AC6C190">
      <w:start w:val="1"/>
      <w:numFmt w:val="bullet"/>
      <w:pStyle w:val="ResumeBulletpoints"/>
      <w:lvlText w:val="&gt;"/>
      <w:lvlJc w:val="left"/>
      <w:pPr>
        <w:tabs>
          <w:tab w:val="num" w:pos="331"/>
        </w:tabs>
        <w:ind w:left="346" w:hanging="2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D74F7"/>
    <w:multiLevelType w:val="hybridMultilevel"/>
    <w:tmpl w:val="EA205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90895"/>
    <w:multiLevelType w:val="hybridMultilevel"/>
    <w:tmpl w:val="DB447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12BC3"/>
    <w:multiLevelType w:val="hybridMultilevel"/>
    <w:tmpl w:val="26AC1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E3B33"/>
    <w:multiLevelType w:val="hybridMultilevel"/>
    <w:tmpl w:val="AB7AF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02ED2"/>
    <w:multiLevelType w:val="hybridMultilevel"/>
    <w:tmpl w:val="B2B0B7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BC36BC"/>
    <w:multiLevelType w:val="hybridMultilevel"/>
    <w:tmpl w:val="F9E2F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1133C"/>
    <w:multiLevelType w:val="hybridMultilevel"/>
    <w:tmpl w:val="4F6C4C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8004F"/>
    <w:multiLevelType w:val="hybridMultilevel"/>
    <w:tmpl w:val="26E6B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D5285"/>
    <w:multiLevelType w:val="hybridMultilevel"/>
    <w:tmpl w:val="F3942D1A"/>
    <w:lvl w:ilvl="0" w:tplc="F204409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74826F2B"/>
    <w:multiLevelType w:val="hybridMultilevel"/>
    <w:tmpl w:val="0B504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64227"/>
    <w:multiLevelType w:val="hybridMultilevel"/>
    <w:tmpl w:val="1FE60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6"/>
  </w:num>
  <w:num w:numId="5">
    <w:abstractNumId w:val="10"/>
  </w:num>
  <w:num w:numId="6">
    <w:abstractNumId w:val="11"/>
  </w:num>
  <w:num w:numId="7">
    <w:abstractNumId w:val="19"/>
  </w:num>
  <w:num w:numId="8">
    <w:abstractNumId w:val="12"/>
  </w:num>
  <w:num w:numId="9">
    <w:abstractNumId w:val="0"/>
  </w:num>
  <w:num w:numId="10">
    <w:abstractNumId w:val="6"/>
  </w:num>
  <w:num w:numId="11">
    <w:abstractNumId w:val="5"/>
  </w:num>
  <w:num w:numId="12">
    <w:abstractNumId w:val="8"/>
  </w:num>
  <w:num w:numId="13">
    <w:abstractNumId w:val="1"/>
  </w:num>
  <w:num w:numId="14">
    <w:abstractNumId w:val="20"/>
  </w:num>
  <w:num w:numId="15">
    <w:abstractNumId w:val="14"/>
  </w:num>
  <w:num w:numId="16">
    <w:abstractNumId w:val="15"/>
  </w:num>
  <w:num w:numId="17">
    <w:abstractNumId w:val="4"/>
  </w:num>
  <w:num w:numId="18">
    <w:abstractNumId w:val="17"/>
  </w:num>
  <w:num w:numId="19">
    <w:abstractNumId w:val="18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40"/>
    <w:rsid w:val="00000634"/>
    <w:rsid w:val="00020145"/>
    <w:rsid w:val="0002598A"/>
    <w:rsid w:val="00041167"/>
    <w:rsid w:val="0004135F"/>
    <w:rsid w:val="00044B8F"/>
    <w:rsid w:val="000549BE"/>
    <w:rsid w:val="00055C93"/>
    <w:rsid w:val="00084864"/>
    <w:rsid w:val="00092B07"/>
    <w:rsid w:val="000B38D6"/>
    <w:rsid w:val="000D69EF"/>
    <w:rsid w:val="000F74ED"/>
    <w:rsid w:val="00107665"/>
    <w:rsid w:val="0011368A"/>
    <w:rsid w:val="00116F2D"/>
    <w:rsid w:val="00144E86"/>
    <w:rsid w:val="001931E8"/>
    <w:rsid w:val="001A74C7"/>
    <w:rsid w:val="001B0B18"/>
    <w:rsid w:val="001B15CB"/>
    <w:rsid w:val="001C3B0E"/>
    <w:rsid w:val="001C7140"/>
    <w:rsid w:val="001D3C44"/>
    <w:rsid w:val="001E5F83"/>
    <w:rsid w:val="0025080E"/>
    <w:rsid w:val="00266E14"/>
    <w:rsid w:val="002A2075"/>
    <w:rsid w:val="002C0358"/>
    <w:rsid w:val="002C29AD"/>
    <w:rsid w:val="003156D0"/>
    <w:rsid w:val="00327AF0"/>
    <w:rsid w:val="0033282F"/>
    <w:rsid w:val="00341B16"/>
    <w:rsid w:val="00367427"/>
    <w:rsid w:val="003717EB"/>
    <w:rsid w:val="003A2F32"/>
    <w:rsid w:val="003C4F09"/>
    <w:rsid w:val="003D31EE"/>
    <w:rsid w:val="003E0702"/>
    <w:rsid w:val="003E36E2"/>
    <w:rsid w:val="003E7705"/>
    <w:rsid w:val="003F46B4"/>
    <w:rsid w:val="003F5BF8"/>
    <w:rsid w:val="0040693E"/>
    <w:rsid w:val="00414A32"/>
    <w:rsid w:val="00416C7F"/>
    <w:rsid w:val="00423C5B"/>
    <w:rsid w:val="00473C8D"/>
    <w:rsid w:val="00474EBA"/>
    <w:rsid w:val="00484C6B"/>
    <w:rsid w:val="00487C0D"/>
    <w:rsid w:val="00491BF8"/>
    <w:rsid w:val="004A1BEE"/>
    <w:rsid w:val="004B1C95"/>
    <w:rsid w:val="004C1141"/>
    <w:rsid w:val="004C1788"/>
    <w:rsid w:val="004D6672"/>
    <w:rsid w:val="004E2627"/>
    <w:rsid w:val="004F1F90"/>
    <w:rsid w:val="0050603E"/>
    <w:rsid w:val="0054332C"/>
    <w:rsid w:val="00546B74"/>
    <w:rsid w:val="00555411"/>
    <w:rsid w:val="005644C2"/>
    <w:rsid w:val="00595DC3"/>
    <w:rsid w:val="00596B37"/>
    <w:rsid w:val="005C5507"/>
    <w:rsid w:val="00604896"/>
    <w:rsid w:val="00615826"/>
    <w:rsid w:val="006371DC"/>
    <w:rsid w:val="0064573E"/>
    <w:rsid w:val="00647B43"/>
    <w:rsid w:val="006645E2"/>
    <w:rsid w:val="00672D3F"/>
    <w:rsid w:val="00682098"/>
    <w:rsid w:val="00682167"/>
    <w:rsid w:val="00685E17"/>
    <w:rsid w:val="006A2195"/>
    <w:rsid w:val="006B1AF7"/>
    <w:rsid w:val="006B7971"/>
    <w:rsid w:val="006B79E3"/>
    <w:rsid w:val="006D58CC"/>
    <w:rsid w:val="006F54A3"/>
    <w:rsid w:val="006F57C7"/>
    <w:rsid w:val="00703FAD"/>
    <w:rsid w:val="007663B1"/>
    <w:rsid w:val="0077303E"/>
    <w:rsid w:val="00773D24"/>
    <w:rsid w:val="00783B37"/>
    <w:rsid w:val="007A60FD"/>
    <w:rsid w:val="007B0E43"/>
    <w:rsid w:val="007B695C"/>
    <w:rsid w:val="007C735C"/>
    <w:rsid w:val="007D63E1"/>
    <w:rsid w:val="007F3385"/>
    <w:rsid w:val="008114E3"/>
    <w:rsid w:val="00831DD1"/>
    <w:rsid w:val="00845738"/>
    <w:rsid w:val="00847757"/>
    <w:rsid w:val="00857C9C"/>
    <w:rsid w:val="008855B1"/>
    <w:rsid w:val="008A2F01"/>
    <w:rsid w:val="008B27D7"/>
    <w:rsid w:val="008B770E"/>
    <w:rsid w:val="008C2CC0"/>
    <w:rsid w:val="008F3CA6"/>
    <w:rsid w:val="0091690E"/>
    <w:rsid w:val="00927E89"/>
    <w:rsid w:val="00934547"/>
    <w:rsid w:val="00985E34"/>
    <w:rsid w:val="00996F69"/>
    <w:rsid w:val="00997841"/>
    <w:rsid w:val="009A18C4"/>
    <w:rsid w:val="009B003D"/>
    <w:rsid w:val="009B0C6E"/>
    <w:rsid w:val="009C01D1"/>
    <w:rsid w:val="009F6585"/>
    <w:rsid w:val="009F68D1"/>
    <w:rsid w:val="00A00F0A"/>
    <w:rsid w:val="00A02A5F"/>
    <w:rsid w:val="00A50828"/>
    <w:rsid w:val="00A97700"/>
    <w:rsid w:val="00AF5803"/>
    <w:rsid w:val="00B3610B"/>
    <w:rsid w:val="00B4246C"/>
    <w:rsid w:val="00B44957"/>
    <w:rsid w:val="00B51507"/>
    <w:rsid w:val="00B525BA"/>
    <w:rsid w:val="00B6757A"/>
    <w:rsid w:val="00B67F9B"/>
    <w:rsid w:val="00B975C5"/>
    <w:rsid w:val="00BB08D3"/>
    <w:rsid w:val="00BF017E"/>
    <w:rsid w:val="00C0252F"/>
    <w:rsid w:val="00C32782"/>
    <w:rsid w:val="00C4087D"/>
    <w:rsid w:val="00C41C20"/>
    <w:rsid w:val="00C47BCC"/>
    <w:rsid w:val="00C51B1C"/>
    <w:rsid w:val="00CA046F"/>
    <w:rsid w:val="00CA0AC1"/>
    <w:rsid w:val="00CB6C72"/>
    <w:rsid w:val="00CC514A"/>
    <w:rsid w:val="00CE4239"/>
    <w:rsid w:val="00CF31B5"/>
    <w:rsid w:val="00D11AC4"/>
    <w:rsid w:val="00D15398"/>
    <w:rsid w:val="00D20BAF"/>
    <w:rsid w:val="00D3614C"/>
    <w:rsid w:val="00D417DB"/>
    <w:rsid w:val="00D4322A"/>
    <w:rsid w:val="00D56250"/>
    <w:rsid w:val="00D65CD2"/>
    <w:rsid w:val="00DA0940"/>
    <w:rsid w:val="00DF4727"/>
    <w:rsid w:val="00DF48F9"/>
    <w:rsid w:val="00E2770F"/>
    <w:rsid w:val="00E34C12"/>
    <w:rsid w:val="00E44D47"/>
    <w:rsid w:val="00E464FB"/>
    <w:rsid w:val="00E72313"/>
    <w:rsid w:val="00EC2EDE"/>
    <w:rsid w:val="00EC7EDE"/>
    <w:rsid w:val="00F3185B"/>
    <w:rsid w:val="00F32338"/>
    <w:rsid w:val="00F354F3"/>
    <w:rsid w:val="00F4239E"/>
    <w:rsid w:val="00F50F4B"/>
    <w:rsid w:val="00F753A9"/>
    <w:rsid w:val="00FA3546"/>
    <w:rsid w:val="00FB0D16"/>
    <w:rsid w:val="00FB5DE8"/>
    <w:rsid w:val="00FB7727"/>
    <w:rsid w:val="00FD1AA1"/>
    <w:rsid w:val="00F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AC41B-DE3C-4804-9149-4FDCFA37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3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Text">
    <w:name w:val="Text"/>
    <w:rsid w:val="008B27D7"/>
    <w:pPr>
      <w:spacing w:line="290" w:lineRule="atLeast"/>
      <w:ind w:left="43" w:right="-270"/>
    </w:pPr>
    <w:rPr>
      <w:rFonts w:ascii="Arial" w:hAnsi="Arial"/>
      <w:szCs w:val="24"/>
    </w:rPr>
  </w:style>
  <w:style w:type="paragraph" w:customStyle="1" w:styleId="Resumeheader">
    <w:name w:val="Resume header"/>
    <w:rsid w:val="008B27D7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8B27D7"/>
    <w:pPr>
      <w:numPr>
        <w:numId w:val="1"/>
      </w:numPr>
    </w:pPr>
  </w:style>
  <w:style w:type="character" w:styleId="Strong">
    <w:name w:val="Strong"/>
    <w:basedOn w:val="DefaultParagraphFont"/>
    <w:qFormat/>
    <w:rsid w:val="00604896"/>
    <w:rPr>
      <w:b/>
      <w:bCs/>
    </w:rPr>
  </w:style>
  <w:style w:type="paragraph" w:styleId="ListParagraph">
    <w:name w:val="List Paragraph"/>
    <w:basedOn w:val="Normal"/>
    <w:uiPriority w:val="34"/>
    <w:qFormat/>
    <w:rsid w:val="0010766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B0D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0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fitzpat\Desktop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80E44-8FE0-4C1D-8450-9608B8F1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100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Allegis Group, Inc.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subject/>
  <dc:creator>James Fitzpatrick</dc:creator>
  <cp:keywords/>
  <dc:description/>
  <cp:lastModifiedBy>radarmd</cp:lastModifiedBy>
  <cp:revision>3</cp:revision>
  <cp:lastPrinted>2020-05-05T16:28:00Z</cp:lastPrinted>
  <dcterms:created xsi:type="dcterms:W3CDTF">2021-06-19T16:09:00Z</dcterms:created>
  <dcterms:modified xsi:type="dcterms:W3CDTF">2021-06-19T18:25:00Z</dcterms:modified>
</cp:coreProperties>
</file>