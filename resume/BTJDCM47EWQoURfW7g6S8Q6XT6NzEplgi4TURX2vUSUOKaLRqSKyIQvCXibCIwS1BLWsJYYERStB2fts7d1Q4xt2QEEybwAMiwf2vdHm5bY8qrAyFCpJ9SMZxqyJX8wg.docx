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F5D0" w14:textId="77777777" w:rsidR="001E2B9F" w:rsidRPr="00507D62" w:rsidRDefault="004273DB" w:rsidP="000C08E2">
      <w:pPr>
        <w:jc w:val="center"/>
        <w:rPr>
          <w:rFonts w:ascii="Georgia" w:hAnsi="Georgia"/>
          <w:sz w:val="32"/>
          <w:szCs w:val="32"/>
        </w:rPr>
      </w:pPr>
      <w:r w:rsidRPr="00507D62">
        <w:rPr>
          <w:rFonts w:ascii="Georgia" w:hAnsi="Georgia"/>
          <w:b/>
          <w:sz w:val="32"/>
          <w:szCs w:val="32"/>
        </w:rPr>
        <w:t>Elijah Mullis</w:t>
      </w:r>
    </w:p>
    <w:p w14:paraId="6251DBF3" w14:textId="3A2C71CB" w:rsidR="00AE180C" w:rsidRDefault="00EE7FF5" w:rsidP="00BF6127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Seattle, WA |</w:t>
      </w:r>
      <w:r w:rsidRPr="00507D62">
        <w:rPr>
          <w:rFonts w:ascii="Georgia" w:hAnsi="Georgia"/>
          <w:b/>
        </w:rPr>
        <w:t xml:space="preserve"> </w:t>
      </w:r>
      <w:r w:rsidR="00FF14A6" w:rsidRPr="00507D62">
        <w:rPr>
          <w:rFonts w:ascii="Georgia" w:hAnsi="Georgia"/>
          <w:b/>
        </w:rPr>
        <w:t>(</w:t>
      </w:r>
      <w:r w:rsidR="00675CD3">
        <w:rPr>
          <w:rFonts w:ascii="Georgia" w:hAnsi="Georgia"/>
          <w:b/>
        </w:rPr>
        <w:t xml:space="preserve">704) 221-2505 | </w:t>
      </w:r>
      <w:r w:rsidR="00196E67">
        <w:rPr>
          <w:rFonts w:ascii="Georgia" w:hAnsi="Georgia"/>
          <w:b/>
        </w:rPr>
        <w:t>elimullis91@gmail.co</w:t>
      </w:r>
      <w:r w:rsidR="000C08E2">
        <w:rPr>
          <w:rFonts w:ascii="Georgia" w:hAnsi="Georgia"/>
          <w:b/>
        </w:rPr>
        <w:t>m</w:t>
      </w:r>
    </w:p>
    <w:p w14:paraId="796FD690" w14:textId="77777777" w:rsidR="0038718A" w:rsidRPr="004A5194" w:rsidRDefault="001B4E84" w:rsidP="00FF14A6">
      <w:pPr>
        <w:ind w:left="1440" w:hanging="14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9F6FAE" wp14:editId="468C57C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6724650" cy="0"/>
                <wp:effectExtent l="28575" t="25400" r="41275" b="3810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58721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pt" to="52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" strokeweight="3pt">
                <v:stroke linestyle="thinThin"/>
              </v:line>
            </w:pict>
          </mc:Fallback>
        </mc:AlternateContent>
      </w:r>
    </w:p>
    <w:p w14:paraId="293F48B0" w14:textId="49D683B9" w:rsidR="00296CDE" w:rsidRPr="008B56F6" w:rsidRDefault="003A6C84" w:rsidP="0065171B">
      <w:pPr>
        <w:tabs>
          <w:tab w:val="left" w:pos="5850"/>
          <w:tab w:val="right" w:pos="9360"/>
        </w:tabs>
        <w:spacing w:before="240" w:line="276" w:lineRule="auto"/>
        <w:ind w:left="1980" w:hanging="1980"/>
        <w:jc w:val="both"/>
        <w:rPr>
          <w:b/>
          <w:sz w:val="22"/>
          <w:szCs w:val="22"/>
        </w:rPr>
      </w:pPr>
      <w:r w:rsidRPr="00507D62">
        <w:rPr>
          <w:rFonts w:ascii="Georgia" w:hAnsi="Georgia"/>
          <w:b/>
          <w:sz w:val="22"/>
          <w:szCs w:val="22"/>
        </w:rPr>
        <w:t xml:space="preserve">EDUCATION </w:t>
      </w:r>
      <w:r w:rsidRPr="00BA529F">
        <w:rPr>
          <w:b/>
          <w:sz w:val="22"/>
          <w:szCs w:val="22"/>
        </w:rPr>
        <w:t xml:space="preserve">       </w:t>
      </w:r>
      <w:r w:rsidR="00C30638">
        <w:rPr>
          <w:b/>
          <w:sz w:val="22"/>
          <w:szCs w:val="22"/>
        </w:rPr>
        <w:tab/>
      </w:r>
      <w:r w:rsidR="001E2B9F" w:rsidRPr="00507D62">
        <w:rPr>
          <w:rFonts w:ascii="Georgia" w:hAnsi="Georgia"/>
          <w:b/>
          <w:sz w:val="22"/>
          <w:szCs w:val="22"/>
        </w:rPr>
        <w:t>University of North Caroli</w:t>
      </w:r>
      <w:r w:rsidR="00363BA6" w:rsidRPr="00507D62">
        <w:rPr>
          <w:rFonts w:ascii="Georgia" w:hAnsi="Georgia"/>
          <w:b/>
          <w:sz w:val="22"/>
          <w:szCs w:val="22"/>
        </w:rPr>
        <w:t>na</w:t>
      </w:r>
      <w:r w:rsidR="00E0782B" w:rsidRPr="00507D62">
        <w:rPr>
          <w:rFonts w:ascii="Georgia" w:hAnsi="Georgia"/>
          <w:b/>
          <w:sz w:val="22"/>
          <w:szCs w:val="22"/>
        </w:rPr>
        <w:t xml:space="preserve"> </w:t>
      </w:r>
      <w:r w:rsidR="001E2B9F" w:rsidRPr="00507D62">
        <w:rPr>
          <w:rFonts w:ascii="Georgia" w:hAnsi="Georgia"/>
          <w:b/>
          <w:sz w:val="22"/>
          <w:szCs w:val="22"/>
        </w:rPr>
        <w:t>Wilmington</w:t>
      </w:r>
      <w:r w:rsidR="00253D50">
        <w:rPr>
          <w:rFonts w:ascii="Georgia" w:hAnsi="Georgia"/>
          <w:b/>
          <w:sz w:val="22"/>
          <w:szCs w:val="22"/>
        </w:rPr>
        <w:tab/>
      </w:r>
    </w:p>
    <w:p w14:paraId="7BD45DA7" w14:textId="77777777" w:rsidR="000259D0" w:rsidRDefault="00AE07A4" w:rsidP="003A5E58">
      <w:pPr>
        <w:spacing w:line="276" w:lineRule="auto"/>
        <w:ind w:left="1980"/>
        <w:jc w:val="both"/>
        <w:rPr>
          <w:rFonts w:ascii="Georgia" w:hAnsi="Georgia"/>
          <w:b/>
          <w:sz w:val="22"/>
          <w:szCs w:val="22"/>
        </w:rPr>
      </w:pPr>
      <w:r w:rsidRPr="00507D62">
        <w:rPr>
          <w:rFonts w:ascii="Georgia" w:hAnsi="Georgia"/>
          <w:b/>
          <w:sz w:val="22"/>
          <w:szCs w:val="22"/>
        </w:rPr>
        <w:t xml:space="preserve">Bachelor of Science, </w:t>
      </w:r>
      <w:r w:rsidR="00406330" w:rsidRPr="00507D62">
        <w:rPr>
          <w:rFonts w:ascii="Georgia" w:hAnsi="Georgia"/>
          <w:b/>
          <w:sz w:val="22"/>
          <w:szCs w:val="22"/>
        </w:rPr>
        <w:t>Computer Science</w:t>
      </w:r>
    </w:p>
    <w:p w14:paraId="63594134" w14:textId="42C34C84" w:rsidR="00363BA6" w:rsidRPr="00CC2830" w:rsidRDefault="00253D50" w:rsidP="00CC2830">
      <w:pPr>
        <w:spacing w:line="276" w:lineRule="auto"/>
        <w:ind w:left="1980"/>
        <w:jc w:val="both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September 2009 – December 2014</w:t>
      </w:r>
    </w:p>
    <w:p w14:paraId="7D8DF8F2" w14:textId="24F2A231" w:rsidR="009B2DB0" w:rsidRPr="00202BC3" w:rsidRDefault="00BF6127" w:rsidP="00BF6127">
      <w:pPr>
        <w:ind w:left="1440" w:hanging="1440"/>
        <w:rPr>
          <w:rFonts w:ascii="Times" w:hAnsi="Times"/>
          <w:sz w:val="20"/>
          <w:szCs w:val="20"/>
        </w:rPr>
      </w:pPr>
      <w:r>
        <w:rPr>
          <w:rFonts w:ascii="Georgia" w:hAnsi="Georgia"/>
          <w:b/>
          <w:sz w:val="22"/>
          <w:szCs w:val="22"/>
        </w:rPr>
        <w:t>SKILLS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 xml:space="preserve"> </w:t>
      </w:r>
      <w:r w:rsidR="00202BC3" w:rsidRPr="00BF6127">
        <w:rPr>
          <w:rFonts w:ascii="Georgia" w:hAnsi="Georgia"/>
          <w:sz w:val="22"/>
          <w:szCs w:val="22"/>
        </w:rPr>
        <w:t>C</w:t>
      </w:r>
      <w:r w:rsidR="009B2DB0">
        <w:rPr>
          <w:rFonts w:ascii="Georgia" w:hAnsi="Georgia"/>
          <w:sz w:val="22"/>
          <w:szCs w:val="22"/>
        </w:rPr>
        <w:t>o</w:t>
      </w:r>
      <w:r w:rsidR="00DB635A">
        <w:rPr>
          <w:rFonts w:ascii="Georgia" w:hAnsi="Georgia"/>
          <w:sz w:val="22"/>
          <w:szCs w:val="22"/>
        </w:rPr>
        <w:t>mputer networking/subnetting knowledge</w:t>
      </w:r>
    </w:p>
    <w:p w14:paraId="25F0D619" w14:textId="5E79B335" w:rsidR="004F7FA4" w:rsidRDefault="004F7FA4" w:rsidP="00BF6127">
      <w:pPr>
        <w:pStyle w:val="ListParagraph"/>
        <w:tabs>
          <w:tab w:val="left" w:pos="2250"/>
        </w:tabs>
        <w:spacing w:line="276" w:lineRule="auto"/>
        <w:ind w:left="225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Technical support of desktops, </w:t>
      </w:r>
      <w:r w:rsidR="008E275F">
        <w:rPr>
          <w:rFonts w:ascii="Georgia" w:hAnsi="Georgia"/>
          <w:sz w:val="22"/>
          <w:szCs w:val="22"/>
        </w:rPr>
        <w:t>printers,</w:t>
      </w:r>
      <w:r>
        <w:rPr>
          <w:rFonts w:ascii="Georgia" w:hAnsi="Georgia"/>
          <w:sz w:val="22"/>
          <w:szCs w:val="22"/>
        </w:rPr>
        <w:t xml:space="preserve"> </w:t>
      </w:r>
      <w:r w:rsidR="00202BC3">
        <w:rPr>
          <w:rFonts w:ascii="Georgia" w:hAnsi="Georgia"/>
          <w:sz w:val="22"/>
          <w:szCs w:val="22"/>
        </w:rPr>
        <w:t xml:space="preserve">storage, </w:t>
      </w:r>
      <w:r>
        <w:rPr>
          <w:rFonts w:ascii="Georgia" w:hAnsi="Georgia"/>
          <w:sz w:val="22"/>
          <w:szCs w:val="22"/>
        </w:rPr>
        <w:t>networking devices and related equipment</w:t>
      </w:r>
    </w:p>
    <w:p w14:paraId="48BEE1E6" w14:textId="161EA5BD" w:rsidR="00E85FA0" w:rsidRDefault="00202BC3" w:rsidP="00BF6127">
      <w:pPr>
        <w:pStyle w:val="ListParagraph"/>
        <w:tabs>
          <w:tab w:val="left" w:pos="2250"/>
        </w:tabs>
        <w:spacing w:line="276" w:lineRule="auto"/>
        <w:ind w:left="225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Ability to research unfamiliar problems</w:t>
      </w:r>
      <w:r w:rsidR="00DB635A">
        <w:rPr>
          <w:rFonts w:ascii="Georgia" w:hAnsi="Georgia"/>
          <w:sz w:val="22"/>
          <w:szCs w:val="22"/>
        </w:rPr>
        <w:t xml:space="preserve"> and enthusiasm for </w:t>
      </w:r>
      <w:r w:rsidR="00E85FA0">
        <w:rPr>
          <w:rFonts w:ascii="Georgia" w:hAnsi="Georgia"/>
          <w:sz w:val="22"/>
          <w:szCs w:val="22"/>
        </w:rPr>
        <w:t>applying new skills</w:t>
      </w:r>
    </w:p>
    <w:p w14:paraId="298EDDFE" w14:textId="30CAADE1" w:rsidR="00202BC3" w:rsidRPr="00BF6127" w:rsidRDefault="00BF6127" w:rsidP="00BF6127">
      <w:pPr>
        <w:tabs>
          <w:tab w:val="left" w:pos="2250"/>
        </w:tabs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202BC3" w:rsidRPr="00BF6127">
        <w:rPr>
          <w:rFonts w:ascii="Georgia" w:hAnsi="Georgia"/>
          <w:sz w:val="22"/>
          <w:szCs w:val="22"/>
        </w:rPr>
        <w:t>Customer service</w:t>
      </w:r>
    </w:p>
    <w:p w14:paraId="3E4CE4C4" w14:textId="77777777" w:rsidR="00AE07A4" w:rsidRPr="00BA529F" w:rsidRDefault="00AE07A4" w:rsidP="003A5E58">
      <w:pPr>
        <w:tabs>
          <w:tab w:val="right" w:pos="9360"/>
        </w:tabs>
        <w:spacing w:line="276" w:lineRule="auto"/>
        <w:ind w:left="2430" w:hanging="1980"/>
        <w:rPr>
          <w:b/>
          <w:sz w:val="22"/>
          <w:szCs w:val="22"/>
        </w:rPr>
      </w:pPr>
    </w:p>
    <w:p w14:paraId="75FB850D" w14:textId="5CF857E7" w:rsidR="009A475F" w:rsidRPr="00CC2830" w:rsidRDefault="000E5C1D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E</w:t>
      </w:r>
      <w:r w:rsidR="001E2B9F" w:rsidRPr="00507D62">
        <w:rPr>
          <w:rFonts w:ascii="Georgia" w:hAnsi="Georgia"/>
          <w:b/>
          <w:sz w:val="22"/>
          <w:szCs w:val="22"/>
        </w:rPr>
        <w:t>XPERIENCE</w:t>
      </w:r>
      <w:r w:rsidR="001E2B9F" w:rsidRPr="00BA529F">
        <w:rPr>
          <w:b/>
          <w:sz w:val="22"/>
          <w:szCs w:val="22"/>
        </w:rPr>
        <w:tab/>
      </w:r>
      <w:r w:rsidR="009A475F" w:rsidRPr="00CC2830">
        <w:rPr>
          <w:rFonts w:ascii="Georgia" w:hAnsi="Georgia"/>
          <w:b/>
          <w:sz w:val="22"/>
          <w:szCs w:val="22"/>
        </w:rPr>
        <w:t>Synology America Corp</w:t>
      </w:r>
      <w:r w:rsidR="009A475F" w:rsidRPr="00CC2830">
        <w:rPr>
          <w:rFonts w:ascii="Georgia" w:hAnsi="Georgia"/>
          <w:b/>
          <w:sz w:val="22"/>
          <w:szCs w:val="22"/>
        </w:rPr>
        <w:tab/>
        <w:t>Bellevue, WA</w:t>
      </w:r>
    </w:p>
    <w:p w14:paraId="433B8208" w14:textId="59E6FFE9" w:rsidR="009A475F" w:rsidRPr="00CC2830" w:rsidRDefault="009A475F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 w:rsidRPr="00CC2830">
        <w:rPr>
          <w:rFonts w:ascii="Georgia" w:hAnsi="Georgia"/>
          <w:b/>
          <w:sz w:val="22"/>
          <w:szCs w:val="22"/>
        </w:rPr>
        <w:tab/>
        <w:t>Tier 1 Technical Support</w:t>
      </w:r>
      <w:r w:rsidRPr="00CC2830">
        <w:rPr>
          <w:rFonts w:ascii="Georgia" w:hAnsi="Georgia"/>
          <w:b/>
          <w:sz w:val="22"/>
          <w:szCs w:val="22"/>
        </w:rPr>
        <w:tab/>
        <w:t xml:space="preserve">April 2016 – </w:t>
      </w:r>
      <w:r w:rsidR="0059142E">
        <w:rPr>
          <w:rFonts w:ascii="Georgia" w:hAnsi="Georgia"/>
          <w:b/>
          <w:sz w:val="22"/>
          <w:szCs w:val="22"/>
        </w:rPr>
        <w:t>May 2020</w:t>
      </w:r>
    </w:p>
    <w:p w14:paraId="709F9A66" w14:textId="4ED58F2D" w:rsidR="00CC2830" w:rsidRPr="00CC2830" w:rsidRDefault="00CC2830" w:rsidP="00CC2830">
      <w:pPr>
        <w:pStyle w:val="ListParagraph"/>
        <w:numPr>
          <w:ilvl w:val="0"/>
          <w:numId w:val="39"/>
        </w:numPr>
        <w:ind w:left="2250" w:hanging="270"/>
        <w:rPr>
          <w:rFonts w:ascii="Georgia" w:hAnsi="Georgia"/>
          <w:sz w:val="22"/>
          <w:szCs w:val="22"/>
        </w:rPr>
      </w:pPr>
      <w:r w:rsidRPr="00CC2830">
        <w:rPr>
          <w:rFonts w:ascii="Georgia" w:hAnsi="Georgia"/>
          <w:sz w:val="22"/>
          <w:szCs w:val="22"/>
          <w:shd w:val="clear" w:color="auto" w:fill="FFFFFF"/>
        </w:rPr>
        <w:t xml:space="preserve">Provided basic </w:t>
      </w:r>
      <w:r w:rsidR="00202BC3">
        <w:rPr>
          <w:rFonts w:ascii="Georgia" w:hAnsi="Georgia"/>
          <w:sz w:val="22"/>
          <w:szCs w:val="22"/>
          <w:shd w:val="clear" w:color="auto" w:fill="FFFFFF"/>
        </w:rPr>
        <w:t xml:space="preserve">to intermediate </w:t>
      </w:r>
      <w:r w:rsidRPr="00CC2830">
        <w:rPr>
          <w:rFonts w:ascii="Georgia" w:hAnsi="Georgia"/>
          <w:sz w:val="22"/>
          <w:szCs w:val="22"/>
          <w:shd w:val="clear" w:color="auto" w:fill="FFFFFF"/>
        </w:rPr>
        <w:t xml:space="preserve">troubleshooting support for </w:t>
      </w:r>
      <w:r w:rsidR="00EA6023">
        <w:rPr>
          <w:rFonts w:ascii="Georgia" w:hAnsi="Georgia"/>
          <w:sz w:val="22"/>
          <w:szCs w:val="22"/>
          <w:shd w:val="clear" w:color="auto" w:fill="FFFFFF"/>
        </w:rPr>
        <w:t xml:space="preserve">home, small-to-medium business (SMB) </w:t>
      </w:r>
      <w:r w:rsidRPr="00CC2830">
        <w:rPr>
          <w:rFonts w:ascii="Georgia" w:hAnsi="Georgia"/>
          <w:sz w:val="22"/>
          <w:szCs w:val="22"/>
          <w:shd w:val="clear" w:color="auto" w:fill="FFFFFF"/>
        </w:rPr>
        <w:t>end users via phone and email</w:t>
      </w:r>
    </w:p>
    <w:p w14:paraId="5865DFB0" w14:textId="77777777" w:rsidR="00CC2830" w:rsidRPr="00CC2830" w:rsidRDefault="00CC2830" w:rsidP="00CC2830">
      <w:pPr>
        <w:pStyle w:val="ListParagraph"/>
        <w:numPr>
          <w:ilvl w:val="0"/>
          <w:numId w:val="39"/>
        </w:numPr>
        <w:ind w:left="2250" w:hanging="270"/>
        <w:rPr>
          <w:rFonts w:ascii="Georgia" w:hAnsi="Georgia"/>
          <w:sz w:val="22"/>
          <w:szCs w:val="22"/>
        </w:rPr>
      </w:pPr>
      <w:r w:rsidRPr="00CC2830">
        <w:rPr>
          <w:rFonts w:ascii="Georgia" w:hAnsi="Georgia"/>
          <w:sz w:val="22"/>
          <w:szCs w:val="22"/>
          <w:shd w:val="clear" w:color="auto" w:fill="FFFFFF"/>
        </w:rPr>
        <w:t>Assessed pre-sales customer needs to recommend products and solutions</w:t>
      </w:r>
    </w:p>
    <w:p w14:paraId="78BD9121" w14:textId="00A8BC71" w:rsidR="009A475F" w:rsidRPr="009A475F" w:rsidRDefault="009A475F" w:rsidP="00CC2830">
      <w:pPr>
        <w:pStyle w:val="ListParagraph"/>
        <w:tabs>
          <w:tab w:val="left" w:pos="1980"/>
          <w:tab w:val="right" w:pos="9360"/>
        </w:tabs>
        <w:spacing w:line="276" w:lineRule="auto"/>
        <w:ind w:left="2705"/>
        <w:rPr>
          <w:b/>
          <w:sz w:val="22"/>
          <w:szCs w:val="22"/>
        </w:rPr>
      </w:pPr>
    </w:p>
    <w:p w14:paraId="55486774" w14:textId="330EF143" w:rsidR="00C868E3" w:rsidRPr="005702B3" w:rsidRDefault="009A475F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5702B3" w:rsidRPr="005702B3">
        <w:rPr>
          <w:rFonts w:ascii="Georgia" w:hAnsi="Georgia"/>
          <w:b/>
          <w:sz w:val="22"/>
          <w:szCs w:val="22"/>
        </w:rPr>
        <w:t>The Home Depot</w:t>
      </w:r>
      <w:r w:rsidR="005702B3" w:rsidRPr="005702B3">
        <w:rPr>
          <w:rFonts w:ascii="Georgia" w:hAnsi="Georgia"/>
          <w:b/>
          <w:sz w:val="22"/>
          <w:szCs w:val="22"/>
        </w:rPr>
        <w:tab/>
        <w:t>Seattle, WA</w:t>
      </w:r>
    </w:p>
    <w:p w14:paraId="3B4C9DBF" w14:textId="54FC93C3" w:rsidR="005702B3" w:rsidRDefault="005702B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  <w:t>Appliance Sales Associate</w:t>
      </w:r>
      <w:r>
        <w:rPr>
          <w:rFonts w:ascii="Georgia" w:hAnsi="Georgia"/>
          <w:b/>
          <w:sz w:val="22"/>
          <w:szCs w:val="22"/>
        </w:rPr>
        <w:tab/>
        <w:t xml:space="preserve">January 2016 – </w:t>
      </w:r>
      <w:r w:rsidR="009A475F">
        <w:rPr>
          <w:rFonts w:ascii="Georgia" w:hAnsi="Georgia"/>
          <w:b/>
          <w:sz w:val="22"/>
          <w:szCs w:val="22"/>
        </w:rPr>
        <w:t>April 2016</w:t>
      </w:r>
    </w:p>
    <w:p w14:paraId="619D2EB7" w14:textId="5D36ED07" w:rsidR="005702B3" w:rsidRPr="00202BC3" w:rsidRDefault="005702B3" w:rsidP="005702B3">
      <w:pPr>
        <w:pStyle w:val="ListParagraph"/>
        <w:numPr>
          <w:ilvl w:val="0"/>
          <w:numId w:val="38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 w:rsidRPr="00202BC3">
        <w:rPr>
          <w:rFonts w:ascii="Georgia" w:hAnsi="Georgia"/>
          <w:sz w:val="22"/>
          <w:szCs w:val="22"/>
        </w:rPr>
        <w:t>Identified customer needs and budgets for appliances</w:t>
      </w:r>
      <w:r w:rsidR="0050742E" w:rsidRPr="00202BC3">
        <w:rPr>
          <w:rFonts w:ascii="Georgia" w:hAnsi="Georgia"/>
          <w:sz w:val="22"/>
          <w:szCs w:val="22"/>
        </w:rPr>
        <w:t xml:space="preserve"> and appliance parts</w:t>
      </w:r>
    </w:p>
    <w:p w14:paraId="1E96CCD3" w14:textId="0D36F204" w:rsidR="005702B3" w:rsidRPr="00202BC3" w:rsidRDefault="005702B3" w:rsidP="005702B3">
      <w:pPr>
        <w:pStyle w:val="ListParagraph"/>
        <w:numPr>
          <w:ilvl w:val="0"/>
          <w:numId w:val="38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 w:rsidRPr="00202BC3">
        <w:rPr>
          <w:rFonts w:ascii="Georgia" w:hAnsi="Georgia"/>
          <w:sz w:val="22"/>
          <w:szCs w:val="22"/>
        </w:rPr>
        <w:t>Assisted customers in resolving appliance delivery issues in person and on the phone</w:t>
      </w:r>
    </w:p>
    <w:p w14:paraId="0372906F" w14:textId="77777777" w:rsidR="005702B3" w:rsidRPr="005702B3" w:rsidRDefault="005702B3" w:rsidP="005702B3">
      <w:pPr>
        <w:tabs>
          <w:tab w:val="right" w:pos="9360"/>
        </w:tabs>
        <w:spacing w:line="276" w:lineRule="auto"/>
        <w:rPr>
          <w:sz w:val="22"/>
          <w:szCs w:val="22"/>
        </w:rPr>
      </w:pPr>
    </w:p>
    <w:p w14:paraId="72EA0151" w14:textId="36A847C7" w:rsidR="00C868E3" w:rsidRDefault="00C868E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r>
        <w:rPr>
          <w:rFonts w:ascii="Georgia" w:hAnsi="Georgia"/>
          <w:b/>
          <w:sz w:val="22"/>
          <w:szCs w:val="22"/>
        </w:rPr>
        <w:t>Redapt</w:t>
      </w:r>
      <w:proofErr w:type="spellEnd"/>
      <w:r>
        <w:rPr>
          <w:rFonts w:ascii="Georgia" w:hAnsi="Georgia"/>
          <w:b/>
          <w:sz w:val="22"/>
          <w:szCs w:val="22"/>
        </w:rPr>
        <w:t>, Inc.</w:t>
      </w:r>
      <w:r>
        <w:rPr>
          <w:rFonts w:ascii="Georgia" w:hAnsi="Georgia"/>
          <w:b/>
          <w:sz w:val="22"/>
          <w:szCs w:val="22"/>
        </w:rPr>
        <w:tab/>
        <w:t>Redmond, WA</w:t>
      </w:r>
    </w:p>
    <w:p w14:paraId="05569AF8" w14:textId="7BE98CB3" w:rsidR="00C868E3" w:rsidRDefault="00C868E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  <w:t>Server Technician</w:t>
      </w:r>
      <w:r>
        <w:rPr>
          <w:rFonts w:ascii="Georgia" w:hAnsi="Georgia"/>
          <w:b/>
          <w:sz w:val="22"/>
          <w:szCs w:val="22"/>
        </w:rPr>
        <w:tab/>
        <w:t xml:space="preserve">October 2015 – </w:t>
      </w:r>
      <w:r w:rsidR="00CC2830">
        <w:rPr>
          <w:rFonts w:ascii="Georgia" w:hAnsi="Georgia"/>
          <w:b/>
          <w:sz w:val="22"/>
          <w:szCs w:val="22"/>
        </w:rPr>
        <w:t>January 2016</w:t>
      </w:r>
    </w:p>
    <w:p w14:paraId="4EC98F43" w14:textId="6DF4B13C" w:rsidR="00C868E3" w:rsidRPr="00DE22BC" w:rsidRDefault="00642960" w:rsidP="00C868E3">
      <w:pPr>
        <w:pStyle w:val="ListParagraph"/>
        <w:numPr>
          <w:ilvl w:val="0"/>
          <w:numId w:val="36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Assembled, cabled and tested rack server builds</w:t>
      </w:r>
    </w:p>
    <w:p w14:paraId="19284C49" w14:textId="2AF9FCF4" w:rsidR="00C868E3" w:rsidRPr="00642960" w:rsidRDefault="00C868E3" w:rsidP="00C868E3">
      <w:pPr>
        <w:pStyle w:val="ListParagraph"/>
        <w:numPr>
          <w:ilvl w:val="0"/>
          <w:numId w:val="36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Diagnosed and replaced faulty hardware components in servers</w:t>
      </w:r>
    </w:p>
    <w:p w14:paraId="514849B5" w14:textId="77777777" w:rsidR="00642960" w:rsidRDefault="00642960" w:rsidP="00642960">
      <w:pPr>
        <w:tabs>
          <w:tab w:val="right" w:pos="9360"/>
        </w:tabs>
        <w:spacing w:line="276" w:lineRule="auto"/>
        <w:ind w:firstLine="1980"/>
        <w:rPr>
          <w:rFonts w:ascii="Georgia" w:hAnsi="Georgia"/>
          <w:b/>
          <w:sz w:val="22"/>
          <w:szCs w:val="22"/>
        </w:rPr>
      </w:pPr>
    </w:p>
    <w:p w14:paraId="5F40471A" w14:textId="408F1BF3" w:rsidR="00642960" w:rsidRDefault="00642960" w:rsidP="00642960">
      <w:pPr>
        <w:tabs>
          <w:tab w:val="right" w:pos="9360"/>
        </w:tabs>
        <w:spacing w:line="276" w:lineRule="auto"/>
        <w:ind w:firstLine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The Home Depot</w:t>
      </w:r>
      <w:r>
        <w:rPr>
          <w:rFonts w:ascii="Georgia" w:hAnsi="Georgia"/>
          <w:b/>
          <w:sz w:val="22"/>
          <w:szCs w:val="22"/>
        </w:rPr>
        <w:tab/>
        <w:t>Seattle, WA</w:t>
      </w:r>
    </w:p>
    <w:p w14:paraId="7D4E513A" w14:textId="0927C3D0" w:rsidR="00642960" w:rsidRDefault="00642960" w:rsidP="00642960">
      <w:pPr>
        <w:tabs>
          <w:tab w:val="right" w:pos="9360"/>
        </w:tabs>
        <w:spacing w:line="276" w:lineRule="auto"/>
        <w:ind w:firstLine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Lumber Associate</w:t>
      </w:r>
      <w:r>
        <w:rPr>
          <w:rFonts w:ascii="Georgia" w:hAnsi="Georgia"/>
          <w:b/>
          <w:sz w:val="22"/>
          <w:szCs w:val="22"/>
        </w:rPr>
        <w:tab/>
        <w:t xml:space="preserve">June 2015 – </w:t>
      </w:r>
      <w:r w:rsidR="00CC2830">
        <w:rPr>
          <w:rFonts w:ascii="Georgia" w:hAnsi="Georgia"/>
          <w:b/>
          <w:sz w:val="22"/>
          <w:szCs w:val="22"/>
        </w:rPr>
        <w:t>October</w:t>
      </w:r>
      <w:r>
        <w:rPr>
          <w:rFonts w:ascii="Georgia" w:hAnsi="Georgia"/>
          <w:b/>
          <w:sz w:val="22"/>
          <w:szCs w:val="22"/>
        </w:rPr>
        <w:t xml:space="preserve"> 2015</w:t>
      </w:r>
    </w:p>
    <w:p w14:paraId="5A5B7D19" w14:textId="4BD4E97C" w:rsidR="00642960" w:rsidRPr="00642960" w:rsidRDefault="00642960" w:rsidP="00642960">
      <w:pPr>
        <w:pStyle w:val="ListParagraph"/>
        <w:numPr>
          <w:ilvl w:val="0"/>
          <w:numId w:val="37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Recommended building material products based on customer</w:t>
      </w:r>
      <w:r w:rsidR="0046266E">
        <w:rPr>
          <w:rFonts w:ascii="Georgia" w:hAnsi="Georgia"/>
          <w:sz w:val="22"/>
          <w:szCs w:val="22"/>
        </w:rPr>
        <w:t>s’</w:t>
      </w:r>
      <w:r>
        <w:rPr>
          <w:rFonts w:ascii="Georgia" w:hAnsi="Georgia"/>
          <w:sz w:val="22"/>
          <w:szCs w:val="22"/>
        </w:rPr>
        <w:t xml:space="preserve"> needs</w:t>
      </w:r>
    </w:p>
    <w:p w14:paraId="7C408F34" w14:textId="77777777" w:rsidR="0046266E" w:rsidRPr="0046266E" w:rsidRDefault="00642960" w:rsidP="00642960">
      <w:pPr>
        <w:pStyle w:val="ListParagraph"/>
        <w:numPr>
          <w:ilvl w:val="0"/>
          <w:numId w:val="37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Operated saws to cut lumber and sheet products to </w:t>
      </w:r>
      <w:r w:rsidR="0046266E">
        <w:rPr>
          <w:rFonts w:ascii="Georgia" w:hAnsi="Georgia"/>
          <w:sz w:val="22"/>
          <w:szCs w:val="22"/>
        </w:rPr>
        <w:t>customer specifications</w:t>
      </w:r>
    </w:p>
    <w:p w14:paraId="5D40984B" w14:textId="420E19E1" w:rsidR="00642960" w:rsidRPr="00642960" w:rsidRDefault="0046266E" w:rsidP="00642960">
      <w:pPr>
        <w:pStyle w:val="ListParagraph"/>
        <w:numPr>
          <w:ilvl w:val="0"/>
          <w:numId w:val="37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Kept store aisles</w:t>
      </w:r>
      <w:r w:rsidR="0064296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clean and safe</w:t>
      </w:r>
    </w:p>
    <w:p w14:paraId="59E34AE3" w14:textId="77777777" w:rsidR="00C868E3" w:rsidRDefault="00C868E3" w:rsidP="00C868E3">
      <w:pPr>
        <w:tabs>
          <w:tab w:val="right" w:pos="9360"/>
        </w:tabs>
        <w:spacing w:line="276" w:lineRule="auto"/>
        <w:rPr>
          <w:b/>
          <w:sz w:val="22"/>
          <w:szCs w:val="22"/>
        </w:rPr>
      </w:pPr>
    </w:p>
    <w:p w14:paraId="38541498" w14:textId="695DD8C1" w:rsidR="000F0746" w:rsidRDefault="00C868E3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0F0746">
        <w:rPr>
          <w:rFonts w:ascii="Georgia" w:hAnsi="Georgia"/>
          <w:b/>
          <w:sz w:val="22"/>
          <w:szCs w:val="22"/>
        </w:rPr>
        <w:t>Robert Half Technology</w:t>
      </w:r>
      <w:r w:rsidR="000F0746">
        <w:rPr>
          <w:rFonts w:ascii="Georgia" w:hAnsi="Georgia"/>
          <w:b/>
          <w:sz w:val="22"/>
          <w:szCs w:val="22"/>
        </w:rPr>
        <w:tab/>
        <w:t>Seattle, WA</w:t>
      </w:r>
    </w:p>
    <w:p w14:paraId="0CA6E1FD" w14:textId="1260465A" w:rsidR="000F0746" w:rsidRDefault="000F0746" w:rsidP="000F0746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r w:rsidR="005702B3">
        <w:rPr>
          <w:rFonts w:ascii="Georgia" w:hAnsi="Georgia"/>
          <w:b/>
          <w:sz w:val="22"/>
          <w:szCs w:val="22"/>
        </w:rPr>
        <w:t>Desktop</w:t>
      </w:r>
      <w:r>
        <w:rPr>
          <w:rFonts w:ascii="Georgia" w:hAnsi="Georgia"/>
          <w:b/>
          <w:sz w:val="22"/>
          <w:szCs w:val="22"/>
        </w:rPr>
        <w:t xml:space="preserve"> Support</w:t>
      </w:r>
      <w:r w:rsidR="005702B3">
        <w:rPr>
          <w:rFonts w:ascii="Georgia" w:hAnsi="Georgia"/>
          <w:b/>
          <w:sz w:val="22"/>
          <w:szCs w:val="22"/>
        </w:rPr>
        <w:t xml:space="preserve"> Tech</w:t>
      </w:r>
      <w:r>
        <w:rPr>
          <w:rFonts w:ascii="Georgia" w:hAnsi="Georgia"/>
          <w:b/>
          <w:sz w:val="22"/>
          <w:szCs w:val="22"/>
        </w:rPr>
        <w:tab/>
      </w:r>
      <w:r w:rsidR="00CC2830">
        <w:rPr>
          <w:rFonts w:ascii="Georgia" w:hAnsi="Georgia"/>
          <w:b/>
          <w:sz w:val="22"/>
          <w:szCs w:val="22"/>
        </w:rPr>
        <w:t>January</w:t>
      </w:r>
      <w:r>
        <w:rPr>
          <w:rFonts w:ascii="Georgia" w:hAnsi="Georgia"/>
          <w:b/>
          <w:sz w:val="22"/>
          <w:szCs w:val="22"/>
        </w:rPr>
        <w:t xml:space="preserve"> 2015 – </w:t>
      </w:r>
      <w:r w:rsidR="00CC2830">
        <w:rPr>
          <w:rFonts w:ascii="Georgia" w:hAnsi="Georgia"/>
          <w:b/>
          <w:sz w:val="22"/>
          <w:szCs w:val="22"/>
        </w:rPr>
        <w:t>June</w:t>
      </w:r>
      <w:r w:rsidR="00C868E3">
        <w:rPr>
          <w:rFonts w:ascii="Georgia" w:hAnsi="Georgia"/>
          <w:b/>
          <w:sz w:val="22"/>
          <w:szCs w:val="22"/>
        </w:rPr>
        <w:t xml:space="preserve"> 2015</w:t>
      </w:r>
    </w:p>
    <w:p w14:paraId="624F8216" w14:textId="75800AD5" w:rsidR="000F0746" w:rsidRPr="00DF7E61" w:rsidRDefault="00DF7E61" w:rsidP="00DF7E61">
      <w:pPr>
        <w:pStyle w:val="ListParagraph"/>
        <w:numPr>
          <w:ilvl w:val="0"/>
          <w:numId w:val="34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Laptop/desktop t</w:t>
      </w:r>
      <w:r w:rsidR="000F0746">
        <w:rPr>
          <w:rFonts w:ascii="Georgia" w:hAnsi="Georgia"/>
          <w:sz w:val="22"/>
          <w:szCs w:val="22"/>
        </w:rPr>
        <w:t>ech support for Seattle Public School district</w:t>
      </w:r>
    </w:p>
    <w:p w14:paraId="549C5CBC" w14:textId="6EB57867" w:rsidR="000F0746" w:rsidRDefault="000F0746" w:rsidP="000F0746">
      <w:pPr>
        <w:pStyle w:val="ListParagraph"/>
        <w:numPr>
          <w:ilvl w:val="0"/>
          <w:numId w:val="34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Diagnosed and solved various browser-based issues</w:t>
      </w:r>
    </w:p>
    <w:p w14:paraId="0D9E8698" w14:textId="46F963EE" w:rsidR="000F0746" w:rsidRPr="000F0746" w:rsidRDefault="00350E50" w:rsidP="000F0746">
      <w:pPr>
        <w:pStyle w:val="ListParagraph"/>
        <w:numPr>
          <w:ilvl w:val="0"/>
          <w:numId w:val="34"/>
        </w:numPr>
        <w:tabs>
          <w:tab w:val="right" w:pos="9360"/>
        </w:tabs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Ensured that laptops were</w:t>
      </w:r>
      <w:r w:rsidR="005554DC">
        <w:rPr>
          <w:rFonts w:ascii="Georgia" w:hAnsi="Georgia"/>
          <w:sz w:val="22"/>
          <w:szCs w:val="22"/>
        </w:rPr>
        <w:t xml:space="preserve"> correctly and fully</w:t>
      </w:r>
      <w:r w:rsidR="00E12EA9">
        <w:rPr>
          <w:rFonts w:ascii="Georgia" w:hAnsi="Georgia"/>
          <w:sz w:val="22"/>
          <w:szCs w:val="22"/>
        </w:rPr>
        <w:t xml:space="preserve"> </w:t>
      </w:r>
      <w:r w:rsidR="008B56F6">
        <w:rPr>
          <w:rFonts w:ascii="Georgia" w:hAnsi="Georgia"/>
          <w:sz w:val="22"/>
          <w:szCs w:val="22"/>
        </w:rPr>
        <w:t>charged for</w:t>
      </w:r>
      <w:r w:rsidR="005554DC">
        <w:rPr>
          <w:rFonts w:ascii="Georgia" w:hAnsi="Georgia"/>
          <w:sz w:val="22"/>
          <w:szCs w:val="22"/>
        </w:rPr>
        <w:t xml:space="preserve"> student use</w:t>
      </w:r>
    </w:p>
    <w:p w14:paraId="383AD857" w14:textId="77777777" w:rsidR="000F0746" w:rsidRDefault="000F0746" w:rsidP="003A5E58">
      <w:pPr>
        <w:tabs>
          <w:tab w:val="right" w:pos="9360"/>
        </w:tabs>
        <w:spacing w:line="276" w:lineRule="auto"/>
        <w:ind w:left="1980" w:hanging="1980"/>
        <w:rPr>
          <w:b/>
          <w:sz w:val="22"/>
          <w:szCs w:val="22"/>
        </w:rPr>
      </w:pPr>
    </w:p>
    <w:p w14:paraId="26F10148" w14:textId="07791D68" w:rsidR="00D1529F" w:rsidRDefault="000F0746" w:rsidP="003A5E58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D1529F">
        <w:rPr>
          <w:rFonts w:ascii="Georgia" w:hAnsi="Georgia"/>
          <w:b/>
          <w:sz w:val="22"/>
          <w:szCs w:val="22"/>
        </w:rPr>
        <w:t>University of North Carolina Wilmington</w:t>
      </w:r>
      <w:r w:rsidR="00D1529F">
        <w:rPr>
          <w:rFonts w:ascii="Georgia" w:hAnsi="Georgia"/>
          <w:b/>
          <w:sz w:val="22"/>
          <w:szCs w:val="22"/>
        </w:rPr>
        <w:tab/>
      </w:r>
      <w:proofErr w:type="spellStart"/>
      <w:r w:rsidR="00D1529F">
        <w:rPr>
          <w:rFonts w:ascii="Georgia" w:hAnsi="Georgia"/>
          <w:b/>
          <w:sz w:val="22"/>
          <w:szCs w:val="22"/>
        </w:rPr>
        <w:t>Wilmington</w:t>
      </w:r>
      <w:proofErr w:type="spellEnd"/>
      <w:r w:rsidR="00D1529F">
        <w:rPr>
          <w:rFonts w:ascii="Georgia" w:hAnsi="Georgia"/>
          <w:b/>
          <w:sz w:val="22"/>
          <w:szCs w:val="22"/>
        </w:rPr>
        <w:t>, NC</w:t>
      </w:r>
    </w:p>
    <w:p w14:paraId="06CAE4FA" w14:textId="131862DB" w:rsidR="00D1529F" w:rsidRDefault="00D1529F" w:rsidP="003A5E58">
      <w:pPr>
        <w:tabs>
          <w:tab w:val="right" w:pos="9360"/>
        </w:tabs>
        <w:spacing w:line="276" w:lineRule="auto"/>
        <w:ind w:left="1980" w:hanging="198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r w:rsidR="007F1718">
        <w:rPr>
          <w:rFonts w:ascii="Georgia" w:hAnsi="Georgia"/>
          <w:b/>
          <w:sz w:val="22"/>
          <w:szCs w:val="22"/>
        </w:rPr>
        <w:t>Web developer</w:t>
      </w:r>
      <w:r w:rsidR="00C93700">
        <w:rPr>
          <w:rFonts w:ascii="Georgia" w:hAnsi="Georgia"/>
          <w:b/>
          <w:sz w:val="22"/>
          <w:szCs w:val="22"/>
        </w:rPr>
        <w:tab/>
        <w:t xml:space="preserve">January 2014 – </w:t>
      </w:r>
      <w:r w:rsidR="00CC2830">
        <w:rPr>
          <w:rFonts w:ascii="Georgia" w:hAnsi="Georgia"/>
          <w:b/>
          <w:sz w:val="22"/>
          <w:szCs w:val="22"/>
        </w:rPr>
        <w:t>October</w:t>
      </w:r>
      <w:r>
        <w:rPr>
          <w:rFonts w:ascii="Georgia" w:hAnsi="Georgia"/>
          <w:b/>
          <w:sz w:val="22"/>
          <w:szCs w:val="22"/>
        </w:rPr>
        <w:t xml:space="preserve"> 2014</w:t>
      </w:r>
    </w:p>
    <w:p w14:paraId="059B4CC0" w14:textId="5555A466" w:rsidR="00C93700" w:rsidRDefault="00E86480" w:rsidP="00DB4860">
      <w:pPr>
        <w:numPr>
          <w:ilvl w:val="0"/>
          <w:numId w:val="28"/>
        </w:numPr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Wrote</w:t>
      </w:r>
      <w:r w:rsidR="00C93700">
        <w:rPr>
          <w:rFonts w:ascii="Georgia" w:hAnsi="Georgia"/>
          <w:sz w:val="22"/>
          <w:szCs w:val="22"/>
        </w:rPr>
        <w:t xml:space="preserve"> HTML to update page information</w:t>
      </w:r>
    </w:p>
    <w:p w14:paraId="29F84E5E" w14:textId="4A1218A2" w:rsidR="00B036BA" w:rsidRPr="00202BC3" w:rsidRDefault="00E86480" w:rsidP="00202BC3">
      <w:pPr>
        <w:numPr>
          <w:ilvl w:val="0"/>
          <w:numId w:val="28"/>
        </w:numPr>
        <w:spacing w:line="276" w:lineRule="auto"/>
        <w:ind w:left="2250" w:hanging="27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Edited</w:t>
      </w:r>
      <w:r w:rsidR="00C93700">
        <w:rPr>
          <w:rFonts w:ascii="Georgia" w:hAnsi="Georgia"/>
          <w:sz w:val="22"/>
          <w:szCs w:val="22"/>
        </w:rPr>
        <w:t xml:space="preserve"> CSS to resolve site design issues</w:t>
      </w:r>
      <w:r w:rsidR="00A05C8A">
        <w:rPr>
          <w:rFonts w:ascii="Georgia" w:hAnsi="Georgia"/>
          <w:sz w:val="22"/>
          <w:szCs w:val="22"/>
        </w:rPr>
        <w:t xml:space="preserve"> and inconsistencies</w:t>
      </w:r>
    </w:p>
    <w:sectPr w:rsidR="00B036BA" w:rsidRPr="00202BC3" w:rsidSect="00FB1A6B">
      <w:footerReference w:type="default" r:id="rId7"/>
      <w:pgSz w:w="12240" w:h="15840" w:code="1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6C1B5" w14:textId="77777777" w:rsidR="009A24B2" w:rsidRDefault="009A24B2">
      <w:r>
        <w:separator/>
      </w:r>
    </w:p>
  </w:endnote>
  <w:endnote w:type="continuationSeparator" w:id="0">
    <w:p w14:paraId="5ED8028B" w14:textId="77777777" w:rsidR="009A24B2" w:rsidRDefault="009A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C85BA" w14:textId="77777777" w:rsidR="00202BC3" w:rsidRPr="00704D88" w:rsidRDefault="00202BC3" w:rsidP="00704D88">
    <w:pPr>
      <w:pStyle w:val="Footer"/>
      <w:jc w:val="center"/>
      <w:rPr>
        <w:spacing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1D04" w14:textId="77777777" w:rsidR="009A24B2" w:rsidRDefault="009A24B2">
      <w:r>
        <w:separator/>
      </w:r>
    </w:p>
  </w:footnote>
  <w:footnote w:type="continuationSeparator" w:id="0">
    <w:p w14:paraId="20D9B814" w14:textId="77777777" w:rsidR="009A24B2" w:rsidRDefault="009A2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640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63ED7"/>
    <w:multiLevelType w:val="hybridMultilevel"/>
    <w:tmpl w:val="020E3EC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F2F3434"/>
    <w:multiLevelType w:val="hybridMultilevel"/>
    <w:tmpl w:val="EDEC3BB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0F740C80"/>
    <w:multiLevelType w:val="hybridMultilevel"/>
    <w:tmpl w:val="71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82F74"/>
    <w:multiLevelType w:val="hybridMultilevel"/>
    <w:tmpl w:val="5D526FF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0E37A79"/>
    <w:multiLevelType w:val="hybridMultilevel"/>
    <w:tmpl w:val="72C0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42BE9"/>
    <w:multiLevelType w:val="hybridMultilevel"/>
    <w:tmpl w:val="9BBA9AC6"/>
    <w:lvl w:ilvl="0" w:tplc="44B068B0">
      <w:start w:val="1"/>
      <w:numFmt w:val="none"/>
      <w:lvlText w:val=""/>
      <w:legacy w:legacy="1" w:legacySpace="360" w:legacyIndent="360"/>
      <w:lvlJc w:val="left"/>
      <w:pPr>
        <w:ind w:left="25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CB63447"/>
    <w:multiLevelType w:val="hybridMultilevel"/>
    <w:tmpl w:val="A4DAC66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F693DC8"/>
    <w:multiLevelType w:val="hybridMultilevel"/>
    <w:tmpl w:val="AF22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A7144"/>
    <w:multiLevelType w:val="hybridMultilevel"/>
    <w:tmpl w:val="247E3AA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23AF3922"/>
    <w:multiLevelType w:val="hybridMultilevel"/>
    <w:tmpl w:val="39CCC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C214C"/>
    <w:multiLevelType w:val="hybridMultilevel"/>
    <w:tmpl w:val="25F0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D0647"/>
    <w:multiLevelType w:val="hybridMultilevel"/>
    <w:tmpl w:val="EA62790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 w15:restartNumberingAfterBreak="0">
    <w:nsid w:val="32423943"/>
    <w:multiLevelType w:val="hybridMultilevel"/>
    <w:tmpl w:val="18A84B6E"/>
    <w:lvl w:ilvl="0" w:tplc="44B068B0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4" w15:restartNumberingAfterBreak="0">
    <w:nsid w:val="34B94B96"/>
    <w:multiLevelType w:val="hybridMultilevel"/>
    <w:tmpl w:val="FB2EC00C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5" w15:restartNumberingAfterBreak="0">
    <w:nsid w:val="3DC74118"/>
    <w:multiLevelType w:val="hybridMultilevel"/>
    <w:tmpl w:val="EFAA045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DC74DFA"/>
    <w:multiLevelType w:val="multilevel"/>
    <w:tmpl w:val="8BDACAFA"/>
    <w:lvl w:ilvl="0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1580167"/>
    <w:multiLevelType w:val="hybridMultilevel"/>
    <w:tmpl w:val="05E0D0D0"/>
    <w:lvl w:ilvl="0" w:tplc="44B068B0">
      <w:start w:val="1"/>
      <w:numFmt w:val="none"/>
      <w:lvlText w:val=""/>
      <w:legacy w:legacy="1" w:legacySpace="360" w:legacyIndent="360"/>
      <w:lvlJc w:val="left"/>
      <w:pPr>
        <w:ind w:left="28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1EB2279"/>
    <w:multiLevelType w:val="hybridMultilevel"/>
    <w:tmpl w:val="60A4051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F619C6"/>
    <w:multiLevelType w:val="hybridMultilevel"/>
    <w:tmpl w:val="CCAEE18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3833EE1"/>
    <w:multiLevelType w:val="hybridMultilevel"/>
    <w:tmpl w:val="F6B8AE5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1" w15:restartNumberingAfterBreak="0">
    <w:nsid w:val="43EF6AD5"/>
    <w:multiLevelType w:val="hybridMultilevel"/>
    <w:tmpl w:val="263C45C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70F4EBF"/>
    <w:multiLevelType w:val="hybridMultilevel"/>
    <w:tmpl w:val="C3A877EC"/>
    <w:lvl w:ilvl="0" w:tplc="E3FE321C">
      <w:start w:val="1234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23" w15:restartNumberingAfterBreak="0">
    <w:nsid w:val="47FE3215"/>
    <w:multiLevelType w:val="hybridMultilevel"/>
    <w:tmpl w:val="34CA77A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49410BCF"/>
    <w:multiLevelType w:val="hybridMultilevel"/>
    <w:tmpl w:val="6842248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8D71B8"/>
    <w:multiLevelType w:val="hybridMultilevel"/>
    <w:tmpl w:val="BCA23A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1086ABD"/>
    <w:multiLevelType w:val="hybridMultilevel"/>
    <w:tmpl w:val="5DA05AF8"/>
    <w:lvl w:ilvl="0" w:tplc="04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27" w15:restartNumberingAfterBreak="0">
    <w:nsid w:val="5BF33281"/>
    <w:multiLevelType w:val="hybridMultilevel"/>
    <w:tmpl w:val="6632E22C"/>
    <w:lvl w:ilvl="0" w:tplc="19A88504">
      <w:start w:val="1"/>
      <w:numFmt w:val="bullet"/>
      <w:lvlText w:val="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2800C75"/>
    <w:multiLevelType w:val="hybridMultilevel"/>
    <w:tmpl w:val="C450CE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4B068B0">
      <w:start w:val="1"/>
      <w:numFmt w:val="none"/>
      <w:lvlText w:val=""/>
      <w:legacy w:legacy="1" w:legacySpace="360" w:legacyIndent="360"/>
      <w:lvlJc w:val="left"/>
      <w:pPr>
        <w:ind w:left="324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8267A7"/>
    <w:multiLevelType w:val="hybridMultilevel"/>
    <w:tmpl w:val="6BAC19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A15841"/>
    <w:multiLevelType w:val="hybridMultilevel"/>
    <w:tmpl w:val="ED6864B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65343E78"/>
    <w:multiLevelType w:val="hybridMultilevel"/>
    <w:tmpl w:val="6658DDC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6A52417"/>
    <w:multiLevelType w:val="hybridMultilevel"/>
    <w:tmpl w:val="88103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B3DB9"/>
    <w:multiLevelType w:val="hybridMultilevel"/>
    <w:tmpl w:val="2ACEABA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4" w15:restartNumberingAfterBreak="0">
    <w:nsid w:val="6E0E63AA"/>
    <w:multiLevelType w:val="hybridMultilevel"/>
    <w:tmpl w:val="8BDACAFA"/>
    <w:lvl w:ilvl="0" w:tplc="19A88504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54C31EA"/>
    <w:multiLevelType w:val="hybridMultilevel"/>
    <w:tmpl w:val="35B01D1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6" w15:restartNumberingAfterBreak="0">
    <w:nsid w:val="7C144CA1"/>
    <w:multiLevelType w:val="hybridMultilevel"/>
    <w:tmpl w:val="FBE29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7352F"/>
    <w:multiLevelType w:val="multilevel"/>
    <w:tmpl w:val="6632E22C"/>
    <w:lvl w:ilvl="0">
      <w:start w:val="1"/>
      <w:numFmt w:val="bullet"/>
      <w:lvlText w:val="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21"/>
  </w:num>
  <w:num w:numId="5">
    <w:abstractNumId w:val="18"/>
  </w:num>
  <w:num w:numId="6">
    <w:abstractNumId w:val="24"/>
  </w:num>
  <w:num w:numId="7">
    <w:abstractNumId w:val="19"/>
  </w:num>
  <w:num w:numId="8">
    <w:abstractNumId w:val="25"/>
  </w:num>
  <w:num w:numId="9">
    <w:abstractNumId w:val="28"/>
  </w:num>
  <w:num w:numId="10">
    <w:abstractNumId w:val="32"/>
  </w:num>
  <w:num w:numId="11">
    <w:abstractNumId w:val="36"/>
  </w:num>
  <w:num w:numId="12">
    <w:abstractNumId w:val="8"/>
  </w:num>
  <w:num w:numId="13">
    <w:abstractNumId w:val="29"/>
  </w:num>
  <w:num w:numId="14">
    <w:abstractNumId w:val="22"/>
  </w:num>
  <w:num w:numId="15">
    <w:abstractNumId w:val="27"/>
  </w:num>
  <w:num w:numId="16">
    <w:abstractNumId w:val="37"/>
  </w:num>
  <w:num w:numId="17">
    <w:abstractNumId w:val="6"/>
  </w:num>
  <w:num w:numId="18">
    <w:abstractNumId w:val="34"/>
  </w:num>
  <w:num w:numId="19">
    <w:abstractNumId w:val="16"/>
  </w:num>
  <w:num w:numId="20">
    <w:abstractNumId w:val="17"/>
  </w:num>
  <w:num w:numId="21">
    <w:abstractNumId w:val="13"/>
  </w:num>
  <w:num w:numId="22">
    <w:abstractNumId w:val="2"/>
  </w:num>
  <w:num w:numId="23">
    <w:abstractNumId w:val="3"/>
  </w:num>
  <w:num w:numId="24">
    <w:abstractNumId w:val="5"/>
  </w:num>
  <w:num w:numId="25">
    <w:abstractNumId w:val="0"/>
  </w:num>
  <w:num w:numId="26">
    <w:abstractNumId w:val="30"/>
  </w:num>
  <w:num w:numId="27">
    <w:abstractNumId w:val="23"/>
  </w:num>
  <w:num w:numId="28">
    <w:abstractNumId w:val="11"/>
  </w:num>
  <w:num w:numId="29">
    <w:abstractNumId w:val="20"/>
  </w:num>
  <w:num w:numId="30">
    <w:abstractNumId w:val="7"/>
  </w:num>
  <w:num w:numId="31">
    <w:abstractNumId w:val="4"/>
  </w:num>
  <w:num w:numId="32">
    <w:abstractNumId w:val="1"/>
  </w:num>
  <w:num w:numId="33">
    <w:abstractNumId w:val="12"/>
  </w:num>
  <w:num w:numId="34">
    <w:abstractNumId w:val="35"/>
  </w:num>
  <w:num w:numId="35">
    <w:abstractNumId w:val="15"/>
  </w:num>
  <w:num w:numId="36">
    <w:abstractNumId w:val="33"/>
  </w:num>
  <w:num w:numId="37">
    <w:abstractNumId w:val="9"/>
  </w:num>
  <w:num w:numId="38">
    <w:abstractNumId w:val="2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5C8"/>
    <w:rsid w:val="00021EC4"/>
    <w:rsid w:val="000259D0"/>
    <w:rsid w:val="00050724"/>
    <w:rsid w:val="0005258B"/>
    <w:rsid w:val="00056CAF"/>
    <w:rsid w:val="00077932"/>
    <w:rsid w:val="00083A65"/>
    <w:rsid w:val="00085C63"/>
    <w:rsid w:val="00096A2B"/>
    <w:rsid w:val="000A26D5"/>
    <w:rsid w:val="000B530D"/>
    <w:rsid w:val="000C08E2"/>
    <w:rsid w:val="000C0CAB"/>
    <w:rsid w:val="000C1A5E"/>
    <w:rsid w:val="000C2194"/>
    <w:rsid w:val="000D64A2"/>
    <w:rsid w:val="000E5C1D"/>
    <w:rsid w:val="000F0746"/>
    <w:rsid w:val="000F2102"/>
    <w:rsid w:val="000F387D"/>
    <w:rsid w:val="001020F0"/>
    <w:rsid w:val="001060BA"/>
    <w:rsid w:val="0013534F"/>
    <w:rsid w:val="00135979"/>
    <w:rsid w:val="00141AAC"/>
    <w:rsid w:val="00142B77"/>
    <w:rsid w:val="001645A5"/>
    <w:rsid w:val="001815A6"/>
    <w:rsid w:val="001872EC"/>
    <w:rsid w:val="001903A4"/>
    <w:rsid w:val="00194EA1"/>
    <w:rsid w:val="00196E67"/>
    <w:rsid w:val="001B4E84"/>
    <w:rsid w:val="001C5154"/>
    <w:rsid w:val="001D0FA7"/>
    <w:rsid w:val="001E2B9F"/>
    <w:rsid w:val="001F36C0"/>
    <w:rsid w:val="00202BC3"/>
    <w:rsid w:val="00205054"/>
    <w:rsid w:val="00216C9D"/>
    <w:rsid w:val="00216CDE"/>
    <w:rsid w:val="00237770"/>
    <w:rsid w:val="0024316F"/>
    <w:rsid w:val="00245849"/>
    <w:rsid w:val="00253D50"/>
    <w:rsid w:val="00270710"/>
    <w:rsid w:val="00283307"/>
    <w:rsid w:val="0028380D"/>
    <w:rsid w:val="00290674"/>
    <w:rsid w:val="00296B9A"/>
    <w:rsid w:val="00296CDE"/>
    <w:rsid w:val="002B4C91"/>
    <w:rsid w:val="002C5262"/>
    <w:rsid w:val="002D16C1"/>
    <w:rsid w:val="002D6A0E"/>
    <w:rsid w:val="00306A01"/>
    <w:rsid w:val="00332DDF"/>
    <w:rsid w:val="00342DDA"/>
    <w:rsid w:val="00350E50"/>
    <w:rsid w:val="00354332"/>
    <w:rsid w:val="00363BA6"/>
    <w:rsid w:val="00381D2E"/>
    <w:rsid w:val="00382BF2"/>
    <w:rsid w:val="0038718A"/>
    <w:rsid w:val="003A214E"/>
    <w:rsid w:val="003A5E58"/>
    <w:rsid w:val="003A6C84"/>
    <w:rsid w:val="003B5CF3"/>
    <w:rsid w:val="003C3AA9"/>
    <w:rsid w:val="003F29B0"/>
    <w:rsid w:val="003F5885"/>
    <w:rsid w:val="003F6EB7"/>
    <w:rsid w:val="00406330"/>
    <w:rsid w:val="00410220"/>
    <w:rsid w:val="0041712D"/>
    <w:rsid w:val="004273DB"/>
    <w:rsid w:val="004345CC"/>
    <w:rsid w:val="00434F62"/>
    <w:rsid w:val="0044410D"/>
    <w:rsid w:val="00456A70"/>
    <w:rsid w:val="0046266E"/>
    <w:rsid w:val="00464404"/>
    <w:rsid w:val="00475115"/>
    <w:rsid w:val="004A0DBB"/>
    <w:rsid w:val="004A5194"/>
    <w:rsid w:val="004B142A"/>
    <w:rsid w:val="004B37C9"/>
    <w:rsid w:val="004C73D0"/>
    <w:rsid w:val="004F2B92"/>
    <w:rsid w:val="004F5270"/>
    <w:rsid w:val="004F7FA4"/>
    <w:rsid w:val="0050742E"/>
    <w:rsid w:val="00507D62"/>
    <w:rsid w:val="00516A1B"/>
    <w:rsid w:val="0052645C"/>
    <w:rsid w:val="00547D6C"/>
    <w:rsid w:val="00551803"/>
    <w:rsid w:val="005554DC"/>
    <w:rsid w:val="00557F94"/>
    <w:rsid w:val="005632FB"/>
    <w:rsid w:val="00567427"/>
    <w:rsid w:val="005702B3"/>
    <w:rsid w:val="00576AFD"/>
    <w:rsid w:val="005876A2"/>
    <w:rsid w:val="0059142E"/>
    <w:rsid w:val="005B05A0"/>
    <w:rsid w:val="005B067C"/>
    <w:rsid w:val="005B72F9"/>
    <w:rsid w:val="005C5606"/>
    <w:rsid w:val="005D5605"/>
    <w:rsid w:val="005D68A3"/>
    <w:rsid w:val="005D7B85"/>
    <w:rsid w:val="005E750E"/>
    <w:rsid w:val="005F32B4"/>
    <w:rsid w:val="005F7182"/>
    <w:rsid w:val="006025FD"/>
    <w:rsid w:val="00603FF4"/>
    <w:rsid w:val="00612384"/>
    <w:rsid w:val="0061499B"/>
    <w:rsid w:val="00617D7B"/>
    <w:rsid w:val="00642960"/>
    <w:rsid w:val="0065171B"/>
    <w:rsid w:val="0065442F"/>
    <w:rsid w:val="00655D7C"/>
    <w:rsid w:val="0066188B"/>
    <w:rsid w:val="00675CD3"/>
    <w:rsid w:val="006832E8"/>
    <w:rsid w:val="006902B1"/>
    <w:rsid w:val="00690FE9"/>
    <w:rsid w:val="006959B7"/>
    <w:rsid w:val="006A2021"/>
    <w:rsid w:val="006C366D"/>
    <w:rsid w:val="006D0CB3"/>
    <w:rsid w:val="006D4E1E"/>
    <w:rsid w:val="006D7640"/>
    <w:rsid w:val="006E2550"/>
    <w:rsid w:val="006E7CBD"/>
    <w:rsid w:val="006F7328"/>
    <w:rsid w:val="00704D88"/>
    <w:rsid w:val="00741482"/>
    <w:rsid w:val="00755790"/>
    <w:rsid w:val="007674FC"/>
    <w:rsid w:val="007A1A51"/>
    <w:rsid w:val="007B65B2"/>
    <w:rsid w:val="007D0780"/>
    <w:rsid w:val="007D1B59"/>
    <w:rsid w:val="007E0DC2"/>
    <w:rsid w:val="007E3A6A"/>
    <w:rsid w:val="007F1718"/>
    <w:rsid w:val="007F4054"/>
    <w:rsid w:val="00823CC3"/>
    <w:rsid w:val="00826DFC"/>
    <w:rsid w:val="00827C84"/>
    <w:rsid w:val="00830972"/>
    <w:rsid w:val="00861D98"/>
    <w:rsid w:val="008650B5"/>
    <w:rsid w:val="00866446"/>
    <w:rsid w:val="00871618"/>
    <w:rsid w:val="008722A0"/>
    <w:rsid w:val="008745CF"/>
    <w:rsid w:val="0088141E"/>
    <w:rsid w:val="00883574"/>
    <w:rsid w:val="00893E61"/>
    <w:rsid w:val="008A42FB"/>
    <w:rsid w:val="008B4091"/>
    <w:rsid w:val="008B56F6"/>
    <w:rsid w:val="008C172F"/>
    <w:rsid w:val="008C39B2"/>
    <w:rsid w:val="008D52C3"/>
    <w:rsid w:val="008D5D30"/>
    <w:rsid w:val="008E2087"/>
    <w:rsid w:val="008E275F"/>
    <w:rsid w:val="008E36CB"/>
    <w:rsid w:val="009042B9"/>
    <w:rsid w:val="00917B9C"/>
    <w:rsid w:val="00921C80"/>
    <w:rsid w:val="009327FA"/>
    <w:rsid w:val="009357F4"/>
    <w:rsid w:val="009367F5"/>
    <w:rsid w:val="009423CB"/>
    <w:rsid w:val="0094516E"/>
    <w:rsid w:val="00947503"/>
    <w:rsid w:val="00951F0B"/>
    <w:rsid w:val="009619FC"/>
    <w:rsid w:val="00973BA8"/>
    <w:rsid w:val="009908C6"/>
    <w:rsid w:val="009A24B2"/>
    <w:rsid w:val="009A475F"/>
    <w:rsid w:val="009B2DB0"/>
    <w:rsid w:val="009B7A1D"/>
    <w:rsid w:val="009C23BE"/>
    <w:rsid w:val="009C308E"/>
    <w:rsid w:val="009C33B8"/>
    <w:rsid w:val="009C6323"/>
    <w:rsid w:val="009F5D09"/>
    <w:rsid w:val="00A05C8A"/>
    <w:rsid w:val="00A320FC"/>
    <w:rsid w:val="00A42ED7"/>
    <w:rsid w:val="00A51C7E"/>
    <w:rsid w:val="00A55863"/>
    <w:rsid w:val="00A60C75"/>
    <w:rsid w:val="00A64463"/>
    <w:rsid w:val="00A8110C"/>
    <w:rsid w:val="00A81FE2"/>
    <w:rsid w:val="00A956CD"/>
    <w:rsid w:val="00AA3D96"/>
    <w:rsid w:val="00AB405F"/>
    <w:rsid w:val="00AC593D"/>
    <w:rsid w:val="00AE07A4"/>
    <w:rsid w:val="00AE180C"/>
    <w:rsid w:val="00AE5A0A"/>
    <w:rsid w:val="00AF32E9"/>
    <w:rsid w:val="00B036BA"/>
    <w:rsid w:val="00B03880"/>
    <w:rsid w:val="00B10005"/>
    <w:rsid w:val="00B10E00"/>
    <w:rsid w:val="00B163F1"/>
    <w:rsid w:val="00B40E26"/>
    <w:rsid w:val="00B429BE"/>
    <w:rsid w:val="00B55DBA"/>
    <w:rsid w:val="00B601A2"/>
    <w:rsid w:val="00B90016"/>
    <w:rsid w:val="00B93B6B"/>
    <w:rsid w:val="00B94244"/>
    <w:rsid w:val="00B95FEE"/>
    <w:rsid w:val="00BA529F"/>
    <w:rsid w:val="00BB563B"/>
    <w:rsid w:val="00BC6C57"/>
    <w:rsid w:val="00BD3203"/>
    <w:rsid w:val="00BD7518"/>
    <w:rsid w:val="00BE191C"/>
    <w:rsid w:val="00BF6127"/>
    <w:rsid w:val="00BF7614"/>
    <w:rsid w:val="00BF7CEC"/>
    <w:rsid w:val="00C00358"/>
    <w:rsid w:val="00C021A6"/>
    <w:rsid w:val="00C042FA"/>
    <w:rsid w:val="00C14A6A"/>
    <w:rsid w:val="00C16012"/>
    <w:rsid w:val="00C30638"/>
    <w:rsid w:val="00C610F0"/>
    <w:rsid w:val="00C67E1C"/>
    <w:rsid w:val="00C728EC"/>
    <w:rsid w:val="00C80C99"/>
    <w:rsid w:val="00C868E3"/>
    <w:rsid w:val="00C87420"/>
    <w:rsid w:val="00C93700"/>
    <w:rsid w:val="00C95041"/>
    <w:rsid w:val="00C96AE4"/>
    <w:rsid w:val="00CA44C2"/>
    <w:rsid w:val="00CB2CEE"/>
    <w:rsid w:val="00CB4E56"/>
    <w:rsid w:val="00CB67F9"/>
    <w:rsid w:val="00CC22E0"/>
    <w:rsid w:val="00CC2830"/>
    <w:rsid w:val="00CC6C21"/>
    <w:rsid w:val="00CD717C"/>
    <w:rsid w:val="00CE5B73"/>
    <w:rsid w:val="00CF16C2"/>
    <w:rsid w:val="00CF2D95"/>
    <w:rsid w:val="00D02031"/>
    <w:rsid w:val="00D129B7"/>
    <w:rsid w:val="00D1529F"/>
    <w:rsid w:val="00D4233C"/>
    <w:rsid w:val="00D52226"/>
    <w:rsid w:val="00D67DFA"/>
    <w:rsid w:val="00D70F34"/>
    <w:rsid w:val="00D70FA9"/>
    <w:rsid w:val="00D72D55"/>
    <w:rsid w:val="00D918D2"/>
    <w:rsid w:val="00DA54EB"/>
    <w:rsid w:val="00DB4860"/>
    <w:rsid w:val="00DB635A"/>
    <w:rsid w:val="00DC0A45"/>
    <w:rsid w:val="00DC7900"/>
    <w:rsid w:val="00DD7768"/>
    <w:rsid w:val="00DE22BC"/>
    <w:rsid w:val="00DE4997"/>
    <w:rsid w:val="00DF03CD"/>
    <w:rsid w:val="00DF7E61"/>
    <w:rsid w:val="00E0782B"/>
    <w:rsid w:val="00E07B17"/>
    <w:rsid w:val="00E1174E"/>
    <w:rsid w:val="00E12868"/>
    <w:rsid w:val="00E12EA9"/>
    <w:rsid w:val="00E258D0"/>
    <w:rsid w:val="00E35E27"/>
    <w:rsid w:val="00E37A63"/>
    <w:rsid w:val="00E4298D"/>
    <w:rsid w:val="00E43C6F"/>
    <w:rsid w:val="00E50689"/>
    <w:rsid w:val="00E538D5"/>
    <w:rsid w:val="00E70564"/>
    <w:rsid w:val="00E764EF"/>
    <w:rsid w:val="00E81A82"/>
    <w:rsid w:val="00E85FA0"/>
    <w:rsid w:val="00E86480"/>
    <w:rsid w:val="00EA0D62"/>
    <w:rsid w:val="00EA6023"/>
    <w:rsid w:val="00EC481C"/>
    <w:rsid w:val="00ED1AD7"/>
    <w:rsid w:val="00ED278A"/>
    <w:rsid w:val="00ED66B9"/>
    <w:rsid w:val="00EE16A4"/>
    <w:rsid w:val="00EE7FF5"/>
    <w:rsid w:val="00EF3694"/>
    <w:rsid w:val="00EF4299"/>
    <w:rsid w:val="00F03FAC"/>
    <w:rsid w:val="00F0443E"/>
    <w:rsid w:val="00F22E2C"/>
    <w:rsid w:val="00F25511"/>
    <w:rsid w:val="00F266B4"/>
    <w:rsid w:val="00F33CD0"/>
    <w:rsid w:val="00F35DEF"/>
    <w:rsid w:val="00F55F8F"/>
    <w:rsid w:val="00F70737"/>
    <w:rsid w:val="00F825C8"/>
    <w:rsid w:val="00F82713"/>
    <w:rsid w:val="00F85A25"/>
    <w:rsid w:val="00FB1A6B"/>
    <w:rsid w:val="00FB6593"/>
    <w:rsid w:val="00FB6781"/>
    <w:rsid w:val="00FC7E5E"/>
    <w:rsid w:val="00FD2495"/>
    <w:rsid w:val="00FE00E8"/>
    <w:rsid w:val="00FF1020"/>
    <w:rsid w:val="00FF14A6"/>
    <w:rsid w:val="00F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1CB0C2"/>
  <w15:docId w15:val="{67DEC670-4964-4A8A-92FC-4544370E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F14A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04D8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rsid w:val="00C9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nettej\Desktop\RAP\Fall07CENRAPResum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Fall07CENRAPResumeTemplate</Template>
  <TotalTime>129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MEGAN STANLEY</vt:lpstr>
    </vt:vector>
  </TitlesOfParts>
  <Company>UNCW</Company>
  <LinksUpToDate>false</LinksUpToDate>
  <CharactersWithSpaces>1854</CharactersWithSpaces>
  <SharedDoc>false</SharedDoc>
  <HLinks>
    <vt:vector size="6" baseType="variant">
      <vt:variant>
        <vt:i4>5308531</vt:i4>
      </vt:variant>
      <vt:variant>
        <vt:i4>0</vt:i4>
      </vt:variant>
      <vt:variant>
        <vt:i4>0</vt:i4>
      </vt:variant>
      <vt:variant>
        <vt:i4>5</vt:i4>
      </vt:variant>
      <vt:variant>
        <vt:lpwstr>mailto:myemail@anydom.com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MEGAN STANLEY</dc:title>
  <dc:subject/>
  <dc:creator>arnettej</dc:creator>
  <cp:keywords/>
  <dc:description/>
  <cp:lastModifiedBy>Elijah Mullis</cp:lastModifiedBy>
  <cp:revision>51</cp:revision>
  <cp:lastPrinted>2015-04-20T20:35:00Z</cp:lastPrinted>
  <dcterms:created xsi:type="dcterms:W3CDTF">2015-04-03T22:20:00Z</dcterms:created>
  <dcterms:modified xsi:type="dcterms:W3CDTF">2020-05-14T21:05:00Z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