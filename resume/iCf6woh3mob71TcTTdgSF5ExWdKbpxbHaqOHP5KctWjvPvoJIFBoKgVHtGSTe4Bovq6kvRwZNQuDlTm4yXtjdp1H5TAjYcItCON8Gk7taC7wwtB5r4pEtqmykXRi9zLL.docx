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155CB9" w14:paraId="1D6BB5D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3326577" w14:textId="77777777" w:rsidR="00692703" w:rsidRPr="00155CB9" w:rsidRDefault="00014D87" w:rsidP="00913946">
            <w:pPr>
              <w:pStyle w:val="Title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Mark Ryan</w:t>
            </w:r>
            <w:r w:rsidR="00692703" w:rsidRPr="00155CB9">
              <w:rPr>
                <w:rFonts w:ascii="Californian FB" w:hAnsi="Californian FB"/>
              </w:rPr>
              <w:t xml:space="preserve"> </w:t>
            </w:r>
            <w:r w:rsidRPr="00155CB9">
              <w:rPr>
                <w:rStyle w:val="IntenseEmphasis"/>
                <w:rFonts w:ascii="Californian FB" w:hAnsi="Californian FB"/>
              </w:rPr>
              <w:t>Banez</w:t>
            </w:r>
          </w:p>
          <w:p w14:paraId="2F6B6398" w14:textId="77777777" w:rsidR="00692703" w:rsidRPr="00155CB9" w:rsidRDefault="00014D87" w:rsidP="00913946">
            <w:pPr>
              <w:pStyle w:val="ContactInfo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34206 Arizona Street Union City, CA 94587</w:t>
            </w:r>
            <w:r w:rsidR="00692703" w:rsidRPr="00155CB9">
              <w:rPr>
                <w:rFonts w:ascii="Californian FB" w:hAnsi="Californian FB"/>
              </w:rPr>
              <w:t xml:space="preserve"> </w:t>
            </w:r>
            <w:sdt>
              <w:sdtPr>
                <w:rPr>
                  <w:rFonts w:ascii="Californian FB" w:hAnsi="Californian FB"/>
                </w:rPr>
                <w:alias w:val="Divider dot:"/>
                <w:tag w:val="Divider dot:"/>
                <w:id w:val="-1459182552"/>
                <w:placeholder>
                  <w:docPart w:val="043A1B2CFB6B495FB565B18239FD5B4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55CB9">
                  <w:rPr>
                    <w:rFonts w:ascii="Californian FB" w:hAnsi="Californian FB"/>
                  </w:rPr>
                  <w:t>·</w:t>
                </w:r>
              </w:sdtContent>
            </w:sdt>
            <w:r w:rsidR="00692703" w:rsidRPr="00155CB9">
              <w:rPr>
                <w:rFonts w:ascii="Californian FB" w:hAnsi="Californian FB"/>
              </w:rPr>
              <w:t xml:space="preserve"> </w:t>
            </w:r>
            <w:r w:rsidRPr="00155CB9">
              <w:rPr>
                <w:rFonts w:ascii="Californian FB" w:hAnsi="Californian FB"/>
              </w:rPr>
              <w:t>(510) 364-9611</w:t>
            </w:r>
          </w:p>
          <w:p w14:paraId="45D87E22" w14:textId="77777777" w:rsidR="00692703" w:rsidRPr="00155CB9" w:rsidRDefault="00014D87" w:rsidP="00913946">
            <w:pPr>
              <w:pStyle w:val="ContactInfoEmphasis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markbanez@gmail.com</w:t>
            </w:r>
            <w:r w:rsidR="00692703" w:rsidRPr="00155CB9">
              <w:rPr>
                <w:rFonts w:ascii="Californian FB" w:hAnsi="Californian FB"/>
              </w:rPr>
              <w:t xml:space="preserve"> </w:t>
            </w:r>
            <w:sdt>
              <w:sdtPr>
                <w:rPr>
                  <w:rFonts w:ascii="Californian FB" w:hAnsi="Californian FB"/>
                </w:rPr>
                <w:alias w:val="Divider dot:"/>
                <w:tag w:val="Divider dot:"/>
                <w:id w:val="2000459528"/>
                <w:placeholder>
                  <w:docPart w:val="7AAE16C1B68C45D69F5300C8C796BB5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55CB9">
                  <w:rPr>
                    <w:rFonts w:ascii="Californian FB" w:hAnsi="Californian FB"/>
                  </w:rPr>
                  <w:t>·</w:t>
                </w:r>
              </w:sdtContent>
            </w:sdt>
            <w:r w:rsidR="00692703" w:rsidRPr="00155CB9">
              <w:rPr>
                <w:rFonts w:ascii="Californian FB" w:hAnsi="Californian FB"/>
              </w:rPr>
              <w:t xml:space="preserve"> </w:t>
            </w:r>
            <w:hyperlink r:id="rId7" w:history="1">
              <w:r w:rsidRPr="00155CB9">
                <w:rPr>
                  <w:rFonts w:ascii="Californian FB" w:hAnsi="Californian FB"/>
                  <w:b w:val="0"/>
                  <w:color w:val="0000FF"/>
                  <w:u w:val="single"/>
                </w:rPr>
                <w:t>https://www.linkedin.com/in/mbanez/</w:t>
              </w:r>
            </w:hyperlink>
          </w:p>
        </w:tc>
      </w:tr>
    </w:tbl>
    <w:p w14:paraId="096B0A45" w14:textId="77777777" w:rsidR="009C2D5B" w:rsidRPr="00155CB9" w:rsidRDefault="009C2D5B" w:rsidP="009C2D5B">
      <w:pPr>
        <w:pStyle w:val="Style-2"/>
        <w:rPr>
          <w:rFonts w:ascii="Californian FB" w:hAnsi="Californian FB" w:cs="Arial"/>
          <w:b/>
          <w:bCs/>
          <w:sz w:val="28"/>
          <w:szCs w:val="28"/>
        </w:rPr>
      </w:pPr>
      <w:r w:rsidRPr="00155CB9">
        <w:rPr>
          <w:rFonts w:ascii="Californian FB" w:hAnsi="Californian FB" w:cs="Arial"/>
          <w:b/>
          <w:bCs/>
          <w:sz w:val="28"/>
          <w:szCs w:val="28"/>
        </w:rPr>
        <w:t>Technical Overview</w:t>
      </w:r>
    </w:p>
    <w:p w14:paraId="6A759E87" w14:textId="77777777" w:rsidR="009C2D5B" w:rsidRPr="00155CB9" w:rsidRDefault="009C2D5B" w:rsidP="009C2D5B">
      <w:pPr>
        <w:pStyle w:val="Style-2"/>
        <w:rPr>
          <w:rFonts w:ascii="Californian FB" w:hAnsi="Californian FB" w:cs="Arial"/>
          <w:b/>
          <w:bCs/>
          <w:sz w:val="28"/>
          <w:szCs w:val="28"/>
        </w:rPr>
      </w:pPr>
    </w:p>
    <w:tbl>
      <w:tblPr>
        <w:tblW w:w="10405" w:type="dxa"/>
        <w:tblInd w:w="-10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7"/>
        <w:gridCol w:w="7568"/>
      </w:tblGrid>
      <w:tr w:rsidR="009C2D5B" w:rsidRPr="00155CB9" w14:paraId="2B189C66" w14:textId="77777777" w:rsidTr="009B6786">
        <w:trPr>
          <w:trHeight w:val="250"/>
        </w:trPr>
        <w:tc>
          <w:tcPr>
            <w:tcW w:w="2837" w:type="dxa"/>
            <w:shd w:val="clear" w:color="auto" w:fill="auto"/>
          </w:tcPr>
          <w:p w14:paraId="3D4F9A5A" w14:textId="77777777" w:rsidR="009C2D5B" w:rsidRPr="00155CB9" w:rsidRDefault="009C2D5B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Operating Systems</w:t>
            </w:r>
          </w:p>
        </w:tc>
        <w:tc>
          <w:tcPr>
            <w:tcW w:w="7568" w:type="dxa"/>
            <w:shd w:val="clear" w:color="auto" w:fill="auto"/>
          </w:tcPr>
          <w:p w14:paraId="31E14B75" w14:textId="3531B488" w:rsidR="009C2D5B" w:rsidRPr="00155CB9" w:rsidRDefault="009C2D5B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Windows, Mac OS, Ubuntu, Android, iOS</w:t>
            </w:r>
            <w:r w:rsidR="009435CF">
              <w:rPr>
                <w:rFonts w:ascii="Californian FB" w:hAnsi="Californian FB" w:cs="Arial"/>
              </w:rPr>
              <w:t>, CentOS and more</w:t>
            </w:r>
          </w:p>
        </w:tc>
      </w:tr>
      <w:tr w:rsidR="009C2D5B" w:rsidRPr="00155CB9" w14:paraId="2D9074F0" w14:textId="77777777" w:rsidTr="009B6786">
        <w:trPr>
          <w:trHeight w:val="267"/>
        </w:trPr>
        <w:tc>
          <w:tcPr>
            <w:tcW w:w="2837" w:type="dxa"/>
            <w:shd w:val="clear" w:color="auto" w:fill="auto"/>
          </w:tcPr>
          <w:p w14:paraId="6A34C72D" w14:textId="4E096620" w:rsidR="009C2D5B" w:rsidRPr="00155CB9" w:rsidRDefault="009C2D5B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 xml:space="preserve">Network/Server </w:t>
            </w:r>
            <w:r w:rsidR="009B6786" w:rsidRPr="00155CB9">
              <w:rPr>
                <w:rFonts w:ascii="Californian FB" w:hAnsi="Californian FB" w:cs="Arial"/>
              </w:rPr>
              <w:t>Apps</w:t>
            </w:r>
          </w:p>
        </w:tc>
        <w:tc>
          <w:tcPr>
            <w:tcW w:w="7568" w:type="dxa"/>
            <w:shd w:val="clear" w:color="auto" w:fill="auto"/>
          </w:tcPr>
          <w:p w14:paraId="05C9E630" w14:textId="77777777" w:rsidR="009C2D5B" w:rsidRPr="00155CB9" w:rsidRDefault="009C2D5B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 xml:space="preserve">Cacti, HP </w:t>
            </w:r>
            <w:proofErr w:type="spellStart"/>
            <w:r w:rsidRPr="00155CB9">
              <w:rPr>
                <w:rFonts w:ascii="Californian FB" w:hAnsi="Californian FB" w:cs="Arial"/>
              </w:rPr>
              <w:t>Openview</w:t>
            </w:r>
            <w:proofErr w:type="spellEnd"/>
            <w:r w:rsidRPr="00155CB9">
              <w:rPr>
                <w:rFonts w:ascii="Californian FB" w:hAnsi="Californian FB" w:cs="Arial"/>
              </w:rPr>
              <w:t xml:space="preserve">, </w:t>
            </w:r>
            <w:proofErr w:type="spellStart"/>
            <w:r w:rsidRPr="00155CB9">
              <w:rPr>
                <w:rFonts w:ascii="Californian FB" w:hAnsi="Californian FB" w:cs="Arial"/>
              </w:rPr>
              <w:t>NagiOS</w:t>
            </w:r>
            <w:proofErr w:type="spellEnd"/>
            <w:r w:rsidRPr="00155CB9">
              <w:rPr>
                <w:rFonts w:ascii="Californian FB" w:hAnsi="Californian FB" w:cs="Arial"/>
              </w:rPr>
              <w:t xml:space="preserve">, Wireshark, </w:t>
            </w:r>
            <w:proofErr w:type="spellStart"/>
            <w:r w:rsidRPr="00155CB9">
              <w:rPr>
                <w:rFonts w:ascii="Californian FB" w:hAnsi="Californian FB" w:cs="Arial"/>
              </w:rPr>
              <w:t>Pingplotter</w:t>
            </w:r>
            <w:proofErr w:type="spellEnd"/>
            <w:r w:rsidRPr="00155CB9">
              <w:rPr>
                <w:rFonts w:ascii="Californian FB" w:hAnsi="Californian FB" w:cs="Arial"/>
              </w:rPr>
              <w:t>, Altiris</w:t>
            </w:r>
          </w:p>
        </w:tc>
      </w:tr>
      <w:tr w:rsidR="009C2D5B" w:rsidRPr="00155CB9" w14:paraId="1BB0BFA6" w14:textId="77777777" w:rsidTr="009B6786">
        <w:trPr>
          <w:trHeight w:val="250"/>
        </w:trPr>
        <w:tc>
          <w:tcPr>
            <w:tcW w:w="2837" w:type="dxa"/>
            <w:shd w:val="clear" w:color="auto" w:fill="auto"/>
          </w:tcPr>
          <w:p w14:paraId="19E2E931" w14:textId="77777777" w:rsidR="009C2D5B" w:rsidRPr="00155CB9" w:rsidRDefault="009C2D5B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Diagnostic Tools</w:t>
            </w:r>
          </w:p>
        </w:tc>
        <w:tc>
          <w:tcPr>
            <w:tcW w:w="7568" w:type="dxa"/>
            <w:shd w:val="clear" w:color="auto" w:fill="auto"/>
          </w:tcPr>
          <w:p w14:paraId="3118B3A6" w14:textId="7AF11FC0" w:rsidR="009C2D5B" w:rsidRPr="00155CB9" w:rsidRDefault="009C2D5B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 xml:space="preserve">ping, traceroute, </w:t>
            </w:r>
            <w:r w:rsidR="009435CF">
              <w:rPr>
                <w:rFonts w:ascii="Californian FB" w:hAnsi="Californian FB" w:cs="Arial"/>
              </w:rPr>
              <w:t>MTR</w:t>
            </w:r>
            <w:r w:rsidRPr="00155CB9">
              <w:rPr>
                <w:rFonts w:ascii="Californian FB" w:hAnsi="Californian FB" w:cs="Arial"/>
              </w:rPr>
              <w:t xml:space="preserve">, </w:t>
            </w:r>
            <w:r w:rsidR="009435CF">
              <w:rPr>
                <w:rFonts w:ascii="Californian FB" w:hAnsi="Californian FB" w:cs="Arial"/>
              </w:rPr>
              <w:t>ARP</w:t>
            </w:r>
            <w:r w:rsidRPr="00155CB9">
              <w:rPr>
                <w:rFonts w:ascii="Californian FB" w:hAnsi="Californian FB" w:cs="Arial"/>
              </w:rPr>
              <w:t xml:space="preserve">, netstat, </w:t>
            </w:r>
            <w:r w:rsidR="009435CF">
              <w:rPr>
                <w:rFonts w:ascii="Californian FB" w:hAnsi="Californian FB" w:cs="Arial"/>
              </w:rPr>
              <w:t>NSlookup</w:t>
            </w:r>
            <w:r w:rsidRPr="00155CB9">
              <w:rPr>
                <w:rFonts w:ascii="Californian FB" w:hAnsi="Californian FB" w:cs="Arial"/>
              </w:rPr>
              <w:t>, whois</w:t>
            </w:r>
          </w:p>
        </w:tc>
      </w:tr>
      <w:tr w:rsidR="009C2D5B" w:rsidRPr="00155CB9" w14:paraId="230EA545" w14:textId="77777777" w:rsidTr="009B6786">
        <w:trPr>
          <w:trHeight w:val="250"/>
        </w:trPr>
        <w:tc>
          <w:tcPr>
            <w:tcW w:w="2837" w:type="dxa"/>
            <w:shd w:val="clear" w:color="auto" w:fill="auto"/>
          </w:tcPr>
          <w:p w14:paraId="66B4FCB3" w14:textId="77777777" w:rsidR="009C2D5B" w:rsidRPr="00155CB9" w:rsidRDefault="009C2D5B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Hardware</w:t>
            </w:r>
          </w:p>
        </w:tc>
        <w:tc>
          <w:tcPr>
            <w:tcW w:w="7568" w:type="dxa"/>
            <w:shd w:val="clear" w:color="auto" w:fill="auto"/>
          </w:tcPr>
          <w:p w14:paraId="484F3E1C" w14:textId="28D760C8" w:rsidR="009C2D5B" w:rsidRPr="00155CB9" w:rsidRDefault="009C2D5B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 xml:space="preserve">Cisco Meraki, </w:t>
            </w:r>
            <w:proofErr w:type="spellStart"/>
            <w:r w:rsidRPr="00155CB9">
              <w:rPr>
                <w:rFonts w:ascii="Californian FB" w:hAnsi="Californian FB" w:cs="Arial"/>
              </w:rPr>
              <w:t>Sonicwall</w:t>
            </w:r>
            <w:proofErr w:type="spellEnd"/>
            <w:r w:rsidRPr="00155CB9">
              <w:rPr>
                <w:rFonts w:ascii="Californian FB" w:hAnsi="Californian FB" w:cs="Arial"/>
              </w:rPr>
              <w:t xml:space="preserve">, </w:t>
            </w:r>
            <w:proofErr w:type="spellStart"/>
            <w:r w:rsidRPr="00155CB9">
              <w:rPr>
                <w:rFonts w:ascii="Californian FB" w:hAnsi="Californian FB" w:cs="Arial"/>
              </w:rPr>
              <w:t>Netgear</w:t>
            </w:r>
            <w:proofErr w:type="spellEnd"/>
            <w:r w:rsidRPr="00155CB9">
              <w:rPr>
                <w:rFonts w:ascii="Californian FB" w:hAnsi="Californian FB" w:cs="Arial"/>
              </w:rPr>
              <w:t>, ASUS, Sophos</w:t>
            </w:r>
            <w:r w:rsidR="009435CF">
              <w:rPr>
                <w:rFonts w:ascii="Californian FB" w:hAnsi="Californian FB" w:cs="Arial"/>
              </w:rPr>
              <w:t xml:space="preserve"> and more</w:t>
            </w:r>
          </w:p>
        </w:tc>
      </w:tr>
      <w:tr w:rsidR="009C2D5B" w:rsidRPr="00155CB9" w14:paraId="339DF1C5" w14:textId="77777777" w:rsidTr="009B6786">
        <w:trPr>
          <w:trHeight w:val="267"/>
        </w:trPr>
        <w:tc>
          <w:tcPr>
            <w:tcW w:w="2837" w:type="dxa"/>
            <w:shd w:val="clear" w:color="auto" w:fill="auto"/>
          </w:tcPr>
          <w:p w14:paraId="03E70D87" w14:textId="77777777" w:rsidR="009C2D5B" w:rsidRPr="00155CB9" w:rsidRDefault="009C2D5B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Ticketing Systems</w:t>
            </w:r>
          </w:p>
        </w:tc>
        <w:tc>
          <w:tcPr>
            <w:tcW w:w="7568" w:type="dxa"/>
            <w:shd w:val="clear" w:color="auto" w:fill="auto"/>
          </w:tcPr>
          <w:p w14:paraId="51FEB621" w14:textId="3E56BB2C" w:rsidR="009C2D5B" w:rsidRPr="00155CB9" w:rsidRDefault="009C2D5B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Salesforce</w:t>
            </w:r>
            <w:r w:rsidR="009435CF">
              <w:rPr>
                <w:rFonts w:ascii="Californian FB" w:hAnsi="Californian FB" w:cs="Arial"/>
              </w:rPr>
              <w:t xml:space="preserve">, </w:t>
            </w:r>
            <w:r w:rsidRPr="00155CB9">
              <w:rPr>
                <w:rFonts w:ascii="Californian FB" w:hAnsi="Californian FB" w:cs="Arial"/>
              </w:rPr>
              <w:t xml:space="preserve">Parature, </w:t>
            </w:r>
            <w:r w:rsidR="00E5703E" w:rsidRPr="00155CB9">
              <w:rPr>
                <w:rFonts w:ascii="Californian FB" w:hAnsi="Californian FB" w:cs="Arial"/>
              </w:rPr>
              <w:t>Netsuite</w:t>
            </w:r>
            <w:r w:rsidRPr="00155CB9">
              <w:rPr>
                <w:rFonts w:ascii="Californian FB" w:hAnsi="Californian FB" w:cs="Arial"/>
              </w:rPr>
              <w:t xml:space="preserve">, eservice, Zendesk </w:t>
            </w:r>
          </w:p>
        </w:tc>
      </w:tr>
      <w:tr w:rsidR="009B6786" w:rsidRPr="00155CB9" w14:paraId="0B466534" w14:textId="77777777" w:rsidTr="009B6786">
        <w:trPr>
          <w:trHeight w:val="250"/>
        </w:trPr>
        <w:tc>
          <w:tcPr>
            <w:tcW w:w="2837" w:type="dxa"/>
            <w:shd w:val="clear" w:color="auto" w:fill="auto"/>
          </w:tcPr>
          <w:p w14:paraId="3FC63C9D" w14:textId="692C7908" w:rsidR="009B6786" w:rsidRPr="00155CB9" w:rsidRDefault="009B6786" w:rsidP="00980750">
            <w:pPr>
              <w:pStyle w:val="Style-4"/>
              <w:snapToGrid w:val="0"/>
              <w:ind w:left="270" w:right="288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>VOIP desk</w:t>
            </w:r>
            <w:r w:rsidR="00155CB9">
              <w:rPr>
                <w:rFonts w:ascii="Californian FB" w:hAnsi="Californian FB" w:cs="Arial"/>
              </w:rPr>
              <w:t xml:space="preserve"> </w:t>
            </w:r>
            <w:r w:rsidRPr="00155CB9">
              <w:rPr>
                <w:rFonts w:ascii="Californian FB" w:hAnsi="Californian FB" w:cs="Arial"/>
              </w:rPr>
              <w:t>phones</w:t>
            </w:r>
          </w:p>
        </w:tc>
        <w:tc>
          <w:tcPr>
            <w:tcW w:w="7568" w:type="dxa"/>
            <w:shd w:val="clear" w:color="auto" w:fill="auto"/>
          </w:tcPr>
          <w:p w14:paraId="331016C5" w14:textId="3A1C1AF8" w:rsidR="009B6786" w:rsidRPr="00155CB9" w:rsidRDefault="009B6786" w:rsidP="00980750">
            <w:pPr>
              <w:pStyle w:val="Style-5"/>
              <w:snapToGrid w:val="0"/>
              <w:ind w:right="282"/>
              <w:jc w:val="both"/>
              <w:rPr>
                <w:rFonts w:ascii="Californian FB" w:hAnsi="Californian FB" w:cs="Arial"/>
              </w:rPr>
            </w:pPr>
            <w:r w:rsidRPr="00155CB9">
              <w:rPr>
                <w:rFonts w:ascii="Californian FB" w:hAnsi="Californian FB" w:cs="Arial"/>
              </w:rPr>
              <w:t xml:space="preserve">Polycom, Cisco, Yealink, </w:t>
            </w:r>
            <w:proofErr w:type="spellStart"/>
            <w:r w:rsidRPr="00155CB9">
              <w:rPr>
                <w:rFonts w:ascii="Californian FB" w:hAnsi="Californian FB" w:cs="Arial"/>
              </w:rPr>
              <w:t>Obihai</w:t>
            </w:r>
            <w:proofErr w:type="spellEnd"/>
          </w:p>
        </w:tc>
      </w:tr>
    </w:tbl>
    <w:p w14:paraId="47536645" w14:textId="6EFFE3BD" w:rsidR="004E01EB" w:rsidRPr="00155CB9" w:rsidRDefault="00F42B13" w:rsidP="004E01EB">
      <w:pPr>
        <w:pStyle w:val="Heading1"/>
        <w:rPr>
          <w:rFonts w:ascii="Californian FB" w:hAnsi="Californian FB"/>
        </w:rPr>
      </w:pPr>
      <w:sdt>
        <w:sdtPr>
          <w:rPr>
            <w:rFonts w:ascii="Californian FB" w:hAnsi="Californian FB"/>
          </w:rPr>
          <w:alias w:val="Experience:"/>
          <w:tag w:val="Experience:"/>
          <w:id w:val="-1983300934"/>
          <w:placeholder>
            <w:docPart w:val="55CAE617700547488CC87A92D0C899E3"/>
          </w:placeholder>
          <w:temporary/>
          <w:showingPlcHdr/>
          <w15:appearance w15:val="hidden"/>
        </w:sdtPr>
        <w:sdtEndPr/>
        <w:sdtContent>
          <w:r w:rsidR="004E01EB" w:rsidRPr="00155CB9">
            <w:rPr>
              <w:rFonts w:ascii="Californian FB" w:hAnsi="Californian FB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155CB9" w14:paraId="5F83C803" w14:textId="77777777" w:rsidTr="00D66A52">
        <w:tc>
          <w:tcPr>
            <w:tcW w:w="9355" w:type="dxa"/>
          </w:tcPr>
          <w:p w14:paraId="65875156" w14:textId="468038CB" w:rsidR="001D0BF1" w:rsidRPr="00155CB9" w:rsidRDefault="00F42B13" w:rsidP="001D0BF1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Enter date from for company 1: "/>
                <w:tag w:val="Enter date from for company 1: "/>
                <w:id w:val="47496943"/>
                <w:placeholder>
                  <w:docPart w:val="D306190F0C4744A18BE72F2D094E5424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155CB9">
                  <w:rPr>
                    <w:rFonts w:ascii="Californian FB" w:hAnsi="Californian FB"/>
                  </w:rPr>
                  <w:t>Date</w:t>
                </w:r>
                <w:r w:rsidR="00416B25" w:rsidRPr="00155CB9">
                  <w:rPr>
                    <w:rFonts w:ascii="Californian FB" w:hAnsi="Californian FB"/>
                  </w:rPr>
                  <w:t>s</w:t>
                </w:r>
                <w:r w:rsidR="001D0BF1" w:rsidRPr="00155CB9">
                  <w:rPr>
                    <w:rFonts w:ascii="Californian FB" w:hAnsi="Californian FB"/>
                  </w:rPr>
                  <w:t xml:space="preserve"> From</w:t>
                </w:r>
              </w:sdtContent>
            </w:sdt>
            <w:r w:rsidR="00950AA6" w:rsidRPr="00155CB9">
              <w:rPr>
                <w:rFonts w:ascii="Californian FB" w:hAnsi="Californian FB"/>
              </w:rPr>
              <w:t xml:space="preserve">: </w:t>
            </w:r>
            <w:r w:rsidR="00821521" w:rsidRPr="00155CB9">
              <w:rPr>
                <w:rFonts w:ascii="Californian FB" w:hAnsi="Californian FB"/>
              </w:rPr>
              <w:t>05</w:t>
            </w:r>
            <w:r w:rsidR="00950AA6" w:rsidRPr="00155CB9">
              <w:rPr>
                <w:rFonts w:ascii="Californian FB" w:hAnsi="Californian FB"/>
              </w:rPr>
              <w:t>//2018</w:t>
            </w:r>
            <w:r w:rsidR="001D0BF1" w:rsidRPr="00155CB9">
              <w:rPr>
                <w:rFonts w:ascii="Californian FB" w:hAnsi="Californian FB"/>
              </w:rPr>
              <w:t xml:space="preserve"> </w:t>
            </w:r>
            <w:r w:rsidR="00821521" w:rsidRPr="00155CB9">
              <w:rPr>
                <w:rFonts w:ascii="Californian FB" w:hAnsi="Californian FB"/>
              </w:rPr>
              <w:t>– TO</w:t>
            </w:r>
            <w:r w:rsidR="00950AA6" w:rsidRPr="00155CB9">
              <w:rPr>
                <w:rFonts w:ascii="Californian FB" w:hAnsi="Californian FB"/>
              </w:rPr>
              <w:t xml:space="preserve">: </w:t>
            </w:r>
            <w:r w:rsidR="009435CF">
              <w:rPr>
                <w:rFonts w:ascii="Californian FB" w:hAnsi="Californian FB"/>
              </w:rPr>
              <w:t>07/2021</w:t>
            </w:r>
          </w:p>
          <w:p w14:paraId="13483C24" w14:textId="66E29952" w:rsidR="001D0BF1" w:rsidRPr="00155CB9" w:rsidRDefault="00950AA6" w:rsidP="001D0BF1">
            <w:pPr>
              <w:pStyle w:val="Heading2"/>
              <w:contextualSpacing w:val="0"/>
              <w:outlineLvl w:val="1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sENIOR TECHNICAL SUPPORT ENGINEER</w:t>
            </w:r>
            <w:r w:rsidR="001D0BF1" w:rsidRPr="00155CB9">
              <w:rPr>
                <w:rFonts w:ascii="Californian FB" w:hAnsi="Californian FB"/>
              </w:rPr>
              <w:t xml:space="preserve">, </w:t>
            </w:r>
            <w:r w:rsidRPr="00155CB9">
              <w:rPr>
                <w:rStyle w:val="SubtleReference"/>
                <w:rFonts w:ascii="Californian FB" w:hAnsi="Californian FB"/>
              </w:rPr>
              <w:t>8X8 INC.</w:t>
            </w:r>
          </w:p>
          <w:p w14:paraId="51C41112" w14:textId="7323D32A" w:rsidR="001E3120" w:rsidRPr="00155CB9" w:rsidRDefault="00821521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Technical support for Enterprise</w:t>
            </w:r>
            <w:r w:rsidR="00B63D99" w:rsidRPr="00155CB9">
              <w:rPr>
                <w:rFonts w:ascii="Californian FB" w:hAnsi="Californian FB"/>
              </w:rPr>
              <w:t xml:space="preserve"> customers &amp;</w:t>
            </w:r>
            <w:r w:rsidRPr="00155CB9">
              <w:rPr>
                <w:rFonts w:ascii="Californian FB" w:hAnsi="Californian FB"/>
              </w:rPr>
              <w:t xml:space="preserve"> Partners</w:t>
            </w:r>
          </w:p>
          <w:p w14:paraId="6EDBD0DB" w14:textId="27C57DD4" w:rsidR="00821521" w:rsidRPr="00155CB9" w:rsidRDefault="00821521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Resolve escalated technical issues from other teams including executives</w:t>
            </w:r>
          </w:p>
          <w:p w14:paraId="5E78F6D8" w14:textId="6A2C1A2B" w:rsidR="00B63D99" w:rsidRPr="00155CB9" w:rsidRDefault="00B63D99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Resolve technical issues associated with 8x8’s hosted communication application and products via phone &amp; email</w:t>
            </w:r>
          </w:p>
          <w:p w14:paraId="4FF3A6F7" w14:textId="77777777" w:rsidR="00821521" w:rsidRPr="00155CB9" w:rsidRDefault="00821521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Meet or exceed customer satisfaction and productivity metrics</w:t>
            </w:r>
          </w:p>
          <w:p w14:paraId="6C622D4A" w14:textId="77777777" w:rsidR="00821521" w:rsidRPr="00155CB9" w:rsidRDefault="00821521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Work with various on-site network equipment with IT</w:t>
            </w:r>
          </w:p>
          <w:p w14:paraId="0F4F3327" w14:textId="38F4E3E6" w:rsidR="00821521" w:rsidRPr="00155CB9" w:rsidRDefault="00821521" w:rsidP="00821521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Be a liaison between customers and support, product development and sales to identify opportunities for support delivery improvements</w:t>
            </w:r>
          </w:p>
          <w:p w14:paraId="5537FA22" w14:textId="25D7C732" w:rsidR="003A78DC" w:rsidRPr="00155CB9" w:rsidRDefault="003A78DC" w:rsidP="00E5703E">
            <w:pPr>
              <w:pStyle w:val="ListParagraph"/>
              <w:numPr>
                <w:ilvl w:val="0"/>
                <w:numId w:val="14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Test</w:t>
            </w:r>
            <w:r w:rsidR="00E5703E" w:rsidRPr="00155CB9">
              <w:rPr>
                <w:rFonts w:ascii="Californian FB" w:hAnsi="Californian FB"/>
              </w:rPr>
              <w:t>s</w:t>
            </w:r>
            <w:r w:rsidRPr="00155CB9">
              <w:rPr>
                <w:rFonts w:ascii="Californian FB" w:hAnsi="Californian FB"/>
              </w:rPr>
              <w:t xml:space="preserve"> different </w:t>
            </w:r>
            <w:r w:rsidR="00E5703E" w:rsidRPr="00155CB9">
              <w:rPr>
                <w:rFonts w:ascii="Californian FB" w:hAnsi="Californian FB"/>
              </w:rPr>
              <w:t xml:space="preserve">make and </w:t>
            </w:r>
            <w:r w:rsidRPr="00155CB9">
              <w:rPr>
                <w:rFonts w:ascii="Californian FB" w:hAnsi="Californian FB"/>
              </w:rPr>
              <w:t xml:space="preserve">models of routers/firewall to </w:t>
            </w:r>
            <w:r w:rsidR="00E5703E" w:rsidRPr="00155CB9">
              <w:rPr>
                <w:rFonts w:ascii="Californian FB" w:hAnsi="Californian FB"/>
              </w:rPr>
              <w:t xml:space="preserve">find </w:t>
            </w:r>
            <w:r w:rsidRPr="00155CB9">
              <w:rPr>
                <w:rFonts w:ascii="Californian FB" w:hAnsi="Californian FB"/>
              </w:rPr>
              <w:t>proper configuration for 8x8 services</w:t>
            </w:r>
          </w:p>
        </w:tc>
      </w:tr>
      <w:tr w:rsidR="00F61DF9" w:rsidRPr="00155CB9" w14:paraId="27821986" w14:textId="77777777" w:rsidTr="00F61DF9">
        <w:tc>
          <w:tcPr>
            <w:tcW w:w="9355" w:type="dxa"/>
            <w:tcMar>
              <w:top w:w="216" w:type="dxa"/>
            </w:tcMar>
          </w:tcPr>
          <w:p w14:paraId="5D9CF6E0" w14:textId="4997AF1E" w:rsidR="00F61DF9" w:rsidRPr="00155CB9" w:rsidRDefault="00F42B13" w:rsidP="00F61DF9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Enter date from for company 2: "/>
                <w:tag w:val="Enter date from for company 2:"/>
                <w:id w:val="1784141449"/>
                <w:placeholder>
                  <w:docPart w:val="0B2F37C0FC56494C986F86AB5FC66CDB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155CB9">
                  <w:rPr>
                    <w:rFonts w:ascii="Californian FB" w:hAnsi="Californian FB"/>
                  </w:rPr>
                  <w:t>Dates From</w:t>
                </w:r>
              </w:sdtContent>
            </w:sdt>
            <w:r w:rsidR="00821521" w:rsidRPr="00155CB9">
              <w:rPr>
                <w:rFonts w:ascii="Californian FB" w:hAnsi="Californian FB"/>
              </w:rPr>
              <w:t>: 12/2017</w:t>
            </w:r>
            <w:r w:rsidR="00F61DF9" w:rsidRPr="00155CB9">
              <w:rPr>
                <w:rFonts w:ascii="Californian FB" w:hAnsi="Californian FB"/>
              </w:rPr>
              <w:t xml:space="preserve"> – </w:t>
            </w:r>
            <w:sdt>
              <w:sdtPr>
                <w:rPr>
                  <w:rFonts w:ascii="Californian FB" w:hAnsi="Californian FB"/>
                </w:rPr>
                <w:alias w:val="Enter date to for company 2: "/>
                <w:tag w:val="Enter date to for company 2: "/>
                <w:id w:val="925229790"/>
                <w:placeholder>
                  <w:docPart w:val="AD74F9CD348B429B90F2C11AE76C119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155CB9">
                  <w:rPr>
                    <w:rFonts w:ascii="Californian FB" w:hAnsi="Californian FB"/>
                  </w:rPr>
                  <w:t>To</w:t>
                </w:r>
              </w:sdtContent>
            </w:sdt>
            <w:r w:rsidR="00821521" w:rsidRPr="00155CB9">
              <w:rPr>
                <w:rFonts w:ascii="Californian FB" w:hAnsi="Californian FB"/>
              </w:rPr>
              <w:t>: 04/2018</w:t>
            </w:r>
          </w:p>
          <w:p w14:paraId="69B7DCC5" w14:textId="1D6BAF89" w:rsidR="00F61DF9" w:rsidRPr="00155CB9" w:rsidRDefault="00821521" w:rsidP="00F61DF9">
            <w:pPr>
              <w:pStyle w:val="Heading2"/>
              <w:contextualSpacing w:val="0"/>
              <w:outlineLvl w:val="1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Advanced technical support engineer</w:t>
            </w:r>
            <w:r w:rsidR="00F61DF9" w:rsidRPr="00155CB9">
              <w:rPr>
                <w:rFonts w:ascii="Californian FB" w:hAnsi="Californian FB"/>
              </w:rPr>
              <w:t xml:space="preserve">, </w:t>
            </w:r>
            <w:r w:rsidRPr="00155CB9">
              <w:rPr>
                <w:rStyle w:val="SubtleReference"/>
                <w:rFonts w:ascii="Californian FB" w:hAnsi="Californian FB"/>
              </w:rPr>
              <w:t>8x8 inc.</w:t>
            </w:r>
          </w:p>
          <w:p w14:paraId="2151E3C7" w14:textId="69793562" w:rsidR="00B63D99" w:rsidRDefault="00821521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Technical support for Small business &amp; Mid-Market customers</w:t>
            </w:r>
          </w:p>
          <w:p w14:paraId="6A01F05A" w14:textId="3F66C8C0" w:rsidR="00514226" w:rsidRDefault="00514226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Solid understand of 8x8 products and services</w:t>
            </w:r>
          </w:p>
          <w:p w14:paraId="65305260" w14:textId="28C9E3EE" w:rsidR="00514226" w:rsidRPr="00514226" w:rsidRDefault="00514226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Resolve technical issues associated with 8x8’s hosted communication application and products via phone &amp; email</w:t>
            </w:r>
          </w:p>
          <w:p w14:paraId="3DED0BEF" w14:textId="6439EB30" w:rsidR="00514226" w:rsidRDefault="00514226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Share knowledge with teammates</w:t>
            </w:r>
          </w:p>
          <w:p w14:paraId="12FCB149" w14:textId="7F75D41B" w:rsidR="00514226" w:rsidRDefault="00514226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>
              <w:rPr>
                <w:rFonts w:ascii="Californian FB" w:hAnsi="Californian FB"/>
              </w:rPr>
              <w:t>Write knowledge base articles for peers and customers</w:t>
            </w:r>
          </w:p>
          <w:p w14:paraId="665705F8" w14:textId="77777777" w:rsidR="00514226" w:rsidRPr="00514226" w:rsidRDefault="00514226" w:rsidP="00514226">
            <w:pPr>
              <w:pStyle w:val="ListParagraph"/>
              <w:rPr>
                <w:rFonts w:ascii="Californian FB" w:hAnsi="Californian FB"/>
              </w:rPr>
            </w:pPr>
          </w:p>
          <w:p w14:paraId="48F1CB5F" w14:textId="3FDD57AC" w:rsidR="00B63D99" w:rsidRPr="00155CB9" w:rsidRDefault="00F42B13" w:rsidP="00B63D99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Enter date from for company 2: "/>
                <w:tag w:val="Enter date from for company 2:"/>
                <w:id w:val="-1213886154"/>
                <w:placeholder>
                  <w:docPart w:val="0BC6A8B0328E48B58BC9B0DD5EC524DD"/>
                </w:placeholder>
                <w:temporary/>
                <w:showingPlcHdr/>
                <w15:appearance w15:val="hidden"/>
              </w:sdtPr>
              <w:sdtEndPr/>
              <w:sdtContent>
                <w:r w:rsidR="00B63D99" w:rsidRPr="00155CB9">
                  <w:rPr>
                    <w:rFonts w:ascii="Californian FB" w:hAnsi="Californian FB"/>
                  </w:rPr>
                  <w:t>Dates From</w:t>
                </w:r>
              </w:sdtContent>
            </w:sdt>
            <w:r w:rsidR="00B63D99" w:rsidRPr="00155CB9">
              <w:rPr>
                <w:rFonts w:ascii="Californian FB" w:hAnsi="Californian FB"/>
              </w:rPr>
              <w:t xml:space="preserve">: 07/2014 – </w:t>
            </w:r>
            <w:sdt>
              <w:sdtPr>
                <w:rPr>
                  <w:rFonts w:ascii="Californian FB" w:hAnsi="Californian FB"/>
                </w:rPr>
                <w:alias w:val="Enter date to for company 2: "/>
                <w:tag w:val="Enter date to for company 2: "/>
                <w:id w:val="518207854"/>
                <w:placeholder>
                  <w:docPart w:val="5A0C49C9927141E6BD546DA25001FA0D"/>
                </w:placeholder>
                <w:temporary/>
                <w:showingPlcHdr/>
                <w15:appearance w15:val="hidden"/>
              </w:sdtPr>
              <w:sdtEndPr/>
              <w:sdtContent>
                <w:r w:rsidR="00B63D99" w:rsidRPr="00155CB9">
                  <w:rPr>
                    <w:rFonts w:ascii="Californian FB" w:hAnsi="Californian FB"/>
                  </w:rPr>
                  <w:t>To</w:t>
                </w:r>
              </w:sdtContent>
            </w:sdt>
            <w:r w:rsidR="00B63D99" w:rsidRPr="00155CB9">
              <w:rPr>
                <w:rFonts w:ascii="Californian FB" w:hAnsi="Californian FB"/>
              </w:rPr>
              <w:t>: 03/2017</w:t>
            </w:r>
          </w:p>
          <w:p w14:paraId="7C19C0FE" w14:textId="3DA4D46E" w:rsidR="00B63D99" w:rsidRPr="00155CB9" w:rsidRDefault="00B63D99" w:rsidP="00B63D99">
            <w:pPr>
              <w:pStyle w:val="Heading2"/>
              <w:contextualSpacing w:val="0"/>
              <w:outlineLvl w:val="1"/>
              <w:rPr>
                <w:rFonts w:ascii="Californian FB" w:hAnsi="Californian FB"/>
                <w:b w:val="0"/>
              </w:rPr>
            </w:pPr>
            <w:r w:rsidRPr="00155CB9">
              <w:rPr>
                <w:rFonts w:ascii="Californian FB" w:hAnsi="Californian FB"/>
              </w:rPr>
              <w:t xml:space="preserve">technical support engineer, </w:t>
            </w:r>
            <w:r w:rsidRPr="00155CB9">
              <w:rPr>
                <w:rFonts w:ascii="Californian FB" w:hAnsi="Californian FB"/>
                <w:b w:val="0"/>
                <w:color w:val="595959" w:themeColor="text1" w:themeTint="A6"/>
              </w:rPr>
              <w:t>Endicia</w:t>
            </w:r>
          </w:p>
          <w:p w14:paraId="0839AEEA" w14:textId="66F99A2F" w:rsidR="00B63D99" w:rsidRPr="00155CB9" w:rsidRDefault="00B63D99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Technical support for all types of customers</w:t>
            </w:r>
          </w:p>
          <w:p w14:paraId="109CE381" w14:textId="4EC02427" w:rsidR="00B63D99" w:rsidRPr="00155CB9" w:rsidRDefault="00B63D99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 xml:space="preserve">Solid understanding of Endicia products along with the ability </w:t>
            </w:r>
            <w:r w:rsidR="00DB5F1D" w:rsidRPr="00155CB9">
              <w:rPr>
                <w:rFonts w:ascii="Californian FB" w:hAnsi="Californian FB"/>
              </w:rPr>
              <w:t>to perform troubleshooting on Windows and Mac OS</w:t>
            </w:r>
          </w:p>
          <w:p w14:paraId="3C37D571" w14:textId="6FB81C54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Maintain expert-level knowledge o</w:t>
            </w:r>
            <w:r w:rsidR="00155CB9">
              <w:rPr>
                <w:rFonts w:ascii="Californian FB" w:hAnsi="Californian FB"/>
              </w:rPr>
              <w:t>f</w:t>
            </w:r>
            <w:r w:rsidRPr="00155CB9">
              <w:rPr>
                <w:rFonts w:ascii="Californian FB" w:hAnsi="Californian FB"/>
              </w:rPr>
              <w:t xml:space="preserve"> the features and business application of the company’s products</w:t>
            </w:r>
            <w:r w:rsidR="00DF7AB9">
              <w:rPr>
                <w:rFonts w:ascii="Californian FB" w:hAnsi="Californian FB"/>
              </w:rPr>
              <w:t>, services and API</w:t>
            </w:r>
          </w:p>
          <w:p w14:paraId="6EDA2DF0" w14:textId="17E4A7A4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Perform quality assurance test</w:t>
            </w:r>
            <w:r w:rsidR="00155CB9">
              <w:rPr>
                <w:rFonts w:ascii="Californian FB" w:hAnsi="Californian FB"/>
              </w:rPr>
              <w:t>s</w:t>
            </w:r>
            <w:r w:rsidRPr="00155CB9">
              <w:rPr>
                <w:rFonts w:ascii="Californian FB" w:hAnsi="Californian FB"/>
              </w:rPr>
              <w:t xml:space="preserve"> and record issues found for Product development, QA Operations</w:t>
            </w:r>
          </w:p>
          <w:p w14:paraId="36DDCC74" w14:textId="39FFF9EC" w:rsidR="00DB5F1D" w:rsidRDefault="00DB5F1D" w:rsidP="00DB5F1D">
            <w:pPr>
              <w:rPr>
                <w:rFonts w:ascii="Californian FB" w:hAnsi="Californian FB"/>
              </w:rPr>
            </w:pPr>
          </w:p>
          <w:p w14:paraId="2C23A72E" w14:textId="77777777" w:rsidR="00155CB9" w:rsidRPr="00155CB9" w:rsidRDefault="00155CB9" w:rsidP="00DB5F1D">
            <w:pPr>
              <w:rPr>
                <w:rFonts w:ascii="Californian FB" w:hAnsi="Californian FB"/>
              </w:rPr>
            </w:pPr>
          </w:p>
          <w:p w14:paraId="30709A14" w14:textId="2883C0B8" w:rsidR="00DB5F1D" w:rsidRPr="00155CB9" w:rsidRDefault="00F42B13" w:rsidP="00DB5F1D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sdt>
              <w:sdtPr>
                <w:rPr>
                  <w:rFonts w:ascii="Californian FB" w:hAnsi="Californian FB"/>
                </w:rPr>
                <w:alias w:val="Enter date from for company 2: "/>
                <w:tag w:val="Enter date from for company 2:"/>
                <w:id w:val="-891419596"/>
                <w:placeholder>
                  <w:docPart w:val="08643A9F86474B78A588D520689440FD"/>
                </w:placeholder>
                <w:temporary/>
                <w:showingPlcHdr/>
                <w15:appearance w15:val="hidden"/>
              </w:sdtPr>
              <w:sdtEndPr/>
              <w:sdtContent>
                <w:r w:rsidR="00DB5F1D" w:rsidRPr="00155CB9">
                  <w:rPr>
                    <w:rFonts w:ascii="Californian FB" w:hAnsi="Californian FB"/>
                  </w:rPr>
                  <w:t>Dates From</w:t>
                </w:r>
              </w:sdtContent>
            </w:sdt>
            <w:r w:rsidR="00DB5F1D" w:rsidRPr="00155CB9">
              <w:rPr>
                <w:rFonts w:ascii="Californian FB" w:hAnsi="Californian FB"/>
              </w:rPr>
              <w:t xml:space="preserve">: 10/2011 – </w:t>
            </w:r>
            <w:sdt>
              <w:sdtPr>
                <w:rPr>
                  <w:rFonts w:ascii="Californian FB" w:hAnsi="Californian FB"/>
                </w:rPr>
                <w:alias w:val="Enter date to for company 2: "/>
                <w:tag w:val="Enter date to for company 2: "/>
                <w:id w:val="-1876310561"/>
                <w:placeholder>
                  <w:docPart w:val="A7E400C0098E4FD19EF17CE76D3722AF"/>
                </w:placeholder>
                <w:temporary/>
                <w:showingPlcHdr/>
                <w15:appearance w15:val="hidden"/>
              </w:sdtPr>
              <w:sdtEndPr/>
              <w:sdtContent>
                <w:r w:rsidR="00DB5F1D" w:rsidRPr="00155CB9">
                  <w:rPr>
                    <w:rFonts w:ascii="Californian FB" w:hAnsi="Californian FB"/>
                  </w:rPr>
                  <w:t>To</w:t>
                </w:r>
              </w:sdtContent>
            </w:sdt>
            <w:r w:rsidR="00DB5F1D" w:rsidRPr="00155CB9">
              <w:rPr>
                <w:rFonts w:ascii="Californian FB" w:hAnsi="Californian FB"/>
              </w:rPr>
              <w:t>: 11/2013</w:t>
            </w:r>
          </w:p>
          <w:p w14:paraId="6AD3C110" w14:textId="6DA2F191" w:rsidR="00DB5F1D" w:rsidRPr="00155CB9" w:rsidRDefault="00DB5F1D" w:rsidP="00DB5F1D">
            <w:pPr>
              <w:pStyle w:val="Heading2"/>
              <w:contextualSpacing w:val="0"/>
              <w:outlineLvl w:val="1"/>
              <w:rPr>
                <w:rFonts w:ascii="Californian FB" w:hAnsi="Californian FB"/>
                <w:b w:val="0"/>
                <w:color w:val="595959" w:themeColor="text1" w:themeTint="A6"/>
              </w:rPr>
            </w:pPr>
            <w:r w:rsidRPr="00155CB9">
              <w:rPr>
                <w:rFonts w:ascii="Californian FB" w:hAnsi="Californian FB"/>
              </w:rPr>
              <w:t xml:space="preserve">Network operations engineer, </w:t>
            </w:r>
            <w:r w:rsidRPr="00155CB9">
              <w:rPr>
                <w:rFonts w:ascii="Californian FB" w:hAnsi="Californian FB"/>
                <w:b w:val="0"/>
                <w:color w:val="595959" w:themeColor="text1" w:themeTint="A6"/>
              </w:rPr>
              <w:t>Keynote systems, INC</w:t>
            </w:r>
          </w:p>
          <w:p w14:paraId="494DCDA6" w14:textId="711ECB29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Monitor internal production systems in a data center environment</w:t>
            </w:r>
          </w:p>
          <w:p w14:paraId="423EADED" w14:textId="32964C56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Monitor a heterogeneous Windows/Linux server environment for over 1000+ serve</w:t>
            </w:r>
            <w:r w:rsidR="00155CB9">
              <w:rPr>
                <w:rFonts w:ascii="Californian FB" w:hAnsi="Californian FB"/>
              </w:rPr>
              <w:t>r</w:t>
            </w:r>
            <w:r w:rsidRPr="00155CB9">
              <w:rPr>
                <w:rFonts w:ascii="Californian FB" w:hAnsi="Californian FB"/>
              </w:rPr>
              <w:t xml:space="preserve">s, switches and other network devices at assorted locations worldwide via HP </w:t>
            </w:r>
            <w:proofErr w:type="spellStart"/>
            <w:r w:rsidRPr="00155CB9">
              <w:rPr>
                <w:rFonts w:ascii="Californian FB" w:hAnsi="Californian FB"/>
              </w:rPr>
              <w:t>Openview</w:t>
            </w:r>
            <w:proofErr w:type="spellEnd"/>
            <w:r w:rsidRPr="00155CB9">
              <w:rPr>
                <w:rFonts w:ascii="Californian FB" w:hAnsi="Californian FB"/>
              </w:rPr>
              <w:t xml:space="preserve"> and Nagios.</w:t>
            </w:r>
          </w:p>
          <w:p w14:paraId="34CF9965" w14:textId="17A20194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Remotely support co-locations during installations of new server clusters</w:t>
            </w:r>
          </w:p>
          <w:p w14:paraId="7E2B7C03" w14:textId="3D233793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Coordinate with international locations and major ISPs in addressing backbone packet loss and latency issues</w:t>
            </w:r>
          </w:p>
          <w:p w14:paraId="559B954F" w14:textId="270872A4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Coordinate with customers and/or internal groups to report or resolve system</w:t>
            </w:r>
            <w:r w:rsidR="00155CB9">
              <w:rPr>
                <w:rFonts w:ascii="Californian FB" w:hAnsi="Californian FB"/>
              </w:rPr>
              <w:t>-</w:t>
            </w:r>
            <w:r w:rsidRPr="00155CB9">
              <w:rPr>
                <w:rFonts w:ascii="Californian FB" w:hAnsi="Californian FB"/>
              </w:rPr>
              <w:t>related or network issues</w:t>
            </w:r>
          </w:p>
          <w:p w14:paraId="3AA1897B" w14:textId="201000C4" w:rsidR="00DB5F1D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Perform routine server audits for malware, disk integrity and resource utilization</w:t>
            </w:r>
          </w:p>
          <w:p w14:paraId="77CD1049" w14:textId="3948D9BB" w:rsidR="00B63D99" w:rsidRPr="00155CB9" w:rsidRDefault="00DB5F1D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Conduct network audits by using Cacti to prevent oversaturated network pipes</w:t>
            </w:r>
          </w:p>
          <w:p w14:paraId="4D9D52E6" w14:textId="3AD5AE8E" w:rsidR="00E5703E" w:rsidRPr="00155CB9" w:rsidRDefault="00E5703E" w:rsidP="00514226">
            <w:pPr>
              <w:pStyle w:val="ListParagraph"/>
              <w:numPr>
                <w:ilvl w:val="0"/>
                <w:numId w:val="15"/>
              </w:numPr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Help desk support during off hours/holidays</w:t>
            </w:r>
          </w:p>
        </w:tc>
      </w:tr>
    </w:tbl>
    <w:sdt>
      <w:sdtPr>
        <w:rPr>
          <w:rFonts w:ascii="Californian FB" w:hAnsi="Californian FB"/>
        </w:rPr>
        <w:alias w:val="Education:"/>
        <w:tag w:val="Education:"/>
        <w:id w:val="-1908763273"/>
        <w:placeholder>
          <w:docPart w:val="27D1D682AE9D4D61929E30C9B70ACA2F"/>
        </w:placeholder>
        <w:temporary/>
        <w:showingPlcHdr/>
        <w15:appearance w15:val="hidden"/>
      </w:sdtPr>
      <w:sdtEndPr/>
      <w:sdtContent>
        <w:p w14:paraId="4519E699" w14:textId="77777777" w:rsidR="00DA59AA" w:rsidRPr="00155CB9" w:rsidRDefault="00DA59AA" w:rsidP="0097790C">
          <w:pPr>
            <w:pStyle w:val="Heading1"/>
            <w:rPr>
              <w:rFonts w:ascii="Californian FB" w:hAnsi="Californian FB"/>
            </w:rPr>
          </w:pPr>
          <w:r w:rsidRPr="00155CB9">
            <w:rPr>
              <w:rFonts w:ascii="Californian FB" w:hAnsi="Californian FB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155CB9" w14:paraId="2E96F4D9" w14:textId="77777777" w:rsidTr="00D66A52">
        <w:tc>
          <w:tcPr>
            <w:tcW w:w="9355" w:type="dxa"/>
          </w:tcPr>
          <w:p w14:paraId="0DB048E9" w14:textId="246F1097" w:rsidR="001D0BF1" w:rsidRPr="00155CB9" w:rsidRDefault="00B63D99" w:rsidP="001D0BF1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march</w:t>
            </w:r>
            <w:r w:rsidR="001D0BF1" w:rsidRPr="00155CB9">
              <w:rPr>
                <w:rFonts w:ascii="Californian FB" w:hAnsi="Californian FB"/>
              </w:rPr>
              <w:t xml:space="preserve"> </w:t>
            </w:r>
            <w:r w:rsidRPr="00155CB9">
              <w:rPr>
                <w:rFonts w:ascii="Californian FB" w:hAnsi="Californian FB"/>
              </w:rPr>
              <w:t>200</w:t>
            </w:r>
            <w:r w:rsidR="00A43854" w:rsidRPr="00155CB9">
              <w:rPr>
                <w:rFonts w:ascii="Californian FB" w:hAnsi="Californian FB"/>
              </w:rPr>
              <w:t>3</w:t>
            </w:r>
          </w:p>
          <w:p w14:paraId="2BFD46EE" w14:textId="0A22BAB9" w:rsidR="007538DC" w:rsidRPr="00155CB9" w:rsidRDefault="00B63D99" w:rsidP="00155CB9">
            <w:pPr>
              <w:pStyle w:val="Heading2"/>
              <w:contextualSpacing w:val="0"/>
              <w:outlineLvl w:val="1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Computer science</w:t>
            </w:r>
            <w:r w:rsidR="001D0BF1" w:rsidRPr="00155CB9">
              <w:rPr>
                <w:rFonts w:ascii="Californian FB" w:hAnsi="Californian FB"/>
              </w:rPr>
              <w:t xml:space="preserve">, </w:t>
            </w:r>
            <w:r w:rsidRPr="00155CB9">
              <w:rPr>
                <w:rStyle w:val="SubtleReference"/>
                <w:rFonts w:ascii="Californian FB" w:hAnsi="Californian FB"/>
              </w:rPr>
              <w:t>Trinity college of quezon city (philippines)</w:t>
            </w:r>
          </w:p>
        </w:tc>
      </w:tr>
      <w:tr w:rsidR="00F61DF9" w:rsidRPr="00155CB9" w14:paraId="6E8C94FA" w14:textId="77777777" w:rsidTr="00155CB9">
        <w:trPr>
          <w:trHeight w:val="650"/>
        </w:trPr>
        <w:tc>
          <w:tcPr>
            <w:tcW w:w="9355" w:type="dxa"/>
            <w:tcMar>
              <w:top w:w="216" w:type="dxa"/>
            </w:tcMar>
          </w:tcPr>
          <w:p w14:paraId="703C013F" w14:textId="6C25086C" w:rsidR="00F61DF9" w:rsidRPr="00155CB9" w:rsidRDefault="00B63D99" w:rsidP="00F61DF9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June</w:t>
            </w:r>
            <w:r w:rsidR="00F61DF9" w:rsidRPr="00155CB9">
              <w:rPr>
                <w:rFonts w:ascii="Californian FB" w:hAnsi="Californian FB"/>
              </w:rPr>
              <w:t xml:space="preserve"> </w:t>
            </w:r>
            <w:r w:rsidRPr="00155CB9">
              <w:rPr>
                <w:rFonts w:ascii="Californian FB" w:hAnsi="Californian FB"/>
              </w:rPr>
              <w:t>2004</w:t>
            </w:r>
          </w:p>
          <w:p w14:paraId="6E05C612" w14:textId="4DC179D1" w:rsidR="00F61DF9" w:rsidRPr="00155CB9" w:rsidRDefault="00B63D99" w:rsidP="009C2D5B">
            <w:pPr>
              <w:pStyle w:val="Heading2"/>
              <w:contextualSpacing w:val="0"/>
              <w:outlineLvl w:val="1"/>
              <w:rPr>
                <w:rFonts w:ascii="Californian FB" w:hAnsi="Californian FB"/>
                <w:b w:val="0"/>
                <w:smallCaps/>
                <w:color w:val="595959" w:themeColor="text1" w:themeTint="A6"/>
              </w:rPr>
            </w:pPr>
            <w:r w:rsidRPr="00155CB9">
              <w:rPr>
                <w:rFonts w:ascii="Californian FB" w:hAnsi="Californian FB"/>
              </w:rPr>
              <w:t>Desktop support certification</w:t>
            </w:r>
            <w:r w:rsidR="00F61DF9" w:rsidRPr="00155CB9">
              <w:rPr>
                <w:rFonts w:ascii="Californian FB" w:hAnsi="Californian FB"/>
              </w:rPr>
              <w:t xml:space="preserve">, </w:t>
            </w:r>
            <w:r w:rsidRPr="00155CB9">
              <w:rPr>
                <w:rStyle w:val="SubtleReference"/>
                <w:rFonts w:ascii="Californian FB" w:hAnsi="Californian FB"/>
              </w:rPr>
              <w:t>Hayward Adult school</w:t>
            </w:r>
          </w:p>
        </w:tc>
      </w:tr>
      <w:tr w:rsidR="00155CB9" w:rsidRPr="00155CB9" w14:paraId="4E12D05A" w14:textId="77777777" w:rsidTr="00F61DF9">
        <w:trPr>
          <w:trHeight w:val="650"/>
        </w:trPr>
        <w:tc>
          <w:tcPr>
            <w:tcW w:w="9355" w:type="dxa"/>
            <w:tcMar>
              <w:top w:w="216" w:type="dxa"/>
            </w:tcMar>
          </w:tcPr>
          <w:p w14:paraId="29D0D252" w14:textId="77777777" w:rsidR="00155CB9" w:rsidRPr="00155CB9" w:rsidRDefault="00155CB9" w:rsidP="00155CB9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June 2004</w:t>
            </w:r>
          </w:p>
          <w:p w14:paraId="2C04C553" w14:textId="4B216456" w:rsidR="00155CB9" w:rsidRPr="00155CB9" w:rsidRDefault="00155CB9" w:rsidP="00155CB9">
            <w:pPr>
              <w:pStyle w:val="Heading3"/>
              <w:contextualSpacing w:val="0"/>
              <w:outlineLvl w:val="2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  <w:color w:val="1D824C" w:themeColor="accent1"/>
                <w:sz w:val="26"/>
                <w:szCs w:val="26"/>
              </w:rPr>
              <w:t xml:space="preserve">network administrator certification, </w:t>
            </w:r>
            <w:r w:rsidRPr="00155CB9">
              <w:rPr>
                <w:rFonts w:ascii="Californian FB" w:hAnsi="Californian FB"/>
                <w:b w:val="0"/>
                <w:smallCaps/>
                <w:sz w:val="26"/>
                <w:szCs w:val="26"/>
              </w:rPr>
              <w:t>Hayward Adult school</w:t>
            </w:r>
          </w:p>
        </w:tc>
      </w:tr>
    </w:tbl>
    <w:sdt>
      <w:sdtPr>
        <w:rPr>
          <w:rFonts w:ascii="Californian FB" w:hAnsi="Californian FB"/>
        </w:rPr>
        <w:alias w:val="Skills:"/>
        <w:tag w:val="Skills:"/>
        <w:id w:val="-1392877668"/>
        <w:placeholder>
          <w:docPart w:val="89E232B89511482B9F585BB5A776D5D0"/>
        </w:placeholder>
        <w:temporary/>
        <w:showingPlcHdr/>
        <w15:appearance w15:val="hidden"/>
      </w:sdtPr>
      <w:sdtEndPr/>
      <w:sdtContent>
        <w:p w14:paraId="223C1F27" w14:textId="77777777" w:rsidR="00486277" w:rsidRPr="00155CB9" w:rsidRDefault="00486277" w:rsidP="00486277">
          <w:pPr>
            <w:pStyle w:val="Heading1"/>
            <w:rPr>
              <w:rFonts w:ascii="Californian FB" w:hAnsi="Californian FB"/>
            </w:rPr>
          </w:pPr>
          <w:r w:rsidRPr="00155CB9">
            <w:rPr>
              <w:rFonts w:ascii="Californian FB" w:hAnsi="Californian FB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155CB9" w14:paraId="5A9F55AF" w14:textId="77777777" w:rsidTr="00CF1A49">
        <w:tc>
          <w:tcPr>
            <w:tcW w:w="4675" w:type="dxa"/>
          </w:tcPr>
          <w:p w14:paraId="7783D708" w14:textId="0FA321DA" w:rsidR="001E3120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Great problem-solving skills</w:t>
            </w:r>
          </w:p>
          <w:p w14:paraId="5E08F6D3" w14:textId="77777777" w:rsidR="001F4E6D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Strong communication/customer service</w:t>
            </w:r>
          </w:p>
          <w:p w14:paraId="17DD5322" w14:textId="39BF2756" w:rsidR="003A78DC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 xml:space="preserve">Attention to </w:t>
            </w:r>
            <w:r w:rsidR="00155CB9">
              <w:rPr>
                <w:rFonts w:ascii="Californian FB" w:hAnsi="Californian FB"/>
              </w:rPr>
              <w:t>d</w:t>
            </w:r>
            <w:r w:rsidRPr="00155CB9">
              <w:rPr>
                <w:rFonts w:ascii="Californian FB" w:hAnsi="Californian FB"/>
              </w:rPr>
              <w:t>etail</w:t>
            </w:r>
          </w:p>
        </w:tc>
        <w:tc>
          <w:tcPr>
            <w:tcW w:w="4675" w:type="dxa"/>
            <w:tcMar>
              <w:left w:w="360" w:type="dxa"/>
            </w:tcMar>
          </w:tcPr>
          <w:p w14:paraId="20CAF155" w14:textId="56F34CCE" w:rsidR="003A0632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 xml:space="preserve">Strong troubleshooting </w:t>
            </w:r>
          </w:p>
          <w:p w14:paraId="24990347" w14:textId="29A0DBD8" w:rsidR="001E3120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Works well with a team</w:t>
            </w:r>
          </w:p>
          <w:p w14:paraId="1D1F7384" w14:textId="60702748" w:rsidR="001E3120" w:rsidRPr="00155CB9" w:rsidRDefault="003A78DC" w:rsidP="006E1507">
            <w:pPr>
              <w:pStyle w:val="ListBullet"/>
              <w:contextualSpacing w:val="0"/>
              <w:rPr>
                <w:rFonts w:ascii="Californian FB" w:hAnsi="Californian FB"/>
              </w:rPr>
            </w:pPr>
            <w:r w:rsidRPr="00155CB9">
              <w:rPr>
                <w:rFonts w:ascii="Californian FB" w:hAnsi="Californian FB"/>
              </w:rPr>
              <w:t>Good work ethic</w:t>
            </w:r>
          </w:p>
        </w:tc>
      </w:tr>
    </w:tbl>
    <w:sdt>
      <w:sdtPr>
        <w:rPr>
          <w:rFonts w:ascii="Californian FB" w:hAnsi="Californian FB"/>
        </w:rPr>
        <w:alias w:val="Activities:"/>
        <w:tag w:val="Activities:"/>
        <w:id w:val="1223332893"/>
        <w:placeholder>
          <w:docPart w:val="A2B7489643984379BFA278F99A0FB34D"/>
        </w:placeholder>
        <w:temporary/>
        <w:showingPlcHdr/>
        <w15:appearance w15:val="hidden"/>
      </w:sdtPr>
      <w:sdtEndPr/>
      <w:sdtContent>
        <w:p w14:paraId="2DA70666" w14:textId="77777777" w:rsidR="00AD782D" w:rsidRPr="00155CB9" w:rsidRDefault="0062312F" w:rsidP="0062312F">
          <w:pPr>
            <w:pStyle w:val="Heading1"/>
            <w:rPr>
              <w:rFonts w:ascii="Californian FB" w:hAnsi="Californian FB"/>
            </w:rPr>
          </w:pPr>
          <w:r w:rsidRPr="00155CB9">
            <w:rPr>
              <w:rFonts w:ascii="Californian FB" w:hAnsi="Californian FB"/>
            </w:rPr>
            <w:t>Activities</w:t>
          </w:r>
        </w:p>
      </w:sdtContent>
    </w:sdt>
    <w:p w14:paraId="6BFDCD01" w14:textId="1309F042" w:rsidR="00514226" w:rsidRDefault="00155CB9" w:rsidP="006E1507">
      <w:pPr>
        <w:rPr>
          <w:rFonts w:ascii="Californian FB" w:hAnsi="Californian FB"/>
        </w:rPr>
      </w:pPr>
      <w:r>
        <w:rPr>
          <w:rFonts w:ascii="Californian FB" w:hAnsi="Californian FB"/>
        </w:rPr>
        <w:t>Father to two</w:t>
      </w:r>
      <w:r w:rsidR="00E84290" w:rsidRPr="00155CB9">
        <w:rPr>
          <w:rFonts w:ascii="Californian FB" w:hAnsi="Californian FB"/>
        </w:rPr>
        <w:t xml:space="preserve"> great, beautiful kids. </w:t>
      </w:r>
      <w:r w:rsidR="007D19A2" w:rsidRPr="00155CB9">
        <w:rPr>
          <w:rFonts w:ascii="Californian FB" w:hAnsi="Californian FB"/>
        </w:rPr>
        <w:t>Avid PC gamer.</w:t>
      </w:r>
      <w:r w:rsidR="00514226">
        <w:rPr>
          <w:rFonts w:ascii="Californian FB" w:hAnsi="Californian FB"/>
        </w:rPr>
        <w:t xml:space="preserve"> Basketball fan.</w:t>
      </w:r>
    </w:p>
    <w:p w14:paraId="02C6C4CF" w14:textId="77777777" w:rsidR="00514226" w:rsidRDefault="00AE07C2" w:rsidP="006E1507">
      <w:pPr>
        <w:rPr>
          <w:rFonts w:ascii="Californian FB" w:hAnsi="Californian FB"/>
        </w:rPr>
      </w:pPr>
      <w:r w:rsidRPr="00155CB9">
        <w:rPr>
          <w:rFonts w:ascii="Californian FB" w:hAnsi="Californian FB"/>
        </w:rPr>
        <w:t xml:space="preserve">Work on my </w:t>
      </w:r>
      <w:r w:rsidR="00155CB9">
        <w:rPr>
          <w:rFonts w:ascii="Californian FB" w:hAnsi="Californian FB"/>
        </w:rPr>
        <w:t>h</w:t>
      </w:r>
      <w:r w:rsidRPr="00155CB9">
        <w:rPr>
          <w:rFonts w:ascii="Californian FB" w:hAnsi="Californian FB"/>
        </w:rPr>
        <w:t>ome lab with different IoT devices, public game servers</w:t>
      </w:r>
      <w:r w:rsidR="00514226">
        <w:rPr>
          <w:rFonts w:ascii="Californian FB" w:hAnsi="Californian FB"/>
        </w:rPr>
        <w:t>.</w:t>
      </w:r>
    </w:p>
    <w:p w14:paraId="51E4E187" w14:textId="77777777" w:rsidR="00514226" w:rsidRDefault="00514226" w:rsidP="006E1507">
      <w:pPr>
        <w:rPr>
          <w:rFonts w:ascii="Californian FB" w:hAnsi="Californian FB"/>
        </w:rPr>
      </w:pPr>
      <w:r>
        <w:rPr>
          <w:rFonts w:ascii="Californian FB" w:hAnsi="Californian FB"/>
        </w:rPr>
        <w:t>B</w:t>
      </w:r>
      <w:r w:rsidR="00AE07C2" w:rsidRPr="00155CB9">
        <w:rPr>
          <w:rFonts w:ascii="Californian FB" w:hAnsi="Californian FB"/>
        </w:rPr>
        <w:t>uild PC for friends and relatives.</w:t>
      </w:r>
    </w:p>
    <w:p w14:paraId="7BAD3923" w14:textId="227DDF1B" w:rsidR="00B51D1B" w:rsidRPr="00155CB9" w:rsidRDefault="00AE07C2" w:rsidP="006E1507">
      <w:pPr>
        <w:rPr>
          <w:rFonts w:ascii="Californian FB" w:hAnsi="Californian FB"/>
        </w:rPr>
      </w:pPr>
      <w:r w:rsidRPr="00155CB9">
        <w:rPr>
          <w:rFonts w:ascii="Californian FB" w:hAnsi="Californian FB"/>
        </w:rPr>
        <w:t xml:space="preserve">Mentor relatives </w:t>
      </w:r>
      <w:r w:rsidR="00514226">
        <w:rPr>
          <w:rFonts w:ascii="Californian FB" w:hAnsi="Californian FB"/>
        </w:rPr>
        <w:t>and friends who</w:t>
      </w:r>
      <w:r w:rsidRPr="00155CB9">
        <w:rPr>
          <w:rFonts w:ascii="Californian FB" w:hAnsi="Californian FB"/>
        </w:rPr>
        <w:t xml:space="preserve"> want to </w:t>
      </w:r>
      <w:r w:rsidR="00514226">
        <w:rPr>
          <w:rFonts w:ascii="Californian FB" w:hAnsi="Californian FB"/>
        </w:rPr>
        <w:t>get</w:t>
      </w:r>
      <w:r w:rsidRPr="00155CB9">
        <w:rPr>
          <w:rFonts w:ascii="Californian FB" w:hAnsi="Californian FB"/>
        </w:rPr>
        <w:t xml:space="preserve"> in</w:t>
      </w:r>
      <w:r w:rsidR="00514226">
        <w:rPr>
          <w:rFonts w:ascii="Californian FB" w:hAnsi="Californian FB"/>
        </w:rPr>
        <w:t>to</w:t>
      </w:r>
      <w:r w:rsidRPr="00155CB9">
        <w:rPr>
          <w:rFonts w:ascii="Californian FB" w:hAnsi="Californian FB"/>
        </w:rPr>
        <w:t xml:space="preserve"> the IT industry. </w:t>
      </w:r>
    </w:p>
    <w:sectPr w:rsidR="00B51D1B" w:rsidRPr="00155CB9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D562E" w14:textId="77777777" w:rsidR="00F42B13" w:rsidRDefault="00F42B13" w:rsidP="0068194B">
      <w:r>
        <w:separator/>
      </w:r>
    </w:p>
    <w:p w14:paraId="7D201965" w14:textId="77777777" w:rsidR="00F42B13" w:rsidRDefault="00F42B13"/>
    <w:p w14:paraId="537B2D1A" w14:textId="77777777" w:rsidR="00F42B13" w:rsidRDefault="00F42B13"/>
  </w:endnote>
  <w:endnote w:type="continuationSeparator" w:id="0">
    <w:p w14:paraId="7F19D049" w14:textId="77777777" w:rsidR="00F42B13" w:rsidRDefault="00F42B13" w:rsidP="0068194B">
      <w:r>
        <w:continuationSeparator/>
      </w:r>
    </w:p>
    <w:p w14:paraId="1C5887C5" w14:textId="77777777" w:rsidR="00F42B13" w:rsidRDefault="00F42B13"/>
    <w:p w14:paraId="0B5D3ECD" w14:textId="77777777" w:rsidR="00F42B13" w:rsidRDefault="00F42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413E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357E7" w14:textId="77777777" w:rsidR="00F42B13" w:rsidRDefault="00F42B13" w:rsidP="0068194B">
      <w:r>
        <w:separator/>
      </w:r>
    </w:p>
    <w:p w14:paraId="30C012FC" w14:textId="77777777" w:rsidR="00F42B13" w:rsidRDefault="00F42B13"/>
    <w:p w14:paraId="53A50DC2" w14:textId="77777777" w:rsidR="00F42B13" w:rsidRDefault="00F42B13"/>
  </w:footnote>
  <w:footnote w:type="continuationSeparator" w:id="0">
    <w:p w14:paraId="706019FF" w14:textId="77777777" w:rsidR="00F42B13" w:rsidRDefault="00F42B13" w:rsidP="0068194B">
      <w:r>
        <w:continuationSeparator/>
      </w:r>
    </w:p>
    <w:p w14:paraId="31D23344" w14:textId="77777777" w:rsidR="00F42B13" w:rsidRDefault="00F42B13"/>
    <w:p w14:paraId="68057345" w14:textId="77777777" w:rsidR="00F42B13" w:rsidRDefault="00F42B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B2F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A729D8" wp14:editId="22FD21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1500A8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0D409C"/>
    <w:multiLevelType w:val="hybridMultilevel"/>
    <w:tmpl w:val="AFFE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4C1107"/>
    <w:multiLevelType w:val="hybridMultilevel"/>
    <w:tmpl w:val="CD2E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3E74001"/>
    <w:multiLevelType w:val="hybridMultilevel"/>
    <w:tmpl w:val="7122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87"/>
    <w:rsid w:val="000001EF"/>
    <w:rsid w:val="00007322"/>
    <w:rsid w:val="00007728"/>
    <w:rsid w:val="00014D87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5CB9"/>
    <w:rsid w:val="00163668"/>
    <w:rsid w:val="00171566"/>
    <w:rsid w:val="00174676"/>
    <w:rsid w:val="001755A8"/>
    <w:rsid w:val="00184014"/>
    <w:rsid w:val="00192008"/>
    <w:rsid w:val="001A678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DA8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A78DC"/>
    <w:rsid w:val="003B5928"/>
    <w:rsid w:val="003D380F"/>
    <w:rsid w:val="003E160D"/>
    <w:rsid w:val="003F1CB3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4226"/>
    <w:rsid w:val="0056323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19A2"/>
    <w:rsid w:val="007E6A61"/>
    <w:rsid w:val="00801140"/>
    <w:rsid w:val="00803404"/>
    <w:rsid w:val="00821521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35CF"/>
    <w:rsid w:val="00944F78"/>
    <w:rsid w:val="00950AA6"/>
    <w:rsid w:val="009510E7"/>
    <w:rsid w:val="00952C89"/>
    <w:rsid w:val="009571D8"/>
    <w:rsid w:val="009650EA"/>
    <w:rsid w:val="0097790C"/>
    <w:rsid w:val="0098506E"/>
    <w:rsid w:val="009A44CE"/>
    <w:rsid w:val="009B6786"/>
    <w:rsid w:val="009C2D5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854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07C2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3D99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5F1D"/>
    <w:rsid w:val="00DB6915"/>
    <w:rsid w:val="00DB7E1E"/>
    <w:rsid w:val="00DC1B78"/>
    <w:rsid w:val="00DC2A2F"/>
    <w:rsid w:val="00DC600B"/>
    <w:rsid w:val="00DD6B0B"/>
    <w:rsid w:val="00DE0FAA"/>
    <w:rsid w:val="00DE136D"/>
    <w:rsid w:val="00DE6534"/>
    <w:rsid w:val="00DF4D6C"/>
    <w:rsid w:val="00DF7AB9"/>
    <w:rsid w:val="00E01923"/>
    <w:rsid w:val="00E14498"/>
    <w:rsid w:val="00E2397A"/>
    <w:rsid w:val="00E254DB"/>
    <w:rsid w:val="00E300FC"/>
    <w:rsid w:val="00E362DB"/>
    <w:rsid w:val="00E5632B"/>
    <w:rsid w:val="00E5703E"/>
    <w:rsid w:val="00E70240"/>
    <w:rsid w:val="00E71E6B"/>
    <w:rsid w:val="00E81CC5"/>
    <w:rsid w:val="00E84290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2B1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2881F"/>
  <w15:chartTrackingRefBased/>
  <w15:docId w15:val="{D0A4A266-18C3-4991-BBAF-5443326D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Style-2">
    <w:name w:val="Style-2"/>
    <w:rsid w:val="003A78DC"/>
    <w:pPr>
      <w:suppressAutoHyphens/>
    </w:pPr>
    <w:rPr>
      <w:rFonts w:ascii="Times New Roman" w:eastAsia="Arial" w:hAnsi="Times New Roman" w:cs="Times New Roman"/>
      <w:color w:val="auto"/>
      <w:sz w:val="20"/>
      <w:szCs w:val="20"/>
      <w:lang w:eastAsia="hi-IN" w:bidi="hi-IN"/>
    </w:rPr>
  </w:style>
  <w:style w:type="paragraph" w:customStyle="1" w:styleId="Style-4">
    <w:name w:val="Style-4"/>
    <w:rsid w:val="003A78DC"/>
    <w:pPr>
      <w:suppressAutoHyphens/>
    </w:pPr>
    <w:rPr>
      <w:rFonts w:ascii="Times New Roman" w:eastAsia="Arial" w:hAnsi="Times New Roman" w:cs="Times New Roman"/>
      <w:color w:val="auto"/>
      <w:sz w:val="20"/>
      <w:szCs w:val="20"/>
      <w:lang w:eastAsia="hi-IN" w:bidi="hi-IN"/>
    </w:rPr>
  </w:style>
  <w:style w:type="paragraph" w:customStyle="1" w:styleId="Style-5">
    <w:name w:val="Style-5"/>
    <w:rsid w:val="003A78DC"/>
    <w:pPr>
      <w:suppressAutoHyphens/>
    </w:pPr>
    <w:rPr>
      <w:rFonts w:ascii="Times New Roman" w:eastAsia="Arial" w:hAnsi="Times New Roman" w:cs="Times New Roman"/>
      <w:color w:val="auto"/>
      <w:sz w:val="20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bane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bzer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A1B2CFB6B495FB565B18239FD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8731A-60B3-463B-AC5D-C54BE1C8DCAA}"/>
      </w:docPartPr>
      <w:docPartBody>
        <w:p w:rsidR="0046671D" w:rsidRDefault="00E41A3C">
          <w:pPr>
            <w:pStyle w:val="043A1B2CFB6B495FB565B18239FD5B4D"/>
          </w:pPr>
          <w:r w:rsidRPr="00CF1A49">
            <w:t>·</w:t>
          </w:r>
        </w:p>
      </w:docPartBody>
    </w:docPart>
    <w:docPart>
      <w:docPartPr>
        <w:name w:val="7AAE16C1B68C45D69F5300C8C796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5BDFF-BD20-46B4-8D76-2E2A844F8C46}"/>
      </w:docPartPr>
      <w:docPartBody>
        <w:p w:rsidR="0046671D" w:rsidRDefault="00E41A3C">
          <w:pPr>
            <w:pStyle w:val="7AAE16C1B68C45D69F5300C8C796BB5B"/>
          </w:pPr>
          <w:r w:rsidRPr="00CF1A49">
            <w:t>·</w:t>
          </w:r>
        </w:p>
      </w:docPartBody>
    </w:docPart>
    <w:docPart>
      <w:docPartPr>
        <w:name w:val="55CAE617700547488CC87A92D0C89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A8208-E08F-4421-B9CC-BFB838839281}"/>
      </w:docPartPr>
      <w:docPartBody>
        <w:p w:rsidR="0046671D" w:rsidRDefault="00E41A3C">
          <w:pPr>
            <w:pStyle w:val="55CAE617700547488CC87A92D0C899E3"/>
          </w:pPr>
          <w:r w:rsidRPr="00CF1A49">
            <w:t>Experience</w:t>
          </w:r>
        </w:p>
      </w:docPartBody>
    </w:docPart>
    <w:docPart>
      <w:docPartPr>
        <w:name w:val="D306190F0C4744A18BE72F2D094E5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92F4C-B8F4-43A3-9367-3A4245B1E673}"/>
      </w:docPartPr>
      <w:docPartBody>
        <w:p w:rsidR="0046671D" w:rsidRDefault="00E41A3C">
          <w:pPr>
            <w:pStyle w:val="D306190F0C4744A18BE72F2D094E5424"/>
          </w:pPr>
          <w:r w:rsidRPr="00CF1A49">
            <w:t>Dates From</w:t>
          </w:r>
        </w:p>
      </w:docPartBody>
    </w:docPart>
    <w:docPart>
      <w:docPartPr>
        <w:name w:val="0B2F37C0FC56494C986F86AB5FC6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366C0-F03A-4FC1-9C0B-88B09196558A}"/>
      </w:docPartPr>
      <w:docPartBody>
        <w:p w:rsidR="0046671D" w:rsidRDefault="00E41A3C">
          <w:pPr>
            <w:pStyle w:val="0B2F37C0FC56494C986F86AB5FC66CDB"/>
          </w:pPr>
          <w:r w:rsidRPr="00CF1A49">
            <w:t>Dates From</w:t>
          </w:r>
        </w:p>
      </w:docPartBody>
    </w:docPart>
    <w:docPart>
      <w:docPartPr>
        <w:name w:val="AD74F9CD348B429B90F2C11AE76C1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91C5-B301-472F-AB25-1A42B160BEB2}"/>
      </w:docPartPr>
      <w:docPartBody>
        <w:p w:rsidR="0046671D" w:rsidRDefault="00E41A3C">
          <w:pPr>
            <w:pStyle w:val="AD74F9CD348B429B90F2C11AE76C119E"/>
          </w:pPr>
          <w:r w:rsidRPr="00CF1A49">
            <w:t>To</w:t>
          </w:r>
        </w:p>
      </w:docPartBody>
    </w:docPart>
    <w:docPart>
      <w:docPartPr>
        <w:name w:val="27D1D682AE9D4D61929E30C9B70AC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99E0A-9D65-498D-B0CD-B0998F1DE2D7}"/>
      </w:docPartPr>
      <w:docPartBody>
        <w:p w:rsidR="0046671D" w:rsidRDefault="00E41A3C">
          <w:pPr>
            <w:pStyle w:val="27D1D682AE9D4D61929E30C9B70ACA2F"/>
          </w:pPr>
          <w:r w:rsidRPr="00CF1A49">
            <w:t>Education</w:t>
          </w:r>
        </w:p>
      </w:docPartBody>
    </w:docPart>
    <w:docPart>
      <w:docPartPr>
        <w:name w:val="89E232B89511482B9F585BB5A776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C4B92-A3D6-4D25-9A41-92F05956E04F}"/>
      </w:docPartPr>
      <w:docPartBody>
        <w:p w:rsidR="0046671D" w:rsidRDefault="00E41A3C">
          <w:pPr>
            <w:pStyle w:val="89E232B89511482B9F585BB5A776D5D0"/>
          </w:pPr>
          <w:r w:rsidRPr="00CF1A49">
            <w:t>Skills</w:t>
          </w:r>
        </w:p>
      </w:docPartBody>
    </w:docPart>
    <w:docPart>
      <w:docPartPr>
        <w:name w:val="A2B7489643984379BFA278F99A0FB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279-6DF5-4DDB-97F3-0B1641D66878}"/>
      </w:docPartPr>
      <w:docPartBody>
        <w:p w:rsidR="0046671D" w:rsidRDefault="00E41A3C">
          <w:pPr>
            <w:pStyle w:val="A2B7489643984379BFA278F99A0FB34D"/>
          </w:pPr>
          <w:r w:rsidRPr="00CF1A49">
            <w:t>Activities</w:t>
          </w:r>
        </w:p>
      </w:docPartBody>
    </w:docPart>
    <w:docPart>
      <w:docPartPr>
        <w:name w:val="0BC6A8B0328E48B58BC9B0DD5EC52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D95C9-85E6-4539-8DDE-D38CF17757E7}"/>
      </w:docPartPr>
      <w:docPartBody>
        <w:p w:rsidR="001A20B3" w:rsidRDefault="0046671D" w:rsidP="0046671D">
          <w:pPr>
            <w:pStyle w:val="0BC6A8B0328E48B58BC9B0DD5EC524DD"/>
          </w:pPr>
          <w:r w:rsidRPr="00CF1A49">
            <w:t>Dates From</w:t>
          </w:r>
        </w:p>
      </w:docPartBody>
    </w:docPart>
    <w:docPart>
      <w:docPartPr>
        <w:name w:val="5A0C49C9927141E6BD546DA25001F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1768-4CDF-4DDD-8885-5058F7F4660A}"/>
      </w:docPartPr>
      <w:docPartBody>
        <w:p w:rsidR="001A20B3" w:rsidRDefault="0046671D" w:rsidP="0046671D">
          <w:pPr>
            <w:pStyle w:val="5A0C49C9927141E6BD546DA25001FA0D"/>
          </w:pPr>
          <w:r w:rsidRPr="00CF1A49">
            <w:t>To</w:t>
          </w:r>
        </w:p>
      </w:docPartBody>
    </w:docPart>
    <w:docPart>
      <w:docPartPr>
        <w:name w:val="08643A9F86474B78A588D52068944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DFC0A-0130-4283-B163-A236E6D63C25}"/>
      </w:docPartPr>
      <w:docPartBody>
        <w:p w:rsidR="001A20B3" w:rsidRDefault="0046671D" w:rsidP="0046671D">
          <w:pPr>
            <w:pStyle w:val="08643A9F86474B78A588D520689440FD"/>
          </w:pPr>
          <w:r w:rsidRPr="00CF1A49">
            <w:t>Dates From</w:t>
          </w:r>
        </w:p>
      </w:docPartBody>
    </w:docPart>
    <w:docPart>
      <w:docPartPr>
        <w:name w:val="A7E400C0098E4FD19EF17CE76D37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CA08-4A1A-4E1B-BB3E-E2D36297D296}"/>
      </w:docPartPr>
      <w:docPartBody>
        <w:p w:rsidR="001A20B3" w:rsidRDefault="0046671D" w:rsidP="0046671D">
          <w:pPr>
            <w:pStyle w:val="A7E400C0098E4FD19EF17CE76D3722AF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3C"/>
    <w:rsid w:val="001A20B3"/>
    <w:rsid w:val="002302C3"/>
    <w:rsid w:val="003E713E"/>
    <w:rsid w:val="0046671D"/>
    <w:rsid w:val="00A4069E"/>
    <w:rsid w:val="00E41A3C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43A1B2CFB6B495FB565B18239FD5B4D">
    <w:name w:val="043A1B2CFB6B495FB565B18239FD5B4D"/>
  </w:style>
  <w:style w:type="paragraph" w:customStyle="1" w:styleId="7AAE16C1B68C45D69F5300C8C796BB5B">
    <w:name w:val="7AAE16C1B68C45D69F5300C8C796BB5B"/>
  </w:style>
  <w:style w:type="paragraph" w:customStyle="1" w:styleId="55CAE617700547488CC87A92D0C899E3">
    <w:name w:val="55CAE617700547488CC87A92D0C899E3"/>
  </w:style>
  <w:style w:type="paragraph" w:customStyle="1" w:styleId="D306190F0C4744A18BE72F2D094E5424">
    <w:name w:val="D306190F0C4744A18BE72F2D094E542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B2F37C0FC56494C986F86AB5FC66CDB">
    <w:name w:val="0B2F37C0FC56494C986F86AB5FC66CDB"/>
  </w:style>
  <w:style w:type="paragraph" w:customStyle="1" w:styleId="AD74F9CD348B429B90F2C11AE76C119E">
    <w:name w:val="AD74F9CD348B429B90F2C11AE76C119E"/>
  </w:style>
  <w:style w:type="paragraph" w:customStyle="1" w:styleId="27D1D682AE9D4D61929E30C9B70ACA2F">
    <w:name w:val="27D1D682AE9D4D61929E30C9B70ACA2F"/>
  </w:style>
  <w:style w:type="paragraph" w:customStyle="1" w:styleId="89E232B89511482B9F585BB5A776D5D0">
    <w:name w:val="89E232B89511482B9F585BB5A776D5D0"/>
  </w:style>
  <w:style w:type="paragraph" w:customStyle="1" w:styleId="A2B7489643984379BFA278F99A0FB34D">
    <w:name w:val="A2B7489643984379BFA278F99A0FB34D"/>
  </w:style>
  <w:style w:type="paragraph" w:customStyle="1" w:styleId="0BC6A8B0328E48B58BC9B0DD5EC524DD">
    <w:name w:val="0BC6A8B0328E48B58BC9B0DD5EC524DD"/>
    <w:rsid w:val="0046671D"/>
  </w:style>
  <w:style w:type="paragraph" w:customStyle="1" w:styleId="5A0C49C9927141E6BD546DA25001FA0D">
    <w:name w:val="5A0C49C9927141E6BD546DA25001FA0D"/>
    <w:rsid w:val="0046671D"/>
  </w:style>
  <w:style w:type="paragraph" w:customStyle="1" w:styleId="08643A9F86474B78A588D520689440FD">
    <w:name w:val="08643A9F86474B78A588D520689440FD"/>
    <w:rsid w:val="0046671D"/>
  </w:style>
  <w:style w:type="paragraph" w:customStyle="1" w:styleId="A7E400C0098E4FD19EF17CE76D3722AF">
    <w:name w:val="A7E400C0098E4FD19EF17CE76D3722AF"/>
    <w:rsid w:val="004667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215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Subzer0</dc:creator>
  <cp:keywords/>
  <dc:description/>
  <cp:lastModifiedBy>Mark Banez</cp:lastModifiedBy>
  <cp:revision>10</cp:revision>
  <dcterms:created xsi:type="dcterms:W3CDTF">2019-12-30T17:52:00Z</dcterms:created>
  <dcterms:modified xsi:type="dcterms:W3CDTF">2021-05-15T05:33:00Z</dcterms:modified>
  <cp:category/>
</cp:coreProperties>
</file>