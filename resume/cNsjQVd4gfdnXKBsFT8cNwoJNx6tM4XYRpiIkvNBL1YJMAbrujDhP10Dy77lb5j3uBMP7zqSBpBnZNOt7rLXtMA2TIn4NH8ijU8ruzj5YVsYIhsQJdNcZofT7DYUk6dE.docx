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C1FA" w14:textId="640C6FDF" w:rsidR="00DC205C" w:rsidRDefault="00156E50" w:rsidP="00BA319A">
      <w:pPr>
        <w:pStyle w:val="ContactInfo"/>
      </w:pPr>
      <w:r>
        <w:t>11412 9</w:t>
      </w:r>
      <w:r w:rsidRPr="00156E50">
        <w:rPr>
          <w:vertAlign w:val="superscript"/>
        </w:rPr>
        <w:t>th</w:t>
      </w:r>
      <w:r>
        <w:t xml:space="preserve"> Pl W Apt 1</w:t>
      </w:r>
    </w:p>
    <w:p w14:paraId="4C2CA902" w14:textId="75742F0C" w:rsidR="00156E50" w:rsidRDefault="00156E50" w:rsidP="00BA319A">
      <w:pPr>
        <w:pStyle w:val="ContactInfo"/>
      </w:pPr>
      <w:r>
        <w:t>Everett, WA 98204</w:t>
      </w:r>
    </w:p>
    <w:p w14:paraId="58767B38" w14:textId="77777777" w:rsidR="00F15207" w:rsidRDefault="0009678C" w:rsidP="00BA319A">
      <w:pPr>
        <w:pStyle w:val="ContactInfo"/>
      </w:pPr>
      <w:r>
        <w:t>(405)905-9741</w:t>
      </w:r>
    </w:p>
    <w:p w14:paraId="546206A8" w14:textId="77777777" w:rsidR="00DC205C" w:rsidRDefault="0009678C" w:rsidP="00BA319A">
      <w:pPr>
        <w:pStyle w:val="ContactInfo"/>
      </w:pPr>
      <w:r>
        <w:t>Jos3ph45@gmail.com</w:t>
      </w:r>
    </w:p>
    <w:p w14:paraId="4FA649C6" w14:textId="77777777" w:rsidR="00DC205C" w:rsidRDefault="0009678C" w:rsidP="00DC205C">
      <w:pPr>
        <w:pStyle w:val="Name"/>
      </w:pPr>
      <w:r>
        <w:t>Lawrence Wilson</w:t>
      </w:r>
    </w:p>
    <w:p w14:paraId="39691C9A" w14:textId="77777777" w:rsidR="00DC205C" w:rsidRDefault="00DC205C" w:rsidP="00DC205C">
      <w:pPr>
        <w:pStyle w:val="SectionTitle"/>
      </w:pPr>
      <w:r>
        <w:t>Objective</w:t>
      </w:r>
    </w:p>
    <w:sdt>
      <w:sdtPr>
        <w:id w:val="1482153"/>
        <w:placeholder>
          <w:docPart w:val="EC4D744E3806438C8DC16EF5341CCB95"/>
        </w:placeholder>
      </w:sdtPr>
      <w:sdtEndPr>
        <w:rPr>
          <w:rFonts w:asciiTheme="majorHAnsi" w:hAnsiTheme="majorHAnsi" w:cstheme="majorHAnsi"/>
          <w:sz w:val="18"/>
          <w:szCs w:val="18"/>
        </w:rPr>
      </w:sdtEndPr>
      <w:sdtContent>
        <w:p w14:paraId="107B1A76" w14:textId="77777777" w:rsidR="0009678C" w:rsidRPr="0009678C" w:rsidRDefault="0009678C" w:rsidP="0009678C">
          <w:pPr>
            <w:rPr>
              <w:rFonts w:asciiTheme="majorHAnsi" w:hAnsiTheme="majorHAnsi" w:cstheme="majorHAnsi"/>
              <w:sz w:val="18"/>
              <w:szCs w:val="18"/>
            </w:rPr>
          </w:pPr>
          <w:r w:rsidRPr="0009678C">
            <w:rPr>
              <w:rFonts w:asciiTheme="majorHAnsi" w:hAnsiTheme="majorHAnsi" w:cstheme="majorHAnsi"/>
              <w:bCs/>
              <w:sz w:val="18"/>
              <w:szCs w:val="18"/>
            </w:rPr>
            <w:t>Consistently recognized for technical troubleshooting skills</w:t>
          </w:r>
          <w:r w:rsidRPr="0009678C">
            <w:rPr>
              <w:rFonts w:asciiTheme="majorHAnsi" w:hAnsiTheme="majorHAnsi" w:cstheme="majorHAnsi"/>
              <w:sz w:val="18"/>
              <w:szCs w:val="18"/>
            </w:rPr>
            <w:t xml:space="preserve"> used to rapidly and cost-effectively resolve challenging technical issues. I quickly learn and master new technology; equally successful in both team and self-directed settings.</w:t>
          </w:r>
        </w:p>
      </w:sdtContent>
    </w:sdt>
    <w:p w14:paraId="5DB2E487" w14:textId="77777777" w:rsidR="00DC205C" w:rsidRPr="00DC205C" w:rsidRDefault="00DC205C" w:rsidP="00674156"/>
    <w:p w14:paraId="061F5E01" w14:textId="052EF9C0" w:rsidR="00156E50" w:rsidRDefault="00DC205C" w:rsidP="00676D87">
      <w:pPr>
        <w:pStyle w:val="SectionTitle"/>
      </w:pPr>
      <w:r>
        <w:t>Experience</w:t>
      </w:r>
    </w:p>
    <w:p w14:paraId="724DD32B" w14:textId="6F79385E" w:rsidR="00156E50" w:rsidRDefault="00924B4C" w:rsidP="00924B4C">
      <w:pPr>
        <w:pStyle w:val="DateandLocation"/>
        <w:ind w:left="0"/>
      </w:pPr>
      <w:r>
        <w:t xml:space="preserve">            09/16 – Present    </w:t>
      </w:r>
      <w:r w:rsidR="00156E50">
        <w:t>In</w:t>
      </w:r>
      <w:r>
        <w:t xml:space="preserve">sight Global / Seattle Children’s Hospital       </w:t>
      </w:r>
      <w:r w:rsidR="00EE69B3">
        <w:t xml:space="preserve"> </w:t>
      </w:r>
      <w:r>
        <w:t>Seattle, WA</w:t>
      </w:r>
    </w:p>
    <w:p w14:paraId="5DBB0D12" w14:textId="216EC187" w:rsidR="00924B4C" w:rsidRDefault="00924B4C" w:rsidP="00924B4C">
      <w:pPr>
        <w:pStyle w:val="DateandLocation"/>
        <w:ind w:left="0"/>
      </w:pPr>
      <w:r>
        <w:t xml:space="preserve">                                    </w:t>
      </w:r>
      <w:r w:rsidR="00C275F5">
        <w:t xml:space="preserve">  </w:t>
      </w:r>
      <w:r w:rsidR="00EE69B3">
        <w:t>Service Desk</w:t>
      </w:r>
      <w:r>
        <w:t xml:space="preserve"> and Remote Desktop Support</w:t>
      </w:r>
    </w:p>
    <w:p w14:paraId="5118B86E" w14:textId="0D748DDB" w:rsidR="0041538E" w:rsidRDefault="00924B4C" w:rsidP="0041538E">
      <w:pPr>
        <w:pStyle w:val="Achievements"/>
        <w:numPr>
          <w:ilvl w:val="0"/>
          <w:numId w:val="15"/>
        </w:numPr>
      </w:pPr>
      <w:r w:rsidRPr="0009678C">
        <w:t>Maintain</w:t>
      </w:r>
      <w:r w:rsidR="00BC4EEC">
        <w:t>ing</w:t>
      </w:r>
      <w:r w:rsidRPr="0009678C">
        <w:t xml:space="preserve"> </w:t>
      </w:r>
      <w:r w:rsidR="00BC4EEC">
        <w:t>Applications for employee’s</w:t>
      </w:r>
      <w:r w:rsidR="00FC2098">
        <w:t xml:space="preserve"> while </w:t>
      </w:r>
      <w:r w:rsidR="00BC4EEC">
        <w:t>working with</w:t>
      </w:r>
      <w:r w:rsidR="0041538E">
        <w:t xml:space="preserve"> Nurse</w:t>
      </w:r>
      <w:r w:rsidR="00FC2098">
        <w:t>s as</w:t>
      </w:r>
      <w:r w:rsidR="00BC4EEC">
        <w:t xml:space="preserve"> well as </w:t>
      </w:r>
      <w:r w:rsidR="0041538E">
        <w:t>Residents</w:t>
      </w:r>
      <w:r w:rsidR="00FC2098">
        <w:t xml:space="preserve"> / </w:t>
      </w:r>
      <w:proofErr w:type="gramStart"/>
      <w:r w:rsidR="00FC2098">
        <w:t>Doctor’s</w:t>
      </w:r>
      <w:proofErr w:type="gramEnd"/>
      <w:r w:rsidR="0041538E">
        <w:t xml:space="preserve"> to assure access to </w:t>
      </w:r>
      <w:r w:rsidR="00BC4EEC">
        <w:t>applications like CIS, Epic, Office 365, OnBase, Jabber and Teams</w:t>
      </w:r>
    </w:p>
    <w:p w14:paraId="2BCA2046" w14:textId="464C815D" w:rsidR="0041538E" w:rsidRDefault="00BC4EEC" w:rsidP="00BC4EEC">
      <w:pPr>
        <w:pStyle w:val="DateandLocation"/>
        <w:numPr>
          <w:ilvl w:val="0"/>
          <w:numId w:val="15"/>
        </w:numPr>
      </w:pPr>
      <w:r>
        <w:t>Using</w:t>
      </w:r>
      <w:r w:rsidR="0041538E">
        <w:t xml:space="preserve"> Active Director</w:t>
      </w:r>
      <w:r w:rsidR="00C275F5">
        <w:t>y</w:t>
      </w:r>
      <w:r w:rsidR="0041538E">
        <w:t xml:space="preserve"> </w:t>
      </w:r>
      <w:r w:rsidR="00C275F5">
        <w:t>to</w:t>
      </w:r>
      <w:r w:rsidR="00FC2098">
        <w:t xml:space="preserve"> change and Unlock</w:t>
      </w:r>
      <w:r>
        <w:t xml:space="preserve"> Passwords </w:t>
      </w:r>
      <w:r w:rsidR="0041538E">
        <w:t>adding Users to File shares and Groups</w:t>
      </w:r>
      <w:r>
        <w:t xml:space="preserve"> a</w:t>
      </w:r>
      <w:r w:rsidR="00EE69B3">
        <w:t>dd</w:t>
      </w:r>
      <w:r>
        <w:t>ing</w:t>
      </w:r>
      <w:r w:rsidR="00EE69B3">
        <w:t xml:space="preserve"> applications to Users Accounts</w:t>
      </w:r>
      <w:r>
        <w:t xml:space="preserve">. </w:t>
      </w:r>
      <w:r>
        <w:t xml:space="preserve">Using Remote Tools to help end users for printer access Adding Nurses to </w:t>
      </w:r>
      <w:proofErr w:type="spellStart"/>
      <w:r>
        <w:t>OmniCell</w:t>
      </w:r>
      <w:proofErr w:type="spellEnd"/>
      <w:r>
        <w:t xml:space="preserve"> and Milk Management access while actively researching fixes for issue</w:t>
      </w:r>
      <w:r w:rsidR="00FC2098">
        <w:t>s</w:t>
      </w:r>
      <w:r>
        <w:t xml:space="preserve">. </w:t>
      </w:r>
    </w:p>
    <w:p w14:paraId="2C9B8B34" w14:textId="03D9AE89" w:rsidR="0041538E" w:rsidRDefault="0041538E" w:rsidP="00924B4C">
      <w:pPr>
        <w:pStyle w:val="DateandLocation"/>
        <w:numPr>
          <w:ilvl w:val="0"/>
          <w:numId w:val="15"/>
        </w:numPr>
      </w:pPr>
      <w:r>
        <w:t xml:space="preserve">Exchange Server Access </w:t>
      </w:r>
      <w:r w:rsidR="00C275F5">
        <w:t>to add or remove users from shared email accounts</w:t>
      </w:r>
    </w:p>
    <w:p w14:paraId="50723337" w14:textId="69755798" w:rsidR="0041538E" w:rsidRDefault="00EE69B3" w:rsidP="00924B4C">
      <w:pPr>
        <w:pStyle w:val="DateandLocation"/>
        <w:numPr>
          <w:ilvl w:val="0"/>
          <w:numId w:val="15"/>
        </w:numPr>
      </w:pPr>
      <w:r>
        <w:t xml:space="preserve">Using tools like </w:t>
      </w:r>
      <w:proofErr w:type="spellStart"/>
      <w:r>
        <w:t>wdmserver</w:t>
      </w:r>
      <w:proofErr w:type="spellEnd"/>
      <w:r>
        <w:t xml:space="preserve"> and Director to Clear applications Reset and Reboot VDI Desktops</w:t>
      </w:r>
      <w:r w:rsidR="007D654E">
        <w:t xml:space="preserve"> / Supporting Mac and </w:t>
      </w:r>
      <w:proofErr w:type="spellStart"/>
      <w:r w:rsidR="007D654E">
        <w:t>ipad</w:t>
      </w:r>
      <w:proofErr w:type="spellEnd"/>
      <w:r w:rsidR="007D654E">
        <w:t xml:space="preserve"> issues.</w:t>
      </w:r>
    </w:p>
    <w:p w14:paraId="1725F1B9" w14:textId="1AD8A6F0" w:rsidR="00924B4C" w:rsidRDefault="00C275F5" w:rsidP="00924B4C">
      <w:pPr>
        <w:pStyle w:val="DateandLocation"/>
        <w:numPr>
          <w:ilvl w:val="0"/>
          <w:numId w:val="15"/>
        </w:numPr>
      </w:pPr>
      <w:r>
        <w:t>Creating and Maintained an Active Repour with all Customers</w:t>
      </w:r>
      <w:r w:rsidR="007675DD">
        <w:t xml:space="preserve"> </w:t>
      </w:r>
    </w:p>
    <w:p w14:paraId="1F13965A" w14:textId="2937B346" w:rsidR="00DC205C" w:rsidRPr="00DC6890" w:rsidRDefault="00156E50" w:rsidP="00156E50">
      <w:pPr>
        <w:pStyle w:val="DateandLocation"/>
        <w:ind w:left="0"/>
      </w:pPr>
      <w:r>
        <w:t xml:space="preserve">              </w:t>
      </w:r>
      <w:r w:rsidR="0009678C">
        <w:t>04/1</w:t>
      </w:r>
      <w:r w:rsidR="00676D87">
        <w:t>5</w:t>
      </w:r>
      <w:r w:rsidR="00EC37C3">
        <w:t>-</w:t>
      </w:r>
      <w:r>
        <w:t xml:space="preserve"> </w:t>
      </w:r>
      <w:r w:rsidR="00924B4C">
        <w:t>0</w:t>
      </w:r>
      <w:r w:rsidR="00676D87">
        <w:t>7</w:t>
      </w:r>
      <w:r w:rsidR="00924B4C">
        <w:t xml:space="preserve">/16 </w:t>
      </w:r>
      <w:r>
        <w:t xml:space="preserve">   </w:t>
      </w:r>
      <w:r w:rsidR="0041538E">
        <w:t xml:space="preserve"> </w:t>
      </w:r>
      <w:r w:rsidR="00C275F5">
        <w:t xml:space="preserve"> </w:t>
      </w:r>
      <w:r w:rsidR="0009678C">
        <w:t>HCL America</w:t>
      </w:r>
      <w:r>
        <w:t xml:space="preserve">                            </w:t>
      </w:r>
      <w:r w:rsidR="00924B4C">
        <w:t xml:space="preserve">                        </w:t>
      </w:r>
      <w:r w:rsidR="0009678C">
        <w:t>Torrance, CA</w:t>
      </w:r>
    </w:p>
    <w:p w14:paraId="4D7BCD1E" w14:textId="57D8B753" w:rsidR="005F5EE7" w:rsidRDefault="0009678C" w:rsidP="005F5EE7">
      <w:pPr>
        <w:pStyle w:val="JobTitle"/>
      </w:pPr>
      <w:r w:rsidRPr="0009678C">
        <w:t>Deskside Support Lead Technician</w:t>
      </w:r>
    </w:p>
    <w:p w14:paraId="2178CA3F" w14:textId="77777777" w:rsidR="0009678C" w:rsidRPr="0009678C" w:rsidRDefault="0009678C" w:rsidP="0009678C">
      <w:pPr>
        <w:pStyle w:val="Achievements"/>
      </w:pPr>
      <w:r w:rsidRPr="0009678C">
        <w:t xml:space="preserve">Imaging with Ghost program and by USB and Networking </w:t>
      </w:r>
    </w:p>
    <w:p w14:paraId="31F39E44" w14:textId="77777777" w:rsidR="0009678C" w:rsidRPr="0009678C" w:rsidRDefault="0009678C" w:rsidP="0009678C">
      <w:pPr>
        <w:pStyle w:val="Achievements"/>
      </w:pPr>
      <w:r w:rsidRPr="0009678C">
        <w:t>Implementing all programs for use</w:t>
      </w:r>
    </w:p>
    <w:p w14:paraId="6A0B6633" w14:textId="77777777" w:rsidR="00DC205C" w:rsidRDefault="0009678C" w:rsidP="0009678C">
      <w:pPr>
        <w:pStyle w:val="Achievements"/>
      </w:pPr>
      <w:r w:rsidRPr="0009678C">
        <w:t>Migration to Windows 7 with Outlook</w:t>
      </w:r>
    </w:p>
    <w:p w14:paraId="525CA804" w14:textId="77777777" w:rsidR="00DC205C" w:rsidRDefault="0009678C" w:rsidP="0009678C">
      <w:pPr>
        <w:pStyle w:val="Achievements"/>
      </w:pPr>
      <w:r w:rsidRPr="0009678C">
        <w:t xml:space="preserve">Maintain programs for </w:t>
      </w:r>
      <w:r w:rsidR="0004376F" w:rsidRPr="0009678C">
        <w:t>employee</w:t>
      </w:r>
      <w:r w:rsidR="0004376F">
        <w:t>’s</w:t>
      </w:r>
      <w:r w:rsidRPr="0009678C">
        <w:t xml:space="preserve"> time, prepared test plans/data, and user documentation</w:t>
      </w:r>
      <w:r w:rsidR="00952284">
        <w:t>.</w:t>
      </w:r>
    </w:p>
    <w:p w14:paraId="47A67419" w14:textId="77777777" w:rsidR="00DC205C" w:rsidRDefault="0009678C" w:rsidP="0009678C">
      <w:pPr>
        <w:pStyle w:val="Achievements"/>
      </w:pPr>
      <w:r w:rsidRPr="0009678C">
        <w:t>On site Desk side support for 2500 end users</w:t>
      </w:r>
    </w:p>
    <w:p w14:paraId="57C0CA55" w14:textId="42716A00" w:rsidR="004506BF" w:rsidRDefault="00156E50" w:rsidP="00156E50">
      <w:pPr>
        <w:pStyle w:val="DateandLocation"/>
        <w:ind w:left="0"/>
      </w:pPr>
      <w:r>
        <w:t xml:space="preserve">                0</w:t>
      </w:r>
      <w:r w:rsidR="0009678C">
        <w:t>9/</w:t>
      </w:r>
      <w:r w:rsidR="00EC37C3">
        <w:t>1</w:t>
      </w:r>
      <w:r w:rsidR="00676D87">
        <w:t>4</w:t>
      </w:r>
      <w:r w:rsidR="00EC37C3">
        <w:t xml:space="preserve"> -</w:t>
      </w:r>
      <w:r w:rsidR="0041538E">
        <w:t xml:space="preserve"> 0</w:t>
      </w:r>
      <w:r w:rsidR="00676D87">
        <w:t>1</w:t>
      </w:r>
      <w:r w:rsidR="0009678C">
        <w:t>/</w:t>
      </w:r>
      <w:r w:rsidR="00EC37C3">
        <w:t>1</w:t>
      </w:r>
      <w:r w:rsidR="00676D87">
        <w:t>5</w:t>
      </w:r>
      <w:r w:rsidR="00EC37C3">
        <w:t xml:space="preserve">   Robert</w:t>
      </w:r>
      <w:r w:rsidR="0009678C">
        <w:t xml:space="preserve"> Half Technology / Cox Communications</w:t>
      </w:r>
      <w:r>
        <w:t xml:space="preserve">        </w:t>
      </w:r>
      <w:r w:rsidR="0009678C">
        <w:t>Oklahoma City, OK</w:t>
      </w:r>
    </w:p>
    <w:p w14:paraId="1A1F0442" w14:textId="77777777" w:rsidR="004506BF" w:rsidRDefault="0009678C" w:rsidP="002D0446">
      <w:pPr>
        <w:pStyle w:val="JobTitle"/>
      </w:pPr>
      <w:r>
        <w:t xml:space="preserve">Helpdesk </w:t>
      </w:r>
      <w:r w:rsidRPr="0009678C">
        <w:t>Support Analyst</w:t>
      </w:r>
    </w:p>
    <w:p w14:paraId="32F3289A" w14:textId="77777777" w:rsidR="004506BF" w:rsidRDefault="00EC37C3" w:rsidP="00EC37C3">
      <w:pPr>
        <w:pStyle w:val="Achievements"/>
      </w:pPr>
      <w:r w:rsidRPr="00EC37C3">
        <w:t>Static IP addressing working with Outlook and Porting for emails, routers and Modem traffic. Software/Hardware/Remedy/</w:t>
      </w:r>
      <w:proofErr w:type="spellStart"/>
      <w:r w:rsidRPr="00EC37C3">
        <w:t>iNAV</w:t>
      </w:r>
      <w:proofErr w:type="spellEnd"/>
      <w:r w:rsidRPr="00EC37C3">
        <w:t xml:space="preserve"> /</w:t>
      </w:r>
      <w:proofErr w:type="spellStart"/>
      <w:r w:rsidRPr="00EC37C3">
        <w:t>Icoms</w:t>
      </w:r>
      <w:proofErr w:type="spellEnd"/>
      <w:r w:rsidRPr="00EC37C3">
        <w:t>.</w:t>
      </w:r>
    </w:p>
    <w:p w14:paraId="35696081" w14:textId="77777777" w:rsidR="00EC37C3" w:rsidRPr="00EC37C3" w:rsidRDefault="00EC37C3" w:rsidP="00EC37C3">
      <w:pPr>
        <w:pStyle w:val="Achievements"/>
      </w:pPr>
      <w:r w:rsidRPr="00EC37C3">
        <w:t xml:space="preserve">Working with Modems and making sure the modem is bridging like </w:t>
      </w:r>
      <w:proofErr w:type="gramStart"/>
      <w:r w:rsidRPr="00EC37C3">
        <w:t>it’s</w:t>
      </w:r>
      <w:proofErr w:type="gramEnd"/>
      <w:r w:rsidRPr="00EC37C3">
        <w:t xml:space="preserve"> supposed to along with IP addressing.</w:t>
      </w:r>
    </w:p>
    <w:p w14:paraId="26A8166C" w14:textId="77777777" w:rsidR="004506BF" w:rsidRDefault="00EC37C3" w:rsidP="00EC37C3">
      <w:pPr>
        <w:pStyle w:val="Achievements"/>
      </w:pPr>
      <w:r w:rsidRPr="00EC37C3">
        <w:t>Migration to Windows 7 with Outlook</w:t>
      </w:r>
    </w:p>
    <w:p w14:paraId="1970F3BF" w14:textId="77777777" w:rsidR="004506BF" w:rsidRDefault="005C12BA" w:rsidP="005C12BA">
      <w:pPr>
        <w:pStyle w:val="Achievements"/>
      </w:pPr>
      <w:r w:rsidRPr="005C12BA">
        <w:t>Handling 50 Calls per day</w:t>
      </w:r>
    </w:p>
    <w:p w14:paraId="1D4396F1" w14:textId="4BBAD0E8" w:rsidR="004506BF" w:rsidRDefault="00156E50" w:rsidP="00156E50">
      <w:pPr>
        <w:pStyle w:val="DateandLocation"/>
        <w:ind w:left="0"/>
      </w:pPr>
      <w:r>
        <w:t xml:space="preserve">                 0</w:t>
      </w:r>
      <w:r w:rsidR="00EC37C3">
        <w:t>4/14-9/14</w:t>
      </w:r>
      <w:r w:rsidR="00B558E3">
        <w:t xml:space="preserve">   </w:t>
      </w:r>
      <w:r w:rsidR="0041538E">
        <w:t xml:space="preserve"> </w:t>
      </w:r>
      <w:r w:rsidR="00B558E3">
        <w:t xml:space="preserve"> </w:t>
      </w:r>
      <w:r w:rsidR="0041538E">
        <w:t xml:space="preserve"> </w:t>
      </w:r>
      <w:r w:rsidR="00EC37C3">
        <w:t>GDH Government</w:t>
      </w:r>
      <w:r w:rsidR="0057153D">
        <w:tab/>
      </w:r>
      <w:r>
        <w:t xml:space="preserve">                             </w:t>
      </w:r>
      <w:r w:rsidR="00EC37C3">
        <w:t>Oklahoma City, OK</w:t>
      </w:r>
    </w:p>
    <w:p w14:paraId="45026A00" w14:textId="77777777" w:rsidR="004506BF" w:rsidRDefault="00EC37C3" w:rsidP="00BA319A">
      <w:pPr>
        <w:pStyle w:val="JobTitle"/>
      </w:pPr>
      <w:r>
        <w:t>Deskside Support Tech</w:t>
      </w:r>
    </w:p>
    <w:p w14:paraId="08A962A9" w14:textId="77777777" w:rsidR="00EC37C3" w:rsidRPr="00EC37C3" w:rsidRDefault="00EC37C3" w:rsidP="00EC37C3">
      <w:pPr>
        <w:pStyle w:val="Achievements"/>
      </w:pPr>
      <w:r w:rsidRPr="00EC37C3">
        <w:t>Imaging/Migration/Implemented systems</w:t>
      </w:r>
    </w:p>
    <w:p w14:paraId="653AAD02" w14:textId="77777777" w:rsidR="00EC37C3" w:rsidRPr="00EC37C3" w:rsidRDefault="00EC37C3" w:rsidP="00EC37C3">
      <w:pPr>
        <w:pStyle w:val="Achievements"/>
      </w:pPr>
      <w:r w:rsidRPr="00EC37C3">
        <w:t>Migration to Windows 7 with Outlook</w:t>
      </w:r>
    </w:p>
    <w:p w14:paraId="170C07BC" w14:textId="77777777" w:rsidR="004506BF" w:rsidRDefault="00EC37C3" w:rsidP="00807518">
      <w:pPr>
        <w:pStyle w:val="Achievements"/>
      </w:pPr>
      <w:r w:rsidRPr="00EC37C3">
        <w:t>Imaging with Ghost program</w:t>
      </w:r>
    </w:p>
    <w:p w14:paraId="43918140" w14:textId="77777777" w:rsidR="004506BF" w:rsidRDefault="00EC37C3" w:rsidP="00426099">
      <w:pPr>
        <w:pStyle w:val="Achievements"/>
      </w:pPr>
      <w:r w:rsidRPr="00EC37C3">
        <w:t>Implementing all programs for use</w:t>
      </w:r>
    </w:p>
    <w:p w14:paraId="401858CE" w14:textId="76D85889" w:rsidR="004506BF" w:rsidRDefault="00156E50" w:rsidP="00156E50">
      <w:pPr>
        <w:pStyle w:val="DateandLocation"/>
        <w:ind w:left="0"/>
      </w:pPr>
      <w:r>
        <w:t xml:space="preserve">                </w:t>
      </w:r>
      <w:r w:rsidR="00924B4C">
        <w:t xml:space="preserve"> </w:t>
      </w:r>
      <w:r w:rsidR="0041538E">
        <w:t>0</w:t>
      </w:r>
      <w:r w:rsidR="00EC37C3">
        <w:t>1/14-3/14</w:t>
      </w:r>
      <w:r w:rsidR="00B558E3">
        <w:t xml:space="preserve">      </w:t>
      </w:r>
      <w:r w:rsidR="00EC37C3">
        <w:t>Tek</w:t>
      </w:r>
      <w:r w:rsidR="00807518">
        <w:t>-</w:t>
      </w:r>
      <w:r w:rsidR="00EC37C3">
        <w:t>systems/Southwest Airline</w:t>
      </w:r>
      <w:r>
        <w:t xml:space="preserve">                                </w:t>
      </w:r>
      <w:r w:rsidR="00EC37C3">
        <w:t>Oklahoma City, OK</w:t>
      </w:r>
    </w:p>
    <w:p w14:paraId="0113A78A" w14:textId="77777777" w:rsidR="004506BF" w:rsidRDefault="00EC37C3" w:rsidP="00BA319A">
      <w:pPr>
        <w:pStyle w:val="JobTitle"/>
      </w:pPr>
      <w:r>
        <w:lastRenderedPageBreak/>
        <w:t>Deskside Support Tech</w:t>
      </w:r>
    </w:p>
    <w:p w14:paraId="6A0EFE4C" w14:textId="77777777" w:rsidR="00EC37C3" w:rsidRDefault="00EC37C3" w:rsidP="00EC37C3">
      <w:pPr>
        <w:pStyle w:val="Achievements"/>
      </w:pPr>
      <w:r>
        <w:t>Imaging/Migration/Implemented systems</w:t>
      </w:r>
    </w:p>
    <w:p w14:paraId="5C3E870B" w14:textId="77777777" w:rsidR="00EC37C3" w:rsidRPr="00EC37C3" w:rsidRDefault="00EC37C3" w:rsidP="00EC37C3">
      <w:pPr>
        <w:pStyle w:val="Achievements"/>
      </w:pPr>
      <w:r w:rsidRPr="00EC37C3">
        <w:t>Removal of old computers/installation of new</w:t>
      </w:r>
    </w:p>
    <w:p w14:paraId="65CFA9B4" w14:textId="77777777" w:rsidR="00EC37C3" w:rsidRPr="00EC37C3" w:rsidRDefault="00EC37C3" w:rsidP="00EC37C3">
      <w:pPr>
        <w:pStyle w:val="Achievements"/>
      </w:pPr>
      <w:r w:rsidRPr="00EC37C3">
        <w:t>Migration to Windows 7 with Outlook</w:t>
      </w:r>
    </w:p>
    <w:p w14:paraId="6AAE5021" w14:textId="77777777" w:rsidR="004506BF" w:rsidRDefault="00EC37C3" w:rsidP="00EC37C3">
      <w:pPr>
        <w:pStyle w:val="Achievements"/>
      </w:pPr>
      <w:r w:rsidRPr="00EC37C3">
        <w:t>Implementing all programs for use</w:t>
      </w:r>
    </w:p>
    <w:p w14:paraId="3C44F7DA" w14:textId="00073D20" w:rsidR="00426099" w:rsidRDefault="00156E50" w:rsidP="00156E50">
      <w:pPr>
        <w:pStyle w:val="Achievements"/>
        <w:numPr>
          <w:ilvl w:val="0"/>
          <w:numId w:val="0"/>
        </w:numPr>
      </w:pPr>
      <w:r>
        <w:t xml:space="preserve">             </w:t>
      </w:r>
      <w:r w:rsidR="0041538E">
        <w:t xml:space="preserve">   </w:t>
      </w:r>
      <w:r>
        <w:t xml:space="preserve"> </w:t>
      </w:r>
      <w:r w:rsidR="00676D87">
        <w:t>09</w:t>
      </w:r>
      <w:r w:rsidR="00426099">
        <w:t>/13-1</w:t>
      </w:r>
      <w:r w:rsidR="00EC37C3" w:rsidRPr="00EC37C3">
        <w:t>/14</w:t>
      </w:r>
      <w:r w:rsidR="00B558E3">
        <w:t xml:space="preserve">      </w:t>
      </w:r>
      <w:r w:rsidR="00426099">
        <w:t xml:space="preserve">HLP Solutions/ Hertz                             </w:t>
      </w:r>
      <w:r>
        <w:t xml:space="preserve">                 </w:t>
      </w:r>
      <w:r w:rsidR="00426099">
        <w:t xml:space="preserve">Oklahoma City, OK  </w:t>
      </w:r>
    </w:p>
    <w:p w14:paraId="3CE53552" w14:textId="77777777" w:rsidR="00426099" w:rsidRDefault="00426099" w:rsidP="00426099">
      <w:pPr>
        <w:pStyle w:val="Achievements"/>
        <w:numPr>
          <w:ilvl w:val="0"/>
          <w:numId w:val="0"/>
        </w:numPr>
        <w:ind w:left="2160"/>
      </w:pPr>
      <w:r>
        <w:t>Helpdesk Support Analyst</w:t>
      </w:r>
    </w:p>
    <w:p w14:paraId="403B5D6F" w14:textId="77777777" w:rsidR="00426099" w:rsidRDefault="00426099" w:rsidP="00426099">
      <w:pPr>
        <w:pStyle w:val="Achievements"/>
      </w:pPr>
      <w:r w:rsidRPr="00426099">
        <w:t>Client Control</w:t>
      </w:r>
    </w:p>
    <w:p w14:paraId="407C5293" w14:textId="77777777" w:rsidR="00426099" w:rsidRDefault="00426099" w:rsidP="00426099">
      <w:pPr>
        <w:pStyle w:val="Achievements"/>
      </w:pPr>
      <w:r>
        <w:t>Maintaining Customer info</w:t>
      </w:r>
    </w:p>
    <w:p w14:paraId="7C78B6C7" w14:textId="77777777" w:rsidR="00426099" w:rsidRPr="00426099" w:rsidRDefault="00426099" w:rsidP="00426099">
      <w:pPr>
        <w:pStyle w:val="Achievements"/>
      </w:pPr>
      <w:r w:rsidRPr="00426099">
        <w:t>Maintenance of Web Conference Programs</w:t>
      </w:r>
    </w:p>
    <w:p w14:paraId="3E08E748" w14:textId="77777777" w:rsidR="00426099" w:rsidRDefault="00426099" w:rsidP="00426099">
      <w:pPr>
        <w:pStyle w:val="Achievements"/>
      </w:pPr>
      <w:r>
        <w:t>Notify Trucks for Maintenance</w:t>
      </w:r>
    </w:p>
    <w:p w14:paraId="769D79B6" w14:textId="77777777" w:rsidR="00426099" w:rsidRDefault="00426099" w:rsidP="00426099">
      <w:pPr>
        <w:pStyle w:val="Achievements"/>
      </w:pPr>
      <w:r>
        <w:t>Payment Verification</w:t>
      </w:r>
    </w:p>
    <w:p w14:paraId="1253430A" w14:textId="77777777" w:rsidR="00EC37C3" w:rsidRDefault="005C12BA" w:rsidP="005C12BA">
      <w:pPr>
        <w:pStyle w:val="Achievements"/>
      </w:pPr>
      <w:r>
        <w:t>Handling 50 Calls per day</w:t>
      </w:r>
    </w:p>
    <w:p w14:paraId="24FC8CDF" w14:textId="6485B958" w:rsidR="00426099" w:rsidRDefault="00156E50" w:rsidP="00156E50">
      <w:pPr>
        <w:pStyle w:val="Achievements"/>
        <w:numPr>
          <w:ilvl w:val="0"/>
          <w:numId w:val="0"/>
        </w:numPr>
      </w:pPr>
      <w:r>
        <w:t xml:space="preserve">              </w:t>
      </w:r>
      <w:r w:rsidR="0041538E">
        <w:t xml:space="preserve">   05</w:t>
      </w:r>
      <w:r w:rsidR="00426099">
        <w:t>/13</w:t>
      </w:r>
      <w:r w:rsidR="00426099" w:rsidRPr="00426099">
        <w:t>-</w:t>
      </w:r>
      <w:r w:rsidR="00676D87">
        <w:t>09</w:t>
      </w:r>
      <w:r w:rsidR="00426099">
        <w:t>/13</w:t>
      </w:r>
      <w:r w:rsidR="00B558E3">
        <w:t xml:space="preserve">    </w:t>
      </w:r>
      <w:r w:rsidR="00426099" w:rsidRPr="00426099">
        <w:t>Robert Half Tech/Order</w:t>
      </w:r>
      <w:r w:rsidR="00924B4C">
        <w:t xml:space="preserve"> </w:t>
      </w:r>
      <w:r w:rsidR="006D678E">
        <w:t>Ma</w:t>
      </w:r>
      <w:r w:rsidR="00426099" w:rsidRPr="00426099">
        <w:t xml:space="preserve">tic Corp </w:t>
      </w:r>
      <w:r w:rsidR="00426099">
        <w:t xml:space="preserve">             </w:t>
      </w:r>
      <w:r>
        <w:t xml:space="preserve">               </w:t>
      </w:r>
      <w:r w:rsidR="00426099">
        <w:t>Oklahoma City, OK</w:t>
      </w:r>
    </w:p>
    <w:p w14:paraId="07B5020F" w14:textId="77777777" w:rsidR="00426099" w:rsidRDefault="00426099" w:rsidP="00EC37C3">
      <w:pPr>
        <w:pStyle w:val="Achievements"/>
        <w:numPr>
          <w:ilvl w:val="0"/>
          <w:numId w:val="0"/>
        </w:numPr>
        <w:ind w:left="2520" w:hanging="360"/>
      </w:pPr>
      <w:r>
        <w:t xml:space="preserve">Helpdesk Support  </w:t>
      </w:r>
    </w:p>
    <w:p w14:paraId="461CB205" w14:textId="77777777" w:rsidR="00426099" w:rsidRPr="00426099" w:rsidRDefault="00426099" w:rsidP="00426099">
      <w:pPr>
        <w:pStyle w:val="Achievements"/>
      </w:pPr>
      <w:r w:rsidRPr="00426099">
        <w:t>Maintain programs responsible for employee time, money prepared test plans/data, and user documentation for customer billing systems</w:t>
      </w:r>
    </w:p>
    <w:p w14:paraId="55E648F9" w14:textId="77777777" w:rsidR="005C12BA" w:rsidRPr="005C12BA" w:rsidRDefault="005C12BA" w:rsidP="005C12BA">
      <w:pPr>
        <w:pStyle w:val="Achievements"/>
      </w:pPr>
      <w:r w:rsidRPr="005C12BA">
        <w:t>Troubleshooting issues with fault-tolerant hard drives</w:t>
      </w:r>
    </w:p>
    <w:p w14:paraId="7E8A6C84" w14:textId="77777777" w:rsidR="00426099" w:rsidRDefault="005C12BA" w:rsidP="00426099">
      <w:pPr>
        <w:pStyle w:val="Achievements"/>
      </w:pPr>
      <w:r>
        <w:t xml:space="preserve">Identifying Computer Maintenance </w:t>
      </w:r>
    </w:p>
    <w:p w14:paraId="1F721205" w14:textId="77777777" w:rsidR="005C12BA" w:rsidRDefault="005C12BA" w:rsidP="00426099">
      <w:pPr>
        <w:pStyle w:val="Achievements"/>
      </w:pPr>
      <w:r>
        <w:t>Working with POS machines</w:t>
      </w:r>
    </w:p>
    <w:p w14:paraId="762A0C46" w14:textId="77777777" w:rsidR="00807518" w:rsidRDefault="005C12BA" w:rsidP="00807518">
      <w:pPr>
        <w:pStyle w:val="Achievements"/>
      </w:pPr>
      <w:r>
        <w:t>Handling 50 Calls per day</w:t>
      </w:r>
    </w:p>
    <w:p w14:paraId="4625DE0D" w14:textId="00422917" w:rsidR="00426099" w:rsidRDefault="00156E50" w:rsidP="00156E50">
      <w:pPr>
        <w:pStyle w:val="Achievements"/>
        <w:numPr>
          <w:ilvl w:val="0"/>
          <w:numId w:val="0"/>
        </w:numPr>
      </w:pPr>
      <w:r>
        <w:t xml:space="preserve">              </w:t>
      </w:r>
      <w:r w:rsidR="0041538E">
        <w:t xml:space="preserve">   0</w:t>
      </w:r>
      <w:r w:rsidR="00D67906">
        <w:t>6/1</w:t>
      </w:r>
      <w:r w:rsidR="00676D87">
        <w:t>2</w:t>
      </w:r>
      <w:r w:rsidR="005C12BA">
        <w:t>-</w:t>
      </w:r>
      <w:r w:rsidR="0041538E">
        <w:t>4</w:t>
      </w:r>
      <w:r w:rsidR="005C12BA">
        <w:t xml:space="preserve">/13      Sprint Nextel                                           </w:t>
      </w:r>
      <w:r>
        <w:t xml:space="preserve">              </w:t>
      </w:r>
      <w:r w:rsidR="005C12BA" w:rsidRPr="005C12BA">
        <w:t>Oklahoma City, OK</w:t>
      </w:r>
    </w:p>
    <w:p w14:paraId="35C4860B" w14:textId="77777777" w:rsidR="005C12BA" w:rsidRDefault="005C12BA" w:rsidP="00EC37C3">
      <w:pPr>
        <w:pStyle w:val="Achievements"/>
        <w:numPr>
          <w:ilvl w:val="0"/>
          <w:numId w:val="0"/>
        </w:numPr>
        <w:ind w:left="2520" w:hanging="360"/>
      </w:pPr>
      <w:r>
        <w:t>Helpdesk Broadband Support</w:t>
      </w:r>
    </w:p>
    <w:p w14:paraId="4F572E5C" w14:textId="77777777" w:rsidR="005C12BA" w:rsidRDefault="005C12BA" w:rsidP="005C12BA">
      <w:pPr>
        <w:pStyle w:val="Achievements"/>
      </w:pPr>
      <w:r>
        <w:t>Handling 50 Calls per day</w:t>
      </w:r>
    </w:p>
    <w:p w14:paraId="5E9A5B82" w14:textId="77777777" w:rsidR="005C12BA" w:rsidRPr="005C12BA" w:rsidRDefault="005C12BA" w:rsidP="005C12BA">
      <w:pPr>
        <w:pStyle w:val="Achievements"/>
      </w:pPr>
      <w:r w:rsidRPr="005C12BA">
        <w:t>Maintaining Customer info</w:t>
      </w:r>
    </w:p>
    <w:p w14:paraId="62B56D21" w14:textId="77777777" w:rsidR="005C12BA" w:rsidRDefault="005C12BA" w:rsidP="005C12BA">
      <w:pPr>
        <w:pStyle w:val="Achievements"/>
      </w:pPr>
      <w:r>
        <w:t xml:space="preserve">Cell Phone support for clients. Including </w:t>
      </w:r>
      <w:proofErr w:type="spellStart"/>
      <w:r>
        <w:t>iphones</w:t>
      </w:r>
      <w:proofErr w:type="spellEnd"/>
    </w:p>
    <w:p w14:paraId="65288232" w14:textId="77777777" w:rsidR="005C12BA" w:rsidRDefault="005C12BA" w:rsidP="005C12BA">
      <w:pPr>
        <w:pStyle w:val="Achievements"/>
      </w:pPr>
      <w:r>
        <w:t>Wi-Fi Pro</w:t>
      </w:r>
    </w:p>
    <w:p w14:paraId="5E17B7FD" w14:textId="51E7DFFC" w:rsidR="00426099" w:rsidRDefault="00676D87" w:rsidP="00676D87">
      <w:pPr>
        <w:pStyle w:val="Achievements"/>
        <w:numPr>
          <w:ilvl w:val="0"/>
          <w:numId w:val="0"/>
        </w:numPr>
      </w:pPr>
      <w:r>
        <w:t xml:space="preserve">                 05/11- 0</w:t>
      </w:r>
      <w:r w:rsidR="001A7897">
        <w:t>5</w:t>
      </w:r>
      <w:r>
        <w:t>/12   Apex Systems                                                         Oklahoma City, OK</w:t>
      </w:r>
    </w:p>
    <w:p w14:paraId="4156E0C8" w14:textId="35C9F821" w:rsidR="00676D87" w:rsidRDefault="00676D87" w:rsidP="00676D87">
      <w:pPr>
        <w:pStyle w:val="Achievements"/>
        <w:numPr>
          <w:ilvl w:val="0"/>
          <w:numId w:val="0"/>
        </w:numPr>
      </w:pPr>
      <w:r>
        <w:t xml:space="preserve">                                    Help Desk Specialist</w:t>
      </w:r>
    </w:p>
    <w:p w14:paraId="4EFA6077" w14:textId="77777777" w:rsidR="00426099" w:rsidRDefault="00426099" w:rsidP="00EC37C3">
      <w:pPr>
        <w:pStyle w:val="Achievements"/>
        <w:numPr>
          <w:ilvl w:val="0"/>
          <w:numId w:val="0"/>
        </w:numPr>
        <w:ind w:left="2520" w:hanging="360"/>
      </w:pPr>
    </w:p>
    <w:p w14:paraId="7653A339" w14:textId="77777777" w:rsidR="00426099" w:rsidRDefault="00426099" w:rsidP="00EC37C3">
      <w:pPr>
        <w:pStyle w:val="Achievements"/>
        <w:numPr>
          <w:ilvl w:val="0"/>
          <w:numId w:val="0"/>
        </w:numPr>
        <w:ind w:left="2520" w:hanging="360"/>
      </w:pPr>
    </w:p>
    <w:p w14:paraId="01A9B46D" w14:textId="77777777" w:rsidR="00EC37C3" w:rsidRDefault="00EC37C3" w:rsidP="00EC37C3">
      <w:pPr>
        <w:pStyle w:val="Achievements"/>
        <w:numPr>
          <w:ilvl w:val="0"/>
          <w:numId w:val="0"/>
        </w:numPr>
        <w:ind w:left="2520" w:hanging="360"/>
      </w:pPr>
    </w:p>
    <w:p w14:paraId="667B70AB" w14:textId="24455FE9" w:rsidR="0057153D" w:rsidRDefault="0057153D" w:rsidP="0057153D">
      <w:pPr>
        <w:pStyle w:val="SectionTitle"/>
      </w:pPr>
      <w:r>
        <w:t>Education</w:t>
      </w:r>
    </w:p>
    <w:p w14:paraId="289E3D5F" w14:textId="77777777" w:rsidR="0057153D" w:rsidRDefault="00BA77F1" w:rsidP="00DC6890">
      <w:pPr>
        <w:pStyle w:val="DateandLocation"/>
      </w:pPr>
      <w:r>
        <w:t>11/09-0510</w:t>
      </w:r>
      <w:r w:rsidR="00B558E3">
        <w:t xml:space="preserve">       </w:t>
      </w:r>
      <w:r>
        <w:t>Mid-Del Technology Center</w:t>
      </w:r>
      <w:r w:rsidR="0057153D">
        <w:tab/>
      </w:r>
      <w:r>
        <w:t>Midwest City, OK</w:t>
      </w:r>
    </w:p>
    <w:p w14:paraId="59A51E02" w14:textId="77777777" w:rsidR="00BA77F1" w:rsidRPr="00BA77F1" w:rsidRDefault="00BA77F1" w:rsidP="00BA77F1">
      <w:pPr>
        <w:pStyle w:val="Achievements"/>
      </w:pPr>
      <w:r w:rsidRPr="00BA77F1">
        <w:t>Computer Installation/Repair</w:t>
      </w:r>
    </w:p>
    <w:p w14:paraId="2E7D0AEB" w14:textId="77777777" w:rsidR="0057153D" w:rsidRDefault="00BA77F1" w:rsidP="00BA77F1">
      <w:pPr>
        <w:pStyle w:val="Achievements"/>
      </w:pPr>
      <w:r w:rsidRPr="00BA77F1">
        <w:t>Troubleshooting Hardwar/Software Issues / 480 Hours / GED acquired at Rose State College</w:t>
      </w:r>
    </w:p>
    <w:p w14:paraId="0E18AB32" w14:textId="77777777" w:rsidR="00BA77F1" w:rsidRDefault="00BA77F1" w:rsidP="00BA77F1">
      <w:pPr>
        <w:pStyle w:val="Achievements"/>
        <w:numPr>
          <w:ilvl w:val="0"/>
          <w:numId w:val="0"/>
        </w:numPr>
        <w:ind w:left="2160"/>
      </w:pPr>
      <w:r>
        <w:t>03/14-Present     ITT Technical Institute                              Oklahoma City, OK</w:t>
      </w:r>
    </w:p>
    <w:p w14:paraId="636C5E20" w14:textId="77777777" w:rsidR="00BA77F1" w:rsidRDefault="00B558E3" w:rsidP="00BA77F1">
      <w:pPr>
        <w:pStyle w:val="Achievements"/>
        <w:numPr>
          <w:ilvl w:val="0"/>
          <w:numId w:val="0"/>
        </w:numPr>
        <w:ind w:left="2160"/>
      </w:pPr>
      <w:r>
        <w:t xml:space="preserve">      </w:t>
      </w:r>
      <w:r w:rsidRPr="00B558E3">
        <w:t>Pursuing an Associates in Network Systems Administration</w:t>
      </w:r>
    </w:p>
    <w:p w14:paraId="4F63DDF8" w14:textId="77777777" w:rsidR="00B558E3" w:rsidRDefault="00B558E3" w:rsidP="00BA77F1">
      <w:pPr>
        <w:pStyle w:val="Achievements"/>
        <w:numPr>
          <w:ilvl w:val="0"/>
          <w:numId w:val="0"/>
        </w:numPr>
        <w:ind w:left="2160"/>
      </w:pPr>
    </w:p>
    <w:p w14:paraId="454765F5" w14:textId="77777777" w:rsidR="00B558E3" w:rsidRDefault="00B558E3" w:rsidP="00BA77F1">
      <w:pPr>
        <w:pStyle w:val="Achievements"/>
        <w:numPr>
          <w:ilvl w:val="0"/>
          <w:numId w:val="0"/>
        </w:numPr>
        <w:ind w:left="2160"/>
      </w:pPr>
      <w:r>
        <w:t>Military Experience</w:t>
      </w:r>
    </w:p>
    <w:p w14:paraId="5F1F534D" w14:textId="77777777" w:rsidR="00B558E3" w:rsidRDefault="00B558E3" w:rsidP="00B558E3">
      <w:pPr>
        <w:pStyle w:val="Achievements"/>
        <w:numPr>
          <w:ilvl w:val="0"/>
          <w:numId w:val="0"/>
        </w:numPr>
        <w:ind w:left="2520" w:hanging="360"/>
      </w:pPr>
      <w:r>
        <w:t>08/84-08/89</w:t>
      </w:r>
    </w:p>
    <w:p w14:paraId="4FCB8F02" w14:textId="77777777" w:rsidR="00B558E3" w:rsidRPr="00B558E3" w:rsidRDefault="00B558E3" w:rsidP="00B558E3">
      <w:pPr>
        <w:pStyle w:val="Achievements"/>
      </w:pPr>
      <w:r w:rsidRPr="00B558E3">
        <w:t>Filing record and coding and patient Activities</w:t>
      </w:r>
    </w:p>
    <w:p w14:paraId="4F3A17FE" w14:textId="77777777" w:rsidR="00B558E3" w:rsidRPr="00B558E3" w:rsidRDefault="00B558E3" w:rsidP="00B558E3">
      <w:pPr>
        <w:pStyle w:val="Achievements"/>
      </w:pPr>
      <w:r w:rsidRPr="00B558E3">
        <w:t>Military Records Clerk</w:t>
      </w:r>
    </w:p>
    <w:p w14:paraId="02B74411" w14:textId="77777777" w:rsidR="00B558E3" w:rsidRDefault="00B558E3" w:rsidP="00B558E3">
      <w:pPr>
        <w:pStyle w:val="Achievements"/>
      </w:pPr>
      <w:r>
        <w:t>Inputting Doctor’s Notes</w:t>
      </w:r>
    </w:p>
    <w:p w14:paraId="4BBAFD04" w14:textId="77777777" w:rsidR="00B558E3" w:rsidRDefault="00B558E3" w:rsidP="00BA77F1">
      <w:pPr>
        <w:pStyle w:val="Achievements"/>
        <w:numPr>
          <w:ilvl w:val="0"/>
          <w:numId w:val="0"/>
        </w:numPr>
        <w:ind w:left="2160"/>
      </w:pPr>
    </w:p>
    <w:p w14:paraId="5F896F2D" w14:textId="77777777" w:rsidR="0057153D" w:rsidRDefault="0057153D" w:rsidP="0057153D">
      <w:pPr>
        <w:pStyle w:val="SectionTitle"/>
      </w:pPr>
      <w:r>
        <w:t>Interests</w:t>
      </w:r>
    </w:p>
    <w:p w14:paraId="367AF155" w14:textId="77777777" w:rsidR="0057153D" w:rsidRDefault="00674156" w:rsidP="004506BF">
      <w:r>
        <w:t>gardening, carpentry, computers</w:t>
      </w:r>
      <w:r w:rsidR="00B558E3">
        <w:t>, Gaming Walking and Hiking</w:t>
      </w:r>
    </w:p>
    <w:sectPr w:rsidR="0057153D" w:rsidSect="0067415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32B"/>
    <w:multiLevelType w:val="hybridMultilevel"/>
    <w:tmpl w:val="51F245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534B"/>
    <w:multiLevelType w:val="hybridMultilevel"/>
    <w:tmpl w:val="16BA589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2C2"/>
    <w:multiLevelType w:val="hybridMultilevel"/>
    <w:tmpl w:val="922AE09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2AAC38B0"/>
    <w:multiLevelType w:val="hybridMultilevel"/>
    <w:tmpl w:val="122A3E56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36A225BB"/>
    <w:multiLevelType w:val="hybridMultilevel"/>
    <w:tmpl w:val="460CCB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ACA0D77"/>
    <w:multiLevelType w:val="hybridMultilevel"/>
    <w:tmpl w:val="91BC43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FBC42FB"/>
    <w:multiLevelType w:val="hybridMultilevel"/>
    <w:tmpl w:val="9246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FD3"/>
    <w:multiLevelType w:val="hybridMultilevel"/>
    <w:tmpl w:val="C0B2FE5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43F24C52"/>
    <w:multiLevelType w:val="hybridMultilevel"/>
    <w:tmpl w:val="7B5268D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441E62B3"/>
    <w:multiLevelType w:val="hybridMultilevel"/>
    <w:tmpl w:val="8816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D37C3"/>
    <w:multiLevelType w:val="hybridMultilevel"/>
    <w:tmpl w:val="DABE685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4" w15:restartNumberingAfterBreak="0">
    <w:nsid w:val="7BE54843"/>
    <w:multiLevelType w:val="hybridMultilevel"/>
    <w:tmpl w:val="DEEC8E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6"/>
  </w:num>
  <w:num w:numId="7">
    <w:abstractNumId w:val="13"/>
  </w:num>
  <w:num w:numId="8">
    <w:abstractNumId w:val="14"/>
  </w:num>
  <w:num w:numId="9">
    <w:abstractNumId w:val="10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49"/>
    <w:rsid w:val="0004376F"/>
    <w:rsid w:val="00060912"/>
    <w:rsid w:val="0009678C"/>
    <w:rsid w:val="00107916"/>
    <w:rsid w:val="00156E50"/>
    <w:rsid w:val="001A7897"/>
    <w:rsid w:val="002D0446"/>
    <w:rsid w:val="003B32DC"/>
    <w:rsid w:val="003B6096"/>
    <w:rsid w:val="0041538E"/>
    <w:rsid w:val="00426099"/>
    <w:rsid w:val="004506BF"/>
    <w:rsid w:val="004B1249"/>
    <w:rsid w:val="004E685B"/>
    <w:rsid w:val="0057153D"/>
    <w:rsid w:val="005C12BA"/>
    <w:rsid w:val="005F5EE7"/>
    <w:rsid w:val="00674156"/>
    <w:rsid w:val="00676D87"/>
    <w:rsid w:val="00696A58"/>
    <w:rsid w:val="006D678E"/>
    <w:rsid w:val="007675DD"/>
    <w:rsid w:val="007D654E"/>
    <w:rsid w:val="00807518"/>
    <w:rsid w:val="00845A3E"/>
    <w:rsid w:val="00924B4C"/>
    <w:rsid w:val="00952284"/>
    <w:rsid w:val="00B558E3"/>
    <w:rsid w:val="00BA319A"/>
    <w:rsid w:val="00BA77F1"/>
    <w:rsid w:val="00BC4EEC"/>
    <w:rsid w:val="00C275F5"/>
    <w:rsid w:val="00CF6C49"/>
    <w:rsid w:val="00D009B1"/>
    <w:rsid w:val="00D67906"/>
    <w:rsid w:val="00DB5E11"/>
    <w:rsid w:val="00DC205C"/>
    <w:rsid w:val="00DC6890"/>
    <w:rsid w:val="00DD168A"/>
    <w:rsid w:val="00DE3438"/>
    <w:rsid w:val="00E038A1"/>
    <w:rsid w:val="00E545EF"/>
    <w:rsid w:val="00E91BFF"/>
    <w:rsid w:val="00EC37C3"/>
    <w:rsid w:val="00EE69B3"/>
    <w:rsid w:val="00F15207"/>
    <w:rsid w:val="00F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79099"/>
  <w15:docId w15:val="{70D28ABD-84F9-4D52-97F3-76EB6AF2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5F5EE7"/>
    <w:pPr>
      <w:spacing w:before="360" w:after="440" w:line="240" w:lineRule="atLeast"/>
      <w:ind w:left="0"/>
    </w:pPr>
    <w:rPr>
      <w:noProof/>
      <w:color w:val="7F7F7F" w:themeColor="text1" w:themeTint="80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1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rence\AppData\Roaming\Microsoft\Templates\Sales%20manager%20resume%20(contemporar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4D744E3806438C8DC16EF5341CC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65C9-04E1-4849-A627-AC12F310CE27}"/>
      </w:docPartPr>
      <w:docPartBody>
        <w:p w:rsidR="000B7C7E" w:rsidRDefault="005C110D" w:rsidP="005C110D">
          <w:pPr>
            <w:pStyle w:val="EC4D744E3806438C8DC16EF5341CCB95"/>
          </w:pPr>
          <w:r w:rsidRPr="003F51EC">
            <w:t>Describe your career goal or ideal job.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10D"/>
    <w:rsid w:val="000B7C7E"/>
    <w:rsid w:val="005C110D"/>
    <w:rsid w:val="00623350"/>
    <w:rsid w:val="007F15D7"/>
    <w:rsid w:val="0098123F"/>
    <w:rsid w:val="00B42272"/>
    <w:rsid w:val="00D06D92"/>
    <w:rsid w:val="00F5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780D11F50B4F1AAB1C3370E99411CF">
    <w:name w:val="8C780D11F50B4F1AAB1C3370E99411CF"/>
  </w:style>
  <w:style w:type="paragraph" w:customStyle="1" w:styleId="30741B326AAE46D5A77438C7DB5AAF02">
    <w:name w:val="30741B326AAE46D5A77438C7DB5AAF02"/>
  </w:style>
  <w:style w:type="paragraph" w:customStyle="1" w:styleId="7AEA3627028943E4910289A5417CEE1D">
    <w:name w:val="7AEA3627028943E4910289A5417CEE1D"/>
  </w:style>
  <w:style w:type="paragraph" w:customStyle="1" w:styleId="6D55110AC00A46D8BC1B9661B87B596F">
    <w:name w:val="6D55110AC00A46D8BC1B9661B87B596F"/>
  </w:style>
  <w:style w:type="paragraph" w:customStyle="1" w:styleId="46834030987B40E1AB414C2A3D9020C9">
    <w:name w:val="46834030987B40E1AB414C2A3D9020C9"/>
  </w:style>
  <w:style w:type="paragraph" w:customStyle="1" w:styleId="67C7AF4D734740BFA834C6A0B3836D47">
    <w:name w:val="67C7AF4D734740BFA834C6A0B3836D47"/>
  </w:style>
  <w:style w:type="paragraph" w:customStyle="1" w:styleId="E31C9D1AC41B40CD8A7AF15AB615D010">
    <w:name w:val="E31C9D1AC41B40CD8A7AF15AB615D010"/>
  </w:style>
  <w:style w:type="paragraph" w:customStyle="1" w:styleId="2315A5FA1CBF40F7A67E61468D12B2FF">
    <w:name w:val="2315A5FA1CBF40F7A67E61468D12B2FF"/>
  </w:style>
  <w:style w:type="paragraph" w:customStyle="1" w:styleId="A96037E2BA744974B07C013BE8E66857">
    <w:name w:val="A96037E2BA744974B07C013BE8E66857"/>
  </w:style>
  <w:style w:type="paragraph" w:customStyle="1" w:styleId="425A3E28FF3E4A3EAEB4EADF033DDB21">
    <w:name w:val="425A3E28FF3E4A3EAEB4EADF033DDB21"/>
  </w:style>
  <w:style w:type="paragraph" w:customStyle="1" w:styleId="A2E4CAA8076045BAA8DDB461A0F57438">
    <w:name w:val="A2E4CAA8076045BAA8DDB461A0F57438"/>
  </w:style>
  <w:style w:type="paragraph" w:customStyle="1" w:styleId="9AE433B8C57642F9B2ECD0D823830918">
    <w:name w:val="9AE433B8C57642F9B2ECD0D823830918"/>
  </w:style>
  <w:style w:type="paragraph" w:customStyle="1" w:styleId="F32E1E3E76DD4AC89C0FF444CE4A0D04">
    <w:name w:val="F32E1E3E76DD4AC89C0FF444CE4A0D04"/>
  </w:style>
  <w:style w:type="paragraph" w:customStyle="1" w:styleId="A34DE37A3DD44BE284FADDDE7C3C3A0B">
    <w:name w:val="A34DE37A3DD44BE284FADDDE7C3C3A0B"/>
  </w:style>
  <w:style w:type="paragraph" w:customStyle="1" w:styleId="BEB119EE3232496A8D8734AFB904D951">
    <w:name w:val="BEB119EE3232496A8D8734AFB904D951"/>
  </w:style>
  <w:style w:type="paragraph" w:customStyle="1" w:styleId="AD7579D09B264AC88650905445DBC193">
    <w:name w:val="AD7579D09B264AC88650905445DBC193"/>
  </w:style>
  <w:style w:type="paragraph" w:customStyle="1" w:styleId="7E412A0D4EA84F3D895695CF8462F038">
    <w:name w:val="7E412A0D4EA84F3D895695CF8462F038"/>
  </w:style>
  <w:style w:type="paragraph" w:customStyle="1" w:styleId="89C32FA2AE594AAC88D4E33A4AA429E1">
    <w:name w:val="89C32FA2AE594AAC88D4E33A4AA429E1"/>
  </w:style>
  <w:style w:type="paragraph" w:customStyle="1" w:styleId="6EE5EC7F0E464E649550314A2D42C1E4">
    <w:name w:val="6EE5EC7F0E464E649550314A2D42C1E4"/>
  </w:style>
  <w:style w:type="paragraph" w:customStyle="1" w:styleId="515DE8D397ED4F93A5C3DC58BB405185">
    <w:name w:val="515DE8D397ED4F93A5C3DC58BB405185"/>
  </w:style>
  <w:style w:type="paragraph" w:customStyle="1" w:styleId="233216EEA6B34B03B7C89F3D5E6437C1">
    <w:name w:val="233216EEA6B34B03B7C89F3D5E6437C1"/>
  </w:style>
  <w:style w:type="paragraph" w:customStyle="1" w:styleId="B2B9A98AC2CE41179B5CB75841CE6C29">
    <w:name w:val="B2B9A98AC2CE41179B5CB75841CE6C29"/>
  </w:style>
  <w:style w:type="paragraph" w:customStyle="1" w:styleId="EAB5AA24FCB0428CAD243C26F75FCA9E">
    <w:name w:val="EAB5AA24FCB0428CAD243C26F75FCA9E"/>
  </w:style>
  <w:style w:type="paragraph" w:customStyle="1" w:styleId="8960D1B246DB4175B75E6FF3FFDE23CC">
    <w:name w:val="8960D1B246DB4175B75E6FF3FFDE23CC"/>
  </w:style>
  <w:style w:type="paragraph" w:customStyle="1" w:styleId="E6D4CAE773824EC5B1C7F4FBB3F7AD44">
    <w:name w:val="E6D4CAE773824EC5B1C7F4FBB3F7AD44"/>
  </w:style>
  <w:style w:type="paragraph" w:customStyle="1" w:styleId="BA2DE79EC2D849D2841E2987C1BB3D71">
    <w:name w:val="BA2DE79EC2D849D2841E2987C1BB3D71"/>
  </w:style>
  <w:style w:type="paragraph" w:customStyle="1" w:styleId="49DDF213FDB44954967285C909A3FF04">
    <w:name w:val="49DDF213FDB44954967285C909A3FF04"/>
  </w:style>
  <w:style w:type="paragraph" w:customStyle="1" w:styleId="4FE6A5FC8335490281176A9E0D0042CC">
    <w:name w:val="4FE6A5FC8335490281176A9E0D0042CC"/>
  </w:style>
  <w:style w:type="paragraph" w:customStyle="1" w:styleId="8E3647C8D29D4556B3D64A92EAC716B9">
    <w:name w:val="8E3647C8D29D4556B3D64A92EAC716B9"/>
  </w:style>
  <w:style w:type="paragraph" w:customStyle="1" w:styleId="46923AD14190478EBF8A10F1A53BAA46">
    <w:name w:val="46923AD14190478EBF8A10F1A53BAA46"/>
  </w:style>
  <w:style w:type="paragraph" w:customStyle="1" w:styleId="657823702249473BA355C0851C6B726A">
    <w:name w:val="657823702249473BA355C0851C6B726A"/>
  </w:style>
  <w:style w:type="paragraph" w:customStyle="1" w:styleId="AB019FF75583422082596A1FC3242FD7">
    <w:name w:val="AB019FF75583422082596A1FC3242FD7"/>
  </w:style>
  <w:style w:type="paragraph" w:customStyle="1" w:styleId="1E9BAEEACC104356A08356CFC57AB45E">
    <w:name w:val="1E9BAEEACC104356A08356CFC57AB45E"/>
  </w:style>
  <w:style w:type="paragraph" w:customStyle="1" w:styleId="829DEF05347348158FBE1D5FF095084D">
    <w:name w:val="829DEF05347348158FBE1D5FF095084D"/>
  </w:style>
  <w:style w:type="paragraph" w:customStyle="1" w:styleId="06E6F01A132342328B2E29A607D2F50B">
    <w:name w:val="06E6F01A132342328B2E29A607D2F50B"/>
  </w:style>
  <w:style w:type="paragraph" w:customStyle="1" w:styleId="ABADE2BA9C0E482AB36C4F20BB0C38E2">
    <w:name w:val="ABADE2BA9C0E482AB36C4F20BB0C38E2"/>
  </w:style>
  <w:style w:type="paragraph" w:customStyle="1" w:styleId="09A4878D467B4D478610B4C6951817FE">
    <w:name w:val="09A4878D467B4D478610B4C6951817FE"/>
  </w:style>
  <w:style w:type="paragraph" w:customStyle="1" w:styleId="A6C5D4677DC445E1B32FFDB068868888">
    <w:name w:val="A6C5D4677DC445E1B32FFDB068868888"/>
  </w:style>
  <w:style w:type="paragraph" w:customStyle="1" w:styleId="C79E00143DC14E2EA55D3B085698997E">
    <w:name w:val="C79E00143DC14E2EA55D3B085698997E"/>
  </w:style>
  <w:style w:type="paragraph" w:customStyle="1" w:styleId="EC4D744E3806438C8DC16EF5341CCB95">
    <w:name w:val="EC4D744E3806438C8DC16EF5341CCB95"/>
    <w:rsid w:val="005C110D"/>
  </w:style>
  <w:style w:type="paragraph" w:customStyle="1" w:styleId="4345E1E7FD914307853B1FF72693CFCC">
    <w:name w:val="4345E1E7FD914307853B1FF72693CFCC"/>
    <w:rsid w:val="005C110D"/>
  </w:style>
  <w:style w:type="paragraph" w:customStyle="1" w:styleId="182C0924B2704E4F8E8B320CD1587FFD">
    <w:name w:val="182C0924B2704E4F8E8B320CD1587FFD"/>
    <w:rsid w:val="005C110D"/>
  </w:style>
  <w:style w:type="paragraph" w:customStyle="1" w:styleId="81C377CDF6D9492EB1ECD81AC95226FA">
    <w:name w:val="81C377CDF6D9492EB1ECD81AC95226FA"/>
    <w:rsid w:val="005C110D"/>
  </w:style>
  <w:style w:type="paragraph" w:customStyle="1" w:styleId="E1C5CA5F4DAE408A87113DCC7117B4C4">
    <w:name w:val="E1C5CA5F4DAE408A87113DCC7117B4C4"/>
    <w:rsid w:val="005C110D"/>
  </w:style>
  <w:style w:type="paragraph" w:customStyle="1" w:styleId="F2E8E82E0ACE45D39E87A0F0CD953447">
    <w:name w:val="F2E8E82E0ACE45D39E87A0F0CD953447"/>
    <w:rsid w:val="005C110D"/>
  </w:style>
  <w:style w:type="paragraph" w:customStyle="1" w:styleId="B9988690D21E4466BB4F703AF530FD82">
    <w:name w:val="B9988690D21E4466BB4F703AF530FD82"/>
    <w:rsid w:val="005C110D"/>
  </w:style>
  <w:style w:type="paragraph" w:customStyle="1" w:styleId="B253A7E6E9844789AED796F969822F10">
    <w:name w:val="B253A7E6E9844789AED796F969822F10"/>
    <w:rsid w:val="005C110D"/>
  </w:style>
  <w:style w:type="paragraph" w:customStyle="1" w:styleId="9BD82E6F014648C58D279121B429EB51">
    <w:name w:val="9BD82E6F014648C58D279121B429EB51"/>
    <w:rsid w:val="005C110D"/>
  </w:style>
  <w:style w:type="paragraph" w:customStyle="1" w:styleId="E8F532ABF15840E2BA670C8592A45A6B">
    <w:name w:val="E8F532ABF15840E2BA670C8592A45A6B"/>
    <w:rsid w:val="005C110D"/>
  </w:style>
  <w:style w:type="paragraph" w:customStyle="1" w:styleId="755FB772D1FB4C4FB3FCE0F0933FAB92">
    <w:name w:val="755FB772D1FB4C4FB3FCE0F0933FAB92"/>
    <w:rsid w:val="005C110D"/>
  </w:style>
  <w:style w:type="paragraph" w:customStyle="1" w:styleId="3D13C319B8F443E896A5EF80AD20FB1B">
    <w:name w:val="3D13C319B8F443E896A5EF80AD20FB1B"/>
    <w:rsid w:val="005C110D"/>
  </w:style>
  <w:style w:type="paragraph" w:customStyle="1" w:styleId="B4AC2127D42647BA875E0B815BA66899">
    <w:name w:val="B4AC2127D42647BA875E0B815BA66899"/>
    <w:rsid w:val="005C110D"/>
  </w:style>
  <w:style w:type="paragraph" w:customStyle="1" w:styleId="BF297695FE9D43A088FF8C5D51095A52">
    <w:name w:val="BF297695FE9D43A088FF8C5D51095A52"/>
    <w:rsid w:val="005C110D"/>
  </w:style>
  <w:style w:type="paragraph" w:customStyle="1" w:styleId="040E99F6EFA4430487DDEF61E20A25F7">
    <w:name w:val="040E99F6EFA4430487DDEF61E20A25F7"/>
    <w:rsid w:val="005C110D"/>
  </w:style>
  <w:style w:type="paragraph" w:customStyle="1" w:styleId="C76F2B670DA146229C19EA5C1FBDBDEE">
    <w:name w:val="C76F2B670DA146229C19EA5C1FBDBDEE"/>
    <w:rsid w:val="005C110D"/>
  </w:style>
  <w:style w:type="paragraph" w:customStyle="1" w:styleId="532FF48E66094FE0A5F4778766A69E61">
    <w:name w:val="532FF48E66094FE0A5F4778766A69E61"/>
    <w:rsid w:val="005C110D"/>
  </w:style>
  <w:style w:type="paragraph" w:customStyle="1" w:styleId="AABA661592A2493380323FFEB1A34129">
    <w:name w:val="AABA661592A2493380323FFEB1A34129"/>
    <w:rsid w:val="005C110D"/>
  </w:style>
  <w:style w:type="paragraph" w:customStyle="1" w:styleId="FB42CE4D9B9F445EAD0B0E6E603507F2">
    <w:name w:val="FB42CE4D9B9F445EAD0B0E6E603507F2"/>
    <w:rsid w:val="005C1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278CA8-1AC1-48C8-8E7A-4AFE5BD33B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(contemporary)</Template>
  <TotalTime>1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(Contemporary design)</vt:lpstr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(Contemporary design)</dc:title>
  <dc:creator>Lawrence Wilson</dc:creator>
  <cp:keywords/>
  <cp:lastModifiedBy>Lawrence Wilson</cp:lastModifiedBy>
  <cp:revision>2</cp:revision>
  <cp:lastPrinted>2003-09-24T17:51:00Z</cp:lastPrinted>
  <dcterms:created xsi:type="dcterms:W3CDTF">2020-08-06T04:34:00Z</dcterms:created>
  <dcterms:modified xsi:type="dcterms:W3CDTF">2020-08-06T04:34:00Z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