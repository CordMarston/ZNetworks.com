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381"/>
        <w:tblW w:w="509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345"/>
        <w:gridCol w:w="7649"/>
      </w:tblGrid>
      <w:tr w:rsidR="00C420C8" w:rsidRPr="009C6072" w14:paraId="28CC57C8" w14:textId="77777777" w:rsidTr="00A979F3">
        <w:trPr>
          <w:trHeight w:val="11041"/>
        </w:trPr>
        <w:tc>
          <w:tcPr>
            <w:tcW w:w="3345" w:type="dxa"/>
          </w:tcPr>
          <w:p w14:paraId="6B70B394" w14:textId="77777777" w:rsidR="006909BC" w:rsidRPr="001B2740" w:rsidRDefault="006909BC" w:rsidP="004243FA">
            <w:pPr>
              <w:pStyle w:val="Heading1"/>
              <w:rPr>
                <w:sz w:val="22"/>
                <w:szCs w:val="22"/>
              </w:rPr>
            </w:pPr>
            <w:r w:rsidRPr="001B2740">
              <w:rPr>
                <w:sz w:val="22"/>
                <w:szCs w:val="22"/>
              </w:rPr>
              <w:t>Ricardo OLIVEROS</w:t>
            </w:r>
          </w:p>
          <w:p w14:paraId="5DA626CE" w14:textId="77777777" w:rsidR="006909BC" w:rsidRPr="001B2740" w:rsidRDefault="006909BC" w:rsidP="004243FA">
            <w:pPr>
              <w:pStyle w:val="Heading1"/>
              <w:rPr>
                <w:sz w:val="22"/>
                <w:szCs w:val="22"/>
              </w:rPr>
            </w:pPr>
            <w:r w:rsidRPr="001B2740">
              <w:rPr>
                <w:sz w:val="22"/>
                <w:szCs w:val="22"/>
              </w:rPr>
              <w:t>226 s bANDY ave #7</w:t>
            </w:r>
          </w:p>
          <w:p w14:paraId="4A2B985C" w14:textId="77777777" w:rsidR="006909BC" w:rsidRPr="001B2740" w:rsidRDefault="006909BC" w:rsidP="004243FA">
            <w:pPr>
              <w:pStyle w:val="Heading1"/>
              <w:rPr>
                <w:sz w:val="22"/>
                <w:szCs w:val="22"/>
              </w:rPr>
            </w:pPr>
            <w:r w:rsidRPr="001B2740">
              <w:rPr>
                <w:sz w:val="22"/>
                <w:szCs w:val="22"/>
              </w:rPr>
              <w:t>west covina, ca 91790</w:t>
            </w:r>
          </w:p>
          <w:p w14:paraId="0580CE01" w14:textId="77777777" w:rsidR="00C420C8" w:rsidRPr="001B2740" w:rsidRDefault="001E6B61" w:rsidP="004243FA">
            <w:pPr>
              <w:pStyle w:val="Heading1"/>
              <w:rPr>
                <w:sz w:val="22"/>
                <w:szCs w:val="22"/>
              </w:rPr>
            </w:pPr>
            <w:hyperlink r:id="rId8" w:history="1">
              <w:r w:rsidR="009C6072" w:rsidRPr="001B2740">
                <w:rPr>
                  <w:rStyle w:val="Hyperlink"/>
                  <w:sz w:val="22"/>
                  <w:szCs w:val="22"/>
                </w:rPr>
                <w:t>ROLIVE24@GMAIL.COM</w:t>
              </w:r>
            </w:hyperlink>
          </w:p>
          <w:p w14:paraId="396BA1E7" w14:textId="77777777" w:rsidR="009C6072" w:rsidRPr="00896FA3" w:rsidRDefault="009C6072" w:rsidP="004243FA">
            <w:pPr>
              <w:pStyle w:val="Heading1"/>
              <w:rPr>
                <w:sz w:val="20"/>
                <w:szCs w:val="20"/>
              </w:rPr>
            </w:pPr>
            <w:r w:rsidRPr="001B2740">
              <w:rPr>
                <w:sz w:val="22"/>
                <w:szCs w:val="22"/>
              </w:rPr>
              <w:t>Tel 626.549.5141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345"/>
            </w:tblGrid>
            <w:tr w:rsidR="00C420C8" w:rsidRPr="009C6072" w14:paraId="0A4B7058" w14:textId="77777777" w:rsidTr="00A979F3">
              <w:trPr>
                <w:trHeight w:val="1512"/>
              </w:trPr>
              <w:tc>
                <w:tcPr>
                  <w:tcW w:w="3345" w:type="dxa"/>
                  <w:tcMar>
                    <w:top w:w="288" w:type="dxa"/>
                    <w:bottom w:w="288" w:type="dxa"/>
                  </w:tcMar>
                </w:tcPr>
                <w:p w14:paraId="712EF4D4" w14:textId="77777777" w:rsidR="00C420C8" w:rsidRPr="001B2740" w:rsidRDefault="006909BC" w:rsidP="001E6B61">
                  <w:pPr>
                    <w:pStyle w:val="Heading3"/>
                    <w:framePr w:hSpace="180" w:wrap="around" w:vAnchor="page" w:hAnchor="margin" w:y="1381"/>
                    <w:rPr>
                      <w:b/>
                      <w:szCs w:val="22"/>
                    </w:rPr>
                  </w:pPr>
                  <w:r w:rsidRPr="001B2740">
                    <w:rPr>
                      <w:b/>
                      <w:szCs w:val="22"/>
                    </w:rPr>
                    <w:t>PROFILE</w:t>
                  </w:r>
                </w:p>
                <w:p w14:paraId="31736805" w14:textId="77777777" w:rsidR="00C420C8" w:rsidRPr="009C6072" w:rsidRDefault="00C420C8" w:rsidP="001E6B61">
                  <w:pPr>
                    <w:pStyle w:val="GraphicLine"/>
                    <w:framePr w:hSpace="180" w:wrap="around" w:vAnchor="page" w:hAnchor="margin" w:y="1381"/>
                  </w:pPr>
                  <w:r w:rsidRPr="009C6072">
                    <mc:AlternateContent>
                      <mc:Choice Requires="wps">
                        <w:drawing>
                          <wp:inline distT="0" distB="0" distL="0" distR="0" wp14:anchorId="21D8FA92" wp14:editId="1C117727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2FC6AA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36A5D29" w14:textId="77777777" w:rsidR="00C420C8" w:rsidRPr="009C6072" w:rsidRDefault="00A979F3" w:rsidP="001E6B61">
                  <w:pPr>
                    <w:framePr w:hSpace="180" w:wrap="around" w:vAnchor="page" w:hAnchor="margin" w:y="1381"/>
                  </w:pPr>
                  <w:r w:rsidRPr="009C6072">
                    <w:t xml:space="preserve">IT Professional with over 10 years of experience in the IT department in the Telecommunications and Healthcare field. </w:t>
                  </w:r>
                </w:p>
                <w:p w14:paraId="1284C377" w14:textId="2582C9BF" w:rsidR="004243FA" w:rsidRPr="009C6072" w:rsidRDefault="004243FA" w:rsidP="001E6B61">
                  <w:pPr>
                    <w:framePr w:hSpace="180" w:wrap="around" w:vAnchor="page" w:hAnchor="margin" w:y="1381"/>
                    <w:rPr>
                      <w:sz w:val="20"/>
                      <w:szCs w:val="20"/>
                    </w:rPr>
                  </w:pPr>
                  <w:r w:rsidRPr="009C6072">
                    <w:t xml:space="preserve">Experience working as </w:t>
                  </w:r>
                  <w:r w:rsidRPr="009C6072">
                    <w:rPr>
                      <w:rFonts w:asciiTheme="majorHAnsi" w:hAnsiTheme="majorHAnsi"/>
                    </w:rPr>
                    <w:t>an</w:t>
                  </w:r>
                  <w:r w:rsidRPr="009C6072">
                    <w:rPr>
                      <w:rFonts w:asciiTheme="majorHAnsi" w:hAnsiTheme="majorHAnsi"/>
                      <w:iCs/>
                    </w:rPr>
                    <w:t xml:space="preserve"> IT Support Specialist, Network Support, NOC</w:t>
                  </w:r>
                  <w:r w:rsidR="00FE5BAF">
                    <w:rPr>
                      <w:rFonts w:asciiTheme="majorHAnsi" w:hAnsiTheme="majorHAnsi"/>
                      <w:iCs/>
                    </w:rPr>
                    <w:t xml:space="preserve"> </w:t>
                  </w:r>
                  <w:r w:rsidR="00C4061E">
                    <w:rPr>
                      <w:rFonts w:asciiTheme="majorHAnsi" w:hAnsiTheme="majorHAnsi"/>
                      <w:iCs/>
                    </w:rPr>
                    <w:t>Engineer</w:t>
                  </w:r>
                  <w:r w:rsidRPr="009C6072">
                    <w:rPr>
                      <w:rFonts w:asciiTheme="majorHAnsi" w:hAnsiTheme="majorHAnsi"/>
                      <w:iCs/>
                    </w:rPr>
                    <w:t>, and Customer Service skills. Problem solving skills, bilingual in English and Spanish, multi-task, self-starter and dependable.</w:t>
                  </w:r>
                </w:p>
              </w:tc>
            </w:tr>
            <w:tr w:rsidR="00C420C8" w:rsidRPr="009C6072" w14:paraId="0A2080CE" w14:textId="77777777" w:rsidTr="00005232">
              <w:trPr>
                <w:trHeight w:val="2767"/>
              </w:trPr>
              <w:tc>
                <w:tcPr>
                  <w:tcW w:w="3345" w:type="dxa"/>
                  <w:tcMar>
                    <w:top w:w="288" w:type="dxa"/>
                    <w:bottom w:w="288" w:type="dxa"/>
                  </w:tcMar>
                </w:tcPr>
                <w:p w14:paraId="0B2197B8" w14:textId="77777777" w:rsidR="00C420C8" w:rsidRPr="009C6072" w:rsidRDefault="001E6B61" w:rsidP="001E6B61">
                  <w:pPr>
                    <w:pStyle w:val="Heading3"/>
                    <w:framePr w:hSpace="180" w:wrap="around" w:vAnchor="page" w:hAnchor="margin" w:y="1381"/>
                    <w:rPr>
                      <w:szCs w:val="22"/>
                    </w:rPr>
                  </w:pPr>
                  <w:sdt>
                    <w:sdtPr>
                      <w:rPr>
                        <w:szCs w:val="22"/>
                      </w:rPr>
                      <w:alias w:val="Skills:"/>
                      <w:tag w:val="Skills:"/>
                      <w:id w:val="1490835561"/>
                      <w:placeholder>
                        <w:docPart w:val="46E3903D4B794B2E9914878796A9B5D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1B2740">
                        <w:rPr>
                          <w:b/>
                          <w:szCs w:val="22"/>
                        </w:rPr>
                        <w:t>Skills</w:t>
                      </w:r>
                    </w:sdtContent>
                  </w:sdt>
                </w:p>
                <w:p w14:paraId="22C626B7" w14:textId="77777777" w:rsidR="00C420C8" w:rsidRPr="009C6072" w:rsidRDefault="00C420C8" w:rsidP="001E6B61">
                  <w:pPr>
                    <w:pStyle w:val="GraphicLine"/>
                    <w:framePr w:hSpace="180" w:wrap="around" w:vAnchor="page" w:hAnchor="margin" w:y="1381"/>
                  </w:pPr>
                  <w:r w:rsidRPr="009C6072">
                    <mc:AlternateContent>
                      <mc:Choice Requires="wps">
                        <w:drawing>
                          <wp:inline distT="0" distB="0" distL="0" distR="0" wp14:anchorId="6514CAEA" wp14:editId="69B9523D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F427058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6C80F27" w14:textId="77777777" w:rsidR="006D21BB" w:rsidRPr="009C6072" w:rsidRDefault="006D21BB" w:rsidP="001E6B61">
                  <w:pPr>
                    <w:framePr w:hSpace="180" w:wrap="around" w:vAnchor="page" w:hAnchor="margin" w:y="1381"/>
                    <w:spacing w:after="0"/>
                  </w:pPr>
                  <w:r w:rsidRPr="009C6072">
                    <w:t>HCIS Application implementation</w:t>
                  </w:r>
                </w:p>
                <w:p w14:paraId="63FA0862" w14:textId="09090F57" w:rsidR="006D21BB" w:rsidRPr="009C6072" w:rsidRDefault="00005232" w:rsidP="001E6B61">
                  <w:pPr>
                    <w:framePr w:hSpace="180" w:wrap="around" w:vAnchor="page" w:hAnchor="margin" w:y="1381"/>
                    <w:spacing w:after="0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9C6072">
                    <w:rPr>
                      <w:rFonts w:asciiTheme="majorHAnsi" w:hAnsiTheme="majorHAnsi"/>
                      <w:bCs/>
                      <w:iCs/>
                    </w:rPr>
                    <w:t xml:space="preserve">Telecommunications, </w:t>
                  </w:r>
                  <w:r w:rsidR="004243FA" w:rsidRPr="009C6072">
                    <w:rPr>
                      <w:rFonts w:asciiTheme="majorHAnsi" w:hAnsiTheme="majorHAnsi"/>
                      <w:bCs/>
                      <w:iCs/>
                    </w:rPr>
                    <w:t>Networking</w:t>
                  </w:r>
                  <w:r w:rsidR="004243FA" w:rsidRPr="009C6072">
                    <w:rPr>
                      <w:rFonts w:asciiTheme="majorHAnsi" w:hAnsiTheme="majorHAnsi"/>
                      <w:b/>
                      <w:bCs/>
                      <w:iCs/>
                    </w:rPr>
                    <w:t>,</w:t>
                  </w:r>
                  <w:r w:rsidR="004243FA" w:rsidRPr="009C6072">
                    <w:rPr>
                      <w:rFonts w:asciiTheme="majorHAnsi" w:hAnsiTheme="majorHAnsi"/>
                      <w:bCs/>
                      <w:iCs/>
                    </w:rPr>
                    <w:t xml:space="preserve"> </w:t>
                  </w:r>
                  <w:r w:rsidR="001B2740">
                    <w:rPr>
                      <w:rFonts w:asciiTheme="majorHAnsi" w:hAnsiTheme="majorHAnsi"/>
                      <w:bCs/>
                      <w:iCs/>
                    </w:rPr>
                    <w:t>Storage, Backups</w:t>
                  </w:r>
                  <w:r w:rsidR="004243FA" w:rsidRPr="009C6072">
                    <w:rPr>
                      <w:rFonts w:asciiTheme="majorHAnsi" w:hAnsiTheme="majorHAnsi"/>
                      <w:bCs/>
                      <w:iCs/>
                    </w:rPr>
                    <w:t>, Active Directory/GPO. TCP/IP, DHCP,</w:t>
                  </w:r>
                  <w:r w:rsidR="004243FA" w:rsidRPr="009C6072">
                    <w:rPr>
                      <w:rFonts w:asciiTheme="majorHAnsi" w:hAnsiTheme="majorHAnsi"/>
                      <w:iCs/>
                    </w:rPr>
                    <w:t xml:space="preserve"> VoIP, Citrix, MAC, Windows 7/8/10, VMWare, Office </w:t>
                  </w:r>
                  <w:r w:rsidR="00896FA3">
                    <w:rPr>
                      <w:rFonts w:asciiTheme="majorHAnsi" w:hAnsiTheme="majorHAnsi"/>
                      <w:iCs/>
                    </w:rPr>
                    <w:t>2010/2013/</w:t>
                  </w:r>
                  <w:r w:rsidR="004243FA" w:rsidRPr="009C6072">
                    <w:rPr>
                      <w:rFonts w:asciiTheme="majorHAnsi" w:hAnsiTheme="majorHAnsi"/>
                      <w:iCs/>
                    </w:rPr>
                    <w:t>365</w:t>
                  </w:r>
                  <w:r w:rsidR="00896FA3">
                    <w:rPr>
                      <w:rFonts w:asciiTheme="majorHAnsi" w:hAnsiTheme="majorHAnsi"/>
                      <w:iCs/>
                    </w:rPr>
                    <w:t xml:space="preserve"> and</w:t>
                  </w:r>
                  <w:r w:rsidR="004243FA" w:rsidRPr="009C6072">
                    <w:rPr>
                      <w:rFonts w:asciiTheme="majorHAnsi" w:hAnsiTheme="majorHAnsi"/>
                      <w:iCs/>
                    </w:rPr>
                    <w:t xml:space="preserve"> EHR/EMR applications.</w:t>
                  </w:r>
                </w:p>
              </w:tc>
            </w:tr>
          </w:tbl>
          <w:p w14:paraId="1BFA1337" w14:textId="77777777" w:rsidR="009C6072" w:rsidRPr="001B2740" w:rsidRDefault="00796B2B" w:rsidP="009C6072">
            <w:pPr>
              <w:ind w:left="-900"/>
              <w:rPr>
                <w:b/>
              </w:rPr>
            </w:pPr>
            <w:r w:rsidRPr="00896FA3">
              <w:rPr>
                <w:sz w:val="20"/>
                <w:szCs w:val="20"/>
              </w:rPr>
              <w:t xml:space="preserve">      </w:t>
            </w:r>
            <w:r w:rsidRPr="001B2740">
              <w:rPr>
                <w:b/>
              </w:rPr>
              <w:t>EDUCATION</w:t>
            </w:r>
          </w:p>
          <w:p w14:paraId="63BFD72E" w14:textId="77777777" w:rsidR="00005232" w:rsidRPr="00896FA3" w:rsidRDefault="00341A23" w:rsidP="00796B2B">
            <w:pPr>
              <w:pStyle w:val="Heading2"/>
              <w:rPr>
                <w:sz w:val="20"/>
                <w:szCs w:val="20"/>
              </w:rPr>
            </w:pPr>
            <w:r w:rsidRPr="00896FA3">
              <w:rPr>
                <w:sz w:val="20"/>
                <w:szCs w:val="20"/>
              </w:rPr>
              <w:t xml:space="preserve">    </w:t>
            </w:r>
            <w:r w:rsidR="00005232" w:rsidRPr="00896FA3">
              <w:rPr>
                <w:sz w:val="20"/>
                <w:szCs w:val="20"/>
              </w:rPr>
              <w:t>Mt San Antonio Collage</w:t>
            </w:r>
          </w:p>
          <w:p w14:paraId="51AEF460" w14:textId="77777777" w:rsidR="00005232" w:rsidRPr="00896FA3" w:rsidRDefault="00005232" w:rsidP="00796B2B">
            <w:pPr>
              <w:pStyle w:val="Heading2"/>
              <w:rPr>
                <w:sz w:val="20"/>
                <w:szCs w:val="20"/>
              </w:rPr>
            </w:pPr>
            <w:r w:rsidRPr="00896FA3">
              <w:rPr>
                <w:sz w:val="20"/>
                <w:szCs w:val="20"/>
              </w:rPr>
              <w:t>Certificate</w:t>
            </w:r>
          </w:p>
          <w:p w14:paraId="3FE1D999" w14:textId="77777777" w:rsidR="00005232" w:rsidRPr="00896FA3" w:rsidRDefault="00005232" w:rsidP="00796B2B">
            <w:pPr>
              <w:pStyle w:val="Heading2"/>
              <w:rPr>
                <w:sz w:val="20"/>
                <w:szCs w:val="20"/>
              </w:rPr>
            </w:pPr>
            <w:r w:rsidRPr="00896FA3">
              <w:rPr>
                <w:sz w:val="20"/>
                <w:szCs w:val="20"/>
              </w:rPr>
              <w:t>CIS Network &amp; Telecom</w:t>
            </w:r>
          </w:p>
          <w:p w14:paraId="56658A70" w14:textId="77777777" w:rsidR="00005232" w:rsidRPr="001B2740" w:rsidRDefault="00005232" w:rsidP="009C6072">
            <w:pPr>
              <w:ind w:left="-900"/>
              <w:rPr>
                <w:b/>
              </w:rPr>
            </w:pPr>
            <w:r w:rsidRPr="001B2740">
              <w:rPr>
                <w:b/>
              </w:rPr>
              <w:t>REFERENCES</w:t>
            </w:r>
          </w:p>
          <w:p w14:paraId="1344CF85" w14:textId="77777777" w:rsidR="001B2740" w:rsidRDefault="00474774" w:rsidP="00474774">
            <w:pPr>
              <w:pStyle w:val="Heading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</w:p>
          <w:p w14:paraId="3E0AF0F3" w14:textId="77777777" w:rsidR="001B2740" w:rsidRDefault="001B2740" w:rsidP="00474774">
            <w:pPr>
              <w:pStyle w:val="Heading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</w:p>
          <w:p w14:paraId="107CCBF3" w14:textId="335B7427" w:rsidR="00005232" w:rsidRPr="00474774" w:rsidRDefault="001B2740" w:rsidP="00474774">
            <w:pPr>
              <w:pStyle w:val="Heading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5F249D">
              <w:rPr>
                <w:sz w:val="20"/>
                <w:szCs w:val="20"/>
              </w:rPr>
              <w:t>UPON REQUEST</w:t>
            </w:r>
          </w:p>
        </w:tc>
        <w:tc>
          <w:tcPr>
            <w:tcW w:w="7649" w:type="dxa"/>
          </w:tcPr>
          <w:tbl>
            <w:tblPr>
              <w:tblW w:w="7649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649"/>
            </w:tblGrid>
            <w:tr w:rsidR="00C420C8" w:rsidRPr="009C6072" w14:paraId="26AE4689" w14:textId="77777777" w:rsidTr="001B2740">
              <w:trPr>
                <w:trHeight w:val="4448"/>
              </w:trPr>
              <w:tc>
                <w:tcPr>
                  <w:tcW w:w="764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EA8D3EA" w14:textId="77777777" w:rsidR="00C420C8" w:rsidRPr="009C6072" w:rsidRDefault="001E6B61" w:rsidP="001E6B61">
                  <w:pPr>
                    <w:pStyle w:val="Heading2"/>
                    <w:framePr w:hSpace="180" w:wrap="around" w:vAnchor="page" w:hAnchor="margin" w:y="1381"/>
                    <w:rPr>
                      <w:sz w:val="20"/>
                      <w:szCs w:val="20"/>
                    </w:rPr>
                  </w:pPr>
                  <w:sdt>
                    <w:sdtPr>
                      <w:rPr>
                        <w:sz w:val="20"/>
                        <w:szCs w:val="20"/>
                      </w:rPr>
                      <w:alias w:val="Experience:"/>
                      <w:tag w:val="Experience:"/>
                      <w:id w:val="1217937480"/>
                      <w:placeholder>
                        <w:docPart w:val="D3579F8CC3AC459EB5C1255848EA96F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9C6072">
                        <w:rPr>
                          <w:sz w:val="20"/>
                          <w:szCs w:val="20"/>
                        </w:rPr>
                        <w:t>Experience</w:t>
                      </w:r>
                    </w:sdtContent>
                  </w:sdt>
                </w:p>
                <w:p w14:paraId="4DD6790C" w14:textId="1DC53E64" w:rsidR="00532DAE" w:rsidRPr="009C6072" w:rsidRDefault="004D23DD" w:rsidP="001E6B61">
                  <w:pPr>
                    <w:pStyle w:val="Heading4"/>
                    <w:framePr w:hSpace="180" w:wrap="around" w:vAnchor="page" w:hAnchor="margin" w:y="1381"/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IT Support specialist</w:t>
                  </w:r>
                  <w:r w:rsidR="005D6663">
                    <w:rPr>
                      <w:sz w:val="20"/>
                      <w:szCs w:val="20"/>
                    </w:rPr>
                    <w:t xml:space="preserve"> </w:t>
                  </w:r>
                  <w:r w:rsidR="00475D56">
                    <w:rPr>
                      <w:sz w:val="20"/>
                      <w:szCs w:val="20"/>
                    </w:rPr>
                    <w:t>–</w:t>
                  </w:r>
                  <w:r w:rsidR="00532DAE" w:rsidRPr="009C6072">
                    <w:rPr>
                      <w:sz w:val="20"/>
                      <w:szCs w:val="20"/>
                    </w:rPr>
                    <w:t xml:space="preserve"> </w:t>
                  </w:r>
                  <w:r w:rsidR="00475D56">
                    <w:rPr>
                      <w:sz w:val="20"/>
                      <w:szCs w:val="20"/>
                    </w:rPr>
                    <w:t>Lotus Clinical research</w:t>
                  </w:r>
                </w:p>
                <w:p w14:paraId="37EE8E50" w14:textId="3545E534" w:rsidR="00532DAE" w:rsidRPr="001B2740" w:rsidRDefault="001E6B61" w:rsidP="001E6B61">
                  <w:pPr>
                    <w:pStyle w:val="Heading5"/>
                    <w:framePr w:hSpace="180" w:wrap="around" w:vAnchor="page" w:hAnchor="margin" w:y="1381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A07459B09A054A9887CE8A51F82C30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2DAE" w:rsidRPr="001B2740">
                        <w:t>Dates From</w:t>
                      </w:r>
                    </w:sdtContent>
                  </w:sdt>
                  <w:r w:rsidR="00532DAE" w:rsidRPr="001B2740">
                    <w:t xml:space="preserve"> 4/16 – current</w:t>
                  </w:r>
                  <w:r w:rsidR="004D05CB" w:rsidRPr="001B2740">
                    <w:t xml:space="preserve"> </w:t>
                  </w:r>
                  <w:r>
                    <w:t>Pasadena</w:t>
                  </w:r>
                  <w:bookmarkStart w:id="0" w:name="_GoBack"/>
                  <w:bookmarkEnd w:id="0"/>
                  <w:r w:rsidR="004D05CB" w:rsidRPr="001B2740">
                    <w:t>, CA</w:t>
                  </w:r>
                </w:p>
                <w:p w14:paraId="55D65B71" w14:textId="77777777" w:rsidR="00532DAE" w:rsidRPr="001B2740" w:rsidRDefault="00532DAE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Provide support for software &amp; hardware desktop, laptops, mobile phones and LAN/WAN problems, and configuration of peripherals, printers,</w:t>
                  </w:r>
                </w:p>
                <w:p w14:paraId="1B7EE9BA" w14:textId="77777777" w:rsidR="00532DAE" w:rsidRPr="001B2740" w:rsidRDefault="00532DAE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Admi</w:t>
                  </w:r>
                  <w:r w:rsidR="007D314D" w:rsidRPr="001B2740">
                    <w:rPr>
                      <w:rFonts w:ascii="Arial Narrow" w:hAnsi="Arial Narrow"/>
                    </w:rPr>
                    <w:t xml:space="preserve">nistration of Active Directory. Monitor Network health environment. </w:t>
                  </w:r>
                </w:p>
                <w:p w14:paraId="6ED938B8" w14:textId="77777777" w:rsidR="00532DAE" w:rsidRPr="001B2740" w:rsidRDefault="004D05CB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Provision &amp; d</w:t>
                  </w:r>
                  <w:r w:rsidR="00532DAE" w:rsidRPr="001B2740">
                    <w:rPr>
                      <w:rFonts w:ascii="Arial Narrow" w:hAnsi="Arial Narrow"/>
                    </w:rPr>
                    <w:t>eploy new PC workstations, new servers, troub</w:t>
                  </w:r>
                  <w:r w:rsidRPr="001B2740">
                    <w:rPr>
                      <w:rFonts w:ascii="Arial Narrow" w:hAnsi="Arial Narrow"/>
                    </w:rPr>
                    <w:t>leshoot video conference equipment</w:t>
                  </w:r>
                  <w:r w:rsidR="00532DAE" w:rsidRPr="001B2740">
                    <w:rPr>
                      <w:rFonts w:ascii="Arial Narrow" w:hAnsi="Arial Narrow"/>
                    </w:rPr>
                    <w:t xml:space="preserve"> and VoIP Phones</w:t>
                  </w:r>
                  <w:r w:rsidRPr="001B2740">
                    <w:rPr>
                      <w:rFonts w:ascii="Arial Narrow" w:hAnsi="Arial Narrow"/>
                    </w:rPr>
                    <w:t xml:space="preserve"> (Avaya)</w:t>
                  </w:r>
                </w:p>
                <w:p w14:paraId="1E61D4DF" w14:textId="77777777" w:rsidR="00532DAE" w:rsidRPr="001B2740" w:rsidRDefault="00532DAE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Manage Backups</w:t>
                  </w:r>
                  <w:r w:rsidR="004D05CB" w:rsidRPr="001B2740">
                    <w:rPr>
                      <w:rFonts w:ascii="Arial Narrow" w:hAnsi="Arial Narrow"/>
                    </w:rPr>
                    <w:t xml:space="preserve"> (ESET)</w:t>
                  </w:r>
                  <w:r w:rsidR="00C76A98" w:rsidRPr="001B2740">
                    <w:rPr>
                      <w:rFonts w:ascii="Arial Narrow" w:hAnsi="Arial Narrow"/>
                    </w:rPr>
                    <w:t xml:space="preserve"> </w:t>
                  </w:r>
                  <w:r w:rsidRPr="001B2740">
                    <w:rPr>
                      <w:rFonts w:ascii="Arial Narrow" w:hAnsi="Arial Narrow"/>
                    </w:rPr>
                    <w:t>SAN/</w:t>
                  </w:r>
                  <w:r w:rsidRPr="001B2740"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  <w:t>NAS devices,</w:t>
                  </w:r>
                  <w:r w:rsidRPr="001B2740">
                    <w:rPr>
                      <w:rFonts w:ascii="Arial Narrow" w:hAnsi="Arial Narrow"/>
                    </w:rPr>
                    <w:t xml:space="preserve"> Archives and retention policy.</w:t>
                  </w:r>
                </w:p>
                <w:p w14:paraId="2A302363" w14:textId="77777777" w:rsidR="00532DAE" w:rsidRPr="001B2740" w:rsidRDefault="00532DAE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 xml:space="preserve">Support </w:t>
                  </w:r>
                  <w:r w:rsidR="007D314D" w:rsidRPr="001B2740">
                    <w:rPr>
                      <w:rFonts w:ascii="Arial Narrow" w:hAnsi="Arial Narrow"/>
                    </w:rPr>
                    <w:t>and Manage EMR/EHR applications and Microsoft 2010/2013 &amp; O365 issues</w:t>
                  </w:r>
                </w:p>
                <w:p w14:paraId="13CA6588" w14:textId="650209B5" w:rsidR="00C420C8" w:rsidRPr="001B2740" w:rsidRDefault="00532DAE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before="240" w:after="0" w:line="240" w:lineRule="auto"/>
                    <w:ind w:left="0"/>
                    <w:jc w:val="left"/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</w:pPr>
                  <w:r w:rsidRPr="001B2740"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  <w:t>Troubleshoot issues with MAC, Windows XP /7/8 /10, Server 2003, 2008, 2012 and VMware</w:t>
                  </w:r>
                  <w:r w:rsidR="004D05CB" w:rsidRPr="001B2740"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  <w:t>/Citrix</w:t>
                  </w:r>
                  <w:r w:rsidR="00E945AD"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  <w:t xml:space="preserve"> environments, maintenance, update/patch OS on servers.</w:t>
                  </w:r>
                </w:p>
                <w:p w14:paraId="56A5E0B5" w14:textId="4C1EF59E" w:rsidR="007D314D" w:rsidRPr="009C6072" w:rsidRDefault="007D314D" w:rsidP="001E6B61">
                  <w:pPr>
                    <w:pStyle w:val="Heading4"/>
                    <w:framePr w:hSpace="180" w:wrap="around" w:vAnchor="page" w:hAnchor="margin" w:y="1381"/>
                    <w:spacing w:before="24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9C6072">
                    <w:rPr>
                      <w:sz w:val="20"/>
                      <w:szCs w:val="20"/>
                    </w:rPr>
                    <w:t xml:space="preserve">IT sUPPORT </w:t>
                  </w:r>
                  <w:r w:rsidR="008B0B63">
                    <w:rPr>
                      <w:sz w:val="20"/>
                      <w:szCs w:val="20"/>
                    </w:rPr>
                    <w:t>specialist</w:t>
                  </w:r>
                  <w:r w:rsidR="005D6663">
                    <w:rPr>
                      <w:sz w:val="20"/>
                      <w:szCs w:val="20"/>
                    </w:rPr>
                    <w:t xml:space="preserve"> </w:t>
                  </w:r>
                  <w:r w:rsidR="008B0B63">
                    <w:rPr>
                      <w:sz w:val="20"/>
                      <w:szCs w:val="20"/>
                    </w:rPr>
                    <w:t>–</w:t>
                  </w:r>
                  <w:r w:rsidRPr="009C6072">
                    <w:rPr>
                      <w:sz w:val="20"/>
                      <w:szCs w:val="20"/>
                    </w:rPr>
                    <w:t xml:space="preserve"> cAL MEDICAL BUS</w:t>
                  </w:r>
                  <w:r w:rsidR="00AA0E62">
                    <w:rPr>
                      <w:sz w:val="20"/>
                      <w:szCs w:val="20"/>
                    </w:rPr>
                    <w:t>i</w:t>
                  </w:r>
                  <w:r w:rsidRPr="009C6072">
                    <w:rPr>
                      <w:sz w:val="20"/>
                      <w:szCs w:val="20"/>
                    </w:rPr>
                    <w:t>NESS SERVICES</w:t>
                  </w:r>
                </w:p>
                <w:p w14:paraId="34AA527A" w14:textId="77777777" w:rsidR="007D314D" w:rsidRPr="001B2740" w:rsidRDefault="001E6B61" w:rsidP="001E6B61">
                  <w:pPr>
                    <w:pStyle w:val="Heading5"/>
                    <w:framePr w:hSpace="180" w:wrap="around" w:vAnchor="page" w:hAnchor="margin" w:y="1381"/>
                  </w:pPr>
                  <w:sdt>
                    <w:sdtPr>
                      <w:alias w:val="Enter Dates From for employment 1:"/>
                      <w:tag w:val="Enter Dates From for employment 1:"/>
                      <w:id w:val="-716038057"/>
                      <w:placeholder>
                        <w:docPart w:val="46304C5360F44184934A35540197B80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D314D" w:rsidRPr="001B2740">
                        <w:t>Dates From</w:t>
                      </w:r>
                    </w:sdtContent>
                  </w:sdt>
                  <w:r w:rsidR="004D05CB" w:rsidRPr="001B2740">
                    <w:t xml:space="preserve"> 4/14 – 4/16 Arcadia, CA</w:t>
                  </w:r>
                </w:p>
                <w:p w14:paraId="052ADA2E" w14:textId="77777777" w:rsidR="005A39CA" w:rsidRPr="001B2740" w:rsidRDefault="005A39C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 xml:space="preserve">Manage Helpdesk via Service Desk Pro and provide support for applications &amp; hardware issues via remote and in person. </w:t>
                  </w:r>
                </w:p>
                <w:p w14:paraId="5800D19A" w14:textId="77777777" w:rsidR="005A39CA" w:rsidRPr="001B2740" w:rsidRDefault="005A39C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Admi</w:t>
                  </w:r>
                  <w:r w:rsidR="00C76A98" w:rsidRPr="001B2740">
                    <w:rPr>
                      <w:rFonts w:ascii="Arial Narrow" w:hAnsi="Arial Narrow"/>
                    </w:rPr>
                    <w:t>n Active Directory and assist Engineers in</w:t>
                  </w:r>
                  <w:r w:rsidRPr="001B2740">
                    <w:rPr>
                      <w:rFonts w:ascii="Arial Narrow" w:hAnsi="Arial Narrow"/>
                    </w:rPr>
                    <w:t xml:space="preserve"> Monitor Network health environment. </w:t>
                  </w:r>
                </w:p>
                <w:p w14:paraId="3275F84F" w14:textId="77777777" w:rsidR="005A39CA" w:rsidRPr="001B2740" w:rsidRDefault="005A39C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Assist IT Manager in day to day operations and work on special projects.</w:t>
                  </w:r>
                </w:p>
                <w:p w14:paraId="72C3AFBC" w14:textId="77777777" w:rsidR="005A39CA" w:rsidRPr="001B2740" w:rsidRDefault="005A39C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Admin Backups (Unitrends), SAN/</w:t>
                  </w:r>
                  <w:r w:rsidRPr="001B2740"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  <w:t>NAS devices,</w:t>
                  </w:r>
                  <w:r w:rsidRPr="001B2740">
                    <w:rPr>
                      <w:rFonts w:ascii="Arial Narrow" w:hAnsi="Arial Narrow"/>
                    </w:rPr>
                    <w:t xml:space="preserve"> Archives and retention policy.</w:t>
                  </w:r>
                </w:p>
                <w:p w14:paraId="5839B29C" w14:textId="77777777" w:rsidR="005A39CA" w:rsidRPr="001B2740" w:rsidRDefault="005A39C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Deploy new equipment, image HD’</w:t>
                  </w:r>
                  <w:r w:rsidR="00C76A98" w:rsidRPr="001B2740">
                    <w:rPr>
                      <w:rFonts w:ascii="Arial Narrow" w:hAnsi="Arial Narrow"/>
                    </w:rPr>
                    <w:t>s using Ghost/PXE, fix/brake PC’s.</w:t>
                  </w:r>
                </w:p>
                <w:p w14:paraId="3885F97E" w14:textId="77777777" w:rsidR="005A39CA" w:rsidRPr="001B2740" w:rsidRDefault="005A39C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Support and Manage EMR/EHR applications and Microsoft 2010/2013 &amp; O365 issues</w:t>
                  </w:r>
                </w:p>
                <w:p w14:paraId="06C1230E" w14:textId="77777777" w:rsidR="005A39CA" w:rsidRPr="00341A23" w:rsidRDefault="005A39C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 w:rsidRPr="001B2740"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  <w:t>Troubleshoot issues with MAC, Windows XP /7/8 /10, Server 2003, 2008, 2012 and VMware/Citrix environments.</w:t>
                  </w:r>
                </w:p>
                <w:p w14:paraId="3A6A801E" w14:textId="77777777" w:rsidR="003830D1" w:rsidRPr="009C6072" w:rsidRDefault="003830D1" w:rsidP="001E6B61">
                  <w:pPr>
                    <w:pStyle w:val="ListParagraph"/>
                    <w:framePr w:hSpace="180" w:wrap="around" w:vAnchor="page" w:hAnchor="margin" w:y="1381"/>
                    <w:spacing w:line="240" w:lineRule="auto"/>
                    <w:ind w:left="0"/>
                    <w:jc w:val="left"/>
                    <w:rPr>
                      <w:rFonts w:ascii="Arial Narrow" w:hAnsi="Arial Narrow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14:paraId="22C1C2EF" w14:textId="77777777" w:rsidR="00C76A98" w:rsidRPr="009C6072" w:rsidRDefault="00C76A98" w:rsidP="001E6B61">
                  <w:pPr>
                    <w:pStyle w:val="Heading4"/>
                    <w:framePr w:hSpace="180" w:wrap="around" w:vAnchor="page" w:hAnchor="margin" w:y="1381"/>
                    <w:spacing w:before="0" w:after="60" w:line="240" w:lineRule="auto"/>
                    <w:jc w:val="left"/>
                    <w:rPr>
                      <w:sz w:val="20"/>
                      <w:szCs w:val="20"/>
                    </w:rPr>
                  </w:pPr>
                  <w:r w:rsidRPr="009C6072">
                    <w:rPr>
                      <w:sz w:val="20"/>
                      <w:szCs w:val="20"/>
                    </w:rPr>
                    <w:t>field applications engineer</w:t>
                  </w:r>
                  <w:r w:rsidR="005D6663">
                    <w:rPr>
                      <w:sz w:val="20"/>
                      <w:szCs w:val="20"/>
                    </w:rPr>
                    <w:t xml:space="preserve"> -</w:t>
                  </w:r>
                  <w:r w:rsidRPr="009C6072">
                    <w:rPr>
                      <w:sz w:val="20"/>
                      <w:szCs w:val="20"/>
                    </w:rPr>
                    <w:t xml:space="preserve"> everfocus electronics</w:t>
                  </w:r>
                </w:p>
                <w:p w14:paraId="7E6021F6" w14:textId="77777777" w:rsidR="00C76A98" w:rsidRPr="001B2740" w:rsidRDefault="001E6B61" w:rsidP="001E6B61">
                  <w:pPr>
                    <w:pStyle w:val="Heading5"/>
                    <w:framePr w:hSpace="180" w:wrap="around" w:vAnchor="page" w:hAnchor="margin" w:y="1381"/>
                  </w:pPr>
                  <w:sdt>
                    <w:sdtPr>
                      <w:alias w:val="Enter Dates From for employment 1:"/>
                      <w:tag w:val="Enter Dates From for employment 1:"/>
                      <w:id w:val="-798679793"/>
                      <w:placeholder>
                        <w:docPart w:val="948CA193AD714C46928C4A6BAF9BFD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76A98" w:rsidRPr="001B2740">
                        <w:t>Dates From</w:t>
                      </w:r>
                    </w:sdtContent>
                  </w:sdt>
                  <w:r w:rsidR="00C76A98" w:rsidRPr="001B2740">
                    <w:t xml:space="preserve"> 5/13 – 4/14</w:t>
                  </w:r>
                  <w:r w:rsidR="003830D1" w:rsidRPr="001B2740">
                    <w:t xml:space="preserve"> Duarte</w:t>
                  </w:r>
                  <w:r w:rsidR="00C76A98" w:rsidRPr="001B2740">
                    <w:t>, CA</w:t>
                  </w:r>
                </w:p>
                <w:p w14:paraId="4903E416" w14:textId="77777777" w:rsidR="00C76A98" w:rsidRPr="001B2740" w:rsidRDefault="003830D1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Provide helpdesk support regarding system functionality and assistance with Mobile Apps for Iphone and Android</w:t>
                  </w:r>
                  <w:r w:rsidR="00C76A98" w:rsidRPr="001B2740">
                    <w:rPr>
                      <w:rFonts w:ascii="Arial Narrow" w:hAnsi="Arial Narrow"/>
                    </w:rPr>
                    <w:t xml:space="preserve">. </w:t>
                  </w:r>
                </w:p>
                <w:p w14:paraId="3551F470" w14:textId="77777777" w:rsidR="003830D1" w:rsidRPr="001B2740" w:rsidRDefault="003830D1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Support HD-SDI and Analog CCTV devices (DVR’s, IP Cameras, NVR’s &amp; Access Controllers) and Audio problems.</w:t>
                  </w:r>
                  <w:r w:rsidRPr="001B2740">
                    <w:rPr>
                      <w:rFonts w:ascii="Arial Narrow" w:hAnsi="Arial Narrow"/>
                    </w:rPr>
                    <w:tab/>
                  </w:r>
                </w:p>
                <w:p w14:paraId="241B3B5D" w14:textId="77777777" w:rsidR="00C76A98" w:rsidRPr="001B2740" w:rsidRDefault="003830D1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Network setups LAN\WAN, DDNS, DHCP for mobile and desktop remote access</w:t>
                  </w:r>
                  <w:r w:rsidR="00C76A98" w:rsidRPr="001B2740">
                    <w:rPr>
                      <w:rFonts w:ascii="Arial Narrow" w:hAnsi="Arial Narrow"/>
                    </w:rPr>
                    <w:t>.</w:t>
                  </w:r>
                </w:p>
                <w:p w14:paraId="43C12DFC" w14:textId="77777777" w:rsidR="00C76A98" w:rsidRPr="001B2740" w:rsidRDefault="003830D1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after="0" w:line="240" w:lineRule="auto"/>
                    <w:ind w:left="0"/>
                    <w:jc w:val="left"/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</w:pPr>
                  <w:r w:rsidRPr="001B2740"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  <w:t>Troubleshoot communications issues with R-232 &amp; RS485 on DVR &amp; PTZ cameras.</w:t>
                  </w:r>
                </w:p>
                <w:p w14:paraId="650DF629" w14:textId="77777777" w:rsidR="005A39CA" w:rsidRPr="009C6072" w:rsidRDefault="005A39CA" w:rsidP="001E6B61">
                  <w:pPr>
                    <w:framePr w:hSpace="180" w:wrap="around" w:vAnchor="page" w:hAnchor="margin" w:y="1381"/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  <w:p w14:paraId="63A96606" w14:textId="702054DE" w:rsidR="003830D1" w:rsidRPr="009C6072" w:rsidRDefault="003830D1" w:rsidP="001E6B61">
                  <w:pPr>
                    <w:pStyle w:val="Heading4"/>
                    <w:framePr w:hSpace="180" w:wrap="around" w:vAnchor="page" w:hAnchor="margin" w:y="1381"/>
                    <w:spacing w:before="0" w:line="240" w:lineRule="auto"/>
                    <w:jc w:val="left"/>
                    <w:rPr>
                      <w:sz w:val="20"/>
                      <w:szCs w:val="20"/>
                    </w:rPr>
                  </w:pPr>
                  <w:r w:rsidRPr="009C6072">
                    <w:rPr>
                      <w:sz w:val="20"/>
                      <w:szCs w:val="20"/>
                    </w:rPr>
                    <w:t>NOC</w:t>
                  </w:r>
                  <w:r w:rsidR="00FE5BAF">
                    <w:rPr>
                      <w:sz w:val="20"/>
                      <w:szCs w:val="20"/>
                    </w:rPr>
                    <w:t xml:space="preserve"> </w:t>
                  </w:r>
                  <w:r w:rsidR="00E945AD">
                    <w:rPr>
                      <w:sz w:val="20"/>
                      <w:szCs w:val="20"/>
                    </w:rPr>
                    <w:t>engineer</w:t>
                  </w:r>
                  <w:r w:rsidRPr="009C6072">
                    <w:rPr>
                      <w:sz w:val="20"/>
                      <w:szCs w:val="20"/>
                    </w:rPr>
                    <w:t xml:space="preserve"> </w:t>
                  </w:r>
                  <w:r w:rsidR="005D6663">
                    <w:rPr>
                      <w:sz w:val="20"/>
                      <w:szCs w:val="20"/>
                    </w:rPr>
                    <w:t xml:space="preserve">- </w:t>
                  </w:r>
                  <w:r w:rsidRPr="009C6072">
                    <w:rPr>
                      <w:sz w:val="20"/>
                      <w:szCs w:val="20"/>
                    </w:rPr>
                    <w:t>TELSCAPE COMMUNICATIONs</w:t>
                  </w:r>
                </w:p>
                <w:p w14:paraId="74BBD9EE" w14:textId="77777777" w:rsidR="003830D1" w:rsidRPr="001B2740" w:rsidRDefault="001E6B61" w:rsidP="001E6B61">
                  <w:pPr>
                    <w:pStyle w:val="Heading5"/>
                    <w:framePr w:hSpace="180" w:wrap="around" w:vAnchor="page" w:hAnchor="margin" w:y="1381"/>
                  </w:pPr>
                  <w:sdt>
                    <w:sdtPr>
                      <w:alias w:val="Enter Dates From for employment 1:"/>
                      <w:tag w:val="Enter Dates From for employment 1:"/>
                      <w:id w:val="1727487734"/>
                      <w:placeholder>
                        <w:docPart w:val="673A5F8B5FB6431787856928489FF2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830D1" w:rsidRPr="001B2740">
                        <w:t>Dates From</w:t>
                      </w:r>
                    </w:sdtContent>
                  </w:sdt>
                  <w:r w:rsidR="003830D1" w:rsidRPr="001B2740">
                    <w:t xml:space="preserve"> 8/03 – 5/13</w:t>
                  </w:r>
                  <w:r w:rsidR="004243FA" w:rsidRPr="001B2740">
                    <w:t xml:space="preserve"> Monrovia</w:t>
                  </w:r>
                  <w:r w:rsidR="003830D1" w:rsidRPr="001B2740">
                    <w:t>, CA</w:t>
                  </w:r>
                </w:p>
                <w:p w14:paraId="65A472EC" w14:textId="77777777" w:rsidR="004243FA" w:rsidRPr="001B2740" w:rsidRDefault="004243F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Respond to emergency calls on issues regarding services and servers and LAN/WAN connectivity issues.</w:t>
                  </w:r>
                </w:p>
                <w:p w14:paraId="70D9C47D" w14:textId="77777777" w:rsidR="003830D1" w:rsidRPr="001B2740" w:rsidRDefault="004243F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Monitor health and traffic on Network equipment; Routers and Switches via Nagios monitoring system</w:t>
                  </w:r>
                  <w:r w:rsidR="003830D1" w:rsidRPr="001B2740">
                    <w:rPr>
                      <w:rFonts w:ascii="Arial Narrow" w:hAnsi="Arial Narrow"/>
                    </w:rPr>
                    <w:t>.</w:t>
                  </w:r>
                  <w:r w:rsidR="003830D1" w:rsidRPr="001B2740">
                    <w:rPr>
                      <w:rFonts w:ascii="Arial Narrow" w:hAnsi="Arial Narrow"/>
                    </w:rPr>
                    <w:tab/>
                  </w:r>
                </w:p>
                <w:p w14:paraId="6D53D9CE" w14:textId="77777777" w:rsidR="003830D1" w:rsidRPr="001B2740" w:rsidRDefault="004243F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Assist Network Engineer and Systems Administrator with new projects and new service &amp; systems implementations</w:t>
                  </w:r>
                  <w:r w:rsidR="003830D1" w:rsidRPr="001B2740">
                    <w:rPr>
                      <w:rFonts w:ascii="Arial Narrow" w:hAnsi="Arial Narrow"/>
                    </w:rPr>
                    <w:t>.</w:t>
                  </w:r>
                </w:p>
                <w:p w14:paraId="44D7B157" w14:textId="77777777" w:rsidR="004243FA" w:rsidRPr="001B2740" w:rsidRDefault="004243F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</w:rPr>
                  </w:pPr>
                  <w:r w:rsidRPr="001B2740">
                    <w:rPr>
                      <w:rFonts w:ascii="Arial Narrow" w:hAnsi="Arial Narrow"/>
                    </w:rPr>
                    <w:t>Administration of Active Directory, add/remove users, reset passwords, and troubleshoot Outlook 2007/2010 issues.</w:t>
                  </w:r>
                </w:p>
                <w:p w14:paraId="21BB3A0A" w14:textId="77777777" w:rsidR="007D314D" w:rsidRPr="009C6072" w:rsidRDefault="004243FA" w:rsidP="001E6B61">
                  <w:pPr>
                    <w:pStyle w:val="ListParagraph"/>
                    <w:framePr w:hSpace="180" w:wrap="around" w:vAnchor="page" w:hAnchor="margin" w:y="1381"/>
                    <w:numPr>
                      <w:ilvl w:val="0"/>
                      <w:numId w:val="13"/>
                    </w:numPr>
                    <w:spacing w:line="240" w:lineRule="auto"/>
                    <w:ind w:left="0"/>
                    <w:jc w:val="left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1B2740">
                    <w:rPr>
                      <w:rFonts w:ascii="Arial Narrow" w:hAnsi="Arial Narrow"/>
                    </w:rPr>
                    <w:t>Manage Backups, SAN/</w:t>
                  </w:r>
                  <w:r w:rsidRPr="001B2740">
                    <w:rPr>
                      <w:rFonts w:ascii="Arial Narrow" w:hAnsi="Arial Narrow" w:cs="Arial"/>
                      <w:color w:val="000000"/>
                      <w:shd w:val="clear" w:color="auto" w:fill="FFFFFF"/>
                    </w:rPr>
                    <w:t>NAS devices,</w:t>
                  </w:r>
                  <w:r w:rsidRPr="001B2740">
                    <w:rPr>
                      <w:rFonts w:ascii="Arial Narrow" w:hAnsi="Arial Narrow"/>
                    </w:rPr>
                    <w:t xml:space="preserve"> Archives, data purge, and retention policy on Symantec Backup Exec</w:t>
                  </w:r>
                  <w:r w:rsidR="00796B2B" w:rsidRPr="001B2740">
                    <w:rPr>
                      <w:shd w:val="clear" w:color="auto" w:fill="FFFFFF"/>
                    </w:rPr>
                    <w:t>.</w:t>
                  </w:r>
                </w:p>
              </w:tc>
            </w:tr>
          </w:tbl>
          <w:p w14:paraId="06D4B264" w14:textId="77777777" w:rsidR="00C420C8" w:rsidRPr="009C6072" w:rsidRDefault="00C420C8" w:rsidP="00C9338B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2506900" w14:textId="77777777" w:rsidR="00C9338B" w:rsidRDefault="00C9338B" w:rsidP="00C9338B">
      <w:pPr>
        <w:pStyle w:val="EndOfDocument"/>
        <w:jc w:val="both"/>
        <w:rPr>
          <w:sz w:val="8"/>
          <w:szCs w:val="8"/>
        </w:rPr>
      </w:pPr>
    </w:p>
    <w:sectPr w:rsidR="00C9338B" w:rsidSect="00C9338B">
      <w:head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8472B" w14:textId="77777777" w:rsidR="006909BC" w:rsidRPr="009C6072" w:rsidRDefault="006909BC" w:rsidP="003856C9">
      <w:pPr>
        <w:spacing w:after="0" w:line="240" w:lineRule="auto"/>
        <w:rPr>
          <w:sz w:val="13"/>
          <w:szCs w:val="13"/>
        </w:rPr>
      </w:pPr>
      <w:r w:rsidRPr="009C6072">
        <w:rPr>
          <w:sz w:val="13"/>
          <w:szCs w:val="13"/>
        </w:rPr>
        <w:separator/>
      </w:r>
    </w:p>
  </w:endnote>
  <w:endnote w:type="continuationSeparator" w:id="0">
    <w:p w14:paraId="7EC314AB" w14:textId="77777777" w:rsidR="006909BC" w:rsidRPr="009C6072" w:rsidRDefault="006909BC" w:rsidP="003856C9">
      <w:pPr>
        <w:spacing w:after="0" w:line="240" w:lineRule="auto"/>
        <w:rPr>
          <w:sz w:val="13"/>
          <w:szCs w:val="13"/>
        </w:rPr>
      </w:pPr>
      <w:r w:rsidRPr="009C6072">
        <w:rPr>
          <w:sz w:val="13"/>
          <w:szCs w:val="1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467AB" w14:textId="77777777" w:rsidR="001765FE" w:rsidRPr="009C6072" w:rsidRDefault="00DC79BB">
    <w:pPr>
      <w:pStyle w:val="Footer"/>
      <w:rPr>
        <w:sz w:val="13"/>
        <w:szCs w:val="13"/>
      </w:rPr>
    </w:pPr>
    <w:r w:rsidRPr="009C6072">
      <w:rPr>
        <w:noProof/>
        <w:sz w:val="13"/>
        <w:szCs w:val="13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A76F6D0" wp14:editId="30E760D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B828D9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4E932" w14:textId="77777777" w:rsidR="006909BC" w:rsidRPr="009C6072" w:rsidRDefault="006909BC" w:rsidP="003856C9">
      <w:pPr>
        <w:spacing w:after="0" w:line="240" w:lineRule="auto"/>
        <w:rPr>
          <w:sz w:val="13"/>
          <w:szCs w:val="13"/>
        </w:rPr>
      </w:pPr>
      <w:r w:rsidRPr="009C6072">
        <w:rPr>
          <w:sz w:val="13"/>
          <w:szCs w:val="13"/>
        </w:rPr>
        <w:separator/>
      </w:r>
    </w:p>
  </w:footnote>
  <w:footnote w:type="continuationSeparator" w:id="0">
    <w:p w14:paraId="1B26D271" w14:textId="77777777" w:rsidR="006909BC" w:rsidRPr="009C6072" w:rsidRDefault="006909BC" w:rsidP="003856C9">
      <w:pPr>
        <w:spacing w:after="0" w:line="240" w:lineRule="auto"/>
        <w:rPr>
          <w:sz w:val="13"/>
          <w:szCs w:val="13"/>
        </w:rPr>
      </w:pPr>
      <w:r w:rsidRPr="009C6072">
        <w:rPr>
          <w:sz w:val="13"/>
          <w:szCs w:val="1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E34F0" w14:textId="77777777" w:rsidR="003856C9" w:rsidRPr="009C6072" w:rsidRDefault="007803B7">
    <w:pPr>
      <w:pStyle w:val="Header"/>
      <w:rPr>
        <w:sz w:val="13"/>
        <w:szCs w:val="13"/>
      </w:rPr>
    </w:pPr>
    <w:r w:rsidRPr="009C6072">
      <w:rPr>
        <w:noProof/>
        <w:sz w:val="13"/>
        <w:szCs w:val="13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B8FA211" wp14:editId="00494CE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357DC9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2C272" w14:textId="77777777" w:rsidR="00DC79BB" w:rsidRPr="009C6072" w:rsidRDefault="00DC79BB">
    <w:pPr>
      <w:pStyle w:val="Header"/>
      <w:rPr>
        <w:sz w:val="13"/>
        <w:szCs w:val="13"/>
      </w:rPr>
    </w:pPr>
    <w:r w:rsidRPr="009C6072">
      <w:rPr>
        <w:noProof/>
        <w:sz w:val="13"/>
        <w:szCs w:val="13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71814F5" wp14:editId="11E8C9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D6325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65DE4"/>
    <w:multiLevelType w:val="hybridMultilevel"/>
    <w:tmpl w:val="A18AC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8168B"/>
    <w:multiLevelType w:val="hybridMultilevel"/>
    <w:tmpl w:val="E8B89BAA"/>
    <w:lvl w:ilvl="0" w:tplc="806AD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72354"/>
    <w:multiLevelType w:val="hybridMultilevel"/>
    <w:tmpl w:val="5BC2A240"/>
    <w:lvl w:ilvl="0" w:tplc="806ADF2C">
      <w:numFmt w:val="bullet"/>
      <w:lvlText w:val=""/>
      <w:lvlJc w:val="left"/>
      <w:pPr>
        <w:ind w:left="-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BC"/>
    <w:rsid w:val="00005232"/>
    <w:rsid w:val="00052BE1"/>
    <w:rsid w:val="0007412A"/>
    <w:rsid w:val="00075D65"/>
    <w:rsid w:val="0010199E"/>
    <w:rsid w:val="0010257B"/>
    <w:rsid w:val="001166C2"/>
    <w:rsid w:val="001503AC"/>
    <w:rsid w:val="001765FE"/>
    <w:rsid w:val="0019561F"/>
    <w:rsid w:val="001B2740"/>
    <w:rsid w:val="001B32D2"/>
    <w:rsid w:val="001E6B61"/>
    <w:rsid w:val="00235465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0684C"/>
    <w:rsid w:val="00341A23"/>
    <w:rsid w:val="003830D1"/>
    <w:rsid w:val="003856C9"/>
    <w:rsid w:val="00396369"/>
    <w:rsid w:val="003F4D31"/>
    <w:rsid w:val="003F5FDB"/>
    <w:rsid w:val="004243FA"/>
    <w:rsid w:val="0043426C"/>
    <w:rsid w:val="00441EB9"/>
    <w:rsid w:val="00463463"/>
    <w:rsid w:val="00473EF8"/>
    <w:rsid w:val="00474774"/>
    <w:rsid w:val="00475D56"/>
    <w:rsid w:val="004760E5"/>
    <w:rsid w:val="004D05CB"/>
    <w:rsid w:val="004D22BB"/>
    <w:rsid w:val="004D23DD"/>
    <w:rsid w:val="005152F2"/>
    <w:rsid w:val="005246B9"/>
    <w:rsid w:val="00531BDB"/>
    <w:rsid w:val="00532DAE"/>
    <w:rsid w:val="00534E4E"/>
    <w:rsid w:val="00550890"/>
    <w:rsid w:val="00551D35"/>
    <w:rsid w:val="005562D4"/>
    <w:rsid w:val="00557019"/>
    <w:rsid w:val="005674AC"/>
    <w:rsid w:val="00580925"/>
    <w:rsid w:val="00587C03"/>
    <w:rsid w:val="005A1E51"/>
    <w:rsid w:val="005A39CA"/>
    <w:rsid w:val="005A40AF"/>
    <w:rsid w:val="005A7E57"/>
    <w:rsid w:val="005D6663"/>
    <w:rsid w:val="005F249D"/>
    <w:rsid w:val="00616FF4"/>
    <w:rsid w:val="00686956"/>
    <w:rsid w:val="006909BC"/>
    <w:rsid w:val="006A3CE7"/>
    <w:rsid w:val="006D21BB"/>
    <w:rsid w:val="007354F2"/>
    <w:rsid w:val="0074201D"/>
    <w:rsid w:val="00743379"/>
    <w:rsid w:val="00747550"/>
    <w:rsid w:val="007803B7"/>
    <w:rsid w:val="00796B2B"/>
    <w:rsid w:val="007A7C08"/>
    <w:rsid w:val="007B2F5C"/>
    <w:rsid w:val="007C5F05"/>
    <w:rsid w:val="007D314D"/>
    <w:rsid w:val="00825ED8"/>
    <w:rsid w:val="00832043"/>
    <w:rsid w:val="00832F81"/>
    <w:rsid w:val="00837344"/>
    <w:rsid w:val="00841714"/>
    <w:rsid w:val="008501C7"/>
    <w:rsid w:val="00896FA3"/>
    <w:rsid w:val="008B0B63"/>
    <w:rsid w:val="008C7CA2"/>
    <w:rsid w:val="008F6337"/>
    <w:rsid w:val="00914DAF"/>
    <w:rsid w:val="009321B5"/>
    <w:rsid w:val="0093286E"/>
    <w:rsid w:val="00966923"/>
    <w:rsid w:val="009C6072"/>
    <w:rsid w:val="009D1627"/>
    <w:rsid w:val="00A42F91"/>
    <w:rsid w:val="00A979F3"/>
    <w:rsid w:val="00AA0E62"/>
    <w:rsid w:val="00AB5F50"/>
    <w:rsid w:val="00AF1258"/>
    <w:rsid w:val="00B01E52"/>
    <w:rsid w:val="00B550FC"/>
    <w:rsid w:val="00B85871"/>
    <w:rsid w:val="00B913F4"/>
    <w:rsid w:val="00B93310"/>
    <w:rsid w:val="00BB3B21"/>
    <w:rsid w:val="00BC1F18"/>
    <w:rsid w:val="00BD2E58"/>
    <w:rsid w:val="00BF5506"/>
    <w:rsid w:val="00BF6BAB"/>
    <w:rsid w:val="00C007A5"/>
    <w:rsid w:val="00C4061E"/>
    <w:rsid w:val="00C420C8"/>
    <w:rsid w:val="00C4403A"/>
    <w:rsid w:val="00C76A98"/>
    <w:rsid w:val="00C9338B"/>
    <w:rsid w:val="00CE6306"/>
    <w:rsid w:val="00D11C4D"/>
    <w:rsid w:val="00D5067A"/>
    <w:rsid w:val="00DC0F74"/>
    <w:rsid w:val="00DC6A31"/>
    <w:rsid w:val="00DC79BB"/>
    <w:rsid w:val="00DF0A0F"/>
    <w:rsid w:val="00E34D58"/>
    <w:rsid w:val="00E941EF"/>
    <w:rsid w:val="00E945AD"/>
    <w:rsid w:val="00EB1C1B"/>
    <w:rsid w:val="00EB4449"/>
    <w:rsid w:val="00EC7A9D"/>
    <w:rsid w:val="00F077AE"/>
    <w:rsid w:val="00F14687"/>
    <w:rsid w:val="00F56435"/>
    <w:rsid w:val="00F66506"/>
    <w:rsid w:val="00F91A9C"/>
    <w:rsid w:val="00F927F0"/>
    <w:rsid w:val="00FA07AA"/>
    <w:rsid w:val="00FB0A17"/>
    <w:rsid w:val="00FB6A8F"/>
    <w:rsid w:val="00FD14A0"/>
    <w:rsid w:val="00FE20E6"/>
    <w:rsid w:val="00FE5BAF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BD2B0F4"/>
  <w15:chartTrackingRefBased/>
  <w15:docId w15:val="{11A50689-BCAC-43EE-B034-8F304BFD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06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paragraph" w:customStyle="1" w:styleId="EndOfDocument">
    <w:name w:val="End Of Document"/>
    <w:basedOn w:val="Normal"/>
    <w:uiPriority w:val="12"/>
    <w:qFormat/>
    <w:rsid w:val="00F66506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IVE24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iveros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6E3903D4B794B2E9914878796A9B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686B3-F005-459B-990C-AB92D5BDE778}"/>
      </w:docPartPr>
      <w:docPartBody>
        <w:p w:rsidR="003F4ED6" w:rsidRDefault="003F4ED6">
          <w:pPr>
            <w:pStyle w:val="46E3903D4B794B2E9914878796A9B5DF"/>
          </w:pPr>
          <w:r>
            <w:t>Skills</w:t>
          </w:r>
        </w:p>
      </w:docPartBody>
    </w:docPart>
    <w:docPart>
      <w:docPartPr>
        <w:name w:val="D3579F8CC3AC459EB5C1255848EA9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334DF-7D18-4B87-AA83-A9814C89693B}"/>
      </w:docPartPr>
      <w:docPartBody>
        <w:p w:rsidR="003F4ED6" w:rsidRDefault="003F4ED6">
          <w:pPr>
            <w:pStyle w:val="D3579F8CC3AC459EB5C1255848EA96F6"/>
          </w:pPr>
          <w:r w:rsidRPr="005152F2">
            <w:t>Experience</w:t>
          </w:r>
        </w:p>
      </w:docPartBody>
    </w:docPart>
    <w:docPart>
      <w:docPartPr>
        <w:name w:val="A07459B09A054A9887CE8A51F82C3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03E77-A07E-4BCC-A68D-EB606E4CE6FB}"/>
      </w:docPartPr>
      <w:docPartBody>
        <w:p w:rsidR="00A42B56" w:rsidRDefault="003A68E3" w:rsidP="003A68E3">
          <w:pPr>
            <w:pStyle w:val="A07459B09A054A9887CE8A51F82C3010"/>
          </w:pPr>
          <w:r>
            <w:t>Dates From</w:t>
          </w:r>
        </w:p>
      </w:docPartBody>
    </w:docPart>
    <w:docPart>
      <w:docPartPr>
        <w:name w:val="46304C5360F44184934A35540197B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C4359-5A97-4676-9B86-325EB0644250}"/>
      </w:docPartPr>
      <w:docPartBody>
        <w:p w:rsidR="00474D6B" w:rsidRDefault="00B35C12" w:rsidP="00B35C12">
          <w:pPr>
            <w:pStyle w:val="46304C5360F44184934A35540197B801"/>
          </w:pPr>
          <w:r>
            <w:t>Dates From</w:t>
          </w:r>
        </w:p>
      </w:docPartBody>
    </w:docPart>
    <w:docPart>
      <w:docPartPr>
        <w:name w:val="948CA193AD714C46928C4A6BAF9BF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6CC5-854C-4955-A21B-0EB709425F72}"/>
      </w:docPartPr>
      <w:docPartBody>
        <w:p w:rsidR="00474D6B" w:rsidRDefault="00B35C12" w:rsidP="00B35C12">
          <w:pPr>
            <w:pStyle w:val="948CA193AD714C46928C4A6BAF9BFDED"/>
          </w:pPr>
          <w:r>
            <w:t>Dates From</w:t>
          </w:r>
        </w:p>
      </w:docPartBody>
    </w:docPart>
    <w:docPart>
      <w:docPartPr>
        <w:name w:val="673A5F8B5FB6431787856928489FF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EB475-31EE-40AA-B977-250BF3946E8A}"/>
      </w:docPartPr>
      <w:docPartBody>
        <w:p w:rsidR="00474D6B" w:rsidRDefault="00B35C12" w:rsidP="00B35C12">
          <w:pPr>
            <w:pStyle w:val="673A5F8B5FB6431787856928489FF299"/>
          </w:pPr>
          <w:r>
            <w:t>Dates From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ED6"/>
    <w:rsid w:val="003A68E3"/>
    <w:rsid w:val="003F4ED6"/>
    <w:rsid w:val="00474D6B"/>
    <w:rsid w:val="00A42B56"/>
    <w:rsid w:val="00B3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DCD4B371164333B0EC1333E86BC472">
    <w:name w:val="61DCD4B371164333B0EC1333E86BC472"/>
  </w:style>
  <w:style w:type="paragraph" w:customStyle="1" w:styleId="F06F2AD093D844BE9766D4FB7E994A17">
    <w:name w:val="F06F2AD093D844BE9766D4FB7E994A17"/>
  </w:style>
  <w:style w:type="paragraph" w:customStyle="1" w:styleId="1C9F92BB084444CE8070FEB06B2F7D66">
    <w:name w:val="1C9F92BB084444CE8070FEB06B2F7D66"/>
  </w:style>
  <w:style w:type="paragraph" w:customStyle="1" w:styleId="6200BB4882D3498088CAA17A5EA05EB9">
    <w:name w:val="6200BB4882D3498088CAA17A5EA05EB9"/>
  </w:style>
  <w:style w:type="paragraph" w:customStyle="1" w:styleId="55A65E3136104EB48605AAC6090FD642">
    <w:name w:val="55A65E3136104EB48605AAC6090FD642"/>
  </w:style>
  <w:style w:type="paragraph" w:customStyle="1" w:styleId="FD6FC2490E4F41DA8F896E51175A87E6">
    <w:name w:val="FD6FC2490E4F41DA8F896E51175A87E6"/>
  </w:style>
  <w:style w:type="paragraph" w:customStyle="1" w:styleId="764D619202BD4364B85954D35018214D">
    <w:name w:val="764D619202BD4364B85954D35018214D"/>
  </w:style>
  <w:style w:type="paragraph" w:customStyle="1" w:styleId="46E3903D4B794B2E9914878796A9B5DF">
    <w:name w:val="46E3903D4B794B2E9914878796A9B5DF"/>
  </w:style>
  <w:style w:type="paragraph" w:customStyle="1" w:styleId="D1742FBD2DEF49559077781E533FE4B4">
    <w:name w:val="D1742FBD2DEF49559077781E533FE4B4"/>
  </w:style>
  <w:style w:type="paragraph" w:customStyle="1" w:styleId="D3579F8CC3AC459EB5C1255848EA96F6">
    <w:name w:val="D3579F8CC3AC459EB5C1255848EA96F6"/>
  </w:style>
  <w:style w:type="paragraph" w:customStyle="1" w:styleId="ACF13322C913421888FF040F97BF6344">
    <w:name w:val="ACF13322C913421888FF040F97BF6344"/>
  </w:style>
  <w:style w:type="paragraph" w:customStyle="1" w:styleId="77E7111D37454E81B74ACEAB10C9A465">
    <w:name w:val="77E7111D37454E81B74ACEAB10C9A465"/>
  </w:style>
  <w:style w:type="paragraph" w:customStyle="1" w:styleId="DDF2031932BE4DB883FC59A220020EF0">
    <w:name w:val="DDF2031932BE4DB883FC59A220020EF0"/>
  </w:style>
  <w:style w:type="paragraph" w:customStyle="1" w:styleId="0A7BD01215D84FDC809558A11E7BA62D">
    <w:name w:val="0A7BD01215D84FDC809558A11E7BA62D"/>
  </w:style>
  <w:style w:type="paragraph" w:customStyle="1" w:styleId="29730BE7720A49859D40EF8E71EEDA8A">
    <w:name w:val="29730BE7720A49859D40EF8E71EEDA8A"/>
  </w:style>
  <w:style w:type="paragraph" w:customStyle="1" w:styleId="18FF65E94C184CEF9426479365A15297">
    <w:name w:val="18FF65E94C184CEF9426479365A15297"/>
  </w:style>
  <w:style w:type="paragraph" w:customStyle="1" w:styleId="A7B5D2303E5A42788C3A781C17D1DEBF">
    <w:name w:val="A7B5D2303E5A42788C3A781C17D1DEBF"/>
  </w:style>
  <w:style w:type="paragraph" w:customStyle="1" w:styleId="F993AA53961544539188C3DDC592DD53">
    <w:name w:val="F993AA53961544539188C3DDC592DD53"/>
  </w:style>
  <w:style w:type="paragraph" w:customStyle="1" w:styleId="35F2B50ADBD54B9191E34A11B9C1EB4F">
    <w:name w:val="35F2B50ADBD54B9191E34A11B9C1EB4F"/>
  </w:style>
  <w:style w:type="paragraph" w:customStyle="1" w:styleId="A4128E28F9C841F68F7BCD1348398646">
    <w:name w:val="A4128E28F9C841F68F7BCD1348398646"/>
  </w:style>
  <w:style w:type="paragraph" w:customStyle="1" w:styleId="8BB5EB50EA4D48E091FB5FC03E2B944A">
    <w:name w:val="8BB5EB50EA4D48E091FB5FC03E2B944A"/>
  </w:style>
  <w:style w:type="paragraph" w:customStyle="1" w:styleId="D2C4B1FF618E42EAB6F0C8C69FC26AB4">
    <w:name w:val="D2C4B1FF618E42EAB6F0C8C69FC26AB4"/>
  </w:style>
  <w:style w:type="paragraph" w:customStyle="1" w:styleId="00B00C055E02495FA1BF00851D19CCFE">
    <w:name w:val="00B00C055E02495FA1BF00851D19CCFE"/>
  </w:style>
  <w:style w:type="paragraph" w:customStyle="1" w:styleId="66B14B3DAC0B4DF691A0270418A6A105">
    <w:name w:val="66B14B3DAC0B4DF691A0270418A6A105"/>
  </w:style>
  <w:style w:type="paragraph" w:customStyle="1" w:styleId="A07459B09A054A9887CE8A51F82C3010">
    <w:name w:val="A07459B09A054A9887CE8A51F82C3010"/>
    <w:rsid w:val="003A68E3"/>
  </w:style>
  <w:style w:type="paragraph" w:customStyle="1" w:styleId="D9269A68F6B94AE29A759105F437B111">
    <w:name w:val="D9269A68F6B94AE29A759105F437B111"/>
    <w:rsid w:val="00B35C12"/>
  </w:style>
  <w:style w:type="paragraph" w:customStyle="1" w:styleId="46304C5360F44184934A35540197B801">
    <w:name w:val="46304C5360F44184934A35540197B801"/>
    <w:rsid w:val="00B35C12"/>
  </w:style>
  <w:style w:type="paragraph" w:customStyle="1" w:styleId="948CA193AD714C46928C4A6BAF9BFDED">
    <w:name w:val="948CA193AD714C46928C4A6BAF9BFDED"/>
    <w:rsid w:val="00B35C12"/>
  </w:style>
  <w:style w:type="paragraph" w:customStyle="1" w:styleId="673A5F8B5FB6431787856928489FF299">
    <w:name w:val="673A5F8B5FB6431787856928489FF299"/>
    <w:rsid w:val="00B35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3AE6-B2A5-454C-B7D7-05D92CE3B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275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Oliveros, Ricardo</dc:creator>
  <cp:keywords/>
  <dc:description/>
  <cp:lastModifiedBy>Admin</cp:lastModifiedBy>
  <cp:revision>35</cp:revision>
  <dcterms:created xsi:type="dcterms:W3CDTF">2018-06-14T17:39:00Z</dcterms:created>
  <dcterms:modified xsi:type="dcterms:W3CDTF">2020-03-19T18:58:00Z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