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1E77" w14:textId="77777777" w:rsidR="00BD52D7" w:rsidRPr="00706924" w:rsidRDefault="00D03113">
      <w:pPr>
        <w:pStyle w:val="Heading1"/>
        <w:rPr>
          <w:rFonts w:ascii="Times New Roman" w:hAnsi="Times New Roman" w:cs="Times New Roman"/>
          <w:sz w:val="36"/>
          <w:szCs w:val="36"/>
        </w:rPr>
      </w:pPr>
      <w:sdt>
        <w:sdtPr>
          <w:id w:val="1481961"/>
          <w:placeholder>
            <w:docPart w:val="37B61B9FE58F4BF8AC9A8488CFB6F9CB"/>
          </w:placeholder>
          <w:temporary/>
          <w:showingPlcHdr/>
          <w15:appearance w15:val="hidden"/>
        </w:sdtPr>
        <w:sdtEndPr>
          <w:rPr>
            <w:rFonts w:ascii="Times New Roman" w:hAnsi="Times New Roman" w:cs="Times New Roman"/>
            <w:sz w:val="36"/>
            <w:szCs w:val="36"/>
          </w:rPr>
        </w:sdtEndPr>
        <w:sdtContent>
          <w:r w:rsidRPr="00706924">
            <w:rPr>
              <w:rFonts w:ascii="Times New Roman" w:hAnsi="Times New Roman" w:cs="Times New Roman"/>
              <w:sz w:val="36"/>
              <w:szCs w:val="36"/>
            </w:rPr>
            <w:t>Objectives</w:t>
          </w:r>
        </w:sdtContent>
      </w:sdt>
    </w:p>
    <w:p w14:paraId="6D65696F" w14:textId="195CC0B8" w:rsidR="00BD52D7" w:rsidRPr="00706924" w:rsidRDefault="00706924" w:rsidP="00706924">
      <w:pPr>
        <w:spacing w:after="216" w:line="259" w:lineRule="auto"/>
        <w:rPr>
          <w:rFonts w:ascii="Times New Roman" w:hAnsi="Times New Roman" w:cs="Times New Roman"/>
          <w:sz w:val="36"/>
          <w:szCs w:val="36"/>
        </w:rPr>
      </w:pPr>
      <w:r w:rsidRPr="00706924">
        <w:rPr>
          <w:rFonts w:ascii="Times New Roman" w:hAnsi="Times New Roman" w:cs="Times New Roman"/>
          <w:sz w:val="36"/>
          <w:szCs w:val="36"/>
        </w:rPr>
        <w:t xml:space="preserve">Seeking employment with advancement opportunities to utilize my skills and abilities.                     </w:t>
      </w:r>
    </w:p>
    <w:p w14:paraId="39F1CB21" w14:textId="77777777" w:rsidR="00706924" w:rsidRDefault="00706924" w:rsidP="00706924">
      <w:pPr>
        <w:spacing w:after="216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06924">
        <w:rPr>
          <w:rFonts w:ascii="Times New Roman" w:hAnsi="Times New Roman" w:cs="Times New Roman"/>
          <w:b/>
          <w:bCs/>
          <w:sz w:val="36"/>
          <w:szCs w:val="36"/>
        </w:rPr>
        <w:t>Experience</w:t>
      </w:r>
    </w:p>
    <w:p w14:paraId="1575F94F" w14:textId="3883F8EF" w:rsidR="00706924" w:rsidRPr="00706924" w:rsidRDefault="00706924" w:rsidP="00706924">
      <w:pPr>
        <w:spacing w:after="216" w:line="259" w:lineRule="auto"/>
        <w:rPr>
          <w:rFonts w:ascii="Times New Roman" w:hAnsi="Times New Roman" w:cs="Times New Roman"/>
          <w:sz w:val="36"/>
          <w:szCs w:val="36"/>
        </w:rPr>
      </w:pPr>
      <w:r w:rsidRPr="00706924">
        <w:rPr>
          <w:rFonts w:ascii="Times New Roman" w:hAnsi="Times New Roman" w:cs="Times New Roman"/>
          <w:sz w:val="36"/>
          <w:szCs w:val="36"/>
        </w:rPr>
        <w:t>None</w:t>
      </w:r>
    </w:p>
    <w:sdt>
      <w:sdtPr>
        <w:rPr>
          <w:rFonts w:ascii="Times New Roman" w:hAnsi="Times New Roman" w:cs="Times New Roman"/>
          <w:sz w:val="36"/>
          <w:szCs w:val="36"/>
        </w:rPr>
        <w:id w:val="1483710"/>
        <w:placeholder>
          <w:docPart w:val="5F39EB80791143588405CE2B86B1611B"/>
        </w:placeholder>
        <w:temporary/>
        <w:showingPlcHdr/>
        <w15:appearance w15:val="hidden"/>
      </w:sdtPr>
      <w:sdtEndPr/>
      <w:sdtContent>
        <w:p w14:paraId="39D288B5" w14:textId="693AF280" w:rsidR="00BD52D7" w:rsidRPr="00706924" w:rsidRDefault="00D03113">
          <w:pPr>
            <w:pStyle w:val="Heading1"/>
            <w:rPr>
              <w:rFonts w:ascii="Times New Roman" w:hAnsi="Times New Roman" w:cs="Times New Roman"/>
              <w:sz w:val="36"/>
              <w:szCs w:val="36"/>
            </w:rPr>
          </w:pPr>
          <w:r w:rsidRPr="00706924">
            <w:rPr>
              <w:rFonts w:ascii="Times New Roman" w:hAnsi="Times New Roman" w:cs="Times New Roman"/>
              <w:sz w:val="36"/>
              <w:szCs w:val="36"/>
            </w:rPr>
            <w:t>Education</w:t>
          </w:r>
        </w:p>
      </w:sdtContent>
    </w:sdt>
    <w:p w14:paraId="5CD3662A" w14:textId="451B62A0" w:rsidR="00BD52D7" w:rsidRPr="00706924" w:rsidRDefault="00706924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06924">
        <w:rPr>
          <w:rFonts w:ascii="Times New Roman" w:hAnsi="Times New Roman" w:cs="Times New Roman"/>
          <w:color w:val="000000" w:themeColor="text1"/>
          <w:sz w:val="36"/>
          <w:szCs w:val="36"/>
        </w:rPr>
        <w:t>California City High School, California City, CA HS Diploma                                       08/2016-06/2020</w:t>
      </w:r>
    </w:p>
    <w:p w14:paraId="5608A08C" w14:textId="4BAFEF86" w:rsidR="00BD52D7" w:rsidRPr="00706924" w:rsidRDefault="00BD52D7">
      <w:pPr>
        <w:pStyle w:val="Heading1"/>
        <w:rPr>
          <w:rFonts w:ascii="Times New Roman" w:hAnsi="Times New Roman" w:cs="Times New Roman"/>
          <w:sz w:val="36"/>
          <w:szCs w:val="36"/>
        </w:rPr>
      </w:pPr>
    </w:p>
    <w:p w14:paraId="487E754D" w14:textId="6D81FA9D" w:rsidR="00BD52D7" w:rsidRDefault="00BD52D7" w:rsidP="00706924"/>
    <w:p w14:paraId="23ACD983" w14:textId="61FB65F3" w:rsidR="00BD52D7" w:rsidRDefault="00BD52D7"/>
    <w:sectPr w:rsidR="00BD52D7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6C782" w14:textId="77777777" w:rsidR="00D03113" w:rsidRDefault="00D03113">
      <w:pPr>
        <w:spacing w:line="240" w:lineRule="auto"/>
      </w:pPr>
      <w:r>
        <w:separator/>
      </w:r>
    </w:p>
  </w:endnote>
  <w:endnote w:type="continuationSeparator" w:id="0">
    <w:p w14:paraId="6EC5738E" w14:textId="77777777" w:rsidR="00D03113" w:rsidRDefault="00D03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87519"/>
      <w:docPartObj>
        <w:docPartGallery w:val="Page Numbers (Bottom of Page)"/>
        <w:docPartUnique/>
      </w:docPartObj>
    </w:sdtPr>
    <w:sdtEndPr/>
    <w:sdtContent>
      <w:p w14:paraId="36EBC2E9" w14:textId="77777777" w:rsidR="00BD52D7" w:rsidRDefault="00D031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2EFCF" w14:textId="77777777" w:rsidR="00D03113" w:rsidRDefault="00D03113">
      <w:pPr>
        <w:spacing w:line="240" w:lineRule="auto"/>
      </w:pPr>
      <w:r>
        <w:separator/>
      </w:r>
    </w:p>
  </w:footnote>
  <w:footnote w:type="continuationSeparator" w:id="0">
    <w:p w14:paraId="6C1F672F" w14:textId="77777777" w:rsidR="00D03113" w:rsidRDefault="00D03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53C2" w14:textId="77777777" w:rsidR="00BD52D7" w:rsidRDefault="00D03113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2AA9EA88" wp14:editId="53972FE8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4FE3000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placeholder/>
        <w:temporary/>
        <w:showingPlcHdr/>
        <w15:appearance w15:val="hidden"/>
      </w:sdtPr>
      <w:sdtEndPr/>
      <w:sdtContent>
        <w:r>
          <w:t>Your Name</w:t>
        </w:r>
      </w:sdtContent>
    </w:sdt>
  </w:p>
  <w:p w14:paraId="5244011B" w14:textId="77777777" w:rsidR="00BD52D7" w:rsidRDefault="00D03113">
    <w:pPr>
      <w:pStyle w:val="ContactInfo"/>
    </w:pPr>
    <w:sdt>
      <w:sdtPr>
        <w:rPr>
          <w:rStyle w:val="ContactInfoChar"/>
        </w:rPr>
        <w:id w:val="1926294849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Street Address</w:t>
        </w:r>
      </w:sdtContent>
    </w:sdt>
    <w:r>
      <w:t xml:space="preserve">, </w:t>
    </w:r>
    <w:sdt>
      <w:sdtPr>
        <w:rPr>
          <w:rStyle w:val="ContactInfoChar"/>
        </w:rPr>
        <w:id w:val="1129047213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City, ST ZIP Code</w:t>
        </w:r>
      </w:sdtContent>
    </w:sdt>
    <w:r>
      <w:t xml:space="preserve"> </w:t>
    </w:r>
    <w:sdt>
      <w:sdtPr>
        <w:rPr>
          <w:rStyle w:val="ContactInfoChar"/>
        </w:rPr>
        <w:id w:val="771752150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Telephone</w:t>
        </w:r>
      </w:sdtContent>
    </w:sdt>
  </w:p>
  <w:p w14:paraId="15EB5B87" w14:textId="77777777" w:rsidR="00BD52D7" w:rsidRDefault="00D03113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>
          <w:rPr>
            <w:rStyle w:val="ContactInfoChar"/>
          </w:rPr>
          <w:t>E</w:t>
        </w:r>
        <w:r>
          <w:t>mail</w:t>
        </w:r>
      </w:sdtContent>
    </w:sdt>
    <w:r>
      <w:t xml:space="preserve"> </w:t>
    </w:r>
    <w:sdt>
      <w:sdtPr>
        <w:rPr>
          <w:rStyle w:val="ContactInfoChar"/>
        </w:rPr>
        <w:id w:val="-1499961331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DDC30" w14:textId="2BA36723" w:rsidR="00BD52D7" w:rsidRDefault="00D03113">
    <w:pPr>
      <w:pStyle w:val="Title"/>
    </w:pPr>
    <w:r w:rsidRPr="00706924"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6A15C294" wp14:editId="5FD685CD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4A1060D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t6cLGHUGAACnFAAADgAAAAAA&#10;AAAAAAAAAAAuAgAAZHJzL2Uyb0RvYy54bWxQSwECLQAUAAYACAAAACEA6yx0u98AAAAIAQAADwAA&#10;AAAAAAAAAAAAAADPCAAAZHJzL2Rvd25yZXYueG1sUEsFBgAAAAAEAAQA8wAAANsJ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706924" w:rsidRPr="00706924">
      <w:rPr>
        <w:color w:val="000000" w:themeColor="text1"/>
      </w:rPr>
      <w:t xml:space="preserve">Ernest </w:t>
    </w:r>
    <w:proofErr w:type="spellStart"/>
    <w:r w:rsidR="00706924" w:rsidRPr="00706924">
      <w:rPr>
        <w:color w:val="000000" w:themeColor="text1"/>
      </w:rPr>
      <w:t>Tinnin</w:t>
    </w:r>
    <w:proofErr w:type="spellEnd"/>
  </w:p>
  <w:p w14:paraId="464521D6" w14:textId="73612C82" w:rsidR="00BD52D7" w:rsidRDefault="00706924">
    <w:pPr>
      <w:pStyle w:val="ContactInfo"/>
    </w:pPr>
    <w:r>
      <w:t>760-373-6151</w:t>
    </w:r>
  </w:p>
  <w:p w14:paraId="652FE715" w14:textId="0B0A245C" w:rsidR="00BD52D7" w:rsidRDefault="00706924">
    <w:pPr>
      <w:pStyle w:val="ContactInfo"/>
    </w:pPr>
    <w:r>
      <w:rPr>
        <w:rStyle w:val="ContactInfoChar"/>
      </w:rPr>
      <w:t>ernesttinnin72@gmail.com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4"/>
    <w:rsid w:val="00706924"/>
    <w:rsid w:val="00BD52D7"/>
    <w:rsid w:val="00D0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BE873"/>
  <w15:docId w15:val="{E96A82A1-049D-4353-A8E3-BD411C4B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th%20Rodrigues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B61B9FE58F4BF8AC9A8488CFB6F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9B567-8CD3-46E2-A17E-69689231CFD3}"/>
      </w:docPartPr>
      <w:docPartBody>
        <w:p w:rsidR="00000000" w:rsidRDefault="00EE184D">
          <w:pPr>
            <w:pStyle w:val="37B61B9FE58F4BF8AC9A8488CFB6F9CB"/>
          </w:pPr>
          <w:r>
            <w:t>Objectives</w:t>
          </w:r>
        </w:p>
      </w:docPartBody>
    </w:docPart>
    <w:docPart>
      <w:docPartPr>
        <w:name w:val="5F39EB80791143588405CE2B86B1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F0EC7-7FFB-45BB-9486-4ABC192A400D}"/>
      </w:docPartPr>
      <w:docPartBody>
        <w:p w:rsidR="00000000" w:rsidRDefault="00EE184D">
          <w:pPr>
            <w:pStyle w:val="5F39EB80791143588405CE2B86B1611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4D"/>
    <w:rsid w:val="00E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B61B9FE58F4BF8AC9A8488CFB6F9CB">
    <w:name w:val="37B61B9FE58F4BF8AC9A8488CFB6F9CB"/>
  </w:style>
  <w:style w:type="paragraph" w:customStyle="1" w:styleId="43765BA76CA546208D78204D5E8D58AF">
    <w:name w:val="43765BA76CA546208D78204D5E8D58AF"/>
  </w:style>
  <w:style w:type="paragraph" w:customStyle="1" w:styleId="F7B2D98A72C744F1BD3F5C83F36C6335">
    <w:name w:val="F7B2D98A72C744F1BD3F5C83F36C6335"/>
  </w:style>
  <w:style w:type="paragraph" w:customStyle="1" w:styleId="24CF9A6549914EFC9B1071092EFB54FB">
    <w:name w:val="24CF9A6549914EFC9B1071092EFB54FB"/>
  </w:style>
  <w:style w:type="paragraph" w:customStyle="1" w:styleId="E321517832F44874AC474CF1EEAB67E2">
    <w:name w:val="E321517832F44874AC474CF1EEAB67E2"/>
  </w:style>
  <w:style w:type="paragraph" w:customStyle="1" w:styleId="D0D72008CEA944B0903CEF7197D74F78">
    <w:name w:val="D0D72008CEA944B0903CEF7197D74F78"/>
  </w:style>
  <w:style w:type="paragraph" w:customStyle="1" w:styleId="326FE305E89841FCB534A32A27700E91">
    <w:name w:val="326FE305E89841FCB534A32A27700E91"/>
  </w:style>
  <w:style w:type="paragraph" w:customStyle="1" w:styleId="87B0D7A103A84AE8AB4820CDCB0F7242">
    <w:name w:val="87B0D7A103A84AE8AB4820CDCB0F7242"/>
  </w:style>
  <w:style w:type="paragraph" w:customStyle="1" w:styleId="949B65496F654E59923A48FC80A62A4F">
    <w:name w:val="949B65496F654E59923A48FC80A62A4F"/>
  </w:style>
  <w:style w:type="paragraph" w:customStyle="1" w:styleId="5F39EB80791143588405CE2B86B1611B">
    <w:name w:val="5F39EB80791143588405CE2B86B1611B"/>
  </w:style>
  <w:style w:type="paragraph" w:customStyle="1" w:styleId="DB2C4046F639473EB9653194EE79CE87">
    <w:name w:val="DB2C4046F639473EB9653194EE79CE87"/>
  </w:style>
  <w:style w:type="paragraph" w:customStyle="1" w:styleId="5BF1E51232F44AF88D365AF8163374D2">
    <w:name w:val="5BF1E51232F44AF88D365AF8163374D2"/>
  </w:style>
  <w:style w:type="paragraph" w:customStyle="1" w:styleId="31BF58FEDE0742D296931533F60EBF31">
    <w:name w:val="31BF58FEDE0742D296931533F60EBF31"/>
  </w:style>
  <w:style w:type="paragraph" w:customStyle="1" w:styleId="C28D5E05D53F486EB7C396EDD5CDB589">
    <w:name w:val="C28D5E05D53F486EB7C396EDD5CDB589"/>
  </w:style>
  <w:style w:type="paragraph" w:customStyle="1" w:styleId="D0A2CECA836547EE8F738B2714A55878">
    <w:name w:val="D0A2CECA836547EE8F738B2714A55878"/>
  </w:style>
  <w:style w:type="paragraph" w:customStyle="1" w:styleId="3ED210037C3E42BF912F0BAE1E4189DB">
    <w:name w:val="3ED210037C3E42BF912F0BAE1E4189DB"/>
  </w:style>
  <w:style w:type="paragraph" w:customStyle="1" w:styleId="8C4AAF4E17E24A9D87B44602A66BA859">
    <w:name w:val="8C4AAF4E17E24A9D87B44602A66BA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Faith Rodrigues</dc:creator>
  <cp:keywords/>
  <cp:lastModifiedBy>Faith Rodrigues</cp:lastModifiedBy>
  <cp:revision>1</cp:revision>
  <dcterms:created xsi:type="dcterms:W3CDTF">2020-09-03T19:47:00Z</dcterms:created>
  <dcterms:modified xsi:type="dcterms:W3CDTF">2020-09-03T19:53:00Z</dcterms:modified>
  <cp:version/>
</cp:coreProperties>
</file>