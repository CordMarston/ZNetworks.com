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6EB2" w14:textId="77777777" w:rsidR="00CA7C59" w:rsidRPr="005803C1" w:rsidRDefault="00674539">
      <w:pPr>
        <w:pStyle w:val="Name"/>
        <w:rPr>
          <w:rFonts w:ascii="Calibri" w:hAnsi="Calibri" w:cs="Calibri"/>
        </w:rPr>
      </w:pPr>
      <w:r w:rsidRPr="005803C1">
        <w:rPr>
          <w:rFonts w:ascii="Calibri" w:hAnsi="Calibri" w:cs="Calibri"/>
        </w:rPr>
        <w:t>Brent Todd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2"/>
        <w:gridCol w:w="6528"/>
      </w:tblGrid>
      <w:tr w:rsidR="00CA7C59" w:rsidRPr="005803C1" w14:paraId="1A17D84D" w14:textId="77777777" w:rsidTr="00095B9A">
        <w:tc>
          <w:tcPr>
            <w:tcW w:w="5000" w:type="pct"/>
            <w:gridSpan w:val="2"/>
          </w:tcPr>
          <w:p w14:paraId="1FB266A0" w14:textId="777CE275" w:rsidR="00CA7C59" w:rsidRPr="005803C1" w:rsidRDefault="005919F3">
            <w:pPr>
              <w:pStyle w:val="SectionTitle"/>
              <w:rPr>
                <w:rFonts w:ascii="Calibri" w:hAnsi="Calibri" w:cs="Calibri"/>
              </w:rPr>
            </w:pPr>
            <w:r w:rsidRPr="005803C1">
              <w:rPr>
                <w:rFonts w:ascii="Calibri" w:hAnsi="Calibri" w:cs="Calibri"/>
              </w:rPr>
              <w:t>SUMMARY</w:t>
            </w:r>
          </w:p>
        </w:tc>
      </w:tr>
      <w:tr w:rsidR="00CA7C59" w:rsidRPr="005803C1" w14:paraId="2A4E3345" w14:textId="77777777" w:rsidTr="00D82BFC">
        <w:trPr>
          <w:trHeight w:val="864"/>
        </w:trPr>
        <w:tc>
          <w:tcPr>
            <w:tcW w:w="1222" w:type="pct"/>
          </w:tcPr>
          <w:p w14:paraId="1FD1C316" w14:textId="77777777" w:rsidR="00CA7C59" w:rsidRPr="005803C1" w:rsidRDefault="00CA7C59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8" w:type="pct"/>
          </w:tcPr>
          <w:p w14:paraId="4D35F6E9" w14:textId="0BA0EB2A" w:rsidR="00CA7C59" w:rsidRPr="005803C1" w:rsidRDefault="005803C1" w:rsidP="005803C1">
            <w:pPr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Effective at desktop tech support</w:t>
            </w:r>
            <w:r>
              <w:rPr>
                <w:rFonts w:ascii="Calibri" w:hAnsi="Calibri" w:cs="Calibri"/>
                <w:szCs w:val="22"/>
              </w:rPr>
              <w:t xml:space="preserve">, </w:t>
            </w:r>
            <w:r w:rsidRPr="005803C1">
              <w:rPr>
                <w:rFonts w:ascii="Calibri" w:hAnsi="Calibri" w:cs="Calibri"/>
                <w:szCs w:val="22"/>
              </w:rPr>
              <w:t xml:space="preserve">network security and monitoring.  </w:t>
            </w:r>
            <w:r w:rsidR="005919F3" w:rsidRPr="005803C1">
              <w:rPr>
                <w:rFonts w:ascii="Calibri" w:hAnsi="Calibri" w:cs="Calibri"/>
                <w:szCs w:val="22"/>
              </w:rPr>
              <w:t xml:space="preserve">Skilled at solving problems for </w:t>
            </w:r>
            <w:r>
              <w:rPr>
                <w:rFonts w:ascii="Calibri" w:hAnsi="Calibri" w:cs="Calibri"/>
                <w:szCs w:val="22"/>
              </w:rPr>
              <w:t>multiple</w:t>
            </w:r>
            <w:r w:rsidR="005919F3" w:rsidRPr="005803C1">
              <w:rPr>
                <w:rFonts w:ascii="Calibri" w:hAnsi="Calibri" w:cs="Calibri"/>
                <w:szCs w:val="22"/>
              </w:rPr>
              <w:t xml:space="preserve"> applications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</w:t>
            </w:r>
            <w:r w:rsidR="005919F3" w:rsidRPr="005803C1">
              <w:rPr>
                <w:rFonts w:ascii="Calibri" w:hAnsi="Calibri" w:cs="Calibri"/>
                <w:szCs w:val="22"/>
              </w:rPr>
              <w:t xml:space="preserve">including Microsoft office and Quickbooks. </w:t>
            </w:r>
            <w:r w:rsidRPr="005803C1">
              <w:rPr>
                <w:rFonts w:ascii="Calibri" w:hAnsi="Calibri" w:cs="Calibri"/>
                <w:szCs w:val="22"/>
              </w:rPr>
              <w:t>Experienced in customer interaction</w:t>
            </w:r>
            <w:r>
              <w:rPr>
                <w:rFonts w:ascii="Calibri" w:hAnsi="Calibri" w:cs="Calibri"/>
                <w:szCs w:val="22"/>
              </w:rPr>
              <w:t>,</w:t>
            </w:r>
            <w:r w:rsidRPr="005803C1">
              <w:rPr>
                <w:rFonts w:ascii="Calibri" w:hAnsi="Calibri" w:cs="Calibri"/>
                <w:szCs w:val="22"/>
              </w:rPr>
              <w:t xml:space="preserve"> answering how-to questions in person, by phone or chat.</w:t>
            </w:r>
          </w:p>
        </w:tc>
      </w:tr>
      <w:tr w:rsidR="00CA7C59" w:rsidRPr="005803C1" w14:paraId="60C3D3BD" w14:textId="77777777" w:rsidTr="00095B9A">
        <w:tc>
          <w:tcPr>
            <w:tcW w:w="5000" w:type="pct"/>
            <w:gridSpan w:val="2"/>
          </w:tcPr>
          <w:p w14:paraId="1511A3C1" w14:textId="7228CC64" w:rsidR="00CA7C59" w:rsidRPr="005803C1" w:rsidRDefault="005919F3" w:rsidP="00A91442">
            <w:pPr>
              <w:pStyle w:val="SectionTitle"/>
              <w:rPr>
                <w:rFonts w:ascii="Calibri" w:hAnsi="Calibri" w:cs="Calibri"/>
                <w:sz w:val="22"/>
                <w:szCs w:val="22"/>
              </w:rPr>
            </w:pPr>
            <w:r w:rsidRPr="005803C1">
              <w:rPr>
                <w:rFonts w:ascii="Calibri" w:hAnsi="Calibri" w:cs="Calibri"/>
                <w:sz w:val="22"/>
                <w:szCs w:val="22"/>
              </w:rPr>
              <w:t xml:space="preserve">WORK </w:t>
            </w:r>
            <w:r w:rsidR="00CA7C59" w:rsidRPr="005803C1">
              <w:rPr>
                <w:rFonts w:ascii="Calibri" w:hAnsi="Calibri" w:cs="Calibri"/>
                <w:sz w:val="22"/>
                <w:szCs w:val="22"/>
              </w:rPr>
              <w:t>Experience</w:t>
            </w:r>
          </w:p>
        </w:tc>
      </w:tr>
      <w:tr w:rsidR="00CA7C59" w:rsidRPr="005803C1" w14:paraId="48AC271F" w14:textId="77777777" w:rsidTr="00D82BFC">
        <w:tc>
          <w:tcPr>
            <w:tcW w:w="1222" w:type="pct"/>
          </w:tcPr>
          <w:p w14:paraId="539EF571" w14:textId="77777777" w:rsidR="00CA7C59" w:rsidRPr="005803C1" w:rsidRDefault="00CA7C59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8" w:type="pct"/>
          </w:tcPr>
          <w:p w14:paraId="4F2E397D" w14:textId="58EB3636" w:rsidR="000812CB" w:rsidRPr="005803C1" w:rsidRDefault="000B2A42" w:rsidP="00A91442">
            <w:pPr>
              <w:pStyle w:val="CompanyName1"/>
              <w:tabs>
                <w:tab w:val="right" w:pos="-12412"/>
              </w:tabs>
              <w:rPr>
                <w:rFonts w:ascii="Calibri" w:hAnsi="Calibri" w:cs="Calibri"/>
                <w:b/>
                <w:szCs w:val="22"/>
              </w:rPr>
            </w:pPr>
            <w:r w:rsidRPr="005803C1">
              <w:rPr>
                <w:rFonts w:ascii="Calibri" w:hAnsi="Calibri" w:cs="Calibri"/>
                <w:b/>
                <w:szCs w:val="22"/>
              </w:rPr>
              <w:t xml:space="preserve">2014 – Present     Alexis Information Systems  </w:t>
            </w:r>
            <w:r w:rsidR="00AF17AA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 </w:t>
            </w:r>
            <w:r w:rsidR="00156EF9">
              <w:rPr>
                <w:rFonts w:ascii="Calibri" w:hAnsi="Calibri" w:cs="Calibri"/>
                <w:b/>
                <w:szCs w:val="22"/>
              </w:rPr>
              <w:t xml:space="preserve"> 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B334DE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 </w:t>
            </w:r>
            <w:r w:rsidR="00A742F7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="00AF17AA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Pr="005803C1">
              <w:rPr>
                <w:rFonts w:ascii="Calibri" w:hAnsi="Calibri" w:cs="Calibri"/>
                <w:b/>
                <w:szCs w:val="22"/>
              </w:rPr>
              <w:t xml:space="preserve">Fayetteville, AR </w:t>
            </w:r>
            <w:r w:rsidR="000812CB" w:rsidRPr="005803C1">
              <w:rPr>
                <w:rFonts w:ascii="Calibri" w:hAnsi="Calibri" w:cs="Calibri"/>
                <w:b/>
                <w:szCs w:val="22"/>
              </w:rPr>
              <w:br/>
            </w:r>
            <w:r w:rsidR="00A91442" w:rsidRPr="005803C1">
              <w:rPr>
                <w:rFonts w:ascii="Calibri" w:hAnsi="Calibri" w:cs="Calibri"/>
                <w:bCs/>
                <w:i/>
                <w:iCs/>
                <w:szCs w:val="22"/>
              </w:rPr>
              <w:t>HELPDESK TECHNICIAN</w:t>
            </w:r>
          </w:p>
          <w:p w14:paraId="01AC8D22" w14:textId="52B71005" w:rsidR="000812CB" w:rsidRPr="005803C1" w:rsidRDefault="000812CB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Primary contact for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all</w:t>
            </w:r>
            <w:r w:rsidRPr="005803C1">
              <w:rPr>
                <w:rFonts w:ascii="Calibri" w:hAnsi="Calibri" w:cs="Calibri"/>
                <w:szCs w:val="22"/>
              </w:rPr>
              <w:t xml:space="preserve"> </w:t>
            </w:r>
            <w:r w:rsidR="000B2A42" w:rsidRPr="005803C1">
              <w:rPr>
                <w:rFonts w:ascii="Calibri" w:hAnsi="Calibri" w:cs="Calibri"/>
                <w:szCs w:val="22"/>
              </w:rPr>
              <w:t>tech</w:t>
            </w:r>
            <w:r w:rsidRPr="005803C1">
              <w:rPr>
                <w:rFonts w:ascii="Calibri" w:hAnsi="Calibri" w:cs="Calibri"/>
                <w:szCs w:val="22"/>
              </w:rPr>
              <w:t xml:space="preserve"> support</w:t>
            </w:r>
            <w:r w:rsidR="000B2A42" w:rsidRPr="005803C1">
              <w:rPr>
                <w:rFonts w:ascii="Calibri" w:hAnsi="Calibri" w:cs="Calibri"/>
                <w:szCs w:val="22"/>
              </w:rPr>
              <w:t xml:space="preserve"> </w:t>
            </w:r>
            <w:r w:rsidR="00A91442" w:rsidRPr="005803C1">
              <w:rPr>
                <w:rFonts w:ascii="Calibri" w:hAnsi="Calibri" w:cs="Calibri"/>
                <w:szCs w:val="22"/>
              </w:rPr>
              <w:t>requests</w:t>
            </w:r>
            <w:r w:rsidR="002525E9">
              <w:rPr>
                <w:rFonts w:ascii="Calibri" w:hAnsi="Calibri" w:cs="Calibri"/>
                <w:szCs w:val="22"/>
              </w:rPr>
              <w:t>.</w:t>
            </w:r>
          </w:p>
          <w:p w14:paraId="2EC77CD8" w14:textId="53EE6023" w:rsidR="000B2A42" w:rsidRPr="005803C1" w:rsidRDefault="000812CB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Install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computers,</w:t>
            </w:r>
            <w:r w:rsidRPr="005803C1">
              <w:rPr>
                <w:rFonts w:ascii="Calibri" w:hAnsi="Calibri" w:cs="Calibri"/>
                <w:szCs w:val="22"/>
              </w:rPr>
              <w:t xml:space="preserve"> maintain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the</w:t>
            </w:r>
            <w:r w:rsidRPr="005803C1">
              <w:rPr>
                <w:rFonts w:ascii="Calibri" w:hAnsi="Calibri" w:cs="Calibri"/>
                <w:szCs w:val="22"/>
              </w:rPr>
              <w:t xml:space="preserve"> computer network and 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all </w:t>
            </w:r>
            <w:r w:rsidRPr="005803C1">
              <w:rPr>
                <w:rFonts w:ascii="Calibri" w:hAnsi="Calibri" w:cs="Calibri"/>
                <w:szCs w:val="22"/>
              </w:rPr>
              <w:t>peripheral device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s such as </w:t>
            </w:r>
            <w:r w:rsidRPr="005803C1">
              <w:rPr>
                <w:rFonts w:ascii="Calibri" w:hAnsi="Calibri" w:cs="Calibri"/>
                <w:szCs w:val="22"/>
              </w:rPr>
              <w:t>printers, scanners, phones</w:t>
            </w:r>
            <w:r w:rsidR="002525E9">
              <w:rPr>
                <w:rFonts w:ascii="Calibri" w:hAnsi="Calibri" w:cs="Calibri"/>
                <w:szCs w:val="22"/>
              </w:rPr>
              <w:t>.</w:t>
            </w:r>
            <w:r w:rsidRPr="005803C1">
              <w:rPr>
                <w:rFonts w:ascii="Calibri" w:hAnsi="Calibri" w:cs="Calibri"/>
                <w:szCs w:val="22"/>
              </w:rPr>
              <w:t xml:space="preserve"> </w:t>
            </w:r>
          </w:p>
          <w:p w14:paraId="4A7C584A" w14:textId="77777777" w:rsidR="00565FBE" w:rsidRDefault="000812CB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In charge of software installation, upgrades and testing.</w:t>
            </w:r>
          </w:p>
          <w:p w14:paraId="42B33541" w14:textId="77777777" w:rsidR="00CA7C59" w:rsidRDefault="00565FBE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65FBE">
              <w:rPr>
                <w:rFonts w:ascii="Calibri" w:hAnsi="Calibri" w:cs="Calibri"/>
                <w:szCs w:val="22"/>
              </w:rPr>
              <w:t>Established remote connectivity using Log Me In</w:t>
            </w:r>
            <w:r>
              <w:rPr>
                <w:rFonts w:ascii="Calibri" w:hAnsi="Calibri" w:cs="Calibri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Cs w:val="22"/>
              </w:rPr>
              <w:t>Webex</w:t>
            </w:r>
            <w:proofErr w:type="spellEnd"/>
            <w:r>
              <w:rPr>
                <w:rFonts w:ascii="Calibri" w:hAnsi="Calibri" w:cs="Calibri"/>
                <w:szCs w:val="22"/>
              </w:rPr>
              <w:t>.</w:t>
            </w:r>
          </w:p>
          <w:p w14:paraId="36B4945B" w14:textId="0DCEB77A" w:rsidR="00565FBE" w:rsidRPr="005803C1" w:rsidRDefault="00565FBE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65FBE">
              <w:rPr>
                <w:rFonts w:ascii="Calibri" w:hAnsi="Calibri" w:cs="Calibri"/>
                <w:szCs w:val="22"/>
              </w:rPr>
              <w:t>Successfully troubleshot and resolved end-user complications through research and effective follow up practices</w:t>
            </w:r>
            <w:r w:rsidR="00D82BFC">
              <w:rPr>
                <w:rFonts w:ascii="Calibri" w:hAnsi="Calibri" w:cs="Calibri"/>
                <w:szCs w:val="22"/>
              </w:rPr>
              <w:t>.</w:t>
            </w:r>
          </w:p>
        </w:tc>
      </w:tr>
      <w:tr w:rsidR="009C0625" w:rsidRPr="005803C1" w14:paraId="54FC09B9" w14:textId="77777777" w:rsidTr="00D82BFC">
        <w:tc>
          <w:tcPr>
            <w:tcW w:w="1222" w:type="pct"/>
          </w:tcPr>
          <w:p w14:paraId="0F65B5B8" w14:textId="77777777" w:rsidR="009C0625" w:rsidRPr="005803C1" w:rsidRDefault="009C0625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8" w:type="pct"/>
          </w:tcPr>
          <w:p w14:paraId="4BF90512" w14:textId="35F6FF2F" w:rsidR="009C0625" w:rsidRPr="005803C1" w:rsidRDefault="00A50629" w:rsidP="00A91442">
            <w:pPr>
              <w:pStyle w:val="CompanyName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2014 - 2017      University of Arkansas</w:t>
            </w:r>
            <w:r w:rsidR="00412274" w:rsidRPr="005803C1">
              <w:rPr>
                <w:rFonts w:ascii="Calibri" w:hAnsi="Calibri" w:cs="Calibri"/>
                <w:b/>
                <w:szCs w:val="22"/>
              </w:rPr>
              <w:t xml:space="preserve">              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       </w:t>
            </w:r>
            <w:r w:rsidR="00B334DE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156EF9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="00412274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Cs w:val="22"/>
              </w:rPr>
              <w:t>Fayetteville, AR</w:t>
            </w:r>
            <w:r w:rsidR="009C0625" w:rsidRPr="005803C1">
              <w:rPr>
                <w:rFonts w:ascii="Calibri" w:hAnsi="Calibri" w:cs="Calibri"/>
                <w:b/>
                <w:szCs w:val="22"/>
              </w:rPr>
              <w:br/>
            </w:r>
            <w:r>
              <w:rPr>
                <w:rFonts w:ascii="Calibri" w:hAnsi="Calibri" w:cs="Calibri"/>
                <w:bCs/>
                <w:i/>
                <w:iCs/>
                <w:szCs w:val="22"/>
              </w:rPr>
              <w:t>C</w:t>
            </w:r>
            <w:r w:rsidR="00BB034A">
              <w:rPr>
                <w:rFonts w:ascii="Calibri" w:hAnsi="Calibri" w:cs="Calibri"/>
                <w:bCs/>
                <w:i/>
                <w:iCs/>
                <w:szCs w:val="22"/>
              </w:rPr>
              <w:t>OMPUTER TEST PROCTOR</w:t>
            </w:r>
          </w:p>
          <w:p w14:paraId="75366331" w14:textId="77777777" w:rsidR="00A50629" w:rsidRPr="00A50629" w:rsidRDefault="00A50629" w:rsidP="00A50629">
            <w:pPr>
              <w:pStyle w:val="Achievement"/>
              <w:tabs>
                <w:tab w:val="clear" w:pos="360"/>
              </w:tabs>
              <w:jc w:val="left"/>
              <w:rPr>
                <w:rFonts w:ascii="Calibri" w:hAnsi="Calibri" w:cs="Calibri"/>
                <w:b/>
                <w:szCs w:val="22"/>
              </w:rPr>
            </w:pPr>
            <w:r w:rsidRPr="00A50629">
              <w:rPr>
                <w:rFonts w:ascii="Calibri" w:hAnsi="Calibri" w:cs="Calibri"/>
                <w:szCs w:val="22"/>
              </w:rPr>
              <w:t>Technical support to students requiring special accommodation.</w:t>
            </w:r>
          </w:p>
          <w:p w14:paraId="5D670A1E" w14:textId="7373F033" w:rsidR="009C0625" w:rsidRPr="006F58DA" w:rsidRDefault="006F58DA" w:rsidP="006F58DA">
            <w:pPr>
              <w:pStyle w:val="Achievement"/>
              <w:tabs>
                <w:tab w:val="clear" w:pos="360"/>
              </w:tabs>
              <w:jc w:val="left"/>
              <w:rPr>
                <w:rFonts w:ascii="Calibri" w:hAnsi="Calibri" w:cs="Calibri"/>
                <w:b/>
                <w:szCs w:val="22"/>
              </w:rPr>
            </w:pPr>
            <w:r w:rsidRPr="006F58DA">
              <w:rPr>
                <w:rFonts w:ascii="Calibri" w:hAnsi="Calibri" w:cs="Calibri"/>
                <w:szCs w:val="22"/>
              </w:rPr>
              <w:t>Monitor testing room access using custom surveillance software.</w:t>
            </w:r>
          </w:p>
        </w:tc>
      </w:tr>
      <w:tr w:rsidR="00D82BFC" w:rsidRPr="005803C1" w14:paraId="746271D8" w14:textId="77777777" w:rsidTr="00D82BFC">
        <w:tc>
          <w:tcPr>
            <w:tcW w:w="1222" w:type="pct"/>
          </w:tcPr>
          <w:p w14:paraId="640DDC77" w14:textId="77777777" w:rsidR="00D82BFC" w:rsidRPr="005803C1" w:rsidRDefault="00D82BFC" w:rsidP="00D82BFC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8" w:type="pct"/>
          </w:tcPr>
          <w:p w14:paraId="2D036CE1" w14:textId="0E070668" w:rsidR="00D82BFC" w:rsidRPr="005803C1" w:rsidRDefault="00D82BFC" w:rsidP="00D82BFC">
            <w:pPr>
              <w:pStyle w:val="CompanyName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 xml:space="preserve">2005 - 2014      Air Power Systems       </w:t>
            </w:r>
            <w:r w:rsidRPr="005803C1">
              <w:rPr>
                <w:rFonts w:ascii="Calibri" w:hAnsi="Calibri" w:cs="Calibri"/>
                <w:b/>
                <w:szCs w:val="22"/>
              </w:rPr>
              <w:t xml:space="preserve">                      </w:t>
            </w:r>
            <w:r>
              <w:rPr>
                <w:rFonts w:ascii="Calibri" w:hAnsi="Calibri" w:cs="Calibri"/>
                <w:b/>
                <w:szCs w:val="22"/>
              </w:rPr>
              <w:t xml:space="preserve">    </w:t>
            </w:r>
            <w:r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Cs w:val="22"/>
              </w:rPr>
              <w:t xml:space="preserve">           Tulsa, OK</w:t>
            </w:r>
            <w:r w:rsidRPr="005803C1">
              <w:rPr>
                <w:rFonts w:ascii="Calibri" w:hAnsi="Calibri" w:cs="Calibri"/>
                <w:b/>
                <w:szCs w:val="22"/>
              </w:rPr>
              <w:br/>
            </w:r>
            <w:r>
              <w:rPr>
                <w:rFonts w:ascii="Calibri" w:hAnsi="Calibri" w:cs="Calibri"/>
                <w:bCs/>
                <w:i/>
                <w:iCs/>
                <w:szCs w:val="22"/>
              </w:rPr>
              <w:t>SHIPPING CLERK</w:t>
            </w:r>
          </w:p>
          <w:p w14:paraId="553EC2E7" w14:textId="77777777" w:rsidR="00D82BFC" w:rsidRPr="00D82BFC" w:rsidRDefault="00D82BFC" w:rsidP="00D82BFC">
            <w:pPr>
              <w:pStyle w:val="Achievement"/>
              <w:tabs>
                <w:tab w:val="clear" w:pos="360"/>
              </w:tabs>
              <w:jc w:val="left"/>
              <w:rPr>
                <w:rFonts w:ascii="Calibri" w:hAnsi="Calibri" w:cs="Calibri"/>
                <w:b/>
                <w:szCs w:val="22"/>
              </w:rPr>
            </w:pPr>
            <w:r w:rsidRPr="00D82BFC">
              <w:rPr>
                <w:rFonts w:ascii="Calibri" w:hAnsi="Calibri" w:cs="Calibri"/>
                <w:szCs w:val="22"/>
              </w:rPr>
              <w:t>Customer service phone coverage for shipping inquiries.</w:t>
            </w:r>
          </w:p>
          <w:p w14:paraId="02CFAE68" w14:textId="49C644A5" w:rsidR="00D82BFC" w:rsidRPr="00D82BFC" w:rsidRDefault="00D82BFC" w:rsidP="00D82BFC">
            <w:pPr>
              <w:pStyle w:val="Achievement"/>
              <w:tabs>
                <w:tab w:val="clear" w:pos="360"/>
              </w:tabs>
              <w:jc w:val="left"/>
              <w:rPr>
                <w:rFonts w:ascii="Calibri" w:hAnsi="Calibri" w:cs="Calibri"/>
                <w:b/>
                <w:szCs w:val="22"/>
              </w:rPr>
            </w:pPr>
            <w:r w:rsidRPr="00D82BFC">
              <w:rPr>
                <w:rFonts w:ascii="Calibri" w:hAnsi="Calibri" w:cs="Calibri"/>
                <w:szCs w:val="22"/>
              </w:rPr>
              <w:t>In charge of the UPS, FedEx and Airborne paperwork for shipping.</w:t>
            </w:r>
          </w:p>
        </w:tc>
      </w:tr>
      <w:tr w:rsidR="00D82BFC" w:rsidRPr="005803C1" w14:paraId="2CCD5087" w14:textId="77777777" w:rsidTr="00D82BFC">
        <w:tc>
          <w:tcPr>
            <w:tcW w:w="1222" w:type="pct"/>
          </w:tcPr>
          <w:p w14:paraId="7FB64FCC" w14:textId="77777777" w:rsidR="00D82BFC" w:rsidRPr="005803C1" w:rsidRDefault="00D82BFC" w:rsidP="00D82BFC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8" w:type="pct"/>
          </w:tcPr>
          <w:p w14:paraId="6D074205" w14:textId="528BAD0D" w:rsidR="00D82BFC" w:rsidRPr="005803C1" w:rsidRDefault="00A742F7" w:rsidP="00D82BFC">
            <w:pPr>
              <w:pStyle w:val="CompanyName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2003 - 2005      Newman Whitney</w:t>
            </w:r>
            <w:r w:rsidR="00D82BFC" w:rsidRPr="005803C1">
              <w:rPr>
                <w:rFonts w:ascii="Calibri" w:hAnsi="Calibri" w:cs="Calibri"/>
                <w:b/>
                <w:szCs w:val="22"/>
              </w:rPr>
              <w:t xml:space="preserve">                       </w:t>
            </w:r>
            <w:r w:rsidR="00D82BFC">
              <w:rPr>
                <w:rFonts w:ascii="Calibri" w:hAnsi="Calibri" w:cs="Calibri"/>
                <w:b/>
                <w:szCs w:val="22"/>
              </w:rPr>
              <w:t xml:space="preserve">    </w:t>
            </w:r>
            <w:r>
              <w:rPr>
                <w:rFonts w:ascii="Calibri" w:hAnsi="Calibri" w:cs="Calibri"/>
                <w:b/>
                <w:szCs w:val="22"/>
              </w:rPr>
              <w:t xml:space="preserve">         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Cs w:val="22"/>
              </w:rPr>
              <w:t>Greensboro, NC</w:t>
            </w:r>
            <w:r w:rsidR="00D82BFC" w:rsidRPr="005803C1">
              <w:rPr>
                <w:rFonts w:ascii="Calibri" w:hAnsi="Calibri" w:cs="Calibri"/>
                <w:b/>
                <w:szCs w:val="22"/>
              </w:rPr>
              <w:br/>
            </w:r>
            <w:r>
              <w:rPr>
                <w:rFonts w:ascii="Calibri" w:hAnsi="Calibri" w:cs="Calibri"/>
                <w:bCs/>
                <w:i/>
                <w:iCs/>
                <w:szCs w:val="22"/>
              </w:rPr>
              <w:t>INVENTORY CLERK</w:t>
            </w:r>
          </w:p>
          <w:p w14:paraId="24759FF9" w14:textId="77777777" w:rsidR="00A742F7" w:rsidRDefault="00A742F7" w:rsidP="00A742F7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A742F7">
              <w:rPr>
                <w:rFonts w:ascii="Calibri" w:hAnsi="Calibri" w:cs="Calibri"/>
                <w:szCs w:val="22"/>
              </w:rPr>
              <w:t>Answer phone calls to provide customer service to all carriers.</w:t>
            </w:r>
          </w:p>
          <w:p w14:paraId="76260CFE" w14:textId="7665E9D1" w:rsidR="00D82BFC" w:rsidRPr="00A742F7" w:rsidRDefault="00A742F7" w:rsidP="00A742F7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A742F7">
              <w:rPr>
                <w:rFonts w:ascii="Calibri" w:hAnsi="Calibri" w:cs="Calibri"/>
                <w:szCs w:val="22"/>
              </w:rPr>
              <w:t>Stage orders, restock inventory using the inventory software.</w:t>
            </w:r>
          </w:p>
        </w:tc>
      </w:tr>
      <w:tr w:rsidR="00CA7C59" w:rsidRPr="005803C1" w14:paraId="50A84130" w14:textId="77777777" w:rsidTr="00095B9A">
        <w:tc>
          <w:tcPr>
            <w:tcW w:w="5000" w:type="pct"/>
            <w:gridSpan w:val="2"/>
          </w:tcPr>
          <w:p w14:paraId="5B972661" w14:textId="77777777" w:rsidR="00CA7C59" w:rsidRPr="005803C1" w:rsidRDefault="00CA7C59">
            <w:pPr>
              <w:pStyle w:val="SectionTitle"/>
              <w:rPr>
                <w:rFonts w:ascii="Calibri" w:hAnsi="Calibri" w:cs="Calibri"/>
              </w:rPr>
            </w:pPr>
            <w:r w:rsidRPr="005803C1">
              <w:rPr>
                <w:rFonts w:ascii="Calibri" w:hAnsi="Calibri" w:cs="Calibri"/>
              </w:rPr>
              <w:t>Education</w:t>
            </w:r>
          </w:p>
        </w:tc>
      </w:tr>
      <w:tr w:rsidR="00CA7C59" w:rsidRPr="005803C1" w14:paraId="78612C95" w14:textId="77777777" w:rsidTr="00D82BFC">
        <w:tc>
          <w:tcPr>
            <w:tcW w:w="1222" w:type="pct"/>
          </w:tcPr>
          <w:p w14:paraId="61D9A221" w14:textId="77777777" w:rsidR="00CA7C59" w:rsidRPr="005803C1" w:rsidRDefault="00CA7C59">
            <w:pPr>
              <w:rPr>
                <w:rFonts w:ascii="Calibri" w:hAnsi="Calibri" w:cs="Calibri"/>
              </w:rPr>
            </w:pPr>
          </w:p>
        </w:tc>
        <w:tc>
          <w:tcPr>
            <w:tcW w:w="3778" w:type="pct"/>
          </w:tcPr>
          <w:p w14:paraId="752DC811" w14:textId="7EDFE9C5" w:rsidR="00CA7C59" w:rsidRPr="005803C1" w:rsidRDefault="005919F3" w:rsidP="005803C1">
            <w:pPr>
              <w:pStyle w:val="CompanyName1"/>
              <w:rPr>
                <w:rFonts w:ascii="Calibri" w:hAnsi="Calibri" w:cs="Calibri"/>
              </w:rPr>
            </w:pPr>
            <w:proofErr w:type="gramStart"/>
            <w:r w:rsidRPr="005803C1">
              <w:rPr>
                <w:rFonts w:ascii="Calibri" w:hAnsi="Calibri" w:cs="Calibri"/>
              </w:rPr>
              <w:t>2016</w:t>
            </w:r>
            <w:r w:rsidR="005803C1" w:rsidRPr="005803C1">
              <w:rPr>
                <w:rFonts w:ascii="Calibri" w:hAnsi="Calibri" w:cs="Calibri"/>
              </w:rPr>
              <w:t xml:space="preserve">  </w:t>
            </w:r>
            <w:r w:rsidR="00EC000C" w:rsidRPr="005803C1">
              <w:rPr>
                <w:rFonts w:ascii="Calibri" w:hAnsi="Calibri" w:cs="Calibri"/>
              </w:rPr>
              <w:t>Associates</w:t>
            </w:r>
            <w:proofErr w:type="gramEnd"/>
            <w:r w:rsidR="00EC000C" w:rsidRPr="005803C1">
              <w:rPr>
                <w:rFonts w:ascii="Calibri" w:hAnsi="Calibri" w:cs="Calibri"/>
              </w:rPr>
              <w:t xml:space="preserve"> in Network Administration </w:t>
            </w:r>
            <w:r w:rsidR="00051244">
              <w:rPr>
                <w:rFonts w:ascii="Calibri" w:hAnsi="Calibri" w:cs="Calibri"/>
              </w:rPr>
              <w:t xml:space="preserve"> </w:t>
            </w:r>
            <w:r w:rsidR="006D52C9" w:rsidRPr="005803C1">
              <w:rPr>
                <w:rFonts w:ascii="Calibri" w:hAnsi="Calibri" w:cs="Calibri"/>
              </w:rPr>
              <w:t xml:space="preserve"> </w:t>
            </w:r>
            <w:r w:rsidRPr="005803C1">
              <w:rPr>
                <w:rFonts w:ascii="Calibri" w:hAnsi="Calibri" w:cs="Calibri"/>
              </w:rPr>
              <w:t xml:space="preserve"> </w:t>
            </w:r>
            <w:r w:rsidR="00646CC4">
              <w:rPr>
                <w:rFonts w:ascii="Calibri" w:hAnsi="Calibri" w:cs="Calibri"/>
              </w:rPr>
              <w:t>I</w:t>
            </w:r>
            <w:r w:rsidR="00051244" w:rsidRPr="00051244">
              <w:rPr>
                <w:rFonts w:ascii="Calibri" w:hAnsi="Calibri" w:cs="Calibri"/>
              </w:rPr>
              <w:t xml:space="preserve">TT Technical Institute     </w:t>
            </w:r>
            <w:r w:rsidR="005803C1" w:rsidRPr="005803C1">
              <w:rPr>
                <w:rFonts w:ascii="Calibri" w:hAnsi="Calibri" w:cs="Calibri"/>
              </w:rPr>
              <w:br/>
              <w:t>2018  COMPTIA A+ CE certification.</w:t>
            </w:r>
            <w:r w:rsidR="00B334DE">
              <w:rPr>
                <w:rFonts w:ascii="Calibri" w:hAnsi="Calibri" w:cs="Calibri"/>
              </w:rPr>
              <w:t xml:space="preserve"> </w:t>
            </w:r>
          </w:p>
        </w:tc>
      </w:tr>
    </w:tbl>
    <w:p w14:paraId="42F84C6F" w14:textId="77777777" w:rsidR="00CA7C59" w:rsidRDefault="00CA7C59" w:rsidP="006D52C9"/>
    <w:sectPr w:rsidR="00CA7C59" w:rsidSect="00657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AFA84" w14:textId="77777777" w:rsidR="00384CCF" w:rsidRDefault="00384CCF">
      <w:r>
        <w:separator/>
      </w:r>
    </w:p>
  </w:endnote>
  <w:endnote w:type="continuationSeparator" w:id="0">
    <w:p w14:paraId="03DAB065" w14:textId="77777777" w:rsidR="00384CCF" w:rsidRDefault="0038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Baskerville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F1688" w14:textId="77777777" w:rsidR="00E90179" w:rsidRDefault="00E90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4ED44" w14:textId="629DC068" w:rsidR="00095B9A" w:rsidRDefault="00095B9A">
    <w:r>
      <w:tab/>
    </w:r>
    <w:r w:rsidR="00247DCE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247DCE">
      <w:rPr>
        <w:b/>
        <w:sz w:val="21"/>
      </w:rPr>
      <w:fldChar w:fldCharType="separate"/>
    </w:r>
    <w:r w:rsidR="00A742F7">
      <w:rPr>
        <w:b/>
        <w:noProof/>
        <w:sz w:val="21"/>
      </w:rPr>
      <w:t>2</w:t>
    </w:r>
    <w:r w:rsidR="00247DCE">
      <w:rPr>
        <w:b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12593" w14:textId="3A2E0EB4" w:rsidR="00EC000C" w:rsidRDefault="00EC000C" w:rsidP="00EC000C">
    <w:pPr>
      <w:pStyle w:val="Header"/>
      <w:jc w:val="center"/>
    </w:pPr>
    <w:r>
      <w:rPr>
        <w:rFonts w:ascii="Garamond" w:hAnsi="Garamond"/>
      </w:rPr>
      <w:t xml:space="preserve">Brent Todd </w:t>
    </w:r>
    <w:r>
      <w:rPr>
        <w:rFonts w:ascii="Garamond" w:hAnsi="Garamond"/>
      </w:rPr>
      <w:sym w:font="Symbol" w:char="F0B7"/>
    </w:r>
    <w:r>
      <w:t xml:space="preserve"> 918 861-0185 </w:t>
    </w:r>
    <w:r>
      <w:rPr>
        <w:rFonts w:ascii="Garamond" w:hAnsi="Garamond"/>
      </w:rPr>
      <w:sym w:font="Symbol" w:char="F0B7"/>
    </w:r>
    <w:r>
      <w:t xml:space="preserve"> </w:t>
    </w:r>
    <w:r w:rsidR="005803C1" w:rsidRPr="005803C1">
      <w:t xml:space="preserve">brenttodd479@gmail.com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7DDA0" w14:textId="77777777" w:rsidR="00384CCF" w:rsidRDefault="00384CCF">
      <w:r>
        <w:separator/>
      </w:r>
    </w:p>
  </w:footnote>
  <w:footnote w:type="continuationSeparator" w:id="0">
    <w:p w14:paraId="7C5C58BD" w14:textId="77777777" w:rsidR="00384CCF" w:rsidRDefault="0038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80DD1" w14:textId="77777777" w:rsidR="00E90179" w:rsidRDefault="00E90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A44E2" w14:textId="77777777" w:rsidR="00095B9A" w:rsidRDefault="00095B9A">
    <w:pPr>
      <w:spacing w:line="240" w:lineRule="atLeast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06EA5" w14:textId="4157DC34" w:rsidR="00674539" w:rsidRDefault="00E90179" w:rsidP="00EC000C">
    <w:pPr>
      <w:pStyle w:val="Header"/>
      <w:jc w:val="center"/>
    </w:pPr>
    <w:r>
      <w:t>Bellevue, WA</w:t>
    </w:r>
    <w:r w:rsidR="00674539">
      <w:t xml:space="preserve">  </w:t>
    </w:r>
    <w:r w:rsidR="00674539">
      <w:rPr>
        <w:rFonts w:ascii="Garamond" w:hAnsi="Garamond"/>
      </w:rPr>
      <w:sym w:font="Symbol" w:char="F0B7"/>
    </w:r>
    <w:r w:rsidR="00674539">
      <w:t xml:space="preserve"> 918 861-0185 </w:t>
    </w:r>
    <w:r w:rsidR="00674539">
      <w:rPr>
        <w:rFonts w:ascii="Garamond" w:hAnsi="Garamond"/>
      </w:rPr>
      <w:sym w:font="Symbol" w:char="F0B7"/>
    </w:r>
    <w:r w:rsidR="00674539">
      <w:t xml:space="preserve"> </w:t>
    </w:r>
    <w:r w:rsidR="00A91442" w:rsidRPr="00A91442">
      <w:t xml:space="preserve">brenttodd479@gmail.com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A1522FB"/>
    <w:multiLevelType w:val="hybridMultilevel"/>
    <w:tmpl w:val="83CC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4C"/>
    <w:rsid w:val="00006A3E"/>
    <w:rsid w:val="00016159"/>
    <w:rsid w:val="00051244"/>
    <w:rsid w:val="00074205"/>
    <w:rsid w:val="000812CB"/>
    <w:rsid w:val="00083EE5"/>
    <w:rsid w:val="00094606"/>
    <w:rsid w:val="00095B9A"/>
    <w:rsid w:val="000A3F3C"/>
    <w:rsid w:val="000B2A42"/>
    <w:rsid w:val="00144399"/>
    <w:rsid w:val="00156EF9"/>
    <w:rsid w:val="001F28A5"/>
    <w:rsid w:val="00247DCE"/>
    <w:rsid w:val="002525E9"/>
    <w:rsid w:val="00261D27"/>
    <w:rsid w:val="00384CCF"/>
    <w:rsid w:val="003C15DA"/>
    <w:rsid w:val="00412274"/>
    <w:rsid w:val="00434E2D"/>
    <w:rsid w:val="00520181"/>
    <w:rsid w:val="005632E0"/>
    <w:rsid w:val="00565FBE"/>
    <w:rsid w:val="005803C1"/>
    <w:rsid w:val="005919F3"/>
    <w:rsid w:val="00646CC4"/>
    <w:rsid w:val="006572F4"/>
    <w:rsid w:val="00674539"/>
    <w:rsid w:val="006B5E6D"/>
    <w:rsid w:val="006D52C9"/>
    <w:rsid w:val="006F58DA"/>
    <w:rsid w:val="007463CB"/>
    <w:rsid w:val="007B2B63"/>
    <w:rsid w:val="007D48EE"/>
    <w:rsid w:val="00814B6D"/>
    <w:rsid w:val="0085685E"/>
    <w:rsid w:val="008B566C"/>
    <w:rsid w:val="009C0625"/>
    <w:rsid w:val="009E70C9"/>
    <w:rsid w:val="00A023AE"/>
    <w:rsid w:val="00A03332"/>
    <w:rsid w:val="00A50629"/>
    <w:rsid w:val="00A742F7"/>
    <w:rsid w:val="00A91442"/>
    <w:rsid w:val="00AC4F88"/>
    <w:rsid w:val="00AD2875"/>
    <w:rsid w:val="00AF17AA"/>
    <w:rsid w:val="00B334DE"/>
    <w:rsid w:val="00B35EBC"/>
    <w:rsid w:val="00BB034A"/>
    <w:rsid w:val="00BD5CB2"/>
    <w:rsid w:val="00C100F5"/>
    <w:rsid w:val="00C22B51"/>
    <w:rsid w:val="00C42F2A"/>
    <w:rsid w:val="00C43C7A"/>
    <w:rsid w:val="00CA7C59"/>
    <w:rsid w:val="00D82BFC"/>
    <w:rsid w:val="00E03D2D"/>
    <w:rsid w:val="00E30F2C"/>
    <w:rsid w:val="00E677BB"/>
    <w:rsid w:val="00E90179"/>
    <w:rsid w:val="00EC000C"/>
    <w:rsid w:val="00F528F8"/>
    <w:rsid w:val="00F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26F41"/>
  <w15:docId w15:val="{7794A61C-E89E-402C-8C2E-7812D6A6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7453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67453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67453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67453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clt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</Template>
  <TotalTime>30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Grizli777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alexisclt</dc:creator>
  <cp:lastModifiedBy>Brent</cp:lastModifiedBy>
  <cp:revision>7</cp:revision>
  <cp:lastPrinted>2020-01-01T20:08:00Z</cp:lastPrinted>
  <dcterms:created xsi:type="dcterms:W3CDTF">2020-01-23T14:53:00Z</dcterms:created>
  <dcterms:modified xsi:type="dcterms:W3CDTF">2020-05-28T15:44:00Z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