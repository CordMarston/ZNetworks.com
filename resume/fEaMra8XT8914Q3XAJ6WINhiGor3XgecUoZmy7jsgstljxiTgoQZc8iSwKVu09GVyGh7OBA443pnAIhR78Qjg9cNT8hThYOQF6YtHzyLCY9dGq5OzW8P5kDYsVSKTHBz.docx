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Objective:"/>
        <w:tag w:val="Objective:"/>
        <w:id w:val="-1471434502"/>
        <w:placeholder>
          <w:docPart w:val="60B8D09A463C493AB03B0005976A6C30"/>
        </w:placeholder>
        <w:temporary/>
        <w:showingPlcHdr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Objective</w:t>
          </w:r>
        </w:p>
      </w:sdtContent>
    </w:sdt>
    <w:p w:rsidR="008453B9" w:rsidRDefault="001D6C4E" w:rsidP="00BD5277">
      <w:r>
        <w:t>To obtain a position where I can fully utilize my skills and training to contribute to the company</w:t>
      </w:r>
    </w:p>
    <w:sdt>
      <w:sdtPr>
        <w:alias w:val="Skills and abilities:"/>
        <w:tag w:val="Skills and abilities:"/>
        <w:id w:val="-1758198345"/>
        <w:placeholder>
          <w:docPart w:val="4E9E9BBD58C34B6E816FEFCB0DABC5A8"/>
        </w:placeholder>
        <w:temporary/>
        <w:showingPlcHdr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Skills &amp; Abilities</w:t>
          </w:r>
        </w:p>
      </w:sdtContent>
    </w:sdt>
    <w:p w:rsidR="001D6C4E" w:rsidRDefault="001D6C4E" w:rsidP="001D6C4E">
      <w:r>
        <w:t>Computer skills : Keyboarding, Microsoft office- Excel, Word, Publisher, Internet</w:t>
      </w:r>
    </w:p>
    <w:p w:rsidR="001D6C4E" w:rsidRDefault="001D6C4E" w:rsidP="001D6C4E">
      <w:r>
        <w:t xml:space="preserve">Programs : </w:t>
      </w:r>
      <w:proofErr w:type="spellStart"/>
      <w:r>
        <w:t>Dentrix</w:t>
      </w:r>
      <w:proofErr w:type="spellEnd"/>
      <w:r>
        <w:t xml:space="preserve">, </w:t>
      </w:r>
      <w:proofErr w:type="spellStart"/>
      <w:r>
        <w:t>Eaglesoft</w:t>
      </w:r>
      <w:proofErr w:type="spellEnd"/>
      <w:r>
        <w:t xml:space="preserve">, </w:t>
      </w:r>
      <w:proofErr w:type="spellStart"/>
      <w:r>
        <w:t>Invivo</w:t>
      </w:r>
      <w:proofErr w:type="spellEnd"/>
      <w:r>
        <w:t xml:space="preserve">, </w:t>
      </w:r>
      <w:proofErr w:type="spellStart"/>
      <w:r>
        <w:t>ProfSuni</w:t>
      </w:r>
      <w:proofErr w:type="spellEnd"/>
      <w:r>
        <w:t>,</w:t>
      </w:r>
      <w:r w:rsidR="00783E9C">
        <w:t xml:space="preserve"> </w:t>
      </w:r>
      <w:proofErr w:type="spellStart"/>
      <w:r w:rsidR="00783E9C">
        <w:t>Itero</w:t>
      </w:r>
      <w:proofErr w:type="spellEnd"/>
      <w:r w:rsidR="00783E9C">
        <w:t>,</w:t>
      </w:r>
      <w:r>
        <w:t xml:space="preserve"> POS, Aloha, DASH, DMS – dispatch systems,</w:t>
      </w:r>
      <w:r w:rsidR="00F448ED">
        <w:t xml:space="preserve"> GPS+, Parcel viewer,</w:t>
      </w:r>
      <w:r>
        <w:t xml:space="preserve"> </w:t>
      </w:r>
      <w:proofErr w:type="spellStart"/>
      <w:r>
        <w:t>ImproMed</w:t>
      </w:r>
      <w:proofErr w:type="spellEnd"/>
      <w:r>
        <w:t>, Infinity</w:t>
      </w:r>
      <w:r w:rsidR="00F448ED">
        <w:t xml:space="preserve">, </w:t>
      </w:r>
      <w:proofErr w:type="spellStart"/>
      <w:r w:rsidR="00F448ED">
        <w:t>Avimark</w:t>
      </w:r>
      <w:proofErr w:type="spellEnd"/>
      <w:r w:rsidR="00F448ED">
        <w:t xml:space="preserve">, </w:t>
      </w:r>
      <w:proofErr w:type="spellStart"/>
      <w:r w:rsidR="00F448ED">
        <w:t>Idexx</w:t>
      </w:r>
      <w:proofErr w:type="spellEnd"/>
      <w:r w:rsidR="00F448ED">
        <w:t>, Gateway</w:t>
      </w:r>
    </w:p>
    <w:p w:rsidR="000B4AD8" w:rsidRDefault="00D74664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sdt>
        <w:sdtPr>
          <w:alias w:val="Experience:"/>
          <w:tag w:val="Experience:"/>
          <w:id w:val="899876606"/>
          <w:placeholder>
            <w:docPart w:val="EA467AAFBBEE47E3B21CB63FF62C35A4"/>
          </w:placeholder>
          <w:temporary/>
          <w:showingPlcHdr/>
        </w:sdtPr>
        <w:sdtEndPr/>
        <w:sdtContent>
          <w:r w:rsidR="000B4AD8" w:rsidRPr="009A3F06">
            <w:t>Experience</w:t>
          </w:r>
        </w:sdtContent>
      </w:sdt>
    </w:p>
    <w:tbl>
      <w:tblPr>
        <w:tblStyle w:val="GridTable1Light-Accent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xperience details"/>
      </w:tblPr>
      <w:tblGrid>
        <w:gridCol w:w="8839"/>
        <w:gridCol w:w="1961"/>
      </w:tblGrid>
      <w:tr w:rsidR="000B4AD8" w:rsidRPr="009A3F06" w:rsidTr="00BD5277">
        <w:tc>
          <w:tcPr>
            <w:tcW w:w="8839" w:type="dxa"/>
            <w:tcMar>
              <w:left w:w="0" w:type="dxa"/>
              <w:right w:w="0" w:type="dxa"/>
            </w:tcMar>
          </w:tcPr>
          <w:p w:rsidR="00783E9C" w:rsidRDefault="00783E9C" w:rsidP="002A1891">
            <w:pPr>
              <w:pStyle w:val="Heading2"/>
              <w:outlineLvl w:val="1"/>
              <w:rPr>
                <w:rStyle w:val="Heading2Char"/>
              </w:rPr>
            </w:pPr>
            <w:r>
              <w:rPr>
                <w:rStyle w:val="Heading2Char"/>
                <w:b/>
              </w:rPr>
              <w:t xml:space="preserve">Dental Assistant: </w:t>
            </w:r>
            <w:r>
              <w:rPr>
                <w:rStyle w:val="Heading2Char"/>
              </w:rPr>
              <w:t>Mill creek Endodontics</w:t>
            </w:r>
          </w:p>
          <w:p w:rsidR="00783E9C" w:rsidRPr="00783E9C" w:rsidRDefault="00783E9C" w:rsidP="002A1891">
            <w:pPr>
              <w:pStyle w:val="Heading2"/>
              <w:outlineLvl w:val="1"/>
              <w:rPr>
                <w:rStyle w:val="Heading2Char"/>
              </w:rPr>
            </w:pPr>
            <w:r>
              <w:rPr>
                <w:rStyle w:val="Heading2Char"/>
              </w:rPr>
              <w:t>Check in patients, obtain blood pressure, digital x-rays : FMX, PA, BWX. Chair side assisting for most procedures : crown prep, crown seat, composite filling, biopsy rubber dam placements, room set up and break down, sterilization, 3D scanning, CT scanning, panoramic x-rays, ordering and inventory</w:t>
            </w:r>
          </w:p>
          <w:p w:rsidR="00783E9C" w:rsidRDefault="00783E9C" w:rsidP="002A1891">
            <w:pPr>
              <w:pStyle w:val="Heading2"/>
              <w:outlineLvl w:val="1"/>
              <w:rPr>
                <w:rStyle w:val="Heading2Char"/>
                <w:b/>
              </w:rPr>
            </w:pPr>
          </w:p>
          <w:p w:rsidR="000B4AD8" w:rsidRPr="00780228" w:rsidRDefault="00F448ED" w:rsidP="002A1891">
            <w:pPr>
              <w:pStyle w:val="Heading2"/>
              <w:outlineLvl w:val="1"/>
              <w:rPr>
                <w:rStyle w:val="Heading2Char"/>
              </w:rPr>
            </w:pPr>
            <w:r>
              <w:rPr>
                <w:rStyle w:val="Heading2Char"/>
                <w:b/>
              </w:rPr>
              <w:t>Package Center Supervisor : PCPTS</w:t>
            </w:r>
            <w:r w:rsidR="000B4AD8" w:rsidRPr="00780228">
              <w:rPr>
                <w:rStyle w:val="Heading2Char"/>
              </w:rPr>
              <w:t xml:space="preserve">, </w:t>
            </w:r>
            <w:r>
              <w:rPr>
                <w:rStyle w:val="Heading2Char"/>
              </w:rPr>
              <w:t>UPS</w:t>
            </w:r>
          </w:p>
          <w:p w:rsidR="000B4AD8" w:rsidRPr="009A3F06" w:rsidRDefault="00F448ED" w:rsidP="00F448ED">
            <w:r>
              <w:t xml:space="preserve">Time card error corrections, dispatch drivers to locate </w:t>
            </w:r>
            <w:proofErr w:type="spellStart"/>
            <w:r>
              <w:t>misdelivered</w:t>
            </w:r>
            <w:proofErr w:type="spellEnd"/>
            <w:r>
              <w:t xml:space="preserve"> packages/businesses needing pickups, online customer concerns. </w:t>
            </w:r>
          </w:p>
        </w:tc>
        <w:tc>
          <w:tcPr>
            <w:tcW w:w="1961" w:type="dxa"/>
          </w:tcPr>
          <w:p w:rsidR="00783E9C" w:rsidRDefault="00783E9C" w:rsidP="00F448ED">
            <w:pPr>
              <w:pStyle w:val="Heading2"/>
              <w:outlineLvl w:val="1"/>
            </w:pPr>
            <w:r>
              <w:t>3</w:t>
            </w:r>
            <w:r w:rsidR="00F448ED">
              <w:t>/</w:t>
            </w:r>
            <w:r w:rsidR="003B63E3">
              <w:t>20-12/20</w:t>
            </w:r>
          </w:p>
          <w:p w:rsidR="00783E9C" w:rsidRPr="00783E9C" w:rsidRDefault="00783E9C" w:rsidP="00783E9C"/>
          <w:p w:rsidR="00783E9C" w:rsidRPr="00783E9C" w:rsidRDefault="00783E9C" w:rsidP="00783E9C"/>
          <w:p w:rsidR="00783E9C" w:rsidRPr="00783E9C" w:rsidRDefault="00783E9C" w:rsidP="00783E9C"/>
          <w:p w:rsidR="00783E9C" w:rsidRPr="00783E9C" w:rsidRDefault="00783E9C" w:rsidP="00783E9C"/>
          <w:p w:rsidR="00783E9C" w:rsidRDefault="00783E9C" w:rsidP="00783E9C"/>
          <w:p w:rsidR="000B4AD8" w:rsidRPr="00783E9C" w:rsidRDefault="00783E9C" w:rsidP="00783E9C">
            <w:pPr>
              <w:rPr>
                <w:b/>
              </w:rPr>
            </w:pPr>
            <w:r>
              <w:rPr>
                <w:b/>
              </w:rPr>
              <w:t>12/20-present</w:t>
            </w:r>
          </w:p>
        </w:tc>
      </w:tr>
      <w:tr w:rsidR="000B4AD8" w:rsidRPr="009A3F06" w:rsidTr="00BD5277">
        <w:tc>
          <w:tcPr>
            <w:tcW w:w="8839" w:type="dxa"/>
            <w:tcMar>
              <w:top w:w="144" w:type="dxa"/>
              <w:left w:w="0" w:type="dxa"/>
              <w:right w:w="0" w:type="dxa"/>
            </w:tcMar>
          </w:tcPr>
          <w:p w:rsidR="000B4AD8" w:rsidRPr="00780228" w:rsidRDefault="00482DEA" w:rsidP="002A1891">
            <w:pPr>
              <w:pStyle w:val="Heading2"/>
              <w:outlineLvl w:val="1"/>
              <w:rPr>
                <w:rStyle w:val="Heading2Char"/>
              </w:rPr>
            </w:pPr>
            <w:r w:rsidRPr="00482DEA">
              <w:rPr>
                <w:rStyle w:val="Heading2Char"/>
                <w:b/>
              </w:rPr>
              <w:t>Lead</w:t>
            </w:r>
            <w:r>
              <w:rPr>
                <w:rStyle w:val="Heading2Char"/>
              </w:rPr>
              <w:t xml:space="preserve"> </w:t>
            </w:r>
            <w:r>
              <w:rPr>
                <w:rStyle w:val="Heading2Char"/>
                <w:b/>
              </w:rPr>
              <w:t>Bartender</w:t>
            </w:r>
            <w:r w:rsidR="000B4AD8" w:rsidRPr="00780228">
              <w:rPr>
                <w:rStyle w:val="Heading2Char"/>
              </w:rPr>
              <w:t xml:space="preserve">, </w:t>
            </w:r>
            <w:r>
              <w:rPr>
                <w:rStyle w:val="Heading2Char"/>
              </w:rPr>
              <w:t>Ming Dynasty</w:t>
            </w:r>
          </w:p>
          <w:p w:rsidR="000B4AD8" w:rsidRDefault="00482DEA" w:rsidP="00482DEA">
            <w:r>
              <w:t>Pull tab experience, Inventory, Properly ID patrons, cash handling, train and perform supervisor role</w:t>
            </w:r>
          </w:p>
          <w:p w:rsidR="00783E9C" w:rsidRDefault="00783E9C" w:rsidP="00482DEA"/>
          <w:p w:rsidR="00783E9C" w:rsidRDefault="003B63E3" w:rsidP="00482DEA">
            <w:r>
              <w:rPr>
                <w:b/>
              </w:rPr>
              <w:t xml:space="preserve">Veterinary Assistant, </w:t>
            </w:r>
            <w:r>
              <w:t>Northwest Animal Care Hospital</w:t>
            </w:r>
          </w:p>
          <w:p w:rsidR="003B63E3" w:rsidRPr="003B63E3" w:rsidRDefault="003B63E3" w:rsidP="00482DEA">
            <w:r>
              <w:t xml:space="preserve">Assist with routine exams and surgical procedures, restraint, blood draws, prepare lab forms, administer vaccines, perform nail trims, fill </w:t>
            </w:r>
            <w:proofErr w:type="spellStart"/>
            <w:r>
              <w:t>perscriptions</w:t>
            </w:r>
            <w:proofErr w:type="spellEnd"/>
            <w:r>
              <w:t xml:space="preserve">, go over after care instructions. Assist with rehab therapy : hydrotherapy, laser </w:t>
            </w:r>
            <w:proofErr w:type="spellStart"/>
            <w:r>
              <w:t>therpy</w:t>
            </w:r>
            <w:proofErr w:type="spellEnd"/>
            <w:r w:rsidR="001C0C96">
              <w:t>. Monitor hospitalized and boarding pets.</w:t>
            </w:r>
          </w:p>
        </w:tc>
        <w:tc>
          <w:tcPr>
            <w:tcW w:w="1961" w:type="dxa"/>
            <w:tcMar>
              <w:top w:w="144" w:type="dxa"/>
            </w:tcMar>
          </w:tcPr>
          <w:p w:rsidR="001C0C96" w:rsidRDefault="003B63E3" w:rsidP="003B63E3">
            <w:pPr>
              <w:pStyle w:val="Heading2"/>
              <w:outlineLvl w:val="1"/>
            </w:pPr>
            <w:r>
              <w:t>08/18</w:t>
            </w:r>
            <w:r w:rsidR="000B4AD8" w:rsidRPr="009A3F06">
              <w:t>-</w:t>
            </w:r>
            <w:r>
              <w:t>12/20</w:t>
            </w:r>
          </w:p>
          <w:p w:rsidR="001C0C96" w:rsidRPr="001C0C96" w:rsidRDefault="001C0C96" w:rsidP="001C0C96"/>
          <w:p w:rsidR="001C0C96" w:rsidRDefault="001C0C96" w:rsidP="001C0C96"/>
          <w:p w:rsidR="001C0C96" w:rsidRDefault="001C0C96" w:rsidP="001C0C96"/>
          <w:p w:rsidR="000B4AD8" w:rsidRPr="001C0C96" w:rsidRDefault="001C0C96" w:rsidP="001C0C96">
            <w:pPr>
              <w:rPr>
                <w:b/>
              </w:rPr>
            </w:pPr>
            <w:r>
              <w:rPr>
                <w:b/>
              </w:rPr>
              <w:t>02/18-5/20</w:t>
            </w:r>
          </w:p>
        </w:tc>
      </w:tr>
    </w:tbl>
    <w:sdt>
      <w:sdtPr>
        <w:alias w:val="Education:"/>
        <w:tag w:val="Education:"/>
        <w:id w:val="989682148"/>
        <w:placeholder>
          <w:docPart w:val="ACD0795C179E4DAF9F94A03E1BBED1AD"/>
        </w:placeholder>
        <w:temporary/>
        <w:showingPlcHdr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Education</w:t>
          </w:r>
        </w:p>
      </w:sdtContent>
    </w:sdt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8839"/>
        <w:gridCol w:w="1961"/>
      </w:tblGrid>
      <w:tr w:rsidR="000B4AD8" w:rsidRPr="009A3F06" w:rsidTr="00BD5277">
        <w:tc>
          <w:tcPr>
            <w:tcW w:w="8839" w:type="dxa"/>
          </w:tcPr>
          <w:p w:rsidR="000B4AD8" w:rsidRPr="009A3F06" w:rsidRDefault="00482DEA" w:rsidP="00482DEA">
            <w:r>
              <w:rPr>
                <w:rStyle w:val="Strong"/>
              </w:rPr>
              <w:t xml:space="preserve">Dental Assistant Certificate </w:t>
            </w:r>
            <w:r w:rsidR="000B4AD8" w:rsidRPr="009A3F06">
              <w:t xml:space="preserve">, </w:t>
            </w:r>
            <w:r>
              <w:t>Seattle</w:t>
            </w:r>
            <w:r w:rsidR="000B4AD8" w:rsidRPr="009A3F06">
              <w:t xml:space="preserve">, </w:t>
            </w:r>
            <w:r>
              <w:t>Pima Medical Institute</w:t>
            </w:r>
          </w:p>
        </w:tc>
        <w:tc>
          <w:tcPr>
            <w:tcW w:w="1961" w:type="dxa"/>
          </w:tcPr>
          <w:p w:rsidR="000B4AD8" w:rsidRPr="009A3F06" w:rsidRDefault="00482DEA" w:rsidP="00482DEA">
            <w:pPr>
              <w:pStyle w:val="Heading2"/>
              <w:outlineLvl w:val="1"/>
            </w:pPr>
            <w:r>
              <w:t>1/17</w:t>
            </w:r>
            <w:r w:rsidR="000B4AD8" w:rsidRPr="009A3F06">
              <w:t>-</w:t>
            </w:r>
            <w:r>
              <w:t>10/17</w:t>
            </w:r>
          </w:p>
        </w:tc>
      </w:tr>
      <w:tr w:rsidR="000B4AD8" w:rsidRPr="009A3F06" w:rsidTr="00BD5277">
        <w:tc>
          <w:tcPr>
            <w:tcW w:w="8839" w:type="dxa"/>
          </w:tcPr>
          <w:p w:rsidR="000B4AD8" w:rsidRPr="009A3F06" w:rsidRDefault="00482DEA" w:rsidP="00482DEA">
            <w:r>
              <w:rPr>
                <w:rStyle w:val="Strong"/>
              </w:rPr>
              <w:t>High School Diploma</w:t>
            </w:r>
            <w:r w:rsidR="000B4AD8" w:rsidRPr="009A3F06">
              <w:t xml:space="preserve">, </w:t>
            </w:r>
            <w:r>
              <w:t>Lynnwood</w:t>
            </w:r>
            <w:r w:rsidR="000B4AD8" w:rsidRPr="009A3F06">
              <w:t xml:space="preserve">, </w:t>
            </w:r>
            <w:r>
              <w:t>Scriber Lake</w:t>
            </w:r>
          </w:p>
        </w:tc>
        <w:tc>
          <w:tcPr>
            <w:tcW w:w="1961" w:type="dxa"/>
          </w:tcPr>
          <w:p w:rsidR="000B4AD8" w:rsidRPr="009A3F06" w:rsidRDefault="00482DEA" w:rsidP="00482DEA">
            <w:pPr>
              <w:pStyle w:val="Heading2"/>
              <w:outlineLvl w:val="1"/>
            </w:pPr>
            <w:r>
              <w:t>1/05-06/08</w:t>
            </w:r>
          </w:p>
        </w:tc>
      </w:tr>
    </w:tbl>
    <w:p w:rsidR="0094328E" w:rsidRDefault="00482DEA" w:rsidP="0094328E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Leadership/communication</w:t>
      </w:r>
    </w:p>
    <w:p w:rsidR="0094328E" w:rsidRDefault="00482DEA" w:rsidP="0094328E">
      <w:r>
        <w:t xml:space="preserve">Management role – ability to communicate to demonstrate to others how to be successful </w:t>
      </w:r>
    </w:p>
    <w:p w:rsidR="0087650A" w:rsidRDefault="00482DEA" w:rsidP="0087650A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Licensure</w:t>
      </w:r>
    </w:p>
    <w:p w:rsidR="0092054E" w:rsidRPr="00482DEA" w:rsidRDefault="00482DEA" w:rsidP="0087650A">
      <w:pPr>
        <w:rPr>
          <w:b/>
        </w:rPr>
      </w:pPr>
      <w:r>
        <w:rPr>
          <w:b/>
        </w:rPr>
        <w:t xml:space="preserve">Registered Dental Assistant – WA State </w:t>
      </w:r>
      <w:r>
        <w:rPr>
          <w:b/>
        </w:rPr>
        <w:tab/>
        <w:t xml:space="preserve"> </w:t>
      </w:r>
    </w:p>
    <w:sectPr w:rsidR="0092054E" w:rsidRPr="00482DEA" w:rsidSect="00943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3245" w:rsidRDefault="00893245" w:rsidP="00CC562D">
      <w:pPr>
        <w:spacing w:after="0"/>
      </w:pPr>
      <w:r>
        <w:separator/>
      </w:r>
    </w:p>
  </w:endnote>
  <w:endnote w:type="continuationSeparator" w:id="0">
    <w:p w:rsidR="00893245" w:rsidRDefault="00893245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5277" w:rsidRDefault="00BD5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4653"/>
      <w:docPartObj>
        <w:docPartGallery w:val="Page Numbers (Bottom of Page)"/>
        <w:docPartUnique/>
      </w:docPartObj>
    </w:sdtPr>
    <w:sdtEndPr/>
    <w:sdtContent>
      <w:p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2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5277" w:rsidRDefault="00BD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3245" w:rsidRDefault="00893245" w:rsidP="00CC562D">
      <w:pPr>
        <w:spacing w:after="0"/>
      </w:pPr>
      <w:r>
        <w:separator/>
      </w:r>
    </w:p>
  </w:footnote>
  <w:footnote w:type="continuationSeparator" w:id="0">
    <w:p w:rsidR="00893245" w:rsidRDefault="00893245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5277" w:rsidRDefault="00BD5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Your name:"/>
      <w:tag w:val="Your name:"/>
      <w:id w:val="-1934733010"/>
      <w:placeholder>
        <w:docPart w:val="2EF1277B5EE24AED8C1E77932A2A35B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E3678" w:rsidRDefault="001C0C96" w:rsidP="005E3678">
        <w:pPr>
          <w:pStyle w:val="Title"/>
        </w:pPr>
        <w:r>
          <w:t>Tessa Balderas</w:t>
        </w:r>
      </w:p>
    </w:sdtContent>
  </w:sdt>
  <w:p w:rsidR="005E3678" w:rsidRDefault="00D74664" w:rsidP="005E3678">
    <w:pPr>
      <w:pStyle w:val="ContactInfo"/>
    </w:pPr>
    <w:sdt>
      <w:sdtPr>
        <w:alias w:val="Address:"/>
        <w:tag w:val="Address:"/>
        <w:id w:val="-1388171015"/>
        <w:placeholder>
          <w:docPart w:val="2624EC33C42C4E2A95424415C6B6E82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r w:rsidR="001C0C96">
          <w:t xml:space="preserve">4525 164th </w:t>
        </w:r>
        <w:proofErr w:type="spellStart"/>
        <w:r w:rsidR="001C0C96">
          <w:t>st</w:t>
        </w:r>
        <w:proofErr w:type="spellEnd"/>
        <w:r w:rsidR="001C0C96">
          <w:t xml:space="preserve"> </w:t>
        </w:r>
        <w:proofErr w:type="spellStart"/>
        <w:r w:rsidR="001C0C96">
          <w:t>sw</w:t>
        </w:r>
        <w:proofErr w:type="spellEnd"/>
        <w:r w:rsidR="001C0C96">
          <w:t xml:space="preserve"> # 302</w:t>
        </w:r>
      </w:sdtContent>
    </w:sdt>
    <w:r w:rsidR="005E3678">
      <w:t xml:space="preserve">, </w:t>
    </w:r>
    <w:sdt>
      <w:sdtPr>
        <w:alias w:val="City, ST ZIP Code:"/>
        <w:tag w:val="City, ST ZIP Code:"/>
        <w:id w:val="34632979"/>
        <w:placeholder>
          <w:docPart w:val="D05772D6BA7141AFB750C787169DDFB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1C0C96">
          <w:t>Lynnwood 98087</w:t>
        </w:r>
      </w:sdtContent>
    </w:sdt>
  </w:p>
  <w:p w:rsidR="00E50F6B" w:rsidRDefault="00D74664" w:rsidP="005E3678">
    <w:pPr>
      <w:pStyle w:val="ContactInfo"/>
    </w:pPr>
    <w:sdt>
      <w:sdtPr>
        <w:alias w:val="Phone:"/>
        <w:tag w:val="Phone:"/>
        <w:id w:val="2024825804"/>
        <w:placeholder>
          <w:docPart w:val="FC9B6713358149BE9391D9ED9B570F2A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1C0C96">
          <w:t>4256970296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45C4FA37" wp14:editId="30BFF0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00NQsAAPowAAAOAAAAZHJzL2Uyb0RvYy54bWzsW9uO28gRfQ+QfyD0GGAsNu8UPF74smME&#10;cHaNtQI/cyhKIkKRDEmNxhvk33OqL1RrRt1kxoskQPZlSJGl6qo61dWnqzWvf3g8VM5D0fVlU98u&#10;2Ct34RR13mzKene7+Ov67iZZOP2Q1ZusauridvGt6Bc/vPnjH16f2lXhNfum2hSdAyV1vzq1t4v9&#10;MLSr5bLP98Uh6181bVHj5bbpDtmAj91uuemyE7QfqqXnutHy1HSbtmvyou/x9IN4uXjD9W+3RT78&#10;vN32xeBUtwvYNvC/Hf97T3+Xb15nq12Xtfsyl2ZkL7DikJU1Bh1VfciGzDl25TNVhzLvmr7ZDq/y&#10;5rBsttsyL7gP8Ia5T7z52DXHlvuyW5127RgmhPZJnF6sNv/p4XPnlBtg5y+cOjsAIz6sQ583RZ8j&#10;WO+P3UOxce4RaoBVZd+a40CRO7W7FRR87Nov7edOPtiJTxSMx213oCvcdB55zL+NMS8eByfHw5hF&#10;SZJGCyfHuzRgie9JVPI9oHv2vXz/48Q3l2rgJdk3mnNqkWH9OYj99wXxyz5rC45NTzFQQQxUEH9B&#10;6mX1riocFohYcbkxUP2qR8z+jSiFQZQ+i9Loa7Zqu374WDQHh25uFx3G5xmZPXzqB2ADUSVCo/ZN&#10;VW7uyqriH2i6Fe+rznnIMFHud4xMxjcupKp6zhdJpjoe/tJshLIkdF2OKKlT4zxVjnekHYipuPC7&#10;4VtVcH31L8UWWYp88bhToyIxRpbnRT0w8WqfbQrxmEa+PnRFCknzFhEYdUsFyshL3SIgUp6+WvDy&#10;Mn7ZtRkmvjx+g4/c1MP45UNZN901BRW8kiMLeRUkERqK0n2z+Yb06xpR3Po2vyuRAp+yfvicdahm&#10;qHuo0MPP+LOtmtPtopF3C2ffdL9ee07ymB94u3BOqI63i/7vx6wrFk715xozJ2VBQOWUfwjCGHPW&#10;6fQ39/qb+nh43yCvGNaCNue3JD9U6nbbNYevqC5vaVS8yuocY98u8qFTH94PompjKciLt2+5GEpo&#10;mw2f6i9tTsopqpTi68evWdfKeTCg0PzUqNmarZ5MByFL36ybt8eh2ZZ8rpzjKuONykH17j9RQkJV&#10;Qu66oqCVz2HhkwpC9vbtpyb/W0/JQXahBlFtEUZSaXHuT5iDKOcZ3OKxuVqO09Dj2pHP1+oq83zm&#10;RVwCc1RpyI+i1pAdKqBY+zaoNPRot5EryRpYbg8VcvBPS4cxLw2dk7iSQ7ogUmMUdJ294/lh9FTG&#10;u5AxKMKqNakIRVqTMSgCDKMQWWMwCivXWYz5zORgrMmFnm/QBrY0aksSLzZpw0owysWRyTY2P/ym&#10;+AP0EdZsL1aSbJU/1hJq3GG2gpCI8tc2Pa3YhDuW87WqXZAiuA3CwJWEfVno7MLAjoRVRtqFAQ4J&#10;x7M0I/YknM4SptCSNLtwEdGCQTI0tAI/pZ0oZ6Cd9yKzUbsoohQZunVQmfkcQVnGOkcTgF4dUK3X&#10;DRcaKLZSBIOrpe0skR/vy/xd8atFHmNxNWEUICWVFvVUeKUUX6q7/CS0aPJKBRNx9DAXpJt8PCGp&#10;pjUF6sLWy09COXMjAaDni2VcDRFFQlucJPoQfEhyCfNLgTg5iB/BTvqS73O31RgxjUnPk5ArU89p&#10;VvLnmHazB2GuH4rEjWKeX0obc+NEDM/gE6+J0ncqlmd8nseravqCaj80IXfGG55PXPpcobG94UyP&#10;KMLXctjzxVAtmLtepuCudzB71US+SrACnpA6uQsUw+Kcj/g6J5DR+XFWtftMPA28NFWza9TPLd/1&#10;lN/KAkbfttCpl5ixyw6HjMd3KOtB2CMDXtYPH8e3mrkstpmLGI+hq0pZBEMeD+RNn2dVsaEYC4wU&#10;BOSmoNF1Q+RbvBVPsP5KKGgl5pvHf6TMC9x3XnpzFyXxTXAXhDdp7CY3LkvfpZEbpMGHu38SKixY&#10;7cvNpqg/lXWhNrIsmLfHkVtqsQXlW1mqRZwZkMEXm4C+292PGwUOlKoWF2LYudYbHu99kW1+lPdD&#10;VlbifnlpMc8CuK2uIo2J14hdEt094bm/LUVVjHN4yjePbVfu9qClgl/+z7BEVEaxWz+zRF6PKFIj&#10;F/wNWCJlgSiELPCSGPccVUUWo9SPwhQVkbbvcZqkYazy4bvIosuZj5vKAn9mlDpR8YIUPIp5cSAp&#10;7FnsOVe8okvnil4QmnTpdFHwuyu6LuiiZ7RLp4uJyUedK7I0Ntmlk0WWmpTpVJFFzKTsgiv6nkkb&#10;+M6ZeTKfeOzV+DMdgMCsToeAMbM6HYNQ7CKugICN0tm6NDAap6MQGSPHdBxiIwxEeEYynpht04Ew&#10;40A76VEbc43qPB2IwGicp+OAnZwJVzCm87BmWD0dB4bpR5unK0BgT3lWx3c7V7PE04FgcWBUpyNh&#10;zhJPR8JzfaM6HQrjVAUf1Hwwh47444hYYso5XwfCQ4QNkfN1IMzaLnAgBIz6dCTM9dLXkbCZpyMR&#10;GUumf4GEuTj5OhJmddRrGkPMUmMWBzoUkTF6gY6FJe0CHYvYWJyCCzDQKTBAi1Xq7EVCXY6rkyLQ&#10;oWC+6AFcmWO0fxuDkhjTONChYJ6xFAc6FMw1LhTEBsZhsX8xeRvqWFhKe6iDIRtEV7zFLkwbFrPR&#10;ED3aZ43mmatxqGPBArO3OhjIKAO0oY4Fi43YhjoY5kwJL7BIjdjSPnh01lyNIx0KzzPO2kiHAmuK&#10;wdlIh8LCmyIdCos6HQoLpaNmwOhsaCRi0QUUxA31VKFtm2pT/t7PQvNANuyu97OMLTuidyD8axwS&#10;ii2svQ+HIzAhPq9tx4A01z6vcSc7Tmummgt2Y4hhkXYwqDm2E4Pi4vNcJYbExee5SgyIi89zlRgO&#10;F5/nKlEYEhetOGoLWRuxxFG4+DxXfemqP89Vohhc+zxXiUJw8XmuEkUgcVCAOagSBeDi81ylJZ6L&#10;z3OVlnAuPs9VWqK5+DxX5X58jRV2jqu0wJJ20cecTALZqFxjhZylXbqKFXCWuHQVK9wccdnoXWMF&#10;myUuXcUKNUtcojqeb9mnh+xGr7HCaNpFQGXn7mU9f6I71PMXdJBabueWvmgHY00DhPReBeIsUdV6&#10;u19MAyyj0kb1Vl31vj3W7llSnlUK5AK2eZ59RHAGkhI/hkDMlD3qKuwS2YGeh31EATNLVKtJKVFX&#10;2UMHi6KojcmjXqurEJMlGO0t66CyOKLnYRdTUNm1yfoDXmzVJisDc/lvSIxhIzYLT1O7FNE7SCXq&#10;3EKFQV1FOOhXJpCK7RDEAikIi6mgdKirhFPYNQGAPOgY65PSoa4STVcow7bHNiSTXAM7S6uYRH0C&#10;TWy/eDSw7lq10eYJQRvPnZTp6ipdICIOMTSWrNpiUZcmcoMlMr9VSVCDqasYFH0QPqg9Hp4kUXY/&#10;PRm1CSnqYVCi2b3E8Z5AdGIW8/4S6Zuoaeha8GHHaq7ioK4yHvL8bkoMbJIGnRJz5USwTyr0LIS2&#10;iZgkcsLYwULLgmuL7cWD0QYMLkxMZYaDZg7XBA6S1MBEa/LKGYPktIphuaBBJ0oW+hVcDP0Iuzo5&#10;65FTdjlXluepuYXxyDyGzYLNDVm60Fi1i4lVeWrtkOijHWHVFgu8CDebbZFcTMcDGTUP1FXMB1WT&#10;JnCVScLGE1ylRV2FNmrTIG44irfapuql+O2RcV2Tyx9+NWDXJov0BJ2RP3jwJlaQUcyewdTf4hki&#10;T5+MTihCcOZuKmT5f+MQX/yqRD/E107r8Xg8xNfO9rVT8YgeSzS+5xD/JWZcO8THT4Y508pW2jk+&#10;sHhuGx4+P7H3Yn6G/fuJ/er/+MSe/1AcP7AXv0UR/wxAv+DXP+Ne/5eFN/8CAAD//wMAUEsDBBQA&#10;BgAIAAAAIQBcVv1i3gAAAAcBAAAPAAAAZHJzL2Rvd25yZXYueG1sTI/BTsMwEETvSPyDtUhcqtZJ&#10;qFAa4lQIVOACqC0f4MZLEmGvo9htQ7+eLRe4rHY0q9k35XJ0VhxwCJ0nBeksAYFUe9NRo+Bju5rm&#10;IELUZLT1hAq+McCyurwodWH8kdZ42MRGcAiFQitoY+wLKUPdotNh5nsk9j794HRkOTTSDPrI4c7K&#10;LElupdMd8YdW9/jQYv212TsFNJ+kj+8vp23+NDm9tXaxeu5erVLXV+P9HYiIY/w7hjM+o0PFTDu/&#10;JxOEVcBF4u88e2m2YL3jbZ7fZCCrUv7nr34AAAD//wMAUEsBAi0AFAAGAAgAAAAhALaDOJL+AAAA&#10;4QEAABMAAAAAAAAAAAAAAAAAAAAAAFtDb250ZW50X1R5cGVzXS54bWxQSwECLQAUAAYACAAAACEA&#10;OP0h/9YAAACUAQAACwAAAAAAAAAAAAAAAAAvAQAAX3JlbHMvLnJlbHNQSwECLQAUAAYACAAAACEA&#10;ocHdNDULAAD6MAAADgAAAAAAAAAAAAAAAAAuAgAAZHJzL2Uyb0RvYy54bWxQSwECLQAUAAYACAAA&#10;ACEAXFb9Yt4AAAAHAQAADwAAAAAAAAAAAAAAAACPDQAAZHJzL2Rvd25yZXYueG1sUEsFBgAAAAAE&#10;AAQA8wAAAJoOAAAAAA==&#10;">
              <v:rect id="Rectangle 14" o:spid="_x0000_s1027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LGsQA&#10;AADbAAAADwAAAGRycy9kb3ducmV2LnhtbESPQWsCMRCF7wX/QxjBW02sYmVrFGkRREqhq70Pm+lm&#10;62ay3cTd7b9vhEJvM7z3vnmz3g6uFh21ofKsYTZVIIgLbyouNZxP+/sViBCRDdaeScMPBdhuRndr&#10;zIzv+Z26PJYiQThkqMHG2GRShsKSwzD1DXHSPn3rMKa1LaVpsU9wV8sHpZbSYcXpgsWGni0Vl/zq&#10;bpTLtXu0/Vm95G8fxfLrOH9V31pPxsPuCUSkIf6b/9IHk+ov4PZLGk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TixrEAAAA2wAAAA8AAAAAAAAAAAAAAAAAmAIAAGRycy9k&#10;b3ducmV2LnhtbFBLBQYAAAAABAAEAPUAAACJAw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gEcMA&#10;AADbAAAADwAAAGRycy9kb3ducmV2LnhtbERPTWvCQBC9F/wPyxR6kbpRWgkxGxFRKEoPRul5zE43&#10;abOzIbvV+O/dQqG3ebzPyZeDbcWFet84VjCdJCCIK6cbNgpOx+1zCsIHZI2tY1JwIw/LYvSQY6bd&#10;lQ90KYMRMYR9hgrqELpMSl/VZNFPXEccuU/XWwwR9kbqHq8x3LZyliRzabHh2FBjR+uaqu/yxyr4&#10;kLfdxu9SPJtT+b7/SsbmZTpW6ulxWC1ABBrCv/jP/abj/Ff4/SU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BgEcMAAADbAAAADwAAAAAAAAAAAAAAAACYAgAAZHJzL2Rv&#10;d25yZXYueG1sUEsFBgAAAAAEAAQA9QAAAIgD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GXb0A&#10;AADbAAAADwAAAGRycy9kb3ducmV2LnhtbERPyQrCMBC9C/5DGMGbpiqIVKOIInjw4HbwODRjF5tJ&#10;aWKtf28Ewds83jqLVWtK0VDtcssKRsMIBHFidc6pgutlN5iBcB5ZY2mZFLzJwWrZ7Sww1vbFJ2rO&#10;PhUhhF2MCjLvq1hKl2Rk0A1tRRy4u60N+gDrVOoaXyHclHIcRVNpMOfQkGFFm4ySx/lpFLjtsZB4&#10;KCZp+zDbw8w1xe0kler32vUchKfW/8U/916H+V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HzGXb0AAADbAAAADwAAAAAAAAAAAAAAAACYAgAAZHJzL2Rvd25yZXYu&#10;eG1sUEsFBgAAAAAEAAQA9QAAAIID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:rsidR="005E3678" w:rsidRDefault="00D74664" w:rsidP="005E3678">
    <w:pPr>
      <w:pStyle w:val="ContactInfo"/>
    </w:pPr>
    <w:sdt>
      <w:sdtPr>
        <w:alias w:val="Email:"/>
        <w:tag w:val="Email:"/>
        <w:id w:val="1728872440"/>
        <w:placeholder>
          <w:docPart w:val="58092CD6B88B47BF9DC547464D4FEE5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1C0C96">
          <w:t>Tessa.balderas@gmail.com</w:t>
        </w:r>
      </w:sdtContent>
    </w:sdt>
  </w:p>
  <w:sdt>
    <w:sdtPr>
      <w:alias w:val="Website:"/>
      <w:tag w:val="Website:"/>
      <w:id w:val="-1483385653"/>
      <w:placeholder>
        <w:docPart w:val="22180B0EFFDD4EAF878A66F762DC60F5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:rsidR="005E3678" w:rsidRPr="00363129" w:rsidRDefault="005E3678" w:rsidP="005E3678">
        <w:pPr>
          <w:pStyle w:val="ContactInfo"/>
        </w:pPr>
        <w:r>
          <w:t>Website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your name:"/>
      <w:tag w:val="Enter your name:"/>
      <w:id w:val="-625996017"/>
      <w:placeholder>
        <w:docPart w:val="60B8D09A463C493AB03B0005976A6C3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63129" w:rsidRDefault="001C0C96" w:rsidP="00363129">
        <w:pPr>
          <w:pStyle w:val="Title"/>
        </w:pPr>
        <w:r>
          <w:t>Tessa Balderas</w:t>
        </w:r>
      </w:p>
    </w:sdtContent>
  </w:sdt>
  <w:p w:rsidR="00363129" w:rsidRDefault="00D74664" w:rsidP="00363129">
    <w:pPr>
      <w:pStyle w:val="ContactInfo"/>
    </w:pPr>
    <w:sdt>
      <w:sdtPr>
        <w:alias w:val="Enter address:"/>
        <w:tag w:val="Enter address:"/>
        <w:id w:val="-1007595244"/>
        <w:placeholder>
          <w:docPart w:val="E4217A048C7241DAA61D0CD8CF9AB26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C0C96">
          <w:t xml:space="preserve">4525 164th </w:t>
        </w:r>
        <w:proofErr w:type="spellStart"/>
        <w:r w:rsidR="001C0C96">
          <w:t>st</w:t>
        </w:r>
        <w:proofErr w:type="spellEnd"/>
        <w:r w:rsidR="001C0C96">
          <w:t xml:space="preserve"> </w:t>
        </w:r>
        <w:proofErr w:type="spellStart"/>
        <w:r w:rsidR="001C0C96">
          <w:t>sw</w:t>
        </w:r>
        <w:proofErr w:type="spellEnd"/>
        <w:r w:rsidR="001C0C96">
          <w:t xml:space="preserve"> # 302</w:t>
        </w:r>
      </w:sdtContent>
    </w:sdt>
    <w:r w:rsidR="00B4473C">
      <w:t xml:space="preserve">, </w:t>
    </w:r>
    <w:sdt>
      <w:sdtPr>
        <w:alias w:val="Enter City, ST ZIP Code:"/>
        <w:tag w:val=""/>
        <w:id w:val="-108596555"/>
        <w:placeholder>
          <w:docPart w:val="EA467AAFBBEE47E3B21CB63FF62C35A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1C0C96">
          <w:t>Lynnwood 98087</w:t>
        </w:r>
      </w:sdtContent>
    </w:sdt>
  </w:p>
  <w:p w:rsidR="00363129" w:rsidRPr="00E81174" w:rsidRDefault="00D74664" w:rsidP="00BD5277">
    <w:pPr>
      <w:pStyle w:val="ContactInfo"/>
      <w:tabs>
        <w:tab w:val="left" w:pos="3150"/>
      </w:tabs>
    </w:pPr>
    <w:sdt>
      <w:sdtPr>
        <w:alias w:val="Enter phone:"/>
        <w:tag w:val="Enter phone:"/>
        <w:id w:val="683557046"/>
        <w:placeholder>
          <w:docPart w:val="87D4731DE6D3438C91C0245B32FB4E92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1C0C96">
          <w:t>4256970296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29BB2FB5" wp14:editId="0D2205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id="Group 9" o:spid="_x0000_s1026" alt="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iUKAsAAE8xAAAOAAAAZHJzL2Uyb0RvYy54bWzsW9uO28gRfQ+QfyD0GMAWm3cKHi982TEC&#10;OLvGWoGfORQlEaFIhqRGMxvk33OqL1RLVjcZO9gEyL4MJbJYXVWnbl2tefXD06FyHouuL5v6bsFe&#10;ugunqPNmU9a7u8Vf1/cvkoXTD1m9yaqmLu4Wz0W/+OH1H//w6tSuCq/ZN9Wm6BwwqfvVqb1b7Ieh&#10;XS2Xfb4vDln/smmLGg+3TXfIBnztdstNl53A/VAtPdeNlqem27Rdkxd9j7vvxcPFa85/uy3y4eft&#10;ti8Gp7pbQLaB/+343wf6u3z9Klvtuqzdl7kUI/sGKQ5ZWWPRkdX7bMicY1d+xepQ5l3TN9vhZd4c&#10;ls12W+YF1wHaMPdKmw9dc2y5LrvVadeOZoJpr+z0zWzznx4/dU65uVukC6fODoCIr+rg66boc5jq&#10;3bF7LDbOAwwNqKrsuTkOZLdTu1vh9Q9d+7n91MkbO/GNTPG07Q50hZLOE7f482jx4mlwctyMWZQk&#10;abRwcjxLA5b4nsQk3wO4r97L9z9OvLlUCy9JvlGcUwv/6s8m7L/PhJ/3WVtwZHqygTQhg4cJG/4C&#10;x8vqXVU4dG/SkJzJaMV+1cOg/4YJwyACXFcmHA2RrdquHz4UzcGhD3eLDsJxZ80eP/YDgAOpIqFV&#10;+6YqN/dlVfEvFInFu6pzHjPE0MOOEfZ444Kqque8SDTV8fCXZiOYJaHrcriJnVrnmjmeEXfAqezC&#10;Pw3PVcH51b8UWzgwnMnjSo2MxBpZnhf1wMSjfbYpxG1a+fbSFTEkzltYYOQtGSghL3kLg0h6erXg&#10;mWd82bUJJl4e3+ArN/Uwvnwo66a7xaCCVnJlQa+MJExDVnpoNs/wza4Rea9v8/sSLvAx64dPWYdE&#10;B+dE8h5+xp9t1ZzuFo38tHD2TffrrftEj+DB04VzQuK8W/R/P2ZdsXCqP9cIq5QFAWVa/iUIYwS0&#10;0+lPHvQn9fHwroFfMZSJNucfiX6o1Mdt1xy+IPW8oVXxKKtzrH23yIdOfXk3iISOKpEXb95wMmTX&#10;Nhs+1p/bnJiTVcnF109fsq6VcTAgC/3UqFDOVlfhIGjpzbp5cxyabclj5WxXaW+kFUqGv0V+gZVE&#10;frnvioKKosNwa356IWX69mOT/60nzyGhkb0o8QgNKO84DycEKOpABp254W4m8jT0QnI/OPutjMw8&#10;n3kRp0AAKw75USQiek1ZGzVzgzREt3Ybqd4aQG8PFRz0T0uo6KWhcxJXseSZEOqPhK6zdzw/jK5p&#10;vAsaAyP/gug2o+CCxsAo1IhIGoNQqHmj4B7zmUnBWKMLPd/ADV3WyC1JvNjEDWVipIsjk2xUs0Yy&#10;u/lN9gfoI6zZXpSZbJU/1RJqfEIoo5ERubFteqr1hDsagbVKbKAivzAQA1ci9mUWtBMDOyJWHmkn&#10;BjhEHM/iDNsTcTqLmExL1Ihbkbu5ILAWrtI0VJ6v21XkOrSrD/QOElk2kEXVRwdpm4OEnI0iSAFA&#10;jw5I5euGEw1kW0mCxVXdO1Pkx4cyf1v8aqHHspxNGAVwScVF3RVaKcaX7C6/CS4avWLBhB0pFqSa&#10;fD1BqcKaDHUh6+U3wZy5kQDQ80WNV0tEkeAWJ4m+BF+SVEJ8KVQmF/EjyEkv+T5XW60R05p0Pwk5&#10;M3WfopLfR9jNXoS5figcN4q5fyluzI0TsTyDTsIrDChfWiivmr4QnkduhCIAlsqfuHXPGRrbIt4G&#10;Uv/wpRz2vFKqarrrpQvuegfRqwL5ZvcVcIfUO79AtV+8IaROn3eX0fl2VrX7TNwNvDRV0TXy55Lv&#10;evJvJQGjty291reIscsOh4zbdyjrQcgjDV7Wjx/Gp5q4LLaJCxuPpqtKmQRDbg/4TZ9nVbEhGwuM&#10;FASkpuix64Y6c/FU3EH9lVBQJeabzn+kzAvct1764j5K4hfBfRC+SGM3eeGy9G0auUEavL//J6HC&#10;gtW+3GyK+mNZF2oDzIJ5uyO5FRdbV74FplzEOwMS+GKH0He7h3EXwYFS2eKCDDveesPtvS+yzY/y&#10;85CVlfi8vJSYewHUVlduiKutwlUT/J/tX1U7Olw3o8e2K3d79Kyi+fyfaSFRNK9bSNz6jVtIchGR&#10;JVngJTE+c8hVJxmlfhSmSJe0pY3TJA1j5Szf1Um6vC1yU5n9b3eRXpCiyWJeHMj+9kwGQ41tkZGX&#10;3kh6QWjipfeSovm7IddFL+kZ5dJ7ycSko95IsjQ2yaV3kiw1MdP7SBYxE7OLRtL3TNxoEzMalvnU&#10;5N60P9MBCMzsdAgYM7PTMQjFFuMGCExHIQ2MwukoREbLMR2H2AgDdUOjSRKzbDoQZhxoDz5yY66R&#10;nacDERiF83QcsM0z4Yp26rysGVZPx4Eh/GhndQMIbDjP7PhW6KaXeDoQLA6M7HQkzF7i6Uh4rm9k&#10;p0NhDFU0i5oOZtNRczkilph8zteB8GBhg+V8HQgztwscCAEjPx0Jc770dSRs4ulIRMaU6V8gYU5O&#10;vo6EmR1NqUYTs9ToxYEORWS0XqBjYXG7QMciNian4AIMjBEM0KJKnbVIaARyMygCHQrmiwHBjRij&#10;zd1olMToxoEOBfOMqTjQoWCusVBQNzAui82NSdtQx8KS2kMdDDk9uqEttmjasohGg/VoEzaKZ87G&#10;oY4FC8za6mDAowzQhjoWLDZiG+pgmD0lvMAiNWJLm+RRWXM2jnQoPM8YtZEOBWqKQdlIh8LSN0U6&#10;FBZ2OhSWlo4mBaOyobERiy6goN5QdxXa06kZ5u/DLgwU5DTv9rDLOM+j9g4N/5qNUxjr+I/BEzj5&#10;vJkeA9KcfN5UT46j1kxNHuwTQ+qwiDs6KLE3nyCXqp4HTlZVqUPi3OepSh0QJ5+nKnU4nHyeqtTC&#10;ELmY09HMyCo79SicfB6qvlTVn6cqtRic+zxVqYXg5PNUpRaByNECzEGVWgBOPk9VKvGcfJ6qVMI5&#10;+TxVqURz8nmqyv34GhV2jqpUYIm7GHJOOoGcYq5RIWdxl6qiAs4il6qiws0hl1PgNSrYLHKpKirU&#10;LHKJ6nj4ZQ8POapeo8Jo3IVB5Vjv2w4EqN2hAwHRDtI87jzvF3Ny1DRASM+VIc4UVa2fBYgwQBmV&#10;Mqqn6qoP9VG7Z1F5Vio0F5DN8+wromcgKlQCYTslj7oKuYR3YOZhpZLVhyVq1KSYqKs8XEAXRVYb&#10;nUc9VldBJlMwxlvWRWVyxMzDTqagsnOT+Qd9sZWbzAzMtZuNullomtqpqL0DVaIONZQZ1FWYg36f&#10;AqrYDkEskAKxFU4h1wQAqaAa85OSR10lmq4gw7bHtiSTvQZ2llYyifoEmth+cWug7lq50eYJRht7&#10;BCW6ukoVqBEHGQZLVm6xyEsTvsES6d8qJajF1FW6tytCz24PTzZRdj09abUJKpphkKPZtcTZn0B0&#10;Ior5fIn4TeQ0TC34smM2V3ZQV2kPebg3RYZukhadInNlINiDCjMLwW3CJokMGDtYGFlwbrE9eTDa&#10;gEGFiVBmOIXmcE3gIJsaiGh1XhkxcE4rGcoFLTqRsjCv4GSYR9jZyaiHT9npXJmep2IL65F4DJsF&#10;mxoydWGwaicTVXmqdkj0MY6wcosFXoSbTbZIFtPxQEbFgbqKeFA5aQJX6SRsPN5VXNRVcKMxDeyG&#10;c3qrbCpfih8moYVSXNRVcJPlDz8psHOTSXqinZG/hvAmKshIZvdgmm9xD5GnT0YlVENw7t2Ukv+V&#10;E37xkxP9hF87ysft8YRfO/jXjswjui3R+J4T/m8R49YJP36JzDutbKUd8gOLr2XDza+P872YH3D/&#10;fpy/+j8+zue/P8ev9sUPVcR/GNC/Bejf8Vn/P4jX/wIAAP//AwBQSwMEFAAGAAgAAAAhAFxW/WLe&#10;AAAABwEAAA8AAABkcnMvZG93bnJldi54bWxMj8FOwzAQRO9I/IO1SFyq1kmoUBriVAhU4AKoLR/g&#10;xksSYa+j2G1Dv54tF7isdjSr2TflcnRWHHAInScF6SwBgVR701Gj4GO7muYgQtRktPWECr4xwLK6&#10;vCh1YfyR1njYxEZwCIVCK2hj7AspQ92i02HmeyT2Pv3gdGQ5NNIM+sjhzsosSW6l0x3xh1b3+NBi&#10;/bXZOwU0n6SP7y+nbf40Ob21drF67l6tUtdX4/0diIhj/DuGMz6jQ8VMO78nE4RVwEXi7zx7abZg&#10;veNtnt9kIKtS/uevfgAAAP//AwBQSwECLQAUAAYACAAAACEAtoM4kv4AAADhAQAAEwAAAAAAAAAA&#10;AAAAAAAAAAAAW0NvbnRlbnRfVHlwZXNdLnhtbFBLAQItABQABgAIAAAAIQA4/SH/1gAAAJQBAAAL&#10;AAAAAAAAAAAAAAAAAC8BAABfcmVscy8ucmVsc1BLAQItABQABgAIAAAAIQC/wtiUKAsAAE8xAAAO&#10;AAAAAAAAAAAAAAAAAC4CAABkcnMvZTJvRG9jLnhtbFBLAQItABQABgAIAAAAIQBcVv1i3gAAAAcB&#10;AAAPAAAAAAAAAAAAAAAAAIINAABkcnMvZG93bnJldi54bWxQSwUGAAAAAAQABADzAAAAjQ4AAAAA&#10;">
              <v:rect id="Rectangle 10" o:spid="_x0000_s1027" alt="Curved border layout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NGcMA&#10;AADbAAAADwAAAGRycy9kb3ducmV2LnhtbESPQUvDQBCF70L/wzIFb3a3ClVit6VUBBERjPU+ZMds&#10;2uxszG6T+O8dQfD2hnnzzXvr7RRaNVCfmsgWlgsDiriKruHawuH98eoOVMrIDtvIZOGbEmw3s4s1&#10;Fi6O/EZDmWslEE4FWvA5d4XWqfIUMC1iRyy7z9gHzDL2tXY9jgIPrb42ZqUDNiwfPHa091SdynP4&#10;pZzOw60fD+ahfP2oVsfnmxfzZe3lfNrdg8o05X/z3/WTk/iSXrqI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iNGcMAAADbAAAADwAAAAAAAAAAAAAAAACYAgAAZHJzL2Rv&#10;d25yZXYueG1sUEsFBgAAAAAEAAQA9QAAAIgD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EsIA&#10;AADbAAAADwAAAGRycy9kb3ducmV2LnhtbERPTWvCQBC9F/wPywi9SN1ESgkxGxGxIJYeTKXnMTvd&#10;pGZnQ3ar8d93C0Jv83ifU6xG24kLDb51rCCdJyCIa6dbNgqOH69PGQgfkDV2jknBjTysyslDgbl2&#10;Vz7QpQpGxBD2OSpoQuhzKX3dkEU/dz1x5L7cYDFEOBipB7zGcNvJRZK8SIstx4YGe9o0VJ+rH6vg&#10;U972W7/P8GSO1fvbdzIzz+lMqcfpuF6CCDSGf/HdvdNxfgp/v8QD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2YSwgAAANsAAAAPAAAAAAAAAAAAAAAAAJgCAABkcnMvZG93&#10;bnJldi54bWxQSwUGAAAAAAQABAD1AAAAhwM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fAXr0A&#10;AADbAAAADwAAAGRycy9kb3ducmV2LnhtbERPyQrCMBC9C/5DGMGbpiqIVKOIInjw4HbwODRjF5tJ&#10;aWKtf28Ewds83jqLVWtK0VDtcssKRsMIBHFidc6pgutlN5iBcB5ZY2mZFLzJwWrZ7Sww1vbFJ2rO&#10;PhUhhF2MCjLvq1hKl2Rk0A1tRRy4u60N+gDrVOoaXyHclHIcRVNpMOfQkGFFm4ySx/lpFLjtsZB4&#10;KCZp+zDbw8w1xe0kler32vUchKfW/8U/916H+W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0fAXr0AAADbAAAADwAAAAAAAAAAAAAAAACYAgAAZHJzL2Rvd25yZXYu&#10;eG1sUEsFBgAAAAAEAAQA9QAAAIID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-1985455738"/>
      <w:placeholder>
        <w:docPart w:val="4E9E9BBD58C34B6E816FEFCB0DABC5A8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/>
    <w:sdtContent>
      <w:p w:rsidR="00363129" w:rsidRDefault="001C0C96" w:rsidP="00363129">
        <w:pPr>
          <w:pStyle w:val="ContactInfo"/>
        </w:pPr>
        <w:r>
          <w:t>Tessa.balderas@gmail.com</w:t>
        </w:r>
      </w:p>
    </w:sdtContent>
  </w:sdt>
  <w:sdt>
    <w:sdtPr>
      <w:alias w:val="Enter website:"/>
      <w:tag w:val="Enter website:"/>
      <w:id w:val="1329867481"/>
      <w:placeholder>
        <w:docPart w:val="57F0996B255A4A028A3840C5FB2E085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:rsidR="00363129" w:rsidRPr="00363129" w:rsidRDefault="00CC562D" w:rsidP="00363129">
        <w:pPr>
          <w:pStyle w:val="ContactInfo"/>
        </w:pPr>
        <w:r>
          <w:t>Website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C4E"/>
    <w:rsid w:val="00011689"/>
    <w:rsid w:val="000B4AD8"/>
    <w:rsid w:val="000F4513"/>
    <w:rsid w:val="001C0C96"/>
    <w:rsid w:val="001D6C4E"/>
    <w:rsid w:val="00241711"/>
    <w:rsid w:val="00293B83"/>
    <w:rsid w:val="00296B0D"/>
    <w:rsid w:val="003B63E3"/>
    <w:rsid w:val="004654C2"/>
    <w:rsid w:val="00482DEA"/>
    <w:rsid w:val="0057242C"/>
    <w:rsid w:val="0057335A"/>
    <w:rsid w:val="005E3678"/>
    <w:rsid w:val="00624536"/>
    <w:rsid w:val="006362CD"/>
    <w:rsid w:val="006501E3"/>
    <w:rsid w:val="006A3CE7"/>
    <w:rsid w:val="00783E9C"/>
    <w:rsid w:val="008453B9"/>
    <w:rsid w:val="0087650A"/>
    <w:rsid w:val="00893245"/>
    <w:rsid w:val="0092054E"/>
    <w:rsid w:val="0094328E"/>
    <w:rsid w:val="009C13EB"/>
    <w:rsid w:val="009D6ED8"/>
    <w:rsid w:val="00A0318E"/>
    <w:rsid w:val="00AB43BC"/>
    <w:rsid w:val="00AD0F4D"/>
    <w:rsid w:val="00AD6605"/>
    <w:rsid w:val="00B15BC4"/>
    <w:rsid w:val="00B4473C"/>
    <w:rsid w:val="00B94F42"/>
    <w:rsid w:val="00BC72C0"/>
    <w:rsid w:val="00BD5277"/>
    <w:rsid w:val="00C23BA6"/>
    <w:rsid w:val="00C86B7A"/>
    <w:rsid w:val="00CC562D"/>
    <w:rsid w:val="00CF2F10"/>
    <w:rsid w:val="00D65B61"/>
    <w:rsid w:val="00D74664"/>
    <w:rsid w:val="00D9285E"/>
    <w:rsid w:val="00DA1155"/>
    <w:rsid w:val="00E50F6B"/>
    <w:rsid w:val="00E625C5"/>
    <w:rsid w:val="00EA7D64"/>
    <w:rsid w:val="00ED4595"/>
    <w:rsid w:val="00F448ED"/>
    <w:rsid w:val="00F66F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5E3F4F1-964B-0F48-8816-2AEF5D14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1">
    <w:name w:val="Grid Table 1 Light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-Accent21">
    <w:name w:val="Grid Table 1 Light - Accent 2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1">
    <w:name w:val="Plain Table 11"/>
    <w:basedOn w:val="Table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1">
    <w:name w:val="Smart Hyperlink1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glossaryDocument" Target="glossary/document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onicology\AppData\Roaming\Microsoft\Templates\Entrylevel_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B8D09A463C493AB03B0005976A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92F57-0E68-4F40-B9E3-42A541D0062F}"/>
      </w:docPartPr>
      <w:docPartBody>
        <w:p w:rsidR="00997543" w:rsidRDefault="001B340D">
          <w:pPr>
            <w:pStyle w:val="60B8D09A463C493AB03B0005976A6C30"/>
          </w:pPr>
          <w:r w:rsidRPr="009A3F06">
            <w:t>Objective</w:t>
          </w:r>
        </w:p>
      </w:docPartBody>
    </w:docPart>
    <w:docPart>
      <w:docPartPr>
        <w:name w:val="E4217A048C7241DAA61D0CD8CF9AB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59E1-AAA6-4C06-96F9-487214738B58}"/>
      </w:docPartPr>
      <w:docPartBody>
        <w:p w:rsidR="00997543" w:rsidRDefault="001B340D">
          <w:pPr>
            <w:pStyle w:val="E4217A048C7241DAA61D0CD8CF9AB264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87D4731DE6D3438C91C0245B32FB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9A993-2E96-4E5C-9530-4EBE13E08CFD}"/>
      </w:docPartPr>
      <w:docPartBody>
        <w:p w:rsidR="00997543" w:rsidRDefault="001B340D">
          <w:pPr>
            <w:pStyle w:val="87D4731DE6D3438C91C0245B32FB4E92"/>
          </w:pPr>
          <w:r>
            <w:t>Enter your name, street address, city and ZIP code, phone number, email address, and website in the header, and then delete this sentence.</w:t>
          </w:r>
        </w:p>
      </w:docPartBody>
    </w:docPart>
    <w:docPart>
      <w:docPartPr>
        <w:name w:val="4E9E9BBD58C34B6E816FEFCB0DABC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FD71-01F9-49FF-83B9-F9457E93F7A7}"/>
      </w:docPartPr>
      <w:docPartBody>
        <w:p w:rsidR="00997543" w:rsidRDefault="001B340D">
          <w:pPr>
            <w:pStyle w:val="4E9E9BBD58C34B6E816FEFCB0DABC5A8"/>
          </w:pPr>
          <w:r w:rsidRPr="009A3F06">
            <w:t>Skills &amp; Abilities</w:t>
          </w:r>
        </w:p>
      </w:docPartBody>
    </w:docPart>
    <w:docPart>
      <w:docPartPr>
        <w:name w:val="57F0996B255A4A028A3840C5FB2E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98EA3-9957-495D-8BD0-D71CCE831E40}"/>
      </w:docPartPr>
      <w:docPartBody>
        <w:p w:rsidR="00997543" w:rsidRDefault="001B340D">
          <w:pPr>
            <w:pStyle w:val="57F0996B255A4A028A3840C5FB2E0853"/>
          </w:pPr>
          <w:r w:rsidRPr="009A3F06">
            <w:t xml:space="preserve">On the Design tab of the ribbon, check out the Themes, Colors, and Fonts galleries to get a custom look with just a </w:t>
          </w:r>
          <w:r>
            <w:t>tap</w:t>
          </w:r>
          <w:r w:rsidRPr="009A3F06">
            <w:t>.</w:t>
          </w:r>
        </w:p>
      </w:docPartBody>
    </w:docPart>
    <w:docPart>
      <w:docPartPr>
        <w:name w:val="EA467AAFBBEE47E3B21CB63FF62C3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79CDC-6F24-424D-AE2E-B24F79FBDEDA}"/>
      </w:docPartPr>
      <w:docPartBody>
        <w:p w:rsidR="00997543" w:rsidRDefault="001B340D">
          <w:pPr>
            <w:pStyle w:val="EA467AAFBBEE47E3B21CB63FF62C35A4"/>
          </w:pPr>
          <w:r w:rsidRPr="009A3F06">
            <w:t>Experience</w:t>
          </w:r>
        </w:p>
      </w:docPartBody>
    </w:docPart>
    <w:docPart>
      <w:docPartPr>
        <w:name w:val="2EF1277B5EE24AED8C1E77932A2A3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A5677-C36D-4A08-A0EF-412840AF3E8B}"/>
      </w:docPartPr>
      <w:docPartBody>
        <w:p w:rsidR="00997543" w:rsidRDefault="001B340D">
          <w:pPr>
            <w:pStyle w:val="2EF1277B5EE24AED8C1E77932A2A35B2"/>
          </w:pPr>
          <w:r w:rsidRPr="0087650A">
            <w:t>Job Title 1</w:t>
          </w:r>
        </w:p>
      </w:docPartBody>
    </w:docPart>
    <w:docPart>
      <w:docPartPr>
        <w:name w:val="2624EC33C42C4E2A95424415C6B6E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C0322-F30B-4896-A890-6A327D1EABB7}"/>
      </w:docPartPr>
      <w:docPartBody>
        <w:p w:rsidR="00997543" w:rsidRDefault="001B340D">
          <w:pPr>
            <w:pStyle w:val="2624EC33C42C4E2A95424415C6B6E824"/>
          </w:pPr>
          <w:r w:rsidRPr="0087650A">
            <w:t>Company Name</w:t>
          </w:r>
        </w:p>
      </w:docPartBody>
    </w:docPart>
    <w:docPart>
      <w:docPartPr>
        <w:name w:val="D05772D6BA7141AFB750C787169DD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954F-79AF-4839-9656-DEDF0F474E7A}"/>
      </w:docPartPr>
      <w:docPartBody>
        <w:p w:rsidR="00997543" w:rsidRDefault="001B340D">
          <w:pPr>
            <w:pStyle w:val="D05772D6BA7141AFB750C787169DDFB6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FC9B6713358149BE9391D9ED9B570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5EB6B-C1CA-4685-9DAD-06282F71C874}"/>
      </w:docPartPr>
      <w:docPartBody>
        <w:p w:rsidR="00997543" w:rsidRDefault="001B340D">
          <w:pPr>
            <w:pStyle w:val="FC9B6713358149BE9391D9ED9B570F2A"/>
          </w:pPr>
          <w:r w:rsidRPr="009A3F06">
            <w:t>Dates From</w:t>
          </w:r>
        </w:p>
      </w:docPartBody>
    </w:docPart>
    <w:docPart>
      <w:docPartPr>
        <w:name w:val="58092CD6B88B47BF9DC547464D4FE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87C2A-38D0-4FE2-A198-7F2DE0A9E35A}"/>
      </w:docPartPr>
      <w:docPartBody>
        <w:p w:rsidR="00997543" w:rsidRDefault="001B340D">
          <w:pPr>
            <w:pStyle w:val="58092CD6B88B47BF9DC547464D4FEE51"/>
          </w:pPr>
          <w:r w:rsidRPr="009A3F06">
            <w:t>To</w:t>
          </w:r>
        </w:p>
      </w:docPartBody>
    </w:docPart>
    <w:docPart>
      <w:docPartPr>
        <w:name w:val="22180B0EFFDD4EAF878A66F762DC6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E3695-BEB7-4C0D-A3CC-0D05EEBA7706}"/>
      </w:docPartPr>
      <w:docPartBody>
        <w:p w:rsidR="00997543" w:rsidRDefault="001B340D">
          <w:pPr>
            <w:pStyle w:val="22180B0EFFDD4EAF878A66F762DC60F5"/>
          </w:pPr>
          <w:r w:rsidRPr="0087650A">
            <w:t>Job Title 2</w:t>
          </w:r>
        </w:p>
      </w:docPartBody>
    </w:docPart>
    <w:docPart>
      <w:docPartPr>
        <w:name w:val="ACD0795C179E4DAF9F94A03E1BBE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E85AE-C448-4B90-AE2E-30A38A872EB7}"/>
      </w:docPartPr>
      <w:docPartBody>
        <w:p w:rsidR="00997543" w:rsidRDefault="001B340D">
          <w:pPr>
            <w:pStyle w:val="ACD0795C179E4DAF9F94A03E1BBED1AD"/>
          </w:pPr>
          <w:r w:rsidRPr="009A3F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40D"/>
    <w:rsid w:val="001B340D"/>
    <w:rsid w:val="009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B8D09A463C493AB03B0005976A6C30">
    <w:name w:val="60B8D09A463C493AB03B0005976A6C30"/>
  </w:style>
  <w:style w:type="paragraph" w:customStyle="1" w:styleId="E4217A048C7241DAA61D0CD8CF9AB264">
    <w:name w:val="E4217A048C7241DAA61D0CD8CF9AB264"/>
  </w:style>
  <w:style w:type="paragraph" w:customStyle="1" w:styleId="87D4731DE6D3438C91C0245B32FB4E92">
    <w:name w:val="87D4731DE6D3438C91C0245B32FB4E92"/>
  </w:style>
  <w:style w:type="paragraph" w:customStyle="1" w:styleId="4E9E9BBD58C34B6E816FEFCB0DABC5A8">
    <w:name w:val="4E9E9BBD58C34B6E816FEFCB0DABC5A8"/>
  </w:style>
  <w:style w:type="paragraph" w:customStyle="1" w:styleId="57F0996B255A4A028A3840C5FB2E0853">
    <w:name w:val="57F0996B255A4A028A3840C5FB2E0853"/>
  </w:style>
  <w:style w:type="paragraph" w:customStyle="1" w:styleId="EA467AAFBBEE47E3B21CB63FF62C35A4">
    <w:name w:val="EA467AAFBBEE47E3B21CB63FF62C35A4"/>
  </w:style>
  <w:style w:type="paragraph" w:customStyle="1" w:styleId="2EF1277B5EE24AED8C1E77932A2A35B2">
    <w:name w:val="2EF1277B5EE24AED8C1E77932A2A35B2"/>
  </w:style>
  <w:style w:type="paragraph" w:customStyle="1" w:styleId="2624EC33C42C4E2A95424415C6B6E824">
    <w:name w:val="2624EC33C42C4E2A95424415C6B6E824"/>
  </w:style>
  <w:style w:type="paragraph" w:customStyle="1" w:styleId="D05772D6BA7141AFB750C787169DDFB6">
    <w:name w:val="D05772D6BA7141AFB750C787169DDFB6"/>
  </w:style>
  <w:style w:type="paragraph" w:customStyle="1" w:styleId="FC9B6713358149BE9391D9ED9B570F2A">
    <w:name w:val="FC9B6713358149BE9391D9ED9B570F2A"/>
  </w:style>
  <w:style w:type="paragraph" w:customStyle="1" w:styleId="58092CD6B88B47BF9DC547464D4FEE51">
    <w:name w:val="58092CD6B88B47BF9DC547464D4FEE51"/>
  </w:style>
  <w:style w:type="paragraph" w:customStyle="1" w:styleId="22180B0EFFDD4EAF878A66F762DC60F5">
    <w:name w:val="22180B0EFFDD4EAF878A66F762DC60F5"/>
  </w:style>
  <w:style w:type="paragraph" w:customStyle="1" w:styleId="ACD0795C179E4DAF9F94A03E1BBED1AD">
    <w:name w:val="ACD0795C179E4DAF9F94A03E1BBED1AD"/>
  </w:style>
  <w:style w:type="character" w:styleId="Strong">
    <w:name w:val="Strong"/>
    <w:basedOn w:val="DefaultParagraphFont"/>
    <w:uiPriority w:val="4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>4256970296</CompanyPhone>
  <CompanyFax/>
  <CompanyEmail>Tessa.balderas@gmail.com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Entrylevel_resume.dotx</Template>
  <TotalTime>1</TotalTime>
  <Pages>1</Pages>
  <Words>228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Tessa Balderas</dc:title>
  <dc:subject>4525 164th st sw # 302</dc:subject>
  <dc:creator>Brandon Jellison</dc:creator>
  <cp:lastModifiedBy>14256970296</cp:lastModifiedBy>
  <cp:revision>2</cp:revision>
  <dcterms:created xsi:type="dcterms:W3CDTF">2021-02-04T19:46:00Z</dcterms:created>
  <dcterms:modified xsi:type="dcterms:W3CDTF">2021-02-04T19:46:00Z</dcterms:modified>
  <cp:category>Lynnwood 98087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