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90"/>
        <w:gridCol w:w="2340"/>
        <w:gridCol w:w="270"/>
        <w:gridCol w:w="270"/>
        <w:gridCol w:w="720"/>
        <w:gridCol w:w="7236"/>
      </w:tblGrid>
      <w:tr w:rsidR="000334C1" w:rsidRPr="00FF7F77" w14:paraId="36D0FAF4" w14:textId="77777777" w:rsidTr="000334C1">
        <w:trPr>
          <w:trHeight w:val="540"/>
        </w:trPr>
        <w:tc>
          <w:tcPr>
            <w:tcW w:w="540" w:type="dxa"/>
            <w:gridSpan w:val="3"/>
          </w:tcPr>
          <w:p w14:paraId="1311AD6C" w14:textId="4699588B" w:rsidR="000334C1" w:rsidRDefault="000334C1"/>
        </w:tc>
        <w:sdt>
          <w:sdtPr>
            <w:id w:val="-824886985"/>
            <w:placeholder>
              <w:docPart w:val="EFC7FC23AA3E534BB7F72DBCD4E5E8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40" w:type="dxa"/>
                <w:tcBorders>
                  <w:bottom w:val="single" w:sz="4" w:space="0" w:color="FFFFFF" w:themeColor="background1"/>
                </w:tcBorders>
              </w:tcPr>
              <w:p w14:paraId="2836CCF2" w14:textId="77777777" w:rsidR="000334C1" w:rsidRDefault="000334C1" w:rsidP="000334C1">
                <w:pPr>
                  <w:pStyle w:val="Heading4"/>
                </w:pPr>
                <w:r>
                  <w:t>A B O U T  M E</w:t>
                </w:r>
              </w:p>
            </w:tc>
          </w:sdtContent>
        </w:sdt>
        <w:tc>
          <w:tcPr>
            <w:tcW w:w="540" w:type="dxa"/>
            <w:gridSpan w:val="2"/>
          </w:tcPr>
          <w:p w14:paraId="5961290B" w14:textId="77777777" w:rsidR="000334C1" w:rsidRDefault="000334C1"/>
        </w:tc>
        <w:tc>
          <w:tcPr>
            <w:tcW w:w="720" w:type="dxa"/>
            <w:vMerge w:val="restart"/>
          </w:tcPr>
          <w:p w14:paraId="7F706F9F" w14:textId="3A28BE94" w:rsidR="000334C1" w:rsidRDefault="00044165" w:rsidP="004A28E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19EE00E1" wp14:editId="26D50B64">
                      <wp:simplePos x="0" y="0"/>
                      <wp:positionH relativeFrom="page">
                        <wp:posOffset>-2446020</wp:posOffset>
                      </wp:positionH>
                      <wp:positionV relativeFrom="margin">
                        <wp:posOffset>-1212850</wp:posOffset>
                      </wp:positionV>
                      <wp:extent cx="2669540" cy="13221970"/>
                      <wp:effectExtent l="0" t="0" r="0" b="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0"/>
                                <a:chOff x="0" y="0"/>
                                <a:chExt cx="2668270" cy="13218160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93059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0" y="3114675"/>
                                  <a:ext cx="2665095" cy="3912235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0" y="0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0" y="882890"/>
                                    <a:ext cx="2665730" cy="3029436"/>
                                    <a:chOff x="0" y="-229481"/>
                                    <a:chExt cx="2665730" cy="3029452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0" y="-229481"/>
                                      <a:ext cx="2665730" cy="2023598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82B0A1" id="Group 94" o:spid="_x0000_s1026" alt="&quot;&quot;" style="position:absolute;margin-left:-192.6pt;margin-top:-95.5pt;width:210.2pt;height:1041.1pt;z-index:-251577344;mso-position-horizontal-relative:page;mso-position-vertical-relative:margin;mso-width-relative:margin;mso-height-relative:margin" coordsize="26682,1321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">
                      <v:group id="Group 12" o:spid="_x0000_s1027" style="position:absolute;top:62198;width:26682;height:39122" coordsize="26688,39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      <v:group id="Group 6" o:spid="_x0000_s1028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&#13;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&#13;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&#13;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" filled="f" stroked="f" strokeweight="1pt"/>
                      </v:group>
                      <v:group id="Group 19" o:spid="_x0000_s1033" style="position:absolute;top:93059;width:26682;height:39122" coordsize="26688,39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    <v:group id="Group 20" o:spid="_x0000_s1034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&#13;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" filled="f" stroked="f" strokeweight="1pt"/>
                        </v:group>
      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&#13;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" filled="f" stroked="f" strokeweight="1pt"/>
                      </v:group>
                      <v:group id="Group 78" o:spid="_x0000_s1039" style="position:absolute;top:31146;width:26650;height:39123" coordsize="26657,39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">
                        <v:group id="Group 79" o:spid="_x0000_s1040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6Wo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">
      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&#13;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" filled="f" stroked="f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" filled="f" stroked="f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" filled="f" stroked="f" strokeweight="1pt"/>
                      </v:group>
                      <v:group id="Group 88" o:spid="_x0000_s1045" style="position:absolute;width:26682;height:39122" coordsize="26688,39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">
                        <v:group id="Group 89" o:spid="_x0000_s1046" style="position:absolute;top:8828;width:26657;height:30295" coordorigin=",-2294" coordsize="26657,302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tWP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">
      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&#13;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" filled="f" stroked="f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" filled="f" stroked="f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&#13;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7236" w:type="dxa"/>
            <w:vMerge w:val="restart"/>
          </w:tcPr>
          <w:p w14:paraId="50CB474D" w14:textId="236FDD08" w:rsidR="000334C1" w:rsidRPr="000334C1" w:rsidRDefault="00897E7C" w:rsidP="00FF7F77">
            <w:pPr>
              <w:pStyle w:val="Title"/>
              <w:rPr>
                <w:lang w:val="it-IT"/>
              </w:rPr>
            </w:pPr>
            <w:r>
              <w:t>Tyler English</w:t>
            </w:r>
          </w:p>
          <w:sdt>
            <w:sdtPr>
              <w:id w:val="2074003189"/>
              <w:placeholder>
                <w:docPart w:val="3FD6E350B61D1E458721D009AAE515F3"/>
              </w:placeholder>
              <w:temporary/>
              <w:showingPlcHdr/>
              <w15:appearance w15:val="hidden"/>
            </w:sdtPr>
            <w:sdtEndPr/>
            <w:sdtContent>
              <w:p w14:paraId="217B40B9" w14:textId="77777777" w:rsidR="000334C1" w:rsidRDefault="000334C1" w:rsidP="00EC0F79">
                <w:pPr>
                  <w:pStyle w:val="Heading1"/>
                </w:pPr>
                <w:r>
                  <w:t>Objective</w:t>
                </w:r>
              </w:p>
            </w:sdtContent>
          </w:sdt>
          <w:p w14:paraId="33A8FE34" w14:textId="003E9A3C" w:rsidR="00457E82" w:rsidRDefault="00FF7F77" w:rsidP="00EC0F79">
            <w:r>
              <w:t>Creating a holistic approach between public relations</w:t>
            </w:r>
            <w:r w:rsidR="00680D68">
              <w:t xml:space="preserve"> and marketing</w:t>
            </w:r>
            <w:r>
              <w:t>. I seek to establish a pathway between my education and real word experience that provides structure for my career path. Accomplished and experienced student with an alacritous approach to every task.</w:t>
            </w:r>
          </w:p>
          <w:sdt>
            <w:sdtPr>
              <w:id w:val="-517156477"/>
              <w:placeholder>
                <w:docPart w:val="D807BD75237505408CADD146FDF95C4E"/>
              </w:placeholder>
              <w:temporary/>
              <w:showingPlcHdr/>
              <w15:appearance w15:val="hidden"/>
            </w:sdtPr>
            <w:sdtContent>
              <w:p w14:paraId="430142D6" w14:textId="5005A21A" w:rsidR="00EA2301" w:rsidRDefault="00457E82" w:rsidP="00947580">
                <w:pPr>
                  <w:pStyle w:val="Heading1"/>
                  <w:spacing w:line="240" w:lineRule="auto"/>
                </w:pPr>
                <w:r>
                  <w:t>Skills</w:t>
                </w:r>
              </w:p>
            </w:sdtContent>
          </w:sdt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98"/>
              <w:gridCol w:w="3398"/>
            </w:tblGrid>
            <w:tr w:rsidR="00B54A2D" w14:paraId="26B06254" w14:textId="77777777" w:rsidTr="00947580">
              <w:trPr>
                <w:trHeight w:val="271"/>
              </w:trPr>
              <w:tc>
                <w:tcPr>
                  <w:tcW w:w="3398" w:type="dxa"/>
                </w:tcPr>
                <w:p w14:paraId="1AB03416" w14:textId="1CD17CC1" w:rsidR="00B54A2D" w:rsidRPr="00310AE4" w:rsidRDefault="00B54A2D" w:rsidP="0094758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310AE4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 xml:space="preserve">Time Management </w:t>
                  </w:r>
                </w:p>
              </w:tc>
              <w:tc>
                <w:tcPr>
                  <w:tcW w:w="3398" w:type="dxa"/>
                </w:tcPr>
                <w:p w14:paraId="74CAE497" w14:textId="0A7C59FF" w:rsidR="00B54A2D" w:rsidRDefault="008C5806" w:rsidP="0094758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Computer Efficiency</w:t>
                  </w:r>
                </w:p>
              </w:tc>
            </w:tr>
            <w:tr w:rsidR="00B54A2D" w14:paraId="58305417" w14:textId="77777777" w:rsidTr="00947580">
              <w:trPr>
                <w:trHeight w:val="559"/>
              </w:trPr>
              <w:tc>
                <w:tcPr>
                  <w:tcW w:w="3398" w:type="dxa"/>
                </w:tcPr>
                <w:p w14:paraId="57B8F287" w14:textId="74A1472E" w:rsidR="00B54A2D" w:rsidRDefault="00B54A2D" w:rsidP="0094758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Data Collection and Entry</w:t>
                  </w:r>
                </w:p>
              </w:tc>
              <w:tc>
                <w:tcPr>
                  <w:tcW w:w="3398" w:type="dxa"/>
                </w:tcPr>
                <w:p w14:paraId="6D3CFFDB" w14:textId="709ED803" w:rsidR="00B54A2D" w:rsidRDefault="008441E0" w:rsidP="0094758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Leadership Experience</w:t>
                  </w:r>
                </w:p>
              </w:tc>
            </w:tr>
            <w:tr w:rsidR="00B54A2D" w14:paraId="1B5EACE5" w14:textId="77777777" w:rsidTr="00D97A9B">
              <w:trPr>
                <w:trHeight w:val="543"/>
              </w:trPr>
              <w:tc>
                <w:tcPr>
                  <w:tcW w:w="3398" w:type="dxa"/>
                </w:tcPr>
                <w:p w14:paraId="5116E6F9" w14:textId="0BAEECB5" w:rsidR="00B54A2D" w:rsidRDefault="008C5806" w:rsidP="0094758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Analytical Problem Solving</w:t>
                  </w:r>
                </w:p>
              </w:tc>
              <w:tc>
                <w:tcPr>
                  <w:tcW w:w="3398" w:type="dxa"/>
                </w:tcPr>
                <w:p w14:paraId="76A7B885" w14:textId="11D6C4DD" w:rsidR="00B54A2D" w:rsidRDefault="008441E0" w:rsidP="0094758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Client Relations</w:t>
                  </w:r>
                </w:p>
              </w:tc>
            </w:tr>
            <w:tr w:rsidR="00B54A2D" w14:paraId="4C1148BE" w14:textId="77777777" w:rsidTr="00947580">
              <w:trPr>
                <w:trHeight w:val="91"/>
              </w:trPr>
              <w:tc>
                <w:tcPr>
                  <w:tcW w:w="3398" w:type="dxa"/>
                </w:tcPr>
                <w:p w14:paraId="1A1B9A4C" w14:textId="57A3C632" w:rsidR="00B54A2D" w:rsidRDefault="008C5806" w:rsidP="0094758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Potential Conflict Management</w:t>
                  </w:r>
                </w:p>
              </w:tc>
              <w:tc>
                <w:tcPr>
                  <w:tcW w:w="3398" w:type="dxa"/>
                </w:tcPr>
                <w:p w14:paraId="2FFB0591" w14:textId="1B56AD1C" w:rsidR="00B54A2D" w:rsidRDefault="00DD16DC" w:rsidP="00082C76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Schedul</w:t>
                  </w:r>
                  <w:r w:rsidR="005255CE">
                    <w:t>e Coordinating</w:t>
                  </w:r>
                </w:p>
              </w:tc>
            </w:tr>
          </w:tbl>
          <w:sdt>
            <w:sdtPr>
              <w:id w:val="1696962928"/>
              <w:placeholder>
                <w:docPart w:val="898067231632724ABBE33B2786036742"/>
              </w:placeholder>
              <w:temporary/>
              <w:showingPlcHdr/>
              <w15:appearance w15:val="hidden"/>
            </w:sdtPr>
            <w:sdtEndPr/>
            <w:sdtContent>
              <w:p w14:paraId="0208BA0F" w14:textId="77777777" w:rsidR="000334C1" w:rsidRDefault="000334C1" w:rsidP="00EC0F79">
                <w:pPr>
                  <w:pStyle w:val="Heading1"/>
                </w:pPr>
                <w:r>
                  <w:t>Experience</w:t>
                </w:r>
              </w:p>
            </w:sdtContent>
          </w:sdt>
          <w:p w14:paraId="2690A187" w14:textId="3CD650B6" w:rsidR="000334C1" w:rsidRPr="00686C23" w:rsidRDefault="00032C3F" w:rsidP="000C7BCF">
            <w:pPr>
              <w:pStyle w:val="Heading2"/>
              <w:spacing w:after="120"/>
              <w:rPr>
                <w:i/>
                <w:iCs/>
                <w:sz w:val="28"/>
                <w:szCs w:val="28"/>
                <w:u w:val="single"/>
              </w:rPr>
            </w:pPr>
            <w:r w:rsidRPr="00686C23">
              <w:rPr>
                <w:sz w:val="28"/>
                <w:szCs w:val="28"/>
                <w:u w:val="single"/>
              </w:rPr>
              <w:t xml:space="preserve">Campaign coordinator </w:t>
            </w:r>
            <w:r w:rsidRPr="00686C23">
              <w:rPr>
                <w:i/>
                <w:iCs/>
                <w:sz w:val="28"/>
                <w:szCs w:val="28"/>
                <w:u w:val="single"/>
              </w:rPr>
              <w:t>LifeShare of Oklahoma</w:t>
            </w:r>
          </w:p>
          <w:p w14:paraId="43B54C47" w14:textId="5B0643F5" w:rsidR="000C7BCF" w:rsidRDefault="000C7BCF" w:rsidP="000C7BCF">
            <w:pPr>
              <w:pStyle w:val="ListParagraph"/>
              <w:numPr>
                <w:ilvl w:val="0"/>
                <w:numId w:val="8"/>
              </w:numPr>
              <w:spacing w:after="80" w:line="240" w:lineRule="auto"/>
            </w:pPr>
            <w:r>
              <w:t>Planned events to promote the interest of organ donation within the community.</w:t>
            </w:r>
          </w:p>
          <w:p w14:paraId="1D3C0900" w14:textId="259F2357" w:rsidR="000C7BCF" w:rsidRDefault="000C7BCF" w:rsidP="000C7BCF">
            <w:pPr>
              <w:pStyle w:val="ListParagraph"/>
              <w:numPr>
                <w:ilvl w:val="0"/>
                <w:numId w:val="8"/>
              </w:numPr>
              <w:spacing w:after="80" w:line="240" w:lineRule="auto"/>
            </w:pPr>
            <w:r>
              <w:t>Conducted interviews with past organ donors and recipients.</w:t>
            </w:r>
          </w:p>
          <w:p w14:paraId="23320A3C" w14:textId="4A68AAFC" w:rsidR="000C7BCF" w:rsidRDefault="000C7BCF" w:rsidP="000C7BCF">
            <w:pPr>
              <w:pStyle w:val="ListParagraph"/>
              <w:numPr>
                <w:ilvl w:val="0"/>
                <w:numId w:val="8"/>
              </w:numPr>
              <w:spacing w:after="80" w:line="240" w:lineRule="auto"/>
            </w:pPr>
            <w:r>
              <w:t>Created a social media campaign to build interest around LifeShare and their mission.</w:t>
            </w:r>
          </w:p>
          <w:p w14:paraId="51BF7357" w14:textId="1ED7A21D" w:rsidR="000C7BCF" w:rsidRDefault="000C7BCF" w:rsidP="000C7BCF">
            <w:pPr>
              <w:pStyle w:val="ListParagraph"/>
              <w:numPr>
                <w:ilvl w:val="0"/>
                <w:numId w:val="8"/>
              </w:numPr>
              <w:spacing w:after="80" w:line="240" w:lineRule="auto"/>
            </w:pPr>
            <w:r>
              <w:t>Collected data through surveys and polls from members of the community.</w:t>
            </w:r>
          </w:p>
          <w:p w14:paraId="212D86CE" w14:textId="47F9D723" w:rsidR="000C7BCF" w:rsidRPr="00686C23" w:rsidRDefault="00032C3F" w:rsidP="000C7BCF">
            <w:pPr>
              <w:pStyle w:val="Heading2"/>
              <w:spacing w:after="120"/>
              <w:rPr>
                <w:i/>
                <w:iCs/>
                <w:sz w:val="28"/>
                <w:szCs w:val="28"/>
                <w:u w:val="single"/>
              </w:rPr>
            </w:pPr>
            <w:r w:rsidRPr="00686C23">
              <w:rPr>
                <w:sz w:val="28"/>
                <w:szCs w:val="28"/>
                <w:u w:val="single"/>
              </w:rPr>
              <w:t xml:space="preserve">Client Service Specialist </w:t>
            </w:r>
            <w:r w:rsidRPr="00686C23">
              <w:rPr>
                <w:i/>
                <w:iCs/>
                <w:sz w:val="28"/>
                <w:szCs w:val="28"/>
                <w:u w:val="single"/>
              </w:rPr>
              <w:t>3C’s Training Group</w:t>
            </w:r>
          </w:p>
          <w:p w14:paraId="730CDF56" w14:textId="1E18BFFB" w:rsidR="000C7BCF" w:rsidRDefault="000C7BCF" w:rsidP="000C7BCF">
            <w:pPr>
              <w:pStyle w:val="ListParagraph"/>
              <w:numPr>
                <w:ilvl w:val="0"/>
                <w:numId w:val="9"/>
              </w:numPr>
              <w:spacing w:after="80" w:line="240" w:lineRule="auto"/>
            </w:pPr>
            <w:r>
              <w:t xml:space="preserve">Intake client request for training and development. </w:t>
            </w:r>
          </w:p>
          <w:p w14:paraId="4FE0DECD" w14:textId="0CC42B0A" w:rsidR="000C7BCF" w:rsidRDefault="000C7BCF" w:rsidP="000C7BCF">
            <w:pPr>
              <w:pStyle w:val="ListParagraph"/>
              <w:numPr>
                <w:ilvl w:val="0"/>
                <w:numId w:val="9"/>
              </w:numPr>
              <w:spacing w:after="80" w:line="240" w:lineRule="auto"/>
            </w:pPr>
            <w:r>
              <w:t>Follow-up with clients on proposed revisions throughout the design and development process.</w:t>
            </w:r>
          </w:p>
          <w:p w14:paraId="00D0425B" w14:textId="3C7A9B70" w:rsidR="000C7BCF" w:rsidRDefault="000C7BCF" w:rsidP="000C7BCF">
            <w:pPr>
              <w:pStyle w:val="ListParagraph"/>
              <w:numPr>
                <w:ilvl w:val="0"/>
                <w:numId w:val="9"/>
              </w:numPr>
              <w:spacing w:after="80" w:line="240" w:lineRule="auto"/>
            </w:pPr>
            <w:r>
              <w:t>Register clients for scheduled in-person and virtual training sessions and processing applicable payments.</w:t>
            </w:r>
          </w:p>
          <w:p w14:paraId="7F6F4108" w14:textId="7A1286FC" w:rsidR="000C7BCF" w:rsidRDefault="000C7BCF" w:rsidP="000C7BCF">
            <w:pPr>
              <w:pStyle w:val="ListParagraph"/>
              <w:numPr>
                <w:ilvl w:val="0"/>
                <w:numId w:val="9"/>
              </w:numPr>
              <w:spacing w:after="80" w:line="240" w:lineRule="auto"/>
            </w:pPr>
            <w:r>
              <w:t>Collected media release forms from training participants and captured images of live training interactions.</w:t>
            </w:r>
          </w:p>
          <w:p w14:paraId="4B40CD04" w14:textId="3CE25FAF" w:rsidR="00B20331" w:rsidRDefault="000C7BCF" w:rsidP="00B20331">
            <w:pPr>
              <w:pStyle w:val="ListParagraph"/>
              <w:numPr>
                <w:ilvl w:val="0"/>
                <w:numId w:val="9"/>
              </w:numPr>
              <w:spacing w:after="80" w:line="240" w:lineRule="auto"/>
            </w:pPr>
            <w:r>
              <w:t>Performed other administrative tasks as necessary.</w:t>
            </w:r>
          </w:p>
          <w:p w14:paraId="2BED4552" w14:textId="409B732F" w:rsidR="00B20331" w:rsidRPr="000C7BCF" w:rsidRDefault="00B20331" w:rsidP="00B20331">
            <w:pPr>
              <w:pStyle w:val="Heading2"/>
              <w:spacing w:after="120"/>
              <w:rPr>
                <w:i/>
                <w:iCs/>
                <w:sz w:val="28"/>
                <w:szCs w:val="28"/>
                <w:u w:val="single"/>
              </w:rPr>
            </w:pPr>
            <w:r w:rsidRPr="000C7BCF">
              <w:rPr>
                <w:u w:val="single"/>
              </w:rPr>
              <w:lastRenderedPageBreak/>
              <w:t xml:space="preserve">Shift Lead </w:t>
            </w:r>
            <w:r w:rsidRPr="000C7BCF">
              <w:rPr>
                <w:i/>
                <w:iCs/>
                <w:sz w:val="28"/>
                <w:szCs w:val="28"/>
                <w:u w:val="single"/>
              </w:rPr>
              <w:t>IN-N-Out Burger</w:t>
            </w:r>
          </w:p>
          <w:p w14:paraId="488913F6" w14:textId="64BCBCB7" w:rsidR="00B20331" w:rsidRDefault="00B20331" w:rsidP="00B20331">
            <w:pPr>
              <w:pStyle w:val="ListParagraph"/>
              <w:numPr>
                <w:ilvl w:val="0"/>
                <w:numId w:val="7"/>
              </w:numPr>
              <w:spacing w:after="80" w:line="240" w:lineRule="auto"/>
            </w:pPr>
            <w:r>
              <w:t>Upheld a high standard of customer service through accurately recalling customers’ orders.</w:t>
            </w:r>
          </w:p>
          <w:p w14:paraId="4DCF8E8C" w14:textId="44D3081A" w:rsidR="00B20331" w:rsidRDefault="00B20331" w:rsidP="00B20331">
            <w:pPr>
              <w:pStyle w:val="ListParagraph"/>
              <w:numPr>
                <w:ilvl w:val="0"/>
                <w:numId w:val="7"/>
              </w:numPr>
              <w:spacing w:after="80" w:line="240" w:lineRule="auto"/>
            </w:pPr>
            <w:r>
              <w:t xml:space="preserve"> Practiced de-escalation techniques during fast-paced operations.</w:t>
            </w:r>
          </w:p>
          <w:p w14:paraId="2E9C63F5" w14:textId="75DFA02D" w:rsidR="00B20331" w:rsidRDefault="00B20331" w:rsidP="00B20331">
            <w:pPr>
              <w:pStyle w:val="ListParagraph"/>
              <w:numPr>
                <w:ilvl w:val="0"/>
                <w:numId w:val="7"/>
              </w:numPr>
              <w:spacing w:after="80" w:line="240" w:lineRule="auto"/>
            </w:pPr>
            <w:r>
              <w:t>Mastered the POS system used by the company to accurately track inventory and orders.</w:t>
            </w:r>
          </w:p>
          <w:p w14:paraId="40B37257" w14:textId="0EF756AE" w:rsidR="00B20331" w:rsidRDefault="00B20331" w:rsidP="00B20331">
            <w:pPr>
              <w:pStyle w:val="ListParagraph"/>
              <w:numPr>
                <w:ilvl w:val="0"/>
                <w:numId w:val="7"/>
              </w:numPr>
              <w:spacing w:after="80" w:line="240" w:lineRule="auto"/>
            </w:pPr>
            <w:r>
              <w:t>Followed sanitary protocol issued by higher ups regarding food safety.</w:t>
            </w:r>
          </w:p>
          <w:p w14:paraId="3F364042" w14:textId="713F03AB" w:rsidR="00B20331" w:rsidRDefault="00B20331" w:rsidP="00B20331">
            <w:pPr>
              <w:pStyle w:val="ListParagraph"/>
              <w:numPr>
                <w:ilvl w:val="0"/>
                <w:numId w:val="7"/>
              </w:numPr>
              <w:spacing w:after="80" w:line="240" w:lineRule="auto"/>
            </w:pPr>
            <w:r>
              <w:t>Trained new team members on specific protocol and procedures according to their skill levels.</w:t>
            </w:r>
          </w:p>
          <w:p w14:paraId="1F4BF6D9" w14:textId="207D763E" w:rsidR="00B20331" w:rsidRDefault="00B20331" w:rsidP="00B20331">
            <w:pPr>
              <w:pStyle w:val="ListParagraph"/>
              <w:numPr>
                <w:ilvl w:val="0"/>
                <w:numId w:val="7"/>
              </w:numPr>
              <w:spacing w:after="80" w:line="240" w:lineRule="auto"/>
            </w:pPr>
            <w:r>
              <w:t>Performed necessary, yet unassigned tasked once personal assignments were completed.</w:t>
            </w:r>
          </w:p>
          <w:p w14:paraId="4049B8A0" w14:textId="7E670BC8" w:rsidR="00B20331" w:rsidRDefault="00B20331" w:rsidP="00B20331">
            <w:pPr>
              <w:pStyle w:val="ListParagraph"/>
              <w:numPr>
                <w:ilvl w:val="0"/>
                <w:numId w:val="7"/>
              </w:numPr>
              <w:spacing w:after="80" w:line="240" w:lineRule="auto"/>
            </w:pPr>
            <w:r>
              <w:t>Accurately handled both physical and electronic transactions in a swift yet professional manner.</w:t>
            </w:r>
          </w:p>
          <w:p w14:paraId="51184A75" w14:textId="47B13DC3" w:rsidR="00B20331" w:rsidRDefault="00B20331" w:rsidP="00B20331">
            <w:pPr>
              <w:pStyle w:val="ListParagraph"/>
              <w:numPr>
                <w:ilvl w:val="0"/>
                <w:numId w:val="7"/>
              </w:numPr>
              <w:spacing w:after="80" w:line="240" w:lineRule="auto"/>
            </w:pPr>
            <w:r>
              <w:t>Ensured a positive experience amongst customers.</w:t>
            </w:r>
          </w:p>
          <w:p w14:paraId="013221AA" w14:textId="18CAE0D6" w:rsidR="000334C1" w:rsidRPr="00EC0F79" w:rsidRDefault="0017135A" w:rsidP="00D95726">
            <w:pPr>
              <w:rPr>
                <w:lang w:val="it-IT"/>
              </w:rPr>
            </w:pPr>
            <w:r>
              <w:rPr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63ABCAB" wp14:editId="182F362B">
                      <wp:simplePos x="0" y="0"/>
                      <wp:positionH relativeFrom="column">
                        <wp:posOffset>631402</wp:posOffset>
                      </wp:positionH>
                      <wp:positionV relativeFrom="paragraph">
                        <wp:posOffset>188172</wp:posOffset>
                      </wp:positionV>
                      <wp:extent cx="3036570" cy="1614170"/>
                      <wp:effectExtent l="0" t="0" r="0" b="0"/>
                      <wp:wrapSquare wrapText="bothSides"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36570" cy="16141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CEE90A" w14:textId="35993BA5" w:rsidR="004A30CA" w:rsidRPr="006376DE" w:rsidRDefault="004A30CA" w:rsidP="00871A7D">
                                  <w:pPr>
                                    <w:pStyle w:val="ListParagraph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3ABC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4" o:spid="_x0000_s1026" type="#_x0000_t202" style="position:absolute;margin-left:49.7pt;margin-top:14.8pt;width:239.1pt;height:127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" filled="f" stroked="f" strokeweight=".5pt">
                      <v:textbox>
                        <w:txbxContent>
                          <w:p w14:paraId="04CEE90A" w14:textId="35993BA5" w:rsidR="004A30CA" w:rsidRPr="006376DE" w:rsidRDefault="004A30CA" w:rsidP="00871A7D">
                            <w:pPr>
                              <w:pStyle w:val="ListParagrap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B421B8B" w14:textId="7A8087D0" w:rsidR="000334C1" w:rsidRDefault="000334C1" w:rsidP="00D95726">
            <w:pPr>
              <w:pStyle w:val="Heading1"/>
            </w:pPr>
          </w:p>
          <w:p w14:paraId="3227AAD2" w14:textId="15D7F47B" w:rsidR="000334C1" w:rsidRPr="00EC0F79" w:rsidRDefault="000334C1" w:rsidP="00EC0F79">
            <w:pPr>
              <w:rPr>
                <w:lang w:val="it-IT"/>
              </w:rPr>
            </w:pPr>
          </w:p>
        </w:tc>
      </w:tr>
      <w:tr w:rsidR="000334C1" w:rsidRPr="00FF7F77" w14:paraId="79A458A7" w14:textId="77777777" w:rsidTr="008A171A">
        <w:trPr>
          <w:trHeight w:val="4176"/>
        </w:trPr>
        <w:tc>
          <w:tcPr>
            <w:tcW w:w="3420" w:type="dxa"/>
            <w:gridSpan w:val="6"/>
          </w:tcPr>
          <w:p w14:paraId="66C8CFCA" w14:textId="1AA35EEF" w:rsidR="00897E7C" w:rsidRPr="00897E7C" w:rsidRDefault="00897E7C" w:rsidP="00713695">
            <w:pPr>
              <w:spacing w:before="120" w:line="240" w:lineRule="auto"/>
              <w:jc w:val="center"/>
              <w:rPr>
                <w:color w:val="FFFFFF" w:themeColor="background1"/>
                <w:sz w:val="23"/>
                <w:szCs w:val="23"/>
              </w:rPr>
            </w:pPr>
            <w:r w:rsidRPr="00897E7C">
              <w:rPr>
                <w:color w:val="FFFFFF" w:themeColor="background1"/>
                <w:sz w:val="23"/>
                <w:szCs w:val="23"/>
              </w:rPr>
              <w:t xml:space="preserve">Proactive thinker with a strong emphasis on team dynamics, comfortable in lead positions where delegation and schedule coordination matter. Proficient in Office 365, </w:t>
            </w:r>
            <w:r w:rsidR="001C30C5">
              <w:rPr>
                <w:color w:val="FFFFFF" w:themeColor="background1"/>
                <w:sz w:val="23"/>
                <w:szCs w:val="23"/>
              </w:rPr>
              <w:t>Adobe Creative</w:t>
            </w:r>
            <w:r w:rsidR="00713695">
              <w:rPr>
                <w:color w:val="FFFFFF" w:themeColor="background1"/>
                <w:sz w:val="23"/>
                <w:szCs w:val="23"/>
              </w:rPr>
              <w:t xml:space="preserve"> Cloud, </w:t>
            </w:r>
            <w:r w:rsidRPr="00897E7C">
              <w:rPr>
                <w:color w:val="FFFFFF" w:themeColor="background1"/>
                <w:sz w:val="23"/>
                <w:szCs w:val="23"/>
              </w:rPr>
              <w:t>social media management, and delegation of resources.</w:t>
            </w:r>
          </w:p>
          <w:p w14:paraId="0A38331E" w14:textId="1BDA784F" w:rsidR="000334C1" w:rsidRPr="00897E7C" w:rsidRDefault="000334C1" w:rsidP="008A171A">
            <w:pPr>
              <w:pStyle w:val="AboutMe"/>
              <w:rPr>
                <w:sz w:val="23"/>
                <w:szCs w:val="23"/>
                <w:lang w:val="it-IT"/>
              </w:rPr>
            </w:pPr>
          </w:p>
        </w:tc>
        <w:tc>
          <w:tcPr>
            <w:tcW w:w="720" w:type="dxa"/>
            <w:vMerge/>
          </w:tcPr>
          <w:p w14:paraId="290DBC86" w14:textId="77777777" w:rsidR="000334C1" w:rsidRPr="00897E7C" w:rsidRDefault="000334C1" w:rsidP="008A171A">
            <w:pPr>
              <w:pStyle w:val="AboutMe"/>
              <w:rPr>
                <w:sz w:val="23"/>
                <w:szCs w:val="23"/>
                <w:lang w:val="it-IT"/>
              </w:rPr>
            </w:pPr>
          </w:p>
        </w:tc>
        <w:tc>
          <w:tcPr>
            <w:tcW w:w="7236" w:type="dxa"/>
            <w:vMerge/>
          </w:tcPr>
          <w:p w14:paraId="0F06241E" w14:textId="77777777" w:rsidR="000334C1" w:rsidRPr="00897E7C" w:rsidRDefault="000334C1" w:rsidP="008A171A">
            <w:pPr>
              <w:pStyle w:val="AboutMe"/>
              <w:rPr>
                <w:sz w:val="23"/>
                <w:szCs w:val="23"/>
                <w:lang w:val="it-IT"/>
              </w:rPr>
            </w:pPr>
          </w:p>
        </w:tc>
      </w:tr>
      <w:tr w:rsidR="000334C1" w:rsidRPr="004A28EA" w14:paraId="72F4BC0B" w14:textId="77777777" w:rsidTr="000873F6">
        <w:trPr>
          <w:trHeight w:val="540"/>
        </w:trPr>
        <w:tc>
          <w:tcPr>
            <w:tcW w:w="316" w:type="dxa"/>
          </w:tcPr>
          <w:p w14:paraId="30EA02FE" w14:textId="77777777"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190A975D4214784C83AFFABEBB9C975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4" w:type="dxa"/>
                <w:gridSpan w:val="4"/>
                <w:tcBorders>
                  <w:bottom w:val="single" w:sz="4" w:space="0" w:color="FFFFFF" w:themeColor="background1"/>
                </w:tcBorders>
              </w:tcPr>
              <w:p w14:paraId="1C819BB9" w14:textId="77777777" w:rsidR="000334C1" w:rsidRDefault="000334C1" w:rsidP="004A28EA">
                <w:pPr>
                  <w:pStyle w:val="Heading4"/>
                </w:pPr>
                <w:r>
                  <w:t>C O N T A C T</w:t>
                </w:r>
              </w:p>
            </w:tc>
          </w:sdtContent>
        </w:sdt>
        <w:tc>
          <w:tcPr>
            <w:tcW w:w="270" w:type="dxa"/>
          </w:tcPr>
          <w:p w14:paraId="333FCCB1" w14:textId="77777777" w:rsidR="000334C1" w:rsidRDefault="000334C1" w:rsidP="004A28EA">
            <w:pPr>
              <w:pStyle w:val="Heading4"/>
            </w:pPr>
          </w:p>
        </w:tc>
        <w:tc>
          <w:tcPr>
            <w:tcW w:w="720" w:type="dxa"/>
          </w:tcPr>
          <w:p w14:paraId="319C7CE4" w14:textId="77777777" w:rsidR="000334C1" w:rsidRDefault="000334C1" w:rsidP="005E435A">
            <w:pPr>
              <w:pStyle w:val="Heading4"/>
            </w:pPr>
          </w:p>
        </w:tc>
        <w:tc>
          <w:tcPr>
            <w:tcW w:w="7236" w:type="dxa"/>
            <w:vMerge/>
          </w:tcPr>
          <w:p w14:paraId="5B700175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014ADA00" w14:textId="77777777" w:rsidTr="00BE5968">
        <w:trPr>
          <w:trHeight w:val="620"/>
        </w:trPr>
        <w:tc>
          <w:tcPr>
            <w:tcW w:w="450" w:type="dxa"/>
            <w:gridSpan w:val="2"/>
            <w:vAlign w:val="center"/>
          </w:tcPr>
          <w:p w14:paraId="31DEEA55" w14:textId="77777777" w:rsidR="000334C1" w:rsidRPr="00B8453F" w:rsidRDefault="00A426E6" w:rsidP="00BE5968">
            <w:r>
              <w:rPr>
                <w:noProof/>
              </w:rPr>
              <w:pict w14:anchorId="2CFB964B">
                <v:shape id="_x0000_i1025" type="#_x0000_t75" alt="@" style="width:14.2pt;height:14.2pt;visibility:visible;mso-width-percent:0;mso-height-percent:0;mso-width-percent:0;mso-height-percent:0">
                  <v:imagedata r:id="rId11" o:title=""/>
                </v:shape>
              </w:pict>
            </w:r>
          </w:p>
        </w:tc>
        <w:tc>
          <w:tcPr>
            <w:tcW w:w="2970" w:type="dxa"/>
            <w:gridSpan w:val="4"/>
            <w:vAlign w:val="center"/>
          </w:tcPr>
          <w:p w14:paraId="4FD08DED" w14:textId="251D5331" w:rsidR="000334C1" w:rsidRPr="00032C3F" w:rsidRDefault="00897E7C" w:rsidP="00BE5968">
            <w:pPr>
              <w:pStyle w:val="Contact1"/>
              <w:rPr>
                <w:sz w:val="21"/>
                <w:szCs w:val="21"/>
              </w:rPr>
            </w:pPr>
            <w:r w:rsidRPr="00032C3F">
              <w:rPr>
                <w:sz w:val="21"/>
                <w:szCs w:val="21"/>
              </w:rPr>
              <w:t>Tylerenglish01@outlook.com</w:t>
            </w:r>
          </w:p>
        </w:tc>
        <w:tc>
          <w:tcPr>
            <w:tcW w:w="720" w:type="dxa"/>
            <w:vMerge w:val="restart"/>
          </w:tcPr>
          <w:p w14:paraId="0EE1AF24" w14:textId="6A0E1AD8" w:rsidR="000334C1" w:rsidRDefault="000334C1" w:rsidP="004A28EA">
            <w:r>
              <w:t xml:space="preserve"> </w:t>
            </w:r>
          </w:p>
        </w:tc>
        <w:tc>
          <w:tcPr>
            <w:tcW w:w="7236" w:type="dxa"/>
            <w:vMerge/>
          </w:tcPr>
          <w:p w14:paraId="0308BD17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2537F45C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2F99DFC9" w14:textId="77777777" w:rsidR="000334C1" w:rsidRPr="00B8453F" w:rsidRDefault="000334C1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7FBD9BF2" wp14:editId="281488DA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21CE85" id="Graphic 38" o:spid="_x0000_s1026" alt="&quot;&quot;" style="width:9pt;height:16.65pt;mso-position-horizontal-relative:char;mso-position-vertical-relative:line" coordorigin="2969,42367" coordsize="1141,21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&#13;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&#13;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&#13;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&#13;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4"/>
            <w:vAlign w:val="center"/>
          </w:tcPr>
          <w:p w14:paraId="3D2AEBD2" w14:textId="6300297A" w:rsidR="000334C1" w:rsidRPr="00B8453F" w:rsidRDefault="00032C3F" w:rsidP="00032C3F">
            <w:pPr>
              <w:pStyle w:val="Contact1"/>
            </w:pPr>
            <w:r>
              <w:t xml:space="preserve"> </w:t>
            </w:r>
            <w:r w:rsidR="00897E7C">
              <w:t>(</w:t>
            </w:r>
            <w:r w:rsidR="00E44EEA">
              <w:t xml:space="preserve"> </w:t>
            </w:r>
            <w:r w:rsidR="00897E7C">
              <w:t>7</w:t>
            </w:r>
            <w:r>
              <w:t xml:space="preserve"> </w:t>
            </w:r>
            <w:r w:rsidR="00897E7C">
              <w:t>0</w:t>
            </w:r>
            <w:r>
              <w:t xml:space="preserve"> </w:t>
            </w:r>
            <w:r w:rsidR="00897E7C">
              <w:t>2</w:t>
            </w:r>
            <w:r w:rsidR="00E44EEA">
              <w:t xml:space="preserve"> </w:t>
            </w:r>
            <w:r w:rsidR="00897E7C">
              <w:t>)</w:t>
            </w:r>
            <w:r w:rsidR="00044165">
              <w:t xml:space="preserve"> </w:t>
            </w:r>
            <w:r w:rsidR="00897E7C">
              <w:t>4</w:t>
            </w:r>
            <w:r>
              <w:t xml:space="preserve"> </w:t>
            </w:r>
            <w:r w:rsidR="00897E7C">
              <w:t>4</w:t>
            </w:r>
            <w:r>
              <w:t xml:space="preserve"> </w:t>
            </w:r>
            <w:r w:rsidR="00897E7C">
              <w:t xml:space="preserve">8 </w:t>
            </w:r>
            <w:r>
              <w:t>–</w:t>
            </w:r>
            <w:r w:rsidR="00044165">
              <w:t xml:space="preserve"> </w:t>
            </w:r>
            <w:r w:rsidR="00897E7C">
              <w:t>9</w:t>
            </w:r>
            <w:r>
              <w:t xml:space="preserve"> </w:t>
            </w:r>
            <w:r w:rsidR="00897E7C">
              <w:t>5</w:t>
            </w:r>
            <w:r>
              <w:t xml:space="preserve"> </w:t>
            </w:r>
            <w:r w:rsidR="00897E7C">
              <w:t>9</w:t>
            </w:r>
            <w:r>
              <w:t xml:space="preserve"> </w:t>
            </w:r>
            <w:r w:rsidR="00897E7C">
              <w:t>4</w:t>
            </w:r>
          </w:p>
        </w:tc>
        <w:tc>
          <w:tcPr>
            <w:tcW w:w="720" w:type="dxa"/>
            <w:vMerge/>
          </w:tcPr>
          <w:p w14:paraId="32A59AC3" w14:textId="77777777" w:rsidR="000334C1" w:rsidRDefault="000334C1" w:rsidP="004A28EA"/>
        </w:tc>
        <w:tc>
          <w:tcPr>
            <w:tcW w:w="7236" w:type="dxa"/>
            <w:vMerge/>
          </w:tcPr>
          <w:p w14:paraId="162F074E" w14:textId="77777777" w:rsidR="000334C1" w:rsidRDefault="000334C1" w:rsidP="002E7306">
            <w:pPr>
              <w:pStyle w:val="Title"/>
            </w:pPr>
          </w:p>
        </w:tc>
      </w:tr>
      <w:tr w:rsidR="00897E7C" w:rsidRPr="004A28EA" w14:paraId="62BD6C67" w14:textId="77777777" w:rsidTr="00897E7C">
        <w:trPr>
          <w:trHeight w:val="540"/>
        </w:trPr>
        <w:tc>
          <w:tcPr>
            <w:tcW w:w="450" w:type="dxa"/>
            <w:gridSpan w:val="2"/>
            <w:vAlign w:val="center"/>
          </w:tcPr>
          <w:p w14:paraId="6EA629A9" w14:textId="35D05CD2" w:rsidR="00897E7C" w:rsidRPr="00B8453F" w:rsidRDefault="00897E7C" w:rsidP="00897E7C">
            <w:r>
              <w:t xml:space="preserve">          </w:t>
            </w:r>
          </w:p>
        </w:tc>
        <w:tc>
          <w:tcPr>
            <w:tcW w:w="2970" w:type="dxa"/>
            <w:gridSpan w:val="4"/>
            <w:vAlign w:val="center"/>
          </w:tcPr>
          <w:p w14:paraId="7F116D45" w14:textId="4BB9608D" w:rsidR="00897E7C" w:rsidRDefault="00032C3F" w:rsidP="00897E7C">
            <w:pPr>
              <w:pStyle w:val="Contact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029AB8A" wp14:editId="3C572FE3">
                      <wp:simplePos x="0" y="0"/>
                      <wp:positionH relativeFrom="column">
                        <wp:posOffset>-490220</wp:posOffset>
                      </wp:positionH>
                      <wp:positionV relativeFrom="paragraph">
                        <wp:posOffset>66675</wp:posOffset>
                      </wp:positionV>
                      <wp:extent cx="2545715" cy="65405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5715" cy="654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F57CFC" w14:textId="378DD57E" w:rsidR="00897E7C" w:rsidRPr="00032C3F" w:rsidRDefault="00897E7C" w:rsidP="00044165">
                                  <w:pPr>
                                    <w:jc w:val="center"/>
                                  </w:pPr>
                                  <w:r w:rsidRPr="00032C3F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Las Vegas, Nevada</w:t>
                                  </w:r>
                                  <w:r w:rsidR="00044165" w:rsidRPr="00032C3F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89128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9AB8A" id="Text Box 2" o:spid="_x0000_s1027" type="#_x0000_t202" style="position:absolute;margin-left:-38.6pt;margin-top:5.25pt;width:200.45pt;height:51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" filled="f" stroked="f" strokeweight=".5pt">
                      <v:textbox>
                        <w:txbxContent>
                          <w:p w14:paraId="47F57CFC" w14:textId="378DD57E" w:rsidR="00897E7C" w:rsidRPr="00032C3F" w:rsidRDefault="00897E7C" w:rsidP="00044165">
                            <w:pPr>
                              <w:jc w:val="center"/>
                            </w:pPr>
                            <w:r w:rsidRPr="00032C3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Las Vegas, Nevada</w:t>
                            </w:r>
                            <w:r w:rsidR="00044165" w:rsidRPr="00032C3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89128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7993A18" w14:textId="0CE103C5" w:rsidR="00897E7C" w:rsidRPr="00B8453F" w:rsidRDefault="00897E7C" w:rsidP="00897E7C">
            <w:pPr>
              <w:pStyle w:val="Contact1"/>
            </w:pPr>
          </w:p>
        </w:tc>
        <w:tc>
          <w:tcPr>
            <w:tcW w:w="720" w:type="dxa"/>
            <w:vMerge/>
          </w:tcPr>
          <w:p w14:paraId="4C5694BE" w14:textId="77777777" w:rsidR="00897E7C" w:rsidRDefault="00897E7C" w:rsidP="00897E7C"/>
        </w:tc>
        <w:tc>
          <w:tcPr>
            <w:tcW w:w="7236" w:type="dxa"/>
            <w:vMerge/>
          </w:tcPr>
          <w:p w14:paraId="309517C3" w14:textId="77777777" w:rsidR="00897E7C" w:rsidRDefault="00897E7C" w:rsidP="00897E7C">
            <w:pPr>
              <w:pStyle w:val="Title"/>
            </w:pPr>
          </w:p>
        </w:tc>
      </w:tr>
      <w:tr w:rsidR="00897E7C" w:rsidRPr="004A28EA" w14:paraId="4EBFD5AE" w14:textId="77777777" w:rsidTr="008A171A">
        <w:trPr>
          <w:trHeight w:val="1584"/>
        </w:trPr>
        <w:tc>
          <w:tcPr>
            <w:tcW w:w="3420" w:type="dxa"/>
            <w:gridSpan w:val="6"/>
            <w:vAlign w:val="center"/>
          </w:tcPr>
          <w:p w14:paraId="1EAE185A" w14:textId="50E3BC3D" w:rsidR="00897E7C" w:rsidRDefault="00032C3F" w:rsidP="00897E7C">
            <w:pPr>
              <w:pStyle w:val="Contact2"/>
            </w:pPr>
            <w:r>
              <w:rPr>
                <w:noProof/>
              </w:rPr>
              <w:drawing>
                <wp:anchor distT="0" distB="0" distL="114300" distR="114300" simplePos="0" relativeHeight="251740160" behindDoc="0" locked="0" layoutInCell="1" allowOverlap="1" wp14:anchorId="70A2A7C7" wp14:editId="4E798542">
                  <wp:simplePos x="0" y="0"/>
                  <wp:positionH relativeFrom="column">
                    <wp:posOffset>870585</wp:posOffset>
                  </wp:positionH>
                  <wp:positionV relativeFrom="paragraph">
                    <wp:posOffset>80010</wp:posOffset>
                  </wp:positionV>
                  <wp:extent cx="342900" cy="342900"/>
                  <wp:effectExtent l="0" t="0" r="0" b="0"/>
                  <wp:wrapSquare wrapText="bothSides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  <w:vMerge/>
          </w:tcPr>
          <w:p w14:paraId="17E8FC8E" w14:textId="77777777" w:rsidR="00897E7C" w:rsidRDefault="00897E7C" w:rsidP="00897E7C"/>
        </w:tc>
        <w:tc>
          <w:tcPr>
            <w:tcW w:w="7236" w:type="dxa"/>
            <w:vMerge/>
          </w:tcPr>
          <w:p w14:paraId="602D8E7A" w14:textId="77777777" w:rsidR="00897E7C" w:rsidRDefault="00897E7C" w:rsidP="00897E7C">
            <w:pPr>
              <w:pStyle w:val="Title"/>
            </w:pPr>
          </w:p>
        </w:tc>
      </w:tr>
      <w:tr w:rsidR="00897E7C" w:rsidRPr="004A28EA" w14:paraId="331D9E8E" w14:textId="77777777" w:rsidTr="008A171A">
        <w:trPr>
          <w:trHeight w:val="1008"/>
        </w:trPr>
        <w:tc>
          <w:tcPr>
            <w:tcW w:w="3420" w:type="dxa"/>
            <w:gridSpan w:val="6"/>
          </w:tcPr>
          <w:p w14:paraId="30755B9D" w14:textId="77777777" w:rsidR="00897E7C" w:rsidRDefault="00897E7C" w:rsidP="00897E7C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14:paraId="214862FD" w14:textId="77777777" w:rsidR="00897E7C" w:rsidRDefault="00897E7C" w:rsidP="00897E7C"/>
        </w:tc>
        <w:tc>
          <w:tcPr>
            <w:tcW w:w="7236" w:type="dxa"/>
            <w:vMerge/>
          </w:tcPr>
          <w:p w14:paraId="710A4C4A" w14:textId="77777777" w:rsidR="00897E7C" w:rsidRDefault="00897E7C" w:rsidP="00897E7C">
            <w:pPr>
              <w:pStyle w:val="Title"/>
            </w:pPr>
          </w:p>
        </w:tc>
      </w:tr>
      <w:tr w:rsidR="00897E7C" w:rsidRPr="004A28EA" w14:paraId="69D9FDFA" w14:textId="77777777" w:rsidTr="00044165">
        <w:trPr>
          <w:trHeight w:val="495"/>
        </w:trPr>
        <w:tc>
          <w:tcPr>
            <w:tcW w:w="450" w:type="dxa"/>
            <w:gridSpan w:val="2"/>
          </w:tcPr>
          <w:p w14:paraId="1258882D" w14:textId="77777777" w:rsidR="00897E7C" w:rsidRPr="00453A7B" w:rsidRDefault="00897E7C" w:rsidP="00897E7C">
            <w:pPr>
              <w:pStyle w:val="Heading4"/>
            </w:pPr>
          </w:p>
        </w:tc>
        <w:sdt>
          <w:sdtPr>
            <w:id w:val="-1745956179"/>
            <w:placeholder>
              <w:docPart w:val="031ECCCF004FEF4392078ADFE50BD0AA"/>
            </w:placeholder>
            <w:temporary/>
            <w:showingPlcHdr/>
            <w15:appearance w15:val="hidden"/>
          </w:sdtPr>
          <w:sdtContent>
            <w:tc>
              <w:tcPr>
                <w:tcW w:w="2700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696CF0F9" w14:textId="77777777" w:rsidR="00897E7C" w:rsidRPr="00453A7B" w:rsidRDefault="00897E7C" w:rsidP="00897E7C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270" w:type="dxa"/>
          </w:tcPr>
          <w:p w14:paraId="13657D5E" w14:textId="77777777" w:rsidR="00897E7C" w:rsidRPr="00453A7B" w:rsidRDefault="00897E7C" w:rsidP="00897E7C">
            <w:pPr>
              <w:pStyle w:val="Heading4"/>
            </w:pPr>
          </w:p>
        </w:tc>
        <w:tc>
          <w:tcPr>
            <w:tcW w:w="720" w:type="dxa"/>
            <w:vMerge/>
          </w:tcPr>
          <w:p w14:paraId="37872AC2" w14:textId="77777777" w:rsidR="00897E7C" w:rsidRDefault="00897E7C" w:rsidP="00897E7C">
            <w:pPr>
              <w:pStyle w:val="Heading4"/>
            </w:pPr>
          </w:p>
        </w:tc>
        <w:tc>
          <w:tcPr>
            <w:tcW w:w="7236" w:type="dxa"/>
            <w:vMerge/>
          </w:tcPr>
          <w:p w14:paraId="57802360" w14:textId="77777777" w:rsidR="00897E7C" w:rsidRDefault="00897E7C" w:rsidP="00897E7C">
            <w:pPr>
              <w:pStyle w:val="Title"/>
            </w:pPr>
          </w:p>
        </w:tc>
      </w:tr>
      <w:tr w:rsidR="00897E7C" w:rsidRPr="00124ED6" w14:paraId="42CBE965" w14:textId="77777777" w:rsidTr="00453A7B">
        <w:trPr>
          <w:trHeight w:val="170"/>
        </w:trPr>
        <w:tc>
          <w:tcPr>
            <w:tcW w:w="3420" w:type="dxa"/>
            <w:gridSpan w:val="6"/>
          </w:tcPr>
          <w:p w14:paraId="6AF1536F" w14:textId="427A2E29" w:rsidR="00897E7C" w:rsidRPr="00453A7B" w:rsidRDefault="00897E7C" w:rsidP="00897E7C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20" w:type="dxa"/>
            <w:vMerge/>
          </w:tcPr>
          <w:p w14:paraId="471AAD94" w14:textId="77777777" w:rsidR="00897E7C" w:rsidRPr="00124ED6" w:rsidRDefault="00897E7C" w:rsidP="00897E7C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6581E21A" w14:textId="77777777" w:rsidR="00897E7C" w:rsidRPr="00124ED6" w:rsidRDefault="00897E7C" w:rsidP="00897E7C">
            <w:pPr>
              <w:pStyle w:val="Title"/>
              <w:rPr>
                <w:lang w:val="it-IT"/>
              </w:rPr>
            </w:pPr>
          </w:p>
        </w:tc>
      </w:tr>
      <w:tr w:rsidR="00897E7C" w:rsidRPr="00C62E97" w14:paraId="1FAD1224" w14:textId="77777777" w:rsidTr="00453A7B">
        <w:trPr>
          <w:trHeight w:val="1107"/>
        </w:trPr>
        <w:tc>
          <w:tcPr>
            <w:tcW w:w="450" w:type="dxa"/>
            <w:gridSpan w:val="2"/>
          </w:tcPr>
          <w:p w14:paraId="23C59B63" w14:textId="5456A930" w:rsidR="00897E7C" w:rsidRPr="00124ED6" w:rsidRDefault="00E9659F" w:rsidP="00897E7C">
            <w:pPr>
              <w:rPr>
                <w:noProof/>
                <w:lang w:val="it-IT"/>
              </w:rPr>
            </w:pPr>
            <w:r>
              <w:rPr>
                <w:noProof/>
                <w:sz w:val="16"/>
                <w:szCs w:val="16"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B5BE59B" wp14:editId="1323239F">
                      <wp:simplePos x="0" y="0"/>
                      <wp:positionH relativeFrom="column">
                        <wp:posOffset>86924</wp:posOffset>
                      </wp:positionH>
                      <wp:positionV relativeFrom="paragraph">
                        <wp:posOffset>-847</wp:posOffset>
                      </wp:positionV>
                      <wp:extent cx="2169160" cy="508000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9160" cy="508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B7C79A" w14:textId="1A4EA12B" w:rsidR="00044165" w:rsidRPr="00E9659F" w:rsidRDefault="00044165" w:rsidP="00E9659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9659F">
                                    <w:rPr>
                                      <w:color w:val="FFFFFF" w:themeColor="background1"/>
                                    </w:rPr>
                                    <w:t>ORAL ROBERTS UNIVERSITY</w:t>
                                  </w:r>
                                  <w:r w:rsidR="00622AEB" w:rsidRPr="00E9659F">
                                    <w:rPr>
                                      <w:color w:val="FFFFFF" w:themeColor="background1"/>
                                    </w:rPr>
                                    <w:t xml:space="preserve"> Tulsa, OK 74171</w:t>
                                  </w:r>
                                </w:p>
                                <w:p w14:paraId="3ED1EAF8" w14:textId="77777777" w:rsidR="00E9659F" w:rsidRPr="00E9659F" w:rsidRDefault="00E9659F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40E539CB" w14:textId="311F5950" w:rsidR="00E9659F" w:rsidRDefault="00622AEB" w:rsidP="00E9659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color w:val="FFFFFF" w:themeColor="background1"/>
                                      <w:sz w:val="23"/>
                                      <w:szCs w:val="23"/>
                                    </w:rPr>
                                  </w:pPr>
                                  <w:r w:rsidRPr="00622AEB">
                                    <w:rPr>
                                      <w:color w:val="FFFFFF" w:themeColor="background1"/>
                                      <w:sz w:val="23"/>
                                      <w:szCs w:val="23"/>
                                    </w:rPr>
                                    <w:t xml:space="preserve"> Public Relations and Advertising</w:t>
                                  </w:r>
                                </w:p>
                                <w:p w14:paraId="1AB22ED4" w14:textId="77777777" w:rsidR="00E9659F" w:rsidRPr="00E9659F" w:rsidRDefault="00E9659F" w:rsidP="00E9659F">
                                  <w:pPr>
                                    <w:pStyle w:val="ListParagraph"/>
                                    <w:rPr>
                                      <w:color w:val="FFFFFF" w:themeColor="background1"/>
                                      <w:sz w:val="23"/>
                                      <w:szCs w:val="23"/>
                                    </w:rPr>
                                  </w:pPr>
                                </w:p>
                                <w:p w14:paraId="51B0C5D1" w14:textId="449DFFE5" w:rsidR="00622AEB" w:rsidRPr="00622AEB" w:rsidRDefault="00622AEB" w:rsidP="00622AEB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color w:val="FFFFFF" w:themeColor="background1"/>
                                      <w:sz w:val="23"/>
                                      <w:szCs w:val="23"/>
                                    </w:rPr>
                                  </w:pPr>
                                  <w:r w:rsidRPr="00622AEB">
                                    <w:rPr>
                                      <w:color w:val="FFFFFF" w:themeColor="background1"/>
                                      <w:sz w:val="23"/>
                                      <w:szCs w:val="23"/>
                                    </w:rPr>
                                    <w:t>Computer Science</w:t>
                                  </w:r>
                                </w:p>
                                <w:p w14:paraId="0F031837" w14:textId="5591484E" w:rsidR="00622AEB" w:rsidRPr="00622AEB" w:rsidRDefault="00622AEB">
                                  <w:pPr>
                                    <w:rPr>
                                      <w:color w:val="FFFFFF" w:themeColor="background1"/>
                                      <w:sz w:val="23"/>
                                      <w:szCs w:val="23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BE59B" id="Text Box 31" o:spid="_x0000_s1028" type="#_x0000_t202" style="position:absolute;margin-left:6.85pt;margin-top:-.05pt;width:170.8pt;height:40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" filled="f" stroked="f" strokeweight=".5pt">
                      <v:textbox>
                        <w:txbxContent>
                          <w:p w14:paraId="44B7C79A" w14:textId="1A4EA12B" w:rsidR="00044165" w:rsidRPr="00E9659F" w:rsidRDefault="00044165" w:rsidP="00E9659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9659F">
                              <w:rPr>
                                <w:color w:val="FFFFFF" w:themeColor="background1"/>
                              </w:rPr>
                              <w:t>ORAL ROBERTS UNIVERSITY</w:t>
                            </w:r>
                            <w:r w:rsidR="00622AEB" w:rsidRPr="00E9659F">
                              <w:rPr>
                                <w:color w:val="FFFFFF" w:themeColor="background1"/>
                              </w:rPr>
                              <w:t xml:space="preserve"> Tulsa, OK 74171</w:t>
                            </w:r>
                          </w:p>
                          <w:p w14:paraId="3ED1EAF8" w14:textId="77777777" w:rsidR="00E9659F" w:rsidRPr="00E9659F" w:rsidRDefault="00E9659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0E539CB" w14:textId="311F5950" w:rsidR="00E9659F" w:rsidRDefault="00622AEB" w:rsidP="00E9659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 w:rsidRPr="00622AEB">
                              <w:rPr>
                                <w:color w:val="FFFFFF" w:themeColor="background1"/>
                                <w:sz w:val="23"/>
                                <w:szCs w:val="23"/>
                              </w:rPr>
                              <w:t xml:space="preserve"> Public Relations and Advertising</w:t>
                            </w:r>
                          </w:p>
                          <w:p w14:paraId="1AB22ED4" w14:textId="77777777" w:rsidR="00E9659F" w:rsidRPr="00E9659F" w:rsidRDefault="00E9659F" w:rsidP="00E9659F">
                            <w:pPr>
                              <w:pStyle w:val="ListParagraph"/>
                              <w:rPr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</w:p>
                          <w:p w14:paraId="51B0C5D1" w14:textId="449DFFE5" w:rsidR="00622AEB" w:rsidRPr="00622AEB" w:rsidRDefault="00622AEB" w:rsidP="00622A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 w:rsidRPr="00622AEB">
                              <w:rPr>
                                <w:color w:val="FFFFFF" w:themeColor="background1"/>
                                <w:sz w:val="23"/>
                                <w:szCs w:val="23"/>
                              </w:rPr>
                              <w:t>Computer Science</w:t>
                            </w:r>
                          </w:p>
                          <w:p w14:paraId="0F031837" w14:textId="5591484E" w:rsidR="00622AEB" w:rsidRPr="00622AEB" w:rsidRDefault="00622AEB">
                            <w:pPr>
                              <w:rPr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2AEB">
              <w:rPr>
                <w:noProof/>
              </w:rPr>
              <w:drawing>
                <wp:anchor distT="0" distB="0" distL="114300" distR="114300" simplePos="0" relativeHeight="251743232" behindDoc="0" locked="0" layoutInCell="1" allowOverlap="1" wp14:anchorId="42512CA6" wp14:editId="59026E1A">
                  <wp:simplePos x="0" y="0"/>
                  <wp:positionH relativeFrom="column">
                    <wp:posOffset>-155944</wp:posOffset>
                  </wp:positionH>
                  <wp:positionV relativeFrom="paragraph">
                    <wp:posOffset>5228</wp:posOffset>
                  </wp:positionV>
                  <wp:extent cx="313522" cy="313522"/>
                  <wp:effectExtent l="0" t="0" r="0" b="0"/>
                  <wp:wrapNone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0" w:type="dxa"/>
            <w:gridSpan w:val="4"/>
          </w:tcPr>
          <w:p w14:paraId="63E1F2B4" w14:textId="778BD5B4" w:rsidR="00897E7C" w:rsidRPr="00791376" w:rsidRDefault="00897E7C" w:rsidP="00897E7C">
            <w:pPr>
              <w:pStyle w:val="Heading6"/>
            </w:pPr>
          </w:p>
        </w:tc>
        <w:tc>
          <w:tcPr>
            <w:tcW w:w="720" w:type="dxa"/>
            <w:vMerge/>
          </w:tcPr>
          <w:p w14:paraId="6E28CA57" w14:textId="77777777" w:rsidR="00897E7C" w:rsidRPr="00C62E97" w:rsidRDefault="00897E7C" w:rsidP="00897E7C"/>
        </w:tc>
        <w:tc>
          <w:tcPr>
            <w:tcW w:w="7236" w:type="dxa"/>
            <w:vMerge/>
          </w:tcPr>
          <w:p w14:paraId="2DE75B7A" w14:textId="77777777" w:rsidR="00897E7C" w:rsidRPr="00C62E97" w:rsidRDefault="00897E7C" w:rsidP="00897E7C">
            <w:pPr>
              <w:pStyle w:val="Title"/>
            </w:pPr>
          </w:p>
        </w:tc>
      </w:tr>
      <w:tr w:rsidR="00897E7C" w:rsidRPr="00124ED6" w14:paraId="2777369B" w14:textId="77777777" w:rsidTr="00453A7B">
        <w:trPr>
          <w:trHeight w:val="1445"/>
        </w:trPr>
        <w:tc>
          <w:tcPr>
            <w:tcW w:w="450" w:type="dxa"/>
            <w:gridSpan w:val="2"/>
          </w:tcPr>
          <w:p w14:paraId="4D9DB91B" w14:textId="19470F20" w:rsidR="00897E7C" w:rsidRPr="00124ED6" w:rsidRDefault="00897E7C" w:rsidP="00897E7C">
            <w:pPr>
              <w:rPr>
                <w:noProof/>
                <w:lang w:val="it-IT"/>
              </w:rPr>
            </w:pPr>
          </w:p>
        </w:tc>
        <w:tc>
          <w:tcPr>
            <w:tcW w:w="2970" w:type="dxa"/>
            <w:gridSpan w:val="4"/>
          </w:tcPr>
          <w:p w14:paraId="0504A569" w14:textId="1BA56677" w:rsidR="00897E7C" w:rsidRPr="00887E05" w:rsidRDefault="00E9659F" w:rsidP="00897E7C">
            <w:pPr>
              <w:pStyle w:val="Heading6"/>
            </w:pPr>
            <w:r>
              <w:rPr>
                <w:noProof/>
                <w:sz w:val="16"/>
                <w:szCs w:val="16"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8BB52E9" wp14:editId="0B5BB1E8">
                      <wp:simplePos x="0" y="0"/>
                      <wp:positionH relativeFrom="column">
                        <wp:posOffset>-108514</wp:posOffset>
                      </wp:positionH>
                      <wp:positionV relativeFrom="paragraph">
                        <wp:posOffset>-82904</wp:posOffset>
                      </wp:positionV>
                      <wp:extent cx="1891524" cy="1371671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1524" cy="13716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524621" w14:textId="293C2814" w:rsidR="00E9659F" w:rsidRDefault="00CD197C" w:rsidP="00E9659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Marketing</w:t>
                                  </w:r>
                                </w:p>
                                <w:p w14:paraId="7CF68E8E" w14:textId="19C7E775" w:rsidR="00E9659F" w:rsidRDefault="00E9659F" w:rsidP="00E9659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14:paraId="6B4CCAB3" w14:textId="355C84BC" w:rsidR="00E9659F" w:rsidRDefault="00CD197C" w:rsidP="00E9659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Public Relations and Advertising</w:t>
                                  </w:r>
                                </w:p>
                                <w:p w14:paraId="146FA508" w14:textId="1A1AEC11" w:rsidR="00E9659F" w:rsidRDefault="00E9659F" w:rsidP="00E9659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14:paraId="15DEF895" w14:textId="74616E36" w:rsidR="00E9659F" w:rsidRPr="00E9659F" w:rsidRDefault="00E9659F" w:rsidP="00E9659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20</w:t>
                                  </w:r>
                                  <w:r w:rsidRPr="00E9659F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BB52E9" id="Text Box 33" o:spid="_x0000_s1029" type="#_x0000_t202" style="position:absolute;margin-left:-8.55pt;margin-top:-6.55pt;width:148.95pt;height:108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" filled="f" stroked="f" strokeweight=".5pt">
                      <v:textbox>
                        <w:txbxContent>
                          <w:p w14:paraId="75524621" w14:textId="293C2814" w:rsidR="00E9659F" w:rsidRDefault="00CD197C" w:rsidP="00E9659F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Marketing</w:t>
                            </w:r>
                          </w:p>
                          <w:p w14:paraId="7CF68E8E" w14:textId="19C7E775" w:rsidR="00E9659F" w:rsidRDefault="00E9659F" w:rsidP="00E9659F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B4CCAB3" w14:textId="355C84BC" w:rsidR="00E9659F" w:rsidRDefault="00CD197C" w:rsidP="00E9659F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Public Relations and Advertising</w:t>
                            </w:r>
                          </w:p>
                          <w:p w14:paraId="146FA508" w14:textId="1A1AEC11" w:rsidR="00E9659F" w:rsidRDefault="00E9659F" w:rsidP="00E9659F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5DEF895" w14:textId="74616E36" w:rsidR="00E9659F" w:rsidRPr="00E9659F" w:rsidRDefault="00E9659F" w:rsidP="00E9659F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</w:t>
                            </w:r>
                            <w:r w:rsidRPr="00E9659F">
                              <w:rPr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44165">
              <w:t xml:space="preserve"> </w:t>
            </w:r>
          </w:p>
        </w:tc>
        <w:tc>
          <w:tcPr>
            <w:tcW w:w="720" w:type="dxa"/>
            <w:vMerge/>
          </w:tcPr>
          <w:p w14:paraId="1E4A60B3" w14:textId="77777777" w:rsidR="00897E7C" w:rsidRPr="00124ED6" w:rsidRDefault="00897E7C" w:rsidP="00897E7C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266C654E" w14:textId="77777777" w:rsidR="00897E7C" w:rsidRPr="00124ED6" w:rsidRDefault="00897E7C" w:rsidP="00897E7C">
            <w:pPr>
              <w:pStyle w:val="Title"/>
              <w:rPr>
                <w:lang w:val="it-IT"/>
              </w:rPr>
            </w:pPr>
          </w:p>
        </w:tc>
      </w:tr>
    </w:tbl>
    <w:p w14:paraId="2376A6E9" w14:textId="6305D52E" w:rsidR="00871DB8" w:rsidRDefault="00D7188E"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1" locked="0" layoutInCell="1" allowOverlap="1" wp14:anchorId="2CBC83D7" wp14:editId="376961AE">
                <wp:simplePos x="0" y="0"/>
                <wp:positionH relativeFrom="page">
                  <wp:posOffset>10724</wp:posOffset>
                </wp:positionH>
                <wp:positionV relativeFrom="margin">
                  <wp:posOffset>-1398270</wp:posOffset>
                </wp:positionV>
                <wp:extent cx="2669540" cy="13221970"/>
                <wp:effectExtent l="0" t="0" r="0" b="0"/>
                <wp:wrapNone/>
                <wp:docPr id="37" name="Group 3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9540" cy="13221970"/>
                          <a:chOff x="0" y="0"/>
                          <a:chExt cx="2668270" cy="13218160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62198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40" name="Group 40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41" name="Rectangle 4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Triangle 42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Right Triangle 4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ight Triangle 45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0" y="93059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47" name="Group 47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50" name="Rectangle 50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Triangle 51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2" name="Right Triangle 52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ight Triangle 53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0" y="3114675"/>
                            <a:ext cx="2665095" cy="3912235"/>
                            <a:chOff x="0" y="0"/>
                            <a:chExt cx="2665730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55" name="Group 55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56" name="Rectangle 56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Triangle 3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" name="Right Triangle 59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ight Triangle 60"/>
                          <wps:cNvSpPr/>
                          <wps:spPr>
                            <a:xfrm flipH="1">
                              <a:off x="1330728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" name="Group 61"/>
                        <wpg:cNvGrpSpPr/>
                        <wpg:grpSpPr>
                          <a:xfrm>
                            <a:off x="0" y="0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62" name="Group 62"/>
                          <wpg:cNvGrpSpPr/>
                          <wpg:grpSpPr>
                            <a:xfrm>
                              <a:off x="0" y="882890"/>
                              <a:ext cx="2665730" cy="3029436"/>
                              <a:chOff x="0" y="-229481"/>
                              <a:chExt cx="2665730" cy="3029452"/>
                            </a:xfrm>
                            <a:grpFill/>
                          </wpg:grpSpPr>
                          <wps:wsp>
                            <wps:cNvPr id="63" name="Rectangle 63"/>
                            <wps:cNvSpPr/>
                            <wps:spPr>
                              <a:xfrm>
                                <a:off x="0" y="-229481"/>
                                <a:ext cx="2665730" cy="20235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Triangle 7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5" name="Right Triangle 75"/>
                          <wps:cNvSpPr/>
                          <wps:spPr>
                            <a:xfrm>
                              <a:off x="0" y="0"/>
                              <a:ext cx="1333500" cy="1005841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Right Triangle 95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9E004F" id="Group 37" o:spid="_x0000_s1026" alt="&quot;&quot;" style="position:absolute;margin-left:.85pt;margin-top:-110.1pt;width:210.2pt;height:1041.1pt;z-index:-251569152;mso-position-horizontal-relative:page;mso-position-vertical-relative:margin;mso-width-relative:margin;mso-height-relative:margin" coordsize="26682,1321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">
                <v:group id="Group 39" o:spid="_x0000_s1027" style="position:absolute;top:62198;width:26682;height:39122" coordsize="26688,39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<v:group id="Group 40" o:spid="_x0000_s1028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  <v:rect id="Rectangle 41" o:spid="_x0000_s1029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" filled="f" stroked="f" strokeweight="1pt"/>
                    <v:shape id="Triangle 42" o:spid="_x0000_s1030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" filled="f" stroked="f" strokeweight="1pt"/>
                  </v:group>
                  <v:shape id="Right Triangle 43" o:spid="_x0000_s1031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" filled="f" stroked="f" strokeweight="1pt"/>
                  <v:shape id="Right Triangle 45" o:spid="_x0000_s1032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" filled="f" stroked="f" strokeweight="1pt"/>
                </v:group>
                <v:group id="Group 46" o:spid="_x0000_s1033" style="position:absolute;top:93059;width:26682;height:39122" coordsize="26688,39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<v:group id="Group 47" o:spid="_x0000_s1034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    <v:rect id="Rectangle 50" o:spid="_x0000_s1035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" filled="f" stroked="f" strokeweight="1pt"/>
                    <v:shape id="Triangle 51" o:spid="_x0000_s1036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" filled="f" stroked="f" strokeweight="1pt"/>
                  </v:group>
                  <v:shape id="Right Triangle 52" o:spid="_x0000_s1037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" filled="f" stroked="f" strokeweight="1pt"/>
                  <v:shape id="Right Triangle 53" o:spid="_x0000_s1038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" filled="f" stroked="f" strokeweight="1pt"/>
                </v:group>
                <v:group id="Group 54" o:spid="_x0000_s1039" style="position:absolute;top:31146;width:26650;height:39123" coordsize="26657,39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group id="Group 55" o:spid="_x0000_s1040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  <v:rect id="Rectangle 56" o:spid="_x0000_s1041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" filled="f" stroked="f" strokeweight="1pt"/>
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" filled="f" stroked="f" strokeweight="1pt"/>
                  </v:group>
                  <v:shape id="Right Triangle 59" o:spid="_x0000_s1043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" filled="f" stroked="f" strokeweight="1pt"/>
                  <v:shape id="Right Triangle 60" o:spid="_x0000_s1044" type="#_x0000_t6" style="position:absolute;left:13307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" filled="f" stroked="f" strokeweight="1pt"/>
                </v:group>
                <v:group id="Group 61" o:spid="_x0000_s1045" style="position:absolute;width:26682;height:39122" coordsize="26688,39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<v:group id="Group 62" o:spid="_x0000_s1046" style="position:absolute;top:8828;width:26657;height:30295" coordorigin=",-2294" coordsize="26657,302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  <v:rect id="Rectangle 63" o:spid="_x0000_s1047" style="position:absolute;top:-2294;width:26657;height:202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" filled="f" stroked="f" strokeweight="1pt"/>
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" filled="f" stroked="f" strokeweight="1pt"/>
                  </v:group>
                  <v:shape id="Right Triangle 75" o:spid="_x0000_s1049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" filled="f" stroked="f" strokeweight="1pt"/>
                  <v:shape id="Right Triangle 95" o:spid="_x0000_s1050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" filled="f" stroked="f" strokeweight="1pt"/>
                </v:group>
                <w10:wrap anchorx="page" anchory="margin"/>
              </v:group>
            </w:pict>
          </mc:Fallback>
        </mc:AlternateContent>
      </w:r>
      <w:r w:rsidR="003B4AEF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AF42C92" wp14:editId="745EB3A7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3DFC20" id="Graphic 38" o:spid="_x0000_s1026" alt="&quot;&quot;" style="position:absolute;margin-left:-48.75pt;margin-top:262.4pt;width:9pt;height:16.65pt;z-index:251737088;mso-width-relative:margin" coordorigin="2969,42367" coordsize="1141,21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&#13;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&#13;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&#13;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&#13;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81792" behindDoc="0" locked="0" layoutInCell="1" allowOverlap="1" wp14:anchorId="701F0CF8" wp14:editId="7241774F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2576" behindDoc="0" locked="0" layoutInCell="1" allowOverlap="1" wp14:anchorId="548AFD38" wp14:editId="7321405B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91008" behindDoc="0" locked="0" layoutInCell="1" allowOverlap="1" wp14:anchorId="5DAEDC4B" wp14:editId="1845FF31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505BBB63" wp14:editId="6A30B4D5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996307C" wp14:editId="41CEEE79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EF190" id="Group 25" o:spid="_x0000_s1026" alt="&quot;&quot;" style="position:absolute;margin-left:-1in;margin-top:1110.55pt;width:210.1pt;height:308.05pt;z-index:251669504" coordsize="26688,39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">
                <v:group id="Group 26" o:spid="_x0000_s1027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&#13;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&#13;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&#13;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&#13;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A9F613D" wp14:editId="0F622D5E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BA88BF" id="Group 13" o:spid="_x0000_s1026" alt="&quot;&quot;" style="position:absolute;margin-left:-1in;margin-top:872.05pt;width:210.15pt;height:308.05pt;z-index:251666432" coordsize="26688,39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">
                <v:group id="Group 14" o:spid="_x0000_s1027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&#13;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&#13;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&#13;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&#13;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A94E0" w14:textId="77777777" w:rsidR="00A426E6" w:rsidRDefault="00A426E6" w:rsidP="00AA35A8">
      <w:pPr>
        <w:spacing w:line="240" w:lineRule="auto"/>
      </w:pPr>
      <w:r>
        <w:separator/>
      </w:r>
    </w:p>
  </w:endnote>
  <w:endnote w:type="continuationSeparator" w:id="0">
    <w:p w14:paraId="104B706C" w14:textId="77777777" w:rsidR="00A426E6" w:rsidRDefault="00A426E6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FE670" w14:textId="77777777" w:rsidR="00A426E6" w:rsidRDefault="00A426E6" w:rsidP="00AA35A8">
      <w:pPr>
        <w:spacing w:line="240" w:lineRule="auto"/>
      </w:pPr>
      <w:r>
        <w:separator/>
      </w:r>
    </w:p>
  </w:footnote>
  <w:footnote w:type="continuationSeparator" w:id="0">
    <w:p w14:paraId="515558B6" w14:textId="77777777" w:rsidR="00A426E6" w:rsidRDefault="00A426E6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2" type="#_x0000_t75" style="width:14.2pt;height:14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" o:bullet="t">
        <v:imagedata r:id="rId1" o:title=""/>
      </v:shape>
    </w:pict>
  </w:numPicBullet>
  <w:numPicBullet w:numPicBulletId="1">
    <w:pict>
      <v:shape id="_x0000_i1213" type="#_x0000_t75" style="width:14.2pt;height:14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" o:bullet="t">
        <v:imagedata r:id="rId2" o:title=""/>
      </v:shape>
    </w:pict>
  </w:numPicBullet>
  <w:abstractNum w:abstractNumId="0" w15:restartNumberingAfterBreak="0">
    <w:nsid w:val="022A3FDF"/>
    <w:multiLevelType w:val="hybridMultilevel"/>
    <w:tmpl w:val="2158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D27E3"/>
    <w:multiLevelType w:val="hybridMultilevel"/>
    <w:tmpl w:val="E56C0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E50DF"/>
    <w:multiLevelType w:val="hybridMultilevel"/>
    <w:tmpl w:val="891A0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152D3"/>
    <w:multiLevelType w:val="hybridMultilevel"/>
    <w:tmpl w:val="52F8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A5A99"/>
    <w:multiLevelType w:val="hybridMultilevel"/>
    <w:tmpl w:val="C944F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D0729"/>
    <w:multiLevelType w:val="hybridMultilevel"/>
    <w:tmpl w:val="C65EB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351A0"/>
    <w:multiLevelType w:val="hybridMultilevel"/>
    <w:tmpl w:val="61F8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3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7C"/>
    <w:rsid w:val="0000231D"/>
    <w:rsid w:val="00003593"/>
    <w:rsid w:val="00032C3F"/>
    <w:rsid w:val="00033263"/>
    <w:rsid w:val="000334C1"/>
    <w:rsid w:val="00044165"/>
    <w:rsid w:val="00082C76"/>
    <w:rsid w:val="000873F6"/>
    <w:rsid w:val="000B286F"/>
    <w:rsid w:val="000C7BCF"/>
    <w:rsid w:val="000D134B"/>
    <w:rsid w:val="000F34DE"/>
    <w:rsid w:val="00124ED6"/>
    <w:rsid w:val="00167789"/>
    <w:rsid w:val="0017135A"/>
    <w:rsid w:val="00194704"/>
    <w:rsid w:val="001B160B"/>
    <w:rsid w:val="001C30C5"/>
    <w:rsid w:val="00203213"/>
    <w:rsid w:val="002236D5"/>
    <w:rsid w:val="00243756"/>
    <w:rsid w:val="00256148"/>
    <w:rsid w:val="002703B9"/>
    <w:rsid w:val="0027193E"/>
    <w:rsid w:val="002B0506"/>
    <w:rsid w:val="002C4E0C"/>
    <w:rsid w:val="002E7306"/>
    <w:rsid w:val="00310AE4"/>
    <w:rsid w:val="00331DCE"/>
    <w:rsid w:val="00334920"/>
    <w:rsid w:val="00344F0D"/>
    <w:rsid w:val="00352A17"/>
    <w:rsid w:val="003A1D71"/>
    <w:rsid w:val="003B4AEF"/>
    <w:rsid w:val="003D323C"/>
    <w:rsid w:val="003D3798"/>
    <w:rsid w:val="00415CF3"/>
    <w:rsid w:val="00453A7B"/>
    <w:rsid w:val="00457E82"/>
    <w:rsid w:val="0049122F"/>
    <w:rsid w:val="004936B2"/>
    <w:rsid w:val="004A28EA"/>
    <w:rsid w:val="004A30CA"/>
    <w:rsid w:val="00505F50"/>
    <w:rsid w:val="005255CE"/>
    <w:rsid w:val="005E4D87"/>
    <w:rsid w:val="005E6F8E"/>
    <w:rsid w:val="00622AEB"/>
    <w:rsid w:val="006376DE"/>
    <w:rsid w:val="00657BEF"/>
    <w:rsid w:val="00680D68"/>
    <w:rsid w:val="00686C23"/>
    <w:rsid w:val="006A1E18"/>
    <w:rsid w:val="006C7F5A"/>
    <w:rsid w:val="006F0030"/>
    <w:rsid w:val="00713695"/>
    <w:rsid w:val="00791376"/>
    <w:rsid w:val="007F361A"/>
    <w:rsid w:val="00831977"/>
    <w:rsid w:val="008441E0"/>
    <w:rsid w:val="00871A7D"/>
    <w:rsid w:val="00871DB8"/>
    <w:rsid w:val="00887E05"/>
    <w:rsid w:val="008972E2"/>
    <w:rsid w:val="00897E7C"/>
    <w:rsid w:val="008A171A"/>
    <w:rsid w:val="008C5806"/>
    <w:rsid w:val="008F180B"/>
    <w:rsid w:val="008F48B9"/>
    <w:rsid w:val="009049BC"/>
    <w:rsid w:val="00933715"/>
    <w:rsid w:val="00947580"/>
    <w:rsid w:val="009D646A"/>
    <w:rsid w:val="009D665B"/>
    <w:rsid w:val="009E0F45"/>
    <w:rsid w:val="009F2AAC"/>
    <w:rsid w:val="00A426E6"/>
    <w:rsid w:val="00A633B0"/>
    <w:rsid w:val="00A71337"/>
    <w:rsid w:val="00AA1166"/>
    <w:rsid w:val="00AA35A8"/>
    <w:rsid w:val="00AB6B90"/>
    <w:rsid w:val="00AE562D"/>
    <w:rsid w:val="00B20331"/>
    <w:rsid w:val="00B54A2D"/>
    <w:rsid w:val="00B8453F"/>
    <w:rsid w:val="00B85473"/>
    <w:rsid w:val="00BE5968"/>
    <w:rsid w:val="00C43464"/>
    <w:rsid w:val="00C55F53"/>
    <w:rsid w:val="00C62E97"/>
    <w:rsid w:val="00CB3E40"/>
    <w:rsid w:val="00CD197C"/>
    <w:rsid w:val="00CF22B3"/>
    <w:rsid w:val="00D40DF8"/>
    <w:rsid w:val="00D7188E"/>
    <w:rsid w:val="00D7295C"/>
    <w:rsid w:val="00D86385"/>
    <w:rsid w:val="00D95726"/>
    <w:rsid w:val="00D97A9B"/>
    <w:rsid w:val="00DA4EF4"/>
    <w:rsid w:val="00DB472D"/>
    <w:rsid w:val="00DD16DC"/>
    <w:rsid w:val="00DE5F88"/>
    <w:rsid w:val="00DF2298"/>
    <w:rsid w:val="00E067BA"/>
    <w:rsid w:val="00E44EEA"/>
    <w:rsid w:val="00E85DBD"/>
    <w:rsid w:val="00E9659F"/>
    <w:rsid w:val="00EA2301"/>
    <w:rsid w:val="00EB74E8"/>
    <w:rsid w:val="00EC0F79"/>
    <w:rsid w:val="00EE0CE6"/>
    <w:rsid w:val="00F30552"/>
    <w:rsid w:val="00F46BDB"/>
    <w:rsid w:val="00F5730F"/>
    <w:rsid w:val="00F8074A"/>
    <w:rsid w:val="00FD73C5"/>
    <w:rsid w:val="00FF636C"/>
    <w:rsid w:val="00FF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983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4472C4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4472C4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4472C4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4472C4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6.svg"/><Relationship Id="rId10" Type="http://schemas.openxmlformats.org/officeDocument/2006/relationships/endnotes" Target="endnotes.xml"/><Relationship Id="rId19" Type="http://schemas.openxmlformats.org/officeDocument/2006/relationships/image" Target="media/image10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ylerenglish/Library/Containers/com.microsoft.Word/Data/Library/Application%20Support/Microsoft/Office/16.0/DTS/Search/%7b2F9B17C8-A9C8-2A43-A1D8-92FA1408D07C%7dtf3381639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C7FC23AA3E534BB7F72DBCD4E5E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270EF-974D-6C42-9085-45489F355DBC}"/>
      </w:docPartPr>
      <w:docPartBody>
        <w:p w:rsidR="00000000" w:rsidRDefault="001D6382">
          <w:pPr>
            <w:pStyle w:val="EFC7FC23AA3E534BB7F72DBCD4E5E806"/>
          </w:pPr>
          <w:r>
            <w:t>A B O U T  M E</w:t>
          </w:r>
        </w:p>
      </w:docPartBody>
    </w:docPart>
    <w:docPart>
      <w:docPartPr>
        <w:name w:val="3FD6E350B61D1E458721D009AAE51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BBB60-B81B-E842-811D-D52AEE086D11}"/>
      </w:docPartPr>
      <w:docPartBody>
        <w:p w:rsidR="00000000" w:rsidRDefault="001D6382">
          <w:pPr>
            <w:pStyle w:val="3FD6E350B61D1E458721D009AAE515F3"/>
          </w:pPr>
          <w:r>
            <w:t>Objective</w:t>
          </w:r>
        </w:p>
      </w:docPartBody>
    </w:docPart>
    <w:docPart>
      <w:docPartPr>
        <w:name w:val="898067231632724ABBE33B2786036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7E3CE-037F-7840-A403-6291BF45E83A}"/>
      </w:docPartPr>
      <w:docPartBody>
        <w:p w:rsidR="00000000" w:rsidRDefault="001D6382">
          <w:pPr>
            <w:pStyle w:val="898067231632724ABBE33B2786036742"/>
          </w:pPr>
          <w:r>
            <w:t>Experience</w:t>
          </w:r>
        </w:p>
      </w:docPartBody>
    </w:docPart>
    <w:docPart>
      <w:docPartPr>
        <w:name w:val="190A975D4214784C83AFFABEBB9C9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1125E-E285-4C47-B0C3-125E87A4A58B}"/>
      </w:docPartPr>
      <w:docPartBody>
        <w:p w:rsidR="00000000" w:rsidRDefault="001D6382">
          <w:pPr>
            <w:pStyle w:val="190A975D4214784C83AFFABEBB9C9759"/>
          </w:pPr>
          <w:r>
            <w:t>C O N T A C T</w:t>
          </w:r>
        </w:p>
      </w:docPartBody>
    </w:docPart>
    <w:docPart>
      <w:docPartPr>
        <w:name w:val="031ECCCF004FEF4392078ADFE50BD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0CEDA-AB95-5A48-9F4C-E9C75639EA15}"/>
      </w:docPartPr>
      <w:docPartBody>
        <w:p w:rsidR="00000000" w:rsidRDefault="00E15E6A" w:rsidP="00E15E6A">
          <w:pPr>
            <w:pStyle w:val="031ECCCF004FEF4392078ADFE50BD0AA"/>
          </w:pPr>
          <w:r w:rsidRPr="00453A7B">
            <w:t>E D u c a t i o n</w:t>
          </w:r>
        </w:p>
      </w:docPartBody>
    </w:docPart>
    <w:docPart>
      <w:docPartPr>
        <w:name w:val="D807BD75237505408CADD146FDF95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D7B6E-C5BE-A844-9170-753A44F72047}"/>
      </w:docPartPr>
      <w:docPartBody>
        <w:p w:rsidR="00000000" w:rsidRDefault="00E15E6A" w:rsidP="00E15E6A">
          <w:pPr>
            <w:pStyle w:val="D807BD75237505408CADD146FDF95C4E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6A"/>
    <w:rsid w:val="001D6382"/>
    <w:rsid w:val="00E1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C7FC23AA3E534BB7F72DBCD4E5E806">
    <w:name w:val="EFC7FC23AA3E534BB7F72DBCD4E5E806"/>
  </w:style>
  <w:style w:type="paragraph" w:customStyle="1" w:styleId="C95AAA5D45AA1F40ADA925EF39282F58">
    <w:name w:val="C95AAA5D45AA1F40ADA925EF39282F58"/>
  </w:style>
  <w:style w:type="paragraph" w:customStyle="1" w:styleId="FBE8F5F0CCE4F24A936955D3DDBF4677">
    <w:name w:val="FBE8F5F0CCE4F24A936955D3DDBF4677"/>
  </w:style>
  <w:style w:type="paragraph" w:customStyle="1" w:styleId="3FD6E350B61D1E458721D009AAE515F3">
    <w:name w:val="3FD6E350B61D1E458721D009AAE515F3"/>
  </w:style>
  <w:style w:type="paragraph" w:customStyle="1" w:styleId="E1A132833841A842AA767198E2E5CD92">
    <w:name w:val="E1A132833841A842AA767198E2E5CD92"/>
  </w:style>
  <w:style w:type="paragraph" w:customStyle="1" w:styleId="898067231632724ABBE33B2786036742">
    <w:name w:val="898067231632724ABBE33B2786036742"/>
  </w:style>
  <w:style w:type="paragraph" w:customStyle="1" w:styleId="0281D6F684A2424A9E9E1CEF5C71A583">
    <w:name w:val="0281D6F684A2424A9E9E1CEF5C71A583"/>
  </w:style>
  <w:style w:type="paragraph" w:customStyle="1" w:styleId="AD2ED972FD9DA54C94BEB4481B3E62E5">
    <w:name w:val="AD2ED972FD9DA54C94BEB4481B3E62E5"/>
  </w:style>
  <w:style w:type="paragraph" w:customStyle="1" w:styleId="08244BBD4556CC4B8BE32B06B4E8E5CB">
    <w:name w:val="08244BBD4556CC4B8BE32B06B4E8E5CB"/>
  </w:style>
  <w:style w:type="paragraph" w:customStyle="1" w:styleId="EA2FBB08DA12864F9EEEA8E069CA02A8">
    <w:name w:val="EA2FBB08DA12864F9EEEA8E069CA02A8"/>
  </w:style>
  <w:style w:type="paragraph" w:customStyle="1" w:styleId="FDF606CBD89C4D47B26508D4C87FF28A">
    <w:name w:val="FDF606CBD89C4D47B26508D4C87FF28A"/>
  </w:style>
  <w:style w:type="paragraph" w:customStyle="1" w:styleId="CBA725120A95BA4DAAB76C2D47C645B1">
    <w:name w:val="CBA725120A95BA4DAAB76C2D47C645B1"/>
  </w:style>
  <w:style w:type="paragraph" w:customStyle="1" w:styleId="E8DE6750DBD60F4AA844A7935A4DFDEB">
    <w:name w:val="E8DE6750DBD60F4AA844A7935A4DFDEB"/>
  </w:style>
  <w:style w:type="paragraph" w:customStyle="1" w:styleId="378FE5873EFDE342AECEE0C1F39B00BF">
    <w:name w:val="378FE5873EFDE342AECEE0C1F39B00BF"/>
  </w:style>
  <w:style w:type="paragraph" w:customStyle="1" w:styleId="76017774E9184244B4E7D1D5E40E9104">
    <w:name w:val="76017774E9184244B4E7D1D5E40E9104"/>
  </w:style>
  <w:style w:type="paragraph" w:customStyle="1" w:styleId="06BBFD6053B10B4CB4A381DBB496FC74">
    <w:name w:val="06BBFD6053B10B4CB4A381DBB496FC74"/>
  </w:style>
  <w:style w:type="paragraph" w:customStyle="1" w:styleId="04AA0C00273F4F4C8B9DB07DCEF3A81F">
    <w:name w:val="04AA0C00273F4F4C8B9DB07DCEF3A81F"/>
  </w:style>
  <w:style w:type="paragraph" w:customStyle="1" w:styleId="B153B2AE591B29449D359ED3C1DC9E5F">
    <w:name w:val="B153B2AE591B29449D359ED3C1DC9E5F"/>
  </w:style>
  <w:style w:type="paragraph" w:customStyle="1" w:styleId="1DE886EF7CEE404CBCB615E5C5DB6B7D">
    <w:name w:val="1DE886EF7CEE404CBCB615E5C5DB6B7D"/>
  </w:style>
  <w:style w:type="paragraph" w:customStyle="1" w:styleId="AboutMe">
    <w:name w:val="AboutMe"/>
    <w:basedOn w:val="Normal"/>
    <w:next w:val="Normal"/>
    <w:link w:val="AboutMeChar"/>
    <w:uiPriority w:val="28"/>
    <w:qFormat/>
    <w:pPr>
      <w:spacing w:before="120" w:line="264" w:lineRule="auto"/>
      <w:jc w:val="center"/>
    </w:pPr>
    <w:rPr>
      <w:rFonts w:eastAsiaTheme="minorHAnsi"/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Pr>
      <w:rFonts w:eastAsiaTheme="minorHAnsi"/>
      <w:color w:val="FFFFFF" w:themeColor="background1"/>
    </w:rPr>
  </w:style>
  <w:style w:type="paragraph" w:customStyle="1" w:styleId="B29E4B385EAB9B439E32253EE8E321F4">
    <w:name w:val="B29E4B385EAB9B439E32253EE8E321F4"/>
  </w:style>
  <w:style w:type="paragraph" w:customStyle="1" w:styleId="190A975D4214784C83AFFABEBB9C9759">
    <w:name w:val="190A975D4214784C83AFFABEBB9C9759"/>
  </w:style>
  <w:style w:type="paragraph" w:customStyle="1" w:styleId="429D92A65B7C8A458552ED71C02067F5">
    <w:name w:val="429D92A65B7C8A458552ED71C02067F5"/>
  </w:style>
  <w:style w:type="paragraph" w:customStyle="1" w:styleId="B943C62397B0AC4FB9F7AFD545DF23D7">
    <w:name w:val="B943C62397B0AC4FB9F7AFD545DF23D7"/>
  </w:style>
  <w:style w:type="paragraph" w:customStyle="1" w:styleId="DAA1340146B5B542962064E65326729D">
    <w:name w:val="DAA1340146B5B542962064E65326729D"/>
  </w:style>
  <w:style w:type="paragraph" w:customStyle="1" w:styleId="FC6AC6D5E9654645B4A39F1C638253FC">
    <w:name w:val="FC6AC6D5E9654645B4A39F1C638253FC"/>
  </w:style>
  <w:style w:type="paragraph" w:customStyle="1" w:styleId="43D1381186BF7A428D27155418DCBCBF">
    <w:name w:val="43D1381186BF7A428D27155418DCBCBF"/>
  </w:style>
  <w:style w:type="paragraph" w:customStyle="1" w:styleId="116D1D461EB7E0488B68942196B3795D">
    <w:name w:val="116D1D461EB7E0488B68942196B3795D"/>
  </w:style>
  <w:style w:type="paragraph" w:customStyle="1" w:styleId="0DB471E70E646347B4A6C211DFF10F1C">
    <w:name w:val="0DB471E70E646347B4A6C211DFF10F1C"/>
  </w:style>
  <w:style w:type="paragraph" w:customStyle="1" w:styleId="2E7A37C536F00847B61E0009C67C4F21">
    <w:name w:val="2E7A37C536F00847B61E0009C67C4F21"/>
  </w:style>
  <w:style w:type="paragraph" w:customStyle="1" w:styleId="EC41385A931C434782BE93963E49B9F2">
    <w:name w:val="EC41385A931C434782BE93963E49B9F2"/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E15E6A"/>
    <w:pPr>
      <w:spacing w:line="264" w:lineRule="auto"/>
    </w:pPr>
    <w:rPr>
      <w:rFonts w:eastAsiaTheme="minorHAnsi"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E15E6A"/>
    <w:rPr>
      <w:rFonts w:eastAsiaTheme="minorHAnsi"/>
      <w:color w:val="FFFFFF" w:themeColor="background1"/>
    </w:rPr>
  </w:style>
  <w:style w:type="paragraph" w:customStyle="1" w:styleId="4907220664A39E40A16F319AA9D8EAEF">
    <w:name w:val="4907220664A39E40A16F319AA9D8EAEF"/>
  </w:style>
  <w:style w:type="paragraph" w:customStyle="1" w:styleId="0F2BFA9D293517428EB4D7EE49ABE792">
    <w:name w:val="0F2BFA9D293517428EB4D7EE49ABE792"/>
  </w:style>
  <w:style w:type="paragraph" w:customStyle="1" w:styleId="0D6D6EFFFBA1894D986773FFAC9E1C35">
    <w:name w:val="0D6D6EFFFBA1894D986773FFAC9E1C35"/>
  </w:style>
  <w:style w:type="paragraph" w:customStyle="1" w:styleId="6A1F60AD4C4A3C4984FB4B09F60FA4DC">
    <w:name w:val="6A1F60AD4C4A3C4984FB4B09F60FA4DC"/>
  </w:style>
  <w:style w:type="paragraph" w:customStyle="1" w:styleId="B924F775E1FAA648AD08156CDD6810A7">
    <w:name w:val="B924F775E1FAA648AD08156CDD6810A7"/>
  </w:style>
  <w:style w:type="paragraph" w:customStyle="1" w:styleId="D9D7B9D2ADA0DE419E219026D8B9FE2C">
    <w:name w:val="D9D7B9D2ADA0DE419E219026D8B9FE2C"/>
  </w:style>
  <w:style w:type="paragraph" w:customStyle="1" w:styleId="031ECCCF004FEF4392078ADFE50BD0AA">
    <w:name w:val="031ECCCF004FEF4392078ADFE50BD0AA"/>
    <w:rsid w:val="00E15E6A"/>
  </w:style>
  <w:style w:type="paragraph" w:customStyle="1" w:styleId="5CF9432134F3444CA89D409267E3C68A">
    <w:name w:val="5CF9432134F3444CA89D409267E3C68A"/>
    <w:rsid w:val="00E15E6A"/>
  </w:style>
  <w:style w:type="paragraph" w:customStyle="1" w:styleId="C4CD9A85959DC948BA21988FDC2A39C8">
    <w:name w:val="C4CD9A85959DC948BA21988FDC2A39C8"/>
    <w:rsid w:val="00E15E6A"/>
  </w:style>
  <w:style w:type="paragraph" w:customStyle="1" w:styleId="618ECD4F26B90742AC6E1C76FA595D16">
    <w:name w:val="618ECD4F26B90742AC6E1C76FA595D16"/>
    <w:rsid w:val="00E15E6A"/>
  </w:style>
  <w:style w:type="paragraph" w:customStyle="1" w:styleId="DC3B17E5BDA2D7468283D5E25BA71B04">
    <w:name w:val="DC3B17E5BDA2D7468283D5E25BA71B04"/>
    <w:rsid w:val="00E15E6A"/>
  </w:style>
  <w:style w:type="paragraph" w:customStyle="1" w:styleId="1A0DF1F95D33314CB12F52786509C368">
    <w:name w:val="1A0DF1F95D33314CB12F52786509C368"/>
    <w:rsid w:val="00E15E6A"/>
  </w:style>
  <w:style w:type="paragraph" w:customStyle="1" w:styleId="6EC61CE51A93284F8A406F9E61F95AE8">
    <w:name w:val="6EC61CE51A93284F8A406F9E61F95AE8"/>
    <w:rsid w:val="00E15E6A"/>
  </w:style>
  <w:style w:type="paragraph" w:customStyle="1" w:styleId="F84625E4941EAE419D39B47EBED3CB63">
    <w:name w:val="F84625E4941EAE419D39B47EBED3CB63"/>
    <w:rsid w:val="00E15E6A"/>
  </w:style>
  <w:style w:type="paragraph" w:customStyle="1" w:styleId="316A8ABCC8F19B40AC980BC9317A0E07">
    <w:name w:val="316A8ABCC8F19B40AC980BC9317A0E07"/>
    <w:rsid w:val="00E15E6A"/>
  </w:style>
  <w:style w:type="paragraph" w:customStyle="1" w:styleId="D807BD75237505408CADD146FDF95C4E">
    <w:name w:val="D807BD75237505408CADD146FDF95C4E"/>
    <w:rsid w:val="00E15E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B6CDC-81FF-4466-8F2E-E1AAB84354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resume.dotx</Template>
  <TotalTime>0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2021-12-13T19:34:00Z</dcterms:created>
  <dcterms:modified xsi:type="dcterms:W3CDTF">2021-12-13T22:21:00Z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