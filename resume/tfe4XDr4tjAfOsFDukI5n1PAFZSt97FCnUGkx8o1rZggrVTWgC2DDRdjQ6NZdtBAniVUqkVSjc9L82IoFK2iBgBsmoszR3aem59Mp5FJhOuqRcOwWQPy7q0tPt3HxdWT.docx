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D62689" w:rsidRDefault="00D62689" w:rsidP="00913946">
            <w:pPr>
              <w:pStyle w:val="Title"/>
              <w:rPr>
                <w:sz w:val="40"/>
                <w:szCs w:val="40"/>
              </w:rPr>
            </w:pPr>
            <w:r w:rsidRPr="00D62689">
              <w:rPr>
                <w:sz w:val="40"/>
                <w:szCs w:val="40"/>
              </w:rPr>
              <w:t>Christopher Von Reybyton</w:t>
            </w:r>
          </w:p>
          <w:p w:rsidR="00692703" w:rsidRPr="00CF1A49" w:rsidRDefault="00D62689" w:rsidP="00D62689">
            <w:pPr>
              <w:pStyle w:val="ContactInfo"/>
              <w:contextualSpacing w:val="0"/>
            </w:pPr>
            <w:r>
              <w:t>8710 5</w:t>
            </w:r>
            <w:r w:rsidRPr="00D62689">
              <w:rPr>
                <w:vertAlign w:val="superscript"/>
              </w:rPr>
              <w:t>th</w:t>
            </w:r>
            <w:r>
              <w:t xml:space="preserve"> Ave. W. #F324 Everett, WA 98204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BFA104FDB904FD2840A42A79D36F4D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(425) 409-7895</w:t>
            </w:r>
          </w:p>
          <w:p w:rsidR="00692703" w:rsidRPr="00CF1A49" w:rsidRDefault="005E3954" w:rsidP="00D62689">
            <w:pPr>
              <w:pStyle w:val="ContactInfoEmphasis"/>
              <w:contextualSpacing w:val="0"/>
            </w:pPr>
            <w:r>
              <w:t>CVonReybyton@</w:t>
            </w:r>
            <w:r w:rsidR="00D62689">
              <w:t>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52C513DC47F4BE5A34D62C545C4EB5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r w:rsidR="00D62689" w:rsidRPr="00D62689">
                <w:rPr>
                  <w:rStyle w:val="Hyperlink"/>
                </w:rPr>
                <w:t>https://www.linkedin.com/in/chris-von-reybyton-6a05468a/</w:t>
              </w:r>
            </w:hyperlink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3D692E" w:rsidP="00D22EA9">
            <w:pPr>
              <w:contextualSpacing w:val="0"/>
            </w:pPr>
            <w:r>
              <w:t>Cybers</w:t>
            </w:r>
            <w:r w:rsidR="0079403C" w:rsidRPr="0079403C">
              <w:t xml:space="preserve">ecurity student with a focus in cloud technologies and networking. </w:t>
            </w:r>
            <w:r w:rsidR="004A2FFD">
              <w:t>Two years of formal education,</w:t>
            </w:r>
            <w:r w:rsidR="0079403C" w:rsidRPr="0079403C">
              <w:t xml:space="preserve"> 10 years of personal hardware troubleshooting experience, 20 years of customer service </w:t>
            </w:r>
            <w:r w:rsidR="004A2FFD">
              <w:t>and teamwork</w:t>
            </w:r>
            <w:r w:rsidR="004A2FFD" w:rsidRPr="0079403C">
              <w:t xml:space="preserve"> </w:t>
            </w:r>
            <w:r w:rsidR="0079403C" w:rsidRPr="0079403C">
              <w:t>experience</w:t>
            </w:r>
            <w:r w:rsidR="00634A9C">
              <w:t>,</w:t>
            </w:r>
            <w:r w:rsidR="0079403C">
              <w:t xml:space="preserve"> </w:t>
            </w:r>
            <w:r w:rsidR="00330C73">
              <w:t xml:space="preserve">CompTIA CYSA+, </w:t>
            </w:r>
            <w:r w:rsidR="0079403C" w:rsidRPr="0079403C">
              <w:t>CompTIA A+</w:t>
            </w:r>
            <w:r w:rsidR="0079403C">
              <w:t xml:space="preserve">, </w:t>
            </w:r>
            <w:r w:rsidR="0079403C" w:rsidRPr="0079403C">
              <w:t xml:space="preserve">CompTIA Cloud </w:t>
            </w:r>
            <w:r w:rsidR="00D22EA9">
              <w:t>Essentials</w:t>
            </w:r>
            <w:r w:rsidR="0079403C">
              <w:t xml:space="preserve">, </w:t>
            </w:r>
            <w:r w:rsidR="00D22EA9">
              <w:t xml:space="preserve">Linux Essentials (LPI), </w:t>
            </w:r>
            <w:r w:rsidR="0079403C" w:rsidRPr="0079403C">
              <w:t xml:space="preserve">Mobility and Device Fundamentals (MTA), </w:t>
            </w:r>
            <w:r w:rsidR="00634A9C">
              <w:t xml:space="preserve">and </w:t>
            </w:r>
            <w:r w:rsidR="0079403C" w:rsidRPr="0079403C">
              <w:t>Security Fundamentals (MTA)</w:t>
            </w:r>
            <w:r w:rsidR="00634A9C">
              <w:t xml:space="preserve"> certificates</w:t>
            </w:r>
            <w:r w:rsidR="0079403C">
              <w:t>.</w:t>
            </w:r>
          </w:p>
        </w:tc>
      </w:tr>
    </w:tbl>
    <w:sdt>
      <w:sdtPr>
        <w:alias w:val="Skills:"/>
        <w:tag w:val="Skills:"/>
        <w:id w:val="-1392877668"/>
        <w:placeholder>
          <w:docPart w:val="EA23435BD75045EA855EDC6C385F7DC2"/>
        </w:placeholder>
        <w:temporary/>
        <w:showingPlcHdr/>
        <w15:appearance w15:val="hidden"/>
      </w:sdtPr>
      <w:sdtEndPr/>
      <w:sdtContent>
        <w:p w:rsidR="0083456F" w:rsidRPr="00CF1A49" w:rsidRDefault="0083456F" w:rsidP="0083456F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48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109"/>
      </w:tblGrid>
      <w:tr w:rsidR="0083456F" w:rsidRPr="006E1507" w:rsidTr="00E80E68">
        <w:trPr>
          <w:trHeight w:val="837"/>
        </w:trPr>
        <w:tc>
          <w:tcPr>
            <w:tcW w:w="9109" w:type="dxa"/>
          </w:tcPr>
          <w:p w:rsidR="0083456F" w:rsidRPr="006E1507" w:rsidRDefault="008E7383" w:rsidP="00EF65ED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 xml:space="preserve">Packet Tracer, Wireshark, VMWare, Kali Linux, </w:t>
            </w:r>
            <w:r w:rsidR="007F569D">
              <w:t xml:space="preserve">Ubuntu, Cent OS, </w:t>
            </w:r>
            <w:proofErr w:type="spellStart"/>
            <w:r w:rsidR="007F569D">
              <w:t>Debian</w:t>
            </w:r>
            <w:proofErr w:type="spellEnd"/>
            <w:r w:rsidR="007F569D">
              <w:t xml:space="preserve">, </w:t>
            </w:r>
            <w:proofErr w:type="spellStart"/>
            <w:r>
              <w:t>Suricata</w:t>
            </w:r>
            <w:proofErr w:type="spellEnd"/>
            <w:r>
              <w:t>, Autopsy</w:t>
            </w:r>
            <w:r w:rsidR="00EF65ED">
              <w:t>,</w:t>
            </w:r>
            <w:r>
              <w:t xml:space="preserve"> Google Cloud, Azure, Windows Server, Microsoft Intune, </w:t>
            </w:r>
            <w:proofErr w:type="spellStart"/>
            <w:r>
              <w:t>Metasploit</w:t>
            </w:r>
            <w:proofErr w:type="spellEnd"/>
            <w:r>
              <w:t xml:space="preserve">, OSINT, </w:t>
            </w:r>
            <w:proofErr w:type="spellStart"/>
            <w:r>
              <w:t>PenTest</w:t>
            </w:r>
            <w:proofErr w:type="spellEnd"/>
            <w:r>
              <w:t xml:space="preserve">, </w:t>
            </w:r>
            <w:r w:rsidR="00FA5BD7">
              <w:t xml:space="preserve">C++, </w:t>
            </w:r>
            <w:r w:rsidR="005E0441">
              <w:t xml:space="preserve">Security Policy lifecycle, </w:t>
            </w:r>
            <w:r w:rsidR="00032B6C">
              <w:t xml:space="preserve">A+ Hardware and Troubleshooting, </w:t>
            </w:r>
            <w:r w:rsidR="00EF65ED">
              <w:t xml:space="preserve">Networking, </w:t>
            </w:r>
            <w:r w:rsidR="003C74A4">
              <w:t>Risk Assessment, Investigation,</w:t>
            </w:r>
            <w:r w:rsidR="00E80E68">
              <w:t xml:space="preserve"> and</w:t>
            </w:r>
            <w:r w:rsidR="003C74A4">
              <w:t xml:space="preserve"> </w:t>
            </w:r>
            <w:r w:rsidR="00E80E68">
              <w:t>Network Architecture.</w:t>
            </w:r>
          </w:p>
        </w:tc>
      </w:tr>
    </w:tbl>
    <w:sdt>
      <w:sdtPr>
        <w:alias w:val="Education:"/>
        <w:tag w:val="Education:"/>
        <w:id w:val="-1908763273"/>
        <w:placeholder>
          <w:docPart w:val="F4F8149CE4584A97BF57F89ABD9F6494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79403C">
        <w:tc>
          <w:tcPr>
            <w:tcW w:w="9290" w:type="dxa"/>
          </w:tcPr>
          <w:p w:rsidR="001D0BF1" w:rsidRDefault="00FA5BD7" w:rsidP="001D0BF1">
            <w:pPr>
              <w:pStyle w:val="Heading3"/>
              <w:contextualSpacing w:val="0"/>
              <w:outlineLvl w:val="2"/>
            </w:pPr>
            <w:r>
              <w:t>Expected graduation date 2023</w:t>
            </w:r>
          </w:p>
          <w:p w:rsidR="005E2F75" w:rsidRPr="005E2F75" w:rsidRDefault="005E2F75" w:rsidP="005E2F75">
            <w:pPr>
              <w:pStyle w:val="Heading3"/>
              <w:contextualSpacing w:val="0"/>
              <w:outlineLvl w:val="2"/>
              <w:rPr>
                <w:b w:val="0"/>
                <w:bCs/>
                <w:sz w:val="26"/>
                <w:szCs w:val="26"/>
              </w:rPr>
            </w:pPr>
            <w:r>
              <w:rPr>
                <w:color w:val="1D824C" w:themeColor="accent1"/>
                <w:sz w:val="26"/>
                <w:szCs w:val="26"/>
              </w:rPr>
              <w:t xml:space="preserve">Bachelor of Applied Science in It networking and cybersecurity, </w:t>
            </w:r>
            <w:r>
              <w:rPr>
                <w:b w:val="0"/>
                <w:bCs/>
                <w:sz w:val="26"/>
                <w:szCs w:val="26"/>
              </w:rPr>
              <w:t>Whatcom community college</w:t>
            </w:r>
          </w:p>
          <w:p w:rsidR="005E2F75" w:rsidRDefault="005E2F75" w:rsidP="005E2F75">
            <w:pPr>
              <w:pStyle w:val="Heading3"/>
              <w:contextualSpacing w:val="0"/>
              <w:outlineLvl w:val="2"/>
            </w:pPr>
          </w:p>
          <w:p w:rsidR="005E2F75" w:rsidRPr="00CF1A49" w:rsidRDefault="005E2F75" w:rsidP="005E2F75">
            <w:pPr>
              <w:pStyle w:val="Heading3"/>
              <w:contextualSpacing w:val="0"/>
              <w:outlineLvl w:val="2"/>
            </w:pPr>
            <w:r>
              <w:t>2018-2020</w:t>
            </w:r>
          </w:p>
          <w:p w:rsidR="001D0BF1" w:rsidRPr="00CF1A49" w:rsidRDefault="00ED05D1" w:rsidP="00ED05D1">
            <w:pPr>
              <w:pStyle w:val="Heading2"/>
              <w:contextualSpacing w:val="0"/>
              <w:outlineLvl w:val="1"/>
            </w:pPr>
            <w:r>
              <w:t>Information Technology Associate in Technical arts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Everett community college</w:t>
            </w:r>
          </w:p>
          <w:p w:rsidR="00ED05D1" w:rsidRDefault="00ED05D1" w:rsidP="005E2F75">
            <w:pPr>
              <w:pStyle w:val="ListParagraph"/>
              <w:numPr>
                <w:ilvl w:val="0"/>
                <w:numId w:val="14"/>
              </w:numPr>
            </w:pPr>
            <w:r>
              <w:t>3.</w:t>
            </w:r>
            <w:r w:rsidR="005E2F75">
              <w:t>8</w:t>
            </w:r>
            <w:r>
              <w:t xml:space="preserve"> GPA</w:t>
            </w:r>
          </w:p>
          <w:p w:rsidR="008C673F" w:rsidRDefault="00ED05D1" w:rsidP="00ED05D1">
            <w:pPr>
              <w:pStyle w:val="ListParagraph"/>
              <w:numPr>
                <w:ilvl w:val="0"/>
                <w:numId w:val="14"/>
              </w:numPr>
            </w:pPr>
            <w:r>
              <w:t>Certification in Computer Support Spec</w:t>
            </w:r>
            <w:r w:rsidR="008C673F">
              <w:t>ialist with High Distinction</w:t>
            </w:r>
          </w:p>
          <w:p w:rsidR="002965B4" w:rsidRDefault="00ED05D1" w:rsidP="005606F6">
            <w:pPr>
              <w:pStyle w:val="ListParagraph"/>
              <w:numPr>
                <w:ilvl w:val="0"/>
                <w:numId w:val="14"/>
              </w:numPr>
            </w:pPr>
            <w:r>
              <w:t>Certification in System Administrator with Distinction</w:t>
            </w:r>
          </w:p>
          <w:p w:rsidR="005E2F75" w:rsidRDefault="005E2F75" w:rsidP="005606F6">
            <w:pPr>
              <w:pStyle w:val="ListParagraph"/>
              <w:numPr>
                <w:ilvl w:val="0"/>
                <w:numId w:val="14"/>
              </w:numPr>
            </w:pPr>
            <w:r>
              <w:t>Certification in Cybersecurity Analyst</w:t>
            </w:r>
          </w:p>
          <w:p w:rsidR="0079403C" w:rsidRDefault="0079403C" w:rsidP="002E5C82">
            <w:pPr>
              <w:ind w:left="360"/>
            </w:pPr>
            <w:r>
              <w:br/>
              <w:t xml:space="preserve">Course work: Information Security Fundamentals, </w:t>
            </w:r>
            <w:r w:rsidR="002E5C82">
              <w:t xml:space="preserve">Cloud Fundamentals, Network Defense, </w:t>
            </w:r>
            <w:r w:rsidR="0083456F">
              <w:t xml:space="preserve">Information and Cyberwarfare, </w:t>
            </w:r>
            <w:r w:rsidR="002E5C82">
              <w:t xml:space="preserve">Digital Forensics, Ethical Hacking, </w:t>
            </w:r>
            <w:r>
              <w:t xml:space="preserve">Device and Mobility Fundamentals, </w:t>
            </w:r>
            <w:r w:rsidR="002E5C82">
              <w:t xml:space="preserve"> Linux Systems Administration</w:t>
            </w:r>
          </w:p>
          <w:p w:rsidR="00ED05D1" w:rsidRPr="00CF1A49" w:rsidRDefault="00ED05D1" w:rsidP="008C673F">
            <w:pPr>
              <w:pStyle w:val="ListParagraph"/>
            </w:pPr>
          </w:p>
        </w:tc>
      </w:tr>
      <w:tr w:rsidR="00F61DF9" w:rsidRPr="00CF1A49" w:rsidTr="0079403C">
        <w:tc>
          <w:tcPr>
            <w:tcW w:w="9290" w:type="dxa"/>
            <w:tcMar>
              <w:top w:w="216" w:type="dxa"/>
            </w:tcMar>
          </w:tcPr>
          <w:p w:rsidR="00F61DF9" w:rsidRPr="00CF1A49" w:rsidRDefault="00ED05D1" w:rsidP="00F61DF9">
            <w:pPr>
              <w:pStyle w:val="Heading3"/>
              <w:contextualSpacing w:val="0"/>
              <w:outlineLvl w:val="2"/>
            </w:pPr>
            <w:r>
              <w:t>2011-2012</w:t>
            </w:r>
          </w:p>
          <w:p w:rsidR="00F61DF9" w:rsidRPr="00CF1A49" w:rsidRDefault="00ED05D1" w:rsidP="00ED05D1">
            <w:pPr>
              <w:pStyle w:val="Heading2"/>
              <w:contextualSpacing w:val="0"/>
              <w:outlineLvl w:val="1"/>
            </w:pPr>
            <w:r>
              <w:t>Library and information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Highline Community college</w:t>
            </w:r>
          </w:p>
          <w:p w:rsidR="008C673F" w:rsidRDefault="003D2F97" w:rsidP="003D2F97">
            <w:pPr>
              <w:ind w:left="360"/>
            </w:pPr>
            <w:r>
              <w:t xml:space="preserve">Course work: </w:t>
            </w:r>
            <w:r w:rsidR="008C673F">
              <w:t>Library Administration and Management</w:t>
            </w:r>
            <w:r>
              <w:t xml:space="preserve">, </w:t>
            </w:r>
            <w:r w:rsidR="008C673F">
              <w:t>Collection Development</w:t>
            </w:r>
            <w:r>
              <w:t xml:space="preserve">, </w:t>
            </w:r>
            <w:r w:rsidR="008C673F">
              <w:t>Metadata and Boolean searches</w:t>
            </w:r>
            <w:r>
              <w:t xml:space="preserve">, </w:t>
            </w:r>
            <w:r w:rsidR="008C673F">
              <w:t>Cataloging</w:t>
            </w:r>
          </w:p>
        </w:tc>
      </w:tr>
    </w:tbl>
    <w:p w:rsidR="0079403C" w:rsidRPr="00CF1A49" w:rsidRDefault="00E73C20" w:rsidP="0079403C">
      <w:pPr>
        <w:pStyle w:val="Heading1"/>
      </w:pPr>
      <w:sdt>
        <w:sdtPr>
          <w:alias w:val="Experience:"/>
          <w:tag w:val="Experience:"/>
          <w:id w:val="-1983300934"/>
          <w:placeholder>
            <w:docPart w:val="CED5298FDA844233BEC9BE38FF312FF5"/>
          </w:placeholder>
          <w:temporary/>
          <w:showingPlcHdr/>
          <w15:appearance w15:val="hidden"/>
        </w:sdtPr>
        <w:sdtEndPr/>
        <w:sdtContent>
          <w:r w:rsidR="0079403C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79403C" w:rsidRPr="00CF1A49" w:rsidTr="009B2749">
        <w:tc>
          <w:tcPr>
            <w:tcW w:w="9355" w:type="dxa"/>
          </w:tcPr>
          <w:p w:rsidR="0079403C" w:rsidRPr="00CF1A49" w:rsidRDefault="0079403C" w:rsidP="009B2749">
            <w:pPr>
              <w:pStyle w:val="Heading3"/>
              <w:contextualSpacing w:val="0"/>
              <w:outlineLvl w:val="2"/>
            </w:pPr>
            <w:r>
              <w:t>MAy 2017 – Aug 2017</w:t>
            </w:r>
          </w:p>
          <w:p w:rsidR="0079403C" w:rsidRPr="00CF1A49" w:rsidRDefault="0079403C" w:rsidP="009B2749">
            <w:pPr>
              <w:pStyle w:val="Heading2"/>
              <w:contextualSpacing w:val="0"/>
              <w:outlineLvl w:val="1"/>
            </w:pPr>
            <w:r>
              <w:lastRenderedPageBreak/>
              <w:t>Chef</w:t>
            </w:r>
            <w:r w:rsidRPr="00CF1A49">
              <w:t xml:space="preserve">, </w:t>
            </w:r>
            <w:r>
              <w:rPr>
                <w:rStyle w:val="SubtleReference"/>
              </w:rPr>
              <w:t>The Bull at barkham</w:t>
            </w:r>
            <w:r w:rsidR="00D47C3F">
              <w:rPr>
                <w:rStyle w:val="SubtleReference"/>
              </w:rPr>
              <w:t>, WokingHam, United Kingdom</w:t>
            </w:r>
          </w:p>
          <w:p w:rsidR="0079403C" w:rsidRDefault="0079403C" w:rsidP="00E73717">
            <w:pPr>
              <w:pStyle w:val="ListParagraph"/>
              <w:numPr>
                <w:ilvl w:val="0"/>
                <w:numId w:val="17"/>
              </w:numPr>
            </w:pPr>
            <w:r>
              <w:t xml:space="preserve">Worked </w:t>
            </w:r>
            <w:r w:rsidR="00E73717">
              <w:t>with multinational teammates in a fast paced environment</w:t>
            </w:r>
          </w:p>
          <w:p w:rsidR="0079403C" w:rsidRPr="00CF1A49" w:rsidRDefault="00E73717" w:rsidP="00E73717">
            <w:pPr>
              <w:pStyle w:val="ListParagraph"/>
              <w:numPr>
                <w:ilvl w:val="0"/>
                <w:numId w:val="17"/>
              </w:numPr>
            </w:pPr>
            <w:r>
              <w:t>Conducted weekly inventory and placed orders to ensure all required product was available for the following week</w:t>
            </w:r>
          </w:p>
        </w:tc>
      </w:tr>
      <w:tr w:rsidR="0079403C" w:rsidRPr="00CF1A49" w:rsidTr="009B2749">
        <w:tc>
          <w:tcPr>
            <w:tcW w:w="9355" w:type="dxa"/>
            <w:tcMar>
              <w:top w:w="216" w:type="dxa"/>
            </w:tcMar>
          </w:tcPr>
          <w:p w:rsidR="0079403C" w:rsidRPr="00CF1A49" w:rsidRDefault="0079403C" w:rsidP="009B2749">
            <w:pPr>
              <w:pStyle w:val="Heading3"/>
              <w:contextualSpacing w:val="0"/>
              <w:outlineLvl w:val="2"/>
            </w:pPr>
            <w:r>
              <w:lastRenderedPageBreak/>
              <w:t>Jan 2016 – May 2017</w:t>
            </w:r>
          </w:p>
          <w:p w:rsidR="0079403C" w:rsidRPr="00CF1A49" w:rsidRDefault="0079403C" w:rsidP="009B2749">
            <w:pPr>
              <w:pStyle w:val="Heading2"/>
              <w:contextualSpacing w:val="0"/>
              <w:outlineLvl w:val="1"/>
            </w:pPr>
            <w:r>
              <w:t>Head Chef</w:t>
            </w:r>
            <w:r w:rsidRPr="00CF1A49">
              <w:t xml:space="preserve">, </w:t>
            </w:r>
            <w:r>
              <w:rPr>
                <w:rStyle w:val="SubtleReference"/>
              </w:rPr>
              <w:t>The bramshill hunt</w:t>
            </w:r>
            <w:r w:rsidR="00D47C3F">
              <w:rPr>
                <w:rStyle w:val="SubtleReference"/>
              </w:rPr>
              <w:t>, Arborfield, United kingdom</w:t>
            </w:r>
          </w:p>
          <w:p w:rsidR="0079403C" w:rsidRDefault="0079403C" w:rsidP="009B2749">
            <w:pPr>
              <w:pStyle w:val="ListParagraph"/>
              <w:numPr>
                <w:ilvl w:val="0"/>
                <w:numId w:val="16"/>
              </w:numPr>
            </w:pPr>
            <w:r>
              <w:t xml:space="preserve">Managed </w:t>
            </w:r>
            <w:r w:rsidR="00E73717">
              <w:t xml:space="preserve">and trained </w:t>
            </w:r>
            <w:r>
              <w:t>kitchen staff</w:t>
            </w:r>
            <w:r w:rsidR="00E73717">
              <w:t xml:space="preserve"> to government health standards</w:t>
            </w:r>
          </w:p>
          <w:p w:rsidR="0079403C" w:rsidRDefault="00E73717" w:rsidP="009B2749">
            <w:pPr>
              <w:pStyle w:val="ListParagraph"/>
              <w:numPr>
                <w:ilvl w:val="0"/>
                <w:numId w:val="16"/>
              </w:numPr>
            </w:pPr>
            <w:r>
              <w:t>Managed relationship with vendors</w:t>
            </w:r>
          </w:p>
          <w:p w:rsidR="0079403C" w:rsidRDefault="00E73717" w:rsidP="009B2749">
            <w:pPr>
              <w:pStyle w:val="ListParagraph"/>
              <w:numPr>
                <w:ilvl w:val="0"/>
                <w:numId w:val="16"/>
              </w:numPr>
            </w:pPr>
            <w:r>
              <w:t>Conducted twice weekly inventory and placed orders to ensure all required product was available during the week</w:t>
            </w:r>
          </w:p>
          <w:p w:rsidR="0079403C" w:rsidRDefault="00E73717" w:rsidP="009B2749">
            <w:pPr>
              <w:pStyle w:val="ListParagraph"/>
              <w:numPr>
                <w:ilvl w:val="0"/>
                <w:numId w:val="16"/>
              </w:numPr>
            </w:pPr>
            <w:r>
              <w:t>Built relationships with customers to get feedback and make improvements</w:t>
            </w:r>
          </w:p>
        </w:tc>
      </w:tr>
    </w:tbl>
    <w:p w:rsidR="00AD782D" w:rsidRPr="00CF1A49" w:rsidRDefault="00C9552D" w:rsidP="00C9552D">
      <w:pPr>
        <w:pStyle w:val="Heading1"/>
      </w:pPr>
      <w:r>
        <w:t>volunteer work</w:t>
      </w:r>
    </w:p>
    <w:p w:rsidR="005E2F75" w:rsidRDefault="000F5B51" w:rsidP="00ED05D1">
      <w:r>
        <w:t>Trace L</w:t>
      </w:r>
      <w:bookmarkStart w:id="0" w:name="_GoBack"/>
      <w:bookmarkEnd w:id="0"/>
      <w:r w:rsidR="005E2F75">
        <w:t>abs Hackathon CTF Event</w:t>
      </w:r>
    </w:p>
    <w:p w:rsidR="00B51D1B" w:rsidRDefault="00ED05D1" w:rsidP="00ED05D1">
      <w:r>
        <w:t>Assistant Trainer of Special Olympics team</w:t>
      </w:r>
    </w:p>
    <w:p w:rsidR="00ED05D1" w:rsidRDefault="00ED05D1" w:rsidP="00ED05D1">
      <w:r>
        <w:t xml:space="preserve">Tutor for children at </w:t>
      </w:r>
      <w:r w:rsidRPr="00ED05D1">
        <w:t xml:space="preserve">Healy Heights </w:t>
      </w:r>
      <w:r>
        <w:t xml:space="preserve">apartments through Neighbor Impact </w:t>
      </w:r>
    </w:p>
    <w:p w:rsidR="00ED05D1" w:rsidRDefault="00ED05D1" w:rsidP="00ED05D1">
      <w:r>
        <w:t>Poverty Alleviation Assistant for Neighbor Impact</w:t>
      </w:r>
    </w:p>
    <w:p w:rsidR="00ED05D1" w:rsidRDefault="00ED05D1" w:rsidP="0005467A"/>
    <w:p w:rsidR="00ED05D1" w:rsidRPr="006E1507" w:rsidRDefault="00ED05D1" w:rsidP="00ED05D1"/>
    <w:sectPr w:rsidR="00ED05D1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C20" w:rsidRDefault="00E73C20" w:rsidP="0068194B">
      <w:r>
        <w:separator/>
      </w:r>
    </w:p>
    <w:p w:rsidR="00E73C20" w:rsidRDefault="00E73C20"/>
    <w:p w:rsidR="00E73C20" w:rsidRDefault="00E73C20"/>
  </w:endnote>
  <w:endnote w:type="continuationSeparator" w:id="0">
    <w:p w:rsidR="00E73C20" w:rsidRDefault="00E73C20" w:rsidP="0068194B">
      <w:r>
        <w:continuationSeparator/>
      </w:r>
    </w:p>
    <w:p w:rsidR="00E73C20" w:rsidRDefault="00E73C20"/>
    <w:p w:rsidR="00E73C20" w:rsidRDefault="00E73C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5B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C20" w:rsidRDefault="00E73C20" w:rsidP="0068194B">
      <w:r>
        <w:separator/>
      </w:r>
    </w:p>
    <w:p w:rsidR="00E73C20" w:rsidRDefault="00E73C20"/>
    <w:p w:rsidR="00E73C20" w:rsidRDefault="00E73C20"/>
  </w:footnote>
  <w:footnote w:type="continuationSeparator" w:id="0">
    <w:p w:rsidR="00E73C20" w:rsidRDefault="00E73C20" w:rsidP="0068194B">
      <w:r>
        <w:continuationSeparator/>
      </w:r>
    </w:p>
    <w:p w:rsidR="00E73C20" w:rsidRDefault="00E73C20"/>
    <w:p w:rsidR="00E73C20" w:rsidRDefault="00E73C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  <w:lang w:bidi="he-I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67BFA6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D65A99"/>
    <w:multiLevelType w:val="hybridMultilevel"/>
    <w:tmpl w:val="8678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2B11B6"/>
    <w:multiLevelType w:val="hybridMultilevel"/>
    <w:tmpl w:val="5EC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EC13C93"/>
    <w:multiLevelType w:val="hybridMultilevel"/>
    <w:tmpl w:val="306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F0B2848"/>
    <w:multiLevelType w:val="hybridMultilevel"/>
    <w:tmpl w:val="2A70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89"/>
    <w:rsid w:val="000001EF"/>
    <w:rsid w:val="00007322"/>
    <w:rsid w:val="00007728"/>
    <w:rsid w:val="00024584"/>
    <w:rsid w:val="00024730"/>
    <w:rsid w:val="00032B6C"/>
    <w:rsid w:val="0005467A"/>
    <w:rsid w:val="00055E95"/>
    <w:rsid w:val="0007021F"/>
    <w:rsid w:val="000B2BA5"/>
    <w:rsid w:val="000F2F8C"/>
    <w:rsid w:val="000F5B51"/>
    <w:rsid w:val="0010006E"/>
    <w:rsid w:val="001045A8"/>
    <w:rsid w:val="00114A91"/>
    <w:rsid w:val="001427E1"/>
    <w:rsid w:val="00163668"/>
    <w:rsid w:val="00171566"/>
    <w:rsid w:val="00174676"/>
    <w:rsid w:val="001755A8"/>
    <w:rsid w:val="001834CE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65B4"/>
    <w:rsid w:val="00297F18"/>
    <w:rsid w:val="002A1945"/>
    <w:rsid w:val="002B2958"/>
    <w:rsid w:val="002B3FC8"/>
    <w:rsid w:val="002D23C5"/>
    <w:rsid w:val="002D6137"/>
    <w:rsid w:val="002E5C82"/>
    <w:rsid w:val="002E7E61"/>
    <w:rsid w:val="002F05E5"/>
    <w:rsid w:val="002F254D"/>
    <w:rsid w:val="002F30E4"/>
    <w:rsid w:val="00307140"/>
    <w:rsid w:val="00316DFF"/>
    <w:rsid w:val="00325B57"/>
    <w:rsid w:val="00330C73"/>
    <w:rsid w:val="00336056"/>
    <w:rsid w:val="003544E1"/>
    <w:rsid w:val="00366398"/>
    <w:rsid w:val="003A0632"/>
    <w:rsid w:val="003A30E5"/>
    <w:rsid w:val="003A6ADF"/>
    <w:rsid w:val="003B5928"/>
    <w:rsid w:val="003C74A4"/>
    <w:rsid w:val="003D2F97"/>
    <w:rsid w:val="003D380F"/>
    <w:rsid w:val="003D692E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2FFD"/>
    <w:rsid w:val="004A32FF"/>
    <w:rsid w:val="004B06EB"/>
    <w:rsid w:val="004B0AFF"/>
    <w:rsid w:val="004B6AD0"/>
    <w:rsid w:val="004C2D5D"/>
    <w:rsid w:val="004C33E1"/>
    <w:rsid w:val="004E01EB"/>
    <w:rsid w:val="004E2794"/>
    <w:rsid w:val="00510392"/>
    <w:rsid w:val="00513E2A"/>
    <w:rsid w:val="005606F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441"/>
    <w:rsid w:val="005E2F75"/>
    <w:rsid w:val="005E3954"/>
    <w:rsid w:val="005F4B91"/>
    <w:rsid w:val="005F55D2"/>
    <w:rsid w:val="0062312F"/>
    <w:rsid w:val="00625F2C"/>
    <w:rsid w:val="00634A9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03C"/>
    <w:rsid w:val="00794AC3"/>
    <w:rsid w:val="00796076"/>
    <w:rsid w:val="007C0566"/>
    <w:rsid w:val="007C606B"/>
    <w:rsid w:val="007E6A61"/>
    <w:rsid w:val="007F569D"/>
    <w:rsid w:val="00801140"/>
    <w:rsid w:val="00803404"/>
    <w:rsid w:val="0083456F"/>
    <w:rsid w:val="00834955"/>
    <w:rsid w:val="00855B59"/>
    <w:rsid w:val="00860461"/>
    <w:rsid w:val="0086487C"/>
    <w:rsid w:val="00870B20"/>
    <w:rsid w:val="008829F8"/>
    <w:rsid w:val="00885897"/>
    <w:rsid w:val="008A6538"/>
    <w:rsid w:val="008C673F"/>
    <w:rsid w:val="008C7056"/>
    <w:rsid w:val="008E7383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26B0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3F7F"/>
    <w:rsid w:val="00BF61AC"/>
    <w:rsid w:val="00C47FA6"/>
    <w:rsid w:val="00C57FC6"/>
    <w:rsid w:val="00C66A7D"/>
    <w:rsid w:val="00C779DA"/>
    <w:rsid w:val="00C814F7"/>
    <w:rsid w:val="00C9552D"/>
    <w:rsid w:val="00CA4B4D"/>
    <w:rsid w:val="00CB35C3"/>
    <w:rsid w:val="00CD323D"/>
    <w:rsid w:val="00CE4030"/>
    <w:rsid w:val="00CE64B3"/>
    <w:rsid w:val="00CF1A49"/>
    <w:rsid w:val="00D0630C"/>
    <w:rsid w:val="00D22EA9"/>
    <w:rsid w:val="00D243A9"/>
    <w:rsid w:val="00D305E5"/>
    <w:rsid w:val="00D37CD3"/>
    <w:rsid w:val="00D45E7A"/>
    <w:rsid w:val="00D47C3F"/>
    <w:rsid w:val="00D62689"/>
    <w:rsid w:val="00D66A52"/>
    <w:rsid w:val="00D66EFA"/>
    <w:rsid w:val="00D72A2D"/>
    <w:rsid w:val="00D9521A"/>
    <w:rsid w:val="00DA340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1ED1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73717"/>
    <w:rsid w:val="00E73C20"/>
    <w:rsid w:val="00E80E68"/>
    <w:rsid w:val="00E81CC5"/>
    <w:rsid w:val="00E85A87"/>
    <w:rsid w:val="00E85B4A"/>
    <w:rsid w:val="00E9528E"/>
    <w:rsid w:val="00E9764F"/>
    <w:rsid w:val="00EA5099"/>
    <w:rsid w:val="00EC1351"/>
    <w:rsid w:val="00EC4CBF"/>
    <w:rsid w:val="00ED05D1"/>
    <w:rsid w:val="00EE2CA8"/>
    <w:rsid w:val="00EF17E8"/>
    <w:rsid w:val="00EF51D9"/>
    <w:rsid w:val="00EF65ED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BD7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7828D"/>
  <w15:chartTrackingRefBased/>
  <w15:docId w15:val="{BBD98589-ED26-46E4-B517-C0B732CA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chris-von-reybyton-6a05468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byt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FA104FDB904FD2840A42A79D36F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BA577-DA00-4A96-8125-F1301C91DF1B}"/>
      </w:docPartPr>
      <w:docPartBody>
        <w:p w:rsidR="003C10EF" w:rsidRDefault="007222A6">
          <w:pPr>
            <w:pStyle w:val="8BFA104FDB904FD2840A42A79D36F4D5"/>
          </w:pPr>
          <w:r w:rsidRPr="00CF1A49">
            <w:t>·</w:t>
          </w:r>
        </w:p>
      </w:docPartBody>
    </w:docPart>
    <w:docPart>
      <w:docPartPr>
        <w:name w:val="652C513DC47F4BE5A34D62C545C4E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912E9-EB5F-4013-A6F3-C17BF317A05F}"/>
      </w:docPartPr>
      <w:docPartBody>
        <w:p w:rsidR="003C10EF" w:rsidRDefault="007222A6">
          <w:pPr>
            <w:pStyle w:val="652C513DC47F4BE5A34D62C545C4EB57"/>
          </w:pPr>
          <w:r w:rsidRPr="00CF1A49">
            <w:t>·</w:t>
          </w:r>
        </w:p>
      </w:docPartBody>
    </w:docPart>
    <w:docPart>
      <w:docPartPr>
        <w:name w:val="F4F8149CE4584A97BF57F89ABD9F64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2DFCB-A5CC-4A58-A7EF-0CD6EB17AABF}"/>
      </w:docPartPr>
      <w:docPartBody>
        <w:p w:rsidR="003C10EF" w:rsidRDefault="007222A6">
          <w:pPr>
            <w:pStyle w:val="F4F8149CE4584A97BF57F89ABD9F6494"/>
          </w:pPr>
          <w:r w:rsidRPr="00CF1A49">
            <w:t>Education</w:t>
          </w:r>
        </w:p>
      </w:docPartBody>
    </w:docPart>
    <w:docPart>
      <w:docPartPr>
        <w:name w:val="CED5298FDA844233BEC9BE38FF312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A2694-BE3D-45F2-8465-11880A0938F3}"/>
      </w:docPartPr>
      <w:docPartBody>
        <w:p w:rsidR="003C10EF" w:rsidRDefault="009857DC" w:rsidP="009857DC">
          <w:pPr>
            <w:pStyle w:val="CED5298FDA844233BEC9BE38FF312FF5"/>
          </w:pPr>
          <w:r w:rsidRPr="00CF1A49">
            <w:t>Experience</w:t>
          </w:r>
        </w:p>
      </w:docPartBody>
    </w:docPart>
    <w:docPart>
      <w:docPartPr>
        <w:name w:val="EA23435BD75045EA855EDC6C385F7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66BAB-829F-4EA5-9374-5C5A57B22CF9}"/>
      </w:docPartPr>
      <w:docPartBody>
        <w:p w:rsidR="003C10EF" w:rsidRDefault="009857DC" w:rsidP="009857DC">
          <w:pPr>
            <w:pStyle w:val="EA23435BD75045EA855EDC6C385F7DC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7DC"/>
    <w:rsid w:val="00063F66"/>
    <w:rsid w:val="003C10EF"/>
    <w:rsid w:val="005B3A48"/>
    <w:rsid w:val="007222A6"/>
    <w:rsid w:val="008010A3"/>
    <w:rsid w:val="008723FE"/>
    <w:rsid w:val="00941027"/>
    <w:rsid w:val="009857DC"/>
    <w:rsid w:val="00B6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27923498547ABB0F9C89563E4EF3E">
    <w:name w:val="34427923498547ABB0F9C89563E4EF3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F06C0D54CB34CF895A6B6A808E95AB4">
    <w:name w:val="7F06C0D54CB34CF895A6B6A808E95AB4"/>
  </w:style>
  <w:style w:type="paragraph" w:customStyle="1" w:styleId="785E08E6B89642C29A283A558483796C">
    <w:name w:val="785E08E6B89642C29A283A558483796C"/>
  </w:style>
  <w:style w:type="paragraph" w:customStyle="1" w:styleId="8BFA104FDB904FD2840A42A79D36F4D5">
    <w:name w:val="8BFA104FDB904FD2840A42A79D36F4D5"/>
  </w:style>
  <w:style w:type="paragraph" w:customStyle="1" w:styleId="55B668CBE4B5494893BEAE5D52472A2C">
    <w:name w:val="55B668CBE4B5494893BEAE5D52472A2C"/>
  </w:style>
  <w:style w:type="paragraph" w:customStyle="1" w:styleId="620DA3C4E09A4F80AD0B1F2BA1B4FF3D">
    <w:name w:val="620DA3C4E09A4F80AD0B1F2BA1B4FF3D"/>
  </w:style>
  <w:style w:type="paragraph" w:customStyle="1" w:styleId="652C513DC47F4BE5A34D62C545C4EB57">
    <w:name w:val="652C513DC47F4BE5A34D62C545C4EB57"/>
  </w:style>
  <w:style w:type="paragraph" w:customStyle="1" w:styleId="8BAC2AC94EC042FA82A79FB89950FBCD">
    <w:name w:val="8BAC2AC94EC042FA82A79FB89950FBCD"/>
  </w:style>
  <w:style w:type="paragraph" w:customStyle="1" w:styleId="435E5B023AA8422E90957578A266619B">
    <w:name w:val="435E5B023AA8422E90957578A266619B"/>
  </w:style>
  <w:style w:type="paragraph" w:customStyle="1" w:styleId="A1C9BB7A58124C8584A383DAA67C72C5">
    <w:name w:val="A1C9BB7A58124C8584A383DAA67C72C5"/>
  </w:style>
  <w:style w:type="paragraph" w:customStyle="1" w:styleId="C8CD2AB0A5DB41F09D25DEF31A01E760">
    <w:name w:val="C8CD2AB0A5DB41F09D25DEF31A01E760"/>
  </w:style>
  <w:style w:type="paragraph" w:customStyle="1" w:styleId="D327F8AF011F48A492CD6070447DEE29">
    <w:name w:val="D327F8AF011F48A492CD6070447DEE29"/>
  </w:style>
  <w:style w:type="paragraph" w:customStyle="1" w:styleId="B8ED8C209F9E4510ADAD1EB723FDB3CD">
    <w:name w:val="B8ED8C209F9E4510ADAD1EB723FDB3CD"/>
  </w:style>
  <w:style w:type="paragraph" w:customStyle="1" w:styleId="6D4AD6CD8444421887FB528A2F0EDC7B">
    <w:name w:val="6D4AD6CD8444421887FB528A2F0EDC7B"/>
  </w:style>
  <w:style w:type="paragraph" w:customStyle="1" w:styleId="9796A51D1F3D4B7D9FB520B02113836A">
    <w:name w:val="9796A51D1F3D4B7D9FB520B02113836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023B94216E944A992DA224CC05FEE5C">
    <w:name w:val="3023B94216E944A992DA224CC05FEE5C"/>
  </w:style>
  <w:style w:type="paragraph" w:customStyle="1" w:styleId="B5FF7070D52241B696AA18607A5AAFD9">
    <w:name w:val="B5FF7070D52241B696AA18607A5AAFD9"/>
  </w:style>
  <w:style w:type="paragraph" w:customStyle="1" w:styleId="4225E6958F8E446EAD3F401B0CB9B70E">
    <w:name w:val="4225E6958F8E446EAD3F401B0CB9B70E"/>
  </w:style>
  <w:style w:type="paragraph" w:customStyle="1" w:styleId="9E43C9ED6F8F4FB9A4F7DF2D199964AB">
    <w:name w:val="9E43C9ED6F8F4FB9A4F7DF2D199964AB"/>
  </w:style>
  <w:style w:type="paragraph" w:customStyle="1" w:styleId="6777D9E1E54643B38E23F7C8FDA06DC5">
    <w:name w:val="6777D9E1E54643B38E23F7C8FDA06DC5"/>
  </w:style>
  <w:style w:type="paragraph" w:customStyle="1" w:styleId="8E1EC7A4A17740E0966A6D28B0721DC2">
    <w:name w:val="8E1EC7A4A17740E0966A6D28B0721DC2"/>
  </w:style>
  <w:style w:type="paragraph" w:customStyle="1" w:styleId="8406E102868B402FB441A085379CEE24">
    <w:name w:val="8406E102868B402FB441A085379CEE24"/>
  </w:style>
  <w:style w:type="paragraph" w:customStyle="1" w:styleId="F4F8149CE4584A97BF57F89ABD9F6494">
    <w:name w:val="F4F8149CE4584A97BF57F89ABD9F6494"/>
  </w:style>
  <w:style w:type="paragraph" w:customStyle="1" w:styleId="BAA3184E2959444BBA5E37934C373D6C">
    <w:name w:val="BAA3184E2959444BBA5E37934C373D6C"/>
  </w:style>
  <w:style w:type="paragraph" w:customStyle="1" w:styleId="4148AF6E5E4644348902FF23E6281E46">
    <w:name w:val="4148AF6E5E4644348902FF23E6281E46"/>
  </w:style>
  <w:style w:type="paragraph" w:customStyle="1" w:styleId="9441CE32842A4B6BACFD54B0ABA82513">
    <w:name w:val="9441CE32842A4B6BACFD54B0ABA82513"/>
  </w:style>
  <w:style w:type="paragraph" w:customStyle="1" w:styleId="F3E889F837144B07961257F402DAA807">
    <w:name w:val="F3E889F837144B07961257F402DAA807"/>
  </w:style>
  <w:style w:type="paragraph" w:customStyle="1" w:styleId="9303C7C2AE96408FA7D5469E1CC4F236">
    <w:name w:val="9303C7C2AE96408FA7D5469E1CC4F236"/>
  </w:style>
  <w:style w:type="paragraph" w:customStyle="1" w:styleId="12343E22599E4625B0ABED67F3D8ECAE">
    <w:name w:val="12343E22599E4625B0ABED67F3D8ECAE"/>
  </w:style>
  <w:style w:type="paragraph" w:customStyle="1" w:styleId="A4BA8B4B57D2460087DF9E7C71FAC532">
    <w:name w:val="A4BA8B4B57D2460087DF9E7C71FAC532"/>
  </w:style>
  <w:style w:type="paragraph" w:customStyle="1" w:styleId="460C4E61B81F44A9A05B6A178A08E909">
    <w:name w:val="460C4E61B81F44A9A05B6A178A08E909"/>
  </w:style>
  <w:style w:type="paragraph" w:customStyle="1" w:styleId="B73516FDDCE8411A9CC00304A285F1B0">
    <w:name w:val="B73516FDDCE8411A9CC00304A285F1B0"/>
  </w:style>
  <w:style w:type="paragraph" w:customStyle="1" w:styleId="7D9397FB97DF45D58EE9307741F8D5FA">
    <w:name w:val="7D9397FB97DF45D58EE9307741F8D5FA"/>
  </w:style>
  <w:style w:type="paragraph" w:customStyle="1" w:styleId="ABF1DF6888834812BD0DD3CFA5A2F785">
    <w:name w:val="ABF1DF6888834812BD0DD3CFA5A2F785"/>
  </w:style>
  <w:style w:type="paragraph" w:customStyle="1" w:styleId="EF0998B804F4481DB75024CA3A419FD8">
    <w:name w:val="EF0998B804F4481DB75024CA3A419FD8"/>
  </w:style>
  <w:style w:type="paragraph" w:customStyle="1" w:styleId="CA9946C2C1F14059970C2EA22F957FDC">
    <w:name w:val="CA9946C2C1F14059970C2EA22F957FDC"/>
  </w:style>
  <w:style w:type="paragraph" w:customStyle="1" w:styleId="A05DE6C0C3B44C70A3E28FFD68BA2E53">
    <w:name w:val="A05DE6C0C3B44C70A3E28FFD68BA2E53"/>
  </w:style>
  <w:style w:type="paragraph" w:customStyle="1" w:styleId="4582906E045344AAA9C7DC921A747AE7">
    <w:name w:val="4582906E045344AAA9C7DC921A747AE7"/>
  </w:style>
  <w:style w:type="paragraph" w:customStyle="1" w:styleId="9B70A24FFB4B4B51B404E220E6157957">
    <w:name w:val="9B70A24FFB4B4B51B404E220E6157957"/>
  </w:style>
  <w:style w:type="paragraph" w:customStyle="1" w:styleId="435AC48650BB4CEDA7EA4771B694DCBE">
    <w:name w:val="435AC48650BB4CEDA7EA4771B694DCBE"/>
  </w:style>
  <w:style w:type="paragraph" w:customStyle="1" w:styleId="913E6FECF01F4E7EB9498EA351EAC22A">
    <w:name w:val="913E6FECF01F4E7EB9498EA351EAC22A"/>
  </w:style>
  <w:style w:type="paragraph" w:customStyle="1" w:styleId="9C5DE55960594972800BAB7626E647EA">
    <w:name w:val="9C5DE55960594972800BAB7626E647EA"/>
    <w:rsid w:val="009857DC"/>
  </w:style>
  <w:style w:type="paragraph" w:customStyle="1" w:styleId="57E4B864AF71490C914FBEF7BDBD3FC5">
    <w:name w:val="57E4B864AF71490C914FBEF7BDBD3FC5"/>
    <w:rsid w:val="009857DC"/>
  </w:style>
  <w:style w:type="paragraph" w:customStyle="1" w:styleId="CED5298FDA844233BEC9BE38FF312FF5">
    <w:name w:val="CED5298FDA844233BEC9BE38FF312FF5"/>
    <w:rsid w:val="009857DC"/>
  </w:style>
  <w:style w:type="paragraph" w:customStyle="1" w:styleId="EA23435BD75045EA855EDC6C385F7DC2">
    <w:name w:val="EA23435BD75045EA855EDC6C385F7DC2"/>
    <w:rsid w:val="009857DC"/>
  </w:style>
  <w:style w:type="paragraph" w:customStyle="1" w:styleId="E1CB34FA2CA84BC092148C11A4EE7814">
    <w:name w:val="E1CB34FA2CA84BC092148C11A4EE7814"/>
    <w:rsid w:val="009857DC"/>
  </w:style>
  <w:style w:type="paragraph" w:customStyle="1" w:styleId="00E4D49853E2448093486D22167E2535">
    <w:name w:val="00E4D49853E2448093486D22167E2535"/>
    <w:rsid w:val="009857DC"/>
  </w:style>
  <w:style w:type="paragraph" w:customStyle="1" w:styleId="518F623FCFD54B7C8D1AF2AA05D46A69">
    <w:name w:val="518F623FCFD54B7C8D1AF2AA05D46A69"/>
    <w:rsid w:val="009857DC"/>
  </w:style>
  <w:style w:type="paragraph" w:customStyle="1" w:styleId="5A074E8BA97841239CA182F6B42EA200">
    <w:name w:val="5A074E8BA97841239CA182F6B42EA200"/>
    <w:rsid w:val="009857DC"/>
  </w:style>
  <w:style w:type="paragraph" w:customStyle="1" w:styleId="7106A6DB042D4F6C90F10D3C033C8932">
    <w:name w:val="7106A6DB042D4F6C90F10D3C033C8932"/>
    <w:rsid w:val="009857DC"/>
  </w:style>
  <w:style w:type="paragraph" w:customStyle="1" w:styleId="1818F1912A2E4186911A670B490099A2">
    <w:name w:val="1818F1912A2E4186911A670B490099A2"/>
    <w:rsid w:val="009857DC"/>
  </w:style>
  <w:style w:type="paragraph" w:customStyle="1" w:styleId="4D17A98BCE9C47EEA45B61897136E2C2">
    <w:name w:val="4D17A98BCE9C47EEA45B61897136E2C2"/>
    <w:rsid w:val="009857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176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Reybyton, Mary</dc:creator>
  <cp:keywords/>
  <dc:description/>
  <cp:lastModifiedBy>Von Reybyton, Mary</cp:lastModifiedBy>
  <cp:revision>25</cp:revision>
  <dcterms:created xsi:type="dcterms:W3CDTF">2020-05-22T17:15:00Z</dcterms:created>
  <dcterms:modified xsi:type="dcterms:W3CDTF">2020-11-10T16:41:00Z</dcterms:modified>
  <cp:category/>
</cp:coreProperties>
</file>