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C3B609F" w14:textId="77777777" w:rsidTr="00906258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3DAD22" w14:textId="59CBA011" w:rsidR="00692703" w:rsidRPr="00CF1A49" w:rsidRDefault="00125475" w:rsidP="00913946">
            <w:pPr>
              <w:pStyle w:val="Title"/>
            </w:pPr>
            <w:proofErr w:type="gramStart"/>
            <w:r>
              <w:t xml:space="preserve">Jared 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Marquardt</w:t>
            </w:r>
            <w:proofErr w:type="gramEnd"/>
          </w:p>
          <w:p w14:paraId="4D2794DE" w14:textId="6598D074" w:rsidR="00692703" w:rsidRPr="00CF1A49" w:rsidRDefault="0095021F" w:rsidP="00913946">
            <w:pPr>
              <w:pStyle w:val="ContactInfo"/>
              <w:contextualSpacing w:val="0"/>
            </w:pPr>
            <w:r>
              <w:t>10400 SE Cook CT</w:t>
            </w:r>
            <w:r w:rsidR="0042343A">
              <w:t>, Milwaukie, OR 97222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4602EA4884C452393138B7E1B768EE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(541) 240-0833</w:t>
            </w:r>
          </w:p>
          <w:p w14:paraId="0286E63D" w14:textId="14081F03" w:rsidR="00692703" w:rsidRPr="00CF1A49" w:rsidRDefault="0095021F" w:rsidP="00913946">
            <w:pPr>
              <w:pStyle w:val="ContactInfoEmphasis"/>
              <w:contextualSpacing w:val="0"/>
            </w:pPr>
            <w:r w:rsidRPr="0095021F">
              <w:t>Marqujar@oregonstate.edu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36EC40DD2DC4ADDB54CA92FC4226BD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Pr="00CD4C77">
                <w:rPr>
                  <w:rStyle w:val="Hyperlink"/>
                </w:rPr>
                <w:t>https://www.linkedin.com/in/jared-marquardt-254359130/</w:t>
              </w:r>
            </w:hyperlink>
          </w:p>
        </w:tc>
      </w:tr>
      <w:tr w:rsidR="009571D8" w:rsidRPr="00CF1A49" w14:paraId="71B0112C" w14:textId="77777777" w:rsidTr="00692703">
        <w:tc>
          <w:tcPr>
            <w:tcW w:w="9360" w:type="dxa"/>
            <w:tcMar>
              <w:top w:w="432" w:type="dxa"/>
            </w:tcMar>
          </w:tcPr>
          <w:p w14:paraId="5CF6588D" w14:textId="2DC0D2E1" w:rsidR="001755A8" w:rsidRPr="00CF1A49" w:rsidRDefault="0095021F" w:rsidP="0095021F">
            <w:r w:rsidRPr="00DD6A7D">
              <w:rPr>
                <w:u w:val="single"/>
              </w:rPr>
              <w:t xml:space="preserve">Certified in </w:t>
            </w:r>
            <w:r w:rsidRPr="002D2B14">
              <w:rPr>
                <w:u w:val="single"/>
              </w:rPr>
              <w:t>CSX</w:t>
            </w:r>
            <w:r w:rsidR="002D2B14">
              <w:t xml:space="preserve"> </w:t>
            </w:r>
            <w:r w:rsidRPr="002D2B14">
              <w:t>by</w:t>
            </w:r>
            <w:r>
              <w:t xml:space="preserve"> ISACA. Experienced</w:t>
            </w:r>
            <w:r w:rsidR="006A6E94">
              <w:t xml:space="preserve"> and passionate</w:t>
            </w:r>
            <w:r>
              <w:t xml:space="preserve"> in working with electronics, both hardware and software.</w:t>
            </w:r>
            <w:r w:rsidR="006A6E94">
              <w:t xml:space="preserve"> </w:t>
            </w:r>
            <w:r>
              <w:t>As a past time I like to repair various gadgets, such as phones, consoles, computers, etc. I enjoy learning and adapting to the constantly evolving technology industry.</w:t>
            </w:r>
            <w:r w:rsidR="00DD6A7D">
              <w:t xml:space="preserve"> </w:t>
            </w:r>
            <w:r w:rsidR="00DD6A7D">
              <w:t>I am looking forward to applying my knowledge</w:t>
            </w:r>
            <w:r w:rsidR="00DD6A7D">
              <w:t xml:space="preserve">, </w:t>
            </w:r>
            <w:r w:rsidR="006A6E94">
              <w:t>skills,</w:t>
            </w:r>
            <w:r w:rsidR="00DD6A7D">
              <w:t xml:space="preserve"> and </w:t>
            </w:r>
            <w:r w:rsidR="006A6E94">
              <w:t>determination</w:t>
            </w:r>
            <w:r w:rsidR="00DD6A7D">
              <w:t xml:space="preserve"> to your organization.</w:t>
            </w:r>
          </w:p>
        </w:tc>
      </w:tr>
    </w:tbl>
    <w:p w14:paraId="0A8FAE7D" w14:textId="77777777" w:rsidR="004E01EB" w:rsidRPr="00CF1A49" w:rsidRDefault="0095021F" w:rsidP="0064125E">
      <w:pPr>
        <w:pStyle w:val="Heading1"/>
        <w:spacing w:before="0" w:after="0"/>
      </w:pPr>
      <w:sdt>
        <w:sdtPr>
          <w:alias w:val="Experience:"/>
          <w:tag w:val="Experience:"/>
          <w:id w:val="-1983300934"/>
          <w:placeholder>
            <w:docPart w:val="6D26CFD88EA84419ACC87EE94D567C9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DABB214" w14:textId="77777777" w:rsidTr="00906258">
        <w:trPr>
          <w:trHeight w:val="400"/>
        </w:trPr>
        <w:tc>
          <w:tcPr>
            <w:tcW w:w="9290" w:type="dxa"/>
          </w:tcPr>
          <w:p w14:paraId="45259B4C" w14:textId="7520BCDA" w:rsidR="001D0BF1" w:rsidRPr="00CF1A49" w:rsidRDefault="008D50A8" w:rsidP="001D0BF1">
            <w:pPr>
              <w:pStyle w:val="Heading3"/>
              <w:contextualSpacing w:val="0"/>
              <w:outlineLvl w:val="2"/>
            </w:pPr>
            <w:r>
              <w:t>June 2019</w:t>
            </w:r>
            <w:r w:rsidR="001D0BF1" w:rsidRPr="00CF1A49">
              <w:t xml:space="preserve"> – </w:t>
            </w:r>
            <w:r>
              <w:t>Current</w:t>
            </w:r>
          </w:p>
          <w:p w14:paraId="4EC37AB1" w14:textId="343125AF" w:rsidR="001D0BF1" w:rsidRPr="00CF1A49" w:rsidRDefault="008D50A8" w:rsidP="001D0BF1">
            <w:pPr>
              <w:pStyle w:val="Heading2"/>
              <w:contextualSpacing w:val="0"/>
              <w:outlineLvl w:val="1"/>
            </w:pPr>
            <w:r>
              <w:t>HR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precision castparts corp.</w:t>
            </w:r>
          </w:p>
          <w:p w14:paraId="3F581CE5" w14:textId="75800277" w:rsidR="001E3120" w:rsidRDefault="008D50A8" w:rsidP="001D0BF1">
            <w:pPr>
              <w:contextualSpacing w:val="0"/>
            </w:pPr>
            <w:r>
              <w:t xml:space="preserve"> Working here </w:t>
            </w:r>
            <w:r w:rsidR="00045CBA">
              <w:t>I have taught myself</w:t>
            </w:r>
            <w:r>
              <w:t xml:space="preserve"> to be adaptable. I have scheduled interviews, organized events and areas of the plant, updated employee records, researched and helped create new policies, etc.</w:t>
            </w:r>
          </w:p>
          <w:p w14:paraId="4AEB77D4" w14:textId="77777777" w:rsidR="00906258" w:rsidRPr="00906258" w:rsidRDefault="00906258" w:rsidP="001D0BF1">
            <w:pPr>
              <w:contextualSpacing w:val="0"/>
              <w:rPr>
                <w:sz w:val="4"/>
                <w:szCs w:val="4"/>
              </w:rPr>
            </w:pPr>
          </w:p>
          <w:p w14:paraId="32595456" w14:textId="2D05EDB4" w:rsidR="00906258" w:rsidRPr="00CF1A49" w:rsidRDefault="00906258" w:rsidP="00906258">
            <w:pPr>
              <w:pStyle w:val="Heading3"/>
              <w:contextualSpacing w:val="0"/>
              <w:outlineLvl w:val="2"/>
            </w:pPr>
            <w:r>
              <w:t>July</w:t>
            </w:r>
            <w:r>
              <w:t xml:space="preserve"> </w:t>
            </w:r>
            <w:r>
              <w:t>2017</w:t>
            </w:r>
            <w:r w:rsidRPr="00CF1A49">
              <w:t xml:space="preserve"> – </w:t>
            </w:r>
            <w:r>
              <w:t>June 2019</w:t>
            </w:r>
          </w:p>
          <w:p w14:paraId="2805243C" w14:textId="099D2687" w:rsidR="00906258" w:rsidRPr="00CF1A49" w:rsidRDefault="0042343A" w:rsidP="00906258">
            <w:pPr>
              <w:pStyle w:val="Heading2"/>
              <w:contextualSpacing w:val="0"/>
              <w:outlineLvl w:val="1"/>
            </w:pPr>
            <w:r>
              <w:t xml:space="preserve">Coffee </w:t>
            </w:r>
            <w:r w:rsidR="000E719A">
              <w:t>Server</w:t>
            </w:r>
            <w:r w:rsidR="00906258" w:rsidRPr="00CF1A49">
              <w:t xml:space="preserve">, </w:t>
            </w:r>
            <w:r>
              <w:rPr>
                <w:rStyle w:val="SubtleReference"/>
              </w:rPr>
              <w:t>Allan’s coffee and tea</w:t>
            </w:r>
          </w:p>
          <w:p w14:paraId="072FFD0E" w14:textId="37A7DE3F" w:rsidR="00906258" w:rsidRDefault="00906258" w:rsidP="00906258">
            <w:pPr>
              <w:contextualSpacing w:val="0"/>
            </w:pPr>
            <w:r>
              <w:t xml:space="preserve"> </w:t>
            </w:r>
            <w:r w:rsidR="0042343A">
              <w:t>Worked with customers, and gained insight on customer service, time management, counting tills, and organization.</w:t>
            </w:r>
          </w:p>
          <w:p w14:paraId="19541400" w14:textId="77777777" w:rsidR="00906258" w:rsidRPr="00906258" w:rsidRDefault="00906258" w:rsidP="00906258">
            <w:pPr>
              <w:contextualSpacing w:val="0"/>
              <w:rPr>
                <w:sz w:val="4"/>
                <w:szCs w:val="4"/>
              </w:rPr>
            </w:pPr>
          </w:p>
          <w:p w14:paraId="01A3AE57" w14:textId="77777777" w:rsidR="00906258" w:rsidRPr="00CF1A49" w:rsidRDefault="00906258" w:rsidP="00906258">
            <w:pPr>
              <w:pStyle w:val="Heading3"/>
              <w:contextualSpacing w:val="0"/>
              <w:outlineLvl w:val="2"/>
            </w:pPr>
            <w:r>
              <w:t>october 2014</w:t>
            </w:r>
            <w:r w:rsidRPr="00CF1A49">
              <w:t xml:space="preserve"> – </w:t>
            </w:r>
            <w:r>
              <w:t>September 2016</w:t>
            </w:r>
          </w:p>
          <w:p w14:paraId="7F6400B7" w14:textId="77777777" w:rsidR="00906258" w:rsidRPr="00CF1A49" w:rsidRDefault="00906258" w:rsidP="00906258">
            <w:pPr>
              <w:pStyle w:val="Heading2"/>
              <w:contextualSpacing w:val="0"/>
              <w:outlineLvl w:val="1"/>
            </w:pPr>
            <w:r>
              <w:t>IT specialist</w:t>
            </w:r>
            <w:r w:rsidRPr="00CF1A49">
              <w:t xml:space="preserve">, </w:t>
            </w:r>
            <w:r>
              <w:rPr>
                <w:rStyle w:val="SubtleReference"/>
              </w:rPr>
              <w:t>cayuse technologies</w:t>
            </w:r>
          </w:p>
          <w:p w14:paraId="3C46A81A" w14:textId="3A7C66C4" w:rsidR="00906258" w:rsidRPr="00CF1A49" w:rsidRDefault="00906258" w:rsidP="00906258">
            <w:pPr>
              <w:contextualSpacing w:val="0"/>
            </w:pPr>
            <w:r>
              <w:t>Cayuse Tech. showed me how to troubleshoot a wide variety of devices, and an understanding of how to solve technological issues. Provided tech support over the phone, through chats, and tickets submitted online.</w:t>
            </w:r>
          </w:p>
        </w:tc>
      </w:tr>
    </w:tbl>
    <w:sdt>
      <w:sdtPr>
        <w:alias w:val="Education:"/>
        <w:tag w:val="Education:"/>
        <w:id w:val="-1908763273"/>
        <w:placeholder>
          <w:docPart w:val="01ADE438996B42DD81634BC906FA9C81"/>
        </w:placeholder>
        <w:temporary/>
        <w:showingPlcHdr/>
        <w15:appearance w15:val="hidden"/>
      </w:sdtPr>
      <w:sdtContent>
        <w:p w14:paraId="529B6944" w14:textId="77777777" w:rsidR="00DA59AA" w:rsidRPr="00CF1A49" w:rsidRDefault="00DA59AA" w:rsidP="0064125E">
          <w:pPr>
            <w:pStyle w:val="Heading1"/>
            <w:spacing w:before="120" w:after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8499DB3" w14:textId="77777777" w:rsidTr="00906258">
        <w:tc>
          <w:tcPr>
            <w:tcW w:w="9290" w:type="dxa"/>
          </w:tcPr>
          <w:p w14:paraId="2F223A09" w14:textId="3CE9DDD4" w:rsidR="001D0BF1" w:rsidRPr="00CF1A49" w:rsidRDefault="00526955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2020</w:t>
            </w:r>
          </w:p>
          <w:p w14:paraId="4F192710" w14:textId="084AD42A" w:rsidR="001D0BF1" w:rsidRPr="00CF1A49" w:rsidRDefault="00526955" w:rsidP="001D0BF1">
            <w:pPr>
              <w:pStyle w:val="Heading2"/>
              <w:contextualSpacing w:val="0"/>
              <w:outlineLvl w:val="1"/>
            </w:pPr>
            <w:r>
              <w:t>Business Information systems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oregon state university</w:t>
            </w:r>
          </w:p>
          <w:p w14:paraId="4A14A333" w14:textId="51CEE0CE" w:rsidR="007538DC" w:rsidRDefault="00526955" w:rsidP="007538DC">
            <w:pPr>
              <w:contextualSpacing w:val="0"/>
            </w:pPr>
            <w:r>
              <w:t xml:space="preserve">In </w:t>
            </w:r>
            <w:proofErr w:type="spellStart"/>
            <w:r>
              <w:t>b.i.s.</w:t>
            </w:r>
            <w:proofErr w:type="spellEnd"/>
            <w:r>
              <w:t xml:space="preserve"> I have a </w:t>
            </w:r>
            <w:proofErr w:type="spellStart"/>
            <w:r>
              <w:t>gpa</w:t>
            </w:r>
            <w:proofErr w:type="spellEnd"/>
            <w:r>
              <w:t xml:space="preserve"> of </w:t>
            </w:r>
            <w:r w:rsidR="00461061">
              <w:t>3.00</w:t>
            </w:r>
            <w:r>
              <w:t>, as previously mentioned I obtained my CSX cert</w:t>
            </w:r>
            <w:r w:rsidR="0055290B">
              <w:t>ification</w:t>
            </w:r>
            <w:r>
              <w:t>, and I have maintained a job my entire time at Oregon State.</w:t>
            </w:r>
            <w:r w:rsidR="0055290B">
              <w:t xml:space="preserve"> OS has helped me with furthering my knowledge in the tech industry. </w:t>
            </w:r>
          </w:p>
          <w:p w14:paraId="0C0B5126" w14:textId="77777777" w:rsidR="00906258" w:rsidRPr="00906258" w:rsidRDefault="00906258" w:rsidP="007538DC">
            <w:pPr>
              <w:contextualSpacing w:val="0"/>
              <w:rPr>
                <w:sz w:val="4"/>
                <w:szCs w:val="4"/>
              </w:rPr>
            </w:pPr>
          </w:p>
          <w:p w14:paraId="14C5C8A0" w14:textId="77777777" w:rsidR="00906258" w:rsidRPr="00CF1A49" w:rsidRDefault="00906258" w:rsidP="00906258">
            <w:pPr>
              <w:pStyle w:val="Heading3"/>
              <w:contextualSpacing w:val="0"/>
              <w:outlineLvl w:val="2"/>
            </w:pPr>
            <w:r>
              <w:t>June 2016</w:t>
            </w:r>
          </w:p>
          <w:p w14:paraId="02AE6796" w14:textId="77777777" w:rsidR="00906258" w:rsidRPr="00CF1A49" w:rsidRDefault="00906258" w:rsidP="00906258">
            <w:pPr>
              <w:pStyle w:val="Heading2"/>
              <w:contextualSpacing w:val="0"/>
              <w:outlineLvl w:val="1"/>
            </w:pPr>
            <w:r w:rsidRPr="0055290B">
              <w:t>Associates of Arts Oregon Transfer</w:t>
            </w:r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2:"/>
                <w:tag w:val="Enter school 2:"/>
                <w:id w:val="-1155142193"/>
                <w:placeholder>
                  <w:docPart w:val="6D8AB3F265C94FCB98681D9A1797824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CF1A49">
                  <w:rPr>
                    <w:rStyle w:val="SubtleReference"/>
                  </w:rPr>
                  <w:t>School</w:t>
                </w:r>
              </w:sdtContent>
            </w:sdt>
          </w:p>
          <w:p w14:paraId="12FC68B5" w14:textId="77C8A793" w:rsidR="00906258" w:rsidRPr="00CF1A49" w:rsidRDefault="00906258" w:rsidP="00906258">
            <w:pPr>
              <w:contextualSpacing w:val="0"/>
            </w:pPr>
            <w:r>
              <w:t>General knowledge classwork, such as geology, math, history, philosophy, etc. While obtaining this degree I worked at Cayuse Tech, which started my passion for technology.</w:t>
            </w:r>
          </w:p>
        </w:tc>
      </w:tr>
    </w:tbl>
    <w:sdt>
      <w:sdtPr>
        <w:alias w:val="Skills:"/>
        <w:tag w:val="Skills:"/>
        <w:id w:val="-1392877668"/>
        <w:placeholder>
          <w:docPart w:val="1890262327AB4AEA949DFF47F4805978"/>
        </w:placeholder>
        <w:temporary/>
        <w:showingPlcHdr/>
        <w15:appearance w15:val="hidden"/>
      </w:sdtPr>
      <w:sdtContent>
        <w:p w14:paraId="1D14EEBE" w14:textId="77777777" w:rsidR="00486277" w:rsidRPr="00CF1A49" w:rsidRDefault="00486277" w:rsidP="00125475">
          <w:pPr>
            <w:pStyle w:val="Heading1"/>
            <w:spacing w:before="120" w:after="0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AAAC596" w14:textId="77777777" w:rsidTr="00125475">
        <w:tc>
          <w:tcPr>
            <w:tcW w:w="4680" w:type="dxa"/>
          </w:tcPr>
          <w:p w14:paraId="4717BD79" w14:textId="2F00B13F" w:rsidR="001E3120" w:rsidRPr="006E1507" w:rsidRDefault="00125475" w:rsidP="006E1507">
            <w:pPr>
              <w:pStyle w:val="ListBullet"/>
              <w:contextualSpacing w:val="0"/>
            </w:pPr>
            <w:r>
              <w:t>Excellent with understanding the mechanics of electronic devices.</w:t>
            </w:r>
          </w:p>
          <w:p w14:paraId="74CCAB9D" w14:textId="2D5A84A3" w:rsidR="001F4E6D" w:rsidRPr="006E1507" w:rsidRDefault="00125475" w:rsidP="006E1507">
            <w:pPr>
              <w:pStyle w:val="ListBullet"/>
              <w:contextualSpacing w:val="0"/>
            </w:pPr>
            <w:r>
              <w:t>Determined in finishing</w:t>
            </w:r>
            <w:r w:rsidR="0064125E">
              <w:t xml:space="preserve"> my goals and projects</w:t>
            </w:r>
          </w:p>
        </w:tc>
        <w:tc>
          <w:tcPr>
            <w:tcW w:w="4680" w:type="dxa"/>
            <w:tcMar>
              <w:left w:w="360" w:type="dxa"/>
            </w:tcMar>
          </w:tcPr>
          <w:p w14:paraId="6AE08C03" w14:textId="15B4E2E4" w:rsidR="003A0632" w:rsidRPr="006E1507" w:rsidRDefault="00125475" w:rsidP="006E1507">
            <w:pPr>
              <w:pStyle w:val="ListBullet"/>
              <w:contextualSpacing w:val="0"/>
            </w:pPr>
            <w:r>
              <w:t>Dependable</w:t>
            </w:r>
          </w:p>
          <w:p w14:paraId="4368312C" w14:textId="0040DF69" w:rsidR="001E3120" w:rsidRPr="006E1507" w:rsidRDefault="0064125E" w:rsidP="006E1507">
            <w:pPr>
              <w:pStyle w:val="ListBullet"/>
              <w:contextualSpacing w:val="0"/>
            </w:pPr>
            <w:r>
              <w:t>Self-Disciplined</w:t>
            </w:r>
          </w:p>
          <w:p w14:paraId="0F3335FC" w14:textId="199E6D67" w:rsidR="0095021F" w:rsidRPr="006E1507" w:rsidRDefault="004F3A32" w:rsidP="0095021F">
            <w:pPr>
              <w:pStyle w:val="ListBullet"/>
              <w:contextualSpacing w:val="0"/>
            </w:pPr>
            <w:r>
              <w:t>Cybersecurity Fundamentals</w:t>
            </w:r>
          </w:p>
        </w:tc>
      </w:tr>
    </w:tbl>
    <w:sdt>
      <w:sdtPr>
        <w:alias w:val="Activities:"/>
        <w:tag w:val="Activities:"/>
        <w:id w:val="1223332893"/>
        <w:placeholder>
          <w:docPart w:val="BB0792E3C1CB46FBAADE28F72DB526F8"/>
        </w:placeholder>
        <w:temporary/>
        <w:showingPlcHdr/>
        <w15:appearance w15:val="hidden"/>
      </w:sdtPr>
      <w:sdtContent>
        <w:p w14:paraId="446AD87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1FE55CB" w14:textId="218F0EF4" w:rsidR="00B51D1B" w:rsidRPr="006E1507" w:rsidRDefault="0066595C" w:rsidP="006E1507">
      <w:r>
        <w:t>Hiking, mountaineering, rock climbing, guitar, and researching technology are all hobbies I like to occupy my time with. Currently I am training to climb mount hood with some friends</w:t>
      </w:r>
      <w:r w:rsidR="004F3A32">
        <w:t xml:space="preserve">. During summer, </w:t>
      </w:r>
      <w:r w:rsidR="00EF25EA">
        <w:t>to broaden my horizons</w:t>
      </w:r>
      <w:r w:rsidR="004F3A32">
        <w:t xml:space="preserve"> I will be taking more </w:t>
      </w:r>
      <w:r w:rsidR="004F3A32">
        <w:t>certification</w:t>
      </w:r>
      <w:r w:rsidR="004F3A32">
        <w:t xml:space="preserve"> </w:t>
      </w:r>
      <w:r w:rsidR="0042343A">
        <w:t xml:space="preserve">exams. </w:t>
      </w:r>
    </w:p>
    <w:sectPr w:rsidR="00B51D1B" w:rsidRPr="006E1507" w:rsidSect="0066595C">
      <w:footerReference w:type="default" r:id="rId8"/>
      <w:headerReference w:type="first" r:id="rId9"/>
      <w:pgSz w:w="12240" w:h="15840" w:code="1"/>
      <w:pgMar w:top="950" w:right="1440" w:bottom="28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FC9CC" w14:textId="77777777" w:rsidR="00E26408" w:rsidRDefault="00E26408" w:rsidP="0068194B">
      <w:r>
        <w:separator/>
      </w:r>
    </w:p>
    <w:p w14:paraId="524D3F58" w14:textId="77777777" w:rsidR="00E26408" w:rsidRDefault="00E26408"/>
    <w:p w14:paraId="7884018F" w14:textId="77777777" w:rsidR="00E26408" w:rsidRDefault="00E26408"/>
  </w:endnote>
  <w:endnote w:type="continuationSeparator" w:id="0">
    <w:p w14:paraId="66DFE230" w14:textId="77777777" w:rsidR="00E26408" w:rsidRDefault="00E26408" w:rsidP="0068194B">
      <w:r>
        <w:continuationSeparator/>
      </w:r>
    </w:p>
    <w:p w14:paraId="35F53BC2" w14:textId="77777777" w:rsidR="00E26408" w:rsidRDefault="00E26408"/>
    <w:p w14:paraId="1C023FAB" w14:textId="77777777" w:rsidR="00E26408" w:rsidRDefault="00E264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38033" w14:textId="77777777" w:rsidR="0095021F" w:rsidRDefault="009502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A7E63" w14:textId="77777777" w:rsidR="00E26408" w:rsidRDefault="00E26408" w:rsidP="0068194B">
      <w:r>
        <w:separator/>
      </w:r>
    </w:p>
    <w:p w14:paraId="539F7A13" w14:textId="77777777" w:rsidR="00E26408" w:rsidRDefault="00E26408"/>
    <w:p w14:paraId="281B0A23" w14:textId="77777777" w:rsidR="00E26408" w:rsidRDefault="00E26408"/>
  </w:footnote>
  <w:footnote w:type="continuationSeparator" w:id="0">
    <w:p w14:paraId="091B542F" w14:textId="77777777" w:rsidR="00E26408" w:rsidRDefault="00E26408" w:rsidP="0068194B">
      <w:r>
        <w:continuationSeparator/>
      </w:r>
    </w:p>
    <w:p w14:paraId="787951E8" w14:textId="77777777" w:rsidR="00E26408" w:rsidRDefault="00E26408"/>
    <w:p w14:paraId="61483262" w14:textId="77777777" w:rsidR="00E26408" w:rsidRDefault="00E264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C833" w14:textId="77777777" w:rsidR="0095021F" w:rsidRPr="004E01EB" w:rsidRDefault="0095021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292C2A" wp14:editId="7A90291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726682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F"/>
    <w:rsid w:val="000001EF"/>
    <w:rsid w:val="00007322"/>
    <w:rsid w:val="00007728"/>
    <w:rsid w:val="00024584"/>
    <w:rsid w:val="00024730"/>
    <w:rsid w:val="00045CBA"/>
    <w:rsid w:val="00055E95"/>
    <w:rsid w:val="0007021F"/>
    <w:rsid w:val="000B2BA5"/>
    <w:rsid w:val="000E719A"/>
    <w:rsid w:val="000F2F8C"/>
    <w:rsid w:val="0010006E"/>
    <w:rsid w:val="001045A8"/>
    <w:rsid w:val="00114A91"/>
    <w:rsid w:val="00125475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2B14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343A"/>
    <w:rsid w:val="004319E0"/>
    <w:rsid w:val="00437E8C"/>
    <w:rsid w:val="00440225"/>
    <w:rsid w:val="0046106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A32"/>
    <w:rsid w:val="00510392"/>
    <w:rsid w:val="00513E2A"/>
    <w:rsid w:val="00526955"/>
    <w:rsid w:val="0055290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125E"/>
    <w:rsid w:val="006618E9"/>
    <w:rsid w:val="0066595C"/>
    <w:rsid w:val="0068194B"/>
    <w:rsid w:val="00692703"/>
    <w:rsid w:val="006A1962"/>
    <w:rsid w:val="006A6E94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50A8"/>
    <w:rsid w:val="008F3B14"/>
    <w:rsid w:val="00901899"/>
    <w:rsid w:val="0090344B"/>
    <w:rsid w:val="00905715"/>
    <w:rsid w:val="00906258"/>
    <w:rsid w:val="0091321E"/>
    <w:rsid w:val="00913946"/>
    <w:rsid w:val="0092726B"/>
    <w:rsid w:val="009361BA"/>
    <w:rsid w:val="00944F78"/>
    <w:rsid w:val="0095021F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3D88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6A7D"/>
    <w:rsid w:val="00DE0FAA"/>
    <w:rsid w:val="00DE136D"/>
    <w:rsid w:val="00DE6534"/>
    <w:rsid w:val="00DF4D6C"/>
    <w:rsid w:val="00E01923"/>
    <w:rsid w:val="00E14498"/>
    <w:rsid w:val="00E2397A"/>
    <w:rsid w:val="00E254DB"/>
    <w:rsid w:val="00E26408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5EA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340E1"/>
  <w15:chartTrackingRefBased/>
  <w15:docId w15:val="{D37372A9-B00E-4CEA-AA8A-B51B0C30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50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red-marquardt-25435913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%20Marquard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602EA4884C452393138B7E1B768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A0C1C-C831-4EDB-A695-02A9775E2B5B}"/>
      </w:docPartPr>
      <w:docPartBody>
        <w:p w:rsidR="007527CE" w:rsidRDefault="007527CE">
          <w:pPr>
            <w:pStyle w:val="B4602EA4884C452393138B7E1B768EE4"/>
          </w:pPr>
          <w:r w:rsidRPr="00CF1A49">
            <w:t>·</w:t>
          </w:r>
        </w:p>
      </w:docPartBody>
    </w:docPart>
    <w:docPart>
      <w:docPartPr>
        <w:name w:val="836EC40DD2DC4ADDB54CA92FC422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CEC7-79CB-4FB8-94CD-0C42DD71A506}"/>
      </w:docPartPr>
      <w:docPartBody>
        <w:p w:rsidR="007527CE" w:rsidRDefault="007527CE">
          <w:pPr>
            <w:pStyle w:val="836EC40DD2DC4ADDB54CA92FC4226BDB"/>
          </w:pPr>
          <w:r w:rsidRPr="00CF1A49">
            <w:t>·</w:t>
          </w:r>
        </w:p>
      </w:docPartBody>
    </w:docPart>
    <w:docPart>
      <w:docPartPr>
        <w:name w:val="6D26CFD88EA84419ACC87EE94D567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E5FC-767E-4667-9F73-FEAE81827A7B}"/>
      </w:docPartPr>
      <w:docPartBody>
        <w:p w:rsidR="007527CE" w:rsidRDefault="007527CE">
          <w:pPr>
            <w:pStyle w:val="6D26CFD88EA84419ACC87EE94D567C99"/>
          </w:pPr>
          <w:r w:rsidRPr="00CF1A49">
            <w:t>Experience</w:t>
          </w:r>
        </w:p>
      </w:docPartBody>
    </w:docPart>
    <w:docPart>
      <w:docPartPr>
        <w:name w:val="01ADE438996B42DD81634BC906FA9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5816-AF32-4297-AB35-9903929CC346}"/>
      </w:docPartPr>
      <w:docPartBody>
        <w:p w:rsidR="007527CE" w:rsidRDefault="007527CE">
          <w:pPr>
            <w:pStyle w:val="01ADE438996B42DD81634BC906FA9C81"/>
          </w:pPr>
          <w:r w:rsidRPr="00CF1A49">
            <w:t>Education</w:t>
          </w:r>
        </w:p>
      </w:docPartBody>
    </w:docPart>
    <w:docPart>
      <w:docPartPr>
        <w:name w:val="1890262327AB4AEA949DFF47F4805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48AEB-12EE-403B-AB26-003092CC9B0A}"/>
      </w:docPartPr>
      <w:docPartBody>
        <w:p w:rsidR="007527CE" w:rsidRDefault="007527CE">
          <w:pPr>
            <w:pStyle w:val="1890262327AB4AEA949DFF47F4805978"/>
          </w:pPr>
          <w:r w:rsidRPr="00CF1A49">
            <w:t>Skills</w:t>
          </w:r>
        </w:p>
      </w:docPartBody>
    </w:docPart>
    <w:docPart>
      <w:docPartPr>
        <w:name w:val="BB0792E3C1CB46FBAADE28F72DB52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086DA-8F82-46AE-BD31-F33B8C810728}"/>
      </w:docPartPr>
      <w:docPartBody>
        <w:p w:rsidR="007527CE" w:rsidRDefault="007527CE">
          <w:pPr>
            <w:pStyle w:val="BB0792E3C1CB46FBAADE28F72DB526F8"/>
          </w:pPr>
          <w:r w:rsidRPr="00CF1A49">
            <w:t>Activities</w:t>
          </w:r>
        </w:p>
      </w:docPartBody>
    </w:docPart>
    <w:docPart>
      <w:docPartPr>
        <w:name w:val="6D8AB3F265C94FCB98681D9A17978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4F8BF-C364-49A4-8BD7-4D2B1678D72C}"/>
      </w:docPartPr>
      <w:docPartBody>
        <w:p w:rsidR="00000000" w:rsidRDefault="007527CE" w:rsidP="007527CE">
          <w:pPr>
            <w:pStyle w:val="6D8AB3F265C94FCB98681D9A1797824B"/>
          </w:pPr>
          <w:r w:rsidRPr="00CF1A49">
            <w:rPr>
              <w:rStyle w:val="SubtleReference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CE"/>
    <w:rsid w:val="0075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B4905A23F447DA85D7E3B40E2A186">
    <w:name w:val="F85B4905A23F447DA85D7E3B40E2A18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D4A0A7A385C43729B52D30FD67DDCD8">
    <w:name w:val="4D4A0A7A385C43729B52D30FD67DDCD8"/>
  </w:style>
  <w:style w:type="paragraph" w:customStyle="1" w:styleId="BD0176D0C50943B79EFF81567D00A136">
    <w:name w:val="BD0176D0C50943B79EFF81567D00A136"/>
  </w:style>
  <w:style w:type="paragraph" w:customStyle="1" w:styleId="B4602EA4884C452393138B7E1B768EE4">
    <w:name w:val="B4602EA4884C452393138B7E1B768EE4"/>
  </w:style>
  <w:style w:type="paragraph" w:customStyle="1" w:styleId="050BCD478BC14C928F376D053AF235B3">
    <w:name w:val="050BCD478BC14C928F376D053AF235B3"/>
  </w:style>
  <w:style w:type="paragraph" w:customStyle="1" w:styleId="FFECD6EA3F76406ABF0B71EB3E21F506">
    <w:name w:val="FFECD6EA3F76406ABF0B71EB3E21F506"/>
  </w:style>
  <w:style w:type="paragraph" w:customStyle="1" w:styleId="836EC40DD2DC4ADDB54CA92FC4226BDB">
    <w:name w:val="836EC40DD2DC4ADDB54CA92FC4226BDB"/>
  </w:style>
  <w:style w:type="paragraph" w:customStyle="1" w:styleId="E1DE84FC219F4E53BEE8A38AED90E89D">
    <w:name w:val="E1DE84FC219F4E53BEE8A38AED90E89D"/>
  </w:style>
  <w:style w:type="paragraph" w:customStyle="1" w:styleId="9090CAFACFCA47E798B49F2AEBC501E6">
    <w:name w:val="9090CAFACFCA47E798B49F2AEBC501E6"/>
  </w:style>
  <w:style w:type="paragraph" w:customStyle="1" w:styleId="CF228CC374594882913B0DD014EAD64B">
    <w:name w:val="CF228CC374594882913B0DD014EAD64B"/>
  </w:style>
  <w:style w:type="paragraph" w:customStyle="1" w:styleId="14E59DA65F924ADFBA67C752062BD44A">
    <w:name w:val="14E59DA65F924ADFBA67C752062BD44A"/>
  </w:style>
  <w:style w:type="paragraph" w:customStyle="1" w:styleId="6D26CFD88EA84419ACC87EE94D567C99">
    <w:name w:val="6D26CFD88EA84419ACC87EE94D567C99"/>
  </w:style>
  <w:style w:type="paragraph" w:customStyle="1" w:styleId="391E11346B074316B188A344CCF28D67">
    <w:name w:val="391E11346B074316B188A344CCF28D67"/>
  </w:style>
  <w:style w:type="paragraph" w:customStyle="1" w:styleId="8E537AED118F4C46A0B6CF7B0F90A1C2">
    <w:name w:val="8E537AED118F4C46A0B6CF7B0F90A1C2"/>
  </w:style>
  <w:style w:type="paragraph" w:customStyle="1" w:styleId="B549B225A84A4940AAA4AA4E1F48205A">
    <w:name w:val="B549B225A84A4940AAA4AA4E1F48205A"/>
  </w:style>
  <w:style w:type="character" w:styleId="SubtleReference">
    <w:name w:val="Subtle Reference"/>
    <w:basedOn w:val="DefaultParagraphFont"/>
    <w:uiPriority w:val="10"/>
    <w:qFormat/>
    <w:rsid w:val="007527CE"/>
    <w:rPr>
      <w:b/>
      <w:caps w:val="0"/>
      <w:smallCaps/>
      <w:color w:val="595959" w:themeColor="text1" w:themeTint="A6"/>
    </w:rPr>
  </w:style>
  <w:style w:type="paragraph" w:customStyle="1" w:styleId="D2EC292CFD00475A929AD0E8795E9794">
    <w:name w:val="D2EC292CFD00475A929AD0E8795E9794"/>
  </w:style>
  <w:style w:type="paragraph" w:customStyle="1" w:styleId="C1A9D0EB36004E839CC55A329E98B1D8">
    <w:name w:val="C1A9D0EB36004E839CC55A329E98B1D8"/>
  </w:style>
  <w:style w:type="paragraph" w:customStyle="1" w:styleId="F40C381D5B924AAFA3BB44470F65ED8C">
    <w:name w:val="F40C381D5B924AAFA3BB44470F65ED8C"/>
  </w:style>
  <w:style w:type="paragraph" w:customStyle="1" w:styleId="542E7A4DFABC47B99077431C173F5191">
    <w:name w:val="542E7A4DFABC47B99077431C173F5191"/>
  </w:style>
  <w:style w:type="paragraph" w:customStyle="1" w:styleId="42407CC97C9A40E0A02CBC352C4E096C">
    <w:name w:val="42407CC97C9A40E0A02CBC352C4E096C"/>
  </w:style>
  <w:style w:type="paragraph" w:customStyle="1" w:styleId="F9B122FB69654F0686889FAB1BC5F570">
    <w:name w:val="F9B122FB69654F0686889FAB1BC5F570"/>
  </w:style>
  <w:style w:type="paragraph" w:customStyle="1" w:styleId="B4A310ACCC88453D9D3AEA56769B1B11">
    <w:name w:val="B4A310ACCC88453D9D3AEA56769B1B11"/>
  </w:style>
  <w:style w:type="paragraph" w:customStyle="1" w:styleId="01ADE438996B42DD81634BC906FA9C81">
    <w:name w:val="01ADE438996B42DD81634BC906FA9C81"/>
  </w:style>
  <w:style w:type="paragraph" w:customStyle="1" w:styleId="EC64FE90A57F4393BB1D373D5B4E7138">
    <w:name w:val="EC64FE90A57F4393BB1D373D5B4E7138"/>
  </w:style>
  <w:style w:type="paragraph" w:customStyle="1" w:styleId="E9E5F374797243BF8FF301C9A6DC46E2">
    <w:name w:val="E9E5F374797243BF8FF301C9A6DC46E2"/>
  </w:style>
  <w:style w:type="paragraph" w:customStyle="1" w:styleId="661052B4184E4285A3E40BCB568E6744">
    <w:name w:val="661052B4184E4285A3E40BCB568E6744"/>
  </w:style>
  <w:style w:type="paragraph" w:customStyle="1" w:styleId="DFBB0066D9394710BFF4C7101B60442A">
    <w:name w:val="DFBB0066D9394710BFF4C7101B60442A"/>
  </w:style>
  <w:style w:type="paragraph" w:customStyle="1" w:styleId="E6C0CC6D21EE44D5B0F088BC1F46BDCD">
    <w:name w:val="E6C0CC6D21EE44D5B0F088BC1F46BDCD"/>
  </w:style>
  <w:style w:type="paragraph" w:customStyle="1" w:styleId="2C9AA90BD8C14AE591DBF2DA91DB56EB">
    <w:name w:val="2C9AA90BD8C14AE591DBF2DA91DB56EB"/>
  </w:style>
  <w:style w:type="paragraph" w:customStyle="1" w:styleId="2EAB350833164171AE28B54887A8C4FA">
    <w:name w:val="2EAB350833164171AE28B54887A8C4FA"/>
  </w:style>
  <w:style w:type="paragraph" w:customStyle="1" w:styleId="71085AD574A34C05876B4FC52C2D01C8">
    <w:name w:val="71085AD574A34C05876B4FC52C2D01C8"/>
  </w:style>
  <w:style w:type="paragraph" w:customStyle="1" w:styleId="DCCB64E731524BF8A7CFC7DAC1AD1B10">
    <w:name w:val="DCCB64E731524BF8A7CFC7DAC1AD1B10"/>
  </w:style>
  <w:style w:type="paragraph" w:customStyle="1" w:styleId="903EED0471774A28AF17FC64C6DEE2F8">
    <w:name w:val="903EED0471774A28AF17FC64C6DEE2F8"/>
  </w:style>
  <w:style w:type="paragraph" w:customStyle="1" w:styleId="1890262327AB4AEA949DFF47F4805978">
    <w:name w:val="1890262327AB4AEA949DFF47F4805978"/>
  </w:style>
  <w:style w:type="paragraph" w:customStyle="1" w:styleId="162A150E42E9496094272ECD122213A8">
    <w:name w:val="162A150E42E9496094272ECD122213A8"/>
  </w:style>
  <w:style w:type="paragraph" w:customStyle="1" w:styleId="8F38B6930C534CEBB794AFBEB7AA7A62">
    <w:name w:val="8F38B6930C534CEBB794AFBEB7AA7A62"/>
  </w:style>
  <w:style w:type="paragraph" w:customStyle="1" w:styleId="58DB0E9A686C4A26B422FF061D2FD3B0">
    <w:name w:val="58DB0E9A686C4A26B422FF061D2FD3B0"/>
  </w:style>
  <w:style w:type="paragraph" w:customStyle="1" w:styleId="64C3B35921EB4B66A52080D2D3E1DB7F">
    <w:name w:val="64C3B35921EB4B66A52080D2D3E1DB7F"/>
  </w:style>
  <w:style w:type="paragraph" w:customStyle="1" w:styleId="C2C2DE5628F64DAEAD39AFE550A9E5F8">
    <w:name w:val="C2C2DE5628F64DAEAD39AFE550A9E5F8"/>
  </w:style>
  <w:style w:type="paragraph" w:customStyle="1" w:styleId="BB0792E3C1CB46FBAADE28F72DB526F8">
    <w:name w:val="BB0792E3C1CB46FBAADE28F72DB526F8"/>
  </w:style>
  <w:style w:type="paragraph" w:customStyle="1" w:styleId="9A68D4C7EB9F48D98558BA19961FFD9D">
    <w:name w:val="9A68D4C7EB9F48D98558BA19961FFD9D"/>
  </w:style>
  <w:style w:type="paragraph" w:customStyle="1" w:styleId="8B060665AD1D40E7B9DD1F1C5821EB13">
    <w:name w:val="8B060665AD1D40E7B9DD1F1C5821EB13"/>
    <w:rsid w:val="007527CE"/>
  </w:style>
  <w:style w:type="paragraph" w:customStyle="1" w:styleId="E57C0469F48241648ACD14D58E9E0D37">
    <w:name w:val="E57C0469F48241648ACD14D58E9E0D37"/>
    <w:rsid w:val="007527CE"/>
  </w:style>
  <w:style w:type="paragraph" w:customStyle="1" w:styleId="0A047694BC4B4DAAAEF89391572AE3F0">
    <w:name w:val="0A047694BC4B4DAAAEF89391572AE3F0"/>
    <w:rsid w:val="007527CE"/>
  </w:style>
  <w:style w:type="paragraph" w:customStyle="1" w:styleId="D828314560B54433A8BC6EFCF2731DFB">
    <w:name w:val="D828314560B54433A8BC6EFCF2731DFB"/>
    <w:rsid w:val="007527CE"/>
  </w:style>
  <w:style w:type="paragraph" w:customStyle="1" w:styleId="376012FC2DA744BD9A4F4538CE093229">
    <w:name w:val="376012FC2DA744BD9A4F4538CE093229"/>
    <w:rsid w:val="007527CE"/>
  </w:style>
  <w:style w:type="paragraph" w:customStyle="1" w:styleId="07EC9B8AC7B64E8AA546D73BBE4EB96A">
    <w:name w:val="07EC9B8AC7B64E8AA546D73BBE4EB96A"/>
    <w:rsid w:val="007527CE"/>
  </w:style>
  <w:style w:type="paragraph" w:customStyle="1" w:styleId="6D8AB3F265C94FCB98681D9A1797824B">
    <w:name w:val="6D8AB3F265C94FCB98681D9A1797824B"/>
    <w:rsid w:val="00752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6355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Marquardt</dc:creator>
  <cp:keywords/>
  <dc:description/>
  <cp:lastModifiedBy>Jared Marquardt</cp:lastModifiedBy>
  <cp:revision>13</cp:revision>
  <dcterms:created xsi:type="dcterms:W3CDTF">2020-06-03T03:31:00Z</dcterms:created>
  <dcterms:modified xsi:type="dcterms:W3CDTF">2020-06-09T20:51:00Z</dcterms:modified>
  <cp:category/>
</cp:coreProperties>
</file>