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97726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2751C46" w14:textId="34FC70F9" w:rsidR="00692703" w:rsidRPr="00CF1A49" w:rsidRDefault="005574C0" w:rsidP="00913946">
            <w:pPr>
              <w:pStyle w:val="Title"/>
            </w:pPr>
            <w:r>
              <w:t>Maurice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Smith</w:t>
            </w:r>
          </w:p>
          <w:p w14:paraId="01CA708A" w14:textId="3130C8A1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 </w:t>
            </w:r>
            <w:r w:rsidR="005574C0">
              <w:t>702-208-0932</w:t>
            </w:r>
          </w:p>
          <w:p w14:paraId="4E4C2012" w14:textId="4C929C3D" w:rsidR="00692703" w:rsidRPr="00CF1A49" w:rsidRDefault="003F26E4" w:rsidP="00913946">
            <w:pPr>
              <w:pStyle w:val="ContactInfoEmphasis"/>
              <w:contextualSpacing w:val="0"/>
            </w:pPr>
            <w:r>
              <w:t>Mauricesmith92@outlook.com</w:t>
            </w:r>
          </w:p>
        </w:tc>
      </w:tr>
      <w:tr w:rsidR="009571D8" w:rsidRPr="00CF1A49" w14:paraId="1EFA6315" w14:textId="77777777" w:rsidTr="00692703">
        <w:tc>
          <w:tcPr>
            <w:tcW w:w="9360" w:type="dxa"/>
            <w:tcMar>
              <w:top w:w="432" w:type="dxa"/>
            </w:tcMar>
          </w:tcPr>
          <w:p w14:paraId="236A7744" w14:textId="7D305E8C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Summary</w:t>
            </w:r>
          </w:p>
          <w:p w14:paraId="466E3728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Detail oriented support engineer with managerial experience located in Las Vegas, NV, looking to enhance his IT knowledge. Top notch customer service skills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and 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accustom to high volume call &amp; fast pace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work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ing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environments. I understand technology comes with frustrations and I try my best to ease those pains and educate the customer at the same time. I’ve had over 10+ years of customer service experience along with my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5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+ years in technical support also including lead and management roles. Some of my best talents are being adaptable, team oriented, and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a quick learner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. Very strong knowledge of a vast variety of computer hardware and software.</w:t>
            </w:r>
          </w:p>
          <w:p w14:paraId="4B087842" w14:textId="04A65C52" w:rsidR="001755A8" w:rsidRPr="00CF1A49" w:rsidRDefault="001755A8" w:rsidP="00913946">
            <w:pPr>
              <w:contextualSpacing w:val="0"/>
            </w:pPr>
          </w:p>
        </w:tc>
      </w:tr>
    </w:tbl>
    <w:p w14:paraId="06B7CDB6" w14:textId="77777777" w:rsidR="004E01EB" w:rsidRPr="00CF1A49" w:rsidRDefault="005F382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1DDBC1B346E42A1AA73BFAF848AF4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E525EF" w14:textId="77777777" w:rsidTr="00D66A52">
        <w:tc>
          <w:tcPr>
            <w:tcW w:w="9355" w:type="dxa"/>
          </w:tcPr>
          <w:p w14:paraId="3622BB41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Net</w:t>
            </w: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E</w:t>
            </w: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ffect</w:t>
            </w:r>
          </w:p>
          <w:p w14:paraId="6D768FE4" w14:textId="77777777" w:rsidR="005574C0" w:rsidRDefault="005574C0" w:rsidP="005574C0">
            <w:pPr>
              <w:shd w:val="clear" w:color="auto" w:fill="FFFFFF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 xml:space="preserve">10/2018 </w:t>
            </w: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–</w:t>
            </w: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 xml:space="preserve"> Present</w:t>
            </w:r>
          </w:p>
          <w:p w14:paraId="787B1184" w14:textId="77777777" w:rsidR="005574C0" w:rsidRDefault="005574C0" w:rsidP="005574C0">
            <w:pPr>
              <w:shd w:val="clear" w:color="auto" w:fill="FFFFFF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</w:p>
          <w:p w14:paraId="245BE02D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Tier 1 Tech/Tier 1 Team Lead/Technical Account Manager</w:t>
            </w:r>
          </w:p>
          <w:p w14:paraId="73B3F57D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  <w:p w14:paraId="59DD9FC4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Starting position as Tier 1 technician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. Which included responsibilities for monitoring and assisting end users, servers, as well as Office 365 administration.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hen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I was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given more responsibilities gradually becoming a Team Lead. Mostly being responsible for assisting new technicians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. I also was the bridge for escalations. I would have tickets escalated to myself, then from there determine if the Tier 1 technician can accomplish or if needed to be escalated </w:t>
            </w: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to Tier 2. Also doing day to day task of managing customer tickets &amp; internal tickets.</w:t>
            </w:r>
          </w:p>
          <w:p w14:paraId="73105DA3" w14:textId="700976E2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554E0427" w14:textId="77777777" w:rsidTr="00F61DF9">
        <w:tc>
          <w:tcPr>
            <w:tcW w:w="9355" w:type="dxa"/>
            <w:tcMar>
              <w:top w:w="216" w:type="dxa"/>
            </w:tcMar>
          </w:tcPr>
          <w:p w14:paraId="3D03D202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Effortless Office</w:t>
            </w:r>
          </w:p>
          <w:p w14:paraId="569C7091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8/2015 - 10/2018</w:t>
            </w: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 xml:space="preserve"> </w:t>
            </w:r>
          </w:p>
          <w:p w14:paraId="4A973C59" w14:textId="77777777" w:rsidR="005574C0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  <w:p w14:paraId="26F2FBB9" w14:textId="77777777" w:rsidR="005574C0" w:rsidRDefault="005574C0" w:rsidP="005574C0">
            <w:pPr>
              <w:shd w:val="clear" w:color="auto" w:fill="FFFFFF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Help Desk Coordinator/Tier 1 Technician/Support Team Lead</w:t>
            </w:r>
          </w:p>
          <w:p w14:paraId="52AFB66E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</w:p>
          <w:p w14:paraId="39F68C14" w14:textId="77777777" w:rsidR="005574C0" w:rsidRPr="00441279" w:rsidRDefault="005574C0" w:rsidP="005574C0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41279">
              <w:rPr>
                <w:rFonts w:eastAsia="Times New Roman" w:cstheme="minorHAnsi"/>
                <w:color w:val="222222"/>
                <w:sz w:val="24"/>
                <w:szCs w:val="24"/>
              </w:rPr>
              <w:t>Originally hired as a Helpdesk Coordinator, I was responsible for assigning tickets in a timely manner and auditing tickets for statistical purposes. Keeping record of the data &amp; presenting them in our weekly meetings to show support progression. Within my first 6 months I was promoted to Tier 1 support handing Remote Desktop support &amp; eventually moved to Support Team Lead. We had well over 100 clients globally in which we support a wide variety of services. Hosting desktops, mailboxes, servers, and phone systems in a cloud-based environment.</w:t>
            </w:r>
          </w:p>
          <w:p w14:paraId="0D0D60FA" w14:textId="76EB5409" w:rsidR="00F61DF9" w:rsidRDefault="00F61DF9" w:rsidP="00F61DF9"/>
        </w:tc>
      </w:tr>
    </w:tbl>
    <w:p w14:paraId="187F687D" w14:textId="47A7B6FE" w:rsidR="00486277" w:rsidRPr="00CF1A49" w:rsidRDefault="005F382A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35FF1ACAE1214A2996BFC90761335F48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97EAE8F" w14:textId="77777777" w:rsidTr="00CF1A49">
        <w:tc>
          <w:tcPr>
            <w:tcW w:w="4675" w:type="dxa"/>
          </w:tcPr>
          <w:p w14:paraId="5395FC03" w14:textId="2159C924" w:rsidR="00A563DF" w:rsidRDefault="007C038F" w:rsidP="006E1507">
            <w:pPr>
              <w:pStyle w:val="ListBullet"/>
              <w:contextualSpacing w:val="0"/>
            </w:pPr>
            <w:r>
              <w:t>Project Management</w:t>
            </w:r>
          </w:p>
          <w:p w14:paraId="6AD84858" w14:textId="26CAF7ED" w:rsidR="001E3120" w:rsidRPr="006E1507" w:rsidRDefault="005574C0" w:rsidP="006E1507">
            <w:pPr>
              <w:pStyle w:val="ListBullet"/>
              <w:contextualSpacing w:val="0"/>
            </w:pPr>
            <w:proofErr w:type="spellStart"/>
            <w:r>
              <w:t>Solarwinds</w:t>
            </w:r>
            <w:proofErr w:type="spellEnd"/>
          </w:p>
          <w:p w14:paraId="4FDE0A96" w14:textId="77777777" w:rsidR="001F4E6D" w:rsidRDefault="005574C0" w:rsidP="006E1507">
            <w:pPr>
              <w:pStyle w:val="ListBullet"/>
              <w:contextualSpacing w:val="0"/>
            </w:pPr>
            <w:proofErr w:type="spellStart"/>
            <w:r>
              <w:t>Connectwise</w:t>
            </w:r>
            <w:proofErr w:type="spellEnd"/>
          </w:p>
          <w:p w14:paraId="122E4984" w14:textId="77777777" w:rsidR="005574C0" w:rsidRDefault="005574C0" w:rsidP="006E1507">
            <w:pPr>
              <w:pStyle w:val="ListBullet"/>
              <w:contextualSpacing w:val="0"/>
            </w:pPr>
            <w:r>
              <w:t>Printers/Scanners</w:t>
            </w:r>
          </w:p>
          <w:p w14:paraId="065C3602" w14:textId="6E90921B" w:rsidR="003E0DDD" w:rsidRPr="006E1507" w:rsidRDefault="003E0DDD" w:rsidP="006E1507">
            <w:pPr>
              <w:pStyle w:val="ListBullet"/>
              <w:contextualSpacing w:val="0"/>
            </w:pPr>
            <w:r>
              <w:t>Network &amp; Desktop Support</w:t>
            </w:r>
          </w:p>
        </w:tc>
        <w:tc>
          <w:tcPr>
            <w:tcW w:w="4675" w:type="dxa"/>
            <w:tcMar>
              <w:left w:w="360" w:type="dxa"/>
            </w:tcMar>
          </w:tcPr>
          <w:p w14:paraId="1A909CB5" w14:textId="02480FF8" w:rsidR="003A0632" w:rsidRPr="006E1507" w:rsidRDefault="005574C0" w:rsidP="006E1507">
            <w:pPr>
              <w:pStyle w:val="ListBullet"/>
              <w:contextualSpacing w:val="0"/>
            </w:pPr>
            <w:r>
              <w:t xml:space="preserve">VMware/VMWare Administration </w:t>
            </w:r>
          </w:p>
          <w:p w14:paraId="38D88526" w14:textId="6244DC57" w:rsidR="001E3120" w:rsidRPr="006E1507" w:rsidRDefault="005574C0" w:rsidP="006E1507">
            <w:pPr>
              <w:pStyle w:val="ListBullet"/>
              <w:contextualSpacing w:val="0"/>
            </w:pPr>
            <w:r>
              <w:t>Windows Server Management</w:t>
            </w:r>
          </w:p>
          <w:p w14:paraId="6578E1E3" w14:textId="14FB226F" w:rsidR="001E3120" w:rsidRPr="006E1507" w:rsidRDefault="005574C0" w:rsidP="006E1507">
            <w:pPr>
              <w:pStyle w:val="ListBullet"/>
              <w:contextualSpacing w:val="0"/>
            </w:pPr>
            <w:r>
              <w:t>MS Windows OS</w:t>
            </w:r>
          </w:p>
        </w:tc>
      </w:tr>
      <w:tr w:rsidR="005574C0" w:rsidRPr="006E1507" w14:paraId="330440C7" w14:textId="77777777" w:rsidTr="00CF1A49">
        <w:tc>
          <w:tcPr>
            <w:tcW w:w="4675" w:type="dxa"/>
          </w:tcPr>
          <w:p w14:paraId="2F1932BD" w14:textId="77777777" w:rsidR="005574C0" w:rsidRDefault="005574C0" w:rsidP="006E1507">
            <w:pPr>
              <w:pStyle w:val="ListBullet"/>
            </w:pPr>
            <w:r>
              <w:t>Barracuda Products</w:t>
            </w:r>
          </w:p>
          <w:p w14:paraId="33215E57" w14:textId="44C6EA10" w:rsidR="005574C0" w:rsidRDefault="005574C0" w:rsidP="006E1507">
            <w:pPr>
              <w:pStyle w:val="ListBullet"/>
            </w:pPr>
            <w:r>
              <w:t>VOIP (</w:t>
            </w:r>
            <w:proofErr w:type="spellStart"/>
            <w:r>
              <w:t>Allworx</w:t>
            </w:r>
            <w:proofErr w:type="spellEnd"/>
            <w:r>
              <w:t xml:space="preserve"> &amp; </w:t>
            </w:r>
            <w:proofErr w:type="spellStart"/>
            <w:r>
              <w:t>Shoretel</w:t>
            </w:r>
            <w:proofErr w:type="spellEnd"/>
            <w:r>
              <w:t>)</w:t>
            </w:r>
          </w:p>
        </w:tc>
        <w:tc>
          <w:tcPr>
            <w:tcW w:w="4675" w:type="dxa"/>
            <w:tcMar>
              <w:left w:w="360" w:type="dxa"/>
            </w:tcMar>
          </w:tcPr>
          <w:p w14:paraId="78890760" w14:textId="77777777" w:rsidR="005574C0" w:rsidRDefault="005574C0" w:rsidP="006E1507">
            <w:pPr>
              <w:pStyle w:val="ListBullet"/>
            </w:pPr>
            <w:r>
              <w:t>MS Office 365 &amp; Exchange on Premise Servers</w:t>
            </w:r>
          </w:p>
          <w:p w14:paraId="222CFD75" w14:textId="0B93F4DF" w:rsidR="005574C0" w:rsidRDefault="005574C0" w:rsidP="006E1507">
            <w:pPr>
              <w:pStyle w:val="ListBullet"/>
            </w:pPr>
            <w:r>
              <w:t>Firewalls (</w:t>
            </w:r>
            <w:proofErr w:type="spellStart"/>
            <w:r>
              <w:t>Sonicwall</w:t>
            </w:r>
            <w:proofErr w:type="spellEnd"/>
            <w:r>
              <w:t xml:space="preserve">, </w:t>
            </w:r>
            <w:proofErr w:type="spellStart"/>
            <w:r>
              <w:t>Fortigate</w:t>
            </w:r>
            <w:proofErr w:type="spellEnd"/>
            <w:r>
              <w:t>)</w:t>
            </w:r>
          </w:p>
        </w:tc>
      </w:tr>
    </w:tbl>
    <w:p w14:paraId="3BFB8FC6" w14:textId="7BE96CFF" w:rsidR="00AD782D" w:rsidRPr="00CF1A49" w:rsidRDefault="005574C0" w:rsidP="0062312F">
      <w:pPr>
        <w:pStyle w:val="Heading1"/>
      </w:pPr>
      <w:r>
        <w:t>Career Achievements</w:t>
      </w:r>
    </w:p>
    <w:p w14:paraId="3BFD8E01" w14:textId="77777777" w:rsidR="005574C0" w:rsidRPr="00441279" w:rsidRDefault="005574C0" w:rsidP="005574C0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441279">
        <w:rPr>
          <w:rFonts w:eastAsia="Times New Roman" w:cstheme="minorHAnsi"/>
          <w:color w:val="222222"/>
          <w:sz w:val="24"/>
          <w:szCs w:val="24"/>
        </w:rPr>
        <w:t>•Most</w:t>
      </w:r>
      <w:r>
        <w:rPr>
          <w:rFonts w:eastAsia="Times New Roman" w:cstheme="minorHAnsi"/>
          <w:color w:val="222222"/>
          <w:sz w:val="24"/>
          <w:szCs w:val="24"/>
        </w:rPr>
        <w:t xml:space="preserve"> positive </w:t>
      </w:r>
      <w:r w:rsidRPr="00441279">
        <w:rPr>
          <w:rFonts w:eastAsia="Times New Roman" w:cstheme="minorHAnsi"/>
          <w:color w:val="222222"/>
          <w:sz w:val="24"/>
          <w:szCs w:val="24"/>
        </w:rPr>
        <w:t>google</w:t>
      </w:r>
      <w:r>
        <w:rPr>
          <w:rFonts w:eastAsia="Times New Roman" w:cstheme="minorHAnsi"/>
          <w:color w:val="222222"/>
          <w:sz w:val="24"/>
          <w:szCs w:val="24"/>
        </w:rPr>
        <w:t xml:space="preserve"> customer service</w:t>
      </w:r>
      <w:r w:rsidRPr="00441279">
        <w:rPr>
          <w:rFonts w:eastAsia="Times New Roman" w:cstheme="minorHAnsi"/>
          <w:color w:val="222222"/>
          <w:sz w:val="24"/>
          <w:szCs w:val="24"/>
        </w:rPr>
        <w:t xml:space="preserve"> reviews in service department by customers showing appreciation for my assistance</w:t>
      </w:r>
    </w:p>
    <w:p w14:paraId="093DA232" w14:textId="77777777" w:rsidR="005574C0" w:rsidRPr="00441279" w:rsidRDefault="005574C0" w:rsidP="005574C0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</w:p>
    <w:p w14:paraId="1C8405DF" w14:textId="77777777" w:rsidR="005574C0" w:rsidRPr="00441279" w:rsidRDefault="005574C0" w:rsidP="005574C0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441279">
        <w:rPr>
          <w:rFonts w:eastAsia="Times New Roman" w:cstheme="minorHAnsi"/>
          <w:color w:val="222222"/>
          <w:sz w:val="24"/>
          <w:szCs w:val="24"/>
        </w:rPr>
        <w:t xml:space="preserve">•Promoted from </w:t>
      </w:r>
      <w:r>
        <w:rPr>
          <w:rFonts w:eastAsia="Times New Roman" w:cstheme="minorHAnsi"/>
          <w:color w:val="222222"/>
          <w:sz w:val="24"/>
          <w:szCs w:val="24"/>
        </w:rPr>
        <w:t xml:space="preserve">multiple times </w:t>
      </w:r>
      <w:r w:rsidRPr="00441279">
        <w:rPr>
          <w:rFonts w:eastAsia="Times New Roman" w:cstheme="minorHAnsi"/>
          <w:color w:val="222222"/>
          <w:sz w:val="24"/>
          <w:szCs w:val="24"/>
        </w:rPr>
        <w:t>within first year of employment</w:t>
      </w:r>
    </w:p>
    <w:p w14:paraId="0FE20E36" w14:textId="77777777" w:rsidR="005574C0" w:rsidRPr="00441279" w:rsidRDefault="005574C0" w:rsidP="005574C0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</w:p>
    <w:p w14:paraId="6E47EB0E" w14:textId="77777777" w:rsidR="005574C0" w:rsidRPr="00441279" w:rsidRDefault="005574C0" w:rsidP="005574C0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441279">
        <w:rPr>
          <w:rFonts w:eastAsia="Times New Roman" w:cstheme="minorHAnsi"/>
          <w:color w:val="222222"/>
          <w:sz w:val="24"/>
          <w:szCs w:val="24"/>
        </w:rPr>
        <w:t>•Given responsibility of Technical Account Manager for multiple companies</w:t>
      </w:r>
    </w:p>
    <w:p w14:paraId="3CC76104" w14:textId="3BE0D94F" w:rsidR="00B51D1B" w:rsidRPr="006E1507" w:rsidRDefault="00B51D1B" w:rsidP="005574C0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0E62" w14:textId="77777777" w:rsidR="00DE2C8D" w:rsidRDefault="00DE2C8D" w:rsidP="0068194B">
      <w:r>
        <w:separator/>
      </w:r>
    </w:p>
    <w:p w14:paraId="525CB8FE" w14:textId="77777777" w:rsidR="00DE2C8D" w:rsidRDefault="00DE2C8D"/>
    <w:p w14:paraId="4A31B79F" w14:textId="77777777" w:rsidR="00DE2C8D" w:rsidRDefault="00DE2C8D"/>
  </w:endnote>
  <w:endnote w:type="continuationSeparator" w:id="0">
    <w:p w14:paraId="695675F3" w14:textId="77777777" w:rsidR="00DE2C8D" w:rsidRDefault="00DE2C8D" w:rsidP="0068194B">
      <w:r>
        <w:continuationSeparator/>
      </w:r>
    </w:p>
    <w:p w14:paraId="34F7D1DB" w14:textId="77777777" w:rsidR="00DE2C8D" w:rsidRDefault="00DE2C8D"/>
    <w:p w14:paraId="223A8B96" w14:textId="77777777" w:rsidR="00DE2C8D" w:rsidRDefault="00DE2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325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46C9" w14:textId="77777777" w:rsidR="00DE2C8D" w:rsidRDefault="00DE2C8D" w:rsidP="0068194B">
      <w:r>
        <w:separator/>
      </w:r>
    </w:p>
    <w:p w14:paraId="13588236" w14:textId="77777777" w:rsidR="00DE2C8D" w:rsidRDefault="00DE2C8D"/>
    <w:p w14:paraId="45880864" w14:textId="77777777" w:rsidR="00DE2C8D" w:rsidRDefault="00DE2C8D"/>
  </w:footnote>
  <w:footnote w:type="continuationSeparator" w:id="0">
    <w:p w14:paraId="126577E9" w14:textId="77777777" w:rsidR="00DE2C8D" w:rsidRDefault="00DE2C8D" w:rsidP="0068194B">
      <w:r>
        <w:continuationSeparator/>
      </w:r>
    </w:p>
    <w:p w14:paraId="59B5DDFD" w14:textId="77777777" w:rsidR="00DE2C8D" w:rsidRDefault="00DE2C8D"/>
    <w:p w14:paraId="31122387" w14:textId="77777777" w:rsidR="00DE2C8D" w:rsidRDefault="00DE2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9B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F5CDCA" wp14:editId="52E498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68788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99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DDD"/>
    <w:rsid w:val="003E160D"/>
    <w:rsid w:val="003F1D5F"/>
    <w:rsid w:val="003F26E4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4C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382A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38F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3DF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852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C8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993816"/>
  <w15:chartTrackingRefBased/>
  <w15:docId w15:val="{DC67BD8A-32D6-42C1-9127-C74C2B5D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winJuli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DDBC1B346E42A1AA73BFAF848A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54A1-1B90-4F7E-B28C-33F65A66A75E}"/>
      </w:docPartPr>
      <w:docPartBody>
        <w:p w:rsidR="004F1D44" w:rsidRDefault="00C571F0">
          <w:pPr>
            <w:pStyle w:val="C1DDBC1B346E42A1AA73BFAF848AF42B"/>
          </w:pPr>
          <w:r w:rsidRPr="00CF1A49">
            <w:t>Experience</w:t>
          </w:r>
        </w:p>
      </w:docPartBody>
    </w:docPart>
    <w:docPart>
      <w:docPartPr>
        <w:name w:val="35FF1ACAE1214A2996BFC9076133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A2C7D-273A-4850-A2D7-4E5E3D9C75CC}"/>
      </w:docPartPr>
      <w:docPartBody>
        <w:p w:rsidR="004F1D44" w:rsidRDefault="00C571F0">
          <w:pPr>
            <w:pStyle w:val="35FF1ACAE1214A2996BFC90761335F4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F0"/>
    <w:rsid w:val="0009016A"/>
    <w:rsid w:val="004F1D44"/>
    <w:rsid w:val="00C5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DDBC1B346E42A1AA73BFAF848AF42B">
    <w:name w:val="C1DDBC1B346E42A1AA73BFAF848AF42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5FF1ACAE1214A2996BFC90761335F48">
    <w:name w:val="35FF1ACAE1214A2996BFC90761335F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Julius</dc:creator>
  <cp:keywords/>
  <dc:description/>
  <cp:lastModifiedBy>Maurice Smith</cp:lastModifiedBy>
  <cp:revision>2</cp:revision>
  <dcterms:created xsi:type="dcterms:W3CDTF">2021-07-21T09:19:00Z</dcterms:created>
  <dcterms:modified xsi:type="dcterms:W3CDTF">2021-07-21T09:19:00Z</dcterms:modified>
  <cp:category/>
</cp:coreProperties>
</file>