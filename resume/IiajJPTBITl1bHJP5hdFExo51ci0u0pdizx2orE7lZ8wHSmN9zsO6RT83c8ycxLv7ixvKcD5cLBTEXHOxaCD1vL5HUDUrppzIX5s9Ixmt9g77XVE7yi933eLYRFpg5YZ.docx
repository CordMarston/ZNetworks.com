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53DD2A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80D98BC" w14:textId="77777777" w:rsidR="00692703" w:rsidRPr="000B2994" w:rsidRDefault="00663AF6" w:rsidP="00913946">
            <w:pPr>
              <w:pStyle w:val="Title"/>
              <w:rPr>
                <w:color w:val="000000" w:themeColor="text1"/>
              </w:rPr>
            </w:pPr>
            <w:r w:rsidRPr="000B2994">
              <w:rPr>
                <w:color w:val="000000" w:themeColor="text1"/>
              </w:rPr>
              <w:t>Jamee</w:t>
            </w:r>
            <w:r w:rsidR="00692703" w:rsidRPr="000B2994">
              <w:rPr>
                <w:color w:val="000000" w:themeColor="text1"/>
              </w:rPr>
              <w:t xml:space="preserve"> </w:t>
            </w:r>
            <w:r w:rsidRPr="000B2994">
              <w:rPr>
                <w:rStyle w:val="IntenseEmphasis"/>
                <w:b w:val="0"/>
                <w:bCs/>
                <w:color w:val="000000" w:themeColor="text1"/>
              </w:rPr>
              <w:t>Rice</w:t>
            </w:r>
          </w:p>
          <w:p w14:paraId="58D6B2D8" w14:textId="5A7F2E71" w:rsidR="004B484E" w:rsidRDefault="00663AF6" w:rsidP="00913946">
            <w:pPr>
              <w:pStyle w:val="ContactInfo"/>
              <w:contextualSpacing w:val="0"/>
            </w:pPr>
            <w:r>
              <w:t>5318 64</w:t>
            </w:r>
            <w:r w:rsidRPr="00663AF6">
              <w:rPr>
                <w:vertAlign w:val="superscript"/>
              </w:rPr>
              <w:t>th</w:t>
            </w:r>
            <w:r>
              <w:t xml:space="preserve"> Ave N</w:t>
            </w:r>
            <w:r w:rsidR="008E080B">
              <w:t>E</w:t>
            </w:r>
            <w:r>
              <w:t>, Marysville, WA 98270</w:t>
            </w:r>
            <w:r w:rsidR="00692703" w:rsidRPr="00CF1A49">
              <w:t xml:space="preserve"> </w:t>
            </w:r>
          </w:p>
          <w:p w14:paraId="5CA9324C" w14:textId="3F97DE0A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663AF6">
              <w:t>425-750-5747</w:t>
            </w:r>
          </w:p>
          <w:p w14:paraId="61FB6AD2" w14:textId="77777777" w:rsidR="00692703" w:rsidRPr="00CF1A49" w:rsidRDefault="00663AF6" w:rsidP="00913946">
            <w:pPr>
              <w:pStyle w:val="ContactInfoEmphasis"/>
              <w:contextualSpacing w:val="0"/>
            </w:pPr>
            <w:r w:rsidRPr="00AF22CC">
              <w:rPr>
                <w:color w:val="auto"/>
              </w:rPr>
              <w:t>rice_jamee@yahoo.com</w:t>
            </w:r>
            <w:r w:rsidR="00692703" w:rsidRPr="00AF22CC">
              <w:rPr>
                <w:color w:val="auto"/>
              </w:rPr>
              <w:t xml:space="preserve"> </w:t>
            </w:r>
          </w:p>
        </w:tc>
      </w:tr>
      <w:tr w:rsidR="009571D8" w:rsidRPr="00CF1A49" w14:paraId="651B31F8" w14:textId="77777777" w:rsidTr="00692703">
        <w:tc>
          <w:tcPr>
            <w:tcW w:w="9360" w:type="dxa"/>
            <w:tcMar>
              <w:top w:w="432" w:type="dxa"/>
            </w:tcMar>
          </w:tcPr>
          <w:p w14:paraId="2FC64A3F" w14:textId="447AB801" w:rsidR="001755A8" w:rsidRPr="00663540" w:rsidRDefault="00D42CA0" w:rsidP="00663540">
            <w:pPr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7BB4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Knowledgeable, emphatic leader who passes on her skills in a diverse, challenging and dynamic environment</w:t>
            </w:r>
            <w:r w:rsidRPr="008E7BB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F58E430" w14:textId="77777777" w:rsidR="004E01EB" w:rsidRPr="00CF1A49" w:rsidRDefault="00044400" w:rsidP="008E7BB4">
      <w:pPr>
        <w:pStyle w:val="Heading1"/>
        <w:jc w:val="center"/>
      </w:pPr>
      <w:sdt>
        <w:sdtPr>
          <w:alias w:val="Experience:"/>
          <w:tag w:val="Experience:"/>
          <w:id w:val="-1983300934"/>
          <w:placeholder>
            <w:docPart w:val="4A4DE5735A4C4FDFB2E6D28AD6292214"/>
          </w:placeholder>
          <w:temporary/>
          <w:showingPlcHdr/>
          <w15:appearance w15:val="hidden"/>
        </w:sdtPr>
        <w:sdtEndPr/>
        <w:sdtContent>
          <w:bookmarkStart w:id="0" w:name="_GoBack"/>
          <w:r w:rsidR="004E01EB" w:rsidRPr="008E7BB4">
            <w:rPr>
              <w:u w:val="single"/>
            </w:rPr>
            <w:t>Experience</w:t>
          </w:r>
          <w:bookmarkEnd w:id="0"/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B1B2C9A" w14:textId="77777777" w:rsidTr="00D66A52">
        <w:tc>
          <w:tcPr>
            <w:tcW w:w="9355" w:type="dxa"/>
          </w:tcPr>
          <w:p w14:paraId="06D2596E" w14:textId="77777777" w:rsidR="001D0BF1" w:rsidRDefault="00663AF6" w:rsidP="00663540">
            <w:pPr>
              <w:pStyle w:val="Heading2"/>
              <w:contextualSpacing w:val="0"/>
              <w:jc w:val="center"/>
              <w:outlineLvl w:val="1"/>
              <w:rPr>
                <w:rStyle w:val="SubtleReference"/>
                <w:rFonts w:eastAsiaTheme="minorHAnsi" w:cstheme="minorBidi"/>
                <w:b/>
                <w:caps w:val="0"/>
                <w:sz w:val="22"/>
                <w:szCs w:val="22"/>
              </w:rPr>
            </w:pPr>
            <w:r w:rsidRPr="00AF22CC">
              <w:rPr>
                <w:color w:val="auto"/>
              </w:rPr>
              <w:t>Lead Patient service Representive</w:t>
            </w:r>
            <w:r w:rsidR="001D0BF1" w:rsidRPr="00AF22CC">
              <w:rPr>
                <w:color w:val="auto"/>
              </w:rPr>
              <w:t xml:space="preserve">, </w:t>
            </w:r>
            <w:r>
              <w:rPr>
                <w:rStyle w:val="SubtleReference"/>
              </w:rPr>
              <w:t>The everett clinic</w:t>
            </w:r>
          </w:p>
          <w:p w14:paraId="3D7B63C8" w14:textId="79B3FE7A" w:rsidR="002D3D5C" w:rsidRPr="00CF1A49" w:rsidRDefault="00663540" w:rsidP="00663540">
            <w:pPr>
              <w:pStyle w:val="Heading3"/>
              <w:contextualSpacing w:val="0"/>
              <w:jc w:val="center"/>
              <w:outlineLvl w:val="2"/>
            </w:pPr>
            <w:r>
              <w:t>September</w:t>
            </w:r>
            <w:r w:rsidR="002D3D5C">
              <w:t xml:space="preserve"> 201</w:t>
            </w:r>
            <w:r>
              <w:t>9</w:t>
            </w:r>
            <w:r w:rsidR="002D3D5C" w:rsidRPr="00CF1A49">
              <w:t xml:space="preserve">– </w:t>
            </w:r>
            <w:r w:rsidR="00044400">
              <w:t>mAY 2021</w:t>
            </w:r>
          </w:p>
          <w:p w14:paraId="3749E014" w14:textId="67096B0C" w:rsidR="00D42CA0" w:rsidRPr="000B0D5C" w:rsidRDefault="00D42CA0" w:rsidP="000B0D5C">
            <w:pPr>
              <w:textAlignment w:val="baseline"/>
              <w:rPr>
                <w:rFonts w:ascii="Arial" w:eastAsia="Times New Roman" w:hAnsi="Arial" w:cs="Arial"/>
                <w:color w:val="auto"/>
                <w:lang w:val="en"/>
              </w:rPr>
            </w:pPr>
          </w:p>
          <w:p w14:paraId="3DF1BD94" w14:textId="03F70A11" w:rsidR="00242D2D" w:rsidRPr="00AF22CC" w:rsidRDefault="00242D2D" w:rsidP="00E60436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auto"/>
                <w:lang w:val="en"/>
              </w:rPr>
            </w:pPr>
            <w:r w:rsidRPr="00AF22CC">
              <w:rPr>
                <w:rFonts w:ascii="Arial" w:eastAsia="Times New Roman" w:hAnsi="Arial" w:cs="Arial"/>
                <w:color w:val="auto"/>
                <w:lang w:val="en"/>
              </w:rPr>
              <w:t>Assesses reception learning needs and coordinates ongoing continuing education and/or training</w:t>
            </w:r>
          </w:p>
          <w:p w14:paraId="41B7AC9B" w14:textId="77777777" w:rsidR="00D42CA0" w:rsidRPr="00AF22CC" w:rsidRDefault="00D42CA0" w:rsidP="00E60436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auto"/>
                <w:lang w:val="en"/>
              </w:rPr>
            </w:pPr>
            <w:r w:rsidRPr="00AF22CC">
              <w:rPr>
                <w:rFonts w:ascii="Arial" w:hAnsi="Arial" w:cs="Arial"/>
                <w:color w:val="auto"/>
              </w:rPr>
              <w:t>Trusted leader and invaluable source of information</w:t>
            </w:r>
            <w:r w:rsidRPr="00AF22CC">
              <w:rPr>
                <w:rFonts w:ascii="Arial" w:eastAsia="Times New Roman" w:hAnsi="Arial" w:cs="Arial"/>
                <w:color w:val="auto"/>
                <w:lang w:val="en"/>
              </w:rPr>
              <w:t xml:space="preserve"> </w:t>
            </w:r>
          </w:p>
          <w:p w14:paraId="75631596" w14:textId="77E85F80" w:rsidR="00D42CA0" w:rsidRPr="00AF22CC" w:rsidRDefault="00D42CA0" w:rsidP="00E60436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auto"/>
                <w:lang w:val="en"/>
              </w:rPr>
            </w:pPr>
            <w:r w:rsidRPr="00AF22CC">
              <w:rPr>
                <w:rFonts w:ascii="Arial" w:hAnsi="Arial" w:cs="Arial"/>
                <w:color w:val="auto"/>
              </w:rPr>
              <w:t>Proactive in problem solving and conflict resolution with staff and patients</w:t>
            </w:r>
            <w:r w:rsidRPr="00AF22CC">
              <w:rPr>
                <w:rFonts w:ascii="Arial" w:eastAsia="Times New Roman" w:hAnsi="Arial" w:cs="Arial"/>
                <w:color w:val="auto"/>
                <w:lang w:val="en"/>
              </w:rPr>
              <w:t xml:space="preserve"> </w:t>
            </w:r>
          </w:p>
          <w:p w14:paraId="2CA3BEB8" w14:textId="77777777" w:rsidR="00D42CA0" w:rsidRPr="00AF22CC" w:rsidRDefault="00D42CA0" w:rsidP="00D42CA0">
            <w:pPr>
              <w:pStyle w:val="NormalWeb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auto"/>
                <w:sz w:val="22"/>
                <w:szCs w:val="22"/>
                <w:lang w:val="en"/>
              </w:rPr>
            </w:pPr>
            <w:r w:rsidRPr="00AF22CC">
              <w:rPr>
                <w:rFonts w:ascii="Arial" w:hAnsi="Arial" w:cs="Arial"/>
                <w:color w:val="auto"/>
                <w:sz w:val="22"/>
                <w:szCs w:val="22"/>
              </w:rPr>
              <w:t xml:space="preserve">Trusted liaison between departmental reception and clinical technicians. </w:t>
            </w:r>
          </w:p>
          <w:p w14:paraId="28763DEC" w14:textId="77777777" w:rsidR="00D42CA0" w:rsidRPr="00A9413D" w:rsidRDefault="00D42CA0" w:rsidP="00663540">
            <w:pPr>
              <w:pStyle w:val="NormalWeb"/>
              <w:ind w:left="720"/>
              <w:textAlignment w:val="baseline"/>
              <w:rPr>
                <w:sz w:val="20"/>
                <w:szCs w:val="20"/>
                <w:lang w:val="en"/>
              </w:rPr>
            </w:pPr>
          </w:p>
          <w:p w14:paraId="3D1D60E6" w14:textId="77777777" w:rsidR="001E3120" w:rsidRPr="00CF1A49" w:rsidRDefault="001E3120" w:rsidP="001D0BF1">
            <w:pPr>
              <w:contextualSpacing w:val="0"/>
            </w:pPr>
          </w:p>
        </w:tc>
      </w:tr>
      <w:tr w:rsidR="002D3D5C" w:rsidRPr="00CF1A49" w14:paraId="342E04D5" w14:textId="77777777" w:rsidTr="00663540">
        <w:trPr>
          <w:trHeight w:val="2425"/>
        </w:trPr>
        <w:tc>
          <w:tcPr>
            <w:tcW w:w="9355" w:type="dxa"/>
          </w:tcPr>
          <w:p w14:paraId="60AF1159" w14:textId="662E92DF" w:rsidR="002D3D5C" w:rsidRPr="00663540" w:rsidRDefault="008E080B" w:rsidP="00663540">
            <w:pPr>
              <w:pStyle w:val="Heading3"/>
              <w:jc w:val="center"/>
              <w:outlineLvl w:val="2"/>
              <w:rPr>
                <w:rStyle w:val="SubtleReference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Patient </w:t>
            </w:r>
            <w:r w:rsidR="002D3D5C" w:rsidRPr="00AF22CC">
              <w:rPr>
                <w:color w:val="auto"/>
                <w:sz w:val="26"/>
                <w:szCs w:val="26"/>
              </w:rPr>
              <w:t xml:space="preserve">service Representive, </w:t>
            </w:r>
            <w:r w:rsidR="002D3D5C" w:rsidRPr="00663540">
              <w:rPr>
                <w:rStyle w:val="SubtleReference"/>
                <w:sz w:val="26"/>
                <w:szCs w:val="26"/>
              </w:rPr>
              <w:t>The everett clinic</w:t>
            </w:r>
          </w:p>
          <w:p w14:paraId="16207E00" w14:textId="31881FFB" w:rsidR="002D3D5C" w:rsidRPr="008E7BB4" w:rsidRDefault="00663540" w:rsidP="00663540">
            <w:pPr>
              <w:pStyle w:val="Heading3"/>
              <w:jc w:val="center"/>
              <w:outlineLvl w:val="2"/>
              <w:rPr>
                <w:rStyle w:val="SubtleReference"/>
                <w:b/>
                <w:szCs w:val="22"/>
              </w:rPr>
            </w:pPr>
            <w:r w:rsidRPr="008E7BB4">
              <w:rPr>
                <w:rStyle w:val="SubtleReference"/>
                <w:b/>
                <w:szCs w:val="22"/>
              </w:rPr>
              <w:t>November 2015- September 2019</w:t>
            </w:r>
          </w:p>
          <w:p w14:paraId="63CCDA89" w14:textId="77777777" w:rsidR="002D3D5C" w:rsidRPr="00663540" w:rsidRDefault="002D3D5C" w:rsidP="001D0BF1">
            <w:pPr>
              <w:pStyle w:val="Heading3"/>
              <w:outlineLvl w:val="2"/>
              <w:rPr>
                <w:rStyle w:val="SubtleReference"/>
                <w:sz w:val="24"/>
              </w:rPr>
            </w:pPr>
          </w:p>
          <w:p w14:paraId="26671A26" w14:textId="77777777" w:rsidR="002D3D5C" w:rsidRPr="00AF22CC" w:rsidRDefault="002D3D5C" w:rsidP="002D3D5C">
            <w:pPr>
              <w:pStyle w:val="NormalWeb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auto"/>
                <w:sz w:val="22"/>
                <w:szCs w:val="22"/>
                <w:lang w:val="en"/>
              </w:rPr>
            </w:pPr>
            <w:r w:rsidRPr="00AF22CC">
              <w:rPr>
                <w:rFonts w:ascii="Arial" w:eastAsia="Times New Roman" w:hAnsi="Arial" w:cs="Arial"/>
                <w:color w:val="auto"/>
                <w:sz w:val="22"/>
                <w:szCs w:val="22"/>
                <w:lang w:val="en"/>
              </w:rPr>
              <w:t>Greets patients and directs them to appropriate departments</w:t>
            </w:r>
          </w:p>
          <w:p w14:paraId="5C62D901" w14:textId="77777777" w:rsidR="002D3D5C" w:rsidRPr="00AF22CC" w:rsidRDefault="002D3D5C" w:rsidP="002D3D5C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auto"/>
                <w:lang w:val="en"/>
              </w:rPr>
            </w:pPr>
            <w:r w:rsidRPr="00AF22CC">
              <w:rPr>
                <w:rFonts w:ascii="Arial" w:eastAsia="Times New Roman" w:hAnsi="Arial" w:cs="Arial"/>
                <w:color w:val="auto"/>
                <w:lang w:val="en"/>
              </w:rPr>
              <w:t>Verifies patient information and insurance eligibility; collects payments</w:t>
            </w:r>
          </w:p>
          <w:p w14:paraId="572BD3DA" w14:textId="77777777" w:rsidR="002D3D5C" w:rsidRPr="00AF22CC" w:rsidRDefault="002D3D5C" w:rsidP="002D3D5C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auto"/>
                <w:lang w:val="en"/>
              </w:rPr>
            </w:pPr>
            <w:r w:rsidRPr="00AF22CC">
              <w:rPr>
                <w:rFonts w:ascii="Arial" w:eastAsia="Times New Roman" w:hAnsi="Arial" w:cs="Arial"/>
                <w:color w:val="auto"/>
                <w:lang w:val="en"/>
              </w:rPr>
              <w:t>Directs patients to complete forms and processes patient-related paperwork</w:t>
            </w:r>
          </w:p>
          <w:p w14:paraId="476B3FE4" w14:textId="77777777" w:rsidR="002D3D5C" w:rsidRPr="00AF22CC" w:rsidRDefault="002D3D5C" w:rsidP="002D3D5C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auto"/>
                <w:lang w:val="en"/>
              </w:rPr>
            </w:pPr>
            <w:r w:rsidRPr="00AF22CC">
              <w:rPr>
                <w:rFonts w:ascii="Arial" w:eastAsia="Times New Roman" w:hAnsi="Arial" w:cs="Arial"/>
                <w:color w:val="auto"/>
                <w:lang w:val="en"/>
              </w:rPr>
              <w:t>Performs various front-office duties in a fast-paced, customer-oriented clinical environment</w:t>
            </w:r>
          </w:p>
          <w:p w14:paraId="05FC1E96" w14:textId="34F866A1" w:rsidR="002D3D5C" w:rsidRDefault="002D3D5C" w:rsidP="001D0BF1">
            <w:pPr>
              <w:pStyle w:val="Heading3"/>
              <w:outlineLvl w:val="2"/>
            </w:pPr>
          </w:p>
        </w:tc>
      </w:tr>
      <w:tr w:rsidR="00F61DF9" w:rsidRPr="00CF1A49" w14:paraId="4248890D" w14:textId="77777777" w:rsidTr="00F61DF9">
        <w:tc>
          <w:tcPr>
            <w:tcW w:w="9355" w:type="dxa"/>
            <w:tcMar>
              <w:top w:w="216" w:type="dxa"/>
            </w:tcMar>
          </w:tcPr>
          <w:p w14:paraId="03666D2D" w14:textId="77777777" w:rsidR="00F61DF9" w:rsidRPr="00CF1A49" w:rsidRDefault="00663AF6" w:rsidP="00663540">
            <w:pPr>
              <w:pStyle w:val="Heading2"/>
              <w:contextualSpacing w:val="0"/>
              <w:jc w:val="center"/>
              <w:outlineLvl w:val="1"/>
            </w:pPr>
            <w:r w:rsidRPr="00AF22CC">
              <w:rPr>
                <w:color w:val="auto"/>
              </w:rPr>
              <w:t>Visual merchandiser</w:t>
            </w:r>
            <w:r w:rsidR="00F61DF9" w:rsidRPr="00AF22CC">
              <w:rPr>
                <w:color w:val="auto"/>
              </w:rPr>
              <w:t xml:space="preserve">, </w:t>
            </w:r>
            <w:r>
              <w:rPr>
                <w:rStyle w:val="SubtleReference"/>
              </w:rPr>
              <w:t>Navy exchange everett (Smokey Point)</w:t>
            </w:r>
          </w:p>
          <w:p w14:paraId="346FC82A" w14:textId="77777777" w:rsidR="002D3D5C" w:rsidRPr="00CF1A49" w:rsidRDefault="002D3D5C" w:rsidP="00663540">
            <w:pPr>
              <w:pStyle w:val="Heading3"/>
              <w:contextualSpacing w:val="0"/>
              <w:jc w:val="center"/>
              <w:outlineLvl w:val="2"/>
            </w:pPr>
            <w:r>
              <w:t>October 2007</w:t>
            </w:r>
            <w:r w:rsidRPr="00CF1A49">
              <w:t xml:space="preserve"> – </w:t>
            </w:r>
            <w:r>
              <w:t>November 2015</w:t>
            </w:r>
          </w:p>
          <w:p w14:paraId="0B770D99" w14:textId="77777777" w:rsidR="00663AF6" w:rsidRDefault="00663AF6" w:rsidP="00663540">
            <w:pPr>
              <w:pStyle w:val="Default"/>
              <w:jc w:val="center"/>
            </w:pPr>
          </w:p>
          <w:p w14:paraId="71516D89" w14:textId="77777777" w:rsidR="00663AF6" w:rsidRPr="00663540" w:rsidRDefault="00663AF6" w:rsidP="00E60436">
            <w:pPr>
              <w:pStyle w:val="Default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663540">
              <w:rPr>
                <w:rFonts w:ascii="Arial" w:hAnsi="Arial" w:cs="Arial"/>
                <w:sz w:val="22"/>
                <w:szCs w:val="22"/>
              </w:rPr>
              <w:t xml:space="preserve">Create, Print and distribute signage throughout NEX Smokey Point and its 3 satellite locations </w:t>
            </w:r>
          </w:p>
          <w:p w14:paraId="5BE4217F" w14:textId="77777777" w:rsidR="00663AF6" w:rsidRPr="00663540" w:rsidRDefault="00663AF6" w:rsidP="00E60436">
            <w:pPr>
              <w:pStyle w:val="Default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663540">
              <w:rPr>
                <w:rFonts w:ascii="Arial" w:hAnsi="Arial" w:cs="Arial"/>
                <w:sz w:val="22"/>
                <w:szCs w:val="22"/>
              </w:rPr>
              <w:t xml:space="preserve">Create flyers, post-cards and sign toppers as required </w:t>
            </w:r>
          </w:p>
          <w:p w14:paraId="59E5E15F" w14:textId="77777777" w:rsidR="00663AF6" w:rsidRPr="00663540" w:rsidRDefault="00663AF6" w:rsidP="00E60436">
            <w:pPr>
              <w:pStyle w:val="Default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663540">
              <w:rPr>
                <w:rFonts w:ascii="Arial" w:hAnsi="Arial" w:cs="Arial"/>
                <w:sz w:val="22"/>
                <w:szCs w:val="22"/>
              </w:rPr>
              <w:t xml:space="preserve">Operate AES program, for reader-board at the entrance to the complex </w:t>
            </w:r>
          </w:p>
          <w:p w14:paraId="6303EA5A" w14:textId="77777777" w:rsidR="00663AF6" w:rsidRPr="00663540" w:rsidRDefault="00663AF6" w:rsidP="00E60436">
            <w:pPr>
              <w:pStyle w:val="Default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663540">
              <w:rPr>
                <w:rFonts w:ascii="Arial" w:hAnsi="Arial" w:cs="Arial"/>
                <w:sz w:val="22"/>
                <w:szCs w:val="22"/>
              </w:rPr>
              <w:t xml:space="preserve">Help with vinyl jobs, weeding and preparing to apply </w:t>
            </w:r>
          </w:p>
          <w:p w14:paraId="28426DAA" w14:textId="77777777" w:rsidR="00663AF6" w:rsidRPr="00663540" w:rsidRDefault="00663AF6" w:rsidP="00E60436">
            <w:pPr>
              <w:pStyle w:val="Default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663540">
              <w:rPr>
                <w:rFonts w:ascii="Arial" w:hAnsi="Arial" w:cs="Arial"/>
                <w:sz w:val="22"/>
                <w:szCs w:val="22"/>
              </w:rPr>
              <w:t xml:space="preserve">Cash register operation </w:t>
            </w:r>
          </w:p>
          <w:p w14:paraId="1775ECF9" w14:textId="77777777" w:rsidR="00663AF6" w:rsidRPr="00663540" w:rsidRDefault="00663AF6" w:rsidP="00E60436">
            <w:pPr>
              <w:pStyle w:val="Default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663540">
              <w:rPr>
                <w:rFonts w:ascii="Arial" w:hAnsi="Arial" w:cs="Arial"/>
                <w:sz w:val="22"/>
                <w:szCs w:val="22"/>
              </w:rPr>
              <w:t xml:space="preserve">Stocking and front facing of merchandise set to planograms </w:t>
            </w:r>
          </w:p>
          <w:p w14:paraId="2210DA9C" w14:textId="77777777" w:rsidR="00663AF6" w:rsidRPr="00663540" w:rsidRDefault="00663AF6" w:rsidP="00E60436">
            <w:pPr>
              <w:pStyle w:val="Default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663540">
              <w:rPr>
                <w:rFonts w:ascii="Arial" w:hAnsi="Arial" w:cs="Arial"/>
                <w:sz w:val="22"/>
                <w:szCs w:val="22"/>
              </w:rPr>
              <w:t xml:space="preserve">Customer Assistance /Extended service plan (KIN) sales </w:t>
            </w:r>
          </w:p>
          <w:p w14:paraId="7B9F5774" w14:textId="77777777" w:rsidR="00663AF6" w:rsidRPr="00663540" w:rsidRDefault="00663AF6" w:rsidP="00E60436">
            <w:pPr>
              <w:pStyle w:val="Default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663540">
              <w:rPr>
                <w:rFonts w:ascii="Arial" w:hAnsi="Arial" w:cs="Arial"/>
                <w:sz w:val="22"/>
                <w:szCs w:val="22"/>
              </w:rPr>
              <w:t xml:space="preserve">Sight &amp; Sound Part Time 25-30 Hours / October 2007 – January 2010 </w:t>
            </w:r>
          </w:p>
          <w:p w14:paraId="12903B88" w14:textId="06C4B902" w:rsidR="00F61DF9" w:rsidRDefault="00663AF6" w:rsidP="000D7A83">
            <w:pPr>
              <w:pStyle w:val="Default"/>
              <w:numPr>
                <w:ilvl w:val="0"/>
                <w:numId w:val="17"/>
              </w:numPr>
            </w:pPr>
            <w:r w:rsidRPr="00663540">
              <w:rPr>
                <w:rFonts w:ascii="Arial" w:hAnsi="Arial" w:cs="Arial"/>
                <w:sz w:val="22"/>
                <w:szCs w:val="22"/>
              </w:rPr>
              <w:t>Visual Merchandiser Part Ti</w:t>
            </w:r>
            <w:r w:rsidR="000D7A83">
              <w:rPr>
                <w:rFonts w:ascii="Arial" w:hAnsi="Arial" w:cs="Arial"/>
                <w:sz w:val="22"/>
                <w:szCs w:val="22"/>
              </w:rPr>
              <w:t xml:space="preserve">me 30-35 Hours / January 2010 </w:t>
            </w:r>
          </w:p>
        </w:tc>
      </w:tr>
    </w:tbl>
    <w:sdt>
      <w:sdtPr>
        <w:alias w:val="Education:"/>
        <w:tag w:val="Education:"/>
        <w:id w:val="-1908763273"/>
        <w:placeholder>
          <w:docPart w:val="D3AE301C99374639BCAF620B8F0C8A55"/>
        </w:placeholder>
        <w:temporary/>
        <w:showingPlcHdr/>
        <w15:appearance w15:val="hidden"/>
      </w:sdtPr>
      <w:sdtEndPr/>
      <w:sdtContent>
        <w:p w14:paraId="73BE9DD9" w14:textId="77777777" w:rsidR="00DA59AA" w:rsidRPr="00CF1A49" w:rsidRDefault="00DA59AA" w:rsidP="008E7BB4">
          <w:pPr>
            <w:pStyle w:val="Heading1"/>
            <w:jc w:val="center"/>
          </w:pPr>
          <w:r w:rsidRPr="008E7BB4">
            <w:rPr>
              <w:u w:val="single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113C180" w14:textId="77777777" w:rsidTr="00D66A52">
        <w:tc>
          <w:tcPr>
            <w:tcW w:w="9355" w:type="dxa"/>
          </w:tcPr>
          <w:p w14:paraId="7777FD27" w14:textId="77777777" w:rsidR="001D0BF1" w:rsidRDefault="00663AF6" w:rsidP="00663540">
            <w:pPr>
              <w:pStyle w:val="Heading2"/>
              <w:contextualSpacing w:val="0"/>
              <w:jc w:val="center"/>
              <w:outlineLvl w:val="1"/>
              <w:rPr>
                <w:rStyle w:val="SubtleReference"/>
                <w:rFonts w:eastAsiaTheme="minorHAnsi" w:cstheme="minorBidi"/>
                <w:b/>
                <w:caps w:val="0"/>
                <w:sz w:val="22"/>
                <w:szCs w:val="22"/>
              </w:rPr>
            </w:pPr>
            <w:r w:rsidRPr="00AF22CC">
              <w:rPr>
                <w:color w:val="auto"/>
              </w:rPr>
              <w:t>Diploma</w:t>
            </w:r>
            <w:r w:rsidR="001D0BF1" w:rsidRPr="00AF22CC">
              <w:rPr>
                <w:color w:val="auto"/>
              </w:rPr>
              <w:t>,</w:t>
            </w:r>
            <w:r w:rsidR="001D0BF1" w:rsidRPr="00CF1A49">
              <w:t xml:space="preserve"> </w:t>
            </w:r>
            <w:r w:rsidRPr="00EA4EAC">
              <w:rPr>
                <w:rStyle w:val="SubtleReference"/>
                <w:color w:val="auto"/>
                <w:sz w:val="24"/>
                <w:szCs w:val="24"/>
              </w:rPr>
              <w:t>lynnwood high school</w:t>
            </w:r>
          </w:p>
          <w:p w14:paraId="0BCA95AE" w14:textId="77777777" w:rsidR="004B484E" w:rsidRPr="00CF1A49" w:rsidRDefault="004B484E" w:rsidP="00663540">
            <w:pPr>
              <w:pStyle w:val="Heading3"/>
              <w:contextualSpacing w:val="0"/>
              <w:jc w:val="center"/>
              <w:outlineLvl w:val="2"/>
            </w:pPr>
            <w:r>
              <w:t>June</w:t>
            </w:r>
            <w:r w:rsidRPr="00CF1A49">
              <w:t xml:space="preserve"> </w:t>
            </w:r>
            <w:r>
              <w:t>1995</w:t>
            </w:r>
          </w:p>
          <w:p w14:paraId="5137B47B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304202FE" w14:textId="77777777" w:rsidTr="00F61DF9">
        <w:tc>
          <w:tcPr>
            <w:tcW w:w="9355" w:type="dxa"/>
            <w:tcMar>
              <w:top w:w="216" w:type="dxa"/>
            </w:tcMar>
          </w:tcPr>
          <w:p w14:paraId="260F0399" w14:textId="77777777" w:rsidR="00F61DF9" w:rsidRDefault="00E60436" w:rsidP="00EA4EAC">
            <w:pPr>
              <w:pStyle w:val="Heading2"/>
              <w:contextualSpacing w:val="0"/>
              <w:jc w:val="center"/>
              <w:outlineLvl w:val="1"/>
              <w:rPr>
                <w:rStyle w:val="SubtleReference"/>
                <w:rFonts w:eastAsiaTheme="minorHAnsi" w:cstheme="minorBidi"/>
                <w:b/>
                <w:caps w:val="0"/>
                <w:sz w:val="22"/>
                <w:szCs w:val="22"/>
              </w:rPr>
            </w:pPr>
            <w:r w:rsidRPr="00AF22CC">
              <w:rPr>
                <w:color w:val="auto"/>
              </w:rPr>
              <w:t>bascic math, english and history courses</w:t>
            </w:r>
            <w:r w:rsidR="00F61DF9" w:rsidRPr="00AF22CC">
              <w:rPr>
                <w:color w:val="auto"/>
              </w:rPr>
              <w:t xml:space="preserve">, </w:t>
            </w:r>
            <w:r w:rsidRPr="00EA4EAC">
              <w:rPr>
                <w:rStyle w:val="SubtleReference"/>
                <w:color w:val="auto"/>
                <w:sz w:val="24"/>
                <w:szCs w:val="24"/>
              </w:rPr>
              <w:t>olympic community college</w:t>
            </w:r>
          </w:p>
          <w:p w14:paraId="1F77933C" w14:textId="10A92C8B" w:rsidR="004B484E" w:rsidRDefault="004B484E" w:rsidP="00663540">
            <w:pPr>
              <w:pStyle w:val="Heading3"/>
              <w:contextualSpacing w:val="0"/>
              <w:jc w:val="center"/>
              <w:outlineLvl w:val="2"/>
            </w:pPr>
            <w:r>
              <w:t>1997</w:t>
            </w:r>
          </w:p>
          <w:p w14:paraId="451E85FF" w14:textId="3F0755A3" w:rsidR="00EA4EAC" w:rsidRDefault="00EA4EAC" w:rsidP="00663540">
            <w:pPr>
              <w:pStyle w:val="Heading3"/>
              <w:contextualSpacing w:val="0"/>
              <w:jc w:val="center"/>
              <w:outlineLvl w:val="2"/>
            </w:pPr>
          </w:p>
          <w:p w14:paraId="176D2B6E" w14:textId="04B4D308" w:rsidR="00EA4EAC" w:rsidRDefault="00EA4EAC" w:rsidP="00663540">
            <w:pPr>
              <w:pStyle w:val="Heading3"/>
              <w:contextualSpacing w:val="0"/>
              <w:jc w:val="center"/>
              <w:outlineLvl w:val="2"/>
            </w:pPr>
            <w:r w:rsidRPr="00EA4EAC">
              <w:rPr>
                <w:color w:val="auto"/>
                <w:sz w:val="28"/>
                <w:szCs w:val="32"/>
              </w:rPr>
              <w:t>Associate in Business</w:t>
            </w:r>
            <w:r>
              <w:t xml:space="preserve">, </w:t>
            </w:r>
            <w:r w:rsidRPr="00EA4EAC">
              <w:rPr>
                <w:b w:val="0"/>
                <w:bCs/>
                <w:color w:val="auto"/>
                <w:sz w:val="24"/>
                <w:szCs w:val="28"/>
              </w:rPr>
              <w:t>Everett Community College</w:t>
            </w:r>
          </w:p>
          <w:p w14:paraId="2810976D" w14:textId="474B5E70" w:rsidR="00EA4EAC" w:rsidRPr="00CF1A49" w:rsidRDefault="00112DC5" w:rsidP="00663540">
            <w:pPr>
              <w:pStyle w:val="Heading3"/>
              <w:contextualSpacing w:val="0"/>
              <w:jc w:val="center"/>
              <w:outlineLvl w:val="2"/>
            </w:pPr>
            <w:r>
              <w:t>Enrollment Start date-</w:t>
            </w:r>
            <w:r w:rsidR="00EA4EAC">
              <w:t>S</w:t>
            </w:r>
            <w:r w:rsidR="00044400">
              <w:t>UMMER</w:t>
            </w:r>
            <w:r w:rsidR="00EA4EAC">
              <w:t xml:space="preserve"> 2021</w:t>
            </w:r>
          </w:p>
          <w:p w14:paraId="07A3C179" w14:textId="77777777" w:rsidR="004B484E" w:rsidRDefault="004B484E" w:rsidP="00E60436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Skills:"/>
        <w:tag w:val="Skills:"/>
        <w:id w:val="-1392877668"/>
        <w:placeholder>
          <w:docPart w:val="09BBD124CB854A7081CE627DDE1CA81D"/>
        </w:placeholder>
        <w:temporary/>
        <w:showingPlcHdr/>
        <w15:appearance w15:val="hidden"/>
      </w:sdtPr>
      <w:sdtEndPr/>
      <w:sdtContent>
        <w:p w14:paraId="6F79A16A" w14:textId="77777777" w:rsidR="00486277" w:rsidRPr="00CF1A49" w:rsidRDefault="00486277" w:rsidP="008E7BB4">
          <w:pPr>
            <w:pStyle w:val="Heading1"/>
            <w:jc w:val="center"/>
          </w:pPr>
          <w:r w:rsidRPr="008E7BB4">
            <w:rPr>
              <w:u w:val="single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92A5307" w14:textId="77777777" w:rsidTr="00CF1A49">
        <w:tc>
          <w:tcPr>
            <w:tcW w:w="4675" w:type="dxa"/>
          </w:tcPr>
          <w:p w14:paraId="283242DD" w14:textId="77777777" w:rsidR="001E3120" w:rsidRPr="00663540" w:rsidRDefault="00E60436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63540">
              <w:rPr>
                <w:rFonts w:ascii="Arial" w:hAnsi="Arial" w:cs="Arial"/>
              </w:rPr>
              <w:t>Epic</w:t>
            </w:r>
          </w:p>
          <w:p w14:paraId="2B3BECBB" w14:textId="77777777" w:rsidR="001F4E6D" w:rsidRPr="00663540" w:rsidRDefault="00E60436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63540">
              <w:rPr>
                <w:rFonts w:ascii="Arial" w:hAnsi="Arial" w:cs="Arial"/>
              </w:rPr>
              <w:t>Windows/Word 2016</w:t>
            </w:r>
          </w:p>
          <w:p w14:paraId="34F5909C" w14:textId="77777777" w:rsidR="00E60436" w:rsidRPr="00663540" w:rsidRDefault="00E60436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63540">
              <w:rPr>
                <w:rFonts w:ascii="Arial" w:hAnsi="Arial" w:cs="Arial"/>
              </w:rPr>
              <w:t>Outlook 2016</w:t>
            </w:r>
          </w:p>
          <w:p w14:paraId="4BB97FDF" w14:textId="77777777" w:rsidR="00E60436" w:rsidRPr="00663540" w:rsidRDefault="00E60436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63540">
              <w:rPr>
                <w:rFonts w:ascii="Arial" w:hAnsi="Arial" w:cs="Arial"/>
              </w:rPr>
              <w:t>Excel 2016</w:t>
            </w:r>
          </w:p>
        </w:tc>
        <w:tc>
          <w:tcPr>
            <w:tcW w:w="4675" w:type="dxa"/>
            <w:tcMar>
              <w:left w:w="360" w:type="dxa"/>
            </w:tcMar>
          </w:tcPr>
          <w:p w14:paraId="266B67A1" w14:textId="77777777" w:rsidR="003A0632" w:rsidRPr="00663540" w:rsidRDefault="00E60436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63540">
              <w:rPr>
                <w:rFonts w:ascii="Arial" w:hAnsi="Arial" w:cs="Arial"/>
              </w:rPr>
              <w:t>Dependable</w:t>
            </w:r>
          </w:p>
          <w:p w14:paraId="01734842" w14:textId="77777777" w:rsidR="001E3120" w:rsidRPr="00663540" w:rsidRDefault="00E60436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63540">
              <w:rPr>
                <w:rFonts w:ascii="Arial" w:hAnsi="Arial" w:cs="Arial"/>
              </w:rPr>
              <w:t>Loyalty</w:t>
            </w:r>
          </w:p>
          <w:p w14:paraId="3EA7CB5E" w14:textId="77777777" w:rsidR="001E3120" w:rsidRPr="00663540" w:rsidRDefault="00E60436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63540">
              <w:rPr>
                <w:rFonts w:ascii="Arial" w:hAnsi="Arial" w:cs="Arial"/>
              </w:rPr>
              <w:t>Easily Adapts to change</w:t>
            </w:r>
          </w:p>
          <w:p w14:paraId="4631A240" w14:textId="77777777" w:rsidR="00E60436" w:rsidRPr="00663540" w:rsidRDefault="00E60436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63540">
              <w:rPr>
                <w:rFonts w:ascii="Arial" w:hAnsi="Arial" w:cs="Arial"/>
              </w:rPr>
              <w:t>Friendly</w:t>
            </w:r>
          </w:p>
        </w:tc>
      </w:tr>
    </w:tbl>
    <w:sdt>
      <w:sdtPr>
        <w:alias w:val="Activities:"/>
        <w:tag w:val="Activities:"/>
        <w:id w:val="1223332893"/>
        <w:placeholder>
          <w:docPart w:val="4EC21056574841CA890F31B09F366C80"/>
        </w:placeholder>
        <w:temporary/>
        <w:showingPlcHdr/>
        <w15:appearance w15:val="hidden"/>
      </w:sdtPr>
      <w:sdtEndPr/>
      <w:sdtContent>
        <w:p w14:paraId="67C03551" w14:textId="77777777" w:rsidR="00AD782D" w:rsidRPr="00CF1A49" w:rsidRDefault="0062312F" w:rsidP="008E7BB4">
          <w:pPr>
            <w:pStyle w:val="Heading1"/>
            <w:jc w:val="center"/>
          </w:pPr>
          <w:r w:rsidRPr="008E7BB4">
            <w:rPr>
              <w:u w:val="single"/>
            </w:rPr>
            <w:t>Activities</w:t>
          </w:r>
        </w:p>
      </w:sdtContent>
    </w:sdt>
    <w:p w14:paraId="53CA5558" w14:textId="77777777" w:rsidR="00E60436" w:rsidRDefault="00E60436" w:rsidP="00E60436">
      <w:pPr>
        <w:pStyle w:val="Default"/>
      </w:pPr>
    </w:p>
    <w:p w14:paraId="1438E08C" w14:textId="6A92839D" w:rsidR="00E60436" w:rsidRPr="00663540" w:rsidRDefault="00E60436" w:rsidP="008E080B">
      <w:pPr>
        <w:pStyle w:val="Default"/>
        <w:numPr>
          <w:ilvl w:val="0"/>
          <w:numId w:val="16"/>
        </w:numPr>
        <w:spacing w:after="60"/>
        <w:rPr>
          <w:rFonts w:ascii="Arial" w:hAnsi="Arial" w:cs="Arial"/>
          <w:sz w:val="22"/>
          <w:szCs w:val="22"/>
        </w:rPr>
      </w:pPr>
      <w:r w:rsidRPr="00663540">
        <w:rPr>
          <w:rFonts w:ascii="Arial" w:hAnsi="Arial" w:cs="Arial"/>
          <w:sz w:val="22"/>
          <w:szCs w:val="22"/>
        </w:rPr>
        <w:t>2013-2014 Girls Soccer Coach Fall (2), Winter (Indoor), Spring</w:t>
      </w:r>
    </w:p>
    <w:p w14:paraId="650B0A96" w14:textId="11D00032" w:rsidR="00E60436" w:rsidRPr="00663540" w:rsidRDefault="00E60436" w:rsidP="008E080B">
      <w:pPr>
        <w:pStyle w:val="Default"/>
        <w:numPr>
          <w:ilvl w:val="0"/>
          <w:numId w:val="16"/>
        </w:numPr>
        <w:spacing w:after="60"/>
        <w:rPr>
          <w:rFonts w:ascii="Arial" w:hAnsi="Arial" w:cs="Arial"/>
          <w:sz w:val="22"/>
          <w:szCs w:val="22"/>
        </w:rPr>
      </w:pPr>
      <w:r w:rsidRPr="00663540">
        <w:rPr>
          <w:rFonts w:ascii="Arial" w:hAnsi="Arial" w:cs="Arial"/>
          <w:sz w:val="22"/>
          <w:szCs w:val="22"/>
        </w:rPr>
        <w:t>2010-2012 Sewing for the Sea Cadets</w:t>
      </w:r>
    </w:p>
    <w:p w14:paraId="73A21161" w14:textId="73A42FB0" w:rsidR="00E60436" w:rsidRPr="00663540" w:rsidRDefault="00E60436" w:rsidP="008E080B">
      <w:pPr>
        <w:pStyle w:val="Defaul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663540">
        <w:rPr>
          <w:rFonts w:ascii="Arial" w:hAnsi="Arial" w:cs="Arial"/>
          <w:sz w:val="22"/>
          <w:szCs w:val="22"/>
        </w:rPr>
        <w:t>2010-2011 Navy Exchange CEA Committee (Treasurer)</w:t>
      </w:r>
    </w:p>
    <w:p w14:paraId="2B819DDE" w14:textId="7CC6759C" w:rsidR="00E60436" w:rsidRPr="00663540" w:rsidRDefault="00E60436" w:rsidP="008E080B">
      <w:pPr>
        <w:pStyle w:val="Default"/>
        <w:numPr>
          <w:ilvl w:val="0"/>
          <w:numId w:val="16"/>
        </w:numPr>
        <w:spacing w:after="59"/>
        <w:rPr>
          <w:rFonts w:ascii="Arial" w:hAnsi="Arial" w:cs="Arial"/>
          <w:sz w:val="22"/>
          <w:szCs w:val="22"/>
        </w:rPr>
      </w:pPr>
      <w:r w:rsidRPr="00663540">
        <w:rPr>
          <w:rFonts w:ascii="Arial" w:hAnsi="Arial" w:cs="Arial"/>
          <w:sz w:val="22"/>
          <w:szCs w:val="22"/>
        </w:rPr>
        <w:t>Married 2</w:t>
      </w:r>
      <w:r w:rsidR="000B2994" w:rsidRPr="00663540">
        <w:rPr>
          <w:rFonts w:ascii="Arial" w:hAnsi="Arial" w:cs="Arial"/>
          <w:sz w:val="22"/>
          <w:szCs w:val="22"/>
        </w:rPr>
        <w:t>5</w:t>
      </w:r>
      <w:r w:rsidRPr="00663540">
        <w:rPr>
          <w:rFonts w:ascii="Arial" w:hAnsi="Arial" w:cs="Arial"/>
          <w:sz w:val="22"/>
          <w:szCs w:val="22"/>
        </w:rPr>
        <w:t xml:space="preserve"> Years</w:t>
      </w:r>
    </w:p>
    <w:p w14:paraId="26920938" w14:textId="649AD97B" w:rsidR="00E60436" w:rsidRPr="00663540" w:rsidRDefault="00E60436" w:rsidP="008E080B">
      <w:pPr>
        <w:pStyle w:val="Default"/>
        <w:numPr>
          <w:ilvl w:val="0"/>
          <w:numId w:val="16"/>
        </w:numPr>
        <w:spacing w:after="59"/>
        <w:rPr>
          <w:rFonts w:ascii="Arial" w:hAnsi="Arial" w:cs="Arial"/>
          <w:sz w:val="22"/>
          <w:szCs w:val="22"/>
        </w:rPr>
      </w:pPr>
      <w:r w:rsidRPr="00663540">
        <w:rPr>
          <w:rFonts w:ascii="Arial" w:hAnsi="Arial" w:cs="Arial"/>
          <w:sz w:val="22"/>
          <w:szCs w:val="22"/>
        </w:rPr>
        <w:t>3 Children</w:t>
      </w:r>
    </w:p>
    <w:p w14:paraId="4B786C54" w14:textId="77777777" w:rsidR="00E60436" w:rsidRPr="00663540" w:rsidRDefault="00E60436" w:rsidP="008E080B">
      <w:pPr>
        <w:pStyle w:val="Default"/>
        <w:numPr>
          <w:ilvl w:val="0"/>
          <w:numId w:val="16"/>
        </w:numPr>
        <w:spacing w:after="59"/>
        <w:rPr>
          <w:rFonts w:ascii="Arial" w:hAnsi="Arial" w:cs="Arial"/>
          <w:sz w:val="22"/>
          <w:szCs w:val="22"/>
        </w:rPr>
      </w:pPr>
      <w:r w:rsidRPr="00663540">
        <w:rPr>
          <w:rFonts w:ascii="Arial" w:hAnsi="Arial" w:cs="Arial"/>
          <w:sz w:val="22"/>
          <w:szCs w:val="22"/>
        </w:rPr>
        <w:t>Camping</w:t>
      </w:r>
    </w:p>
    <w:p w14:paraId="65E0BB30" w14:textId="185A8B14" w:rsidR="00E60436" w:rsidRPr="00663540" w:rsidRDefault="000B2994" w:rsidP="008E080B">
      <w:pPr>
        <w:pStyle w:val="Default"/>
        <w:numPr>
          <w:ilvl w:val="0"/>
          <w:numId w:val="16"/>
        </w:numPr>
        <w:spacing w:after="59"/>
        <w:rPr>
          <w:rFonts w:ascii="Arial" w:hAnsi="Arial" w:cs="Arial"/>
          <w:sz w:val="22"/>
          <w:szCs w:val="22"/>
        </w:rPr>
      </w:pPr>
      <w:r w:rsidRPr="00663540">
        <w:rPr>
          <w:rFonts w:ascii="Arial" w:hAnsi="Arial" w:cs="Arial"/>
          <w:sz w:val="22"/>
          <w:szCs w:val="22"/>
        </w:rPr>
        <w:t>Crafting</w:t>
      </w:r>
    </w:p>
    <w:p w14:paraId="797A171F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194B" w14:textId="77777777" w:rsidR="00AC0354" w:rsidRDefault="00AC0354" w:rsidP="0068194B">
      <w:r>
        <w:separator/>
      </w:r>
    </w:p>
    <w:p w14:paraId="0F0904D3" w14:textId="77777777" w:rsidR="00AC0354" w:rsidRDefault="00AC0354"/>
    <w:p w14:paraId="680ADD6E" w14:textId="77777777" w:rsidR="00AC0354" w:rsidRDefault="00AC0354"/>
  </w:endnote>
  <w:endnote w:type="continuationSeparator" w:id="0">
    <w:p w14:paraId="69BA1DC7" w14:textId="77777777" w:rsidR="00AC0354" w:rsidRDefault="00AC0354" w:rsidP="0068194B">
      <w:r>
        <w:continuationSeparator/>
      </w:r>
    </w:p>
    <w:p w14:paraId="2415514F" w14:textId="77777777" w:rsidR="00AC0354" w:rsidRDefault="00AC0354"/>
    <w:p w14:paraId="60DCFA65" w14:textId="77777777" w:rsidR="00AC0354" w:rsidRDefault="00AC03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7031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2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1643D" w14:textId="77777777" w:rsidR="00AC0354" w:rsidRDefault="00AC0354" w:rsidP="0068194B">
      <w:r>
        <w:separator/>
      </w:r>
    </w:p>
    <w:p w14:paraId="3B6F5B4B" w14:textId="77777777" w:rsidR="00AC0354" w:rsidRDefault="00AC0354"/>
    <w:p w14:paraId="3A0E22A4" w14:textId="77777777" w:rsidR="00AC0354" w:rsidRDefault="00AC0354"/>
  </w:footnote>
  <w:footnote w:type="continuationSeparator" w:id="0">
    <w:p w14:paraId="64D1AB2D" w14:textId="77777777" w:rsidR="00AC0354" w:rsidRDefault="00AC0354" w:rsidP="0068194B">
      <w:r>
        <w:continuationSeparator/>
      </w:r>
    </w:p>
    <w:p w14:paraId="5AA0C0B4" w14:textId="77777777" w:rsidR="00AC0354" w:rsidRDefault="00AC0354"/>
    <w:p w14:paraId="640D8DAF" w14:textId="77777777" w:rsidR="00AC0354" w:rsidRDefault="00AC03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C001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D9C00F" wp14:editId="6FA9EB6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34964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9F48CE"/>
    <w:multiLevelType w:val="hybridMultilevel"/>
    <w:tmpl w:val="85AE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6664652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7B41C3"/>
    <w:multiLevelType w:val="hybridMultilevel"/>
    <w:tmpl w:val="273E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115BE"/>
    <w:multiLevelType w:val="hybridMultilevel"/>
    <w:tmpl w:val="91D2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BA2B33"/>
    <w:multiLevelType w:val="multilevel"/>
    <w:tmpl w:val="FFF8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5279C"/>
    <w:multiLevelType w:val="hybridMultilevel"/>
    <w:tmpl w:val="8A24F9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7"/>
  </w:num>
  <w:num w:numId="16">
    <w:abstractNumId w:val="1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F6"/>
    <w:rsid w:val="000001EF"/>
    <w:rsid w:val="00007322"/>
    <w:rsid w:val="00007728"/>
    <w:rsid w:val="00024584"/>
    <w:rsid w:val="00024730"/>
    <w:rsid w:val="00044400"/>
    <w:rsid w:val="00055E95"/>
    <w:rsid w:val="0007021F"/>
    <w:rsid w:val="000B0D5C"/>
    <w:rsid w:val="000B2994"/>
    <w:rsid w:val="000B2BA5"/>
    <w:rsid w:val="000D7A83"/>
    <w:rsid w:val="000F2F8C"/>
    <w:rsid w:val="0010006E"/>
    <w:rsid w:val="001045A8"/>
    <w:rsid w:val="00112DC5"/>
    <w:rsid w:val="00114A91"/>
    <w:rsid w:val="00124A5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D2D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52A2"/>
    <w:rsid w:val="002D23C5"/>
    <w:rsid w:val="002D3D5C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84E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6549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3540"/>
    <w:rsid w:val="00663AF6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0172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36A9"/>
    <w:rsid w:val="00855B59"/>
    <w:rsid w:val="00860461"/>
    <w:rsid w:val="0086487C"/>
    <w:rsid w:val="00870B20"/>
    <w:rsid w:val="008829F8"/>
    <w:rsid w:val="00885897"/>
    <w:rsid w:val="008A6538"/>
    <w:rsid w:val="008C7056"/>
    <w:rsid w:val="008E080B"/>
    <w:rsid w:val="008E7BB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6295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13D"/>
    <w:rsid w:val="00AB32F8"/>
    <w:rsid w:val="00AB610B"/>
    <w:rsid w:val="00AC0354"/>
    <w:rsid w:val="00AD360E"/>
    <w:rsid w:val="00AD40FB"/>
    <w:rsid w:val="00AD782D"/>
    <w:rsid w:val="00AE7650"/>
    <w:rsid w:val="00AF22C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7BCD"/>
    <w:rsid w:val="00BA1546"/>
    <w:rsid w:val="00BB4E51"/>
    <w:rsid w:val="00BD431F"/>
    <w:rsid w:val="00BE423E"/>
    <w:rsid w:val="00BF61AC"/>
    <w:rsid w:val="00C1578B"/>
    <w:rsid w:val="00C47FA6"/>
    <w:rsid w:val="00C57FC6"/>
    <w:rsid w:val="00C66A7D"/>
    <w:rsid w:val="00C779DA"/>
    <w:rsid w:val="00C814F7"/>
    <w:rsid w:val="00CA1B34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2CA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0436"/>
    <w:rsid w:val="00E70240"/>
    <w:rsid w:val="00E71E6B"/>
    <w:rsid w:val="00E81CC5"/>
    <w:rsid w:val="00E85A87"/>
    <w:rsid w:val="00E85B4A"/>
    <w:rsid w:val="00E9528E"/>
    <w:rsid w:val="00EA4EAC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661E384"/>
  <w15:chartTrackingRefBased/>
  <w15:docId w15:val="{AA4FB637-8920-4FE1-876F-694CB83A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663AF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6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6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0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5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647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92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8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33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374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j484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4DE5735A4C4FDFB2E6D28AD62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6D206-021D-4978-9486-EDAB784DB8CE}"/>
      </w:docPartPr>
      <w:docPartBody>
        <w:p w:rsidR="00D43972" w:rsidRDefault="00D43972">
          <w:pPr>
            <w:pStyle w:val="4A4DE5735A4C4FDFB2E6D28AD6292214"/>
          </w:pPr>
          <w:r w:rsidRPr="00CF1A49">
            <w:t>Experience</w:t>
          </w:r>
        </w:p>
      </w:docPartBody>
    </w:docPart>
    <w:docPart>
      <w:docPartPr>
        <w:name w:val="D3AE301C99374639BCAF620B8F0C8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70E45-0803-43AC-81AD-F3D6EF094B91}"/>
      </w:docPartPr>
      <w:docPartBody>
        <w:p w:rsidR="00D43972" w:rsidRDefault="00D43972">
          <w:pPr>
            <w:pStyle w:val="D3AE301C99374639BCAF620B8F0C8A55"/>
          </w:pPr>
          <w:r w:rsidRPr="00CF1A49">
            <w:t>Education</w:t>
          </w:r>
        </w:p>
      </w:docPartBody>
    </w:docPart>
    <w:docPart>
      <w:docPartPr>
        <w:name w:val="09BBD124CB854A7081CE627DDE1CA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8AA6-92E6-4C56-9E7E-1D06DB40EA4B}"/>
      </w:docPartPr>
      <w:docPartBody>
        <w:p w:rsidR="00D43972" w:rsidRDefault="00D43972">
          <w:pPr>
            <w:pStyle w:val="09BBD124CB854A7081CE627DDE1CA81D"/>
          </w:pPr>
          <w:r w:rsidRPr="00CF1A49">
            <w:t>Skills</w:t>
          </w:r>
        </w:p>
      </w:docPartBody>
    </w:docPart>
    <w:docPart>
      <w:docPartPr>
        <w:name w:val="4EC21056574841CA890F31B09F366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0932B-06DB-48F4-BB1C-0944E90BAF14}"/>
      </w:docPartPr>
      <w:docPartBody>
        <w:p w:rsidR="00D43972" w:rsidRDefault="00D43972">
          <w:pPr>
            <w:pStyle w:val="4EC21056574841CA890F31B09F366C8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972"/>
    <w:rsid w:val="00514778"/>
    <w:rsid w:val="007E5734"/>
    <w:rsid w:val="00B44143"/>
    <w:rsid w:val="00D4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F53B4F94A2496C9A39F8699A233A80">
    <w:name w:val="99F53B4F94A2496C9A39F8699A233A8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A2A6C570E634A098B4FD0AE1C935DB4">
    <w:name w:val="6A2A6C570E634A098B4FD0AE1C935DB4"/>
  </w:style>
  <w:style w:type="paragraph" w:customStyle="1" w:styleId="6419B38DE2C64A688A0A320EC8B29914">
    <w:name w:val="6419B38DE2C64A688A0A320EC8B29914"/>
  </w:style>
  <w:style w:type="paragraph" w:customStyle="1" w:styleId="80C77C7D28FD4A25A6626EE8C674E9D7">
    <w:name w:val="80C77C7D28FD4A25A6626EE8C674E9D7"/>
  </w:style>
  <w:style w:type="paragraph" w:customStyle="1" w:styleId="CA41F53762C545AEBACAA567159CA310">
    <w:name w:val="CA41F53762C545AEBACAA567159CA310"/>
  </w:style>
  <w:style w:type="paragraph" w:customStyle="1" w:styleId="303662C7FED34AA0BBF4FC2488AC6B11">
    <w:name w:val="303662C7FED34AA0BBF4FC2488AC6B11"/>
  </w:style>
  <w:style w:type="paragraph" w:customStyle="1" w:styleId="CF3238F8E6204CA888749DC33886BA31">
    <w:name w:val="CF3238F8E6204CA888749DC33886BA31"/>
  </w:style>
  <w:style w:type="paragraph" w:customStyle="1" w:styleId="1A67949944C3469F9B97200911FADF75">
    <w:name w:val="1A67949944C3469F9B97200911FADF75"/>
  </w:style>
  <w:style w:type="paragraph" w:customStyle="1" w:styleId="D1823B6CDBE048C9AAEB68B01AB23CC8">
    <w:name w:val="D1823B6CDBE048C9AAEB68B01AB23CC8"/>
  </w:style>
  <w:style w:type="paragraph" w:customStyle="1" w:styleId="1539C5BEBD35482FBD6CA17A78168122">
    <w:name w:val="1539C5BEBD35482FBD6CA17A78168122"/>
  </w:style>
  <w:style w:type="paragraph" w:customStyle="1" w:styleId="7B4703A378234F029E27914C0BDB8C55">
    <w:name w:val="7B4703A378234F029E27914C0BDB8C55"/>
  </w:style>
  <w:style w:type="paragraph" w:customStyle="1" w:styleId="4A4DE5735A4C4FDFB2E6D28AD6292214">
    <w:name w:val="4A4DE5735A4C4FDFB2E6D28AD6292214"/>
  </w:style>
  <w:style w:type="paragraph" w:customStyle="1" w:styleId="8591445C709C47D4884F70F3E2D099BA">
    <w:name w:val="8591445C709C47D4884F70F3E2D099BA"/>
  </w:style>
  <w:style w:type="paragraph" w:customStyle="1" w:styleId="C0FAA0E145C542C98B006D5A74BF2E1F">
    <w:name w:val="C0FAA0E145C542C98B006D5A74BF2E1F"/>
  </w:style>
  <w:style w:type="paragraph" w:customStyle="1" w:styleId="7E0C04540E7244A9AB6FE939B83DC036">
    <w:name w:val="7E0C04540E7244A9AB6FE939B83DC03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32DF8EF53434A22876D9890B017E3DC">
    <w:name w:val="032DF8EF53434A22876D9890B017E3DC"/>
  </w:style>
  <w:style w:type="paragraph" w:customStyle="1" w:styleId="55D2A83CE84A40CF929B97A5B28D3956">
    <w:name w:val="55D2A83CE84A40CF929B97A5B28D3956"/>
  </w:style>
  <w:style w:type="paragraph" w:customStyle="1" w:styleId="9BECE9F7C7F94C8BBB602114B745D87F">
    <w:name w:val="9BECE9F7C7F94C8BBB602114B745D87F"/>
  </w:style>
  <w:style w:type="paragraph" w:customStyle="1" w:styleId="F458B3C71DB94FE899F00B335C1767F7">
    <w:name w:val="F458B3C71DB94FE899F00B335C1767F7"/>
  </w:style>
  <w:style w:type="paragraph" w:customStyle="1" w:styleId="188E17F680774F9287070E02BAE66543">
    <w:name w:val="188E17F680774F9287070E02BAE66543"/>
  </w:style>
  <w:style w:type="paragraph" w:customStyle="1" w:styleId="BF30811531944C92AE49C7B13A199224">
    <w:name w:val="BF30811531944C92AE49C7B13A199224"/>
  </w:style>
  <w:style w:type="paragraph" w:customStyle="1" w:styleId="61E80DB9C31847429C77F4E9109764CC">
    <w:name w:val="61E80DB9C31847429C77F4E9109764CC"/>
  </w:style>
  <w:style w:type="paragraph" w:customStyle="1" w:styleId="D3AE301C99374639BCAF620B8F0C8A55">
    <w:name w:val="D3AE301C99374639BCAF620B8F0C8A55"/>
  </w:style>
  <w:style w:type="paragraph" w:customStyle="1" w:styleId="F2E98C686BF8404CBB197A07FF13FFEA">
    <w:name w:val="F2E98C686BF8404CBB197A07FF13FFEA"/>
  </w:style>
  <w:style w:type="paragraph" w:customStyle="1" w:styleId="A03AF98AF4994008A64FD8516865880B">
    <w:name w:val="A03AF98AF4994008A64FD8516865880B"/>
  </w:style>
  <w:style w:type="paragraph" w:customStyle="1" w:styleId="6865C51AD193407DB977BFFA5D488CFB">
    <w:name w:val="6865C51AD193407DB977BFFA5D488CFB"/>
  </w:style>
  <w:style w:type="paragraph" w:customStyle="1" w:styleId="F9A4F594732241AB9071863B7036B3D6">
    <w:name w:val="F9A4F594732241AB9071863B7036B3D6"/>
  </w:style>
  <w:style w:type="paragraph" w:customStyle="1" w:styleId="CB80A9999FFE4208A96B570893AA0945">
    <w:name w:val="CB80A9999FFE4208A96B570893AA0945"/>
  </w:style>
  <w:style w:type="paragraph" w:customStyle="1" w:styleId="DC873BF953BC4076AC406F8231C657FE">
    <w:name w:val="DC873BF953BC4076AC406F8231C657FE"/>
  </w:style>
  <w:style w:type="paragraph" w:customStyle="1" w:styleId="FE7D1E47114C484FA112EF0DC33E939E">
    <w:name w:val="FE7D1E47114C484FA112EF0DC33E939E"/>
  </w:style>
  <w:style w:type="paragraph" w:customStyle="1" w:styleId="4D28EF65EB6643469C7F629B0891D5C7">
    <w:name w:val="4D28EF65EB6643469C7F629B0891D5C7"/>
  </w:style>
  <w:style w:type="paragraph" w:customStyle="1" w:styleId="C840CB20EA0B47748CDA90FE0253FBCD">
    <w:name w:val="C840CB20EA0B47748CDA90FE0253FBCD"/>
  </w:style>
  <w:style w:type="paragraph" w:customStyle="1" w:styleId="8685386908C946018E8DF9F8690B6DCB">
    <w:name w:val="8685386908C946018E8DF9F8690B6DCB"/>
  </w:style>
  <w:style w:type="paragraph" w:customStyle="1" w:styleId="09BBD124CB854A7081CE627DDE1CA81D">
    <w:name w:val="09BBD124CB854A7081CE627DDE1CA81D"/>
  </w:style>
  <w:style w:type="paragraph" w:customStyle="1" w:styleId="96BEF74677BC46B9BAFA8762A58A7D57">
    <w:name w:val="96BEF74677BC46B9BAFA8762A58A7D57"/>
  </w:style>
  <w:style w:type="paragraph" w:customStyle="1" w:styleId="898451AE089A430EAC00D50234E36B0E">
    <w:name w:val="898451AE089A430EAC00D50234E36B0E"/>
  </w:style>
  <w:style w:type="paragraph" w:customStyle="1" w:styleId="315D22791FA9480BAFCDC546B916C85A">
    <w:name w:val="315D22791FA9480BAFCDC546B916C85A"/>
  </w:style>
  <w:style w:type="paragraph" w:customStyle="1" w:styleId="70E2245B68554D138F22CBDF275A7DCF">
    <w:name w:val="70E2245B68554D138F22CBDF275A7DCF"/>
  </w:style>
  <w:style w:type="paragraph" w:customStyle="1" w:styleId="79E06DD21FEF4E0EB37E4F29658043BC">
    <w:name w:val="79E06DD21FEF4E0EB37E4F29658043BC"/>
  </w:style>
  <w:style w:type="paragraph" w:customStyle="1" w:styleId="4EC21056574841CA890F31B09F366C80">
    <w:name w:val="4EC21056574841CA890F31B09F366C80"/>
  </w:style>
  <w:style w:type="paragraph" w:customStyle="1" w:styleId="61E6D268E399467787A91C5BF39CFF90">
    <w:name w:val="61E6D268E399467787A91C5BF39CF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Jamee</dc:creator>
  <cp:keywords/>
  <dc:description/>
  <cp:lastModifiedBy>Rice, Jamee</cp:lastModifiedBy>
  <cp:revision>6</cp:revision>
  <dcterms:created xsi:type="dcterms:W3CDTF">2021-02-10T17:18:00Z</dcterms:created>
  <dcterms:modified xsi:type="dcterms:W3CDTF">2021-04-26T15:20:00Z</dcterms:modified>
  <cp:category/>
</cp:coreProperties>
</file>