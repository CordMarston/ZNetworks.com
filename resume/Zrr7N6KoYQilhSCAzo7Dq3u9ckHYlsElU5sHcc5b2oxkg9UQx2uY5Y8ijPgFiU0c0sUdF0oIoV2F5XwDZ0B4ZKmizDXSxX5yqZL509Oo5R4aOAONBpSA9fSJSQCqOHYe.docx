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C1774" w14:textId="77777777" w:rsidR="00FB2CDE" w:rsidRDefault="00A73189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4B690E1AFA36473080EE137E3B4B94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52348">
            <w:t>Matthew Branch</w:t>
          </w:r>
        </w:sdtContent>
      </w:sdt>
    </w:p>
    <w:p w14:paraId="1EEC8E11" w14:textId="0B95F5F9" w:rsidR="00FB2CDE" w:rsidRDefault="009611BE" w:rsidP="00052348">
      <w:sdt>
        <w:sdtPr>
          <w:alias w:val="Address"/>
          <w:tag w:val=""/>
          <w:id w:val="-593780209"/>
          <w:placeholder>
            <w:docPart w:val="4AB3AFAE61144E9BA0BAD03F8585374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02589">
            <w:t>San Ramon</w:t>
          </w:r>
          <w:r w:rsidR="009C3CEF">
            <w:t>, CA 9</w:t>
          </w:r>
          <w:r w:rsidR="009E461D">
            <w:t>45</w:t>
          </w:r>
          <w:r w:rsidR="00E02589">
            <w:t>82</w:t>
          </w:r>
        </w:sdtContent>
      </w:sdt>
      <w:r w:rsidR="00A73189">
        <w:t> | </w:t>
      </w:r>
      <w:sdt>
        <w:sdtPr>
          <w:alias w:val="Telephone"/>
          <w:tag w:val=""/>
          <w:id w:val="-1416317146"/>
          <w:placeholder>
            <w:docPart w:val="1A5B484FF23B40C790DA206DB05D242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F250C">
            <w:t>925-336-6621</w:t>
          </w:r>
        </w:sdtContent>
      </w:sdt>
      <w:r w:rsidR="00A73189">
        <w:t> | </w:t>
      </w:r>
      <w:sdt>
        <w:sdtPr>
          <w:alias w:val="Email"/>
          <w:tag w:val=""/>
          <w:id w:val="-391963670"/>
          <w:placeholder>
            <w:docPart w:val="F7F03B62619144DFB5318810FF978AC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5F250C">
            <w:t>matthewb1000@gmail.com</w:t>
          </w:r>
        </w:sdtContent>
      </w:sdt>
    </w:p>
    <w:p w14:paraId="7412DC3E" w14:textId="27CE0000" w:rsidR="00FB2CDE" w:rsidRDefault="00A73189">
      <w:pPr>
        <w:pStyle w:val="SectionHeading"/>
      </w:pPr>
      <w:r>
        <w:t>Education</w:t>
      </w:r>
      <w:r w:rsidR="001E5BD2">
        <w:t xml:space="preserve"> </w:t>
      </w:r>
      <w:r w:rsidR="00585C38">
        <w:t xml:space="preserve"> </w:t>
      </w:r>
      <w:r w:rsidR="00EA3507">
        <w:t xml:space="preserve"> 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15:repeatingSectionItem/>
          </w:sdtPr>
          <w:sdtEndPr/>
          <w:sdtContent>
            <w:p w14:paraId="7327FE85" w14:textId="0D8FC903" w:rsidR="00FB2CDE" w:rsidRDefault="0075637B">
              <w:pPr>
                <w:pStyle w:val="Subsection"/>
              </w:pPr>
              <w:r>
                <w:t>Bachelor</w:t>
              </w:r>
              <w:r w:rsidR="003D589F">
                <w:t>’s Degree</w:t>
              </w:r>
              <w:r w:rsidR="00372C8F">
                <w:t xml:space="preserve"> </w:t>
              </w:r>
              <w:r w:rsidR="00786C32" w:rsidRPr="00867A77">
                <w:t>|</w:t>
              </w:r>
              <w:r w:rsidR="001E5BD2">
                <w:t>Chico State University</w:t>
              </w:r>
              <w:r w:rsidR="00A73189">
                <w:t> | </w:t>
              </w:r>
              <w:r w:rsidR="00372C8F">
                <w:t>Graduat</w:t>
              </w:r>
              <w:r w:rsidR="003D589F">
                <w:t>ed</w:t>
              </w:r>
              <w:r w:rsidR="00372C8F">
                <w:t xml:space="preserve"> 201</w:t>
              </w:r>
              <w:r w:rsidR="004806AE">
                <w:t>8</w:t>
              </w:r>
              <w:r w:rsidR="00A73189">
                <w:t>  </w:t>
              </w:r>
            </w:p>
            <w:p w14:paraId="605C3172" w14:textId="77777777" w:rsidR="00FB2CDE" w:rsidRPr="00B46318" w:rsidRDefault="00A73189" w:rsidP="00B46318">
              <w:pPr>
                <w:pStyle w:val="ListBullet"/>
                <w:rPr>
                  <w:sz w:val="20"/>
                </w:rPr>
              </w:pPr>
              <w:r w:rsidRPr="00451ADA">
                <w:rPr>
                  <w:sz w:val="20"/>
                </w:rPr>
                <w:t xml:space="preserve">Major: </w:t>
              </w:r>
              <w:r w:rsidR="00372C8F" w:rsidRPr="00451ADA">
                <w:rPr>
                  <w:sz w:val="20"/>
                </w:rPr>
                <w:t xml:space="preserve">Business </w:t>
              </w:r>
              <w:r w:rsidR="00264707">
                <w:rPr>
                  <w:sz w:val="20"/>
                </w:rPr>
                <w:t>Administration</w:t>
              </w:r>
              <w:r w:rsidR="001F7D57">
                <w:rPr>
                  <w:sz w:val="20"/>
                </w:rPr>
                <w:t>/Finance</w:t>
              </w:r>
            </w:p>
          </w:sdtContent>
        </w:sdt>
      </w:sdtContent>
    </w:sdt>
    <w:p w14:paraId="4BE1C971" w14:textId="77777777" w:rsidR="00FB2CDE" w:rsidRDefault="00A73189">
      <w:pPr>
        <w:pStyle w:val="SectionHeading"/>
      </w:pPr>
      <w:r>
        <w:t>Skills &amp; Abilities</w:t>
      </w:r>
    </w:p>
    <w:p w14:paraId="2FF9C486" w14:textId="77777777" w:rsidR="00FB2CDE" w:rsidRDefault="005B6CF9">
      <w:pPr>
        <w:pStyle w:val="Subsection"/>
        <w:spacing w:before="100"/>
      </w:pPr>
      <w:r>
        <w:t>customer service</w:t>
      </w:r>
    </w:p>
    <w:p w14:paraId="1BF525AB" w14:textId="1D23C499" w:rsidR="00FB2CDE" w:rsidRDefault="00A818A1">
      <w:pPr>
        <w:pStyle w:val="ListBullet"/>
      </w:pPr>
      <w:r>
        <w:t>Refined and developed advanced level customer service skills from experience in both the recruiting and retail industries.</w:t>
      </w:r>
    </w:p>
    <w:p w14:paraId="26B2D48F" w14:textId="4E41B63E" w:rsidR="00A226BC" w:rsidRDefault="00A818A1" w:rsidP="00D1647A">
      <w:pPr>
        <w:pStyle w:val="ListBullet"/>
      </w:pPr>
      <w:r>
        <w:t>Practiced the core characteristics of customer service: active listening, eye contact, open-ended questions and always keeping a positive attitude.</w:t>
      </w:r>
    </w:p>
    <w:p w14:paraId="49F94C41" w14:textId="3C5E8972" w:rsidR="004904F5" w:rsidRDefault="004904F5" w:rsidP="004904F5">
      <w:pPr>
        <w:pStyle w:val="ListBullet"/>
      </w:pPr>
      <w:r w:rsidRPr="00D1647A">
        <w:t>Articulate</w:t>
      </w:r>
      <w:r>
        <w:t xml:space="preserve">, </w:t>
      </w:r>
      <w:r w:rsidRPr="00D1647A">
        <w:t>friendly</w:t>
      </w:r>
      <w:r>
        <w:t xml:space="preserve"> and collaborative</w:t>
      </w:r>
      <w:r w:rsidRPr="00D1647A">
        <w:t xml:space="preserve"> with excellent </w:t>
      </w:r>
      <w:r>
        <w:t>written/verbal communication skills. Timely in providing critical feedback to clients and customers.</w:t>
      </w:r>
    </w:p>
    <w:p w14:paraId="1F12F8B7" w14:textId="4A584AF6" w:rsidR="00FB2CDE" w:rsidRDefault="006C2480">
      <w:pPr>
        <w:pStyle w:val="Subsection"/>
      </w:pPr>
      <w:r>
        <w:t>Recruiting</w:t>
      </w:r>
    </w:p>
    <w:p w14:paraId="35DC55C7" w14:textId="64431B26" w:rsidR="00FB2CDE" w:rsidRDefault="0064686F" w:rsidP="004C509E">
      <w:pPr>
        <w:pStyle w:val="ListBullet"/>
      </w:pPr>
      <w:r>
        <w:t>E</w:t>
      </w:r>
      <w:r w:rsidR="008A7DFB">
        <w:t>xperience</w:t>
      </w:r>
      <w:r w:rsidR="00A818A1">
        <w:t xml:space="preserve">d in </w:t>
      </w:r>
      <w:r w:rsidR="006C2480">
        <w:t>professional recruiting as well as sourcing and scheduling interviews</w:t>
      </w:r>
      <w:r w:rsidR="00A818A1">
        <w:t xml:space="preserve">. </w:t>
      </w:r>
    </w:p>
    <w:p w14:paraId="637C47F3" w14:textId="072BAE14" w:rsidR="00A818A1" w:rsidRDefault="00A818A1" w:rsidP="004C509E">
      <w:pPr>
        <w:pStyle w:val="ListBullet"/>
      </w:pPr>
      <w:r>
        <w:t>Increased sales by establishing strong and trustworthy relationships with both prospective and active clients/customers.</w:t>
      </w:r>
    </w:p>
    <w:p w14:paraId="2F4FFDB9" w14:textId="1E0D8E35" w:rsidR="00FB2CDE" w:rsidRDefault="004904F5">
      <w:pPr>
        <w:pStyle w:val="Subsection"/>
      </w:pPr>
      <w:r>
        <w:t>Software</w:t>
      </w:r>
    </w:p>
    <w:p w14:paraId="2AC56C17" w14:textId="05638FA5" w:rsidR="00D1647A" w:rsidRPr="00D1647A" w:rsidRDefault="004904F5" w:rsidP="00D1647A">
      <w:pPr>
        <w:pStyle w:val="ListBullet"/>
      </w:pPr>
      <w:r>
        <w:t xml:space="preserve">Intermediate knowledge of Microsoft Office – Word, Excel and </w:t>
      </w:r>
      <w:r w:rsidR="00A4667B">
        <w:t>PowerPoint</w:t>
      </w:r>
      <w:r w:rsidR="00865554">
        <w:t>.</w:t>
      </w:r>
    </w:p>
    <w:p w14:paraId="04574CA6" w14:textId="578A5D45" w:rsidR="00FB2CDE" w:rsidRDefault="00865554" w:rsidP="005A22FC">
      <w:pPr>
        <w:pStyle w:val="ListBullet"/>
      </w:pPr>
      <w:r>
        <w:t>Advanced knowledge of Salesforce and HireRight.</w:t>
      </w:r>
    </w:p>
    <w:p w14:paraId="242436E7" w14:textId="77777777" w:rsidR="00FB2CDE" w:rsidRDefault="00A73189">
      <w:pPr>
        <w:pStyle w:val="SectionHeading"/>
      </w:pPr>
      <w:r>
        <w:t>Experience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005206298"/>
            <w15:repeatingSectionItem/>
          </w:sdtPr>
          <w:sdtEndPr/>
          <w:sdtContent>
            <w:p w14:paraId="129A8C0D" w14:textId="616500C2" w:rsidR="0013745D" w:rsidRDefault="00131A47" w:rsidP="00976389">
              <w:pPr>
                <w:pStyle w:val="Subsection"/>
                <w:spacing w:before="100"/>
              </w:pPr>
              <w:r>
                <w:t>Valet Parking Attendant</w:t>
              </w:r>
              <w:r w:rsidR="0013745D">
                <w:t> | </w:t>
              </w:r>
              <w:r>
                <w:t>ALL ABOUT PARKING</w:t>
              </w:r>
              <w:r w:rsidR="00AB1B44">
                <w:t xml:space="preserve"> – </w:t>
              </w:r>
              <w:r>
                <w:t>Pleasanton</w:t>
              </w:r>
              <w:r w:rsidR="00AB1B44">
                <w:t>, CA</w:t>
              </w:r>
              <w:r w:rsidR="0013745D">
                <w:t> | </w:t>
              </w:r>
              <w:r>
                <w:t>September 2019</w:t>
              </w:r>
              <w:r w:rsidR="00AB1B44">
                <w:t xml:space="preserve"> – </w:t>
              </w:r>
              <w:r w:rsidR="009543FB">
                <w:t>June 2020</w:t>
              </w:r>
            </w:p>
            <w:p w14:paraId="6054043C" w14:textId="0C8CDE4F" w:rsidR="00DC6F15" w:rsidRDefault="00DC6F15" w:rsidP="00DC6F15">
              <w:pPr>
                <w:pStyle w:val="ListBullet"/>
              </w:pPr>
              <w:r>
                <w:t>Parked and retrieved Workday employee vehicles in specified areas in a safe and efficient manner.</w:t>
              </w:r>
            </w:p>
            <w:p w14:paraId="7AF8189F" w14:textId="77777777" w:rsidR="00DC6F15" w:rsidRDefault="00DC6F15" w:rsidP="00DC6F15">
              <w:pPr>
                <w:pStyle w:val="ListBullet"/>
              </w:pPr>
              <w:r>
                <w:t>Provided accurate and timely documentation of vehicle checks, vehicle damage and other conditions prior to service.</w:t>
              </w:r>
            </w:p>
            <w:p w14:paraId="4DFB9694" w14:textId="6DB0F632" w:rsidR="0013745D" w:rsidRDefault="00DC6F15" w:rsidP="00DC6F15">
              <w:pPr>
                <w:pStyle w:val="ListBullet"/>
              </w:pPr>
              <w:r>
                <w:t>Promoted courteous treatment of employees an</w:t>
              </w:r>
              <w:r w:rsidR="009079D6">
                <w:t>d explained valet process in a detailed, user friendly manner to ensure common understanding.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308635274"/>
            <w15:repeatingSectionItem/>
          </w:sdtPr>
          <w:sdtEndPr/>
          <w:sdtContent>
            <w:p w14:paraId="56FE02D1" w14:textId="660DD55F" w:rsidR="00131A47" w:rsidRDefault="00131A47" w:rsidP="00976389">
              <w:pPr>
                <w:pStyle w:val="Subsection"/>
                <w:spacing w:before="100"/>
              </w:pPr>
              <w:r>
                <w:t>Background verification Specialist | Robert Half – San Ramon, CA | February – May 2019</w:t>
              </w:r>
            </w:p>
            <w:p w14:paraId="69BEEAC8" w14:textId="77777777" w:rsidR="00131A47" w:rsidRPr="00820977" w:rsidRDefault="00131A47" w:rsidP="006420BF">
              <w:pPr>
                <w:pStyle w:val="ListBullet"/>
              </w:pPr>
              <w:r>
                <w:rPr>
                  <w:bCs/>
                </w:rPr>
                <w:t>Assisted candidates in completing the background verification process by providing quality customer service in a timely fashion. Effectively managed high volume of calls and emails by working in queues.</w:t>
              </w:r>
            </w:p>
            <w:p w14:paraId="5C41F935" w14:textId="77777777" w:rsidR="00131A47" w:rsidRPr="0053251D" w:rsidRDefault="00131A47" w:rsidP="004B6D9A">
              <w:pPr>
                <w:pStyle w:val="ListBullet"/>
              </w:pPr>
              <w:r>
                <w:rPr>
                  <w:bCs/>
                </w:rPr>
                <w:t>Used HireRight to guide candidates through the multi-step background process, including information verification, quality assurance, drug test scheduling and criminal background appeals.</w:t>
              </w:r>
            </w:p>
            <w:p w14:paraId="6A025E70" w14:textId="77777777" w:rsidR="00131A47" w:rsidRDefault="00131A47" w:rsidP="004B6D9A">
              <w:pPr>
                <w:pStyle w:val="ListBullet"/>
              </w:pPr>
              <w:r>
                <w:t>Handled sensitive personal information with discretion and adhered to Robert Half’s ethical guidelines.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898431454"/>
            <w15:repeatingSectionItem/>
          </w:sdtPr>
          <w:sdtEndPr/>
          <w:sdtContent>
            <w:p w14:paraId="79C98172" w14:textId="1985E019" w:rsidR="002D3254" w:rsidRDefault="00BD6966" w:rsidP="000466B3">
              <w:pPr>
                <w:pStyle w:val="Subsection"/>
              </w:pPr>
              <w:r>
                <w:t>Staffing Manager</w:t>
              </w:r>
              <w:r w:rsidR="001F7D57">
                <w:t>| </w:t>
              </w:r>
              <w:r>
                <w:t>Robert Half</w:t>
              </w:r>
              <w:r w:rsidR="001F7D57">
                <w:t xml:space="preserve"> </w:t>
              </w:r>
              <w:r>
                <w:t>–</w:t>
              </w:r>
              <w:r w:rsidR="001F7D57">
                <w:t xml:space="preserve"> </w:t>
              </w:r>
              <w:r>
                <w:t>Pleasanton, CA</w:t>
              </w:r>
              <w:r w:rsidR="001F7D57">
                <w:t xml:space="preserve">| </w:t>
              </w:r>
              <w:r>
                <w:t>August 2018</w:t>
              </w:r>
              <w:r w:rsidR="00131A47">
                <w:t xml:space="preserve"> – </w:t>
              </w:r>
              <w:r>
                <w:t>January 2019</w:t>
              </w:r>
            </w:p>
            <w:p w14:paraId="32411C0B" w14:textId="5C62BA06" w:rsidR="00DF07E2" w:rsidRDefault="00AF406A" w:rsidP="00B95243">
              <w:pPr>
                <w:pStyle w:val="ListBullet"/>
              </w:pPr>
              <w:r>
                <w:lastRenderedPageBreak/>
                <w:t>Experienced in running full desk recruitment</w:t>
              </w:r>
              <w:r w:rsidR="00DF07E2">
                <w:t>, including</w:t>
              </w:r>
              <w:r>
                <w:t xml:space="preserve"> candidate</w:t>
              </w:r>
              <w:r w:rsidR="00DF07E2">
                <w:t xml:space="preserve"> recruitment</w:t>
              </w:r>
              <w:r>
                <w:t xml:space="preserve"> </w:t>
              </w:r>
              <w:r w:rsidR="00DF07E2">
                <w:t>and</w:t>
              </w:r>
              <w:r>
                <w:t xml:space="preserve"> business development.</w:t>
              </w:r>
              <w:r w:rsidR="00BD6966">
                <w:t xml:space="preserve"> </w:t>
              </w:r>
              <w:r w:rsidR="00DF07E2">
                <w:t xml:space="preserve">Achieved by </w:t>
              </w:r>
              <w:r w:rsidR="004F5829">
                <w:t>coordinating meetings</w:t>
              </w:r>
              <w:r w:rsidR="00DF07E2">
                <w:t xml:space="preserve"> with clients </w:t>
              </w:r>
              <w:r w:rsidR="004F5829">
                <w:t xml:space="preserve">and candidates </w:t>
              </w:r>
              <w:r w:rsidR="00DF07E2">
                <w:t>to establish relationships</w:t>
              </w:r>
            </w:p>
            <w:p w14:paraId="36FBC8C1" w14:textId="0D4A8542" w:rsidR="00BD6966" w:rsidRDefault="00BD6966" w:rsidP="00B95243">
              <w:pPr>
                <w:pStyle w:val="ListBullet"/>
              </w:pPr>
              <w:r>
                <w:t xml:space="preserve">Responsibilities included using Salesforce to locate unemployed candidates, </w:t>
              </w:r>
              <w:r w:rsidR="00AF406A">
                <w:t>scheduling phone or in-person interviews and post interview, would help find suitable positions for them</w:t>
              </w:r>
              <w:r>
                <w:t xml:space="preserve">. </w:t>
              </w:r>
              <w:r w:rsidR="00CF53FC">
                <w:t>Had weekly and monthly quotas for number of interviews and candidates placed.</w:t>
              </w:r>
            </w:p>
            <w:p w14:paraId="0DF12D75" w14:textId="549A620D" w:rsidR="00867A77" w:rsidRPr="0013745D" w:rsidRDefault="000F2621" w:rsidP="00F927B4">
              <w:pPr>
                <w:pStyle w:val="ListBullet"/>
              </w:pPr>
              <w:r>
                <w:t>Business development r</w:t>
              </w:r>
              <w:r w:rsidR="00CF53FC">
                <w:t>esponsibilities included</w:t>
              </w:r>
              <w:r w:rsidR="00E02589">
                <w:t xml:space="preserve"> identifying</w:t>
              </w:r>
              <w:r w:rsidR="00CF53FC">
                <w:t xml:space="preserve"> companies that were in our area and making calls to generate job orders. Had weekly and monthly quotas for connects with clients, client visits and number of job orders generated.</w:t>
              </w:r>
              <w:r w:rsidR="00481B9E">
                <w:t xml:space="preserve"> </w:t>
              </w:r>
            </w:p>
          </w:sdtContent>
        </w:sdt>
      </w:sdtContent>
    </w:sdt>
    <w:sectPr w:rsidR="00867A77" w:rsidRPr="0013745D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701B7" w14:textId="77777777" w:rsidR="009611BE" w:rsidRDefault="009611BE">
      <w:pPr>
        <w:spacing w:after="0"/>
      </w:pPr>
      <w:r>
        <w:separator/>
      </w:r>
    </w:p>
  </w:endnote>
  <w:endnote w:type="continuationSeparator" w:id="0">
    <w:p w14:paraId="3DC16312" w14:textId="77777777" w:rsidR="009611BE" w:rsidRDefault="009611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70513" w14:textId="6298C374" w:rsidR="00FB2CDE" w:rsidRDefault="00A7318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806A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E7FF9" w14:textId="77777777" w:rsidR="009611BE" w:rsidRDefault="009611BE">
      <w:pPr>
        <w:spacing w:after="0"/>
      </w:pPr>
      <w:r>
        <w:separator/>
      </w:r>
    </w:p>
  </w:footnote>
  <w:footnote w:type="continuationSeparator" w:id="0">
    <w:p w14:paraId="2B02D62C" w14:textId="77777777" w:rsidR="009611BE" w:rsidRDefault="009611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A028CA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B364436"/>
    <w:multiLevelType w:val="hybridMultilevel"/>
    <w:tmpl w:val="EC4EF8B8"/>
    <w:lvl w:ilvl="0" w:tplc="64DCAAFA">
      <w:start w:val="621"/>
      <w:numFmt w:val="bullet"/>
      <w:lvlText w:val="-"/>
      <w:lvlJc w:val="left"/>
      <w:pPr>
        <w:ind w:left="11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61442886"/>
    <w:multiLevelType w:val="hybridMultilevel"/>
    <w:tmpl w:val="DC4A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35B"/>
    <w:rsid w:val="000209AB"/>
    <w:rsid w:val="00033B9C"/>
    <w:rsid w:val="0004754C"/>
    <w:rsid w:val="00052348"/>
    <w:rsid w:val="000745FB"/>
    <w:rsid w:val="00074FC6"/>
    <w:rsid w:val="00083E5B"/>
    <w:rsid w:val="000B335B"/>
    <w:rsid w:val="000C6B32"/>
    <w:rsid w:val="000D3654"/>
    <w:rsid w:val="000F2621"/>
    <w:rsid w:val="00122B6D"/>
    <w:rsid w:val="00131A47"/>
    <w:rsid w:val="0013745D"/>
    <w:rsid w:val="001717A6"/>
    <w:rsid w:val="001B0E80"/>
    <w:rsid w:val="001B1E8F"/>
    <w:rsid w:val="001C1702"/>
    <w:rsid w:val="001E5BD2"/>
    <w:rsid w:val="001F7D57"/>
    <w:rsid w:val="00221D95"/>
    <w:rsid w:val="00227851"/>
    <w:rsid w:val="002435E9"/>
    <w:rsid w:val="00264707"/>
    <w:rsid w:val="002D3254"/>
    <w:rsid w:val="002D4B37"/>
    <w:rsid w:val="002E79DF"/>
    <w:rsid w:val="002F413E"/>
    <w:rsid w:val="00372C8F"/>
    <w:rsid w:val="00373B60"/>
    <w:rsid w:val="003A10F3"/>
    <w:rsid w:val="003C29F4"/>
    <w:rsid w:val="003D589F"/>
    <w:rsid w:val="00431196"/>
    <w:rsid w:val="00433BCD"/>
    <w:rsid w:val="0043601C"/>
    <w:rsid w:val="00451ADA"/>
    <w:rsid w:val="004806AE"/>
    <w:rsid w:val="00481B9E"/>
    <w:rsid w:val="004858D3"/>
    <w:rsid w:val="004904F5"/>
    <w:rsid w:val="004B1DC2"/>
    <w:rsid w:val="004B6D9A"/>
    <w:rsid w:val="004C509E"/>
    <w:rsid w:val="004F279B"/>
    <w:rsid w:val="004F5829"/>
    <w:rsid w:val="0053251D"/>
    <w:rsid w:val="005402B8"/>
    <w:rsid w:val="00562F41"/>
    <w:rsid w:val="00584B67"/>
    <w:rsid w:val="00585C38"/>
    <w:rsid w:val="005A22FC"/>
    <w:rsid w:val="005B6CF9"/>
    <w:rsid w:val="005F250C"/>
    <w:rsid w:val="00602665"/>
    <w:rsid w:val="0060422C"/>
    <w:rsid w:val="00617B49"/>
    <w:rsid w:val="006420BF"/>
    <w:rsid w:val="00643074"/>
    <w:rsid w:val="00645307"/>
    <w:rsid w:val="0064686F"/>
    <w:rsid w:val="006518F0"/>
    <w:rsid w:val="00676BBB"/>
    <w:rsid w:val="0068388E"/>
    <w:rsid w:val="006B150F"/>
    <w:rsid w:val="006C215C"/>
    <w:rsid w:val="006C2480"/>
    <w:rsid w:val="006D5564"/>
    <w:rsid w:val="006E258B"/>
    <w:rsid w:val="0071392D"/>
    <w:rsid w:val="007151DD"/>
    <w:rsid w:val="0075637B"/>
    <w:rsid w:val="007569DB"/>
    <w:rsid w:val="00786C32"/>
    <w:rsid w:val="007A0EB4"/>
    <w:rsid w:val="007B333F"/>
    <w:rsid w:val="007C3074"/>
    <w:rsid w:val="007C41CC"/>
    <w:rsid w:val="007E1B7C"/>
    <w:rsid w:val="007E2332"/>
    <w:rsid w:val="007F2353"/>
    <w:rsid w:val="007F502B"/>
    <w:rsid w:val="00803186"/>
    <w:rsid w:val="00820977"/>
    <w:rsid w:val="00842FC7"/>
    <w:rsid w:val="00865554"/>
    <w:rsid w:val="0086769A"/>
    <w:rsid w:val="00867A77"/>
    <w:rsid w:val="00871ECC"/>
    <w:rsid w:val="00885325"/>
    <w:rsid w:val="00886001"/>
    <w:rsid w:val="00887EC0"/>
    <w:rsid w:val="00892F3F"/>
    <w:rsid w:val="008A4DFD"/>
    <w:rsid w:val="008A7DFB"/>
    <w:rsid w:val="008B4CC8"/>
    <w:rsid w:val="008E6600"/>
    <w:rsid w:val="008E739E"/>
    <w:rsid w:val="009079D6"/>
    <w:rsid w:val="009543FB"/>
    <w:rsid w:val="009611BE"/>
    <w:rsid w:val="00983BAD"/>
    <w:rsid w:val="0098712C"/>
    <w:rsid w:val="009916E3"/>
    <w:rsid w:val="009A16BB"/>
    <w:rsid w:val="009B3CBD"/>
    <w:rsid w:val="009C09E9"/>
    <w:rsid w:val="009C3CEF"/>
    <w:rsid w:val="009C6CFA"/>
    <w:rsid w:val="009E461D"/>
    <w:rsid w:val="00A226BC"/>
    <w:rsid w:val="00A46175"/>
    <w:rsid w:val="00A4667B"/>
    <w:rsid w:val="00A5206C"/>
    <w:rsid w:val="00A65374"/>
    <w:rsid w:val="00A73189"/>
    <w:rsid w:val="00A818A1"/>
    <w:rsid w:val="00A86D9F"/>
    <w:rsid w:val="00A92D2E"/>
    <w:rsid w:val="00A956CB"/>
    <w:rsid w:val="00AB1B44"/>
    <w:rsid w:val="00AE6E85"/>
    <w:rsid w:val="00AF406A"/>
    <w:rsid w:val="00B00B6F"/>
    <w:rsid w:val="00B0576A"/>
    <w:rsid w:val="00B25F5B"/>
    <w:rsid w:val="00B302AB"/>
    <w:rsid w:val="00B32A11"/>
    <w:rsid w:val="00B40399"/>
    <w:rsid w:val="00B44D35"/>
    <w:rsid w:val="00B46318"/>
    <w:rsid w:val="00B542C7"/>
    <w:rsid w:val="00B648DA"/>
    <w:rsid w:val="00B747B7"/>
    <w:rsid w:val="00B8295E"/>
    <w:rsid w:val="00B95243"/>
    <w:rsid w:val="00B97D3E"/>
    <w:rsid w:val="00BB1F55"/>
    <w:rsid w:val="00BD4406"/>
    <w:rsid w:val="00BD6966"/>
    <w:rsid w:val="00BE5479"/>
    <w:rsid w:val="00BF10C9"/>
    <w:rsid w:val="00BF3C9C"/>
    <w:rsid w:val="00C27CB7"/>
    <w:rsid w:val="00C41BB8"/>
    <w:rsid w:val="00C6440C"/>
    <w:rsid w:val="00C76C5C"/>
    <w:rsid w:val="00C85223"/>
    <w:rsid w:val="00C917E2"/>
    <w:rsid w:val="00CA5D9D"/>
    <w:rsid w:val="00CB7D47"/>
    <w:rsid w:val="00CF53FC"/>
    <w:rsid w:val="00D1647A"/>
    <w:rsid w:val="00D170C1"/>
    <w:rsid w:val="00D24DA1"/>
    <w:rsid w:val="00D453D2"/>
    <w:rsid w:val="00D64AF8"/>
    <w:rsid w:val="00D97622"/>
    <w:rsid w:val="00DB5892"/>
    <w:rsid w:val="00DC6F15"/>
    <w:rsid w:val="00DD5105"/>
    <w:rsid w:val="00DE75E7"/>
    <w:rsid w:val="00DF07E2"/>
    <w:rsid w:val="00E02589"/>
    <w:rsid w:val="00E23E3D"/>
    <w:rsid w:val="00E32BC2"/>
    <w:rsid w:val="00E4357B"/>
    <w:rsid w:val="00E47389"/>
    <w:rsid w:val="00E611ED"/>
    <w:rsid w:val="00E677F6"/>
    <w:rsid w:val="00E775DA"/>
    <w:rsid w:val="00EA3507"/>
    <w:rsid w:val="00EA4ABC"/>
    <w:rsid w:val="00F3664E"/>
    <w:rsid w:val="00F74446"/>
    <w:rsid w:val="00F8474E"/>
    <w:rsid w:val="00F86B84"/>
    <w:rsid w:val="00F927B4"/>
    <w:rsid w:val="00FB2CDE"/>
    <w:rsid w:val="00F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862A"/>
  <w15:chartTrackingRefBased/>
  <w15:docId w15:val="{0EC4E699-0F00-4D80-A81E-CCD948EB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052F61" w:themeColor="accent1"/>
      </w:pBdr>
      <w:spacing w:after="120"/>
      <w:contextualSpacing/>
    </w:pPr>
    <w:rPr>
      <w:rFonts w:asciiTheme="majorHAnsi" w:eastAsiaTheme="majorEastAsia" w:hAnsiTheme="majorHAnsi" w:cstheme="majorBidi"/>
      <w:color w:val="052F61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052F61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052F61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052F61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52F61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451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07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ranch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B690E1AFA36473080EE137E3B4B9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BF277-4021-4D8B-BE06-0DCDF3A8FB84}"/>
      </w:docPartPr>
      <w:docPartBody>
        <w:p w:rsidR="001B1635" w:rsidRDefault="00FF6573">
          <w:pPr>
            <w:pStyle w:val="4B690E1AFA36473080EE137E3B4B949A"/>
          </w:pPr>
          <w:r>
            <w:t>[Your Name]</w:t>
          </w:r>
        </w:p>
      </w:docPartBody>
    </w:docPart>
    <w:docPart>
      <w:docPartPr>
        <w:name w:val="4AB3AFAE61144E9BA0BAD03F85853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AD17E-E192-4D2B-B88C-648E5C39B851}"/>
      </w:docPartPr>
      <w:docPartBody>
        <w:p w:rsidR="001B1635" w:rsidRDefault="00FF6573">
          <w:pPr>
            <w:pStyle w:val="4AB3AFAE61144E9BA0BAD03F85853744"/>
          </w:pPr>
          <w:r>
            <w:t>[Address, City, ST  ZIP Code]</w:t>
          </w:r>
        </w:p>
      </w:docPartBody>
    </w:docPart>
    <w:docPart>
      <w:docPartPr>
        <w:name w:val="1A5B484FF23B40C790DA206DB05D2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04468-3CC4-4C71-8493-2E2148F36905}"/>
      </w:docPartPr>
      <w:docPartBody>
        <w:p w:rsidR="001B1635" w:rsidRDefault="00FF6573">
          <w:pPr>
            <w:pStyle w:val="1A5B484FF23B40C790DA206DB05D2426"/>
          </w:pPr>
          <w:r>
            <w:t>[Telephone]</w:t>
          </w:r>
        </w:p>
      </w:docPartBody>
    </w:docPart>
    <w:docPart>
      <w:docPartPr>
        <w:name w:val="F7F03B62619144DFB5318810FF978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EF188-23AA-4254-B49C-506EE4870994}"/>
      </w:docPartPr>
      <w:docPartBody>
        <w:p w:rsidR="001B1635" w:rsidRDefault="00FF6573">
          <w:pPr>
            <w:pStyle w:val="F7F03B62619144DFB5318810FF978ACE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71"/>
    <w:rsid w:val="00025FA4"/>
    <w:rsid w:val="00073189"/>
    <w:rsid w:val="000D20A2"/>
    <w:rsid w:val="000F0226"/>
    <w:rsid w:val="001B1635"/>
    <w:rsid w:val="00271DDC"/>
    <w:rsid w:val="00280E7C"/>
    <w:rsid w:val="003C0D8C"/>
    <w:rsid w:val="003F0710"/>
    <w:rsid w:val="00523B6E"/>
    <w:rsid w:val="0052525B"/>
    <w:rsid w:val="006A7B63"/>
    <w:rsid w:val="007231CB"/>
    <w:rsid w:val="00733C71"/>
    <w:rsid w:val="008E757D"/>
    <w:rsid w:val="00995330"/>
    <w:rsid w:val="009E196C"/>
    <w:rsid w:val="00A57D45"/>
    <w:rsid w:val="00BE1F96"/>
    <w:rsid w:val="00CB1B60"/>
    <w:rsid w:val="00CB7019"/>
    <w:rsid w:val="00D3790A"/>
    <w:rsid w:val="00E03062"/>
    <w:rsid w:val="00E37361"/>
    <w:rsid w:val="00F0066E"/>
    <w:rsid w:val="00F2031B"/>
    <w:rsid w:val="00F44F1A"/>
    <w:rsid w:val="00F85AD8"/>
    <w:rsid w:val="00F97A71"/>
    <w:rsid w:val="00FF17C2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90E1AFA36473080EE137E3B4B949A">
    <w:name w:val="4B690E1AFA36473080EE137E3B4B949A"/>
  </w:style>
  <w:style w:type="paragraph" w:customStyle="1" w:styleId="4AB3AFAE61144E9BA0BAD03F85853744">
    <w:name w:val="4AB3AFAE61144E9BA0BAD03F85853744"/>
  </w:style>
  <w:style w:type="paragraph" w:customStyle="1" w:styleId="1A5B484FF23B40C790DA206DB05D2426">
    <w:name w:val="1A5B484FF23B40C790DA206DB05D2426"/>
  </w:style>
  <w:style w:type="paragraph" w:customStyle="1" w:styleId="F7F03B62619144DFB5318810FF978ACE">
    <w:name w:val="F7F03B62619144DFB5318810FF978ACE"/>
  </w:style>
  <w:style w:type="paragraph" w:customStyle="1" w:styleId="C96DE6F713AD4FF38887D50B6ECC18C7">
    <w:name w:val="C96DE6F713AD4FF38887D50B6ECC18C7"/>
  </w:style>
  <w:style w:type="paragraph" w:customStyle="1" w:styleId="ADE005A7EA7749A782F963EA5B9A27DE">
    <w:name w:val="ADE005A7EA7749A782F963EA5B9A27DE"/>
  </w:style>
  <w:style w:type="paragraph" w:customStyle="1" w:styleId="F40F6639F99D4548B10F061176F9ECF1">
    <w:name w:val="F40F6639F99D4548B10F061176F9ECF1"/>
  </w:style>
  <w:style w:type="paragraph" w:customStyle="1" w:styleId="CD454074CB9B4E25BAE73699CBCA117D">
    <w:name w:val="CD454074CB9B4E25BAE73699CBCA117D"/>
  </w:style>
  <w:style w:type="paragraph" w:customStyle="1" w:styleId="4F516E8397CA49449F02D94DACDF9B71">
    <w:name w:val="4F516E8397CA49449F02D94DACDF9B71"/>
  </w:style>
  <w:style w:type="character" w:styleId="PlaceholderText">
    <w:name w:val="Placeholder Text"/>
    <w:basedOn w:val="DefaultParagraphFont"/>
    <w:uiPriority w:val="99"/>
    <w:semiHidden/>
    <w:rsid w:val="000F0226"/>
    <w:rPr>
      <w:color w:val="808080"/>
    </w:rPr>
  </w:style>
  <w:style w:type="paragraph" w:customStyle="1" w:styleId="E96748F72AFB4E91A241D532BFE7DD70">
    <w:name w:val="E96748F72AFB4E91A241D532BFE7DD70"/>
  </w:style>
  <w:style w:type="paragraph" w:customStyle="1" w:styleId="50321E96171846F89E097347AB41B4B0">
    <w:name w:val="50321E96171846F89E097347AB41B4B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62B4E404840C4D2491D298868E31D974">
    <w:name w:val="62B4E404840C4D2491D298868E31D974"/>
  </w:style>
  <w:style w:type="paragraph" w:customStyle="1" w:styleId="9E2408F287314DB9A84526A297975B3E">
    <w:name w:val="9E2408F287314DB9A84526A297975B3E"/>
  </w:style>
  <w:style w:type="paragraph" w:customStyle="1" w:styleId="F8E001EBDAAF416B959FA67134BBEF6E">
    <w:name w:val="F8E001EBDAAF416B959FA67134BBEF6E"/>
  </w:style>
  <w:style w:type="paragraph" w:customStyle="1" w:styleId="302DFE8EB21340D7AA0281D8D6972A10">
    <w:name w:val="302DFE8EB21340D7AA0281D8D6972A10"/>
  </w:style>
  <w:style w:type="paragraph" w:customStyle="1" w:styleId="DE34D5724DBB4D2D813DCB479DFDC6A8">
    <w:name w:val="DE34D5724DBB4D2D813DCB479DFDC6A8"/>
  </w:style>
  <w:style w:type="paragraph" w:customStyle="1" w:styleId="D91790F32FF4406A94E0E4C11B1B50DB">
    <w:name w:val="D91790F32FF4406A94E0E4C11B1B50DB"/>
  </w:style>
  <w:style w:type="paragraph" w:customStyle="1" w:styleId="A323370D319D494C939CF655D958BB6C">
    <w:name w:val="A323370D319D494C939CF655D958BB6C"/>
  </w:style>
  <w:style w:type="paragraph" w:customStyle="1" w:styleId="23D9814E28F941B086B5EDA9C0376238">
    <w:name w:val="23D9814E28F941B086B5EDA9C0376238"/>
    <w:rsid w:val="00733C71"/>
  </w:style>
  <w:style w:type="paragraph" w:customStyle="1" w:styleId="5AEE5087C6CC4F48ADF59FE46F674166">
    <w:name w:val="5AEE5087C6CC4F48ADF59FE46F674166"/>
    <w:rsid w:val="00733C71"/>
  </w:style>
  <w:style w:type="paragraph" w:customStyle="1" w:styleId="E927AA93E3264F35956CD556475BA654">
    <w:name w:val="E927AA93E3264F35956CD556475BA654"/>
    <w:rsid w:val="00733C71"/>
  </w:style>
  <w:style w:type="paragraph" w:customStyle="1" w:styleId="B6E9B5E48B09444092FCC18227B92781">
    <w:name w:val="B6E9B5E48B09444092FCC18227B92781"/>
    <w:rsid w:val="00733C71"/>
  </w:style>
  <w:style w:type="paragraph" w:customStyle="1" w:styleId="D986F5A347424BC08587D9125208A7A1">
    <w:name w:val="D986F5A347424BC08587D9125208A7A1"/>
    <w:rsid w:val="00733C71"/>
  </w:style>
  <w:style w:type="paragraph" w:customStyle="1" w:styleId="6D5C6A60CFF342928E66E37952C934AE">
    <w:name w:val="6D5C6A60CFF342928E66E37952C934AE"/>
    <w:rsid w:val="00733C71"/>
  </w:style>
  <w:style w:type="paragraph" w:customStyle="1" w:styleId="464359D8A1414204ADA6289CF4A12E47">
    <w:name w:val="464359D8A1414204ADA6289CF4A12E47"/>
    <w:rsid w:val="00733C71"/>
  </w:style>
  <w:style w:type="paragraph" w:customStyle="1" w:styleId="8243BF70028B41A99A1E763A18681812">
    <w:name w:val="8243BF70028B41A99A1E763A18681812"/>
    <w:rsid w:val="00733C71"/>
  </w:style>
  <w:style w:type="paragraph" w:customStyle="1" w:styleId="4B22B9919FA9452AB1692D6555ADD406">
    <w:name w:val="4B22B9919FA9452AB1692D6555ADD406"/>
    <w:rsid w:val="00733C71"/>
  </w:style>
  <w:style w:type="paragraph" w:customStyle="1" w:styleId="ED0979DE74674207A1D990D00107A4C3">
    <w:name w:val="ED0979DE74674207A1D990D00107A4C3"/>
    <w:rsid w:val="00733C71"/>
  </w:style>
  <w:style w:type="paragraph" w:customStyle="1" w:styleId="E5DC523BD8B94C149A21FB768FC0D5A5">
    <w:name w:val="E5DC523BD8B94C149A21FB768FC0D5A5"/>
    <w:rsid w:val="00733C71"/>
  </w:style>
  <w:style w:type="paragraph" w:customStyle="1" w:styleId="A68D7392C5874D738C16B723C930E408">
    <w:name w:val="A68D7392C5874D738C16B723C930E408"/>
    <w:rsid w:val="000F0226"/>
  </w:style>
  <w:style w:type="paragraph" w:customStyle="1" w:styleId="1F7418F9CD8548A79240DC802A1E5DD9">
    <w:name w:val="1F7418F9CD8548A79240DC802A1E5DD9"/>
    <w:rsid w:val="000F0226"/>
  </w:style>
  <w:style w:type="paragraph" w:customStyle="1" w:styleId="7B76351812FC41B1AB88554937687180">
    <w:name w:val="7B76351812FC41B1AB88554937687180"/>
    <w:rsid w:val="000F0226"/>
  </w:style>
  <w:style w:type="paragraph" w:customStyle="1" w:styleId="3736D0DB71FD4CB0B414AD13E676EE01">
    <w:name w:val="3736D0DB71FD4CB0B414AD13E676EE01"/>
    <w:rsid w:val="000F0226"/>
  </w:style>
  <w:style w:type="paragraph" w:customStyle="1" w:styleId="E541E259475542C1948921633119BFAE">
    <w:name w:val="E541E259475542C1948921633119BFAE"/>
    <w:rsid w:val="000F0226"/>
  </w:style>
  <w:style w:type="paragraph" w:customStyle="1" w:styleId="28829E6511D741548151A202A766D9D0">
    <w:name w:val="28829E6511D741548151A202A766D9D0"/>
    <w:rsid w:val="000F0226"/>
  </w:style>
  <w:style w:type="paragraph" w:customStyle="1" w:styleId="10F24C0156814FC7998E9E19AD0BE952">
    <w:name w:val="10F24C0156814FC7998E9E19AD0BE952"/>
    <w:rsid w:val="000F0226"/>
  </w:style>
  <w:style w:type="paragraph" w:customStyle="1" w:styleId="4D2753623F9A46EDBBF2DC3072863108">
    <w:name w:val="4D2753623F9A46EDBBF2DC3072863108"/>
    <w:rsid w:val="000F0226"/>
  </w:style>
  <w:style w:type="paragraph" w:customStyle="1" w:styleId="4AA27059BA68409E8D41D4FB02C3461A">
    <w:name w:val="4AA27059BA68409E8D41D4FB02C3461A"/>
    <w:rsid w:val="000F0226"/>
  </w:style>
  <w:style w:type="paragraph" w:customStyle="1" w:styleId="9943016F401C4E2787A312E9A72D04A1">
    <w:name w:val="9943016F401C4E2787A312E9A72D04A1"/>
    <w:rsid w:val="000F0226"/>
  </w:style>
  <w:style w:type="paragraph" w:customStyle="1" w:styleId="FD446DEB3DB84C8AB0F01EDC317220C1">
    <w:name w:val="FD446DEB3DB84C8AB0F01EDC317220C1"/>
    <w:rsid w:val="000F0226"/>
  </w:style>
  <w:style w:type="paragraph" w:customStyle="1" w:styleId="070B13335DBE4BDEA394D5B522236C5E">
    <w:name w:val="070B13335DBE4BDEA394D5B522236C5E"/>
    <w:rsid w:val="000F0226"/>
  </w:style>
  <w:style w:type="paragraph" w:customStyle="1" w:styleId="B64FCE9A6DD9468E983024DC917670D7">
    <w:name w:val="B64FCE9A6DD9468E983024DC917670D7"/>
    <w:rsid w:val="000F0226"/>
  </w:style>
  <w:style w:type="paragraph" w:customStyle="1" w:styleId="CD05BD687F264A90A59F7114237CF2E3">
    <w:name w:val="CD05BD687F264A90A59F7114237CF2E3"/>
    <w:rsid w:val="000F0226"/>
  </w:style>
  <w:style w:type="paragraph" w:customStyle="1" w:styleId="DA21E331DD104E7B96D396E0A40A78F3">
    <w:name w:val="DA21E331DD104E7B96D396E0A40A78F3"/>
    <w:rsid w:val="000F0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San Ramon, CA 94582</CompanyAddress>
  <CompanyPhone>925-336-6621</CompanyPhone>
  <CompanyFax/>
  <CompanyEmail>matthewb1000@gmail.com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1104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Branch</dc:creator>
  <cp:keywords/>
  <cp:lastModifiedBy>Matt Branch</cp:lastModifiedBy>
  <cp:revision>39</cp:revision>
  <cp:lastPrinted>2017-07-24T20:55:00Z</cp:lastPrinted>
  <dcterms:created xsi:type="dcterms:W3CDTF">2019-07-17T23:21:00Z</dcterms:created>
  <dcterms:modified xsi:type="dcterms:W3CDTF">2020-08-06T06:39:00Z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