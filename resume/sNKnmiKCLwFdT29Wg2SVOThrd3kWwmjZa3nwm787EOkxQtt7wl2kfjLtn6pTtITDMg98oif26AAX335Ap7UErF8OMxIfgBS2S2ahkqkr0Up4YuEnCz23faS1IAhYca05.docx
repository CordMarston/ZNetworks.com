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A127" w14:textId="7BE5A8D0" w:rsidR="00816216" w:rsidRPr="00300E1A" w:rsidRDefault="00870547" w:rsidP="00141A4C">
      <w:pPr>
        <w:pStyle w:val="Title"/>
        <w:rPr>
          <w:sz w:val="44"/>
          <w:szCs w:val="44"/>
        </w:rPr>
      </w:pPr>
      <w:r w:rsidRPr="00300E1A">
        <w:rPr>
          <w:sz w:val="44"/>
          <w:szCs w:val="44"/>
        </w:rPr>
        <w:t>Brandon Tallman</w:t>
      </w:r>
    </w:p>
    <w:p w14:paraId="7D4811EE" w14:textId="749889DB" w:rsidR="00141A4C" w:rsidRDefault="00870547" w:rsidP="00141A4C">
      <w:r>
        <w:t>8416 46</w:t>
      </w:r>
      <w:r w:rsidRPr="00870547">
        <w:rPr>
          <w:vertAlign w:val="superscript"/>
        </w:rPr>
        <w:t>th</w:t>
      </w:r>
      <w:r>
        <w:t xml:space="preserve"> Dr NE, Marysville, WA 98270</w:t>
      </w:r>
      <w:r w:rsidR="00141A4C">
        <w:t> | </w:t>
      </w:r>
      <w:r>
        <w:t>360-503-9357</w:t>
      </w:r>
      <w:r w:rsidR="00141A4C">
        <w:t> | </w:t>
      </w:r>
      <w:r>
        <w:t>bgtall96@gmail.com</w:t>
      </w:r>
    </w:p>
    <w:p w14:paraId="50E4E393" w14:textId="77777777" w:rsidR="006270A9" w:rsidRDefault="00352505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E4851F58A95344E792ABA0E8DC53CF00"/>
          </w:placeholder>
          <w:temporary/>
          <w:showingPlcHdr/>
          <w15:appearance w15:val="hidden"/>
        </w:sdtPr>
        <w:sdtEndPr/>
        <w:sdtContent>
          <w:r w:rsidR="009D5933" w:rsidRPr="00300E1A">
            <w:rPr>
              <w:sz w:val="26"/>
              <w:szCs w:val="26"/>
            </w:rPr>
            <w:t>Objective</w:t>
          </w:r>
        </w:sdtContent>
      </w:sdt>
    </w:p>
    <w:p w14:paraId="77FB7203" w14:textId="76638123" w:rsidR="006270A9" w:rsidRDefault="007E6E07">
      <w:r>
        <w:t xml:space="preserve">To </w:t>
      </w:r>
      <w:r w:rsidR="00D73B2B">
        <w:t xml:space="preserve">obtain a job as </w:t>
      </w:r>
      <w:r w:rsidR="00EA0679">
        <w:t>a</w:t>
      </w:r>
      <w:r w:rsidR="00384BC1">
        <w:t xml:space="preserve">n IT </w:t>
      </w:r>
      <w:r w:rsidR="00A30AEC">
        <w:t>Technician</w:t>
      </w:r>
    </w:p>
    <w:sdt>
      <w:sdtPr>
        <w:alias w:val="Education:"/>
        <w:tag w:val="Education:"/>
        <w:id w:val="807127995"/>
        <w:placeholder>
          <w:docPart w:val="CF22A04FC44A4C13BC78FE7287F479EA"/>
        </w:placeholder>
        <w:temporary/>
        <w:showingPlcHdr/>
        <w15:appearance w15:val="hidden"/>
      </w:sdtPr>
      <w:sdtEndPr/>
      <w:sdtContent>
        <w:p w14:paraId="0451E7B6" w14:textId="77777777" w:rsidR="006270A9" w:rsidRDefault="009D5933">
          <w:pPr>
            <w:pStyle w:val="Heading1"/>
          </w:pPr>
          <w:r w:rsidRPr="00300E1A">
            <w:rPr>
              <w:sz w:val="26"/>
              <w:szCs w:val="26"/>
            </w:rPr>
            <w:t>Education</w:t>
          </w:r>
        </w:p>
      </w:sdtContent>
    </w:sdt>
    <w:p w14:paraId="3E0E3E1B" w14:textId="4371734A" w:rsidR="007E6E07" w:rsidRPr="007E6E07" w:rsidRDefault="00870547" w:rsidP="007E6E07">
      <w:pPr>
        <w:pStyle w:val="Heading2"/>
      </w:pPr>
      <w:r>
        <w:t>Associates of arts and science</w:t>
      </w:r>
      <w:r w:rsidR="009D5933">
        <w:t> </w:t>
      </w:r>
      <w:r>
        <w:t>dta</w:t>
      </w:r>
      <w:r w:rsidR="009D5933">
        <w:t>| </w:t>
      </w:r>
      <w:r>
        <w:t>current-December 2021</w:t>
      </w:r>
      <w:r w:rsidR="009D5933">
        <w:t> | </w:t>
      </w:r>
      <w:r>
        <w:t>everett community college</w:t>
      </w:r>
    </w:p>
    <w:p w14:paraId="1CB1EA4E" w14:textId="4E15AABB" w:rsidR="006270A9" w:rsidRDefault="009D5933" w:rsidP="001B29CF">
      <w:pPr>
        <w:pStyle w:val="ListBullet"/>
      </w:pPr>
      <w:r>
        <w:t xml:space="preserve">Major: </w:t>
      </w:r>
      <w:r w:rsidR="00870547">
        <w:t>Information Technology and Administrative Management</w:t>
      </w:r>
    </w:p>
    <w:p w14:paraId="7507495D" w14:textId="37594139" w:rsidR="007E6E07" w:rsidRDefault="007E6E07" w:rsidP="007E6E07">
      <w:pPr>
        <w:pStyle w:val="Heading2"/>
      </w:pPr>
      <w:r>
        <w:t>COMPTIA Network+ certification| in progress</w:t>
      </w:r>
    </w:p>
    <w:sdt>
      <w:sdtPr>
        <w:alias w:val="Skills &amp; Abilities:"/>
        <w:tag w:val="Skills &amp; Abilities:"/>
        <w:id w:val="458624136"/>
        <w:placeholder>
          <w:docPart w:val="AF21A9D086894715B6BE15CE9975855F"/>
        </w:placeholder>
        <w:temporary/>
        <w:showingPlcHdr/>
        <w15:appearance w15:val="hidden"/>
      </w:sdtPr>
      <w:sdtEndPr/>
      <w:sdtContent>
        <w:p w14:paraId="3C06BBFA" w14:textId="77777777" w:rsidR="006270A9" w:rsidRDefault="009D5933">
          <w:pPr>
            <w:pStyle w:val="Heading1"/>
          </w:pPr>
          <w:r w:rsidRPr="00300E1A">
            <w:rPr>
              <w:sz w:val="26"/>
              <w:szCs w:val="26"/>
            </w:rPr>
            <w:t>Skills &amp; Abilities</w:t>
          </w:r>
        </w:p>
      </w:sdtContent>
    </w:sdt>
    <w:p w14:paraId="69662C67" w14:textId="3BC19606" w:rsidR="006270A9" w:rsidRDefault="00782F80">
      <w:pPr>
        <w:pStyle w:val="Heading2"/>
      </w:pPr>
      <w:r>
        <w:t>time management</w:t>
      </w:r>
    </w:p>
    <w:p w14:paraId="0FC2494E" w14:textId="1D0A012F" w:rsidR="006270A9" w:rsidRDefault="00782F80">
      <w:pPr>
        <w:pStyle w:val="ListBullet"/>
      </w:pPr>
      <w:r>
        <w:t xml:space="preserve">Due to the autonomy required to be </w:t>
      </w:r>
      <w:r w:rsidR="00AD6902">
        <w:t xml:space="preserve">successful in the jobs I </w:t>
      </w:r>
      <w:r w:rsidR="007E6E07">
        <w:t xml:space="preserve">have </w:t>
      </w:r>
      <w:r w:rsidR="00AD6902">
        <w:t xml:space="preserve">worked, I developed an excellent sense of time management and self-scheduling. </w:t>
      </w:r>
      <w:r w:rsidR="00B64F0D">
        <w:t xml:space="preserve"> </w:t>
      </w:r>
    </w:p>
    <w:p w14:paraId="2B82FFAB" w14:textId="53AD60C5" w:rsidR="006270A9" w:rsidRDefault="00782F80">
      <w:pPr>
        <w:pStyle w:val="Heading2"/>
      </w:pPr>
      <w:r>
        <w:t>communication</w:t>
      </w:r>
    </w:p>
    <w:p w14:paraId="5B96FDCA" w14:textId="23E85CA1" w:rsidR="006270A9" w:rsidRDefault="00AD6902">
      <w:pPr>
        <w:pStyle w:val="ListBullet"/>
      </w:pPr>
      <w:r>
        <w:t>Working with</w:t>
      </w:r>
      <w:r w:rsidR="007E6E07">
        <w:t xml:space="preserve"> and without</w:t>
      </w:r>
      <w:r>
        <w:t xml:space="preserve"> supervision required me to be an excellent communicator, so that I could develop the trust and relationships needed to work in an independent environment, </w:t>
      </w:r>
      <w:r w:rsidR="007E6E07">
        <w:t>as well as work with others to coordinate on the current project.</w:t>
      </w:r>
    </w:p>
    <w:p w14:paraId="3980A80E" w14:textId="37F751B0" w:rsidR="006270A9" w:rsidRDefault="00782F80">
      <w:pPr>
        <w:pStyle w:val="Heading2"/>
      </w:pPr>
      <w:r>
        <w:t>fast learner</w:t>
      </w:r>
    </w:p>
    <w:p w14:paraId="17BBF409" w14:textId="67747BFE" w:rsidR="006270A9" w:rsidRDefault="00B64F0D">
      <w:pPr>
        <w:pStyle w:val="ListBullet"/>
      </w:pPr>
      <w:r>
        <w:t>I have always been able to take on new information and apply it quickly, both in school and in work. At my current job, I quickly learned my initial role and have since been able to take on many more responsibilities despite being new to the industry.</w:t>
      </w:r>
    </w:p>
    <w:sdt>
      <w:sdtPr>
        <w:alias w:val="Experience:"/>
        <w:tag w:val="Experience:"/>
        <w:id w:val="171684534"/>
        <w:placeholder>
          <w:docPart w:val="A2D6803629084A6FA3A791680A8E12DD"/>
        </w:placeholder>
        <w:temporary/>
        <w:showingPlcHdr/>
        <w15:appearance w15:val="hidden"/>
      </w:sdtPr>
      <w:sdtEndPr/>
      <w:sdtContent>
        <w:p w14:paraId="208DB3AB" w14:textId="77777777" w:rsidR="006270A9" w:rsidRDefault="009D5933">
          <w:pPr>
            <w:pStyle w:val="Heading1"/>
          </w:pPr>
          <w:r w:rsidRPr="00300E1A">
            <w:rPr>
              <w:sz w:val="26"/>
              <w:szCs w:val="26"/>
            </w:rPr>
            <w:t>Experience</w:t>
          </w:r>
        </w:p>
      </w:sdtContent>
    </w:sdt>
    <w:p w14:paraId="77327C03" w14:textId="3B4CEBF8" w:rsidR="006270A9" w:rsidRDefault="00870547">
      <w:pPr>
        <w:pStyle w:val="Heading2"/>
      </w:pPr>
      <w:r>
        <w:t>field tech</w:t>
      </w:r>
      <w:r w:rsidR="007E6E07">
        <w:t>/autocad drafter</w:t>
      </w:r>
      <w:r w:rsidR="009D5933">
        <w:t> | </w:t>
      </w:r>
      <w:r>
        <w:t>waeco engineering</w:t>
      </w:r>
      <w:r w:rsidR="009D5933">
        <w:t> | </w:t>
      </w:r>
      <w:r>
        <w:t>march 22, 2021-current</w:t>
      </w:r>
    </w:p>
    <w:p w14:paraId="66CC7793" w14:textId="110553A7" w:rsidR="006270A9" w:rsidRDefault="00870547">
      <w:pPr>
        <w:pStyle w:val="ListBullet"/>
      </w:pPr>
      <w:r>
        <w:t>Responsibilities: Complete field work such as calling in utility locates, auditing manholes, and measuring utility poles; draft utilities in CAD;</w:t>
      </w:r>
      <w:r w:rsidR="00782F80">
        <w:t xml:space="preserve"> create pole permits;</w:t>
      </w:r>
      <w:r>
        <w:t xml:space="preserve"> help with general IT work</w:t>
      </w:r>
      <w:r w:rsidR="00782F80">
        <w:t xml:space="preserve"> </w:t>
      </w:r>
    </w:p>
    <w:p w14:paraId="23CB0274" w14:textId="0230E354" w:rsidR="00782F80" w:rsidRDefault="00782F80">
      <w:pPr>
        <w:pStyle w:val="ListBullet"/>
      </w:pPr>
      <w:r>
        <w:t>Accomplishments: I joined this company with no prior experience in this industry, and due to being a fast learner I have received many more job responsibilities, such as CAD drafting and IT work</w:t>
      </w:r>
    </w:p>
    <w:p w14:paraId="4D141F3D" w14:textId="4083538A" w:rsidR="006270A9" w:rsidRDefault="00870547">
      <w:pPr>
        <w:pStyle w:val="Heading2"/>
      </w:pPr>
      <w:r>
        <w:t>vending machine tech</w:t>
      </w:r>
      <w:r w:rsidR="009D5933">
        <w:t> | </w:t>
      </w:r>
      <w:r>
        <w:t>excel vending</w:t>
      </w:r>
      <w:r w:rsidR="009D5933">
        <w:t> | </w:t>
      </w:r>
      <w:r>
        <w:t>august 2016-march 2020</w:t>
      </w:r>
    </w:p>
    <w:p w14:paraId="17FF4306" w14:textId="77B893DA" w:rsidR="001B29CF" w:rsidRDefault="00782F80" w:rsidP="001B29CF">
      <w:pPr>
        <w:pStyle w:val="ListBullet"/>
      </w:pPr>
      <w:r>
        <w:t>Responsibilities: Complete my vending route of filling/fixing vending machines, as well as maintaining and accommodating customer relationships</w:t>
      </w:r>
    </w:p>
    <w:p w14:paraId="725D5A60" w14:textId="71FFBF76" w:rsidR="00300E1A" w:rsidRDefault="00782F80" w:rsidP="00300E1A">
      <w:pPr>
        <w:pStyle w:val="ListBullet"/>
      </w:pPr>
      <w:r>
        <w:t>Accomplishments: We never had to hire extra help outside the owner and myself, meaning I was solely reliable for maintaining and improving this route for 4 years</w:t>
      </w:r>
    </w:p>
    <w:p w14:paraId="08C813BE" w14:textId="77777777" w:rsidR="00300E1A" w:rsidRDefault="00300E1A" w:rsidP="00300E1A">
      <w:pPr>
        <w:pStyle w:val="ListBullet"/>
        <w:numPr>
          <w:ilvl w:val="0"/>
          <w:numId w:val="0"/>
        </w:numPr>
        <w:ind w:left="216" w:hanging="216"/>
      </w:pPr>
    </w:p>
    <w:p w14:paraId="3F4F4421" w14:textId="402FE745" w:rsidR="00300E1A" w:rsidRPr="001B29CF" w:rsidRDefault="00300E1A" w:rsidP="00300E1A">
      <w:pPr>
        <w:pStyle w:val="ListBullet"/>
        <w:numPr>
          <w:ilvl w:val="0"/>
          <w:numId w:val="0"/>
        </w:numPr>
        <w:ind w:left="216" w:hanging="216"/>
      </w:pPr>
      <w:r>
        <w:t>Reference available upon request</w:t>
      </w:r>
    </w:p>
    <w:sectPr w:rsidR="00300E1A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D821A" w14:textId="77777777" w:rsidR="00352505" w:rsidRDefault="00352505">
      <w:pPr>
        <w:spacing w:after="0"/>
      </w:pPr>
      <w:r>
        <w:separator/>
      </w:r>
    </w:p>
  </w:endnote>
  <w:endnote w:type="continuationSeparator" w:id="0">
    <w:p w14:paraId="18FC0BAF" w14:textId="77777777" w:rsidR="00352505" w:rsidRDefault="00352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628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524B" w14:textId="77777777" w:rsidR="00352505" w:rsidRDefault="00352505">
      <w:pPr>
        <w:spacing w:after="0"/>
      </w:pPr>
      <w:r>
        <w:separator/>
      </w:r>
    </w:p>
  </w:footnote>
  <w:footnote w:type="continuationSeparator" w:id="0">
    <w:p w14:paraId="17A4351C" w14:textId="77777777" w:rsidR="00352505" w:rsidRDefault="003525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47"/>
    <w:rsid w:val="00026CA4"/>
    <w:rsid w:val="0008182B"/>
    <w:rsid w:val="000A4F59"/>
    <w:rsid w:val="00110569"/>
    <w:rsid w:val="00126E8F"/>
    <w:rsid w:val="00141A4C"/>
    <w:rsid w:val="001B29CF"/>
    <w:rsid w:val="001F5E00"/>
    <w:rsid w:val="0028220F"/>
    <w:rsid w:val="00300E1A"/>
    <w:rsid w:val="00352505"/>
    <w:rsid w:val="00354549"/>
    <w:rsid w:val="00354D14"/>
    <w:rsid w:val="00356C14"/>
    <w:rsid w:val="00384BC1"/>
    <w:rsid w:val="004D38DA"/>
    <w:rsid w:val="005B4E39"/>
    <w:rsid w:val="005F142D"/>
    <w:rsid w:val="00617B26"/>
    <w:rsid w:val="006270A9"/>
    <w:rsid w:val="00675956"/>
    <w:rsid w:val="00681034"/>
    <w:rsid w:val="006A299F"/>
    <w:rsid w:val="006C30A4"/>
    <w:rsid w:val="007200E0"/>
    <w:rsid w:val="007541F8"/>
    <w:rsid w:val="00782F80"/>
    <w:rsid w:val="007E6E07"/>
    <w:rsid w:val="00816216"/>
    <w:rsid w:val="00870547"/>
    <w:rsid w:val="0087734B"/>
    <w:rsid w:val="008F2ED4"/>
    <w:rsid w:val="008F31A1"/>
    <w:rsid w:val="009D5933"/>
    <w:rsid w:val="00A0230B"/>
    <w:rsid w:val="00A30AEC"/>
    <w:rsid w:val="00AD6902"/>
    <w:rsid w:val="00B64F0D"/>
    <w:rsid w:val="00BD768D"/>
    <w:rsid w:val="00C46065"/>
    <w:rsid w:val="00C47D64"/>
    <w:rsid w:val="00C61F8E"/>
    <w:rsid w:val="00C83B7C"/>
    <w:rsid w:val="00CB376F"/>
    <w:rsid w:val="00CC3656"/>
    <w:rsid w:val="00D73B2B"/>
    <w:rsid w:val="00D968E3"/>
    <w:rsid w:val="00E83E4B"/>
    <w:rsid w:val="00EA0679"/>
    <w:rsid w:val="00F510F9"/>
    <w:rsid w:val="00F52D94"/>
    <w:rsid w:val="00F62139"/>
    <w:rsid w:val="00FC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AD528"/>
  <w15:chartTrackingRefBased/>
  <w15:docId w15:val="{7A0B521C-194E-4F5D-A683-A644005B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851F58A95344E792ABA0E8DC53C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14545-8461-4FE7-B4E6-48E7662AA19A}"/>
      </w:docPartPr>
      <w:docPartBody>
        <w:p w:rsidR="00F96B7E" w:rsidRDefault="0032522E">
          <w:pPr>
            <w:pStyle w:val="E4851F58A95344E792ABA0E8DC53CF00"/>
          </w:pPr>
          <w:r>
            <w:t>Objective</w:t>
          </w:r>
        </w:p>
      </w:docPartBody>
    </w:docPart>
    <w:docPart>
      <w:docPartPr>
        <w:name w:val="CF22A04FC44A4C13BC78FE7287F47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8967-1272-4925-A367-D61C4278EC9A}"/>
      </w:docPartPr>
      <w:docPartBody>
        <w:p w:rsidR="00F96B7E" w:rsidRDefault="0032522E">
          <w:pPr>
            <w:pStyle w:val="CF22A04FC44A4C13BC78FE7287F479EA"/>
          </w:pPr>
          <w:r>
            <w:t>Education</w:t>
          </w:r>
        </w:p>
      </w:docPartBody>
    </w:docPart>
    <w:docPart>
      <w:docPartPr>
        <w:name w:val="AF21A9D086894715B6BE15CE99758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46713-DD4B-42C3-9F3D-C7C6A86C3EF6}"/>
      </w:docPartPr>
      <w:docPartBody>
        <w:p w:rsidR="00F96B7E" w:rsidRDefault="0032522E">
          <w:pPr>
            <w:pStyle w:val="AF21A9D086894715B6BE15CE9975855F"/>
          </w:pPr>
          <w:r>
            <w:t>Skills &amp; Abilities</w:t>
          </w:r>
        </w:p>
      </w:docPartBody>
    </w:docPart>
    <w:docPart>
      <w:docPartPr>
        <w:name w:val="A2D6803629084A6FA3A791680A8E1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F952D-E113-4A4A-82E7-305E5867FCA3}"/>
      </w:docPartPr>
      <w:docPartBody>
        <w:p w:rsidR="00F96B7E" w:rsidRDefault="0032522E">
          <w:pPr>
            <w:pStyle w:val="A2D6803629084A6FA3A791680A8E12D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2E"/>
    <w:rsid w:val="00164F38"/>
    <w:rsid w:val="0032522E"/>
    <w:rsid w:val="00463FDE"/>
    <w:rsid w:val="00474942"/>
    <w:rsid w:val="005828D9"/>
    <w:rsid w:val="005C29CD"/>
    <w:rsid w:val="009617B1"/>
    <w:rsid w:val="00B832AD"/>
    <w:rsid w:val="00C3653C"/>
    <w:rsid w:val="00CF31A4"/>
    <w:rsid w:val="00DA19D4"/>
    <w:rsid w:val="00E14CBF"/>
    <w:rsid w:val="00E54E36"/>
    <w:rsid w:val="00F0446B"/>
    <w:rsid w:val="00F9259E"/>
    <w:rsid w:val="00F9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851F58A95344E792ABA0E8DC53CF00">
    <w:name w:val="E4851F58A95344E792ABA0E8DC53CF00"/>
  </w:style>
  <w:style w:type="paragraph" w:customStyle="1" w:styleId="CF22A04FC44A4C13BC78FE7287F479EA">
    <w:name w:val="CF22A04FC44A4C13BC78FE7287F479EA"/>
  </w:style>
  <w:style w:type="paragraph" w:customStyle="1" w:styleId="AF21A9D086894715B6BE15CE9975855F">
    <w:name w:val="AF21A9D086894715B6BE15CE9975855F"/>
  </w:style>
  <w:style w:type="paragraph" w:customStyle="1" w:styleId="A2D6803629084A6FA3A791680A8E12DD">
    <w:name w:val="A2D6803629084A6FA3A791680A8E12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11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ethan</dc:creator>
  <cp:keywords/>
  <cp:lastModifiedBy>Brandon Tallman</cp:lastModifiedBy>
  <cp:revision>15</cp:revision>
  <dcterms:created xsi:type="dcterms:W3CDTF">2021-10-31T17:52:00Z</dcterms:created>
  <dcterms:modified xsi:type="dcterms:W3CDTF">2021-12-03T04:40:00Z</dcterms:modified>
  <cp:version/>
</cp:coreProperties>
</file>