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184E694" w14:textId="77777777" w:rsidTr="00786E49">
        <w:trPr>
          <w:trHeight w:hRule="exact" w:val="180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58DB2A6" w14:textId="768D6DFB" w:rsidR="00692703" w:rsidRPr="00CF1A49" w:rsidRDefault="001C4511" w:rsidP="00913946">
            <w:pPr>
              <w:pStyle w:val="Title"/>
            </w:pPr>
            <w:r>
              <w:t>Emil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Gurzhui</w:t>
            </w:r>
          </w:p>
          <w:p w14:paraId="180B4799" w14:textId="671DE690" w:rsidR="00692703" w:rsidRPr="00CF1A49" w:rsidRDefault="001C4511" w:rsidP="00913946">
            <w:pPr>
              <w:pStyle w:val="ContactInfo"/>
              <w:contextualSpacing w:val="0"/>
            </w:pPr>
            <w:r>
              <w:t>Portland Metropolitan Area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581B706B50E4454AAC1342D55D23AB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+1-971-220-0490</w:t>
            </w:r>
          </w:p>
          <w:p w14:paraId="03C68264" w14:textId="5E4EFB06" w:rsidR="00692703" w:rsidRPr="00CF1A49" w:rsidRDefault="001C4511" w:rsidP="00913946">
            <w:pPr>
              <w:pStyle w:val="ContactInfoEmphasis"/>
              <w:contextualSpacing w:val="0"/>
            </w:pPr>
            <w:r>
              <w:t>gurzhuiemil3@gmail.com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6A233B2770449B09C48B357C926431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1C4511">
              <w:t>www.linkedin.com/in/emil-gurzhui-77561a123</w:t>
            </w:r>
          </w:p>
        </w:tc>
      </w:tr>
      <w:tr w:rsidR="009571D8" w:rsidRPr="002B2EC0" w14:paraId="08AB6C65" w14:textId="77777777" w:rsidTr="000735AE">
        <w:trPr>
          <w:trHeight w:val="2182"/>
        </w:trPr>
        <w:tc>
          <w:tcPr>
            <w:tcW w:w="9360" w:type="dxa"/>
            <w:tcMar>
              <w:top w:w="432" w:type="dxa"/>
            </w:tcMar>
          </w:tcPr>
          <w:p w14:paraId="797FF5FC" w14:textId="78E7458E" w:rsidR="001755A8" w:rsidRDefault="00F35145" w:rsidP="00F35145">
            <w:r w:rsidRPr="002B2EC0">
              <w:t xml:space="preserve">Experienced and knowledgeable </w:t>
            </w:r>
            <w:r w:rsidR="00F02123">
              <w:t>IT</w:t>
            </w:r>
            <w:r w:rsidRPr="002B2EC0">
              <w:t xml:space="preserve"> professional seeking </w:t>
            </w:r>
            <w:r w:rsidR="00DC29D4" w:rsidRPr="00286431">
              <w:t xml:space="preserve">a position </w:t>
            </w:r>
            <w:r w:rsidRPr="002B2EC0">
              <w:t xml:space="preserve">within </w:t>
            </w:r>
            <w:r w:rsidR="00865FB9">
              <w:t>an I</w:t>
            </w:r>
            <w:r w:rsidR="00E56385">
              <w:t>nformation Technology</w:t>
            </w:r>
            <w:r w:rsidR="0085799C">
              <w:t xml:space="preserve"> </w:t>
            </w:r>
            <w:r w:rsidRPr="002B2EC0">
              <w:t>role.</w:t>
            </w:r>
            <w:r w:rsidR="0042187C" w:rsidRPr="002B2EC0">
              <w:t xml:space="preserve"> </w:t>
            </w:r>
            <w:r w:rsidRPr="002B2EC0">
              <w:t>Work well independently or in a group setting</w:t>
            </w:r>
            <w:r w:rsidR="0050250A">
              <w:t xml:space="preserve"> </w:t>
            </w:r>
            <w:r w:rsidR="0050250A" w:rsidRPr="002B2EC0">
              <w:t xml:space="preserve">providing all facets of computer </w:t>
            </w:r>
            <w:r w:rsidR="00C72360">
              <w:t>support</w:t>
            </w:r>
            <w:r w:rsidR="000A799A">
              <w:t xml:space="preserve"> to staff and external customers</w:t>
            </w:r>
            <w:r w:rsidR="0050250A" w:rsidRPr="002B2EC0">
              <w:t>.</w:t>
            </w:r>
            <w:r w:rsidR="00832063">
              <w:t xml:space="preserve"> </w:t>
            </w:r>
            <w:r w:rsidR="00DC1549">
              <w:t>Excellent work ethic</w:t>
            </w:r>
            <w:r w:rsidR="00903BAB">
              <w:t xml:space="preserve"> and able to multitask in</w:t>
            </w:r>
            <w:r w:rsidR="00A56D84">
              <w:t xml:space="preserve"> </w:t>
            </w:r>
            <w:r w:rsidR="00984785">
              <w:t>fast paced</w:t>
            </w:r>
            <w:r w:rsidR="00E519DF">
              <w:t xml:space="preserve"> and</w:t>
            </w:r>
            <w:r w:rsidR="00903BAB">
              <w:t xml:space="preserve"> </w:t>
            </w:r>
            <w:r w:rsidR="00924FFC">
              <w:t xml:space="preserve">dynamic environments. </w:t>
            </w:r>
            <w:r w:rsidR="00AD51BE">
              <w:t>Able</w:t>
            </w:r>
            <w:r w:rsidR="00C810C9">
              <w:t xml:space="preserve"> to adapt to new environments and learn new skills in a quick and efficient manner.</w:t>
            </w:r>
            <w:r w:rsidR="00C810C9">
              <w:t xml:space="preserve"> </w:t>
            </w:r>
            <w:r w:rsidRPr="002B2EC0">
              <w:t xml:space="preserve">Excellent </w:t>
            </w:r>
            <w:r w:rsidR="000C4907" w:rsidRPr="002B2EC0">
              <w:t xml:space="preserve">written and </w:t>
            </w:r>
            <w:r w:rsidRPr="002B2EC0">
              <w:t>communication capabilities</w:t>
            </w:r>
            <w:r w:rsidR="00CC5D65">
              <w:t>.</w:t>
            </w:r>
            <w:r w:rsidR="005C03EC">
              <w:t xml:space="preserve"> </w:t>
            </w:r>
            <w:r w:rsidR="00F45B5D">
              <w:t xml:space="preserve">Overall, </w:t>
            </w:r>
            <w:r w:rsidR="00F3716A">
              <w:t xml:space="preserve">my expertise in </w:t>
            </w:r>
            <w:r w:rsidR="00413069">
              <w:t xml:space="preserve">different areas of IT </w:t>
            </w:r>
            <w:r w:rsidR="00F724EE">
              <w:t xml:space="preserve">will </w:t>
            </w:r>
            <w:r w:rsidR="00935D79">
              <w:t>bring great value to your team.</w:t>
            </w:r>
          </w:p>
          <w:p w14:paraId="044242A0" w14:textId="77777777" w:rsidR="00315A86" w:rsidRPr="002B2EC0" w:rsidRDefault="00315A86" w:rsidP="00F35145"/>
          <w:sdt>
            <w:sdtPr>
              <w:alias w:val="Skills:"/>
              <w:tag w:val="Skills:"/>
              <w:id w:val="-1392877668"/>
              <w:placeholder>
                <w:docPart w:val="268111940DE84C62AA5CDC4FBF6C000B"/>
              </w:placeholder>
              <w:temporary/>
              <w:showingPlcHdr/>
              <w15:appearance w15:val="hidden"/>
            </w:sdtPr>
            <w:sdtEndPr/>
            <w:sdtContent>
              <w:p w14:paraId="6319EEF7" w14:textId="77777777" w:rsidR="006138D2" w:rsidRPr="002B2EC0" w:rsidRDefault="006138D2" w:rsidP="000B298F">
                <w:pPr>
                  <w:pStyle w:val="Heading1"/>
                  <w:spacing w:before="0"/>
                  <w:outlineLvl w:val="0"/>
                </w:pPr>
                <w:r w:rsidRPr="002B2EC0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138D2" w:rsidRPr="00F14BBA" w14:paraId="71CDBF75" w14:textId="77777777" w:rsidTr="000B728C">
              <w:trPr>
                <w:trHeight w:val="544"/>
              </w:trPr>
              <w:tc>
                <w:tcPr>
                  <w:tcW w:w="4675" w:type="dxa"/>
                </w:tcPr>
                <w:p w14:paraId="74F1767C" w14:textId="49063B94" w:rsidR="006138D2" w:rsidRPr="00F14BBA" w:rsidRDefault="006138D2" w:rsidP="006138D2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F14BBA">
                    <w:rPr>
                      <w:sz w:val="20"/>
                      <w:szCs w:val="20"/>
                    </w:rPr>
                    <w:t>Windows XP, 7, 10, Server 2016;</w:t>
                  </w:r>
                  <w:r w:rsidR="00832063">
                    <w:rPr>
                      <w:sz w:val="20"/>
                      <w:szCs w:val="20"/>
                    </w:rPr>
                    <w:t xml:space="preserve"> </w:t>
                  </w:r>
                  <w:r w:rsidR="00EE124D">
                    <w:rPr>
                      <w:sz w:val="20"/>
                      <w:szCs w:val="20"/>
                    </w:rPr>
                    <w:t xml:space="preserve">  </w:t>
                  </w:r>
                  <w:r w:rsidR="00832063">
                    <w:rPr>
                      <w:sz w:val="20"/>
                      <w:szCs w:val="20"/>
                    </w:rPr>
                    <w:t>Cisco Routers and Switches</w:t>
                  </w:r>
                  <w:r w:rsidR="00520FC7">
                    <w:rPr>
                      <w:sz w:val="20"/>
                      <w:szCs w:val="20"/>
                    </w:rPr>
                    <w:t>, Cisco CLI;</w:t>
                  </w:r>
                  <w:r w:rsidR="0017270C" w:rsidRPr="00F14BBA">
                    <w:rPr>
                      <w:sz w:val="20"/>
                      <w:szCs w:val="20"/>
                    </w:rPr>
                    <w:t xml:space="preserve"> </w:t>
                  </w:r>
                  <w:r w:rsidR="00EE124D">
                    <w:rPr>
                      <w:sz w:val="20"/>
                      <w:szCs w:val="20"/>
                    </w:rPr>
                    <w:t xml:space="preserve">  </w:t>
                  </w:r>
                  <w:r w:rsidR="0017270C" w:rsidRPr="00F14BBA">
                    <w:rPr>
                      <w:sz w:val="20"/>
                      <w:szCs w:val="20"/>
                    </w:rPr>
                    <w:t>Linux;</w:t>
                  </w:r>
                  <w:r w:rsidRPr="00F14BBA">
                    <w:rPr>
                      <w:sz w:val="20"/>
                      <w:szCs w:val="20"/>
                    </w:rPr>
                    <w:t xml:space="preserve"> IOS; Android</w:t>
                  </w:r>
                </w:p>
                <w:p w14:paraId="6E5B5D71" w14:textId="26EF3445" w:rsidR="006138D2" w:rsidRPr="00F14BBA" w:rsidRDefault="006138D2" w:rsidP="006138D2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F14BBA">
                    <w:rPr>
                      <w:sz w:val="20"/>
                      <w:szCs w:val="20"/>
                    </w:rPr>
                    <w:t>Microsoft</w:t>
                  </w:r>
                  <w:r w:rsidR="00EB165E" w:rsidRPr="00F14BBA">
                    <w:rPr>
                      <w:sz w:val="20"/>
                      <w:szCs w:val="20"/>
                    </w:rPr>
                    <w:t xml:space="preserve"> Active Directory,</w:t>
                  </w:r>
                  <w:r w:rsidRPr="00F14BBA">
                    <w:rPr>
                      <w:sz w:val="20"/>
                      <w:szCs w:val="20"/>
                    </w:rPr>
                    <w:t xml:space="preserve"> Office 365, Sophos Antivirus, FortiClient VPN</w:t>
                  </w:r>
                  <w:r w:rsidR="0008026A" w:rsidRPr="00F14BBA">
                    <w:rPr>
                      <w:sz w:val="20"/>
                      <w:szCs w:val="20"/>
                    </w:rPr>
                    <w:t>, VMware</w:t>
                  </w:r>
                  <w:r w:rsidR="00630622">
                    <w:rPr>
                      <w:sz w:val="20"/>
                      <w:szCs w:val="20"/>
                    </w:rPr>
                    <w:t xml:space="preserve"> VDI</w:t>
                  </w:r>
                  <w:r w:rsidR="0008026A" w:rsidRPr="00F14BBA">
                    <w:rPr>
                      <w:sz w:val="20"/>
                      <w:szCs w:val="20"/>
                    </w:rPr>
                    <w:t>,</w:t>
                  </w:r>
                  <w:r w:rsidR="00630622">
                    <w:rPr>
                      <w:sz w:val="20"/>
                      <w:szCs w:val="20"/>
                    </w:rPr>
                    <w:t xml:space="preserve"> DUO MFA,</w:t>
                  </w:r>
                  <w:r w:rsidR="0008026A" w:rsidRPr="00F14BBA">
                    <w:rPr>
                      <w:sz w:val="20"/>
                      <w:szCs w:val="20"/>
                    </w:rPr>
                    <w:t xml:space="preserve"> </w:t>
                  </w:r>
                  <w:r w:rsidR="00B71719">
                    <w:rPr>
                      <w:sz w:val="20"/>
                      <w:szCs w:val="20"/>
                    </w:rPr>
                    <w:t xml:space="preserve">MDM, </w:t>
                  </w:r>
                  <w:r w:rsidR="00B40C56">
                    <w:rPr>
                      <w:sz w:val="20"/>
                      <w:szCs w:val="20"/>
                    </w:rPr>
                    <w:t xml:space="preserve">Digium </w:t>
                  </w:r>
                  <w:r w:rsidR="0008026A" w:rsidRPr="00F14BBA">
                    <w:rPr>
                      <w:sz w:val="20"/>
                      <w:szCs w:val="20"/>
                    </w:rPr>
                    <w:t xml:space="preserve">VoIP </w:t>
                  </w:r>
                  <w:r w:rsidR="00630622" w:rsidRPr="00F14BBA">
                    <w:rPr>
                      <w:sz w:val="20"/>
                      <w:szCs w:val="20"/>
                    </w:rPr>
                    <w:t>telephone</w:t>
                  </w:r>
                  <w:r w:rsidR="00630622">
                    <w:rPr>
                      <w:sz w:val="20"/>
                      <w:szCs w:val="20"/>
                    </w:rPr>
                    <w:t xml:space="preserve"> systems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421CB58E" w14:textId="5031DB4A" w:rsidR="006138D2" w:rsidRPr="00F14BBA" w:rsidRDefault="00E03640" w:rsidP="006138D2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F14BBA">
                    <w:rPr>
                      <w:sz w:val="20"/>
                      <w:szCs w:val="20"/>
                    </w:rPr>
                    <w:t>TCP/IP, DHCP, DNS</w:t>
                  </w:r>
                </w:p>
                <w:p w14:paraId="3040D04D" w14:textId="4E9B9FAE" w:rsidR="006138D2" w:rsidRDefault="00E03640" w:rsidP="0008026A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F14BBA">
                    <w:rPr>
                      <w:sz w:val="20"/>
                      <w:szCs w:val="20"/>
                    </w:rPr>
                    <w:t>LAN</w:t>
                  </w:r>
                  <w:r w:rsidR="00EE124D">
                    <w:rPr>
                      <w:sz w:val="20"/>
                      <w:szCs w:val="20"/>
                    </w:rPr>
                    <w:t>, WAN, WLAN, VLAN</w:t>
                  </w:r>
                </w:p>
                <w:p w14:paraId="7B19A7AB" w14:textId="77777777" w:rsidR="00753376" w:rsidRDefault="00753376" w:rsidP="00753376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contextualSpacing w:val="0"/>
                    <w:rPr>
                      <w:sz w:val="20"/>
                      <w:szCs w:val="20"/>
                    </w:rPr>
                  </w:pPr>
                </w:p>
                <w:p w14:paraId="2E0430B8" w14:textId="4183DF48" w:rsidR="00753376" w:rsidRPr="00F14BBA" w:rsidRDefault="00753376" w:rsidP="00753376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contextualSpacing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8EBB12" w14:textId="2E57CDD3" w:rsidR="006138D2" w:rsidRPr="002B2EC0" w:rsidRDefault="006138D2" w:rsidP="00F35145">
            <w:pPr>
              <w:contextualSpacing w:val="0"/>
            </w:pPr>
          </w:p>
        </w:tc>
      </w:tr>
    </w:tbl>
    <w:p w14:paraId="336A23C7" w14:textId="4EA7A2A6" w:rsidR="004E01EB" w:rsidRPr="002B2EC0" w:rsidRDefault="00C00195" w:rsidP="00174F0A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FB67DCC1ADE24CCAA0CA51C07C47065F"/>
          </w:placeholder>
          <w:temporary/>
          <w:showingPlcHdr/>
          <w15:appearance w15:val="hidden"/>
        </w:sdtPr>
        <w:sdtEndPr/>
        <w:sdtContent>
          <w:r w:rsidR="004E01EB" w:rsidRPr="002B2EC0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2B2EC0" w14:paraId="3FC22485" w14:textId="77777777" w:rsidTr="007120F1">
        <w:tc>
          <w:tcPr>
            <w:tcW w:w="9290" w:type="dxa"/>
          </w:tcPr>
          <w:p w14:paraId="09EB4EE8" w14:textId="51C47B68" w:rsidR="001D0BF1" w:rsidRPr="002B2EC0" w:rsidRDefault="00B75D12" w:rsidP="001D0BF1">
            <w:pPr>
              <w:pStyle w:val="Heading3"/>
              <w:contextualSpacing w:val="0"/>
              <w:outlineLvl w:val="2"/>
            </w:pPr>
            <w:r w:rsidRPr="002B2EC0">
              <w:t>October 2020</w:t>
            </w:r>
            <w:r w:rsidR="001D0BF1" w:rsidRPr="002B2EC0">
              <w:t xml:space="preserve"> – </w:t>
            </w:r>
            <w:r w:rsidRPr="002B2EC0">
              <w:t>Present</w:t>
            </w:r>
          </w:p>
          <w:p w14:paraId="79BF36D2" w14:textId="1454EA63" w:rsidR="00FE3E6E" w:rsidRPr="002B2EC0" w:rsidRDefault="00FE3E6E" w:rsidP="001D0BF1">
            <w:pPr>
              <w:pStyle w:val="Heading3"/>
              <w:contextualSpacing w:val="0"/>
              <w:outlineLvl w:val="2"/>
            </w:pPr>
            <w:r w:rsidRPr="002B2EC0">
              <w:t>July 2019 – September 2019</w:t>
            </w:r>
          </w:p>
          <w:p w14:paraId="233EC3F2" w14:textId="23846D6D" w:rsidR="001D0BF1" w:rsidRPr="002B2EC0" w:rsidRDefault="00B75D12" w:rsidP="001D0BF1">
            <w:pPr>
              <w:pStyle w:val="Heading2"/>
              <w:contextualSpacing w:val="0"/>
              <w:outlineLvl w:val="1"/>
            </w:pPr>
            <w:r w:rsidRPr="002B2EC0">
              <w:t>Help Desk Support Technician</w:t>
            </w:r>
            <w:r w:rsidR="001D0BF1" w:rsidRPr="002B2EC0">
              <w:t xml:space="preserve">, </w:t>
            </w:r>
            <w:r w:rsidRPr="005F7F6D">
              <w:rPr>
                <w:rFonts w:eastAsia="Times New Roman" w:cstheme="minorHAnsi"/>
                <w:caps w:val="0"/>
                <w:color w:val="595959" w:themeColor="text1" w:themeTint="A6"/>
              </w:rPr>
              <w:t>nLIGHT</w:t>
            </w:r>
          </w:p>
          <w:p w14:paraId="16A83A6B" w14:textId="411D37AF" w:rsidR="00A14871" w:rsidRPr="002B2EC0" w:rsidRDefault="00653629" w:rsidP="00C724E7">
            <w:pPr>
              <w:pStyle w:val="ListParagraph"/>
              <w:numPr>
                <w:ilvl w:val="0"/>
                <w:numId w:val="15"/>
              </w:numPr>
            </w:pPr>
            <w:r w:rsidRPr="002B2EC0">
              <w:t xml:space="preserve">Provide </w:t>
            </w:r>
            <w:r w:rsidR="00B235DE">
              <w:t xml:space="preserve">excellent </w:t>
            </w:r>
            <w:r w:rsidRPr="002B2EC0">
              <w:t xml:space="preserve">computer help desk support </w:t>
            </w:r>
            <w:r w:rsidR="00DF781B" w:rsidRPr="002B2EC0">
              <w:t>to</w:t>
            </w:r>
            <w:r w:rsidRPr="002B2EC0">
              <w:t xml:space="preserve"> end-users</w:t>
            </w:r>
            <w:r w:rsidR="00DC29D4">
              <w:t xml:space="preserve"> </w:t>
            </w:r>
            <w:r w:rsidR="00A4052D" w:rsidRPr="00A4052D">
              <w:t>both remote and onsite</w:t>
            </w:r>
          </w:p>
          <w:p w14:paraId="46874C7C" w14:textId="1B9136AE" w:rsidR="00A14871" w:rsidRPr="002B2EC0" w:rsidRDefault="00653629" w:rsidP="00C724E7">
            <w:pPr>
              <w:pStyle w:val="ListParagraph"/>
              <w:numPr>
                <w:ilvl w:val="0"/>
                <w:numId w:val="15"/>
              </w:numPr>
            </w:pPr>
            <w:r w:rsidRPr="002B2EC0">
              <w:t>Perform diagnostics and troubleshooting of system issues, document help desk tickets</w:t>
            </w:r>
            <w:r w:rsidR="00C6741D" w:rsidRPr="002B2EC0">
              <w:t>/</w:t>
            </w:r>
            <w:r w:rsidRPr="002B2EC0">
              <w:t>resolutions</w:t>
            </w:r>
          </w:p>
          <w:p w14:paraId="1F169B7E" w14:textId="786711D0" w:rsidR="003A7284" w:rsidRPr="002B2EC0" w:rsidRDefault="00B17C00" w:rsidP="00C724E7">
            <w:pPr>
              <w:pStyle w:val="ListParagraph"/>
              <w:numPr>
                <w:ilvl w:val="0"/>
                <w:numId w:val="15"/>
              </w:numPr>
            </w:pPr>
            <w:r w:rsidRPr="002B2EC0">
              <w:t>Set</w:t>
            </w:r>
            <w:r w:rsidR="004836F4">
              <w:t xml:space="preserve"> </w:t>
            </w:r>
            <w:r w:rsidRPr="002B2EC0">
              <w:t>up and image new laptops and desktop computers</w:t>
            </w:r>
          </w:p>
          <w:p w14:paraId="7CA239CD" w14:textId="2C73E0B0" w:rsidR="005B3DCC" w:rsidRPr="002B2EC0" w:rsidRDefault="005B3DCC" w:rsidP="00C724E7">
            <w:pPr>
              <w:pStyle w:val="ListParagraph"/>
              <w:numPr>
                <w:ilvl w:val="0"/>
                <w:numId w:val="15"/>
              </w:numPr>
            </w:pPr>
            <w:r w:rsidRPr="002B2EC0">
              <w:t xml:space="preserve">Perform antivirus scans and patch </w:t>
            </w:r>
            <w:r w:rsidR="009E60BC" w:rsidRPr="002B2EC0">
              <w:t>installs</w:t>
            </w:r>
          </w:p>
          <w:p w14:paraId="28429344" w14:textId="1F317208" w:rsidR="00A0517E" w:rsidRPr="007203CF" w:rsidRDefault="00A0517E" w:rsidP="00C724E7">
            <w:pPr>
              <w:pStyle w:val="ListParagraph"/>
              <w:numPr>
                <w:ilvl w:val="0"/>
                <w:numId w:val="15"/>
              </w:numPr>
            </w:pPr>
            <w:r w:rsidRPr="007203CF">
              <w:t>Set</w:t>
            </w:r>
            <w:r w:rsidR="00F36619">
              <w:t xml:space="preserve"> </w:t>
            </w:r>
            <w:r w:rsidRPr="007203CF">
              <w:t>up and manage VoIP phones</w:t>
            </w:r>
          </w:p>
          <w:p w14:paraId="6DC5428A" w14:textId="683A69AB" w:rsidR="00B40C56" w:rsidRPr="00BF4F3F" w:rsidRDefault="007203CF" w:rsidP="00B40C56">
            <w:pPr>
              <w:pStyle w:val="ListParagraph"/>
              <w:numPr>
                <w:ilvl w:val="0"/>
                <w:numId w:val="15"/>
              </w:numPr>
            </w:pPr>
            <w:r w:rsidRPr="00BF4F3F">
              <w:t>Assist in managing</w:t>
            </w:r>
            <w:r w:rsidR="00E0236E" w:rsidRPr="00BF4F3F">
              <w:t xml:space="preserve"> V</w:t>
            </w:r>
            <w:r w:rsidR="00BF4F3F">
              <w:t>M</w:t>
            </w:r>
            <w:r w:rsidR="00E0236E" w:rsidRPr="00BF4F3F">
              <w:t>ware</w:t>
            </w:r>
            <w:r w:rsidRPr="00BF4F3F">
              <w:t xml:space="preserve"> Horizon Client</w:t>
            </w:r>
          </w:p>
          <w:p w14:paraId="4F23150D" w14:textId="0B2D7F9C" w:rsidR="009C01F9" w:rsidRPr="002B2EC0" w:rsidRDefault="009C01F9" w:rsidP="00C724E7">
            <w:pPr>
              <w:pStyle w:val="ListParagraph"/>
              <w:numPr>
                <w:ilvl w:val="0"/>
                <w:numId w:val="15"/>
              </w:numPr>
            </w:pPr>
            <w:r w:rsidRPr="002B2EC0">
              <w:t>Help onboard new employees</w:t>
            </w:r>
          </w:p>
          <w:p w14:paraId="6B85338C" w14:textId="60A2534D" w:rsidR="00A10EB6" w:rsidRPr="002B2EC0" w:rsidRDefault="00A10EB6" w:rsidP="00C724E7">
            <w:pPr>
              <w:pStyle w:val="ListParagraph"/>
              <w:numPr>
                <w:ilvl w:val="0"/>
                <w:numId w:val="15"/>
              </w:numPr>
            </w:pPr>
            <w:r w:rsidRPr="002B2EC0">
              <w:t>Maintain and support Audio/Video conferencing systems</w:t>
            </w:r>
          </w:p>
          <w:p w14:paraId="4E62A81C" w14:textId="01699D5F" w:rsidR="00A10EB6" w:rsidRPr="002B2EC0" w:rsidRDefault="00A10EB6" w:rsidP="00A10EB6">
            <w:pPr>
              <w:pStyle w:val="ListParagraph"/>
              <w:numPr>
                <w:ilvl w:val="0"/>
                <w:numId w:val="15"/>
              </w:numPr>
            </w:pPr>
            <w:r w:rsidRPr="002B2EC0">
              <w:t>Create training documentation and guides for end users</w:t>
            </w:r>
          </w:p>
          <w:p w14:paraId="59EBAA87" w14:textId="46F050AE" w:rsidR="00DC29D4" w:rsidRPr="00E2209D" w:rsidRDefault="00A14871" w:rsidP="00F36619">
            <w:pPr>
              <w:pStyle w:val="ListParagraph"/>
              <w:numPr>
                <w:ilvl w:val="0"/>
                <w:numId w:val="15"/>
              </w:numPr>
            </w:pPr>
            <w:r w:rsidRPr="002B2EC0">
              <w:t>M</w:t>
            </w:r>
            <w:r w:rsidR="00653629" w:rsidRPr="002B2EC0">
              <w:t>aintain equipment inventory lists</w:t>
            </w:r>
          </w:p>
          <w:p w14:paraId="46EB8DB6" w14:textId="4A09979E" w:rsidR="00DC29D4" w:rsidRPr="00E2209D" w:rsidRDefault="00A71AE6" w:rsidP="00C724E7">
            <w:pPr>
              <w:pStyle w:val="ListParagraph"/>
              <w:numPr>
                <w:ilvl w:val="0"/>
                <w:numId w:val="15"/>
              </w:numPr>
            </w:pPr>
            <w:r>
              <w:t>Troubleshoot network issues</w:t>
            </w:r>
          </w:p>
          <w:p w14:paraId="335988C2" w14:textId="3D15E127" w:rsidR="00D433E9" w:rsidRDefault="00DC29D4" w:rsidP="00AB7AB8">
            <w:pPr>
              <w:pStyle w:val="ListParagraph"/>
              <w:numPr>
                <w:ilvl w:val="0"/>
                <w:numId w:val="15"/>
              </w:numPr>
            </w:pPr>
            <w:r w:rsidRPr="00E2209D">
              <w:t>Provide user assistance with enterprise applications</w:t>
            </w:r>
            <w:r w:rsidR="00906366" w:rsidRPr="00E2209D">
              <w:t xml:space="preserve"> (AX, PDM, Proficient</w:t>
            </w:r>
            <w:r w:rsidR="00D7509A" w:rsidRPr="00E2209D">
              <w:t>,</w:t>
            </w:r>
            <w:r w:rsidRPr="00E2209D">
              <w:t xml:space="preserve"> Office 365, SharePoint</w:t>
            </w:r>
            <w:r w:rsidR="006851C2">
              <w:t>, etc.</w:t>
            </w:r>
            <w:r w:rsidR="005176D0">
              <w:t>)</w:t>
            </w:r>
          </w:p>
          <w:p w14:paraId="57BFB03C" w14:textId="20EED8EB" w:rsidR="00CE2CF6" w:rsidRDefault="00137E57" w:rsidP="00CE2CF6">
            <w:pPr>
              <w:pStyle w:val="ListParagraph"/>
              <w:numPr>
                <w:ilvl w:val="0"/>
                <w:numId w:val="15"/>
              </w:numPr>
            </w:pPr>
            <w:r>
              <w:t>Assist in managing DUO Multi</w:t>
            </w:r>
            <w:r w:rsidR="00673318">
              <w:t>-</w:t>
            </w:r>
            <w:r>
              <w:t>Factor Authentication</w:t>
            </w:r>
          </w:p>
          <w:p w14:paraId="0604846B" w14:textId="1C5E5C93" w:rsidR="00A57245" w:rsidRDefault="00A57245" w:rsidP="00CE2CF6">
            <w:pPr>
              <w:pStyle w:val="ListParagraph"/>
              <w:numPr>
                <w:ilvl w:val="0"/>
                <w:numId w:val="15"/>
              </w:numPr>
            </w:pPr>
            <w:r>
              <w:t>Prioritize work to complete tasks in a timely manner</w:t>
            </w:r>
          </w:p>
          <w:p w14:paraId="270CFA20" w14:textId="77777777" w:rsidR="00484C84" w:rsidRDefault="00484C84" w:rsidP="00137E57">
            <w:pPr>
              <w:pStyle w:val="ListParagraph"/>
              <w:numPr>
                <w:ilvl w:val="0"/>
                <w:numId w:val="15"/>
              </w:numPr>
            </w:pPr>
            <w:r>
              <w:t>Perform other duties as assigned</w:t>
            </w:r>
          </w:p>
          <w:p w14:paraId="6183CCEF" w14:textId="77777777" w:rsidR="00EB658C" w:rsidRDefault="00EB658C" w:rsidP="00EB658C"/>
          <w:p w14:paraId="475DD6F9" w14:textId="77777777" w:rsidR="00EB658C" w:rsidRDefault="00EB658C" w:rsidP="00EB658C"/>
          <w:p w14:paraId="67EAE0C5" w14:textId="77777777" w:rsidR="00EB658C" w:rsidRDefault="00EB658C" w:rsidP="00EB658C"/>
          <w:p w14:paraId="67838F7A" w14:textId="77777777" w:rsidR="00EB658C" w:rsidRDefault="00EB658C" w:rsidP="00EB658C"/>
          <w:p w14:paraId="39EFCE17" w14:textId="38BDE193" w:rsidR="00EB658C" w:rsidRPr="002B2EC0" w:rsidRDefault="00EB658C" w:rsidP="00EB658C"/>
        </w:tc>
      </w:tr>
      <w:tr w:rsidR="007120F1" w:rsidRPr="002B2EC0" w14:paraId="264E6BF5" w14:textId="77777777" w:rsidTr="007120F1">
        <w:tc>
          <w:tcPr>
            <w:tcW w:w="9290" w:type="dxa"/>
            <w:tcMar>
              <w:top w:w="216" w:type="dxa"/>
            </w:tcMar>
          </w:tcPr>
          <w:p w14:paraId="7323C5F1" w14:textId="0C498E14" w:rsidR="007120F1" w:rsidRPr="002B2EC0" w:rsidRDefault="00E03640" w:rsidP="007120F1">
            <w:pPr>
              <w:pStyle w:val="Heading3"/>
              <w:contextualSpacing w:val="0"/>
              <w:outlineLvl w:val="2"/>
            </w:pPr>
            <w:r w:rsidRPr="002B2EC0">
              <w:lastRenderedPageBreak/>
              <w:t>September 2018</w:t>
            </w:r>
            <w:r w:rsidR="007120F1" w:rsidRPr="002B2EC0">
              <w:t xml:space="preserve"> – </w:t>
            </w:r>
            <w:r w:rsidRPr="002B2EC0">
              <w:t>june 2019</w:t>
            </w:r>
          </w:p>
          <w:p w14:paraId="3E6D9FFE" w14:textId="22DD84DC" w:rsidR="007120F1" w:rsidRPr="002B2EC0" w:rsidRDefault="008B281A" w:rsidP="007120F1">
            <w:pPr>
              <w:pStyle w:val="Heading2"/>
              <w:contextualSpacing w:val="0"/>
              <w:outlineLvl w:val="1"/>
            </w:pPr>
            <w:r w:rsidRPr="002B2EC0">
              <w:rPr>
                <w:bCs/>
              </w:rPr>
              <w:t>Computer Class Assistant/Tutor</w:t>
            </w:r>
            <w:r w:rsidR="007120F1" w:rsidRPr="002B2EC0">
              <w:t xml:space="preserve">, </w:t>
            </w:r>
            <w:r w:rsidRPr="002B2EC0">
              <w:rPr>
                <w:rStyle w:val="SubtleReference"/>
              </w:rPr>
              <w:t>MHCC</w:t>
            </w:r>
          </w:p>
          <w:p w14:paraId="3B34C615" w14:textId="1D921ACD" w:rsidR="005E3B46" w:rsidRDefault="005E3B46" w:rsidP="005E3B46">
            <w:pPr>
              <w:pStyle w:val="ListParagraph"/>
              <w:numPr>
                <w:ilvl w:val="0"/>
                <w:numId w:val="14"/>
              </w:numPr>
            </w:pPr>
            <w:r>
              <w:t>Assist students during class to develop basic computer skills</w:t>
            </w:r>
          </w:p>
          <w:p w14:paraId="729FF854" w14:textId="42965DB6" w:rsidR="005E3B46" w:rsidRDefault="005E3B46" w:rsidP="005E3B46">
            <w:pPr>
              <w:pStyle w:val="ListParagraph"/>
              <w:numPr>
                <w:ilvl w:val="0"/>
                <w:numId w:val="14"/>
              </w:numPr>
            </w:pPr>
            <w:r>
              <w:t>Help student</w:t>
            </w:r>
            <w:r w:rsidR="00E57030">
              <w:t>s</w:t>
            </w:r>
            <w:r>
              <w:t xml:space="preserve"> who have difficulty following </w:t>
            </w:r>
            <w:r w:rsidR="003A28C5">
              <w:t>assignment instructions</w:t>
            </w:r>
          </w:p>
          <w:p w14:paraId="3F6F6E5D" w14:textId="0B6B5AC8" w:rsidR="007120F1" w:rsidRDefault="005E3B46" w:rsidP="00A3102E">
            <w:pPr>
              <w:pStyle w:val="ListParagraph"/>
              <w:numPr>
                <w:ilvl w:val="0"/>
                <w:numId w:val="14"/>
              </w:numPr>
            </w:pPr>
            <w:r>
              <w:t>Explain computer concepts and fix technical problems</w:t>
            </w:r>
          </w:p>
          <w:p w14:paraId="30865451" w14:textId="40559470" w:rsidR="00AB7AB8" w:rsidRDefault="00BC3CEF" w:rsidP="00A3102E">
            <w:pPr>
              <w:pStyle w:val="ListParagraph"/>
              <w:numPr>
                <w:ilvl w:val="0"/>
                <w:numId w:val="14"/>
              </w:numPr>
            </w:pPr>
            <w:r>
              <w:t xml:space="preserve">Patiently and professionally </w:t>
            </w:r>
            <w:r w:rsidR="0046371D">
              <w:t xml:space="preserve">de-escalate </w:t>
            </w:r>
            <w:r w:rsidR="009D69CF">
              <w:t>offensive behavior</w:t>
            </w:r>
          </w:p>
          <w:p w14:paraId="38FD6B3D" w14:textId="3CE378BB" w:rsidR="001C3F27" w:rsidRDefault="001C3F27" w:rsidP="001C3F27"/>
          <w:p w14:paraId="5245C1F8" w14:textId="6F6D7337" w:rsidR="001C3F27" w:rsidRPr="002B2EC0" w:rsidRDefault="001C3F27" w:rsidP="001C3F27">
            <w:pPr>
              <w:pStyle w:val="Heading3"/>
              <w:contextualSpacing w:val="0"/>
              <w:outlineLvl w:val="2"/>
            </w:pPr>
            <w:r w:rsidRPr="002B2EC0">
              <w:t>September 201</w:t>
            </w:r>
            <w:r w:rsidR="00797A2A">
              <w:t>7</w:t>
            </w:r>
            <w:r w:rsidRPr="002B2EC0">
              <w:t xml:space="preserve"> – june 2019</w:t>
            </w:r>
          </w:p>
          <w:p w14:paraId="592F2846" w14:textId="649A98FB" w:rsidR="001C3F27" w:rsidRPr="002B2EC0" w:rsidRDefault="00F25BD5" w:rsidP="001C3F27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Full-Time student</w:t>
            </w:r>
            <w:r w:rsidR="001C3F27" w:rsidRPr="002B2EC0">
              <w:t xml:space="preserve">, </w:t>
            </w:r>
            <w:r w:rsidR="001C3F27" w:rsidRPr="002B2EC0">
              <w:rPr>
                <w:rStyle w:val="SubtleReference"/>
              </w:rPr>
              <w:t>MHCC</w:t>
            </w:r>
          </w:p>
          <w:p w14:paraId="3BF6B019" w14:textId="01CE9583" w:rsidR="001855A4" w:rsidRDefault="00312C9C" w:rsidP="00C06A05">
            <w:pPr>
              <w:ind w:left="768"/>
            </w:pPr>
            <w:r>
              <w:t>Studied the following areas and certifications: CompTIA A+, Linux+, Security+, Cisco Routing &amp; Switching,</w:t>
            </w:r>
            <w:r w:rsidR="00925275">
              <w:t xml:space="preserve"> Palo Alto NG Firewalls,</w:t>
            </w:r>
            <w:r>
              <w:t xml:space="preserve"> Ethical Hacking, Windows Server OS, </w:t>
            </w:r>
          </w:p>
          <w:p w14:paraId="7D9B84E2" w14:textId="7CFAC8CF" w:rsidR="001C3F27" w:rsidRDefault="00312C9C" w:rsidP="00C06A05">
            <w:pPr>
              <w:ind w:firstLine="768"/>
            </w:pPr>
            <w:r>
              <w:t>Computer Forensics, Python, Disaster Recovery and Penetration Testing.</w:t>
            </w:r>
          </w:p>
          <w:p w14:paraId="665105B4" w14:textId="77777777" w:rsidR="00E74743" w:rsidRDefault="00E74743" w:rsidP="00E74743"/>
          <w:p w14:paraId="7057AE88" w14:textId="2BF87A0D" w:rsidR="00E74743" w:rsidRDefault="00E74743" w:rsidP="00E74743"/>
          <w:p w14:paraId="1EBDD9F4" w14:textId="201D1757" w:rsidR="00E74743" w:rsidRPr="002B2EC0" w:rsidRDefault="00E67E5D" w:rsidP="00E74743">
            <w:pPr>
              <w:pStyle w:val="Heading3"/>
              <w:contextualSpacing w:val="0"/>
              <w:outlineLvl w:val="2"/>
            </w:pPr>
            <w:r>
              <w:t>July</w:t>
            </w:r>
            <w:r w:rsidR="00E74743" w:rsidRPr="002B2EC0">
              <w:t xml:space="preserve"> 201</w:t>
            </w:r>
            <w:r>
              <w:t>6</w:t>
            </w:r>
            <w:r w:rsidR="00E74743" w:rsidRPr="002B2EC0">
              <w:t xml:space="preserve"> – </w:t>
            </w:r>
            <w:r>
              <w:t>August</w:t>
            </w:r>
            <w:r w:rsidR="00E74743" w:rsidRPr="002B2EC0">
              <w:t xml:space="preserve"> 201</w:t>
            </w:r>
            <w:r>
              <w:t>6</w:t>
            </w:r>
          </w:p>
          <w:p w14:paraId="003C51B8" w14:textId="4E84739D" w:rsidR="00305050" w:rsidRDefault="00EB5581" w:rsidP="00E2667A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 xml:space="preserve">IT </w:t>
            </w:r>
            <w:r w:rsidR="005F70E2">
              <w:rPr>
                <w:bCs/>
              </w:rPr>
              <w:t xml:space="preserve">assistant </w:t>
            </w:r>
            <w:r>
              <w:rPr>
                <w:bCs/>
              </w:rPr>
              <w:t>Intern</w:t>
            </w:r>
            <w:r w:rsidR="00E74743" w:rsidRPr="002B2EC0">
              <w:t xml:space="preserve">, </w:t>
            </w:r>
            <w:r>
              <w:rPr>
                <w:rStyle w:val="SubtleReference"/>
              </w:rPr>
              <w:t>Portland public schools</w:t>
            </w:r>
          </w:p>
          <w:p w14:paraId="2517A66F" w14:textId="4CEBA96F" w:rsidR="00305050" w:rsidRDefault="00305050" w:rsidP="00305050">
            <w:pPr>
              <w:pStyle w:val="ListParagraph"/>
              <w:numPr>
                <w:ilvl w:val="0"/>
                <w:numId w:val="16"/>
              </w:numPr>
            </w:pPr>
            <w:r>
              <w:t>Assist in transportation of new equipment to around 50 schools</w:t>
            </w:r>
          </w:p>
          <w:p w14:paraId="18E0F5AE" w14:textId="07CFE5F6" w:rsidR="00E2667A" w:rsidRDefault="00E2667A" w:rsidP="00305050">
            <w:pPr>
              <w:pStyle w:val="ListParagraph"/>
              <w:numPr>
                <w:ilvl w:val="0"/>
                <w:numId w:val="16"/>
              </w:numPr>
            </w:pPr>
            <w:r>
              <w:t>Set up and initialize new computers</w:t>
            </w:r>
          </w:p>
          <w:p w14:paraId="2D22ACDD" w14:textId="7FE31A6B" w:rsidR="00CD3DA9" w:rsidRPr="002B2EC0" w:rsidRDefault="00305050" w:rsidP="00583FA2">
            <w:pPr>
              <w:pStyle w:val="ListParagraph"/>
              <w:numPr>
                <w:ilvl w:val="0"/>
                <w:numId w:val="16"/>
              </w:numPr>
            </w:pPr>
            <w:r>
              <w:t xml:space="preserve">Do the inventory audit for </w:t>
            </w:r>
            <w:r w:rsidR="00DE276F">
              <w:t xml:space="preserve">technical </w:t>
            </w:r>
            <w:r>
              <w:t>equipment in schools</w:t>
            </w:r>
            <w:r w:rsidR="00DE276F">
              <w:t xml:space="preserve"> within the district</w:t>
            </w:r>
          </w:p>
        </w:tc>
      </w:tr>
      <w:tr w:rsidR="00312C9C" w:rsidRPr="002B2EC0" w14:paraId="15553B2B" w14:textId="77777777" w:rsidTr="007120F1">
        <w:tc>
          <w:tcPr>
            <w:tcW w:w="9290" w:type="dxa"/>
            <w:tcMar>
              <w:top w:w="216" w:type="dxa"/>
            </w:tcMar>
          </w:tcPr>
          <w:p w14:paraId="0F74F7DB" w14:textId="77777777" w:rsidR="00312C9C" w:rsidRPr="002B2EC0" w:rsidRDefault="00312C9C" w:rsidP="007120F1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01EC1A4ED1494EEB8C737388A3631430"/>
        </w:placeholder>
        <w:temporary/>
        <w:showingPlcHdr/>
        <w15:appearance w15:val="hidden"/>
      </w:sdtPr>
      <w:sdtEndPr/>
      <w:sdtContent>
        <w:p w14:paraId="29906F65" w14:textId="77777777" w:rsidR="00DA59AA" w:rsidRPr="002B2EC0" w:rsidRDefault="00DA59AA" w:rsidP="008C034D">
          <w:pPr>
            <w:pStyle w:val="Heading1"/>
            <w:spacing w:before="0"/>
          </w:pPr>
          <w:r w:rsidRPr="002B2EC0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2B2EC0" w14:paraId="2B7A79D4" w14:textId="77777777" w:rsidTr="000C5541">
        <w:tc>
          <w:tcPr>
            <w:tcW w:w="9290" w:type="dxa"/>
          </w:tcPr>
          <w:p w14:paraId="250E43EB" w14:textId="2C38D651" w:rsidR="001D0BF1" w:rsidRPr="002B2EC0" w:rsidRDefault="008338C8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2B2EC0">
              <w:t xml:space="preserve"> </w:t>
            </w:r>
            <w:r w:rsidR="00860747" w:rsidRPr="002B2EC0">
              <w:t>2021</w:t>
            </w:r>
          </w:p>
          <w:p w14:paraId="728DFBF1" w14:textId="2DCDFAF8" w:rsidR="007538DC" w:rsidRDefault="001717E0" w:rsidP="001717E0">
            <w:pPr>
              <w:pStyle w:val="Heading2"/>
              <w:contextualSpacing w:val="0"/>
              <w:outlineLvl w:val="1"/>
              <w:rPr>
                <w:b w:val="0"/>
                <w:bCs/>
                <w:smallCaps/>
                <w:color w:val="595959" w:themeColor="text1" w:themeTint="A6"/>
              </w:rPr>
            </w:pPr>
            <w:r w:rsidRPr="002B2EC0">
              <w:t>Bachelor of Science in Cybersecurity and Information Assurance</w:t>
            </w:r>
            <w:r w:rsidR="001D0BF1" w:rsidRPr="002B2EC0">
              <w:t xml:space="preserve">, </w:t>
            </w:r>
            <w:r w:rsidRPr="002B2EC0">
              <w:rPr>
                <w:b w:val="0"/>
                <w:bCs/>
                <w:smallCaps/>
                <w:color w:val="595959" w:themeColor="text1" w:themeTint="A6"/>
              </w:rPr>
              <w:t>Western Governors University</w:t>
            </w:r>
          </w:p>
          <w:p w14:paraId="5221CAEB" w14:textId="77777777" w:rsidR="00EF4534" w:rsidRDefault="00EF4534" w:rsidP="001717E0">
            <w:pPr>
              <w:pStyle w:val="Heading2"/>
              <w:contextualSpacing w:val="0"/>
              <w:outlineLvl w:val="1"/>
              <w:rPr>
                <w:b w:val="0"/>
                <w:bCs/>
                <w:smallCaps/>
                <w:color w:val="595959" w:themeColor="text1" w:themeTint="A6"/>
              </w:rPr>
            </w:pPr>
          </w:p>
          <w:p w14:paraId="042DFC70" w14:textId="5AD4578C" w:rsidR="00A1179B" w:rsidRPr="002B2EC0" w:rsidRDefault="00A1179B" w:rsidP="00A1179B">
            <w:pPr>
              <w:pStyle w:val="Heading3"/>
              <w:contextualSpacing w:val="0"/>
              <w:outlineLvl w:val="2"/>
            </w:pPr>
            <w:r>
              <w:t>June</w:t>
            </w:r>
            <w:r w:rsidRPr="002B2EC0">
              <w:t xml:space="preserve"> 20</w:t>
            </w:r>
            <w:r>
              <w:t>19</w:t>
            </w:r>
          </w:p>
          <w:p w14:paraId="7CD4A183" w14:textId="4FD3F587" w:rsidR="00A1179B" w:rsidRDefault="00A1179B" w:rsidP="00A1179B">
            <w:pPr>
              <w:pStyle w:val="Heading2"/>
              <w:contextualSpacing w:val="0"/>
              <w:outlineLvl w:val="1"/>
            </w:pPr>
            <w:r>
              <w:t>Associates of science in cybersecurity &amp; networking</w:t>
            </w:r>
            <w:r w:rsidRPr="002B2EC0">
              <w:t xml:space="preserve">, </w:t>
            </w:r>
          </w:p>
          <w:p w14:paraId="74A2123D" w14:textId="77777777" w:rsidR="00A1179B" w:rsidRDefault="00A1179B" w:rsidP="00A1179B">
            <w:pPr>
              <w:pStyle w:val="Heading2"/>
              <w:contextualSpacing w:val="0"/>
              <w:outlineLvl w:val="1"/>
              <w:rPr>
                <w:b w:val="0"/>
                <w:bCs/>
                <w:smallCaps/>
                <w:color w:val="595959" w:themeColor="text1" w:themeTint="A6"/>
              </w:rPr>
            </w:pPr>
            <w:r>
              <w:rPr>
                <w:b w:val="0"/>
                <w:bCs/>
                <w:smallCaps/>
                <w:color w:val="595959" w:themeColor="text1" w:themeTint="A6"/>
              </w:rPr>
              <w:t>Mt. hood community college</w:t>
            </w:r>
          </w:p>
          <w:p w14:paraId="386381D3" w14:textId="77777777" w:rsidR="00322695" w:rsidRDefault="00322695" w:rsidP="00363E54">
            <w:r>
              <w:t>Phi Theta Kappa Honor Society</w:t>
            </w:r>
          </w:p>
          <w:p w14:paraId="389E499A" w14:textId="3CB2F4BB" w:rsidR="00440E2B" w:rsidRPr="002B2EC0" w:rsidRDefault="00440E2B" w:rsidP="00363E54"/>
        </w:tc>
      </w:tr>
    </w:tbl>
    <w:p w14:paraId="6A203B21" w14:textId="2CCBC6B3" w:rsidR="00174F0A" w:rsidRDefault="000B298F" w:rsidP="000B298F">
      <w:pPr>
        <w:pStyle w:val="Heading1"/>
      </w:pPr>
      <w:r>
        <w:t>Certifications</w:t>
      </w:r>
    </w:p>
    <w:p w14:paraId="1EF8C533" w14:textId="36D37A2C" w:rsidR="00532C6A" w:rsidRDefault="00E92B19" w:rsidP="009E336F">
      <w:pPr>
        <w:rPr>
          <w:bCs/>
        </w:rPr>
      </w:pPr>
      <w:r w:rsidRPr="002B2EC0">
        <w:t xml:space="preserve">CompTIA </w:t>
      </w:r>
      <w:r w:rsidR="00881337">
        <w:rPr>
          <w:bCs/>
        </w:rPr>
        <w:t>A+, Network+, Security+</w:t>
      </w:r>
      <w:r w:rsidR="00D86374">
        <w:rPr>
          <w:bCs/>
        </w:rPr>
        <w:t xml:space="preserve">, CySA+, PenTest+, </w:t>
      </w:r>
      <w:r w:rsidR="00881337">
        <w:rPr>
          <w:bCs/>
        </w:rPr>
        <w:t>and Project+</w:t>
      </w:r>
    </w:p>
    <w:p w14:paraId="76B4AA12" w14:textId="0827FACB" w:rsidR="000333BF" w:rsidRPr="002B2EC0" w:rsidRDefault="000333BF" w:rsidP="009E336F">
      <w:r>
        <w:rPr>
          <w:bCs/>
        </w:rPr>
        <w:t xml:space="preserve">In progress: </w:t>
      </w:r>
      <w:r w:rsidR="00D86374">
        <w:rPr>
          <w:bCs/>
        </w:rPr>
        <w:t>Cisco Certified Network Associate (CCNA).</w:t>
      </w:r>
    </w:p>
    <w:sectPr w:rsidR="000333BF" w:rsidRPr="002B2EC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6DB5B" w14:textId="77777777" w:rsidR="00C00195" w:rsidRDefault="00C00195" w:rsidP="0068194B">
      <w:r>
        <w:separator/>
      </w:r>
    </w:p>
    <w:p w14:paraId="31EA0455" w14:textId="77777777" w:rsidR="00C00195" w:rsidRDefault="00C00195"/>
    <w:p w14:paraId="79B4F549" w14:textId="77777777" w:rsidR="00C00195" w:rsidRDefault="00C00195"/>
  </w:endnote>
  <w:endnote w:type="continuationSeparator" w:id="0">
    <w:p w14:paraId="7281829C" w14:textId="77777777" w:rsidR="00C00195" w:rsidRDefault="00C00195" w:rsidP="0068194B">
      <w:r>
        <w:continuationSeparator/>
      </w:r>
    </w:p>
    <w:p w14:paraId="6D7C9733" w14:textId="77777777" w:rsidR="00C00195" w:rsidRDefault="00C00195"/>
    <w:p w14:paraId="5FC17B88" w14:textId="77777777" w:rsidR="00C00195" w:rsidRDefault="00C00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7D7A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F0D7C" w14:textId="77777777" w:rsidR="00C00195" w:rsidRDefault="00C00195" w:rsidP="0068194B">
      <w:r>
        <w:separator/>
      </w:r>
    </w:p>
    <w:p w14:paraId="451531ED" w14:textId="77777777" w:rsidR="00C00195" w:rsidRDefault="00C00195"/>
    <w:p w14:paraId="59293B45" w14:textId="77777777" w:rsidR="00C00195" w:rsidRDefault="00C00195"/>
  </w:footnote>
  <w:footnote w:type="continuationSeparator" w:id="0">
    <w:p w14:paraId="5CE09F79" w14:textId="77777777" w:rsidR="00C00195" w:rsidRDefault="00C00195" w:rsidP="0068194B">
      <w:r>
        <w:continuationSeparator/>
      </w:r>
    </w:p>
    <w:p w14:paraId="3052DE7E" w14:textId="77777777" w:rsidR="00C00195" w:rsidRDefault="00C00195"/>
    <w:p w14:paraId="762E5313" w14:textId="77777777" w:rsidR="00C00195" w:rsidRDefault="00C001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5DDC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7011EA" wp14:editId="146BEA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606A8E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6148D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DA6333"/>
    <w:multiLevelType w:val="hybridMultilevel"/>
    <w:tmpl w:val="AA40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3D39E4"/>
    <w:multiLevelType w:val="hybridMultilevel"/>
    <w:tmpl w:val="4A0E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63DD7"/>
    <w:multiLevelType w:val="hybridMultilevel"/>
    <w:tmpl w:val="3AE8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11"/>
    <w:rsid w:val="000001EF"/>
    <w:rsid w:val="00001342"/>
    <w:rsid w:val="00007322"/>
    <w:rsid w:val="00007728"/>
    <w:rsid w:val="00024584"/>
    <w:rsid w:val="00024730"/>
    <w:rsid w:val="00032FEF"/>
    <w:rsid w:val="000333BF"/>
    <w:rsid w:val="00055E95"/>
    <w:rsid w:val="00067953"/>
    <w:rsid w:val="0007021F"/>
    <w:rsid w:val="000735AE"/>
    <w:rsid w:val="0008026A"/>
    <w:rsid w:val="000A799A"/>
    <w:rsid w:val="000B256F"/>
    <w:rsid w:val="000B298F"/>
    <w:rsid w:val="000B2BA5"/>
    <w:rsid w:val="000B728C"/>
    <w:rsid w:val="000C4907"/>
    <w:rsid w:val="000C5541"/>
    <w:rsid w:val="000D5818"/>
    <w:rsid w:val="000F2F8C"/>
    <w:rsid w:val="0010006E"/>
    <w:rsid w:val="001045A8"/>
    <w:rsid w:val="00114A91"/>
    <w:rsid w:val="00137E57"/>
    <w:rsid w:val="001417F0"/>
    <w:rsid w:val="001427E1"/>
    <w:rsid w:val="001471DB"/>
    <w:rsid w:val="00161190"/>
    <w:rsid w:val="00163668"/>
    <w:rsid w:val="00171566"/>
    <w:rsid w:val="001717E0"/>
    <w:rsid w:val="0017270C"/>
    <w:rsid w:val="00174676"/>
    <w:rsid w:val="00174F0A"/>
    <w:rsid w:val="001755A8"/>
    <w:rsid w:val="00184014"/>
    <w:rsid w:val="001855A4"/>
    <w:rsid w:val="00192008"/>
    <w:rsid w:val="001A7D47"/>
    <w:rsid w:val="001C0E68"/>
    <w:rsid w:val="001C3F27"/>
    <w:rsid w:val="001C4511"/>
    <w:rsid w:val="001C4B6F"/>
    <w:rsid w:val="001D0BF1"/>
    <w:rsid w:val="001E3120"/>
    <w:rsid w:val="001E54B5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CF"/>
    <w:rsid w:val="00241FDB"/>
    <w:rsid w:val="0024720C"/>
    <w:rsid w:val="002617AE"/>
    <w:rsid w:val="002638D0"/>
    <w:rsid w:val="002647D3"/>
    <w:rsid w:val="00273156"/>
    <w:rsid w:val="00275EAE"/>
    <w:rsid w:val="00286431"/>
    <w:rsid w:val="00294998"/>
    <w:rsid w:val="00297F18"/>
    <w:rsid w:val="002A1945"/>
    <w:rsid w:val="002A6E7D"/>
    <w:rsid w:val="002B2958"/>
    <w:rsid w:val="002B2EC0"/>
    <w:rsid w:val="002B3079"/>
    <w:rsid w:val="002B3FC8"/>
    <w:rsid w:val="002B4D59"/>
    <w:rsid w:val="002D23C5"/>
    <w:rsid w:val="002D6137"/>
    <w:rsid w:val="002E7E61"/>
    <w:rsid w:val="002F05E5"/>
    <w:rsid w:val="002F254D"/>
    <w:rsid w:val="002F30E4"/>
    <w:rsid w:val="00305050"/>
    <w:rsid w:val="00307140"/>
    <w:rsid w:val="00312C9C"/>
    <w:rsid w:val="00315A86"/>
    <w:rsid w:val="00315F2D"/>
    <w:rsid w:val="00316DFF"/>
    <w:rsid w:val="00322695"/>
    <w:rsid w:val="00325B57"/>
    <w:rsid w:val="0032696F"/>
    <w:rsid w:val="00336056"/>
    <w:rsid w:val="0034423E"/>
    <w:rsid w:val="003544E1"/>
    <w:rsid w:val="00363E54"/>
    <w:rsid w:val="00366398"/>
    <w:rsid w:val="00382BB1"/>
    <w:rsid w:val="003A0632"/>
    <w:rsid w:val="003A28C5"/>
    <w:rsid w:val="003A30E5"/>
    <w:rsid w:val="003A6ADF"/>
    <w:rsid w:val="003A7284"/>
    <w:rsid w:val="003B5928"/>
    <w:rsid w:val="003D380F"/>
    <w:rsid w:val="003D7B17"/>
    <w:rsid w:val="003E160D"/>
    <w:rsid w:val="003F1D5F"/>
    <w:rsid w:val="00405128"/>
    <w:rsid w:val="00406CFF"/>
    <w:rsid w:val="00413069"/>
    <w:rsid w:val="00416B25"/>
    <w:rsid w:val="00420592"/>
    <w:rsid w:val="0042187C"/>
    <w:rsid w:val="004319E0"/>
    <w:rsid w:val="00437E8C"/>
    <w:rsid w:val="00440225"/>
    <w:rsid w:val="00440E2B"/>
    <w:rsid w:val="00445B1B"/>
    <w:rsid w:val="0046371D"/>
    <w:rsid w:val="00464A7B"/>
    <w:rsid w:val="004726BC"/>
    <w:rsid w:val="00474105"/>
    <w:rsid w:val="00480E6E"/>
    <w:rsid w:val="004836F4"/>
    <w:rsid w:val="004845A1"/>
    <w:rsid w:val="00484C84"/>
    <w:rsid w:val="00486277"/>
    <w:rsid w:val="00494CF6"/>
    <w:rsid w:val="00495F8D"/>
    <w:rsid w:val="004A1FAE"/>
    <w:rsid w:val="004A32FF"/>
    <w:rsid w:val="004B06EB"/>
    <w:rsid w:val="004B4307"/>
    <w:rsid w:val="004B6AD0"/>
    <w:rsid w:val="004C0DE1"/>
    <w:rsid w:val="004C2D5D"/>
    <w:rsid w:val="004C33E1"/>
    <w:rsid w:val="004D14C5"/>
    <w:rsid w:val="004E01EB"/>
    <w:rsid w:val="004E145C"/>
    <w:rsid w:val="004E2794"/>
    <w:rsid w:val="004E44F5"/>
    <w:rsid w:val="0050250A"/>
    <w:rsid w:val="00510392"/>
    <w:rsid w:val="00513E2A"/>
    <w:rsid w:val="005176D0"/>
    <w:rsid w:val="00520FC7"/>
    <w:rsid w:val="00532C6A"/>
    <w:rsid w:val="005360A7"/>
    <w:rsid w:val="0053694D"/>
    <w:rsid w:val="0055595D"/>
    <w:rsid w:val="00555DA3"/>
    <w:rsid w:val="00566A35"/>
    <w:rsid w:val="0056701E"/>
    <w:rsid w:val="005740D7"/>
    <w:rsid w:val="00583FA2"/>
    <w:rsid w:val="005A0F26"/>
    <w:rsid w:val="005A138D"/>
    <w:rsid w:val="005A1B10"/>
    <w:rsid w:val="005A6850"/>
    <w:rsid w:val="005B1B1B"/>
    <w:rsid w:val="005B3DCC"/>
    <w:rsid w:val="005B5056"/>
    <w:rsid w:val="005C03EC"/>
    <w:rsid w:val="005C3B2F"/>
    <w:rsid w:val="005C5932"/>
    <w:rsid w:val="005D3CA7"/>
    <w:rsid w:val="005D4CC1"/>
    <w:rsid w:val="005E3B46"/>
    <w:rsid w:val="005F4B91"/>
    <w:rsid w:val="005F55D2"/>
    <w:rsid w:val="005F70E2"/>
    <w:rsid w:val="005F7F6D"/>
    <w:rsid w:val="006138D2"/>
    <w:rsid w:val="0062312F"/>
    <w:rsid w:val="00625F2C"/>
    <w:rsid w:val="00630622"/>
    <w:rsid w:val="00644058"/>
    <w:rsid w:val="00653629"/>
    <w:rsid w:val="006618E9"/>
    <w:rsid w:val="00673318"/>
    <w:rsid w:val="0068194B"/>
    <w:rsid w:val="006851C2"/>
    <w:rsid w:val="00692703"/>
    <w:rsid w:val="006A1962"/>
    <w:rsid w:val="006A26DF"/>
    <w:rsid w:val="006B5D48"/>
    <w:rsid w:val="006B7D7B"/>
    <w:rsid w:val="006C1A5E"/>
    <w:rsid w:val="006D5654"/>
    <w:rsid w:val="006E1507"/>
    <w:rsid w:val="006E1D6C"/>
    <w:rsid w:val="007120F1"/>
    <w:rsid w:val="00712D8B"/>
    <w:rsid w:val="007203CF"/>
    <w:rsid w:val="007273B7"/>
    <w:rsid w:val="00733E0A"/>
    <w:rsid w:val="0074403D"/>
    <w:rsid w:val="00746D44"/>
    <w:rsid w:val="00753376"/>
    <w:rsid w:val="007538DC"/>
    <w:rsid w:val="00757803"/>
    <w:rsid w:val="0076145F"/>
    <w:rsid w:val="00786E49"/>
    <w:rsid w:val="0079206B"/>
    <w:rsid w:val="00796076"/>
    <w:rsid w:val="00797A2A"/>
    <w:rsid w:val="007C0566"/>
    <w:rsid w:val="007C59AE"/>
    <w:rsid w:val="007C606B"/>
    <w:rsid w:val="007D0820"/>
    <w:rsid w:val="007E6A61"/>
    <w:rsid w:val="007E7318"/>
    <w:rsid w:val="007F1132"/>
    <w:rsid w:val="00801140"/>
    <w:rsid w:val="00803404"/>
    <w:rsid w:val="008067D3"/>
    <w:rsid w:val="00832063"/>
    <w:rsid w:val="0083265D"/>
    <w:rsid w:val="008338C8"/>
    <w:rsid w:val="00834955"/>
    <w:rsid w:val="00855B59"/>
    <w:rsid w:val="0085799C"/>
    <w:rsid w:val="00860461"/>
    <w:rsid w:val="00860747"/>
    <w:rsid w:val="0086487C"/>
    <w:rsid w:val="00865FB9"/>
    <w:rsid w:val="00870B20"/>
    <w:rsid w:val="00881337"/>
    <w:rsid w:val="008829F8"/>
    <w:rsid w:val="00885897"/>
    <w:rsid w:val="008A6538"/>
    <w:rsid w:val="008B281A"/>
    <w:rsid w:val="008B7037"/>
    <w:rsid w:val="008C034D"/>
    <w:rsid w:val="008C1703"/>
    <w:rsid w:val="008C7056"/>
    <w:rsid w:val="008F3B14"/>
    <w:rsid w:val="00901899"/>
    <w:rsid w:val="0090344B"/>
    <w:rsid w:val="00903BAB"/>
    <w:rsid w:val="00905715"/>
    <w:rsid w:val="00906366"/>
    <w:rsid w:val="0091321E"/>
    <w:rsid w:val="00913946"/>
    <w:rsid w:val="00924FFC"/>
    <w:rsid w:val="00925275"/>
    <w:rsid w:val="0092726B"/>
    <w:rsid w:val="00935D79"/>
    <w:rsid w:val="009361BA"/>
    <w:rsid w:val="009427A0"/>
    <w:rsid w:val="00944F78"/>
    <w:rsid w:val="009510E7"/>
    <w:rsid w:val="00952C89"/>
    <w:rsid w:val="00954A2E"/>
    <w:rsid w:val="009571D8"/>
    <w:rsid w:val="009650EA"/>
    <w:rsid w:val="0097790C"/>
    <w:rsid w:val="00984785"/>
    <w:rsid w:val="0098506E"/>
    <w:rsid w:val="009A44CE"/>
    <w:rsid w:val="009B30EF"/>
    <w:rsid w:val="009C01F9"/>
    <w:rsid w:val="009C3BA2"/>
    <w:rsid w:val="009C4305"/>
    <w:rsid w:val="009C4DFC"/>
    <w:rsid w:val="009C6AF0"/>
    <w:rsid w:val="009D44F8"/>
    <w:rsid w:val="009D69CF"/>
    <w:rsid w:val="009E3160"/>
    <w:rsid w:val="009E336F"/>
    <w:rsid w:val="009E60BC"/>
    <w:rsid w:val="009F220C"/>
    <w:rsid w:val="009F3B05"/>
    <w:rsid w:val="009F4931"/>
    <w:rsid w:val="00A0517E"/>
    <w:rsid w:val="00A10EB6"/>
    <w:rsid w:val="00A1179B"/>
    <w:rsid w:val="00A140F2"/>
    <w:rsid w:val="00A14534"/>
    <w:rsid w:val="00A14871"/>
    <w:rsid w:val="00A14A44"/>
    <w:rsid w:val="00A16785"/>
    <w:rsid w:val="00A16DAA"/>
    <w:rsid w:val="00A24162"/>
    <w:rsid w:val="00A25023"/>
    <w:rsid w:val="00A270EA"/>
    <w:rsid w:val="00A3102E"/>
    <w:rsid w:val="00A332EC"/>
    <w:rsid w:val="00A34BA2"/>
    <w:rsid w:val="00A36F27"/>
    <w:rsid w:val="00A4052D"/>
    <w:rsid w:val="00A42E32"/>
    <w:rsid w:val="00A46E63"/>
    <w:rsid w:val="00A5047E"/>
    <w:rsid w:val="00A51DC5"/>
    <w:rsid w:val="00A53DE1"/>
    <w:rsid w:val="00A56D84"/>
    <w:rsid w:val="00A57245"/>
    <w:rsid w:val="00A615E1"/>
    <w:rsid w:val="00A70108"/>
    <w:rsid w:val="00A71AE6"/>
    <w:rsid w:val="00A7424A"/>
    <w:rsid w:val="00A755E8"/>
    <w:rsid w:val="00A93A5D"/>
    <w:rsid w:val="00AA00AE"/>
    <w:rsid w:val="00AB32F8"/>
    <w:rsid w:val="00AB610B"/>
    <w:rsid w:val="00AB7AB8"/>
    <w:rsid w:val="00AD360E"/>
    <w:rsid w:val="00AD40FB"/>
    <w:rsid w:val="00AD51BE"/>
    <w:rsid w:val="00AD782D"/>
    <w:rsid w:val="00AE7650"/>
    <w:rsid w:val="00AF0954"/>
    <w:rsid w:val="00B10EBE"/>
    <w:rsid w:val="00B17C00"/>
    <w:rsid w:val="00B235DE"/>
    <w:rsid w:val="00B236F1"/>
    <w:rsid w:val="00B3276A"/>
    <w:rsid w:val="00B40C56"/>
    <w:rsid w:val="00B45A29"/>
    <w:rsid w:val="00B508DD"/>
    <w:rsid w:val="00B50F99"/>
    <w:rsid w:val="00B51D1B"/>
    <w:rsid w:val="00B540F4"/>
    <w:rsid w:val="00B60FD0"/>
    <w:rsid w:val="00B622DF"/>
    <w:rsid w:val="00B6332A"/>
    <w:rsid w:val="00B71719"/>
    <w:rsid w:val="00B75D12"/>
    <w:rsid w:val="00B81760"/>
    <w:rsid w:val="00B8494C"/>
    <w:rsid w:val="00BA1546"/>
    <w:rsid w:val="00BB4E51"/>
    <w:rsid w:val="00BC3CEF"/>
    <w:rsid w:val="00BD431F"/>
    <w:rsid w:val="00BE423E"/>
    <w:rsid w:val="00BF4F3F"/>
    <w:rsid w:val="00BF61AC"/>
    <w:rsid w:val="00BF66D4"/>
    <w:rsid w:val="00C00195"/>
    <w:rsid w:val="00C06A05"/>
    <w:rsid w:val="00C12391"/>
    <w:rsid w:val="00C34E7B"/>
    <w:rsid w:val="00C47FA6"/>
    <w:rsid w:val="00C57FC6"/>
    <w:rsid w:val="00C63639"/>
    <w:rsid w:val="00C66A7D"/>
    <w:rsid w:val="00C6741D"/>
    <w:rsid w:val="00C67724"/>
    <w:rsid w:val="00C72360"/>
    <w:rsid w:val="00C724E7"/>
    <w:rsid w:val="00C779DA"/>
    <w:rsid w:val="00C810C9"/>
    <w:rsid w:val="00C814F7"/>
    <w:rsid w:val="00C843DF"/>
    <w:rsid w:val="00C86DC6"/>
    <w:rsid w:val="00C95E2E"/>
    <w:rsid w:val="00CA1A33"/>
    <w:rsid w:val="00CA4B4D"/>
    <w:rsid w:val="00CB2016"/>
    <w:rsid w:val="00CB35C3"/>
    <w:rsid w:val="00CC5D65"/>
    <w:rsid w:val="00CC7444"/>
    <w:rsid w:val="00CD323D"/>
    <w:rsid w:val="00CD3DA9"/>
    <w:rsid w:val="00CE2CF6"/>
    <w:rsid w:val="00CE4030"/>
    <w:rsid w:val="00CE64B3"/>
    <w:rsid w:val="00CF1A49"/>
    <w:rsid w:val="00D02647"/>
    <w:rsid w:val="00D0630C"/>
    <w:rsid w:val="00D10A1B"/>
    <w:rsid w:val="00D21486"/>
    <w:rsid w:val="00D243A9"/>
    <w:rsid w:val="00D305E5"/>
    <w:rsid w:val="00D34200"/>
    <w:rsid w:val="00D37CD3"/>
    <w:rsid w:val="00D433E9"/>
    <w:rsid w:val="00D473CE"/>
    <w:rsid w:val="00D66A52"/>
    <w:rsid w:val="00D66EFA"/>
    <w:rsid w:val="00D72A2D"/>
    <w:rsid w:val="00D7509A"/>
    <w:rsid w:val="00D86374"/>
    <w:rsid w:val="00D90775"/>
    <w:rsid w:val="00D94F50"/>
    <w:rsid w:val="00D9521A"/>
    <w:rsid w:val="00DA3914"/>
    <w:rsid w:val="00DA59AA"/>
    <w:rsid w:val="00DA73BD"/>
    <w:rsid w:val="00DB6915"/>
    <w:rsid w:val="00DB7E1E"/>
    <w:rsid w:val="00DC10B8"/>
    <w:rsid w:val="00DC1549"/>
    <w:rsid w:val="00DC1B78"/>
    <w:rsid w:val="00DC29D4"/>
    <w:rsid w:val="00DC2A2F"/>
    <w:rsid w:val="00DC577D"/>
    <w:rsid w:val="00DC600B"/>
    <w:rsid w:val="00DD5B45"/>
    <w:rsid w:val="00DE0FAA"/>
    <w:rsid w:val="00DE1341"/>
    <w:rsid w:val="00DE136D"/>
    <w:rsid w:val="00DE276F"/>
    <w:rsid w:val="00DE6534"/>
    <w:rsid w:val="00DF4D6C"/>
    <w:rsid w:val="00DF781B"/>
    <w:rsid w:val="00E01923"/>
    <w:rsid w:val="00E0236E"/>
    <w:rsid w:val="00E03640"/>
    <w:rsid w:val="00E14498"/>
    <w:rsid w:val="00E2209D"/>
    <w:rsid w:val="00E2397A"/>
    <w:rsid w:val="00E254DB"/>
    <w:rsid w:val="00E2667A"/>
    <w:rsid w:val="00E300FC"/>
    <w:rsid w:val="00E362DB"/>
    <w:rsid w:val="00E42BE9"/>
    <w:rsid w:val="00E519DF"/>
    <w:rsid w:val="00E52CAA"/>
    <w:rsid w:val="00E5632B"/>
    <w:rsid w:val="00E56385"/>
    <w:rsid w:val="00E57030"/>
    <w:rsid w:val="00E618D6"/>
    <w:rsid w:val="00E67E5D"/>
    <w:rsid w:val="00E70240"/>
    <w:rsid w:val="00E71E6B"/>
    <w:rsid w:val="00E74743"/>
    <w:rsid w:val="00E81CC5"/>
    <w:rsid w:val="00E85A87"/>
    <w:rsid w:val="00E85B4A"/>
    <w:rsid w:val="00E85D5C"/>
    <w:rsid w:val="00E92B19"/>
    <w:rsid w:val="00E9528E"/>
    <w:rsid w:val="00EA5099"/>
    <w:rsid w:val="00EB165E"/>
    <w:rsid w:val="00EB5581"/>
    <w:rsid w:val="00EB658C"/>
    <w:rsid w:val="00EC1351"/>
    <w:rsid w:val="00EC4CBF"/>
    <w:rsid w:val="00EE124D"/>
    <w:rsid w:val="00EE1E89"/>
    <w:rsid w:val="00EE2CA8"/>
    <w:rsid w:val="00EE44CF"/>
    <w:rsid w:val="00EF17E8"/>
    <w:rsid w:val="00EF4534"/>
    <w:rsid w:val="00EF51D9"/>
    <w:rsid w:val="00F007E8"/>
    <w:rsid w:val="00F01F6D"/>
    <w:rsid w:val="00F02123"/>
    <w:rsid w:val="00F130DD"/>
    <w:rsid w:val="00F14BBA"/>
    <w:rsid w:val="00F24884"/>
    <w:rsid w:val="00F25BD5"/>
    <w:rsid w:val="00F26695"/>
    <w:rsid w:val="00F34557"/>
    <w:rsid w:val="00F35145"/>
    <w:rsid w:val="00F36619"/>
    <w:rsid w:val="00F3716A"/>
    <w:rsid w:val="00F45B5D"/>
    <w:rsid w:val="00F476C4"/>
    <w:rsid w:val="00F548B5"/>
    <w:rsid w:val="00F61DF9"/>
    <w:rsid w:val="00F724EE"/>
    <w:rsid w:val="00F81960"/>
    <w:rsid w:val="00F85AE2"/>
    <w:rsid w:val="00F8769D"/>
    <w:rsid w:val="00F9350C"/>
    <w:rsid w:val="00F94EB5"/>
    <w:rsid w:val="00F9624D"/>
    <w:rsid w:val="00FB0ED8"/>
    <w:rsid w:val="00FB31C1"/>
    <w:rsid w:val="00FB58F2"/>
    <w:rsid w:val="00FC6AEA"/>
    <w:rsid w:val="00FD3D13"/>
    <w:rsid w:val="00FE3E6E"/>
    <w:rsid w:val="00FE55A2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D3B68"/>
  <w15:chartTrackingRefBased/>
  <w15:docId w15:val="{1499FFB5-C953-4B47-A4E1-FD4CC2D6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4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A1A33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DC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81B706B50E4454AAC1342D55D23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3FA6C-F454-4008-A764-7CFE51552D92}"/>
      </w:docPartPr>
      <w:docPartBody>
        <w:p w:rsidR="00FB6724" w:rsidRDefault="00903B5B">
          <w:pPr>
            <w:pStyle w:val="4581B706B50E4454AAC1342D55D23ABA"/>
          </w:pPr>
          <w:r w:rsidRPr="00CF1A49">
            <w:t>·</w:t>
          </w:r>
        </w:p>
      </w:docPartBody>
    </w:docPart>
    <w:docPart>
      <w:docPartPr>
        <w:name w:val="36A233B2770449B09C48B357C9264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FD7D-165A-4827-B617-BFE42A65D727}"/>
      </w:docPartPr>
      <w:docPartBody>
        <w:p w:rsidR="00FB6724" w:rsidRDefault="00903B5B">
          <w:pPr>
            <w:pStyle w:val="36A233B2770449B09C48B357C926431F"/>
          </w:pPr>
          <w:r w:rsidRPr="00CF1A49">
            <w:t>·</w:t>
          </w:r>
        </w:p>
      </w:docPartBody>
    </w:docPart>
    <w:docPart>
      <w:docPartPr>
        <w:name w:val="FB67DCC1ADE24CCAA0CA51C07C470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41C7D-1009-4435-9A56-9E1363494A69}"/>
      </w:docPartPr>
      <w:docPartBody>
        <w:p w:rsidR="00FB6724" w:rsidRDefault="00903B5B">
          <w:pPr>
            <w:pStyle w:val="FB67DCC1ADE24CCAA0CA51C07C47065F"/>
          </w:pPr>
          <w:r w:rsidRPr="00CF1A49">
            <w:t>Experience</w:t>
          </w:r>
        </w:p>
      </w:docPartBody>
    </w:docPart>
    <w:docPart>
      <w:docPartPr>
        <w:name w:val="01EC1A4ED1494EEB8C737388A3631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7C6C7-D78C-4CD4-9EFC-82216226431F}"/>
      </w:docPartPr>
      <w:docPartBody>
        <w:p w:rsidR="00FB6724" w:rsidRDefault="00903B5B">
          <w:pPr>
            <w:pStyle w:val="01EC1A4ED1494EEB8C737388A3631430"/>
          </w:pPr>
          <w:r w:rsidRPr="00CF1A49">
            <w:t>Education</w:t>
          </w:r>
        </w:p>
      </w:docPartBody>
    </w:docPart>
    <w:docPart>
      <w:docPartPr>
        <w:name w:val="268111940DE84C62AA5CDC4FBF6C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E6355-9AEB-4E6C-83E0-CCE43F18961A}"/>
      </w:docPartPr>
      <w:docPartBody>
        <w:p w:rsidR="00FB6724" w:rsidRDefault="00CD31EE" w:rsidP="00CD31EE">
          <w:pPr>
            <w:pStyle w:val="268111940DE84C62AA5CDC4FBF6C000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EE"/>
    <w:rsid w:val="000B60D4"/>
    <w:rsid w:val="0012693C"/>
    <w:rsid w:val="003E719C"/>
    <w:rsid w:val="006D7D77"/>
    <w:rsid w:val="00720731"/>
    <w:rsid w:val="007B2B63"/>
    <w:rsid w:val="00903B5B"/>
    <w:rsid w:val="00A21551"/>
    <w:rsid w:val="00A37962"/>
    <w:rsid w:val="00AC342F"/>
    <w:rsid w:val="00CD31EE"/>
    <w:rsid w:val="00D60003"/>
    <w:rsid w:val="00D65FC1"/>
    <w:rsid w:val="00DC1F5D"/>
    <w:rsid w:val="00F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581B706B50E4454AAC1342D55D23ABA">
    <w:name w:val="4581B706B50E4454AAC1342D55D23ABA"/>
  </w:style>
  <w:style w:type="paragraph" w:customStyle="1" w:styleId="36A233B2770449B09C48B357C926431F">
    <w:name w:val="36A233B2770449B09C48B357C926431F"/>
  </w:style>
  <w:style w:type="paragraph" w:customStyle="1" w:styleId="FB67DCC1ADE24CCAA0CA51C07C47065F">
    <w:name w:val="FB67DCC1ADE24CCAA0CA51C07C47065F"/>
  </w:style>
  <w:style w:type="character" w:styleId="SubtleReference">
    <w:name w:val="Subtle Reference"/>
    <w:basedOn w:val="DefaultParagraphFont"/>
    <w:uiPriority w:val="10"/>
    <w:qFormat/>
    <w:rsid w:val="000B60D4"/>
    <w:rPr>
      <w:b/>
      <w:caps w:val="0"/>
      <w:smallCaps/>
      <w:color w:val="595959" w:themeColor="text1" w:themeTint="A6"/>
    </w:rPr>
  </w:style>
  <w:style w:type="paragraph" w:customStyle="1" w:styleId="01EC1A4ED1494EEB8C737388A3631430">
    <w:name w:val="01EC1A4ED1494EEB8C737388A3631430"/>
  </w:style>
  <w:style w:type="paragraph" w:customStyle="1" w:styleId="268111940DE84C62AA5CDC4FBF6C000B">
    <w:name w:val="268111940DE84C62AA5CDC4FBF6C000B"/>
    <w:rsid w:val="00CD3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 Gurzhui</cp:lastModifiedBy>
  <cp:revision>103</cp:revision>
  <dcterms:created xsi:type="dcterms:W3CDTF">2021-04-14T01:21:00Z</dcterms:created>
  <dcterms:modified xsi:type="dcterms:W3CDTF">2021-06-20T22:20:00Z</dcterms:modified>
  <cp:category/>
</cp:coreProperties>
</file>