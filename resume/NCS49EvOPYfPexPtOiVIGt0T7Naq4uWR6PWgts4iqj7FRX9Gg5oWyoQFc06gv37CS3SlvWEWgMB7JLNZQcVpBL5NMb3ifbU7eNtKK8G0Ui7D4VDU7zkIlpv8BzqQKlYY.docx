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897F41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2FC526D" w14:textId="6A0312F0" w:rsidR="00692703" w:rsidRPr="00CF1A49" w:rsidRDefault="00BA4A1E" w:rsidP="00F22D09">
            <w:pPr>
              <w:pStyle w:val="Title"/>
            </w:pPr>
            <w:r>
              <w:t>John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Zimmerman</w:t>
            </w:r>
          </w:p>
          <w:p w14:paraId="14F2F684" w14:textId="7514B693" w:rsidR="00692703" w:rsidRPr="00CF1A49" w:rsidRDefault="00B55E99" w:rsidP="00F22D09">
            <w:pPr>
              <w:pStyle w:val="ContactInfo"/>
            </w:pPr>
            <w:r>
              <w:t>425-616-5932</w:t>
            </w:r>
          </w:p>
          <w:p w14:paraId="47E7F467" w14:textId="3AD76948" w:rsidR="00692703" w:rsidRPr="00CF1A49" w:rsidRDefault="00BA4A1E" w:rsidP="00F22D09">
            <w:pPr>
              <w:pStyle w:val="ContactInfoEmphasis"/>
            </w:pPr>
            <w:r>
              <w:t>IntegraPynoy@gmail.com</w:t>
            </w:r>
          </w:p>
        </w:tc>
      </w:tr>
      <w:tr w:rsidR="009571D8" w:rsidRPr="00CF1A49" w14:paraId="608D33BE" w14:textId="77777777" w:rsidTr="00692703">
        <w:tc>
          <w:tcPr>
            <w:tcW w:w="9360" w:type="dxa"/>
            <w:tcMar>
              <w:top w:w="432" w:type="dxa"/>
            </w:tcMar>
          </w:tcPr>
          <w:p w14:paraId="378F8D9E" w14:textId="4023A07A" w:rsidR="00BA4A1E" w:rsidRDefault="00BA4A1E" w:rsidP="00F22D09">
            <w:r>
              <w:t>Seeking a career that takes advantages of my skills and expertise as well as challenges me on a day to day basis. I look for and thrive in fast paced work environments and tasks that require quick, accurate, and critical thinking. I view myself as someone who analyzes the inside of a box but thinks outside of the box.</w:t>
            </w:r>
            <w:r w:rsidR="00207081">
              <w:t xml:space="preserve"> I work well independently just as well as with a team on my side. My passion is </w:t>
            </w:r>
            <w:proofErr w:type="gramStart"/>
            <w:r w:rsidR="00207081">
              <w:t>technology</w:t>
            </w:r>
            <w:proofErr w:type="gramEnd"/>
            <w:r w:rsidR="00207081">
              <w:t xml:space="preserve"> and everything is encompasses and the ideal position will be one that takes advantage of the rapid change and growth of the technology world.</w:t>
            </w:r>
          </w:p>
          <w:p w14:paraId="687B62E1" w14:textId="19182FEC" w:rsidR="001755A8" w:rsidRPr="00CF1A49" w:rsidRDefault="001755A8" w:rsidP="00F22D09"/>
        </w:tc>
      </w:tr>
    </w:tbl>
    <w:sdt>
      <w:sdtPr>
        <w:alias w:val="Skills:"/>
        <w:tag w:val="Skills:"/>
        <w:id w:val="-1392877668"/>
        <w:placeholder>
          <w:docPart w:val="C59E8F218C88489286742B4077FFFECE"/>
        </w:placeholder>
        <w:temporary/>
        <w:showingPlcHdr/>
        <w15:appearance w15:val="hidden"/>
      </w:sdtPr>
      <w:sdtEndPr/>
      <w:sdtContent>
        <w:p w14:paraId="1713318A" w14:textId="77777777" w:rsidR="00BA4A1E" w:rsidRPr="00CF1A49" w:rsidRDefault="00BA4A1E" w:rsidP="00F22D09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A4A1E" w:rsidRPr="006E1507" w14:paraId="349D3102" w14:textId="77777777" w:rsidTr="00962E88">
        <w:tc>
          <w:tcPr>
            <w:tcW w:w="4675" w:type="dxa"/>
          </w:tcPr>
          <w:p w14:paraId="5660355A" w14:textId="4AEB1372" w:rsidR="00BA4A1E" w:rsidRPr="006E1507" w:rsidRDefault="00BA4A1E" w:rsidP="00F22D09">
            <w:pPr>
              <w:pStyle w:val="ListBullet"/>
            </w:pPr>
            <w:r>
              <w:t>Team player but also very self sufficient</w:t>
            </w:r>
          </w:p>
          <w:p w14:paraId="7AC63111" w14:textId="17CA6513" w:rsidR="00BA4A1E" w:rsidRDefault="00F124CD" w:rsidP="00F22D09">
            <w:pPr>
              <w:pStyle w:val="ListBullet"/>
            </w:pPr>
            <w:r>
              <w:t xml:space="preserve">Familiar with system admin programs like SCCM, Kaseya, ConnectWise, </w:t>
            </w:r>
            <w:proofErr w:type="spellStart"/>
            <w:r>
              <w:t>SalesForce</w:t>
            </w:r>
            <w:proofErr w:type="spellEnd"/>
            <w:r>
              <w:t>, etc.</w:t>
            </w:r>
          </w:p>
          <w:p w14:paraId="280BAC86" w14:textId="76664788" w:rsidR="00BA4A1E" w:rsidRDefault="00BA4A1E" w:rsidP="00F22D09">
            <w:pPr>
              <w:pStyle w:val="ListBullet"/>
            </w:pPr>
            <w:r>
              <w:t>Troubleshooting and Issue Resolution</w:t>
            </w:r>
          </w:p>
          <w:p w14:paraId="5A552602" w14:textId="77777777" w:rsidR="00BA4A1E" w:rsidRDefault="00BA4A1E" w:rsidP="00F22D09">
            <w:pPr>
              <w:pStyle w:val="ListBullet"/>
            </w:pPr>
            <w:r>
              <w:t>Root Cause Analysis</w:t>
            </w:r>
          </w:p>
          <w:p w14:paraId="06E3AD76" w14:textId="77777777" w:rsidR="00BA4A1E" w:rsidRDefault="00BA4A1E" w:rsidP="00F22D09">
            <w:pPr>
              <w:pStyle w:val="ListBullet"/>
            </w:pPr>
            <w:r>
              <w:t>Ability to prioritize and organize tasks for quick resolution</w:t>
            </w:r>
          </w:p>
          <w:p w14:paraId="2DCD7BE4" w14:textId="77777777" w:rsidR="00BA4A1E" w:rsidRDefault="00BA4A1E" w:rsidP="00F22D09">
            <w:pPr>
              <w:pStyle w:val="ListBullet"/>
            </w:pPr>
            <w:r>
              <w:t>Perform timely workstation hardware and software upgrades as required</w:t>
            </w:r>
          </w:p>
          <w:p w14:paraId="4CD31EE5" w14:textId="14E72CA4" w:rsidR="00BA4A1E" w:rsidRDefault="00BA4A1E" w:rsidP="00F22D09">
            <w:pPr>
              <w:pStyle w:val="ListBullet"/>
            </w:pPr>
            <w:r>
              <w:t>WAN and LAN Networking concepts</w:t>
            </w:r>
          </w:p>
          <w:p w14:paraId="03A84D19" w14:textId="51202EA1" w:rsidR="00F124CD" w:rsidRDefault="00F124CD" w:rsidP="00F22D09">
            <w:pPr>
              <w:pStyle w:val="ListBullet"/>
            </w:pPr>
            <w:r>
              <w:t>SharePoint, Cisco CLI</w:t>
            </w:r>
          </w:p>
          <w:p w14:paraId="5AA9BE56" w14:textId="5107DE0A" w:rsidR="00F124CD" w:rsidRDefault="00F124CD" w:rsidP="00F22D09">
            <w:pPr>
              <w:pStyle w:val="ListBullet"/>
            </w:pPr>
            <w:r>
              <w:t>Cisco, SonicWall, and other server class equipment experience</w:t>
            </w:r>
          </w:p>
          <w:p w14:paraId="43EB9CB4" w14:textId="46F7922E" w:rsidR="00BA4A1E" w:rsidRPr="006E1507" w:rsidRDefault="00BA4A1E" w:rsidP="00F22D09">
            <w:pPr>
              <w:pStyle w:val="ListBullet"/>
            </w:pPr>
          </w:p>
        </w:tc>
        <w:tc>
          <w:tcPr>
            <w:tcW w:w="4675" w:type="dxa"/>
            <w:tcMar>
              <w:left w:w="360" w:type="dxa"/>
            </w:tcMar>
          </w:tcPr>
          <w:p w14:paraId="28E3DFB3" w14:textId="1DC509C8" w:rsidR="00BA4A1E" w:rsidRDefault="00BA4A1E" w:rsidP="00F22D09">
            <w:pPr>
              <w:pStyle w:val="ListBullet"/>
            </w:pPr>
            <w:r>
              <w:t>Desktop and Server support</w:t>
            </w:r>
          </w:p>
          <w:p w14:paraId="40E78B85" w14:textId="7FC3D52D" w:rsidR="00BA4A1E" w:rsidRPr="006E1507" w:rsidRDefault="00BA4A1E" w:rsidP="00F22D09">
            <w:pPr>
              <w:pStyle w:val="ListBullet"/>
            </w:pPr>
            <w:r>
              <w:t>Server class installations, configurations and deployments</w:t>
            </w:r>
          </w:p>
          <w:p w14:paraId="36B6B434" w14:textId="0D467F97" w:rsidR="00BA4A1E" w:rsidRDefault="00BA4A1E" w:rsidP="00F22D09">
            <w:pPr>
              <w:pStyle w:val="ListBullet"/>
            </w:pPr>
            <w:r>
              <w:t>PC maintenance, upgrading and configurations</w:t>
            </w:r>
          </w:p>
          <w:p w14:paraId="347CC4B8" w14:textId="77777777" w:rsidR="00BA4A1E" w:rsidRDefault="00BA4A1E" w:rsidP="00F22D09">
            <w:pPr>
              <w:pStyle w:val="ListBullet"/>
            </w:pPr>
            <w:r>
              <w:t>Office 365, Exchange, Active Directory</w:t>
            </w:r>
          </w:p>
          <w:p w14:paraId="0DE036E6" w14:textId="42CDC8B1" w:rsidR="00BA4A1E" w:rsidRPr="006E1507" w:rsidRDefault="00BA4A1E" w:rsidP="00F22D09">
            <w:pPr>
              <w:pStyle w:val="ListBullet"/>
            </w:pPr>
            <w:r>
              <w:t>HTTP, DNS, SMTP, RTP, RDP, SSL, TELNET, TCP/IP, OSI Model</w:t>
            </w:r>
          </w:p>
          <w:p w14:paraId="68ED5CDB" w14:textId="340B5B9E" w:rsidR="00BA4A1E" w:rsidRDefault="00BA4A1E" w:rsidP="00F22D09">
            <w:pPr>
              <w:pStyle w:val="ListBullet"/>
            </w:pPr>
            <w:r>
              <w:t>Some HTML, JavaScript, Java, CSS</w:t>
            </w:r>
          </w:p>
          <w:p w14:paraId="05335240" w14:textId="77777777" w:rsidR="00BA4A1E" w:rsidRDefault="00BA4A1E" w:rsidP="00F22D09">
            <w:pPr>
              <w:pStyle w:val="ListBullet"/>
            </w:pPr>
            <w:r>
              <w:t>VoIP Deployment and Support</w:t>
            </w:r>
          </w:p>
          <w:p w14:paraId="5508359F" w14:textId="77777777" w:rsidR="00BA4A1E" w:rsidRDefault="00BA4A1E" w:rsidP="00F22D09">
            <w:pPr>
              <w:pStyle w:val="ListBullet"/>
            </w:pPr>
            <w:r>
              <w:t>Firewall and Router Troubleshooting and Implementation</w:t>
            </w:r>
          </w:p>
          <w:p w14:paraId="6DA6D744" w14:textId="7CED3B5D" w:rsidR="00BA4A1E" w:rsidRPr="006E1507" w:rsidRDefault="00BA4A1E" w:rsidP="00F22D09">
            <w:pPr>
              <w:pStyle w:val="ListBullet"/>
            </w:pPr>
          </w:p>
        </w:tc>
      </w:tr>
    </w:tbl>
    <w:p w14:paraId="5AA6CA0F" w14:textId="4BA27837" w:rsidR="00B52FF3" w:rsidRPr="00CF1A49" w:rsidRDefault="007B43C5" w:rsidP="00F22D09">
      <w:pPr>
        <w:pStyle w:val="Heading1"/>
      </w:pPr>
      <w:sdt>
        <w:sdtPr>
          <w:alias w:val="Experience:"/>
          <w:tag w:val="Experience:"/>
          <w:id w:val="-1983300934"/>
          <w:placeholder>
            <w:docPart w:val="B24115866CE24DC39CE268EB4AF212E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23079D2" w14:textId="77777777" w:rsidTr="00D66A52">
        <w:tc>
          <w:tcPr>
            <w:tcW w:w="9355" w:type="dxa"/>
          </w:tcPr>
          <w:p w14:paraId="6CFCA289" w14:textId="1E54FDC1" w:rsidR="00F22D09" w:rsidRDefault="00F348A5" w:rsidP="00F22D09">
            <w:pPr>
              <w:pStyle w:val="Heading3"/>
              <w:outlineLvl w:val="2"/>
            </w:pPr>
            <w:r>
              <w:t>January</w:t>
            </w:r>
            <w:r w:rsidR="00F22D09">
              <w:t xml:space="preserve"> 2020 - MARCH 2020 (Stopped working because of covid-19)</w:t>
            </w:r>
          </w:p>
          <w:p w14:paraId="2EB9BA44" w14:textId="49DAE12C" w:rsidR="00F22D09" w:rsidRDefault="00F22D09" w:rsidP="00F22D09">
            <w:pPr>
              <w:pStyle w:val="Heading2"/>
              <w:outlineLvl w:val="1"/>
              <w:rPr>
                <w:rStyle w:val="SubtleReference"/>
              </w:rPr>
            </w:pPr>
            <w:r>
              <w:t xml:space="preserve">IT SUPPORT, </w:t>
            </w:r>
            <w:r>
              <w:rPr>
                <w:rStyle w:val="SubtleReference"/>
              </w:rPr>
              <w:t>PHILIPS</w:t>
            </w:r>
          </w:p>
          <w:p w14:paraId="6CFD2F58" w14:textId="0EDFF27C" w:rsidR="00F22D09" w:rsidRDefault="00F22D09" w:rsidP="00F22D09">
            <w:pPr>
              <w:pStyle w:val="ListParagraph"/>
              <w:numPr>
                <w:ilvl w:val="0"/>
                <w:numId w:val="21"/>
              </w:numPr>
              <w:rPr>
                <w:rStyle w:val="SubtleReference"/>
                <w:b w:val="0"/>
                <w:smallCaps w:val="0"/>
              </w:rPr>
            </w:pPr>
            <w:r w:rsidRPr="00F22D09">
              <w:rPr>
                <w:rStyle w:val="SubtleReference"/>
                <w:b w:val="0"/>
                <w:smallCaps w:val="0"/>
              </w:rPr>
              <w:t>Pri</w:t>
            </w:r>
            <w:r>
              <w:rPr>
                <w:rStyle w:val="SubtleReference"/>
                <w:b w:val="0"/>
                <w:smallCaps w:val="0"/>
              </w:rPr>
              <w:t xml:space="preserve">mary role was break/fix laptops. </w:t>
            </w:r>
          </w:p>
          <w:p w14:paraId="406631A0" w14:textId="5CE7565E" w:rsidR="00F22D09" w:rsidRDefault="00F22D09" w:rsidP="00F22D09">
            <w:pPr>
              <w:pStyle w:val="ListParagraph"/>
              <w:numPr>
                <w:ilvl w:val="0"/>
                <w:numId w:val="21"/>
              </w:numPr>
            </w:pPr>
            <w:r>
              <w:t xml:space="preserve">Also worked in Active Directory and other databases for user information </w:t>
            </w:r>
            <w:proofErr w:type="gramStart"/>
            <w:r>
              <w:t>and also</w:t>
            </w:r>
            <w:proofErr w:type="gramEnd"/>
            <w:r>
              <w:t xml:space="preserve"> track broken, replaced and newly issued devices (primarily computers).</w:t>
            </w:r>
          </w:p>
          <w:p w14:paraId="31E9290B" w14:textId="559360A3" w:rsidR="00F22D09" w:rsidRPr="00F22D09" w:rsidRDefault="00F22D09" w:rsidP="00F22D09">
            <w:pPr>
              <w:pStyle w:val="ListParagraph"/>
              <w:numPr>
                <w:ilvl w:val="0"/>
                <w:numId w:val="21"/>
              </w:numPr>
            </w:pPr>
            <w:r>
              <w:t xml:space="preserve">ServiceNow was my primary tool for notes and tracking tickets. </w:t>
            </w:r>
          </w:p>
          <w:p w14:paraId="63FDA399" w14:textId="77777777" w:rsidR="00F22D09" w:rsidRDefault="00F22D09" w:rsidP="00F22D09">
            <w:pPr>
              <w:pStyle w:val="Heading3"/>
              <w:outlineLvl w:val="2"/>
            </w:pPr>
          </w:p>
          <w:p w14:paraId="33409938" w14:textId="3411E7AD" w:rsidR="00B52FF3" w:rsidRDefault="00B52FF3" w:rsidP="00F22D09">
            <w:pPr>
              <w:pStyle w:val="Heading3"/>
              <w:outlineLvl w:val="2"/>
            </w:pPr>
            <w:r>
              <w:t xml:space="preserve">January 2018 – </w:t>
            </w:r>
            <w:r w:rsidR="00F348A5">
              <w:t>may</w:t>
            </w:r>
            <w:r>
              <w:t xml:space="preserve"> 2019</w:t>
            </w:r>
          </w:p>
          <w:p w14:paraId="725C0675" w14:textId="694E34D1" w:rsidR="00B52FF3" w:rsidRDefault="00B52FF3" w:rsidP="00F22D09">
            <w:pPr>
              <w:pStyle w:val="Heading3"/>
              <w:outlineLvl w:val="2"/>
            </w:pPr>
            <w:r w:rsidRPr="00D61CEE">
              <w:t>T</w:t>
            </w:r>
            <w:r>
              <w:t>ook</w:t>
            </w:r>
            <w:r w:rsidRPr="00D61CEE">
              <w:t xml:space="preserve"> a sebatical from work to take care of my ailing mother WHO</w:t>
            </w:r>
            <w:r w:rsidR="004601A9">
              <w:t xml:space="preserve"> was battling cancer but</w:t>
            </w:r>
            <w:r w:rsidRPr="00D61CEE">
              <w:t xml:space="preserve"> eventually passed away.</w:t>
            </w:r>
            <w:r w:rsidR="004601A9">
              <w:t xml:space="preserve"> i was her at home care providing her daily medicine and hospis help.</w:t>
            </w:r>
          </w:p>
          <w:p w14:paraId="784D37B3" w14:textId="77777777" w:rsidR="004601A9" w:rsidRPr="00B52FF3" w:rsidRDefault="004601A9" w:rsidP="00F22D09">
            <w:pPr>
              <w:pStyle w:val="Heading3"/>
              <w:outlineLvl w:val="2"/>
            </w:pPr>
          </w:p>
          <w:p w14:paraId="2E133E0F" w14:textId="77777777" w:rsidR="00B52FF3" w:rsidRDefault="00B52FF3" w:rsidP="00F22D09">
            <w:pPr>
              <w:pStyle w:val="Heading3"/>
              <w:outlineLvl w:val="2"/>
            </w:pPr>
          </w:p>
          <w:p w14:paraId="393F1E29" w14:textId="4F709BBB" w:rsidR="001D0BF1" w:rsidRPr="00CF1A49" w:rsidRDefault="00BA4A1E" w:rsidP="00F22D09">
            <w:pPr>
              <w:pStyle w:val="Heading3"/>
              <w:outlineLvl w:val="2"/>
            </w:pPr>
            <w:r>
              <w:lastRenderedPageBreak/>
              <w:t>September 2015</w:t>
            </w:r>
            <w:r w:rsidR="001D0BF1" w:rsidRPr="00CF1A49">
              <w:t xml:space="preserve"> – </w:t>
            </w:r>
            <w:r>
              <w:t>January 2018</w:t>
            </w:r>
          </w:p>
          <w:p w14:paraId="4574DB98" w14:textId="3EAEF090" w:rsidR="001D0BF1" w:rsidRPr="00CF1A49" w:rsidRDefault="00BA4A1E" w:rsidP="00F22D09">
            <w:pPr>
              <w:pStyle w:val="Heading2"/>
              <w:outlineLvl w:val="1"/>
            </w:pPr>
            <w:r>
              <w:t>Technical support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Apollo Video Technology</w:t>
            </w:r>
          </w:p>
          <w:p w14:paraId="34B33171" w14:textId="1BB1B096" w:rsidR="00BA4A1E" w:rsidRDefault="00BA4A1E" w:rsidP="00F22D09">
            <w:pPr>
              <w:pStyle w:val="ListParagraph"/>
              <w:numPr>
                <w:ilvl w:val="0"/>
                <w:numId w:val="14"/>
              </w:numPr>
            </w:pPr>
            <w:r>
              <w:t>Primary admin for our online cloud management software</w:t>
            </w:r>
          </w:p>
          <w:p w14:paraId="597C9BE2" w14:textId="77777777" w:rsidR="00BA4A1E" w:rsidRDefault="00BA4A1E" w:rsidP="00F22D09">
            <w:pPr>
              <w:pStyle w:val="ListParagraph"/>
              <w:numPr>
                <w:ilvl w:val="0"/>
                <w:numId w:val="14"/>
              </w:numPr>
            </w:pPr>
            <w:r>
              <w:t>Master admin for all our wireless equipment. This included installation, programing, coding, and deployment.</w:t>
            </w:r>
          </w:p>
          <w:p w14:paraId="1C751328" w14:textId="3A3DFAEC" w:rsidR="00BA4A1E" w:rsidRDefault="00BC1643" w:rsidP="00F22D09">
            <w:pPr>
              <w:pStyle w:val="ListParagraph"/>
              <w:numPr>
                <w:ilvl w:val="0"/>
                <w:numId w:val="14"/>
              </w:numPr>
            </w:pPr>
            <w:r>
              <w:t>One-person</w:t>
            </w:r>
            <w:r w:rsidR="00BA4A1E">
              <w:t xml:space="preserve"> resolution from start to end for all technical issues.</w:t>
            </w:r>
          </w:p>
          <w:p w14:paraId="526CA824" w14:textId="77777777" w:rsidR="00BA4A1E" w:rsidRDefault="00BA4A1E" w:rsidP="00F22D09">
            <w:pPr>
              <w:pStyle w:val="ListParagraph"/>
              <w:numPr>
                <w:ilvl w:val="0"/>
                <w:numId w:val="15"/>
              </w:numPr>
            </w:pPr>
            <w:r>
              <w:t xml:space="preserve">Used various systems to document, record and update current and future bugs, glitches, and issues relating to various electronics. </w:t>
            </w:r>
          </w:p>
          <w:p w14:paraId="2D7B5947" w14:textId="77777777" w:rsidR="00BA4A1E" w:rsidRDefault="00BA4A1E" w:rsidP="00F22D09">
            <w:pPr>
              <w:pStyle w:val="ListParagraph"/>
              <w:numPr>
                <w:ilvl w:val="0"/>
                <w:numId w:val="15"/>
              </w:numPr>
            </w:pPr>
            <w:r>
              <w:t>Handled customer support related issues and created training documentation and support articles to increase productivity and provide more information to internal employees.</w:t>
            </w:r>
          </w:p>
          <w:p w14:paraId="701CB75B" w14:textId="6B6CAA30" w:rsidR="00BA4A1E" w:rsidRDefault="00BA4A1E" w:rsidP="00F22D09">
            <w:pPr>
              <w:pStyle w:val="ListParagraph"/>
              <w:numPr>
                <w:ilvl w:val="0"/>
                <w:numId w:val="15"/>
              </w:numPr>
            </w:pPr>
            <w:r>
              <w:t>Help develop new equipment like wireless access points and recording units to better serve our customer base.</w:t>
            </w:r>
          </w:p>
          <w:p w14:paraId="42C9DB5D" w14:textId="5632F57F" w:rsidR="00BA4A1E" w:rsidRDefault="00BA4A1E" w:rsidP="00F22D09">
            <w:pPr>
              <w:pStyle w:val="ListParagraph"/>
              <w:numPr>
                <w:ilvl w:val="0"/>
                <w:numId w:val="15"/>
              </w:numPr>
            </w:pPr>
            <w:r>
              <w:t>Handled customer support technical issues via email and phone.</w:t>
            </w:r>
          </w:p>
          <w:p w14:paraId="2F1921BF" w14:textId="34076B71" w:rsidR="001E3120" w:rsidRPr="00CF1A49" w:rsidRDefault="001E3120" w:rsidP="00F22D09"/>
        </w:tc>
      </w:tr>
      <w:tr w:rsidR="00F61DF9" w:rsidRPr="00CF1A49" w14:paraId="486B5F8B" w14:textId="77777777" w:rsidTr="00F61DF9">
        <w:tc>
          <w:tcPr>
            <w:tcW w:w="9355" w:type="dxa"/>
            <w:tcMar>
              <w:top w:w="216" w:type="dxa"/>
            </w:tcMar>
          </w:tcPr>
          <w:p w14:paraId="48BE5A89" w14:textId="40F70055" w:rsidR="00F61DF9" w:rsidRPr="00CF1A49" w:rsidRDefault="00BA4A1E" w:rsidP="00F22D09">
            <w:pPr>
              <w:pStyle w:val="Heading3"/>
              <w:outlineLvl w:val="2"/>
            </w:pPr>
            <w:r>
              <w:lastRenderedPageBreak/>
              <w:t>November 2014</w:t>
            </w:r>
            <w:r w:rsidR="00F61DF9" w:rsidRPr="00CF1A49">
              <w:t xml:space="preserve"> – </w:t>
            </w:r>
            <w:r>
              <w:t>May 2015</w:t>
            </w:r>
          </w:p>
          <w:p w14:paraId="49A40D50" w14:textId="36937B8A" w:rsidR="00F61DF9" w:rsidRPr="00CF1A49" w:rsidRDefault="00BA4A1E" w:rsidP="00F22D09">
            <w:pPr>
              <w:pStyle w:val="Heading2"/>
              <w:outlineLvl w:val="1"/>
            </w:pPr>
            <w:r>
              <w:t>System Admin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Responza</w:t>
            </w:r>
          </w:p>
          <w:p w14:paraId="497A6B75" w14:textId="48632349" w:rsidR="00BA4A1E" w:rsidRDefault="00BA4A1E" w:rsidP="00F22D09">
            <w:pPr>
              <w:pStyle w:val="ListParagraph"/>
              <w:numPr>
                <w:ilvl w:val="0"/>
                <w:numId w:val="16"/>
              </w:numPr>
            </w:pPr>
            <w:r>
              <w:t xml:space="preserve">Used a custom API version of LogMeIn and </w:t>
            </w:r>
            <w:proofErr w:type="spellStart"/>
            <w:r>
              <w:t>ScreenConnect</w:t>
            </w:r>
            <w:proofErr w:type="spellEnd"/>
            <w:r>
              <w:t xml:space="preserve"> for remote access to customer machines</w:t>
            </w:r>
          </w:p>
          <w:p w14:paraId="7879539F" w14:textId="77777777" w:rsidR="00BA4A1E" w:rsidRDefault="00BA4A1E" w:rsidP="00F22D09">
            <w:pPr>
              <w:pStyle w:val="ListParagraph"/>
              <w:numPr>
                <w:ilvl w:val="0"/>
                <w:numId w:val="16"/>
              </w:numPr>
            </w:pPr>
            <w:r>
              <w:t>Familiar with all versions of Windows Server</w:t>
            </w:r>
          </w:p>
          <w:p w14:paraId="6189FF15" w14:textId="77777777" w:rsidR="00BA4A1E" w:rsidRDefault="00BA4A1E" w:rsidP="00F22D09">
            <w:pPr>
              <w:pStyle w:val="ListParagraph"/>
              <w:numPr>
                <w:ilvl w:val="0"/>
                <w:numId w:val="16"/>
              </w:numPr>
            </w:pPr>
            <w:r>
              <w:t>Familiar with Exchange, Active Directory, RDS environments, Office 365, SonicWall and other firewall and networking equipment and protocols</w:t>
            </w:r>
          </w:p>
          <w:p w14:paraId="060BC071" w14:textId="77777777" w:rsidR="00BA4A1E" w:rsidRDefault="00BA4A1E" w:rsidP="00F22D09">
            <w:pPr>
              <w:pStyle w:val="ListParagraph"/>
              <w:numPr>
                <w:ilvl w:val="0"/>
                <w:numId w:val="16"/>
              </w:numPr>
            </w:pPr>
            <w:r>
              <w:t>Microsoft gold certified</w:t>
            </w:r>
          </w:p>
          <w:p w14:paraId="0BE2738A" w14:textId="5DE8B2F3" w:rsidR="00BA4A1E" w:rsidRDefault="00BA4A1E" w:rsidP="00F22D09">
            <w:pPr>
              <w:pStyle w:val="ListParagraph"/>
              <w:numPr>
                <w:ilvl w:val="0"/>
                <w:numId w:val="16"/>
              </w:numPr>
            </w:pPr>
            <w:r>
              <w:t>Extensive knowledge on both desktop and server-side applications and environments</w:t>
            </w:r>
          </w:p>
          <w:p w14:paraId="78065305" w14:textId="584E6CA1" w:rsidR="00BA4A1E" w:rsidRDefault="00BA4A1E" w:rsidP="00F22D09">
            <w:pPr>
              <w:pStyle w:val="ListParagraph"/>
              <w:numPr>
                <w:ilvl w:val="0"/>
                <w:numId w:val="16"/>
              </w:numPr>
            </w:pPr>
            <w:r>
              <w:t xml:space="preserve">Extensive work in virtual environments VMware </w:t>
            </w:r>
            <w:proofErr w:type="spellStart"/>
            <w:r>
              <w:t>esxi</w:t>
            </w:r>
            <w:proofErr w:type="spellEnd"/>
          </w:p>
          <w:p w14:paraId="53AA386D" w14:textId="6BD8D3E7" w:rsidR="00BA4A1E" w:rsidRDefault="00BA4A1E" w:rsidP="00F22D09"/>
          <w:p w14:paraId="78463635" w14:textId="71CA54B9" w:rsidR="00BA4A1E" w:rsidRDefault="00BA4A1E" w:rsidP="00F22D09"/>
          <w:p w14:paraId="7A213577" w14:textId="77777777" w:rsidR="00BA4A1E" w:rsidRDefault="00BA4A1E" w:rsidP="00F22D09"/>
          <w:p w14:paraId="4202234D" w14:textId="12210C51" w:rsidR="00BA4A1E" w:rsidRPr="00CF1A49" w:rsidRDefault="00BA4A1E" w:rsidP="00F22D09">
            <w:pPr>
              <w:pStyle w:val="Heading3"/>
              <w:outlineLvl w:val="2"/>
            </w:pPr>
            <w:r>
              <w:t>July 2007</w:t>
            </w:r>
            <w:r w:rsidRPr="00CF1A49">
              <w:t xml:space="preserve"> – </w:t>
            </w:r>
            <w:r>
              <w:t>September 2012</w:t>
            </w:r>
          </w:p>
          <w:p w14:paraId="69F45B78" w14:textId="1B05FB7C" w:rsidR="00BA4A1E" w:rsidRPr="00BA4A1E" w:rsidRDefault="00BA4A1E" w:rsidP="00F22D09">
            <w:pPr>
              <w:pStyle w:val="Heading2"/>
              <w:outlineLvl w:val="1"/>
              <w:rPr>
                <w:smallCaps/>
                <w:color w:val="595959" w:themeColor="text1" w:themeTint="A6"/>
              </w:rPr>
            </w:pPr>
            <w:r>
              <w:t>Voip Engineer/help desk/escalation manager</w:t>
            </w:r>
            <w:r w:rsidRPr="00CF1A49">
              <w:t xml:space="preserve">, </w:t>
            </w:r>
            <w:r>
              <w:rPr>
                <w:rStyle w:val="SubtleReference"/>
              </w:rPr>
              <w:t>Megapth (formally speakeasy)</w:t>
            </w:r>
          </w:p>
          <w:p w14:paraId="0C38D58E" w14:textId="452F01A8" w:rsidR="00BA4A1E" w:rsidRPr="00BA4A1E" w:rsidRDefault="00BA4A1E" w:rsidP="00F22D09">
            <w:r w:rsidRPr="00BA4A1E">
              <w:t xml:space="preserve">During my career at </w:t>
            </w:r>
            <w:proofErr w:type="spellStart"/>
            <w:r w:rsidRPr="00BA4A1E">
              <w:t>Megapath</w:t>
            </w:r>
            <w:proofErr w:type="spellEnd"/>
            <w:r w:rsidRPr="00BA4A1E">
              <w:t xml:space="preserve"> I took over several roles, starting with the entry level Tier 1 support to being </w:t>
            </w:r>
            <w:proofErr w:type="gramStart"/>
            <w:r w:rsidRPr="00BA4A1E">
              <w:t>an</w:t>
            </w:r>
            <w:proofErr w:type="gramEnd"/>
            <w:r w:rsidRPr="00BA4A1E">
              <w:t xml:space="preserve"> VoIP/Network Engineer handling Tier 3 issues and escalations directly address to the CEO.</w:t>
            </w:r>
          </w:p>
          <w:p w14:paraId="1112D86F" w14:textId="77777777" w:rsidR="00BA4A1E" w:rsidRDefault="00BA4A1E" w:rsidP="00F22D09"/>
          <w:p w14:paraId="27F448C7" w14:textId="77777777" w:rsidR="00BA4A1E" w:rsidRDefault="00BA4A1E" w:rsidP="00F22D09">
            <w:pPr>
              <w:pStyle w:val="ListParagraph"/>
              <w:numPr>
                <w:ilvl w:val="0"/>
                <w:numId w:val="17"/>
              </w:numPr>
            </w:pPr>
            <w:r>
              <w:t>Maintain detailed notes and WIKI through a ticketing system.</w:t>
            </w:r>
          </w:p>
          <w:p w14:paraId="6198BD0D" w14:textId="77777777" w:rsidR="00BA4A1E" w:rsidRDefault="00BA4A1E" w:rsidP="00F22D09">
            <w:pPr>
              <w:pStyle w:val="ListParagraph"/>
              <w:numPr>
                <w:ilvl w:val="0"/>
                <w:numId w:val="17"/>
              </w:numPr>
            </w:pPr>
            <w:r>
              <w:t xml:space="preserve">Handled anywhere from 20-50+ tickets </w:t>
            </w:r>
            <w:proofErr w:type="gramStart"/>
            <w:r>
              <w:t>on a daily basis</w:t>
            </w:r>
            <w:proofErr w:type="gramEnd"/>
            <w:r>
              <w:t xml:space="preserve">. </w:t>
            </w:r>
          </w:p>
          <w:p w14:paraId="3B9995DB" w14:textId="77777777" w:rsidR="00BA4A1E" w:rsidRDefault="00BA4A1E" w:rsidP="00F22D09">
            <w:pPr>
              <w:pStyle w:val="ListParagraph"/>
              <w:numPr>
                <w:ilvl w:val="0"/>
                <w:numId w:val="17"/>
              </w:numPr>
            </w:pPr>
            <w:r>
              <w:t>Provided remote help on Windows, Mac, and Linux systems</w:t>
            </w:r>
          </w:p>
          <w:p w14:paraId="0E16CF40" w14:textId="77777777" w:rsidR="00BA4A1E" w:rsidRDefault="00BA4A1E" w:rsidP="00F22D09">
            <w:pPr>
              <w:pStyle w:val="ListParagraph"/>
              <w:numPr>
                <w:ilvl w:val="0"/>
                <w:numId w:val="17"/>
              </w:numPr>
            </w:pPr>
            <w:r>
              <w:t>Technical knowledge of the OSI model, networking, and WAN/LAN concepts</w:t>
            </w:r>
          </w:p>
          <w:p w14:paraId="1C1971D1" w14:textId="77777777" w:rsidR="00BA4A1E" w:rsidRDefault="00BA4A1E" w:rsidP="00F22D09">
            <w:pPr>
              <w:pStyle w:val="ListParagraph"/>
              <w:numPr>
                <w:ilvl w:val="0"/>
                <w:numId w:val="17"/>
              </w:numPr>
            </w:pPr>
            <w:r>
              <w:t xml:space="preserve">Router troubleshooting and configuration scripting. </w:t>
            </w:r>
          </w:p>
          <w:p w14:paraId="17300ECF" w14:textId="77777777" w:rsidR="00BA4A1E" w:rsidRDefault="00BA4A1E" w:rsidP="00F22D09">
            <w:pPr>
              <w:pStyle w:val="ListParagraph"/>
              <w:numPr>
                <w:ilvl w:val="0"/>
                <w:numId w:val="17"/>
              </w:numPr>
            </w:pPr>
            <w:r>
              <w:t>Further experience with managed routers, switches, VPN, and VLAN equipment</w:t>
            </w:r>
          </w:p>
          <w:p w14:paraId="29B4D14D" w14:textId="77777777" w:rsidR="00BA4A1E" w:rsidRDefault="00BA4A1E" w:rsidP="00F22D09">
            <w:pPr>
              <w:pStyle w:val="ListParagraph"/>
              <w:numPr>
                <w:ilvl w:val="0"/>
                <w:numId w:val="17"/>
              </w:numPr>
            </w:pPr>
            <w:r>
              <w:t xml:space="preserve">Troubleshooting connectivity, including DSL, T1, </w:t>
            </w:r>
            <w:proofErr w:type="spellStart"/>
            <w:r>
              <w:t>EoC</w:t>
            </w:r>
            <w:proofErr w:type="spellEnd"/>
            <w:r>
              <w:t>, from the last mile to the CO/POP and beyond</w:t>
            </w:r>
          </w:p>
          <w:p w14:paraId="18CE2FFF" w14:textId="77777777" w:rsidR="00BA4A1E" w:rsidRDefault="00BA4A1E" w:rsidP="00F22D09">
            <w:pPr>
              <w:pStyle w:val="ListParagraph"/>
              <w:numPr>
                <w:ilvl w:val="0"/>
                <w:numId w:val="17"/>
              </w:numPr>
            </w:pPr>
            <w:r>
              <w:t xml:space="preserve">Analyze root cause problems and implement fixes to prevent recurrences </w:t>
            </w:r>
          </w:p>
          <w:p w14:paraId="391405E1" w14:textId="582CB6F1" w:rsidR="00BA4A1E" w:rsidRDefault="00BA4A1E" w:rsidP="00F22D09">
            <w:pPr>
              <w:pStyle w:val="ListParagraph"/>
              <w:numPr>
                <w:ilvl w:val="0"/>
                <w:numId w:val="17"/>
              </w:numPr>
            </w:pPr>
            <w:r>
              <w:t>Triage and escalation procedures</w:t>
            </w:r>
          </w:p>
          <w:p w14:paraId="359FA435" w14:textId="02B080E3" w:rsidR="00F61DF9" w:rsidRDefault="00F61DF9" w:rsidP="00F22D09"/>
        </w:tc>
      </w:tr>
    </w:tbl>
    <w:sdt>
      <w:sdtPr>
        <w:alias w:val="Education:"/>
        <w:tag w:val="Education:"/>
        <w:id w:val="-1908763273"/>
        <w:placeholder>
          <w:docPart w:val="BECFFC5013F044CFBFFBEAFD08FA2C37"/>
        </w:placeholder>
        <w:temporary/>
        <w:showingPlcHdr/>
        <w15:appearance w15:val="hidden"/>
      </w:sdtPr>
      <w:sdtEndPr/>
      <w:sdtContent>
        <w:p w14:paraId="5A3D2C9D" w14:textId="77777777" w:rsidR="00DA59AA" w:rsidRPr="00CF1A49" w:rsidRDefault="00DA59AA" w:rsidP="00F22D09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F53EF68" w14:textId="77777777" w:rsidTr="00D66A52">
        <w:tc>
          <w:tcPr>
            <w:tcW w:w="9355" w:type="dxa"/>
          </w:tcPr>
          <w:p w14:paraId="77E56A0F" w14:textId="3F59DFDE" w:rsidR="001D0BF1" w:rsidRPr="00CF1A49" w:rsidRDefault="0079744A" w:rsidP="00F22D09">
            <w:pPr>
              <w:pStyle w:val="Heading3"/>
              <w:outlineLvl w:val="2"/>
            </w:pPr>
            <w:r>
              <w:t>september 2017</w:t>
            </w:r>
          </w:p>
          <w:p w14:paraId="3722B849" w14:textId="6F4FC325" w:rsidR="001D0BF1" w:rsidRPr="00CF1A49" w:rsidRDefault="0079744A" w:rsidP="00F22D09">
            <w:pPr>
              <w:pStyle w:val="Heading2"/>
              <w:outlineLvl w:val="1"/>
            </w:pPr>
            <w:r>
              <w:t>ccna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north seattle community college</w:t>
            </w:r>
          </w:p>
          <w:p w14:paraId="4A04A5A8" w14:textId="1630EC1D" w:rsidR="007538DC" w:rsidRPr="00CF1A49" w:rsidRDefault="0079744A" w:rsidP="00F22D09">
            <w:r>
              <w:t>Started the course work to get my CCNA. Not yet completed.</w:t>
            </w:r>
          </w:p>
        </w:tc>
      </w:tr>
      <w:tr w:rsidR="00F61DF9" w:rsidRPr="00CF1A49" w14:paraId="72FD540F" w14:textId="77777777" w:rsidTr="00F61DF9">
        <w:tc>
          <w:tcPr>
            <w:tcW w:w="9355" w:type="dxa"/>
            <w:tcMar>
              <w:top w:w="216" w:type="dxa"/>
            </w:tcMar>
          </w:tcPr>
          <w:p w14:paraId="30920131" w14:textId="77777777" w:rsidR="00BA4A1E" w:rsidRPr="00CF1A49" w:rsidRDefault="00BA4A1E" w:rsidP="00F22D09">
            <w:pPr>
              <w:pStyle w:val="Heading3"/>
              <w:outlineLvl w:val="2"/>
            </w:pPr>
            <w:r>
              <w:t>August</w:t>
            </w:r>
            <w:r w:rsidRPr="00CF1A49">
              <w:t xml:space="preserve"> </w:t>
            </w:r>
            <w:r>
              <w:t>2009 – December 2010</w:t>
            </w:r>
          </w:p>
          <w:p w14:paraId="1A0E1052" w14:textId="189A7D1F" w:rsidR="00F61DF9" w:rsidRPr="00CF1A49" w:rsidRDefault="00BA4A1E" w:rsidP="00F22D09">
            <w:pPr>
              <w:pStyle w:val="Heading2"/>
              <w:outlineLvl w:val="1"/>
            </w:pPr>
            <w:r>
              <w:t>network engineer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ITT technical</w:t>
            </w:r>
          </w:p>
          <w:p w14:paraId="3561249F" w14:textId="3B9620B4" w:rsidR="0079744A" w:rsidRDefault="0079744A" w:rsidP="00F22D09">
            <w:r>
              <w:t xml:space="preserve">Studies focused in gaining skills on designing, deploying and supporting data communication systems and infrastructures, networking concepts including WAN and LAN environments, TCP/IP, HTTP, DNS and DHCP and other </w:t>
            </w:r>
            <w:r w:rsidR="00BC1643">
              <w:t>protocols, multimedia</w:t>
            </w:r>
            <w:r>
              <w:t xml:space="preserve"> design, technical planning, and business case analyses.</w:t>
            </w:r>
          </w:p>
          <w:p w14:paraId="2894E40B" w14:textId="11BB0167" w:rsidR="00F61DF9" w:rsidRDefault="00F61DF9" w:rsidP="00F22D09"/>
        </w:tc>
      </w:tr>
    </w:tbl>
    <w:sdt>
      <w:sdtPr>
        <w:alias w:val="Activities:"/>
        <w:tag w:val="Activities:"/>
        <w:id w:val="1223332893"/>
        <w:placeholder>
          <w:docPart w:val="166691B72DA841E392C359931C760154"/>
        </w:placeholder>
        <w:temporary/>
        <w:showingPlcHdr/>
        <w15:appearance w15:val="hidden"/>
      </w:sdtPr>
      <w:sdtEndPr/>
      <w:sdtContent>
        <w:p w14:paraId="1A168235" w14:textId="77777777" w:rsidR="00AD782D" w:rsidRPr="00CF1A49" w:rsidRDefault="0062312F" w:rsidP="00F22D09">
          <w:pPr>
            <w:pStyle w:val="Heading1"/>
          </w:pPr>
          <w:r w:rsidRPr="00CF1A49">
            <w:t>Activities</w:t>
          </w:r>
        </w:p>
      </w:sdtContent>
    </w:sdt>
    <w:p w14:paraId="6C8DFA73" w14:textId="7D7A3CED" w:rsidR="00B51D1B" w:rsidRPr="006E1507" w:rsidRDefault="0079744A" w:rsidP="00F22D09">
      <w:r>
        <w:t xml:space="preserve">During my spare time I love to keep up to date with technology both hardware and software. I look to further my knowledge by developing and building new systems or working on learning new concepts. Two systems I built recently was a NAS server and I also build a micro </w:t>
      </w:r>
      <w:proofErr w:type="spellStart"/>
      <w:r>
        <w:t>iTX</w:t>
      </w:r>
      <w:proofErr w:type="spellEnd"/>
      <w:r>
        <w:t xml:space="preserve"> machine that I use as a hardware firewall with custom open source software. I also have an entrepreneur mind set and in the past from 2009 – 2012 I created, ran, built and eventually sold my own custom server hosting business.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676EB" w14:textId="77777777" w:rsidR="007B43C5" w:rsidRDefault="007B43C5" w:rsidP="00F22D09">
      <w:r>
        <w:separator/>
      </w:r>
    </w:p>
    <w:p w14:paraId="0B2CD583" w14:textId="77777777" w:rsidR="007B43C5" w:rsidRDefault="007B43C5" w:rsidP="00F22D09"/>
    <w:p w14:paraId="5207C8A6" w14:textId="77777777" w:rsidR="007B43C5" w:rsidRDefault="007B43C5" w:rsidP="00F22D09"/>
  </w:endnote>
  <w:endnote w:type="continuationSeparator" w:id="0">
    <w:p w14:paraId="6F32A21A" w14:textId="77777777" w:rsidR="007B43C5" w:rsidRDefault="007B43C5" w:rsidP="00F22D09">
      <w:r>
        <w:continuationSeparator/>
      </w:r>
    </w:p>
    <w:p w14:paraId="0481C439" w14:textId="77777777" w:rsidR="007B43C5" w:rsidRDefault="007B43C5" w:rsidP="00F22D09"/>
    <w:p w14:paraId="01516D18" w14:textId="77777777" w:rsidR="007B43C5" w:rsidRDefault="007B43C5" w:rsidP="00F22D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D11A9C" w14:textId="0B673B51" w:rsidR="002B2958" w:rsidRDefault="002B2958" w:rsidP="00F22D0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C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A7280" w14:textId="77777777" w:rsidR="007B43C5" w:rsidRDefault="007B43C5" w:rsidP="00F22D09">
      <w:r>
        <w:separator/>
      </w:r>
    </w:p>
    <w:p w14:paraId="3AF750D9" w14:textId="77777777" w:rsidR="007B43C5" w:rsidRDefault="007B43C5" w:rsidP="00F22D09"/>
    <w:p w14:paraId="3CE55F16" w14:textId="77777777" w:rsidR="007B43C5" w:rsidRDefault="007B43C5" w:rsidP="00F22D09"/>
  </w:footnote>
  <w:footnote w:type="continuationSeparator" w:id="0">
    <w:p w14:paraId="5DCB64A9" w14:textId="77777777" w:rsidR="007B43C5" w:rsidRDefault="007B43C5" w:rsidP="00F22D09">
      <w:r>
        <w:continuationSeparator/>
      </w:r>
    </w:p>
    <w:p w14:paraId="5EE19AC8" w14:textId="77777777" w:rsidR="007B43C5" w:rsidRDefault="007B43C5" w:rsidP="00F22D09"/>
    <w:p w14:paraId="0FFBE05F" w14:textId="77777777" w:rsidR="007B43C5" w:rsidRDefault="007B43C5" w:rsidP="00F22D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E412B" w14:textId="77777777" w:rsidR="00236D54" w:rsidRPr="004E01EB" w:rsidRDefault="00F476C4" w:rsidP="00F22D09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7B8DF2" wp14:editId="7C013AF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DB7632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9B1DB7"/>
    <w:multiLevelType w:val="multilevel"/>
    <w:tmpl w:val="35845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D6225DA"/>
    <w:multiLevelType w:val="multilevel"/>
    <w:tmpl w:val="94786C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129F0D1A"/>
    <w:multiLevelType w:val="hybridMultilevel"/>
    <w:tmpl w:val="8244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56268"/>
    <w:multiLevelType w:val="hybridMultilevel"/>
    <w:tmpl w:val="ECF6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340101E"/>
    <w:multiLevelType w:val="hybridMultilevel"/>
    <w:tmpl w:val="005C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31C6D0B"/>
    <w:multiLevelType w:val="hybridMultilevel"/>
    <w:tmpl w:val="0562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26B58"/>
    <w:multiLevelType w:val="multilevel"/>
    <w:tmpl w:val="DCA68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A924AF"/>
    <w:multiLevelType w:val="multilevel"/>
    <w:tmpl w:val="FB8251C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6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3"/>
  </w:num>
  <w:num w:numId="19">
    <w:abstractNumId w:val="17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1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1DA9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7081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3CA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01A9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3A4E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375"/>
    <w:rsid w:val="00746D44"/>
    <w:rsid w:val="007538DC"/>
    <w:rsid w:val="00757803"/>
    <w:rsid w:val="0079206B"/>
    <w:rsid w:val="00796076"/>
    <w:rsid w:val="0079744A"/>
    <w:rsid w:val="007B43C5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70F7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2FF3"/>
    <w:rsid w:val="00B540F4"/>
    <w:rsid w:val="00B55E99"/>
    <w:rsid w:val="00B60FD0"/>
    <w:rsid w:val="00B622DF"/>
    <w:rsid w:val="00B6332A"/>
    <w:rsid w:val="00B81760"/>
    <w:rsid w:val="00B8494C"/>
    <w:rsid w:val="00BA1546"/>
    <w:rsid w:val="00BA4A1E"/>
    <w:rsid w:val="00BB4E51"/>
    <w:rsid w:val="00BC1643"/>
    <w:rsid w:val="00BD431F"/>
    <w:rsid w:val="00BD479A"/>
    <w:rsid w:val="00BE423E"/>
    <w:rsid w:val="00BF61AC"/>
    <w:rsid w:val="00C446E4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B14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24CD"/>
    <w:rsid w:val="00F130DD"/>
    <w:rsid w:val="00F22D09"/>
    <w:rsid w:val="00F24884"/>
    <w:rsid w:val="00F348A5"/>
    <w:rsid w:val="00F476C4"/>
    <w:rsid w:val="00F56688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1BD96"/>
  <w15:chartTrackingRefBased/>
  <w15:docId w15:val="{96341A52-9E54-438E-9A96-0DEDC499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D09"/>
    <w:pPr>
      <w:contextualSpacing/>
    </w:pPr>
    <w:rPr>
      <w:bCs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 w:val="0"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24115866CE24DC39CE268EB4AF21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B9DE4-7877-49C8-84DB-7C2A8E6E4438}"/>
      </w:docPartPr>
      <w:docPartBody>
        <w:p w:rsidR="008C4D95" w:rsidRDefault="009C0D13">
          <w:pPr>
            <w:pStyle w:val="B24115866CE24DC39CE268EB4AF212E3"/>
          </w:pPr>
          <w:r w:rsidRPr="00CF1A49">
            <w:t>Experience</w:t>
          </w:r>
        </w:p>
      </w:docPartBody>
    </w:docPart>
    <w:docPart>
      <w:docPartPr>
        <w:name w:val="BECFFC5013F044CFBFFBEAFD08FA2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AE092-A6AE-44C8-A260-F23F966A0DE3}"/>
      </w:docPartPr>
      <w:docPartBody>
        <w:p w:rsidR="008C4D95" w:rsidRDefault="009C0D13">
          <w:pPr>
            <w:pStyle w:val="BECFFC5013F044CFBFFBEAFD08FA2C37"/>
          </w:pPr>
          <w:r w:rsidRPr="00CF1A49">
            <w:t>Education</w:t>
          </w:r>
        </w:p>
      </w:docPartBody>
    </w:docPart>
    <w:docPart>
      <w:docPartPr>
        <w:name w:val="166691B72DA841E392C359931C760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62788-C3FF-412F-A27C-5DA321E94776}"/>
      </w:docPartPr>
      <w:docPartBody>
        <w:p w:rsidR="008C4D95" w:rsidRDefault="009C0D13">
          <w:pPr>
            <w:pStyle w:val="166691B72DA841E392C359931C760154"/>
          </w:pPr>
          <w:r w:rsidRPr="00CF1A49">
            <w:t>Activities</w:t>
          </w:r>
        </w:p>
      </w:docPartBody>
    </w:docPart>
    <w:docPart>
      <w:docPartPr>
        <w:name w:val="C59E8F218C88489286742B4077FFF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C08FD-45CE-4ED8-9203-DA40AEF8AB68}"/>
      </w:docPartPr>
      <w:docPartBody>
        <w:p w:rsidR="008C4D95" w:rsidRDefault="00490E48" w:rsidP="00490E48">
          <w:pPr>
            <w:pStyle w:val="C59E8F218C88489286742B4077FFFEC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48"/>
    <w:rsid w:val="001C30C6"/>
    <w:rsid w:val="002F3C8C"/>
    <w:rsid w:val="003479EA"/>
    <w:rsid w:val="00490E48"/>
    <w:rsid w:val="008A3B96"/>
    <w:rsid w:val="008C4D95"/>
    <w:rsid w:val="00921FF0"/>
    <w:rsid w:val="009C0D13"/>
    <w:rsid w:val="00AF109D"/>
    <w:rsid w:val="00D25170"/>
    <w:rsid w:val="00E6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24115866CE24DC39CE268EB4AF212E3">
    <w:name w:val="B24115866CE24DC39CE268EB4AF212E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ECFFC5013F044CFBFFBEAFD08FA2C37">
    <w:name w:val="BECFFC5013F044CFBFFBEAFD08FA2C37"/>
  </w:style>
  <w:style w:type="paragraph" w:customStyle="1" w:styleId="166691B72DA841E392C359931C760154">
    <w:name w:val="166691B72DA841E392C359931C760154"/>
  </w:style>
  <w:style w:type="paragraph" w:customStyle="1" w:styleId="C59E8F218C88489286742B4077FFFECE">
    <w:name w:val="C59E8F218C88489286742B4077FFFECE"/>
    <w:rsid w:val="00490E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17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</dc:creator>
  <cp:keywords/>
  <dc:description/>
  <cp:lastModifiedBy>john z</cp:lastModifiedBy>
  <cp:revision>9</cp:revision>
  <dcterms:created xsi:type="dcterms:W3CDTF">2018-02-24T22:54:00Z</dcterms:created>
  <dcterms:modified xsi:type="dcterms:W3CDTF">2020-12-22T17:21:00Z</dcterms:modified>
  <cp:category/>
</cp:coreProperties>
</file>