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70"/>
        <w:gridCol w:w="6920"/>
      </w:tblGrid>
      <w:tr w:rsidR="001B2ABD" w14:paraId="52DFF861" w14:textId="77777777" w:rsidTr="00771FE7">
        <w:trPr>
          <w:trHeight w:val="4410"/>
        </w:trPr>
        <w:tc>
          <w:tcPr>
            <w:tcW w:w="3600" w:type="dxa"/>
            <w:vAlign w:val="bottom"/>
          </w:tcPr>
          <w:p w14:paraId="1C4329B0" w14:textId="76CA2D1C" w:rsidR="001B2ABD" w:rsidRDefault="001C70C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9A504D9" wp14:editId="4F501184">
                  <wp:extent cx="1638300" cy="2867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7A31110" w14:textId="77777777" w:rsidR="001B2ABD" w:rsidRDefault="001B2ABD" w:rsidP="00771FE7">
            <w:pPr>
              <w:tabs>
                <w:tab w:val="left" w:pos="990"/>
              </w:tabs>
            </w:pPr>
          </w:p>
        </w:tc>
        <w:tc>
          <w:tcPr>
            <w:tcW w:w="6920" w:type="dxa"/>
            <w:vAlign w:val="bottom"/>
          </w:tcPr>
          <w:p w14:paraId="25D281A2" w14:textId="0E735DE0" w:rsidR="001B2ABD" w:rsidRDefault="00AF2BD4" w:rsidP="00771FE7">
            <w:pPr>
              <w:pStyle w:val="Title"/>
            </w:pPr>
            <w:r>
              <w:t>Racheal Hojjati</w:t>
            </w:r>
          </w:p>
          <w:p w14:paraId="17C3F022" w14:textId="7157ECB5" w:rsidR="001B2ABD" w:rsidRDefault="00A111E4" w:rsidP="00771FE7">
            <w:pPr>
              <w:pStyle w:val="Subtitle"/>
            </w:pPr>
            <w:r w:rsidRPr="001C70CD">
              <w:rPr>
                <w:spacing w:val="0"/>
                <w:w w:val="64"/>
              </w:rPr>
              <w:t>Professional Highlight</w:t>
            </w:r>
            <w:r w:rsidRPr="001C70CD">
              <w:rPr>
                <w:spacing w:val="14"/>
                <w:w w:val="64"/>
              </w:rPr>
              <w:t>s</w:t>
            </w:r>
          </w:p>
        </w:tc>
      </w:tr>
      <w:tr w:rsidR="001B2ABD" w14:paraId="19ECB222" w14:textId="77777777" w:rsidTr="00771FE7">
        <w:tc>
          <w:tcPr>
            <w:tcW w:w="3600" w:type="dxa"/>
          </w:tcPr>
          <w:sdt>
            <w:sdtPr>
              <w:id w:val="-1711873194"/>
              <w:placeholder>
                <w:docPart w:val="2150CB48BD824B988D9C609C60A97B6A"/>
              </w:placeholder>
              <w:temporary/>
              <w:showingPlcHdr/>
              <w15:appearance w15:val="hidden"/>
            </w:sdtPr>
            <w:sdtEndPr/>
            <w:sdtContent>
              <w:p w14:paraId="75488BA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33C722E" w14:textId="4C9E4829" w:rsidR="00AF2BD4" w:rsidRDefault="00AF2BD4" w:rsidP="00AF2BD4"/>
          <w:p w14:paraId="7EE52D9C" w14:textId="3BCFC73C" w:rsidR="00AF2BD4" w:rsidRPr="00FF6706" w:rsidRDefault="00AF2BD4" w:rsidP="00AF2BD4">
            <w:pPr>
              <w:rPr>
                <w:rFonts w:ascii="Century Gothic" w:hAnsi="Century Gothic" w:cs="Arial"/>
                <w:szCs w:val="18"/>
              </w:rPr>
            </w:pPr>
            <w:r w:rsidRPr="00FF6706">
              <w:rPr>
                <w:rFonts w:ascii="Century Gothic" w:hAnsi="Century Gothic" w:cs="Arial"/>
                <w:szCs w:val="18"/>
              </w:rPr>
              <w:t xml:space="preserve">Knowledgeable with many years of diverse customer service, technical, and client facing experience as a professional.  Dedicated to quality with integrity and kindness in a constructive, ethical atmosphere. Accomplished in providing computer, software, and client support. </w:t>
            </w:r>
          </w:p>
          <w:p w14:paraId="06B327AA" w14:textId="77777777" w:rsidR="00AF2BD4" w:rsidRDefault="00AF2BD4" w:rsidP="00AF2BD4">
            <w:pPr>
              <w:rPr>
                <w:rFonts w:ascii="Century Gothic" w:hAnsi="Century Gothic" w:cs="Arial"/>
                <w:szCs w:val="18"/>
              </w:rPr>
            </w:pPr>
          </w:p>
          <w:p w14:paraId="4538F343" w14:textId="6CF178C6" w:rsidR="00AF2BD4" w:rsidRPr="00FF6706" w:rsidRDefault="00AF2BD4" w:rsidP="00AF2BD4">
            <w:pPr>
              <w:rPr>
                <w:rFonts w:ascii="Century Gothic" w:hAnsi="Century Gothic" w:cs="Arial"/>
                <w:szCs w:val="18"/>
              </w:rPr>
            </w:pPr>
            <w:r>
              <w:rPr>
                <w:rFonts w:ascii="Century Gothic" w:hAnsi="Century Gothic" w:cs="Arial"/>
                <w:szCs w:val="18"/>
              </w:rPr>
              <w:t>S</w:t>
            </w:r>
            <w:r w:rsidRPr="00FF6706">
              <w:rPr>
                <w:rFonts w:ascii="Century Gothic" w:hAnsi="Century Gothic" w:cs="Arial"/>
                <w:szCs w:val="18"/>
              </w:rPr>
              <w:t>killed in resolving client and technical issues</w:t>
            </w:r>
            <w:r>
              <w:rPr>
                <w:rFonts w:ascii="Century Gothic" w:hAnsi="Century Gothic" w:cs="Arial"/>
                <w:szCs w:val="18"/>
              </w:rPr>
              <w:t xml:space="preserve">. </w:t>
            </w:r>
            <w:r w:rsidRPr="00FF6706">
              <w:rPr>
                <w:rFonts w:ascii="Century Gothic" w:hAnsi="Century Gothic" w:cs="Arial"/>
                <w:szCs w:val="18"/>
              </w:rPr>
              <w:t>Adaptable and efficient with application of newly acquired knowledge. Excited to contribute my experience and learn and grow in the position to become a great part of the team!</w:t>
            </w:r>
          </w:p>
          <w:p w14:paraId="7B1F5FBF" w14:textId="5CD403AF" w:rsidR="00036450" w:rsidRDefault="00036450" w:rsidP="00AF2BD4"/>
          <w:p w14:paraId="7DA90C55" w14:textId="77777777" w:rsidR="00036450" w:rsidRDefault="00036450" w:rsidP="00036450"/>
          <w:sdt>
            <w:sdtPr>
              <w:id w:val="-1954003311"/>
              <w:placeholder>
                <w:docPart w:val="4FC55004DC074E6F84624E7603AB6204"/>
              </w:placeholder>
              <w:temporary/>
              <w:showingPlcHdr/>
              <w15:appearance w15:val="hidden"/>
            </w:sdtPr>
            <w:sdtEndPr/>
            <w:sdtContent>
              <w:p w14:paraId="594B131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273384F4057479FA0880AE0C7D4E207"/>
              </w:placeholder>
              <w:temporary/>
              <w:showingPlcHdr/>
              <w15:appearance w15:val="hidden"/>
            </w:sdtPr>
            <w:sdtEndPr/>
            <w:sdtContent>
              <w:p w14:paraId="302816B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CFC87FC" w14:textId="5C94B16B" w:rsidR="004D3011" w:rsidRDefault="00AF2BD4" w:rsidP="004D3011">
            <w:r>
              <w:t>818.231.6702</w:t>
            </w:r>
          </w:p>
          <w:p w14:paraId="4EF97AAE" w14:textId="77777777" w:rsidR="004D3011" w:rsidRPr="004D3011" w:rsidRDefault="004D3011" w:rsidP="004D3011"/>
          <w:p w14:paraId="53E43E86" w14:textId="452F9ADD" w:rsidR="004D3011" w:rsidRDefault="00AF2BD4" w:rsidP="004D3011">
            <w:r>
              <w:t>LINKEDIN:</w:t>
            </w:r>
          </w:p>
          <w:p w14:paraId="763F884C" w14:textId="1B52AE6F" w:rsidR="004D3011" w:rsidRDefault="00D246A1" w:rsidP="004D3011">
            <w:hyperlink r:id="rId10" w:history="1">
              <w:r w:rsidR="00AF2BD4" w:rsidRPr="004B5925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www.linkedin.com/in/racheal-hojjati-0a74b740</w:t>
              </w:r>
            </w:hyperlink>
          </w:p>
          <w:p w14:paraId="7E5CC1D8" w14:textId="77777777" w:rsidR="004D3011" w:rsidRDefault="004D3011" w:rsidP="004D3011"/>
          <w:sdt>
            <w:sdtPr>
              <w:id w:val="-240260293"/>
              <w:placeholder>
                <w:docPart w:val="2EDDF1FA8C8C43EAB87D8D9E3443AEF7"/>
              </w:placeholder>
              <w:temporary/>
              <w:showingPlcHdr/>
              <w15:appearance w15:val="hidden"/>
            </w:sdtPr>
            <w:sdtEndPr/>
            <w:sdtContent>
              <w:p w14:paraId="47856D96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4C9DF8B" w14:textId="161557E9" w:rsidR="00036450" w:rsidRPr="00E4381A" w:rsidRDefault="00AF2BD4" w:rsidP="004D3011">
            <w:pPr>
              <w:rPr>
                <w:rStyle w:val="Hyperlink"/>
              </w:rPr>
            </w:pPr>
            <w:r>
              <w:t>rhojjati@netscape.net</w:t>
            </w:r>
          </w:p>
          <w:sdt>
            <w:sdtPr>
              <w:id w:val="-1444214663"/>
              <w:placeholder>
                <w:docPart w:val="C1F751C8D71A4C80AD2B047C65EC5534"/>
              </w:placeholder>
              <w:temporary/>
              <w:showingPlcHdr/>
              <w15:appearance w15:val="hidden"/>
            </w:sdtPr>
            <w:sdtEndPr/>
            <w:sdtContent>
              <w:p w14:paraId="2F91BF5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56689BC" w14:textId="51FE49E3" w:rsidR="004D3011" w:rsidRDefault="00FB4AD6" w:rsidP="004D3011">
            <w:r>
              <w:t>Reading</w:t>
            </w:r>
          </w:p>
          <w:p w14:paraId="49BEA0F3" w14:textId="62FA3D95" w:rsidR="004D3011" w:rsidRDefault="00FB4AD6" w:rsidP="004D3011">
            <w:r>
              <w:t>Learning</w:t>
            </w:r>
          </w:p>
          <w:p w14:paraId="51DD01E9" w14:textId="21C5167C" w:rsidR="004D3011" w:rsidRPr="004D3011" w:rsidRDefault="004D3011" w:rsidP="0063579E"/>
        </w:tc>
        <w:tc>
          <w:tcPr>
            <w:tcW w:w="270" w:type="dxa"/>
          </w:tcPr>
          <w:p w14:paraId="269F292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20" w:type="dxa"/>
          </w:tcPr>
          <w:sdt>
            <w:sdtPr>
              <w:id w:val="1049110328"/>
              <w:placeholder>
                <w:docPart w:val="9289FD14F9494C8A97BEE9E86FBF245E"/>
              </w:placeholder>
              <w:temporary/>
              <w:showingPlcHdr/>
              <w15:appearance w15:val="hidden"/>
            </w:sdtPr>
            <w:sdtEndPr/>
            <w:sdtContent>
              <w:p w14:paraId="42F9968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C109414" w14:textId="093C7C9B" w:rsidR="00036450" w:rsidRPr="00036450" w:rsidRDefault="0015390F" w:rsidP="00B359E4">
            <w:pPr>
              <w:pStyle w:val="Heading4"/>
            </w:pPr>
            <w:r>
              <w:t>[CSU-Global}</w:t>
            </w:r>
          </w:p>
          <w:p w14:paraId="230DB7B5" w14:textId="1D5EF226" w:rsidR="00036450" w:rsidRPr="00B359E4" w:rsidRDefault="0015390F" w:rsidP="00B359E4">
            <w:pPr>
              <w:pStyle w:val="Date"/>
            </w:pPr>
            <w:r>
              <w:t>[2020]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[Current]</w:t>
            </w:r>
          </w:p>
          <w:p w14:paraId="604D58B8" w14:textId="23EA77E0" w:rsidR="004D3011" w:rsidRDefault="00036450" w:rsidP="00036450">
            <w:r w:rsidRPr="00036450">
              <w:t>[</w:t>
            </w:r>
            <w:r w:rsidR="0015390F">
              <w:t>Bachelors</w:t>
            </w:r>
            <w:r w:rsidR="00912FEF">
              <w:t>, I</w:t>
            </w:r>
            <w:r w:rsidR="0015390F">
              <w:t>nformation Technology</w:t>
            </w:r>
            <w:r w:rsidR="00912FEF">
              <w:t xml:space="preserve">, </w:t>
            </w:r>
            <w:proofErr w:type="gramStart"/>
            <w:r w:rsidR="0094068C">
              <w:t>In</w:t>
            </w:r>
            <w:proofErr w:type="gramEnd"/>
            <w:r w:rsidR="0094068C">
              <w:t xml:space="preserve"> progress including certifications</w:t>
            </w:r>
            <w:r w:rsidR="0015390F">
              <w:t>]</w:t>
            </w:r>
          </w:p>
          <w:p w14:paraId="12516D01" w14:textId="77777777" w:rsidR="00036450" w:rsidRDefault="00036450" w:rsidP="00036450"/>
          <w:p w14:paraId="58CF70E4" w14:textId="42B92F45" w:rsidR="00036450" w:rsidRPr="00B359E4" w:rsidRDefault="004947EA" w:rsidP="00B359E4">
            <w:pPr>
              <w:pStyle w:val="Heading4"/>
            </w:pPr>
            <w:r>
              <w:t>[Los Angles Pierce College</w:t>
            </w:r>
          </w:p>
          <w:p w14:paraId="292AB724" w14:textId="65768930" w:rsidR="00036450" w:rsidRPr="00B359E4" w:rsidRDefault="004947EA" w:rsidP="00B359E4">
            <w:pPr>
              <w:pStyle w:val="Date"/>
            </w:pPr>
            <w:r>
              <w:t>[2005]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[2011]</w:t>
            </w:r>
          </w:p>
          <w:p w14:paraId="66C0B186" w14:textId="07CB91C8" w:rsidR="00036450" w:rsidRDefault="004947EA" w:rsidP="00036450">
            <w:r>
              <w:t xml:space="preserve">[Associates, General </w:t>
            </w:r>
            <w:r w:rsidR="00951E4D">
              <w:t xml:space="preserve">2 Year </w:t>
            </w:r>
            <w:r>
              <w:t>College Graduate Certificate]</w:t>
            </w:r>
          </w:p>
          <w:sdt>
            <w:sdtPr>
              <w:id w:val="1001553383"/>
              <w:placeholder>
                <w:docPart w:val="6C4BC9E868F34B6EB9987A9906BDC5EC"/>
              </w:placeholder>
              <w:temporary/>
              <w:showingPlcHdr/>
              <w15:appearance w15:val="hidden"/>
            </w:sdtPr>
            <w:sdtEndPr/>
            <w:sdtContent>
              <w:p w14:paraId="09674C88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198DA20" w14:textId="7A9DC14B" w:rsidR="003637FB" w:rsidRPr="0070234A" w:rsidRDefault="003637FB" w:rsidP="003637FB">
            <w:pPr>
              <w:pStyle w:val="NoSpacing"/>
              <w:rPr>
                <w:rFonts w:asciiTheme="majorHAnsi" w:hAnsiTheme="majorHAnsi" w:cs="Arial"/>
                <w:b/>
                <w:bCs/>
                <w:kern w:val="0"/>
                <w:sz w:val="18"/>
                <w:szCs w:val="18"/>
                <w:lang w:val="en" w:eastAsia="en-US"/>
              </w:rPr>
            </w:pPr>
            <w:r w:rsidRPr="003637FB">
              <w:rPr>
                <w:rFonts w:asciiTheme="majorHAnsi" w:hAnsiTheme="majorHAnsi" w:cs="Arial"/>
                <w:b/>
                <w:bCs/>
                <w:kern w:val="0"/>
                <w:sz w:val="18"/>
                <w:szCs w:val="18"/>
                <w:lang w:val="en" w:eastAsia="en-US"/>
              </w:rPr>
              <w:t>[Seeking Employment, attending college,</w:t>
            </w:r>
            <w:r w:rsidR="0070234A">
              <w:rPr>
                <w:rFonts w:asciiTheme="majorHAnsi" w:hAnsiTheme="majorHAnsi" w:cs="Arial"/>
                <w:b/>
                <w:bCs/>
                <w:kern w:val="0"/>
                <w:sz w:val="18"/>
                <w:szCs w:val="18"/>
                <w:lang w:val="en" w:eastAsia="en-US"/>
              </w:rPr>
              <w:t xml:space="preserve"> </w:t>
            </w:r>
            <w:r w:rsidRPr="003637FB">
              <w:rPr>
                <w:rFonts w:asciiTheme="majorHAnsi" w:hAnsiTheme="majorHAnsi" w:cs="Arial"/>
                <w:b/>
                <w:bCs/>
                <w:kern w:val="0"/>
                <w:sz w:val="18"/>
                <w:szCs w:val="18"/>
                <w:lang w:val="en" w:eastAsia="en-US"/>
              </w:rPr>
              <w:t>enrichment</w:t>
            </w:r>
            <w:r w:rsidR="0070234A">
              <w:rPr>
                <w:rFonts w:asciiTheme="majorHAnsi" w:hAnsiTheme="majorHAnsi" w:cs="Arial"/>
                <w:b/>
                <w:bCs/>
                <w:kern w:val="0"/>
                <w:sz w:val="18"/>
                <w:szCs w:val="18"/>
                <w:lang w:val="en" w:eastAsia="en-US"/>
              </w:rPr>
              <w:t xml:space="preserve">]      </w:t>
            </w:r>
            <w:r w:rsidRPr="003637FB">
              <w:rPr>
                <w:rFonts w:asciiTheme="majorHAnsi" w:hAnsiTheme="majorHAnsi" w:cs="Arial"/>
                <w:kern w:val="0"/>
                <w:sz w:val="18"/>
                <w:szCs w:val="18"/>
                <w:lang w:val="en" w:eastAsia="en-US"/>
              </w:rPr>
              <w:t>[8/</w:t>
            </w:r>
            <w:r w:rsidR="00264584">
              <w:rPr>
                <w:rFonts w:asciiTheme="majorHAnsi" w:hAnsiTheme="majorHAnsi" w:cs="Arial"/>
                <w:kern w:val="0"/>
                <w:sz w:val="18"/>
                <w:szCs w:val="18"/>
                <w:lang w:val="en" w:eastAsia="en-US"/>
              </w:rPr>
              <w:t>20</w:t>
            </w:r>
            <w:r w:rsidRPr="003637FB">
              <w:rPr>
                <w:rFonts w:asciiTheme="majorHAnsi" w:hAnsiTheme="majorHAnsi" w:cs="Arial"/>
                <w:kern w:val="0"/>
                <w:sz w:val="18"/>
                <w:szCs w:val="18"/>
                <w:lang w:val="en" w:eastAsia="en-US"/>
              </w:rPr>
              <w:t>17</w:t>
            </w:r>
            <w:r>
              <w:rPr>
                <w:rFonts w:asciiTheme="majorHAnsi" w:hAnsiTheme="majorHAnsi" w:cs="Arial"/>
                <w:kern w:val="0"/>
                <w:sz w:val="18"/>
                <w:szCs w:val="18"/>
                <w:lang w:val="en" w:eastAsia="en-US"/>
              </w:rPr>
              <w:t>] – [C</w:t>
            </w:r>
            <w:r w:rsidRPr="003637FB">
              <w:rPr>
                <w:rFonts w:asciiTheme="majorHAnsi" w:hAnsiTheme="majorHAnsi" w:cs="Arial"/>
                <w:kern w:val="0"/>
                <w:sz w:val="18"/>
                <w:szCs w:val="18"/>
                <w:lang w:val="en" w:eastAsia="en-US"/>
              </w:rPr>
              <w:t>urrent]</w:t>
            </w:r>
          </w:p>
          <w:p w14:paraId="4E67608D" w14:textId="77777777" w:rsidR="0070234A" w:rsidRDefault="003637FB" w:rsidP="0070234A">
            <w:pPr>
              <w:pStyle w:val="NoSpacing"/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</w:pPr>
            <w:r w:rsidRPr="00771FE7"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  <w:t xml:space="preserve">Attending college, work enrichment courses online, lectures, meetings, and taking </w:t>
            </w:r>
          </w:p>
          <w:p w14:paraId="62FB6B39" w14:textId="3A93AD2D" w:rsidR="00036450" w:rsidRPr="0070234A" w:rsidRDefault="003637FB" w:rsidP="0070234A">
            <w:pPr>
              <w:pStyle w:val="NoSpacing"/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</w:pPr>
            <w:r w:rsidRPr="00771FE7"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  <w:t>practice tests and simulations to stay current and improve</w:t>
            </w:r>
            <w:r w:rsidR="0070234A"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  <w:t xml:space="preserve"> </w:t>
            </w:r>
            <w:r w:rsidRPr="00771FE7"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  <w:t>my experience and skills</w:t>
            </w:r>
            <w:r w:rsidRPr="00771FE7">
              <w:rPr>
                <w:rFonts w:asciiTheme="majorHAnsi" w:hAnsiTheme="majorHAnsi" w:cs="Arial"/>
                <w:kern w:val="0"/>
                <w:sz w:val="16"/>
                <w:szCs w:val="16"/>
                <w:lang w:val="en" w:eastAsia="en-US"/>
              </w:rPr>
              <w:t xml:space="preserve">. </w:t>
            </w:r>
          </w:p>
          <w:p w14:paraId="624D620A" w14:textId="77777777" w:rsidR="004D3011" w:rsidRDefault="004D3011" w:rsidP="00036450"/>
          <w:p w14:paraId="02C34B4D" w14:textId="3C63752A" w:rsidR="004D3011" w:rsidRPr="0070234A" w:rsidRDefault="007347B8" w:rsidP="0070234A">
            <w:pPr>
              <w:pStyle w:val="Heading4"/>
              <w:rPr>
                <w:b w:val="0"/>
                <w:bCs/>
              </w:rPr>
            </w:pPr>
            <w:r>
              <w:t>[PAR North America]</w:t>
            </w:r>
            <w:r w:rsidR="004D3011" w:rsidRPr="004D3011">
              <w:t xml:space="preserve">  </w:t>
            </w:r>
            <w:r w:rsidR="00BD0523">
              <w:t xml:space="preserve">          </w:t>
            </w:r>
            <w:r>
              <w:t>[Account Coordinator</w:t>
            </w:r>
            <w:r w:rsidR="0070234A">
              <w:t>]</w:t>
            </w:r>
            <w:r w:rsidR="0070234A" w:rsidRPr="0070234A">
              <w:rPr>
                <w:b w:val="0"/>
                <w:bCs/>
              </w:rPr>
              <w:t xml:space="preserve">              </w:t>
            </w:r>
            <w:r w:rsidRPr="0070234A">
              <w:rPr>
                <w:b w:val="0"/>
                <w:bCs/>
              </w:rPr>
              <w:t xml:space="preserve">[8/2016] </w:t>
            </w:r>
            <w:r w:rsidR="004D3011" w:rsidRPr="0070234A">
              <w:rPr>
                <w:b w:val="0"/>
                <w:bCs/>
              </w:rPr>
              <w:t>–</w:t>
            </w:r>
            <w:r w:rsidRPr="0070234A">
              <w:rPr>
                <w:b w:val="0"/>
                <w:bCs/>
              </w:rPr>
              <w:t xml:space="preserve"> [8/2017]</w:t>
            </w:r>
          </w:p>
          <w:p w14:paraId="309F46F2" w14:textId="03CF5159" w:rsidR="007347B8" w:rsidRPr="00771FE7" w:rsidRDefault="007347B8" w:rsidP="007347B8">
            <w:pPr>
              <w:pStyle w:val="NoSpacing"/>
              <w:rPr>
                <w:rFonts w:ascii="Century Gothic" w:hAnsi="Century Gothic" w:cs="Arial"/>
                <w:sz w:val="16"/>
                <w:szCs w:val="16"/>
              </w:rPr>
            </w:pPr>
            <w:r w:rsidRPr="00771FE7">
              <w:rPr>
                <w:rStyle w:val="CharAttribute15"/>
                <w:rFonts w:ascii="Century Gothic" w:eastAsia="Batang" w:hAnsi="Century Gothic" w:cs="Arial"/>
                <w:sz w:val="16"/>
                <w:szCs w:val="16"/>
              </w:rPr>
              <w:t>Account review/audits, call center, customer service, detailed problem solving</w:t>
            </w:r>
            <w:r w:rsidR="00BA4070" w:rsidRPr="00771FE7">
              <w:rPr>
                <w:rStyle w:val="CharAttribute15"/>
                <w:rFonts w:ascii="Century Gothic" w:eastAsia="Batang" w:hAnsi="Century Gothic" w:cs="Arial"/>
                <w:sz w:val="16"/>
                <w:szCs w:val="16"/>
              </w:rPr>
              <w:t xml:space="preserve">, </w:t>
            </w:r>
            <w:r w:rsidRPr="00771FE7">
              <w:rPr>
                <w:rFonts w:ascii="Century Gothic" w:eastAsia="Times New Roman" w:hAnsi="Century Gothic" w:cs="Arial"/>
                <w:sz w:val="16"/>
                <w:szCs w:val="16"/>
              </w:rPr>
              <w:t>Assisted customers with account details, assessments, review</w:t>
            </w:r>
          </w:p>
          <w:p w14:paraId="58CC2F2D" w14:textId="77777777" w:rsidR="004D3011" w:rsidRDefault="004D3011" w:rsidP="00036450"/>
          <w:p w14:paraId="656C5814" w14:textId="560E76CF" w:rsidR="004D3011" w:rsidRPr="0070234A" w:rsidRDefault="000F4E6E" w:rsidP="0070234A">
            <w:pPr>
              <w:pStyle w:val="Heading4"/>
              <w:rPr>
                <w:bCs/>
              </w:rPr>
            </w:pPr>
            <w:r>
              <w:t>[Aerotek,</w:t>
            </w:r>
            <w:r w:rsidR="00320D45">
              <w:t xml:space="preserve"> various</w:t>
            </w:r>
            <w:r>
              <w:t xml:space="preserve"> </w:t>
            </w:r>
            <w:r w:rsidR="0070234A">
              <w:t>temp agencies</w:t>
            </w:r>
            <w:r>
              <w:t>]</w:t>
            </w:r>
            <w:r w:rsidR="004D3011" w:rsidRPr="004D3011">
              <w:t xml:space="preserve"> </w:t>
            </w:r>
            <w:r w:rsidR="00320D45">
              <w:t xml:space="preserve">  </w:t>
            </w:r>
            <w:r w:rsidR="004D3011" w:rsidRPr="004D3011">
              <w:t xml:space="preserve"> </w:t>
            </w:r>
            <w:r>
              <w:t>[CSR, Tech, Admin]</w:t>
            </w:r>
            <w:r w:rsidR="0070234A">
              <w:t xml:space="preserve">      </w:t>
            </w:r>
            <w:r w:rsidRPr="00320D45">
              <w:rPr>
                <w:b w:val="0"/>
                <w:bCs/>
              </w:rPr>
              <w:t>[</w:t>
            </w:r>
            <w:r w:rsidRPr="0070234A">
              <w:rPr>
                <w:b w:val="0"/>
                <w:bCs/>
              </w:rPr>
              <w:t xml:space="preserve">6/2013] </w:t>
            </w:r>
            <w:r w:rsidR="004D3011" w:rsidRPr="0070234A">
              <w:rPr>
                <w:b w:val="0"/>
                <w:bCs/>
              </w:rPr>
              <w:t>–</w:t>
            </w:r>
            <w:r w:rsidRPr="0070234A">
              <w:rPr>
                <w:b w:val="0"/>
                <w:bCs/>
              </w:rPr>
              <w:t xml:space="preserve"> [8/2016]</w:t>
            </w:r>
          </w:p>
          <w:p w14:paraId="6883362E" w14:textId="782E9871" w:rsidR="00605AB0" w:rsidRPr="00771FE7" w:rsidRDefault="00605AB0" w:rsidP="00605AB0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</w:pPr>
            <w:r w:rsidRPr="00771FE7"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  <w:t>Call Center/Technical, various proprietary systems, account review, special projects, analytics, ap/</w:t>
            </w:r>
            <w:proofErr w:type="spellStart"/>
            <w:r w:rsidRPr="00771FE7"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  <w:t>ar</w:t>
            </w:r>
            <w:proofErr w:type="spellEnd"/>
            <w:r w:rsidRPr="00771FE7"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  <w:t xml:space="preserve"> books, front office operations, </w:t>
            </w:r>
            <w:proofErr w:type="spellStart"/>
            <w:r w:rsidRPr="00771FE7"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  <w:t>Sales,Account</w:t>
            </w:r>
            <w:proofErr w:type="spellEnd"/>
            <w:r w:rsidRPr="00771FE7"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  <w:t xml:space="preserve"> Management</w:t>
            </w:r>
          </w:p>
          <w:p w14:paraId="087BD408" w14:textId="7B6E6846" w:rsidR="004D3011" w:rsidRDefault="00036450" w:rsidP="004D3011">
            <w:r w:rsidRPr="004D3011">
              <w:t xml:space="preserve"> </w:t>
            </w:r>
          </w:p>
          <w:p w14:paraId="55A3427C" w14:textId="5F6BB0DE" w:rsidR="0070234A" w:rsidRDefault="002B6D97" w:rsidP="004D3011">
            <w:r>
              <w:rPr>
                <w:b/>
                <w:bCs/>
              </w:rPr>
              <w:t xml:space="preserve">[Intuit]         [Service and Technical Support]                        </w:t>
            </w:r>
            <w:r w:rsidR="00264584">
              <w:rPr>
                <w:b/>
                <w:bCs/>
              </w:rPr>
              <w:t xml:space="preserve">  </w:t>
            </w:r>
            <w:r>
              <w:t>[2/2011] – [6/2013]</w:t>
            </w:r>
          </w:p>
          <w:p w14:paraId="5DCD50A9" w14:textId="43A82E31" w:rsidR="0070234A" w:rsidRPr="00EA35B7" w:rsidRDefault="002B6D97" w:rsidP="00EA35B7">
            <w:pPr>
              <w:pStyle w:val="NoSpacing"/>
              <w:jc w:val="left"/>
              <w:rPr>
                <w:rFonts w:ascii="Century Gothic" w:hAnsi="Century Gothic"/>
                <w:sz w:val="18"/>
                <w:szCs w:val="18"/>
              </w:rPr>
            </w:pPr>
            <w:r w:rsidRPr="00320897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Inbound</w:t>
            </w:r>
            <w:r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 </w:t>
            </w:r>
            <w:r w:rsidRPr="00320897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Call</w:t>
            </w:r>
            <w:r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 </w:t>
            </w:r>
            <w:r w:rsidRPr="00320897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Center, Salesforce, Cloud, SAP, Oracle</w:t>
            </w:r>
            <w:r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, </w:t>
            </w:r>
            <w:r w:rsidRPr="00320897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Technical troubleshooting, QuickBooks, POS, and various billing software with detailed troubleshooting, billing solutions, and technical assistance, Dial-In Assistance</w:t>
            </w:r>
          </w:p>
          <w:sdt>
            <w:sdtPr>
              <w:id w:val="1669594239"/>
              <w:placeholder>
                <w:docPart w:val="E6F19ABA06A445298DA54112BC56FB1A"/>
              </w:placeholder>
              <w:temporary/>
              <w:showingPlcHdr/>
              <w15:appearance w15:val="hidden"/>
            </w:sdtPr>
            <w:sdtEndPr/>
            <w:sdtContent>
              <w:p w14:paraId="3F4BCBCF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2AF09FD" w14:textId="40C7C95F" w:rsidR="0086246A" w:rsidRPr="008024A6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Remote work, PC and MAC proficient, Microsoft Office: Outlook, Word, Excel</w:t>
            </w:r>
          </w:p>
          <w:p w14:paraId="1296F0FF" w14:textId="77777777" w:rsidR="00EA35B7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PowerPoint, Microsoft based programs, many company specific proprietary software systems : Oracle based programs, </w:t>
            </w:r>
            <w:proofErr w:type="spellStart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Quickbase</w:t>
            </w:r>
            <w:proofErr w:type="spellEnd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, Citrix, DOS based, Salesforce, SAP, SAAS, AS400, </w:t>
            </w:r>
            <w:proofErr w:type="spellStart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Quickbooks,various</w:t>
            </w:r>
            <w:proofErr w:type="spellEnd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 ticketing systems, </w:t>
            </w:r>
            <w:proofErr w:type="spellStart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ZenDesk</w:t>
            </w:r>
            <w:proofErr w:type="spellEnd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, </w:t>
            </w:r>
          </w:p>
          <w:p w14:paraId="0E725158" w14:textId="77777777" w:rsidR="00EA35B7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proofErr w:type="spellStart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WebX</w:t>
            </w:r>
            <w:proofErr w:type="spellEnd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, Live Chat, E-Commerce, various remote support systems, call center, various CRM systems, multi-line phones on various systems including cloud </w:t>
            </w:r>
          </w:p>
          <w:p w14:paraId="7994C243" w14:textId="77777777" w:rsidR="00EA35B7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based, domestic and international support , PowerShell, Active Directory, </w:t>
            </w:r>
          </w:p>
          <w:p w14:paraId="633F4E9F" w14:textId="77777777" w:rsidR="00EA35B7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Networking, hardware and software install/setup, technical troubleshooting, remote meetings with various software, remote training, 10-key by touch, </w:t>
            </w:r>
          </w:p>
          <w:p w14:paraId="0485E338" w14:textId="5AED78C7" w:rsidR="0086246A" w:rsidRPr="008024A6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75+ wpm</w:t>
            </w:r>
          </w:p>
          <w:p w14:paraId="59D6A109" w14:textId="3A99BA06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287A905B" w14:textId="77777777" w:rsidR="0043117B" w:rsidRDefault="00D246A1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193F" w14:textId="77777777" w:rsidR="00D246A1" w:rsidRDefault="00D246A1" w:rsidP="000C45FF">
      <w:r>
        <w:separator/>
      </w:r>
    </w:p>
  </w:endnote>
  <w:endnote w:type="continuationSeparator" w:id="0">
    <w:p w14:paraId="7C4BB0B3" w14:textId="77777777" w:rsidR="00D246A1" w:rsidRDefault="00D246A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8407" w14:textId="77777777" w:rsidR="00D246A1" w:rsidRDefault="00D246A1" w:rsidP="000C45FF">
      <w:r>
        <w:separator/>
      </w:r>
    </w:p>
  </w:footnote>
  <w:footnote w:type="continuationSeparator" w:id="0">
    <w:p w14:paraId="42BDAD11" w14:textId="77777777" w:rsidR="00D246A1" w:rsidRDefault="00D246A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D75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CC12AD" wp14:editId="5DF520C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D4"/>
    <w:rsid w:val="00012020"/>
    <w:rsid w:val="00036450"/>
    <w:rsid w:val="00053E06"/>
    <w:rsid w:val="00087135"/>
    <w:rsid w:val="00093EF3"/>
    <w:rsid w:val="00094499"/>
    <w:rsid w:val="000C45FF"/>
    <w:rsid w:val="000D567E"/>
    <w:rsid w:val="000E3FD1"/>
    <w:rsid w:val="000F4E6E"/>
    <w:rsid w:val="00112054"/>
    <w:rsid w:val="00135603"/>
    <w:rsid w:val="001525E1"/>
    <w:rsid w:val="0015390F"/>
    <w:rsid w:val="00180329"/>
    <w:rsid w:val="0019001F"/>
    <w:rsid w:val="001A74A5"/>
    <w:rsid w:val="001B2ABD"/>
    <w:rsid w:val="001C70CD"/>
    <w:rsid w:val="001E0391"/>
    <w:rsid w:val="001E1759"/>
    <w:rsid w:val="001F1ECC"/>
    <w:rsid w:val="002400EB"/>
    <w:rsid w:val="00256CF7"/>
    <w:rsid w:val="00264584"/>
    <w:rsid w:val="00281FD5"/>
    <w:rsid w:val="00287D71"/>
    <w:rsid w:val="002A5070"/>
    <w:rsid w:val="002B6D97"/>
    <w:rsid w:val="002D734A"/>
    <w:rsid w:val="0030481B"/>
    <w:rsid w:val="003156FC"/>
    <w:rsid w:val="00320D45"/>
    <w:rsid w:val="003254B5"/>
    <w:rsid w:val="003637FB"/>
    <w:rsid w:val="003656EB"/>
    <w:rsid w:val="0037121F"/>
    <w:rsid w:val="00377C2F"/>
    <w:rsid w:val="003A0571"/>
    <w:rsid w:val="003A6B7D"/>
    <w:rsid w:val="003B06CA"/>
    <w:rsid w:val="003C192D"/>
    <w:rsid w:val="003F79C0"/>
    <w:rsid w:val="004071FC"/>
    <w:rsid w:val="004357FB"/>
    <w:rsid w:val="00436B06"/>
    <w:rsid w:val="00445947"/>
    <w:rsid w:val="004813B3"/>
    <w:rsid w:val="00481B4D"/>
    <w:rsid w:val="004947EA"/>
    <w:rsid w:val="00496591"/>
    <w:rsid w:val="004C63E4"/>
    <w:rsid w:val="004D3011"/>
    <w:rsid w:val="004E2513"/>
    <w:rsid w:val="005262AC"/>
    <w:rsid w:val="0055416C"/>
    <w:rsid w:val="005E39D5"/>
    <w:rsid w:val="00600670"/>
    <w:rsid w:val="00605AB0"/>
    <w:rsid w:val="00607D0C"/>
    <w:rsid w:val="0062123A"/>
    <w:rsid w:val="0063579E"/>
    <w:rsid w:val="00646E75"/>
    <w:rsid w:val="006771D0"/>
    <w:rsid w:val="0070234A"/>
    <w:rsid w:val="00715FCB"/>
    <w:rsid w:val="007347B8"/>
    <w:rsid w:val="00743101"/>
    <w:rsid w:val="00771FE7"/>
    <w:rsid w:val="007775E1"/>
    <w:rsid w:val="007867A0"/>
    <w:rsid w:val="007927F5"/>
    <w:rsid w:val="008024A6"/>
    <w:rsid w:val="00802CA0"/>
    <w:rsid w:val="0086246A"/>
    <w:rsid w:val="00912FEF"/>
    <w:rsid w:val="009260CD"/>
    <w:rsid w:val="0094068C"/>
    <w:rsid w:val="00951E4D"/>
    <w:rsid w:val="00952C25"/>
    <w:rsid w:val="00A051C3"/>
    <w:rsid w:val="00A111E4"/>
    <w:rsid w:val="00A2118D"/>
    <w:rsid w:val="00A76F03"/>
    <w:rsid w:val="00AD76E2"/>
    <w:rsid w:val="00AF2BD4"/>
    <w:rsid w:val="00B20152"/>
    <w:rsid w:val="00B359E4"/>
    <w:rsid w:val="00B57D98"/>
    <w:rsid w:val="00B70850"/>
    <w:rsid w:val="00BA4070"/>
    <w:rsid w:val="00BC2807"/>
    <w:rsid w:val="00BD0523"/>
    <w:rsid w:val="00BE2647"/>
    <w:rsid w:val="00C066B6"/>
    <w:rsid w:val="00C37BA1"/>
    <w:rsid w:val="00C4674C"/>
    <w:rsid w:val="00C506CF"/>
    <w:rsid w:val="00C72BED"/>
    <w:rsid w:val="00C9578B"/>
    <w:rsid w:val="00CB0055"/>
    <w:rsid w:val="00CD3155"/>
    <w:rsid w:val="00D246A1"/>
    <w:rsid w:val="00D2522B"/>
    <w:rsid w:val="00D422DE"/>
    <w:rsid w:val="00D5459D"/>
    <w:rsid w:val="00DA1F4D"/>
    <w:rsid w:val="00DD172A"/>
    <w:rsid w:val="00E25A26"/>
    <w:rsid w:val="00E4381A"/>
    <w:rsid w:val="00E55D74"/>
    <w:rsid w:val="00EA35B7"/>
    <w:rsid w:val="00F22034"/>
    <w:rsid w:val="00F60274"/>
    <w:rsid w:val="00F77FB9"/>
    <w:rsid w:val="00FB068F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086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1CADE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481AB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1C6194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1481AB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3637FB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CharAttribute15">
    <w:name w:val="CharAttribute15"/>
    <w:rsid w:val="007347B8"/>
    <w:rPr>
      <w:rFonts w:ascii="Arial" w:eastAsia="Times New Roman"/>
      <w:i/>
      <w:sz w:val="22"/>
    </w:rPr>
  </w:style>
  <w:style w:type="paragraph" w:customStyle="1" w:styleId="ParaAttribute0">
    <w:name w:val="ParaAttribute0"/>
    <w:rsid w:val="0086246A"/>
    <w:pPr>
      <w:shd w:val="solid" w:color="FFFFFF" w:fill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customStyle="1" w:styleId="CharAttribute11">
    <w:name w:val="CharAttribute11"/>
    <w:rsid w:val="0086246A"/>
    <w:rPr>
      <w:rFonts w:ascii="Arial" w:eastAsia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racheal-hojjati-0a74b740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ojj\AppData\Local\Microsoft\Office\16.0\DTS\en-US%7b224CCE38-B32A-4186-8A43-E7EB623E4F6A%7d\%7b431775EB-F217-4602-86AE-AB052D5D35A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50CB48BD824B988D9C609C60A97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F598A-D9FB-447A-860B-31D6B7CA09E4}"/>
      </w:docPartPr>
      <w:docPartBody>
        <w:p w:rsidR="00830CD0" w:rsidRDefault="00494792">
          <w:pPr>
            <w:pStyle w:val="2150CB48BD824B988D9C609C60A97B6A"/>
          </w:pPr>
          <w:r w:rsidRPr="00D5459D">
            <w:t>Profile</w:t>
          </w:r>
        </w:p>
      </w:docPartBody>
    </w:docPart>
    <w:docPart>
      <w:docPartPr>
        <w:name w:val="4FC55004DC074E6F84624E7603AB6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3F828-E407-4680-855A-829F553D095F}"/>
      </w:docPartPr>
      <w:docPartBody>
        <w:p w:rsidR="00830CD0" w:rsidRDefault="00494792">
          <w:pPr>
            <w:pStyle w:val="4FC55004DC074E6F84624E7603AB6204"/>
          </w:pPr>
          <w:r w:rsidRPr="00CB0055">
            <w:t>Contact</w:t>
          </w:r>
        </w:p>
      </w:docPartBody>
    </w:docPart>
    <w:docPart>
      <w:docPartPr>
        <w:name w:val="8273384F4057479FA0880AE0C7D4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D10D-EA7C-4D2B-8A71-A6974CA8BE0D}"/>
      </w:docPartPr>
      <w:docPartBody>
        <w:p w:rsidR="00830CD0" w:rsidRDefault="00494792">
          <w:pPr>
            <w:pStyle w:val="8273384F4057479FA0880AE0C7D4E207"/>
          </w:pPr>
          <w:r w:rsidRPr="004D3011">
            <w:t>PHONE:</w:t>
          </w:r>
        </w:p>
      </w:docPartBody>
    </w:docPart>
    <w:docPart>
      <w:docPartPr>
        <w:name w:val="2EDDF1FA8C8C43EAB87D8D9E3443A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0FF60-261C-42F3-AF6D-1AA65923FF03}"/>
      </w:docPartPr>
      <w:docPartBody>
        <w:p w:rsidR="00830CD0" w:rsidRDefault="00494792">
          <w:pPr>
            <w:pStyle w:val="2EDDF1FA8C8C43EAB87D8D9E3443AEF7"/>
          </w:pPr>
          <w:r w:rsidRPr="004D3011">
            <w:t>EMAIL:</w:t>
          </w:r>
        </w:p>
      </w:docPartBody>
    </w:docPart>
    <w:docPart>
      <w:docPartPr>
        <w:name w:val="C1F751C8D71A4C80AD2B047C65EC5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7DEBC-61CB-4798-8547-82647B08E724}"/>
      </w:docPartPr>
      <w:docPartBody>
        <w:p w:rsidR="00830CD0" w:rsidRDefault="00494792">
          <w:pPr>
            <w:pStyle w:val="C1F751C8D71A4C80AD2B047C65EC5534"/>
          </w:pPr>
          <w:r w:rsidRPr="00CB0055">
            <w:t>Hobbies</w:t>
          </w:r>
        </w:p>
      </w:docPartBody>
    </w:docPart>
    <w:docPart>
      <w:docPartPr>
        <w:name w:val="9289FD14F9494C8A97BEE9E86FBF2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824C4-BA79-4E6B-AF71-5FB78B1837FE}"/>
      </w:docPartPr>
      <w:docPartBody>
        <w:p w:rsidR="00830CD0" w:rsidRDefault="00494792">
          <w:pPr>
            <w:pStyle w:val="9289FD14F9494C8A97BEE9E86FBF245E"/>
          </w:pPr>
          <w:r w:rsidRPr="00036450">
            <w:t>EDUCATION</w:t>
          </w:r>
        </w:p>
      </w:docPartBody>
    </w:docPart>
    <w:docPart>
      <w:docPartPr>
        <w:name w:val="6C4BC9E868F34B6EB9987A9906BD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A99C1-EAEB-480A-A97C-D980A9D5A43C}"/>
      </w:docPartPr>
      <w:docPartBody>
        <w:p w:rsidR="00830CD0" w:rsidRDefault="00494792">
          <w:pPr>
            <w:pStyle w:val="6C4BC9E868F34B6EB9987A9906BDC5EC"/>
          </w:pPr>
          <w:r w:rsidRPr="00036450">
            <w:t>WORK EXPERIENCE</w:t>
          </w:r>
        </w:p>
      </w:docPartBody>
    </w:docPart>
    <w:docPart>
      <w:docPartPr>
        <w:name w:val="E6F19ABA06A445298DA54112BC56F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E0C04-3E2E-4274-9DDE-4BACA4E59498}"/>
      </w:docPartPr>
      <w:docPartBody>
        <w:p w:rsidR="00830CD0" w:rsidRDefault="00494792">
          <w:pPr>
            <w:pStyle w:val="E6F19ABA06A445298DA54112BC56FB1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87"/>
    <w:rsid w:val="00006A25"/>
    <w:rsid w:val="001F3087"/>
    <w:rsid w:val="00494792"/>
    <w:rsid w:val="0068106F"/>
    <w:rsid w:val="00797E57"/>
    <w:rsid w:val="0080228E"/>
    <w:rsid w:val="00830CD0"/>
    <w:rsid w:val="00BC100F"/>
    <w:rsid w:val="00C52C10"/>
    <w:rsid w:val="00F5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F308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50CB48BD824B988D9C609C60A97B6A">
    <w:name w:val="2150CB48BD824B988D9C609C60A97B6A"/>
  </w:style>
  <w:style w:type="paragraph" w:customStyle="1" w:styleId="4FC55004DC074E6F84624E7603AB6204">
    <w:name w:val="4FC55004DC074E6F84624E7603AB6204"/>
  </w:style>
  <w:style w:type="paragraph" w:customStyle="1" w:styleId="8273384F4057479FA0880AE0C7D4E207">
    <w:name w:val="8273384F4057479FA0880AE0C7D4E207"/>
  </w:style>
  <w:style w:type="paragraph" w:customStyle="1" w:styleId="2EDDF1FA8C8C43EAB87D8D9E3443AEF7">
    <w:name w:val="2EDDF1FA8C8C43EAB87D8D9E3443AEF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1F751C8D71A4C80AD2B047C65EC5534">
    <w:name w:val="C1F751C8D71A4C80AD2B047C65EC5534"/>
  </w:style>
  <w:style w:type="paragraph" w:customStyle="1" w:styleId="9289FD14F9494C8A97BEE9E86FBF245E">
    <w:name w:val="9289FD14F9494C8A97BEE9E86FBF245E"/>
  </w:style>
  <w:style w:type="paragraph" w:customStyle="1" w:styleId="6C4BC9E868F34B6EB9987A9906BDC5EC">
    <w:name w:val="6C4BC9E868F34B6EB9987A9906BDC5EC"/>
  </w:style>
  <w:style w:type="character" w:customStyle="1" w:styleId="Heading2Char">
    <w:name w:val="Heading 2 Char"/>
    <w:basedOn w:val="DefaultParagraphFont"/>
    <w:link w:val="Heading2"/>
    <w:uiPriority w:val="9"/>
    <w:rsid w:val="001F3087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6F19ABA06A445298DA54112BC56FB1A">
    <w:name w:val="E6F19ABA06A445298DA54112BC56F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{431775EB-F217-4602-86AE-AB052D5D35A0}tf00546271_win32.dotx</Template>
  <TotalTime>0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2020-12-10T05:14:00Z</dcterms:created>
  <dcterms:modified xsi:type="dcterms:W3CDTF">2021-05-22T07:33:00Z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