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AF055A" w14:textId="77777777" w:rsidTr="3E312AFF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76CD759" w14:textId="68EF8528" w:rsidR="42E22EC4" w:rsidRDefault="4E140004" w:rsidP="42E22EC4">
            <w:pPr>
              <w:pStyle w:val="Title"/>
            </w:pPr>
            <w:r w:rsidRPr="4E140004">
              <w:rPr>
                <w:b/>
                <w:bCs/>
              </w:rPr>
              <w:t>Jesse White</w:t>
            </w:r>
          </w:p>
          <w:p w14:paraId="52B45314" w14:textId="267EAECB" w:rsidR="42E22EC4" w:rsidRDefault="3E312AFF" w:rsidP="42E22EC4">
            <w:pPr>
              <w:pStyle w:val="ContactInfo"/>
              <w:rPr>
                <w:b/>
                <w:bCs/>
                <w:color w:val="auto"/>
                <w:sz w:val="24"/>
                <w:szCs w:val="24"/>
              </w:rPr>
            </w:pPr>
            <w:r w:rsidRPr="3E312AFF">
              <w:rPr>
                <w:b/>
                <w:bCs/>
                <w:color w:val="auto"/>
                <w:sz w:val="24"/>
                <w:szCs w:val="24"/>
              </w:rPr>
              <w:t>Residence: Snohomish, Washington, USA</w:t>
            </w:r>
          </w:p>
          <w:p w14:paraId="670E649F" w14:textId="5CB16195" w:rsidR="00692703" w:rsidRPr="001D1F66" w:rsidRDefault="0B03D1E8" w:rsidP="0B03D1E8">
            <w:pPr>
              <w:pStyle w:val="ContactInfo"/>
              <w:contextualSpacing w:val="0"/>
              <w:rPr>
                <w:sz w:val="24"/>
                <w:szCs w:val="24"/>
              </w:rPr>
            </w:pPr>
            <w:r w:rsidRPr="0B03D1E8">
              <w:rPr>
                <w:b/>
                <w:bCs/>
                <w:color w:val="auto"/>
                <w:sz w:val="24"/>
                <w:szCs w:val="24"/>
              </w:rPr>
              <w:t>Contact Information</w:t>
            </w:r>
          </w:p>
          <w:p w14:paraId="4E53A8E4" w14:textId="51304B3C" w:rsidR="00692703" w:rsidRPr="00CF1A49" w:rsidRDefault="17C65576" w:rsidP="00913946">
            <w:pPr>
              <w:pStyle w:val="ContactInfoEmphasis"/>
              <w:contextualSpacing w:val="0"/>
            </w:pPr>
            <w:r w:rsidRPr="17C65576">
              <w:rPr>
                <w:color w:val="auto"/>
                <w:sz w:val="24"/>
                <w:szCs w:val="24"/>
              </w:rPr>
              <w:t>PHONE NO: 425-238-3773 EMAIL:</w:t>
            </w:r>
            <w:r w:rsidRPr="17C65576">
              <w:rPr>
                <w:sz w:val="24"/>
                <w:szCs w:val="24"/>
              </w:rPr>
              <w:t xml:space="preserve"> </w:t>
            </w:r>
            <w:hyperlink r:id="rId7">
              <w:r w:rsidRPr="17C65576">
                <w:rPr>
                  <w:rStyle w:val="Hyperlink"/>
                  <w:sz w:val="24"/>
                  <w:szCs w:val="24"/>
                </w:rPr>
                <w:t>jjwnes95@gmail.com</w:t>
              </w:r>
            </w:hyperlink>
          </w:p>
        </w:tc>
      </w:tr>
    </w:tbl>
    <w:p w14:paraId="66719438" w14:textId="19169127" w:rsidR="00DA59AA" w:rsidRPr="00CF1A49" w:rsidRDefault="4E140004" w:rsidP="4E140004">
      <w:pPr>
        <w:pStyle w:val="Heading1"/>
        <w:rPr>
          <w:rFonts w:ascii="Georgia" w:eastAsia="Georgia" w:hAnsi="Georgia" w:cs="Georgia"/>
          <w:bCs/>
          <w:sz w:val="32"/>
        </w:rPr>
      </w:pPr>
      <w:r w:rsidRPr="4E140004">
        <w:rPr>
          <w:rFonts w:ascii="Georgia" w:eastAsia="Georgia" w:hAnsi="Georgia" w:cs="Georgia"/>
          <w:bCs/>
          <w:sz w:val="32"/>
        </w:rPr>
        <w:t>EMPLOYMENT HISTORY</w:t>
      </w:r>
    </w:p>
    <w:tbl>
      <w:tblPr>
        <w:tblStyle w:val="TableGrid"/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9285"/>
      </w:tblGrid>
      <w:tr w:rsidR="4E140004" w14:paraId="66F450B4" w14:textId="77777777" w:rsidTr="4E140004">
        <w:tc>
          <w:tcPr>
            <w:tcW w:w="9285" w:type="dxa"/>
            <w:tcBorders>
              <w:left w:val="dotted" w:sz="18" w:space="0" w:color="BFBFBF" w:themeColor="background1" w:themeShade="BF"/>
            </w:tcBorders>
          </w:tcPr>
          <w:p w14:paraId="5D90DB13" w14:textId="3F109A5A" w:rsidR="4E140004" w:rsidRDefault="4E140004" w:rsidP="4E140004">
            <w:pPr>
              <w:pStyle w:val="Heading3"/>
              <w:outlineLvl w:val="2"/>
              <w:rPr>
                <w:rFonts w:ascii="Calibri" w:eastAsia="Calibri" w:hAnsi="Calibri" w:cs="Calibri"/>
                <w:b w:val="0"/>
                <w:sz w:val="24"/>
              </w:rPr>
            </w:pPr>
            <w:r w:rsidRPr="4E140004">
              <w:rPr>
                <w:rFonts w:ascii="Calibri" w:eastAsia="Calibri" w:hAnsi="Calibri" w:cs="Calibri"/>
                <w:b w:val="0"/>
                <w:sz w:val="24"/>
              </w:rPr>
              <w:t>JUNE 2018 – PRESENT</w:t>
            </w:r>
          </w:p>
          <w:p w14:paraId="6FC2AD75" w14:textId="1C4E93CC" w:rsidR="4E140004" w:rsidRDefault="4E140004" w:rsidP="4E140004">
            <w:pPr>
              <w:pStyle w:val="Heading3"/>
              <w:outlineLvl w:val="2"/>
              <w:rPr>
                <w:rFonts w:ascii="Calibri" w:hAnsi="Calibri"/>
                <w:b w:val="0"/>
                <w:sz w:val="24"/>
              </w:rPr>
            </w:pPr>
            <w:r w:rsidRPr="4E140004">
              <w:rPr>
                <w:rFonts w:ascii="Calibri" w:hAnsi="Calibri"/>
                <w:bCs/>
                <w:color w:val="auto"/>
                <w:sz w:val="24"/>
              </w:rPr>
              <w:t xml:space="preserve">Sales </w:t>
            </w:r>
            <w:r w:rsidR="00166440">
              <w:rPr>
                <w:rFonts w:ascii="Calibri" w:hAnsi="Calibri"/>
                <w:bCs/>
                <w:color w:val="auto"/>
                <w:sz w:val="24"/>
              </w:rPr>
              <w:t>Leader</w:t>
            </w:r>
            <w:r w:rsidRPr="4E140004">
              <w:rPr>
                <w:rFonts w:ascii="Calibri" w:hAnsi="Calibri"/>
                <w:bCs/>
                <w:sz w:val="24"/>
              </w:rPr>
              <w:t xml:space="preserve">, </w:t>
            </w:r>
            <w:r w:rsidRPr="4E140004">
              <w:rPr>
                <w:rFonts w:ascii="Calibri" w:hAnsi="Calibri"/>
                <w:b w:val="0"/>
                <w:sz w:val="24"/>
              </w:rPr>
              <w:t>KOHLS (SNOHOMISH)</w:t>
            </w:r>
          </w:p>
          <w:p w14:paraId="05C3B5D6" w14:textId="770E6C2B" w:rsidR="4E140004" w:rsidRDefault="4E140004" w:rsidP="4E140004">
            <w:pPr>
              <w:pStyle w:val="Heading3"/>
              <w:outlineLvl w:val="2"/>
              <w:rPr>
                <w:rFonts w:ascii="Calibri" w:hAnsi="Calibri"/>
                <w:bCs/>
                <w:sz w:val="24"/>
              </w:rPr>
            </w:pPr>
          </w:p>
          <w:p w14:paraId="2CA7EC67" w14:textId="6CF9690D" w:rsidR="4E140004" w:rsidRDefault="4E140004" w:rsidP="4E140004">
            <w:pPr>
              <w:pStyle w:val="Heading3"/>
              <w:numPr>
                <w:ilvl w:val="0"/>
                <w:numId w:val="2"/>
              </w:numPr>
              <w:outlineLvl w:val="2"/>
              <w:rPr>
                <w:rFonts w:eastAsiaTheme="minorEastAsia" w:cstheme="minorBidi"/>
                <w:bCs/>
                <w:sz w:val="24"/>
              </w:rPr>
            </w:pPr>
            <w:r w:rsidRPr="4E140004">
              <w:rPr>
                <w:rFonts w:ascii="Calibri" w:hAnsi="Calibri"/>
                <w:bCs/>
                <w:sz w:val="24"/>
              </w:rPr>
              <w:t>Equipped with the knowledge of over four departments</w:t>
            </w:r>
          </w:p>
          <w:p w14:paraId="6870768B" w14:textId="0C2B5436" w:rsidR="4E140004" w:rsidRDefault="4E140004" w:rsidP="4E140004">
            <w:pPr>
              <w:pStyle w:val="Heading3"/>
              <w:numPr>
                <w:ilvl w:val="0"/>
                <w:numId w:val="2"/>
              </w:numPr>
              <w:outlineLvl w:val="2"/>
              <w:rPr>
                <w:bCs/>
                <w:sz w:val="24"/>
              </w:rPr>
            </w:pPr>
            <w:r w:rsidRPr="4E140004">
              <w:rPr>
                <w:rFonts w:ascii="Calibri" w:hAnsi="Calibri"/>
                <w:bCs/>
                <w:sz w:val="24"/>
              </w:rPr>
              <w:t>Trains new associates</w:t>
            </w:r>
          </w:p>
          <w:p w14:paraId="1FDEE8B6" w14:textId="300D79D5" w:rsidR="4E140004" w:rsidRDefault="007144D0" w:rsidP="4E140004">
            <w:pPr>
              <w:pStyle w:val="Heading3"/>
              <w:numPr>
                <w:ilvl w:val="0"/>
                <w:numId w:val="2"/>
              </w:numPr>
              <w:outlineLvl w:val="2"/>
              <w:rPr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In charge of</w:t>
            </w:r>
            <w:r w:rsidR="4E140004" w:rsidRPr="4E140004">
              <w:rPr>
                <w:rFonts w:ascii="Calibri" w:hAnsi="Calibri"/>
                <w:bCs/>
                <w:sz w:val="24"/>
              </w:rPr>
              <w:t xml:space="preserve"> A TEAM DURING </w:t>
            </w:r>
            <w:r w:rsidR="009A32EF">
              <w:rPr>
                <w:rFonts w:ascii="Calibri" w:hAnsi="Calibri"/>
                <w:bCs/>
                <w:sz w:val="24"/>
              </w:rPr>
              <w:t xml:space="preserve">the </w:t>
            </w:r>
            <w:r w:rsidR="00C01EF4">
              <w:rPr>
                <w:rFonts w:ascii="Calibri" w:hAnsi="Calibri"/>
                <w:bCs/>
                <w:sz w:val="24"/>
              </w:rPr>
              <w:t>busy seasons</w:t>
            </w:r>
          </w:p>
          <w:p w14:paraId="58F42AA8" w14:textId="5DAC51BE" w:rsidR="4E140004" w:rsidRDefault="4E140004" w:rsidP="4E140004">
            <w:pPr>
              <w:pStyle w:val="Heading3"/>
              <w:numPr>
                <w:ilvl w:val="0"/>
                <w:numId w:val="2"/>
              </w:numPr>
              <w:outlineLvl w:val="2"/>
              <w:rPr>
                <w:bCs/>
                <w:sz w:val="24"/>
              </w:rPr>
            </w:pPr>
            <w:r w:rsidRPr="4E140004">
              <w:rPr>
                <w:rFonts w:ascii="Calibri" w:hAnsi="Calibri"/>
                <w:bCs/>
                <w:sz w:val="24"/>
              </w:rPr>
              <w:t>RECOGNIZED AS A “MOMENT OF GREATNESS” in the company district</w:t>
            </w:r>
          </w:p>
          <w:p w14:paraId="487F4FC2" w14:textId="16B44B43" w:rsidR="4E140004" w:rsidRDefault="4E140004" w:rsidP="4E140004">
            <w:pPr>
              <w:pStyle w:val="Heading3"/>
              <w:numPr>
                <w:ilvl w:val="0"/>
                <w:numId w:val="2"/>
              </w:numPr>
              <w:outlineLvl w:val="2"/>
              <w:rPr>
                <w:bCs/>
                <w:sz w:val="24"/>
              </w:rPr>
            </w:pPr>
            <w:r w:rsidRPr="4E140004">
              <w:rPr>
                <w:rFonts w:ascii="Calibri" w:hAnsi="Calibri"/>
                <w:bCs/>
                <w:sz w:val="24"/>
              </w:rPr>
              <w:t>THREE TIME EMPLOYEE OF THE MONTH</w:t>
            </w:r>
          </w:p>
          <w:p w14:paraId="1F1FFC5D" w14:textId="71F4342D" w:rsidR="4E140004" w:rsidRDefault="4E140004" w:rsidP="4E140004">
            <w:pPr>
              <w:pStyle w:val="Heading3"/>
              <w:outlineLvl w:val="2"/>
              <w:rPr>
                <w:rFonts w:ascii="Calibri" w:hAnsi="Calibri"/>
                <w:bCs/>
                <w:sz w:val="24"/>
              </w:rPr>
            </w:pPr>
          </w:p>
          <w:p w14:paraId="6B5C404D" w14:textId="5D788EAE" w:rsidR="4E140004" w:rsidRDefault="4E140004" w:rsidP="4E140004">
            <w:pPr>
              <w:pStyle w:val="Heading3"/>
              <w:outlineLvl w:val="2"/>
              <w:rPr>
                <w:rFonts w:ascii="Calibri" w:hAnsi="Calibri"/>
                <w:bCs/>
                <w:sz w:val="24"/>
              </w:rPr>
            </w:pPr>
            <w:r w:rsidRPr="4E140004">
              <w:rPr>
                <w:rFonts w:ascii="Calibri" w:eastAsia="Calibri" w:hAnsi="Calibri" w:cs="Calibri"/>
                <w:b w:val="0"/>
                <w:sz w:val="24"/>
              </w:rPr>
              <w:t>NOVEMBER 2016 – DECEMBER 2016</w:t>
            </w:r>
          </w:p>
          <w:p w14:paraId="7789FA52" w14:textId="40EF6E7B" w:rsidR="4E140004" w:rsidRDefault="4E140004" w:rsidP="4E140004">
            <w:pPr>
              <w:pStyle w:val="Heading2"/>
              <w:outlineLvl w:val="1"/>
              <w:rPr>
                <w:rFonts w:ascii="Calibri" w:eastAsia="Calibri" w:hAnsi="Calibri" w:cs="Calibri"/>
                <w:bCs/>
                <w:color w:val="595959" w:themeColor="text1" w:themeTint="A6"/>
                <w:sz w:val="24"/>
                <w:szCs w:val="24"/>
              </w:rPr>
            </w:pPr>
            <w:r w:rsidRPr="4E140004">
              <w:rPr>
                <w:rFonts w:ascii="Calibri" w:eastAsia="Calibri" w:hAnsi="Calibri" w:cs="Calibri"/>
                <w:bCs/>
                <w:color w:val="auto"/>
                <w:sz w:val="24"/>
                <w:szCs w:val="24"/>
              </w:rPr>
              <w:t>SEASONAL SALES ASSOCIATE,</w:t>
            </w:r>
            <w:r w:rsidRPr="4E140004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</w:t>
            </w:r>
            <w:r w:rsidRPr="4E140004">
              <w:rPr>
                <w:rStyle w:val="SubtleReference"/>
                <w:rFonts w:ascii="Calibri" w:eastAsia="Calibri" w:hAnsi="Calibri" w:cs="Calibri"/>
                <w:sz w:val="24"/>
                <w:szCs w:val="24"/>
              </w:rPr>
              <w:t>TARGET (NORTHGATE)</w:t>
            </w:r>
          </w:p>
          <w:p w14:paraId="01E26F93" w14:textId="0631AE3D" w:rsidR="4E140004" w:rsidRDefault="4E140004" w:rsidP="4E140004">
            <w:pPr>
              <w:spacing w:line="259" w:lineRule="auto"/>
            </w:pPr>
            <w:r w:rsidRPr="4E140004">
              <w:rPr>
                <w:rFonts w:ascii="Calibri" w:eastAsia="Calibri" w:hAnsi="Calibri" w:cs="Calibri"/>
                <w:sz w:val="24"/>
                <w:szCs w:val="24"/>
              </w:rPr>
              <w:t>Stocked shelves, assisted customers, and worked as a cashier. Fostered a pleasant environment to ensure that every customer's shopping experience was a positive one.</w:t>
            </w:r>
            <w:r w:rsidRPr="4E140004">
              <w:rPr>
                <w:sz w:val="32"/>
                <w:szCs w:val="32"/>
              </w:rPr>
              <w:t xml:space="preserve"> </w:t>
            </w:r>
          </w:p>
          <w:p w14:paraId="16BCF3E6" w14:textId="6D381386" w:rsidR="4E140004" w:rsidRDefault="4E140004" w:rsidP="4E140004">
            <w:pPr>
              <w:pStyle w:val="Heading3"/>
              <w:outlineLvl w:val="2"/>
              <w:rPr>
                <w:rFonts w:ascii="Calibri" w:eastAsia="Calibri" w:hAnsi="Calibri" w:cs="Calibri"/>
                <w:b w:val="0"/>
                <w:sz w:val="24"/>
              </w:rPr>
            </w:pPr>
          </w:p>
          <w:p w14:paraId="70F41A16" w14:textId="596916A2" w:rsidR="4E140004" w:rsidRDefault="4E140004" w:rsidP="4E140004">
            <w:pPr>
              <w:pStyle w:val="Heading3"/>
              <w:outlineLvl w:val="2"/>
              <w:rPr>
                <w:rFonts w:ascii="Calibri" w:eastAsia="Calibri" w:hAnsi="Calibri" w:cs="Calibri"/>
                <w:bCs/>
                <w:sz w:val="24"/>
              </w:rPr>
            </w:pPr>
            <w:r w:rsidRPr="4E140004">
              <w:rPr>
                <w:rFonts w:ascii="Calibri" w:eastAsia="Calibri" w:hAnsi="Calibri" w:cs="Calibri"/>
                <w:b w:val="0"/>
                <w:sz w:val="24"/>
              </w:rPr>
              <w:t>JANUARY 2010 – JANUARY 2016</w:t>
            </w:r>
          </w:p>
          <w:p w14:paraId="03A0CD21" w14:textId="6DD8C237" w:rsidR="4E140004" w:rsidRDefault="4E140004" w:rsidP="4E140004">
            <w:pPr>
              <w:pStyle w:val="Heading2"/>
              <w:outlineLvl w:val="1"/>
              <w:rPr>
                <w:rFonts w:ascii="Calibri" w:eastAsia="Calibri" w:hAnsi="Calibri" w:cs="Calibri"/>
                <w:bCs/>
                <w:color w:val="595959" w:themeColor="text1" w:themeTint="A6"/>
                <w:sz w:val="24"/>
                <w:szCs w:val="24"/>
              </w:rPr>
            </w:pPr>
            <w:r w:rsidRPr="4E140004">
              <w:rPr>
                <w:rFonts w:ascii="Calibri" w:eastAsia="Calibri" w:hAnsi="Calibri" w:cs="Calibri"/>
                <w:bCs/>
                <w:color w:val="auto"/>
                <w:sz w:val="24"/>
                <w:szCs w:val="24"/>
              </w:rPr>
              <w:t>TEAM LEADER,</w:t>
            </w:r>
            <w:r w:rsidRPr="4E140004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</w:t>
            </w:r>
            <w:r w:rsidRPr="4E140004">
              <w:rPr>
                <w:rStyle w:val="SubtleReference"/>
                <w:rFonts w:ascii="Calibri" w:eastAsia="Calibri" w:hAnsi="Calibri" w:cs="Calibri"/>
                <w:sz w:val="24"/>
                <w:szCs w:val="24"/>
              </w:rPr>
              <w:t>JAVA HAUS CAFÉ AND CATERING (SNOHOMISH)</w:t>
            </w:r>
          </w:p>
          <w:p w14:paraId="06437C69" w14:textId="75EB64D6" w:rsidR="4E140004" w:rsidRPr="00F86640" w:rsidRDefault="4E140004" w:rsidP="4E14000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E140004">
              <w:rPr>
                <w:rFonts w:ascii="Calibri" w:eastAsia="Calibri" w:hAnsi="Calibri" w:cs="Calibri"/>
                <w:sz w:val="24"/>
                <w:szCs w:val="24"/>
              </w:rPr>
              <w:t>Managed a team for small catering events, such as corporate/home dinner parties. Strived to fulfill each person's needs at every event.</w:t>
            </w:r>
          </w:p>
        </w:tc>
      </w:tr>
    </w:tbl>
    <w:p w14:paraId="69D0C959" w14:textId="407571B9" w:rsidR="00DA59AA" w:rsidRPr="00CF1A49" w:rsidRDefault="4E140004" w:rsidP="0097790C">
      <w:pPr>
        <w:pStyle w:val="Heading1"/>
      </w:pPr>
      <w:r w:rsidRPr="4E140004">
        <w:rPr>
          <w:sz w:val="32"/>
        </w:rPr>
        <w:t>COLLEGE</w:t>
      </w:r>
      <w:r>
        <w:t xml:space="preserve"> </w:t>
      </w:r>
      <w:sdt>
        <w:sdtPr>
          <w:alias w:val="Education:"/>
          <w:tag w:val="Education:"/>
          <w:id w:val="-1908763273"/>
          <w:placeholder>
            <w:docPart w:val="D6CA3E80830B4BF29033FEB3F3EBF973"/>
          </w:placeholder>
          <w:temporary/>
          <w:showingPlcHdr/>
          <w15:appearance w15:val="hidden"/>
        </w:sdtPr>
        <w:sdtEndPr/>
        <w:sdtContent>
          <w:r w:rsidRPr="4E140004">
            <w:rPr>
              <w:sz w:val="32"/>
            </w:rPr>
            <w:t>Education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839"/>
        <w:gridCol w:w="451"/>
      </w:tblGrid>
      <w:tr w:rsidR="001D0BF1" w:rsidRPr="00CF1A49" w14:paraId="3441651B" w14:textId="77777777" w:rsidTr="00F64342">
        <w:trPr>
          <w:gridAfter w:val="1"/>
          <w:wAfter w:w="451" w:type="dxa"/>
        </w:trPr>
        <w:tc>
          <w:tcPr>
            <w:tcW w:w="8839" w:type="dxa"/>
          </w:tcPr>
          <w:p w14:paraId="672A6659" w14:textId="0D8FD3DE" w:rsidR="007538DC" w:rsidRPr="001D1F66" w:rsidRDefault="0B03D1E8" w:rsidP="00E8765F">
            <w:pPr>
              <w:pStyle w:val="Heading2"/>
              <w:contextualSpacing w:val="0"/>
              <w:rPr>
                <w:sz w:val="24"/>
                <w:szCs w:val="24"/>
              </w:rPr>
            </w:pPr>
            <w:r w:rsidRPr="0B03D1E8">
              <w:rPr>
                <w:color w:val="auto"/>
                <w:sz w:val="24"/>
                <w:szCs w:val="24"/>
              </w:rPr>
              <w:t xml:space="preserve">Bachelor of Arts </w:t>
            </w:r>
            <w:r w:rsidR="00CC4940">
              <w:rPr>
                <w:color w:val="auto"/>
                <w:sz w:val="24"/>
                <w:szCs w:val="24"/>
              </w:rPr>
              <w:t>and sciences</w:t>
            </w:r>
            <w:r w:rsidRPr="0B03D1E8">
              <w:rPr>
                <w:color w:val="auto"/>
                <w:sz w:val="24"/>
                <w:szCs w:val="24"/>
              </w:rPr>
              <w:t>,</w:t>
            </w:r>
            <w:r w:rsidRPr="0B03D1E8">
              <w:rPr>
                <w:sz w:val="24"/>
                <w:szCs w:val="24"/>
              </w:rPr>
              <w:t xml:space="preserve"> </w:t>
            </w:r>
            <w:r w:rsidRPr="0B03D1E8">
              <w:rPr>
                <w:rStyle w:val="SubtleReference"/>
                <w:sz w:val="24"/>
                <w:szCs w:val="24"/>
              </w:rPr>
              <w:t>University of Washington (Seattle)</w:t>
            </w:r>
          </w:p>
        </w:tc>
      </w:tr>
      <w:tr w:rsidR="00F61DF9" w:rsidRPr="00CF1A49" w14:paraId="0F2966F3" w14:textId="77777777" w:rsidTr="0B03D1E8">
        <w:tc>
          <w:tcPr>
            <w:tcW w:w="9290" w:type="dxa"/>
            <w:gridSpan w:val="2"/>
            <w:tcMar>
              <w:top w:w="216" w:type="dxa"/>
            </w:tcMar>
          </w:tcPr>
          <w:p w14:paraId="0A37501D" w14:textId="23C70127" w:rsidR="00F61DF9" w:rsidRPr="001D1F66" w:rsidRDefault="0B03D1E8" w:rsidP="000923AB">
            <w:pPr>
              <w:pStyle w:val="Heading2"/>
              <w:rPr>
                <w:sz w:val="24"/>
                <w:szCs w:val="24"/>
              </w:rPr>
            </w:pPr>
            <w:r w:rsidRPr="0B03D1E8">
              <w:rPr>
                <w:color w:val="auto"/>
                <w:sz w:val="24"/>
                <w:szCs w:val="24"/>
              </w:rPr>
              <w:t>Associate of Arts and Sciences,</w:t>
            </w:r>
            <w:r w:rsidRPr="0B03D1E8">
              <w:rPr>
                <w:sz w:val="24"/>
                <w:szCs w:val="24"/>
              </w:rPr>
              <w:t xml:space="preserve"> </w:t>
            </w:r>
            <w:r w:rsidRPr="0B03D1E8">
              <w:rPr>
                <w:rStyle w:val="SubtleReference"/>
                <w:sz w:val="24"/>
                <w:szCs w:val="24"/>
              </w:rPr>
              <w:t>Everett Community College</w:t>
            </w:r>
          </w:p>
        </w:tc>
      </w:tr>
    </w:tbl>
    <w:p w14:paraId="2F9E43FE" w14:textId="592ABAC0" w:rsidR="00B51D1B" w:rsidRPr="006E1507" w:rsidRDefault="5E8A2CF7" w:rsidP="235CB5A7">
      <w:pPr>
        <w:pStyle w:val="Heading1"/>
      </w:pPr>
      <w:r w:rsidRPr="5E8A2CF7">
        <w:rPr>
          <w:sz w:val="32"/>
        </w:rPr>
        <w:t>Volunteer Experience</w:t>
      </w:r>
    </w:p>
    <w:tbl>
      <w:tblPr>
        <w:tblStyle w:val="TableGrid"/>
        <w:tblW w:w="0" w:type="auto"/>
        <w:tblInd w:w="72" w:type="dxa"/>
        <w:tblBorders>
          <w:left w:val="dotted" w:sz="18" w:space="0" w:color="BFBFBF" w:themeColor="background1" w:themeShade="BF"/>
        </w:tblBorders>
        <w:tblLook w:val="04A0" w:firstRow="1" w:lastRow="0" w:firstColumn="1" w:lastColumn="0" w:noHBand="0" w:noVBand="1"/>
        <w:tblDescription w:val="Education layout table"/>
      </w:tblPr>
      <w:tblGrid>
        <w:gridCol w:w="8496"/>
        <w:gridCol w:w="360"/>
      </w:tblGrid>
      <w:tr w:rsidR="5E8A2CF7" w14:paraId="63B7AF46" w14:textId="77777777" w:rsidTr="4E140004">
        <w:trPr>
          <w:gridAfter w:val="1"/>
          <w:wAfter w:w="360" w:type="dxa"/>
        </w:trPr>
        <w:tc>
          <w:tcPr>
            <w:tcW w:w="8496" w:type="dxa"/>
          </w:tcPr>
          <w:p w14:paraId="72199882" w14:textId="5555599E" w:rsidR="5E8A2CF7" w:rsidRDefault="5E8A2CF7" w:rsidP="5E8A2CF7">
            <w:pPr>
              <w:pStyle w:val="Heading3"/>
              <w:outlineLvl w:val="2"/>
              <w:rPr>
                <w:b w:val="0"/>
                <w:sz w:val="24"/>
              </w:rPr>
            </w:pPr>
            <w:r w:rsidRPr="5E8A2CF7">
              <w:rPr>
                <w:b w:val="0"/>
                <w:sz w:val="24"/>
              </w:rPr>
              <w:t>September 2016 – January 2017</w:t>
            </w:r>
          </w:p>
          <w:p w14:paraId="5911E938" w14:textId="7ACF3A90" w:rsidR="5E8A2CF7" w:rsidRDefault="0B03D1E8" w:rsidP="0B03D1E8">
            <w:pPr>
              <w:pStyle w:val="Heading2"/>
              <w:outlineLvl w:val="1"/>
              <w:rPr>
                <w:color w:val="000000" w:themeColor="text1"/>
                <w:sz w:val="24"/>
                <w:szCs w:val="24"/>
              </w:rPr>
            </w:pPr>
            <w:r w:rsidRPr="0B03D1E8">
              <w:rPr>
                <w:color w:val="auto"/>
                <w:sz w:val="24"/>
                <w:szCs w:val="24"/>
              </w:rPr>
              <w:t xml:space="preserve">Member of the Language Exchange Program at the University of Washington (Seattle). </w:t>
            </w:r>
            <w:r w:rsidRPr="0B03D1E8">
              <w:rPr>
                <w:color w:val="7F7F7F" w:themeColor="background1" w:themeShade="7F"/>
                <w:sz w:val="24"/>
                <w:szCs w:val="24"/>
              </w:rPr>
              <w:t>I helped secondary language students improve their ability to communicate in English by speaking to them on a weekly basis.</w:t>
            </w:r>
          </w:p>
          <w:p w14:paraId="3B9D5810" w14:textId="77777777" w:rsidR="5E8A2CF7" w:rsidRDefault="5E8A2CF7" w:rsidP="5E8A2CF7">
            <w:pPr>
              <w:rPr>
                <w:sz w:val="24"/>
                <w:szCs w:val="24"/>
              </w:rPr>
            </w:pPr>
          </w:p>
        </w:tc>
      </w:tr>
      <w:tr w:rsidR="5E8A2CF7" w14:paraId="1B7BE40F" w14:textId="77777777" w:rsidTr="4E140004">
        <w:tc>
          <w:tcPr>
            <w:tcW w:w="8496" w:type="dxa"/>
            <w:gridSpan w:val="2"/>
            <w:tcMar>
              <w:top w:w="216" w:type="dxa"/>
            </w:tcMar>
          </w:tcPr>
          <w:p w14:paraId="39CCF347" w14:textId="77777777" w:rsidR="00226351" w:rsidRDefault="00226351" w:rsidP="5E8A2CF7">
            <w:pPr>
              <w:pStyle w:val="Heading3"/>
              <w:outlineLvl w:val="2"/>
              <w:rPr>
                <w:b w:val="0"/>
                <w:sz w:val="24"/>
              </w:rPr>
            </w:pPr>
          </w:p>
          <w:p w14:paraId="67C4C5C6" w14:textId="7605063B" w:rsidR="5E8A2CF7" w:rsidRDefault="5E8A2CF7" w:rsidP="5E8A2CF7">
            <w:pPr>
              <w:pStyle w:val="Heading3"/>
              <w:outlineLvl w:val="2"/>
              <w:rPr>
                <w:b w:val="0"/>
                <w:sz w:val="24"/>
              </w:rPr>
            </w:pPr>
            <w:r w:rsidRPr="5E8A2CF7">
              <w:rPr>
                <w:b w:val="0"/>
                <w:sz w:val="24"/>
              </w:rPr>
              <w:lastRenderedPageBreak/>
              <w:t>June 30 2018</w:t>
            </w:r>
          </w:p>
          <w:p w14:paraId="6080BBB5" w14:textId="2FD6DEE3" w:rsidR="5E8A2CF7" w:rsidRDefault="4E140004" w:rsidP="0B03D1E8">
            <w:pPr>
              <w:pStyle w:val="Heading2"/>
              <w:outlineLvl w:val="1"/>
              <w:rPr>
                <w:rStyle w:val="SubtleReference"/>
                <w:sz w:val="24"/>
                <w:szCs w:val="24"/>
              </w:rPr>
            </w:pPr>
            <w:r w:rsidRPr="4E140004">
              <w:rPr>
                <w:color w:val="auto"/>
                <w:sz w:val="24"/>
                <w:szCs w:val="24"/>
              </w:rPr>
              <w:t>Kohls Helmet Safety Bike Helmet Fitting and Giveaway (Seattle).</w:t>
            </w:r>
            <w:r w:rsidRPr="4E140004">
              <w:rPr>
                <w:color w:val="000000" w:themeColor="text1"/>
                <w:sz w:val="24"/>
                <w:szCs w:val="24"/>
              </w:rPr>
              <w:t xml:space="preserve"> </w:t>
            </w:r>
            <w:r w:rsidRPr="4E140004">
              <w:rPr>
                <w:color w:val="7F7F7F" w:themeColor="text1" w:themeTint="80"/>
                <w:sz w:val="24"/>
                <w:szCs w:val="24"/>
              </w:rPr>
              <w:t>I FITTED children with a proper helmet, based on their head size.</w:t>
            </w:r>
          </w:p>
          <w:p w14:paraId="51EB1AAB" w14:textId="22B12B4C" w:rsidR="5E8A2CF7" w:rsidRDefault="5E8A2CF7" w:rsidP="4E140004">
            <w:pPr>
              <w:rPr>
                <w:sz w:val="24"/>
                <w:szCs w:val="24"/>
              </w:rPr>
            </w:pPr>
          </w:p>
          <w:p w14:paraId="3FAF7642" w14:textId="418C340E" w:rsidR="5E8A2CF7" w:rsidRDefault="4E140004" w:rsidP="4E140004">
            <w:pPr>
              <w:rPr>
                <w:sz w:val="24"/>
                <w:szCs w:val="24"/>
              </w:rPr>
            </w:pPr>
            <w:r w:rsidRPr="4E140004">
              <w:rPr>
                <w:sz w:val="24"/>
                <w:szCs w:val="24"/>
              </w:rPr>
              <w:t>MAY 21 2019, JUNE 24 2019</w:t>
            </w:r>
          </w:p>
          <w:p w14:paraId="0A75DEE1" w14:textId="54F6C16A" w:rsidR="5E8A2CF7" w:rsidRDefault="4E140004" w:rsidP="4E140004">
            <w:pPr>
              <w:rPr>
                <w:b/>
                <w:bCs/>
                <w:color w:val="auto"/>
                <w:sz w:val="24"/>
                <w:szCs w:val="24"/>
              </w:rPr>
            </w:pPr>
            <w:r w:rsidRPr="4E140004">
              <w:rPr>
                <w:b/>
                <w:bCs/>
                <w:color w:val="auto"/>
                <w:sz w:val="24"/>
                <w:szCs w:val="24"/>
              </w:rPr>
              <w:t xml:space="preserve">HAPPY HOPE BOXES PROJECT </w:t>
            </w:r>
          </w:p>
          <w:p w14:paraId="33DBF942" w14:textId="0ABD59E2" w:rsidR="5E8A2CF7" w:rsidRDefault="4E140004" w:rsidP="4E140004">
            <w:pPr>
              <w:rPr>
                <w:rFonts w:ascii="Calibri" w:eastAsia="Calibri" w:hAnsi="Calibri" w:cs="Calibri"/>
                <w:color w:val="747474" w:themeColor="background2" w:themeShade="80"/>
                <w:sz w:val="24"/>
                <w:szCs w:val="24"/>
              </w:rPr>
            </w:pPr>
            <w:r w:rsidRPr="4E140004">
              <w:rPr>
                <w:rStyle w:val="Heading2Char"/>
                <w:color w:val="747474" w:themeColor="background2" w:themeShade="80"/>
                <w:sz w:val="24"/>
                <w:szCs w:val="24"/>
              </w:rPr>
              <w:t>I CREATEd AND PACKAGEd THERAPEUTIC HAPPY HOPE BAG ACTIVITY KITS, THAT WERE DELIVERED TO CHILDREN WITH SPECIAL NEEDS, CHRONIC PAIN, AND LIFE THREATENING ILLNESSES</w:t>
            </w:r>
            <w:r w:rsidRPr="4E140004">
              <w:rPr>
                <w:rFonts w:ascii="Calibri" w:eastAsia="Calibri" w:hAnsi="Calibri" w:cs="Calibri"/>
                <w:color w:val="747474" w:themeColor="background2" w:themeShade="80"/>
                <w:sz w:val="24"/>
                <w:szCs w:val="24"/>
              </w:rPr>
              <w:t>.</w:t>
            </w:r>
          </w:p>
          <w:p w14:paraId="38DCAEB6" w14:textId="74452AD2" w:rsidR="5E8A2CF7" w:rsidRDefault="5E8A2CF7" w:rsidP="4E140004">
            <w:pPr>
              <w:rPr>
                <w:rFonts w:ascii="Calibri" w:eastAsia="Calibri" w:hAnsi="Calibri" w:cs="Calibri"/>
                <w:color w:val="747474" w:themeColor="background2" w:themeShade="80"/>
                <w:sz w:val="24"/>
                <w:szCs w:val="24"/>
              </w:rPr>
            </w:pPr>
          </w:p>
          <w:p w14:paraId="193C9012" w14:textId="69AE6F97" w:rsidR="5E8A2CF7" w:rsidRDefault="4E140004" w:rsidP="4E140004">
            <w:pPr>
              <w:rPr>
                <w:rFonts w:ascii="Calibri" w:eastAsia="Calibri" w:hAnsi="Calibri" w:cs="Calibri"/>
                <w:color w:val="747474" w:themeColor="background2" w:themeShade="80"/>
                <w:sz w:val="24"/>
                <w:szCs w:val="24"/>
              </w:rPr>
            </w:pPr>
            <w:r w:rsidRPr="4E140004">
              <w:rPr>
                <w:rFonts w:ascii="Calibri" w:eastAsia="Calibri" w:hAnsi="Calibri" w:cs="Calibri"/>
                <w:color w:val="747474" w:themeColor="background2" w:themeShade="80"/>
                <w:sz w:val="24"/>
                <w:szCs w:val="24"/>
              </w:rPr>
              <w:t>JULY 25 2019</w:t>
            </w:r>
          </w:p>
          <w:p w14:paraId="127750EA" w14:textId="1FE6A37B" w:rsidR="5E8A2CF7" w:rsidRDefault="4E140004" w:rsidP="4E140004">
            <w:pPr>
              <w:rPr>
                <w:rFonts w:ascii="Calibri" w:eastAsia="Calibri" w:hAnsi="Calibri" w:cs="Calibri"/>
                <w:b/>
                <w:bCs/>
                <w:color w:val="616161"/>
                <w:sz w:val="24"/>
                <w:szCs w:val="24"/>
              </w:rPr>
            </w:pPr>
            <w:r w:rsidRPr="4E140004">
              <w:rPr>
                <w:rFonts w:ascii="Calibri" w:eastAsia="Calibri" w:hAnsi="Calibri" w:cs="Calibri"/>
                <w:b/>
                <w:bCs/>
                <w:color w:val="auto"/>
                <w:sz w:val="24"/>
                <w:szCs w:val="24"/>
              </w:rPr>
              <w:t>WASHINGTON QUARTER MIDGET ASSOCIATION - RACING FOR KIDS</w:t>
            </w:r>
          </w:p>
          <w:p w14:paraId="2D6B0ED5" w14:textId="3CCA6F52" w:rsidR="5E8A2CF7" w:rsidRDefault="4E140004" w:rsidP="4E140004">
            <w:pPr>
              <w:rPr>
                <w:rFonts w:ascii="Calibri" w:eastAsia="Calibri" w:hAnsi="Calibri" w:cs="Calibri"/>
                <w:b/>
                <w:bCs/>
                <w:color w:val="747474" w:themeColor="background2" w:themeShade="80"/>
                <w:sz w:val="24"/>
                <w:szCs w:val="24"/>
              </w:rPr>
            </w:pPr>
            <w:r w:rsidRPr="4E140004">
              <w:rPr>
                <w:rFonts w:ascii="Calibri" w:eastAsia="Calibri" w:hAnsi="Calibri" w:cs="Calibri"/>
                <w:b/>
                <w:bCs/>
                <w:color w:val="747474" w:themeColor="background2" w:themeShade="80"/>
                <w:sz w:val="24"/>
                <w:szCs w:val="24"/>
              </w:rPr>
              <w:t>I JOINED OTHERS IN WEEDING AND CLEANING UP A RACE TRACK FOR YOUNG, ASPIRING RACECAR DRIVERS.</w:t>
            </w:r>
          </w:p>
        </w:tc>
      </w:tr>
    </w:tbl>
    <w:p w14:paraId="7B943E06" w14:textId="40379132" w:rsidR="00B51D1B" w:rsidRPr="006E1507" w:rsidRDefault="4E140004" w:rsidP="4E140004">
      <w:pPr>
        <w:pStyle w:val="Heading1"/>
        <w:rPr>
          <w:rFonts w:ascii="Georgia" w:eastAsia="Georgia" w:hAnsi="Georgia" w:cs="Georgia"/>
          <w:bCs/>
          <w:szCs w:val="28"/>
        </w:rPr>
      </w:pPr>
      <w:r w:rsidRPr="4E140004">
        <w:rPr>
          <w:rFonts w:ascii="Georgia" w:eastAsia="Georgia" w:hAnsi="Georgia" w:cs="Georgia"/>
          <w:bCs/>
          <w:sz w:val="32"/>
        </w:rPr>
        <w:lastRenderedPageBreak/>
        <w:t>SKILLS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E140004" w14:paraId="3E849A04" w14:textId="77777777" w:rsidTr="1DD54DE0">
        <w:tc>
          <w:tcPr>
            <w:tcW w:w="4680" w:type="dxa"/>
          </w:tcPr>
          <w:p w14:paraId="652268F3" w14:textId="77763F29" w:rsidR="4E140004" w:rsidRDefault="1DD54DE0" w:rsidP="1DD54DE0">
            <w:pPr>
              <w:pStyle w:val="ListBullet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DD54DE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Meticulous</w:t>
            </w:r>
          </w:p>
          <w:p w14:paraId="3EC4DFCA" w14:textId="24785A90" w:rsidR="4E140004" w:rsidRDefault="1DD54DE0" w:rsidP="1DD54DE0">
            <w:pPr>
              <w:pStyle w:val="ListBullet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DD54DE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Effective multitasker</w:t>
            </w:r>
          </w:p>
          <w:p w14:paraId="1FA80D97" w14:textId="4F6C5C06" w:rsidR="4E140004" w:rsidRDefault="1DD54DE0" w:rsidP="1DD54DE0">
            <w:pPr>
              <w:pStyle w:val="ListBullet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DD54DE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Excellent writing skills</w:t>
            </w:r>
          </w:p>
          <w:p w14:paraId="07750A20" w14:textId="5AD44341" w:rsidR="4E140004" w:rsidRDefault="009C3945" w:rsidP="1DD54DE0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Strong</w:t>
            </w:r>
            <w:r w:rsidR="00527EB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technical knowledge</w:t>
            </w:r>
          </w:p>
          <w:p w14:paraId="6ACC6BD8" w14:textId="42000737" w:rsidR="4E140004" w:rsidRDefault="1DD54DE0" w:rsidP="1DD54DE0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 w:rsidRPr="1DD54DE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Clear communicator</w:t>
            </w:r>
          </w:p>
        </w:tc>
        <w:tc>
          <w:tcPr>
            <w:tcW w:w="4680" w:type="dxa"/>
          </w:tcPr>
          <w:p w14:paraId="25CD3A7D" w14:textId="3782C0A1" w:rsidR="4E140004" w:rsidRDefault="4E140004" w:rsidP="4E140004">
            <w:pPr>
              <w:pStyle w:val="ListBullet"/>
              <w:rPr>
                <w:rFonts w:eastAsiaTheme="minorEastAsia"/>
                <w:sz w:val="24"/>
                <w:szCs w:val="24"/>
              </w:rPr>
            </w:pPr>
            <w:r w:rsidRPr="4E140004">
              <w:rPr>
                <w:rFonts w:ascii="Calibri" w:eastAsia="Calibri" w:hAnsi="Calibri" w:cs="Calibri"/>
                <w:sz w:val="24"/>
                <w:szCs w:val="24"/>
              </w:rPr>
              <w:t>Quick to adapt to work environment</w:t>
            </w:r>
          </w:p>
          <w:p w14:paraId="604A2635" w14:textId="1EC4EF76" w:rsidR="4E140004" w:rsidRDefault="4E140004" w:rsidP="4E140004">
            <w:pPr>
              <w:pStyle w:val="ListBullet"/>
              <w:rPr>
                <w:rFonts w:eastAsiaTheme="minorEastAsia"/>
                <w:sz w:val="24"/>
                <w:szCs w:val="24"/>
              </w:rPr>
            </w:pPr>
            <w:r w:rsidRPr="4E140004">
              <w:rPr>
                <w:rFonts w:ascii="Calibri" w:eastAsia="Calibri" w:hAnsi="Calibri" w:cs="Calibri"/>
                <w:sz w:val="24"/>
                <w:szCs w:val="24"/>
              </w:rPr>
              <w:t>Resolving issues</w:t>
            </w:r>
          </w:p>
          <w:p w14:paraId="260BBF8B" w14:textId="21926EAE" w:rsidR="4E140004" w:rsidRDefault="4E140004" w:rsidP="4E140004">
            <w:pPr>
              <w:pStyle w:val="ListBullet"/>
              <w:rPr>
                <w:rFonts w:eastAsiaTheme="minorEastAsia"/>
                <w:sz w:val="24"/>
                <w:szCs w:val="24"/>
              </w:rPr>
            </w:pPr>
            <w:r w:rsidRPr="4E140004">
              <w:rPr>
                <w:rFonts w:ascii="Calibri" w:eastAsia="Calibri" w:hAnsi="Calibri" w:cs="Calibri"/>
                <w:sz w:val="24"/>
                <w:szCs w:val="24"/>
              </w:rPr>
              <w:t>Working under pressure</w:t>
            </w:r>
          </w:p>
          <w:p w14:paraId="260FAA56" w14:textId="345C12AF" w:rsidR="4E140004" w:rsidRDefault="4E140004" w:rsidP="4E140004">
            <w:pPr>
              <w:pStyle w:val="ListBullet"/>
              <w:rPr>
                <w:sz w:val="24"/>
                <w:szCs w:val="24"/>
              </w:rPr>
            </w:pPr>
            <w:r w:rsidRPr="4E140004">
              <w:rPr>
                <w:rFonts w:ascii="Calibri" w:eastAsia="Calibri" w:hAnsi="Calibri" w:cs="Calibri"/>
                <w:sz w:val="24"/>
                <w:szCs w:val="24"/>
              </w:rPr>
              <w:t>Critical thinker</w:t>
            </w:r>
          </w:p>
          <w:p w14:paraId="74E9A3C3" w14:textId="3F148CAA" w:rsidR="4E140004" w:rsidRDefault="4E140004" w:rsidP="4E140004">
            <w:pPr>
              <w:pStyle w:val="ListBullet"/>
              <w:rPr>
                <w:sz w:val="24"/>
                <w:szCs w:val="24"/>
              </w:rPr>
            </w:pPr>
            <w:r w:rsidRPr="4E140004">
              <w:rPr>
                <w:rFonts w:ascii="Calibri" w:eastAsia="Calibri" w:hAnsi="Calibri" w:cs="Calibri"/>
                <w:sz w:val="24"/>
                <w:szCs w:val="24"/>
              </w:rPr>
              <w:t>Confident</w:t>
            </w:r>
          </w:p>
        </w:tc>
      </w:tr>
    </w:tbl>
    <w:p w14:paraId="43C322EA" w14:textId="7FC9C7CA" w:rsidR="00B51D1B" w:rsidRPr="006E1507" w:rsidRDefault="00B51D1B" w:rsidP="235CB5A7">
      <w:pPr>
        <w:pStyle w:val="Heading1"/>
      </w:pP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5EA8" w14:textId="77777777" w:rsidR="00B66EEB" w:rsidRDefault="00B66EEB" w:rsidP="0068194B">
      <w:r>
        <w:separator/>
      </w:r>
    </w:p>
    <w:p w14:paraId="6609FF3D" w14:textId="77777777" w:rsidR="00B66EEB" w:rsidRDefault="00B66EEB"/>
    <w:p w14:paraId="2891A772" w14:textId="77777777" w:rsidR="00B66EEB" w:rsidRDefault="00B66EEB"/>
  </w:endnote>
  <w:endnote w:type="continuationSeparator" w:id="0">
    <w:p w14:paraId="5EB08878" w14:textId="77777777" w:rsidR="00B66EEB" w:rsidRDefault="00B66EEB" w:rsidP="0068194B">
      <w:r>
        <w:continuationSeparator/>
      </w:r>
    </w:p>
    <w:p w14:paraId="3570521D" w14:textId="77777777" w:rsidR="00B66EEB" w:rsidRDefault="00B66EEB"/>
    <w:p w14:paraId="310AF94E" w14:textId="77777777" w:rsidR="00B66EEB" w:rsidRDefault="00B66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6F2B" w14:textId="77777777" w:rsidR="00B66EEB" w:rsidRDefault="00B66EEB" w:rsidP="0068194B">
      <w:r>
        <w:separator/>
      </w:r>
    </w:p>
    <w:p w14:paraId="1EE679E6" w14:textId="77777777" w:rsidR="00B66EEB" w:rsidRDefault="00B66EEB"/>
    <w:p w14:paraId="0ADF25A7" w14:textId="77777777" w:rsidR="00B66EEB" w:rsidRDefault="00B66EEB"/>
  </w:footnote>
  <w:footnote w:type="continuationSeparator" w:id="0">
    <w:p w14:paraId="7643A0F4" w14:textId="77777777" w:rsidR="00B66EEB" w:rsidRDefault="00B66EEB" w:rsidP="0068194B">
      <w:r>
        <w:continuationSeparator/>
      </w:r>
    </w:p>
    <w:p w14:paraId="1B829AF7" w14:textId="77777777" w:rsidR="00B66EEB" w:rsidRDefault="00B66EEB"/>
    <w:p w14:paraId="7C7FC5FA" w14:textId="77777777" w:rsidR="00B66EEB" w:rsidRDefault="00B66E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4197B34F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489D3E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5D41D1"/>
    <w:multiLevelType w:val="hybridMultilevel"/>
    <w:tmpl w:val="FFFFFFFF"/>
    <w:lvl w:ilvl="0" w:tplc="620E1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2D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67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49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6C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83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4E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26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B4F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E77777F"/>
    <w:multiLevelType w:val="hybridMultilevel"/>
    <w:tmpl w:val="FFFFFFFF"/>
    <w:lvl w:ilvl="0" w:tplc="3AF05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E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6B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A5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F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2D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28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0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4C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3"/>
  </w:num>
  <w:num w:numId="9">
    <w:abstractNumId w:val="12"/>
  </w:num>
  <w:num w:numId="10">
    <w:abstractNumId w:val="2"/>
  </w:num>
  <w:num w:numId="11">
    <w:abstractNumId w:val="13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77"/>
    <w:rsid w:val="000001EF"/>
    <w:rsid w:val="00007322"/>
    <w:rsid w:val="00007728"/>
    <w:rsid w:val="00024584"/>
    <w:rsid w:val="00024730"/>
    <w:rsid w:val="00055E95"/>
    <w:rsid w:val="0007021F"/>
    <w:rsid w:val="000923AB"/>
    <w:rsid w:val="000B2BA5"/>
    <w:rsid w:val="000F2F8C"/>
    <w:rsid w:val="0010006E"/>
    <w:rsid w:val="001045A8"/>
    <w:rsid w:val="00114A91"/>
    <w:rsid w:val="001427E1"/>
    <w:rsid w:val="00163668"/>
    <w:rsid w:val="00166440"/>
    <w:rsid w:val="00171566"/>
    <w:rsid w:val="00174676"/>
    <w:rsid w:val="001755A8"/>
    <w:rsid w:val="00184014"/>
    <w:rsid w:val="00192008"/>
    <w:rsid w:val="001B2BAA"/>
    <w:rsid w:val="001C0E68"/>
    <w:rsid w:val="001C4B6F"/>
    <w:rsid w:val="001D0BF1"/>
    <w:rsid w:val="001D1F66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6351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56C5"/>
    <w:rsid w:val="002D23C5"/>
    <w:rsid w:val="002D4927"/>
    <w:rsid w:val="002D6137"/>
    <w:rsid w:val="002E1A65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4CDC"/>
    <w:rsid w:val="00366398"/>
    <w:rsid w:val="003A0632"/>
    <w:rsid w:val="003A30E5"/>
    <w:rsid w:val="003A6ADF"/>
    <w:rsid w:val="003B5928"/>
    <w:rsid w:val="003D380F"/>
    <w:rsid w:val="003E160D"/>
    <w:rsid w:val="003E6A77"/>
    <w:rsid w:val="003F1D5F"/>
    <w:rsid w:val="00405128"/>
    <w:rsid w:val="00406CFF"/>
    <w:rsid w:val="00406D92"/>
    <w:rsid w:val="00407024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72AC"/>
    <w:rsid w:val="00527EB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1C2B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144D0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009F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183C"/>
    <w:rsid w:val="008E7DF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982"/>
    <w:rsid w:val="009A32EF"/>
    <w:rsid w:val="009A44CE"/>
    <w:rsid w:val="009C3945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71E9"/>
    <w:rsid w:val="00B10EBE"/>
    <w:rsid w:val="00B236F1"/>
    <w:rsid w:val="00B34D2C"/>
    <w:rsid w:val="00B50F99"/>
    <w:rsid w:val="00B51D1B"/>
    <w:rsid w:val="00B540F4"/>
    <w:rsid w:val="00B60FD0"/>
    <w:rsid w:val="00B622DF"/>
    <w:rsid w:val="00B6332A"/>
    <w:rsid w:val="00B66EEB"/>
    <w:rsid w:val="00B81760"/>
    <w:rsid w:val="00B8494C"/>
    <w:rsid w:val="00BA1546"/>
    <w:rsid w:val="00BB4E51"/>
    <w:rsid w:val="00BD431F"/>
    <w:rsid w:val="00BE423E"/>
    <w:rsid w:val="00BF61AC"/>
    <w:rsid w:val="00C01EF4"/>
    <w:rsid w:val="00C16CAB"/>
    <w:rsid w:val="00C47FA6"/>
    <w:rsid w:val="00C57FC6"/>
    <w:rsid w:val="00C66A7D"/>
    <w:rsid w:val="00C779DA"/>
    <w:rsid w:val="00C814F7"/>
    <w:rsid w:val="00CA4B4D"/>
    <w:rsid w:val="00CA72EE"/>
    <w:rsid w:val="00CB35C3"/>
    <w:rsid w:val="00CC4940"/>
    <w:rsid w:val="00CD323D"/>
    <w:rsid w:val="00CE4030"/>
    <w:rsid w:val="00CE64B3"/>
    <w:rsid w:val="00CF1A49"/>
    <w:rsid w:val="00D0630C"/>
    <w:rsid w:val="00D243A9"/>
    <w:rsid w:val="00D305E5"/>
    <w:rsid w:val="00D374A1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765F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3EA4"/>
    <w:rsid w:val="00F476C4"/>
    <w:rsid w:val="00F61DF9"/>
    <w:rsid w:val="00F64342"/>
    <w:rsid w:val="00F81960"/>
    <w:rsid w:val="00F86640"/>
    <w:rsid w:val="00F8769D"/>
    <w:rsid w:val="00F9350C"/>
    <w:rsid w:val="00F94EB5"/>
    <w:rsid w:val="00F9624D"/>
    <w:rsid w:val="00FB31C1"/>
    <w:rsid w:val="00FB58F2"/>
    <w:rsid w:val="00FC13AF"/>
    <w:rsid w:val="00FC6AEA"/>
    <w:rsid w:val="00FD3D13"/>
    <w:rsid w:val="00FE55A2"/>
    <w:rsid w:val="00FF603D"/>
    <w:rsid w:val="0B03D1E8"/>
    <w:rsid w:val="0C8BCBA3"/>
    <w:rsid w:val="17C65576"/>
    <w:rsid w:val="1DD54DE0"/>
    <w:rsid w:val="235CB5A7"/>
    <w:rsid w:val="3E312AFF"/>
    <w:rsid w:val="42E22EC4"/>
    <w:rsid w:val="4E140004"/>
    <w:rsid w:val="5E8A2CF7"/>
    <w:rsid w:val="77E2D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BCBA3"/>
  <w15:chartTrackingRefBased/>
  <w15:docId w15:val="{4A8B3EFD-BFB2-4D3F-967F-6ACDE579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7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9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F60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jjwnes95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kei\AppData\Roaming\Microsoft\Templates\Chronological%20Resume%20(Modern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CA3E80830B4BF29033FEB3F3EBF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7DB34-A560-4051-8ED6-67619377A5DC}"/>
      </w:docPartPr>
      <w:docPartBody>
        <w:p w:rsidR="00CE5E6E" w:rsidRDefault="008F0664">
          <w:pPr>
            <w:pStyle w:val="D6CA3E80830B4BF29033FEB3F3EBF97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64"/>
    <w:rsid w:val="000440C1"/>
    <w:rsid w:val="000A761F"/>
    <w:rsid w:val="008F0664"/>
    <w:rsid w:val="00C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521152DF58C4D31B1E449F5DE1A1D5A">
    <w:name w:val="0521152DF58C4D31B1E449F5DE1A1D5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6CA3E80830B4BF29033FEB3F3EBF973">
    <w:name w:val="D6CA3E80830B4BF29033FEB3F3EBF973"/>
  </w:style>
  <w:style w:type="paragraph" w:customStyle="1" w:styleId="71BD3CF903054DC5B4828EC3F5AB80E8">
    <w:name w:val="71BD3CF903054DC5B4828EC3F5AB8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Chronological%20Resume%20(Modern%20design).dotx</Template>
  <TotalTime>14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White</dc:creator>
  <cp:keywords/>
  <dc:description/>
  <cp:lastModifiedBy>Jesse White</cp:lastModifiedBy>
  <cp:revision>31</cp:revision>
  <dcterms:created xsi:type="dcterms:W3CDTF">2021-05-17T04:11:00Z</dcterms:created>
  <dcterms:modified xsi:type="dcterms:W3CDTF">2021-06-27T00:18:00Z</dcterms:modified>
  <cp:category/>
</cp:coreProperties>
</file>