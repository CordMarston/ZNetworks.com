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53"/>
        <w:gridCol w:w="2492"/>
        <w:gridCol w:w="3639"/>
        <w:gridCol w:w="2559"/>
        <w:gridCol w:w="854"/>
      </w:tblGrid>
      <w:tr w:rsidR="00605A5B" w14:paraId="5B7E2A56" w14:textId="77777777" w:rsidTr="002B0F1E">
        <w:trPr>
          <w:trHeight w:val="1702"/>
        </w:trPr>
        <w:tc>
          <w:tcPr>
            <w:tcW w:w="853" w:type="dxa"/>
            <w:tcBorders>
              <w:bottom w:val="single" w:sz="18" w:space="0" w:color="648276" w:themeColor="accent5"/>
            </w:tcBorders>
          </w:tcPr>
          <w:p w14:paraId="2FE144ED" w14:textId="77777777" w:rsidR="00605A5B" w:rsidRDefault="00605A5B"/>
        </w:tc>
        <w:tc>
          <w:tcPr>
            <w:tcW w:w="8690" w:type="dxa"/>
            <w:gridSpan w:val="3"/>
            <w:tcBorders>
              <w:bottom w:val="single" w:sz="18" w:space="0" w:color="648276" w:themeColor="accent5"/>
            </w:tcBorders>
          </w:tcPr>
          <w:p w14:paraId="4C07BCD8" w14:textId="07E69FD7" w:rsidR="00605A5B" w:rsidRDefault="00402996" w:rsidP="00402996">
            <w:pPr>
              <w:pStyle w:val="Title"/>
            </w:pPr>
            <w:r>
              <w:t>Bashar</w:t>
            </w:r>
            <w:r w:rsidR="00A77921">
              <w:t xml:space="preserve"> </w:t>
            </w:r>
            <w:r>
              <w:rPr>
                <w:rStyle w:val="Emphasis"/>
              </w:rPr>
              <w:t>Hakkoum</w:t>
            </w:r>
          </w:p>
        </w:tc>
        <w:tc>
          <w:tcPr>
            <w:tcW w:w="854" w:type="dxa"/>
            <w:tcBorders>
              <w:bottom w:val="single" w:sz="18" w:space="0" w:color="648276" w:themeColor="accent5"/>
            </w:tcBorders>
          </w:tcPr>
          <w:p w14:paraId="5FE47C37" w14:textId="77777777" w:rsidR="00605A5B" w:rsidRDefault="00605A5B"/>
        </w:tc>
      </w:tr>
      <w:tr w:rsidR="00F4501B" w14:paraId="66A23C3E" w14:textId="77777777" w:rsidTr="0059136A">
        <w:trPr>
          <w:trHeight w:val="215"/>
        </w:trPr>
        <w:tc>
          <w:tcPr>
            <w:tcW w:w="3345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22B15B6" w14:textId="77777777" w:rsidR="00F4501B" w:rsidRDefault="00F4501B"/>
        </w:tc>
        <w:tc>
          <w:tcPr>
            <w:tcW w:w="363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9ECB33F" w14:textId="77777777" w:rsidR="00F4501B" w:rsidRDefault="00F4501B"/>
        </w:tc>
        <w:tc>
          <w:tcPr>
            <w:tcW w:w="3413" w:type="dxa"/>
            <w:gridSpan w:val="2"/>
            <w:tcBorders>
              <w:top w:val="single" w:sz="18" w:space="0" w:color="648276" w:themeColor="accent5"/>
            </w:tcBorders>
          </w:tcPr>
          <w:p w14:paraId="28A54058" w14:textId="77777777" w:rsidR="00F4501B" w:rsidRDefault="00F4501B"/>
        </w:tc>
      </w:tr>
      <w:tr w:rsidR="000E1D44" w14:paraId="594F5A02" w14:textId="77777777" w:rsidTr="0059136A">
        <w:trPr>
          <w:trHeight w:val="1514"/>
        </w:trPr>
        <w:tc>
          <w:tcPr>
            <w:tcW w:w="3345" w:type="dxa"/>
            <w:gridSpan w:val="2"/>
            <w:tcBorders>
              <w:right w:val="single" w:sz="18" w:space="0" w:color="648276" w:themeColor="accent5"/>
            </w:tcBorders>
          </w:tcPr>
          <w:p w14:paraId="1F3E89B0" w14:textId="3D34EA66" w:rsidR="003042DD" w:rsidRDefault="003042DD" w:rsidP="00402996">
            <w:pPr>
              <w:rPr>
                <w:color w:val="404040" w:themeColor="text1" w:themeTint="BF"/>
                <w:sz w:val="22"/>
              </w:rPr>
            </w:pPr>
          </w:p>
          <w:p w14:paraId="5331FFDC" w14:textId="77777777" w:rsidR="003042DD" w:rsidRPr="00605A5B" w:rsidRDefault="003042DD" w:rsidP="003042DD">
            <w:pPr>
              <w:pStyle w:val="Heading1"/>
              <w:jc w:val="left"/>
            </w:pPr>
            <w:sdt>
              <w:sdtPr>
                <w:id w:val="1604447469"/>
                <w:placeholder>
                  <w:docPart w:val="21078E3C522544A9AA64FC5E3A4E608C"/>
                </w:placeholder>
                <w:temporary/>
                <w:showingPlcHdr/>
                <w15:appearance w15:val="hidden"/>
                <w:text/>
              </w:sdtPr>
              <w:sdtContent>
                <w:r w:rsidRPr="00605A5B">
                  <w:t>Contact</w:t>
                </w:r>
              </w:sdtContent>
            </w:sdt>
          </w:p>
          <w:p w14:paraId="40317656" w14:textId="77777777" w:rsidR="003042DD" w:rsidRDefault="003042DD" w:rsidP="003042DD">
            <w:pPr>
              <w:pStyle w:val="TextLeft"/>
              <w:jc w:val="center"/>
            </w:pPr>
            <w:r>
              <w:t>18420 SE Mill ST Portland, OR 97233</w:t>
            </w:r>
          </w:p>
          <w:p w14:paraId="44958BCC" w14:textId="77777777" w:rsidR="003042DD" w:rsidRDefault="003042DD" w:rsidP="003042DD">
            <w:pPr>
              <w:pStyle w:val="TextLeft"/>
              <w:jc w:val="center"/>
            </w:pPr>
            <w:r>
              <w:t>(503)-473-2787</w:t>
            </w:r>
          </w:p>
          <w:p w14:paraId="3820E0AF" w14:textId="0EB0472F" w:rsidR="003042DD" w:rsidRDefault="003042DD" w:rsidP="003042DD">
            <w:pPr>
              <w:pStyle w:val="TextLeft"/>
            </w:pPr>
            <w:hyperlink r:id="rId10" w:history="1">
              <w:r w:rsidRPr="00BC386F">
                <w:rPr>
                  <w:rStyle w:val="Hyperlink"/>
                </w:rPr>
                <w:t>Bashar.hakkoum@hotmail.com</w:t>
              </w:r>
            </w:hyperlink>
          </w:p>
          <w:p w14:paraId="1BA79B29" w14:textId="07F83982" w:rsidR="003042DD" w:rsidRDefault="003042DD" w:rsidP="003042DD"/>
          <w:p w14:paraId="58C2D9E3" w14:textId="462DB301" w:rsidR="003042DD" w:rsidRDefault="003042DD" w:rsidP="003042DD"/>
          <w:p w14:paraId="62390986" w14:textId="77777777" w:rsidR="003042DD" w:rsidRPr="003042DD" w:rsidRDefault="003042DD" w:rsidP="003042DD"/>
          <w:p w14:paraId="167F38D6" w14:textId="77777777" w:rsidR="003042DD" w:rsidRDefault="003042DD" w:rsidP="003042DD">
            <w:pPr>
              <w:pStyle w:val="Heading1"/>
              <w:jc w:val="left"/>
            </w:pPr>
            <w:sdt>
              <w:sdtPr>
                <w:id w:val="1723097672"/>
                <w:placeholder>
                  <w:docPart w:val="ED3113BAF11F40B891321EED3ECF75EC"/>
                </w:placeholder>
                <w:temporary/>
                <w:showingPlcHdr/>
                <w15:appearance w15:val="hidden"/>
                <w:text/>
              </w:sdtPr>
              <w:sdtContent>
                <w:r>
                  <w:t>Education</w:t>
                </w:r>
              </w:sdtContent>
            </w:sdt>
          </w:p>
          <w:p w14:paraId="29B43473" w14:textId="6A950A89" w:rsidR="003042DD" w:rsidRPr="00402996" w:rsidRDefault="003042DD" w:rsidP="003042DD">
            <w:pPr>
              <w:pStyle w:val="TextLeft"/>
              <w:jc w:val="left"/>
              <w:rPr>
                <w:b/>
                <w:bCs/>
              </w:rPr>
            </w:pPr>
            <w:r w:rsidRPr="00402996">
              <w:rPr>
                <w:b/>
                <w:bCs/>
              </w:rPr>
              <w:t>Oregon Institute of</w:t>
            </w:r>
            <w:r>
              <w:rPr>
                <w:b/>
                <w:bCs/>
              </w:rPr>
              <w:t xml:space="preserve"> </w:t>
            </w:r>
            <w:r w:rsidRPr="00402996">
              <w:rPr>
                <w:b/>
                <w:bCs/>
              </w:rPr>
              <w:t>Technology</w:t>
            </w:r>
          </w:p>
          <w:p w14:paraId="014CD6EE" w14:textId="77777777" w:rsidR="003042DD" w:rsidRDefault="003042DD" w:rsidP="003042DD">
            <w:pPr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2017 – Current</w:t>
            </w:r>
          </w:p>
          <w:p w14:paraId="7BDE0FF2" w14:textId="5E3AF561" w:rsidR="003042DD" w:rsidRDefault="003042DD" w:rsidP="003042DD">
            <w:pPr>
              <w:rPr>
                <w:color w:val="404040" w:themeColor="text1" w:themeTint="BF"/>
                <w:sz w:val="22"/>
              </w:rPr>
            </w:pPr>
            <w:r w:rsidRPr="00402996">
              <w:rPr>
                <w:color w:val="404040" w:themeColor="text1" w:themeTint="BF"/>
                <w:sz w:val="22"/>
              </w:rPr>
              <w:t>Pursuing a bachelor’s degree in Cybersecurity and Information security</w:t>
            </w:r>
          </w:p>
          <w:p w14:paraId="16E47FF4" w14:textId="2DE37D52" w:rsidR="003042DD" w:rsidRDefault="003042DD" w:rsidP="003042DD">
            <w:pPr>
              <w:rPr>
                <w:color w:val="404040" w:themeColor="text1" w:themeTint="BF"/>
                <w:sz w:val="22"/>
              </w:rPr>
            </w:pPr>
          </w:p>
          <w:p w14:paraId="0B4B8EA8" w14:textId="77777777" w:rsidR="003042DD" w:rsidRDefault="003042DD" w:rsidP="003042DD">
            <w:pPr>
              <w:rPr>
                <w:color w:val="404040" w:themeColor="text1" w:themeTint="BF"/>
                <w:sz w:val="22"/>
              </w:rPr>
            </w:pPr>
          </w:p>
          <w:p w14:paraId="6E335B6B" w14:textId="77777777" w:rsidR="003042DD" w:rsidRDefault="003042DD" w:rsidP="003042DD">
            <w:pPr>
              <w:pStyle w:val="Heading1"/>
              <w:jc w:val="left"/>
            </w:pPr>
            <w:sdt>
              <w:sdtPr>
                <w:id w:val="-242716918"/>
                <w:placeholder>
                  <w:docPart w:val="0FC7F2DEF5F94ECD934B91EA0E52D4FC"/>
                </w:placeholder>
                <w:temporary/>
                <w:showingPlcHdr/>
                <w15:appearance w15:val="hidden"/>
                <w:text/>
              </w:sdtPr>
              <w:sdtContent>
                <w:r w:rsidRPr="000E1D44">
                  <w:t>Key Skills</w:t>
                </w:r>
              </w:sdtContent>
            </w:sdt>
          </w:p>
          <w:p w14:paraId="4347044B" w14:textId="77777777" w:rsidR="003042DD" w:rsidRPr="002B0F1E" w:rsidRDefault="003042DD" w:rsidP="003042DD">
            <w:pPr>
              <w:pStyle w:val="TextLeft"/>
              <w:numPr>
                <w:ilvl w:val="0"/>
                <w:numId w:val="1"/>
              </w:numPr>
              <w:jc w:val="left"/>
              <w:rPr>
                <w:rFonts w:ascii="Arial" w:hAnsi="Arial" w:cs="Arial"/>
                <w:color w:val="4A4A4A"/>
                <w:sz w:val="20"/>
                <w:szCs w:val="20"/>
                <w:shd w:val="clear" w:color="auto" w:fill="FFFFFF"/>
              </w:rPr>
            </w:pPr>
            <w:r w:rsidRPr="002B0F1E">
              <w:rPr>
                <w:rFonts w:ascii="Arial" w:hAnsi="Arial" w:cs="Arial"/>
                <w:color w:val="4A4A4A"/>
                <w:sz w:val="20"/>
                <w:szCs w:val="20"/>
                <w:shd w:val="clear" w:color="auto" w:fill="FFFFFF"/>
              </w:rPr>
              <w:t>Possess strong professional written, verbal, and interpersonal communication skills</w:t>
            </w:r>
          </w:p>
          <w:p w14:paraId="167C84CB" w14:textId="77777777" w:rsidR="003042DD" w:rsidRPr="002B0F1E" w:rsidRDefault="003042DD" w:rsidP="003042D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4A4A4A"/>
                <w:sz w:val="20"/>
                <w:szCs w:val="20"/>
                <w:shd w:val="clear" w:color="auto" w:fill="FFFFFF"/>
              </w:rPr>
            </w:pPr>
            <w:r w:rsidRPr="002B0F1E">
              <w:rPr>
                <w:rFonts w:ascii="Arial" w:hAnsi="Arial" w:cs="Arial"/>
                <w:color w:val="4A4A4A"/>
                <w:sz w:val="20"/>
                <w:szCs w:val="20"/>
                <w:shd w:val="clear" w:color="auto" w:fill="FFFFFF"/>
              </w:rPr>
              <w:t>have good attitude and ability to work independently and as a team member</w:t>
            </w:r>
          </w:p>
          <w:p w14:paraId="41FF2787" w14:textId="77777777" w:rsidR="003042DD" w:rsidRPr="002B0F1E" w:rsidRDefault="003042DD" w:rsidP="003042DD">
            <w:pPr>
              <w:pStyle w:val="ListParagraph"/>
              <w:numPr>
                <w:ilvl w:val="0"/>
                <w:numId w:val="1"/>
              </w:numPr>
              <w:spacing w:after="60" w:line="259" w:lineRule="auto"/>
              <w:rPr>
                <w:rFonts w:ascii="Arial" w:hAnsi="Arial" w:cs="Arial"/>
                <w:color w:val="4A4A4A"/>
                <w:sz w:val="20"/>
                <w:szCs w:val="20"/>
                <w:shd w:val="clear" w:color="auto" w:fill="FFFFFF"/>
              </w:rPr>
            </w:pPr>
            <w:r w:rsidRPr="002B0F1E">
              <w:rPr>
                <w:rFonts w:ascii="Arial" w:hAnsi="Arial" w:cs="Arial"/>
                <w:color w:val="4A4A4A"/>
                <w:sz w:val="20"/>
                <w:szCs w:val="20"/>
                <w:shd w:val="clear" w:color="auto" w:fill="FFFFFF"/>
              </w:rPr>
              <w:t>Excellent time management skills and a high-level attention to detail</w:t>
            </w:r>
          </w:p>
          <w:p w14:paraId="749C4054" w14:textId="77777777" w:rsidR="003042DD" w:rsidRPr="002B0F1E" w:rsidRDefault="003042DD" w:rsidP="003042DD">
            <w:pPr>
              <w:pStyle w:val="ListParagraph"/>
              <w:numPr>
                <w:ilvl w:val="0"/>
                <w:numId w:val="1"/>
              </w:numPr>
              <w:spacing w:after="60" w:line="259" w:lineRule="auto"/>
              <w:rPr>
                <w:rFonts w:ascii="Arial" w:hAnsi="Arial" w:cs="Arial"/>
                <w:color w:val="4A4A4A"/>
                <w:sz w:val="20"/>
                <w:szCs w:val="20"/>
                <w:shd w:val="clear" w:color="auto" w:fill="FFFFFF"/>
              </w:rPr>
            </w:pPr>
            <w:r w:rsidRPr="002B0F1E">
              <w:rPr>
                <w:rFonts w:ascii="Arial" w:hAnsi="Arial" w:cs="Arial"/>
                <w:color w:val="4A4A4A"/>
                <w:sz w:val="20"/>
                <w:szCs w:val="20"/>
                <w:shd w:val="clear" w:color="auto" w:fill="FFFFFF"/>
              </w:rPr>
              <w:t>Exposure to C#, C++, Visual studio, Networking and Linux systems.</w:t>
            </w:r>
          </w:p>
          <w:p w14:paraId="3A47C3E8" w14:textId="77777777" w:rsidR="003042DD" w:rsidRDefault="003042DD" w:rsidP="003042DD">
            <w:pPr>
              <w:rPr>
                <w:color w:val="404040" w:themeColor="text1" w:themeTint="BF"/>
                <w:sz w:val="22"/>
              </w:rPr>
            </w:pPr>
          </w:p>
          <w:p w14:paraId="193D24E2" w14:textId="77777777" w:rsidR="003042DD" w:rsidRPr="003042DD" w:rsidRDefault="003042DD" w:rsidP="003042DD"/>
          <w:p w14:paraId="32110D25" w14:textId="77777777" w:rsidR="003042DD" w:rsidRDefault="003042DD" w:rsidP="00402996">
            <w:pPr>
              <w:rPr>
                <w:color w:val="404040" w:themeColor="text1" w:themeTint="BF"/>
                <w:sz w:val="22"/>
              </w:rPr>
            </w:pPr>
          </w:p>
          <w:p w14:paraId="515FB7E1" w14:textId="505E6F90" w:rsidR="003042DD" w:rsidRPr="00402996" w:rsidRDefault="003042DD" w:rsidP="00402996"/>
        </w:tc>
        <w:tc>
          <w:tcPr>
            <w:tcW w:w="7052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3198005EC4DA4CC1AD179C53F257262B"/>
              </w:placeholder>
              <w:temporary/>
              <w:showingPlcHdr/>
              <w15:appearance w15:val="hidden"/>
              <w:text/>
            </w:sdtPr>
            <w:sdtEndPr/>
            <w:sdtContent>
              <w:p w14:paraId="601E21B5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7EFFF6F7" w14:textId="27532C1E" w:rsidR="000E1D44" w:rsidRPr="0035218A" w:rsidRDefault="00402996" w:rsidP="000E1D44">
            <w:pPr>
              <w:pStyle w:val="SmallText"/>
              <w:rPr>
                <w:sz w:val="22"/>
                <w:szCs w:val="28"/>
              </w:rPr>
            </w:pPr>
            <w:r w:rsidRPr="0035218A">
              <w:rPr>
                <w:sz w:val="22"/>
                <w:szCs w:val="28"/>
              </w:rPr>
              <w:t>02/2019 – 05/2020</w:t>
            </w:r>
          </w:p>
          <w:p w14:paraId="3CB2563F" w14:textId="4BAA314F" w:rsidR="000E1D44" w:rsidRPr="0035218A" w:rsidRDefault="00402996" w:rsidP="000E1D44">
            <w:pPr>
              <w:pStyle w:val="TextRight"/>
              <w:rPr>
                <w:sz w:val="24"/>
                <w:szCs w:val="26"/>
              </w:rPr>
            </w:pPr>
            <w:r w:rsidRPr="0035218A">
              <w:rPr>
                <w:sz w:val="24"/>
                <w:szCs w:val="26"/>
              </w:rPr>
              <w:t>Field Service Engineer •</w:t>
            </w:r>
            <w:r w:rsidR="0057534A" w:rsidRPr="0035218A">
              <w:rPr>
                <w:sz w:val="24"/>
                <w:szCs w:val="26"/>
              </w:rPr>
              <w:t xml:space="preserve"> </w:t>
            </w:r>
            <w:r w:rsidRPr="0035218A">
              <w:rPr>
                <w:sz w:val="24"/>
                <w:szCs w:val="26"/>
              </w:rPr>
              <w:t>Cyient.inc</w:t>
            </w:r>
          </w:p>
          <w:p w14:paraId="20A373C0" w14:textId="38826677" w:rsidR="000E1D44" w:rsidRPr="00854EC1" w:rsidRDefault="00854EC1" w:rsidP="0035218A">
            <w:pPr>
              <w:pStyle w:val="TextRight"/>
              <w:numPr>
                <w:ilvl w:val="0"/>
                <w:numId w:val="1"/>
              </w:numPr>
              <w:rPr>
                <w:rFonts w:ascii="Arial" w:hAnsi="Arial" w:cs="Arial"/>
                <w:color w:val="4A4A4A"/>
                <w:szCs w:val="22"/>
                <w:shd w:val="clear" w:color="auto" w:fill="FFFFFF"/>
              </w:rPr>
            </w:pPr>
            <w:r w:rsidRPr="00854EC1">
              <w:rPr>
                <w:rFonts w:ascii="Arial" w:hAnsi="Arial" w:cs="Arial"/>
                <w:color w:val="4A4A4A"/>
                <w:szCs w:val="22"/>
                <w:shd w:val="clear" w:color="auto" w:fill="FFFFFF"/>
              </w:rPr>
              <w:t>R</w:t>
            </w:r>
            <w:r w:rsidRPr="00854EC1">
              <w:rPr>
                <w:rFonts w:ascii="Arial" w:hAnsi="Arial" w:cs="Arial"/>
                <w:color w:val="4A4A4A"/>
                <w:szCs w:val="22"/>
                <w:shd w:val="clear" w:color="auto" w:fill="FFFFFF"/>
              </w:rPr>
              <w:t>esponsible for field data collection</w:t>
            </w:r>
            <w:r w:rsidRPr="00854EC1">
              <w:rPr>
                <w:rFonts w:ascii="Arial" w:hAnsi="Arial" w:cs="Arial"/>
                <w:color w:val="4A4A4A"/>
                <w:szCs w:val="22"/>
                <w:shd w:val="clear" w:color="auto" w:fill="FFFFFF"/>
              </w:rPr>
              <w:t xml:space="preserve"> including electricity and telephone poles data using IKE GPS devices</w:t>
            </w:r>
          </w:p>
          <w:p w14:paraId="477AC9EF" w14:textId="64E46635" w:rsidR="00854EC1" w:rsidRPr="00854EC1" w:rsidRDefault="00854EC1" w:rsidP="0035218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54EC1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>I</w:t>
            </w:r>
            <w:r w:rsidRPr="00854EC1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>dentifying ideal locations for future telecom equipment, including above-ground cabinets &amp; pedestals, as well as utility boxes placed to grade and underground conduit systems</w:t>
            </w:r>
          </w:p>
          <w:p w14:paraId="6C321DF3" w14:textId="52DA811D" w:rsidR="00854EC1" w:rsidRPr="00854EC1" w:rsidRDefault="00854EC1" w:rsidP="0035218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54EC1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>R</w:t>
            </w:r>
            <w:r w:rsidRPr="00854EC1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 xml:space="preserve">eading, </w:t>
            </w:r>
            <w:r w:rsidRPr="00854EC1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>understanding,</w:t>
            </w:r>
            <w:r w:rsidRPr="00854EC1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 xml:space="preserve"> and analyzing utility work prints, and the ability to identify, research and problem solve cable path/placement issues in the field and accurately relay solutions to the engineering team</w:t>
            </w:r>
          </w:p>
          <w:p w14:paraId="7AD13892" w14:textId="2514A687" w:rsidR="00854EC1" w:rsidRDefault="00854EC1" w:rsidP="003521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</w:pPr>
            <w:r w:rsidRPr="00854EC1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>Submitting a daily report to engineering team for each job done throughout the day using online system and PowerPoint presentations</w:t>
            </w:r>
          </w:p>
          <w:p w14:paraId="24454EF4" w14:textId="77777777" w:rsidR="0035218A" w:rsidRPr="0035218A" w:rsidRDefault="0035218A" w:rsidP="0035218A">
            <w:pPr>
              <w:ind w:left="360"/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</w:pPr>
          </w:p>
          <w:p w14:paraId="44C133D5" w14:textId="77777777" w:rsidR="00854EC1" w:rsidRPr="00854EC1" w:rsidRDefault="00854EC1" w:rsidP="00854EC1">
            <w:pPr>
              <w:rPr>
                <w:rFonts w:ascii="Arial" w:hAnsi="Arial" w:cs="Arial"/>
                <w:color w:val="4A4A4A"/>
                <w:sz w:val="18"/>
                <w:szCs w:val="18"/>
                <w:shd w:val="clear" w:color="auto" w:fill="FFFFFF"/>
              </w:rPr>
            </w:pPr>
          </w:p>
          <w:p w14:paraId="399C3D74" w14:textId="3174ED0D" w:rsidR="0057534A" w:rsidRPr="0035218A" w:rsidRDefault="00402996" w:rsidP="0057534A">
            <w:pPr>
              <w:pStyle w:val="SmallText"/>
              <w:rPr>
                <w:sz w:val="22"/>
                <w:szCs w:val="28"/>
              </w:rPr>
            </w:pPr>
            <w:r w:rsidRPr="0035218A">
              <w:rPr>
                <w:sz w:val="22"/>
                <w:szCs w:val="28"/>
              </w:rPr>
              <w:t xml:space="preserve">11/2016 – </w:t>
            </w:r>
            <w:r w:rsidRPr="0035218A">
              <w:rPr>
                <w:sz w:val="22"/>
                <w:szCs w:val="28"/>
              </w:rPr>
              <w:t>02/2019</w:t>
            </w:r>
          </w:p>
          <w:p w14:paraId="39EE6787" w14:textId="6E9AA1FA" w:rsidR="0057534A" w:rsidRPr="0035218A" w:rsidRDefault="00402996" w:rsidP="0057534A">
            <w:pPr>
              <w:pStyle w:val="TextRight"/>
              <w:rPr>
                <w:sz w:val="24"/>
                <w:szCs w:val="26"/>
              </w:rPr>
            </w:pPr>
            <w:r w:rsidRPr="0035218A">
              <w:rPr>
                <w:sz w:val="24"/>
                <w:szCs w:val="26"/>
              </w:rPr>
              <w:t>Product Advisor</w:t>
            </w:r>
            <w:r w:rsidR="0057534A" w:rsidRPr="0035218A">
              <w:rPr>
                <w:sz w:val="24"/>
                <w:szCs w:val="26"/>
              </w:rPr>
              <w:t xml:space="preserve"> • </w:t>
            </w:r>
            <w:r w:rsidRPr="0035218A">
              <w:rPr>
                <w:sz w:val="24"/>
                <w:szCs w:val="26"/>
              </w:rPr>
              <w:t>Microsoft</w:t>
            </w:r>
          </w:p>
          <w:p w14:paraId="38CD8DBD" w14:textId="19109BB9" w:rsidR="00854EC1" w:rsidRPr="00854EC1" w:rsidRDefault="00854EC1" w:rsidP="0035218A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</w:pPr>
            <w:r w:rsidRPr="00854EC1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>D</w:t>
            </w:r>
            <w:r w:rsidRPr="00854EC1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>emonstrate and present the newest product and service</w:t>
            </w:r>
            <w:r w:rsidRPr="00854EC1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 xml:space="preserve"> to customers.</w:t>
            </w:r>
          </w:p>
          <w:p w14:paraId="12702B0C" w14:textId="77777777" w:rsidR="00854EC1" w:rsidRPr="00854EC1" w:rsidRDefault="00854EC1" w:rsidP="0035218A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</w:pPr>
            <w:r w:rsidRPr="00854EC1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>deep understanding of Microsoft products (Windows, Office, Xbox, Windows Phone, Surface) and services.</w:t>
            </w:r>
          </w:p>
          <w:p w14:paraId="5909797A" w14:textId="77777777" w:rsidR="00854EC1" w:rsidRPr="00854EC1" w:rsidRDefault="00854EC1" w:rsidP="0035218A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</w:pPr>
            <w:r w:rsidRPr="00854EC1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>Train customers on Microsoft products like Office and windows.</w:t>
            </w:r>
          </w:p>
          <w:p w14:paraId="0A067E76" w14:textId="7E037D09" w:rsidR="000E1D44" w:rsidRDefault="00854EC1" w:rsidP="0035218A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</w:pPr>
            <w:r w:rsidRPr="00854EC1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>Consistently deliver high standards of service, and present total solution offerings and support based upon each customer’s unique needs.</w:t>
            </w:r>
          </w:p>
          <w:p w14:paraId="7B8EFB0C" w14:textId="77777777" w:rsidR="0035218A" w:rsidRPr="00854EC1" w:rsidRDefault="0035218A" w:rsidP="003042DD">
            <w:pPr>
              <w:spacing w:after="60"/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</w:pPr>
          </w:p>
          <w:p w14:paraId="362E353B" w14:textId="44E03286" w:rsidR="0057534A" w:rsidRPr="0035218A" w:rsidRDefault="00402996" w:rsidP="0057534A">
            <w:pPr>
              <w:pStyle w:val="SmallText"/>
              <w:rPr>
                <w:sz w:val="22"/>
                <w:szCs w:val="28"/>
              </w:rPr>
            </w:pPr>
            <w:r w:rsidRPr="0035218A">
              <w:rPr>
                <w:sz w:val="22"/>
                <w:szCs w:val="28"/>
              </w:rPr>
              <w:t xml:space="preserve">9/2014 – </w:t>
            </w:r>
            <w:r w:rsidRPr="0035218A">
              <w:rPr>
                <w:sz w:val="22"/>
                <w:szCs w:val="28"/>
              </w:rPr>
              <w:t>7</w:t>
            </w:r>
            <w:r w:rsidRPr="0035218A">
              <w:rPr>
                <w:sz w:val="22"/>
                <w:szCs w:val="28"/>
              </w:rPr>
              <w:t>/2016</w:t>
            </w:r>
          </w:p>
          <w:p w14:paraId="25BCF366" w14:textId="45203075" w:rsidR="0057534A" w:rsidRPr="0035218A" w:rsidRDefault="00402996" w:rsidP="0057534A">
            <w:pPr>
              <w:pStyle w:val="TextRight"/>
              <w:rPr>
                <w:sz w:val="24"/>
                <w:szCs w:val="26"/>
              </w:rPr>
            </w:pPr>
            <w:r w:rsidRPr="0035218A">
              <w:rPr>
                <w:sz w:val="24"/>
                <w:szCs w:val="26"/>
              </w:rPr>
              <w:t>Computer Technician</w:t>
            </w:r>
            <w:r w:rsidR="0057534A" w:rsidRPr="0035218A">
              <w:rPr>
                <w:sz w:val="24"/>
                <w:szCs w:val="26"/>
              </w:rPr>
              <w:t xml:space="preserve"> • </w:t>
            </w:r>
            <w:r w:rsidRPr="0035218A">
              <w:rPr>
                <w:sz w:val="24"/>
                <w:szCs w:val="26"/>
              </w:rPr>
              <w:t>Fry’s Electronics</w:t>
            </w:r>
          </w:p>
          <w:p w14:paraId="26CEAA11" w14:textId="0C32E9A0" w:rsidR="0035218A" w:rsidRPr="0035218A" w:rsidRDefault="0035218A" w:rsidP="0035218A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</w:pPr>
            <w:r w:rsidRPr="0035218A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 xml:space="preserve">Performed Apple MacOS and iOS repairs and maintenance on MacOS laptops, Desktops, </w:t>
            </w:r>
            <w:r w:rsidRPr="0035218A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>iPads,</w:t>
            </w:r>
            <w:r w:rsidRPr="0035218A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 xml:space="preserve"> and iPhones</w:t>
            </w:r>
          </w:p>
          <w:p w14:paraId="615F094B" w14:textId="4B6DDD3B" w:rsidR="0035218A" w:rsidRPr="0035218A" w:rsidRDefault="0035218A" w:rsidP="0035218A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</w:pPr>
            <w:r w:rsidRPr="0035218A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 xml:space="preserve">Building new complete desktop systems by installing hardware parts, </w:t>
            </w:r>
            <w:r w:rsidRPr="0035218A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>Installing,</w:t>
            </w:r>
            <w:r w:rsidRPr="0035218A">
              <w:rPr>
                <w:rFonts w:ascii="Arial" w:hAnsi="Arial" w:cs="Arial"/>
                <w:color w:val="4A4A4A"/>
                <w:sz w:val="22"/>
                <w:szCs w:val="22"/>
                <w:shd w:val="clear" w:color="auto" w:fill="FFFFFF"/>
              </w:rPr>
              <w:t xml:space="preserve"> and configuring windows after build</w:t>
            </w:r>
          </w:p>
          <w:p w14:paraId="766B41D5" w14:textId="3B2211E1" w:rsidR="0035218A" w:rsidRPr="0035218A" w:rsidRDefault="0035218A" w:rsidP="0035218A">
            <w:pPr>
              <w:pStyle w:val="TextRight"/>
              <w:numPr>
                <w:ilvl w:val="0"/>
                <w:numId w:val="1"/>
              </w:numPr>
              <w:rPr>
                <w:sz w:val="21"/>
              </w:rPr>
            </w:pPr>
            <w:r w:rsidRPr="0035218A">
              <w:rPr>
                <w:sz w:val="21"/>
              </w:rPr>
              <w:t xml:space="preserve">Showed strong communication and analytical skills by troubleshooting, diagnosing, </w:t>
            </w:r>
            <w:r w:rsidRPr="0035218A">
              <w:rPr>
                <w:sz w:val="21"/>
              </w:rPr>
              <w:t>recommending,</w:t>
            </w:r>
            <w:r w:rsidRPr="0035218A">
              <w:rPr>
                <w:sz w:val="21"/>
              </w:rPr>
              <w:t xml:space="preserve"> and explaining solutions to a wide range of computer issues.</w:t>
            </w:r>
          </w:p>
          <w:p w14:paraId="5CD25729" w14:textId="0BC97477" w:rsidR="000E1D44" w:rsidRDefault="0035218A" w:rsidP="0035218A">
            <w:pPr>
              <w:pStyle w:val="TextRight"/>
              <w:numPr>
                <w:ilvl w:val="0"/>
                <w:numId w:val="1"/>
              </w:numPr>
              <w:rPr>
                <w:sz w:val="21"/>
              </w:rPr>
            </w:pPr>
            <w:r w:rsidRPr="0035218A">
              <w:rPr>
                <w:sz w:val="21"/>
              </w:rPr>
              <w:t xml:space="preserve">Performed regular maintenance of the store computer equipment and peripherals.  </w:t>
            </w:r>
          </w:p>
          <w:p w14:paraId="0C66A833" w14:textId="6B3126CD" w:rsidR="000E1D44" w:rsidRDefault="000E1D44" w:rsidP="0057534A">
            <w:pPr>
              <w:pStyle w:val="TextRight"/>
            </w:pPr>
          </w:p>
        </w:tc>
      </w:tr>
      <w:tr w:rsidR="002B0F1E" w14:paraId="702F93B3" w14:textId="77777777" w:rsidTr="0059136A">
        <w:trPr>
          <w:trHeight w:val="2940"/>
        </w:trPr>
        <w:tc>
          <w:tcPr>
            <w:tcW w:w="10397" w:type="dxa"/>
            <w:gridSpan w:val="5"/>
            <w:tcBorders>
              <w:top w:val="single" w:sz="12" w:space="0" w:color="303848" w:themeColor="accent1"/>
              <w:bottom w:val="single" w:sz="12" w:space="0" w:color="303848" w:themeColor="accent1"/>
            </w:tcBorders>
          </w:tcPr>
          <w:p w14:paraId="13D71BEE" w14:textId="77777777" w:rsidR="0059136A" w:rsidRDefault="0059136A" w:rsidP="0057534A">
            <w:pPr>
              <w:pStyle w:val="Heading2"/>
            </w:pPr>
          </w:p>
          <w:sdt>
            <w:sdtPr>
              <w:id w:val="727186010"/>
              <w:placeholder>
                <w:docPart w:val="D114C0E2333D4611896904097F737E11"/>
              </w:placeholder>
              <w:temporary/>
              <w:showingPlcHdr/>
              <w15:appearance w15:val="hidden"/>
              <w:text/>
            </w:sdtPr>
            <w:sdtContent>
              <w:p w14:paraId="39071F97" w14:textId="4711E04F" w:rsidR="002B0F1E" w:rsidRDefault="002B0F1E" w:rsidP="0057534A">
                <w:pPr>
                  <w:pStyle w:val="Heading2"/>
                </w:pPr>
                <w:r>
                  <w:t>Leadership</w:t>
                </w:r>
              </w:p>
            </w:sdtContent>
          </w:sdt>
          <w:p w14:paraId="6153C2CA" w14:textId="77777777" w:rsidR="002B0F1E" w:rsidRPr="003809D7" w:rsidRDefault="002B0F1E" w:rsidP="0059041A">
            <w:pPr>
              <w:pStyle w:val="TextRight"/>
              <w:rPr>
                <w:sz w:val="21"/>
              </w:rPr>
            </w:pPr>
            <w:r w:rsidRPr="003809D7">
              <w:rPr>
                <w:sz w:val="21"/>
              </w:rPr>
              <w:t xml:space="preserve">- </w:t>
            </w:r>
            <w:r w:rsidRPr="003809D7">
              <w:rPr>
                <w:sz w:val="21"/>
              </w:rPr>
              <w:tab/>
              <w:t>Experiences team leader at Microsoft</w:t>
            </w:r>
          </w:p>
          <w:p w14:paraId="65649E8A" w14:textId="77777777" w:rsidR="002B0F1E" w:rsidRDefault="002B0F1E" w:rsidP="0059041A">
            <w:pPr>
              <w:pStyle w:val="TextRight"/>
            </w:pPr>
            <w:r w:rsidRPr="003809D7">
              <w:rPr>
                <w:sz w:val="21"/>
              </w:rPr>
              <w:t>-</w:t>
            </w:r>
            <w:r w:rsidRPr="003809D7">
              <w:rPr>
                <w:sz w:val="21"/>
              </w:rPr>
              <w:tab/>
              <w:t>OMS (outlook mobile support</w:t>
            </w:r>
            <w:r w:rsidRPr="003809D7">
              <w:rPr>
                <w:sz w:val="21"/>
              </w:rPr>
              <w:t>)</w:t>
            </w:r>
            <w:r w:rsidRPr="003809D7">
              <w:rPr>
                <w:sz w:val="21"/>
              </w:rPr>
              <w:t xml:space="preserve"> leader and trainer</w:t>
            </w:r>
          </w:p>
          <w:sdt>
            <w:sdtPr>
              <w:id w:val="-465741575"/>
              <w:placeholder>
                <w:docPart w:val="E69FF3DC74114730872B3E9787BA29F7"/>
              </w:placeholder>
              <w:temporary/>
              <w:showingPlcHdr/>
              <w15:appearance w15:val="hidden"/>
              <w:text/>
            </w:sdtPr>
            <w:sdtContent>
              <w:p w14:paraId="60230832" w14:textId="77777777" w:rsidR="002B0F1E" w:rsidRDefault="002B0F1E" w:rsidP="00A77921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p w14:paraId="3AFE4DDE" w14:textId="641E9834" w:rsidR="002B0F1E" w:rsidRPr="003809D7" w:rsidRDefault="002B0F1E" w:rsidP="0057534A">
            <w:pPr>
              <w:pStyle w:val="TextRight"/>
              <w:rPr>
                <w:sz w:val="21"/>
              </w:rPr>
            </w:pPr>
            <w:r w:rsidRPr="003809D7">
              <w:rPr>
                <w:sz w:val="21"/>
              </w:rPr>
              <w:t xml:space="preserve">Adam </w:t>
            </w:r>
            <w:r w:rsidR="0059136A" w:rsidRPr="003809D7">
              <w:rPr>
                <w:sz w:val="21"/>
              </w:rPr>
              <w:t>Warnke</w:t>
            </w:r>
            <w:r w:rsidRPr="003809D7">
              <w:rPr>
                <w:sz w:val="21"/>
              </w:rPr>
              <w:t xml:space="preserve"> (Cyient – Project Manager) 480-202-7507</w:t>
            </w:r>
          </w:p>
          <w:p w14:paraId="471AF4D6" w14:textId="48FE001C" w:rsidR="002B0F1E" w:rsidRDefault="002B0F1E" w:rsidP="0057534A">
            <w:pPr>
              <w:pStyle w:val="TextRight"/>
            </w:pPr>
            <w:r w:rsidRPr="003809D7">
              <w:rPr>
                <w:sz w:val="21"/>
              </w:rPr>
              <w:t>Molly Dotson (Microsoft – Manager) 360-513-0211</w:t>
            </w:r>
            <w:r>
              <w:rPr>
                <w:w w:val="105"/>
              </w:rPr>
              <w:t xml:space="preserve">  </w:t>
            </w:r>
          </w:p>
        </w:tc>
      </w:tr>
      <w:tr w:rsidR="0059136A" w14:paraId="2ECE3C99" w14:textId="77777777" w:rsidTr="0059136A">
        <w:trPr>
          <w:trHeight w:val="3201"/>
        </w:trPr>
        <w:tc>
          <w:tcPr>
            <w:tcW w:w="10397" w:type="dxa"/>
            <w:gridSpan w:val="5"/>
            <w:tcBorders>
              <w:top w:val="single" w:sz="12" w:space="0" w:color="303848" w:themeColor="accent1"/>
              <w:bottom w:val="single" w:sz="12" w:space="0" w:color="auto"/>
            </w:tcBorders>
          </w:tcPr>
          <w:p w14:paraId="3ADCCACD" w14:textId="77777777" w:rsidR="0059136A" w:rsidRDefault="0059136A" w:rsidP="0059136A">
            <w:pPr>
              <w:rPr>
                <w:rFonts w:ascii="Arial" w:hAnsi="Arial" w:cs="Arial"/>
                <w:color w:val="4A4A4A"/>
                <w:sz w:val="18"/>
                <w:szCs w:val="18"/>
                <w:shd w:val="clear" w:color="auto" w:fill="FFFFFF"/>
              </w:rPr>
            </w:pPr>
          </w:p>
          <w:sdt>
            <w:sdtPr>
              <w:id w:val="61914896"/>
              <w:placeholder>
                <w:docPart w:val="B96A82E8C3A44A84ABA5C9DA06CB7C40"/>
              </w:placeholder>
              <w:temporary/>
              <w:showingPlcHdr/>
              <w15:appearance w15:val="hidden"/>
              <w:text/>
            </w:sdtPr>
            <w:sdtContent>
              <w:p w14:paraId="435CF18A" w14:textId="77777777" w:rsidR="0059136A" w:rsidRDefault="0059136A" w:rsidP="0059136A">
                <w:pPr>
                  <w:pStyle w:val="Heading2"/>
                </w:pPr>
                <w:r>
                  <w:t>Communication</w:t>
                </w:r>
              </w:p>
            </w:sdtContent>
          </w:sdt>
          <w:p w14:paraId="5FAB1785" w14:textId="77777777" w:rsidR="0059136A" w:rsidRDefault="0059136A" w:rsidP="0059136A">
            <w:pPr>
              <w:pStyle w:val="TextRight"/>
              <w:rPr>
                <w:sz w:val="21"/>
              </w:rPr>
            </w:pPr>
            <w:r w:rsidRPr="00AD4B2F">
              <w:rPr>
                <w:sz w:val="21"/>
              </w:rPr>
              <w:t>In all my previous jobs I was required to communicate with my team members and upper management electronically and verbally.</w:t>
            </w:r>
          </w:p>
          <w:p w14:paraId="41B221BB" w14:textId="77777777" w:rsidR="0059136A" w:rsidRPr="00CE6C4E" w:rsidRDefault="0059136A" w:rsidP="0059136A"/>
          <w:p w14:paraId="69C4E9A8" w14:textId="77777777" w:rsidR="0059136A" w:rsidRDefault="0059136A" w:rsidP="0059136A">
            <w:pPr>
              <w:rPr>
                <w:rFonts w:cs="Times New Roman (Body CS)"/>
                <w:color w:val="404040" w:themeColor="text1" w:themeTint="BF"/>
                <w:sz w:val="21"/>
              </w:rPr>
            </w:pPr>
            <w:r w:rsidRPr="00AD4B2F">
              <w:rPr>
                <w:rFonts w:cs="Times New Roman (Body CS)"/>
                <w:color w:val="404040" w:themeColor="text1" w:themeTint="BF"/>
                <w:sz w:val="21"/>
              </w:rPr>
              <w:t>At Cyient, even though I was working independently I was required to attend weekly and quarterly meetings and communicate with the engineering team while on the job site.</w:t>
            </w:r>
          </w:p>
          <w:p w14:paraId="4244D35C" w14:textId="77777777" w:rsidR="0059136A" w:rsidRDefault="0059136A" w:rsidP="0059136A">
            <w:pPr>
              <w:rPr>
                <w:rFonts w:cs="Times New Roman (Body CS)"/>
                <w:color w:val="404040" w:themeColor="text1" w:themeTint="BF"/>
                <w:sz w:val="21"/>
              </w:rPr>
            </w:pPr>
          </w:p>
          <w:p w14:paraId="656D3787" w14:textId="77777777" w:rsidR="0059136A" w:rsidRPr="00AD4B2F" w:rsidRDefault="0059136A" w:rsidP="0059136A">
            <w:pPr>
              <w:rPr>
                <w:rFonts w:cs="Times New Roman (Body CS)"/>
                <w:color w:val="404040" w:themeColor="text1" w:themeTint="BF"/>
                <w:sz w:val="21"/>
              </w:rPr>
            </w:pPr>
            <w:r>
              <w:rPr>
                <w:rFonts w:cs="Times New Roman (Body CS)"/>
                <w:color w:val="404040" w:themeColor="text1" w:themeTint="BF"/>
                <w:sz w:val="21"/>
              </w:rPr>
              <w:t>At Microsoft, I was required to interact with customer on daily basis and communicate with upper management about customers’ needs and give feedback about certain products and services.</w:t>
            </w:r>
          </w:p>
          <w:p w14:paraId="29F81E58" w14:textId="77777777" w:rsidR="0059136A" w:rsidRDefault="0059136A" w:rsidP="0059136A">
            <w:pPr>
              <w:pStyle w:val="Heading2"/>
            </w:pPr>
          </w:p>
          <w:p w14:paraId="7950E0D5" w14:textId="6307BCA4" w:rsidR="0059136A" w:rsidRPr="0059136A" w:rsidRDefault="0059136A" w:rsidP="0059136A">
            <w:pPr>
              <w:rPr>
                <w:rFonts w:ascii="Arial" w:hAnsi="Arial" w:cs="Arial"/>
                <w:color w:val="4A4A4A"/>
                <w:sz w:val="18"/>
                <w:szCs w:val="18"/>
                <w:shd w:val="clear" w:color="auto" w:fill="FFFFFF"/>
              </w:rPr>
            </w:pPr>
          </w:p>
        </w:tc>
      </w:tr>
    </w:tbl>
    <w:p w14:paraId="185C5003" w14:textId="77777777" w:rsidR="00C55D85" w:rsidRDefault="00C55D85"/>
    <w:sectPr w:rsidR="00C55D85" w:rsidSect="00F4501B">
      <w:footerReference w:type="default" r:id="rId11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A46C3" w14:textId="77777777" w:rsidR="00402996" w:rsidRDefault="00402996" w:rsidP="00F316AD">
      <w:r>
        <w:separator/>
      </w:r>
    </w:p>
  </w:endnote>
  <w:endnote w:type="continuationSeparator" w:id="0">
    <w:p w14:paraId="42AA9ACC" w14:textId="77777777" w:rsidR="00402996" w:rsidRDefault="0040299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F1ED1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76854A" wp14:editId="0BE41DAF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323499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63D9C" w14:textId="77777777" w:rsidR="00402996" w:rsidRDefault="00402996" w:rsidP="00F316AD">
      <w:r>
        <w:separator/>
      </w:r>
    </w:p>
  </w:footnote>
  <w:footnote w:type="continuationSeparator" w:id="0">
    <w:p w14:paraId="69F85371" w14:textId="77777777" w:rsidR="00402996" w:rsidRDefault="00402996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92F"/>
    <w:multiLevelType w:val="hybridMultilevel"/>
    <w:tmpl w:val="01CC596A"/>
    <w:lvl w:ilvl="0" w:tplc="907086B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B5067B2"/>
    <w:multiLevelType w:val="hybridMultilevel"/>
    <w:tmpl w:val="6A7460FA"/>
    <w:lvl w:ilvl="0" w:tplc="907086B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C2E28"/>
    <w:multiLevelType w:val="hybridMultilevel"/>
    <w:tmpl w:val="B1B4E102"/>
    <w:lvl w:ilvl="0" w:tplc="BAC838E8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81E5B"/>
    <w:multiLevelType w:val="hybridMultilevel"/>
    <w:tmpl w:val="288CC998"/>
    <w:lvl w:ilvl="0" w:tplc="55B681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96"/>
    <w:rsid w:val="000253A9"/>
    <w:rsid w:val="000456F3"/>
    <w:rsid w:val="000947E8"/>
    <w:rsid w:val="000E1D44"/>
    <w:rsid w:val="0020696E"/>
    <w:rsid w:val="00230041"/>
    <w:rsid w:val="002356A2"/>
    <w:rsid w:val="00274716"/>
    <w:rsid w:val="002B0F1E"/>
    <w:rsid w:val="002D12DA"/>
    <w:rsid w:val="003019B2"/>
    <w:rsid w:val="003042DD"/>
    <w:rsid w:val="0034688D"/>
    <w:rsid w:val="0035218A"/>
    <w:rsid w:val="00355CD4"/>
    <w:rsid w:val="00362E72"/>
    <w:rsid w:val="003809D7"/>
    <w:rsid w:val="003E1C9D"/>
    <w:rsid w:val="0040233B"/>
    <w:rsid w:val="00402996"/>
    <w:rsid w:val="004C79F6"/>
    <w:rsid w:val="004D0F20"/>
    <w:rsid w:val="004D0F95"/>
    <w:rsid w:val="00511A6E"/>
    <w:rsid w:val="0057534A"/>
    <w:rsid w:val="0059041A"/>
    <w:rsid w:val="0059136A"/>
    <w:rsid w:val="005970E9"/>
    <w:rsid w:val="005A1F8D"/>
    <w:rsid w:val="00605A5B"/>
    <w:rsid w:val="006C60E6"/>
    <w:rsid w:val="006E70D3"/>
    <w:rsid w:val="0078589C"/>
    <w:rsid w:val="007B0F94"/>
    <w:rsid w:val="00854EC1"/>
    <w:rsid w:val="00866AA8"/>
    <w:rsid w:val="009466CB"/>
    <w:rsid w:val="0099387C"/>
    <w:rsid w:val="00A202EE"/>
    <w:rsid w:val="00A77921"/>
    <w:rsid w:val="00AD4B2F"/>
    <w:rsid w:val="00B3182E"/>
    <w:rsid w:val="00B575FB"/>
    <w:rsid w:val="00C05AA0"/>
    <w:rsid w:val="00C1095A"/>
    <w:rsid w:val="00C55D85"/>
    <w:rsid w:val="00CA2273"/>
    <w:rsid w:val="00CD50FD"/>
    <w:rsid w:val="00CE6C4E"/>
    <w:rsid w:val="00D41B54"/>
    <w:rsid w:val="00D47124"/>
    <w:rsid w:val="00D47966"/>
    <w:rsid w:val="00D86E09"/>
    <w:rsid w:val="00DD5D7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BC6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854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2DD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Bashar.hakkoum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ha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98005EC4DA4CC1AD179C53F2572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1AF31-B540-42C9-8D3E-07176CC3E893}"/>
      </w:docPartPr>
      <w:docPartBody>
        <w:p w:rsidR="00000000" w:rsidRDefault="00BF39C5">
          <w:pPr>
            <w:pStyle w:val="3198005EC4DA4CC1AD179C53F257262B"/>
          </w:pPr>
          <w:r>
            <w:t>Experience</w:t>
          </w:r>
        </w:p>
      </w:docPartBody>
    </w:docPart>
    <w:docPart>
      <w:docPartPr>
        <w:name w:val="21078E3C522544A9AA64FC5E3A4E6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7AD1B-08CF-438E-B613-7B3AE87DCED9}"/>
      </w:docPartPr>
      <w:docPartBody>
        <w:p w:rsidR="00000000" w:rsidRDefault="00BF39C5" w:rsidP="00BF39C5">
          <w:pPr>
            <w:pStyle w:val="21078E3C522544A9AA64FC5E3A4E608C"/>
          </w:pPr>
          <w:r w:rsidRPr="00605A5B">
            <w:t>Contact</w:t>
          </w:r>
        </w:p>
      </w:docPartBody>
    </w:docPart>
    <w:docPart>
      <w:docPartPr>
        <w:name w:val="ED3113BAF11F40B891321EED3ECF7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5591E-CF53-4AB2-9E7F-648A863EAAED}"/>
      </w:docPartPr>
      <w:docPartBody>
        <w:p w:rsidR="00000000" w:rsidRDefault="00BF39C5" w:rsidP="00BF39C5">
          <w:pPr>
            <w:pStyle w:val="ED3113BAF11F40B891321EED3ECF75EC"/>
          </w:pPr>
          <w:r>
            <w:t>Education</w:t>
          </w:r>
        </w:p>
      </w:docPartBody>
    </w:docPart>
    <w:docPart>
      <w:docPartPr>
        <w:name w:val="0FC7F2DEF5F94ECD934B91EA0E52D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C3A95-9A4B-47B4-A0E8-854B802E7154}"/>
      </w:docPartPr>
      <w:docPartBody>
        <w:p w:rsidR="00000000" w:rsidRDefault="00BF39C5" w:rsidP="00BF39C5">
          <w:pPr>
            <w:pStyle w:val="0FC7F2DEF5F94ECD934B91EA0E52D4FC"/>
          </w:pPr>
          <w:r w:rsidRPr="000E1D44">
            <w:t>Key Skills</w:t>
          </w:r>
        </w:p>
      </w:docPartBody>
    </w:docPart>
    <w:docPart>
      <w:docPartPr>
        <w:name w:val="D114C0E2333D4611896904097F737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47815-E8AC-4AFF-8B47-A87113528839}"/>
      </w:docPartPr>
      <w:docPartBody>
        <w:p w:rsidR="00000000" w:rsidRDefault="00BF39C5" w:rsidP="00BF39C5">
          <w:pPr>
            <w:pStyle w:val="D114C0E2333D4611896904097F737E11"/>
          </w:pPr>
          <w:r>
            <w:t>Leadership</w:t>
          </w:r>
        </w:p>
      </w:docPartBody>
    </w:docPart>
    <w:docPart>
      <w:docPartPr>
        <w:name w:val="E69FF3DC74114730872B3E9787BA2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208C2-E28C-4603-A03A-F0B8F6D87CF3}"/>
      </w:docPartPr>
      <w:docPartBody>
        <w:p w:rsidR="00000000" w:rsidRDefault="00BF39C5" w:rsidP="00BF39C5">
          <w:pPr>
            <w:pStyle w:val="E69FF3DC74114730872B3E9787BA29F7"/>
          </w:pPr>
          <w:r w:rsidRPr="000E1D44">
            <w:t>References</w:t>
          </w:r>
        </w:p>
      </w:docPartBody>
    </w:docPart>
    <w:docPart>
      <w:docPartPr>
        <w:name w:val="B96A82E8C3A44A84ABA5C9DA06CB7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B64CF-DD4E-4376-AB99-4B4D8F2D7A3D}"/>
      </w:docPartPr>
      <w:docPartBody>
        <w:p w:rsidR="00000000" w:rsidRDefault="00BF39C5" w:rsidP="00BF39C5">
          <w:pPr>
            <w:pStyle w:val="B96A82E8C3A44A84ABA5C9DA06CB7C40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C5"/>
    <w:rsid w:val="00B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6210D9C37453CA991ADC70A256615">
    <w:name w:val="99C6210D9C37453CA991ADC70A256615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589AAB27D08942FEB27EA22D9A7C0BC3">
    <w:name w:val="589AAB27D08942FEB27EA22D9A7C0BC3"/>
  </w:style>
  <w:style w:type="paragraph" w:customStyle="1" w:styleId="4EF9C06F331147ECA8C37367FE4650CA">
    <w:name w:val="4EF9C06F331147ECA8C37367FE4650CA"/>
  </w:style>
  <w:style w:type="paragraph" w:customStyle="1" w:styleId="C7A70FA2999A4609AC1FDBA58188DC8D">
    <w:name w:val="C7A70FA2999A4609AC1FDBA58188DC8D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CA857B0CE96242E7A3EDFEEB526AC758">
    <w:name w:val="CA857B0CE96242E7A3EDFEEB526AC758"/>
  </w:style>
  <w:style w:type="paragraph" w:customStyle="1" w:styleId="94BAFCD3E1D749E29E0AC753CA07B2E6">
    <w:name w:val="94BAFCD3E1D749E29E0AC753CA07B2E6"/>
  </w:style>
  <w:style w:type="paragraph" w:customStyle="1" w:styleId="88A1BC1918D64D89B13483D60E677DA0">
    <w:name w:val="88A1BC1918D64D89B13483D60E677DA0"/>
  </w:style>
  <w:style w:type="paragraph" w:customStyle="1" w:styleId="46985A87124E40D28EE7F040397BC212">
    <w:name w:val="46985A87124E40D28EE7F040397BC212"/>
  </w:style>
  <w:style w:type="paragraph" w:customStyle="1" w:styleId="447B5B942BCA496DA8C0BE8169B1841E">
    <w:name w:val="447B5B942BCA496DA8C0BE8169B1841E"/>
  </w:style>
  <w:style w:type="paragraph" w:customStyle="1" w:styleId="342E51D0D69A4BDF971D05888F7B778E">
    <w:name w:val="342E51D0D69A4BDF971D05888F7B778E"/>
  </w:style>
  <w:style w:type="paragraph" w:customStyle="1" w:styleId="9107BFACF84842E78355AA0952894E22">
    <w:name w:val="9107BFACF84842E78355AA0952894E22"/>
  </w:style>
  <w:style w:type="paragraph" w:customStyle="1" w:styleId="3198005EC4DA4CC1AD179C53F257262B">
    <w:name w:val="3198005EC4DA4CC1AD179C53F257262B"/>
  </w:style>
  <w:style w:type="paragraph" w:customStyle="1" w:styleId="A22DCD5798E846AC8EC3822C1F228AA9">
    <w:name w:val="A22DCD5798E846AC8EC3822C1F228AA9"/>
  </w:style>
  <w:style w:type="paragraph" w:customStyle="1" w:styleId="4E378F12EA024A9EA116A94AD3370432">
    <w:name w:val="4E378F12EA024A9EA116A94AD3370432"/>
  </w:style>
  <w:style w:type="paragraph" w:customStyle="1" w:styleId="E0B5DFE5820D48C08BA7522D7B3F5026">
    <w:name w:val="E0B5DFE5820D48C08BA7522D7B3F5026"/>
  </w:style>
  <w:style w:type="paragraph" w:customStyle="1" w:styleId="79D826DA05D9461482E4956C6DEFB9A2">
    <w:name w:val="79D826DA05D9461482E4956C6DEFB9A2"/>
  </w:style>
  <w:style w:type="paragraph" w:customStyle="1" w:styleId="0276BB8840CC4CEDAE64A6B3596D53E0">
    <w:name w:val="0276BB8840CC4CEDAE64A6B3596D53E0"/>
  </w:style>
  <w:style w:type="paragraph" w:customStyle="1" w:styleId="658D590B704A4D77A94A80956756C78C">
    <w:name w:val="658D590B704A4D77A94A80956756C78C"/>
  </w:style>
  <w:style w:type="paragraph" w:customStyle="1" w:styleId="2F355E437B294EC597C1D208EE5E1AA8">
    <w:name w:val="2F355E437B294EC597C1D208EE5E1AA8"/>
  </w:style>
  <w:style w:type="paragraph" w:customStyle="1" w:styleId="DF1838DD0CC54A77BC274DF110F11E0B">
    <w:name w:val="DF1838DD0CC54A77BC274DF110F11E0B"/>
  </w:style>
  <w:style w:type="paragraph" w:customStyle="1" w:styleId="B560DE87091A4A05B19F1131227ED0B7">
    <w:name w:val="B560DE87091A4A05B19F1131227ED0B7"/>
  </w:style>
  <w:style w:type="paragraph" w:customStyle="1" w:styleId="AD713BB829914F2EBF2F9D616489C26E">
    <w:name w:val="AD713BB829914F2EBF2F9D616489C26E"/>
  </w:style>
  <w:style w:type="paragraph" w:customStyle="1" w:styleId="F75C83487A554ED1BD2AB3BEDE15244C">
    <w:name w:val="F75C83487A554ED1BD2AB3BEDE15244C"/>
  </w:style>
  <w:style w:type="paragraph" w:customStyle="1" w:styleId="21C2E2A931184575B52D7E001E4C5FAF">
    <w:name w:val="21C2E2A931184575B52D7E001E4C5FAF"/>
  </w:style>
  <w:style w:type="paragraph" w:customStyle="1" w:styleId="EDE3FAABD8EE4B1DA1E3D2984FC76494">
    <w:name w:val="EDE3FAABD8EE4B1DA1E3D2984FC76494"/>
  </w:style>
  <w:style w:type="paragraph" w:customStyle="1" w:styleId="A763503395C447D6A1C1F91F7BEE92D3">
    <w:name w:val="A763503395C447D6A1C1F91F7BEE92D3"/>
  </w:style>
  <w:style w:type="paragraph" w:customStyle="1" w:styleId="9EF251B45E2B4D679C648C72AE61E44D">
    <w:name w:val="9EF251B45E2B4D679C648C72AE61E44D"/>
  </w:style>
  <w:style w:type="paragraph" w:customStyle="1" w:styleId="D96021218BB34E3EA1C40C5D91DDB7CA">
    <w:name w:val="D96021218BB34E3EA1C40C5D91DDB7CA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F0D50FD877BC4C7CBFC05D706C8F3D04">
    <w:name w:val="F0D50FD877BC4C7CBFC05D706C8F3D04"/>
  </w:style>
  <w:style w:type="paragraph" w:customStyle="1" w:styleId="57A2E1424AB84A0C863DE85E17FF3227">
    <w:name w:val="57A2E1424AB84A0C863DE85E17FF3227"/>
  </w:style>
  <w:style w:type="paragraph" w:customStyle="1" w:styleId="B0C425EAAC424D25ABE6DFE994210272">
    <w:name w:val="B0C425EAAC424D25ABE6DFE994210272"/>
  </w:style>
  <w:style w:type="paragraph" w:customStyle="1" w:styleId="C680E24EB4964AB4A6DFDB23EC45D413">
    <w:name w:val="C680E24EB4964AB4A6DFDB23EC45D413"/>
  </w:style>
  <w:style w:type="paragraph" w:customStyle="1" w:styleId="40C899CB2B5A400597198EFEAAAFB711">
    <w:name w:val="40C899CB2B5A400597198EFEAAAFB711"/>
  </w:style>
  <w:style w:type="paragraph" w:customStyle="1" w:styleId="F676980BAC8843DBA89910A3BD25899E">
    <w:name w:val="F676980BAC8843DBA89910A3BD25899E"/>
    <w:rsid w:val="00BF39C5"/>
  </w:style>
  <w:style w:type="paragraph" w:customStyle="1" w:styleId="21078E3C522544A9AA64FC5E3A4E608C">
    <w:name w:val="21078E3C522544A9AA64FC5E3A4E608C"/>
    <w:rsid w:val="00BF39C5"/>
  </w:style>
  <w:style w:type="paragraph" w:customStyle="1" w:styleId="ED3113BAF11F40B891321EED3ECF75EC">
    <w:name w:val="ED3113BAF11F40B891321EED3ECF75EC"/>
    <w:rsid w:val="00BF39C5"/>
  </w:style>
  <w:style w:type="paragraph" w:customStyle="1" w:styleId="0FC7F2DEF5F94ECD934B91EA0E52D4FC">
    <w:name w:val="0FC7F2DEF5F94ECD934B91EA0E52D4FC"/>
    <w:rsid w:val="00BF39C5"/>
  </w:style>
  <w:style w:type="paragraph" w:customStyle="1" w:styleId="92071E468DC3414FB5ADEC31529F3FB7">
    <w:name w:val="92071E468DC3414FB5ADEC31529F3FB7"/>
    <w:rsid w:val="00BF39C5"/>
  </w:style>
  <w:style w:type="paragraph" w:customStyle="1" w:styleId="D114C0E2333D4611896904097F737E11">
    <w:name w:val="D114C0E2333D4611896904097F737E11"/>
    <w:rsid w:val="00BF39C5"/>
  </w:style>
  <w:style w:type="paragraph" w:customStyle="1" w:styleId="E69FF3DC74114730872B3E9787BA29F7">
    <w:name w:val="E69FF3DC74114730872B3E9787BA29F7"/>
    <w:rsid w:val="00BF39C5"/>
  </w:style>
  <w:style w:type="paragraph" w:customStyle="1" w:styleId="4E3FB993942E44F88CED8697974CE977">
    <w:name w:val="4E3FB993942E44F88CED8697974CE977"/>
    <w:rsid w:val="00BF39C5"/>
  </w:style>
  <w:style w:type="paragraph" w:customStyle="1" w:styleId="13972F14EA0F4D6C8C7783A2AA6A5A38">
    <w:name w:val="13972F14EA0F4D6C8C7783A2AA6A5A38"/>
    <w:rsid w:val="00BF39C5"/>
  </w:style>
  <w:style w:type="paragraph" w:customStyle="1" w:styleId="D6A2380EF11C4D67B59784119285C35F">
    <w:name w:val="D6A2380EF11C4D67B59784119285C35F"/>
    <w:rsid w:val="00BF39C5"/>
  </w:style>
  <w:style w:type="paragraph" w:customStyle="1" w:styleId="B96A82E8C3A44A84ABA5C9DA06CB7C40">
    <w:name w:val="B96A82E8C3A44A84ABA5C9DA06CB7C40"/>
    <w:rsid w:val="00BF3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2020-06-17T02:52:00Z</dcterms:created>
  <dcterms:modified xsi:type="dcterms:W3CDTF">2020-06-17T03:43:00Z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