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984C6A" w:rsidP="00913946">
            <w:pPr>
              <w:pStyle w:val="Title"/>
            </w:pPr>
            <w:r>
              <w:t>Mario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Mercado</w:t>
            </w:r>
          </w:p>
          <w:p w:rsidR="00692703" w:rsidRPr="00CF1A49" w:rsidRDefault="00A92C8C" w:rsidP="00913946">
            <w:pPr>
              <w:pStyle w:val="ContactInfo"/>
              <w:contextualSpacing w:val="0"/>
            </w:pPr>
            <w:r>
              <w:t>PHONE (559) 3627270</w:t>
            </w:r>
          </w:p>
          <w:p w:rsidR="00692703" w:rsidRPr="00CF1A49" w:rsidRDefault="00692703" w:rsidP="00913946">
            <w:pPr>
              <w:pStyle w:val="ContactInfoEmphasis"/>
              <w:contextualSpacing w:val="0"/>
            </w:pPr>
            <w:r w:rsidRPr="00CF1A49">
              <w:t xml:space="preserve"> 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24C8F715143B4D789AF57854D5DA305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A92C8C">
              <w:t>/Mario Mercado</w:t>
            </w:r>
            <w:r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A92C8C" w:rsidP="00913946">
            <w:pPr>
              <w:contextualSpacing w:val="0"/>
            </w:pPr>
            <w:r>
              <w:t xml:space="preserve">My career objective is to graduate with a Computer Science Degree and work in a technology field. </w:t>
            </w:r>
            <w:proofErr w:type="spellStart"/>
            <w:r>
              <w:t>I’am</w:t>
            </w:r>
            <w:proofErr w:type="spellEnd"/>
            <w:r>
              <w:t xml:space="preserve"> very enthusiastic of the way technology is changing the world. I feel like my skill set is ready to for that next big step. </w:t>
            </w:r>
            <w:proofErr w:type="spellStart"/>
            <w:r>
              <w:t>I’am</w:t>
            </w:r>
            <w:proofErr w:type="spellEnd"/>
            <w:r>
              <w:t xml:space="preserve"> certified in several program languages. </w:t>
            </w:r>
            <w:proofErr w:type="spellStart"/>
            <w:r>
              <w:t>I</w:t>
            </w:r>
            <w:r w:rsidR="00D47A98">
              <w:t>’a</w:t>
            </w:r>
            <w:r>
              <w:t>m</w:t>
            </w:r>
            <w:proofErr w:type="spellEnd"/>
            <w:r>
              <w:t xml:space="preserve"> certified in </w:t>
            </w:r>
            <w:r w:rsidR="00D47A98">
              <w:t xml:space="preserve">digital marketing and analytics tools. </w:t>
            </w:r>
          </w:p>
        </w:tc>
      </w:tr>
    </w:tbl>
    <w:p w:rsidR="004E01EB" w:rsidRPr="00CF1A49" w:rsidRDefault="00984C6A" w:rsidP="004E01EB">
      <w:pPr>
        <w:pStyle w:val="Heading1"/>
      </w:pPr>
      <w:r>
        <w:t xml:space="preserve">Software Development 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984C6A" w:rsidP="001D0BF1">
            <w:pPr>
              <w:pStyle w:val="Heading3"/>
              <w:contextualSpacing w:val="0"/>
              <w:outlineLvl w:val="2"/>
            </w:pPr>
            <w:r>
              <w:t>2019</w:t>
            </w:r>
            <w:r w:rsidR="001D0BF1" w:rsidRPr="00CF1A49">
              <w:t xml:space="preserve"> </w:t>
            </w:r>
            <w:r>
              <w:t>to cURRENT</w:t>
            </w:r>
          </w:p>
          <w:p w:rsidR="001D0BF1" w:rsidRPr="00CF1A49" w:rsidRDefault="00984C6A" w:rsidP="001D0BF1">
            <w:pPr>
              <w:pStyle w:val="Heading2"/>
              <w:contextualSpacing w:val="0"/>
              <w:outlineLvl w:val="1"/>
            </w:pPr>
            <w:r>
              <w:t>wEB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fREELANCER</w:t>
            </w:r>
          </w:p>
          <w:p w:rsidR="001E3120" w:rsidRPr="00CF1A49" w:rsidRDefault="00984C6A" w:rsidP="001D0BF1">
            <w:pPr>
              <w:contextualSpacing w:val="0"/>
            </w:pPr>
            <w:r>
              <w:t xml:space="preserve">Creating websites for personal and business associates. Using Front End Frameworks and CMS tools to speed up production times. I specialize in React.js and Python. Installed analytics tools to analyze E-Commerce. 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984C6A" w:rsidP="00F61DF9">
            <w:pPr>
              <w:pStyle w:val="Heading3"/>
              <w:contextualSpacing w:val="0"/>
              <w:outlineLvl w:val="2"/>
            </w:pPr>
            <w:r>
              <w:t>2021</w:t>
            </w:r>
            <w:r w:rsidR="00F61DF9" w:rsidRPr="00CF1A49">
              <w:t xml:space="preserve"> – </w:t>
            </w:r>
            <w:r>
              <w:t>Current</w:t>
            </w:r>
          </w:p>
          <w:p w:rsidR="00F61DF9" w:rsidRPr="00CF1A49" w:rsidRDefault="00984C6A" w:rsidP="00F61DF9">
            <w:pPr>
              <w:pStyle w:val="Heading2"/>
              <w:contextualSpacing w:val="0"/>
              <w:outlineLvl w:val="1"/>
            </w:pPr>
            <w:r>
              <w:t>Cryptocurrency miner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freelancer</w:t>
            </w:r>
          </w:p>
          <w:p w:rsidR="00F61DF9" w:rsidRDefault="00984C6A" w:rsidP="00F61DF9">
            <w:r>
              <w:t>Creating a blockchain to connect with other blocks around the world. Currently working on my own Mine. I use a high-tech computer with high powered GPU and CPU to run that. Very familiar with the algorithms. Having data analyzing capability.</w:t>
            </w:r>
          </w:p>
        </w:tc>
      </w:tr>
    </w:tbl>
    <w:sdt>
      <w:sdtPr>
        <w:alias w:val="Education:"/>
        <w:tag w:val="Education:"/>
        <w:id w:val="-1908763273"/>
        <w:placeholder>
          <w:docPart w:val="196A5C60404642C7A6F702866E13AD83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D47A98" w:rsidP="001D0BF1">
            <w:pPr>
              <w:pStyle w:val="Heading3"/>
              <w:contextualSpacing w:val="0"/>
              <w:outlineLvl w:val="2"/>
            </w:pPr>
            <w:r>
              <w:t>2021-current</w:t>
            </w:r>
          </w:p>
          <w:p w:rsidR="001D0BF1" w:rsidRPr="00CF1A49" w:rsidRDefault="00984C6A" w:rsidP="001D0BF1">
            <w:pPr>
              <w:pStyle w:val="Heading2"/>
              <w:contextualSpacing w:val="0"/>
              <w:outlineLvl w:val="1"/>
            </w:pPr>
            <w:r>
              <w:t>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Riverside City college</w:t>
            </w:r>
          </w:p>
          <w:p w:rsidR="007538DC" w:rsidRPr="00CF1A49" w:rsidRDefault="00984C6A" w:rsidP="007538DC">
            <w:pPr>
              <w:contextualSpacing w:val="0"/>
            </w:pPr>
            <w:r>
              <w:t xml:space="preserve">Currently attending Riverside City College for my </w:t>
            </w:r>
            <w:r w:rsidR="00A92C8C">
              <w:t xml:space="preserve">Associates Degree and transfer Majoring in Computer Science. 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D47A98" w:rsidP="00F61DF9">
            <w:pPr>
              <w:pStyle w:val="Heading3"/>
              <w:contextualSpacing w:val="0"/>
              <w:outlineLvl w:val="2"/>
            </w:pPr>
            <w:r>
              <w:t>2020</w:t>
            </w:r>
            <w:bookmarkStart w:id="0" w:name="_GoBack"/>
            <w:bookmarkEnd w:id="0"/>
          </w:p>
          <w:p w:rsidR="00F61DF9" w:rsidRPr="00CF1A49" w:rsidRDefault="00A92C8C" w:rsidP="00F61DF9">
            <w:pPr>
              <w:pStyle w:val="Heading2"/>
              <w:contextualSpacing w:val="0"/>
              <w:outlineLvl w:val="1"/>
            </w:pPr>
            <w:r>
              <w:t>computer science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harvard edx</w:t>
            </w:r>
          </w:p>
          <w:p w:rsidR="00F61DF9" w:rsidRDefault="00A92C8C" w:rsidP="00F61DF9">
            <w:r>
              <w:t>Took courses for computer science through Harvard Universities EDX program.</w:t>
            </w:r>
          </w:p>
        </w:tc>
      </w:tr>
    </w:tbl>
    <w:sdt>
      <w:sdtPr>
        <w:alias w:val="Skills:"/>
        <w:tag w:val="Skills:"/>
        <w:id w:val="-1392877668"/>
        <w:placeholder>
          <w:docPart w:val="F142B22706854AE3BDDA8BAAF8D2F991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A92C8C" w:rsidP="006E1507">
            <w:pPr>
              <w:pStyle w:val="ListBullet"/>
              <w:contextualSpacing w:val="0"/>
            </w:pPr>
            <w:r>
              <w:t>Excel</w:t>
            </w:r>
          </w:p>
          <w:p w:rsidR="001F4E6D" w:rsidRPr="006E1507" w:rsidRDefault="00A92C8C" w:rsidP="006E1507">
            <w:pPr>
              <w:pStyle w:val="ListBullet"/>
              <w:contextualSpacing w:val="0"/>
            </w:pPr>
            <w:r>
              <w:t>Analytics’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A92C8C" w:rsidP="006E1507">
            <w:pPr>
              <w:pStyle w:val="ListBullet"/>
              <w:contextualSpacing w:val="0"/>
            </w:pPr>
            <w:proofErr w:type="spellStart"/>
            <w:r>
              <w:t>Javascript</w:t>
            </w:r>
            <w:proofErr w:type="spellEnd"/>
          </w:p>
          <w:p w:rsidR="001E3120" w:rsidRPr="006E1507" w:rsidRDefault="00A92C8C" w:rsidP="006E1507">
            <w:pPr>
              <w:pStyle w:val="ListBullet"/>
              <w:contextualSpacing w:val="0"/>
            </w:pPr>
            <w:r>
              <w:t>Python</w:t>
            </w:r>
          </w:p>
          <w:p w:rsidR="001E3120" w:rsidRPr="006E1507" w:rsidRDefault="00A92C8C" w:rsidP="006E1507">
            <w:pPr>
              <w:pStyle w:val="ListBullet"/>
              <w:contextualSpacing w:val="0"/>
            </w:pPr>
            <w:r>
              <w:t>Digital Marketing</w:t>
            </w:r>
          </w:p>
        </w:tc>
      </w:tr>
    </w:tbl>
    <w:sdt>
      <w:sdtPr>
        <w:alias w:val="Activities:"/>
        <w:tag w:val="Activities:"/>
        <w:id w:val="1223332893"/>
        <w:placeholder>
          <w:docPart w:val="9C0B49BC0F8C45E585B77E667258B29D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A92C8C" w:rsidP="006E1507">
      <w:r>
        <w:t xml:space="preserve">I have extensive volunteer experience. </w:t>
      </w:r>
      <w:proofErr w:type="spellStart"/>
      <w:r>
        <w:t>I’am</w:t>
      </w:r>
      <w:proofErr w:type="spellEnd"/>
      <w:r>
        <w:t xml:space="preserve"> also apart of Google Developers Group, a club focusing on education in Advanced Technology. </w:t>
      </w:r>
      <w:proofErr w:type="spellStart"/>
      <w:r>
        <w:t>I’am</w:t>
      </w:r>
      <w:proofErr w:type="spellEnd"/>
      <w:r>
        <w:t xml:space="preserve"> also a writer for a blog magazine called Medium where I write articles. I spend my time reading and researching.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DBA" w:rsidRDefault="00EB5DBA" w:rsidP="0068194B">
      <w:r>
        <w:separator/>
      </w:r>
    </w:p>
    <w:p w:rsidR="00EB5DBA" w:rsidRDefault="00EB5DBA"/>
    <w:p w:rsidR="00EB5DBA" w:rsidRDefault="00EB5DBA"/>
  </w:endnote>
  <w:endnote w:type="continuationSeparator" w:id="0">
    <w:p w:rsidR="00EB5DBA" w:rsidRDefault="00EB5DBA" w:rsidP="0068194B">
      <w:r>
        <w:continuationSeparator/>
      </w:r>
    </w:p>
    <w:p w:rsidR="00EB5DBA" w:rsidRDefault="00EB5DBA"/>
    <w:p w:rsidR="00EB5DBA" w:rsidRDefault="00EB5D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DBA" w:rsidRDefault="00EB5DBA" w:rsidP="0068194B">
      <w:r>
        <w:separator/>
      </w:r>
    </w:p>
    <w:p w:rsidR="00EB5DBA" w:rsidRDefault="00EB5DBA"/>
    <w:p w:rsidR="00EB5DBA" w:rsidRDefault="00EB5DBA"/>
  </w:footnote>
  <w:footnote w:type="continuationSeparator" w:id="0">
    <w:p w:rsidR="00EB5DBA" w:rsidRDefault="00EB5DBA" w:rsidP="0068194B">
      <w:r>
        <w:continuationSeparator/>
      </w:r>
    </w:p>
    <w:p w:rsidR="00EB5DBA" w:rsidRDefault="00EB5DBA"/>
    <w:p w:rsidR="00EB5DBA" w:rsidRDefault="00EB5D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C1CBB9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6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4C6A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C8C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7A98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5DBA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43227"/>
  <w15:chartTrackingRefBased/>
  <w15:docId w15:val="{4C0C8321-1849-4818-A981-6887F962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c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C8F715143B4D789AF57854D5DA3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49AE4-2086-4A25-AAB6-901CB5430C1A}"/>
      </w:docPartPr>
      <w:docPartBody>
        <w:p w:rsidR="00000000" w:rsidRDefault="0084368A">
          <w:pPr>
            <w:pStyle w:val="24C8F715143B4D789AF57854D5DA305C"/>
          </w:pPr>
          <w:r w:rsidRPr="00CF1A49">
            <w:t>LinkedIn Profile</w:t>
          </w:r>
        </w:p>
      </w:docPartBody>
    </w:docPart>
    <w:docPart>
      <w:docPartPr>
        <w:name w:val="196A5C60404642C7A6F702866E13A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6254F-A5B9-4AD9-BC77-024003A7BA3E}"/>
      </w:docPartPr>
      <w:docPartBody>
        <w:p w:rsidR="00000000" w:rsidRDefault="0084368A">
          <w:pPr>
            <w:pStyle w:val="196A5C60404642C7A6F702866E13AD83"/>
          </w:pPr>
          <w:r w:rsidRPr="00CF1A49">
            <w:t>Education</w:t>
          </w:r>
        </w:p>
      </w:docPartBody>
    </w:docPart>
    <w:docPart>
      <w:docPartPr>
        <w:name w:val="F142B22706854AE3BDDA8BAAF8D2F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A8199-9066-414F-BD59-D7D7E0791705}"/>
      </w:docPartPr>
      <w:docPartBody>
        <w:p w:rsidR="00000000" w:rsidRDefault="0084368A">
          <w:pPr>
            <w:pStyle w:val="F142B22706854AE3BDDA8BAAF8D2F991"/>
          </w:pPr>
          <w:r w:rsidRPr="00CF1A49">
            <w:t>Skills</w:t>
          </w:r>
        </w:p>
      </w:docPartBody>
    </w:docPart>
    <w:docPart>
      <w:docPartPr>
        <w:name w:val="9C0B49BC0F8C45E585B77E667258B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2F4D3-3314-4B11-AB2C-6FBECE41EFEA}"/>
      </w:docPartPr>
      <w:docPartBody>
        <w:p w:rsidR="00000000" w:rsidRDefault="0084368A">
          <w:pPr>
            <w:pStyle w:val="9C0B49BC0F8C45E585B77E667258B29D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8A"/>
    <w:rsid w:val="0084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099183B18E4620B45BBF35F1DA278F">
    <w:name w:val="F4099183B18E4620B45BBF35F1DA278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7598D823A7F4894A055CF8B57F1DF57">
    <w:name w:val="F7598D823A7F4894A055CF8B57F1DF57"/>
  </w:style>
  <w:style w:type="paragraph" w:customStyle="1" w:styleId="A6EB391FCC434DCA87110793381D2281">
    <w:name w:val="A6EB391FCC434DCA87110793381D2281"/>
  </w:style>
  <w:style w:type="paragraph" w:customStyle="1" w:styleId="FD31F77A1ADC45E583478634ECB4EFF7">
    <w:name w:val="FD31F77A1ADC45E583478634ECB4EFF7"/>
  </w:style>
  <w:style w:type="paragraph" w:customStyle="1" w:styleId="975552590D634F56A9FA5732022BD41F">
    <w:name w:val="975552590D634F56A9FA5732022BD41F"/>
  </w:style>
  <w:style w:type="paragraph" w:customStyle="1" w:styleId="068C203162874640B1E41B583E7E2E02">
    <w:name w:val="068C203162874640B1E41B583E7E2E02"/>
  </w:style>
  <w:style w:type="paragraph" w:customStyle="1" w:styleId="0915BC07562048C8BA02FC22A2B2B8AC">
    <w:name w:val="0915BC07562048C8BA02FC22A2B2B8AC"/>
  </w:style>
  <w:style w:type="paragraph" w:customStyle="1" w:styleId="24C8F715143B4D789AF57854D5DA305C">
    <w:name w:val="24C8F715143B4D789AF57854D5DA305C"/>
  </w:style>
  <w:style w:type="paragraph" w:customStyle="1" w:styleId="5F1FF36857994FDBA759294BEB42C232">
    <w:name w:val="5F1FF36857994FDBA759294BEB42C232"/>
  </w:style>
  <w:style w:type="paragraph" w:customStyle="1" w:styleId="F3815BCB39C943049F17A72F43C07C9A">
    <w:name w:val="F3815BCB39C943049F17A72F43C07C9A"/>
  </w:style>
  <w:style w:type="paragraph" w:customStyle="1" w:styleId="3FB68B6049CC470D9B677865577A71B8">
    <w:name w:val="3FB68B6049CC470D9B677865577A71B8"/>
  </w:style>
  <w:style w:type="paragraph" w:customStyle="1" w:styleId="2D73584BD91B406A82B6DE6ABA51EC03">
    <w:name w:val="2D73584BD91B406A82B6DE6ABA51EC03"/>
  </w:style>
  <w:style w:type="paragraph" w:customStyle="1" w:styleId="D28F6440102440CEAD54293E76A9BFAD">
    <w:name w:val="D28F6440102440CEAD54293E76A9BFAD"/>
  </w:style>
  <w:style w:type="paragraph" w:customStyle="1" w:styleId="D891337358A84478B23FEF2289ADCF48">
    <w:name w:val="D891337358A84478B23FEF2289ADCF48"/>
  </w:style>
  <w:style w:type="paragraph" w:customStyle="1" w:styleId="60534818403F467B93C1731612590DDE">
    <w:name w:val="60534818403F467B93C1731612590DD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7C6134E42F4460EB5EA1F42BC08021D">
    <w:name w:val="B7C6134E42F4460EB5EA1F42BC08021D"/>
  </w:style>
  <w:style w:type="paragraph" w:customStyle="1" w:styleId="2621120537384002BA1554BA50B3B228">
    <w:name w:val="2621120537384002BA1554BA50B3B228"/>
  </w:style>
  <w:style w:type="paragraph" w:customStyle="1" w:styleId="91AACDB3AAC142A686DF03EE366DFE1B">
    <w:name w:val="91AACDB3AAC142A686DF03EE366DFE1B"/>
  </w:style>
  <w:style w:type="paragraph" w:customStyle="1" w:styleId="584D4EEE78B14F8280E6AB0D75FDE1CE">
    <w:name w:val="584D4EEE78B14F8280E6AB0D75FDE1CE"/>
  </w:style>
  <w:style w:type="paragraph" w:customStyle="1" w:styleId="8ED8C441A45A4113B755FBF06B6172BA">
    <w:name w:val="8ED8C441A45A4113B755FBF06B6172BA"/>
  </w:style>
  <w:style w:type="paragraph" w:customStyle="1" w:styleId="38D91113700642C1BFBE13EBCC5C5235">
    <w:name w:val="38D91113700642C1BFBE13EBCC5C5235"/>
  </w:style>
  <w:style w:type="paragraph" w:customStyle="1" w:styleId="7144C798252F4CD08C7F32E5069A0721">
    <w:name w:val="7144C798252F4CD08C7F32E5069A0721"/>
  </w:style>
  <w:style w:type="paragraph" w:customStyle="1" w:styleId="196A5C60404642C7A6F702866E13AD83">
    <w:name w:val="196A5C60404642C7A6F702866E13AD83"/>
  </w:style>
  <w:style w:type="paragraph" w:customStyle="1" w:styleId="E6D400D2AD0E4FB8A1F79F662FE48A8D">
    <w:name w:val="E6D400D2AD0E4FB8A1F79F662FE48A8D"/>
  </w:style>
  <w:style w:type="paragraph" w:customStyle="1" w:styleId="7C387D666B9146448D2A66869A472B5D">
    <w:name w:val="7C387D666B9146448D2A66869A472B5D"/>
  </w:style>
  <w:style w:type="paragraph" w:customStyle="1" w:styleId="9667888D8F8644539DB65AB45B472707">
    <w:name w:val="9667888D8F8644539DB65AB45B472707"/>
  </w:style>
  <w:style w:type="paragraph" w:customStyle="1" w:styleId="A29310BDEC4D4AC48BAC9150014B0AB6">
    <w:name w:val="A29310BDEC4D4AC48BAC9150014B0AB6"/>
  </w:style>
  <w:style w:type="paragraph" w:customStyle="1" w:styleId="3121C22D104644779058969061C5356D">
    <w:name w:val="3121C22D104644779058969061C5356D"/>
  </w:style>
  <w:style w:type="paragraph" w:customStyle="1" w:styleId="599BD673BDDC4DC29E11DC7FE756D591">
    <w:name w:val="599BD673BDDC4DC29E11DC7FE756D591"/>
  </w:style>
  <w:style w:type="paragraph" w:customStyle="1" w:styleId="071DB36D2F17486AA336395CE285E380">
    <w:name w:val="071DB36D2F17486AA336395CE285E380"/>
  </w:style>
  <w:style w:type="paragraph" w:customStyle="1" w:styleId="D20D9703C4954D32A3C37EC5A19260D8">
    <w:name w:val="D20D9703C4954D32A3C37EC5A19260D8"/>
  </w:style>
  <w:style w:type="paragraph" w:customStyle="1" w:styleId="1632F244E3744BF0A70AB755363FF8D9">
    <w:name w:val="1632F244E3744BF0A70AB755363FF8D9"/>
  </w:style>
  <w:style w:type="paragraph" w:customStyle="1" w:styleId="3B9FCC5A20F045CD9164E9E033CF455A">
    <w:name w:val="3B9FCC5A20F045CD9164E9E033CF455A"/>
  </w:style>
  <w:style w:type="paragraph" w:customStyle="1" w:styleId="F142B22706854AE3BDDA8BAAF8D2F991">
    <w:name w:val="F142B22706854AE3BDDA8BAAF8D2F991"/>
  </w:style>
  <w:style w:type="paragraph" w:customStyle="1" w:styleId="2E23F168ECAF42C882042253308D8EDF">
    <w:name w:val="2E23F168ECAF42C882042253308D8EDF"/>
  </w:style>
  <w:style w:type="paragraph" w:customStyle="1" w:styleId="7C67CC079F7E4D43ADF902686AE3EFC0">
    <w:name w:val="7C67CC079F7E4D43ADF902686AE3EFC0"/>
  </w:style>
  <w:style w:type="paragraph" w:customStyle="1" w:styleId="F5C52611A37341D097F16350AA96F4EB">
    <w:name w:val="F5C52611A37341D097F16350AA96F4EB"/>
  </w:style>
  <w:style w:type="paragraph" w:customStyle="1" w:styleId="4E5C77CD37FB42B382B5DFE9B9DFC3C1">
    <w:name w:val="4E5C77CD37FB42B382B5DFE9B9DFC3C1"/>
  </w:style>
  <w:style w:type="paragraph" w:customStyle="1" w:styleId="93A10EBA33F54E6882E419A1B3697217">
    <w:name w:val="93A10EBA33F54E6882E419A1B3697217"/>
  </w:style>
  <w:style w:type="paragraph" w:customStyle="1" w:styleId="9C0B49BC0F8C45E585B77E667258B29D">
    <w:name w:val="9C0B49BC0F8C45E585B77E667258B29D"/>
  </w:style>
  <w:style w:type="paragraph" w:customStyle="1" w:styleId="2317CA7C1E944EC09AAA0A23E09C4183">
    <w:name w:val="2317CA7C1E944EC09AAA0A23E09C41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22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2021-05-06T00:21:00Z</dcterms:created>
  <dcterms:modified xsi:type="dcterms:W3CDTF">2021-05-06T00:43:00Z</dcterms:modified>
  <cp:category/>
</cp:coreProperties>
</file>