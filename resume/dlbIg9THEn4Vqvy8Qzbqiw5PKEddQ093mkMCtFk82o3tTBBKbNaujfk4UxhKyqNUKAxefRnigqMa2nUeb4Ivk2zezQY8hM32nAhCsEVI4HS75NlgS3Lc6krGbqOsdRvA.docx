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806CB" w14:textId="77777777" w:rsidR="006402FE" w:rsidRDefault="00A81CD6">
      <w:pPr>
        <w:pStyle w:val="ResumeSection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Profile </w:t>
      </w:r>
      <w:r>
        <w:rPr>
          <w:rFonts w:ascii="Times New Roman" w:hAnsi="Times New Roman"/>
        </w:rPr>
        <w:tab/>
      </w:r>
    </w:p>
    <w:p w14:paraId="7F8980EB" w14:textId="183E3755" w:rsidR="006402FE" w:rsidRDefault="000B3760">
      <w:pPr>
        <w:pStyle w:val="Profile"/>
        <w:rPr>
          <w:rFonts w:ascii="Times New Roman" w:hAnsi="Times New Roman"/>
        </w:rPr>
      </w:pPr>
      <w:r>
        <w:rPr>
          <w:rFonts w:ascii="Times New Roman" w:hAnsi="Times New Roman"/>
        </w:rPr>
        <w:t>Quick learner</w:t>
      </w:r>
      <w:r w:rsidR="00021256">
        <w:rPr>
          <w:rFonts w:ascii="Times New Roman" w:hAnsi="Times New Roman"/>
        </w:rPr>
        <w:t xml:space="preserve">, </w:t>
      </w:r>
      <w:r w:rsidR="00A07B1E">
        <w:rPr>
          <w:rFonts w:ascii="Times New Roman" w:hAnsi="Times New Roman"/>
        </w:rPr>
        <w:t>h</w:t>
      </w:r>
      <w:r w:rsidR="00AF699D">
        <w:rPr>
          <w:rFonts w:ascii="Times New Roman" w:hAnsi="Times New Roman"/>
        </w:rPr>
        <w:t>ardworking</w:t>
      </w:r>
      <w:r>
        <w:rPr>
          <w:rFonts w:ascii="Times New Roman" w:hAnsi="Times New Roman"/>
        </w:rPr>
        <w:t xml:space="preserve">, </w:t>
      </w:r>
      <w:r w:rsidR="004E0BA7">
        <w:rPr>
          <w:rFonts w:ascii="Times New Roman" w:hAnsi="Times New Roman"/>
        </w:rPr>
        <w:t>adaptable,</w:t>
      </w:r>
      <w:r w:rsidR="00A07B1E">
        <w:rPr>
          <w:rFonts w:ascii="Times New Roman" w:hAnsi="Times New Roman"/>
        </w:rPr>
        <w:t xml:space="preserve"> and d</w:t>
      </w:r>
      <w:r>
        <w:rPr>
          <w:rFonts w:ascii="Times New Roman" w:hAnsi="Times New Roman"/>
        </w:rPr>
        <w:t>ependable</w:t>
      </w:r>
      <w:r w:rsidR="00DB649D">
        <w:rPr>
          <w:rFonts w:ascii="Times New Roman" w:hAnsi="Times New Roman"/>
        </w:rPr>
        <w:t xml:space="preserve">. </w:t>
      </w:r>
      <w:r w:rsidR="003D20F7">
        <w:rPr>
          <w:rFonts w:ascii="Times New Roman" w:hAnsi="Times New Roman"/>
        </w:rPr>
        <w:t>Team oriented, not afraid to take the lead when needed. Motivated to see every job through its completion</w:t>
      </w:r>
      <w:r w:rsidR="001C09CE">
        <w:rPr>
          <w:rFonts w:ascii="Times New Roman" w:hAnsi="Times New Roman"/>
        </w:rPr>
        <w:t xml:space="preserve">. </w:t>
      </w:r>
      <w:r w:rsidR="006538B9">
        <w:rPr>
          <w:rFonts w:ascii="Times New Roman" w:hAnsi="Times New Roman"/>
        </w:rPr>
        <w:t>K</w:t>
      </w:r>
      <w:r w:rsidR="00021256">
        <w:rPr>
          <w:rFonts w:ascii="Times New Roman" w:hAnsi="Times New Roman"/>
        </w:rPr>
        <w:t>no</w:t>
      </w:r>
      <w:r w:rsidR="00A07B1E">
        <w:rPr>
          <w:rFonts w:ascii="Times New Roman" w:hAnsi="Times New Roman"/>
        </w:rPr>
        <w:t>wledgeable with virtualization s</w:t>
      </w:r>
      <w:r w:rsidR="00021256">
        <w:rPr>
          <w:rFonts w:ascii="Times New Roman" w:hAnsi="Times New Roman"/>
        </w:rPr>
        <w:t>oftware</w:t>
      </w:r>
      <w:r w:rsidR="00A07B1E">
        <w:rPr>
          <w:rFonts w:ascii="Times New Roman" w:hAnsi="Times New Roman"/>
        </w:rPr>
        <w:t>, Microsoft o</w:t>
      </w:r>
      <w:r>
        <w:rPr>
          <w:rFonts w:ascii="Times New Roman" w:hAnsi="Times New Roman"/>
        </w:rPr>
        <w:t>perati</w:t>
      </w:r>
      <w:r w:rsidR="00A07B1E">
        <w:rPr>
          <w:rFonts w:ascii="Times New Roman" w:hAnsi="Times New Roman"/>
        </w:rPr>
        <w:t>ng systems and different Linux operating systems</w:t>
      </w:r>
      <w:r w:rsidR="00021256">
        <w:rPr>
          <w:rFonts w:ascii="Times New Roman" w:hAnsi="Times New Roman"/>
        </w:rPr>
        <w:t xml:space="preserve">. </w:t>
      </w:r>
      <w:r w:rsidR="00A07B1E">
        <w:rPr>
          <w:rFonts w:ascii="Times New Roman" w:hAnsi="Times New Roman"/>
        </w:rPr>
        <w:t>Experienced with network t</w:t>
      </w:r>
      <w:r w:rsidR="003D20F7">
        <w:rPr>
          <w:rFonts w:ascii="Times New Roman" w:hAnsi="Times New Roman"/>
        </w:rPr>
        <w:t xml:space="preserve">opologies and </w:t>
      </w:r>
      <w:r w:rsidR="00A07B1E">
        <w:rPr>
          <w:rFonts w:ascii="Times New Roman" w:hAnsi="Times New Roman"/>
        </w:rPr>
        <w:t>n</w:t>
      </w:r>
      <w:r w:rsidR="002C0305">
        <w:rPr>
          <w:rFonts w:ascii="Times New Roman" w:hAnsi="Times New Roman"/>
        </w:rPr>
        <w:t xml:space="preserve">etwork </w:t>
      </w:r>
      <w:r w:rsidR="00A07B1E">
        <w:rPr>
          <w:rFonts w:ascii="Times New Roman" w:hAnsi="Times New Roman"/>
        </w:rPr>
        <w:t>h</w:t>
      </w:r>
      <w:r w:rsidR="003D20F7">
        <w:rPr>
          <w:rFonts w:ascii="Times New Roman" w:hAnsi="Times New Roman"/>
        </w:rPr>
        <w:t>ardware.</w:t>
      </w:r>
    </w:p>
    <w:p w14:paraId="5923BC25" w14:textId="77777777" w:rsidR="006402FE" w:rsidRDefault="00A81CD6">
      <w:pPr>
        <w:pStyle w:val="ResumeSections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Skills Summary</w:t>
      </w:r>
      <w:r>
        <w:rPr>
          <w:rFonts w:ascii="Times New Roman" w:hAnsi="Times New Roman"/>
          <w:noProof/>
        </w:rPr>
        <w:tab/>
      </w:r>
    </w:p>
    <w:tbl>
      <w:tblPr>
        <w:tblW w:w="9090" w:type="dxa"/>
        <w:tblInd w:w="378" w:type="dxa"/>
        <w:tblLayout w:type="fixed"/>
        <w:tblLook w:val="0400" w:firstRow="0" w:lastRow="0" w:firstColumn="0" w:lastColumn="0" w:noHBand="0" w:noVBand="1"/>
      </w:tblPr>
      <w:tblGrid>
        <w:gridCol w:w="3240"/>
        <w:gridCol w:w="2700"/>
        <w:gridCol w:w="3150"/>
      </w:tblGrid>
      <w:tr w:rsidR="006402FE" w14:paraId="3E40DE35" w14:textId="77777777">
        <w:trPr>
          <w:trHeight w:val="882"/>
        </w:trPr>
        <w:tc>
          <w:tcPr>
            <w:tcW w:w="3240" w:type="dxa"/>
          </w:tcPr>
          <w:p w14:paraId="4AF5AC2F" w14:textId="77777777" w:rsidR="006402FE" w:rsidRDefault="00AF699D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Active Directory</w:t>
            </w:r>
          </w:p>
          <w:p w14:paraId="76A2C5D6" w14:textId="77777777" w:rsidR="00771E95" w:rsidRPr="00771E95" w:rsidRDefault="00AF699D" w:rsidP="00771E95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DNS</w:t>
            </w:r>
          </w:p>
          <w:p w14:paraId="5D8CA437" w14:textId="77777777" w:rsidR="006402FE" w:rsidRDefault="00771E95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</w:t>
            </w:r>
          </w:p>
          <w:p w14:paraId="7784CD62" w14:textId="77777777" w:rsidR="006402FE" w:rsidRDefault="00AF699D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Cat5 &amp; Cat6</w:t>
            </w:r>
          </w:p>
          <w:p w14:paraId="3CC82F06" w14:textId="77777777" w:rsidR="006402FE" w:rsidRDefault="00AF699D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Switches &amp; Routers</w:t>
            </w:r>
          </w:p>
          <w:p w14:paraId="66C0CDEC" w14:textId="4149ED6A" w:rsidR="00865C11" w:rsidRDefault="00865C11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Recovery</w:t>
            </w:r>
          </w:p>
          <w:p w14:paraId="4C25CC5B" w14:textId="52E86F08" w:rsidR="002D6393" w:rsidRDefault="002D6393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Excel and Word </w:t>
            </w:r>
          </w:p>
          <w:p w14:paraId="0DA8C149" w14:textId="77777777" w:rsidR="006402FE" w:rsidRDefault="006402FE">
            <w:pPr>
              <w:ind w:left="720"/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14:paraId="1E0BCC3D" w14:textId="361B0789" w:rsidR="006402FE" w:rsidRDefault="00A81CD6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Windows XP/Vista/7</w:t>
            </w:r>
            <w:r w:rsidR="006538B9">
              <w:rPr>
                <w:rFonts w:ascii="Times New Roman" w:hAnsi="Times New Roman"/>
              </w:rPr>
              <w:t>/10</w:t>
            </w:r>
          </w:p>
          <w:p w14:paraId="45A6F4E9" w14:textId="440A2A9B" w:rsidR="006402FE" w:rsidRDefault="00AF699D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Server </w:t>
            </w:r>
            <w:r w:rsidR="00A81CD6">
              <w:rPr>
                <w:rFonts w:ascii="Times New Roman" w:hAnsi="Times New Roman"/>
              </w:rPr>
              <w:t>2008</w:t>
            </w:r>
            <w:r w:rsidR="006538B9">
              <w:rPr>
                <w:rFonts w:ascii="Times New Roman" w:hAnsi="Times New Roman"/>
              </w:rPr>
              <w:t>/ 2012R/ 2016</w:t>
            </w:r>
          </w:p>
          <w:p w14:paraId="310E63B0" w14:textId="77777777" w:rsidR="006402FE" w:rsidRDefault="00A81CD6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Linux (diff flavors)</w:t>
            </w:r>
          </w:p>
          <w:p w14:paraId="10133700" w14:textId="77777777" w:rsidR="006402FE" w:rsidRDefault="00AF699D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Xenserver</w:t>
            </w:r>
          </w:p>
          <w:p w14:paraId="4C31A93B" w14:textId="12E7A6D6" w:rsidR="006402FE" w:rsidRDefault="00771E95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VMWare</w:t>
            </w:r>
            <w:r w:rsidR="00CB0274">
              <w:rPr>
                <w:rFonts w:ascii="Times New Roman" w:hAnsi="Times New Roman"/>
              </w:rPr>
              <w:t xml:space="preserve"> </w:t>
            </w:r>
          </w:p>
          <w:p w14:paraId="2836190C" w14:textId="77777777" w:rsidR="006402FE" w:rsidRDefault="00AF699D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 Office</w:t>
            </w:r>
          </w:p>
          <w:p w14:paraId="3E6BA851" w14:textId="77777777" w:rsidR="00865C11" w:rsidRPr="00865C11" w:rsidRDefault="00865C11" w:rsidP="00865C11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VOIP</w:t>
            </w:r>
          </w:p>
        </w:tc>
        <w:tc>
          <w:tcPr>
            <w:tcW w:w="3150" w:type="dxa"/>
          </w:tcPr>
          <w:p w14:paraId="7E5BF277" w14:textId="43B9DDA8" w:rsidR="006402FE" w:rsidRDefault="00AF699D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Nas4free</w:t>
            </w:r>
            <w:r w:rsidR="00986DA2">
              <w:rPr>
                <w:rFonts w:ascii="Times New Roman" w:hAnsi="Times New Roman"/>
              </w:rPr>
              <w:t xml:space="preserve"> </w:t>
            </w:r>
          </w:p>
          <w:p w14:paraId="2871C880" w14:textId="726678D6" w:rsidR="006402FE" w:rsidRDefault="00A60820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LAMP</w:t>
            </w:r>
            <w:r w:rsidR="006538B9">
              <w:rPr>
                <w:rFonts w:ascii="Times New Roman" w:hAnsi="Times New Roman"/>
              </w:rPr>
              <w:t>/LEMP</w:t>
            </w:r>
          </w:p>
          <w:p w14:paraId="3025A759" w14:textId="77777777" w:rsidR="00771E95" w:rsidRDefault="00A60820" w:rsidP="001604E1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Untangle</w:t>
            </w:r>
          </w:p>
          <w:p w14:paraId="2F91DACC" w14:textId="77777777" w:rsidR="00422D89" w:rsidRDefault="00422D89" w:rsidP="001604E1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Zimbra Mail</w:t>
            </w:r>
          </w:p>
          <w:p w14:paraId="0983994E" w14:textId="77777777" w:rsidR="00422D89" w:rsidRDefault="00422D89" w:rsidP="001604E1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Wireless access point</w:t>
            </w:r>
          </w:p>
          <w:p w14:paraId="189D0CF8" w14:textId="77777777" w:rsidR="00565E68" w:rsidRPr="001604E1" w:rsidRDefault="00565E68" w:rsidP="001604E1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Backup software</w:t>
            </w:r>
          </w:p>
          <w:p w14:paraId="5C075272" w14:textId="77777777" w:rsidR="00A60820" w:rsidRDefault="00A60820" w:rsidP="00A60820">
            <w:pPr>
              <w:ind w:left="360"/>
              <w:rPr>
                <w:rFonts w:ascii="Times New Roman" w:hAnsi="Times New Roman"/>
              </w:rPr>
            </w:pPr>
          </w:p>
          <w:p w14:paraId="1FF2BCC7" w14:textId="77777777" w:rsidR="006402FE" w:rsidRDefault="006402FE">
            <w:pPr>
              <w:pStyle w:val="Spacing"/>
              <w:rPr>
                <w:rFonts w:ascii="Times New Roman" w:hAnsi="Times New Roman"/>
              </w:rPr>
            </w:pPr>
          </w:p>
        </w:tc>
      </w:tr>
    </w:tbl>
    <w:p w14:paraId="59996EC5" w14:textId="77777777" w:rsidR="006402FE" w:rsidRDefault="00771E95">
      <w:pPr>
        <w:pStyle w:val="ResumeSections"/>
        <w:rPr>
          <w:rFonts w:ascii="Times New Roman" w:hAnsi="Times New Roman"/>
        </w:rPr>
      </w:pPr>
      <w:r>
        <w:rPr>
          <w:rFonts w:ascii="Times New Roman" w:hAnsi="Times New Roman"/>
        </w:rPr>
        <w:t>IT</w:t>
      </w:r>
      <w:r w:rsidR="00A81CD6">
        <w:rPr>
          <w:rFonts w:ascii="Times New Roman" w:hAnsi="Times New Roman"/>
        </w:rPr>
        <w:t xml:space="preserve"> Experience</w:t>
      </w:r>
      <w:r w:rsidR="00A81CD6">
        <w:rPr>
          <w:rFonts w:ascii="Times New Roman" w:hAnsi="Times New Roman"/>
        </w:rPr>
        <w:tab/>
      </w:r>
    </w:p>
    <w:p w14:paraId="6E3B5B66" w14:textId="43B43592" w:rsidR="006402FE" w:rsidRDefault="00440C47">
      <w:pPr>
        <w:pStyle w:val="Heading2"/>
      </w:pPr>
      <w:r>
        <w:rPr>
          <w:rFonts w:ascii="Times New Roman" w:hAnsi="Times New Roman"/>
          <w:sz w:val="24"/>
        </w:rPr>
        <w:t xml:space="preserve">Cniss </w:t>
      </w:r>
      <w:r>
        <w:rPr>
          <w:rFonts w:ascii="Times New Roman" w:hAnsi="Times New Roman"/>
          <w:sz w:val="18"/>
          <w:szCs w:val="18"/>
        </w:rPr>
        <w:t xml:space="preserve">sep </w:t>
      </w:r>
      <w:proofErr w:type="gramStart"/>
      <w:r>
        <w:rPr>
          <w:rFonts w:ascii="Times New Roman" w:hAnsi="Times New Roman"/>
          <w:sz w:val="18"/>
          <w:szCs w:val="18"/>
        </w:rPr>
        <w:t>2</w:t>
      </w:r>
      <w:r w:rsidR="00DB2C5C">
        <w:rPr>
          <w:rFonts w:ascii="Times New Roman" w:hAnsi="Times New Roman"/>
          <w:sz w:val="18"/>
          <w:szCs w:val="18"/>
        </w:rPr>
        <w:t>4</w:t>
      </w:r>
      <w:proofErr w:type="gramEnd"/>
      <w:r>
        <w:rPr>
          <w:rFonts w:ascii="Times New Roman" w:hAnsi="Times New Roman"/>
          <w:sz w:val="18"/>
          <w:szCs w:val="18"/>
        </w:rPr>
        <w:t xml:space="preserve"> 201</w:t>
      </w:r>
      <w:r w:rsidR="006538B9">
        <w:rPr>
          <w:rFonts w:ascii="Times New Roman" w:hAnsi="Times New Roman"/>
          <w:sz w:val="18"/>
          <w:szCs w:val="18"/>
        </w:rPr>
        <w:t>8</w:t>
      </w:r>
      <w:r w:rsidR="00A81CD6">
        <w:rPr>
          <w:rFonts w:ascii="Times New Roman" w:hAnsi="Times New Roman"/>
          <w:sz w:val="18"/>
          <w:szCs w:val="18"/>
        </w:rPr>
        <w:t>-</w:t>
      </w:r>
      <w:r>
        <w:rPr>
          <w:rFonts w:ascii="Times New Roman" w:hAnsi="Times New Roman"/>
          <w:sz w:val="18"/>
          <w:szCs w:val="18"/>
        </w:rPr>
        <w:t>present</w:t>
      </w:r>
    </w:p>
    <w:p w14:paraId="762E3E1B" w14:textId="77777777" w:rsidR="006402FE" w:rsidRDefault="00440C47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with computer hardware</w:t>
      </w:r>
      <w:r w:rsidR="008E09B1">
        <w:rPr>
          <w:rFonts w:ascii="Times New Roman" w:hAnsi="Times New Roman"/>
        </w:rPr>
        <w:t>.</w:t>
      </w:r>
    </w:p>
    <w:p w14:paraId="67117AEE" w14:textId="77777777" w:rsidR="006402FE" w:rsidRPr="00440C47" w:rsidRDefault="00440C47" w:rsidP="00440C47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Replacing computer</w:t>
      </w:r>
      <w:r w:rsidR="008E09B1">
        <w:rPr>
          <w:rFonts w:ascii="Times New Roman" w:hAnsi="Times New Roman"/>
        </w:rPr>
        <w:t xml:space="preserve"> </w:t>
      </w:r>
      <w:r w:rsidR="001610E7">
        <w:rPr>
          <w:rFonts w:ascii="Times New Roman" w:hAnsi="Times New Roman"/>
        </w:rPr>
        <w:t xml:space="preserve">and server </w:t>
      </w:r>
      <w:r w:rsidR="008E09B1">
        <w:rPr>
          <w:rFonts w:ascii="Times New Roman" w:hAnsi="Times New Roman"/>
        </w:rPr>
        <w:t>components when needed.</w:t>
      </w:r>
    </w:p>
    <w:p w14:paraId="24A5F6AC" w14:textId="196AD256" w:rsidR="006402FE" w:rsidRDefault="001610E7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Built an Active Directory</w:t>
      </w:r>
      <w:r w:rsidR="008E09B1">
        <w:rPr>
          <w:rFonts w:ascii="Times New Roman" w:hAnsi="Times New Roman"/>
        </w:rPr>
        <w:t xml:space="preserve"> environment with windows server 20</w:t>
      </w:r>
      <w:r w:rsidR="00DB2C5C">
        <w:rPr>
          <w:rFonts w:ascii="Times New Roman" w:hAnsi="Times New Roman"/>
        </w:rPr>
        <w:t>16</w:t>
      </w:r>
      <w:r w:rsidR="008E09B1">
        <w:rPr>
          <w:rFonts w:ascii="Times New Roman" w:hAnsi="Times New Roman"/>
        </w:rPr>
        <w:t xml:space="preserve"> and windows </w:t>
      </w:r>
      <w:r w:rsidR="00DB2C5C">
        <w:rPr>
          <w:rFonts w:ascii="Times New Roman" w:hAnsi="Times New Roman"/>
        </w:rPr>
        <w:t>10</w:t>
      </w:r>
      <w:r w:rsidR="008E09B1">
        <w:rPr>
          <w:rFonts w:ascii="Times New Roman" w:hAnsi="Times New Roman"/>
        </w:rPr>
        <w:t xml:space="preserve"> clients</w:t>
      </w:r>
      <w:r w:rsidR="003E1875">
        <w:rPr>
          <w:rFonts w:ascii="Times New Roman" w:hAnsi="Times New Roman"/>
        </w:rPr>
        <w:t>.</w:t>
      </w:r>
    </w:p>
    <w:p w14:paraId="0686591A" w14:textId="747CB7A2" w:rsidR="006402FE" w:rsidRPr="00DB2C5C" w:rsidRDefault="001604E1" w:rsidP="00DB2C5C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Clients used DHCP for addressing</w:t>
      </w:r>
      <w:r w:rsidR="003E1875">
        <w:rPr>
          <w:rFonts w:ascii="Times New Roman" w:hAnsi="Times New Roman"/>
        </w:rPr>
        <w:t>.</w:t>
      </w:r>
    </w:p>
    <w:p w14:paraId="6B14EAB2" w14:textId="77777777" w:rsidR="006402FE" w:rsidRDefault="009C169A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 up a nas4free box for a classroom share</w:t>
      </w:r>
      <w:r w:rsidR="003E1875">
        <w:rPr>
          <w:rFonts w:ascii="Times New Roman" w:hAnsi="Times New Roman"/>
        </w:rPr>
        <w:t>.</w:t>
      </w:r>
    </w:p>
    <w:p w14:paraId="1C7CADF8" w14:textId="77777777" w:rsidR="006402FE" w:rsidRDefault="00A81CD6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Experienced in leading projects</w:t>
      </w:r>
      <w:r w:rsidR="001604E1">
        <w:rPr>
          <w:rFonts w:ascii="Times New Roman" w:hAnsi="Times New Roman"/>
        </w:rPr>
        <w:t xml:space="preserve"> and giving instructions</w:t>
      </w:r>
      <w:r w:rsidR="003E1875">
        <w:rPr>
          <w:rFonts w:ascii="Times New Roman" w:hAnsi="Times New Roman"/>
        </w:rPr>
        <w:t>.</w:t>
      </w:r>
    </w:p>
    <w:p w14:paraId="762ACDF2" w14:textId="7E9AE224" w:rsidR="006402FE" w:rsidRDefault="001604E1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Team </w:t>
      </w:r>
      <w:r w:rsidR="002D6393">
        <w:rPr>
          <w:rFonts w:ascii="Times New Roman" w:hAnsi="Times New Roman"/>
        </w:rPr>
        <w:t>2 member</w:t>
      </w:r>
      <w:r>
        <w:rPr>
          <w:rFonts w:ascii="Times New Roman" w:hAnsi="Times New Roman"/>
        </w:rPr>
        <w:t xml:space="preserve"> for advance Linux project.</w:t>
      </w:r>
    </w:p>
    <w:p w14:paraId="632BA85C" w14:textId="77777777" w:rsidR="006402FE" w:rsidRDefault="001604E1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Helped </w:t>
      </w:r>
      <w:r w:rsidR="00422D89">
        <w:rPr>
          <w:rFonts w:ascii="Times New Roman" w:hAnsi="Times New Roman"/>
        </w:rPr>
        <w:t>other teams configure servers.</w:t>
      </w:r>
    </w:p>
    <w:p w14:paraId="1CE6BD8C" w14:textId="77777777" w:rsidR="006402FE" w:rsidRDefault="00422D89" w:rsidP="00422D89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Advance Linux project.</w:t>
      </w:r>
    </w:p>
    <w:p w14:paraId="5B025B74" w14:textId="7A580F16" w:rsidR="00422D89" w:rsidRDefault="001A4772" w:rsidP="00422D89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and configured U</w:t>
      </w:r>
      <w:r w:rsidR="00422D89">
        <w:rPr>
          <w:rFonts w:ascii="Times New Roman" w:hAnsi="Times New Roman"/>
        </w:rPr>
        <w:t>ntangle</w:t>
      </w:r>
      <w:r>
        <w:rPr>
          <w:rFonts w:ascii="Times New Roman" w:hAnsi="Times New Roman"/>
        </w:rPr>
        <w:t xml:space="preserve"> Linux as a Router, Firewall</w:t>
      </w:r>
      <w:r w:rsidR="002D6393">
        <w:rPr>
          <w:rFonts w:ascii="Times New Roman" w:hAnsi="Times New Roman"/>
        </w:rPr>
        <w:t>.</w:t>
      </w:r>
    </w:p>
    <w:p w14:paraId="047B68CE" w14:textId="5D7CFA1F" w:rsidR="00422D89" w:rsidRDefault="00422D89" w:rsidP="00422D89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and configured a LAMP</w:t>
      </w:r>
      <w:r w:rsidR="002D6393">
        <w:rPr>
          <w:rFonts w:ascii="Times New Roman" w:hAnsi="Times New Roman"/>
        </w:rPr>
        <w:t>/LEMP</w:t>
      </w:r>
      <w:r>
        <w:rPr>
          <w:rFonts w:ascii="Times New Roman" w:hAnsi="Times New Roman"/>
        </w:rPr>
        <w:t xml:space="preserve"> server</w:t>
      </w:r>
      <w:r w:rsidR="00272844">
        <w:rPr>
          <w:rFonts w:ascii="Times New Roman" w:hAnsi="Times New Roman"/>
        </w:rPr>
        <w:t xml:space="preserve"> hosting a web page</w:t>
      </w:r>
      <w:r>
        <w:rPr>
          <w:rFonts w:ascii="Times New Roman" w:hAnsi="Times New Roman"/>
        </w:rPr>
        <w:t>.</w:t>
      </w:r>
    </w:p>
    <w:p w14:paraId="0D705D63" w14:textId="16E28162" w:rsidR="00422D89" w:rsidRDefault="00422D89" w:rsidP="00422D89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and configured a Zimbra mail server.</w:t>
      </w:r>
      <w:r w:rsidR="00272844">
        <w:rPr>
          <w:rFonts w:ascii="Times New Roman" w:hAnsi="Times New Roman"/>
        </w:rPr>
        <w:t xml:space="preserve"> </w:t>
      </w:r>
    </w:p>
    <w:p w14:paraId="2ABB5B6F" w14:textId="77777777" w:rsidR="00422D89" w:rsidRDefault="00422D89" w:rsidP="00422D89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and </w:t>
      </w:r>
      <w:r w:rsidR="00272844">
        <w:rPr>
          <w:rFonts w:ascii="Times New Roman" w:hAnsi="Times New Roman"/>
        </w:rPr>
        <w:t>configured Trixbox (VOIP) server. Setup VOIP phones to newly created extensions and Trunked several VOIP servers together for location to location calling through the Internet.</w:t>
      </w:r>
    </w:p>
    <w:p w14:paraId="70AF7B33" w14:textId="21E2FA2D" w:rsidR="003E1875" w:rsidRDefault="003E1875" w:rsidP="00422D89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272844">
        <w:rPr>
          <w:rFonts w:ascii="Times New Roman" w:hAnsi="Times New Roman"/>
        </w:rPr>
        <w:t xml:space="preserve">nstalled Debian </w:t>
      </w:r>
      <w:r w:rsidR="002D6393">
        <w:rPr>
          <w:rFonts w:ascii="Times New Roman" w:hAnsi="Times New Roman"/>
        </w:rPr>
        <w:t>9 Linux and Windows 10 for workstation computers.</w:t>
      </w:r>
    </w:p>
    <w:p w14:paraId="191B9094" w14:textId="13B0E7C0" w:rsidR="00843826" w:rsidRPr="00843826" w:rsidRDefault="00272844" w:rsidP="00843826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Xenserver to Virtualize Several Operating Systems including NAS4Free and several Linux Distributions.</w:t>
      </w:r>
    </w:p>
    <w:p w14:paraId="4F26B837" w14:textId="7AE6070B" w:rsidR="003E1875" w:rsidRDefault="00272844" w:rsidP="00422D89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D</w:t>
      </w:r>
      <w:r w:rsidR="003E1875">
        <w:rPr>
          <w:rFonts w:ascii="Times New Roman" w:hAnsi="Times New Roman"/>
        </w:rPr>
        <w:t xml:space="preserve">ebian </w:t>
      </w:r>
      <w:r w:rsidR="002D6393">
        <w:rPr>
          <w:rFonts w:ascii="Times New Roman" w:hAnsi="Times New Roman"/>
        </w:rPr>
        <w:t>9</w:t>
      </w:r>
      <w:r w:rsidR="003E1875">
        <w:rPr>
          <w:rFonts w:ascii="Times New Roman" w:hAnsi="Times New Roman"/>
        </w:rPr>
        <w:t xml:space="preserve"> and nas4free</w:t>
      </w:r>
      <w:r>
        <w:rPr>
          <w:rFonts w:ascii="Times New Roman" w:hAnsi="Times New Roman"/>
        </w:rPr>
        <w:t xml:space="preserve"> </w:t>
      </w:r>
      <w:r w:rsidR="003E1875">
        <w:rPr>
          <w:rFonts w:ascii="Times New Roman" w:hAnsi="Times New Roman"/>
        </w:rPr>
        <w:t>virtually.</w:t>
      </w:r>
    </w:p>
    <w:p w14:paraId="1B75E81B" w14:textId="77777777" w:rsidR="003E1875" w:rsidRDefault="003E1875" w:rsidP="00422D89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Configured </w:t>
      </w:r>
      <w:r w:rsidR="00E86277">
        <w:rPr>
          <w:rFonts w:ascii="Times New Roman" w:hAnsi="Times New Roman"/>
        </w:rPr>
        <w:t xml:space="preserve">and forwarded </w:t>
      </w:r>
      <w:r>
        <w:rPr>
          <w:rFonts w:ascii="Times New Roman" w:hAnsi="Times New Roman"/>
        </w:rPr>
        <w:t>custom ports for services.</w:t>
      </w:r>
      <w:r w:rsidR="00651009">
        <w:rPr>
          <w:rFonts w:ascii="Times New Roman" w:hAnsi="Times New Roman"/>
        </w:rPr>
        <w:t xml:space="preserve"> Created firewall rules for access.</w:t>
      </w:r>
    </w:p>
    <w:p w14:paraId="15560A49" w14:textId="77777777" w:rsidR="003E1875" w:rsidRPr="00422D89" w:rsidRDefault="003E1875" w:rsidP="00422D89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Configured switches for security.</w:t>
      </w:r>
    </w:p>
    <w:p w14:paraId="20D54805" w14:textId="7400247D" w:rsidR="006402FE" w:rsidRDefault="00C2129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Gained </w:t>
      </w:r>
      <w:r w:rsidR="002D6393">
        <w:rPr>
          <w:rFonts w:ascii="Times New Roman" w:hAnsi="Times New Roman"/>
        </w:rPr>
        <w:t>various</w:t>
      </w:r>
      <w:r>
        <w:rPr>
          <w:rFonts w:ascii="Times New Roman" w:hAnsi="Times New Roman"/>
        </w:rPr>
        <w:t xml:space="preserve"> C</w:t>
      </w:r>
      <w:r w:rsidR="00A81CD6">
        <w:rPr>
          <w:rFonts w:ascii="Times New Roman" w:hAnsi="Times New Roman"/>
        </w:rPr>
        <w:t>omputer</w:t>
      </w:r>
      <w:r>
        <w:rPr>
          <w:rFonts w:ascii="Times New Roman" w:hAnsi="Times New Roman"/>
        </w:rPr>
        <w:t xml:space="preserve">, </w:t>
      </w:r>
      <w:r w:rsidR="004E0BA7">
        <w:rPr>
          <w:rFonts w:ascii="Times New Roman" w:hAnsi="Times New Roman"/>
        </w:rPr>
        <w:t>Server,</w:t>
      </w:r>
      <w:r>
        <w:rPr>
          <w:rFonts w:ascii="Times New Roman" w:hAnsi="Times New Roman"/>
        </w:rPr>
        <w:t xml:space="preserve"> and Networking </w:t>
      </w:r>
      <w:r w:rsidR="00A81CD6">
        <w:rPr>
          <w:rFonts w:ascii="Times New Roman" w:hAnsi="Times New Roman"/>
        </w:rPr>
        <w:t>skills</w:t>
      </w:r>
    </w:p>
    <w:p w14:paraId="67A3F022" w14:textId="77777777" w:rsidR="006402FE" w:rsidRDefault="005467BB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Experience</w:t>
      </w:r>
      <w:r w:rsidR="005974F3">
        <w:rPr>
          <w:rFonts w:ascii="Times New Roman" w:hAnsi="Times New Roman"/>
        </w:rPr>
        <w:t xml:space="preserve"> running Cat</w:t>
      </w:r>
      <w:r w:rsidR="00A81CD6">
        <w:rPr>
          <w:rFonts w:ascii="Times New Roman" w:hAnsi="Times New Roman"/>
        </w:rPr>
        <w:t>5</w:t>
      </w:r>
      <w:r w:rsidR="005974F3">
        <w:rPr>
          <w:rFonts w:ascii="Times New Roman" w:hAnsi="Times New Roman"/>
        </w:rPr>
        <w:t xml:space="preserve"> and Cat6</w:t>
      </w:r>
      <w:r w:rsidR="00A81CD6">
        <w:rPr>
          <w:rFonts w:ascii="Times New Roman" w:hAnsi="Times New Roman"/>
        </w:rPr>
        <w:t xml:space="preserve"> cable</w:t>
      </w:r>
      <w:r>
        <w:rPr>
          <w:rFonts w:ascii="Times New Roman" w:hAnsi="Times New Roman"/>
        </w:rPr>
        <w:t>, Patch Panels and Cable Management.</w:t>
      </w:r>
    </w:p>
    <w:p w14:paraId="1740470F" w14:textId="77777777" w:rsidR="006402FE" w:rsidRDefault="005974F3" w:rsidP="008E3B58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Re-terminated</w:t>
      </w:r>
      <w:r w:rsidR="00651009">
        <w:rPr>
          <w:rFonts w:ascii="Times New Roman" w:hAnsi="Times New Roman"/>
        </w:rPr>
        <w:t>/Repaired</w:t>
      </w:r>
      <w:r>
        <w:rPr>
          <w:rFonts w:ascii="Times New Roman" w:hAnsi="Times New Roman"/>
        </w:rPr>
        <w:t xml:space="preserve"> Cat5 and Cat6 cabling.</w:t>
      </w:r>
    </w:p>
    <w:p w14:paraId="17F2C3D9" w14:textId="77777777" w:rsidR="006402FE" w:rsidRDefault="008E3B58" w:rsidP="008E3B58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Hard Drive recovery</w:t>
      </w:r>
    </w:p>
    <w:p w14:paraId="5750148D" w14:textId="26B49B19" w:rsidR="008E3B58" w:rsidRDefault="005467BB" w:rsidP="000750D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Transferred virtual</w:t>
      </w:r>
      <w:r w:rsidR="008E3B58">
        <w:rPr>
          <w:rFonts w:ascii="Times New Roman" w:hAnsi="Times New Roman"/>
        </w:rPr>
        <w:t xml:space="preserve"> machines and rebuilt a class share </w:t>
      </w:r>
      <w:r w:rsidR="00683A4E">
        <w:rPr>
          <w:rFonts w:ascii="Times New Roman" w:hAnsi="Times New Roman"/>
        </w:rPr>
        <w:t xml:space="preserve">(SAN) </w:t>
      </w:r>
      <w:r w:rsidR="008E3B58">
        <w:rPr>
          <w:rFonts w:ascii="Times New Roman" w:hAnsi="Times New Roman"/>
        </w:rPr>
        <w:t>while keeping availability and usability of network.</w:t>
      </w:r>
    </w:p>
    <w:p w14:paraId="79AED496" w14:textId="4591AED3" w:rsidR="00447BF2" w:rsidRDefault="00447BF2" w:rsidP="000750D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September 2019 – December 2019 Did an internship for Donald Souza at CPTC for his first quarter Cisco Class.  Helped students with Lab and various basic networking knowledge.</w:t>
      </w:r>
    </w:p>
    <w:p w14:paraId="00EC9DDD" w14:textId="2238F3AE" w:rsidR="00BE366F" w:rsidRPr="000750D5" w:rsidRDefault="00BE366F" w:rsidP="000750D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at the CPTC Community Help Desk under Jody Randall for the 2020 Winter Quarter.</w:t>
      </w:r>
      <w:r w:rsidR="006B7EB5">
        <w:rPr>
          <w:rFonts w:ascii="Times New Roman" w:hAnsi="Times New Roman"/>
        </w:rPr>
        <w:t xml:space="preserve"> Helped Customers with General Questions and Trouble shooting.</w:t>
      </w:r>
    </w:p>
    <w:p w14:paraId="36315252" w14:textId="77777777" w:rsidR="008E3B58" w:rsidRPr="008E3B58" w:rsidRDefault="008E3B58" w:rsidP="008E3B58">
      <w:pPr>
        <w:ind w:left="360"/>
        <w:jc w:val="both"/>
        <w:rPr>
          <w:rFonts w:ascii="Times New Roman" w:hAnsi="Times New Roman"/>
        </w:rPr>
      </w:pPr>
    </w:p>
    <w:p w14:paraId="0D94F3D4" w14:textId="06973C04" w:rsidR="00843826" w:rsidRDefault="00843826">
      <w:pPr>
        <w:pStyle w:val="ResumeSections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Certifications</w:t>
      </w:r>
      <w:r w:rsidR="00182E49">
        <w:rPr>
          <w:rFonts w:ascii="Times New Roman" w:hAnsi="Times New Roman"/>
        </w:rPr>
        <w:t xml:space="preserve"> and Degrees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  <w:t>_________________________________________________________________________</w:t>
      </w:r>
    </w:p>
    <w:p w14:paraId="38D89540" w14:textId="1E3480BA" w:rsidR="00843826" w:rsidRPr="00843826" w:rsidRDefault="00843826" w:rsidP="00843826">
      <w:pPr>
        <w:pStyle w:val="ResumeSections"/>
        <w:ind w:left="720"/>
        <w:rPr>
          <w:rFonts w:ascii="Times New Roman" w:hAnsi="Times New Roman"/>
          <w:b w:val="0"/>
          <w:bCs/>
        </w:rPr>
      </w:pPr>
      <w:r w:rsidRPr="00843826">
        <w:rPr>
          <w:rFonts w:ascii="Times New Roman" w:hAnsi="Times New Roman"/>
          <w:b w:val="0"/>
          <w:bCs/>
        </w:rPr>
        <w:t xml:space="preserve">Computer Support Technician </w:t>
      </w:r>
    </w:p>
    <w:p w14:paraId="61B53FE9" w14:textId="70AE5173" w:rsidR="00843826" w:rsidRPr="00843826" w:rsidRDefault="00843826" w:rsidP="00843826">
      <w:pPr>
        <w:pStyle w:val="ResumeSections"/>
        <w:ind w:left="720"/>
        <w:rPr>
          <w:rFonts w:ascii="Times New Roman" w:hAnsi="Times New Roman"/>
          <w:b w:val="0"/>
          <w:bCs/>
        </w:rPr>
      </w:pPr>
      <w:r w:rsidRPr="00843826">
        <w:rPr>
          <w:rFonts w:ascii="Times New Roman" w:hAnsi="Times New Roman"/>
          <w:b w:val="0"/>
          <w:bCs/>
        </w:rPr>
        <w:t>Computer Help Desk Technician</w:t>
      </w:r>
    </w:p>
    <w:p w14:paraId="6A779FE9" w14:textId="65575E24" w:rsidR="00843826" w:rsidRDefault="00843826" w:rsidP="00843826">
      <w:pPr>
        <w:pStyle w:val="ResumeSections"/>
        <w:ind w:left="720"/>
        <w:rPr>
          <w:rFonts w:ascii="Times New Roman" w:hAnsi="Times New Roman"/>
          <w:b w:val="0"/>
          <w:bCs/>
        </w:rPr>
      </w:pPr>
      <w:r w:rsidRPr="00843826">
        <w:rPr>
          <w:rFonts w:ascii="Times New Roman" w:hAnsi="Times New Roman"/>
          <w:b w:val="0"/>
          <w:bCs/>
        </w:rPr>
        <w:t>Server Administrator</w:t>
      </w:r>
    </w:p>
    <w:p w14:paraId="63C3862F" w14:textId="1CCBE38B" w:rsidR="00182E49" w:rsidRDefault="00182E49" w:rsidP="00843826">
      <w:pPr>
        <w:pStyle w:val="ResumeSections"/>
        <w:ind w:left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PC Pro</w:t>
      </w:r>
    </w:p>
    <w:p w14:paraId="54E51274" w14:textId="1E1CDA53" w:rsidR="00182E49" w:rsidRDefault="00182E49" w:rsidP="00843826">
      <w:pPr>
        <w:pStyle w:val="ResumeSections"/>
        <w:ind w:left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Associate of Applied Technology CNISS</w:t>
      </w:r>
    </w:p>
    <w:p w14:paraId="53F057BA" w14:textId="5A804A3D" w:rsidR="00182E49" w:rsidRPr="00843826" w:rsidRDefault="00182E49" w:rsidP="00843826">
      <w:pPr>
        <w:pStyle w:val="ResumeSections"/>
        <w:ind w:left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CNISS Security Professional</w:t>
      </w:r>
    </w:p>
    <w:p w14:paraId="025A177C" w14:textId="77777777" w:rsidR="00843826" w:rsidRDefault="00843826">
      <w:pPr>
        <w:pStyle w:val="ResumeSections"/>
        <w:rPr>
          <w:rFonts w:ascii="Times New Roman" w:hAnsi="Times New Roman"/>
        </w:rPr>
      </w:pPr>
    </w:p>
    <w:p w14:paraId="1D2FD940" w14:textId="265ABEE5" w:rsidR="006402FE" w:rsidRDefault="00A81CD6">
      <w:pPr>
        <w:pStyle w:val="ResumeSections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  <w:r>
        <w:rPr>
          <w:rFonts w:ascii="Times New Roman" w:hAnsi="Times New Roman"/>
        </w:rPr>
        <w:tab/>
      </w:r>
    </w:p>
    <w:p w14:paraId="68BCAF6A" w14:textId="29A26EE5" w:rsidR="002D6393" w:rsidRDefault="002D6393" w:rsidP="004D6425">
      <w:pPr>
        <w:pStyle w:val="ListParagraph"/>
        <w:rPr>
          <w:rFonts w:ascii="Times New Roman" w:hAnsi="Times New Roman"/>
          <w:caps/>
          <w:color w:val="auto"/>
          <w:sz w:val="24"/>
          <w:szCs w:val="24"/>
        </w:rPr>
      </w:pPr>
      <w:r>
        <w:rPr>
          <w:rFonts w:ascii="Times New Roman" w:hAnsi="Times New Roman"/>
          <w:caps/>
          <w:color w:val="auto"/>
          <w:sz w:val="24"/>
          <w:szCs w:val="24"/>
        </w:rPr>
        <w:t>Spanaway Lake High School, Spanaway WA</w:t>
      </w:r>
      <w:r w:rsidR="004D6425">
        <w:rPr>
          <w:rFonts w:ascii="Times New Roman" w:hAnsi="Times New Roman"/>
        </w:rPr>
        <w:br/>
      </w:r>
      <w:r w:rsidR="00DD1792">
        <w:rPr>
          <w:rFonts w:ascii="Times New Roman" w:hAnsi="Times New Roman"/>
          <w:sz w:val="20"/>
        </w:rPr>
        <w:t xml:space="preserve">Diploma, </w:t>
      </w:r>
      <w:r>
        <w:rPr>
          <w:rFonts w:ascii="Times New Roman" w:hAnsi="Times New Roman"/>
          <w:sz w:val="20"/>
        </w:rPr>
        <w:t>1992</w:t>
      </w:r>
      <w:r w:rsidR="004D6425">
        <w:rPr>
          <w:rFonts w:ascii="Times New Roman" w:hAnsi="Times New Roman"/>
        </w:rPr>
        <w:br/>
      </w:r>
    </w:p>
    <w:p w14:paraId="1483F316" w14:textId="77777777" w:rsidR="00843826" w:rsidRDefault="002D6393" w:rsidP="00843826">
      <w:pPr>
        <w:pStyle w:val="ListParagraph"/>
        <w:rPr>
          <w:rFonts w:ascii="Times New Roman" w:hAnsi="Times New Roman"/>
          <w:caps/>
          <w:color w:val="auto"/>
          <w:sz w:val="24"/>
          <w:szCs w:val="24"/>
        </w:rPr>
      </w:pPr>
      <w:r>
        <w:rPr>
          <w:rFonts w:ascii="Times New Roman" w:hAnsi="Times New Roman"/>
          <w:caps/>
          <w:color w:val="auto"/>
          <w:sz w:val="24"/>
          <w:szCs w:val="24"/>
        </w:rPr>
        <w:t>B.C.T.I, Tacoma WA</w:t>
      </w:r>
    </w:p>
    <w:p w14:paraId="2D0F3EE0" w14:textId="2511589A" w:rsidR="002D6393" w:rsidRDefault="002D6393" w:rsidP="00843826">
      <w:pPr>
        <w:pStyle w:val="ListParagraph"/>
        <w:rPr>
          <w:rFonts w:ascii="Times New Roman" w:hAnsi="Times New Roman"/>
          <w:caps/>
          <w:color w:val="auto"/>
          <w:sz w:val="20"/>
        </w:rPr>
      </w:pPr>
      <w:r w:rsidRPr="00843826">
        <w:rPr>
          <w:rFonts w:ascii="Times New Roman" w:hAnsi="Times New Roman"/>
          <w:caps/>
          <w:color w:val="auto"/>
          <w:sz w:val="20"/>
        </w:rPr>
        <w:t>Certificate of completion, 1999</w:t>
      </w:r>
    </w:p>
    <w:p w14:paraId="2580DBF8" w14:textId="77777777" w:rsidR="00843826" w:rsidRPr="00843826" w:rsidRDefault="00843826" w:rsidP="00843826">
      <w:pPr>
        <w:pStyle w:val="ListParagraph"/>
        <w:rPr>
          <w:rFonts w:ascii="Times New Roman" w:hAnsi="Times New Roman"/>
          <w:caps/>
          <w:color w:val="auto"/>
          <w:sz w:val="24"/>
          <w:szCs w:val="24"/>
        </w:rPr>
      </w:pPr>
    </w:p>
    <w:p w14:paraId="4FAE2E56" w14:textId="27F53E35" w:rsidR="006402FE" w:rsidRPr="004D6425" w:rsidRDefault="00A81CD6" w:rsidP="004D642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caps/>
          <w:color w:val="auto"/>
          <w:sz w:val="24"/>
          <w:szCs w:val="24"/>
        </w:rPr>
        <w:t>Clover Park Technical College</w:t>
      </w:r>
      <w:r>
        <w:rPr>
          <w:rFonts w:ascii="Times New Roman" w:hAnsi="Times New Roman"/>
        </w:rPr>
        <w:t xml:space="preserve"> – Lakewood, WA</w:t>
      </w:r>
      <w:r>
        <w:rPr>
          <w:rFonts w:ascii="Times New Roman" w:hAnsi="Times New Roman"/>
        </w:rPr>
        <w:br/>
      </w:r>
      <w:r w:rsidR="002D6393">
        <w:rPr>
          <w:rFonts w:ascii="Times New Roman" w:hAnsi="Times New Roman"/>
          <w:sz w:val="20"/>
        </w:rPr>
        <w:t>Currently Enrolled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</w:rPr>
        <w:t xml:space="preserve">GPA: </w:t>
      </w:r>
      <w:r w:rsidR="00953999">
        <w:rPr>
          <w:rFonts w:ascii="Times New Roman" w:hAnsi="Times New Roman"/>
          <w:sz w:val="20"/>
        </w:rPr>
        <w:t>3.70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20"/>
        </w:rPr>
        <w:t>Computer Networking &amp; Information Systems Security</w:t>
      </w:r>
    </w:p>
    <w:sectPr w:rsidR="006402FE" w:rsidRPr="004D64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620" w:right="1440" w:bottom="1440" w:left="1440" w:header="0" w:footer="27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9D435" w14:textId="77777777" w:rsidR="008720DD" w:rsidRDefault="008720DD">
      <w:r>
        <w:separator/>
      </w:r>
    </w:p>
  </w:endnote>
  <w:endnote w:type="continuationSeparator" w:id="0">
    <w:p w14:paraId="73A89C8F" w14:textId="77777777" w:rsidR="008720DD" w:rsidRDefault="0087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F55DA" w14:textId="77777777" w:rsidR="00D615E6" w:rsidRDefault="00D61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D0833" w14:textId="77777777" w:rsidR="00D615E6" w:rsidRDefault="00D615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549DA" w14:textId="77777777" w:rsidR="00D615E6" w:rsidRDefault="00D61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798B8" w14:textId="77777777" w:rsidR="008720DD" w:rsidRDefault="008720DD">
      <w:r>
        <w:separator/>
      </w:r>
    </w:p>
  </w:footnote>
  <w:footnote w:type="continuationSeparator" w:id="0">
    <w:p w14:paraId="6CD3A289" w14:textId="77777777" w:rsidR="008720DD" w:rsidRDefault="00872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6E841" w14:textId="77777777" w:rsidR="00D615E6" w:rsidRDefault="00D615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5035A" w14:textId="1791D543" w:rsidR="00422D89" w:rsidRDefault="00422D89">
    <w:pPr>
      <w:pStyle w:val="NamePage2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42C7C761" wp14:editId="05389F78">
              <wp:simplePos x="0" y="0"/>
              <wp:positionH relativeFrom="page">
                <wp:posOffset>3667125</wp:posOffset>
              </wp:positionH>
              <wp:positionV relativeFrom="page">
                <wp:posOffset>676275</wp:posOffset>
              </wp:positionV>
              <wp:extent cx="3454400" cy="19050"/>
              <wp:effectExtent l="19050" t="19050" r="22225" b="19050"/>
              <wp:wrapNone/>
              <wp:docPr id="12" name="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54400" cy="190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AB01D" id="3073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88.75pt,53.25pt" to="560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 wp14:anchorId="684A8027" wp14:editId="0D2355E7">
              <wp:simplePos x="0" y="0"/>
              <wp:positionH relativeFrom="page">
                <wp:posOffset>676910</wp:posOffset>
              </wp:positionH>
              <wp:positionV relativeFrom="page">
                <wp:posOffset>676910</wp:posOffset>
              </wp:positionV>
              <wp:extent cx="457200" cy="0"/>
              <wp:effectExtent l="19685" t="19685" r="27940" b="27940"/>
              <wp:wrapNone/>
              <wp:docPr id="11" name="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81492" id="3074" o:spid="_x0000_s1026" style="position:absolute;flip:x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3.3pt,53.3pt" to="89.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" behindDoc="0" locked="0" layoutInCell="1" allowOverlap="1" wp14:anchorId="1FA32A74" wp14:editId="51A06C12">
              <wp:simplePos x="0" y="0"/>
              <wp:positionH relativeFrom="column">
                <wp:align>center</wp:align>
              </wp:positionH>
              <wp:positionV relativeFrom="page">
                <wp:align>center</wp:align>
              </wp:positionV>
              <wp:extent cx="6464935" cy="8742680"/>
              <wp:effectExtent l="19050" t="19050" r="21590" b="20320"/>
              <wp:wrapNone/>
              <wp:docPr id="7" name="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742680"/>
                        <a:chOff x="1037" y="1009"/>
                        <a:chExt cx="10181" cy="13768"/>
                      </a:xfrm>
                    </wpg:grpSpPr>
                    <wps:wsp>
                      <wps:cNvPr id="8" name="3076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3077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3078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587ABC" id="3075" o:spid="_x0000_s1026" style="position:absolute;margin-left:0;margin-top:0;width:509.05pt;height:688.4pt;z-index:4;mso-wrap-distance-left:0;mso-wrap-distance-right:0;mso-position-horizontal:center;mso-position-vertical:center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">
              <v:line id="3076" o:spid="_x0000_s1027" style="position:absolute;visibility:visible;mso-wrap-style:square" from="11186,1054" to="11186,1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" strokeweight="3pt"/>
              <v:line id="3077" o:spid="_x0000_s1028" style="position:absolute;flip:x;visibility:visible;mso-wrap-style:square" from="1061,1009" to="107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" strokeweight="3pt"/>
              <v:line id="3078" o:spid="_x0000_s1029" style="position:absolute;visibility:visible;mso-wrap-style:square" from="1037,14734" to="11218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AN1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" strokeweight="3pt"/>
              <w10:wrap anchory="page"/>
            </v:group>
          </w:pict>
        </mc:Fallback>
      </mc:AlternateContent>
    </w:r>
    <w:r w:rsidR="002D6393">
      <w:t>Ralph Kuehnel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6DA80" w14:textId="77777777" w:rsidR="00422D89" w:rsidRDefault="00422D89">
    <w:pPr>
      <w:pStyle w:val="SubmitResume"/>
      <w:tabs>
        <w:tab w:val="left" w:pos="9300"/>
      </w:tabs>
      <w:ind w:left="0" w:right="260"/>
    </w:pPr>
    <w:r>
      <w:br/>
    </w:r>
  </w:p>
  <w:p w14:paraId="5F5934DE" w14:textId="77777777" w:rsidR="00422D89" w:rsidRDefault="00422D89">
    <w:pPr>
      <w:pStyle w:val="SubmitResume"/>
      <w:tabs>
        <w:tab w:val="left" w:pos="9300"/>
      </w:tabs>
      <w:ind w:left="0" w:right="260"/>
    </w:pPr>
  </w:p>
  <w:p w14:paraId="7C4E16B7" w14:textId="47E32F53" w:rsidR="00422D89" w:rsidRDefault="00422D89">
    <w:pPr>
      <w:pStyle w:val="Name"/>
      <w:ind w:left="0" w:firstLine="446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0" distR="0" simplePos="0" relativeHeight="6" behindDoc="0" locked="0" layoutInCell="1" allowOverlap="1" wp14:anchorId="125ED6C4" wp14:editId="5B61EA14">
              <wp:simplePos x="0" y="0"/>
              <wp:positionH relativeFrom="page">
                <wp:posOffset>643255</wp:posOffset>
              </wp:positionH>
              <wp:positionV relativeFrom="page">
                <wp:posOffset>1019175</wp:posOffset>
              </wp:positionV>
              <wp:extent cx="457200" cy="0"/>
              <wp:effectExtent l="24130" t="19050" r="23495" b="19050"/>
              <wp:wrapNone/>
              <wp:docPr id="6" name="30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863F7" id="3079" o:spid="_x0000_s1026" style="position:absolute;flip:x;z-index: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0.65pt,80.25pt" to="86.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" strokeweight="3pt">
              <w10:wrap anchorx="page" anchory="page"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g">
          <w:drawing>
            <wp:anchor distT="0" distB="0" distL="0" distR="0" simplePos="0" relativeHeight="5" behindDoc="0" locked="0" layoutInCell="1" allowOverlap="1" wp14:anchorId="565DE90A" wp14:editId="6BC2146C">
              <wp:simplePos x="0" y="0"/>
              <wp:positionH relativeFrom="column">
                <wp:posOffset>-286385</wp:posOffset>
              </wp:positionH>
              <wp:positionV relativeFrom="page">
                <wp:posOffset>1019175</wp:posOffset>
              </wp:positionV>
              <wp:extent cx="6464935" cy="8203565"/>
              <wp:effectExtent l="27940" t="19050" r="22225" b="26035"/>
              <wp:wrapNone/>
              <wp:docPr id="2" name="3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203565"/>
                        <a:chOff x="1037" y="1009"/>
                        <a:chExt cx="10181" cy="13768"/>
                      </a:xfrm>
                    </wpg:grpSpPr>
                    <wps:wsp>
                      <wps:cNvPr id="3" name="3081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3082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3083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73DC3" id="3080" o:spid="_x0000_s1026" style="position:absolute;margin-left:-22.55pt;margin-top:80.25pt;width:509.05pt;height:645.95pt;z-index:5;mso-wrap-distance-left:0;mso-wrap-distance-right:0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">
              <v:line id="3081" o:spid="_x0000_s1027" style="position:absolute;visibility:visible;mso-wrap-style:square" from="11186,1054" to="11186,1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" strokeweight="3pt"/>
              <v:line id="3082" o:spid="_x0000_s1028" style="position:absolute;flip:x;visibility:visible;mso-wrap-style:square" from="1061,1009" to="107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" strokeweight="3pt"/>
              <v:line id="3083" o:spid="_x0000_s1029" style="position:absolute;visibility:visible;mso-wrap-style:square" from="1037,14734" to="11218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FZwgAAANoAAAAPAAAAZHJzL2Rvd25yZXYueG1sRI/BasMw&#10;EETvhf6D2EJvjZyWlu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DrL4FZwgAAANoAAAAPAAAA&#10;AAAAAAAAAAAAAAcCAABkcnMvZG93bnJldi54bWxQSwUGAAAAAAMAAwC3AAAA9gIAAAAA&#10;" strokeweight="3pt"/>
              <w10:wrap anchory="page"/>
            </v:group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0" distR="0" simplePos="0" relativeHeight="7" behindDoc="0" locked="0" layoutInCell="1" allowOverlap="1" wp14:anchorId="0F9673BD" wp14:editId="19E2E0EB">
              <wp:simplePos x="0" y="0"/>
              <wp:positionH relativeFrom="column">
                <wp:posOffset>2724150</wp:posOffset>
              </wp:positionH>
              <wp:positionV relativeFrom="paragraph">
                <wp:posOffset>293370</wp:posOffset>
              </wp:positionV>
              <wp:extent cx="3454400" cy="0"/>
              <wp:effectExtent l="19050" t="26670" r="22225" b="20955"/>
              <wp:wrapNone/>
              <wp:docPr id="1" name="30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54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6C15B" id="3084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4.5pt,23.1pt" to="486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" strokeweight="3pt"/>
          </w:pict>
        </mc:Fallback>
      </mc:AlternateContent>
    </w:r>
    <w:r w:rsidR="006538B9">
      <w:rPr>
        <w:rFonts w:ascii="Times New Roman" w:hAnsi="Times New Roman"/>
      </w:rPr>
      <w:t>Ralph Kuehnel</w:t>
    </w:r>
  </w:p>
  <w:p w14:paraId="5ACA642A" w14:textId="5339A8CD" w:rsidR="00422D89" w:rsidRDefault="00422D89" w:rsidP="006538B9">
    <w:pPr>
      <w:pStyle w:val="ContactInfo"/>
      <w:jc w:val="lef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</w:t>
    </w:r>
    <w:r w:rsidR="002D6393">
      <w:rPr>
        <w:rFonts w:ascii="Times New Roman" w:hAnsi="Times New Roman"/>
        <w:sz w:val="18"/>
        <w:szCs w:val="18"/>
      </w:rPr>
      <w:tab/>
    </w:r>
    <w:r w:rsidR="002D6393">
      <w:rPr>
        <w:rFonts w:ascii="Times New Roman" w:hAnsi="Times New Roman"/>
        <w:sz w:val="18"/>
        <w:szCs w:val="18"/>
      </w:rPr>
      <w:tab/>
    </w:r>
    <w:r w:rsidR="00D615E6">
      <w:rPr>
        <w:rFonts w:ascii="Times New Roman" w:hAnsi="Times New Roman"/>
        <w:sz w:val="18"/>
        <w:szCs w:val="18"/>
      </w:rPr>
      <w:t>Cellphone (</w:t>
    </w:r>
    <w:r w:rsidR="006538B9">
      <w:rPr>
        <w:rFonts w:ascii="Times New Roman" w:hAnsi="Times New Roman"/>
        <w:sz w:val="18"/>
        <w:szCs w:val="18"/>
      </w:rPr>
      <w:t>253) 924-9584</w:t>
    </w:r>
    <w:r w:rsidR="00182E49">
      <w:rPr>
        <w:rFonts w:ascii="Times New Roman" w:hAnsi="Times New Roman"/>
        <w:sz w:val="18"/>
        <w:szCs w:val="18"/>
      </w:rPr>
      <w:t xml:space="preserve"> Home (253) 267-1502</w:t>
    </w:r>
    <w:r>
      <w:rPr>
        <w:rFonts w:ascii="Times New Roman" w:hAnsi="Times New Roman"/>
        <w:sz w:val="18"/>
        <w:szCs w:val="18"/>
      </w:rPr>
      <w:t xml:space="preserve"> </w:t>
    </w:r>
    <w:r>
      <w:sym w:font="Wingdings" w:char="F075"/>
    </w:r>
    <w:r w:rsidR="000364D4">
      <w:t xml:space="preserve"> </w:t>
    </w:r>
    <w:r w:rsidR="006538B9">
      <w:rPr>
        <w:rFonts w:ascii="Times New Roman" w:hAnsi="Times New Roman"/>
        <w:sz w:val="18"/>
        <w:szCs w:val="18"/>
      </w:rPr>
      <w:t>vader6973@hotmail</w:t>
    </w:r>
    <w:r w:rsidR="000364D4">
      <w:rPr>
        <w:rFonts w:ascii="Times New Roman" w:hAnsi="Times New Roman"/>
        <w:sz w:val="18"/>
        <w:szCs w:val="18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DB607D94"/>
    <w:numStyleLink w:val="BulletedList"/>
  </w:abstractNum>
  <w:abstractNum w:abstractNumId="3" w15:restartNumberingAfterBreak="0">
    <w:nsid w:val="7721711D"/>
    <w:multiLevelType w:val="multilevel"/>
    <w:tmpl w:val="C5BC38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FE"/>
    <w:rsid w:val="00021256"/>
    <w:rsid w:val="000364D4"/>
    <w:rsid w:val="000750D5"/>
    <w:rsid w:val="000B3760"/>
    <w:rsid w:val="001604E1"/>
    <w:rsid w:val="001610E7"/>
    <w:rsid w:val="00182E49"/>
    <w:rsid w:val="001A4772"/>
    <w:rsid w:val="001C09CE"/>
    <w:rsid w:val="001F1E67"/>
    <w:rsid w:val="00211CA5"/>
    <w:rsid w:val="00227AAD"/>
    <w:rsid w:val="00272844"/>
    <w:rsid w:val="002C0305"/>
    <w:rsid w:val="002D6393"/>
    <w:rsid w:val="003676D5"/>
    <w:rsid w:val="003D20F7"/>
    <w:rsid w:val="003E1875"/>
    <w:rsid w:val="00422D89"/>
    <w:rsid w:val="00440C47"/>
    <w:rsid w:val="00447BF2"/>
    <w:rsid w:val="00453F3F"/>
    <w:rsid w:val="00454BE3"/>
    <w:rsid w:val="004626A5"/>
    <w:rsid w:val="004D6425"/>
    <w:rsid w:val="004E0BA7"/>
    <w:rsid w:val="005467BB"/>
    <w:rsid w:val="00565E68"/>
    <w:rsid w:val="005974F3"/>
    <w:rsid w:val="00597EA0"/>
    <w:rsid w:val="006402FE"/>
    <w:rsid w:val="00651009"/>
    <w:rsid w:val="006538B9"/>
    <w:rsid w:val="00683A4E"/>
    <w:rsid w:val="006B7EB5"/>
    <w:rsid w:val="006C0E04"/>
    <w:rsid w:val="00771E95"/>
    <w:rsid w:val="007D24CA"/>
    <w:rsid w:val="007E46C2"/>
    <w:rsid w:val="00843826"/>
    <w:rsid w:val="00865C11"/>
    <w:rsid w:val="008720DD"/>
    <w:rsid w:val="008E09B1"/>
    <w:rsid w:val="008E3B58"/>
    <w:rsid w:val="008E7F00"/>
    <w:rsid w:val="00953999"/>
    <w:rsid w:val="00986DA2"/>
    <w:rsid w:val="009C169A"/>
    <w:rsid w:val="00A07B1E"/>
    <w:rsid w:val="00A60820"/>
    <w:rsid w:val="00A81CD6"/>
    <w:rsid w:val="00AF699D"/>
    <w:rsid w:val="00BA2C65"/>
    <w:rsid w:val="00BE366F"/>
    <w:rsid w:val="00C21295"/>
    <w:rsid w:val="00C277F8"/>
    <w:rsid w:val="00C60125"/>
    <w:rsid w:val="00CB0274"/>
    <w:rsid w:val="00D32950"/>
    <w:rsid w:val="00D615E6"/>
    <w:rsid w:val="00DB2C5C"/>
    <w:rsid w:val="00DB649D"/>
    <w:rsid w:val="00DC3D22"/>
    <w:rsid w:val="00DD1792"/>
    <w:rsid w:val="00E40AF1"/>
    <w:rsid w:val="00E86277"/>
    <w:rsid w:val="00F1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4A77E"/>
  <w15:docId w15:val="{1467F418-9D07-43A3-85EE-F4B6659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basedOn w:val="Style1"/>
    <w:next w:val="Normal"/>
    <w:link w:val="Heading2Char"/>
    <w:qFormat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napToGrid w:val="0"/>
      <w:sz w:val="22"/>
    </w:rPr>
  </w:style>
  <w:style w:type="paragraph" w:styleId="BodyText2">
    <w:name w:val="Body Text 2"/>
    <w:basedOn w:val="Normal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Pr>
      <w:color w:val="333399"/>
      <w:u w:val="single"/>
    </w:rPr>
  </w:style>
  <w:style w:type="paragraph" w:styleId="BodyTextIndent">
    <w:name w:val="Body Text Indent"/>
    <w:basedOn w:val="Normal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rPr>
      <w:sz w:val="24"/>
      <w:szCs w:val="24"/>
    </w:rPr>
  </w:style>
  <w:style w:type="character" w:customStyle="1" w:styleId="Style1Char">
    <w:name w:val="Style1 Char"/>
    <w:basedOn w:val="NormalWebChar"/>
    <w:link w:val="Style1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</w:style>
  <w:style w:type="character" w:customStyle="1" w:styleId="ProfileCharChar">
    <w:name w:val="Profile Char Char"/>
    <w:basedOn w:val="DefaultParagraphFont"/>
    <w:link w:val="Profile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paragraph" w:customStyle="1" w:styleId="ContactInfo">
    <w:name w:val="Contact Info"/>
    <w:basedOn w:val="Normal"/>
    <w:pPr>
      <w:spacing w:after="120"/>
      <w:jc w:val="center"/>
    </w:pPr>
  </w:style>
  <w:style w:type="paragraph" w:customStyle="1" w:styleId="BulletedIndent">
    <w:name w:val="Bulleted Indent"/>
    <w:basedOn w:val="Normal"/>
    <w:pPr>
      <w:numPr>
        <w:ilvl w:val="1"/>
        <w:numId w:val="3"/>
      </w:numPr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="Garamond" w:hAnsi="Garamond"/>
      <w:cap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\AppData\Roaming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MN_FunctionalResumeSample.dotm</Template>
  <TotalTime>106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Ralph Kuehnel</cp:lastModifiedBy>
  <cp:revision>9</cp:revision>
  <cp:lastPrinted>2011-08-23T20:22:00Z</cp:lastPrinted>
  <dcterms:created xsi:type="dcterms:W3CDTF">2019-09-24T23:31:00Z</dcterms:created>
  <dcterms:modified xsi:type="dcterms:W3CDTF">2020-08-08T16:09:00Z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