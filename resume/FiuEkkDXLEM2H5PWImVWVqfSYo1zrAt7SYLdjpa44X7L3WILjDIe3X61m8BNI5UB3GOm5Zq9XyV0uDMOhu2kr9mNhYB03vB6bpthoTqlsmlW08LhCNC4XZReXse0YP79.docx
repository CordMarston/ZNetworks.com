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1C2CF2" w14:textId="77777777" w:rsidR="00FC3385" w:rsidRPr="00906CE4" w:rsidRDefault="009D7712" w:rsidP="006F7784">
      <w:pPr>
        <w:pStyle w:val="Heading2"/>
        <w:spacing w:before="0" w:after="60"/>
      </w:pPr>
      <w:r w:rsidRPr="002F54EE">
        <w:t>summary of qualifications</w:t>
      </w:r>
      <w:r w:rsidRPr="002F54EE">
        <w:tab/>
        <w:t xml:space="preserve"> </w:t>
      </w:r>
    </w:p>
    <w:p w14:paraId="62E38AA5" w14:textId="3E1516C2" w:rsidR="00B8624E" w:rsidRDefault="63498C85" w:rsidP="63498C85">
      <w:pPr>
        <w:pStyle w:val="BodyText2"/>
        <w:widowControl/>
        <w:ind w:left="720"/>
        <w:jc w:val="left"/>
        <w:rPr>
          <w:b w:val="0"/>
          <w:sz w:val="22"/>
          <w:szCs w:val="22"/>
          <w:u w:val="none"/>
        </w:rPr>
      </w:pPr>
      <w:r w:rsidRPr="63498C85">
        <w:rPr>
          <w:b w:val="0"/>
          <w:sz w:val="22"/>
          <w:szCs w:val="22"/>
          <w:u w:val="none"/>
        </w:rPr>
        <w:t xml:space="preserve">An IT Manager/Project Manager with 20+ years of work experience, specializing in IT infrastructure, process improvement, operations management, user services, client relations, and risk management. </w:t>
      </w:r>
    </w:p>
    <w:p w14:paraId="6491FED2" w14:textId="44C7E46B" w:rsidR="000B0F58" w:rsidRDefault="00C144A3" w:rsidP="000B0F58">
      <w:pPr>
        <w:pStyle w:val="Heading2"/>
        <w:tabs>
          <w:tab w:val="left" w:pos="8470"/>
        </w:tabs>
        <w:spacing w:before="60" w:after="60"/>
        <w:rPr>
          <w:szCs w:val="22"/>
        </w:rPr>
      </w:pPr>
      <w:bookmarkStart w:id="0" w:name="_Hlk12264698"/>
      <w:r w:rsidRPr="002F54EE">
        <w:t xml:space="preserve">WORk </w:t>
      </w:r>
      <w:r w:rsidR="00B1500E" w:rsidRPr="002F54EE">
        <w:t>Experience</w:t>
      </w:r>
      <w:r w:rsidR="00EB1458" w:rsidRPr="002F54EE">
        <w:rPr>
          <w:szCs w:val="22"/>
        </w:rPr>
        <w:tab/>
      </w:r>
      <w:r w:rsidR="007C2FF5">
        <w:rPr>
          <w:szCs w:val="22"/>
        </w:rPr>
        <w:tab/>
      </w:r>
    </w:p>
    <w:p w14:paraId="6BA6B63F" w14:textId="42ADDD4D" w:rsidR="000B0F58" w:rsidRPr="002F54EE" w:rsidRDefault="000B0F58" w:rsidP="000B0F58">
      <w:pPr>
        <w:pStyle w:val="Heading3"/>
        <w:jc w:val="left"/>
      </w:pPr>
      <w:r>
        <w:rPr>
          <w:i/>
        </w:rPr>
        <w:t>Data Center Operation Program Manager</w:t>
      </w:r>
      <w:r w:rsidRPr="002F54EE">
        <w:tab/>
      </w:r>
      <w:r>
        <w:t>June 2020</w:t>
      </w:r>
      <w:r w:rsidRPr="00D25298">
        <w:t xml:space="preserve"> – Present</w:t>
      </w:r>
      <w:r w:rsidRPr="00044124">
        <w:t xml:space="preserve">    </w:t>
      </w:r>
    </w:p>
    <w:p w14:paraId="75AA8D36" w14:textId="0455B9D9" w:rsidR="000B0F58" w:rsidRPr="002F54EE" w:rsidRDefault="000B0F58" w:rsidP="000B0F58">
      <w:pPr>
        <w:pStyle w:val="Heading3"/>
      </w:pPr>
      <w:r>
        <w:t>Facebook</w:t>
      </w:r>
      <w:r w:rsidRPr="002F54EE">
        <w:tab/>
      </w:r>
      <w:r>
        <w:t>Fremont, CA</w:t>
      </w:r>
    </w:p>
    <w:p w14:paraId="5AAC1743" w14:textId="77777777" w:rsidR="00242B8A" w:rsidRDefault="00242B8A" w:rsidP="00242B8A">
      <w:pPr>
        <w:pStyle w:val="Achievement"/>
        <w:widowControl w:val="0"/>
        <w:numPr>
          <w:ilvl w:val="0"/>
          <w:numId w:val="32"/>
        </w:numPr>
        <w:suppressAutoHyphens/>
        <w:spacing w:after="0" w:line="240" w:lineRule="auto"/>
        <w:ind w:right="245"/>
        <w:jc w:val="left"/>
      </w:pPr>
      <w:r w:rsidRPr="00242B8A">
        <w:t>Uplifted global storage media data eradication (ERAD) incident management process and developed KPI dashboard to increase the visibility of incidents in global data centers, resulting in reducing critical and high incidents by 70%. Manage the incident post-mortem process to drive RCA and agreed on the action plan for short- and longer-term plans to remediate incidents.</w:t>
      </w:r>
    </w:p>
    <w:p w14:paraId="655441A8" w14:textId="275DF5D1" w:rsidR="000B0F58" w:rsidRDefault="00837BB7" w:rsidP="00242B8A">
      <w:pPr>
        <w:pStyle w:val="Achievement"/>
        <w:widowControl w:val="0"/>
        <w:numPr>
          <w:ilvl w:val="0"/>
          <w:numId w:val="32"/>
        </w:numPr>
        <w:suppressAutoHyphens/>
        <w:spacing w:after="0" w:line="240" w:lineRule="auto"/>
        <w:ind w:right="245"/>
        <w:jc w:val="left"/>
      </w:pPr>
      <w:r w:rsidRPr="00837BB7">
        <w:rPr>
          <w:color w:val="212221"/>
          <w:shd w:val="clear" w:color="auto" w:fill="FFFFFF"/>
        </w:rPr>
        <w:t xml:space="preserve">Manage </w:t>
      </w:r>
      <w:r>
        <w:t>d</w:t>
      </w:r>
      <w:r w:rsidRPr="006858F7">
        <w:t xml:space="preserve">ata </w:t>
      </w:r>
      <w:r>
        <w:t>e</w:t>
      </w:r>
      <w:r w:rsidRPr="006858F7">
        <w:t>radication</w:t>
      </w:r>
      <w:r>
        <w:t xml:space="preserve"> </w:t>
      </w:r>
      <w:r>
        <w:t>(</w:t>
      </w:r>
      <w:r w:rsidRPr="00837BB7">
        <w:rPr>
          <w:color w:val="212221"/>
          <w:shd w:val="clear" w:color="auto" w:fill="FFFFFF"/>
        </w:rPr>
        <w:t>ERAD</w:t>
      </w:r>
      <w:r>
        <w:rPr>
          <w:color w:val="212221"/>
          <w:shd w:val="clear" w:color="auto" w:fill="FFFFFF"/>
        </w:rPr>
        <w:t>)</w:t>
      </w:r>
      <w:r w:rsidRPr="00837BB7">
        <w:rPr>
          <w:color w:val="212221"/>
          <w:shd w:val="clear" w:color="auto" w:fill="FFFFFF"/>
        </w:rPr>
        <w:t xml:space="preserve"> </w:t>
      </w:r>
      <w:r w:rsidR="00242B8A" w:rsidRPr="00242B8A">
        <w:rPr>
          <w:color w:val="212221"/>
          <w:shd w:val="clear" w:color="auto" w:fill="FFFFFF"/>
        </w:rPr>
        <w:t>Manage data eradication (ERAD) audit program across all global data centers to ensure storage media security. Managed remediation of audit findings.</w:t>
      </w:r>
    </w:p>
    <w:p w14:paraId="4392A3E7" w14:textId="77777777" w:rsidR="000B0F58" w:rsidRPr="000B0F58" w:rsidRDefault="000B0F58" w:rsidP="000B0F58">
      <w:pPr>
        <w:pStyle w:val="BodyText"/>
      </w:pPr>
    </w:p>
    <w:bookmarkEnd w:id="0"/>
    <w:p w14:paraId="25F51F6F" w14:textId="0FD5D3D2" w:rsidR="003F2EB3" w:rsidRPr="002F54EE" w:rsidRDefault="00D25298" w:rsidP="000311B1">
      <w:pPr>
        <w:pStyle w:val="Heading3"/>
        <w:jc w:val="left"/>
      </w:pPr>
      <w:r w:rsidRPr="00D25298">
        <w:rPr>
          <w:i/>
        </w:rPr>
        <w:t xml:space="preserve">IT </w:t>
      </w:r>
      <w:r w:rsidR="00806698">
        <w:rPr>
          <w:i/>
        </w:rPr>
        <w:t>Program</w:t>
      </w:r>
      <w:r w:rsidRPr="00D25298">
        <w:rPr>
          <w:i/>
        </w:rPr>
        <w:t xml:space="preserve"> Manager</w:t>
      </w:r>
      <w:r w:rsidR="003F2EB3" w:rsidRPr="002F54EE">
        <w:tab/>
      </w:r>
      <w:r>
        <w:t xml:space="preserve">June </w:t>
      </w:r>
      <w:r w:rsidRPr="00D25298">
        <w:t xml:space="preserve">2015 – </w:t>
      </w:r>
      <w:r w:rsidR="000B0F58">
        <w:t>Jun 2020</w:t>
      </w:r>
      <w:r w:rsidR="000311B1" w:rsidRPr="00044124">
        <w:t xml:space="preserve">    </w:t>
      </w:r>
    </w:p>
    <w:p w14:paraId="47C3B87F" w14:textId="3EFB031F" w:rsidR="003F2EB3" w:rsidRPr="002F54EE" w:rsidRDefault="00D25298" w:rsidP="003F2EB3">
      <w:pPr>
        <w:pStyle w:val="Heading3"/>
      </w:pPr>
      <w:proofErr w:type="spellStart"/>
      <w:r w:rsidRPr="00D25298">
        <w:t>Synaptics</w:t>
      </w:r>
      <w:proofErr w:type="spellEnd"/>
      <w:r w:rsidR="003F2EB3" w:rsidRPr="002F54EE">
        <w:tab/>
      </w:r>
      <w:r w:rsidR="00EA67C7">
        <w:t>San Jose, CA</w:t>
      </w:r>
    </w:p>
    <w:p w14:paraId="66243573" w14:textId="4C4EE38C" w:rsidR="00513AAA" w:rsidRDefault="007D3DBE" w:rsidP="00D25298">
      <w:pPr>
        <w:pStyle w:val="Achievement"/>
        <w:widowControl w:val="0"/>
        <w:numPr>
          <w:ilvl w:val="0"/>
          <w:numId w:val="2"/>
        </w:numPr>
        <w:tabs>
          <w:tab w:val="left" w:pos="720"/>
        </w:tabs>
        <w:suppressAutoHyphens/>
        <w:spacing w:after="0" w:line="240" w:lineRule="auto"/>
        <w:ind w:right="245"/>
        <w:jc w:val="left"/>
        <w:rPr>
          <w:szCs w:val="22"/>
        </w:rPr>
      </w:pPr>
      <w:r>
        <w:rPr>
          <w:szCs w:val="22"/>
        </w:rPr>
        <w:t>L</w:t>
      </w:r>
      <w:r w:rsidR="00D25298" w:rsidRPr="00D25298">
        <w:rPr>
          <w:szCs w:val="22"/>
        </w:rPr>
        <w:t xml:space="preserve">aunched </w:t>
      </w:r>
      <w:r>
        <w:rPr>
          <w:szCs w:val="22"/>
        </w:rPr>
        <w:t xml:space="preserve">the </w:t>
      </w:r>
      <w:r w:rsidR="00D25298" w:rsidRPr="00D25298">
        <w:rPr>
          <w:szCs w:val="22"/>
        </w:rPr>
        <w:t>Service Now Request portal to</w:t>
      </w:r>
      <w:r w:rsidR="00BE03F1">
        <w:rPr>
          <w:szCs w:val="22"/>
        </w:rPr>
        <w:t xml:space="preserve"> consolidate all company services into a central location, </w:t>
      </w:r>
      <w:r w:rsidR="00513AAA">
        <w:rPr>
          <w:szCs w:val="22"/>
        </w:rPr>
        <w:t>including</w:t>
      </w:r>
      <w:r w:rsidR="00D25298" w:rsidRPr="00D25298">
        <w:rPr>
          <w:szCs w:val="22"/>
        </w:rPr>
        <w:t xml:space="preserve"> hardware, software, mobile, </w:t>
      </w:r>
      <w:r w:rsidR="00513AAA">
        <w:rPr>
          <w:szCs w:val="22"/>
        </w:rPr>
        <w:t xml:space="preserve">and </w:t>
      </w:r>
      <w:r w:rsidR="00D25298" w:rsidRPr="00D25298">
        <w:rPr>
          <w:szCs w:val="22"/>
        </w:rPr>
        <w:t>system access requests</w:t>
      </w:r>
      <w:r w:rsidR="00513AAA">
        <w:rPr>
          <w:szCs w:val="22"/>
        </w:rPr>
        <w:t xml:space="preserve">, managed design sessions, conducted scheduling, developed a budget valued at </w:t>
      </w:r>
      <w:r w:rsidR="005F143F">
        <w:rPr>
          <w:szCs w:val="22"/>
        </w:rPr>
        <w:t>$75K</w:t>
      </w:r>
      <w:r w:rsidR="00513AAA">
        <w:rPr>
          <w:szCs w:val="22"/>
        </w:rPr>
        <w:t xml:space="preserve">, and created a training video. </w:t>
      </w:r>
    </w:p>
    <w:p w14:paraId="06C438BC" w14:textId="73E7EE88" w:rsidR="00513AAA" w:rsidRDefault="00513AAA" w:rsidP="00D25298">
      <w:pPr>
        <w:pStyle w:val="Achievement"/>
        <w:widowControl w:val="0"/>
        <w:numPr>
          <w:ilvl w:val="0"/>
          <w:numId w:val="2"/>
        </w:numPr>
        <w:tabs>
          <w:tab w:val="left" w:pos="720"/>
        </w:tabs>
        <w:suppressAutoHyphens/>
        <w:spacing w:after="0" w:line="240" w:lineRule="auto"/>
        <w:ind w:right="245"/>
        <w:jc w:val="left"/>
        <w:rPr>
          <w:szCs w:val="22"/>
        </w:rPr>
      </w:pPr>
      <w:r>
        <w:rPr>
          <w:szCs w:val="22"/>
        </w:rPr>
        <w:t xml:space="preserve">Coordinated </w:t>
      </w:r>
      <w:r w:rsidR="001737A5">
        <w:rPr>
          <w:szCs w:val="22"/>
        </w:rPr>
        <w:t xml:space="preserve">cross-functionally with </w:t>
      </w:r>
      <w:r w:rsidR="005F143F">
        <w:rPr>
          <w:szCs w:val="22"/>
        </w:rPr>
        <w:t>stakeholders across the</w:t>
      </w:r>
      <w:r>
        <w:rPr>
          <w:szCs w:val="22"/>
        </w:rPr>
        <w:t xml:space="preserve"> marketing, silicon design, IT,</w:t>
      </w:r>
      <w:r w:rsidR="00591E8C">
        <w:rPr>
          <w:szCs w:val="22"/>
        </w:rPr>
        <w:t xml:space="preserve"> facilities,</w:t>
      </w:r>
      <w:r>
        <w:rPr>
          <w:szCs w:val="22"/>
        </w:rPr>
        <w:t xml:space="preserve"> security, and legal teams to gather requirements, develop framework</w:t>
      </w:r>
      <w:r w:rsidR="005F143F">
        <w:rPr>
          <w:szCs w:val="22"/>
        </w:rPr>
        <w:t>s</w:t>
      </w:r>
      <w:r>
        <w:rPr>
          <w:szCs w:val="22"/>
        </w:rPr>
        <w:t xml:space="preserve">, </w:t>
      </w:r>
      <w:r w:rsidR="001737A5">
        <w:rPr>
          <w:szCs w:val="22"/>
        </w:rPr>
        <w:t xml:space="preserve">and </w:t>
      </w:r>
      <w:r>
        <w:rPr>
          <w:szCs w:val="22"/>
        </w:rPr>
        <w:t>define SLAs</w:t>
      </w:r>
      <w:r w:rsidR="001737A5">
        <w:rPr>
          <w:szCs w:val="22"/>
        </w:rPr>
        <w:t xml:space="preserve"> </w:t>
      </w:r>
      <w:r>
        <w:rPr>
          <w:szCs w:val="22"/>
        </w:rPr>
        <w:t>for the Service Now project</w:t>
      </w:r>
      <w:r w:rsidR="00052307">
        <w:rPr>
          <w:szCs w:val="22"/>
        </w:rPr>
        <w:t>s</w:t>
      </w:r>
      <w:r>
        <w:rPr>
          <w:szCs w:val="22"/>
        </w:rPr>
        <w:t xml:space="preserve">. </w:t>
      </w:r>
    </w:p>
    <w:p w14:paraId="58A2B4B2" w14:textId="2C200E0C" w:rsidR="009F4B61" w:rsidRPr="009F4B61" w:rsidRDefault="009F4B61" w:rsidP="009F4B61">
      <w:pPr>
        <w:pStyle w:val="ListParagraph"/>
        <w:numPr>
          <w:ilvl w:val="0"/>
          <w:numId w:val="2"/>
        </w:numPr>
        <w:rPr>
          <w:rFonts w:ascii="Garamond" w:eastAsia="Times New Roman" w:hAnsi="Garamond"/>
          <w:sz w:val="22"/>
          <w:szCs w:val="22"/>
          <w:lang w:eastAsia="en-US"/>
        </w:rPr>
      </w:pPr>
      <w:r w:rsidRPr="009F4B61">
        <w:rPr>
          <w:rFonts w:ascii="Garamond" w:eastAsia="Times New Roman" w:hAnsi="Garamond"/>
          <w:sz w:val="22"/>
          <w:szCs w:val="22"/>
          <w:lang w:eastAsia="en-US"/>
        </w:rPr>
        <w:t>Manage</w:t>
      </w:r>
      <w:r w:rsidR="00B95E13">
        <w:rPr>
          <w:rFonts w:ascii="Garamond" w:eastAsia="Times New Roman" w:hAnsi="Garamond"/>
          <w:sz w:val="22"/>
          <w:szCs w:val="22"/>
          <w:lang w:eastAsia="en-US"/>
        </w:rPr>
        <w:t>d</w:t>
      </w:r>
      <w:r w:rsidRPr="009F4B61">
        <w:rPr>
          <w:rFonts w:ascii="Garamond" w:eastAsia="Times New Roman" w:hAnsi="Garamond"/>
          <w:sz w:val="22"/>
          <w:szCs w:val="22"/>
          <w:lang w:eastAsia="en-US"/>
        </w:rPr>
        <w:t xml:space="preserve"> IT </w:t>
      </w:r>
      <w:r w:rsidR="00B02FA1">
        <w:rPr>
          <w:rFonts w:ascii="Garamond" w:eastAsia="Times New Roman" w:hAnsi="Garamond"/>
          <w:sz w:val="22"/>
          <w:szCs w:val="22"/>
          <w:lang w:eastAsia="en-US"/>
        </w:rPr>
        <w:t>i</w:t>
      </w:r>
      <w:r w:rsidRPr="009F4B61">
        <w:rPr>
          <w:rFonts w:ascii="Garamond" w:eastAsia="Times New Roman" w:hAnsi="Garamond"/>
          <w:sz w:val="22"/>
          <w:szCs w:val="22"/>
          <w:lang w:eastAsia="en-US"/>
        </w:rPr>
        <w:t xml:space="preserve">nfrastructure, </w:t>
      </w:r>
      <w:r w:rsidR="00B02FA1">
        <w:rPr>
          <w:rFonts w:ascii="Garamond" w:eastAsia="Times New Roman" w:hAnsi="Garamond"/>
          <w:sz w:val="22"/>
          <w:szCs w:val="22"/>
          <w:lang w:eastAsia="en-US"/>
        </w:rPr>
        <w:t>i</w:t>
      </w:r>
      <w:r w:rsidRPr="009F4B61">
        <w:rPr>
          <w:rFonts w:ascii="Garamond" w:eastAsia="Times New Roman" w:hAnsi="Garamond"/>
          <w:sz w:val="22"/>
          <w:szCs w:val="22"/>
          <w:lang w:eastAsia="en-US"/>
        </w:rPr>
        <w:t xml:space="preserve">nformation </w:t>
      </w:r>
      <w:r w:rsidR="00B02FA1">
        <w:rPr>
          <w:rFonts w:ascii="Garamond" w:eastAsia="Times New Roman" w:hAnsi="Garamond"/>
          <w:sz w:val="22"/>
          <w:szCs w:val="22"/>
          <w:lang w:eastAsia="en-US"/>
        </w:rPr>
        <w:t>s</w:t>
      </w:r>
      <w:r w:rsidRPr="009F4B61">
        <w:rPr>
          <w:rFonts w:ascii="Garamond" w:eastAsia="Times New Roman" w:hAnsi="Garamond"/>
          <w:sz w:val="22"/>
          <w:szCs w:val="22"/>
          <w:lang w:eastAsia="en-US"/>
        </w:rPr>
        <w:t xml:space="preserve">ecurity, </w:t>
      </w:r>
      <w:r w:rsidR="0027294C">
        <w:rPr>
          <w:rFonts w:ascii="Garamond" w:eastAsia="Times New Roman" w:hAnsi="Garamond"/>
          <w:sz w:val="22"/>
          <w:szCs w:val="22"/>
          <w:lang w:eastAsia="en-US"/>
        </w:rPr>
        <w:t xml:space="preserve">and </w:t>
      </w:r>
      <w:r w:rsidR="00B02FA1">
        <w:rPr>
          <w:rFonts w:ascii="Garamond" w:eastAsia="Times New Roman" w:hAnsi="Garamond"/>
          <w:sz w:val="22"/>
          <w:szCs w:val="22"/>
          <w:lang w:eastAsia="en-US"/>
        </w:rPr>
        <w:t>b</w:t>
      </w:r>
      <w:r w:rsidRPr="009F4B61">
        <w:rPr>
          <w:rFonts w:ascii="Garamond" w:eastAsia="Times New Roman" w:hAnsi="Garamond"/>
          <w:sz w:val="22"/>
          <w:szCs w:val="22"/>
          <w:lang w:eastAsia="en-US"/>
        </w:rPr>
        <w:t xml:space="preserve">usiness </w:t>
      </w:r>
      <w:r w:rsidR="00B02FA1">
        <w:rPr>
          <w:rFonts w:ascii="Garamond" w:eastAsia="Times New Roman" w:hAnsi="Garamond"/>
          <w:sz w:val="22"/>
          <w:szCs w:val="22"/>
          <w:lang w:eastAsia="en-US"/>
        </w:rPr>
        <w:t>a</w:t>
      </w:r>
      <w:r w:rsidRPr="009F4B61">
        <w:rPr>
          <w:rFonts w:ascii="Garamond" w:eastAsia="Times New Roman" w:hAnsi="Garamond"/>
          <w:sz w:val="22"/>
          <w:szCs w:val="22"/>
          <w:lang w:eastAsia="en-US"/>
        </w:rPr>
        <w:t xml:space="preserve">pplications projects globally </w:t>
      </w:r>
      <w:r w:rsidR="00513AAA">
        <w:rPr>
          <w:rFonts w:ascii="Garamond" w:eastAsia="Times New Roman" w:hAnsi="Garamond"/>
          <w:sz w:val="22"/>
          <w:szCs w:val="22"/>
          <w:lang w:eastAsia="en-US"/>
        </w:rPr>
        <w:t xml:space="preserve">across the </w:t>
      </w:r>
      <w:r w:rsidRPr="009F4B61">
        <w:rPr>
          <w:rFonts w:ascii="Garamond" w:eastAsia="Times New Roman" w:hAnsi="Garamond"/>
          <w:sz w:val="22"/>
          <w:szCs w:val="22"/>
          <w:lang w:eastAsia="en-US"/>
        </w:rPr>
        <w:t>U</w:t>
      </w:r>
      <w:r w:rsidR="00513AAA">
        <w:rPr>
          <w:rFonts w:ascii="Garamond" w:eastAsia="Times New Roman" w:hAnsi="Garamond"/>
          <w:sz w:val="22"/>
          <w:szCs w:val="22"/>
          <w:lang w:eastAsia="en-US"/>
        </w:rPr>
        <w:t>.</w:t>
      </w:r>
      <w:r w:rsidRPr="009F4B61">
        <w:rPr>
          <w:rFonts w:ascii="Garamond" w:eastAsia="Times New Roman" w:hAnsi="Garamond"/>
          <w:sz w:val="22"/>
          <w:szCs w:val="22"/>
          <w:lang w:eastAsia="en-US"/>
        </w:rPr>
        <w:t>S</w:t>
      </w:r>
      <w:r w:rsidR="00513AAA">
        <w:rPr>
          <w:rFonts w:ascii="Garamond" w:eastAsia="Times New Roman" w:hAnsi="Garamond"/>
          <w:sz w:val="22"/>
          <w:szCs w:val="22"/>
          <w:lang w:eastAsia="en-US"/>
        </w:rPr>
        <w:t>.</w:t>
      </w:r>
      <w:r w:rsidRPr="009F4B61">
        <w:rPr>
          <w:rFonts w:ascii="Garamond" w:eastAsia="Times New Roman" w:hAnsi="Garamond"/>
          <w:sz w:val="22"/>
          <w:szCs w:val="22"/>
          <w:lang w:eastAsia="en-US"/>
        </w:rPr>
        <w:t>, Japan, Korea, China, India, Hong Kong, and Taiwan</w:t>
      </w:r>
      <w:r w:rsidR="00513AAA">
        <w:rPr>
          <w:rFonts w:ascii="Garamond" w:eastAsia="Times New Roman" w:hAnsi="Garamond"/>
          <w:sz w:val="22"/>
          <w:szCs w:val="22"/>
          <w:lang w:eastAsia="en-US"/>
        </w:rPr>
        <w:t xml:space="preserve">, analyzed </w:t>
      </w:r>
      <w:r w:rsidRPr="009F4B61">
        <w:rPr>
          <w:rFonts w:ascii="Garamond" w:eastAsia="Times New Roman" w:hAnsi="Garamond"/>
          <w:sz w:val="22"/>
          <w:szCs w:val="22"/>
          <w:lang w:eastAsia="en-US"/>
        </w:rPr>
        <w:t xml:space="preserve">requirements, </w:t>
      </w:r>
      <w:proofErr w:type="gramStart"/>
      <w:r w:rsidRPr="009F4B61">
        <w:rPr>
          <w:rFonts w:ascii="Garamond" w:eastAsia="Times New Roman" w:hAnsi="Garamond"/>
          <w:sz w:val="22"/>
          <w:szCs w:val="22"/>
          <w:lang w:eastAsia="en-US"/>
        </w:rPr>
        <w:t>identif</w:t>
      </w:r>
      <w:r w:rsidR="00513AAA">
        <w:rPr>
          <w:rFonts w:ascii="Garamond" w:eastAsia="Times New Roman" w:hAnsi="Garamond"/>
          <w:sz w:val="22"/>
          <w:szCs w:val="22"/>
          <w:lang w:eastAsia="en-US"/>
        </w:rPr>
        <w:t>ied</w:t>
      </w:r>
      <w:proofErr w:type="gramEnd"/>
      <w:r w:rsidRPr="009F4B61">
        <w:rPr>
          <w:rFonts w:ascii="Garamond" w:eastAsia="Times New Roman" w:hAnsi="Garamond"/>
          <w:sz w:val="22"/>
          <w:szCs w:val="22"/>
          <w:lang w:eastAsia="en-US"/>
        </w:rPr>
        <w:t xml:space="preserve"> and mitigate</w:t>
      </w:r>
      <w:r w:rsidR="00513AAA">
        <w:rPr>
          <w:rFonts w:ascii="Garamond" w:eastAsia="Times New Roman" w:hAnsi="Garamond"/>
          <w:sz w:val="22"/>
          <w:szCs w:val="22"/>
          <w:lang w:eastAsia="en-US"/>
        </w:rPr>
        <w:t>d</w:t>
      </w:r>
      <w:r w:rsidRPr="009F4B61">
        <w:rPr>
          <w:rFonts w:ascii="Garamond" w:eastAsia="Times New Roman" w:hAnsi="Garamond"/>
          <w:sz w:val="22"/>
          <w:szCs w:val="22"/>
          <w:lang w:eastAsia="en-US"/>
        </w:rPr>
        <w:t xml:space="preserve"> risks, track</w:t>
      </w:r>
      <w:r w:rsidR="00513AAA">
        <w:rPr>
          <w:rFonts w:ascii="Garamond" w:eastAsia="Times New Roman" w:hAnsi="Garamond"/>
          <w:sz w:val="22"/>
          <w:szCs w:val="22"/>
          <w:lang w:eastAsia="en-US"/>
        </w:rPr>
        <w:t>ed</w:t>
      </w:r>
      <w:r w:rsidRPr="009F4B61">
        <w:rPr>
          <w:rFonts w:ascii="Garamond" w:eastAsia="Times New Roman" w:hAnsi="Garamond"/>
          <w:sz w:val="22"/>
          <w:szCs w:val="22"/>
          <w:lang w:eastAsia="en-US"/>
        </w:rPr>
        <w:t xml:space="preserve"> schedules</w:t>
      </w:r>
      <w:r w:rsidR="00513AAA">
        <w:rPr>
          <w:rFonts w:ascii="Garamond" w:eastAsia="Times New Roman" w:hAnsi="Garamond"/>
          <w:sz w:val="22"/>
          <w:szCs w:val="22"/>
          <w:lang w:eastAsia="en-US"/>
        </w:rPr>
        <w:t xml:space="preserve">, </w:t>
      </w:r>
      <w:r w:rsidR="005F143F">
        <w:rPr>
          <w:rFonts w:ascii="Garamond" w:eastAsia="Times New Roman" w:hAnsi="Garamond"/>
          <w:sz w:val="22"/>
          <w:szCs w:val="22"/>
          <w:lang w:eastAsia="en-US"/>
        </w:rPr>
        <w:t xml:space="preserve">monitored </w:t>
      </w:r>
      <w:r w:rsidR="00724AB0">
        <w:rPr>
          <w:rFonts w:ascii="Garamond" w:eastAsia="Times New Roman" w:hAnsi="Garamond"/>
          <w:sz w:val="22"/>
          <w:szCs w:val="22"/>
          <w:lang w:eastAsia="en-US"/>
        </w:rPr>
        <w:t>project costs</w:t>
      </w:r>
      <w:r w:rsidR="005F143F">
        <w:rPr>
          <w:rFonts w:ascii="Garamond" w:eastAsia="Times New Roman" w:hAnsi="Garamond"/>
          <w:sz w:val="22"/>
          <w:szCs w:val="22"/>
          <w:lang w:eastAsia="en-US"/>
        </w:rPr>
        <w:t xml:space="preserve">, and managed stakeholder expectations. </w:t>
      </w:r>
    </w:p>
    <w:p w14:paraId="54C63D74" w14:textId="3BA8EC9A" w:rsidR="00D25298" w:rsidRPr="00D25298" w:rsidRDefault="00147EAC" w:rsidP="0027294C">
      <w:pPr>
        <w:pStyle w:val="Achievement"/>
        <w:widowControl w:val="0"/>
        <w:numPr>
          <w:ilvl w:val="0"/>
          <w:numId w:val="2"/>
        </w:numPr>
        <w:tabs>
          <w:tab w:val="left" w:pos="720"/>
        </w:tabs>
        <w:suppressAutoHyphens/>
        <w:spacing w:after="0" w:line="240" w:lineRule="auto"/>
        <w:ind w:right="245"/>
        <w:jc w:val="left"/>
        <w:rPr>
          <w:szCs w:val="22"/>
        </w:rPr>
      </w:pPr>
      <w:r>
        <w:rPr>
          <w:szCs w:val="22"/>
        </w:rPr>
        <w:t xml:space="preserve">Oversaw </w:t>
      </w:r>
      <w:r w:rsidR="007D3DBE">
        <w:rPr>
          <w:szCs w:val="22"/>
        </w:rPr>
        <w:t>the</w:t>
      </w:r>
      <w:r w:rsidR="00D25298" w:rsidRPr="00D25298">
        <w:rPr>
          <w:szCs w:val="22"/>
        </w:rPr>
        <w:t xml:space="preserve"> Tech Lounge project to </w:t>
      </w:r>
      <w:r w:rsidR="0027294C">
        <w:rPr>
          <w:szCs w:val="22"/>
        </w:rPr>
        <w:t xml:space="preserve">provide </w:t>
      </w:r>
      <w:r w:rsidR="00D25298" w:rsidRPr="00D25298">
        <w:rPr>
          <w:szCs w:val="22"/>
        </w:rPr>
        <w:t xml:space="preserve">convenient, </w:t>
      </w:r>
      <w:r w:rsidR="00724AB0">
        <w:rPr>
          <w:szCs w:val="22"/>
        </w:rPr>
        <w:t xml:space="preserve">in-person </w:t>
      </w:r>
      <w:r w:rsidR="00D25298" w:rsidRPr="00D25298">
        <w:rPr>
          <w:szCs w:val="22"/>
        </w:rPr>
        <w:t>IT support</w:t>
      </w:r>
      <w:r w:rsidR="00724AB0">
        <w:rPr>
          <w:szCs w:val="22"/>
        </w:rPr>
        <w:t xml:space="preserve"> for customers, performed computer health checks, resolve</w:t>
      </w:r>
      <w:r w:rsidR="0027294C">
        <w:rPr>
          <w:szCs w:val="22"/>
        </w:rPr>
        <w:t>d</w:t>
      </w:r>
      <w:r w:rsidR="00724AB0">
        <w:rPr>
          <w:szCs w:val="22"/>
        </w:rPr>
        <w:t xml:space="preserve"> issues,</w:t>
      </w:r>
      <w:r w:rsidR="0027294C">
        <w:rPr>
          <w:szCs w:val="22"/>
        </w:rPr>
        <w:t xml:space="preserve"> </w:t>
      </w:r>
      <w:r w:rsidR="00DF06B5">
        <w:rPr>
          <w:szCs w:val="22"/>
        </w:rPr>
        <w:t xml:space="preserve">and </w:t>
      </w:r>
      <w:r w:rsidR="00724AB0">
        <w:rPr>
          <w:szCs w:val="22"/>
        </w:rPr>
        <w:t>conducted Q&amp;A sessions with SMEs</w:t>
      </w:r>
      <w:r w:rsidR="00DF06B5">
        <w:rPr>
          <w:szCs w:val="22"/>
        </w:rPr>
        <w:t>.</w:t>
      </w:r>
    </w:p>
    <w:p w14:paraId="66385A45" w14:textId="63345AE0" w:rsidR="00BE03F1" w:rsidRPr="003850CB" w:rsidRDefault="003850CB" w:rsidP="003850CB">
      <w:pPr>
        <w:pStyle w:val="Achievement"/>
        <w:widowControl w:val="0"/>
        <w:numPr>
          <w:ilvl w:val="0"/>
          <w:numId w:val="2"/>
        </w:numPr>
        <w:tabs>
          <w:tab w:val="left" w:pos="720"/>
        </w:tabs>
        <w:suppressAutoHyphens/>
        <w:spacing w:after="0" w:line="240" w:lineRule="auto"/>
        <w:ind w:right="245"/>
        <w:jc w:val="left"/>
        <w:rPr>
          <w:szCs w:val="22"/>
        </w:rPr>
      </w:pPr>
      <w:r>
        <w:rPr>
          <w:szCs w:val="22"/>
        </w:rPr>
        <w:t>Delivered</w:t>
      </w:r>
      <w:r w:rsidR="00591E8C">
        <w:rPr>
          <w:szCs w:val="22"/>
        </w:rPr>
        <w:t xml:space="preserve"> and supported </w:t>
      </w:r>
      <w:r w:rsidR="007D3DBE">
        <w:rPr>
          <w:szCs w:val="22"/>
        </w:rPr>
        <w:t>m</w:t>
      </w:r>
      <w:r w:rsidR="00D25298" w:rsidRPr="00D25298">
        <w:rPr>
          <w:szCs w:val="22"/>
        </w:rPr>
        <w:t>onthly</w:t>
      </w:r>
      <w:r w:rsidR="007D3DBE">
        <w:rPr>
          <w:szCs w:val="22"/>
        </w:rPr>
        <w:t xml:space="preserve"> and q</w:t>
      </w:r>
      <w:r w:rsidR="00D25298" w:rsidRPr="00D25298">
        <w:rPr>
          <w:szCs w:val="22"/>
        </w:rPr>
        <w:t xml:space="preserve">uarterly </w:t>
      </w:r>
      <w:r w:rsidR="007D3DBE">
        <w:rPr>
          <w:szCs w:val="22"/>
        </w:rPr>
        <w:t>o</w:t>
      </w:r>
      <w:r w:rsidR="00D25298" w:rsidRPr="00D25298">
        <w:rPr>
          <w:szCs w:val="22"/>
        </w:rPr>
        <w:t xml:space="preserve">peration </w:t>
      </w:r>
      <w:r w:rsidR="007D3DBE">
        <w:rPr>
          <w:szCs w:val="22"/>
        </w:rPr>
        <w:t>r</w:t>
      </w:r>
      <w:r w:rsidR="00D25298" w:rsidRPr="00D25298">
        <w:rPr>
          <w:szCs w:val="22"/>
        </w:rPr>
        <w:t>eview</w:t>
      </w:r>
      <w:r w:rsidR="007D3DBE">
        <w:rPr>
          <w:szCs w:val="22"/>
        </w:rPr>
        <w:t>s</w:t>
      </w:r>
      <w:r w:rsidR="00D25298" w:rsidRPr="00D25298">
        <w:rPr>
          <w:szCs w:val="22"/>
        </w:rPr>
        <w:t xml:space="preserve"> of </w:t>
      </w:r>
      <w:r w:rsidR="00591E8C">
        <w:rPr>
          <w:szCs w:val="22"/>
        </w:rPr>
        <w:t>IT</w:t>
      </w:r>
      <w:r w:rsidR="00694E56">
        <w:rPr>
          <w:szCs w:val="22"/>
        </w:rPr>
        <w:t xml:space="preserve"> </w:t>
      </w:r>
      <w:r w:rsidR="00591E8C">
        <w:rPr>
          <w:szCs w:val="22"/>
        </w:rPr>
        <w:t xml:space="preserve">and facilities </w:t>
      </w:r>
      <w:r w:rsidR="007D3DBE">
        <w:rPr>
          <w:szCs w:val="22"/>
        </w:rPr>
        <w:t>i</w:t>
      </w:r>
      <w:r w:rsidR="00D25298" w:rsidRPr="00D25298">
        <w:rPr>
          <w:szCs w:val="22"/>
        </w:rPr>
        <w:t>ncident</w:t>
      </w:r>
      <w:r w:rsidR="00591E8C">
        <w:rPr>
          <w:szCs w:val="22"/>
        </w:rPr>
        <w:t>s</w:t>
      </w:r>
      <w:r w:rsidR="00945D14">
        <w:rPr>
          <w:szCs w:val="22"/>
        </w:rPr>
        <w:t xml:space="preserve"> and</w:t>
      </w:r>
      <w:r w:rsidR="00D25298" w:rsidRPr="00D25298">
        <w:rPr>
          <w:szCs w:val="22"/>
        </w:rPr>
        <w:t xml:space="preserve"> </w:t>
      </w:r>
      <w:r w:rsidR="007D3DBE">
        <w:rPr>
          <w:szCs w:val="22"/>
        </w:rPr>
        <w:t>s</w:t>
      </w:r>
      <w:r w:rsidR="00D25298" w:rsidRPr="00D25298">
        <w:rPr>
          <w:szCs w:val="22"/>
        </w:rPr>
        <w:t xml:space="preserve">ervice </w:t>
      </w:r>
      <w:r w:rsidR="007D3DBE">
        <w:rPr>
          <w:szCs w:val="22"/>
        </w:rPr>
        <w:t>r</w:t>
      </w:r>
      <w:r w:rsidR="00D25298" w:rsidRPr="00D25298">
        <w:rPr>
          <w:szCs w:val="22"/>
        </w:rPr>
        <w:t>equests</w:t>
      </w:r>
      <w:r w:rsidR="00694E56">
        <w:rPr>
          <w:szCs w:val="22"/>
        </w:rPr>
        <w:t>, and planned maintenance.</w:t>
      </w:r>
    </w:p>
    <w:p w14:paraId="5A531A1E" w14:textId="5A5475B6" w:rsidR="007B4A5B" w:rsidRPr="00D25298" w:rsidRDefault="007B4A5B" w:rsidP="007B4A5B">
      <w:pPr>
        <w:pStyle w:val="Achievement"/>
        <w:widowControl w:val="0"/>
        <w:numPr>
          <w:ilvl w:val="0"/>
          <w:numId w:val="2"/>
        </w:numPr>
        <w:tabs>
          <w:tab w:val="left" w:pos="720"/>
        </w:tabs>
        <w:suppressAutoHyphens/>
        <w:spacing w:after="0" w:line="240" w:lineRule="auto"/>
        <w:ind w:right="245"/>
        <w:jc w:val="left"/>
        <w:rPr>
          <w:szCs w:val="22"/>
        </w:rPr>
      </w:pPr>
      <w:r w:rsidRPr="00D25298">
        <w:rPr>
          <w:szCs w:val="22"/>
        </w:rPr>
        <w:t xml:space="preserve">Conducted internal quarterly </w:t>
      </w:r>
      <w:r w:rsidR="00153D82">
        <w:rPr>
          <w:szCs w:val="22"/>
        </w:rPr>
        <w:t xml:space="preserve">IT </w:t>
      </w:r>
      <w:r w:rsidRPr="00D25298">
        <w:rPr>
          <w:szCs w:val="22"/>
        </w:rPr>
        <w:t xml:space="preserve">SOX </w:t>
      </w:r>
      <w:r w:rsidR="00694E56" w:rsidRPr="00D25298">
        <w:rPr>
          <w:szCs w:val="22"/>
        </w:rPr>
        <w:t>audit</w:t>
      </w:r>
      <w:r w:rsidR="00694E56">
        <w:rPr>
          <w:szCs w:val="22"/>
        </w:rPr>
        <w:t>s,</w:t>
      </w:r>
      <w:r w:rsidR="009226F6">
        <w:rPr>
          <w:szCs w:val="22"/>
        </w:rPr>
        <w:t xml:space="preserve"> served as a liaison between external auditors and </w:t>
      </w:r>
      <w:r w:rsidR="00DF06B5">
        <w:rPr>
          <w:szCs w:val="22"/>
        </w:rPr>
        <w:t xml:space="preserve">other departments </w:t>
      </w:r>
      <w:r w:rsidR="00694E56">
        <w:rPr>
          <w:szCs w:val="22"/>
        </w:rPr>
        <w:t xml:space="preserve">the </w:t>
      </w:r>
      <w:r w:rsidR="009226F6">
        <w:rPr>
          <w:szCs w:val="22"/>
        </w:rPr>
        <w:t xml:space="preserve">annual audit to </w:t>
      </w:r>
      <w:r w:rsidRPr="00D25298">
        <w:rPr>
          <w:szCs w:val="22"/>
        </w:rPr>
        <w:t>review</w:t>
      </w:r>
      <w:r>
        <w:rPr>
          <w:szCs w:val="22"/>
        </w:rPr>
        <w:t xml:space="preserve"> the</w:t>
      </w:r>
      <w:r w:rsidRPr="00D25298">
        <w:rPr>
          <w:szCs w:val="22"/>
        </w:rPr>
        <w:t xml:space="preserve"> security of financial data,</w:t>
      </w:r>
      <w:r w:rsidR="009226F6">
        <w:rPr>
          <w:szCs w:val="22"/>
        </w:rPr>
        <w:t xml:space="preserve"> logical</w:t>
      </w:r>
      <w:r w:rsidR="00694E56">
        <w:rPr>
          <w:szCs w:val="22"/>
        </w:rPr>
        <w:t xml:space="preserve"> </w:t>
      </w:r>
      <w:r w:rsidR="009226F6">
        <w:rPr>
          <w:szCs w:val="22"/>
        </w:rPr>
        <w:t xml:space="preserve">and </w:t>
      </w:r>
      <w:r w:rsidRPr="00D25298">
        <w:rPr>
          <w:szCs w:val="22"/>
        </w:rPr>
        <w:t xml:space="preserve">physical access, </w:t>
      </w:r>
      <w:r>
        <w:rPr>
          <w:szCs w:val="22"/>
        </w:rPr>
        <w:t xml:space="preserve">and </w:t>
      </w:r>
      <w:r w:rsidR="009226F6">
        <w:rPr>
          <w:szCs w:val="22"/>
        </w:rPr>
        <w:t>IT policies</w:t>
      </w:r>
      <w:r w:rsidRPr="00D25298">
        <w:rPr>
          <w:szCs w:val="22"/>
        </w:rPr>
        <w:t xml:space="preserve">, </w:t>
      </w:r>
      <w:r>
        <w:rPr>
          <w:szCs w:val="22"/>
        </w:rPr>
        <w:t>p</w:t>
      </w:r>
      <w:r w:rsidRPr="00D25298">
        <w:rPr>
          <w:szCs w:val="22"/>
        </w:rPr>
        <w:t>repare</w:t>
      </w:r>
      <w:r>
        <w:rPr>
          <w:szCs w:val="22"/>
        </w:rPr>
        <w:t>d</w:t>
      </w:r>
      <w:r w:rsidRPr="00D25298">
        <w:rPr>
          <w:szCs w:val="22"/>
        </w:rPr>
        <w:t xml:space="preserve"> the audit results </w:t>
      </w:r>
      <w:r>
        <w:rPr>
          <w:szCs w:val="22"/>
        </w:rPr>
        <w:t xml:space="preserve">for </w:t>
      </w:r>
      <w:r w:rsidR="00F46B38">
        <w:rPr>
          <w:szCs w:val="22"/>
        </w:rPr>
        <w:t xml:space="preserve">management teams. </w:t>
      </w:r>
    </w:p>
    <w:p w14:paraId="779A542C" w14:textId="36EE082F" w:rsidR="009F4B61" w:rsidRPr="009F4B61" w:rsidRDefault="003850CB" w:rsidP="009F4B61">
      <w:pPr>
        <w:pStyle w:val="ListParagraph"/>
        <w:numPr>
          <w:ilvl w:val="0"/>
          <w:numId w:val="2"/>
        </w:numPr>
        <w:rPr>
          <w:rFonts w:ascii="Garamond" w:eastAsia="Times New Roman" w:hAnsi="Garamond"/>
          <w:sz w:val="22"/>
          <w:szCs w:val="22"/>
          <w:lang w:eastAsia="en-US"/>
        </w:rPr>
      </w:pPr>
      <w:r>
        <w:rPr>
          <w:rFonts w:ascii="Garamond" w:eastAsia="Times New Roman" w:hAnsi="Garamond"/>
          <w:sz w:val="22"/>
          <w:szCs w:val="22"/>
          <w:lang w:eastAsia="en-US"/>
        </w:rPr>
        <w:t xml:space="preserve">Led </w:t>
      </w:r>
      <w:r w:rsidR="009F4B61" w:rsidRPr="009F4B61">
        <w:rPr>
          <w:rFonts w:ascii="Garamond" w:eastAsia="Times New Roman" w:hAnsi="Garamond"/>
          <w:sz w:val="22"/>
          <w:szCs w:val="22"/>
          <w:lang w:eastAsia="en-US"/>
        </w:rPr>
        <w:t xml:space="preserve">Configuration Management Database (CMDB) process project to manage </w:t>
      </w:r>
      <w:r>
        <w:rPr>
          <w:rFonts w:ascii="Garamond" w:eastAsia="Times New Roman" w:hAnsi="Garamond"/>
          <w:sz w:val="22"/>
          <w:szCs w:val="22"/>
          <w:lang w:eastAsia="en-US"/>
        </w:rPr>
        <w:t xml:space="preserve">the </w:t>
      </w:r>
      <w:r w:rsidR="009F4B61" w:rsidRPr="009F4B61">
        <w:rPr>
          <w:rFonts w:ascii="Garamond" w:eastAsia="Times New Roman" w:hAnsi="Garamond"/>
          <w:sz w:val="22"/>
          <w:szCs w:val="22"/>
          <w:lang w:eastAsia="en-US"/>
        </w:rPr>
        <w:t>IT asset life cycle</w:t>
      </w:r>
      <w:r>
        <w:rPr>
          <w:rFonts w:ascii="Garamond" w:eastAsia="Times New Roman" w:hAnsi="Garamond"/>
          <w:sz w:val="22"/>
          <w:szCs w:val="22"/>
          <w:lang w:eastAsia="en-US"/>
        </w:rPr>
        <w:t xml:space="preserve">, which </w:t>
      </w:r>
      <w:r w:rsidR="005F143F">
        <w:rPr>
          <w:rFonts w:ascii="Garamond" w:eastAsia="Times New Roman" w:hAnsi="Garamond"/>
          <w:sz w:val="22"/>
          <w:szCs w:val="22"/>
          <w:lang w:eastAsia="en-US"/>
        </w:rPr>
        <w:t xml:space="preserve">reduced purchasing costs by 10% for servers and IT equipment. </w:t>
      </w:r>
    </w:p>
    <w:p w14:paraId="37DE059A" w14:textId="77777777" w:rsidR="0010699A" w:rsidRDefault="0010699A" w:rsidP="00F7572F">
      <w:pPr>
        <w:pStyle w:val="Achievement"/>
        <w:widowControl w:val="0"/>
        <w:suppressAutoHyphens/>
        <w:spacing w:after="0" w:line="120" w:lineRule="auto"/>
        <w:ind w:left="720" w:right="245" w:firstLine="0"/>
        <w:jc w:val="left"/>
      </w:pPr>
    </w:p>
    <w:p w14:paraId="5B89B3B2" w14:textId="25F48A46" w:rsidR="00F7572F" w:rsidRPr="002F54EE" w:rsidRDefault="00D25298" w:rsidP="00F7572F">
      <w:pPr>
        <w:pStyle w:val="Heading3"/>
        <w:jc w:val="left"/>
      </w:pPr>
      <w:r w:rsidRPr="00D25298">
        <w:rPr>
          <w:i/>
        </w:rPr>
        <w:t>U</w:t>
      </w:r>
      <w:r w:rsidR="00970F81">
        <w:rPr>
          <w:i/>
        </w:rPr>
        <w:t>.</w:t>
      </w:r>
      <w:r w:rsidRPr="00D25298">
        <w:rPr>
          <w:i/>
        </w:rPr>
        <w:t>S</w:t>
      </w:r>
      <w:r w:rsidR="00970F81">
        <w:rPr>
          <w:i/>
        </w:rPr>
        <w:t>.</w:t>
      </w:r>
      <w:r w:rsidRPr="00D25298">
        <w:rPr>
          <w:i/>
        </w:rPr>
        <w:t xml:space="preserve"> IT Manager</w:t>
      </w:r>
      <w:r w:rsidR="00F7572F" w:rsidRPr="002F54EE">
        <w:tab/>
      </w:r>
      <w:r>
        <w:t xml:space="preserve">August </w:t>
      </w:r>
      <w:r w:rsidRPr="00D25298">
        <w:t xml:space="preserve">2007 – </w:t>
      </w:r>
      <w:r>
        <w:t xml:space="preserve">June </w:t>
      </w:r>
      <w:r w:rsidRPr="00D25298">
        <w:t>2015</w:t>
      </w:r>
      <w:r w:rsidR="00F7572F" w:rsidRPr="00044124">
        <w:t xml:space="preserve">    </w:t>
      </w:r>
    </w:p>
    <w:p w14:paraId="4CBF89D5" w14:textId="7009E210" w:rsidR="00F7572F" w:rsidRPr="002F54EE" w:rsidRDefault="00D25298" w:rsidP="00F7572F">
      <w:pPr>
        <w:pStyle w:val="Heading3"/>
      </w:pPr>
      <w:proofErr w:type="spellStart"/>
      <w:r w:rsidRPr="00D25298">
        <w:t>Synaptics</w:t>
      </w:r>
      <w:proofErr w:type="spellEnd"/>
      <w:r w:rsidR="00F7572F" w:rsidRPr="002F54EE">
        <w:tab/>
      </w:r>
      <w:r w:rsidR="00191364">
        <w:t>San Jose, CA</w:t>
      </w:r>
    </w:p>
    <w:p w14:paraId="34B47C3D" w14:textId="362ACFA5" w:rsidR="00D25298" w:rsidRDefault="003850CB" w:rsidP="00AB3C5C">
      <w:pPr>
        <w:pStyle w:val="Achievement"/>
        <w:widowControl w:val="0"/>
        <w:numPr>
          <w:ilvl w:val="0"/>
          <w:numId w:val="2"/>
        </w:numPr>
        <w:tabs>
          <w:tab w:val="left" w:pos="720"/>
        </w:tabs>
        <w:suppressAutoHyphens/>
        <w:spacing w:after="0" w:line="240" w:lineRule="auto"/>
        <w:ind w:right="245"/>
        <w:jc w:val="left"/>
        <w:rPr>
          <w:szCs w:val="22"/>
        </w:rPr>
      </w:pPr>
      <w:r w:rsidRPr="007D3DBE">
        <w:rPr>
          <w:szCs w:val="22"/>
        </w:rPr>
        <w:t>Managed 800+ users throughout the U.S.</w:t>
      </w:r>
      <w:r>
        <w:rPr>
          <w:szCs w:val="22"/>
        </w:rPr>
        <w:t xml:space="preserve"> and</w:t>
      </w:r>
      <w:r w:rsidRPr="007D3DBE">
        <w:rPr>
          <w:szCs w:val="22"/>
        </w:rPr>
        <w:t xml:space="preserve"> </w:t>
      </w:r>
      <w:r>
        <w:rPr>
          <w:szCs w:val="22"/>
        </w:rPr>
        <w:t>s</w:t>
      </w:r>
      <w:r w:rsidRPr="007D3DBE">
        <w:rPr>
          <w:szCs w:val="22"/>
        </w:rPr>
        <w:t xml:space="preserve">upported </w:t>
      </w:r>
      <w:r>
        <w:rPr>
          <w:szCs w:val="22"/>
        </w:rPr>
        <w:t xml:space="preserve">a </w:t>
      </w:r>
      <w:r w:rsidRPr="007D3DBE">
        <w:rPr>
          <w:szCs w:val="22"/>
        </w:rPr>
        <w:t xml:space="preserve">data center with 100+ Windows 2012/2000/2003 servers, VMware </w:t>
      </w:r>
      <w:proofErr w:type="spellStart"/>
      <w:r w:rsidRPr="007D3DBE">
        <w:rPr>
          <w:szCs w:val="22"/>
        </w:rPr>
        <w:t>Esxi</w:t>
      </w:r>
      <w:proofErr w:type="spellEnd"/>
      <w:r w:rsidRPr="007D3DBE">
        <w:rPr>
          <w:szCs w:val="22"/>
        </w:rPr>
        <w:t xml:space="preserve"> clusters,</w:t>
      </w:r>
      <w:r w:rsidR="006F7784">
        <w:rPr>
          <w:szCs w:val="22"/>
        </w:rPr>
        <w:t xml:space="preserve"> </w:t>
      </w:r>
      <w:r w:rsidRPr="007D3DBE">
        <w:rPr>
          <w:szCs w:val="22"/>
        </w:rPr>
        <w:t xml:space="preserve">UNIX servers, and </w:t>
      </w:r>
      <w:proofErr w:type="spellStart"/>
      <w:r w:rsidRPr="007D3DBE">
        <w:rPr>
          <w:szCs w:val="22"/>
        </w:rPr>
        <w:t>Netapp</w:t>
      </w:r>
      <w:proofErr w:type="spellEnd"/>
      <w:r w:rsidR="003B1D14">
        <w:rPr>
          <w:szCs w:val="22"/>
        </w:rPr>
        <w:t>, Symantec Enterprise AV system</w:t>
      </w:r>
    </w:p>
    <w:p w14:paraId="3AA6C9A5" w14:textId="77777777" w:rsidR="006F7784" w:rsidRPr="00D25298" w:rsidRDefault="006F7784" w:rsidP="006F7784">
      <w:pPr>
        <w:pStyle w:val="Achievement"/>
        <w:widowControl w:val="0"/>
        <w:numPr>
          <w:ilvl w:val="0"/>
          <w:numId w:val="2"/>
        </w:numPr>
        <w:tabs>
          <w:tab w:val="left" w:pos="720"/>
        </w:tabs>
        <w:suppressAutoHyphens/>
        <w:spacing w:after="0" w:line="240" w:lineRule="auto"/>
        <w:ind w:right="245"/>
        <w:jc w:val="left"/>
        <w:rPr>
          <w:szCs w:val="22"/>
        </w:rPr>
      </w:pPr>
      <w:r w:rsidRPr="00D25298">
        <w:rPr>
          <w:szCs w:val="22"/>
        </w:rPr>
        <w:t xml:space="preserve">Led </w:t>
      </w:r>
      <w:r>
        <w:rPr>
          <w:szCs w:val="22"/>
        </w:rPr>
        <w:t xml:space="preserve">a </w:t>
      </w:r>
      <w:r w:rsidRPr="002C257A">
        <w:rPr>
          <w:szCs w:val="22"/>
        </w:rPr>
        <w:t>$50K</w:t>
      </w:r>
      <w:r>
        <w:rPr>
          <w:szCs w:val="22"/>
        </w:rPr>
        <w:t xml:space="preserve"> project</w:t>
      </w:r>
      <w:r w:rsidRPr="002C257A">
        <w:rPr>
          <w:szCs w:val="22"/>
        </w:rPr>
        <w:t xml:space="preserve"> to migrate the Exchange Mailbox to </w:t>
      </w:r>
      <w:proofErr w:type="spellStart"/>
      <w:r w:rsidRPr="002C257A">
        <w:rPr>
          <w:szCs w:val="22"/>
        </w:rPr>
        <w:t>Netapp</w:t>
      </w:r>
      <w:proofErr w:type="spellEnd"/>
      <w:r w:rsidRPr="002C257A">
        <w:rPr>
          <w:szCs w:val="22"/>
        </w:rPr>
        <w:t xml:space="preserve"> NAS storage, which increased availability</w:t>
      </w:r>
      <w:r>
        <w:rPr>
          <w:szCs w:val="22"/>
        </w:rPr>
        <w:t xml:space="preserve">, </w:t>
      </w:r>
      <w:r w:rsidRPr="002C257A">
        <w:rPr>
          <w:szCs w:val="22"/>
        </w:rPr>
        <w:t>simplified the</w:t>
      </w:r>
      <w:r>
        <w:rPr>
          <w:szCs w:val="22"/>
        </w:rPr>
        <w:t xml:space="preserve"> IT</w:t>
      </w:r>
      <w:r w:rsidRPr="002C257A">
        <w:rPr>
          <w:szCs w:val="22"/>
        </w:rPr>
        <w:t xml:space="preserve"> environment, and </w:t>
      </w:r>
      <w:r>
        <w:rPr>
          <w:szCs w:val="22"/>
        </w:rPr>
        <w:t xml:space="preserve">saved 12 workhours per month. </w:t>
      </w:r>
    </w:p>
    <w:p w14:paraId="2B929C87" w14:textId="77777777" w:rsidR="006F7784" w:rsidRDefault="006F7784" w:rsidP="006F7784">
      <w:pPr>
        <w:pStyle w:val="Achievement"/>
        <w:widowControl w:val="0"/>
        <w:numPr>
          <w:ilvl w:val="0"/>
          <w:numId w:val="2"/>
        </w:numPr>
        <w:tabs>
          <w:tab w:val="left" w:pos="720"/>
        </w:tabs>
        <w:suppressAutoHyphens/>
        <w:spacing w:after="0" w:line="240" w:lineRule="auto"/>
        <w:ind w:right="245"/>
        <w:jc w:val="left"/>
        <w:rPr>
          <w:szCs w:val="22"/>
        </w:rPr>
      </w:pPr>
      <w:r w:rsidRPr="00D25298">
        <w:rPr>
          <w:szCs w:val="22"/>
        </w:rPr>
        <w:t xml:space="preserve">Managed </w:t>
      </w:r>
      <w:r>
        <w:rPr>
          <w:szCs w:val="22"/>
        </w:rPr>
        <w:t xml:space="preserve">the </w:t>
      </w:r>
      <w:r w:rsidRPr="00D25298">
        <w:rPr>
          <w:szCs w:val="22"/>
        </w:rPr>
        <w:t xml:space="preserve">deployment and administration of VMware </w:t>
      </w:r>
      <w:proofErr w:type="spellStart"/>
      <w:r w:rsidRPr="00D25298">
        <w:rPr>
          <w:szCs w:val="22"/>
        </w:rPr>
        <w:t>Esxi</w:t>
      </w:r>
      <w:proofErr w:type="spellEnd"/>
      <w:r w:rsidRPr="00D25298">
        <w:rPr>
          <w:szCs w:val="22"/>
        </w:rPr>
        <w:t xml:space="preserve"> with </w:t>
      </w:r>
      <w:proofErr w:type="spellStart"/>
      <w:r w:rsidRPr="00D25298">
        <w:rPr>
          <w:szCs w:val="22"/>
        </w:rPr>
        <w:t>Vcenter</w:t>
      </w:r>
      <w:proofErr w:type="spellEnd"/>
      <w:r>
        <w:rPr>
          <w:szCs w:val="22"/>
        </w:rPr>
        <w:t>, which</w:t>
      </w:r>
      <w:r w:rsidRPr="00D25298">
        <w:rPr>
          <w:szCs w:val="22"/>
        </w:rPr>
        <w:t xml:space="preserve"> reduce</w:t>
      </w:r>
      <w:r>
        <w:rPr>
          <w:szCs w:val="22"/>
        </w:rPr>
        <w:t>d hardware and energy</w:t>
      </w:r>
      <w:r w:rsidRPr="00D25298">
        <w:rPr>
          <w:szCs w:val="22"/>
        </w:rPr>
        <w:t xml:space="preserve"> cost</w:t>
      </w:r>
      <w:r>
        <w:rPr>
          <w:szCs w:val="22"/>
        </w:rPr>
        <w:t xml:space="preserve">s by $100K, extended the lifespan of existing </w:t>
      </w:r>
      <w:r w:rsidRPr="00D25298">
        <w:rPr>
          <w:szCs w:val="22"/>
        </w:rPr>
        <w:t>hardware</w:t>
      </w:r>
      <w:r>
        <w:rPr>
          <w:szCs w:val="22"/>
        </w:rPr>
        <w:t>, reduced server downtime,</w:t>
      </w:r>
      <w:r w:rsidRPr="00D25298">
        <w:rPr>
          <w:szCs w:val="22"/>
        </w:rPr>
        <w:t xml:space="preserve"> and </w:t>
      </w:r>
      <w:r>
        <w:rPr>
          <w:szCs w:val="22"/>
        </w:rPr>
        <w:t>enabled faster installations for software and</w:t>
      </w:r>
      <w:r w:rsidRPr="00D25298">
        <w:rPr>
          <w:szCs w:val="22"/>
        </w:rPr>
        <w:t xml:space="preserve"> virtual servers.</w:t>
      </w:r>
    </w:p>
    <w:p w14:paraId="2B5D28E6" w14:textId="666EF698" w:rsidR="003850CB" w:rsidRPr="008600BE" w:rsidRDefault="00143FF5" w:rsidP="003850CB">
      <w:pPr>
        <w:pStyle w:val="Achievement"/>
        <w:widowControl w:val="0"/>
        <w:numPr>
          <w:ilvl w:val="0"/>
          <w:numId w:val="2"/>
        </w:numPr>
        <w:tabs>
          <w:tab w:val="left" w:pos="720"/>
        </w:tabs>
        <w:suppressAutoHyphens/>
        <w:spacing w:after="0" w:line="240" w:lineRule="auto"/>
        <w:ind w:right="245"/>
        <w:jc w:val="left"/>
        <w:rPr>
          <w:szCs w:val="22"/>
        </w:rPr>
      </w:pPr>
      <w:r>
        <w:rPr>
          <w:szCs w:val="22"/>
        </w:rPr>
        <w:t xml:space="preserve">Served as liaison between the </w:t>
      </w:r>
      <w:r w:rsidR="00B02FA1">
        <w:rPr>
          <w:szCs w:val="22"/>
        </w:rPr>
        <w:t>b</w:t>
      </w:r>
      <w:r>
        <w:rPr>
          <w:szCs w:val="22"/>
        </w:rPr>
        <w:t xml:space="preserve">usiness </w:t>
      </w:r>
      <w:r w:rsidR="00B02FA1">
        <w:rPr>
          <w:szCs w:val="22"/>
        </w:rPr>
        <w:t>a</w:t>
      </w:r>
      <w:r>
        <w:rPr>
          <w:szCs w:val="22"/>
        </w:rPr>
        <w:t>pplication team, users, and consultants and p</w:t>
      </w:r>
      <w:r w:rsidR="003850CB">
        <w:rPr>
          <w:szCs w:val="22"/>
        </w:rPr>
        <w:t>rovided support for</w:t>
      </w:r>
      <w:r w:rsidR="003850CB" w:rsidRPr="008600BE">
        <w:rPr>
          <w:szCs w:val="22"/>
        </w:rPr>
        <w:t xml:space="preserve"> Hyperion, Oracle ERP, Agile, Jira, Fisheye, Confluence, and Exchange 2010.</w:t>
      </w:r>
    </w:p>
    <w:p w14:paraId="7DCE10C6" w14:textId="791C5B76" w:rsidR="00970F81" w:rsidRDefault="00970F81" w:rsidP="00D25298">
      <w:pPr>
        <w:pStyle w:val="Achievement"/>
        <w:widowControl w:val="0"/>
        <w:numPr>
          <w:ilvl w:val="0"/>
          <w:numId w:val="2"/>
        </w:numPr>
        <w:tabs>
          <w:tab w:val="left" w:pos="720"/>
        </w:tabs>
        <w:suppressAutoHyphens/>
        <w:spacing w:after="0" w:line="240" w:lineRule="auto"/>
        <w:ind w:right="245"/>
        <w:jc w:val="left"/>
        <w:rPr>
          <w:szCs w:val="22"/>
        </w:rPr>
      </w:pPr>
      <w:r>
        <w:rPr>
          <w:szCs w:val="22"/>
        </w:rPr>
        <w:t xml:space="preserve">Managed a </w:t>
      </w:r>
      <w:r w:rsidR="00B02FA1">
        <w:rPr>
          <w:szCs w:val="22"/>
        </w:rPr>
        <w:t>h</w:t>
      </w:r>
      <w:r>
        <w:rPr>
          <w:szCs w:val="22"/>
        </w:rPr>
        <w:t xml:space="preserve">elpdesk </w:t>
      </w:r>
      <w:r w:rsidR="00B02FA1">
        <w:rPr>
          <w:szCs w:val="22"/>
        </w:rPr>
        <w:t>s</w:t>
      </w:r>
      <w:r>
        <w:rPr>
          <w:szCs w:val="22"/>
        </w:rPr>
        <w:t xml:space="preserve">ervice team of six, assigned responsibilities, reviewed work, conducted performance evaluations, provided coaching, and delivered training on department processes. </w:t>
      </w:r>
    </w:p>
    <w:p w14:paraId="3CB51228" w14:textId="4C565B3B" w:rsidR="00970F81" w:rsidRPr="00D25298" w:rsidRDefault="00970F81" w:rsidP="00D25298">
      <w:pPr>
        <w:pStyle w:val="Achievement"/>
        <w:widowControl w:val="0"/>
        <w:numPr>
          <w:ilvl w:val="0"/>
          <w:numId w:val="2"/>
        </w:numPr>
        <w:tabs>
          <w:tab w:val="left" w:pos="720"/>
        </w:tabs>
        <w:suppressAutoHyphens/>
        <w:spacing w:after="0" w:line="240" w:lineRule="auto"/>
        <w:ind w:right="245"/>
        <w:jc w:val="left"/>
        <w:rPr>
          <w:szCs w:val="22"/>
        </w:rPr>
      </w:pPr>
      <w:r w:rsidRPr="00D25298">
        <w:rPr>
          <w:szCs w:val="22"/>
        </w:rPr>
        <w:t xml:space="preserve">Provided technical guidance and support to </w:t>
      </w:r>
      <w:r>
        <w:rPr>
          <w:szCs w:val="22"/>
        </w:rPr>
        <w:t xml:space="preserve">two global </w:t>
      </w:r>
      <w:r w:rsidRPr="00D25298">
        <w:rPr>
          <w:szCs w:val="22"/>
        </w:rPr>
        <w:t>team in U</w:t>
      </w:r>
      <w:r>
        <w:rPr>
          <w:szCs w:val="22"/>
        </w:rPr>
        <w:t>.</w:t>
      </w:r>
      <w:r w:rsidRPr="00D25298">
        <w:rPr>
          <w:szCs w:val="22"/>
        </w:rPr>
        <w:t>S</w:t>
      </w:r>
      <w:r>
        <w:rPr>
          <w:szCs w:val="22"/>
        </w:rPr>
        <w:t>.</w:t>
      </w:r>
      <w:r w:rsidRPr="00D25298">
        <w:rPr>
          <w:szCs w:val="22"/>
        </w:rPr>
        <w:t xml:space="preserve"> and APAC.</w:t>
      </w:r>
    </w:p>
    <w:p w14:paraId="58591231" w14:textId="01BDF8A4" w:rsidR="00D25298" w:rsidRDefault="007D3DBE" w:rsidP="00D25298">
      <w:pPr>
        <w:pStyle w:val="Achievement"/>
        <w:widowControl w:val="0"/>
        <w:numPr>
          <w:ilvl w:val="0"/>
          <w:numId w:val="2"/>
        </w:numPr>
        <w:tabs>
          <w:tab w:val="left" w:pos="720"/>
        </w:tabs>
        <w:suppressAutoHyphens/>
        <w:spacing w:after="0" w:line="240" w:lineRule="auto"/>
        <w:ind w:right="245"/>
        <w:jc w:val="left"/>
        <w:rPr>
          <w:szCs w:val="22"/>
        </w:rPr>
      </w:pPr>
      <w:r>
        <w:rPr>
          <w:szCs w:val="22"/>
        </w:rPr>
        <w:t xml:space="preserve">Led a </w:t>
      </w:r>
      <w:r w:rsidR="00D25298" w:rsidRPr="00D25298">
        <w:rPr>
          <w:szCs w:val="22"/>
        </w:rPr>
        <w:t>data center move</w:t>
      </w:r>
      <w:r>
        <w:rPr>
          <w:szCs w:val="22"/>
        </w:rPr>
        <w:t>ment</w:t>
      </w:r>
      <w:r w:rsidR="00D25298" w:rsidRPr="00D25298">
        <w:rPr>
          <w:szCs w:val="22"/>
        </w:rPr>
        <w:t xml:space="preserve"> </w:t>
      </w:r>
      <w:r w:rsidR="003850CB">
        <w:rPr>
          <w:szCs w:val="22"/>
        </w:rPr>
        <w:t xml:space="preserve">from Santa Clara to a facility in San Jose </w:t>
      </w:r>
      <w:r>
        <w:rPr>
          <w:szCs w:val="22"/>
        </w:rPr>
        <w:t>and c</w:t>
      </w:r>
      <w:r w:rsidR="00D25298" w:rsidRPr="00D25298">
        <w:rPr>
          <w:szCs w:val="22"/>
        </w:rPr>
        <w:t xml:space="preserve">oordinated with </w:t>
      </w:r>
      <w:r w:rsidR="003850CB">
        <w:rPr>
          <w:szCs w:val="22"/>
        </w:rPr>
        <w:t xml:space="preserve">800 </w:t>
      </w:r>
      <w:r>
        <w:rPr>
          <w:szCs w:val="22"/>
        </w:rPr>
        <w:t xml:space="preserve">staff across </w:t>
      </w:r>
      <w:r w:rsidR="00D25298" w:rsidRPr="00D25298">
        <w:rPr>
          <w:szCs w:val="22"/>
        </w:rPr>
        <w:t>departments to schedule shutdown and power up</w:t>
      </w:r>
      <w:r w:rsidR="005F143F">
        <w:rPr>
          <w:szCs w:val="22"/>
        </w:rPr>
        <w:t>.</w:t>
      </w:r>
      <w:r w:rsidR="00D25298" w:rsidRPr="00D25298">
        <w:rPr>
          <w:szCs w:val="22"/>
        </w:rPr>
        <w:t xml:space="preserve"> </w:t>
      </w:r>
      <w:r w:rsidR="001345E4">
        <w:rPr>
          <w:szCs w:val="22"/>
        </w:rPr>
        <w:tab/>
      </w:r>
    </w:p>
    <w:p w14:paraId="4B1A46CF" w14:textId="5B29412E" w:rsidR="001345E4" w:rsidRDefault="00E00039" w:rsidP="00E00039">
      <w:pPr>
        <w:pStyle w:val="Achievement"/>
        <w:widowControl w:val="0"/>
        <w:numPr>
          <w:ilvl w:val="0"/>
          <w:numId w:val="2"/>
        </w:numPr>
        <w:tabs>
          <w:tab w:val="left" w:pos="720"/>
        </w:tabs>
        <w:suppressAutoHyphens/>
        <w:spacing w:after="0" w:line="240" w:lineRule="auto"/>
        <w:ind w:right="245"/>
        <w:jc w:val="left"/>
      </w:pPr>
      <w:r>
        <w:rPr>
          <w:szCs w:val="22"/>
        </w:rPr>
        <w:t>Managed the g</w:t>
      </w:r>
      <w:r w:rsidR="009F4B61" w:rsidRPr="009F4B61">
        <w:rPr>
          <w:szCs w:val="22"/>
        </w:rPr>
        <w:t>lobal implementation of</w:t>
      </w:r>
      <w:r>
        <w:rPr>
          <w:szCs w:val="22"/>
        </w:rPr>
        <w:t xml:space="preserve"> the</w:t>
      </w:r>
      <w:r w:rsidR="009F4B61" w:rsidRPr="009F4B61">
        <w:rPr>
          <w:szCs w:val="22"/>
        </w:rPr>
        <w:t xml:space="preserve"> Service Now IT Service Management System </w:t>
      </w:r>
      <w:r w:rsidR="001345E4">
        <w:rPr>
          <w:szCs w:val="22"/>
        </w:rPr>
        <w:t xml:space="preserve">to replace an outdated helpdesk </w:t>
      </w:r>
      <w:r>
        <w:rPr>
          <w:szCs w:val="22"/>
        </w:rPr>
        <w:t xml:space="preserve">system and establish formal </w:t>
      </w:r>
      <w:r w:rsidR="00153D82">
        <w:rPr>
          <w:szCs w:val="22"/>
        </w:rPr>
        <w:t xml:space="preserve">incident and </w:t>
      </w:r>
      <w:r>
        <w:rPr>
          <w:szCs w:val="22"/>
        </w:rPr>
        <w:t>change management processes</w:t>
      </w:r>
      <w:r w:rsidR="006F7784">
        <w:rPr>
          <w:szCs w:val="22"/>
        </w:rPr>
        <w:t>.</w:t>
      </w:r>
    </w:p>
    <w:p w14:paraId="5A899C7B" w14:textId="4F3E45CF" w:rsidR="00D42D66" w:rsidRPr="009F4B61" w:rsidRDefault="009F4B61" w:rsidP="0067081A">
      <w:pPr>
        <w:pStyle w:val="Achievement"/>
        <w:widowControl w:val="0"/>
        <w:numPr>
          <w:ilvl w:val="0"/>
          <w:numId w:val="2"/>
        </w:numPr>
        <w:tabs>
          <w:tab w:val="left" w:pos="720"/>
        </w:tabs>
        <w:suppressAutoHyphens/>
        <w:spacing w:after="0" w:line="240" w:lineRule="auto"/>
        <w:ind w:right="245"/>
        <w:jc w:val="left"/>
        <w:rPr>
          <w:szCs w:val="22"/>
        </w:rPr>
      </w:pPr>
      <w:r w:rsidRPr="009F4B61">
        <w:rPr>
          <w:szCs w:val="22"/>
        </w:rPr>
        <w:lastRenderedPageBreak/>
        <w:t xml:space="preserve">Implemented group SLAs and </w:t>
      </w:r>
      <w:r w:rsidR="00945D14">
        <w:rPr>
          <w:szCs w:val="22"/>
        </w:rPr>
        <w:t xml:space="preserve">KPIs </w:t>
      </w:r>
      <w:r w:rsidR="00847A2F">
        <w:rPr>
          <w:szCs w:val="22"/>
        </w:rPr>
        <w:t xml:space="preserve">to </w:t>
      </w:r>
      <w:r w:rsidR="00D42D66">
        <w:rPr>
          <w:szCs w:val="22"/>
        </w:rPr>
        <w:t>measure</w:t>
      </w:r>
      <w:r w:rsidR="00945D14">
        <w:rPr>
          <w:szCs w:val="22"/>
        </w:rPr>
        <w:t xml:space="preserve"> the</w:t>
      </w:r>
      <w:r w:rsidR="00D42D66">
        <w:rPr>
          <w:szCs w:val="22"/>
        </w:rPr>
        <w:t xml:space="preserve"> performance of </w:t>
      </w:r>
      <w:r w:rsidR="00945D14">
        <w:rPr>
          <w:szCs w:val="22"/>
        </w:rPr>
        <w:t xml:space="preserve">the </w:t>
      </w:r>
      <w:r w:rsidR="00D42D66">
        <w:rPr>
          <w:szCs w:val="22"/>
        </w:rPr>
        <w:t>I</w:t>
      </w:r>
      <w:r w:rsidR="00847A2F">
        <w:rPr>
          <w:szCs w:val="22"/>
        </w:rPr>
        <w:t>T department.</w:t>
      </w:r>
      <w:r w:rsidR="00D42D66">
        <w:rPr>
          <w:szCs w:val="22"/>
        </w:rPr>
        <w:t xml:space="preserve"> </w:t>
      </w:r>
    </w:p>
    <w:p w14:paraId="6C1BC8AD" w14:textId="6AD311DB" w:rsidR="00D25298" w:rsidRPr="00D25298" w:rsidRDefault="007D3DBE" w:rsidP="00D25298">
      <w:pPr>
        <w:pStyle w:val="Achievement"/>
        <w:widowControl w:val="0"/>
        <w:numPr>
          <w:ilvl w:val="0"/>
          <w:numId w:val="2"/>
        </w:numPr>
        <w:tabs>
          <w:tab w:val="left" w:pos="720"/>
        </w:tabs>
        <w:suppressAutoHyphens/>
        <w:spacing w:after="0" w:line="240" w:lineRule="auto"/>
        <w:ind w:right="245"/>
        <w:jc w:val="left"/>
        <w:rPr>
          <w:szCs w:val="22"/>
        </w:rPr>
      </w:pPr>
      <w:r>
        <w:rPr>
          <w:szCs w:val="22"/>
        </w:rPr>
        <w:t xml:space="preserve">Oversaw the </w:t>
      </w:r>
      <w:r w:rsidRPr="00D25298">
        <w:rPr>
          <w:szCs w:val="22"/>
        </w:rPr>
        <w:t>Cisco Tandberg</w:t>
      </w:r>
      <w:r>
        <w:rPr>
          <w:szCs w:val="22"/>
        </w:rPr>
        <w:t xml:space="preserve"> AV</w:t>
      </w:r>
      <w:r w:rsidRPr="00D25298">
        <w:rPr>
          <w:szCs w:val="22"/>
        </w:rPr>
        <w:t xml:space="preserve"> </w:t>
      </w:r>
      <w:r w:rsidR="00D25298" w:rsidRPr="00D25298">
        <w:rPr>
          <w:szCs w:val="22"/>
        </w:rPr>
        <w:t>system</w:t>
      </w:r>
      <w:r>
        <w:rPr>
          <w:szCs w:val="22"/>
        </w:rPr>
        <w:t xml:space="preserve">, performed the </w:t>
      </w:r>
      <w:r w:rsidR="00D25298" w:rsidRPr="00D25298">
        <w:rPr>
          <w:szCs w:val="22"/>
        </w:rPr>
        <w:t xml:space="preserve">installation of </w:t>
      </w:r>
      <w:r>
        <w:rPr>
          <w:szCs w:val="22"/>
        </w:rPr>
        <w:t xml:space="preserve">the new </w:t>
      </w:r>
      <w:r w:rsidR="00D25298" w:rsidRPr="00D25298">
        <w:rPr>
          <w:szCs w:val="22"/>
        </w:rPr>
        <w:t xml:space="preserve">AV system </w:t>
      </w:r>
      <w:r>
        <w:rPr>
          <w:szCs w:val="22"/>
        </w:rPr>
        <w:t>across</w:t>
      </w:r>
      <w:r w:rsidR="005F143F">
        <w:rPr>
          <w:szCs w:val="22"/>
        </w:rPr>
        <w:t xml:space="preserve"> </w:t>
      </w:r>
      <w:r w:rsidR="00D25298" w:rsidRPr="00D25298">
        <w:rPr>
          <w:szCs w:val="22"/>
        </w:rPr>
        <w:t>sites</w:t>
      </w:r>
      <w:r>
        <w:rPr>
          <w:szCs w:val="22"/>
        </w:rPr>
        <w:t>, and deployed a</w:t>
      </w:r>
      <w:r w:rsidR="00D25298" w:rsidRPr="00D25298">
        <w:rPr>
          <w:szCs w:val="22"/>
        </w:rPr>
        <w:t xml:space="preserve"> </w:t>
      </w:r>
      <w:r w:rsidR="001047E3" w:rsidRPr="00D25298">
        <w:rPr>
          <w:szCs w:val="22"/>
        </w:rPr>
        <w:t>user-friendly</w:t>
      </w:r>
      <w:r w:rsidR="00D25298" w:rsidRPr="00D25298">
        <w:rPr>
          <w:szCs w:val="22"/>
        </w:rPr>
        <w:t xml:space="preserve"> UI to increase AV system usage </w:t>
      </w:r>
      <w:r w:rsidR="00E00039">
        <w:rPr>
          <w:szCs w:val="22"/>
        </w:rPr>
        <w:t>and</w:t>
      </w:r>
      <w:r w:rsidR="00D25298" w:rsidRPr="00D25298">
        <w:rPr>
          <w:szCs w:val="22"/>
        </w:rPr>
        <w:t xml:space="preserve"> reduce international travel.</w:t>
      </w:r>
    </w:p>
    <w:p w14:paraId="00EE7DC0" w14:textId="6CB0E1D0" w:rsidR="00D25298" w:rsidRPr="00D25298" w:rsidRDefault="00E00039" w:rsidP="00D25298">
      <w:pPr>
        <w:pStyle w:val="Achievement"/>
        <w:widowControl w:val="0"/>
        <w:numPr>
          <w:ilvl w:val="0"/>
          <w:numId w:val="2"/>
        </w:numPr>
        <w:tabs>
          <w:tab w:val="left" w:pos="720"/>
        </w:tabs>
        <w:suppressAutoHyphens/>
        <w:spacing w:after="0" w:line="240" w:lineRule="auto"/>
        <w:ind w:right="245"/>
        <w:jc w:val="left"/>
        <w:rPr>
          <w:szCs w:val="22"/>
        </w:rPr>
      </w:pPr>
      <w:r>
        <w:rPr>
          <w:szCs w:val="22"/>
        </w:rPr>
        <w:t>Negotiated a</w:t>
      </w:r>
      <w:r w:rsidR="00D25298" w:rsidRPr="00D25298">
        <w:rPr>
          <w:szCs w:val="22"/>
        </w:rPr>
        <w:t xml:space="preserve"> global contract with Lenovo</w:t>
      </w:r>
      <w:r w:rsidR="007D3DBE">
        <w:rPr>
          <w:szCs w:val="22"/>
        </w:rPr>
        <w:t xml:space="preserve"> for </w:t>
      </w:r>
      <w:r>
        <w:rPr>
          <w:szCs w:val="22"/>
        </w:rPr>
        <w:t>laptop and desktop devices</w:t>
      </w:r>
      <w:r w:rsidR="007D3DBE">
        <w:rPr>
          <w:szCs w:val="22"/>
        </w:rPr>
        <w:t>, which reduced costs by 15%</w:t>
      </w:r>
      <w:r>
        <w:rPr>
          <w:szCs w:val="22"/>
        </w:rPr>
        <w:t>.</w:t>
      </w:r>
    </w:p>
    <w:p w14:paraId="425EFCA9" w14:textId="614526B3" w:rsidR="00847A2F" w:rsidRPr="00D25298" w:rsidRDefault="00847A2F" w:rsidP="00847A2F">
      <w:pPr>
        <w:pStyle w:val="Achievement"/>
        <w:widowControl w:val="0"/>
        <w:numPr>
          <w:ilvl w:val="0"/>
          <w:numId w:val="2"/>
        </w:numPr>
        <w:tabs>
          <w:tab w:val="left" w:pos="720"/>
        </w:tabs>
        <w:suppressAutoHyphens/>
        <w:spacing w:after="0" w:line="240" w:lineRule="auto"/>
        <w:ind w:right="245"/>
        <w:jc w:val="left"/>
        <w:rPr>
          <w:szCs w:val="22"/>
        </w:rPr>
      </w:pPr>
      <w:bookmarkStart w:id="1" w:name="_Hlk11158483"/>
      <w:r w:rsidRPr="00D25298">
        <w:rPr>
          <w:szCs w:val="22"/>
        </w:rPr>
        <w:t xml:space="preserve">Conducted internal quarterly </w:t>
      </w:r>
      <w:r>
        <w:rPr>
          <w:szCs w:val="22"/>
        </w:rPr>
        <w:t xml:space="preserve">IT </w:t>
      </w:r>
      <w:r w:rsidRPr="00D25298">
        <w:rPr>
          <w:szCs w:val="22"/>
        </w:rPr>
        <w:t>SOX audit</w:t>
      </w:r>
      <w:r>
        <w:rPr>
          <w:szCs w:val="22"/>
        </w:rPr>
        <w:t xml:space="preserve">s and served as a liaison between the external auditors and IT during the annual IT SOX audit to </w:t>
      </w:r>
      <w:r w:rsidRPr="00D25298">
        <w:rPr>
          <w:szCs w:val="22"/>
        </w:rPr>
        <w:t>review</w:t>
      </w:r>
      <w:r>
        <w:rPr>
          <w:szCs w:val="22"/>
        </w:rPr>
        <w:t xml:space="preserve"> the</w:t>
      </w:r>
      <w:r w:rsidRPr="00D25298">
        <w:rPr>
          <w:szCs w:val="22"/>
        </w:rPr>
        <w:t xml:space="preserve"> security of financial data,</w:t>
      </w:r>
      <w:r>
        <w:rPr>
          <w:szCs w:val="22"/>
        </w:rPr>
        <w:t xml:space="preserve"> logical and </w:t>
      </w:r>
      <w:r w:rsidRPr="00D25298">
        <w:rPr>
          <w:szCs w:val="22"/>
        </w:rPr>
        <w:t xml:space="preserve">physical access, </w:t>
      </w:r>
      <w:r>
        <w:rPr>
          <w:szCs w:val="22"/>
        </w:rPr>
        <w:t>and IT policies</w:t>
      </w:r>
      <w:r w:rsidRPr="00D25298">
        <w:rPr>
          <w:szCs w:val="22"/>
        </w:rPr>
        <w:t xml:space="preserve">, </w:t>
      </w:r>
      <w:r>
        <w:rPr>
          <w:szCs w:val="22"/>
        </w:rPr>
        <w:t>p</w:t>
      </w:r>
      <w:r w:rsidRPr="00D25298">
        <w:rPr>
          <w:szCs w:val="22"/>
        </w:rPr>
        <w:t>repare</w:t>
      </w:r>
      <w:r>
        <w:rPr>
          <w:szCs w:val="22"/>
        </w:rPr>
        <w:t>d</w:t>
      </w:r>
      <w:r w:rsidRPr="00D25298">
        <w:rPr>
          <w:szCs w:val="22"/>
        </w:rPr>
        <w:t xml:space="preserve"> the audit results </w:t>
      </w:r>
      <w:r>
        <w:rPr>
          <w:szCs w:val="22"/>
        </w:rPr>
        <w:t xml:space="preserve">for </w:t>
      </w:r>
      <w:r w:rsidRPr="00D25298">
        <w:rPr>
          <w:szCs w:val="22"/>
        </w:rPr>
        <w:t xml:space="preserve">executive </w:t>
      </w:r>
      <w:r>
        <w:rPr>
          <w:szCs w:val="22"/>
        </w:rPr>
        <w:t>leadership, and p</w:t>
      </w:r>
      <w:r w:rsidRPr="00D25298">
        <w:rPr>
          <w:szCs w:val="22"/>
        </w:rPr>
        <w:t>rovide</w:t>
      </w:r>
      <w:r>
        <w:rPr>
          <w:szCs w:val="22"/>
        </w:rPr>
        <w:t>d</w:t>
      </w:r>
      <w:r w:rsidRPr="00D25298">
        <w:rPr>
          <w:szCs w:val="22"/>
        </w:rPr>
        <w:t xml:space="preserve"> document</w:t>
      </w:r>
      <w:r>
        <w:rPr>
          <w:szCs w:val="22"/>
        </w:rPr>
        <w:t>ation.</w:t>
      </w:r>
    </w:p>
    <w:bookmarkEnd w:id="1"/>
    <w:p w14:paraId="62A42B08" w14:textId="36A2D838" w:rsidR="00D25298" w:rsidRPr="00D25298" w:rsidRDefault="00D25298" w:rsidP="00D25298">
      <w:pPr>
        <w:pStyle w:val="Achievement"/>
        <w:widowControl w:val="0"/>
        <w:numPr>
          <w:ilvl w:val="0"/>
          <w:numId w:val="2"/>
        </w:numPr>
        <w:tabs>
          <w:tab w:val="left" w:pos="720"/>
        </w:tabs>
        <w:suppressAutoHyphens/>
        <w:spacing w:after="0" w:line="240" w:lineRule="auto"/>
        <w:ind w:right="245"/>
        <w:jc w:val="left"/>
        <w:rPr>
          <w:szCs w:val="22"/>
        </w:rPr>
      </w:pPr>
      <w:r w:rsidRPr="00D25298">
        <w:rPr>
          <w:szCs w:val="22"/>
        </w:rPr>
        <w:t xml:space="preserve">Integrated IT asset management into </w:t>
      </w:r>
      <w:r w:rsidR="00C849A6">
        <w:rPr>
          <w:szCs w:val="22"/>
        </w:rPr>
        <w:t xml:space="preserve">the </w:t>
      </w:r>
      <w:r w:rsidRPr="00D25298">
        <w:rPr>
          <w:szCs w:val="22"/>
        </w:rPr>
        <w:t xml:space="preserve">Oracle ERP to </w:t>
      </w:r>
      <w:r w:rsidR="00C849A6" w:rsidRPr="00D25298">
        <w:rPr>
          <w:szCs w:val="22"/>
        </w:rPr>
        <w:t>streamline</w:t>
      </w:r>
      <w:r w:rsidRPr="00D25298">
        <w:rPr>
          <w:szCs w:val="22"/>
        </w:rPr>
        <w:t xml:space="preserve"> asset management</w:t>
      </w:r>
      <w:r w:rsidR="006B7E6C">
        <w:rPr>
          <w:szCs w:val="22"/>
        </w:rPr>
        <w:t xml:space="preserve"> processes</w:t>
      </w:r>
      <w:r w:rsidR="00C849A6">
        <w:rPr>
          <w:szCs w:val="22"/>
        </w:rPr>
        <w:t xml:space="preserve"> and supported the </w:t>
      </w:r>
      <w:r w:rsidRPr="00D25298">
        <w:rPr>
          <w:szCs w:val="22"/>
        </w:rPr>
        <w:t>annual AOP process.</w:t>
      </w:r>
    </w:p>
    <w:p w14:paraId="53EC1560" w14:textId="77777777" w:rsidR="006F7784" w:rsidRDefault="006F7784" w:rsidP="00F7572F">
      <w:pPr>
        <w:pStyle w:val="Heading3"/>
        <w:jc w:val="left"/>
        <w:rPr>
          <w:i/>
        </w:rPr>
      </w:pPr>
    </w:p>
    <w:p w14:paraId="6D09FCF8" w14:textId="1EA5A65E" w:rsidR="00F7572F" w:rsidRPr="002F54EE" w:rsidRDefault="00D25298" w:rsidP="00F7572F">
      <w:pPr>
        <w:pStyle w:val="Heading3"/>
        <w:jc w:val="left"/>
      </w:pPr>
      <w:r w:rsidRPr="00D25298">
        <w:rPr>
          <w:i/>
        </w:rPr>
        <w:t>Sr. System Administrator</w:t>
      </w:r>
      <w:r w:rsidR="00F7572F" w:rsidRPr="002F54EE">
        <w:tab/>
      </w:r>
      <w:r>
        <w:t>March</w:t>
      </w:r>
      <w:r w:rsidRPr="00D25298">
        <w:t xml:space="preserve"> 2006 – </w:t>
      </w:r>
      <w:r>
        <w:t>June</w:t>
      </w:r>
      <w:r w:rsidRPr="00D25298">
        <w:t xml:space="preserve"> 2007</w:t>
      </w:r>
      <w:r w:rsidR="00F7572F" w:rsidRPr="00044124">
        <w:t xml:space="preserve">    </w:t>
      </w:r>
    </w:p>
    <w:p w14:paraId="333AB596" w14:textId="7EFD7EDC" w:rsidR="00F7572F" w:rsidRPr="002F54EE" w:rsidRDefault="00D25298" w:rsidP="00F7572F">
      <w:pPr>
        <w:pStyle w:val="Heading3"/>
      </w:pPr>
      <w:r w:rsidRPr="00D25298">
        <w:t>MLS Listings</w:t>
      </w:r>
      <w:r w:rsidR="00F7572F" w:rsidRPr="002F54EE">
        <w:tab/>
      </w:r>
      <w:r w:rsidR="002731AC">
        <w:t>Camp</w:t>
      </w:r>
      <w:r w:rsidR="006F7784">
        <w:t>b</w:t>
      </w:r>
      <w:r w:rsidR="002731AC">
        <w:t>ell</w:t>
      </w:r>
      <w:r w:rsidR="00F7572F">
        <w:t xml:space="preserve">, </w:t>
      </w:r>
      <w:r w:rsidR="002731AC">
        <w:t>CA</w:t>
      </w:r>
    </w:p>
    <w:p w14:paraId="74FDF8AB" w14:textId="652F3842" w:rsidR="00D25298" w:rsidRPr="00D25298" w:rsidRDefault="00D25298" w:rsidP="00D25298">
      <w:pPr>
        <w:pStyle w:val="Achievement"/>
        <w:widowControl w:val="0"/>
        <w:numPr>
          <w:ilvl w:val="0"/>
          <w:numId w:val="2"/>
        </w:numPr>
        <w:tabs>
          <w:tab w:val="left" w:pos="720"/>
        </w:tabs>
        <w:suppressAutoHyphens/>
        <w:spacing w:after="0" w:line="240" w:lineRule="auto"/>
        <w:ind w:right="245"/>
        <w:jc w:val="left"/>
        <w:rPr>
          <w:szCs w:val="22"/>
        </w:rPr>
      </w:pPr>
      <w:r w:rsidRPr="00D25298">
        <w:rPr>
          <w:szCs w:val="22"/>
        </w:rPr>
        <w:t>Supported 50 Windows 2000</w:t>
      </w:r>
      <w:r w:rsidR="00C849A6">
        <w:rPr>
          <w:szCs w:val="22"/>
        </w:rPr>
        <w:t xml:space="preserve"> and </w:t>
      </w:r>
      <w:r w:rsidRPr="00D25298">
        <w:rPr>
          <w:szCs w:val="22"/>
        </w:rPr>
        <w:t>2003 servers and 70 desktops</w:t>
      </w:r>
      <w:r w:rsidR="00C849A6">
        <w:rPr>
          <w:szCs w:val="22"/>
        </w:rPr>
        <w:t xml:space="preserve"> and </w:t>
      </w:r>
      <w:r w:rsidRPr="00D25298">
        <w:rPr>
          <w:szCs w:val="22"/>
        </w:rPr>
        <w:t xml:space="preserve">laptops </w:t>
      </w:r>
      <w:r w:rsidR="00C849A6">
        <w:rPr>
          <w:szCs w:val="22"/>
        </w:rPr>
        <w:t>across</w:t>
      </w:r>
      <w:r w:rsidRPr="00D25298">
        <w:rPr>
          <w:szCs w:val="22"/>
        </w:rPr>
        <w:t xml:space="preserve"> the corporate office</w:t>
      </w:r>
      <w:r w:rsidR="00C849A6">
        <w:rPr>
          <w:szCs w:val="22"/>
        </w:rPr>
        <w:t xml:space="preserve">, monitored IT infrastructure, Cisco routers, PIX firewalls, and Dell servers, and maintained the company website using HP Site Scope and </w:t>
      </w:r>
      <w:proofErr w:type="spellStart"/>
      <w:r w:rsidR="00C849A6">
        <w:rPr>
          <w:szCs w:val="22"/>
        </w:rPr>
        <w:t>Alertsite</w:t>
      </w:r>
      <w:proofErr w:type="spellEnd"/>
      <w:r w:rsidR="00C849A6">
        <w:rPr>
          <w:szCs w:val="22"/>
        </w:rPr>
        <w:t xml:space="preserve">. </w:t>
      </w:r>
    </w:p>
    <w:p w14:paraId="17F972F9" w14:textId="533BFB80" w:rsidR="00D25298" w:rsidRDefault="00D25298" w:rsidP="00D25298">
      <w:pPr>
        <w:pStyle w:val="Achievement"/>
        <w:widowControl w:val="0"/>
        <w:numPr>
          <w:ilvl w:val="0"/>
          <w:numId w:val="2"/>
        </w:numPr>
        <w:tabs>
          <w:tab w:val="left" w:pos="720"/>
        </w:tabs>
        <w:suppressAutoHyphens/>
        <w:spacing w:after="0" w:line="240" w:lineRule="auto"/>
        <w:ind w:right="245"/>
        <w:jc w:val="left"/>
        <w:rPr>
          <w:szCs w:val="22"/>
        </w:rPr>
      </w:pPr>
      <w:r w:rsidRPr="00D25298">
        <w:rPr>
          <w:szCs w:val="22"/>
        </w:rPr>
        <w:t>Administered Cisco network equipment</w:t>
      </w:r>
      <w:r w:rsidR="006B7E6C">
        <w:rPr>
          <w:szCs w:val="22"/>
        </w:rPr>
        <w:t xml:space="preserve">, </w:t>
      </w:r>
      <w:r w:rsidRPr="00D25298">
        <w:rPr>
          <w:szCs w:val="22"/>
        </w:rPr>
        <w:t>VLAN, and firewall rules</w:t>
      </w:r>
      <w:r w:rsidR="006B7E6C">
        <w:rPr>
          <w:szCs w:val="22"/>
        </w:rPr>
        <w:t xml:space="preserve">, utilized </w:t>
      </w:r>
      <w:r w:rsidRPr="00D25298">
        <w:rPr>
          <w:szCs w:val="22"/>
        </w:rPr>
        <w:t xml:space="preserve">BGP </w:t>
      </w:r>
      <w:r w:rsidR="006B7E6C">
        <w:rPr>
          <w:szCs w:val="22"/>
        </w:rPr>
        <w:t>to eliminate</w:t>
      </w:r>
      <w:r w:rsidRPr="00D25298">
        <w:rPr>
          <w:szCs w:val="22"/>
        </w:rPr>
        <w:t xml:space="preserve"> redundant ISP connections</w:t>
      </w:r>
      <w:r w:rsidR="006F7784">
        <w:rPr>
          <w:szCs w:val="22"/>
        </w:rPr>
        <w:t>,</w:t>
      </w:r>
      <w:r w:rsidRPr="00D25298">
        <w:rPr>
          <w:szCs w:val="22"/>
        </w:rPr>
        <w:t xml:space="preserve"> and</w:t>
      </w:r>
      <w:r w:rsidR="00C85740">
        <w:rPr>
          <w:szCs w:val="22"/>
        </w:rPr>
        <w:t xml:space="preserve"> implemented</w:t>
      </w:r>
      <w:r w:rsidRPr="00D25298">
        <w:rPr>
          <w:szCs w:val="22"/>
        </w:rPr>
        <w:t xml:space="preserve"> HSRP </w:t>
      </w:r>
      <w:r w:rsidR="00C85740">
        <w:rPr>
          <w:szCs w:val="22"/>
        </w:rPr>
        <w:t xml:space="preserve">to establish a </w:t>
      </w:r>
      <w:r w:rsidRPr="00D25298">
        <w:rPr>
          <w:szCs w:val="22"/>
        </w:rPr>
        <w:t>redundancy protocol for a fault-tolerant default gateway</w:t>
      </w:r>
      <w:r w:rsidR="00C06439">
        <w:rPr>
          <w:szCs w:val="22"/>
        </w:rPr>
        <w:t xml:space="preserve">, which prevented critical network issues. </w:t>
      </w:r>
    </w:p>
    <w:p w14:paraId="136D8001" w14:textId="26EC0007" w:rsidR="00513AAA" w:rsidRPr="00513AAA" w:rsidRDefault="00C85740" w:rsidP="00513AAA">
      <w:pPr>
        <w:pStyle w:val="Achievement"/>
        <w:widowControl w:val="0"/>
        <w:numPr>
          <w:ilvl w:val="0"/>
          <w:numId w:val="2"/>
        </w:numPr>
        <w:tabs>
          <w:tab w:val="left" w:pos="720"/>
        </w:tabs>
        <w:suppressAutoHyphens/>
        <w:spacing w:after="0" w:line="240" w:lineRule="auto"/>
        <w:ind w:right="245"/>
        <w:jc w:val="left"/>
        <w:rPr>
          <w:szCs w:val="22"/>
        </w:rPr>
      </w:pPr>
      <w:r>
        <w:rPr>
          <w:szCs w:val="22"/>
        </w:rPr>
        <w:t xml:space="preserve">Oversaw the </w:t>
      </w:r>
      <w:r w:rsidR="00D25298" w:rsidRPr="00D25298">
        <w:rPr>
          <w:szCs w:val="22"/>
        </w:rPr>
        <w:t>migrat</w:t>
      </w:r>
      <w:r>
        <w:rPr>
          <w:szCs w:val="22"/>
        </w:rPr>
        <w:t>ion of 50 servers</w:t>
      </w:r>
      <w:r w:rsidR="00D25298" w:rsidRPr="00D25298">
        <w:rPr>
          <w:szCs w:val="22"/>
        </w:rPr>
        <w:t xml:space="preserve"> from Active Directory 2000 to 2003</w:t>
      </w:r>
      <w:r>
        <w:rPr>
          <w:szCs w:val="22"/>
        </w:rPr>
        <w:t xml:space="preserve">, which included </w:t>
      </w:r>
      <w:r w:rsidR="00513AAA" w:rsidRPr="00513AAA">
        <w:rPr>
          <w:szCs w:val="22"/>
        </w:rPr>
        <w:t>business applications, infrastructure server, and web servers.</w:t>
      </w:r>
    </w:p>
    <w:p w14:paraId="748447F7" w14:textId="26DC65CC" w:rsidR="00D25298" w:rsidRPr="00D25298" w:rsidRDefault="00C85740" w:rsidP="00D25298">
      <w:pPr>
        <w:pStyle w:val="Achievement"/>
        <w:widowControl w:val="0"/>
        <w:numPr>
          <w:ilvl w:val="0"/>
          <w:numId w:val="2"/>
        </w:numPr>
        <w:tabs>
          <w:tab w:val="left" w:pos="720"/>
        </w:tabs>
        <w:suppressAutoHyphens/>
        <w:spacing w:after="0" w:line="240" w:lineRule="auto"/>
        <w:ind w:right="245"/>
        <w:jc w:val="left"/>
        <w:rPr>
          <w:szCs w:val="22"/>
        </w:rPr>
      </w:pPr>
      <w:r>
        <w:rPr>
          <w:szCs w:val="22"/>
        </w:rPr>
        <w:t xml:space="preserve">Scheduled and supported the </w:t>
      </w:r>
      <w:r w:rsidR="00D25298" w:rsidRPr="00D25298">
        <w:rPr>
          <w:szCs w:val="22"/>
        </w:rPr>
        <w:t>update of</w:t>
      </w:r>
      <w:r>
        <w:rPr>
          <w:szCs w:val="22"/>
        </w:rPr>
        <w:t xml:space="preserve"> the</w:t>
      </w:r>
      <w:r w:rsidR="00847A2F">
        <w:rPr>
          <w:szCs w:val="22"/>
        </w:rPr>
        <w:t xml:space="preserve"> </w:t>
      </w:r>
      <w:r w:rsidR="00D25298" w:rsidRPr="00D25298">
        <w:rPr>
          <w:szCs w:val="22"/>
        </w:rPr>
        <w:t>public website</w:t>
      </w:r>
      <w:r w:rsidR="0067081A">
        <w:rPr>
          <w:szCs w:val="22"/>
        </w:rPr>
        <w:t xml:space="preserve"> and </w:t>
      </w:r>
      <w:r>
        <w:rPr>
          <w:szCs w:val="22"/>
        </w:rPr>
        <w:t>c</w:t>
      </w:r>
      <w:r w:rsidR="00D25298" w:rsidRPr="00D25298">
        <w:rPr>
          <w:szCs w:val="22"/>
        </w:rPr>
        <w:t>oordinate</w:t>
      </w:r>
      <w:r>
        <w:rPr>
          <w:szCs w:val="22"/>
        </w:rPr>
        <w:t>d</w:t>
      </w:r>
      <w:r w:rsidR="00D25298" w:rsidRPr="00D25298">
        <w:rPr>
          <w:szCs w:val="22"/>
        </w:rPr>
        <w:t xml:space="preserve"> downtime with developers and IT staff members</w:t>
      </w:r>
      <w:r w:rsidR="0067081A">
        <w:rPr>
          <w:szCs w:val="22"/>
        </w:rPr>
        <w:t>.</w:t>
      </w:r>
      <w:r>
        <w:rPr>
          <w:szCs w:val="22"/>
        </w:rPr>
        <w:t xml:space="preserve"> </w:t>
      </w:r>
    </w:p>
    <w:p w14:paraId="11C9C605" w14:textId="703A1155" w:rsidR="00D25298" w:rsidRPr="00D25298" w:rsidRDefault="0067081A" w:rsidP="00D25298">
      <w:pPr>
        <w:pStyle w:val="Achievement"/>
        <w:widowControl w:val="0"/>
        <w:numPr>
          <w:ilvl w:val="0"/>
          <w:numId w:val="2"/>
        </w:numPr>
        <w:tabs>
          <w:tab w:val="left" w:pos="720"/>
        </w:tabs>
        <w:suppressAutoHyphens/>
        <w:spacing w:after="0" w:line="240" w:lineRule="auto"/>
        <w:ind w:right="245"/>
        <w:jc w:val="left"/>
        <w:rPr>
          <w:szCs w:val="22"/>
        </w:rPr>
      </w:pPr>
      <w:r>
        <w:rPr>
          <w:szCs w:val="22"/>
        </w:rPr>
        <w:t xml:space="preserve">Performed IT security remediation, scheduled </w:t>
      </w:r>
      <w:r w:rsidR="00C85740">
        <w:rPr>
          <w:szCs w:val="22"/>
        </w:rPr>
        <w:t xml:space="preserve">a </w:t>
      </w:r>
      <w:r w:rsidR="00D25298" w:rsidRPr="00D25298">
        <w:rPr>
          <w:szCs w:val="22"/>
        </w:rPr>
        <w:t xml:space="preserve">weekly security scan of servers with </w:t>
      </w:r>
      <w:proofErr w:type="spellStart"/>
      <w:r w:rsidR="00D25298" w:rsidRPr="00D25298">
        <w:rPr>
          <w:szCs w:val="22"/>
        </w:rPr>
        <w:t>Acunetix</w:t>
      </w:r>
      <w:proofErr w:type="spellEnd"/>
      <w:r w:rsidR="00C85740">
        <w:rPr>
          <w:szCs w:val="22"/>
        </w:rPr>
        <w:t xml:space="preserve"> and the </w:t>
      </w:r>
      <w:r w:rsidR="00D25298" w:rsidRPr="00D25298">
        <w:rPr>
          <w:szCs w:val="22"/>
        </w:rPr>
        <w:t>N-Stealth HTTP scanner</w:t>
      </w:r>
      <w:r w:rsidR="00C85740">
        <w:rPr>
          <w:szCs w:val="22"/>
        </w:rPr>
        <w:t xml:space="preserve">, identified </w:t>
      </w:r>
      <w:r w:rsidR="00D25298" w:rsidRPr="00D25298">
        <w:rPr>
          <w:szCs w:val="22"/>
        </w:rPr>
        <w:t xml:space="preserve">vulnerabilities </w:t>
      </w:r>
      <w:r w:rsidR="00C85740">
        <w:rPr>
          <w:szCs w:val="22"/>
        </w:rPr>
        <w:t>for</w:t>
      </w:r>
      <w:r w:rsidR="00D25298" w:rsidRPr="00D25298">
        <w:rPr>
          <w:szCs w:val="22"/>
        </w:rPr>
        <w:t xml:space="preserve"> developers</w:t>
      </w:r>
      <w:r w:rsidR="00C85740">
        <w:rPr>
          <w:szCs w:val="22"/>
        </w:rPr>
        <w:t xml:space="preserve">, </w:t>
      </w:r>
      <w:r w:rsidR="00D25298" w:rsidRPr="00D25298">
        <w:rPr>
          <w:szCs w:val="22"/>
        </w:rPr>
        <w:t>scan</w:t>
      </w:r>
      <w:r w:rsidR="00C85740">
        <w:rPr>
          <w:szCs w:val="22"/>
        </w:rPr>
        <w:t>ned</w:t>
      </w:r>
      <w:r w:rsidR="00D25298" w:rsidRPr="00D25298">
        <w:rPr>
          <w:szCs w:val="22"/>
        </w:rPr>
        <w:t xml:space="preserve"> servers for critica</w:t>
      </w:r>
      <w:r w:rsidR="00C85740">
        <w:rPr>
          <w:szCs w:val="22"/>
        </w:rPr>
        <w:t xml:space="preserve">l </w:t>
      </w:r>
      <w:r w:rsidR="00D25298" w:rsidRPr="00D25298">
        <w:rPr>
          <w:szCs w:val="22"/>
        </w:rPr>
        <w:t>updates</w:t>
      </w:r>
      <w:r w:rsidR="00C85740">
        <w:rPr>
          <w:szCs w:val="22"/>
        </w:rPr>
        <w:t>,</w:t>
      </w:r>
      <w:r w:rsidR="00D25298" w:rsidRPr="00D25298">
        <w:rPr>
          <w:szCs w:val="22"/>
        </w:rPr>
        <w:t xml:space="preserve"> and schedule</w:t>
      </w:r>
      <w:r w:rsidR="00C85740">
        <w:rPr>
          <w:szCs w:val="22"/>
        </w:rPr>
        <w:t>d</w:t>
      </w:r>
      <w:r w:rsidR="00D25298" w:rsidRPr="00D25298">
        <w:rPr>
          <w:szCs w:val="22"/>
        </w:rPr>
        <w:t xml:space="preserve"> downtime</w:t>
      </w:r>
      <w:r w:rsidR="00C85740">
        <w:rPr>
          <w:szCs w:val="22"/>
        </w:rPr>
        <w:t>.</w:t>
      </w:r>
    </w:p>
    <w:p w14:paraId="17A4408A" w14:textId="677F45FC" w:rsidR="00D25298" w:rsidRDefault="00461959" w:rsidP="00D25298">
      <w:pPr>
        <w:pStyle w:val="Achievement"/>
        <w:widowControl w:val="0"/>
        <w:numPr>
          <w:ilvl w:val="0"/>
          <w:numId w:val="2"/>
        </w:numPr>
        <w:tabs>
          <w:tab w:val="left" w:pos="720"/>
        </w:tabs>
        <w:suppressAutoHyphens/>
        <w:spacing w:after="0" w:line="240" w:lineRule="auto"/>
        <w:ind w:right="245"/>
        <w:jc w:val="left"/>
        <w:rPr>
          <w:szCs w:val="22"/>
        </w:rPr>
      </w:pPr>
      <w:r>
        <w:rPr>
          <w:szCs w:val="22"/>
        </w:rPr>
        <w:t>Managed</w:t>
      </w:r>
      <w:r w:rsidR="00B02FA1">
        <w:rPr>
          <w:szCs w:val="22"/>
        </w:rPr>
        <w:t xml:space="preserve"> an</w:t>
      </w:r>
      <w:r>
        <w:rPr>
          <w:szCs w:val="22"/>
        </w:rPr>
        <w:t xml:space="preserve"> </w:t>
      </w:r>
      <w:r w:rsidR="00D25298" w:rsidRPr="00D25298">
        <w:rPr>
          <w:szCs w:val="22"/>
        </w:rPr>
        <w:t>IT asset inventory</w:t>
      </w:r>
      <w:r>
        <w:rPr>
          <w:szCs w:val="22"/>
        </w:rPr>
        <w:t xml:space="preserve"> consist</w:t>
      </w:r>
      <w:r w:rsidR="00C06439">
        <w:rPr>
          <w:szCs w:val="22"/>
        </w:rPr>
        <w:t>ing</w:t>
      </w:r>
      <w:r>
        <w:rPr>
          <w:szCs w:val="22"/>
        </w:rPr>
        <w:t xml:space="preserve"> of </w:t>
      </w:r>
      <w:r w:rsidR="00C06439">
        <w:rPr>
          <w:szCs w:val="22"/>
        </w:rPr>
        <w:t>s</w:t>
      </w:r>
      <w:r w:rsidR="00C06439" w:rsidRPr="00C06439">
        <w:rPr>
          <w:szCs w:val="22"/>
        </w:rPr>
        <w:t>ervers</w:t>
      </w:r>
      <w:r w:rsidR="00C06439">
        <w:rPr>
          <w:szCs w:val="22"/>
        </w:rPr>
        <w:t xml:space="preserve"> and</w:t>
      </w:r>
      <w:r w:rsidR="00C06439" w:rsidRPr="00C06439">
        <w:rPr>
          <w:szCs w:val="22"/>
        </w:rPr>
        <w:t xml:space="preserve"> network devices </w:t>
      </w:r>
      <w:r w:rsidR="004B0313">
        <w:rPr>
          <w:szCs w:val="22"/>
        </w:rPr>
        <w:t xml:space="preserve">and </w:t>
      </w:r>
      <w:r w:rsidR="00D25298" w:rsidRPr="00D25298">
        <w:rPr>
          <w:szCs w:val="22"/>
        </w:rPr>
        <w:t>implement</w:t>
      </w:r>
      <w:r>
        <w:rPr>
          <w:szCs w:val="22"/>
        </w:rPr>
        <w:t>ed</w:t>
      </w:r>
      <w:r w:rsidR="00D25298" w:rsidRPr="00D25298">
        <w:rPr>
          <w:szCs w:val="22"/>
        </w:rPr>
        <w:t xml:space="preserve"> </w:t>
      </w:r>
      <w:r w:rsidR="00B02FA1">
        <w:rPr>
          <w:szCs w:val="22"/>
        </w:rPr>
        <w:t>an</w:t>
      </w:r>
      <w:r w:rsidR="00D25298" w:rsidRPr="00D25298">
        <w:rPr>
          <w:szCs w:val="22"/>
        </w:rPr>
        <w:t xml:space="preserve"> asset tracking system</w:t>
      </w:r>
      <w:r>
        <w:rPr>
          <w:szCs w:val="22"/>
        </w:rPr>
        <w:t xml:space="preserve"> to </w:t>
      </w:r>
      <w:r w:rsidR="00C06439">
        <w:rPr>
          <w:szCs w:val="22"/>
        </w:rPr>
        <w:t xml:space="preserve">monitor locations, usage, and changes. </w:t>
      </w:r>
    </w:p>
    <w:p w14:paraId="00F44BEA" w14:textId="7AD178E3" w:rsidR="00D25298" w:rsidRPr="00D25298" w:rsidRDefault="00D25298" w:rsidP="00D25298">
      <w:pPr>
        <w:pStyle w:val="Achievement"/>
        <w:widowControl w:val="0"/>
        <w:numPr>
          <w:ilvl w:val="0"/>
          <w:numId w:val="2"/>
        </w:numPr>
        <w:tabs>
          <w:tab w:val="left" w:pos="720"/>
        </w:tabs>
        <w:suppressAutoHyphens/>
        <w:spacing w:after="0" w:line="240" w:lineRule="auto"/>
        <w:ind w:right="245"/>
        <w:jc w:val="left"/>
        <w:rPr>
          <w:szCs w:val="22"/>
        </w:rPr>
      </w:pPr>
      <w:r w:rsidRPr="00D25298">
        <w:rPr>
          <w:szCs w:val="22"/>
        </w:rPr>
        <w:t xml:space="preserve">Coordinated with key </w:t>
      </w:r>
      <w:r w:rsidR="00BE03F1">
        <w:rPr>
          <w:szCs w:val="22"/>
        </w:rPr>
        <w:t xml:space="preserve">stakeholders </w:t>
      </w:r>
      <w:r w:rsidRPr="00D25298">
        <w:rPr>
          <w:szCs w:val="22"/>
        </w:rPr>
        <w:t xml:space="preserve">in </w:t>
      </w:r>
      <w:r w:rsidR="00461959">
        <w:rPr>
          <w:szCs w:val="22"/>
        </w:rPr>
        <w:t>the E</w:t>
      </w:r>
      <w:r w:rsidRPr="00D25298">
        <w:rPr>
          <w:szCs w:val="22"/>
        </w:rPr>
        <w:t xml:space="preserve">ngineering, </w:t>
      </w:r>
      <w:r w:rsidR="00461959">
        <w:rPr>
          <w:szCs w:val="22"/>
        </w:rPr>
        <w:t>M</w:t>
      </w:r>
      <w:r w:rsidRPr="00D25298">
        <w:rPr>
          <w:szCs w:val="22"/>
        </w:rPr>
        <w:t xml:space="preserve">arketing, </w:t>
      </w:r>
      <w:r w:rsidR="00461959">
        <w:rPr>
          <w:szCs w:val="22"/>
        </w:rPr>
        <w:t>and C</w:t>
      </w:r>
      <w:r w:rsidRPr="00D25298">
        <w:rPr>
          <w:szCs w:val="22"/>
        </w:rPr>
        <w:t xml:space="preserve">ustomer </w:t>
      </w:r>
      <w:r w:rsidR="00461959">
        <w:rPr>
          <w:szCs w:val="22"/>
        </w:rPr>
        <w:t>S</w:t>
      </w:r>
      <w:r w:rsidRPr="00D25298">
        <w:rPr>
          <w:szCs w:val="22"/>
        </w:rPr>
        <w:t>ervice</w:t>
      </w:r>
      <w:r w:rsidR="00461959">
        <w:rPr>
          <w:szCs w:val="22"/>
        </w:rPr>
        <w:t xml:space="preserve"> </w:t>
      </w:r>
      <w:r w:rsidR="00B02FA1">
        <w:rPr>
          <w:szCs w:val="22"/>
        </w:rPr>
        <w:t>D</w:t>
      </w:r>
      <w:r w:rsidR="00461959">
        <w:rPr>
          <w:szCs w:val="22"/>
        </w:rPr>
        <w:t>epartments</w:t>
      </w:r>
      <w:r w:rsidRPr="00D25298">
        <w:rPr>
          <w:szCs w:val="22"/>
        </w:rPr>
        <w:t xml:space="preserve"> to draft the </w:t>
      </w:r>
      <w:r w:rsidR="006F7784">
        <w:rPr>
          <w:szCs w:val="22"/>
        </w:rPr>
        <w:t>d</w:t>
      </w:r>
      <w:r w:rsidRPr="00D25298">
        <w:rPr>
          <w:szCs w:val="22"/>
        </w:rPr>
        <w:t xml:space="preserve">isaster </w:t>
      </w:r>
      <w:r w:rsidR="006F7784">
        <w:rPr>
          <w:szCs w:val="22"/>
        </w:rPr>
        <w:t>r</w:t>
      </w:r>
      <w:r w:rsidRPr="00D25298">
        <w:rPr>
          <w:szCs w:val="22"/>
        </w:rPr>
        <w:t>ecovery</w:t>
      </w:r>
      <w:r w:rsidR="00461959">
        <w:rPr>
          <w:szCs w:val="22"/>
        </w:rPr>
        <w:t xml:space="preserve"> and </w:t>
      </w:r>
      <w:r w:rsidR="006F7784">
        <w:rPr>
          <w:szCs w:val="22"/>
        </w:rPr>
        <w:t>b</w:t>
      </w:r>
      <w:r w:rsidRPr="00D25298">
        <w:rPr>
          <w:szCs w:val="22"/>
        </w:rPr>
        <w:t xml:space="preserve">usiness </w:t>
      </w:r>
      <w:r w:rsidR="006F7784">
        <w:rPr>
          <w:szCs w:val="22"/>
        </w:rPr>
        <w:t>c</w:t>
      </w:r>
      <w:r w:rsidRPr="00D25298">
        <w:rPr>
          <w:szCs w:val="22"/>
        </w:rPr>
        <w:t xml:space="preserve">ontinuity </w:t>
      </w:r>
      <w:r w:rsidR="006F7784">
        <w:rPr>
          <w:szCs w:val="22"/>
        </w:rPr>
        <w:t>p</w:t>
      </w:r>
      <w:r w:rsidRPr="00D25298">
        <w:rPr>
          <w:szCs w:val="22"/>
        </w:rPr>
        <w:t>lan.</w:t>
      </w:r>
    </w:p>
    <w:p w14:paraId="0F9AB266" w14:textId="3CBAB00C" w:rsidR="00C21888" w:rsidRDefault="00C21888" w:rsidP="00C21888">
      <w:pPr>
        <w:pStyle w:val="Achievement"/>
        <w:widowControl w:val="0"/>
        <w:suppressAutoHyphens/>
        <w:spacing w:after="0" w:line="120" w:lineRule="auto"/>
        <w:ind w:left="720" w:right="245" w:firstLine="0"/>
        <w:jc w:val="left"/>
        <w:rPr>
          <w:szCs w:val="22"/>
        </w:rPr>
      </w:pPr>
    </w:p>
    <w:p w14:paraId="6DBA3DC4" w14:textId="2A97B636" w:rsidR="00C21888" w:rsidRPr="002F54EE" w:rsidRDefault="00D25298" w:rsidP="00C21888">
      <w:pPr>
        <w:pStyle w:val="Heading3"/>
        <w:jc w:val="left"/>
      </w:pPr>
      <w:r w:rsidRPr="00D25298">
        <w:rPr>
          <w:i/>
        </w:rPr>
        <w:t>IT Systems Manager</w:t>
      </w:r>
      <w:r w:rsidR="00C21888" w:rsidRPr="002F54EE">
        <w:tab/>
      </w:r>
      <w:r>
        <w:t xml:space="preserve">August </w:t>
      </w:r>
      <w:r w:rsidRPr="00D25298">
        <w:t xml:space="preserve">1997 – </w:t>
      </w:r>
      <w:r>
        <w:t xml:space="preserve">March </w:t>
      </w:r>
      <w:r w:rsidRPr="00D25298">
        <w:t>2006</w:t>
      </w:r>
      <w:r w:rsidR="00C21888" w:rsidRPr="00044124">
        <w:t xml:space="preserve">    </w:t>
      </w:r>
    </w:p>
    <w:p w14:paraId="1CE08603" w14:textId="6A8DEC1A" w:rsidR="00C21888" w:rsidRPr="002F54EE" w:rsidRDefault="00D25298" w:rsidP="00C21888">
      <w:pPr>
        <w:pStyle w:val="Heading3"/>
      </w:pPr>
      <w:r w:rsidRPr="00D25298">
        <w:t>Flextronics Semiconductor</w:t>
      </w:r>
      <w:r w:rsidR="00C21888" w:rsidRPr="002F54EE">
        <w:tab/>
      </w:r>
      <w:r w:rsidR="00191364">
        <w:t>Sunnyvale, CA</w:t>
      </w:r>
    </w:p>
    <w:p w14:paraId="6349B4E5" w14:textId="60498436" w:rsidR="00D25298" w:rsidRPr="00D25298" w:rsidRDefault="00D25298" w:rsidP="00D25298">
      <w:pPr>
        <w:pStyle w:val="Achievement"/>
        <w:widowControl w:val="0"/>
        <w:numPr>
          <w:ilvl w:val="0"/>
          <w:numId w:val="2"/>
        </w:numPr>
        <w:tabs>
          <w:tab w:val="left" w:pos="720"/>
        </w:tabs>
        <w:suppressAutoHyphens/>
        <w:spacing w:after="0" w:line="240" w:lineRule="auto"/>
        <w:ind w:right="245"/>
        <w:jc w:val="left"/>
        <w:rPr>
          <w:szCs w:val="22"/>
        </w:rPr>
      </w:pPr>
      <w:r w:rsidRPr="00D25298">
        <w:rPr>
          <w:szCs w:val="22"/>
        </w:rPr>
        <w:t xml:space="preserve">Managed 200+ desktop/laptop supports </w:t>
      </w:r>
      <w:r w:rsidR="00D500E7">
        <w:rPr>
          <w:szCs w:val="22"/>
        </w:rPr>
        <w:t>at</w:t>
      </w:r>
      <w:r w:rsidRPr="00D25298">
        <w:rPr>
          <w:szCs w:val="22"/>
        </w:rPr>
        <w:t xml:space="preserve"> the U</w:t>
      </w:r>
      <w:r w:rsidR="00D500E7">
        <w:rPr>
          <w:szCs w:val="22"/>
        </w:rPr>
        <w:t>.</w:t>
      </w:r>
      <w:r w:rsidRPr="00D25298">
        <w:rPr>
          <w:szCs w:val="22"/>
        </w:rPr>
        <w:t>S</w:t>
      </w:r>
      <w:r w:rsidR="00D500E7">
        <w:rPr>
          <w:szCs w:val="22"/>
        </w:rPr>
        <w:t>.</w:t>
      </w:r>
      <w:r w:rsidRPr="00D25298">
        <w:rPr>
          <w:szCs w:val="22"/>
        </w:rPr>
        <w:t xml:space="preserve"> headquarter</w:t>
      </w:r>
      <w:r w:rsidR="00D500E7">
        <w:rPr>
          <w:szCs w:val="22"/>
        </w:rPr>
        <w:t xml:space="preserve">s and sales and </w:t>
      </w:r>
      <w:r w:rsidRPr="00D25298">
        <w:rPr>
          <w:szCs w:val="22"/>
        </w:rPr>
        <w:t xml:space="preserve">engineering offices </w:t>
      </w:r>
      <w:r w:rsidR="00D500E7">
        <w:rPr>
          <w:szCs w:val="22"/>
        </w:rPr>
        <w:t>across</w:t>
      </w:r>
      <w:r w:rsidRPr="00D25298">
        <w:rPr>
          <w:szCs w:val="22"/>
        </w:rPr>
        <w:t xml:space="preserve"> Colorado, Tennessee, New Your, Utah, California, and Texas. </w:t>
      </w:r>
    </w:p>
    <w:p w14:paraId="1DADB1A6" w14:textId="7DB5FD17" w:rsidR="00D25298" w:rsidRPr="00D25298" w:rsidRDefault="00D500E7" w:rsidP="00D25298">
      <w:pPr>
        <w:pStyle w:val="Achievement"/>
        <w:widowControl w:val="0"/>
        <w:numPr>
          <w:ilvl w:val="0"/>
          <w:numId w:val="2"/>
        </w:numPr>
        <w:tabs>
          <w:tab w:val="left" w:pos="720"/>
        </w:tabs>
        <w:suppressAutoHyphens/>
        <w:spacing w:after="0" w:line="240" w:lineRule="auto"/>
        <w:ind w:right="245"/>
        <w:jc w:val="left"/>
        <w:rPr>
          <w:szCs w:val="22"/>
        </w:rPr>
      </w:pPr>
      <w:r>
        <w:rPr>
          <w:szCs w:val="22"/>
        </w:rPr>
        <w:t xml:space="preserve">Conducted the </w:t>
      </w:r>
      <w:r w:rsidR="00D25298" w:rsidRPr="00D25298">
        <w:rPr>
          <w:szCs w:val="22"/>
        </w:rPr>
        <w:t>support of 100+ desktops</w:t>
      </w:r>
      <w:r>
        <w:rPr>
          <w:szCs w:val="22"/>
        </w:rPr>
        <w:t xml:space="preserve">, </w:t>
      </w:r>
      <w:r w:rsidR="00D25298" w:rsidRPr="00D25298">
        <w:rPr>
          <w:szCs w:val="22"/>
        </w:rPr>
        <w:t>servers</w:t>
      </w:r>
      <w:r>
        <w:rPr>
          <w:szCs w:val="22"/>
        </w:rPr>
        <w:t xml:space="preserve">, </w:t>
      </w:r>
      <w:r w:rsidR="00D25298" w:rsidRPr="00D25298">
        <w:rPr>
          <w:szCs w:val="22"/>
        </w:rPr>
        <w:t>laptops throughout</w:t>
      </w:r>
      <w:r w:rsidR="00B01131">
        <w:rPr>
          <w:szCs w:val="22"/>
        </w:rPr>
        <w:t xml:space="preserve"> </w:t>
      </w:r>
      <w:r w:rsidR="00C06439">
        <w:rPr>
          <w:szCs w:val="22"/>
        </w:rPr>
        <w:t xml:space="preserve">Israel, the UK, and EMEA, </w:t>
      </w:r>
      <w:r w:rsidR="006F7784">
        <w:rPr>
          <w:szCs w:val="22"/>
        </w:rPr>
        <w:t>and</w:t>
      </w:r>
      <w:r>
        <w:rPr>
          <w:szCs w:val="22"/>
        </w:rPr>
        <w:t xml:space="preserve"> p</w:t>
      </w:r>
      <w:r w:rsidR="00D25298" w:rsidRPr="00D25298">
        <w:rPr>
          <w:szCs w:val="22"/>
        </w:rPr>
        <w:t xml:space="preserve">rovided technical guidance and support to </w:t>
      </w:r>
      <w:r w:rsidR="00B01131">
        <w:rPr>
          <w:szCs w:val="22"/>
        </w:rPr>
        <w:t>S</w:t>
      </w:r>
      <w:r w:rsidR="00D25298" w:rsidRPr="00D25298">
        <w:rPr>
          <w:szCs w:val="22"/>
        </w:rPr>
        <w:t xml:space="preserve">ystem </w:t>
      </w:r>
      <w:r w:rsidR="00B01131">
        <w:rPr>
          <w:szCs w:val="22"/>
        </w:rPr>
        <w:t>A</w:t>
      </w:r>
      <w:r w:rsidR="00D25298" w:rsidRPr="00D25298">
        <w:rPr>
          <w:szCs w:val="22"/>
        </w:rPr>
        <w:t>dministrators.</w:t>
      </w:r>
    </w:p>
    <w:p w14:paraId="2B84FBD5" w14:textId="49A0CE69" w:rsidR="00D25298" w:rsidRPr="00D25298" w:rsidRDefault="00D25298" w:rsidP="00D25298">
      <w:pPr>
        <w:pStyle w:val="Achievement"/>
        <w:widowControl w:val="0"/>
        <w:numPr>
          <w:ilvl w:val="0"/>
          <w:numId w:val="2"/>
        </w:numPr>
        <w:tabs>
          <w:tab w:val="left" w:pos="720"/>
        </w:tabs>
        <w:suppressAutoHyphens/>
        <w:spacing w:after="0" w:line="240" w:lineRule="auto"/>
        <w:ind w:right="245"/>
        <w:jc w:val="left"/>
        <w:rPr>
          <w:szCs w:val="22"/>
        </w:rPr>
      </w:pPr>
      <w:r w:rsidRPr="00D25298">
        <w:rPr>
          <w:szCs w:val="22"/>
        </w:rPr>
        <w:t xml:space="preserve">Managed </w:t>
      </w:r>
      <w:r w:rsidR="00B01131">
        <w:rPr>
          <w:szCs w:val="22"/>
        </w:rPr>
        <w:t xml:space="preserve">the </w:t>
      </w:r>
      <w:r w:rsidRPr="00D25298">
        <w:rPr>
          <w:szCs w:val="22"/>
        </w:rPr>
        <w:t>headquarter</w:t>
      </w:r>
      <w:r w:rsidR="00B01131">
        <w:rPr>
          <w:szCs w:val="22"/>
        </w:rPr>
        <w:t>s</w:t>
      </w:r>
      <w:r w:rsidRPr="00D25298">
        <w:rPr>
          <w:szCs w:val="22"/>
        </w:rPr>
        <w:t xml:space="preserve"> data center compris</w:t>
      </w:r>
      <w:r w:rsidR="00B01131">
        <w:rPr>
          <w:szCs w:val="22"/>
        </w:rPr>
        <w:t>ed</w:t>
      </w:r>
      <w:r w:rsidRPr="00D25298">
        <w:rPr>
          <w:szCs w:val="22"/>
        </w:rPr>
        <w:t xml:space="preserve"> of </w:t>
      </w:r>
      <w:r w:rsidR="00B01131">
        <w:rPr>
          <w:szCs w:val="22"/>
        </w:rPr>
        <w:t>60</w:t>
      </w:r>
      <w:r w:rsidRPr="00D25298">
        <w:rPr>
          <w:szCs w:val="22"/>
        </w:rPr>
        <w:t xml:space="preserve"> Microsoft 2003, 2000</w:t>
      </w:r>
      <w:r w:rsidR="00B01131">
        <w:rPr>
          <w:szCs w:val="22"/>
        </w:rPr>
        <w:t>, d</w:t>
      </w:r>
      <w:r w:rsidRPr="00D25298">
        <w:rPr>
          <w:szCs w:val="22"/>
        </w:rPr>
        <w:t xml:space="preserve">omino servers, </w:t>
      </w:r>
      <w:r w:rsidR="00B01131">
        <w:rPr>
          <w:szCs w:val="22"/>
        </w:rPr>
        <w:t>and</w:t>
      </w:r>
      <w:r w:rsidRPr="00D25298">
        <w:rPr>
          <w:szCs w:val="22"/>
        </w:rPr>
        <w:t xml:space="preserve"> SUN/Red Hat Linux servers</w:t>
      </w:r>
      <w:r w:rsidR="00B01131">
        <w:rPr>
          <w:szCs w:val="22"/>
        </w:rPr>
        <w:t xml:space="preserve"> and a</w:t>
      </w:r>
      <w:r w:rsidRPr="00D25298">
        <w:rPr>
          <w:szCs w:val="22"/>
        </w:rPr>
        <w:t>dminister</w:t>
      </w:r>
      <w:r w:rsidR="00B01131">
        <w:rPr>
          <w:szCs w:val="22"/>
        </w:rPr>
        <w:t>ed</w:t>
      </w:r>
      <w:r w:rsidRPr="00D25298">
        <w:rPr>
          <w:szCs w:val="22"/>
        </w:rPr>
        <w:t xml:space="preserve"> Active Directory 2000</w:t>
      </w:r>
      <w:r w:rsidR="00B01131">
        <w:rPr>
          <w:szCs w:val="22"/>
        </w:rPr>
        <w:t xml:space="preserve">. </w:t>
      </w:r>
    </w:p>
    <w:p w14:paraId="39A0046F" w14:textId="2746C5F5" w:rsidR="00D25298" w:rsidRPr="00D25298" w:rsidRDefault="006F7784" w:rsidP="00D25298">
      <w:pPr>
        <w:pStyle w:val="Achievement"/>
        <w:widowControl w:val="0"/>
        <w:numPr>
          <w:ilvl w:val="0"/>
          <w:numId w:val="2"/>
        </w:numPr>
        <w:tabs>
          <w:tab w:val="left" w:pos="720"/>
        </w:tabs>
        <w:suppressAutoHyphens/>
        <w:spacing w:after="0" w:line="240" w:lineRule="auto"/>
        <w:ind w:right="245"/>
        <w:jc w:val="left"/>
        <w:rPr>
          <w:szCs w:val="22"/>
        </w:rPr>
      </w:pPr>
      <w:r>
        <w:rPr>
          <w:szCs w:val="22"/>
        </w:rPr>
        <w:t>N</w:t>
      </w:r>
      <w:r w:rsidR="00D25298" w:rsidRPr="00D25298">
        <w:rPr>
          <w:szCs w:val="22"/>
        </w:rPr>
        <w:t>egotiated license</w:t>
      </w:r>
      <w:r w:rsidR="004C1FFA">
        <w:rPr>
          <w:szCs w:val="22"/>
        </w:rPr>
        <w:t>s</w:t>
      </w:r>
      <w:r w:rsidR="00D25298" w:rsidRPr="00D25298">
        <w:rPr>
          <w:szCs w:val="22"/>
        </w:rPr>
        <w:t>, maintenance, and service contracts</w:t>
      </w:r>
      <w:r w:rsidR="004C1FFA">
        <w:rPr>
          <w:szCs w:val="22"/>
        </w:rPr>
        <w:t xml:space="preserve"> for </w:t>
      </w:r>
      <w:r w:rsidR="00C06439">
        <w:rPr>
          <w:szCs w:val="22"/>
        </w:rPr>
        <w:t>hardware and business support</w:t>
      </w:r>
      <w:r w:rsidR="004C1FFA">
        <w:rPr>
          <w:szCs w:val="22"/>
        </w:rPr>
        <w:t xml:space="preserve"> and</w:t>
      </w:r>
      <w:r w:rsidR="00D25298" w:rsidRPr="00D25298">
        <w:rPr>
          <w:szCs w:val="22"/>
        </w:rPr>
        <w:t xml:space="preserve"> </w:t>
      </w:r>
      <w:r w:rsidR="004C1FFA">
        <w:rPr>
          <w:szCs w:val="22"/>
        </w:rPr>
        <w:t>l</w:t>
      </w:r>
      <w:r w:rsidR="00D25298" w:rsidRPr="00D25298">
        <w:rPr>
          <w:szCs w:val="22"/>
        </w:rPr>
        <w:t xml:space="preserve">everaged corporate purchasing power to </w:t>
      </w:r>
      <w:r w:rsidR="004C1FFA">
        <w:rPr>
          <w:szCs w:val="22"/>
        </w:rPr>
        <w:t xml:space="preserve">reduce costs by over 20%. </w:t>
      </w:r>
      <w:r w:rsidR="00D25298" w:rsidRPr="00D25298">
        <w:rPr>
          <w:szCs w:val="22"/>
        </w:rPr>
        <w:t xml:space="preserve">  </w:t>
      </w:r>
    </w:p>
    <w:p w14:paraId="64974762" w14:textId="6EEB6CBD" w:rsidR="00D25298" w:rsidRPr="00D25298" w:rsidRDefault="00D25298" w:rsidP="00D25298">
      <w:pPr>
        <w:pStyle w:val="Achievement"/>
        <w:widowControl w:val="0"/>
        <w:numPr>
          <w:ilvl w:val="0"/>
          <w:numId w:val="2"/>
        </w:numPr>
        <w:tabs>
          <w:tab w:val="left" w:pos="720"/>
        </w:tabs>
        <w:suppressAutoHyphens/>
        <w:spacing w:after="0" w:line="240" w:lineRule="auto"/>
        <w:ind w:right="245"/>
        <w:jc w:val="left"/>
        <w:rPr>
          <w:szCs w:val="22"/>
        </w:rPr>
      </w:pPr>
      <w:r w:rsidRPr="00D25298">
        <w:rPr>
          <w:szCs w:val="22"/>
        </w:rPr>
        <w:t xml:space="preserve">Coordinated </w:t>
      </w:r>
      <w:r w:rsidR="00052307">
        <w:rPr>
          <w:szCs w:val="22"/>
        </w:rPr>
        <w:t xml:space="preserve">IT M&amp;A activities of </w:t>
      </w:r>
      <w:r w:rsidRPr="00D25298">
        <w:rPr>
          <w:szCs w:val="22"/>
        </w:rPr>
        <w:t xml:space="preserve">companies </w:t>
      </w:r>
      <w:r w:rsidR="00052307">
        <w:rPr>
          <w:szCs w:val="22"/>
        </w:rPr>
        <w:t xml:space="preserve">acquired </w:t>
      </w:r>
      <w:r w:rsidRPr="00D25298">
        <w:rPr>
          <w:szCs w:val="22"/>
        </w:rPr>
        <w:t>in U</w:t>
      </w:r>
      <w:r w:rsidR="00216653">
        <w:rPr>
          <w:szCs w:val="22"/>
        </w:rPr>
        <w:t>.</w:t>
      </w:r>
      <w:r w:rsidRPr="00D25298">
        <w:rPr>
          <w:szCs w:val="22"/>
        </w:rPr>
        <w:t>S</w:t>
      </w:r>
      <w:r w:rsidR="00216653">
        <w:rPr>
          <w:szCs w:val="22"/>
        </w:rPr>
        <w:t>.</w:t>
      </w:r>
      <w:r w:rsidRPr="00D25298">
        <w:rPr>
          <w:szCs w:val="22"/>
        </w:rPr>
        <w:t xml:space="preserve">, </w:t>
      </w:r>
      <w:r w:rsidR="00052307">
        <w:rPr>
          <w:szCs w:val="22"/>
        </w:rPr>
        <w:t xml:space="preserve">and </w:t>
      </w:r>
      <w:r w:rsidRPr="00D25298">
        <w:rPr>
          <w:szCs w:val="22"/>
        </w:rPr>
        <w:t>Israel</w:t>
      </w:r>
      <w:r w:rsidR="00052307">
        <w:rPr>
          <w:szCs w:val="22"/>
        </w:rPr>
        <w:t>.</w:t>
      </w:r>
      <w:r w:rsidRPr="00D25298">
        <w:rPr>
          <w:szCs w:val="22"/>
        </w:rPr>
        <w:t xml:space="preserve"> </w:t>
      </w:r>
    </w:p>
    <w:p w14:paraId="743B42F4" w14:textId="038E983D" w:rsidR="002F32E8" w:rsidRPr="003F5ED9" w:rsidRDefault="002F32E8" w:rsidP="006F7784">
      <w:pPr>
        <w:pStyle w:val="Heading2"/>
        <w:tabs>
          <w:tab w:val="left" w:pos="8470"/>
        </w:tabs>
        <w:spacing w:before="60" w:after="60"/>
        <w:rPr>
          <w:szCs w:val="22"/>
        </w:rPr>
      </w:pPr>
      <w:r>
        <w:t xml:space="preserve">additional </w:t>
      </w:r>
      <w:r w:rsidRPr="002F54EE">
        <w:t>WORk Experience</w:t>
      </w:r>
      <w:r w:rsidRPr="002F54EE">
        <w:rPr>
          <w:szCs w:val="22"/>
        </w:rPr>
        <w:tab/>
      </w:r>
      <w:r>
        <w:rPr>
          <w:szCs w:val="22"/>
        </w:rPr>
        <w:tab/>
      </w:r>
    </w:p>
    <w:p w14:paraId="7F85FB9D" w14:textId="709D61FF" w:rsidR="00C21888" w:rsidRPr="002F54EE" w:rsidRDefault="002F32E8" w:rsidP="00C21888">
      <w:pPr>
        <w:pStyle w:val="Heading3"/>
        <w:jc w:val="left"/>
      </w:pPr>
      <w:r w:rsidRPr="00D25298">
        <w:t>Metro Systems</w:t>
      </w:r>
      <w:r>
        <w:t xml:space="preserve">, </w:t>
      </w:r>
      <w:r w:rsidR="00D25298" w:rsidRPr="00D25298">
        <w:rPr>
          <w:i/>
        </w:rPr>
        <w:t>Operations Manager</w:t>
      </w:r>
      <w:r w:rsidR="00C21888" w:rsidRPr="002F54EE">
        <w:tab/>
      </w:r>
      <w:r w:rsidR="00D25298">
        <w:t xml:space="preserve">January </w:t>
      </w:r>
      <w:r w:rsidR="00D25298" w:rsidRPr="00D25298">
        <w:t xml:space="preserve">1996 – </w:t>
      </w:r>
      <w:r w:rsidR="00D25298">
        <w:t xml:space="preserve">July </w:t>
      </w:r>
      <w:r w:rsidR="00D25298" w:rsidRPr="00D25298">
        <w:t>1997</w:t>
      </w:r>
      <w:r w:rsidR="00C21888" w:rsidRPr="00044124">
        <w:t xml:space="preserve">    </w:t>
      </w:r>
    </w:p>
    <w:p w14:paraId="6D649186" w14:textId="177DA620" w:rsidR="00D25298" w:rsidRPr="00D25298" w:rsidRDefault="002F32E8" w:rsidP="00D25298">
      <w:pPr>
        <w:pStyle w:val="Heading3"/>
      </w:pPr>
      <w:r w:rsidRPr="00D25298">
        <w:t xml:space="preserve">A&amp;K </w:t>
      </w:r>
      <w:proofErr w:type="spellStart"/>
      <w:r w:rsidRPr="00D25298">
        <w:t>Picotek</w:t>
      </w:r>
      <w:proofErr w:type="spellEnd"/>
      <w:r>
        <w:t>,</w:t>
      </w:r>
      <w:r w:rsidRPr="00D25298">
        <w:rPr>
          <w:i/>
        </w:rPr>
        <w:t xml:space="preserve"> </w:t>
      </w:r>
      <w:r w:rsidR="00D25298" w:rsidRPr="00D25298">
        <w:rPr>
          <w:i/>
        </w:rPr>
        <w:t>Support</w:t>
      </w:r>
      <w:r>
        <w:rPr>
          <w:i/>
        </w:rPr>
        <w:t xml:space="preserve"> Technician</w:t>
      </w:r>
      <w:r w:rsidR="00D25298" w:rsidRPr="00D25298">
        <w:tab/>
      </w:r>
      <w:r w:rsidR="00D25298">
        <w:t xml:space="preserve">April </w:t>
      </w:r>
      <w:r w:rsidR="00D25298" w:rsidRPr="00D25298">
        <w:t>1995</w:t>
      </w:r>
      <w:r w:rsidR="00D25298">
        <w:t xml:space="preserve"> – December </w:t>
      </w:r>
      <w:r w:rsidR="00D25298" w:rsidRPr="00D25298">
        <w:t xml:space="preserve">1995         </w:t>
      </w:r>
    </w:p>
    <w:p w14:paraId="3FAF360F" w14:textId="77777777" w:rsidR="00481A36" w:rsidRPr="002F54EE" w:rsidRDefault="00D95A42" w:rsidP="006F7784">
      <w:pPr>
        <w:pStyle w:val="Heading2"/>
        <w:spacing w:before="60" w:after="60"/>
        <w:rPr>
          <w:szCs w:val="22"/>
        </w:rPr>
      </w:pPr>
      <w:r>
        <w:t>certif</w:t>
      </w:r>
      <w:r w:rsidR="00481A36">
        <w:t>ications</w:t>
      </w:r>
      <w:r w:rsidR="00481A36" w:rsidRPr="002F54EE">
        <w:rPr>
          <w:szCs w:val="22"/>
        </w:rPr>
        <w:tab/>
      </w:r>
    </w:p>
    <w:p w14:paraId="2877D062" w14:textId="236CB2A0" w:rsidR="00361B9D" w:rsidRDefault="00D31434" w:rsidP="00882DA9">
      <w:pPr>
        <w:pStyle w:val="BodyText"/>
        <w:suppressLineNumbers/>
        <w:spacing w:after="0"/>
        <w:rPr>
          <w:b/>
          <w:sz w:val="24"/>
          <w:szCs w:val="24"/>
        </w:rPr>
      </w:pPr>
      <w:r>
        <w:rPr>
          <w:b/>
        </w:rPr>
        <w:t>CISA</w:t>
      </w:r>
      <w:r w:rsidR="006F7784">
        <w:rPr>
          <w:b/>
        </w:rPr>
        <w:t>, ISACA</w:t>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sidR="006F7784">
        <w:rPr>
          <w:b/>
        </w:rPr>
        <w:t xml:space="preserve">     </w:t>
      </w:r>
      <w:r w:rsidRPr="002F32E8">
        <w:rPr>
          <w:b/>
          <w:sz w:val="24"/>
          <w:szCs w:val="24"/>
        </w:rPr>
        <w:t>Awarded September 2018</w:t>
      </w:r>
    </w:p>
    <w:p w14:paraId="1C0D7B1F" w14:textId="21B820CD" w:rsidR="003B1D14" w:rsidRDefault="003B1D14" w:rsidP="00882DA9">
      <w:pPr>
        <w:pStyle w:val="BodyText"/>
        <w:suppressLineNumbers/>
        <w:spacing w:after="0"/>
        <w:rPr>
          <w:b/>
          <w:sz w:val="24"/>
          <w:szCs w:val="24"/>
        </w:rPr>
      </w:pPr>
      <w:r>
        <w:rPr>
          <w:b/>
          <w:sz w:val="24"/>
          <w:szCs w:val="24"/>
        </w:rPr>
        <w:t>CISSP</w:t>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t xml:space="preserve">    Awarded December 2006</w:t>
      </w:r>
    </w:p>
    <w:p w14:paraId="7556BA6F" w14:textId="77777777" w:rsidR="005F56BE" w:rsidRDefault="005F56BE" w:rsidP="005F56BE">
      <w:pPr>
        <w:pStyle w:val="BodyText"/>
        <w:suppressLineNumbers/>
        <w:spacing w:after="0"/>
        <w:rPr>
          <w:b/>
        </w:rPr>
      </w:pPr>
      <w:r w:rsidRPr="00BC06E8">
        <w:rPr>
          <w:b/>
        </w:rPr>
        <w:t>PMP</w:t>
      </w:r>
      <w:r>
        <w:rPr>
          <w:b/>
        </w:rPr>
        <w:t xml:space="preserve">, </w:t>
      </w:r>
      <w:r w:rsidRPr="006F7784">
        <w:rPr>
          <w:b/>
          <w:sz w:val="24"/>
          <w:szCs w:val="24"/>
        </w:rPr>
        <w:t>Project Management Institute</w:t>
      </w:r>
      <w:r>
        <w:rPr>
          <w:b/>
        </w:rPr>
        <w:tab/>
      </w:r>
      <w:r>
        <w:rPr>
          <w:b/>
        </w:rPr>
        <w:tab/>
      </w:r>
      <w:r>
        <w:rPr>
          <w:b/>
        </w:rPr>
        <w:tab/>
      </w:r>
      <w:r>
        <w:rPr>
          <w:b/>
        </w:rPr>
        <w:tab/>
      </w:r>
      <w:r>
        <w:rPr>
          <w:b/>
        </w:rPr>
        <w:tab/>
      </w:r>
      <w:r>
        <w:rPr>
          <w:b/>
        </w:rPr>
        <w:tab/>
      </w:r>
      <w:r>
        <w:rPr>
          <w:b/>
        </w:rPr>
        <w:tab/>
        <w:t xml:space="preserve">     </w:t>
      </w:r>
      <w:r w:rsidRPr="002F32E8">
        <w:rPr>
          <w:b/>
          <w:sz w:val="24"/>
          <w:szCs w:val="24"/>
        </w:rPr>
        <w:t>Awarded March 2018</w:t>
      </w:r>
    </w:p>
    <w:p w14:paraId="44CB898F" w14:textId="56651E9B" w:rsidR="005F56BE" w:rsidRDefault="005F56BE" w:rsidP="005F56BE">
      <w:pPr>
        <w:pStyle w:val="Heading3"/>
      </w:pPr>
      <w:r>
        <w:t>VMware</w:t>
      </w:r>
      <w:r w:rsidR="0028623B">
        <w:t xml:space="preserve"> Certified Professional 4</w:t>
      </w:r>
      <w:r>
        <w:t xml:space="preserve"> </w:t>
      </w:r>
      <w:r>
        <w:tab/>
        <w:t xml:space="preserve">Awarded </w:t>
      </w:r>
      <w:r w:rsidR="0028623B">
        <w:t>June 2013</w:t>
      </w:r>
    </w:p>
    <w:p w14:paraId="19B301AF" w14:textId="58B78BCA" w:rsidR="006F7784" w:rsidRPr="002F32E8" w:rsidRDefault="00153D82" w:rsidP="006F7784">
      <w:pPr>
        <w:pStyle w:val="BodyText"/>
        <w:suppressLineNumbers/>
        <w:spacing w:after="0"/>
        <w:rPr>
          <w:b/>
          <w:sz w:val="24"/>
          <w:szCs w:val="24"/>
        </w:rPr>
      </w:pPr>
      <w:r>
        <w:rPr>
          <w:b/>
        </w:rPr>
        <w:t>ITIL</w:t>
      </w:r>
      <w:r w:rsidR="006F7784">
        <w:rPr>
          <w:b/>
        </w:rPr>
        <w:t xml:space="preserve">, AXELOS </w:t>
      </w:r>
      <w:r w:rsidR="006F7784" w:rsidRPr="006F7784">
        <w:rPr>
          <w:b/>
          <w:sz w:val="24"/>
          <w:szCs w:val="24"/>
        </w:rPr>
        <w:t>Global Best Practice</w:t>
      </w:r>
      <w:r w:rsidR="006F7784">
        <w:rPr>
          <w:b/>
        </w:rPr>
        <w:tab/>
      </w:r>
      <w:r w:rsidR="006F7784">
        <w:rPr>
          <w:b/>
        </w:rPr>
        <w:tab/>
      </w:r>
      <w:r>
        <w:rPr>
          <w:b/>
        </w:rPr>
        <w:t xml:space="preserve">         </w:t>
      </w:r>
      <w:r w:rsidR="006F7784">
        <w:rPr>
          <w:b/>
        </w:rPr>
        <w:tab/>
      </w:r>
      <w:r w:rsidR="006F7784">
        <w:rPr>
          <w:b/>
        </w:rPr>
        <w:tab/>
      </w:r>
      <w:r w:rsidR="006F7784">
        <w:rPr>
          <w:b/>
        </w:rPr>
        <w:tab/>
      </w:r>
      <w:r w:rsidR="006F7784">
        <w:rPr>
          <w:b/>
        </w:rPr>
        <w:tab/>
      </w:r>
      <w:r w:rsidR="006F7784">
        <w:rPr>
          <w:b/>
        </w:rPr>
        <w:tab/>
        <w:t xml:space="preserve">     </w:t>
      </w:r>
      <w:r w:rsidR="006F7784" w:rsidRPr="002F32E8">
        <w:rPr>
          <w:b/>
          <w:sz w:val="24"/>
          <w:szCs w:val="24"/>
        </w:rPr>
        <w:t xml:space="preserve">Awarded </w:t>
      </w:r>
      <w:r w:rsidR="006F7784">
        <w:rPr>
          <w:b/>
          <w:sz w:val="24"/>
          <w:szCs w:val="24"/>
        </w:rPr>
        <w:t>April 2011</w:t>
      </w:r>
    </w:p>
    <w:p w14:paraId="4C10457B" w14:textId="77777777" w:rsidR="002F32E8" w:rsidRPr="002F54EE" w:rsidRDefault="002F32E8" w:rsidP="006F7784">
      <w:pPr>
        <w:pStyle w:val="Heading2"/>
        <w:spacing w:before="60" w:after="60"/>
      </w:pPr>
      <w:r w:rsidRPr="002F54EE">
        <w:t>Education</w:t>
      </w:r>
      <w:r w:rsidRPr="002F54EE">
        <w:tab/>
        <w:t xml:space="preserve"> </w:t>
      </w:r>
    </w:p>
    <w:p w14:paraId="2746618B" w14:textId="4566BB8D" w:rsidR="002F32E8" w:rsidRPr="00D25298" w:rsidRDefault="002F32E8" w:rsidP="002F32E8">
      <w:pPr>
        <w:pStyle w:val="Heading3"/>
      </w:pPr>
      <w:r w:rsidRPr="00D25298">
        <w:rPr>
          <w:i/>
        </w:rPr>
        <w:t>Bachelor of (B.S.)</w:t>
      </w:r>
      <w:r w:rsidRPr="00D25298">
        <w:t xml:space="preserve"> Mathematics Applied Science</w:t>
      </w:r>
      <w:r>
        <w:tab/>
      </w:r>
      <w:r w:rsidRPr="00D25298">
        <w:t xml:space="preserve">Graduated </w:t>
      </w:r>
      <w:r w:rsidR="00EB62AA">
        <w:t>June</w:t>
      </w:r>
      <w:r w:rsidRPr="00D25298">
        <w:t xml:space="preserve"> </w:t>
      </w:r>
      <w:r>
        <w:t>199</w:t>
      </w:r>
      <w:r w:rsidR="000C4A5B">
        <w:t>4</w:t>
      </w:r>
    </w:p>
    <w:p w14:paraId="5218CD83" w14:textId="77777777" w:rsidR="002F32E8" w:rsidRPr="00D25298" w:rsidRDefault="002F32E8" w:rsidP="002F32E8">
      <w:pPr>
        <w:pStyle w:val="Heading3"/>
      </w:pPr>
      <w:r w:rsidRPr="00D25298">
        <w:lastRenderedPageBreak/>
        <w:t>University of California</w:t>
      </w:r>
      <w:r w:rsidRPr="00D25298">
        <w:tab/>
        <w:t>Los Angeles, CA</w:t>
      </w:r>
    </w:p>
    <w:p w14:paraId="0E6B7AF5" w14:textId="7FDFFB55" w:rsidR="00C4508B" w:rsidRPr="002F54EE" w:rsidRDefault="00C4508B" w:rsidP="009E2DF4">
      <w:pPr>
        <w:pStyle w:val="Heading2"/>
        <w:spacing w:before="80" w:after="80"/>
      </w:pPr>
      <w:r w:rsidRPr="002F54EE">
        <w:t>technical skills</w:t>
      </w:r>
      <w:r w:rsidRPr="002F54EE">
        <w:tab/>
        <w:t xml:space="preserve"> </w:t>
      </w:r>
    </w:p>
    <w:p w14:paraId="2DA83303" w14:textId="75C4138F" w:rsidR="00F53F45" w:rsidRPr="00B95E13" w:rsidRDefault="00F53F45" w:rsidP="00B95E13">
      <w:pPr>
        <w:pStyle w:val="Achievement"/>
        <w:widowControl w:val="0"/>
        <w:numPr>
          <w:ilvl w:val="0"/>
          <w:numId w:val="2"/>
        </w:numPr>
        <w:tabs>
          <w:tab w:val="left" w:pos="720"/>
        </w:tabs>
        <w:suppressAutoHyphens/>
        <w:spacing w:after="0" w:line="240" w:lineRule="auto"/>
        <w:ind w:right="245"/>
        <w:jc w:val="left"/>
        <w:rPr>
          <w:szCs w:val="22"/>
        </w:rPr>
      </w:pPr>
      <w:r w:rsidRPr="00DC47C3">
        <w:rPr>
          <w:b/>
          <w:bCs/>
          <w:szCs w:val="22"/>
        </w:rPr>
        <w:t xml:space="preserve">Project </w:t>
      </w:r>
      <w:r w:rsidR="00DC47C3" w:rsidRPr="00DC47C3">
        <w:rPr>
          <w:b/>
          <w:bCs/>
          <w:szCs w:val="22"/>
        </w:rPr>
        <w:t>Management:</w:t>
      </w:r>
      <w:r w:rsidR="00DC47C3">
        <w:rPr>
          <w:szCs w:val="22"/>
        </w:rPr>
        <w:t xml:space="preserve"> </w:t>
      </w:r>
      <w:r w:rsidRPr="00B95E13">
        <w:rPr>
          <w:szCs w:val="22"/>
        </w:rPr>
        <w:t>Schedul</w:t>
      </w:r>
      <w:r w:rsidR="00DC47C3">
        <w:rPr>
          <w:szCs w:val="22"/>
        </w:rPr>
        <w:t>ing</w:t>
      </w:r>
      <w:r w:rsidRPr="00B95E13">
        <w:rPr>
          <w:szCs w:val="22"/>
        </w:rPr>
        <w:t>, Cost</w:t>
      </w:r>
      <w:r w:rsidR="00DC47C3">
        <w:rPr>
          <w:szCs w:val="22"/>
        </w:rPr>
        <w:t xml:space="preserve"> Assessment</w:t>
      </w:r>
      <w:r w:rsidRPr="00B95E13">
        <w:rPr>
          <w:szCs w:val="22"/>
        </w:rPr>
        <w:t>, Scope Management, Resource Management, Risk Management, Project Integration, Change Management, Governance, Metrics, and Performance Management, SOX Audit, Vendor Management</w:t>
      </w:r>
    </w:p>
    <w:p w14:paraId="1AFCDBDD" w14:textId="6ADAA962" w:rsidR="005B500D" w:rsidRPr="006F7784" w:rsidRDefault="00FC27E8" w:rsidP="006F7784">
      <w:pPr>
        <w:pStyle w:val="Achievement"/>
        <w:widowControl w:val="0"/>
        <w:numPr>
          <w:ilvl w:val="0"/>
          <w:numId w:val="2"/>
        </w:numPr>
        <w:tabs>
          <w:tab w:val="left" w:pos="720"/>
        </w:tabs>
        <w:suppressAutoHyphens/>
        <w:spacing w:after="0" w:line="240" w:lineRule="auto"/>
        <w:ind w:right="245"/>
        <w:jc w:val="left"/>
        <w:rPr>
          <w:szCs w:val="22"/>
        </w:rPr>
      </w:pPr>
      <w:r w:rsidRPr="00DC47C3">
        <w:rPr>
          <w:b/>
          <w:bCs/>
          <w:szCs w:val="22"/>
        </w:rPr>
        <w:t xml:space="preserve">Technology </w:t>
      </w:r>
      <w:r w:rsidR="00DC47C3" w:rsidRPr="00DC47C3">
        <w:rPr>
          <w:b/>
          <w:bCs/>
          <w:szCs w:val="22"/>
        </w:rPr>
        <w:t>Infrastructure:</w:t>
      </w:r>
      <w:r w:rsidR="00DC47C3">
        <w:rPr>
          <w:szCs w:val="22"/>
        </w:rPr>
        <w:t xml:space="preserve"> </w:t>
      </w:r>
      <w:r w:rsidRPr="00B95E13">
        <w:rPr>
          <w:szCs w:val="22"/>
        </w:rPr>
        <w:t>Systems Migration, Data Center, ServiceNow ITSM, Microsoft Windows</w:t>
      </w:r>
      <w:r w:rsidR="00DC47C3">
        <w:rPr>
          <w:szCs w:val="22"/>
        </w:rPr>
        <w:t>,</w:t>
      </w:r>
      <w:r w:rsidRPr="00B95E13">
        <w:rPr>
          <w:szCs w:val="22"/>
        </w:rPr>
        <w:t xml:space="preserve"> Unix, NAS storage, Telecommunications, LAN/WAN infrastructure, VMware, Cloud Servic</w:t>
      </w:r>
      <w:r w:rsidR="00DC47C3">
        <w:rPr>
          <w:szCs w:val="22"/>
        </w:rPr>
        <w:t>es</w:t>
      </w:r>
      <w:r w:rsidRPr="00B95E13">
        <w:rPr>
          <w:szCs w:val="22"/>
        </w:rPr>
        <w:t xml:space="preserve">, </w:t>
      </w:r>
      <w:r w:rsidR="00052307">
        <w:rPr>
          <w:szCs w:val="22"/>
        </w:rPr>
        <w:t xml:space="preserve">SAS vendor security audit, </w:t>
      </w:r>
      <w:r w:rsidRPr="00B95E13">
        <w:rPr>
          <w:szCs w:val="22"/>
        </w:rPr>
        <w:t xml:space="preserve">Security </w:t>
      </w:r>
      <w:r w:rsidR="00DC47C3">
        <w:rPr>
          <w:szCs w:val="22"/>
        </w:rPr>
        <w:t>A</w:t>
      </w:r>
      <w:r w:rsidRPr="00B95E13">
        <w:rPr>
          <w:szCs w:val="22"/>
        </w:rPr>
        <w:t>udit</w:t>
      </w:r>
      <w:r w:rsidR="00052307">
        <w:rPr>
          <w:szCs w:val="22"/>
        </w:rPr>
        <w:t xml:space="preserve"> </w:t>
      </w:r>
      <w:r w:rsidR="00DC47C3">
        <w:rPr>
          <w:szCs w:val="22"/>
        </w:rPr>
        <w:t>R</w:t>
      </w:r>
      <w:r w:rsidR="00052307">
        <w:rPr>
          <w:szCs w:val="22"/>
        </w:rPr>
        <w:t>e</w:t>
      </w:r>
      <w:r w:rsidRPr="00B95E13">
        <w:rPr>
          <w:szCs w:val="22"/>
        </w:rPr>
        <w:t>mediation, Disaster Recovery, Software Development Life Cycle</w:t>
      </w:r>
      <w:r w:rsidR="00DC47C3">
        <w:rPr>
          <w:szCs w:val="22"/>
        </w:rPr>
        <w:t xml:space="preserve"> (SDLC)</w:t>
      </w:r>
      <w:r w:rsidRPr="00B95E13">
        <w:rPr>
          <w:szCs w:val="22"/>
        </w:rPr>
        <w:t>, Oracle ERP System, Agile PLM system, Hyperion, Jira, and Confluence</w:t>
      </w:r>
    </w:p>
    <w:sectPr w:rsidR="005B500D" w:rsidRPr="006F7784" w:rsidSect="00D31434">
      <w:headerReference w:type="default" r:id="rId8"/>
      <w:footerReference w:type="default" r:id="rId9"/>
      <w:pgSz w:w="12240" w:h="15840" w:code="1"/>
      <w:pgMar w:top="567" w:right="1152" w:bottom="567" w:left="1152" w:header="567" w:footer="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124154" w14:textId="77777777" w:rsidR="00DC48EE" w:rsidRDefault="00DC48EE">
      <w:r>
        <w:separator/>
      </w:r>
    </w:p>
  </w:endnote>
  <w:endnote w:type="continuationSeparator" w:id="0">
    <w:p w14:paraId="6AABE955" w14:textId="77777777" w:rsidR="00DC48EE" w:rsidRDefault="00DC48EE">
      <w:r>
        <w:continuationSeparator/>
      </w:r>
    </w:p>
  </w:endnote>
  <w:endnote w:type="continuationNotice" w:id="1">
    <w:p w14:paraId="44A53D46" w14:textId="77777777" w:rsidR="00DC48EE" w:rsidRDefault="00DC48E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Tw Cen MT">
    <w:panose1 w:val="020B0602020104020603"/>
    <w:charset w:val="00"/>
    <w:family w:val="swiss"/>
    <w:pitch w:val="variable"/>
    <w:sig w:usb0="00000007" w:usb1="00000000" w:usb2="00000000" w:usb3="00000000" w:csb0="00000003" w:csb1="00000000"/>
  </w:font>
  <w:font w:name="Arial Narrow">
    <w:panose1 w:val="020B0606020202030204"/>
    <w:charset w:val="00"/>
    <w:family w:val="swiss"/>
    <w:pitch w:val="variable"/>
    <w:sig w:usb0="00000287" w:usb1="000008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Albany AMT">
    <w:altName w:val="Yu Gothic"/>
    <w:charset w:val="80"/>
    <w:family w:val="auto"/>
    <w:pitch w:val="variable"/>
  </w:font>
  <w:font w:name="HG Mincho Light J">
    <w:altName w:val="Yu Gothic"/>
    <w:charset w:val="80"/>
    <w:family w:val="auto"/>
    <w:pitch w:val="variable"/>
  </w:font>
  <w:font w:name="Adobe Garamond Pro">
    <w:panose1 w:val="00000000000000000000"/>
    <w:charset w:val="00"/>
    <w:family w:val="roman"/>
    <w:notTrueType/>
    <w:pitch w:val="variable"/>
    <w:sig w:usb0="00000001" w:usb1="00000001" w:usb2="00000000" w:usb3="00000000" w:csb0="00000093" w:csb1="00000000"/>
  </w:font>
  <w:font w:name="Batang">
    <w:altName w:val="바탕"/>
    <w:panose1 w:val="02030600000101010101"/>
    <w:charset w:val="81"/>
    <w:family w:val="roman"/>
    <w:pitch w:val="variable"/>
    <w:sig w:usb0="B00002AF" w:usb1="69D77CFB" w:usb2="00000030" w:usb3="00000000" w:csb0="0008009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E46DAA" w14:textId="77777777" w:rsidR="001737A5" w:rsidRDefault="001737A5" w:rsidP="0057506D">
    <w:pPr>
      <w:pStyle w:val="Footer"/>
      <w:ind w:left="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DBBF1C" w14:textId="77777777" w:rsidR="00DC48EE" w:rsidRDefault="00DC48EE">
      <w:r>
        <w:separator/>
      </w:r>
    </w:p>
  </w:footnote>
  <w:footnote w:type="continuationSeparator" w:id="0">
    <w:p w14:paraId="48F24D0B" w14:textId="77777777" w:rsidR="00DC48EE" w:rsidRDefault="00DC48EE">
      <w:r>
        <w:continuationSeparator/>
      </w:r>
    </w:p>
  </w:footnote>
  <w:footnote w:type="continuationNotice" w:id="1">
    <w:p w14:paraId="33CCAB1F" w14:textId="77777777" w:rsidR="00DC48EE" w:rsidRDefault="00DC48E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4B4324" w14:textId="6A5CA604" w:rsidR="001737A5" w:rsidRPr="0057751B" w:rsidRDefault="001737A5" w:rsidP="00D25298">
    <w:pPr>
      <w:pStyle w:val="Name"/>
      <w:pBdr>
        <w:bottom w:val="single" w:sz="4" w:space="0" w:color="auto"/>
      </w:pBdr>
      <w:spacing w:after="0" w:line="240" w:lineRule="auto"/>
      <w:jc w:val="left"/>
    </w:pPr>
    <w:r w:rsidRPr="00D25298">
      <w:t>James Yang</w:t>
    </w:r>
  </w:p>
  <w:p w14:paraId="382DCF68" w14:textId="63ACFDC7" w:rsidR="001737A5" w:rsidRPr="00D25298" w:rsidRDefault="001737A5" w:rsidP="00D25298">
    <w:pPr>
      <w:pStyle w:val="Address2"/>
      <w:framePr w:w="0" w:hRule="auto" w:wrap="auto" w:vAnchor="margin" w:hAnchor="text" w:xAlign="left" w:yAlign="inline"/>
      <w:pBdr>
        <w:top w:val="single" w:sz="4" w:space="1" w:color="auto"/>
      </w:pBdr>
      <w:spacing w:line="240" w:lineRule="auto"/>
      <w:rPr>
        <w:sz w:val="17"/>
        <w:szCs w:val="17"/>
      </w:rPr>
    </w:pPr>
    <w:r w:rsidRPr="00D25298">
      <w:rPr>
        <w:sz w:val="17"/>
        <w:szCs w:val="17"/>
      </w:rPr>
      <w:t>4485 Morgan Common • Fremont, CA 94536 • jameswyang@hotmail.com • (408)425-6765</w:t>
    </w:r>
  </w:p>
  <w:p w14:paraId="13E899CD" w14:textId="77777777" w:rsidR="001737A5" w:rsidRPr="007F2DB1" w:rsidRDefault="001737A5" w:rsidP="009E2DF4">
    <w:pPr>
      <w:pStyle w:val="Address2"/>
      <w:framePr w:w="0" w:hRule="auto" w:wrap="auto" w:vAnchor="margin" w:hAnchor="text" w:xAlign="left" w:yAlign="inline"/>
      <w:pBdr>
        <w:top w:val="single" w:sz="4" w:space="1" w:color="auto"/>
      </w:pBdr>
      <w:spacing w:line="120" w:lineRule="auto"/>
      <w:jc w:val="left"/>
      <w:rPr>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0000002"/>
    <w:multiLevelType w:val="multilevel"/>
    <w:tmpl w:val="00000002"/>
    <w:name w:val="WW8Num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00000003"/>
    <w:multiLevelType w:val="multilevel"/>
    <w:tmpl w:val="00000003"/>
    <w:name w:val="WW8Num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036B46B8"/>
    <w:multiLevelType w:val="hybridMultilevel"/>
    <w:tmpl w:val="81E226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7A4A07"/>
    <w:multiLevelType w:val="hybridMultilevel"/>
    <w:tmpl w:val="BDCCCDB0"/>
    <w:lvl w:ilvl="0" w:tplc="04090001">
      <w:start w:val="1"/>
      <w:numFmt w:val="bullet"/>
      <w:lvlText w:val=""/>
      <w:lvlJc w:val="left"/>
      <w:pPr>
        <w:tabs>
          <w:tab w:val="num" w:pos="2520"/>
        </w:tabs>
        <w:ind w:left="2520" w:hanging="360"/>
      </w:pPr>
      <w:rPr>
        <w:rFonts w:ascii="Symbol" w:hAnsi="Symbol" w:hint="default"/>
      </w:rPr>
    </w:lvl>
    <w:lvl w:ilvl="1" w:tplc="04090003">
      <w:start w:val="1"/>
      <w:numFmt w:val="bullet"/>
      <w:lvlText w:val="o"/>
      <w:lvlJc w:val="left"/>
      <w:pPr>
        <w:tabs>
          <w:tab w:val="num" w:pos="3240"/>
        </w:tabs>
        <w:ind w:left="3240" w:hanging="360"/>
      </w:pPr>
      <w:rPr>
        <w:rFonts w:ascii="Courier New" w:hAnsi="Courier New" w:cs="Courier New" w:hint="default"/>
      </w:rPr>
    </w:lvl>
    <w:lvl w:ilvl="2" w:tplc="04090005">
      <w:start w:val="1"/>
      <w:numFmt w:val="bullet"/>
      <w:lvlText w:val=""/>
      <w:lvlJc w:val="left"/>
      <w:pPr>
        <w:tabs>
          <w:tab w:val="num" w:pos="3960"/>
        </w:tabs>
        <w:ind w:left="3960" w:hanging="360"/>
      </w:pPr>
      <w:rPr>
        <w:rFonts w:ascii="Wingdings" w:hAnsi="Wingdings" w:hint="default"/>
      </w:rPr>
    </w:lvl>
    <w:lvl w:ilvl="3" w:tplc="0409000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cs="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cs="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5" w15:restartNumberingAfterBreak="0">
    <w:nsid w:val="11D95416"/>
    <w:multiLevelType w:val="multilevel"/>
    <w:tmpl w:val="4E7C6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3B245BF"/>
    <w:multiLevelType w:val="multilevel"/>
    <w:tmpl w:val="FA30C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30E784C"/>
    <w:multiLevelType w:val="hybridMultilevel"/>
    <w:tmpl w:val="C1CC5030"/>
    <w:lvl w:ilvl="0" w:tplc="04090001">
      <w:start w:val="1"/>
      <w:numFmt w:val="bullet"/>
      <w:lvlText w:val=""/>
      <w:lvlJc w:val="left"/>
      <w:pPr>
        <w:ind w:left="2230" w:hanging="360"/>
      </w:pPr>
      <w:rPr>
        <w:rFonts w:ascii="Symbol" w:hAnsi="Symbol" w:hint="default"/>
      </w:rPr>
    </w:lvl>
    <w:lvl w:ilvl="1" w:tplc="04090003" w:tentative="1">
      <w:start w:val="1"/>
      <w:numFmt w:val="bullet"/>
      <w:lvlText w:val="o"/>
      <w:lvlJc w:val="left"/>
      <w:pPr>
        <w:ind w:left="2950" w:hanging="360"/>
      </w:pPr>
      <w:rPr>
        <w:rFonts w:ascii="Courier New" w:hAnsi="Courier New" w:cs="Courier New" w:hint="default"/>
      </w:rPr>
    </w:lvl>
    <w:lvl w:ilvl="2" w:tplc="04090005" w:tentative="1">
      <w:start w:val="1"/>
      <w:numFmt w:val="bullet"/>
      <w:lvlText w:val=""/>
      <w:lvlJc w:val="left"/>
      <w:pPr>
        <w:ind w:left="3670" w:hanging="360"/>
      </w:pPr>
      <w:rPr>
        <w:rFonts w:ascii="Wingdings" w:hAnsi="Wingdings" w:hint="default"/>
      </w:rPr>
    </w:lvl>
    <w:lvl w:ilvl="3" w:tplc="04090001" w:tentative="1">
      <w:start w:val="1"/>
      <w:numFmt w:val="bullet"/>
      <w:lvlText w:val=""/>
      <w:lvlJc w:val="left"/>
      <w:pPr>
        <w:ind w:left="4390" w:hanging="360"/>
      </w:pPr>
      <w:rPr>
        <w:rFonts w:ascii="Symbol" w:hAnsi="Symbol" w:hint="default"/>
      </w:rPr>
    </w:lvl>
    <w:lvl w:ilvl="4" w:tplc="04090003" w:tentative="1">
      <w:start w:val="1"/>
      <w:numFmt w:val="bullet"/>
      <w:lvlText w:val="o"/>
      <w:lvlJc w:val="left"/>
      <w:pPr>
        <w:ind w:left="5110" w:hanging="360"/>
      </w:pPr>
      <w:rPr>
        <w:rFonts w:ascii="Courier New" w:hAnsi="Courier New" w:cs="Courier New" w:hint="default"/>
      </w:rPr>
    </w:lvl>
    <w:lvl w:ilvl="5" w:tplc="04090005" w:tentative="1">
      <w:start w:val="1"/>
      <w:numFmt w:val="bullet"/>
      <w:lvlText w:val=""/>
      <w:lvlJc w:val="left"/>
      <w:pPr>
        <w:ind w:left="5830" w:hanging="360"/>
      </w:pPr>
      <w:rPr>
        <w:rFonts w:ascii="Wingdings" w:hAnsi="Wingdings" w:hint="default"/>
      </w:rPr>
    </w:lvl>
    <w:lvl w:ilvl="6" w:tplc="04090001" w:tentative="1">
      <w:start w:val="1"/>
      <w:numFmt w:val="bullet"/>
      <w:lvlText w:val=""/>
      <w:lvlJc w:val="left"/>
      <w:pPr>
        <w:ind w:left="6550" w:hanging="360"/>
      </w:pPr>
      <w:rPr>
        <w:rFonts w:ascii="Symbol" w:hAnsi="Symbol" w:hint="default"/>
      </w:rPr>
    </w:lvl>
    <w:lvl w:ilvl="7" w:tplc="04090003" w:tentative="1">
      <w:start w:val="1"/>
      <w:numFmt w:val="bullet"/>
      <w:lvlText w:val="o"/>
      <w:lvlJc w:val="left"/>
      <w:pPr>
        <w:ind w:left="7270" w:hanging="360"/>
      </w:pPr>
      <w:rPr>
        <w:rFonts w:ascii="Courier New" w:hAnsi="Courier New" w:cs="Courier New" w:hint="default"/>
      </w:rPr>
    </w:lvl>
    <w:lvl w:ilvl="8" w:tplc="04090005" w:tentative="1">
      <w:start w:val="1"/>
      <w:numFmt w:val="bullet"/>
      <w:lvlText w:val=""/>
      <w:lvlJc w:val="left"/>
      <w:pPr>
        <w:ind w:left="7990" w:hanging="360"/>
      </w:pPr>
      <w:rPr>
        <w:rFonts w:ascii="Wingdings" w:hAnsi="Wingdings" w:hint="default"/>
      </w:rPr>
    </w:lvl>
  </w:abstractNum>
  <w:abstractNum w:abstractNumId="8" w15:restartNumberingAfterBreak="0">
    <w:nsid w:val="239A0A7D"/>
    <w:multiLevelType w:val="hybridMultilevel"/>
    <w:tmpl w:val="1C5A22E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78F5515"/>
    <w:multiLevelType w:val="hybridMultilevel"/>
    <w:tmpl w:val="4A086EB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B1A35AB"/>
    <w:multiLevelType w:val="hybridMultilevel"/>
    <w:tmpl w:val="64F6C1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B8A0F74"/>
    <w:multiLevelType w:val="hybridMultilevel"/>
    <w:tmpl w:val="512C6A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E035311"/>
    <w:multiLevelType w:val="singleLevel"/>
    <w:tmpl w:val="EBBC44FA"/>
    <w:lvl w:ilvl="0">
      <w:start w:val="1"/>
      <w:numFmt w:val="bullet"/>
      <w:lvlText w:val=""/>
      <w:lvlJc w:val="left"/>
      <w:pPr>
        <w:tabs>
          <w:tab w:val="num" w:pos="360"/>
        </w:tabs>
        <w:ind w:left="245" w:hanging="245"/>
      </w:pPr>
      <w:rPr>
        <w:rFonts w:ascii="Wingdings" w:hAnsi="Wingdings" w:hint="default"/>
      </w:rPr>
    </w:lvl>
  </w:abstractNum>
  <w:abstractNum w:abstractNumId="13" w15:restartNumberingAfterBreak="0">
    <w:nsid w:val="2FCE244E"/>
    <w:multiLevelType w:val="hybridMultilevel"/>
    <w:tmpl w:val="0E7CF29E"/>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Tahoma"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Tahoma"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Tahoma"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0FD1BAB"/>
    <w:multiLevelType w:val="hybridMultilevel"/>
    <w:tmpl w:val="4F1663E0"/>
    <w:lvl w:ilvl="0" w:tplc="04090001">
      <w:start w:val="1"/>
      <w:numFmt w:val="bullet"/>
      <w:lvlText w:val=""/>
      <w:lvlJc w:val="left"/>
      <w:pPr>
        <w:ind w:left="2250" w:hanging="360"/>
      </w:pPr>
      <w:rPr>
        <w:rFonts w:ascii="Symbol" w:hAnsi="Symbol" w:hint="default"/>
      </w:rPr>
    </w:lvl>
    <w:lvl w:ilvl="1" w:tplc="04090003" w:tentative="1">
      <w:start w:val="1"/>
      <w:numFmt w:val="bullet"/>
      <w:lvlText w:val="o"/>
      <w:lvlJc w:val="left"/>
      <w:pPr>
        <w:ind w:left="2970" w:hanging="360"/>
      </w:pPr>
      <w:rPr>
        <w:rFonts w:ascii="Courier New" w:hAnsi="Courier New" w:cs="Courier New" w:hint="default"/>
      </w:rPr>
    </w:lvl>
    <w:lvl w:ilvl="2" w:tplc="04090005" w:tentative="1">
      <w:start w:val="1"/>
      <w:numFmt w:val="bullet"/>
      <w:lvlText w:val=""/>
      <w:lvlJc w:val="left"/>
      <w:pPr>
        <w:ind w:left="3690" w:hanging="360"/>
      </w:pPr>
      <w:rPr>
        <w:rFonts w:ascii="Wingdings" w:hAnsi="Wingdings" w:hint="default"/>
      </w:rPr>
    </w:lvl>
    <w:lvl w:ilvl="3" w:tplc="04090001" w:tentative="1">
      <w:start w:val="1"/>
      <w:numFmt w:val="bullet"/>
      <w:lvlText w:val=""/>
      <w:lvlJc w:val="left"/>
      <w:pPr>
        <w:ind w:left="4410" w:hanging="360"/>
      </w:pPr>
      <w:rPr>
        <w:rFonts w:ascii="Symbol" w:hAnsi="Symbol" w:hint="default"/>
      </w:rPr>
    </w:lvl>
    <w:lvl w:ilvl="4" w:tplc="04090003" w:tentative="1">
      <w:start w:val="1"/>
      <w:numFmt w:val="bullet"/>
      <w:lvlText w:val="o"/>
      <w:lvlJc w:val="left"/>
      <w:pPr>
        <w:ind w:left="5130" w:hanging="360"/>
      </w:pPr>
      <w:rPr>
        <w:rFonts w:ascii="Courier New" w:hAnsi="Courier New" w:cs="Courier New" w:hint="default"/>
      </w:rPr>
    </w:lvl>
    <w:lvl w:ilvl="5" w:tplc="04090005" w:tentative="1">
      <w:start w:val="1"/>
      <w:numFmt w:val="bullet"/>
      <w:lvlText w:val=""/>
      <w:lvlJc w:val="left"/>
      <w:pPr>
        <w:ind w:left="5850" w:hanging="360"/>
      </w:pPr>
      <w:rPr>
        <w:rFonts w:ascii="Wingdings" w:hAnsi="Wingdings" w:hint="default"/>
      </w:rPr>
    </w:lvl>
    <w:lvl w:ilvl="6" w:tplc="04090001" w:tentative="1">
      <w:start w:val="1"/>
      <w:numFmt w:val="bullet"/>
      <w:lvlText w:val=""/>
      <w:lvlJc w:val="left"/>
      <w:pPr>
        <w:ind w:left="6570" w:hanging="360"/>
      </w:pPr>
      <w:rPr>
        <w:rFonts w:ascii="Symbol" w:hAnsi="Symbol" w:hint="default"/>
      </w:rPr>
    </w:lvl>
    <w:lvl w:ilvl="7" w:tplc="04090003" w:tentative="1">
      <w:start w:val="1"/>
      <w:numFmt w:val="bullet"/>
      <w:lvlText w:val="o"/>
      <w:lvlJc w:val="left"/>
      <w:pPr>
        <w:ind w:left="7290" w:hanging="360"/>
      </w:pPr>
      <w:rPr>
        <w:rFonts w:ascii="Courier New" w:hAnsi="Courier New" w:cs="Courier New" w:hint="default"/>
      </w:rPr>
    </w:lvl>
    <w:lvl w:ilvl="8" w:tplc="04090005" w:tentative="1">
      <w:start w:val="1"/>
      <w:numFmt w:val="bullet"/>
      <w:lvlText w:val=""/>
      <w:lvlJc w:val="left"/>
      <w:pPr>
        <w:ind w:left="8010" w:hanging="360"/>
      </w:pPr>
      <w:rPr>
        <w:rFonts w:ascii="Wingdings" w:hAnsi="Wingdings" w:hint="default"/>
      </w:rPr>
    </w:lvl>
  </w:abstractNum>
  <w:abstractNum w:abstractNumId="15" w15:restartNumberingAfterBreak="0">
    <w:nsid w:val="386367FE"/>
    <w:multiLevelType w:val="hybridMultilevel"/>
    <w:tmpl w:val="5F20CD5A"/>
    <w:lvl w:ilvl="0" w:tplc="04090001">
      <w:start w:val="1"/>
      <w:numFmt w:val="bullet"/>
      <w:lvlText w:val=""/>
      <w:lvlJc w:val="left"/>
      <w:pPr>
        <w:tabs>
          <w:tab w:val="num" w:pos="2520"/>
        </w:tabs>
        <w:ind w:left="2520" w:hanging="360"/>
      </w:pPr>
      <w:rPr>
        <w:rFonts w:ascii="Symbol" w:hAnsi="Symbol" w:hint="default"/>
      </w:rPr>
    </w:lvl>
    <w:lvl w:ilvl="1" w:tplc="04090003" w:tentative="1">
      <w:start w:val="1"/>
      <w:numFmt w:val="bullet"/>
      <w:lvlText w:val="o"/>
      <w:lvlJc w:val="left"/>
      <w:pPr>
        <w:tabs>
          <w:tab w:val="num" w:pos="3240"/>
        </w:tabs>
        <w:ind w:left="3240" w:hanging="360"/>
      </w:pPr>
      <w:rPr>
        <w:rFonts w:ascii="Courier New" w:hAnsi="Courier New" w:cs="Courier New" w:hint="default"/>
      </w:rPr>
    </w:lvl>
    <w:lvl w:ilvl="2" w:tplc="04090005" w:tentative="1">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cs="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cs="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16" w15:restartNumberingAfterBreak="0">
    <w:nsid w:val="38D73D00"/>
    <w:multiLevelType w:val="hybridMultilevel"/>
    <w:tmpl w:val="99FCDE7E"/>
    <w:lvl w:ilvl="0" w:tplc="6F3A7082">
      <w:numFmt w:val="bullet"/>
      <w:lvlText w:val="-"/>
      <w:lvlJc w:val="left"/>
      <w:pPr>
        <w:ind w:left="720" w:hanging="360"/>
      </w:pPr>
      <w:rPr>
        <w:rFonts w:ascii="Garamond" w:eastAsia="Times New Roman" w:hAnsi="Garamond"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C960188"/>
    <w:multiLevelType w:val="multilevel"/>
    <w:tmpl w:val="B5287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E1863A5"/>
    <w:multiLevelType w:val="multilevel"/>
    <w:tmpl w:val="E904040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A456FBE"/>
    <w:multiLevelType w:val="hybridMultilevel"/>
    <w:tmpl w:val="0A12D58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4B413675"/>
    <w:multiLevelType w:val="hybridMultilevel"/>
    <w:tmpl w:val="6DDAAD0C"/>
    <w:lvl w:ilvl="0" w:tplc="8F645654">
      <w:start w:val="1"/>
      <w:numFmt w:val="bullet"/>
      <w:lvlText w:val=""/>
      <w:lvlJc w:val="left"/>
      <w:pPr>
        <w:tabs>
          <w:tab w:val="num" w:pos="360"/>
        </w:tabs>
        <w:ind w:left="360" w:hanging="360"/>
      </w:pPr>
      <w:rPr>
        <w:rFonts w:ascii="Symbol" w:hAnsi="Symbol" w:hint="default"/>
        <w:sz w:val="16"/>
      </w:rPr>
    </w:lvl>
    <w:lvl w:ilvl="1" w:tplc="04090001">
      <w:start w:val="1"/>
      <w:numFmt w:val="bullet"/>
      <w:lvlText w:val=""/>
      <w:lvlJc w:val="left"/>
      <w:pPr>
        <w:tabs>
          <w:tab w:val="num" w:pos="1440"/>
        </w:tabs>
        <w:ind w:left="1440" w:hanging="360"/>
      </w:pPr>
      <w:rPr>
        <w:rFonts w:ascii="Symbol" w:hAnsi="Symbol" w:hint="default"/>
        <w:sz w:val="16"/>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4B6F1D45"/>
    <w:multiLevelType w:val="hybridMultilevel"/>
    <w:tmpl w:val="3E6876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E460D1D"/>
    <w:multiLevelType w:val="hybridMultilevel"/>
    <w:tmpl w:val="4F9466B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FD13CD7"/>
    <w:multiLevelType w:val="hybridMultilevel"/>
    <w:tmpl w:val="F544B2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05F1C48"/>
    <w:multiLevelType w:val="multilevel"/>
    <w:tmpl w:val="7090D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1DB72DC"/>
    <w:multiLevelType w:val="hybridMultilevel"/>
    <w:tmpl w:val="CFF6856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4836C48"/>
    <w:multiLevelType w:val="hybridMultilevel"/>
    <w:tmpl w:val="86EA3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C486EE5"/>
    <w:multiLevelType w:val="multilevel"/>
    <w:tmpl w:val="535A0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646844A2"/>
    <w:multiLevelType w:val="multilevel"/>
    <w:tmpl w:val="9A4A980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4CD47E7"/>
    <w:multiLevelType w:val="hybridMultilevel"/>
    <w:tmpl w:val="F1D051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5907417"/>
    <w:multiLevelType w:val="hybridMultilevel"/>
    <w:tmpl w:val="D4348BA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77757EC"/>
    <w:multiLevelType w:val="hybridMultilevel"/>
    <w:tmpl w:val="D702EC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2" w15:restartNumberingAfterBreak="0">
    <w:nsid w:val="78CE4261"/>
    <w:multiLevelType w:val="multilevel"/>
    <w:tmpl w:val="7946D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lvlOverride w:ilvl="0">
      <w:lvl w:ilvl="0">
        <w:start w:val="1"/>
        <w:numFmt w:val="bullet"/>
        <w:lvlText w:val=""/>
        <w:legacy w:legacy="1" w:legacySpace="0" w:legacyIndent="240"/>
        <w:lvlJc w:val="left"/>
        <w:pPr>
          <w:ind w:left="240" w:hanging="240"/>
        </w:pPr>
        <w:rPr>
          <w:rFonts w:ascii="Wingdings" w:hAnsi="Wingdings"/>
          <w:sz w:val="12"/>
        </w:rPr>
      </w:lvl>
    </w:lvlOverride>
  </w:num>
  <w:num w:numId="2">
    <w:abstractNumId w:val="13"/>
  </w:num>
  <w:num w:numId="3">
    <w:abstractNumId w:val="9"/>
  </w:num>
  <w:num w:numId="4">
    <w:abstractNumId w:val="18"/>
  </w:num>
  <w:num w:numId="5">
    <w:abstractNumId w:val="28"/>
  </w:num>
  <w:num w:numId="6">
    <w:abstractNumId w:val="22"/>
  </w:num>
  <w:num w:numId="7">
    <w:abstractNumId w:val="10"/>
  </w:num>
  <w:num w:numId="8">
    <w:abstractNumId w:val="26"/>
  </w:num>
  <w:num w:numId="9">
    <w:abstractNumId w:val="25"/>
  </w:num>
  <w:num w:numId="10">
    <w:abstractNumId w:val="19"/>
  </w:num>
  <w:num w:numId="11">
    <w:abstractNumId w:val="16"/>
  </w:num>
  <w:num w:numId="12">
    <w:abstractNumId w:val="21"/>
  </w:num>
  <w:num w:numId="13">
    <w:abstractNumId w:val="11"/>
  </w:num>
  <w:num w:numId="14">
    <w:abstractNumId w:val="23"/>
  </w:num>
  <w:num w:numId="15">
    <w:abstractNumId w:val="29"/>
  </w:num>
  <w:num w:numId="16">
    <w:abstractNumId w:val="30"/>
  </w:num>
  <w:num w:numId="17">
    <w:abstractNumId w:val="14"/>
  </w:num>
  <w:num w:numId="18">
    <w:abstractNumId w:val="12"/>
  </w:num>
  <w:num w:numId="19">
    <w:abstractNumId w:val="20"/>
  </w:num>
  <w:num w:numId="20">
    <w:abstractNumId w:val="4"/>
  </w:num>
  <w:num w:numId="21">
    <w:abstractNumId w:val="15"/>
  </w:num>
  <w:num w:numId="22">
    <w:abstractNumId w:val="7"/>
  </w:num>
  <w:num w:numId="23">
    <w:abstractNumId w:val="31"/>
  </w:num>
  <w:num w:numId="24">
    <w:abstractNumId w:val="31"/>
  </w:num>
  <w:num w:numId="25">
    <w:abstractNumId w:val="5"/>
  </w:num>
  <w:num w:numId="26">
    <w:abstractNumId w:val="24"/>
  </w:num>
  <w:num w:numId="27">
    <w:abstractNumId w:val="27"/>
  </w:num>
  <w:num w:numId="28">
    <w:abstractNumId w:val="6"/>
  </w:num>
  <w:num w:numId="29">
    <w:abstractNumId w:val="32"/>
  </w:num>
  <w:num w:numId="30">
    <w:abstractNumId w:val="17"/>
  </w:num>
  <w:num w:numId="31">
    <w:abstractNumId w:val="3"/>
  </w:num>
  <w:num w:numId="32">
    <w:abstractNumId w:val="8"/>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intFractionalCharacterWidth/>
  <w:activeWritingStyle w:appName="MSWord" w:lang="en-US" w:vendorID="8" w:dllVersion="513" w:checkStyle="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60"/>
  <w:doNotHyphenateCaps/>
  <w:drawingGridHorizontalSpacing w:val="110"/>
  <w:drawingGridVerticalSpacing w:val="0"/>
  <w:displayHorizontalDrawingGridEvery w:val="0"/>
  <w:displayVerticalDrawingGridEvery w:val="0"/>
  <w:doNotShadeFormData/>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3978"/>
    <w:rsid w:val="00001124"/>
    <w:rsid w:val="00005FCB"/>
    <w:rsid w:val="00006B4F"/>
    <w:rsid w:val="00011C15"/>
    <w:rsid w:val="000139F0"/>
    <w:rsid w:val="00015F86"/>
    <w:rsid w:val="00017A0D"/>
    <w:rsid w:val="00020064"/>
    <w:rsid w:val="000224AE"/>
    <w:rsid w:val="00023AFC"/>
    <w:rsid w:val="00026083"/>
    <w:rsid w:val="00026115"/>
    <w:rsid w:val="00030304"/>
    <w:rsid w:val="000311B1"/>
    <w:rsid w:val="0004036C"/>
    <w:rsid w:val="000427C2"/>
    <w:rsid w:val="00044DF0"/>
    <w:rsid w:val="00052307"/>
    <w:rsid w:val="000564BA"/>
    <w:rsid w:val="00060857"/>
    <w:rsid w:val="00060F43"/>
    <w:rsid w:val="00072E07"/>
    <w:rsid w:val="0007754B"/>
    <w:rsid w:val="00086461"/>
    <w:rsid w:val="000A022A"/>
    <w:rsid w:val="000A1D5A"/>
    <w:rsid w:val="000A5674"/>
    <w:rsid w:val="000A5A2C"/>
    <w:rsid w:val="000B0F58"/>
    <w:rsid w:val="000B16E3"/>
    <w:rsid w:val="000C131C"/>
    <w:rsid w:val="000C1D50"/>
    <w:rsid w:val="000C4A5B"/>
    <w:rsid w:val="000C704F"/>
    <w:rsid w:val="000C75B6"/>
    <w:rsid w:val="000C766F"/>
    <w:rsid w:val="000D7B1E"/>
    <w:rsid w:val="000E09BD"/>
    <w:rsid w:val="000E135F"/>
    <w:rsid w:val="000E6B21"/>
    <w:rsid w:val="000F2D76"/>
    <w:rsid w:val="000F3A6B"/>
    <w:rsid w:val="000F50AE"/>
    <w:rsid w:val="0010109C"/>
    <w:rsid w:val="001047E3"/>
    <w:rsid w:val="0010507E"/>
    <w:rsid w:val="0010699A"/>
    <w:rsid w:val="00111529"/>
    <w:rsid w:val="001224A1"/>
    <w:rsid w:val="0012369A"/>
    <w:rsid w:val="00123E8E"/>
    <w:rsid w:val="00125CE0"/>
    <w:rsid w:val="00131456"/>
    <w:rsid w:val="001345E4"/>
    <w:rsid w:val="001406A7"/>
    <w:rsid w:val="00143FF5"/>
    <w:rsid w:val="00146DC8"/>
    <w:rsid w:val="00147EAC"/>
    <w:rsid w:val="001529A3"/>
    <w:rsid w:val="00153D82"/>
    <w:rsid w:val="00154CCC"/>
    <w:rsid w:val="00155D26"/>
    <w:rsid w:val="00156B8B"/>
    <w:rsid w:val="001703E8"/>
    <w:rsid w:val="001732F1"/>
    <w:rsid w:val="001737A5"/>
    <w:rsid w:val="00181E14"/>
    <w:rsid w:val="00182209"/>
    <w:rsid w:val="001852FD"/>
    <w:rsid w:val="00186C47"/>
    <w:rsid w:val="00191364"/>
    <w:rsid w:val="00196A8B"/>
    <w:rsid w:val="001A2424"/>
    <w:rsid w:val="001A6792"/>
    <w:rsid w:val="001B1F41"/>
    <w:rsid w:val="001B6215"/>
    <w:rsid w:val="001C6987"/>
    <w:rsid w:val="001D0AEA"/>
    <w:rsid w:val="001D5502"/>
    <w:rsid w:val="001D71A1"/>
    <w:rsid w:val="001D7710"/>
    <w:rsid w:val="001E087E"/>
    <w:rsid w:val="001E49E3"/>
    <w:rsid w:val="001E56D2"/>
    <w:rsid w:val="001F5C13"/>
    <w:rsid w:val="001F6414"/>
    <w:rsid w:val="00205156"/>
    <w:rsid w:val="00206F73"/>
    <w:rsid w:val="00211895"/>
    <w:rsid w:val="002144AB"/>
    <w:rsid w:val="00216653"/>
    <w:rsid w:val="0021781D"/>
    <w:rsid w:val="00220185"/>
    <w:rsid w:val="0022114E"/>
    <w:rsid w:val="002241A7"/>
    <w:rsid w:val="00224AC4"/>
    <w:rsid w:val="00231FE0"/>
    <w:rsid w:val="002320A9"/>
    <w:rsid w:val="00235BEF"/>
    <w:rsid w:val="00241C71"/>
    <w:rsid w:val="00242B8A"/>
    <w:rsid w:val="00244A62"/>
    <w:rsid w:val="00250356"/>
    <w:rsid w:val="00250ACD"/>
    <w:rsid w:val="00260A5C"/>
    <w:rsid w:val="0027294C"/>
    <w:rsid w:val="002731AC"/>
    <w:rsid w:val="00275212"/>
    <w:rsid w:val="00280C07"/>
    <w:rsid w:val="002818BF"/>
    <w:rsid w:val="002827F0"/>
    <w:rsid w:val="00283A8B"/>
    <w:rsid w:val="0028623B"/>
    <w:rsid w:val="002A09EB"/>
    <w:rsid w:val="002A3525"/>
    <w:rsid w:val="002A3E40"/>
    <w:rsid w:val="002B2541"/>
    <w:rsid w:val="002C257A"/>
    <w:rsid w:val="002C42E4"/>
    <w:rsid w:val="002C46B5"/>
    <w:rsid w:val="002C5842"/>
    <w:rsid w:val="002D43D0"/>
    <w:rsid w:val="002D7866"/>
    <w:rsid w:val="002E0ED4"/>
    <w:rsid w:val="002E1BB8"/>
    <w:rsid w:val="002E1E31"/>
    <w:rsid w:val="002E79CB"/>
    <w:rsid w:val="002F32E8"/>
    <w:rsid w:val="002F54EE"/>
    <w:rsid w:val="00310921"/>
    <w:rsid w:val="00310C93"/>
    <w:rsid w:val="003132B3"/>
    <w:rsid w:val="003169A7"/>
    <w:rsid w:val="003208D6"/>
    <w:rsid w:val="00321FCA"/>
    <w:rsid w:val="00322E59"/>
    <w:rsid w:val="00324C46"/>
    <w:rsid w:val="00325292"/>
    <w:rsid w:val="003407BB"/>
    <w:rsid w:val="003429CB"/>
    <w:rsid w:val="00342C4F"/>
    <w:rsid w:val="00345D38"/>
    <w:rsid w:val="00352784"/>
    <w:rsid w:val="00355B2D"/>
    <w:rsid w:val="00361976"/>
    <w:rsid w:val="00361B9D"/>
    <w:rsid w:val="003655DE"/>
    <w:rsid w:val="00365D10"/>
    <w:rsid w:val="0036650E"/>
    <w:rsid w:val="00372800"/>
    <w:rsid w:val="00376C33"/>
    <w:rsid w:val="00377AB0"/>
    <w:rsid w:val="00382D6A"/>
    <w:rsid w:val="00383E72"/>
    <w:rsid w:val="003850CB"/>
    <w:rsid w:val="00387DF3"/>
    <w:rsid w:val="00391D32"/>
    <w:rsid w:val="003920A7"/>
    <w:rsid w:val="00396780"/>
    <w:rsid w:val="003A1657"/>
    <w:rsid w:val="003A2DF8"/>
    <w:rsid w:val="003A4D99"/>
    <w:rsid w:val="003A6C94"/>
    <w:rsid w:val="003A7DD5"/>
    <w:rsid w:val="003B1D14"/>
    <w:rsid w:val="003B1F10"/>
    <w:rsid w:val="003C0E1A"/>
    <w:rsid w:val="003C1EA3"/>
    <w:rsid w:val="003C2C3E"/>
    <w:rsid w:val="003C4107"/>
    <w:rsid w:val="003C5E9A"/>
    <w:rsid w:val="003D0A76"/>
    <w:rsid w:val="003D0CEF"/>
    <w:rsid w:val="003D1D39"/>
    <w:rsid w:val="003E60EF"/>
    <w:rsid w:val="003F00CE"/>
    <w:rsid w:val="003F0449"/>
    <w:rsid w:val="003F0CF2"/>
    <w:rsid w:val="003F1BD9"/>
    <w:rsid w:val="003F2EB3"/>
    <w:rsid w:val="003F3084"/>
    <w:rsid w:val="003F409C"/>
    <w:rsid w:val="003F4E90"/>
    <w:rsid w:val="003F5ED9"/>
    <w:rsid w:val="003F710F"/>
    <w:rsid w:val="00400324"/>
    <w:rsid w:val="00402F73"/>
    <w:rsid w:val="004050C8"/>
    <w:rsid w:val="00407DED"/>
    <w:rsid w:val="00412A35"/>
    <w:rsid w:val="00413F68"/>
    <w:rsid w:val="004157D7"/>
    <w:rsid w:val="0042235F"/>
    <w:rsid w:val="00424804"/>
    <w:rsid w:val="00433D4F"/>
    <w:rsid w:val="004401CD"/>
    <w:rsid w:val="00441361"/>
    <w:rsid w:val="00443AE3"/>
    <w:rsid w:val="0044476A"/>
    <w:rsid w:val="0044708C"/>
    <w:rsid w:val="00447306"/>
    <w:rsid w:val="00450FBB"/>
    <w:rsid w:val="00452068"/>
    <w:rsid w:val="0046192D"/>
    <w:rsid w:val="00461959"/>
    <w:rsid w:val="00472986"/>
    <w:rsid w:val="00473DDD"/>
    <w:rsid w:val="00473E41"/>
    <w:rsid w:val="0047467B"/>
    <w:rsid w:val="004763B6"/>
    <w:rsid w:val="0047646E"/>
    <w:rsid w:val="004767E3"/>
    <w:rsid w:val="00477624"/>
    <w:rsid w:val="00481A36"/>
    <w:rsid w:val="00485002"/>
    <w:rsid w:val="0049154F"/>
    <w:rsid w:val="0049754D"/>
    <w:rsid w:val="0049784E"/>
    <w:rsid w:val="004A3F7D"/>
    <w:rsid w:val="004A484A"/>
    <w:rsid w:val="004A52E1"/>
    <w:rsid w:val="004B0313"/>
    <w:rsid w:val="004B2797"/>
    <w:rsid w:val="004B40E8"/>
    <w:rsid w:val="004C1FFA"/>
    <w:rsid w:val="004D0DFE"/>
    <w:rsid w:val="004D326F"/>
    <w:rsid w:val="004D3B12"/>
    <w:rsid w:val="004E0744"/>
    <w:rsid w:val="004E42AD"/>
    <w:rsid w:val="004E65DD"/>
    <w:rsid w:val="004F45E2"/>
    <w:rsid w:val="004F673B"/>
    <w:rsid w:val="00504806"/>
    <w:rsid w:val="00504881"/>
    <w:rsid w:val="00505D0E"/>
    <w:rsid w:val="00506E1F"/>
    <w:rsid w:val="00507710"/>
    <w:rsid w:val="00507B23"/>
    <w:rsid w:val="0051253C"/>
    <w:rsid w:val="00513AAA"/>
    <w:rsid w:val="00515F0D"/>
    <w:rsid w:val="0052091D"/>
    <w:rsid w:val="00525C41"/>
    <w:rsid w:val="00526593"/>
    <w:rsid w:val="00526CC7"/>
    <w:rsid w:val="00530E5D"/>
    <w:rsid w:val="0053315A"/>
    <w:rsid w:val="00533D59"/>
    <w:rsid w:val="00535051"/>
    <w:rsid w:val="00535D78"/>
    <w:rsid w:val="00536DC9"/>
    <w:rsid w:val="00542754"/>
    <w:rsid w:val="0054419D"/>
    <w:rsid w:val="00545EB5"/>
    <w:rsid w:val="005474A5"/>
    <w:rsid w:val="00551979"/>
    <w:rsid w:val="0055343C"/>
    <w:rsid w:val="00561FEC"/>
    <w:rsid w:val="005747DF"/>
    <w:rsid w:val="0057506D"/>
    <w:rsid w:val="0057751B"/>
    <w:rsid w:val="00580D63"/>
    <w:rsid w:val="00585AC5"/>
    <w:rsid w:val="005909E1"/>
    <w:rsid w:val="00591AC9"/>
    <w:rsid w:val="00591E8C"/>
    <w:rsid w:val="00594FAF"/>
    <w:rsid w:val="005A54D1"/>
    <w:rsid w:val="005A67FE"/>
    <w:rsid w:val="005B30B3"/>
    <w:rsid w:val="005B500D"/>
    <w:rsid w:val="005B7131"/>
    <w:rsid w:val="005C280F"/>
    <w:rsid w:val="005D3772"/>
    <w:rsid w:val="005D46F7"/>
    <w:rsid w:val="005D4875"/>
    <w:rsid w:val="005E709E"/>
    <w:rsid w:val="005E77E6"/>
    <w:rsid w:val="005F143F"/>
    <w:rsid w:val="005F233A"/>
    <w:rsid w:val="005F56BE"/>
    <w:rsid w:val="006035C2"/>
    <w:rsid w:val="00607875"/>
    <w:rsid w:val="0061042C"/>
    <w:rsid w:val="006104D1"/>
    <w:rsid w:val="006139E2"/>
    <w:rsid w:val="00614060"/>
    <w:rsid w:val="006165DF"/>
    <w:rsid w:val="006242B0"/>
    <w:rsid w:val="00624D03"/>
    <w:rsid w:val="00626147"/>
    <w:rsid w:val="006266D9"/>
    <w:rsid w:val="00635B7E"/>
    <w:rsid w:val="006370ED"/>
    <w:rsid w:val="00651ACA"/>
    <w:rsid w:val="0065761D"/>
    <w:rsid w:val="00667FFB"/>
    <w:rsid w:val="0067081A"/>
    <w:rsid w:val="00671F3D"/>
    <w:rsid w:val="00675168"/>
    <w:rsid w:val="006753FF"/>
    <w:rsid w:val="00676D41"/>
    <w:rsid w:val="0067747F"/>
    <w:rsid w:val="00684424"/>
    <w:rsid w:val="006858F7"/>
    <w:rsid w:val="0069051E"/>
    <w:rsid w:val="006910A0"/>
    <w:rsid w:val="00691B99"/>
    <w:rsid w:val="00694E56"/>
    <w:rsid w:val="00696C26"/>
    <w:rsid w:val="00697CAC"/>
    <w:rsid w:val="006A2EEC"/>
    <w:rsid w:val="006A44FD"/>
    <w:rsid w:val="006B1D6C"/>
    <w:rsid w:val="006B3EC3"/>
    <w:rsid w:val="006B7CC8"/>
    <w:rsid w:val="006B7E6C"/>
    <w:rsid w:val="006D3473"/>
    <w:rsid w:val="006D7C19"/>
    <w:rsid w:val="006E32F7"/>
    <w:rsid w:val="006E5544"/>
    <w:rsid w:val="006F3EB7"/>
    <w:rsid w:val="006F59E6"/>
    <w:rsid w:val="006F64C7"/>
    <w:rsid w:val="006F7784"/>
    <w:rsid w:val="00703DB1"/>
    <w:rsid w:val="00704EE5"/>
    <w:rsid w:val="007105E8"/>
    <w:rsid w:val="00714694"/>
    <w:rsid w:val="00715F53"/>
    <w:rsid w:val="00720E3A"/>
    <w:rsid w:val="00722E5C"/>
    <w:rsid w:val="00724AB0"/>
    <w:rsid w:val="00726D0C"/>
    <w:rsid w:val="00732103"/>
    <w:rsid w:val="007403B7"/>
    <w:rsid w:val="00750C7F"/>
    <w:rsid w:val="007537A5"/>
    <w:rsid w:val="007547B8"/>
    <w:rsid w:val="007564E3"/>
    <w:rsid w:val="00756919"/>
    <w:rsid w:val="007604D8"/>
    <w:rsid w:val="0076659D"/>
    <w:rsid w:val="00767769"/>
    <w:rsid w:val="0077065A"/>
    <w:rsid w:val="00773A91"/>
    <w:rsid w:val="00775838"/>
    <w:rsid w:val="0078269A"/>
    <w:rsid w:val="007826D2"/>
    <w:rsid w:val="0079114C"/>
    <w:rsid w:val="00796B4C"/>
    <w:rsid w:val="007B1CA0"/>
    <w:rsid w:val="007B32DF"/>
    <w:rsid w:val="007B4A5B"/>
    <w:rsid w:val="007C2FF5"/>
    <w:rsid w:val="007C508D"/>
    <w:rsid w:val="007D326C"/>
    <w:rsid w:val="007D379C"/>
    <w:rsid w:val="007D3DB7"/>
    <w:rsid w:val="007D3DBE"/>
    <w:rsid w:val="007D6647"/>
    <w:rsid w:val="007D7D45"/>
    <w:rsid w:val="007E1747"/>
    <w:rsid w:val="007E2FE2"/>
    <w:rsid w:val="007E435D"/>
    <w:rsid w:val="007F0D1A"/>
    <w:rsid w:val="007F2DB1"/>
    <w:rsid w:val="007F5879"/>
    <w:rsid w:val="007F5A1C"/>
    <w:rsid w:val="00802708"/>
    <w:rsid w:val="008056D4"/>
    <w:rsid w:val="00806698"/>
    <w:rsid w:val="00807256"/>
    <w:rsid w:val="008100CA"/>
    <w:rsid w:val="00811E6D"/>
    <w:rsid w:val="0081224F"/>
    <w:rsid w:val="0081291B"/>
    <w:rsid w:val="0081339A"/>
    <w:rsid w:val="00815D99"/>
    <w:rsid w:val="008205CE"/>
    <w:rsid w:val="00822775"/>
    <w:rsid w:val="00827A4A"/>
    <w:rsid w:val="00830364"/>
    <w:rsid w:val="008312B5"/>
    <w:rsid w:val="00837BB7"/>
    <w:rsid w:val="00845851"/>
    <w:rsid w:val="00847271"/>
    <w:rsid w:val="00847A2F"/>
    <w:rsid w:val="00851C2F"/>
    <w:rsid w:val="00853955"/>
    <w:rsid w:val="008600BE"/>
    <w:rsid w:val="00861A2C"/>
    <w:rsid w:val="008676BE"/>
    <w:rsid w:val="00870B79"/>
    <w:rsid w:val="00871A83"/>
    <w:rsid w:val="008745FD"/>
    <w:rsid w:val="00874C58"/>
    <w:rsid w:val="0087664D"/>
    <w:rsid w:val="008770C4"/>
    <w:rsid w:val="00877FC8"/>
    <w:rsid w:val="00880784"/>
    <w:rsid w:val="00882BF2"/>
    <w:rsid w:val="00882DA9"/>
    <w:rsid w:val="00884729"/>
    <w:rsid w:val="00892978"/>
    <w:rsid w:val="00896EA6"/>
    <w:rsid w:val="00897487"/>
    <w:rsid w:val="00897703"/>
    <w:rsid w:val="00897B63"/>
    <w:rsid w:val="008A1058"/>
    <w:rsid w:val="008A1649"/>
    <w:rsid w:val="008A2C60"/>
    <w:rsid w:val="008A3990"/>
    <w:rsid w:val="008A4A6F"/>
    <w:rsid w:val="008A4E8B"/>
    <w:rsid w:val="008B4348"/>
    <w:rsid w:val="008B4F16"/>
    <w:rsid w:val="008B51C6"/>
    <w:rsid w:val="008B569F"/>
    <w:rsid w:val="008B5725"/>
    <w:rsid w:val="008B5DE9"/>
    <w:rsid w:val="008C1F25"/>
    <w:rsid w:val="008C3AF4"/>
    <w:rsid w:val="008C6E03"/>
    <w:rsid w:val="008C7622"/>
    <w:rsid w:val="008D4C46"/>
    <w:rsid w:val="008E39ED"/>
    <w:rsid w:val="008E4FB8"/>
    <w:rsid w:val="008F1DC0"/>
    <w:rsid w:val="008F2221"/>
    <w:rsid w:val="008F784C"/>
    <w:rsid w:val="00902307"/>
    <w:rsid w:val="00902E52"/>
    <w:rsid w:val="00904962"/>
    <w:rsid w:val="00906CE4"/>
    <w:rsid w:val="00907E8B"/>
    <w:rsid w:val="009100B2"/>
    <w:rsid w:val="00920C51"/>
    <w:rsid w:val="009226F6"/>
    <w:rsid w:val="00923063"/>
    <w:rsid w:val="00924313"/>
    <w:rsid w:val="009304EE"/>
    <w:rsid w:val="009352A0"/>
    <w:rsid w:val="00936AC5"/>
    <w:rsid w:val="00937A51"/>
    <w:rsid w:val="0094389E"/>
    <w:rsid w:val="00944ED3"/>
    <w:rsid w:val="00945D14"/>
    <w:rsid w:val="00947FDB"/>
    <w:rsid w:val="00952213"/>
    <w:rsid w:val="00955521"/>
    <w:rsid w:val="00955FA3"/>
    <w:rsid w:val="00957DAA"/>
    <w:rsid w:val="0096129C"/>
    <w:rsid w:val="0096316A"/>
    <w:rsid w:val="0096328F"/>
    <w:rsid w:val="009655EA"/>
    <w:rsid w:val="009668AE"/>
    <w:rsid w:val="00970F81"/>
    <w:rsid w:val="0097556F"/>
    <w:rsid w:val="00975720"/>
    <w:rsid w:val="009822AE"/>
    <w:rsid w:val="009842B4"/>
    <w:rsid w:val="0098683A"/>
    <w:rsid w:val="009942FF"/>
    <w:rsid w:val="009945E5"/>
    <w:rsid w:val="00997338"/>
    <w:rsid w:val="009A0615"/>
    <w:rsid w:val="009A10CC"/>
    <w:rsid w:val="009A2729"/>
    <w:rsid w:val="009B06FC"/>
    <w:rsid w:val="009B3FA0"/>
    <w:rsid w:val="009B417C"/>
    <w:rsid w:val="009C4007"/>
    <w:rsid w:val="009D40C9"/>
    <w:rsid w:val="009D7712"/>
    <w:rsid w:val="009E044B"/>
    <w:rsid w:val="009E10D7"/>
    <w:rsid w:val="009E2DF4"/>
    <w:rsid w:val="009F27AB"/>
    <w:rsid w:val="009F2E95"/>
    <w:rsid w:val="009F4B61"/>
    <w:rsid w:val="00A106EC"/>
    <w:rsid w:val="00A159D5"/>
    <w:rsid w:val="00A245F2"/>
    <w:rsid w:val="00A24FF5"/>
    <w:rsid w:val="00A27B5D"/>
    <w:rsid w:val="00A30DE1"/>
    <w:rsid w:val="00A33609"/>
    <w:rsid w:val="00A33D34"/>
    <w:rsid w:val="00A3769E"/>
    <w:rsid w:val="00A40EC7"/>
    <w:rsid w:val="00A41512"/>
    <w:rsid w:val="00A415EA"/>
    <w:rsid w:val="00A41C5E"/>
    <w:rsid w:val="00A44F53"/>
    <w:rsid w:val="00A44F86"/>
    <w:rsid w:val="00A50AEE"/>
    <w:rsid w:val="00A50D37"/>
    <w:rsid w:val="00A6059C"/>
    <w:rsid w:val="00A63B6D"/>
    <w:rsid w:val="00A65B09"/>
    <w:rsid w:val="00A664BA"/>
    <w:rsid w:val="00A67FDB"/>
    <w:rsid w:val="00A73C1B"/>
    <w:rsid w:val="00A7792C"/>
    <w:rsid w:val="00A8220C"/>
    <w:rsid w:val="00A82F8F"/>
    <w:rsid w:val="00A92352"/>
    <w:rsid w:val="00AA0D9B"/>
    <w:rsid w:val="00AA557D"/>
    <w:rsid w:val="00AA62C7"/>
    <w:rsid w:val="00AB2086"/>
    <w:rsid w:val="00AB3C5C"/>
    <w:rsid w:val="00AC4C09"/>
    <w:rsid w:val="00AD5368"/>
    <w:rsid w:val="00AE40A5"/>
    <w:rsid w:val="00AE51C0"/>
    <w:rsid w:val="00AF2BB0"/>
    <w:rsid w:val="00AF3399"/>
    <w:rsid w:val="00AF52C6"/>
    <w:rsid w:val="00AF73F3"/>
    <w:rsid w:val="00B01131"/>
    <w:rsid w:val="00B02445"/>
    <w:rsid w:val="00B02FA1"/>
    <w:rsid w:val="00B07B80"/>
    <w:rsid w:val="00B127B5"/>
    <w:rsid w:val="00B1424F"/>
    <w:rsid w:val="00B14499"/>
    <w:rsid w:val="00B1500E"/>
    <w:rsid w:val="00B16430"/>
    <w:rsid w:val="00B1645A"/>
    <w:rsid w:val="00B1736A"/>
    <w:rsid w:val="00B17E56"/>
    <w:rsid w:val="00B2010D"/>
    <w:rsid w:val="00B26828"/>
    <w:rsid w:val="00B3066A"/>
    <w:rsid w:val="00B35DC7"/>
    <w:rsid w:val="00B44324"/>
    <w:rsid w:val="00B45EB3"/>
    <w:rsid w:val="00B538C2"/>
    <w:rsid w:val="00B601E7"/>
    <w:rsid w:val="00B6138B"/>
    <w:rsid w:val="00B6140F"/>
    <w:rsid w:val="00B6157C"/>
    <w:rsid w:val="00B70AFA"/>
    <w:rsid w:val="00B75450"/>
    <w:rsid w:val="00B813EA"/>
    <w:rsid w:val="00B85911"/>
    <w:rsid w:val="00B8624E"/>
    <w:rsid w:val="00B93200"/>
    <w:rsid w:val="00B938E9"/>
    <w:rsid w:val="00B95E13"/>
    <w:rsid w:val="00BA001E"/>
    <w:rsid w:val="00BA3D04"/>
    <w:rsid w:val="00BA444B"/>
    <w:rsid w:val="00BA622E"/>
    <w:rsid w:val="00BB0BA6"/>
    <w:rsid w:val="00BB2013"/>
    <w:rsid w:val="00BB2837"/>
    <w:rsid w:val="00BB3D08"/>
    <w:rsid w:val="00BB502C"/>
    <w:rsid w:val="00BB5BDE"/>
    <w:rsid w:val="00BC06E8"/>
    <w:rsid w:val="00BC6E43"/>
    <w:rsid w:val="00BD0CEC"/>
    <w:rsid w:val="00BD2BA2"/>
    <w:rsid w:val="00BD341C"/>
    <w:rsid w:val="00BD39D3"/>
    <w:rsid w:val="00BD3A99"/>
    <w:rsid w:val="00BD5E49"/>
    <w:rsid w:val="00BD5EC7"/>
    <w:rsid w:val="00BE0221"/>
    <w:rsid w:val="00BE03F1"/>
    <w:rsid w:val="00BE128D"/>
    <w:rsid w:val="00BE1BC5"/>
    <w:rsid w:val="00BF00B3"/>
    <w:rsid w:val="00BF3BDD"/>
    <w:rsid w:val="00BF574E"/>
    <w:rsid w:val="00C05996"/>
    <w:rsid w:val="00C06439"/>
    <w:rsid w:val="00C10774"/>
    <w:rsid w:val="00C11E9B"/>
    <w:rsid w:val="00C144A3"/>
    <w:rsid w:val="00C21888"/>
    <w:rsid w:val="00C2339C"/>
    <w:rsid w:val="00C25545"/>
    <w:rsid w:val="00C26B01"/>
    <w:rsid w:val="00C26BF0"/>
    <w:rsid w:val="00C279E7"/>
    <w:rsid w:val="00C3272A"/>
    <w:rsid w:val="00C357AF"/>
    <w:rsid w:val="00C4040F"/>
    <w:rsid w:val="00C439D0"/>
    <w:rsid w:val="00C44D2B"/>
    <w:rsid w:val="00C4508B"/>
    <w:rsid w:val="00C4570B"/>
    <w:rsid w:val="00C45AF2"/>
    <w:rsid w:val="00C47D6A"/>
    <w:rsid w:val="00C50020"/>
    <w:rsid w:val="00C52DE0"/>
    <w:rsid w:val="00C610BA"/>
    <w:rsid w:val="00C624E5"/>
    <w:rsid w:val="00C72813"/>
    <w:rsid w:val="00C739E9"/>
    <w:rsid w:val="00C748E1"/>
    <w:rsid w:val="00C74FF0"/>
    <w:rsid w:val="00C76432"/>
    <w:rsid w:val="00C81CFA"/>
    <w:rsid w:val="00C849A6"/>
    <w:rsid w:val="00C85740"/>
    <w:rsid w:val="00C86C58"/>
    <w:rsid w:val="00C92A70"/>
    <w:rsid w:val="00CA0F44"/>
    <w:rsid w:val="00CA6701"/>
    <w:rsid w:val="00CC5623"/>
    <w:rsid w:val="00CC6663"/>
    <w:rsid w:val="00CC6EBF"/>
    <w:rsid w:val="00CD55A1"/>
    <w:rsid w:val="00CD7349"/>
    <w:rsid w:val="00CE3FC6"/>
    <w:rsid w:val="00CE5982"/>
    <w:rsid w:val="00CE7A23"/>
    <w:rsid w:val="00CE7E58"/>
    <w:rsid w:val="00CF0B7A"/>
    <w:rsid w:val="00CF3B63"/>
    <w:rsid w:val="00CF495E"/>
    <w:rsid w:val="00CF4CD1"/>
    <w:rsid w:val="00CF594D"/>
    <w:rsid w:val="00CF5A67"/>
    <w:rsid w:val="00D01145"/>
    <w:rsid w:val="00D01817"/>
    <w:rsid w:val="00D03F39"/>
    <w:rsid w:val="00D04F40"/>
    <w:rsid w:val="00D05D06"/>
    <w:rsid w:val="00D116C8"/>
    <w:rsid w:val="00D1288B"/>
    <w:rsid w:val="00D151D2"/>
    <w:rsid w:val="00D25298"/>
    <w:rsid w:val="00D31434"/>
    <w:rsid w:val="00D3516F"/>
    <w:rsid w:val="00D41F8B"/>
    <w:rsid w:val="00D42D66"/>
    <w:rsid w:val="00D435CD"/>
    <w:rsid w:val="00D500E7"/>
    <w:rsid w:val="00D501D9"/>
    <w:rsid w:val="00D5308B"/>
    <w:rsid w:val="00D622BB"/>
    <w:rsid w:val="00D624BA"/>
    <w:rsid w:val="00D63A13"/>
    <w:rsid w:val="00D66050"/>
    <w:rsid w:val="00D724DA"/>
    <w:rsid w:val="00D7700E"/>
    <w:rsid w:val="00D77250"/>
    <w:rsid w:val="00D860C8"/>
    <w:rsid w:val="00D9055D"/>
    <w:rsid w:val="00D94C6D"/>
    <w:rsid w:val="00D95A42"/>
    <w:rsid w:val="00DA1ABE"/>
    <w:rsid w:val="00DB559E"/>
    <w:rsid w:val="00DC47C3"/>
    <w:rsid w:val="00DC48EE"/>
    <w:rsid w:val="00DC7B86"/>
    <w:rsid w:val="00DD0757"/>
    <w:rsid w:val="00DD185E"/>
    <w:rsid w:val="00DE0936"/>
    <w:rsid w:val="00DE1BA3"/>
    <w:rsid w:val="00DE3465"/>
    <w:rsid w:val="00DE44DF"/>
    <w:rsid w:val="00DE48D2"/>
    <w:rsid w:val="00DE588E"/>
    <w:rsid w:val="00DF06B5"/>
    <w:rsid w:val="00DF4A57"/>
    <w:rsid w:val="00DF5114"/>
    <w:rsid w:val="00E00039"/>
    <w:rsid w:val="00E02F92"/>
    <w:rsid w:val="00E033BC"/>
    <w:rsid w:val="00E06ED6"/>
    <w:rsid w:val="00E11E01"/>
    <w:rsid w:val="00E12417"/>
    <w:rsid w:val="00E13427"/>
    <w:rsid w:val="00E135BC"/>
    <w:rsid w:val="00E13AB3"/>
    <w:rsid w:val="00E14BE8"/>
    <w:rsid w:val="00E16CAF"/>
    <w:rsid w:val="00E20E82"/>
    <w:rsid w:val="00E23D55"/>
    <w:rsid w:val="00E26249"/>
    <w:rsid w:val="00E272A8"/>
    <w:rsid w:val="00E272F5"/>
    <w:rsid w:val="00E27741"/>
    <w:rsid w:val="00E31D5F"/>
    <w:rsid w:val="00E333DD"/>
    <w:rsid w:val="00E35099"/>
    <w:rsid w:val="00E510CB"/>
    <w:rsid w:val="00E51EA0"/>
    <w:rsid w:val="00E52442"/>
    <w:rsid w:val="00E562CA"/>
    <w:rsid w:val="00E81F06"/>
    <w:rsid w:val="00E833FC"/>
    <w:rsid w:val="00E8409F"/>
    <w:rsid w:val="00EA67C7"/>
    <w:rsid w:val="00EB1458"/>
    <w:rsid w:val="00EB3BFD"/>
    <w:rsid w:val="00EB52DB"/>
    <w:rsid w:val="00EB62AA"/>
    <w:rsid w:val="00EC78F0"/>
    <w:rsid w:val="00ED223E"/>
    <w:rsid w:val="00ED2EE7"/>
    <w:rsid w:val="00ED3978"/>
    <w:rsid w:val="00ED5158"/>
    <w:rsid w:val="00EE0248"/>
    <w:rsid w:val="00EE25D0"/>
    <w:rsid w:val="00EE5360"/>
    <w:rsid w:val="00EF6117"/>
    <w:rsid w:val="00EF6279"/>
    <w:rsid w:val="00F03661"/>
    <w:rsid w:val="00F03B9F"/>
    <w:rsid w:val="00F0420F"/>
    <w:rsid w:val="00F14443"/>
    <w:rsid w:val="00F144A1"/>
    <w:rsid w:val="00F16EDE"/>
    <w:rsid w:val="00F3103C"/>
    <w:rsid w:val="00F3176D"/>
    <w:rsid w:val="00F46B38"/>
    <w:rsid w:val="00F513C2"/>
    <w:rsid w:val="00F51BCB"/>
    <w:rsid w:val="00F53F45"/>
    <w:rsid w:val="00F55167"/>
    <w:rsid w:val="00F57B08"/>
    <w:rsid w:val="00F6037A"/>
    <w:rsid w:val="00F614B6"/>
    <w:rsid w:val="00F6255C"/>
    <w:rsid w:val="00F63BBA"/>
    <w:rsid w:val="00F67032"/>
    <w:rsid w:val="00F6765A"/>
    <w:rsid w:val="00F706F0"/>
    <w:rsid w:val="00F7572F"/>
    <w:rsid w:val="00F76F1B"/>
    <w:rsid w:val="00F77E7F"/>
    <w:rsid w:val="00F80480"/>
    <w:rsid w:val="00F82B54"/>
    <w:rsid w:val="00F860A1"/>
    <w:rsid w:val="00F86306"/>
    <w:rsid w:val="00F86774"/>
    <w:rsid w:val="00F86A0C"/>
    <w:rsid w:val="00F92DB5"/>
    <w:rsid w:val="00F97694"/>
    <w:rsid w:val="00FA29FF"/>
    <w:rsid w:val="00FA599F"/>
    <w:rsid w:val="00FA6074"/>
    <w:rsid w:val="00FB1FE5"/>
    <w:rsid w:val="00FB5687"/>
    <w:rsid w:val="00FB699D"/>
    <w:rsid w:val="00FC27E8"/>
    <w:rsid w:val="00FC3385"/>
    <w:rsid w:val="00FC67A9"/>
    <w:rsid w:val="00FD0588"/>
    <w:rsid w:val="00FD21D7"/>
    <w:rsid w:val="00FD5949"/>
    <w:rsid w:val="00FE2D9E"/>
    <w:rsid w:val="00FE4D50"/>
    <w:rsid w:val="00FE70B9"/>
    <w:rsid w:val="00FF15DA"/>
    <w:rsid w:val="00FF31F9"/>
    <w:rsid w:val="00FF4505"/>
    <w:rsid w:val="63498C8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64C7BCA"/>
  <w15:chartTrackingRefBased/>
  <w15:docId w15:val="{B56AEEB2-EA1E-409A-857F-203EB3A081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22A9"/>
    <w:pPr>
      <w:jc w:val="both"/>
    </w:pPr>
    <w:rPr>
      <w:rFonts w:ascii="Garamond" w:hAnsi="Garamond"/>
      <w:sz w:val="22"/>
    </w:rPr>
  </w:style>
  <w:style w:type="paragraph" w:styleId="Heading1">
    <w:name w:val="heading 1"/>
    <w:basedOn w:val="HeadingBase"/>
    <w:next w:val="BodyText"/>
    <w:qFormat/>
    <w:pPr>
      <w:ind w:left="-2160"/>
      <w:jc w:val="left"/>
      <w:outlineLvl w:val="0"/>
    </w:pPr>
    <w:rPr>
      <w:spacing w:val="20"/>
      <w:kern w:val="28"/>
      <w:sz w:val="23"/>
    </w:rPr>
  </w:style>
  <w:style w:type="paragraph" w:styleId="Heading2">
    <w:name w:val="heading 2"/>
    <w:basedOn w:val="BodyText2"/>
    <w:next w:val="BodyText"/>
    <w:link w:val="Heading2Char"/>
    <w:qFormat/>
    <w:rsid w:val="00391D32"/>
    <w:pPr>
      <w:widowControl/>
      <w:tabs>
        <w:tab w:val="left" w:pos="9900"/>
      </w:tabs>
      <w:spacing w:before="240" w:after="240"/>
      <w:outlineLvl w:val="1"/>
    </w:pPr>
    <w:rPr>
      <w:caps/>
      <w:szCs w:val="24"/>
    </w:rPr>
  </w:style>
  <w:style w:type="paragraph" w:styleId="Heading3">
    <w:name w:val="heading 3"/>
    <w:basedOn w:val="Normal"/>
    <w:next w:val="BodyText"/>
    <w:link w:val="Heading3Char"/>
    <w:qFormat/>
    <w:rsid w:val="00B1500E"/>
    <w:pPr>
      <w:tabs>
        <w:tab w:val="left" w:pos="6390"/>
      </w:tabs>
      <w:ind w:right="108"/>
      <w:outlineLvl w:val="2"/>
    </w:pPr>
    <w:rPr>
      <w:b/>
      <w:bCs/>
      <w:iCs/>
      <w:sz w:val="24"/>
      <w:szCs w:val="24"/>
    </w:rPr>
  </w:style>
  <w:style w:type="paragraph" w:styleId="Heading4">
    <w:name w:val="heading 4"/>
    <w:basedOn w:val="HeadingBase"/>
    <w:next w:val="BodyText"/>
    <w:qFormat/>
    <w:pPr>
      <w:spacing w:after="0"/>
      <w:jc w:val="left"/>
      <w:outlineLvl w:val="3"/>
    </w:pPr>
    <w:rPr>
      <w:i/>
      <w:caps w:val="0"/>
      <w:spacing w:val="5"/>
      <w:sz w:val="24"/>
    </w:rPr>
  </w:style>
  <w:style w:type="paragraph" w:styleId="Heading5">
    <w:name w:val="heading 5"/>
    <w:basedOn w:val="HeadingBase"/>
    <w:next w:val="BodyText"/>
    <w:qFormat/>
    <w:pPr>
      <w:spacing w:after="220"/>
      <w:jc w:val="left"/>
      <w:outlineLvl w:val="4"/>
    </w:pPr>
    <w:rPr>
      <w:b/>
      <w:spacing w:val="20"/>
      <w:sz w:val="18"/>
    </w:rPr>
  </w:style>
  <w:style w:type="paragraph" w:styleId="Heading6">
    <w:name w:val="heading 6"/>
    <w:basedOn w:val="Normal"/>
    <w:next w:val="Normal"/>
    <w:qFormat/>
    <w:pPr>
      <w:spacing w:before="240" w:line="240" w:lineRule="atLeast"/>
      <w:outlineLvl w:val="5"/>
    </w:pPr>
    <w:rPr>
      <w:b/>
    </w:rPr>
  </w:style>
  <w:style w:type="paragraph" w:styleId="Heading7">
    <w:name w:val="heading 7"/>
    <w:basedOn w:val="Normal"/>
    <w:next w:val="Normal"/>
    <w:qFormat/>
    <w:pPr>
      <w:keepNext/>
      <w:ind w:left="1800"/>
      <w:outlineLvl w:val="6"/>
    </w:pPr>
    <w:rPr>
      <w:b/>
    </w:rPr>
  </w:style>
  <w:style w:type="paragraph" w:styleId="Heading8">
    <w:name w:val="heading 8"/>
    <w:basedOn w:val="Normal"/>
    <w:next w:val="Normal"/>
    <w:qFormat/>
    <w:pPr>
      <w:keepNext/>
      <w:widowControl w:val="0"/>
      <w:ind w:left="1872"/>
      <w:outlineLvl w:val="7"/>
    </w:pPr>
    <w:rPr>
      <w:b/>
    </w:rPr>
  </w:style>
  <w:style w:type="paragraph" w:styleId="Heading9">
    <w:name w:val="heading 9"/>
    <w:basedOn w:val="Normal"/>
    <w:next w:val="Normal"/>
    <w:qFormat/>
    <w:pPr>
      <w:keepNext/>
      <w:widowControl w:val="0"/>
      <w:ind w:left="1872"/>
      <w:outlineLvl w:val="8"/>
    </w:pPr>
    <w:rPr>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Base">
    <w:name w:val="Heading Base"/>
    <w:basedOn w:val="BodyText"/>
    <w:next w:val="BodyText"/>
    <w:pPr>
      <w:keepNext/>
      <w:keepLines/>
      <w:spacing w:before="240" w:after="240"/>
    </w:pPr>
    <w:rPr>
      <w:caps/>
    </w:rPr>
  </w:style>
  <w:style w:type="paragraph" w:styleId="BodyText">
    <w:name w:val="Body Text"/>
    <w:basedOn w:val="Normal"/>
    <w:link w:val="BodyTextChar"/>
    <w:pPr>
      <w:spacing w:after="220" w:line="240" w:lineRule="atLeast"/>
    </w:pPr>
  </w:style>
  <w:style w:type="paragraph" w:customStyle="1" w:styleId="HeaderBase">
    <w:name w:val="Header Base"/>
    <w:basedOn w:val="Normal"/>
    <w:pPr>
      <w:spacing w:before="220" w:after="220" w:line="220" w:lineRule="atLeast"/>
      <w:ind w:left="-2160"/>
    </w:pPr>
    <w:rPr>
      <w:caps/>
    </w:rPr>
  </w:style>
  <w:style w:type="paragraph" w:customStyle="1" w:styleId="DocumentLabel">
    <w:name w:val="Document Label"/>
    <w:basedOn w:val="Normal"/>
    <w:next w:val="SectionTitle"/>
    <w:pPr>
      <w:spacing w:after="220"/>
    </w:pPr>
    <w:rPr>
      <w:spacing w:val="-20"/>
      <w:sz w:val="48"/>
    </w:rPr>
  </w:style>
  <w:style w:type="paragraph" w:customStyle="1" w:styleId="SectionTitle">
    <w:name w:val="Section Title"/>
    <w:basedOn w:val="Normal"/>
    <w:next w:val="Objective"/>
    <w:pPr>
      <w:pBdr>
        <w:bottom w:val="single" w:sz="6" w:space="1" w:color="808080"/>
      </w:pBdr>
      <w:spacing w:before="220" w:line="220" w:lineRule="atLeast"/>
      <w:jc w:val="left"/>
    </w:pPr>
    <w:rPr>
      <w:caps/>
      <w:spacing w:val="15"/>
      <w:sz w:val="20"/>
    </w:rPr>
  </w:style>
  <w:style w:type="paragraph" w:customStyle="1" w:styleId="Objective">
    <w:name w:val="Objective"/>
    <w:basedOn w:val="Normal"/>
    <w:next w:val="BodyText"/>
    <w:pPr>
      <w:spacing w:before="60" w:after="220" w:line="220" w:lineRule="atLeast"/>
    </w:pPr>
  </w:style>
  <w:style w:type="paragraph" w:customStyle="1" w:styleId="CompanyName">
    <w:name w:val="Company Name"/>
    <w:basedOn w:val="Normal"/>
    <w:next w:val="JobTitle"/>
    <w:pPr>
      <w:tabs>
        <w:tab w:val="left" w:pos="1440"/>
        <w:tab w:val="right" w:pos="6480"/>
      </w:tabs>
      <w:spacing w:before="220" w:line="220" w:lineRule="atLeast"/>
      <w:jc w:val="left"/>
    </w:pPr>
  </w:style>
  <w:style w:type="paragraph" w:customStyle="1" w:styleId="JobTitle">
    <w:name w:val="Job Title"/>
    <w:next w:val="Achievement"/>
    <w:pPr>
      <w:spacing w:before="40" w:after="40" w:line="220" w:lineRule="atLeast"/>
    </w:pPr>
    <w:rPr>
      <w:rFonts w:ascii="Garamond" w:hAnsi="Garamond"/>
      <w:i/>
      <w:spacing w:val="5"/>
      <w:sz w:val="23"/>
    </w:rPr>
  </w:style>
  <w:style w:type="paragraph" w:customStyle="1" w:styleId="Achievement">
    <w:name w:val="Achievement"/>
    <w:basedOn w:val="BodyText"/>
    <w:link w:val="AchievementChar"/>
    <w:pPr>
      <w:spacing w:after="60"/>
      <w:ind w:left="240" w:hanging="240"/>
    </w:pPr>
  </w:style>
  <w:style w:type="paragraph" w:customStyle="1" w:styleId="Name">
    <w:name w:val="Name"/>
    <w:basedOn w:val="Normal"/>
    <w:next w:val="Normal"/>
    <w:pPr>
      <w:spacing w:after="440" w:line="240" w:lineRule="atLeast"/>
      <w:jc w:val="center"/>
    </w:pPr>
    <w:rPr>
      <w:caps/>
      <w:spacing w:val="80"/>
      <w:position w:val="12"/>
      <w:sz w:val="44"/>
    </w:rPr>
  </w:style>
  <w:style w:type="paragraph" w:styleId="Date">
    <w:name w:val="Date"/>
    <w:basedOn w:val="BodyText"/>
    <w:pPr>
      <w:keepNext/>
    </w:pPr>
  </w:style>
  <w:style w:type="paragraph" w:customStyle="1" w:styleId="CityState">
    <w:name w:val="City/State"/>
    <w:basedOn w:val="BodyText"/>
    <w:next w:val="BodyText"/>
    <w:pPr>
      <w:keepNext/>
    </w:pPr>
  </w:style>
  <w:style w:type="paragraph" w:customStyle="1" w:styleId="Institution">
    <w:name w:val="Institution"/>
    <w:basedOn w:val="Normal"/>
    <w:next w:val="Achievement"/>
    <w:pPr>
      <w:tabs>
        <w:tab w:val="left" w:pos="1440"/>
        <w:tab w:val="right" w:pos="6480"/>
      </w:tabs>
      <w:spacing w:before="60" w:line="220" w:lineRule="atLeast"/>
      <w:jc w:val="left"/>
    </w:pPr>
  </w:style>
  <w:style w:type="character" w:customStyle="1" w:styleId="Lead-inEmphasis">
    <w:name w:val="Lead-in Emphasis"/>
    <w:rPr>
      <w:rFonts w:ascii="Arial Black" w:hAnsi="Arial Black"/>
      <w:spacing w:val="-6"/>
      <w:sz w:val="18"/>
    </w:rPr>
  </w:style>
  <w:style w:type="paragraph" w:styleId="Header">
    <w:name w:val="header"/>
    <w:basedOn w:val="HeaderBase"/>
  </w:style>
  <w:style w:type="paragraph" w:styleId="Footer">
    <w:name w:val="footer"/>
    <w:basedOn w:val="HeaderBase"/>
    <w:pPr>
      <w:tabs>
        <w:tab w:val="right" w:pos="7320"/>
      </w:tabs>
      <w:spacing w:line="240" w:lineRule="atLeast"/>
      <w:ind w:right="-840"/>
      <w:jc w:val="left"/>
    </w:pPr>
  </w:style>
  <w:style w:type="paragraph" w:customStyle="1" w:styleId="Address1">
    <w:name w:val="Address 1"/>
    <w:basedOn w:val="Normal"/>
    <w:pPr>
      <w:framePr w:w="8640" w:h="1066" w:hRule="exact" w:wrap="notBeside" w:vAnchor="page" w:hAnchor="page" w:xAlign="center" w:yAlign="bottom" w:anchorLock="1"/>
      <w:spacing w:line="160" w:lineRule="atLeast"/>
      <w:jc w:val="center"/>
    </w:pPr>
    <w:rPr>
      <w:caps/>
      <w:spacing w:val="30"/>
      <w:sz w:val="15"/>
    </w:rPr>
  </w:style>
  <w:style w:type="paragraph" w:customStyle="1" w:styleId="SectionSubtitle">
    <w:name w:val="Section Subtitle"/>
    <w:basedOn w:val="SectionTitle"/>
    <w:next w:val="Normal"/>
    <w:rPr>
      <w:i/>
      <w:caps w:val="0"/>
      <w:spacing w:val="10"/>
      <w:sz w:val="24"/>
    </w:rPr>
  </w:style>
  <w:style w:type="paragraph" w:customStyle="1" w:styleId="Address2">
    <w:name w:val="Address 2"/>
    <w:basedOn w:val="Normal"/>
    <w:pPr>
      <w:framePr w:w="8640" w:h="1310" w:hRule="exact" w:wrap="notBeside" w:vAnchor="page" w:hAnchor="page" w:xAlign="center" w:yAlign="bottom" w:anchorLock="1"/>
      <w:spacing w:line="160" w:lineRule="atLeast"/>
      <w:jc w:val="center"/>
    </w:pPr>
    <w:rPr>
      <w:caps/>
      <w:spacing w:val="30"/>
      <w:sz w:val="15"/>
    </w:rPr>
  </w:style>
  <w:style w:type="character" w:styleId="PageNumber">
    <w:name w:val="page number"/>
    <w:rPr>
      <w:sz w:val="24"/>
    </w:rPr>
  </w:style>
  <w:style w:type="character" w:styleId="Emphasis">
    <w:name w:val="Emphasis"/>
    <w:uiPriority w:val="20"/>
    <w:qFormat/>
    <w:rPr>
      <w:rFonts w:ascii="Garamond" w:hAnsi="Garamond"/>
      <w:caps/>
      <w:spacing w:val="0"/>
      <w:sz w:val="18"/>
    </w:rPr>
  </w:style>
  <w:style w:type="paragraph" w:styleId="BodyTextIndent">
    <w:name w:val="Body Text Indent"/>
    <w:basedOn w:val="BodyText"/>
    <w:pPr>
      <w:ind w:left="720"/>
    </w:pPr>
  </w:style>
  <w:style w:type="character" w:customStyle="1" w:styleId="Job">
    <w:name w:val="Job"/>
    <w:basedOn w:val="DefaultParagraphFont"/>
  </w:style>
  <w:style w:type="paragraph" w:customStyle="1" w:styleId="PersonalData">
    <w:name w:val="Personal Data"/>
    <w:basedOn w:val="BodyText"/>
    <w:pPr>
      <w:spacing w:after="120" w:line="240" w:lineRule="exact"/>
      <w:ind w:left="-1080" w:right="1080"/>
    </w:pPr>
    <w:rPr>
      <w:rFonts w:ascii="Arial" w:hAnsi="Arial"/>
      <w:i/>
    </w:rPr>
  </w:style>
  <w:style w:type="paragraph" w:customStyle="1" w:styleId="CompanyNameOne">
    <w:name w:val="Company Name One"/>
    <w:basedOn w:val="CompanyName"/>
    <w:next w:val="JobTitle"/>
    <w:pPr>
      <w:spacing w:before="60"/>
    </w:pPr>
  </w:style>
  <w:style w:type="paragraph" w:customStyle="1" w:styleId="NoTitle">
    <w:name w:val="No Title"/>
    <w:basedOn w:val="SectionTitle"/>
    <w:pPr>
      <w:pBdr>
        <w:bottom w:val="none" w:sz="0" w:space="0" w:color="auto"/>
      </w:pBdr>
    </w:pPr>
  </w:style>
  <w:style w:type="paragraph" w:customStyle="1" w:styleId="bullets">
    <w:name w:val="bullets"/>
    <w:basedOn w:val="PlainText"/>
    <w:pPr>
      <w:ind w:left="3150" w:hanging="270"/>
      <w:jc w:val="left"/>
    </w:pPr>
    <w:rPr>
      <w:rFonts w:ascii="Arial" w:eastAsia="Times" w:hAnsi="Arial" w:cs="Times New Roman"/>
    </w:rPr>
  </w:style>
  <w:style w:type="paragraph" w:customStyle="1" w:styleId="PersonalInfo">
    <w:name w:val="Personal Info"/>
    <w:basedOn w:val="Achievement"/>
    <w:next w:val="Achievement"/>
    <w:pPr>
      <w:spacing w:before="220"/>
      <w:ind w:left="245" w:hanging="245"/>
    </w:pPr>
  </w:style>
  <w:style w:type="paragraph" w:styleId="PlainText">
    <w:name w:val="Plain Text"/>
    <w:basedOn w:val="Normal"/>
    <w:rPr>
      <w:rFonts w:ascii="Courier New" w:hAnsi="Courier New" w:cs="Courier New"/>
      <w:sz w:val="20"/>
    </w:rPr>
  </w:style>
  <w:style w:type="paragraph" w:styleId="BodyTextIndent2">
    <w:name w:val="Body Text Indent 2"/>
    <w:basedOn w:val="Normal"/>
    <w:pPr>
      <w:ind w:left="2520"/>
    </w:pPr>
    <w:rPr>
      <w:sz w:val="21"/>
      <w:szCs w:val="21"/>
    </w:rPr>
  </w:style>
  <w:style w:type="paragraph" w:styleId="BodyText2">
    <w:name w:val="Body Text 2"/>
    <w:basedOn w:val="Normal"/>
    <w:link w:val="BodyText2Char"/>
    <w:pPr>
      <w:widowControl w:val="0"/>
    </w:pPr>
    <w:rPr>
      <w:b/>
      <w:sz w:val="24"/>
      <w:u w:val="single"/>
    </w:rPr>
  </w:style>
  <w:style w:type="paragraph" w:styleId="BodyTextIndent3">
    <w:name w:val="Body Text Indent 3"/>
    <w:basedOn w:val="Normal"/>
    <w:pPr>
      <w:ind w:left="2250" w:hanging="450"/>
    </w:pPr>
  </w:style>
  <w:style w:type="paragraph" w:customStyle="1" w:styleId="ColorfulList-Accent11">
    <w:name w:val="Colorful List - Accent 11"/>
    <w:basedOn w:val="Normal"/>
    <w:qFormat/>
    <w:pPr>
      <w:spacing w:after="200" w:line="276" w:lineRule="auto"/>
      <w:ind w:left="720"/>
      <w:contextualSpacing/>
      <w:jc w:val="left"/>
    </w:pPr>
    <w:rPr>
      <w:rFonts w:ascii="Tw Cen MT" w:hAnsi="Tw Cen MT"/>
      <w:szCs w:val="22"/>
    </w:rPr>
  </w:style>
  <w:style w:type="paragraph" w:styleId="NormalWeb">
    <w:name w:val="Normal (Web)"/>
    <w:basedOn w:val="Normal"/>
    <w:uiPriority w:val="99"/>
    <w:pPr>
      <w:spacing w:before="100" w:beforeAutospacing="1" w:after="100" w:afterAutospacing="1"/>
      <w:jc w:val="left"/>
    </w:pPr>
    <w:rPr>
      <w:rFonts w:ascii="Times New Roman" w:hAnsi="Times New Roman"/>
      <w:sz w:val="24"/>
      <w:szCs w:val="24"/>
      <w:lang w:val="es-ES" w:eastAsia="es-ES"/>
    </w:rPr>
  </w:style>
  <w:style w:type="character" w:styleId="CommentReference">
    <w:name w:val="annotation reference"/>
    <w:semiHidden/>
    <w:rPr>
      <w:sz w:val="16"/>
      <w:szCs w:val="16"/>
    </w:rPr>
  </w:style>
  <w:style w:type="paragraph" w:styleId="CommentText">
    <w:name w:val="annotation text"/>
    <w:basedOn w:val="Normal"/>
    <w:link w:val="CommentTextChar"/>
    <w:rPr>
      <w:sz w:val="20"/>
    </w:rPr>
  </w:style>
  <w:style w:type="paragraph" w:styleId="CommentSubject">
    <w:name w:val="annotation subject"/>
    <w:basedOn w:val="CommentText"/>
    <w:next w:val="CommentText"/>
    <w:semiHidden/>
    <w:rPr>
      <w:b/>
      <w:bCs/>
    </w:rPr>
  </w:style>
  <w:style w:type="paragraph" w:styleId="BalloonText">
    <w:name w:val="Balloon Text"/>
    <w:basedOn w:val="Normal"/>
    <w:semiHidden/>
    <w:rPr>
      <w:rFonts w:ascii="Tahoma" w:hAnsi="Tahoma" w:cs="Tahoma"/>
      <w:sz w:val="16"/>
      <w:szCs w:val="16"/>
    </w:rPr>
  </w:style>
  <w:style w:type="paragraph" w:customStyle="1" w:styleId="arialnarrow">
    <w:name w:val="arial narrow"/>
    <w:basedOn w:val="Achievement"/>
    <w:pPr>
      <w:tabs>
        <w:tab w:val="num" w:pos="1080"/>
      </w:tabs>
      <w:spacing w:after="0" w:line="240" w:lineRule="exact"/>
      <w:ind w:left="1080" w:right="245" w:hanging="360"/>
      <w:jc w:val="left"/>
    </w:pPr>
    <w:rPr>
      <w:rFonts w:ascii="Arial Narrow" w:hAnsi="Arial Narrow"/>
      <w:sz w:val="20"/>
    </w:rPr>
  </w:style>
  <w:style w:type="character" w:customStyle="1" w:styleId="text">
    <w:name w:val="text"/>
    <w:basedOn w:val="DefaultParagraphFont"/>
  </w:style>
  <w:style w:type="character" w:customStyle="1" w:styleId="klink">
    <w:name w:val="klink"/>
    <w:basedOn w:val="DefaultParagraphFont"/>
  </w:style>
  <w:style w:type="character" w:styleId="Hyperlink">
    <w:name w:val="Hyperlink"/>
    <w:rsid w:val="00E8409F"/>
    <w:rPr>
      <w:color w:val="0000FF"/>
      <w:u w:val="single"/>
    </w:rPr>
  </w:style>
  <w:style w:type="character" w:styleId="FollowedHyperlink">
    <w:name w:val="FollowedHyperlink"/>
    <w:rsid w:val="002C46B5"/>
    <w:rPr>
      <w:color w:val="800080"/>
      <w:u w:val="single"/>
    </w:rPr>
  </w:style>
  <w:style w:type="paragraph" w:customStyle="1" w:styleId="DateRange">
    <w:name w:val="Date Range"/>
    <w:basedOn w:val="Normal"/>
    <w:qFormat/>
    <w:rsid w:val="00376C33"/>
    <w:pPr>
      <w:tabs>
        <w:tab w:val="left" w:pos="7920"/>
      </w:tabs>
      <w:ind w:right="108" w:firstLine="720"/>
    </w:pPr>
    <w:rPr>
      <w:rFonts w:ascii="Arial Narrow" w:hAnsi="Arial Narrow"/>
      <w:bCs/>
      <w:i/>
      <w:iCs/>
      <w:sz w:val="20"/>
    </w:rPr>
  </w:style>
  <w:style w:type="paragraph" w:customStyle="1" w:styleId="mynormal">
    <w:name w:val="mynormal"/>
    <w:basedOn w:val="Achievement"/>
    <w:qFormat/>
    <w:rsid w:val="00F706F0"/>
    <w:pPr>
      <w:tabs>
        <w:tab w:val="num" w:pos="720"/>
        <w:tab w:val="left" w:pos="6480"/>
      </w:tabs>
      <w:spacing w:after="0" w:line="240" w:lineRule="auto"/>
      <w:ind w:left="720" w:right="245" w:hanging="360"/>
    </w:pPr>
    <w:rPr>
      <w:szCs w:val="22"/>
    </w:rPr>
  </w:style>
  <w:style w:type="character" w:customStyle="1" w:styleId="AchievementChar">
    <w:name w:val="Achievement Char"/>
    <w:link w:val="Achievement"/>
    <w:rsid w:val="00F706F0"/>
    <w:rPr>
      <w:rFonts w:ascii="Garamond" w:hAnsi="Garamond"/>
      <w:sz w:val="22"/>
    </w:rPr>
  </w:style>
  <w:style w:type="character" w:customStyle="1" w:styleId="BodyText2Char">
    <w:name w:val="Body Text 2 Char"/>
    <w:link w:val="BodyText2"/>
    <w:rsid w:val="00884729"/>
    <w:rPr>
      <w:rFonts w:ascii="Garamond" w:hAnsi="Garamond"/>
      <w:b/>
      <w:sz w:val="24"/>
      <w:u w:val="single"/>
    </w:rPr>
  </w:style>
  <w:style w:type="character" w:customStyle="1" w:styleId="CommentTextChar">
    <w:name w:val="Comment Text Char"/>
    <w:link w:val="CommentText"/>
    <w:rsid w:val="00884729"/>
    <w:rPr>
      <w:rFonts w:ascii="Garamond" w:hAnsi="Garamond"/>
    </w:rPr>
  </w:style>
  <w:style w:type="table" w:styleId="TableGrid">
    <w:name w:val="Table Grid"/>
    <w:basedOn w:val="TableNormal"/>
    <w:uiPriority w:val="59"/>
    <w:rsid w:val="000139F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Heading">
    <w:name w:val="Heading"/>
    <w:basedOn w:val="Normal"/>
    <w:next w:val="BodyText"/>
    <w:rsid w:val="003F2EB3"/>
    <w:pPr>
      <w:keepNext/>
      <w:suppressAutoHyphens/>
      <w:spacing w:before="240" w:after="120"/>
      <w:jc w:val="left"/>
    </w:pPr>
    <w:rPr>
      <w:rFonts w:ascii="Arial" w:eastAsia="MS Mincho" w:hAnsi="Arial" w:cs="Tahoma"/>
      <w:sz w:val="28"/>
      <w:szCs w:val="28"/>
      <w:lang w:eastAsia="ar-SA"/>
    </w:rPr>
  </w:style>
  <w:style w:type="paragraph" w:customStyle="1" w:styleId="TableContents">
    <w:name w:val="Table Contents"/>
    <w:basedOn w:val="BodyText"/>
    <w:rsid w:val="00CF495E"/>
    <w:pPr>
      <w:widowControl w:val="0"/>
      <w:suppressLineNumbers/>
      <w:suppressAutoHyphens/>
      <w:spacing w:after="120" w:line="240" w:lineRule="auto"/>
      <w:ind w:left="15"/>
      <w:jc w:val="left"/>
    </w:pPr>
    <w:rPr>
      <w:rFonts w:ascii="Albany AMT" w:eastAsia="HG Mincho Light J" w:hAnsi="Albany AMT"/>
      <w:color w:val="000000"/>
      <w:szCs w:val="24"/>
    </w:rPr>
  </w:style>
  <w:style w:type="paragraph" w:customStyle="1" w:styleId="H2">
    <w:name w:val="H2"/>
    <w:basedOn w:val="Normal"/>
    <w:rsid w:val="00CF495E"/>
    <w:pPr>
      <w:widowControl w:val="0"/>
      <w:suppressAutoHyphens/>
      <w:spacing w:before="57" w:after="113"/>
      <w:ind w:left="15"/>
      <w:jc w:val="right"/>
    </w:pPr>
    <w:rPr>
      <w:rFonts w:ascii="Albany AMT" w:eastAsia="HG Mincho Light J" w:hAnsi="Albany AMT"/>
      <w:b/>
      <w:color w:val="000000"/>
      <w:szCs w:val="24"/>
    </w:rPr>
  </w:style>
  <w:style w:type="paragraph" w:customStyle="1" w:styleId="Framecontents">
    <w:name w:val="Frame contents"/>
    <w:basedOn w:val="BodyText"/>
    <w:rsid w:val="00CF495E"/>
    <w:pPr>
      <w:widowControl w:val="0"/>
      <w:suppressAutoHyphens/>
      <w:spacing w:after="120" w:line="240" w:lineRule="auto"/>
      <w:ind w:left="15"/>
      <w:jc w:val="left"/>
    </w:pPr>
    <w:rPr>
      <w:rFonts w:ascii="Albany AMT" w:eastAsia="HG Mincho Light J" w:hAnsi="Albany AMT"/>
      <w:color w:val="000000"/>
      <w:szCs w:val="24"/>
    </w:rPr>
  </w:style>
  <w:style w:type="character" w:customStyle="1" w:styleId="Heading3Char">
    <w:name w:val="Heading 3 Char"/>
    <w:link w:val="Heading3"/>
    <w:rsid w:val="00D151D2"/>
    <w:rPr>
      <w:rFonts w:ascii="Garamond" w:hAnsi="Garamond"/>
      <w:b/>
      <w:bCs/>
      <w:iCs/>
      <w:sz w:val="24"/>
      <w:szCs w:val="24"/>
    </w:rPr>
  </w:style>
  <w:style w:type="paragraph" w:customStyle="1" w:styleId="ColorfulShading-Accent11">
    <w:name w:val="Colorful Shading - Accent 11"/>
    <w:hidden/>
    <w:uiPriority w:val="99"/>
    <w:semiHidden/>
    <w:rsid w:val="00CE3FC6"/>
    <w:rPr>
      <w:rFonts w:ascii="Garamond" w:hAnsi="Garamond"/>
      <w:sz w:val="22"/>
    </w:rPr>
  </w:style>
  <w:style w:type="character" w:customStyle="1" w:styleId="Heading2Char">
    <w:name w:val="Heading 2 Char"/>
    <w:link w:val="Heading2"/>
    <w:rsid w:val="00387DF3"/>
    <w:rPr>
      <w:rFonts w:ascii="Garamond" w:hAnsi="Garamond"/>
      <w:b/>
      <w:caps/>
      <w:sz w:val="24"/>
      <w:szCs w:val="24"/>
      <w:u w:val="single"/>
    </w:rPr>
  </w:style>
  <w:style w:type="character" w:customStyle="1" w:styleId="apple-style-span">
    <w:name w:val="apple-style-span"/>
    <w:rsid w:val="00BC6E43"/>
  </w:style>
  <w:style w:type="character" w:styleId="Strong">
    <w:name w:val="Strong"/>
    <w:uiPriority w:val="22"/>
    <w:qFormat/>
    <w:rsid w:val="0022114E"/>
    <w:rPr>
      <w:b/>
      <w:bCs/>
    </w:rPr>
  </w:style>
  <w:style w:type="paragraph" w:styleId="Revision">
    <w:name w:val="Revision"/>
    <w:hidden/>
    <w:uiPriority w:val="99"/>
    <w:semiHidden/>
    <w:rsid w:val="00A3769E"/>
    <w:rPr>
      <w:rFonts w:ascii="Garamond" w:hAnsi="Garamond"/>
      <w:sz w:val="22"/>
    </w:rPr>
  </w:style>
  <w:style w:type="character" w:customStyle="1" w:styleId="A6">
    <w:name w:val="A6"/>
    <w:uiPriority w:val="99"/>
    <w:rsid w:val="00D860C8"/>
    <w:rPr>
      <w:rFonts w:cs="Adobe Garamond Pro"/>
      <w:i/>
      <w:iCs/>
      <w:strike/>
      <w:color w:val="000000"/>
    </w:rPr>
  </w:style>
  <w:style w:type="paragraph" w:customStyle="1" w:styleId="Pa1">
    <w:name w:val="Pa1"/>
    <w:basedOn w:val="Normal"/>
    <w:next w:val="Normal"/>
    <w:uiPriority w:val="99"/>
    <w:rsid w:val="00D860C8"/>
    <w:pPr>
      <w:autoSpaceDE w:val="0"/>
      <w:autoSpaceDN w:val="0"/>
      <w:adjustRightInd w:val="0"/>
      <w:spacing w:line="241" w:lineRule="atLeast"/>
      <w:jc w:val="left"/>
    </w:pPr>
    <w:rPr>
      <w:rFonts w:ascii="Adobe Garamond Pro" w:hAnsi="Adobe Garamond Pro"/>
      <w:sz w:val="24"/>
      <w:szCs w:val="24"/>
    </w:rPr>
  </w:style>
  <w:style w:type="character" w:customStyle="1" w:styleId="BodyTextChar">
    <w:name w:val="Body Text Char"/>
    <w:link w:val="BodyText"/>
    <w:rsid w:val="003F4E90"/>
    <w:rPr>
      <w:rFonts w:ascii="Garamond" w:hAnsi="Garamond"/>
      <w:sz w:val="22"/>
    </w:rPr>
  </w:style>
  <w:style w:type="character" w:styleId="UnresolvedMention">
    <w:name w:val="Unresolved Mention"/>
    <w:uiPriority w:val="99"/>
    <w:semiHidden/>
    <w:unhideWhenUsed/>
    <w:rsid w:val="00A67FDB"/>
    <w:rPr>
      <w:color w:val="808080"/>
      <w:shd w:val="clear" w:color="auto" w:fill="E6E6E6"/>
    </w:rPr>
  </w:style>
  <w:style w:type="character" w:customStyle="1" w:styleId="descriptionchar2">
    <w:name w:val="description__char2"/>
    <w:rsid w:val="00D25298"/>
    <w:rPr>
      <w:rFonts w:ascii="Times New Roman" w:hAnsi="Times New Roman" w:cs="Times New Roman" w:hint="default"/>
      <w:strike w:val="0"/>
      <w:dstrike w:val="0"/>
      <w:sz w:val="24"/>
      <w:szCs w:val="24"/>
      <w:u w:val="none"/>
      <w:effect w:val="none"/>
    </w:rPr>
  </w:style>
  <w:style w:type="paragraph" w:styleId="ListParagraph">
    <w:name w:val="List Paragraph"/>
    <w:basedOn w:val="Normal"/>
    <w:uiPriority w:val="34"/>
    <w:qFormat/>
    <w:rsid w:val="00D25298"/>
    <w:pPr>
      <w:ind w:left="720"/>
      <w:contextualSpacing/>
      <w:jc w:val="left"/>
    </w:pPr>
    <w:rPr>
      <w:rFonts w:ascii="Times New Roman" w:eastAsia="Batang" w:hAnsi="Times New Roman"/>
      <w:sz w:val="24"/>
      <w:szCs w:val="24"/>
      <w:lang w:eastAsia="ko-KR"/>
    </w:rPr>
  </w:style>
  <w:style w:type="character" w:customStyle="1" w:styleId="ph">
    <w:name w:val="ph"/>
    <w:basedOn w:val="DefaultParagraphFont"/>
    <w:rsid w:val="007E1747"/>
  </w:style>
  <w:style w:type="character" w:styleId="LineNumber">
    <w:name w:val="line number"/>
    <w:basedOn w:val="DefaultParagraphFont"/>
    <w:uiPriority w:val="99"/>
    <w:semiHidden/>
    <w:unhideWhenUsed/>
    <w:rsid w:val="00D314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097273">
      <w:bodyDiv w:val="1"/>
      <w:marLeft w:val="0"/>
      <w:marRight w:val="0"/>
      <w:marTop w:val="0"/>
      <w:marBottom w:val="0"/>
      <w:divBdr>
        <w:top w:val="none" w:sz="0" w:space="0" w:color="auto"/>
        <w:left w:val="none" w:sz="0" w:space="0" w:color="auto"/>
        <w:bottom w:val="none" w:sz="0" w:space="0" w:color="auto"/>
        <w:right w:val="none" w:sz="0" w:space="0" w:color="auto"/>
      </w:divBdr>
    </w:div>
    <w:div w:id="314527357">
      <w:bodyDiv w:val="1"/>
      <w:marLeft w:val="0"/>
      <w:marRight w:val="0"/>
      <w:marTop w:val="0"/>
      <w:marBottom w:val="0"/>
      <w:divBdr>
        <w:top w:val="none" w:sz="0" w:space="0" w:color="auto"/>
        <w:left w:val="none" w:sz="0" w:space="0" w:color="auto"/>
        <w:bottom w:val="none" w:sz="0" w:space="0" w:color="auto"/>
        <w:right w:val="none" w:sz="0" w:space="0" w:color="auto"/>
      </w:divBdr>
    </w:div>
    <w:div w:id="358748937">
      <w:bodyDiv w:val="1"/>
      <w:marLeft w:val="0"/>
      <w:marRight w:val="0"/>
      <w:marTop w:val="0"/>
      <w:marBottom w:val="0"/>
      <w:divBdr>
        <w:top w:val="none" w:sz="0" w:space="0" w:color="auto"/>
        <w:left w:val="none" w:sz="0" w:space="0" w:color="auto"/>
        <w:bottom w:val="none" w:sz="0" w:space="0" w:color="auto"/>
        <w:right w:val="none" w:sz="0" w:space="0" w:color="auto"/>
      </w:divBdr>
    </w:div>
    <w:div w:id="382410535">
      <w:bodyDiv w:val="1"/>
      <w:marLeft w:val="0"/>
      <w:marRight w:val="0"/>
      <w:marTop w:val="0"/>
      <w:marBottom w:val="0"/>
      <w:divBdr>
        <w:top w:val="none" w:sz="0" w:space="0" w:color="auto"/>
        <w:left w:val="none" w:sz="0" w:space="0" w:color="auto"/>
        <w:bottom w:val="none" w:sz="0" w:space="0" w:color="auto"/>
        <w:right w:val="none" w:sz="0" w:space="0" w:color="auto"/>
      </w:divBdr>
    </w:div>
    <w:div w:id="680670304">
      <w:bodyDiv w:val="1"/>
      <w:marLeft w:val="0"/>
      <w:marRight w:val="0"/>
      <w:marTop w:val="0"/>
      <w:marBottom w:val="0"/>
      <w:divBdr>
        <w:top w:val="none" w:sz="0" w:space="0" w:color="auto"/>
        <w:left w:val="none" w:sz="0" w:space="0" w:color="auto"/>
        <w:bottom w:val="none" w:sz="0" w:space="0" w:color="auto"/>
        <w:right w:val="none" w:sz="0" w:space="0" w:color="auto"/>
      </w:divBdr>
    </w:div>
    <w:div w:id="830407038">
      <w:bodyDiv w:val="1"/>
      <w:marLeft w:val="0"/>
      <w:marRight w:val="0"/>
      <w:marTop w:val="0"/>
      <w:marBottom w:val="0"/>
      <w:divBdr>
        <w:top w:val="none" w:sz="0" w:space="0" w:color="auto"/>
        <w:left w:val="none" w:sz="0" w:space="0" w:color="auto"/>
        <w:bottom w:val="none" w:sz="0" w:space="0" w:color="auto"/>
        <w:right w:val="none" w:sz="0" w:space="0" w:color="auto"/>
      </w:divBdr>
    </w:div>
    <w:div w:id="837110210">
      <w:bodyDiv w:val="1"/>
      <w:marLeft w:val="0"/>
      <w:marRight w:val="0"/>
      <w:marTop w:val="0"/>
      <w:marBottom w:val="0"/>
      <w:divBdr>
        <w:top w:val="none" w:sz="0" w:space="0" w:color="auto"/>
        <w:left w:val="none" w:sz="0" w:space="0" w:color="auto"/>
        <w:bottom w:val="none" w:sz="0" w:space="0" w:color="auto"/>
        <w:right w:val="none" w:sz="0" w:space="0" w:color="auto"/>
      </w:divBdr>
    </w:div>
    <w:div w:id="1057900491">
      <w:bodyDiv w:val="1"/>
      <w:marLeft w:val="0"/>
      <w:marRight w:val="0"/>
      <w:marTop w:val="0"/>
      <w:marBottom w:val="0"/>
      <w:divBdr>
        <w:top w:val="none" w:sz="0" w:space="0" w:color="auto"/>
        <w:left w:val="none" w:sz="0" w:space="0" w:color="auto"/>
        <w:bottom w:val="none" w:sz="0" w:space="0" w:color="auto"/>
        <w:right w:val="none" w:sz="0" w:space="0" w:color="auto"/>
      </w:divBdr>
    </w:div>
    <w:div w:id="1228761144">
      <w:bodyDiv w:val="1"/>
      <w:marLeft w:val="0"/>
      <w:marRight w:val="0"/>
      <w:marTop w:val="0"/>
      <w:marBottom w:val="0"/>
      <w:divBdr>
        <w:top w:val="none" w:sz="0" w:space="0" w:color="auto"/>
        <w:left w:val="none" w:sz="0" w:space="0" w:color="auto"/>
        <w:bottom w:val="none" w:sz="0" w:space="0" w:color="auto"/>
        <w:right w:val="none" w:sz="0" w:space="0" w:color="auto"/>
      </w:divBdr>
    </w:div>
    <w:div w:id="1600794068">
      <w:bodyDiv w:val="1"/>
      <w:marLeft w:val="0"/>
      <w:marRight w:val="0"/>
      <w:marTop w:val="0"/>
      <w:marBottom w:val="0"/>
      <w:divBdr>
        <w:top w:val="none" w:sz="0" w:space="0" w:color="auto"/>
        <w:left w:val="none" w:sz="0" w:space="0" w:color="auto"/>
        <w:bottom w:val="none" w:sz="0" w:space="0" w:color="auto"/>
        <w:right w:val="none" w:sz="0" w:space="0" w:color="auto"/>
      </w:divBdr>
    </w:div>
    <w:div w:id="1785726586">
      <w:bodyDiv w:val="1"/>
      <w:marLeft w:val="0"/>
      <w:marRight w:val="0"/>
      <w:marTop w:val="0"/>
      <w:marBottom w:val="0"/>
      <w:divBdr>
        <w:top w:val="none" w:sz="0" w:space="0" w:color="auto"/>
        <w:left w:val="none" w:sz="0" w:space="0" w:color="auto"/>
        <w:bottom w:val="none" w:sz="0" w:space="0" w:color="auto"/>
        <w:right w:val="none" w:sz="0" w:space="0" w:color="auto"/>
      </w:divBdr>
    </w:div>
    <w:div w:id="1988708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P:\OFFICE97.80\TEMPLATE\Other%20Documents\Elegant%20Resum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5FACD2-0506-4AEA-A29D-CE9980D8ED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Elegant Resume</Template>
  <TotalTime>596</TotalTime>
  <Pages>3</Pages>
  <Words>1220</Words>
  <Characters>6958</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Resume</vt:lpstr>
    </vt:vector>
  </TitlesOfParts>
  <Company>www.ResumetoInterviews.com</Company>
  <LinksUpToDate>false</LinksUpToDate>
  <CharactersWithSpaces>8162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dc:title>
  <dc:subject>Resume / CV</dc:subject>
  <dc:creator>RTI</dc:creator>
  <cp:keywords/>
  <dc:description/>
  <cp:lastModifiedBy>James Yang</cp:lastModifiedBy>
  <cp:revision>7</cp:revision>
  <cp:lastPrinted>2009-03-31T17:45:00Z</cp:lastPrinted>
  <dcterms:created xsi:type="dcterms:W3CDTF">2021-06-23T19:25:00Z</dcterms:created>
  <dcterms:modified xsi:type="dcterms:W3CDTF">2021-07-02T07:29:00Z</dcterms:modified>
</cp:coreProperties>
</file>