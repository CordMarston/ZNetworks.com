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D0DE" w14:textId="77777777" w:rsidR="002820EF" w:rsidRDefault="00246506" w:rsidP="002820EF">
      <w:r>
        <w:rPr>
          <w:noProof/>
          <w:lang w:eastAsia="en-US"/>
        </w:rPr>
        <w:pict w14:anchorId="10C06155">
          <v:rect id="_x0000_s1036" style="position:absolute;margin-left:0;margin-top:0;width:527pt;height:19.5pt;z-index:251660288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6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800"/>
                  </w:tblGrid>
                  <w:tr w:rsidR="002820EF" w14:paraId="1C97EE8F" w14:textId="7777777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14:paraId="3674095C" w14:textId="77777777" w:rsidR="002820EF" w:rsidRDefault="002820EF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2820EF" w14:paraId="37AB1F4C" w14:textId="7777777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14:paraId="0BA79927" w14:textId="77777777" w:rsidR="002820EF" w:rsidRDefault="002820EF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2820EF" w14:paraId="35728D65" w14:textId="7777777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14:paraId="3ADC6DF1" w14:textId="77777777" w:rsidR="002820EF" w:rsidRDefault="002820EF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14:paraId="06A7232D" w14:textId="77777777" w:rsidR="002820EF" w:rsidRDefault="002820EF" w:rsidP="002820EF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14:paraId="39DDDF0B" w14:textId="77777777" w:rsidR="002820EF" w:rsidRDefault="002820EF" w:rsidP="002820EF"/>
    <w:sdt>
      <w:sdtPr>
        <w:alias w:val="Resume Name"/>
        <w:tag w:val="Resume Name"/>
        <w:id w:val="707398252"/>
        <w:placeholder>
          <w:docPart w:val="34C8377E641D4162AB039C6A2BA17DD3"/>
        </w:placeholder>
        <w:docPartList>
          <w:docPartGallery w:val="Quick Parts"/>
          <w:docPartCategory w:val=" Resume Name"/>
        </w:docPartList>
      </w:sdtPr>
      <w:sdtEndPr/>
      <w:sdtContent>
        <w:p w14:paraId="0FC26F5B" w14:textId="77777777" w:rsidR="002820EF" w:rsidRDefault="002820EF" w:rsidP="002820EF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2820EF" w14:paraId="1DD03994" w14:textId="77777777" w:rsidTr="005974E4">
            <w:trPr>
              <w:trHeight w:val="1465"/>
            </w:trPr>
            <w:tc>
              <w:tcPr>
                <w:tcW w:w="2500" w:type="pct"/>
              </w:tcPr>
              <w:p w14:paraId="3136BF0A" w14:textId="77777777" w:rsidR="002820EF" w:rsidRDefault="002820EF" w:rsidP="00E1755B">
                <w:pPr>
                  <w:pStyle w:val="PersonalName"/>
                </w:pPr>
                <w:r>
                  <w:rPr>
                    <w:rFonts w:ascii="Times New Roman" w:hAnsi="Times New Roman"/>
                    <w:color w:val="auto"/>
                  </w:rPr>
                  <w:t>San Oo</w:t>
                </w:r>
              </w:p>
              <w:p w14:paraId="1C4BB954" w14:textId="77777777" w:rsidR="002820EF" w:rsidRPr="00D90DD2" w:rsidRDefault="002820EF" w:rsidP="00E1755B">
                <w:pPr>
                  <w:pStyle w:val="NoSpacing"/>
                  <w:rPr>
                    <w:rFonts w:ascii="Times New Roman" w:hAnsi="Times New Roman"/>
                    <w:b/>
                  </w:rPr>
                </w:pPr>
                <w:r w:rsidRPr="00D90DD2">
                  <w:rPr>
                    <w:rFonts w:ascii="Times New Roman" w:hAnsi="Times New Roman"/>
                    <w:b/>
                  </w:rPr>
                  <w:t>510-789-5424</w:t>
                </w:r>
              </w:p>
              <w:p w14:paraId="20118510" w14:textId="77777777" w:rsidR="002820EF" w:rsidRDefault="002820EF" w:rsidP="00E1755B">
                <w:pPr>
                  <w:pStyle w:val="NoSpacing"/>
                  <w:rPr>
                    <w:b/>
                  </w:rPr>
                </w:pPr>
              </w:p>
              <w:p w14:paraId="5B2A7D78" w14:textId="77777777" w:rsidR="002820EF" w:rsidRPr="00D90DD2" w:rsidRDefault="002820EF" w:rsidP="00E1755B">
                <w:pPr>
                  <w:pStyle w:val="NoSpacing"/>
                  <w:rPr>
                    <w:rFonts w:ascii="Times New Roman" w:hAnsi="Times New Roman"/>
                  </w:rPr>
                </w:pPr>
                <w:r w:rsidRPr="00D90DD2">
                  <w:rPr>
                    <w:rFonts w:ascii="Times New Roman" w:hAnsi="Times New Roman"/>
                  </w:rPr>
                  <w:t>4321 Victoria Ave, Union City, CA 94587</w:t>
                </w:r>
              </w:p>
              <w:p w14:paraId="081C4973" w14:textId="77777777" w:rsidR="002820EF" w:rsidRPr="00D90DD2" w:rsidRDefault="002820EF" w:rsidP="00E1755B">
                <w:pPr>
                  <w:pStyle w:val="NoSpacing"/>
                  <w:rPr>
                    <w:rFonts w:ascii="Times New Roman" w:hAnsi="Times New Roman"/>
                  </w:rPr>
                </w:pPr>
                <w:r w:rsidRPr="00D90DD2">
                  <w:rPr>
                    <w:rFonts w:ascii="Times New Roman" w:hAnsi="Times New Roman"/>
                  </w:rPr>
                  <w:t>shiningmwemwe.liu@gmail.com</w:t>
                </w:r>
                <w:r w:rsidR="009E1854">
                  <w:rPr>
                    <w:rFonts w:ascii="Times New Roman" w:hAnsi="Times New Roman"/>
                  </w:rPr>
                  <w:t>/san.oo@sjsu.edu</w:t>
                </w:r>
              </w:p>
              <w:p w14:paraId="403A86FC" w14:textId="77777777" w:rsidR="002820EF" w:rsidRDefault="002820EF" w:rsidP="00E1755B">
                <w:pPr>
                  <w:pStyle w:val="NoSpacing"/>
                </w:pPr>
              </w:p>
            </w:tc>
            <w:tc>
              <w:tcPr>
                <w:tcW w:w="2500" w:type="pct"/>
              </w:tcPr>
              <w:p w14:paraId="205952F5" w14:textId="77777777" w:rsidR="002820EF" w:rsidRDefault="002820EF" w:rsidP="00E1755B">
                <w:pPr>
                  <w:pStyle w:val="NoSpacing"/>
                  <w:jc w:val="right"/>
                </w:pPr>
              </w:p>
            </w:tc>
          </w:tr>
        </w:tbl>
        <w:p w14:paraId="583D9B8F" w14:textId="77777777" w:rsidR="002820EF" w:rsidRDefault="00246506" w:rsidP="002820EF"/>
      </w:sdtContent>
    </w:sdt>
    <w:p w14:paraId="4E85B103" w14:textId="77777777" w:rsidR="002820EF" w:rsidRDefault="002820EF" w:rsidP="002820EF">
      <w:pPr>
        <w:pStyle w:val="Section"/>
        <w:rPr>
          <w:rFonts w:ascii="Times New Roman" w:hAnsi="Times New Roman"/>
        </w:rPr>
      </w:pPr>
      <w:r w:rsidRPr="002B757D">
        <w:rPr>
          <w:rFonts w:ascii="Times New Roman" w:hAnsi="Times New Roman"/>
        </w:rPr>
        <w:t>Objectives</w:t>
      </w:r>
    </w:p>
    <w:p w14:paraId="79E4A7CA" w14:textId="6A131A00" w:rsidR="00DA0DD5" w:rsidRPr="00981778" w:rsidRDefault="002820EF" w:rsidP="00DA0DD5">
      <w:pPr>
        <w:pStyle w:val="SubsectionText"/>
        <w:spacing w:before="0" w:after="0"/>
        <w:rPr>
          <w:sz w:val="24"/>
          <w:szCs w:val="24"/>
        </w:rPr>
      </w:pPr>
      <w:r w:rsidRPr="00981778">
        <w:rPr>
          <w:sz w:val="24"/>
          <w:szCs w:val="24"/>
        </w:rPr>
        <w:t>I am</w:t>
      </w:r>
      <w:r w:rsidR="005974E4">
        <w:rPr>
          <w:sz w:val="24"/>
          <w:szCs w:val="24"/>
        </w:rPr>
        <w:t xml:space="preserve"> </w:t>
      </w:r>
      <w:r w:rsidR="00252C37">
        <w:rPr>
          <w:sz w:val="24"/>
          <w:szCs w:val="24"/>
        </w:rPr>
        <w:t xml:space="preserve">a recent graduate </w:t>
      </w:r>
      <w:r w:rsidR="005974E4">
        <w:rPr>
          <w:sz w:val="24"/>
          <w:szCs w:val="24"/>
        </w:rPr>
        <w:t>at San</w:t>
      </w:r>
      <w:r w:rsidR="00371FFE">
        <w:rPr>
          <w:sz w:val="24"/>
          <w:szCs w:val="24"/>
        </w:rPr>
        <w:t xml:space="preserve"> </w:t>
      </w:r>
      <w:r w:rsidR="005974E4">
        <w:rPr>
          <w:sz w:val="24"/>
          <w:szCs w:val="24"/>
        </w:rPr>
        <w:t>Jose State University (</w:t>
      </w:r>
      <w:r w:rsidR="00A67F2D">
        <w:rPr>
          <w:sz w:val="24"/>
          <w:szCs w:val="24"/>
        </w:rPr>
        <w:t xml:space="preserve">Management </w:t>
      </w:r>
      <w:r w:rsidR="005974E4">
        <w:rPr>
          <w:sz w:val="24"/>
          <w:szCs w:val="24"/>
        </w:rPr>
        <w:t>I</w:t>
      </w:r>
      <w:r w:rsidR="00A67F2D">
        <w:rPr>
          <w:sz w:val="24"/>
          <w:szCs w:val="24"/>
        </w:rPr>
        <w:t xml:space="preserve">nformation </w:t>
      </w:r>
      <w:r w:rsidR="005974E4">
        <w:rPr>
          <w:sz w:val="24"/>
          <w:szCs w:val="24"/>
        </w:rPr>
        <w:t>S</w:t>
      </w:r>
      <w:r w:rsidR="00A67F2D">
        <w:rPr>
          <w:sz w:val="24"/>
          <w:szCs w:val="24"/>
        </w:rPr>
        <w:t>ystem</w:t>
      </w:r>
      <w:r w:rsidR="005974E4">
        <w:rPr>
          <w:sz w:val="24"/>
          <w:szCs w:val="24"/>
        </w:rPr>
        <w:t>), and I am</w:t>
      </w:r>
      <w:r w:rsidRPr="00981778">
        <w:rPr>
          <w:sz w:val="24"/>
          <w:szCs w:val="24"/>
        </w:rPr>
        <w:t xml:space="preserve"> a </w:t>
      </w:r>
      <w:r w:rsidR="00871B7C">
        <w:rPr>
          <w:sz w:val="24"/>
          <w:szCs w:val="24"/>
        </w:rPr>
        <w:t xml:space="preserve">continuous and a fast </w:t>
      </w:r>
      <w:proofErr w:type="gramStart"/>
      <w:r w:rsidR="00871B7C">
        <w:rPr>
          <w:sz w:val="24"/>
          <w:szCs w:val="24"/>
        </w:rPr>
        <w:t>learner,</w:t>
      </w:r>
      <w:r w:rsidRPr="00981778">
        <w:rPr>
          <w:sz w:val="24"/>
          <w:szCs w:val="24"/>
        </w:rPr>
        <w:t>detail</w:t>
      </w:r>
      <w:proofErr w:type="gramEnd"/>
      <w:r w:rsidRPr="00981778">
        <w:rPr>
          <w:sz w:val="24"/>
          <w:szCs w:val="24"/>
        </w:rPr>
        <w:t xml:space="preserve"> oriented, hardworking and organized employee able to apply time management, organizational and technical skills in dynamic environments. </w:t>
      </w:r>
      <w:r w:rsidR="008A67D8">
        <w:rPr>
          <w:sz w:val="24"/>
          <w:szCs w:val="24"/>
        </w:rPr>
        <w:t xml:space="preserve">Seeking to join </w:t>
      </w:r>
      <w:r w:rsidR="00B57D54">
        <w:rPr>
          <w:sz w:val="20"/>
        </w:rPr>
        <w:t>IT Technician</w:t>
      </w:r>
      <w:r w:rsidR="008A67D8" w:rsidRPr="00981778">
        <w:rPr>
          <w:sz w:val="24"/>
          <w:szCs w:val="24"/>
        </w:rPr>
        <w:t xml:space="preserve"> position to utilize my organizational skills, technical skills, communication skills, and ability to work well with others.</w:t>
      </w:r>
    </w:p>
    <w:p w14:paraId="5405D935" w14:textId="77777777" w:rsidR="002820EF" w:rsidRPr="00DA0DD5" w:rsidRDefault="002820EF" w:rsidP="00DA0DD5">
      <w:pPr>
        <w:pStyle w:val="SubsectionText"/>
        <w:spacing w:before="0" w:after="0"/>
        <w:rPr>
          <w:rFonts w:ascii="Times New Roman" w:hAnsi="Times New Roman"/>
          <w:b/>
          <w:color w:val="9D3511" w:themeColor="accent1" w:themeShade="BF"/>
        </w:rPr>
      </w:pPr>
      <w:r w:rsidRPr="00DA0DD5">
        <w:rPr>
          <w:rFonts w:ascii="Times New Roman" w:hAnsi="Times New Roman"/>
          <w:b/>
          <w:color w:val="9D3511" w:themeColor="accent1" w:themeShade="BF"/>
        </w:rPr>
        <w:t>Education</w:t>
      </w:r>
    </w:p>
    <w:p w14:paraId="7F6AA496" w14:textId="77777777" w:rsidR="002820EF" w:rsidRPr="002F0EA2" w:rsidRDefault="002820EF" w:rsidP="002820EF">
      <w:pPr>
        <w:pStyle w:val="SubsectionText"/>
      </w:pPr>
      <w:r w:rsidRPr="002F0EA2">
        <w:t>Yangon University, Myanmar</w:t>
      </w:r>
      <w:r>
        <w:t>.</w:t>
      </w:r>
      <w:r w:rsidRPr="002F0EA2">
        <w:t xml:space="preserve">Computer </w:t>
      </w:r>
      <w:proofErr w:type="gramStart"/>
      <w:r w:rsidRPr="002F0EA2">
        <w:t>Science(</w:t>
      </w:r>
      <w:proofErr w:type="gramEnd"/>
      <w:r w:rsidRPr="002F0EA2">
        <w:t>Diploma)</w:t>
      </w:r>
      <w:r>
        <w:t>|</w:t>
      </w:r>
      <w:r w:rsidRPr="002F0EA2">
        <w:t>Kyainge Tong</w:t>
      </w:r>
      <w:r>
        <w:t xml:space="preserve"> University, Myanmar( B.A)</w:t>
      </w:r>
    </w:p>
    <w:p w14:paraId="393902A2" w14:textId="77777777" w:rsidR="002820EF" w:rsidRPr="002F0EA2" w:rsidRDefault="002820EF" w:rsidP="002820EF">
      <w:pPr>
        <w:pStyle w:val="SubsectionText"/>
      </w:pPr>
      <w:r w:rsidRPr="002F0EA2">
        <w:t xml:space="preserve">OOP with C#.Net, ASP.Net, Python </w:t>
      </w:r>
      <w:proofErr w:type="gramStart"/>
      <w:r w:rsidRPr="002F0EA2">
        <w:t>3</w:t>
      </w:r>
      <w:r w:rsidR="00172C40">
        <w:t>,HTML</w:t>
      </w:r>
      <w:proofErr w:type="gramEnd"/>
      <w:r w:rsidRPr="002F0EA2">
        <w:t xml:space="preserve"> </w:t>
      </w:r>
      <w:r>
        <w:t>|</w:t>
      </w:r>
      <w:r w:rsidRPr="002F0EA2">
        <w:t>Database(MSSQL,Oracle,MongoDB,My SQL)</w:t>
      </w:r>
      <w:r w:rsidR="001A5A05">
        <w:t>,</w:t>
      </w:r>
    </w:p>
    <w:p w14:paraId="5B26C94E" w14:textId="77777777" w:rsidR="002820EF" w:rsidRDefault="002820EF" w:rsidP="002820EF">
      <w:pPr>
        <w:pStyle w:val="SubsectionText"/>
        <w:spacing w:before="0"/>
      </w:pPr>
      <w:r w:rsidRPr="002F0EA2">
        <w:t xml:space="preserve">Software </w:t>
      </w:r>
      <w:proofErr w:type="gramStart"/>
      <w:r w:rsidRPr="002F0EA2">
        <w:t>Engineering.(</w:t>
      </w:r>
      <w:proofErr w:type="gramEnd"/>
      <w:r w:rsidRPr="002F0EA2">
        <w:t>Certificate)</w:t>
      </w:r>
      <w:r>
        <w:t>|</w:t>
      </w:r>
      <w:r w:rsidRPr="002F0EA2">
        <w:t>Micorsoft Office(Excel,World,Powerpoint,Outlook</w:t>
      </w:r>
      <w:r w:rsidR="00227F4D">
        <w:t>.</w:t>
      </w:r>
      <w:r w:rsidRPr="002F0EA2">
        <w:t>)</w:t>
      </w:r>
    </w:p>
    <w:p w14:paraId="7A05A7F9" w14:textId="77777777" w:rsidR="009012FC" w:rsidRPr="002F0EA2" w:rsidRDefault="009012FC" w:rsidP="002820EF">
      <w:pPr>
        <w:pStyle w:val="SubsectionText"/>
        <w:spacing w:before="0"/>
      </w:pPr>
      <w:r>
        <w:t>Tools: PLEX, Window</w:t>
      </w:r>
      <w:r w:rsidR="00227F4D">
        <w:t xml:space="preserve">s Small Business Server 2011, Window Server 2012 </w:t>
      </w:r>
      <w:proofErr w:type="gramStart"/>
      <w:r w:rsidR="00227F4D">
        <w:t>Standard,Team</w:t>
      </w:r>
      <w:proofErr w:type="gramEnd"/>
      <w:r w:rsidR="00227F4D">
        <w:t xml:space="preserve"> Viewer, VNC Viewer.</w:t>
      </w:r>
    </w:p>
    <w:p w14:paraId="4609F836" w14:textId="77777777" w:rsidR="002820EF" w:rsidRDefault="002820EF" w:rsidP="002820EF">
      <w:pPr>
        <w:pStyle w:val="Section"/>
        <w:spacing w:before="0"/>
        <w:rPr>
          <w:rFonts w:ascii="Times New Roman" w:hAnsi="Times New Roman"/>
        </w:rPr>
      </w:pPr>
      <w:r w:rsidRPr="00060844">
        <w:rPr>
          <w:rFonts w:ascii="Times New Roman" w:hAnsi="Times New Roman"/>
        </w:rPr>
        <w:t>Experience</w:t>
      </w:r>
    </w:p>
    <w:p w14:paraId="07841A18" w14:textId="77777777" w:rsidR="00142E3B" w:rsidRDefault="00142E3B" w:rsidP="00142E3B">
      <w:pPr>
        <w:rPr>
          <w:rFonts w:cs="Arial"/>
          <w:b/>
          <w:color w:val="FF0000"/>
          <w:sz w:val="24"/>
          <w:szCs w:val="24"/>
        </w:rPr>
      </w:pPr>
      <w:proofErr w:type="gramStart"/>
      <w:r w:rsidRPr="00142E3B">
        <w:rPr>
          <w:b/>
          <w:color w:val="FF0000"/>
        </w:rPr>
        <w:t>IronRidge,Inc</w:t>
      </w:r>
      <w:proofErr w:type="gramEnd"/>
      <w:r>
        <w:rPr>
          <w:rFonts w:cs="Arial"/>
          <w:b/>
          <w:color w:val="FF0000"/>
          <w:sz w:val="24"/>
          <w:szCs w:val="24"/>
        </w:rPr>
        <w:t xml:space="preserve"> |28357 Industrial Blvd,Hayward</w:t>
      </w:r>
      <w:r w:rsidRPr="000D3B65">
        <w:rPr>
          <w:rFonts w:cs="Arial"/>
          <w:b/>
          <w:color w:val="FF0000"/>
          <w:sz w:val="24"/>
          <w:szCs w:val="24"/>
        </w:rPr>
        <w:t>, CA 945</w:t>
      </w:r>
      <w:r w:rsidR="00DD03FF">
        <w:rPr>
          <w:rFonts w:cs="Arial"/>
          <w:b/>
          <w:color w:val="FF0000"/>
          <w:sz w:val="24"/>
          <w:szCs w:val="24"/>
        </w:rPr>
        <w:t>45</w:t>
      </w:r>
    </w:p>
    <w:p w14:paraId="71E9C276" w14:textId="2BB872C9" w:rsidR="00142E3B" w:rsidRDefault="00C50693" w:rsidP="00142E3B">
      <w:pPr>
        <w:tabs>
          <w:tab w:val="left" w:pos="4152"/>
        </w:tabs>
        <w:spacing w:after="0"/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/>
          <w:color w:val="4E4A4A" w:themeColor="text2" w:themeShade="BF"/>
          <w:sz w:val="24"/>
          <w:szCs w:val="24"/>
        </w:rPr>
        <w:t>Oct 2019</w:t>
      </w:r>
      <w:r w:rsidR="00B57D54">
        <w:rPr>
          <w:rFonts w:ascii="Times New Roman" w:hAnsi="Times New Roman"/>
          <w:color w:val="4E4A4A" w:themeColor="text2" w:themeShade="BF"/>
          <w:sz w:val="24"/>
          <w:szCs w:val="24"/>
        </w:rPr>
        <w:t xml:space="preserve"> - April 202</w:t>
      </w:r>
      <w:r>
        <w:rPr>
          <w:rFonts w:ascii="Times New Roman" w:hAnsi="Times New Roman"/>
          <w:color w:val="4E4A4A" w:themeColor="text2" w:themeShade="BF"/>
          <w:sz w:val="24"/>
          <w:szCs w:val="24"/>
        </w:rPr>
        <w:t xml:space="preserve">0 </w:t>
      </w:r>
      <w:r w:rsidR="00142E3B">
        <w:rPr>
          <w:rFonts w:ascii="Times New Roman" w:hAnsi="Times New Roman"/>
          <w:color w:val="4E4A4A" w:themeColor="text2" w:themeShade="BF"/>
          <w:sz w:val="24"/>
          <w:szCs w:val="24"/>
        </w:rPr>
        <w:t xml:space="preserve">| </w:t>
      </w:r>
      <w:r w:rsidR="00142E3B">
        <w:rPr>
          <w:rFonts w:ascii="Times New Roman" w:hAnsi="Times New Roman"/>
          <w:color w:val="C00000"/>
          <w:sz w:val="24"/>
          <w:szCs w:val="24"/>
        </w:rPr>
        <w:t>Account Payable</w:t>
      </w:r>
    </w:p>
    <w:p w14:paraId="2FD62E77" w14:textId="77777777" w:rsidR="00142E3B" w:rsidRPr="00142E3B" w:rsidRDefault="005A2ED2" w:rsidP="00142E3B">
      <w:pPr>
        <w:pStyle w:val="ListParagraph"/>
        <w:numPr>
          <w:ilvl w:val="0"/>
          <w:numId w:val="29"/>
        </w:numPr>
      </w:pPr>
      <w:r>
        <w:rPr>
          <w:rFonts w:cs="Arial"/>
          <w:color w:val="auto"/>
          <w:sz w:val="24"/>
          <w:szCs w:val="24"/>
        </w:rPr>
        <w:t>C</w:t>
      </w:r>
      <w:r w:rsidR="00142E3B" w:rsidRPr="00142E3B">
        <w:rPr>
          <w:rFonts w:cs="Arial"/>
          <w:color w:val="auto"/>
          <w:sz w:val="24"/>
          <w:szCs w:val="24"/>
        </w:rPr>
        <w:t>ommunicate with Internal department</w:t>
      </w:r>
      <w:r w:rsidR="00C50693">
        <w:rPr>
          <w:rFonts w:cs="Arial"/>
          <w:color w:val="auto"/>
          <w:sz w:val="24"/>
          <w:szCs w:val="24"/>
        </w:rPr>
        <w:t>s</w:t>
      </w:r>
      <w:r w:rsidR="00142E3B" w:rsidRPr="00142E3B">
        <w:rPr>
          <w:rFonts w:cs="Arial"/>
          <w:color w:val="auto"/>
          <w:sz w:val="24"/>
          <w:szCs w:val="24"/>
        </w:rPr>
        <w:t xml:space="preserve"> and Externa</w:t>
      </w:r>
      <w:r w:rsidR="00142E3B">
        <w:rPr>
          <w:rFonts w:cs="Arial"/>
          <w:color w:val="auto"/>
          <w:sz w:val="24"/>
          <w:szCs w:val="24"/>
        </w:rPr>
        <w:t xml:space="preserve">l Vendors about </w:t>
      </w:r>
      <w:r w:rsidR="00276543">
        <w:rPr>
          <w:rFonts w:cs="Arial"/>
          <w:color w:val="auto"/>
          <w:sz w:val="24"/>
          <w:szCs w:val="24"/>
        </w:rPr>
        <w:t>Invoices,</w:t>
      </w:r>
      <w:r w:rsidR="00276543" w:rsidRPr="00142E3B">
        <w:rPr>
          <w:rFonts w:cs="Arial"/>
          <w:color w:val="auto"/>
          <w:sz w:val="24"/>
          <w:szCs w:val="24"/>
        </w:rPr>
        <w:t xml:space="preserve"> Payment</w:t>
      </w:r>
      <w:r w:rsidR="00142E3B" w:rsidRPr="00142E3B">
        <w:rPr>
          <w:rFonts w:cs="Arial"/>
          <w:color w:val="auto"/>
          <w:sz w:val="24"/>
          <w:szCs w:val="24"/>
        </w:rPr>
        <w:t xml:space="preserve"> and </w:t>
      </w:r>
      <w:r w:rsidR="00DA0DD5">
        <w:rPr>
          <w:rFonts w:cs="Arial"/>
          <w:color w:val="auto"/>
          <w:sz w:val="24"/>
          <w:szCs w:val="24"/>
        </w:rPr>
        <w:t xml:space="preserve">control expensed by receiving </w:t>
      </w:r>
      <w:proofErr w:type="gramStart"/>
      <w:r w:rsidR="00DA0DD5">
        <w:rPr>
          <w:rFonts w:cs="Arial"/>
          <w:color w:val="auto"/>
          <w:sz w:val="24"/>
          <w:szCs w:val="24"/>
        </w:rPr>
        <w:t>payments,progressing</w:t>
      </w:r>
      <w:proofErr w:type="gramEnd"/>
      <w:r w:rsidR="00DA0DD5">
        <w:rPr>
          <w:rFonts w:cs="Arial"/>
          <w:color w:val="auto"/>
          <w:sz w:val="24"/>
          <w:szCs w:val="24"/>
        </w:rPr>
        <w:t>,checking and reconciling invoices.</w:t>
      </w:r>
    </w:p>
    <w:p w14:paraId="46C15FF9" w14:textId="77777777" w:rsidR="002820EF" w:rsidRPr="000D3B65" w:rsidRDefault="002820EF" w:rsidP="00DC5B69">
      <w:pPr>
        <w:spacing w:after="0"/>
        <w:rPr>
          <w:rFonts w:cs="Arial"/>
          <w:b/>
          <w:color w:val="FF0000"/>
          <w:sz w:val="24"/>
          <w:szCs w:val="24"/>
        </w:rPr>
      </w:pPr>
      <w:r w:rsidRPr="000D3B65">
        <w:rPr>
          <w:rFonts w:cs="Arial"/>
          <w:b/>
          <w:color w:val="FF0000"/>
          <w:sz w:val="24"/>
          <w:szCs w:val="24"/>
        </w:rPr>
        <w:t>Penumbra, Inc |1351 Harbor Bay Pkwy, Alameda, CA 94502</w:t>
      </w:r>
    </w:p>
    <w:p w14:paraId="038BBE02" w14:textId="77777777" w:rsidR="002820EF" w:rsidRDefault="00142E3B" w:rsidP="002820EF">
      <w:pPr>
        <w:tabs>
          <w:tab w:val="left" w:pos="4152"/>
        </w:tabs>
        <w:spacing w:after="0"/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/>
          <w:color w:val="4E4A4A" w:themeColor="text2" w:themeShade="BF"/>
          <w:sz w:val="24"/>
          <w:szCs w:val="24"/>
        </w:rPr>
        <w:t>Feb 2017- Oct 2019</w:t>
      </w:r>
      <w:r w:rsidR="002820EF">
        <w:rPr>
          <w:rFonts w:ascii="Times New Roman" w:hAnsi="Times New Roman"/>
          <w:color w:val="4E4A4A" w:themeColor="text2" w:themeShade="BF"/>
          <w:sz w:val="24"/>
          <w:szCs w:val="24"/>
        </w:rPr>
        <w:t xml:space="preserve">| </w:t>
      </w:r>
      <w:r w:rsidR="002820EF">
        <w:rPr>
          <w:rFonts w:ascii="Times New Roman" w:hAnsi="Times New Roman"/>
          <w:color w:val="C00000"/>
          <w:sz w:val="24"/>
          <w:szCs w:val="24"/>
        </w:rPr>
        <w:t xml:space="preserve">Quality Control            </w:t>
      </w:r>
    </w:p>
    <w:p w14:paraId="23051172" w14:textId="77777777" w:rsidR="002820EF" w:rsidRPr="00981778" w:rsidRDefault="00393BB5" w:rsidP="002820EF">
      <w:pPr>
        <w:pStyle w:val="SubsectionText"/>
        <w:numPr>
          <w:ilvl w:val="0"/>
          <w:numId w:val="2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Help</w:t>
      </w:r>
      <w:r w:rsidR="002820EF" w:rsidRPr="00981778">
        <w:rPr>
          <w:rFonts w:cs="Arial"/>
          <w:sz w:val="24"/>
          <w:szCs w:val="24"/>
        </w:rPr>
        <w:t xml:space="preserve"> supervisor and lead managing the QC team</w:t>
      </w:r>
      <w:r>
        <w:rPr>
          <w:rFonts w:cs="Arial"/>
          <w:sz w:val="24"/>
          <w:szCs w:val="24"/>
        </w:rPr>
        <w:t>. Lower</w:t>
      </w:r>
      <w:r w:rsidR="002820EF" w:rsidRPr="00981778">
        <w:rPr>
          <w:rFonts w:cs="Arial"/>
          <w:sz w:val="24"/>
          <w:szCs w:val="24"/>
        </w:rPr>
        <w:t xml:space="preserve"> the discrepancy and boot up th</w:t>
      </w:r>
      <w:r>
        <w:rPr>
          <w:rFonts w:cs="Arial"/>
          <w:sz w:val="24"/>
          <w:szCs w:val="24"/>
        </w:rPr>
        <w:t>e productivity by 20%. Assist</w:t>
      </w:r>
      <w:r w:rsidR="002820EF" w:rsidRPr="00981778">
        <w:rPr>
          <w:rFonts w:cs="Arial"/>
          <w:sz w:val="24"/>
          <w:szCs w:val="24"/>
        </w:rPr>
        <w:t xml:space="preserve"> QC Lead and supervisor in prioritizing day to d</w:t>
      </w:r>
      <w:r w:rsidR="00981778" w:rsidRPr="00981778">
        <w:rPr>
          <w:rFonts w:cs="Arial"/>
          <w:sz w:val="24"/>
          <w:szCs w:val="24"/>
        </w:rPr>
        <w:t xml:space="preserve">ay inspections and </w:t>
      </w:r>
      <w:r w:rsidR="002820EF" w:rsidRPr="00981778">
        <w:rPr>
          <w:rFonts w:cs="Arial"/>
          <w:sz w:val="24"/>
          <w:szCs w:val="24"/>
        </w:rPr>
        <w:t>catching up with</w:t>
      </w:r>
      <w:r>
        <w:rPr>
          <w:rFonts w:cs="Arial"/>
          <w:sz w:val="24"/>
          <w:szCs w:val="24"/>
        </w:rPr>
        <w:t xml:space="preserve"> production</w:t>
      </w:r>
      <w:r w:rsidR="002820EF" w:rsidRPr="00981778">
        <w:rPr>
          <w:rFonts w:cs="Arial"/>
          <w:sz w:val="24"/>
          <w:szCs w:val="24"/>
        </w:rPr>
        <w:t xml:space="preserve"> schedule.</w:t>
      </w:r>
    </w:p>
    <w:p w14:paraId="147AF72B" w14:textId="77777777" w:rsidR="002820EF" w:rsidRPr="00AC5CF1" w:rsidRDefault="002820EF" w:rsidP="002820EF">
      <w:pPr>
        <w:rPr>
          <w:rStyle w:val="SubsectionDateChar1"/>
          <w:rFonts w:ascii="Times New Roman" w:hAnsi="Times New Roman"/>
          <w:b/>
          <w:color w:val="D34817" w:themeColor="accent1"/>
        </w:rPr>
      </w:pPr>
      <w:proofErr w:type="gramStart"/>
      <w:r w:rsidRPr="00AC5CF1">
        <w:rPr>
          <w:rStyle w:val="SubsectionDateChar1"/>
          <w:rFonts w:ascii="Times New Roman" w:hAnsi="Times New Roman"/>
          <w:b/>
          <w:color w:val="D34817" w:themeColor="accent1"/>
        </w:rPr>
        <w:t>Amprosystems,Inc.</w:t>
      </w:r>
      <w:proofErr w:type="gramEnd"/>
      <w:r w:rsidRPr="00AC5CF1">
        <w:rPr>
          <w:rStyle w:val="SubsectionDateChar1"/>
          <w:rFonts w:ascii="Times New Roman" w:hAnsi="Times New Roman"/>
          <w:b/>
          <w:color w:val="D34817" w:themeColor="accent1"/>
        </w:rPr>
        <w:t xml:space="preserve"> | 1000 Page Ave,Fremont,CA 94538</w:t>
      </w:r>
    </w:p>
    <w:p w14:paraId="4C68DB4D" w14:textId="77777777" w:rsidR="002820EF" w:rsidRDefault="00C344A1" w:rsidP="002820EF">
      <w:pPr>
        <w:pStyle w:val="Subsection"/>
        <w:rPr>
          <w:rFonts w:ascii="Times New Roman" w:hAnsi="Times New Roman"/>
        </w:rPr>
      </w:pPr>
      <w:r>
        <w:rPr>
          <w:rStyle w:val="SubsectionDateChar1"/>
          <w:rFonts w:ascii="Times New Roman" w:hAnsi="Times New Roman"/>
        </w:rPr>
        <w:t>Feb</w:t>
      </w:r>
      <w:r w:rsidR="00B93F3A">
        <w:rPr>
          <w:rStyle w:val="SubsectionDateChar1"/>
          <w:rFonts w:ascii="Times New Roman" w:hAnsi="Times New Roman"/>
        </w:rPr>
        <w:t xml:space="preserve"> 2015 – Feb 2017</w:t>
      </w:r>
      <w:r w:rsidR="002820EF" w:rsidRPr="00060844">
        <w:rPr>
          <w:rStyle w:val="SubsectionDateChar1"/>
          <w:rFonts w:ascii="Times New Roman" w:hAnsi="Times New Roman"/>
        </w:rPr>
        <w:t xml:space="preserve">| </w:t>
      </w:r>
      <w:r w:rsidR="002820EF">
        <w:rPr>
          <w:rFonts w:ascii="Times New Roman" w:hAnsi="Times New Roman"/>
        </w:rPr>
        <w:t>IT Help Desk</w:t>
      </w:r>
      <w:r w:rsidR="002820EF" w:rsidRPr="00060844">
        <w:rPr>
          <w:rFonts w:ascii="Times New Roman" w:hAnsi="Times New Roman"/>
        </w:rPr>
        <w:t xml:space="preserve"> </w:t>
      </w:r>
      <w:r w:rsidR="009273F7">
        <w:rPr>
          <w:rFonts w:ascii="Times New Roman" w:hAnsi="Times New Roman"/>
        </w:rPr>
        <w:t>Admin</w:t>
      </w:r>
    </w:p>
    <w:p w14:paraId="6DB1F907" w14:textId="77777777" w:rsidR="00C32F0B" w:rsidRDefault="005A2ED2" w:rsidP="00C32F0B">
      <w:pPr>
        <w:pStyle w:val="Signature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Solving </w:t>
      </w:r>
      <w:r w:rsidR="002820EF" w:rsidRPr="00C931B6">
        <w:rPr>
          <w:sz w:val="24"/>
          <w:szCs w:val="24"/>
        </w:rPr>
        <w:t xml:space="preserve">applications issue including </w:t>
      </w:r>
      <w:proofErr w:type="gramStart"/>
      <w:r w:rsidR="002820EF" w:rsidRPr="00C931B6">
        <w:rPr>
          <w:sz w:val="24"/>
          <w:szCs w:val="24"/>
        </w:rPr>
        <w:t>Microsoft  Office</w:t>
      </w:r>
      <w:proofErr w:type="gramEnd"/>
      <w:r w:rsidR="002820EF" w:rsidRPr="00C931B6">
        <w:rPr>
          <w:sz w:val="24"/>
          <w:szCs w:val="24"/>
        </w:rPr>
        <w:t xml:space="preserve"> boots up 25% productivity; installing software /hardware for users; assisting operators  with W</w:t>
      </w:r>
      <w:r w:rsidR="00EF5670">
        <w:rPr>
          <w:sz w:val="24"/>
          <w:szCs w:val="24"/>
        </w:rPr>
        <w:t>indows 7,8.1,and</w:t>
      </w:r>
      <w:r w:rsidR="005974E4">
        <w:rPr>
          <w:sz w:val="24"/>
          <w:szCs w:val="24"/>
        </w:rPr>
        <w:t xml:space="preserve">10.Maintaining </w:t>
      </w:r>
      <w:r w:rsidR="005974E4">
        <w:rPr>
          <w:sz w:val="24"/>
          <w:szCs w:val="24"/>
        </w:rPr>
        <w:lastRenderedPageBreak/>
        <w:t>Window Small Business server</w:t>
      </w:r>
      <w:r w:rsidR="00371FFE">
        <w:rPr>
          <w:sz w:val="24"/>
          <w:szCs w:val="24"/>
        </w:rPr>
        <w:t>,sharepoint server</w:t>
      </w:r>
      <w:r w:rsidR="005974E4">
        <w:rPr>
          <w:sz w:val="24"/>
          <w:szCs w:val="24"/>
        </w:rPr>
        <w:t xml:space="preserve"> and Abaco Email server. Develop EDI system</w:t>
      </w:r>
      <w:r w:rsidR="00DC18D9">
        <w:rPr>
          <w:sz w:val="24"/>
          <w:szCs w:val="24"/>
        </w:rPr>
        <w:t xml:space="preserve"> and Maintain SQL Database</w:t>
      </w:r>
      <w:r w:rsidR="005974E4">
        <w:rPr>
          <w:sz w:val="24"/>
          <w:szCs w:val="24"/>
        </w:rPr>
        <w:t>.</w:t>
      </w:r>
      <w:r w:rsidR="00C32F0B" w:rsidRPr="00C32F0B">
        <w:rPr>
          <w:rFonts w:ascii="Times New Roman" w:hAnsi="Times New Roman"/>
          <w:sz w:val="24"/>
          <w:szCs w:val="24"/>
        </w:rPr>
        <w:t xml:space="preserve"> </w:t>
      </w:r>
      <w:r w:rsidR="00C32F0B" w:rsidRPr="00C32F0B">
        <w:rPr>
          <w:sz w:val="24"/>
          <w:szCs w:val="24"/>
        </w:rPr>
        <w:t xml:space="preserve">Managing daily operations and implementation of daily </w:t>
      </w:r>
      <w:proofErr w:type="gramStart"/>
      <w:r w:rsidR="00C32F0B" w:rsidRPr="00C32F0B">
        <w:rPr>
          <w:sz w:val="24"/>
          <w:szCs w:val="24"/>
        </w:rPr>
        <w:t>work flow</w:t>
      </w:r>
      <w:proofErr w:type="gramEnd"/>
      <w:r w:rsidR="00C32F0B">
        <w:rPr>
          <w:sz w:val="24"/>
          <w:szCs w:val="24"/>
        </w:rPr>
        <w:t>.</w:t>
      </w:r>
    </w:p>
    <w:p w14:paraId="5FAB7C80" w14:textId="77777777" w:rsidR="002820EF" w:rsidRPr="00C931B6" w:rsidRDefault="002820EF" w:rsidP="00C32F0B">
      <w:pPr>
        <w:pStyle w:val="SubsectionText"/>
        <w:ind w:left="720"/>
        <w:contextualSpacing w:val="0"/>
        <w:rPr>
          <w:sz w:val="24"/>
          <w:szCs w:val="24"/>
        </w:rPr>
      </w:pPr>
    </w:p>
    <w:p w14:paraId="50D41730" w14:textId="77777777" w:rsidR="002820EF" w:rsidRPr="00EB1FBF" w:rsidRDefault="002820EF" w:rsidP="002820EF">
      <w:pPr>
        <w:pStyle w:val="BusinessNameDates"/>
        <w:spacing w:line="276" w:lineRule="auto"/>
        <w:rPr>
          <w:rStyle w:val="SubsectionDateChar1"/>
          <w:rFonts w:ascii="Times New Roman" w:hAnsi="Times New Roman"/>
          <w:b/>
          <w:color w:val="D34817" w:themeColor="accent1"/>
        </w:rPr>
      </w:pPr>
      <w:r w:rsidRPr="00EB1FBF">
        <w:rPr>
          <w:rFonts w:ascii="Times New Roman" w:eastAsia="MS Mincho" w:hAnsi="Times New Roman" w:cs="Times New Roman"/>
          <w:b/>
          <w:color w:val="D34817" w:themeColor="accent1"/>
          <w:sz w:val="22"/>
          <w:szCs w:val="22"/>
        </w:rPr>
        <w:t>Quanta Computer Inc.,</w:t>
      </w:r>
      <w:r w:rsidRPr="00EB1FBF">
        <w:rPr>
          <w:rStyle w:val="SubsectionDateChar1"/>
          <w:rFonts w:ascii="Times New Roman" w:hAnsi="Times New Roman"/>
          <w:b/>
          <w:color w:val="D34817" w:themeColor="accent1"/>
        </w:rPr>
        <w:t xml:space="preserve"> | 45630Northport </w:t>
      </w:r>
      <w:proofErr w:type="gramStart"/>
      <w:r w:rsidRPr="00EB1FBF">
        <w:rPr>
          <w:rStyle w:val="SubsectionDateChar1"/>
          <w:rFonts w:ascii="Times New Roman" w:hAnsi="Times New Roman"/>
          <w:b/>
          <w:color w:val="D34817" w:themeColor="accent1"/>
        </w:rPr>
        <w:t>LoopEast,Fremont</w:t>
      </w:r>
      <w:proofErr w:type="gramEnd"/>
      <w:r w:rsidRPr="00EB1FBF">
        <w:rPr>
          <w:rStyle w:val="SubsectionDateChar1"/>
          <w:rFonts w:ascii="Times New Roman" w:hAnsi="Times New Roman"/>
          <w:b/>
          <w:color w:val="D34817" w:themeColor="accent1"/>
        </w:rPr>
        <w:t>,CA 94538</w:t>
      </w:r>
    </w:p>
    <w:p w14:paraId="738A5A5C" w14:textId="77777777" w:rsidR="002820EF" w:rsidRPr="00EB1FBF" w:rsidRDefault="002820EF" w:rsidP="002820EF">
      <w:pPr>
        <w:pStyle w:val="Subsection"/>
      </w:pPr>
      <w:r>
        <w:rPr>
          <w:rStyle w:val="SubsectionDateChar1"/>
          <w:rFonts w:ascii="Times New Roman" w:hAnsi="Times New Roman"/>
        </w:rPr>
        <w:t>Sep 2012</w:t>
      </w:r>
      <w:r w:rsidRPr="00060844">
        <w:rPr>
          <w:rStyle w:val="SubsectionDateChar1"/>
          <w:rFonts w:ascii="Times New Roman" w:hAnsi="Times New Roman"/>
        </w:rPr>
        <w:t xml:space="preserve"> – </w:t>
      </w:r>
      <w:r>
        <w:rPr>
          <w:rStyle w:val="SubsectionDateChar1"/>
          <w:rFonts w:ascii="Times New Roman" w:hAnsi="Times New Roman"/>
        </w:rPr>
        <w:t>Feb 2015</w:t>
      </w:r>
      <w:r w:rsidRPr="00060844">
        <w:rPr>
          <w:rStyle w:val="SubsectionDateChar1"/>
          <w:rFonts w:ascii="Times New Roman" w:hAnsi="Times New Roman"/>
        </w:rPr>
        <w:t xml:space="preserve">| </w:t>
      </w:r>
      <w:r>
        <w:rPr>
          <w:rFonts w:ascii="Times New Roman" w:hAnsi="Times New Roman"/>
        </w:rPr>
        <w:t>IT Technical Support</w:t>
      </w:r>
    </w:p>
    <w:p w14:paraId="1DB97808" w14:textId="4E92DBFF" w:rsidR="002820EF" w:rsidRPr="00871B7C" w:rsidRDefault="005A2ED2" w:rsidP="00B57D54">
      <w:pPr>
        <w:pStyle w:val="SubsectionText"/>
        <w:numPr>
          <w:ilvl w:val="0"/>
          <w:numId w:val="24"/>
        </w:numPr>
        <w:spacing w:before="0" w:after="0"/>
        <w:ind w:left="360"/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</w:pPr>
      <w:r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>Writing SQL script and stored procedure.MSSQ</w:t>
      </w:r>
      <w:r w:rsidR="002820EF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>L queries and knowledge of database concepts</w:t>
      </w:r>
      <w:r w:rsidR="00B57D54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 xml:space="preserve"> helped the company from being secured from SQL injection attack (20%).U</w:t>
      </w:r>
      <w:r w:rsidR="002820EF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>sing SQL and modify/optimize SQL Statement such as Select, Insert, Update ,and Delete statement; functions,triggers and stored procedures</w:t>
      </w:r>
      <w:r w:rsidR="00B57D54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 xml:space="preserve"> assisted Management in pull out reports and faster time 15% in communicating with</w:t>
      </w:r>
      <w:r w:rsidR="00871B7C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>in organization and outside of the organization.</w:t>
      </w:r>
      <w:r w:rsid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>M</w:t>
      </w:r>
      <w:r w:rsidR="002820EF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>aintain SQL server, backup database, recovery and migration.Moreover, I understand ASP.Net application development with C# using Microsoft Visual Studio 2008.</w:t>
      </w:r>
      <w:r w:rsidR="00316645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 xml:space="preserve">Assit end-users </w:t>
      </w:r>
      <w:r w:rsidR="00EA01BF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 xml:space="preserve">with </w:t>
      </w:r>
      <w:r w:rsidR="00316645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>desktop</w:t>
      </w:r>
      <w:r w:rsidR="00C32F0B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>,Microsoft office,copiers and printer</w:t>
      </w:r>
      <w:r w:rsidR="00316645" w:rsidRPr="00871B7C">
        <w:rPr>
          <w:rStyle w:val="SubsectionDateChar1"/>
          <w:rFonts w:asciiTheme="minorHAnsi" w:hAnsiTheme="minorHAnsi"/>
          <w:color w:val="000000" w:themeColor="text1"/>
          <w:spacing w:val="0"/>
          <w:szCs w:val="24"/>
        </w:rPr>
        <w:t xml:space="preserve"> issues.</w:t>
      </w:r>
    </w:p>
    <w:p w14:paraId="6F3E8114" w14:textId="77777777" w:rsidR="002820EF" w:rsidRPr="00EB1FBF" w:rsidRDefault="002820EF" w:rsidP="002820EF">
      <w:pPr>
        <w:spacing w:after="0"/>
        <w:rPr>
          <w:rFonts w:ascii="Times New Roman" w:hAnsi="Times New Roman"/>
          <w:b/>
          <w:color w:val="D34817" w:themeColor="accent1"/>
        </w:rPr>
      </w:pPr>
      <w:r w:rsidRPr="00EB1FBF">
        <w:rPr>
          <w:rStyle w:val="SubsectionDateChar1"/>
          <w:rFonts w:ascii="Times New Roman" w:hAnsi="Times New Roman"/>
          <w:b/>
          <w:color w:val="D34817" w:themeColor="accent1"/>
        </w:rPr>
        <w:t xml:space="preserve">Mitac Information System Crop | 44217 Nobel </w:t>
      </w:r>
      <w:proofErr w:type="gramStart"/>
      <w:r w:rsidRPr="00EB1FBF">
        <w:rPr>
          <w:rStyle w:val="SubsectionDateChar1"/>
          <w:rFonts w:ascii="Times New Roman" w:hAnsi="Times New Roman"/>
          <w:b/>
          <w:color w:val="D34817" w:themeColor="accent1"/>
        </w:rPr>
        <w:t>Drive,Fremont</w:t>
      </w:r>
      <w:proofErr w:type="gramEnd"/>
      <w:r w:rsidRPr="00EB1FBF">
        <w:rPr>
          <w:rStyle w:val="SubsectionDateChar1"/>
          <w:rFonts w:ascii="Times New Roman" w:hAnsi="Times New Roman"/>
          <w:b/>
          <w:color w:val="D34817" w:themeColor="accent1"/>
        </w:rPr>
        <w:t>,CA 94538</w:t>
      </w:r>
    </w:p>
    <w:p w14:paraId="4BEAC29E" w14:textId="77777777" w:rsidR="002820EF" w:rsidRPr="00060844" w:rsidRDefault="002820EF" w:rsidP="002820EF">
      <w:pPr>
        <w:pStyle w:val="Subsection"/>
        <w:rPr>
          <w:rFonts w:ascii="Times New Roman" w:hAnsi="Times New Roman"/>
        </w:rPr>
      </w:pPr>
      <w:r>
        <w:rPr>
          <w:rStyle w:val="SubsectionDateChar1"/>
          <w:rFonts w:ascii="Times New Roman" w:hAnsi="Times New Roman"/>
        </w:rPr>
        <w:t>May 2012</w:t>
      </w:r>
      <w:r w:rsidRPr="00060844">
        <w:rPr>
          <w:rStyle w:val="SubsectionDateChar1"/>
          <w:rFonts w:ascii="Times New Roman" w:hAnsi="Times New Roman"/>
        </w:rPr>
        <w:t xml:space="preserve"> – </w:t>
      </w:r>
      <w:r>
        <w:rPr>
          <w:rStyle w:val="SubsectionDateChar1"/>
          <w:rFonts w:ascii="Times New Roman" w:hAnsi="Times New Roman"/>
        </w:rPr>
        <w:t>Sep 2012</w:t>
      </w:r>
      <w:r w:rsidRPr="00060844">
        <w:rPr>
          <w:rStyle w:val="SubsectionDateChar1"/>
          <w:rFonts w:ascii="Times New Roman" w:hAnsi="Times New Roman"/>
        </w:rPr>
        <w:t>|</w:t>
      </w:r>
      <w:r w:rsidRPr="00A96D4D">
        <w:rPr>
          <w:rStyle w:val="SubsectionDateChar1"/>
          <w:rFonts w:ascii="Times New Roman" w:hAnsi="Times New Roman"/>
          <w:color w:val="993300"/>
        </w:rPr>
        <w:t>Order Preparation</w:t>
      </w:r>
    </w:p>
    <w:p w14:paraId="08390609" w14:textId="77777777" w:rsidR="002820EF" w:rsidRPr="00DC4BB6" w:rsidRDefault="005A2ED2" w:rsidP="002820EF">
      <w:pPr>
        <w:pStyle w:val="SubsectionText"/>
        <w:rPr>
          <w:sz w:val="24"/>
          <w:szCs w:val="24"/>
        </w:rPr>
      </w:pPr>
      <w:r>
        <w:rPr>
          <w:sz w:val="24"/>
          <w:szCs w:val="24"/>
        </w:rPr>
        <w:t xml:space="preserve">Order </w:t>
      </w:r>
      <w:r w:rsidR="002820EF" w:rsidRPr="00DC4BB6">
        <w:rPr>
          <w:sz w:val="24"/>
          <w:szCs w:val="24"/>
        </w:rPr>
        <w:t xml:space="preserve">preparation </w:t>
      </w:r>
      <w:proofErr w:type="gramStart"/>
      <w:r w:rsidR="002820EF" w:rsidRPr="00DC4BB6">
        <w:rPr>
          <w:sz w:val="24"/>
          <w:szCs w:val="24"/>
        </w:rPr>
        <w:t>group .We</w:t>
      </w:r>
      <w:proofErr w:type="gramEnd"/>
      <w:r w:rsidR="002820EF" w:rsidRPr="00DC4BB6">
        <w:rPr>
          <w:sz w:val="24"/>
          <w:szCs w:val="24"/>
        </w:rPr>
        <w:t xml:space="preserve"> have to direc</w:t>
      </w:r>
      <w:r w:rsidR="00DC4BB6">
        <w:rPr>
          <w:sz w:val="24"/>
          <w:szCs w:val="24"/>
        </w:rPr>
        <w:t>tly deal with the technician in the assembly line</w:t>
      </w:r>
    </w:p>
    <w:p w14:paraId="0EA94A8F" w14:textId="77777777" w:rsidR="002820EF" w:rsidRPr="0083460A" w:rsidRDefault="002820EF" w:rsidP="002820EF">
      <w:pPr>
        <w:pStyle w:val="Subsection"/>
        <w:rPr>
          <w:rStyle w:val="SubsectionDateChar1"/>
          <w:rFonts w:ascii="Times New Roman" w:hAnsi="Times New Roman"/>
          <w:color w:val="993300"/>
          <w:sz w:val="22"/>
          <w:szCs w:val="22"/>
        </w:rPr>
      </w:pPr>
      <w:r w:rsidRPr="0083460A">
        <w:rPr>
          <w:rStyle w:val="SubsectionDateChar1"/>
          <w:rFonts w:ascii="Times New Roman" w:hAnsi="Times New Roman"/>
          <w:sz w:val="22"/>
          <w:szCs w:val="22"/>
        </w:rPr>
        <w:t>Jan 2011 – Dec 2011|</w:t>
      </w:r>
      <w:r w:rsidRPr="0083460A">
        <w:rPr>
          <w:rStyle w:val="SubsectionDateChar1"/>
          <w:rFonts w:ascii="Times New Roman" w:hAnsi="Times New Roman"/>
          <w:color w:val="D34817" w:themeColor="accent1"/>
          <w:sz w:val="22"/>
          <w:szCs w:val="22"/>
        </w:rPr>
        <w:t>ModernTrust Solutions.com</w:t>
      </w:r>
    </w:p>
    <w:p w14:paraId="0F9E07C6" w14:textId="77777777" w:rsidR="002820EF" w:rsidRPr="00A96D4D" w:rsidRDefault="002820EF" w:rsidP="002820EF">
      <w:pPr>
        <w:pStyle w:val="BusinessNameDates"/>
        <w:spacing w:line="276" w:lineRule="auto"/>
        <w:rPr>
          <w:rFonts w:ascii="Times New Roman" w:eastAsia="MS Mincho" w:hAnsi="Times New Roman" w:cs="Times New Roman"/>
          <w:color w:val="4E4A4A" w:themeColor="text2" w:themeShade="BF"/>
          <w:sz w:val="22"/>
          <w:szCs w:val="22"/>
        </w:rPr>
      </w:pPr>
      <w:proofErr w:type="gramStart"/>
      <w:r w:rsidRPr="0083460A">
        <w:rPr>
          <w:rFonts w:ascii="Times New Roman" w:eastAsia="MS Mincho" w:hAnsi="Times New Roman" w:cs="Times New Roman"/>
          <w:color w:val="4E4A4A" w:themeColor="text2" w:themeShade="BF"/>
          <w:sz w:val="22"/>
          <w:szCs w:val="22"/>
        </w:rPr>
        <w:t>No.(</w:t>
      </w:r>
      <w:proofErr w:type="gramEnd"/>
      <w:r w:rsidRPr="0083460A">
        <w:rPr>
          <w:rFonts w:ascii="Times New Roman" w:eastAsia="MS Mincho" w:hAnsi="Times New Roman" w:cs="Times New Roman"/>
          <w:color w:val="4E4A4A" w:themeColor="text2" w:themeShade="BF"/>
          <w:sz w:val="22"/>
          <w:szCs w:val="22"/>
        </w:rPr>
        <w:t>111),first floor,between 37</w:t>
      </w:r>
      <w:r w:rsidRPr="0083460A">
        <w:rPr>
          <w:rFonts w:ascii="Times New Roman" w:eastAsia="MS Mincho" w:hAnsi="Times New Roman" w:cs="Times New Roman"/>
          <w:color w:val="4E4A4A" w:themeColor="text2" w:themeShade="BF"/>
          <w:sz w:val="22"/>
          <w:szCs w:val="22"/>
          <w:vertAlign w:val="superscript"/>
        </w:rPr>
        <w:t>th</w:t>
      </w:r>
      <w:r w:rsidRPr="0083460A">
        <w:rPr>
          <w:rFonts w:ascii="Times New Roman" w:eastAsia="MS Mincho" w:hAnsi="Times New Roman" w:cs="Times New Roman"/>
          <w:color w:val="4E4A4A" w:themeColor="text2" w:themeShade="BF"/>
          <w:sz w:val="22"/>
          <w:szCs w:val="22"/>
        </w:rPr>
        <w:t xml:space="preserve"> and Anawyadar road,Kyattandar Township,Yangon,Myanmar(Burma).</w:t>
      </w:r>
    </w:p>
    <w:p w14:paraId="3C9CF6C5" w14:textId="77777777" w:rsidR="002820EF" w:rsidRPr="00DC4BB6" w:rsidRDefault="002820EF" w:rsidP="00981778">
      <w:pPr>
        <w:pStyle w:val="SubsectionText"/>
        <w:numPr>
          <w:ilvl w:val="0"/>
          <w:numId w:val="28"/>
        </w:numPr>
        <w:spacing w:before="0"/>
        <w:rPr>
          <w:sz w:val="24"/>
          <w:szCs w:val="24"/>
        </w:rPr>
      </w:pPr>
      <w:r w:rsidRPr="00DC4BB6">
        <w:rPr>
          <w:sz w:val="24"/>
          <w:szCs w:val="24"/>
        </w:rPr>
        <w:t xml:space="preserve">Test the company’s software products by using test </w:t>
      </w:r>
      <w:proofErr w:type="gramStart"/>
      <w:r w:rsidRPr="00DC4BB6">
        <w:rPr>
          <w:sz w:val="24"/>
          <w:szCs w:val="24"/>
        </w:rPr>
        <w:t>manual;document</w:t>
      </w:r>
      <w:proofErr w:type="gramEnd"/>
      <w:r w:rsidRPr="00DC4BB6">
        <w:rPr>
          <w:sz w:val="24"/>
          <w:szCs w:val="24"/>
        </w:rPr>
        <w:t xml:space="preserve"> the defective parts of the company’s software products;handle </w:t>
      </w:r>
      <w:r w:rsidR="00DC4BB6" w:rsidRPr="00DC4BB6">
        <w:rPr>
          <w:sz w:val="24"/>
          <w:szCs w:val="24"/>
        </w:rPr>
        <w:t>Hardware and software problems, and deployment.</w:t>
      </w:r>
    </w:p>
    <w:p w14:paraId="6CB3B41D" w14:textId="77777777" w:rsidR="002820EF" w:rsidRPr="00731C2E" w:rsidRDefault="002820EF" w:rsidP="002820EF">
      <w:pPr>
        <w:pStyle w:val="BusinessNameDates"/>
        <w:spacing w:line="276" w:lineRule="auto"/>
        <w:rPr>
          <w:rFonts w:ascii="Times New Roman" w:eastAsia="MS Mincho" w:hAnsi="Times New Roman" w:cs="Times New Roman"/>
          <w:b/>
          <w:sz w:val="22"/>
          <w:szCs w:val="22"/>
        </w:rPr>
      </w:pPr>
      <w:r w:rsidRPr="002431D0">
        <w:rPr>
          <w:rFonts w:ascii="Times New Roman" w:eastAsia="MS Mincho" w:hAnsi="Times New Roman" w:cs="Times New Roman"/>
          <w:b/>
          <w:color w:val="4E4A4A" w:themeColor="text2" w:themeShade="BF"/>
          <w:sz w:val="22"/>
          <w:szCs w:val="22"/>
        </w:rPr>
        <w:t>Jan 2010 –May 2010</w:t>
      </w:r>
      <w:r>
        <w:rPr>
          <w:rFonts w:ascii="Times New Roman" w:eastAsia="MS Mincho" w:hAnsi="Times New Roman" w:cs="Times New Roman"/>
          <w:b/>
          <w:sz w:val="22"/>
          <w:szCs w:val="22"/>
        </w:rPr>
        <w:t xml:space="preserve">| </w:t>
      </w:r>
      <w:r w:rsidRPr="00911EC4">
        <w:rPr>
          <w:rFonts w:ascii="Times New Roman" w:eastAsia="MS Mincho" w:hAnsi="Times New Roman" w:cs="Times New Roman"/>
          <w:b/>
          <w:color w:val="D34817" w:themeColor="accent1"/>
          <w:sz w:val="22"/>
          <w:szCs w:val="22"/>
        </w:rPr>
        <w:t>Info_Com</w:t>
      </w:r>
    </w:p>
    <w:p w14:paraId="4511A07D" w14:textId="77777777" w:rsidR="002820EF" w:rsidRPr="002431D0" w:rsidRDefault="002820EF" w:rsidP="002820EF">
      <w:pPr>
        <w:pStyle w:val="BusinessNameDates"/>
        <w:spacing w:line="276" w:lineRule="auto"/>
        <w:rPr>
          <w:rFonts w:ascii="Times New Roman" w:eastAsia="MS Mincho" w:hAnsi="Times New Roman" w:cs="Times New Roman"/>
          <w:color w:val="4E4A4A" w:themeColor="text2" w:themeShade="BF"/>
          <w:sz w:val="22"/>
          <w:szCs w:val="22"/>
        </w:rPr>
      </w:pPr>
      <w:r w:rsidRPr="002431D0">
        <w:rPr>
          <w:rFonts w:ascii="Times New Roman" w:eastAsia="MS Mincho" w:hAnsi="Times New Roman" w:cs="Times New Roman"/>
          <w:color w:val="4E4A4A" w:themeColor="text2" w:themeShade="BF"/>
          <w:sz w:val="22"/>
          <w:szCs w:val="22"/>
        </w:rPr>
        <w:t xml:space="preserve">Corner of </w:t>
      </w:r>
      <w:proofErr w:type="gramStart"/>
      <w:r w:rsidRPr="002431D0">
        <w:rPr>
          <w:rFonts w:ascii="Times New Roman" w:eastAsia="MS Mincho" w:hAnsi="Times New Roman" w:cs="Times New Roman"/>
          <w:color w:val="4E4A4A" w:themeColor="text2" w:themeShade="BF"/>
          <w:sz w:val="22"/>
          <w:szCs w:val="22"/>
        </w:rPr>
        <w:t>SanYeikNyein  5</w:t>
      </w:r>
      <w:proofErr w:type="gramEnd"/>
      <w:r w:rsidRPr="002431D0">
        <w:rPr>
          <w:rFonts w:ascii="Times New Roman" w:eastAsia="MS Mincho" w:hAnsi="Times New Roman" w:cs="Times New Roman"/>
          <w:color w:val="4E4A4A" w:themeColor="text2" w:themeShade="BF"/>
          <w:sz w:val="22"/>
          <w:szCs w:val="22"/>
        </w:rPr>
        <w:t xml:space="preserve"> street, HleDan Township,Yangon,Myanmar(Burma).</w:t>
      </w:r>
    </w:p>
    <w:p w14:paraId="5046C13D" w14:textId="77777777" w:rsidR="00981778" w:rsidRPr="00DC4BB6" w:rsidRDefault="00E305EC" w:rsidP="00DC4BB6">
      <w:pPr>
        <w:pStyle w:val="Subsection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002820EF" w:rsidRPr="00DC4BB6">
        <w:rPr>
          <w:sz w:val="24"/>
          <w:szCs w:val="24"/>
        </w:rPr>
        <w:t xml:space="preserve">a window base software (Logistic </w:t>
      </w:r>
      <w:r w:rsidR="00DC4BB6" w:rsidRPr="00DC4BB6">
        <w:rPr>
          <w:sz w:val="24"/>
          <w:szCs w:val="24"/>
        </w:rPr>
        <w:t>Management System) such as maintain existing system, i</w:t>
      </w:r>
      <w:r w:rsidR="002820EF" w:rsidRPr="00DC4BB6">
        <w:rPr>
          <w:sz w:val="24"/>
          <w:szCs w:val="24"/>
        </w:rPr>
        <w:t xml:space="preserve">mplement new functionalities (OOP With </w:t>
      </w:r>
      <w:proofErr w:type="gramStart"/>
      <w:r w:rsidR="002820EF" w:rsidRPr="00DC4BB6">
        <w:rPr>
          <w:sz w:val="24"/>
          <w:szCs w:val="24"/>
        </w:rPr>
        <w:t>C#,ASP.Net</w:t>
      </w:r>
      <w:proofErr w:type="gramEnd"/>
      <w:r w:rsidR="002820EF" w:rsidRPr="00DC4BB6">
        <w:rPr>
          <w:sz w:val="24"/>
          <w:szCs w:val="24"/>
        </w:rPr>
        <w:t>);Microsoft Visual Management studio 2005;DataBase MSSQL 2005.</w:t>
      </w:r>
    </w:p>
    <w:p w14:paraId="4570153B" w14:textId="77777777" w:rsidR="002820EF" w:rsidRPr="001D06AB" w:rsidRDefault="002820EF" w:rsidP="001D06AB">
      <w:pPr>
        <w:pStyle w:val="SubsectionText"/>
        <w:rPr>
          <w:rFonts w:ascii="Times New Roman" w:hAnsi="Times New Roman"/>
          <w:b/>
          <w:color w:val="C00000"/>
          <w:sz w:val="28"/>
          <w:szCs w:val="28"/>
        </w:rPr>
      </w:pPr>
      <w:r w:rsidRPr="001D06AB">
        <w:rPr>
          <w:rFonts w:ascii="Times New Roman" w:hAnsi="Times New Roman"/>
          <w:b/>
          <w:color w:val="C00000"/>
          <w:sz w:val="28"/>
          <w:szCs w:val="28"/>
        </w:rPr>
        <w:t>Personal Skills</w:t>
      </w:r>
    </w:p>
    <w:p w14:paraId="77EB4AA0" w14:textId="77777777" w:rsidR="00DC4BB6" w:rsidRDefault="002820EF" w:rsidP="00DC4BB6">
      <w:pPr>
        <w:pStyle w:val="SubsectionText"/>
      </w:pPr>
      <w:r w:rsidRPr="0045285F">
        <w:t xml:space="preserve">Hard </w:t>
      </w:r>
      <w:proofErr w:type="gramStart"/>
      <w:r w:rsidRPr="0045285F">
        <w:t>Working,Fast</w:t>
      </w:r>
      <w:proofErr w:type="gramEnd"/>
      <w:r w:rsidRPr="0045285F">
        <w:t xml:space="preserve"> Learning,and Positive Attitude</w:t>
      </w:r>
      <w:r w:rsidR="00DC4BB6">
        <w:t>,</w:t>
      </w:r>
      <w:r w:rsidRPr="0045285F">
        <w:t>Organize and Detail Orientated</w:t>
      </w:r>
      <w:r w:rsidR="00DC4BB6">
        <w:t>,</w:t>
      </w:r>
      <w:r w:rsidRPr="0045285F">
        <w:t>Independent and also Team Player</w:t>
      </w:r>
      <w:r>
        <w:t>.</w:t>
      </w:r>
    </w:p>
    <w:p w14:paraId="189AE64C" w14:textId="77777777" w:rsidR="002820EF" w:rsidRDefault="002820EF" w:rsidP="00DC4BB6">
      <w:pPr>
        <w:pStyle w:val="SubsectionText"/>
        <w:spacing w:before="0" w:after="0"/>
        <w:rPr>
          <w:rFonts w:ascii="Times New Roman" w:hAnsi="Times New Roman"/>
          <w:b/>
          <w:color w:val="993300"/>
          <w:sz w:val="28"/>
          <w:szCs w:val="28"/>
        </w:rPr>
      </w:pPr>
      <w:r>
        <w:rPr>
          <w:rFonts w:ascii="Times New Roman" w:hAnsi="Times New Roman"/>
          <w:b/>
          <w:color w:val="993300"/>
          <w:sz w:val="28"/>
          <w:szCs w:val="28"/>
        </w:rPr>
        <w:t>Languages</w:t>
      </w:r>
    </w:p>
    <w:p w14:paraId="0981A2FE" w14:textId="77777777" w:rsidR="002820EF" w:rsidRPr="002820EF" w:rsidRDefault="002820EF" w:rsidP="002820EF">
      <w:pPr>
        <w:pStyle w:val="ListBullet"/>
        <w:numPr>
          <w:ilvl w:val="0"/>
          <w:numId w:val="21"/>
        </w:numPr>
        <w:rPr>
          <w:color w:val="4E4A4A" w:themeColor="text2" w:themeShade="BF"/>
          <w:szCs w:val="22"/>
        </w:rPr>
      </w:pPr>
      <w:r w:rsidRPr="002820EF">
        <w:rPr>
          <w:color w:val="4E4A4A" w:themeColor="text2" w:themeShade="BF"/>
          <w:szCs w:val="22"/>
        </w:rPr>
        <w:t>English/ Mandarins/Burmese</w:t>
      </w:r>
    </w:p>
    <w:p w14:paraId="4D569249" w14:textId="77777777" w:rsidR="002820EF" w:rsidRPr="0047437A" w:rsidRDefault="002820EF" w:rsidP="0047437A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b/>
          <w:color w:val="993300"/>
          <w:sz w:val="28"/>
          <w:szCs w:val="28"/>
        </w:rPr>
      </w:pPr>
      <w:r w:rsidRPr="009143BC">
        <w:rPr>
          <w:rFonts w:ascii="Times New Roman" w:hAnsi="Times New Roman"/>
          <w:b/>
          <w:color w:val="993300"/>
          <w:sz w:val="28"/>
          <w:szCs w:val="28"/>
        </w:rPr>
        <w:t>Reference</w:t>
      </w:r>
    </w:p>
    <w:p w14:paraId="0D36D436" w14:textId="77777777" w:rsidR="00276543" w:rsidRDefault="002820EF" w:rsidP="00276543">
      <w:pPr>
        <w:pStyle w:val="SubsectionText"/>
        <w:rPr>
          <w:color w:val="4E4A4A" w:themeColor="text2" w:themeShade="BF"/>
        </w:rPr>
      </w:pPr>
      <w:r w:rsidRPr="004E0B31">
        <w:rPr>
          <w:color w:val="4E4A4A" w:themeColor="text2" w:themeShade="BF"/>
        </w:rPr>
        <w:t xml:space="preserve">Justin Phyo </w:t>
      </w:r>
      <w:r>
        <w:rPr>
          <w:color w:val="4E4A4A" w:themeColor="text2" w:themeShade="BF"/>
        </w:rPr>
        <w:tab/>
      </w:r>
      <w:r>
        <w:rPr>
          <w:color w:val="4E4A4A" w:themeColor="text2" w:themeShade="BF"/>
        </w:rPr>
        <w:tab/>
      </w:r>
      <w:r w:rsidRPr="004E0B31">
        <w:rPr>
          <w:color w:val="4E4A4A" w:themeColor="text2" w:themeShade="BF"/>
        </w:rPr>
        <w:t>510-</w:t>
      </w:r>
      <w:r w:rsidR="00837592">
        <w:rPr>
          <w:color w:val="4E4A4A" w:themeColor="text2" w:themeShade="BF"/>
        </w:rPr>
        <w:t>552-9610</w:t>
      </w:r>
      <w:r w:rsidR="00837592">
        <w:rPr>
          <w:color w:val="4E4A4A" w:themeColor="text2" w:themeShade="BF"/>
        </w:rPr>
        <w:tab/>
      </w:r>
      <w:r w:rsidR="00837592">
        <w:rPr>
          <w:color w:val="4E4A4A" w:themeColor="text2" w:themeShade="BF"/>
        </w:rPr>
        <w:tab/>
      </w:r>
      <w:r w:rsidR="00837592">
        <w:rPr>
          <w:color w:val="4E4A4A" w:themeColor="text2" w:themeShade="BF"/>
        </w:rPr>
        <w:tab/>
      </w:r>
      <w:hyperlink r:id="rId10" w:history="1">
        <w:r w:rsidR="00276543" w:rsidRPr="00E12230">
          <w:rPr>
            <w:rStyle w:val="Hyperlink"/>
          </w:rPr>
          <w:t>justinphyo@gmail.com</w:t>
        </w:r>
      </w:hyperlink>
    </w:p>
    <w:p w14:paraId="0B77DF5B" w14:textId="77777777" w:rsidR="002820EF" w:rsidRDefault="002820EF" w:rsidP="00276543">
      <w:pPr>
        <w:pStyle w:val="SubsectionText"/>
      </w:pPr>
      <w:r w:rsidRPr="004E0B31">
        <w:rPr>
          <w:color w:val="4E4A4A" w:themeColor="text2" w:themeShade="BF"/>
        </w:rPr>
        <w:t>Hoi Lau</w:t>
      </w:r>
      <w:r w:rsidRPr="004E0B31">
        <w:rPr>
          <w:color w:val="4E4A4A" w:themeColor="text2" w:themeShade="BF"/>
        </w:rPr>
        <w:tab/>
      </w:r>
      <w:r w:rsidRPr="004E0B31">
        <w:rPr>
          <w:color w:val="4E4A4A" w:themeColor="text2" w:themeShade="BF"/>
        </w:rPr>
        <w:tab/>
      </w:r>
      <w:r>
        <w:rPr>
          <w:color w:val="4E4A4A" w:themeColor="text2" w:themeShade="BF"/>
        </w:rPr>
        <w:tab/>
      </w:r>
      <w:r w:rsidRPr="004E0B31">
        <w:rPr>
          <w:color w:val="4E4A4A" w:themeColor="text2" w:themeShade="BF"/>
        </w:rPr>
        <w:t>510-676-0797</w:t>
      </w:r>
    </w:p>
    <w:sectPr w:rsidR="002820EF" w:rsidSect="00A37A72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A1AA" w14:textId="77777777" w:rsidR="00246506" w:rsidRDefault="00246506">
      <w:r>
        <w:separator/>
      </w:r>
    </w:p>
    <w:p w14:paraId="15ABD000" w14:textId="77777777" w:rsidR="00246506" w:rsidRDefault="00246506"/>
    <w:p w14:paraId="7B575049" w14:textId="77777777" w:rsidR="00246506" w:rsidRDefault="00246506"/>
    <w:p w14:paraId="5FAFFAE0" w14:textId="77777777" w:rsidR="00246506" w:rsidRDefault="00246506"/>
    <w:p w14:paraId="7D38550A" w14:textId="77777777" w:rsidR="00246506" w:rsidRDefault="00246506"/>
    <w:p w14:paraId="75234F86" w14:textId="77777777" w:rsidR="00246506" w:rsidRDefault="00246506"/>
    <w:p w14:paraId="66AEC149" w14:textId="77777777" w:rsidR="00246506" w:rsidRDefault="00246506"/>
    <w:p w14:paraId="593A063A" w14:textId="77777777" w:rsidR="00246506" w:rsidRDefault="00246506"/>
    <w:p w14:paraId="220DD0D0" w14:textId="77777777" w:rsidR="00246506" w:rsidRDefault="00246506"/>
  </w:endnote>
  <w:endnote w:type="continuationSeparator" w:id="0">
    <w:p w14:paraId="20B3B3F0" w14:textId="77777777" w:rsidR="00246506" w:rsidRDefault="00246506">
      <w:r>
        <w:continuationSeparator/>
      </w:r>
    </w:p>
    <w:p w14:paraId="290AD0D6" w14:textId="77777777" w:rsidR="00246506" w:rsidRDefault="00246506"/>
    <w:p w14:paraId="1EFA62A2" w14:textId="77777777" w:rsidR="00246506" w:rsidRDefault="00246506"/>
    <w:p w14:paraId="06A69FDF" w14:textId="77777777" w:rsidR="00246506" w:rsidRDefault="00246506"/>
    <w:p w14:paraId="414FD846" w14:textId="77777777" w:rsidR="00246506" w:rsidRDefault="00246506"/>
    <w:p w14:paraId="2F28B9FE" w14:textId="77777777" w:rsidR="00246506" w:rsidRDefault="00246506"/>
    <w:p w14:paraId="48740077" w14:textId="77777777" w:rsidR="00246506" w:rsidRDefault="00246506"/>
    <w:p w14:paraId="2542C21A" w14:textId="77777777" w:rsidR="00246506" w:rsidRDefault="00246506"/>
    <w:p w14:paraId="0D1D365E" w14:textId="77777777" w:rsidR="00246506" w:rsidRDefault="002465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E206" w14:textId="77777777" w:rsidR="00A37A72" w:rsidRDefault="00246506">
    <w:pPr>
      <w:pStyle w:val="Footer"/>
    </w:pPr>
    <w:r>
      <w:rPr>
        <w:noProof/>
      </w:rPr>
      <w:pict w14:anchorId="0101571E">
        <v:rect id="_x0000_s20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5" inset="3.6pt,,14.4pt,7.2pt">
            <w:txbxContent>
              <w:sdt>
                <w:sdtPr>
                  <w:id w:val="805325498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14:paraId="7052C593" w14:textId="77777777" w:rsidR="00A37A72" w:rsidRDefault="002820EF">
                    <w:pPr>
                      <w:pStyle w:val="GrayText"/>
                    </w:pPr>
                    <w:r>
                      <w:t>User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 w14:anchorId="2B77BFBD">
        <v:roundrect id="_x0000_s20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 w14:anchorId="2C038516">
        <v:oval id="_x0000_s20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63" inset="0,0,0,0">
            <w:txbxContent>
              <w:p w14:paraId="720A5BFB" w14:textId="77777777" w:rsidR="00A37A72" w:rsidRDefault="00246506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0A4518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BD2A" w14:textId="77777777" w:rsidR="00A37A72" w:rsidRDefault="00246506">
    <w:pPr>
      <w:rPr>
        <w:sz w:val="10"/>
        <w:szCs w:val="10"/>
      </w:rPr>
    </w:pPr>
    <w:r>
      <w:rPr>
        <w:noProof/>
        <w:sz w:val="10"/>
        <w:szCs w:val="10"/>
      </w:rPr>
      <w:pict w14:anchorId="1E1570A7">
        <v:rect id="_x0000_s2068" style="position:absolute;margin-left:44.4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8" inset="14.4pt,,3.6pt,7.2pt">
            <w:txbxContent>
              <w:sdt>
                <w:sdtPr>
                  <w:id w:val="20760667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14:paraId="11B8DF56" w14:textId="77777777" w:rsidR="00A37A72" w:rsidRDefault="002820EF">
                    <w:pPr>
                      <w:pStyle w:val="GrayText"/>
                    </w:pPr>
                    <w:r>
                      <w:t>User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 w14:anchorId="378F75B9">
        <v:roundrect id="_x0000_s20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 w14:anchorId="15A3FB23">
        <v:oval id="_x0000_s2066" style="position:absolute;margin-left:73.2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6" inset="0,0,0,0">
            <w:txbxContent>
              <w:p w14:paraId="08D80A21" w14:textId="77777777" w:rsidR="00A37A72" w:rsidRDefault="00246506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EF5670" w:rsidRPr="00EF5670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14:paraId="3146F091" w14:textId="77777777" w:rsidR="00A37A72" w:rsidRDefault="00A37A72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1935" w14:textId="77777777" w:rsidR="00A37A72" w:rsidRDefault="00246506">
    <w:pPr>
      <w:pStyle w:val="Footer"/>
    </w:pPr>
    <w:r>
      <w:rPr>
        <w:noProof/>
        <w:lang w:eastAsia="en-US"/>
      </w:rPr>
      <w:pict w14:anchorId="4EE61D12">
        <v:roundrect id="_x0000_s20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 w14:anchorId="6CF60D95">
        <v:oval id="_x0000_s2058" style="position:absolute;margin-left:38.8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58" inset="0,0,0,0">
            <w:txbxContent>
              <w:p w14:paraId="77382431" w14:textId="77777777" w:rsidR="00A37A72" w:rsidRDefault="00A37A72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5833" w14:textId="77777777" w:rsidR="00246506" w:rsidRDefault="00246506">
      <w:r>
        <w:separator/>
      </w:r>
    </w:p>
    <w:p w14:paraId="52FF729E" w14:textId="77777777" w:rsidR="00246506" w:rsidRDefault="00246506"/>
    <w:p w14:paraId="2CDD0C4A" w14:textId="77777777" w:rsidR="00246506" w:rsidRDefault="00246506"/>
    <w:p w14:paraId="372D3425" w14:textId="77777777" w:rsidR="00246506" w:rsidRDefault="00246506"/>
    <w:p w14:paraId="5C36514C" w14:textId="77777777" w:rsidR="00246506" w:rsidRDefault="00246506"/>
    <w:p w14:paraId="2AD9B2FE" w14:textId="77777777" w:rsidR="00246506" w:rsidRDefault="00246506"/>
    <w:p w14:paraId="7CB480B4" w14:textId="77777777" w:rsidR="00246506" w:rsidRDefault="00246506"/>
    <w:p w14:paraId="33BA6FB4" w14:textId="77777777" w:rsidR="00246506" w:rsidRDefault="00246506"/>
    <w:p w14:paraId="125C1F0A" w14:textId="77777777" w:rsidR="00246506" w:rsidRDefault="00246506"/>
  </w:footnote>
  <w:footnote w:type="continuationSeparator" w:id="0">
    <w:p w14:paraId="1B056AB2" w14:textId="77777777" w:rsidR="00246506" w:rsidRDefault="00246506">
      <w:r>
        <w:continuationSeparator/>
      </w:r>
    </w:p>
    <w:p w14:paraId="39DAFF5D" w14:textId="77777777" w:rsidR="00246506" w:rsidRDefault="00246506"/>
    <w:p w14:paraId="21835E51" w14:textId="77777777" w:rsidR="00246506" w:rsidRDefault="00246506"/>
    <w:p w14:paraId="47C6007F" w14:textId="77777777" w:rsidR="00246506" w:rsidRDefault="00246506"/>
    <w:p w14:paraId="120DF563" w14:textId="77777777" w:rsidR="00246506" w:rsidRDefault="00246506"/>
    <w:p w14:paraId="3C8B83FF" w14:textId="77777777" w:rsidR="00246506" w:rsidRDefault="00246506"/>
    <w:p w14:paraId="4F53ADD8" w14:textId="77777777" w:rsidR="00246506" w:rsidRDefault="00246506"/>
    <w:p w14:paraId="58411A00" w14:textId="77777777" w:rsidR="00246506" w:rsidRDefault="00246506"/>
    <w:p w14:paraId="548F465E" w14:textId="77777777" w:rsidR="00246506" w:rsidRDefault="002465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34B7B6B"/>
    <w:multiLevelType w:val="hybridMultilevel"/>
    <w:tmpl w:val="0C30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9471E"/>
    <w:multiLevelType w:val="hybridMultilevel"/>
    <w:tmpl w:val="32C8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1DB"/>
    <w:multiLevelType w:val="hybridMultilevel"/>
    <w:tmpl w:val="7E84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064A1"/>
    <w:multiLevelType w:val="hybridMultilevel"/>
    <w:tmpl w:val="64F0C0E8"/>
    <w:lvl w:ilvl="0" w:tplc="01AA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D2701"/>
    <w:multiLevelType w:val="hybridMultilevel"/>
    <w:tmpl w:val="F0B4CC7C"/>
    <w:lvl w:ilvl="0" w:tplc="01AA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04A09"/>
    <w:multiLevelType w:val="hybridMultilevel"/>
    <w:tmpl w:val="B09E52B0"/>
    <w:lvl w:ilvl="0" w:tplc="92D45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D1053"/>
    <w:multiLevelType w:val="hybridMultilevel"/>
    <w:tmpl w:val="FF5863A6"/>
    <w:lvl w:ilvl="0" w:tplc="01AA558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34B04C5"/>
    <w:multiLevelType w:val="hybridMultilevel"/>
    <w:tmpl w:val="5C48CB7C"/>
    <w:lvl w:ilvl="0" w:tplc="01AA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24967"/>
    <w:multiLevelType w:val="hybridMultilevel"/>
    <w:tmpl w:val="55AABB02"/>
    <w:lvl w:ilvl="0" w:tplc="01AA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24758"/>
    <w:multiLevelType w:val="hybridMultilevel"/>
    <w:tmpl w:val="8368A6A6"/>
    <w:lvl w:ilvl="0" w:tplc="01AA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13"/>
  </w:num>
  <w:num w:numId="23">
    <w:abstractNumId w:val="14"/>
  </w:num>
  <w:num w:numId="24">
    <w:abstractNumId w:val="12"/>
  </w:num>
  <w:num w:numId="25">
    <w:abstractNumId w:val="9"/>
  </w:num>
  <w:num w:numId="26">
    <w:abstractNumId w:val="8"/>
  </w:num>
  <w:num w:numId="27">
    <w:abstractNumId w:val="11"/>
  </w:num>
  <w:num w:numId="28">
    <w:abstractNumId w:val="5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778"/>
    <w:rsid w:val="00004EDF"/>
    <w:rsid w:val="00012C8C"/>
    <w:rsid w:val="000726CA"/>
    <w:rsid w:val="0008029B"/>
    <w:rsid w:val="000910A1"/>
    <w:rsid w:val="000A4518"/>
    <w:rsid w:val="00142E3B"/>
    <w:rsid w:val="00171FD3"/>
    <w:rsid w:val="00172C40"/>
    <w:rsid w:val="001811BC"/>
    <w:rsid w:val="001A5A05"/>
    <w:rsid w:val="001D06AB"/>
    <w:rsid w:val="001D51B0"/>
    <w:rsid w:val="00226DBE"/>
    <w:rsid w:val="00227F4D"/>
    <w:rsid w:val="00246506"/>
    <w:rsid w:val="00252C37"/>
    <w:rsid w:val="00276543"/>
    <w:rsid w:val="002820EF"/>
    <w:rsid w:val="002B2011"/>
    <w:rsid w:val="002D7F70"/>
    <w:rsid w:val="00316645"/>
    <w:rsid w:val="00332985"/>
    <w:rsid w:val="00371FFE"/>
    <w:rsid w:val="00393BB5"/>
    <w:rsid w:val="003A0D3C"/>
    <w:rsid w:val="003D7539"/>
    <w:rsid w:val="003E29EC"/>
    <w:rsid w:val="00402613"/>
    <w:rsid w:val="004444DC"/>
    <w:rsid w:val="00444D68"/>
    <w:rsid w:val="0047437A"/>
    <w:rsid w:val="004C37D3"/>
    <w:rsid w:val="00502125"/>
    <w:rsid w:val="005703FA"/>
    <w:rsid w:val="0057790F"/>
    <w:rsid w:val="005934A6"/>
    <w:rsid w:val="005974E4"/>
    <w:rsid w:val="005A2ED2"/>
    <w:rsid w:val="005E5A1C"/>
    <w:rsid w:val="00626252"/>
    <w:rsid w:val="00634A24"/>
    <w:rsid w:val="006510C3"/>
    <w:rsid w:val="006E7484"/>
    <w:rsid w:val="006F4987"/>
    <w:rsid w:val="00712358"/>
    <w:rsid w:val="0072316A"/>
    <w:rsid w:val="00726818"/>
    <w:rsid w:val="0081477A"/>
    <w:rsid w:val="00837592"/>
    <w:rsid w:val="00871B7C"/>
    <w:rsid w:val="008A37B2"/>
    <w:rsid w:val="008A67D8"/>
    <w:rsid w:val="008E7B91"/>
    <w:rsid w:val="009012FC"/>
    <w:rsid w:val="009273F7"/>
    <w:rsid w:val="00935B11"/>
    <w:rsid w:val="009454E8"/>
    <w:rsid w:val="00981778"/>
    <w:rsid w:val="00986743"/>
    <w:rsid w:val="009A58EE"/>
    <w:rsid w:val="009B5E03"/>
    <w:rsid w:val="009C0B45"/>
    <w:rsid w:val="009E1854"/>
    <w:rsid w:val="009E1AB6"/>
    <w:rsid w:val="00A1601D"/>
    <w:rsid w:val="00A2362F"/>
    <w:rsid w:val="00A23871"/>
    <w:rsid w:val="00A37A72"/>
    <w:rsid w:val="00A565BF"/>
    <w:rsid w:val="00A67F2D"/>
    <w:rsid w:val="00AC7B0D"/>
    <w:rsid w:val="00B43F57"/>
    <w:rsid w:val="00B57D54"/>
    <w:rsid w:val="00B93BCF"/>
    <w:rsid w:val="00B93DBB"/>
    <w:rsid w:val="00B93F3A"/>
    <w:rsid w:val="00BE667E"/>
    <w:rsid w:val="00C23CE1"/>
    <w:rsid w:val="00C32F0B"/>
    <w:rsid w:val="00C344A1"/>
    <w:rsid w:val="00C50693"/>
    <w:rsid w:val="00C54DBC"/>
    <w:rsid w:val="00C778B5"/>
    <w:rsid w:val="00C931B6"/>
    <w:rsid w:val="00CD66A8"/>
    <w:rsid w:val="00CD6864"/>
    <w:rsid w:val="00D24151"/>
    <w:rsid w:val="00D4000D"/>
    <w:rsid w:val="00D43C39"/>
    <w:rsid w:val="00D45E5E"/>
    <w:rsid w:val="00D57906"/>
    <w:rsid w:val="00D61D72"/>
    <w:rsid w:val="00D9083F"/>
    <w:rsid w:val="00DA0DD5"/>
    <w:rsid w:val="00DC18D9"/>
    <w:rsid w:val="00DC4BB6"/>
    <w:rsid w:val="00DC5B69"/>
    <w:rsid w:val="00DD03FF"/>
    <w:rsid w:val="00DD57BD"/>
    <w:rsid w:val="00DF0414"/>
    <w:rsid w:val="00E305EC"/>
    <w:rsid w:val="00E33410"/>
    <w:rsid w:val="00E74199"/>
    <w:rsid w:val="00EA01BF"/>
    <w:rsid w:val="00EC5291"/>
    <w:rsid w:val="00EF5670"/>
    <w:rsid w:val="00F0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0FEEA026"/>
  <w15:docId w15:val="{B7F12DB9-46BF-4AFE-BD98-8B32CEF2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0EF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A37A72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37A72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A72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37A72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37A72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A72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A72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A72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A72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72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A72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A72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A72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A72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A72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72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72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72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A37A7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7A72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A37A72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A72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A37A72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A37A72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A37A72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A37A7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A37A72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A37A72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A37A72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A37A72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A37A72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A37A72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A37A72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A37A72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A37A72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37A72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A37A7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A37A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37A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72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A37A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A72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72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A37A72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A37A72"/>
    <w:pPr>
      <w:spacing w:after="0" w:line="240" w:lineRule="auto"/>
    </w:pPr>
  </w:style>
  <w:style w:type="paragraph" w:styleId="BlockText">
    <w:name w:val="Block Text"/>
    <w:aliases w:val="Block Quote"/>
    <w:uiPriority w:val="40"/>
    <w:rsid w:val="00A37A7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A37A72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A37A72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A37A72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A37A72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A37A72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37A7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37A7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37A7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37A7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37A7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37A7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37A7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37A7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37A7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A37A72"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rsid w:val="00A37A72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A37A72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37A72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A37A72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A37A72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A37A72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A37A72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A37A72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A37A72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A37A72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A37A72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A37A72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A37A72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A37A72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A37A72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A37A72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A37A72"/>
  </w:style>
  <w:style w:type="paragraph" w:customStyle="1" w:styleId="BusinessNameDates">
    <w:name w:val="Business Name &amp; Dates"/>
    <w:basedOn w:val="Normal"/>
    <w:qFormat/>
    <w:rsid w:val="002820EF"/>
    <w:pPr>
      <w:spacing w:after="0" w:line="240" w:lineRule="auto"/>
    </w:pPr>
    <w:rPr>
      <w:rFonts w:ascii="Verdana" w:eastAsiaTheme="minorEastAsia" w:hAnsi="Verdana" w:cs="Courier New"/>
      <w:color w:val="auto"/>
      <w:sz w:val="19"/>
      <w:lang w:eastAsia="en-US"/>
    </w:rPr>
  </w:style>
  <w:style w:type="paragraph" w:styleId="ListParagraph">
    <w:name w:val="List Paragraph"/>
    <w:basedOn w:val="Normal"/>
    <w:uiPriority w:val="6"/>
    <w:unhideWhenUsed/>
    <w:qFormat/>
    <w:rsid w:val="002820EF"/>
    <w:pPr>
      <w:ind w:left="720"/>
      <w:contextualSpacing/>
    </w:pPr>
  </w:style>
  <w:style w:type="paragraph" w:styleId="Signature">
    <w:name w:val="Signature"/>
    <w:basedOn w:val="Normal"/>
    <w:link w:val="SignatureChar"/>
    <w:uiPriority w:val="8"/>
    <w:unhideWhenUsed/>
    <w:rsid w:val="00C32F0B"/>
    <w:pPr>
      <w:spacing w:after="200"/>
      <w:contextualSpacing/>
    </w:pPr>
    <w:rPr>
      <w:lang w:bidi="he-IL"/>
    </w:rPr>
  </w:style>
  <w:style w:type="character" w:customStyle="1" w:styleId="SignatureChar">
    <w:name w:val="Signature Char"/>
    <w:basedOn w:val="DefaultParagraphFont"/>
    <w:link w:val="Signature"/>
    <w:uiPriority w:val="8"/>
    <w:rsid w:val="00C32F0B"/>
    <w:rPr>
      <w:rFonts w:cs="Times New Roman"/>
      <w:color w:val="000000" w:themeColor="text1"/>
      <w:szCs w:val="20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justinphy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C8377E641D4162AB039C6A2BA17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7A09-9BC1-48AA-94B3-256A09298231}"/>
      </w:docPartPr>
      <w:docPartBody>
        <w:p w:rsidR="00C1195A" w:rsidRDefault="001A6EC2" w:rsidP="001A6EC2">
          <w:pPr>
            <w:pStyle w:val="34C8377E641D4162AB039C6A2BA17DD3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EC2"/>
    <w:rsid w:val="0001675C"/>
    <w:rsid w:val="000A7789"/>
    <w:rsid w:val="000B3A5B"/>
    <w:rsid w:val="001A6EC2"/>
    <w:rsid w:val="001A73BC"/>
    <w:rsid w:val="002709A5"/>
    <w:rsid w:val="002C3424"/>
    <w:rsid w:val="00312F5C"/>
    <w:rsid w:val="003450C9"/>
    <w:rsid w:val="003B54EC"/>
    <w:rsid w:val="003E1EE3"/>
    <w:rsid w:val="00406EA6"/>
    <w:rsid w:val="005111BD"/>
    <w:rsid w:val="00523CF5"/>
    <w:rsid w:val="005E191A"/>
    <w:rsid w:val="006B383D"/>
    <w:rsid w:val="00997D5E"/>
    <w:rsid w:val="009B690D"/>
    <w:rsid w:val="00A84CA8"/>
    <w:rsid w:val="00B85D87"/>
    <w:rsid w:val="00BE69F3"/>
    <w:rsid w:val="00C1195A"/>
    <w:rsid w:val="00C76EED"/>
    <w:rsid w:val="00CD7A91"/>
    <w:rsid w:val="00CE0033"/>
    <w:rsid w:val="00E12A33"/>
    <w:rsid w:val="00E91A1A"/>
    <w:rsid w:val="00EF4EAF"/>
    <w:rsid w:val="00F477CF"/>
    <w:rsid w:val="00F65373"/>
    <w:rsid w:val="00FA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EC2"/>
    <w:rPr>
      <w:color w:val="808080"/>
    </w:rPr>
  </w:style>
  <w:style w:type="paragraph" w:customStyle="1" w:styleId="34C8377E641D4162AB039C6A2BA17DD3">
    <w:name w:val="34C8377E641D4162AB039C6A2BA17DD3"/>
    <w:rsid w:val="001A6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28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</cp:lastModifiedBy>
  <cp:revision>4</cp:revision>
  <dcterms:created xsi:type="dcterms:W3CDTF">2021-06-15T02:16:00Z</dcterms:created>
  <dcterms:modified xsi:type="dcterms:W3CDTF">2021-06-15T02:43:00Z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