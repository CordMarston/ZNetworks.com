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bCs/>
          <w:sz w:val="32"/>
          <w:szCs w:val="32"/>
        </w:rPr>
        <w:alias w:val="Author"/>
        <w:tag w:val=""/>
        <w:id w:val="-1057703664"/>
        <w:placeholder>
          <w:docPart w:val="D27834B1F1714C7298BA551EA7FFAB39"/>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E248245" w14:textId="77777777" w:rsidR="00320560" w:rsidRPr="00CE5765" w:rsidRDefault="00E15265">
          <w:pPr>
            <w:pStyle w:val="Title"/>
            <w:rPr>
              <w:rFonts w:ascii="Times New Roman" w:hAnsi="Times New Roman" w:cs="Times New Roman"/>
              <w:sz w:val="32"/>
              <w:szCs w:val="32"/>
            </w:rPr>
          </w:pPr>
          <w:r w:rsidRPr="00CE5765">
            <w:rPr>
              <w:rFonts w:ascii="Times New Roman" w:hAnsi="Times New Roman" w:cs="Times New Roman"/>
              <w:b/>
              <w:bCs/>
              <w:sz w:val="32"/>
              <w:szCs w:val="32"/>
            </w:rPr>
            <w:t>Joseph Miller</w:t>
          </w:r>
        </w:p>
      </w:sdtContent>
    </w:sdt>
    <w:p w14:paraId="79A65878" w14:textId="77777777" w:rsidR="00320560" w:rsidRPr="00CE5765" w:rsidRDefault="00E15265" w:rsidP="00E15265">
      <w:pPr>
        <w:pStyle w:val="Header"/>
        <w:widowControl w:val="0"/>
        <w:tabs>
          <w:tab w:val="left" w:pos="1440"/>
          <w:tab w:val="left" w:pos="1530"/>
          <w:tab w:val="left" w:pos="2880"/>
          <w:tab w:val="left" w:pos="3960"/>
          <w:tab w:val="left" w:pos="4500"/>
        </w:tabs>
        <w:rPr>
          <w:rFonts w:ascii="Times New Roman" w:eastAsia="Calibri" w:hAnsi="Times New Roman" w:cs="Times New Roman"/>
          <w:sz w:val="24"/>
          <w:szCs w:val="24"/>
        </w:rPr>
      </w:pPr>
      <w:r w:rsidRPr="00CE5765">
        <w:rPr>
          <w:rFonts w:ascii="Times New Roman" w:hAnsi="Times New Roman" w:cs="Times New Roman"/>
          <w:sz w:val="24"/>
          <w:szCs w:val="24"/>
        </w:rPr>
        <w:t>Seattle, Washington | (206) 941-1157</w:t>
      </w:r>
      <w:r w:rsidR="00320560" w:rsidRPr="00CE5765">
        <w:rPr>
          <w:rFonts w:ascii="Times New Roman" w:hAnsi="Times New Roman" w:cs="Times New Roman"/>
          <w:sz w:val="24"/>
          <w:szCs w:val="24"/>
        </w:rPr>
        <w:t>|</w:t>
      </w:r>
      <w:r w:rsidRPr="00CE5765">
        <w:rPr>
          <w:rFonts w:ascii="Times New Roman" w:hAnsi="Times New Roman" w:cs="Times New Roman"/>
          <w:sz w:val="24"/>
          <w:szCs w:val="24"/>
        </w:rPr>
        <w:t xml:space="preserve"> joemiller110707@gmail.com</w:t>
      </w:r>
      <w:r w:rsidR="00320560" w:rsidRPr="00CE5765">
        <w:rPr>
          <w:rFonts w:ascii="Times New Roman" w:hAnsi="Times New Roman" w:cs="Times New Roman"/>
          <w:sz w:val="24"/>
          <w:szCs w:val="24"/>
        </w:rPr>
        <w:t xml:space="preserve"> | </w:t>
      </w:r>
      <w:hyperlink r:id="rId8" w:history="1">
        <w:bookmarkStart w:id="0" w:name="_Hlk19034019"/>
        <w:r w:rsidRPr="00CE5765">
          <w:rPr>
            <w:rStyle w:val="Hyperlink"/>
            <w:rFonts w:ascii="Times New Roman" w:hAnsi="Times New Roman" w:cs="Times New Roman"/>
            <w:sz w:val="24"/>
            <w:szCs w:val="24"/>
          </w:rPr>
          <w:t>https://www.linkedin.com/in/joseph-miller-</w:t>
        </w:r>
        <w:bookmarkEnd w:id="0"/>
        <w:r w:rsidRPr="00CE5765">
          <w:rPr>
            <w:rStyle w:val="Hyperlink"/>
            <w:rFonts w:ascii="Times New Roman" w:hAnsi="Times New Roman" w:cs="Times New Roman"/>
            <w:sz w:val="24"/>
            <w:szCs w:val="24"/>
          </w:rPr>
          <w:t>01752b92</w:t>
        </w:r>
      </w:hyperlink>
      <w:r w:rsidR="00320560" w:rsidRPr="00CE5765">
        <w:rPr>
          <w:rFonts w:ascii="Times New Roman" w:hAnsi="Times New Roman" w:cs="Times New Roman"/>
          <w:sz w:val="24"/>
          <w:szCs w:val="24"/>
        </w:rPr>
        <w:t xml:space="preserve"> </w:t>
      </w:r>
      <w:r w:rsidRPr="00CE5765">
        <w:rPr>
          <w:rFonts w:ascii="Times New Roman" w:hAnsi="Times New Roman" w:cs="Times New Roman"/>
          <w:sz w:val="24"/>
          <w:szCs w:val="24"/>
        </w:rPr>
        <w:t xml:space="preserve">| </w:t>
      </w:r>
      <w:hyperlink r:id="rId9" w:history="1">
        <w:r w:rsidRPr="00CE5765">
          <w:rPr>
            <w:rStyle w:val="Hyperlink"/>
            <w:rFonts w:ascii="Times New Roman" w:hAnsi="Times New Roman" w:cs="Times New Roman"/>
            <w:sz w:val="24"/>
            <w:szCs w:val="24"/>
          </w:rPr>
          <w:t>https://github.com/passwordlandia</w:t>
        </w:r>
      </w:hyperlink>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0" w:type="dxa"/>
          <w:bottom w:w="29" w:type="dxa"/>
          <w:right w:w="0" w:type="dxa"/>
        </w:tblCellMar>
        <w:tblLook w:val="04A0" w:firstRow="1" w:lastRow="0" w:firstColumn="1" w:lastColumn="0" w:noHBand="0" w:noVBand="1"/>
        <w:tblDescription w:val="Resume content table"/>
      </w:tblPr>
      <w:tblGrid>
        <w:gridCol w:w="9360"/>
      </w:tblGrid>
      <w:tr w:rsidR="00CE5765" w:rsidRPr="00CE5765" w14:paraId="09DA03EE" w14:textId="77777777" w:rsidTr="00AB1504">
        <w:trPr>
          <w:trHeight w:val="394"/>
        </w:trPr>
        <w:tc>
          <w:tcPr>
            <w:tcW w:w="9360" w:type="dxa"/>
            <w:tcMar>
              <w:bottom w:w="230" w:type="dxa"/>
              <w:right w:w="144" w:type="dxa"/>
            </w:tcMar>
            <w:vAlign w:val="bottom"/>
          </w:tcPr>
          <w:p w14:paraId="7D9CF7C4" w14:textId="77777777" w:rsidR="00D404D9" w:rsidRPr="00CE5765" w:rsidRDefault="00E15265" w:rsidP="00E15265">
            <w:pPr>
              <w:pStyle w:val="Heading1"/>
              <w:rPr>
                <w:rFonts w:ascii="Times New Roman" w:hAnsi="Times New Roman" w:cs="Times New Roman"/>
                <w: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765">
              <w:rPr>
                <w:rFonts w:ascii="Times New Roman" w:hAnsi="Times New Roman" w:cs="Times New Roman"/>
                <w: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Seattle Central College: Bachelor’s Degree in I.T. June 19’, National Honors Society PTK</w:t>
            </w:r>
          </w:p>
        </w:tc>
      </w:tr>
      <w:tr w:rsidR="00CE5765" w:rsidRPr="00CE5765" w14:paraId="20A16CB2" w14:textId="77777777" w:rsidTr="00AB1504">
        <w:trPr>
          <w:trHeight w:val="1186"/>
        </w:trPr>
        <w:tc>
          <w:tcPr>
            <w:tcW w:w="9360" w:type="dxa"/>
            <w:tcMar>
              <w:bottom w:w="0" w:type="dxa"/>
              <w:right w:w="144" w:type="dxa"/>
            </w:tcMar>
          </w:tcPr>
          <w:p w14:paraId="0BD58054" w14:textId="4104C1D5" w:rsidR="00E15265" w:rsidRDefault="00EB3A63" w:rsidP="00170530">
            <w:pPr>
              <w:pStyle w:val="ListBullet"/>
              <w:numPr>
                <w:ilvl w:val="0"/>
                <w:numId w:val="0"/>
              </w:num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Education </w:t>
            </w:r>
            <w:r w:rsidR="00E15265" w:rsidRPr="00EB3A6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Areas of Focus: </w:t>
            </w:r>
          </w:p>
          <w:p w14:paraId="6E8CD94D" w14:textId="77777777" w:rsidR="002078ED" w:rsidRPr="00EB3A63" w:rsidRDefault="002078ED" w:rsidP="00170530">
            <w:pPr>
              <w:pStyle w:val="ListBullet"/>
              <w:numPr>
                <w:ilvl w:val="0"/>
                <w:numId w:val="0"/>
              </w:num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A8D934" w14:textId="77777777" w:rsidR="00E15265" w:rsidRPr="00CE5765" w:rsidRDefault="00E15265" w:rsidP="00E15265">
            <w:pPr>
              <w:pStyle w:val="ListBulle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76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installation, Bash/Linux Scripting, Microsoft Exchange Server administrative tasks and troubleshooting, Cisco Catalyst routers and switches break</w:t>
            </w:r>
            <w:r w:rsidR="0023070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E576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fix, VMWare environment testing to live hardware implementation, </w:t>
            </w:r>
            <w:r w:rsidR="0023070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 </w:t>
            </w:r>
            <w:r w:rsidRPr="00CE576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documentation.</w:t>
            </w:r>
          </w:p>
        </w:tc>
      </w:tr>
      <w:tr w:rsidR="00CE5765" w:rsidRPr="00CE5765" w14:paraId="312536B9" w14:textId="77777777" w:rsidTr="00E15265">
        <w:tc>
          <w:tcPr>
            <w:tcW w:w="9360" w:type="dxa"/>
            <w:tcMar>
              <w:bottom w:w="0" w:type="dxa"/>
              <w:right w:w="144" w:type="dxa"/>
            </w:tcMar>
            <w:vAlign w:val="bottom"/>
          </w:tcPr>
          <w:p w14:paraId="32FA29F9" w14:textId="77777777" w:rsidR="002078ED" w:rsidRDefault="002078ED" w:rsidP="00E15265">
            <w:pPr>
              <w:pStyle w:val="Heading1"/>
              <w:rPr>
                <w:rFonts w:ascii="Times New Roman" w:hAnsi="Times New Roman" w:cs="Times New Roman"/>
                <w:b/>
                <w:bCs/>
                <w: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20993970"/>
          </w:p>
          <w:p w14:paraId="399366EF" w14:textId="77777777" w:rsidR="00E15265" w:rsidRDefault="000B4749" w:rsidP="00E15265">
            <w:pPr>
              <w:pStyle w:val="Heading1"/>
              <w:rPr>
                <w:rFonts w:ascii="Times New Roman" w:hAnsi="Times New Roman" w:cs="Times New Roman"/>
                <w:b/>
                <w:bCs/>
                <w: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imes New Roman" w:hAnsi="Times New Roman" w:cs="Times New Roman"/>
                  <w:b/>
                  <w:bCs/>
                  <w: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657741879"/>
                <w:placeholder>
                  <w:docPart w:val="0E688F22652A4905A2851DE5A773A563"/>
                </w:placeholder>
                <w:temporary/>
                <w:showingPlcHdr/>
                <w15:appearance w15:val="hidden"/>
              </w:sdtPr>
              <w:sdtEndPr/>
              <w:sdtContent>
                <w:r w:rsidR="00E15265" w:rsidRPr="00170530">
                  <w:rPr>
                    <w:rFonts w:ascii="Times New Roman" w:hAnsi="Times New Roman" w:cs="Times New Roman"/>
                    <w:b/>
                    <w:bCs/>
                    <w: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Skills &amp; Abilities</w:t>
                </w:r>
              </w:sdtContent>
            </w:sdt>
          </w:p>
          <w:p w14:paraId="6BD3A31B" w14:textId="4228FD8A" w:rsidR="002078ED" w:rsidRPr="00170530" w:rsidRDefault="002078ED" w:rsidP="00E15265">
            <w:pPr>
              <w:pStyle w:val="Heading1"/>
              <w:rPr>
                <w:rFonts w:ascii="Times New Roman" w:hAnsi="Times New Roman" w:cs="Times New Roman"/>
                <w:b/>
                <w:bCs/>
                <w: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bookmarkEnd w:id="1"/>
      <w:tr w:rsidR="00CE5765" w:rsidRPr="00CE5765" w14:paraId="2BDE5094" w14:textId="77777777" w:rsidTr="00E15265">
        <w:tc>
          <w:tcPr>
            <w:tcW w:w="9360" w:type="dxa"/>
            <w:tcMar>
              <w:bottom w:w="29" w:type="dxa"/>
              <w:right w:w="144" w:type="dxa"/>
            </w:tcMar>
          </w:tcPr>
          <w:p w14:paraId="7BB1310B" w14:textId="77777777" w:rsidR="00E15265" w:rsidRDefault="0005559B" w:rsidP="00170530">
            <w:pPr>
              <w:pStyle w:val="ListBulle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170530" w:rsidRPr="0017053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nstalling, configuring, expanding, protect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00170530" w:rsidRPr="0017053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upgrad</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00170530" w:rsidRPr="0017053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tuning,</w:t>
            </w:r>
            <w:r w:rsidR="0017053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 </w:t>
            </w:r>
            <w:r w:rsidR="0017053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repairing networks</w:t>
            </w:r>
          </w:p>
          <w:p w14:paraId="57B36B08" w14:textId="77777777" w:rsidR="00170530" w:rsidRDefault="0005559B" w:rsidP="00170530">
            <w:pPr>
              <w:pStyle w:val="ListBulle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task focused, outside-the-box thinker with cross-platform mindset</w:t>
            </w:r>
          </w:p>
          <w:p w14:paraId="1A75FAB4" w14:textId="77777777" w:rsidR="0005559B" w:rsidRDefault="0005559B" w:rsidP="0005559B">
            <w:pPr>
              <w:pStyle w:val="ListBulle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Quick software learner, applying learned knowledge to teach others usability</w:t>
            </w:r>
          </w:p>
          <w:p w14:paraId="191DEB73" w14:textId="1CF08559" w:rsidR="002078ED" w:rsidRPr="0005559B" w:rsidRDefault="002078ED" w:rsidP="0005559B">
            <w:pPr>
              <w:pStyle w:val="ListBulle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Able to migrate systems from testing servers to live environments with ease</w:t>
            </w:r>
          </w:p>
        </w:tc>
      </w:tr>
      <w:tr w:rsidR="00CE5765" w:rsidRPr="00CE5765" w14:paraId="692BCD84" w14:textId="77777777" w:rsidTr="00E15265">
        <w:tc>
          <w:tcPr>
            <w:tcW w:w="9360" w:type="dxa"/>
            <w:tcMar>
              <w:bottom w:w="29" w:type="dxa"/>
              <w:right w:w="144" w:type="dxa"/>
            </w:tcMar>
          </w:tcPr>
          <w:p w14:paraId="1F4C2B29" w14:textId="77777777" w:rsidR="002078ED" w:rsidRDefault="002078ED" w:rsidP="00E15265">
            <w:p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98839A" w14:textId="33FD810A" w:rsidR="00E15265" w:rsidRDefault="0005559B" w:rsidP="00E15265">
            <w:p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559B">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Experience in I.T.</w:t>
            </w:r>
          </w:p>
          <w:p w14:paraId="0AC60148" w14:textId="731A64C3" w:rsidR="002078ED" w:rsidRPr="0005559B" w:rsidRDefault="002078ED" w:rsidP="00E15265">
            <w:p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E5765" w:rsidRPr="00CE5765" w14:paraId="31323D48" w14:textId="77777777" w:rsidTr="00E15265">
        <w:tc>
          <w:tcPr>
            <w:tcW w:w="9360" w:type="dxa"/>
            <w:tcMar>
              <w:right w:w="144" w:type="dxa"/>
            </w:tcMar>
          </w:tcPr>
          <w:p w14:paraId="50784128" w14:textId="77777777" w:rsidR="0005559B" w:rsidRPr="00230706" w:rsidRDefault="0005559B" w:rsidP="0005559B">
            <w:pPr>
              <w:pStyle w:val="ListBullet"/>
              <w:numPr>
                <w:ilvl w:val="0"/>
                <w:numId w:val="0"/>
              </w:numP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706">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Maxset Worldwide Inc.</w:t>
            </w:r>
            <w:r w:rsidR="00EB3A63" w:rsidRPr="00230706">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Network Admin/Computer Support Specialist | </w:t>
            </w:r>
            <w:r w:rsidRPr="00230706">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June19</w:t>
            </w:r>
            <w:r w:rsidR="00EB3A63" w:rsidRPr="00230706">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0706">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August</w:t>
            </w:r>
            <w:r w:rsidR="00EB3A63" w:rsidRPr="00230706">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0706">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sidR="00EB3A63" w:rsidRPr="00230706">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AC0574" w14:textId="77777777" w:rsidR="0005559B" w:rsidRDefault="002078ED" w:rsidP="002078ED">
            <w:pPr>
              <w:pStyle w:val="ListBullet"/>
              <w:numPr>
                <w:ilvl w:val="0"/>
                <w:numId w:val="0"/>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559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Installed 4 server, 2 switch, 2 router</w:t>
            </w:r>
            <w:r w:rsidR="0023070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5559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rack mounted network from virtual environment to colocation site for live launch of cloud-based network for a startup company. The outcome was that hardware became operative but proprietary software needed work</w:t>
            </w:r>
            <w:r w:rsidR="00EB3A6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thus no administrative tasks left to complete once users were created and network was up and running which occurred.</w:t>
            </w:r>
          </w:p>
          <w:p w14:paraId="30686D34" w14:textId="15A4BB24" w:rsidR="005B1801" w:rsidRPr="00CE5765" w:rsidRDefault="005B1801" w:rsidP="002078ED">
            <w:pPr>
              <w:pStyle w:val="ListBullet"/>
              <w:numPr>
                <w:ilvl w:val="0"/>
                <w:numId w:val="0"/>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E5765" w:rsidRPr="00CE5765" w14:paraId="2DB8985B" w14:textId="77777777" w:rsidTr="00E15265">
        <w:tc>
          <w:tcPr>
            <w:tcW w:w="9360" w:type="dxa"/>
            <w:tcMar>
              <w:bottom w:w="29" w:type="dxa"/>
              <w:right w:w="144" w:type="dxa"/>
            </w:tcMar>
          </w:tcPr>
          <w:p w14:paraId="6F65C161" w14:textId="77777777" w:rsidR="00E15265" w:rsidRPr="00230706" w:rsidRDefault="00EB3A63" w:rsidP="00E15265">
            <w:pP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706">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Interconnection.org | Computer Repair Tech level 1 | February 19’- June19’</w:t>
            </w:r>
          </w:p>
        </w:tc>
      </w:tr>
      <w:tr w:rsidR="00CE5765" w:rsidRPr="00CE5765" w14:paraId="764CC505" w14:textId="77777777" w:rsidTr="00E15265">
        <w:tc>
          <w:tcPr>
            <w:tcW w:w="9360" w:type="dxa"/>
            <w:tcMar>
              <w:right w:w="144" w:type="dxa"/>
            </w:tcMar>
          </w:tcPr>
          <w:p w14:paraId="1DB9A71D" w14:textId="2A59C1BC" w:rsidR="00E15265" w:rsidRPr="00CE5765" w:rsidRDefault="002078ED" w:rsidP="002078ED">
            <w:pPr>
              <w:pStyle w:val="ListBullet"/>
              <w:numPr>
                <w:ilvl w:val="0"/>
                <w:numId w:val="0"/>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B3A6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Diagnosed and repaired laptops and injected C.O.A. (Certificate of Authenticity) through WinPE for resell at about 4-12 laptops and desktops per hour and updated IOS devices with latest software. Each unit was resold in the retail environment or on the web market, sometimes refurbished by me from bare bones</w:t>
            </w:r>
            <w:r w:rsidR="0023070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just Nic card replacement or </w:t>
            </w:r>
            <w:r w:rsidR="00EB3A6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 repair</w:t>
            </w:r>
            <w:r w:rsidR="0023070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battery test</w:t>
            </w:r>
            <w:r w:rsidR="00EB3A6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CE5765" w:rsidRPr="00CE5765" w14:paraId="02D9CEDD" w14:textId="77777777" w:rsidTr="00E15265">
        <w:tc>
          <w:tcPr>
            <w:tcW w:w="9360" w:type="dxa"/>
            <w:tcMar>
              <w:bottom w:w="29" w:type="dxa"/>
              <w:right w:w="144" w:type="dxa"/>
            </w:tcMar>
          </w:tcPr>
          <w:p w14:paraId="22A13164" w14:textId="77777777" w:rsidR="002078ED" w:rsidRDefault="002078ED" w:rsidP="00E15265">
            <w:p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3E0264" w14:textId="77777777" w:rsidR="00E15265" w:rsidRDefault="00EB3A63" w:rsidP="00E15265">
            <w:p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A6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Service/Sales Background</w:t>
            </w:r>
          </w:p>
          <w:p w14:paraId="61931164" w14:textId="77777777" w:rsidR="00D04CEB" w:rsidRDefault="00D04CEB" w:rsidP="00E15265">
            <w:p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995DBB" w14:textId="5F0BD484" w:rsidR="00D04CEB" w:rsidRDefault="00D04CEB" w:rsidP="00E15265">
            <w:pP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Kaiser Permanente </w:t>
            </w:r>
            <w:r w:rsidRPr="00D04CEB">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Capitol Hill Campus</w:t>
            </w:r>
            <w: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\Volunteer \ September 18’-February 19’</w:t>
            </w:r>
          </w:p>
          <w:p w14:paraId="7A2F4793" w14:textId="6B8760A9" w:rsidR="00D04CEB" w:rsidRPr="00D04CEB" w:rsidRDefault="00D04CEB" w:rsidP="00E15265">
            <w:p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4C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Assisted in moving patients</w:t>
            </w:r>
            <w:r w:rsidR="00522F7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04C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site to site across campus to appointments</w:t>
            </w:r>
            <w:r w:rsidR="00522F7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pharmacy &amp; cars. R</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estocked wheelchairs </w:t>
            </w:r>
            <w:r w:rsidR="00522F7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various supplies across Capitol Hill Campus, maintained cleanliness </w:t>
            </w:r>
            <w:r w:rsidR="00522F7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stock of flu stations</w:t>
            </w:r>
            <w:r w:rsidR="00522F7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&amp; provided guidance for lost patrons to departments requested.</w:t>
            </w:r>
          </w:p>
        </w:tc>
      </w:tr>
      <w:tr w:rsidR="00CE5765" w:rsidRPr="00CE5765" w14:paraId="34174775" w14:textId="77777777" w:rsidTr="00E15265">
        <w:tc>
          <w:tcPr>
            <w:tcW w:w="9360" w:type="dxa"/>
            <w:tcMar>
              <w:bottom w:w="0" w:type="dxa"/>
              <w:right w:w="144" w:type="dxa"/>
            </w:tcMar>
          </w:tcPr>
          <w:p w14:paraId="78E19C85" w14:textId="77777777" w:rsidR="00D404D9" w:rsidRDefault="00D404D9" w:rsidP="00E15265">
            <w:pPr>
              <w:pStyle w:val="Heading1"/>
              <w:rPr>
                <w:rFonts w:ascii="Times New Roman" w:hAnsi="Times New Roman" w:cs="Times New Roman"/>
                <w:i/>
                <w:iCs/>
                <w: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3E88EB" w14:textId="77777777" w:rsidR="00E15265" w:rsidRPr="00230706" w:rsidRDefault="00230706" w:rsidP="00E15265">
            <w:pPr>
              <w:pStyle w:val="Heading1"/>
              <w:rPr>
                <w:rFonts w:ascii="Times New Roman" w:hAnsi="Times New Roman" w:cs="Times New Roman"/>
                <w:i/>
                <w:iCs/>
                <w: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706">
              <w:rPr>
                <w:rFonts w:ascii="Times New Roman" w:hAnsi="Times New Roman" w:cs="Times New Roman"/>
                <w:i/>
                <w:iCs/>
                <w:cap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Lowes H.I.W. | Plumbing Specialist/Weekend Team | May 11’- February 17’</w:t>
            </w:r>
          </w:p>
        </w:tc>
      </w:tr>
      <w:tr w:rsidR="00CE5765" w:rsidRPr="00CE5765" w14:paraId="076705E1" w14:textId="77777777" w:rsidTr="00E15265">
        <w:tc>
          <w:tcPr>
            <w:tcW w:w="9360" w:type="dxa"/>
            <w:shd w:val="clear" w:color="auto" w:fill="auto"/>
            <w:tcMar>
              <w:bottom w:w="29" w:type="dxa"/>
              <w:right w:w="144" w:type="dxa"/>
            </w:tcMar>
          </w:tcPr>
          <w:p w14:paraId="7C1D3429" w14:textId="00823B72" w:rsidR="00E15265" w:rsidRPr="002078ED" w:rsidRDefault="002078ED" w:rsidP="002078ED">
            <w:pPr>
              <w:rPr>
                <w:rStyle w:val="Emphasis"/>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30706" w:rsidRPr="002078E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Primary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 in all departments part time</w:t>
            </w:r>
            <w:r w:rsidR="00230706" w:rsidRPr="002078E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serving </w:t>
            </w:r>
            <w:r w:rsidR="00D404D9" w:rsidRPr="002078E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average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04D9" w:rsidRPr="002078E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200-1000 customers a day with needs while increasing business rapport and growing</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04D9" w:rsidRPr="002078E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sales on an average of 2 % or more per quarter while keeping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w:t>
            </w:r>
            <w:r w:rsidR="00D404D9" w:rsidRPr="002078E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04D9" w:rsidRPr="002078E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conditions clean, organized and efficient. Used technology tools like I-Phone for inventory, live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04D9" w:rsidRPr="002078E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tracking service, google research for products and information, and calling vendors for order</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04D9" w:rsidRPr="002078E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updates to provide above and beyond service.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78E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2078E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sales/home installation services from 2015-2017, #94 out of 1026 in sales for</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78E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atg.com, #’s 1, 4, 12, 18, 8 and 6 out of top 25 in market sales variance to goals, Customer</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78E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awards 2011, 12’, 13’, 15’, and 16’.</w:t>
            </w:r>
          </w:p>
        </w:tc>
      </w:tr>
      <w:tr w:rsidR="00CE5765" w:rsidRPr="00CE5765" w14:paraId="4141600B" w14:textId="77777777" w:rsidTr="00E15265">
        <w:tc>
          <w:tcPr>
            <w:tcW w:w="9360" w:type="dxa"/>
            <w:shd w:val="clear" w:color="auto" w:fill="auto"/>
            <w:tcMar>
              <w:right w:w="144" w:type="dxa"/>
            </w:tcMar>
          </w:tcPr>
          <w:p w14:paraId="16593B51" w14:textId="77777777" w:rsidR="00D404D9" w:rsidRDefault="00D404D9" w:rsidP="00D404D9">
            <w:pPr>
              <w:pStyle w:val="ListBullet"/>
              <w:numPr>
                <w:ilvl w:val="0"/>
                <w:numId w:val="0"/>
              </w:num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455D33" w14:textId="77777777" w:rsidR="00E15265" w:rsidRPr="00D404D9" w:rsidRDefault="00D404D9" w:rsidP="00D404D9">
            <w:pPr>
              <w:pStyle w:val="ListBullet"/>
              <w:numPr>
                <w:ilvl w:val="0"/>
                <w:numId w:val="0"/>
              </w:numPr>
              <w:spacing w:after="0"/>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4D9">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Dominos Pizza | Assistant Store Manager | October </w:t>
            </w:r>
            <w:r w:rsidR="00DA4E5D">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w:t>
            </w:r>
            <w:r w:rsidRPr="00D404D9">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January </w:t>
            </w:r>
            <w:r w:rsidR="00DA4E5D">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r w:rsidRPr="00D404D9">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B79E52" w14:textId="5AEDDC9A" w:rsidR="00DA4E5D" w:rsidRPr="002078ED" w:rsidRDefault="002078ED" w:rsidP="002078ED">
            <w:pPr>
              <w:pStyle w:val="ListBullet"/>
              <w:numPr>
                <w:ilvl w:val="0"/>
                <w:numId w:val="0"/>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t>
            </w:r>
            <w:r w:rsidR="00D404D9" w:rsidRPr="00D404D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w:t>
            </w:r>
            <w:r w:rsidR="00DA4E5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00D404D9" w:rsidRPr="00D404D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clos</w:t>
            </w:r>
            <w:r w:rsidR="00DA4E5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 </w:t>
            </w:r>
            <w:r w:rsidR="00D404D9" w:rsidRPr="00D404D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 operations, managed</w:t>
            </w:r>
            <w:r w:rsidR="00AB150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04D9" w:rsidRPr="00D404D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members of staff, directed and</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04D9" w:rsidRPr="00D404D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coordinated deliveries, created marketing strategies</w:t>
            </w:r>
            <w:r w:rsidR="00DA4E5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promote sales</w:t>
            </w:r>
            <w:r w:rsidR="00D404D9" w:rsidRPr="00D404D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operated large orders at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04D9" w:rsidRPr="00D404D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fast pace to decrease wait times, created staff schedules, interviewed and hired new</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04D9" w:rsidRPr="00D404D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managed quarterly profit spreadsheets, ran cash register’s and prepared secure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04D9" w:rsidRPr="00D404D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deposits daily</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while retaining the lowest turnover for employment in quarter’s 1-2 in 08’ with a sales increase of nearly 10%, production of pizzas went up to a max of 150 pizzas per hour, driver efficiency went from 45 minute windows from a three delivery run to under 30 minutes.</w:t>
            </w:r>
          </w:p>
        </w:tc>
      </w:tr>
      <w:tr w:rsidR="00DA4E5D" w:rsidRPr="00CE5765" w14:paraId="365CE7F8" w14:textId="77777777" w:rsidTr="00E15265">
        <w:tc>
          <w:tcPr>
            <w:tcW w:w="9360" w:type="dxa"/>
            <w:shd w:val="clear" w:color="auto" w:fill="auto"/>
            <w:tcMar>
              <w:right w:w="144" w:type="dxa"/>
            </w:tcMar>
          </w:tcPr>
          <w:p w14:paraId="59D7C826" w14:textId="77777777" w:rsidR="002078ED" w:rsidRDefault="002078ED" w:rsidP="00D404D9">
            <w:pPr>
              <w:pStyle w:val="ListBullet"/>
              <w:numPr>
                <w:ilvl w:val="0"/>
                <w:numId w:val="0"/>
              </w:numPr>
              <w:spacing w:after="0"/>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E5EF1" w14:textId="52386DC4" w:rsidR="00DA4E5D" w:rsidRPr="00341E6D" w:rsidRDefault="00341E6D" w:rsidP="00D404D9">
            <w:pPr>
              <w:pStyle w:val="ListBullet"/>
              <w:numPr>
                <w:ilvl w:val="0"/>
                <w:numId w:val="0"/>
              </w:numPr>
              <w:spacing w:after="0"/>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E6D">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 Proficiencies</w:t>
            </w:r>
          </w:p>
        </w:tc>
      </w:tr>
      <w:tr w:rsidR="00341E6D" w:rsidRPr="00CE5765" w14:paraId="4E67712E" w14:textId="77777777" w:rsidTr="00E15265">
        <w:tc>
          <w:tcPr>
            <w:tcW w:w="9360" w:type="dxa"/>
            <w:shd w:val="clear" w:color="auto" w:fill="auto"/>
            <w:tcMar>
              <w:right w:w="144" w:type="dxa"/>
            </w:tcMar>
          </w:tcPr>
          <w:p w14:paraId="4740FCF1" w14:textId="77777777" w:rsidR="002078ED" w:rsidRDefault="002078ED" w:rsidP="00341E6D">
            <w:pPr>
              <w:spacing w:line="360" w:lineRule="auto"/>
              <w:rPr>
                <w:rFonts w:ascii="Times New Roman" w:hAnsi="Times New Roman" w:cs="Times New Roman"/>
                <w:i/>
                <w:iCs/>
                <w:sz w:val="24"/>
                <w:szCs w:val="24"/>
              </w:rPr>
            </w:pPr>
          </w:p>
          <w:p w14:paraId="253BD336" w14:textId="462652BD" w:rsidR="00341E6D" w:rsidRPr="00341E6D" w:rsidRDefault="00341E6D" w:rsidP="00341E6D">
            <w:pPr>
              <w:spacing w:line="360" w:lineRule="auto"/>
              <w:rPr>
                <w:rFonts w:ascii="Times New Roman" w:hAnsi="Times New Roman" w:cs="Times New Roman"/>
                <w:sz w:val="24"/>
                <w:szCs w:val="24"/>
              </w:rPr>
            </w:pPr>
            <w:r w:rsidRPr="00A23E41">
              <w:rPr>
                <w:rFonts w:ascii="Times New Roman" w:hAnsi="Times New Roman" w:cs="Times New Roman"/>
                <w:b/>
                <w:bCs/>
                <w:i/>
                <w:iCs/>
                <w:sz w:val="24"/>
                <w:szCs w:val="24"/>
                <w:u w:val="single"/>
              </w:rPr>
              <w:t>Operating Systems:</w:t>
            </w:r>
            <w:r w:rsidRPr="00341E6D">
              <w:rPr>
                <w:rFonts w:ascii="Times New Roman" w:hAnsi="Times New Roman" w:cs="Times New Roman"/>
                <w:sz w:val="24"/>
                <w:szCs w:val="24"/>
              </w:rPr>
              <w:t xml:space="preserve"> Win.7, 8, 10, Windows 2012 Enterprise R2 Server, Ubuntu 18.04 LTS &amp; Desktop, Ubuntu16.04 LTS &amp; Desktop. </w:t>
            </w:r>
          </w:p>
          <w:p w14:paraId="0322885A" w14:textId="77777777" w:rsidR="00341E6D" w:rsidRPr="00341E6D" w:rsidRDefault="00341E6D" w:rsidP="00341E6D">
            <w:pPr>
              <w:spacing w:line="360" w:lineRule="auto"/>
              <w:rPr>
                <w:rFonts w:ascii="Times New Roman" w:hAnsi="Times New Roman" w:cs="Times New Roman"/>
                <w:sz w:val="24"/>
                <w:szCs w:val="24"/>
              </w:rPr>
            </w:pPr>
            <w:r w:rsidRPr="00A23E41">
              <w:rPr>
                <w:rFonts w:ascii="Times New Roman" w:hAnsi="Times New Roman" w:cs="Times New Roman"/>
                <w:b/>
                <w:bCs/>
                <w:i/>
                <w:iCs/>
                <w:sz w:val="24"/>
                <w:szCs w:val="24"/>
                <w:u w:val="single"/>
              </w:rPr>
              <w:t>Hardware:</w:t>
            </w:r>
            <w:r w:rsidRPr="00341E6D">
              <w:rPr>
                <w:rFonts w:ascii="Times New Roman" w:hAnsi="Times New Roman" w:cs="Times New Roman"/>
                <w:sz w:val="24"/>
                <w:szCs w:val="24"/>
              </w:rPr>
              <w:t xml:space="preserve"> HP ProLiant Gen 8. DL380P Server, HP Procurve 2824 J4903A Switch, Toshiba, Lenovo, HP &amp; Dell Laptops, Cisco catalyst 2960 switch, Cisco 1921 Router.</w:t>
            </w:r>
          </w:p>
          <w:p w14:paraId="5ED58DFB" w14:textId="77777777" w:rsidR="00341E6D" w:rsidRPr="00341E6D" w:rsidRDefault="00341E6D" w:rsidP="00341E6D">
            <w:pPr>
              <w:spacing w:line="360" w:lineRule="auto"/>
              <w:rPr>
                <w:rFonts w:ascii="Times New Roman" w:hAnsi="Times New Roman" w:cs="Times New Roman"/>
                <w:sz w:val="24"/>
                <w:szCs w:val="24"/>
              </w:rPr>
            </w:pPr>
            <w:r w:rsidRPr="00A23E41">
              <w:rPr>
                <w:rFonts w:ascii="Times New Roman" w:hAnsi="Times New Roman" w:cs="Times New Roman"/>
                <w:b/>
                <w:bCs/>
                <w:i/>
                <w:iCs/>
                <w:sz w:val="24"/>
                <w:szCs w:val="24"/>
                <w:u w:val="single"/>
              </w:rPr>
              <w:t>Software:</w:t>
            </w:r>
            <w:r w:rsidRPr="00341E6D">
              <w:rPr>
                <w:rFonts w:ascii="Times New Roman" w:hAnsi="Times New Roman" w:cs="Times New Roman"/>
                <w:sz w:val="24"/>
                <w:szCs w:val="24"/>
              </w:rPr>
              <w:t xml:space="preserve"> Mongo DB, Gitlab, GitHub, Exchange Server 2007 &amp; 2010, Office 2016, 2012, 2010 &amp; 365, VMware 12.1.0.</w:t>
            </w:r>
          </w:p>
          <w:p w14:paraId="41B4B33F" w14:textId="77777777" w:rsidR="00341E6D" w:rsidRPr="00341E6D" w:rsidRDefault="00341E6D" w:rsidP="00341E6D">
            <w:pPr>
              <w:spacing w:line="360" w:lineRule="auto"/>
              <w:rPr>
                <w:rFonts w:ascii="Times New Roman" w:hAnsi="Times New Roman" w:cs="Times New Roman"/>
                <w:sz w:val="24"/>
                <w:szCs w:val="24"/>
              </w:rPr>
            </w:pPr>
            <w:r w:rsidRPr="00A23E41">
              <w:rPr>
                <w:rFonts w:ascii="Times New Roman" w:hAnsi="Times New Roman" w:cs="Times New Roman"/>
                <w:b/>
                <w:bCs/>
                <w:i/>
                <w:iCs/>
                <w:sz w:val="24"/>
                <w:szCs w:val="24"/>
                <w:u w:val="single"/>
              </w:rPr>
              <w:t>Network Protocols:</w:t>
            </w:r>
            <w:r w:rsidRPr="00341E6D">
              <w:rPr>
                <w:rFonts w:ascii="Times New Roman" w:hAnsi="Times New Roman" w:cs="Times New Roman"/>
                <w:sz w:val="24"/>
                <w:szCs w:val="24"/>
              </w:rPr>
              <w:t xml:space="preserve"> LAN/WAN, TCP/IP, DNS, DHCP.</w:t>
            </w:r>
          </w:p>
          <w:p w14:paraId="56FF83D6" w14:textId="77777777" w:rsidR="00341E6D" w:rsidRDefault="00341E6D" w:rsidP="00341E6D">
            <w:pPr>
              <w:spacing w:line="360" w:lineRule="auto"/>
              <w:rPr>
                <w:rFonts w:ascii="Times New Roman" w:hAnsi="Times New Roman" w:cs="Times New Roman"/>
                <w:sz w:val="24"/>
                <w:szCs w:val="24"/>
              </w:rPr>
            </w:pPr>
            <w:r w:rsidRPr="00A23E41">
              <w:rPr>
                <w:rFonts w:ascii="Times New Roman" w:hAnsi="Times New Roman" w:cs="Times New Roman"/>
                <w:b/>
                <w:bCs/>
                <w:i/>
                <w:iCs/>
                <w:sz w:val="24"/>
                <w:szCs w:val="24"/>
                <w:u w:val="single"/>
              </w:rPr>
              <w:t>Applications/general technologies/software:</w:t>
            </w:r>
            <w:r>
              <w:rPr>
                <w:rFonts w:ascii="Times New Roman" w:hAnsi="Times New Roman" w:cs="Times New Roman"/>
                <w:sz w:val="24"/>
                <w:szCs w:val="24"/>
              </w:rPr>
              <w:t xml:space="preserve"> P</w:t>
            </w:r>
            <w:r w:rsidRPr="00341E6D">
              <w:rPr>
                <w:rFonts w:ascii="Times New Roman" w:hAnsi="Times New Roman" w:cs="Times New Roman"/>
                <w:sz w:val="24"/>
                <w:szCs w:val="24"/>
              </w:rPr>
              <w:t xml:space="preserve">ython, LDAP, NFS, Cacti, Nagios, Bash </w:t>
            </w:r>
            <w:bookmarkStart w:id="2" w:name="_GoBack"/>
            <w:bookmarkEnd w:id="2"/>
          </w:p>
          <w:p w14:paraId="57630081" w14:textId="1B5AFE70" w:rsidR="00CC0549" w:rsidRDefault="00CC0549" w:rsidP="00341E6D">
            <w:pPr>
              <w:spacing w:line="360" w:lineRule="auto"/>
              <w:rPr>
                <w:rFonts w:ascii="Times New Roman" w:hAnsi="Times New Roman" w:cs="Times New Roman"/>
                <w:sz w:val="24"/>
                <w:szCs w:val="24"/>
              </w:rPr>
            </w:pPr>
          </w:p>
          <w:p w14:paraId="0CDFD366" w14:textId="4475B466" w:rsidR="002078ED" w:rsidRDefault="005B1801" w:rsidP="00341E6D">
            <w:pPr>
              <w:spacing w:line="360" w:lineRule="auto"/>
              <w:rPr>
                <w:rFonts w:ascii="Times New Roman" w:hAnsi="Times New Roman" w:cs="Times New Roman"/>
                <w:b/>
                <w:bCs/>
                <w:sz w:val="24"/>
                <w:szCs w:val="24"/>
              </w:rPr>
            </w:pPr>
            <w:r>
              <w:rPr>
                <w:rFonts w:ascii="Times New Roman" w:hAnsi="Times New Roman" w:cs="Times New Roman"/>
                <w:b/>
                <w:bCs/>
                <w:sz w:val="24"/>
                <w:szCs w:val="24"/>
              </w:rPr>
              <w:t>Self-Trained Skills</w:t>
            </w:r>
          </w:p>
          <w:p w14:paraId="7296937B" w14:textId="77777777" w:rsidR="005B1801" w:rsidRPr="002078ED" w:rsidRDefault="005B1801" w:rsidP="00341E6D">
            <w:pPr>
              <w:spacing w:line="360" w:lineRule="auto"/>
              <w:rPr>
                <w:rFonts w:ascii="Times New Roman" w:hAnsi="Times New Roman" w:cs="Times New Roman"/>
                <w:b/>
                <w:bCs/>
                <w:sz w:val="24"/>
                <w:szCs w:val="24"/>
              </w:rPr>
            </w:pPr>
          </w:p>
          <w:p w14:paraId="4C4D594B" w14:textId="1F4F1496" w:rsidR="00CC0549" w:rsidRPr="00341E6D" w:rsidRDefault="00CC0549" w:rsidP="00341E6D">
            <w:pPr>
              <w:spacing w:line="360" w:lineRule="auto"/>
              <w:rPr>
                <w:rFonts w:ascii="Times New Roman" w:eastAsia="Calibri" w:hAnsi="Times New Roman" w:cs="Times New Roman"/>
                <w:sz w:val="24"/>
                <w:szCs w:val="24"/>
              </w:rPr>
            </w:pPr>
            <w:r>
              <w:rPr>
                <w:rFonts w:ascii="Times New Roman" w:hAnsi="Times New Roman" w:cs="Times New Roman"/>
                <w:sz w:val="24"/>
                <w:szCs w:val="24"/>
              </w:rPr>
              <w:t xml:space="preserve">Here’s my own personal website I created from scratch: </w:t>
            </w:r>
            <w:hyperlink r:id="rId10" w:history="1">
              <w:r w:rsidRPr="000F4A86">
                <w:rPr>
                  <w:rStyle w:val="Hyperlink"/>
                  <w:rFonts w:ascii="Arial" w:hAnsi="Arial" w:cs="Arial"/>
                  <w:sz w:val="18"/>
                  <w:szCs w:val="18"/>
                  <w:bdr w:val="none" w:sz="0" w:space="0" w:color="auto" w:frame="1"/>
                  <w:shd w:val="clear" w:color="auto" w:fill="FFFFFF"/>
                </w:rPr>
                <w:t>https://jam198604.wixsite.com/josephmiller</w:t>
              </w:r>
            </w:hyperlink>
          </w:p>
        </w:tc>
      </w:tr>
    </w:tbl>
    <w:p w14:paraId="716DD0DE" w14:textId="77777777" w:rsidR="00F75D2E" w:rsidRDefault="00F75D2E"/>
    <w:sectPr w:rsidR="00F75D2E">
      <w:footerReference w:type="default" r:id="rId11"/>
      <w:pgSz w:w="12240" w:h="15840"/>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3F762" w14:textId="77777777" w:rsidR="000B4749" w:rsidRDefault="000B4749">
      <w:r>
        <w:separator/>
      </w:r>
    </w:p>
  </w:endnote>
  <w:endnote w:type="continuationSeparator" w:id="0">
    <w:p w14:paraId="38AA9E2A" w14:textId="77777777" w:rsidR="000B4749" w:rsidRDefault="000B4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224563"/>
      <w:docPartObj>
        <w:docPartGallery w:val="Page Numbers (Bottom of Page)"/>
        <w:docPartUnique/>
      </w:docPartObj>
    </w:sdtPr>
    <w:sdtEndPr>
      <w:rPr>
        <w:noProof/>
      </w:rPr>
    </w:sdtEndPr>
    <w:sdtContent>
      <w:p w14:paraId="4C6AD346" w14:textId="77777777" w:rsidR="00F75D2E" w:rsidRDefault="00A16D47">
        <w:pPr>
          <w:pStyle w:val="Footer"/>
        </w:pPr>
        <w:r>
          <w:fldChar w:fldCharType="begin"/>
        </w:r>
        <w:r>
          <w:instrText xml:space="preserve"> PAGE   \* MERGEFORMAT </w:instrText>
        </w:r>
        <w:r>
          <w:fldChar w:fldCharType="separate"/>
        </w:r>
        <w:r w:rsidR="00DC384E">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A7152" w14:textId="77777777" w:rsidR="000B4749" w:rsidRDefault="000B4749">
      <w:r>
        <w:separator/>
      </w:r>
    </w:p>
  </w:footnote>
  <w:footnote w:type="continuationSeparator" w:id="0">
    <w:p w14:paraId="66407F51" w14:textId="77777777" w:rsidR="000B4749" w:rsidRDefault="000B4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C12D38A"/>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2742768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082027C2"/>
    <w:lvl w:ilvl="0">
      <w:start w:val="1"/>
      <w:numFmt w:val="decimal"/>
      <w:pStyle w:val="ListNumber"/>
      <w:lvlText w:val="%1."/>
      <w:lvlJc w:val="left"/>
      <w:pPr>
        <w:tabs>
          <w:tab w:val="num" w:pos="504"/>
        </w:tabs>
        <w:ind w:left="504" w:hanging="360"/>
      </w:pPr>
      <w:rPr>
        <w:rFonts w:hint="default"/>
        <w:color w:val="595959" w:themeColor="text1" w:themeTint="A6"/>
        <w:sz w:val="19"/>
      </w:rPr>
    </w:lvl>
  </w:abstractNum>
  <w:abstractNum w:abstractNumId="3" w15:restartNumberingAfterBreak="0">
    <w:nsid w:val="FFFFFF89"/>
    <w:multiLevelType w:val="singleLevel"/>
    <w:tmpl w:val="4ABA2C3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6E67AD"/>
    <w:multiLevelType w:val="hybridMultilevel"/>
    <w:tmpl w:val="2C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22236"/>
    <w:multiLevelType w:val="hybridMultilevel"/>
    <w:tmpl w:val="737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A2FF3"/>
    <w:multiLevelType w:val="hybridMultilevel"/>
    <w:tmpl w:val="5A04AEA0"/>
    <w:lvl w:ilvl="0" w:tplc="29261B8C">
      <w:start w:val="1"/>
      <w:numFmt w:val="bullet"/>
      <w:pStyle w:val="ListBullet"/>
      <w:lvlText w:val=""/>
      <w:lvlJc w:val="left"/>
      <w:pPr>
        <w:tabs>
          <w:tab w:val="num" w:pos="504"/>
        </w:tabs>
        <w:ind w:left="504"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D2DFB"/>
    <w:multiLevelType w:val="hybridMultilevel"/>
    <w:tmpl w:val="B20279D4"/>
    <w:lvl w:ilvl="0" w:tplc="9980358A">
      <w:start w:val="1"/>
      <w:numFmt w:val="bullet"/>
      <w:lvlText w:val=""/>
      <w:lvlJc w:val="left"/>
      <w:pPr>
        <w:tabs>
          <w:tab w:val="num" w:pos="360"/>
        </w:tabs>
        <w:ind w:left="360"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DD4496"/>
    <w:multiLevelType w:val="hybridMultilevel"/>
    <w:tmpl w:val="CA50FC4A"/>
    <w:lvl w:ilvl="0" w:tplc="91AA9A9A">
      <w:start w:val="1"/>
      <w:numFmt w:val="bullet"/>
      <w:lvlText w:val=""/>
      <w:lvlJc w:val="left"/>
      <w:pPr>
        <w:tabs>
          <w:tab w:val="num" w:pos="360"/>
        </w:tabs>
        <w:ind w:left="360" w:hanging="216"/>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60B38"/>
    <w:multiLevelType w:val="hybridMultilevel"/>
    <w:tmpl w:val="A740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174540"/>
    <w:multiLevelType w:val="hybridMultilevel"/>
    <w:tmpl w:val="DE0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F1609"/>
    <w:multiLevelType w:val="hybridMultilevel"/>
    <w:tmpl w:val="3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470D11"/>
    <w:multiLevelType w:val="hybridMultilevel"/>
    <w:tmpl w:val="D132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5D3F8E"/>
    <w:multiLevelType w:val="hybridMultilevel"/>
    <w:tmpl w:val="C784AE7E"/>
    <w:lvl w:ilvl="0" w:tplc="A4D04992">
      <w:start w:val="1"/>
      <w:numFmt w:val="bullet"/>
      <w:lvlText w:val=""/>
      <w:lvlJc w:val="left"/>
      <w:pPr>
        <w:ind w:left="720" w:hanging="360"/>
      </w:pPr>
      <w:rPr>
        <w:rFonts w:ascii="Symbol" w:hAnsi="Symbol" w:hint="default"/>
        <w:color w:val="BFBFBF" w:themeColor="background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F14E3"/>
    <w:multiLevelType w:val="hybridMultilevel"/>
    <w:tmpl w:val="1548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D4D3D"/>
    <w:multiLevelType w:val="hybridMultilevel"/>
    <w:tmpl w:val="9F2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54296C"/>
    <w:multiLevelType w:val="hybridMultilevel"/>
    <w:tmpl w:val="B5D6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4"/>
  </w:num>
  <w:num w:numId="5">
    <w:abstractNumId w:val="15"/>
  </w:num>
  <w:num w:numId="6">
    <w:abstractNumId w:val="11"/>
  </w:num>
  <w:num w:numId="7">
    <w:abstractNumId w:val="16"/>
  </w:num>
  <w:num w:numId="8">
    <w:abstractNumId w:val="3"/>
  </w:num>
  <w:num w:numId="9">
    <w:abstractNumId w:val="2"/>
  </w:num>
  <w:num w:numId="10">
    <w:abstractNumId w:val="1"/>
  </w:num>
  <w:num w:numId="11">
    <w:abstractNumId w:val="0"/>
  </w:num>
  <w:num w:numId="12">
    <w:abstractNumId w:val="13"/>
  </w:num>
  <w:num w:numId="13">
    <w:abstractNumId w:val="7"/>
  </w:num>
  <w:num w:numId="14">
    <w:abstractNumId w:val="8"/>
  </w:num>
  <w:num w:numId="15">
    <w:abstractNumId w:val="6"/>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65"/>
    <w:rsid w:val="0005559B"/>
    <w:rsid w:val="000B4749"/>
    <w:rsid w:val="00165BE3"/>
    <w:rsid w:val="00170530"/>
    <w:rsid w:val="002078ED"/>
    <w:rsid w:val="00230706"/>
    <w:rsid w:val="00320560"/>
    <w:rsid w:val="00333FAD"/>
    <w:rsid w:val="00341E6D"/>
    <w:rsid w:val="00370E21"/>
    <w:rsid w:val="00522F7E"/>
    <w:rsid w:val="005B1801"/>
    <w:rsid w:val="00695BDF"/>
    <w:rsid w:val="006C02D2"/>
    <w:rsid w:val="00867D29"/>
    <w:rsid w:val="008E454F"/>
    <w:rsid w:val="00A16D47"/>
    <w:rsid w:val="00A23E41"/>
    <w:rsid w:val="00AB1504"/>
    <w:rsid w:val="00AD4F91"/>
    <w:rsid w:val="00AE61C8"/>
    <w:rsid w:val="00CC0549"/>
    <w:rsid w:val="00CE5765"/>
    <w:rsid w:val="00D04CEB"/>
    <w:rsid w:val="00D404D9"/>
    <w:rsid w:val="00DA4E5D"/>
    <w:rsid w:val="00DC384E"/>
    <w:rsid w:val="00E15265"/>
    <w:rsid w:val="00E24346"/>
    <w:rsid w:val="00EB3A63"/>
    <w:rsid w:val="00F06D44"/>
    <w:rsid w:val="00F4621C"/>
    <w:rsid w:val="00F75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7A45558"/>
  <w15:docId w15:val="{0F66CAAB-E81D-473C-B277-D198CEC8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qFormat="1"/>
    <w:lsdException w:name="List Number" w:uiPriority="5"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iPriority="1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20560"/>
  </w:style>
  <w:style w:type="paragraph" w:styleId="Heading1">
    <w:name w:val="heading 1"/>
    <w:basedOn w:val="Normal"/>
    <w:link w:val="Heading1Char"/>
    <w:uiPriority w:val="3"/>
    <w:unhideWhenUsed/>
    <w:qFormat/>
    <w:pPr>
      <w:outlineLvl w:val="0"/>
    </w:pPr>
    <w:rPr>
      <w:rFonts w:asciiTheme="majorHAnsi" w:hAnsiTheme="majorHAnsi"/>
      <w:caps/>
      <w:color w:val="595959" w:themeColor="text1" w:themeTint="A6"/>
      <w:spacing w:val="10"/>
      <w:sz w:val="18"/>
    </w:rPr>
  </w:style>
  <w:style w:type="paragraph" w:styleId="Heading2">
    <w:name w:val="heading 2"/>
    <w:basedOn w:val="Normal"/>
    <w:next w:val="Normal"/>
    <w:link w:val="Heading2Char"/>
    <w:uiPriority w:val="3"/>
    <w:semiHidden/>
    <w:unhideWhenUsed/>
    <w:qFormat/>
    <w:pPr>
      <w:outlineLvl w:val="1"/>
    </w:pPr>
    <w:rPr>
      <w:rFonts w:asciiTheme="majorHAnsi" w:hAnsiTheme="majorHAnsi"/>
      <w:caps/>
      <w:color w:val="595959" w:themeColor="text1" w:themeTint="A6"/>
      <w:spacing w:val="10"/>
    </w:rPr>
  </w:style>
  <w:style w:type="paragraph" w:styleId="Heading3">
    <w:name w:val="heading 3"/>
    <w:basedOn w:val="Normal"/>
    <w:next w:val="Normal"/>
    <w:link w:val="Heading3Char"/>
    <w:uiPriority w:val="3"/>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1"/>
    <w:next w:val="Normal"/>
    <w:link w:val="Heading4Char"/>
    <w:uiPriority w:val="3"/>
    <w:semiHidden/>
    <w:unhideWhenUsed/>
    <w:qFormat/>
    <w:pPr>
      <w:outlineLvl w:val="3"/>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3"/>
    <w:rPr>
      <w:rFonts w:asciiTheme="majorHAnsi" w:hAnsiTheme="majorHAnsi"/>
      <w:caps/>
      <w:color w:val="595959" w:themeColor="text1" w:themeTint="A6"/>
      <w:spacing w:val="10"/>
      <w:sz w:val="18"/>
    </w:rPr>
  </w:style>
  <w:style w:type="character" w:styleId="Emphasis">
    <w:name w:val="Emphasis"/>
    <w:basedOn w:val="DefaultParagraphFont"/>
    <w:uiPriority w:val="4"/>
    <w:qFormat/>
    <w:rPr>
      <w:i/>
      <w:iCs/>
    </w:rPr>
  </w:style>
  <w:style w:type="character" w:customStyle="1" w:styleId="Heading2Char">
    <w:name w:val="Heading 2 Char"/>
    <w:basedOn w:val="DefaultParagraphFont"/>
    <w:link w:val="Heading2"/>
    <w:uiPriority w:val="3"/>
    <w:semiHidden/>
    <w:rPr>
      <w:rFonts w:asciiTheme="majorHAnsi" w:hAnsiTheme="majorHAnsi"/>
      <w:caps/>
      <w:color w:val="595959" w:themeColor="text1" w:themeTint="A6"/>
      <w:spacing w:val="10"/>
    </w:rPr>
  </w:style>
  <w:style w:type="character" w:customStyle="1" w:styleId="Heading3Char">
    <w:name w:val="Heading 3 Char"/>
    <w:basedOn w:val="DefaultParagraphFont"/>
    <w:link w:val="Heading3"/>
    <w:uiPriority w:val="3"/>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3"/>
    <w:semiHidden/>
    <w:rPr>
      <w:rFonts w:asciiTheme="majorHAnsi" w:hAnsiTheme="majorHAnsi"/>
      <w:caps/>
      <w:spacing w:val="10"/>
      <w:sz w:val="18"/>
    </w:rPr>
  </w:style>
  <w:style w:type="paragraph" w:styleId="Header">
    <w:name w:val="header"/>
    <w:basedOn w:val="Normal"/>
    <w:link w:val="HeaderChar"/>
    <w:unhideWhenUsed/>
  </w:style>
  <w:style w:type="character" w:customStyle="1" w:styleId="HeaderChar">
    <w:name w:val="Header Char"/>
    <w:basedOn w:val="DefaultParagraphFont"/>
    <w:link w:val="Heade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ListBullet">
    <w:name w:val="List Bullet"/>
    <w:basedOn w:val="Normal"/>
    <w:uiPriority w:val="5"/>
    <w:qFormat/>
    <w:pPr>
      <w:numPr>
        <w:numId w:val="15"/>
      </w:numPr>
      <w:spacing w:after="80"/>
    </w:pPr>
  </w:style>
  <w:style w:type="paragraph" w:styleId="ListNumber">
    <w:name w:val="List Number"/>
    <w:basedOn w:val="Normal"/>
    <w:uiPriority w:val="5"/>
    <w:qFormat/>
    <w:pPr>
      <w:numPr>
        <w:numId w:val="9"/>
      </w:numPr>
      <w:contextualSpacing/>
    </w:pPr>
  </w:style>
  <w:style w:type="paragraph" w:styleId="Title">
    <w:name w:val="Title"/>
    <w:basedOn w:val="Normal"/>
    <w:link w:val="TitleChar"/>
    <w:uiPriority w:val="1"/>
    <w:qFormat/>
    <w:pPr>
      <w:contextualSpacing/>
    </w:pPr>
    <w:rPr>
      <w:rFonts w:asciiTheme="majorHAnsi" w:eastAsiaTheme="majorEastAsia" w:hAnsiTheme="majorHAnsi" w:cstheme="majorBidi"/>
      <w:caps/>
      <w:color w:val="595959" w:themeColor="text1" w:themeTint="A6"/>
      <w:spacing w:val="10"/>
      <w:kern w:val="28"/>
      <w:sz w:val="23"/>
      <w:szCs w:val="56"/>
    </w:rPr>
  </w:style>
  <w:style w:type="character" w:customStyle="1" w:styleId="TitleChar">
    <w:name w:val="Title Char"/>
    <w:basedOn w:val="DefaultParagraphFont"/>
    <w:link w:val="Title"/>
    <w:uiPriority w:val="1"/>
    <w:rPr>
      <w:rFonts w:asciiTheme="majorHAnsi" w:eastAsiaTheme="majorEastAsia" w:hAnsiTheme="majorHAnsi" w:cstheme="majorBidi"/>
      <w:caps/>
      <w:color w:val="595959" w:themeColor="text1" w:themeTint="A6"/>
      <w:spacing w:val="10"/>
      <w:kern w:val="28"/>
      <w:sz w:val="23"/>
      <w:szCs w:val="56"/>
    </w:rPr>
  </w:style>
  <w:style w:type="character" w:styleId="Hyperlink">
    <w:name w:val="Hyperlink"/>
    <w:uiPriority w:val="99"/>
    <w:rsid w:val="00E15265"/>
    <w:rPr>
      <w:color w:val="0563C1"/>
      <w:u w:val="single"/>
    </w:rPr>
  </w:style>
  <w:style w:type="character" w:styleId="UnresolvedMention">
    <w:name w:val="Unresolved Mention"/>
    <w:basedOn w:val="DefaultParagraphFont"/>
    <w:uiPriority w:val="99"/>
    <w:semiHidden/>
    <w:unhideWhenUsed/>
    <w:rsid w:val="00E15265"/>
    <w:rPr>
      <w:color w:val="605E5C"/>
      <w:shd w:val="clear" w:color="auto" w:fill="E1DFDD"/>
    </w:rPr>
  </w:style>
  <w:style w:type="paragraph" w:styleId="ListParagraph">
    <w:name w:val="List Paragraph"/>
    <w:basedOn w:val="Normal"/>
    <w:uiPriority w:val="34"/>
    <w:unhideWhenUsed/>
    <w:qFormat/>
    <w:rsid w:val="00D404D9"/>
    <w:pPr>
      <w:ind w:left="720"/>
      <w:contextualSpacing/>
    </w:pPr>
  </w:style>
  <w:style w:type="paragraph" w:styleId="NoSpacing">
    <w:name w:val="No Spacing"/>
    <w:link w:val="NoSpacingChar"/>
    <w:uiPriority w:val="1"/>
    <w:qFormat/>
    <w:rsid w:val="00341E6D"/>
    <w:pPr>
      <w:spacing w:line="264" w:lineRule="auto"/>
      <w:jc w:val="both"/>
    </w:pPr>
    <w:rPr>
      <w:rFonts w:ascii="Palatino Linotype" w:eastAsia="Calibri" w:hAnsi="Palatino Linotype" w:cs="Times New Roman"/>
    </w:rPr>
  </w:style>
  <w:style w:type="character" w:customStyle="1" w:styleId="NoSpacingChar">
    <w:name w:val="No Spacing Char"/>
    <w:link w:val="NoSpacing"/>
    <w:uiPriority w:val="1"/>
    <w:rsid w:val="00341E6D"/>
    <w:rPr>
      <w:rFonts w:ascii="Palatino Linotype" w:eastAsia="Calibri" w:hAnsi="Palatino Linotype"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seph-miller-01752b92"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jam198604.wixsite.com/josephmiller" TargetMode="External"/><Relationship Id="rId4" Type="http://schemas.openxmlformats.org/officeDocument/2006/relationships/settings" Target="settings.xml"/><Relationship Id="rId9" Type="http://schemas.openxmlformats.org/officeDocument/2006/relationships/hyperlink" Target="https://github.com/passwordlandi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l\AppData\Roaming\Microsoft\Templates\Resume%20for%20recent%20college%20gradu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7834B1F1714C7298BA551EA7FFAB39"/>
        <w:category>
          <w:name w:val="General"/>
          <w:gallery w:val="placeholder"/>
        </w:category>
        <w:types>
          <w:type w:val="bbPlcHdr"/>
        </w:types>
        <w:behaviors>
          <w:behavior w:val="content"/>
        </w:behaviors>
        <w:guid w:val="{A3FBFE1C-F267-48B6-AD4D-BA6FE9852568}"/>
      </w:docPartPr>
      <w:docPartBody>
        <w:p w:rsidR="00415095" w:rsidRDefault="00602189">
          <w:pPr>
            <w:pStyle w:val="D27834B1F1714C7298BA551EA7FFAB39"/>
          </w:pPr>
          <w:r>
            <w:t>Your Name</w:t>
          </w:r>
        </w:p>
      </w:docPartBody>
    </w:docPart>
    <w:docPart>
      <w:docPartPr>
        <w:name w:val="0E688F22652A4905A2851DE5A773A563"/>
        <w:category>
          <w:name w:val="General"/>
          <w:gallery w:val="placeholder"/>
        </w:category>
        <w:types>
          <w:type w:val="bbPlcHdr"/>
        </w:types>
        <w:behaviors>
          <w:behavior w:val="content"/>
        </w:behaviors>
        <w:guid w:val="{5AB859DB-434B-4E1E-9B52-CB5FBBBBE4FC}"/>
      </w:docPartPr>
      <w:docPartBody>
        <w:p w:rsidR="00415095" w:rsidRDefault="00DE5AE7" w:rsidP="00DE5AE7">
          <w:pPr>
            <w:pStyle w:val="0E688F22652A4905A2851DE5A773A563"/>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A2FF3"/>
    <w:multiLevelType w:val="hybridMultilevel"/>
    <w:tmpl w:val="5A04AEA0"/>
    <w:lvl w:ilvl="0" w:tplc="29261B8C">
      <w:start w:val="1"/>
      <w:numFmt w:val="bullet"/>
      <w:pStyle w:val="ListBullet"/>
      <w:lvlText w:val=""/>
      <w:lvlJc w:val="left"/>
      <w:pPr>
        <w:tabs>
          <w:tab w:val="num" w:pos="504"/>
        </w:tabs>
        <w:ind w:left="504"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AE7"/>
    <w:rsid w:val="002C4771"/>
    <w:rsid w:val="00415095"/>
    <w:rsid w:val="005F1782"/>
    <w:rsid w:val="00602189"/>
    <w:rsid w:val="00821E24"/>
    <w:rsid w:val="00CE48FD"/>
    <w:rsid w:val="00DE5AE7"/>
    <w:rsid w:val="00FD2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7834B1F1714C7298BA551EA7FFAB39">
    <w:name w:val="D27834B1F1714C7298BA551EA7FFAB39"/>
  </w:style>
  <w:style w:type="paragraph" w:customStyle="1" w:styleId="C990CCF51753410D908B8EAE19BFA1A4">
    <w:name w:val="C990CCF51753410D908B8EAE19BFA1A4"/>
  </w:style>
  <w:style w:type="paragraph" w:customStyle="1" w:styleId="D9C2D707BE164B64ADC0ED952F0D3405">
    <w:name w:val="D9C2D707BE164B64ADC0ED952F0D3405"/>
  </w:style>
  <w:style w:type="paragraph" w:customStyle="1" w:styleId="42AF21645E924E02B7266124249682B8">
    <w:name w:val="42AF21645E924E02B7266124249682B8"/>
  </w:style>
  <w:style w:type="paragraph" w:customStyle="1" w:styleId="C6FC7F53EFF04AE28FF11C3EE2CFA742">
    <w:name w:val="C6FC7F53EFF04AE28FF11C3EE2CFA742"/>
  </w:style>
  <w:style w:type="paragraph" w:customStyle="1" w:styleId="5EB6567D233747DBABC8DBF3CA2E7909">
    <w:name w:val="5EB6567D233747DBABC8DBF3CA2E7909"/>
  </w:style>
  <w:style w:type="paragraph" w:customStyle="1" w:styleId="61946194D15245F28ECC5BA3B1F04C65">
    <w:name w:val="61946194D15245F28ECC5BA3B1F04C65"/>
  </w:style>
  <w:style w:type="paragraph" w:customStyle="1" w:styleId="A16D06ADC79548D086A6F3777C8693BA">
    <w:name w:val="A16D06ADC79548D086A6F3777C8693BA"/>
  </w:style>
  <w:style w:type="paragraph" w:customStyle="1" w:styleId="F7F6B01275BF4457BE084D904AC7D94A">
    <w:name w:val="F7F6B01275BF4457BE084D904AC7D94A"/>
  </w:style>
  <w:style w:type="character" w:styleId="Emphasis">
    <w:name w:val="Emphasis"/>
    <w:basedOn w:val="DefaultParagraphFont"/>
    <w:uiPriority w:val="4"/>
    <w:qFormat/>
    <w:rsid w:val="00DE5AE7"/>
    <w:rPr>
      <w:i/>
      <w:iCs/>
    </w:rPr>
  </w:style>
  <w:style w:type="paragraph" w:customStyle="1" w:styleId="A95E34C1756A40ADA99188EB10178A37">
    <w:name w:val="A95E34C1756A40ADA99188EB10178A37"/>
  </w:style>
  <w:style w:type="paragraph" w:customStyle="1" w:styleId="9CDFCB08B1FB4A66A9FFDFA7831E599A">
    <w:name w:val="9CDFCB08B1FB4A66A9FFDFA7831E599A"/>
  </w:style>
  <w:style w:type="paragraph" w:styleId="ListBullet">
    <w:name w:val="List Bullet"/>
    <w:basedOn w:val="Normal"/>
    <w:uiPriority w:val="5"/>
    <w:qFormat/>
    <w:rsid w:val="00DE5AE7"/>
    <w:pPr>
      <w:numPr>
        <w:numId w:val="1"/>
      </w:numPr>
      <w:spacing w:after="80" w:line="240" w:lineRule="auto"/>
    </w:pPr>
    <w:rPr>
      <w:sz w:val="20"/>
      <w:szCs w:val="20"/>
    </w:rPr>
  </w:style>
  <w:style w:type="paragraph" w:customStyle="1" w:styleId="328ED0B5934E40DABF10D3F80977A4A5">
    <w:name w:val="328ED0B5934E40DABF10D3F80977A4A5"/>
  </w:style>
  <w:style w:type="paragraph" w:customStyle="1" w:styleId="73CD7EF618A648148849D4A9CAE877D5">
    <w:name w:val="73CD7EF618A648148849D4A9CAE877D5"/>
  </w:style>
  <w:style w:type="paragraph" w:customStyle="1" w:styleId="FAFC4DFFFCA14D72B5A6A09B0EE3B0E3">
    <w:name w:val="FAFC4DFFFCA14D72B5A6A09B0EE3B0E3"/>
  </w:style>
  <w:style w:type="paragraph" w:customStyle="1" w:styleId="DD942934350C43DBA5237D745396112D">
    <w:name w:val="DD942934350C43DBA5237D745396112D"/>
  </w:style>
  <w:style w:type="paragraph" w:customStyle="1" w:styleId="4D3C9BA4B2DB4C16A3F2ABD467C41116">
    <w:name w:val="4D3C9BA4B2DB4C16A3F2ABD467C41116"/>
  </w:style>
  <w:style w:type="paragraph" w:customStyle="1" w:styleId="471996974CB5400FAFC600A1EAA215D9">
    <w:name w:val="471996974CB5400FAFC600A1EAA215D9"/>
  </w:style>
  <w:style w:type="paragraph" w:customStyle="1" w:styleId="87723F32B97F414BAB27AEA2F14355C8">
    <w:name w:val="87723F32B97F414BAB27AEA2F14355C8"/>
  </w:style>
  <w:style w:type="paragraph" w:customStyle="1" w:styleId="7116C2E7247A4CD0BAD4AAC39655AD8C">
    <w:name w:val="7116C2E7247A4CD0BAD4AAC39655AD8C"/>
  </w:style>
  <w:style w:type="paragraph" w:customStyle="1" w:styleId="EB3B138C283D433EA02B6D128DE083BB">
    <w:name w:val="EB3B138C283D433EA02B6D128DE083BB"/>
  </w:style>
  <w:style w:type="paragraph" w:customStyle="1" w:styleId="FE3CA12C34C44D50BDE57B4053870660">
    <w:name w:val="FE3CA12C34C44D50BDE57B4053870660"/>
  </w:style>
  <w:style w:type="paragraph" w:customStyle="1" w:styleId="1D0C8517B25E44859AF4BF825E6BA82F">
    <w:name w:val="1D0C8517B25E44859AF4BF825E6BA82F"/>
  </w:style>
  <w:style w:type="paragraph" w:customStyle="1" w:styleId="A2359D0F65E347418C22E8858D739096">
    <w:name w:val="A2359D0F65E347418C22E8858D739096"/>
  </w:style>
  <w:style w:type="paragraph" w:customStyle="1" w:styleId="1B2CAE206DD54C39814E541870453804">
    <w:name w:val="1B2CAE206DD54C39814E541870453804"/>
  </w:style>
  <w:style w:type="paragraph" w:customStyle="1" w:styleId="F03AFC6215914C1BB8EC6533BFECA341">
    <w:name w:val="F03AFC6215914C1BB8EC6533BFECA341"/>
  </w:style>
  <w:style w:type="paragraph" w:customStyle="1" w:styleId="9ABF2A01F56B4D1386735808E8E0B254">
    <w:name w:val="9ABF2A01F56B4D1386735808E8E0B254"/>
  </w:style>
  <w:style w:type="paragraph" w:customStyle="1" w:styleId="F82951D1E4F6482794E340C7F448F691">
    <w:name w:val="F82951D1E4F6482794E340C7F448F691"/>
  </w:style>
  <w:style w:type="paragraph" w:customStyle="1" w:styleId="47ADEF8C0F7E40DCA676B6A9E7BECF78">
    <w:name w:val="47ADEF8C0F7E40DCA676B6A9E7BECF78"/>
  </w:style>
  <w:style w:type="paragraph" w:customStyle="1" w:styleId="1C027FBA096E4CFEB56AF8D28C52BDA9">
    <w:name w:val="1C027FBA096E4CFEB56AF8D28C52BDA9"/>
  </w:style>
  <w:style w:type="paragraph" w:customStyle="1" w:styleId="CF1A5EA9C77C4532A4CA3FA7C1808FB8">
    <w:name w:val="CF1A5EA9C77C4532A4CA3FA7C1808FB8"/>
  </w:style>
  <w:style w:type="paragraph" w:customStyle="1" w:styleId="C161A0C9BB9642638350C6451DD62FF7">
    <w:name w:val="C161A0C9BB9642638350C6451DD62FF7"/>
  </w:style>
  <w:style w:type="paragraph" w:customStyle="1" w:styleId="0098A3BE4B9849A38E85741FECF00377">
    <w:name w:val="0098A3BE4B9849A38E85741FECF00377"/>
    <w:rsid w:val="00DE5AE7"/>
  </w:style>
  <w:style w:type="paragraph" w:customStyle="1" w:styleId="073CDD867E4C4FFEA48B11F5FABDCFFA">
    <w:name w:val="073CDD867E4C4FFEA48B11F5FABDCFFA"/>
    <w:rsid w:val="00DE5AE7"/>
  </w:style>
  <w:style w:type="paragraph" w:customStyle="1" w:styleId="882EC4A2A4EF4E11B68C259F3B4B5E62">
    <w:name w:val="882EC4A2A4EF4E11B68C259F3B4B5E62"/>
    <w:rsid w:val="00DE5AE7"/>
  </w:style>
  <w:style w:type="paragraph" w:customStyle="1" w:styleId="6350491B60E34E4BB4EFC79F3D618DAE">
    <w:name w:val="6350491B60E34E4BB4EFC79F3D618DAE"/>
    <w:rsid w:val="00DE5AE7"/>
  </w:style>
  <w:style w:type="paragraph" w:customStyle="1" w:styleId="3E21B43F21C741BA939532906CA9EE33">
    <w:name w:val="3E21B43F21C741BA939532906CA9EE33"/>
    <w:rsid w:val="00DE5AE7"/>
  </w:style>
  <w:style w:type="paragraph" w:customStyle="1" w:styleId="A7707739479A45EE86CBAC6F16EBD02A">
    <w:name w:val="A7707739479A45EE86CBAC6F16EBD02A"/>
    <w:rsid w:val="00DE5AE7"/>
  </w:style>
  <w:style w:type="paragraph" w:customStyle="1" w:styleId="A6ACF28FD31948FD960C12B3769A3F17">
    <w:name w:val="A6ACF28FD31948FD960C12B3769A3F17"/>
    <w:rsid w:val="00DE5AE7"/>
  </w:style>
  <w:style w:type="paragraph" w:customStyle="1" w:styleId="D96F415CC9324C979BAF3E0B14E804E1">
    <w:name w:val="D96F415CC9324C979BAF3E0B14E804E1"/>
    <w:rsid w:val="00DE5AE7"/>
  </w:style>
  <w:style w:type="paragraph" w:customStyle="1" w:styleId="7A600F76E1E84EEB86D486EB7BC1F6EE">
    <w:name w:val="7A600F76E1E84EEB86D486EB7BC1F6EE"/>
    <w:rsid w:val="00DE5AE7"/>
  </w:style>
  <w:style w:type="paragraph" w:customStyle="1" w:styleId="55A3EF4DAFCF43A593DC7C08216EC7C5">
    <w:name w:val="55A3EF4DAFCF43A593DC7C08216EC7C5"/>
    <w:rsid w:val="00DE5AE7"/>
  </w:style>
  <w:style w:type="paragraph" w:customStyle="1" w:styleId="10366120B3E74E6FA7BFBA7FDAA30525">
    <w:name w:val="10366120B3E74E6FA7BFBA7FDAA30525"/>
    <w:rsid w:val="00DE5AE7"/>
  </w:style>
  <w:style w:type="paragraph" w:customStyle="1" w:styleId="856DBCC6816240ADA9654298C3BEDDA6">
    <w:name w:val="856DBCC6816240ADA9654298C3BEDDA6"/>
    <w:rsid w:val="00DE5AE7"/>
  </w:style>
  <w:style w:type="paragraph" w:customStyle="1" w:styleId="98345F2BAC784BC9879B7CF81AA0301E">
    <w:name w:val="98345F2BAC784BC9879B7CF81AA0301E"/>
    <w:rsid w:val="00DE5AE7"/>
  </w:style>
  <w:style w:type="paragraph" w:customStyle="1" w:styleId="9402B2700A8640C98B0B0C0A31A848D2">
    <w:name w:val="9402B2700A8640C98B0B0C0A31A848D2"/>
    <w:rsid w:val="00DE5AE7"/>
  </w:style>
  <w:style w:type="paragraph" w:customStyle="1" w:styleId="9BFD4C3815CC4B78A6B5DD071CA43D46">
    <w:name w:val="9BFD4C3815CC4B78A6B5DD071CA43D46"/>
    <w:rsid w:val="00DE5AE7"/>
  </w:style>
  <w:style w:type="paragraph" w:customStyle="1" w:styleId="CCF0522DAB014D928F99FB41271EA354">
    <w:name w:val="CCF0522DAB014D928F99FB41271EA354"/>
    <w:rsid w:val="00DE5AE7"/>
  </w:style>
  <w:style w:type="paragraph" w:customStyle="1" w:styleId="DFB9E283A2B3495988F963317AF68F69">
    <w:name w:val="DFB9E283A2B3495988F963317AF68F69"/>
    <w:rsid w:val="00DE5AE7"/>
  </w:style>
  <w:style w:type="paragraph" w:customStyle="1" w:styleId="A83A7B1882AB46C9ADC344751A2155BB">
    <w:name w:val="A83A7B1882AB46C9ADC344751A2155BB"/>
    <w:rsid w:val="00DE5AE7"/>
  </w:style>
  <w:style w:type="paragraph" w:customStyle="1" w:styleId="1F2B215479044B0D9DE48A01404CBE1D">
    <w:name w:val="1F2B215479044B0D9DE48A01404CBE1D"/>
    <w:rsid w:val="00DE5AE7"/>
  </w:style>
  <w:style w:type="paragraph" w:customStyle="1" w:styleId="E74AE1C2C7454AC1B11B6150A955D3CA">
    <w:name w:val="E74AE1C2C7454AC1B11B6150A955D3CA"/>
    <w:rsid w:val="00DE5AE7"/>
  </w:style>
  <w:style w:type="paragraph" w:customStyle="1" w:styleId="A4861DD314EA43898A6CB2B1856479F7">
    <w:name w:val="A4861DD314EA43898A6CB2B1856479F7"/>
    <w:rsid w:val="00DE5AE7"/>
  </w:style>
  <w:style w:type="paragraph" w:customStyle="1" w:styleId="58F0787D1F564A30A08937F730861AE4">
    <w:name w:val="58F0787D1F564A30A08937F730861AE4"/>
    <w:rsid w:val="00DE5AE7"/>
  </w:style>
  <w:style w:type="paragraph" w:customStyle="1" w:styleId="D06CAA73C8664C7AA3DB28A8958E13D2">
    <w:name w:val="D06CAA73C8664C7AA3DB28A8958E13D2"/>
    <w:rsid w:val="00DE5AE7"/>
  </w:style>
  <w:style w:type="paragraph" w:customStyle="1" w:styleId="C3F06EFFB2C1446E9B6CF0682DA57DB6">
    <w:name w:val="C3F06EFFB2C1446E9B6CF0682DA57DB6"/>
    <w:rsid w:val="00DE5AE7"/>
  </w:style>
  <w:style w:type="paragraph" w:customStyle="1" w:styleId="2B0A3317A78A42B09C7990CF17325F9C">
    <w:name w:val="2B0A3317A78A42B09C7990CF17325F9C"/>
    <w:rsid w:val="00DE5AE7"/>
  </w:style>
  <w:style w:type="paragraph" w:customStyle="1" w:styleId="9EDB9E2DE25540359ACF25BC24CB9746">
    <w:name w:val="9EDB9E2DE25540359ACF25BC24CB9746"/>
    <w:rsid w:val="00DE5AE7"/>
  </w:style>
  <w:style w:type="paragraph" w:customStyle="1" w:styleId="56AFF9BF748E41E7A15EA40BB8892683">
    <w:name w:val="56AFF9BF748E41E7A15EA40BB8892683"/>
    <w:rsid w:val="00DE5AE7"/>
  </w:style>
  <w:style w:type="paragraph" w:customStyle="1" w:styleId="82F3B8FFB67245C7AE218E48FB13940F">
    <w:name w:val="82F3B8FFB67245C7AE218E48FB13940F"/>
    <w:rsid w:val="00DE5AE7"/>
  </w:style>
  <w:style w:type="paragraph" w:customStyle="1" w:styleId="2ADAB134D06B4DF7BC3FEE1816C198F1">
    <w:name w:val="2ADAB134D06B4DF7BC3FEE1816C198F1"/>
    <w:rsid w:val="00DE5AE7"/>
  </w:style>
  <w:style w:type="paragraph" w:customStyle="1" w:styleId="7F736924B03B4D7488F548FCC2D89689">
    <w:name w:val="7F736924B03B4D7488F548FCC2D89689"/>
    <w:rsid w:val="00DE5AE7"/>
  </w:style>
  <w:style w:type="paragraph" w:customStyle="1" w:styleId="D93C7DD4CB9D45288B41F8FCB7BF0686">
    <w:name w:val="D93C7DD4CB9D45288B41F8FCB7BF0686"/>
    <w:rsid w:val="00DE5AE7"/>
  </w:style>
  <w:style w:type="paragraph" w:customStyle="1" w:styleId="CE13A42EC4DE4C87A1D8BB16CAA42D69">
    <w:name w:val="CE13A42EC4DE4C87A1D8BB16CAA42D69"/>
    <w:rsid w:val="00DE5AE7"/>
  </w:style>
  <w:style w:type="paragraph" w:customStyle="1" w:styleId="C69C789D8D094B5580C3892483314F12">
    <w:name w:val="C69C789D8D094B5580C3892483314F12"/>
    <w:rsid w:val="00DE5AE7"/>
  </w:style>
  <w:style w:type="paragraph" w:customStyle="1" w:styleId="99A14953D9A148CC861935B104D7BEF3">
    <w:name w:val="99A14953D9A148CC861935B104D7BEF3"/>
    <w:rsid w:val="00DE5AE7"/>
  </w:style>
  <w:style w:type="paragraph" w:customStyle="1" w:styleId="A1061A6E16704663908B5D62ECD4B6A1">
    <w:name w:val="A1061A6E16704663908B5D62ECD4B6A1"/>
    <w:rsid w:val="00DE5AE7"/>
  </w:style>
  <w:style w:type="paragraph" w:customStyle="1" w:styleId="02AFDC30BEA448AEADDD75AA607786B5">
    <w:name w:val="02AFDC30BEA448AEADDD75AA607786B5"/>
    <w:rsid w:val="00DE5AE7"/>
  </w:style>
  <w:style w:type="paragraph" w:customStyle="1" w:styleId="679ED5DD820D4BE69E0EDC478D122169">
    <w:name w:val="679ED5DD820D4BE69E0EDC478D122169"/>
    <w:rsid w:val="00DE5AE7"/>
  </w:style>
  <w:style w:type="paragraph" w:customStyle="1" w:styleId="62AF015C604E4988BBB951CBD904E24A">
    <w:name w:val="62AF015C604E4988BBB951CBD904E24A"/>
    <w:rsid w:val="00DE5AE7"/>
  </w:style>
  <w:style w:type="paragraph" w:customStyle="1" w:styleId="DCA79C0B7D9E431EA5637D14AAEA85DF">
    <w:name w:val="DCA79C0B7D9E431EA5637D14AAEA85DF"/>
    <w:rsid w:val="00DE5AE7"/>
  </w:style>
  <w:style w:type="paragraph" w:customStyle="1" w:styleId="34563CC1A40F4877BB0376DDA5F8B23E">
    <w:name w:val="34563CC1A40F4877BB0376DDA5F8B23E"/>
    <w:rsid w:val="00DE5AE7"/>
  </w:style>
  <w:style w:type="paragraph" w:customStyle="1" w:styleId="3CA820933EDE4122B9B8F2B500F9B229">
    <w:name w:val="3CA820933EDE4122B9B8F2B500F9B229"/>
    <w:rsid w:val="00DE5AE7"/>
  </w:style>
  <w:style w:type="paragraph" w:customStyle="1" w:styleId="CC49FA74F19F486B9AD401D244EE2A7B">
    <w:name w:val="CC49FA74F19F486B9AD401D244EE2A7B"/>
    <w:rsid w:val="00DE5AE7"/>
  </w:style>
  <w:style w:type="paragraph" w:customStyle="1" w:styleId="D929DF3E44D5482EB3F4107A0D4F46C2">
    <w:name w:val="D929DF3E44D5482EB3F4107A0D4F46C2"/>
    <w:rsid w:val="00DE5AE7"/>
  </w:style>
  <w:style w:type="paragraph" w:customStyle="1" w:styleId="D2FF5D54F339475691FC09123C77B0B4">
    <w:name w:val="D2FF5D54F339475691FC09123C77B0B4"/>
    <w:rsid w:val="00DE5AE7"/>
  </w:style>
  <w:style w:type="paragraph" w:customStyle="1" w:styleId="FD154B291C7E4B72A99A10626D73BD1A">
    <w:name w:val="FD154B291C7E4B72A99A10626D73BD1A"/>
    <w:rsid w:val="00DE5AE7"/>
  </w:style>
  <w:style w:type="paragraph" w:customStyle="1" w:styleId="C061CFD4D20D4DA8B67FBF09417F7CB4">
    <w:name w:val="C061CFD4D20D4DA8B67FBF09417F7CB4"/>
    <w:rsid w:val="00DE5AE7"/>
  </w:style>
  <w:style w:type="paragraph" w:customStyle="1" w:styleId="68D04295B7EC471A98ED414A8FBFE022">
    <w:name w:val="68D04295B7EC471A98ED414A8FBFE022"/>
    <w:rsid w:val="00DE5AE7"/>
  </w:style>
  <w:style w:type="paragraph" w:customStyle="1" w:styleId="EB5D5323B76C45398133A8EB3ECB3154">
    <w:name w:val="EB5D5323B76C45398133A8EB3ECB3154"/>
    <w:rsid w:val="00DE5AE7"/>
  </w:style>
  <w:style w:type="paragraph" w:customStyle="1" w:styleId="71626797613440879B7370F0F2428D72">
    <w:name w:val="71626797613440879B7370F0F2428D72"/>
    <w:rsid w:val="00DE5AE7"/>
  </w:style>
  <w:style w:type="paragraph" w:customStyle="1" w:styleId="B381C57A49FC49E5BE01DF97010387B8">
    <w:name w:val="B381C57A49FC49E5BE01DF97010387B8"/>
    <w:rsid w:val="00DE5AE7"/>
  </w:style>
  <w:style w:type="paragraph" w:customStyle="1" w:styleId="904D374A999F40A0A39D79B195F96D72">
    <w:name w:val="904D374A999F40A0A39D79B195F96D72"/>
    <w:rsid w:val="00DE5AE7"/>
  </w:style>
  <w:style w:type="paragraph" w:customStyle="1" w:styleId="F296B47566C94F088FE1E88FCAA52480">
    <w:name w:val="F296B47566C94F088FE1E88FCAA52480"/>
    <w:rsid w:val="00DE5AE7"/>
  </w:style>
  <w:style w:type="paragraph" w:customStyle="1" w:styleId="2BAAF8D4DD4E472F9B81F50FCB222227">
    <w:name w:val="2BAAF8D4DD4E472F9B81F50FCB222227"/>
    <w:rsid w:val="00DE5AE7"/>
  </w:style>
  <w:style w:type="paragraph" w:customStyle="1" w:styleId="DA509D5AD8A04C95B95CAF29A28E79F4">
    <w:name w:val="DA509D5AD8A04C95B95CAF29A28E79F4"/>
    <w:rsid w:val="00DE5AE7"/>
  </w:style>
  <w:style w:type="paragraph" w:customStyle="1" w:styleId="C62965BB964C4A14A3D1AA20CDC48D2F">
    <w:name w:val="C62965BB964C4A14A3D1AA20CDC48D2F"/>
    <w:rsid w:val="00DE5AE7"/>
  </w:style>
  <w:style w:type="paragraph" w:customStyle="1" w:styleId="52A5DF1D9C754DDA98F17D0E17507157">
    <w:name w:val="52A5DF1D9C754DDA98F17D0E17507157"/>
    <w:rsid w:val="00DE5AE7"/>
  </w:style>
  <w:style w:type="paragraph" w:customStyle="1" w:styleId="4B5788EB2EC54110AC3AD02029F14974">
    <w:name w:val="4B5788EB2EC54110AC3AD02029F14974"/>
    <w:rsid w:val="00DE5AE7"/>
  </w:style>
  <w:style w:type="paragraph" w:customStyle="1" w:styleId="BBC60372463442E280E771E65680B8C7">
    <w:name w:val="BBC60372463442E280E771E65680B8C7"/>
    <w:rsid w:val="00DE5AE7"/>
  </w:style>
  <w:style w:type="paragraph" w:customStyle="1" w:styleId="8E1E2BC87BBC4EDD8E2F80485E2F13B7">
    <w:name w:val="8E1E2BC87BBC4EDD8E2F80485E2F13B7"/>
    <w:rsid w:val="00DE5AE7"/>
  </w:style>
  <w:style w:type="paragraph" w:customStyle="1" w:styleId="53134575F01142D6BA6D8D64F59CFCD3">
    <w:name w:val="53134575F01142D6BA6D8D64F59CFCD3"/>
    <w:rsid w:val="00DE5AE7"/>
  </w:style>
  <w:style w:type="paragraph" w:customStyle="1" w:styleId="6D1090E4525348FDB92958A6476D1462">
    <w:name w:val="6D1090E4525348FDB92958A6476D1462"/>
    <w:rsid w:val="00DE5AE7"/>
  </w:style>
  <w:style w:type="paragraph" w:customStyle="1" w:styleId="A38FBBA892504213B24524662C5D1C45">
    <w:name w:val="A38FBBA892504213B24524662C5D1C45"/>
    <w:rsid w:val="00DE5AE7"/>
  </w:style>
  <w:style w:type="paragraph" w:customStyle="1" w:styleId="9E73630969C6439789406A72CA943FB5">
    <w:name w:val="9E73630969C6439789406A72CA943FB5"/>
    <w:rsid w:val="00DE5AE7"/>
  </w:style>
  <w:style w:type="paragraph" w:customStyle="1" w:styleId="4D07225C1CEE420390A8714D25EA8943">
    <w:name w:val="4D07225C1CEE420390A8714D25EA8943"/>
    <w:rsid w:val="00DE5AE7"/>
  </w:style>
  <w:style w:type="paragraph" w:customStyle="1" w:styleId="202915C316C844F09A66C64EB4E63DE3">
    <w:name w:val="202915C316C844F09A66C64EB4E63DE3"/>
    <w:rsid w:val="00DE5AE7"/>
  </w:style>
  <w:style w:type="paragraph" w:customStyle="1" w:styleId="52D0133D6931488E81F87074B2197B61">
    <w:name w:val="52D0133D6931488E81F87074B2197B61"/>
    <w:rsid w:val="00DE5AE7"/>
  </w:style>
  <w:style w:type="paragraph" w:customStyle="1" w:styleId="1C1A95FCDBFF457C929F648C09C13625">
    <w:name w:val="1C1A95FCDBFF457C929F648C09C13625"/>
    <w:rsid w:val="00DE5AE7"/>
  </w:style>
  <w:style w:type="paragraph" w:customStyle="1" w:styleId="73627160F5C44DDF9251BE88C734D5DB">
    <w:name w:val="73627160F5C44DDF9251BE88C734D5DB"/>
    <w:rsid w:val="00DE5AE7"/>
  </w:style>
  <w:style w:type="paragraph" w:customStyle="1" w:styleId="5928182AE46F4162B89082FCA3715D7C">
    <w:name w:val="5928182AE46F4162B89082FCA3715D7C"/>
    <w:rsid w:val="00DE5AE7"/>
  </w:style>
  <w:style w:type="paragraph" w:customStyle="1" w:styleId="B820756C7CEE4C25A72745BBCD1EA16C">
    <w:name w:val="B820756C7CEE4C25A72745BBCD1EA16C"/>
    <w:rsid w:val="00DE5AE7"/>
  </w:style>
  <w:style w:type="paragraph" w:customStyle="1" w:styleId="8464D7F5FC2D4F199B4039546AA0D4D7">
    <w:name w:val="8464D7F5FC2D4F199B4039546AA0D4D7"/>
    <w:rsid w:val="00DE5AE7"/>
  </w:style>
  <w:style w:type="paragraph" w:customStyle="1" w:styleId="0E688F22652A4905A2851DE5A773A563">
    <w:name w:val="0E688F22652A4905A2851DE5A773A563"/>
    <w:rsid w:val="00DE5AE7"/>
  </w:style>
  <w:style w:type="paragraph" w:customStyle="1" w:styleId="2DBA73A12D9246A08A4F804AFF9ABD84">
    <w:name w:val="2DBA73A12D9246A08A4F804AFF9ABD84"/>
    <w:rsid w:val="00DE5AE7"/>
  </w:style>
  <w:style w:type="paragraph" w:customStyle="1" w:styleId="748F86A903974B0A971C62B3E77EA7D4">
    <w:name w:val="748F86A903974B0A971C62B3E77EA7D4"/>
    <w:rsid w:val="00DE5AE7"/>
  </w:style>
  <w:style w:type="paragraph" w:customStyle="1" w:styleId="4D2DFF3F0C474CC08DDB278E79523C2D">
    <w:name w:val="4D2DFF3F0C474CC08DDB278E79523C2D"/>
    <w:rsid w:val="00DE5AE7"/>
  </w:style>
  <w:style w:type="paragraph" w:customStyle="1" w:styleId="AFCBD5041C064B849F111D3621673AC4">
    <w:name w:val="AFCBD5041C064B849F111D3621673AC4"/>
    <w:rsid w:val="00DE5AE7"/>
  </w:style>
  <w:style w:type="paragraph" w:customStyle="1" w:styleId="B29120891FC74D39BF2BFAB2ECC95034">
    <w:name w:val="B29120891FC74D39BF2BFAB2ECC95034"/>
    <w:rsid w:val="00DE5AE7"/>
  </w:style>
  <w:style w:type="paragraph" w:customStyle="1" w:styleId="CB8DB09AD79449BDB2D1D3A02910E691">
    <w:name w:val="CB8DB09AD79449BDB2D1D3A02910E691"/>
    <w:rsid w:val="00DE5AE7"/>
  </w:style>
  <w:style w:type="paragraph" w:customStyle="1" w:styleId="01024A91876D4EC7B263EA382EAD0E33">
    <w:name w:val="01024A91876D4EC7B263EA382EAD0E33"/>
    <w:rsid w:val="00DE5AE7"/>
  </w:style>
  <w:style w:type="paragraph" w:customStyle="1" w:styleId="B2E052D374954D738DB0DD66A762E675">
    <w:name w:val="B2E052D374954D738DB0DD66A762E675"/>
    <w:rsid w:val="00DE5AE7"/>
  </w:style>
  <w:style w:type="paragraph" w:customStyle="1" w:styleId="C95BFA02C5074E5EB6E121806469F270">
    <w:name w:val="C95BFA02C5074E5EB6E121806469F270"/>
    <w:rsid w:val="00DE5AE7"/>
  </w:style>
  <w:style w:type="paragraph" w:customStyle="1" w:styleId="AFA1B95760BB438A8E94E5461822E9DC">
    <w:name w:val="AFA1B95760BB438A8E94E5461822E9DC"/>
    <w:rsid w:val="00DE5AE7"/>
  </w:style>
  <w:style w:type="paragraph" w:customStyle="1" w:styleId="C0BC2D59374544398F4D66370410C7AB">
    <w:name w:val="C0BC2D59374544398F4D66370410C7AB"/>
    <w:rsid w:val="00DE5AE7"/>
  </w:style>
  <w:style w:type="paragraph" w:customStyle="1" w:styleId="7715550B43364F9EB05909C02F8EFFD7">
    <w:name w:val="7715550B43364F9EB05909C02F8EFFD7"/>
    <w:rsid w:val="00DE5AE7"/>
  </w:style>
  <w:style w:type="paragraph" w:customStyle="1" w:styleId="6372A0132A3F4EC2B3B02FDF4D8D58B8">
    <w:name w:val="6372A0132A3F4EC2B3B02FDF4D8D58B8"/>
    <w:rsid w:val="00DE5AE7"/>
  </w:style>
  <w:style w:type="paragraph" w:customStyle="1" w:styleId="6B08EEDE972C4BF6B2F4F4793BA724FE">
    <w:name w:val="6B08EEDE972C4BF6B2F4F4793BA724FE"/>
    <w:rsid w:val="00DE5AE7"/>
  </w:style>
  <w:style w:type="paragraph" w:customStyle="1" w:styleId="E49FEE1B835C4595BB27167551BA32ED">
    <w:name w:val="E49FEE1B835C4595BB27167551BA32ED"/>
    <w:rsid w:val="00DE5AE7"/>
  </w:style>
  <w:style w:type="paragraph" w:customStyle="1" w:styleId="8756C835ABE547E8A236A6E8B95CC5CD">
    <w:name w:val="8756C835ABE547E8A236A6E8B95CC5CD"/>
    <w:rsid w:val="00DE5A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file>

<file path=customXml/itemProps1.xml><?xml version="1.0" encoding="utf-8"?>
<ds:datastoreItem xmlns:ds="http://schemas.openxmlformats.org/officeDocument/2006/customXml" ds:itemID="{45A0499D-31EE-4FBC-BEA1-B48252E16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for recent college graduate</Template>
  <TotalTime>2</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Miller</dc:creator>
  <cp:keywords/>
  <dc:description/>
  <cp:lastModifiedBy>H B</cp:lastModifiedBy>
  <cp:revision>2</cp:revision>
  <dcterms:created xsi:type="dcterms:W3CDTF">2020-01-04T06:43:00Z</dcterms:created>
  <dcterms:modified xsi:type="dcterms:W3CDTF">2020-01-04T06:43:00Z</dcterms:modified>
  <cp:version/>
</cp:coreProperties>
</file>