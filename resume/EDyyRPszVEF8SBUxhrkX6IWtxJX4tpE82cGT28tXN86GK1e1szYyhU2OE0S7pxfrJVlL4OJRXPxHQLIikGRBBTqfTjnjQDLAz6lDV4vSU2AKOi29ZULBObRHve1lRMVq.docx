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A6D" w:rsidRDefault="001751C3">
      <w:pPr>
        <w:pStyle w:val="Title"/>
      </w:pPr>
      <w:sdt>
        <w:sdtPr>
          <w:alias w:val="Enter your name:"/>
          <w:tag w:val=""/>
          <w:id w:val="-328297061"/>
          <w:placeholder>
            <w:docPart w:val="E78D3A0200FF4926B1CADDDF822C22A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AB3EAA">
            <w:t>Sean Chappell</w:t>
          </w:r>
        </w:sdtContent>
      </w:sdt>
    </w:p>
    <w:p w:rsidR="00394A6D" w:rsidRDefault="00AB3EAA">
      <w:r>
        <w:t>7510 59</w:t>
      </w:r>
      <w:r w:rsidRPr="00AB3EAA">
        <w:rPr>
          <w:vertAlign w:val="superscript"/>
        </w:rPr>
        <w:t>th</w:t>
      </w:r>
      <w:r>
        <w:t xml:space="preserve"> Dr. NE, Unit A, Marysville, WA 98270 </w:t>
      </w:r>
      <w:r w:rsidR="007D00B3">
        <w:t>| </w:t>
      </w:r>
      <w:r>
        <w:t>(360) 632-9467</w:t>
      </w:r>
      <w:r w:rsidR="007D00B3">
        <w:t> | </w:t>
      </w:r>
      <w:r>
        <w:t>sean_david_chappellocity@yahoo.com</w:t>
      </w:r>
    </w:p>
    <w:sdt>
      <w:sdtPr>
        <w:alias w:val="Objective:"/>
        <w:tag w:val="Objective:"/>
        <w:id w:val="-736782104"/>
        <w:placeholder>
          <w:docPart w:val="C4252E075BA046C2A45A45AEC7AD155F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AB3EAA" w:rsidP="00DD4208">
      <w:pPr>
        <w:pStyle w:val="ListBullet"/>
      </w:pPr>
      <w:r>
        <w:t>Accomplished Information System Tech seeking to utilize 6 years of experience and skills to provide excellent support to IT management and end users.</w:t>
      </w:r>
    </w:p>
    <w:p w:rsidR="00394A6D" w:rsidRDefault="00AB3EAA">
      <w:pPr>
        <w:pStyle w:val="Heading1"/>
      </w:pPr>
      <w:r>
        <w:t>Education and Awards</w:t>
      </w:r>
    </w:p>
    <w:p w:rsidR="00394A6D" w:rsidRDefault="00AB3EAA">
      <w:pPr>
        <w:pStyle w:val="ListBullet"/>
      </w:pPr>
      <w:r>
        <w:t>Credit Recommendation from American Council on Education for IT</w:t>
      </w:r>
    </w:p>
    <w:p w:rsidR="00AB3EAA" w:rsidRDefault="0029432F">
      <w:pPr>
        <w:pStyle w:val="ListBullet"/>
      </w:pPr>
      <w:r>
        <w:t>Secret DOD clearance awarded by United States Navy</w:t>
      </w:r>
    </w:p>
    <w:p w:rsidR="0029432F" w:rsidRDefault="0029432F">
      <w:pPr>
        <w:pStyle w:val="ListBullet"/>
      </w:pPr>
      <w:r>
        <w:t>2 Naval Achievement medals</w:t>
      </w:r>
    </w:p>
    <w:p w:rsidR="0029432F" w:rsidRDefault="0029432F">
      <w:pPr>
        <w:pStyle w:val="ListBullet"/>
      </w:pPr>
      <w:r>
        <w:t>Sailor of the Quarter 3</w:t>
      </w:r>
      <w:r w:rsidRPr="0029432F">
        <w:rPr>
          <w:vertAlign w:val="superscript"/>
        </w:rPr>
        <w:t>rd</w:t>
      </w:r>
      <w:r>
        <w:t xml:space="preserve"> quarter 2013</w:t>
      </w:r>
    </w:p>
    <w:p w:rsidR="0029432F" w:rsidRDefault="0029432F">
      <w:pPr>
        <w:pStyle w:val="ListBullet"/>
      </w:pPr>
      <w:r>
        <w:t>Sailor of the Year 2013</w:t>
      </w:r>
    </w:p>
    <w:sdt>
      <w:sdtPr>
        <w:alias w:val="Skills &amp; Abilities:"/>
        <w:tag w:val="Skills &amp; Abilities:"/>
        <w:id w:val="495469907"/>
        <w:placeholder>
          <w:docPart w:val="CA15B1B7F36441E38698244DA741B0B7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Skills &amp; Abilities</w:t>
          </w:r>
        </w:p>
      </w:sdtContent>
    </w:sdt>
    <w:p w:rsidR="00394A6D" w:rsidRDefault="0029432F">
      <w:pPr>
        <w:pStyle w:val="ListBullet"/>
      </w:pPr>
      <w:r>
        <w:t>Ability to troubleshoot and fix over 200 assets</w:t>
      </w:r>
    </w:p>
    <w:p w:rsidR="0029432F" w:rsidRDefault="0029432F">
      <w:pPr>
        <w:pStyle w:val="ListBullet"/>
      </w:pPr>
      <w:r>
        <w:t>Manage security groups and networks</w:t>
      </w:r>
    </w:p>
    <w:p w:rsidR="0029432F" w:rsidRDefault="0029432F">
      <w:pPr>
        <w:pStyle w:val="ListBullet"/>
      </w:pPr>
      <w:r>
        <w:t>Implement controls and security procedures</w:t>
      </w:r>
    </w:p>
    <w:p w:rsidR="0029432F" w:rsidRDefault="0029432F">
      <w:pPr>
        <w:pStyle w:val="ListBullet"/>
      </w:pPr>
      <w:r>
        <w:t>Ability to maintain over 500 user accounts across multiple networks</w:t>
      </w:r>
    </w:p>
    <w:p w:rsidR="0029432F" w:rsidRDefault="0029432F" w:rsidP="0029432F">
      <w:pPr>
        <w:pStyle w:val="ListBullet"/>
      </w:pPr>
      <w:r>
        <w:t>Excellent leadership skills</w:t>
      </w:r>
    </w:p>
    <w:p w:rsidR="0029432F" w:rsidRDefault="00294C9D" w:rsidP="0029432F">
      <w:pPr>
        <w:pStyle w:val="ListBullet"/>
      </w:pPr>
      <w:r>
        <w:t>Organized self-starter able to work well with others or individually</w:t>
      </w:r>
    </w:p>
    <w:p w:rsidR="00294C9D" w:rsidRDefault="00294C9D" w:rsidP="0029432F">
      <w:pPr>
        <w:pStyle w:val="ListBullet"/>
      </w:pPr>
      <w:r>
        <w:t>Proficient in troubleshooting Windows XP, Windows 7, and Windows 10</w:t>
      </w:r>
    </w:p>
    <w:p w:rsidR="00294C9D" w:rsidRDefault="00294C9D" w:rsidP="0029432F">
      <w:pPr>
        <w:pStyle w:val="ListBullet"/>
      </w:pPr>
      <w:r>
        <w:t>Experienced in running and connecting media lines with repeaters to extend endpoint terminals</w:t>
      </w:r>
    </w:p>
    <w:p w:rsidR="00294C9D" w:rsidRDefault="00294C9D" w:rsidP="0029432F">
      <w:pPr>
        <w:pStyle w:val="ListBullet"/>
      </w:pPr>
      <w:r>
        <w:t>Sufficient network administrative duties involving creating, deleting, transferring accounts, and compartmentalization of network information</w:t>
      </w:r>
    </w:p>
    <w:sdt>
      <w:sdtPr>
        <w:alias w:val="Experience:"/>
        <w:tag w:val="Experience:"/>
        <w:id w:val="1494989950"/>
        <w:placeholder>
          <w:docPart w:val="1B8555EF779D4F11A5CDEAAD222DF17B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Experience</w:t>
          </w:r>
        </w:p>
      </w:sdtContent>
    </w:sdt>
    <w:p w:rsidR="00394A6D" w:rsidRDefault="00294C9D">
      <w:pPr>
        <w:pStyle w:val="Heading2"/>
      </w:pPr>
      <w:r>
        <w:t>Field service tech</w:t>
      </w:r>
      <w:r w:rsidR="007D00B3">
        <w:t> | </w:t>
      </w:r>
      <w:r>
        <w:t>at&amp;t</w:t>
      </w:r>
      <w:r w:rsidR="007D00B3">
        <w:t> | </w:t>
      </w:r>
      <w:r>
        <w:t>Feb. 2018</w:t>
      </w:r>
      <w:r w:rsidR="0077621B">
        <w:t xml:space="preserve"> </w:t>
      </w:r>
      <w:r>
        <w:t>–</w:t>
      </w:r>
      <w:r w:rsidR="0077621B">
        <w:t xml:space="preserve"> </w:t>
      </w:r>
      <w:r>
        <w:t>dec. 2018</w:t>
      </w:r>
    </w:p>
    <w:p w:rsidR="00294C9D" w:rsidRDefault="00294C9D" w:rsidP="00332B38">
      <w:pPr>
        <w:pStyle w:val="ListBullet"/>
      </w:pPr>
      <w:r>
        <w:t>Troubleshoot and remedy computer, network, printer, and accessory problems for Naval Air Station Whidbey Island with over 3,000 unclassified network users and over 2,000 classified network users</w:t>
      </w:r>
    </w:p>
    <w:p w:rsidR="00394A6D" w:rsidRDefault="00332B38">
      <w:pPr>
        <w:pStyle w:val="Heading2"/>
      </w:pPr>
      <w:r>
        <w:t>field service representative</w:t>
      </w:r>
      <w:r w:rsidR="007D00B3">
        <w:t> | </w:t>
      </w:r>
      <w:r>
        <w:t>pearl</w:t>
      </w:r>
      <w:r w:rsidR="007D00B3">
        <w:t> | </w:t>
      </w:r>
      <w:r>
        <w:t>april 2016</w:t>
      </w:r>
      <w:r w:rsidR="0077621B">
        <w:t xml:space="preserve"> </w:t>
      </w:r>
      <w:r>
        <w:t>–</w:t>
      </w:r>
      <w:r w:rsidR="0077621B">
        <w:t xml:space="preserve"> </w:t>
      </w:r>
      <w:r>
        <w:t>oct. 2016</w:t>
      </w:r>
    </w:p>
    <w:p w:rsidR="00D56207" w:rsidRDefault="00332B38" w:rsidP="005E5E55">
      <w:pPr>
        <w:pStyle w:val="ListBullet"/>
        <w:numPr>
          <w:ilvl w:val="0"/>
          <w:numId w:val="19"/>
        </w:numPr>
      </w:pPr>
      <w:r>
        <w:t>Accountable for the integration of cutting edge technology in support of the Department of Defense operations ongoing  in forward operating environments by providing geo-rectified, high resolution imagery to customers throughout the area of responsibility</w:t>
      </w:r>
    </w:p>
    <w:p w:rsidR="00332B38" w:rsidRDefault="00332B38" w:rsidP="005E5E55">
      <w:pPr>
        <w:pStyle w:val="ListBullet"/>
        <w:numPr>
          <w:ilvl w:val="0"/>
          <w:numId w:val="19"/>
        </w:numPr>
      </w:pPr>
      <w:r>
        <w:t>Maintain 3 airborne collection systems along with a standalone 352 terabyte imagery archive valued in excess of $10,000,000</w:t>
      </w:r>
    </w:p>
    <w:p w:rsidR="00332B38" w:rsidRDefault="00332B38" w:rsidP="005E5E55">
      <w:pPr>
        <w:pStyle w:val="ListBullet"/>
        <w:numPr>
          <w:ilvl w:val="0"/>
          <w:numId w:val="19"/>
        </w:numPr>
      </w:pPr>
      <w:r>
        <w:t>Completed the collection of over 2 million individual, high resolution images equivalent to 40 terabytes of data with a dissemination timeline to the requestor in less than 24 hours for each request</w:t>
      </w:r>
    </w:p>
    <w:p w:rsidR="00332B38" w:rsidRDefault="00332B38" w:rsidP="00332B38">
      <w:pPr>
        <w:pStyle w:val="ListBullet"/>
        <w:numPr>
          <w:ilvl w:val="0"/>
          <w:numId w:val="0"/>
        </w:numPr>
        <w:rPr>
          <w:b/>
        </w:rPr>
      </w:pPr>
    </w:p>
    <w:p w:rsidR="00332B38" w:rsidRDefault="00332B38" w:rsidP="00332B38">
      <w:pPr>
        <w:pStyle w:val="Heading2"/>
      </w:pPr>
      <w:r>
        <w:lastRenderedPageBreak/>
        <w:t>information system tech</w:t>
      </w:r>
      <w:r>
        <w:t> | </w:t>
      </w:r>
      <w:r>
        <w:t>u.s. navy</w:t>
      </w:r>
      <w:r>
        <w:t> | </w:t>
      </w:r>
      <w:r>
        <w:t>2011</w:t>
      </w:r>
      <w:r>
        <w:t xml:space="preserve"> – </w:t>
      </w:r>
      <w:r>
        <w:t>dec</w:t>
      </w:r>
      <w:r>
        <w:t>. 201</w:t>
      </w:r>
      <w:r>
        <w:t>5</w:t>
      </w:r>
    </w:p>
    <w:p w:rsidR="00332B38" w:rsidRDefault="00332B38" w:rsidP="00332B38">
      <w:pPr>
        <w:pStyle w:val="ListBullet"/>
        <w:numPr>
          <w:ilvl w:val="0"/>
          <w:numId w:val="19"/>
        </w:numPr>
      </w:pPr>
      <w:r>
        <w:t xml:space="preserve">Received and reconciled over 2,000 trouble calls across three networks and four countries that included boot loop issues, </w:t>
      </w:r>
      <w:proofErr w:type="spellStart"/>
      <w:r>
        <w:t>JAVAscript</w:t>
      </w:r>
      <w:proofErr w:type="spellEnd"/>
      <w:r>
        <w:t xml:space="preserve"> errors, local profile deletions, reimaging, internet and Microsoft Outlook complications resulting in 100% mission capable status</w:t>
      </w:r>
    </w:p>
    <w:p w:rsidR="00332B38" w:rsidRDefault="00332B38" w:rsidP="00332B38">
      <w:pPr>
        <w:pStyle w:val="ListBullet"/>
        <w:numPr>
          <w:ilvl w:val="0"/>
          <w:numId w:val="19"/>
        </w:numPr>
      </w:pPr>
      <w:r>
        <w:t>Was the go-to subject matter expert for organization in regards to security, network connectivity issues, and computer problems</w:t>
      </w:r>
    </w:p>
    <w:p w:rsidR="00332B38" w:rsidRDefault="00332B38" w:rsidP="00332B38">
      <w:pPr>
        <w:pStyle w:val="ListBullet"/>
        <w:numPr>
          <w:ilvl w:val="0"/>
          <w:numId w:val="19"/>
        </w:numPr>
      </w:pPr>
      <w:r>
        <w:t>Single point of contact for ordering, tracking, and replacing cartridges for 26 printer assets and three copier assets</w:t>
      </w:r>
    </w:p>
    <w:p w:rsidR="00332B38" w:rsidRDefault="00332B38" w:rsidP="00332B38">
      <w:pPr>
        <w:pStyle w:val="ListBullet"/>
        <w:numPr>
          <w:ilvl w:val="0"/>
          <w:numId w:val="19"/>
        </w:numPr>
      </w:pPr>
      <w:r>
        <w:t>As Command Message Traffic Manager: sorted, distributed, and released 5,304 messages for the organization</w:t>
      </w:r>
    </w:p>
    <w:p w:rsidR="00332B38" w:rsidRDefault="00332B38" w:rsidP="00332B38">
      <w:pPr>
        <w:pStyle w:val="ListBullet"/>
        <w:numPr>
          <w:ilvl w:val="0"/>
          <w:numId w:val="19"/>
        </w:numPr>
      </w:pPr>
      <w:r>
        <w:t>Entrusted with handling, distribution, and destruction of classified material on a daily basis</w:t>
      </w:r>
    </w:p>
    <w:p w:rsidR="00332B38" w:rsidRDefault="004C39B0" w:rsidP="00332B38">
      <w:pPr>
        <w:pStyle w:val="ListBullet"/>
        <w:numPr>
          <w:ilvl w:val="0"/>
          <w:numId w:val="19"/>
        </w:numPr>
      </w:pPr>
      <w:r>
        <w:t>In charge of moving, creation, and reactivation of over 400 user accounts across no less than two networks at any given time</w:t>
      </w:r>
    </w:p>
    <w:p w:rsidR="004C39B0" w:rsidRDefault="004C39B0" w:rsidP="00332B38">
      <w:pPr>
        <w:pStyle w:val="ListBullet"/>
        <w:numPr>
          <w:ilvl w:val="0"/>
          <w:numId w:val="19"/>
        </w:numPr>
      </w:pPr>
      <w:r>
        <w:t>Laid and connected over 3,000 feet of cat5/cat5E</w:t>
      </w:r>
    </w:p>
    <w:p w:rsidR="00332B38" w:rsidRPr="00332B38" w:rsidRDefault="00332B38" w:rsidP="00332B38">
      <w:pPr>
        <w:pStyle w:val="Heading2"/>
      </w:pPr>
      <w:bookmarkStart w:id="0" w:name="_GoBack"/>
      <w:bookmarkEnd w:id="0"/>
    </w:p>
    <w:sectPr w:rsidR="00332B38" w:rsidRPr="00332B38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51C3" w:rsidRDefault="001751C3">
      <w:pPr>
        <w:spacing w:after="0"/>
      </w:pPr>
      <w:r>
        <w:separator/>
      </w:r>
    </w:p>
  </w:endnote>
  <w:endnote w:type="continuationSeparator" w:id="0">
    <w:p w:rsidR="001751C3" w:rsidRDefault="001751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9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51C3" w:rsidRDefault="001751C3">
      <w:pPr>
        <w:spacing w:after="0"/>
      </w:pPr>
      <w:r>
        <w:separator/>
      </w:r>
    </w:p>
  </w:footnote>
  <w:footnote w:type="continuationSeparator" w:id="0">
    <w:p w:rsidR="001751C3" w:rsidRDefault="001751C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382236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70E41D2"/>
    <w:multiLevelType w:val="hybridMultilevel"/>
    <w:tmpl w:val="CC509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AA"/>
    <w:rsid w:val="001751C3"/>
    <w:rsid w:val="0029432F"/>
    <w:rsid w:val="00294C9D"/>
    <w:rsid w:val="00332B38"/>
    <w:rsid w:val="00374627"/>
    <w:rsid w:val="00394A6D"/>
    <w:rsid w:val="003F19B9"/>
    <w:rsid w:val="004476A1"/>
    <w:rsid w:val="004C39B0"/>
    <w:rsid w:val="005114E7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8131A"/>
    <w:rsid w:val="00AB3EAA"/>
    <w:rsid w:val="00B769EE"/>
    <w:rsid w:val="00C57E43"/>
    <w:rsid w:val="00C72B59"/>
    <w:rsid w:val="00CC75DB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95FD3052-3131-431C-B032-93B0B5BE1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ffice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8D3A0200FF4926B1CADDDF822C2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6CAC21-F483-491B-B1A3-40485A9C6FC3}"/>
      </w:docPartPr>
      <w:docPartBody>
        <w:p w:rsidR="00000000" w:rsidRDefault="00576FE7">
          <w:pPr>
            <w:pStyle w:val="E78D3A0200FF4926B1CADDDF822C22AF"/>
          </w:pPr>
          <w:r>
            <w:t>Your Name</w:t>
          </w:r>
        </w:p>
      </w:docPartBody>
    </w:docPart>
    <w:docPart>
      <w:docPartPr>
        <w:name w:val="C4252E075BA046C2A45A45AEC7AD1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417C19-3062-4E3C-BF99-9E3E8FF3D2C6}"/>
      </w:docPartPr>
      <w:docPartBody>
        <w:p w:rsidR="00000000" w:rsidRDefault="00576FE7">
          <w:pPr>
            <w:pStyle w:val="C4252E075BA046C2A45A45AEC7AD155F"/>
          </w:pPr>
          <w:r>
            <w:t>Object</w:t>
          </w:r>
          <w:r>
            <w:t>ive</w:t>
          </w:r>
        </w:p>
      </w:docPartBody>
    </w:docPart>
    <w:docPart>
      <w:docPartPr>
        <w:name w:val="CA15B1B7F36441E38698244DA741B0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CFEE0F-7D1F-48AE-9812-73EC277B694F}"/>
      </w:docPartPr>
      <w:docPartBody>
        <w:p w:rsidR="00000000" w:rsidRDefault="00576FE7">
          <w:pPr>
            <w:pStyle w:val="CA15B1B7F36441E38698244DA741B0B7"/>
          </w:pPr>
          <w:r>
            <w:t>Skills &amp; Abilities</w:t>
          </w:r>
        </w:p>
      </w:docPartBody>
    </w:docPart>
    <w:docPart>
      <w:docPartPr>
        <w:name w:val="1B8555EF779D4F11A5CDEAAD222DF1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3E35F3-CDF6-425E-9D06-53BD6D20C60C}"/>
      </w:docPartPr>
      <w:docPartBody>
        <w:p w:rsidR="00000000" w:rsidRDefault="00576FE7">
          <w:pPr>
            <w:pStyle w:val="1B8555EF779D4F11A5CDEAAD222DF17B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FE7"/>
    <w:rsid w:val="00576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78D3A0200FF4926B1CADDDF822C22AF">
    <w:name w:val="E78D3A0200FF4926B1CADDDF822C22AF"/>
  </w:style>
  <w:style w:type="paragraph" w:customStyle="1" w:styleId="1AD48E9FD6F14DD1B38AA701C0DD1D7B">
    <w:name w:val="1AD48E9FD6F14DD1B38AA701C0DD1D7B"/>
  </w:style>
  <w:style w:type="paragraph" w:customStyle="1" w:styleId="31AD819A5369405A8252B1D1D7300A87">
    <w:name w:val="31AD819A5369405A8252B1D1D7300A87"/>
  </w:style>
  <w:style w:type="paragraph" w:customStyle="1" w:styleId="41EDC424214D43E38F3F0CF64281C71D">
    <w:name w:val="41EDC424214D43E38F3F0CF64281C71D"/>
  </w:style>
  <w:style w:type="paragraph" w:customStyle="1" w:styleId="9E9FBE4B1CC74735AC97ECEF787B3243">
    <w:name w:val="9E9FBE4B1CC74735AC97ECEF787B3243"/>
  </w:style>
  <w:style w:type="paragraph" w:customStyle="1" w:styleId="C4252E075BA046C2A45A45AEC7AD155F">
    <w:name w:val="C4252E075BA046C2A45A45AEC7AD155F"/>
  </w:style>
  <w:style w:type="paragraph" w:customStyle="1" w:styleId="851BD325F7414400808DD77B4E67E7A6">
    <w:name w:val="851BD325F7414400808DD77B4E67E7A6"/>
  </w:style>
  <w:style w:type="paragraph" w:customStyle="1" w:styleId="F77FDD2A8CD34E49B713A0F54D7C6599">
    <w:name w:val="F77FDD2A8CD34E49B713A0F54D7C6599"/>
  </w:style>
  <w:style w:type="paragraph" w:customStyle="1" w:styleId="88BFDCFC51974DE4B95D8B211AFEEF90">
    <w:name w:val="88BFDCFC51974DE4B95D8B211AFEEF90"/>
  </w:style>
  <w:style w:type="paragraph" w:customStyle="1" w:styleId="44C8AC1594C6426E9D37707D30E97CBE">
    <w:name w:val="44C8AC1594C6426E9D37707D30E97CBE"/>
  </w:style>
  <w:style w:type="paragraph" w:customStyle="1" w:styleId="17501CB15CC94EE69353DF01016527C2">
    <w:name w:val="17501CB15CC94EE69353DF01016527C2"/>
  </w:style>
  <w:style w:type="paragraph" w:customStyle="1" w:styleId="A77B93FBAC9F40B4B72F892360F05B86">
    <w:name w:val="A77B93FBAC9F40B4B72F892360F05B86"/>
  </w:style>
  <w:style w:type="paragraph" w:customStyle="1" w:styleId="34F01134AEDA470FB0A291131CDD6AF6">
    <w:name w:val="34F01134AEDA470FB0A291131CDD6AF6"/>
  </w:style>
  <w:style w:type="paragraph" w:customStyle="1" w:styleId="44368DD41ABC42ACA7792257507AAAA0">
    <w:name w:val="44368DD41ABC42ACA7792257507AAAA0"/>
  </w:style>
  <w:style w:type="paragraph" w:customStyle="1" w:styleId="F2C531410C2E4974944A479B5330112E">
    <w:name w:val="F2C531410C2E4974944A479B5330112E"/>
  </w:style>
  <w:style w:type="paragraph" w:customStyle="1" w:styleId="9D1EDB8DA3EC4883A8BF41301B5F0BE7">
    <w:name w:val="9D1EDB8DA3EC4883A8BF41301B5F0BE7"/>
  </w:style>
  <w:style w:type="paragraph" w:customStyle="1" w:styleId="6469FA40B5174A9DA026834C06AE18BE">
    <w:name w:val="6469FA40B5174A9DA026834C06AE18BE"/>
  </w:style>
  <w:style w:type="paragraph" w:customStyle="1" w:styleId="E1A6FFC4C04B451D830674DA76110DC3">
    <w:name w:val="E1A6FFC4C04B451D830674DA76110DC3"/>
  </w:style>
  <w:style w:type="paragraph" w:customStyle="1" w:styleId="9A9449B3401D44D19EEC4C2F98079111">
    <w:name w:val="9A9449B3401D44D19EEC4C2F98079111"/>
  </w:style>
  <w:style w:type="paragraph" w:customStyle="1" w:styleId="CA15B1B7F36441E38698244DA741B0B7">
    <w:name w:val="CA15B1B7F36441E38698244DA741B0B7"/>
  </w:style>
  <w:style w:type="paragraph" w:customStyle="1" w:styleId="BBB853F62A254EC9B0E4CB8A6AE156B2">
    <w:name w:val="BBB853F62A254EC9B0E4CB8A6AE156B2"/>
  </w:style>
  <w:style w:type="paragraph" w:customStyle="1" w:styleId="001BD7AB335F4B48A386BBFCB0EB8690">
    <w:name w:val="001BD7AB335F4B48A386BBFCB0EB8690"/>
  </w:style>
  <w:style w:type="paragraph" w:customStyle="1" w:styleId="8D957DA104FE4E2998017BB44DC9FA1F">
    <w:name w:val="8D957DA104FE4E2998017BB44DC9FA1F"/>
  </w:style>
  <w:style w:type="paragraph" w:customStyle="1" w:styleId="0C89DE3910254BD49D7FE30F2BE72B85">
    <w:name w:val="0C89DE3910254BD49D7FE30F2BE72B85"/>
  </w:style>
  <w:style w:type="paragraph" w:customStyle="1" w:styleId="DB911E92313C46FEAF1FF1AEF39FD4D7">
    <w:name w:val="DB911E92313C46FEAF1FF1AEF39FD4D7"/>
  </w:style>
  <w:style w:type="paragraph" w:customStyle="1" w:styleId="B3269F9CEB2B45C1A769B55C7FD75591">
    <w:name w:val="B3269F9CEB2B45C1A769B55C7FD75591"/>
  </w:style>
  <w:style w:type="paragraph" w:customStyle="1" w:styleId="7094979012C04885A781E5DD48C5C108">
    <w:name w:val="7094979012C04885A781E5DD48C5C108"/>
  </w:style>
  <w:style w:type="paragraph" w:customStyle="1" w:styleId="2E4AD123A91245F882FE02F50A34B708">
    <w:name w:val="2E4AD123A91245F882FE02F50A34B708"/>
  </w:style>
  <w:style w:type="paragraph" w:customStyle="1" w:styleId="1B8555EF779D4F11A5CDEAAD222DF17B">
    <w:name w:val="1B8555EF779D4F11A5CDEAAD222DF17B"/>
  </w:style>
  <w:style w:type="paragraph" w:customStyle="1" w:styleId="D5C155BB432844A796A0E60CEFD1DBF6">
    <w:name w:val="D5C155BB432844A796A0E60CEFD1DBF6"/>
  </w:style>
  <w:style w:type="paragraph" w:customStyle="1" w:styleId="D0A3BCB9A5C0426596089A795E6F8CC3">
    <w:name w:val="D0A3BCB9A5C0426596089A795E6F8CC3"/>
  </w:style>
  <w:style w:type="paragraph" w:customStyle="1" w:styleId="E52B9320668D493694BDA8C71D1643F1">
    <w:name w:val="E52B9320668D493694BDA8C71D1643F1"/>
  </w:style>
  <w:style w:type="paragraph" w:customStyle="1" w:styleId="483579C42D664FE0B0E5D3BD8670B914">
    <w:name w:val="483579C42D664FE0B0E5D3BD8670B914"/>
  </w:style>
  <w:style w:type="paragraph" w:customStyle="1" w:styleId="A6050F390ACD44F8A9C9117EDC525248">
    <w:name w:val="A6050F390ACD44F8A9C9117EDC525248"/>
  </w:style>
  <w:style w:type="paragraph" w:customStyle="1" w:styleId="F3E084369879450F9E54F366017FDECA">
    <w:name w:val="F3E084369879450F9E54F366017FDECA"/>
  </w:style>
  <w:style w:type="paragraph" w:customStyle="1" w:styleId="3500A0757CA5406A889AB7489582120D">
    <w:name w:val="3500A0757CA5406A889AB748958212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</Template>
  <TotalTime>46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Office</dc:creator>
  <cp:keywords/>
  <dc:description>Sean Chappell</dc:description>
  <cp:lastModifiedBy>Office</cp:lastModifiedBy>
  <cp:revision>1</cp:revision>
  <dcterms:created xsi:type="dcterms:W3CDTF">2019-12-16T22:08:00Z</dcterms:created>
  <dcterms:modified xsi:type="dcterms:W3CDTF">2019-12-16T22:54:00Z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