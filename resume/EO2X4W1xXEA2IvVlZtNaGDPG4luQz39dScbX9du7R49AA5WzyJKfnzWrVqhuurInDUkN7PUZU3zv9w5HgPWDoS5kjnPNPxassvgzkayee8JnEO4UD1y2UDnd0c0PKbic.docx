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-3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80"/>
        <w:gridCol w:w="430"/>
        <w:gridCol w:w="7490"/>
      </w:tblGrid>
      <w:tr w:rsidR="001B2ABD" w14:paraId="647E2E00" w14:textId="77777777" w:rsidTr="00F9324C">
        <w:trPr>
          <w:trHeight w:val="2835"/>
        </w:trPr>
        <w:tc>
          <w:tcPr>
            <w:tcW w:w="3780" w:type="dxa"/>
            <w:vAlign w:val="bottom"/>
          </w:tcPr>
          <w:p w14:paraId="3B807B3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45E05A3" wp14:editId="560B234B">
                      <wp:extent cx="2122805" cy="2122805"/>
                      <wp:effectExtent l="19050" t="19050" r="29845" b="29845"/>
                      <wp:docPr id="2" name="Oval 2" descr="Presentation with bar chart RTL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ED81DB6" id="Oval 2" o:spid="_x0000_s1026" alt="Title: Professional Headshot of Man - Description: Presentation with bar chart RT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" strokecolor="#549e39 [3204]" strokeweight="5pt">
                      <v:fill r:id="rId12" o:title="Presentation with bar chart RTL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0" w:type="dxa"/>
          </w:tcPr>
          <w:p w14:paraId="4B0417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490" w:type="dxa"/>
            <w:vAlign w:val="bottom"/>
          </w:tcPr>
          <w:p w14:paraId="77070CAD" w14:textId="77777777" w:rsidR="001B2ABD" w:rsidRDefault="00F9324C" w:rsidP="00F9324C">
            <w:pPr>
              <w:pStyle w:val="Title"/>
            </w:pPr>
            <w:r w:rsidRPr="00824540">
              <w:rPr>
                <w:color w:val="549E39" w:themeColor="accent1"/>
              </w:rPr>
              <w:t>Frank Puldo Nuno</w:t>
            </w:r>
          </w:p>
        </w:tc>
      </w:tr>
      <w:tr w:rsidR="001B2ABD" w14:paraId="11B7620A" w14:textId="77777777" w:rsidTr="00F9324C">
        <w:trPr>
          <w:trHeight w:val="10395"/>
        </w:trPr>
        <w:tc>
          <w:tcPr>
            <w:tcW w:w="3780" w:type="dxa"/>
          </w:tcPr>
          <w:p w14:paraId="57B7983B" w14:textId="77777777" w:rsidR="00036450" w:rsidRPr="00CB0055" w:rsidRDefault="00721A0D" w:rsidP="00CB0055">
            <w:pPr>
              <w:pStyle w:val="Heading3"/>
            </w:pPr>
            <w:sdt>
              <w:sdtPr>
                <w:id w:val="-1954003311"/>
                <w:placeholder>
                  <w:docPart w:val="55F102367A984345904D9B9F97D70694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2C7FED">
                  <w:rPr>
                    <w:color w:val="549E39" w:themeColor="accent1"/>
                  </w:rPr>
                  <w:t>Contact</w:t>
                </w:r>
              </w:sdtContent>
            </w:sdt>
          </w:p>
          <w:sdt>
            <w:sdtPr>
              <w:id w:val="1111563247"/>
              <w:placeholder>
                <w:docPart w:val="FA29545C08884B4CA2A87702A3AA2026"/>
              </w:placeholder>
              <w:temporary/>
              <w:showingPlcHdr/>
              <w15:appearance w15:val="hidden"/>
            </w:sdtPr>
            <w:sdtEndPr/>
            <w:sdtContent>
              <w:p w14:paraId="3957EE4B" w14:textId="77777777" w:rsidR="00F9324C" w:rsidRDefault="00F9324C" w:rsidP="00F9324C">
                <w:r w:rsidRPr="004D3011">
                  <w:t>PHONE:</w:t>
                </w:r>
              </w:p>
            </w:sdtContent>
          </w:sdt>
          <w:p w14:paraId="7D5D8B6F" w14:textId="77777777" w:rsidR="00F9324C" w:rsidRDefault="00F9324C" w:rsidP="00F9324C">
            <w:r>
              <w:t>(310) 991 - 3158</w:t>
            </w:r>
          </w:p>
          <w:p w14:paraId="08BB1983" w14:textId="77777777" w:rsidR="00F9324C" w:rsidRPr="004D3011" w:rsidRDefault="00F9324C" w:rsidP="00F9324C"/>
          <w:p w14:paraId="0CCE778E" w14:textId="77777777" w:rsidR="00F9324C" w:rsidRDefault="00F9324C" w:rsidP="00F9324C">
            <w:r>
              <w:t>ADDRESS:</w:t>
            </w:r>
          </w:p>
          <w:p w14:paraId="67CD4891" w14:textId="77777777" w:rsidR="00F9324C" w:rsidRDefault="00F9324C" w:rsidP="00F9324C">
            <w:r>
              <w:t xml:space="preserve">5738 E. Parkcrest St., </w:t>
            </w:r>
          </w:p>
          <w:p w14:paraId="4965D58A" w14:textId="77777777" w:rsidR="00F9324C" w:rsidRDefault="00F9324C" w:rsidP="00F9324C">
            <w:r>
              <w:t>Long Beach, CA</w:t>
            </w:r>
          </w:p>
          <w:p w14:paraId="62BDFA6E" w14:textId="77777777" w:rsidR="00F9324C" w:rsidRDefault="00F9324C" w:rsidP="00F9324C"/>
          <w:sdt>
            <w:sdtPr>
              <w:id w:val="-240260293"/>
              <w:placeholder>
                <w:docPart w:val="E214023F765A4236B7554529257B19EF"/>
              </w:placeholder>
              <w:temporary/>
              <w:showingPlcHdr/>
              <w15:appearance w15:val="hidden"/>
            </w:sdtPr>
            <w:sdtEndPr/>
            <w:sdtContent>
              <w:p w14:paraId="2D3D2BFF" w14:textId="77777777" w:rsidR="00F9324C" w:rsidRDefault="00F9324C" w:rsidP="00F9324C">
                <w:r w:rsidRPr="004D3011">
                  <w:t>EMAIL:</w:t>
                </w:r>
              </w:p>
            </w:sdtContent>
          </w:sdt>
          <w:p w14:paraId="1ECDADE8" w14:textId="77777777" w:rsidR="00F9324C" w:rsidRDefault="00F9324C" w:rsidP="00F9324C">
            <w:r>
              <w:t>Frank.nuno@gmail.com</w:t>
            </w:r>
          </w:p>
          <w:p w14:paraId="53954FB5" w14:textId="77777777" w:rsidR="00036450" w:rsidRDefault="00036450" w:rsidP="004D3011">
            <w:pPr>
              <w:rPr>
                <w:rStyle w:val="Hyperlink"/>
              </w:rPr>
            </w:pPr>
          </w:p>
          <w:p w14:paraId="221FB5F6" w14:textId="77777777" w:rsidR="00F9324C" w:rsidRPr="00824540" w:rsidRDefault="00F9324C" w:rsidP="00F9324C">
            <w:pPr>
              <w:pStyle w:val="Heading3"/>
              <w:rPr>
                <w:rStyle w:val="Hyperlink"/>
                <w:rFonts w:asciiTheme="minorHAnsi" w:eastAsiaTheme="minorEastAsia" w:hAnsiTheme="minorHAnsi" w:cstheme="minorBidi"/>
                <w:b w:val="0"/>
                <w:caps w:val="0"/>
                <w:color w:val="549E39" w:themeColor="accent1"/>
                <w:sz w:val="18"/>
                <w:szCs w:val="22"/>
                <w:u w:val="none"/>
              </w:rPr>
            </w:pPr>
            <w:r w:rsidRPr="00824540">
              <w:rPr>
                <w:color w:val="549E39" w:themeColor="accent1"/>
              </w:rPr>
              <w:t>Training</w:t>
            </w:r>
          </w:p>
          <w:p w14:paraId="359464BA" w14:textId="77777777" w:rsidR="00F9324C" w:rsidRPr="00C83369" w:rsidRDefault="00F9324C" w:rsidP="00F9324C">
            <w:pPr>
              <w:rPr>
                <w:rStyle w:val="Hyperlink"/>
                <w:rFonts w:ascii="Franklin Gothic Book" w:hAnsi="Franklin Gothic Book" w:cs="Times New Roman"/>
              </w:rPr>
            </w:pPr>
          </w:p>
          <w:p w14:paraId="18E8FC8E" w14:textId="77777777" w:rsidR="00F9324C" w:rsidRDefault="00F9324C" w:rsidP="00F9324C">
            <w:pPr>
              <w:pStyle w:val="Heading4"/>
            </w:pPr>
            <w:r>
              <w:t>Social Media Marketing Training</w:t>
            </w:r>
          </w:p>
          <w:p w14:paraId="3D2D83EA" w14:textId="77777777" w:rsidR="00824540" w:rsidRDefault="00F9324C" w:rsidP="00F9324C">
            <w:r>
              <w:t>Tailopez.com</w:t>
            </w:r>
          </w:p>
          <w:p w14:paraId="162A87EB" w14:textId="77777777" w:rsidR="00057523" w:rsidRDefault="00F9324C" w:rsidP="00F9324C">
            <w:r>
              <w:t>June 2018 – Dec. 2019</w:t>
            </w:r>
          </w:p>
          <w:p w14:paraId="78AD0906" w14:textId="5AB9DB96" w:rsidR="00057523" w:rsidRDefault="00E00B03" w:rsidP="00057523">
            <w:r>
              <w:t>Train</w:t>
            </w:r>
            <w:r w:rsidR="00057523">
              <w:t>ed</w:t>
            </w:r>
            <w:r>
              <w:t xml:space="preserve"> in </w:t>
            </w:r>
            <w:r w:rsidR="00057523">
              <w:t>various social media business skills from over 20 different self-made millionaires.</w:t>
            </w:r>
          </w:p>
          <w:p w14:paraId="21403666" w14:textId="77777777" w:rsidR="00F9324C" w:rsidRDefault="00F9324C" w:rsidP="00F9324C"/>
          <w:p w14:paraId="3773AD6A" w14:textId="77777777" w:rsidR="00F9324C" w:rsidRDefault="00F9324C" w:rsidP="00F9324C"/>
          <w:p w14:paraId="6BD0847C" w14:textId="6EE43152" w:rsidR="00F9324C" w:rsidRDefault="00F9324C" w:rsidP="00F9324C">
            <w:pPr>
              <w:rPr>
                <w:b/>
              </w:rPr>
            </w:pPr>
            <w:r w:rsidRPr="00875E63">
              <w:rPr>
                <w:b/>
              </w:rPr>
              <w:t xml:space="preserve">Certified </w:t>
            </w:r>
            <w:r w:rsidR="00871E55">
              <w:rPr>
                <w:b/>
              </w:rPr>
              <w:t xml:space="preserve">Professional </w:t>
            </w:r>
            <w:r w:rsidRPr="00875E63">
              <w:rPr>
                <w:b/>
              </w:rPr>
              <w:t>Wedding Planner</w:t>
            </w:r>
          </w:p>
          <w:p w14:paraId="3977861A" w14:textId="77777777" w:rsidR="00F9324C" w:rsidRDefault="00F9324C" w:rsidP="00F9324C">
            <w:pPr>
              <w:rPr>
                <w:bCs/>
              </w:rPr>
            </w:pPr>
            <w:r>
              <w:rPr>
                <w:bCs/>
              </w:rPr>
              <w:t>The Wedding Society, Los Angeles, CA</w:t>
            </w:r>
          </w:p>
          <w:p w14:paraId="3960736E" w14:textId="77777777" w:rsidR="00F9324C" w:rsidRDefault="00F9324C" w:rsidP="00F9324C">
            <w:pPr>
              <w:rPr>
                <w:bCs/>
              </w:rPr>
            </w:pPr>
            <w:r>
              <w:rPr>
                <w:bCs/>
              </w:rPr>
              <w:t>May 2013</w:t>
            </w:r>
          </w:p>
          <w:p w14:paraId="44391096" w14:textId="2619A272" w:rsidR="00057523" w:rsidRPr="00875E63" w:rsidRDefault="00E00B03" w:rsidP="00F9324C">
            <w:pPr>
              <w:rPr>
                <w:bCs/>
              </w:rPr>
            </w:pPr>
            <w:r>
              <w:rPr>
                <w:bCs/>
              </w:rPr>
              <w:t xml:space="preserve">Trained by </w:t>
            </w:r>
            <w:r w:rsidR="00871E55">
              <w:rPr>
                <w:bCs/>
              </w:rPr>
              <w:t>experienced wedding planner to conduct weddings.</w:t>
            </w:r>
            <w:r>
              <w:rPr>
                <w:bCs/>
              </w:rPr>
              <w:t xml:space="preserve"> </w:t>
            </w:r>
          </w:p>
          <w:p w14:paraId="5C3E2B39" w14:textId="77777777" w:rsidR="00F9324C" w:rsidRDefault="00F9324C" w:rsidP="00F9324C"/>
          <w:p w14:paraId="580D16A7" w14:textId="77777777" w:rsidR="00F9324C" w:rsidRDefault="00F9324C" w:rsidP="00F9324C"/>
          <w:p w14:paraId="092AE28F" w14:textId="77777777" w:rsidR="00F9324C" w:rsidRPr="00875E63" w:rsidRDefault="00F9324C" w:rsidP="00F9324C">
            <w:pPr>
              <w:rPr>
                <w:b/>
              </w:rPr>
            </w:pPr>
            <w:r w:rsidRPr="00875E63">
              <w:rPr>
                <w:b/>
              </w:rPr>
              <w:t>Organizational Leadership Training</w:t>
            </w:r>
          </w:p>
          <w:p w14:paraId="4D422BEA" w14:textId="77777777" w:rsidR="00F9324C" w:rsidRDefault="00F9324C" w:rsidP="00F9324C">
            <w:r>
              <w:t>Disney University, Anaheim, CA</w:t>
            </w:r>
          </w:p>
          <w:p w14:paraId="7E9B9109" w14:textId="77777777" w:rsidR="00824540" w:rsidRDefault="00F9324C" w:rsidP="00F9324C">
            <w:r>
              <w:t>Jan. 2009 – Aug. 2009</w:t>
            </w:r>
          </w:p>
          <w:p w14:paraId="31180F17" w14:textId="77777777" w:rsidR="00824540" w:rsidRDefault="00824540" w:rsidP="00F9324C">
            <w:r>
              <w:t xml:space="preserve">Instructed in the Disney </w:t>
            </w:r>
            <w:r w:rsidR="002C7FED">
              <w:t>way of leadership style that promotes clear communication and a healthy work environment.</w:t>
            </w:r>
          </w:p>
          <w:p w14:paraId="0307B2E9" w14:textId="77777777" w:rsidR="00F9324C" w:rsidRPr="00E4381A" w:rsidRDefault="00F9324C" w:rsidP="004D3011">
            <w:pPr>
              <w:rPr>
                <w:rStyle w:val="Hyperlink"/>
              </w:rPr>
            </w:pPr>
          </w:p>
          <w:p w14:paraId="5967480B" w14:textId="77777777" w:rsidR="00F9324C" w:rsidRPr="00CB0055" w:rsidRDefault="00F9324C" w:rsidP="00F9324C">
            <w:pPr>
              <w:pStyle w:val="Heading3"/>
            </w:pPr>
            <w:r w:rsidRPr="002C7FED">
              <w:rPr>
                <w:color w:val="549E39" w:themeColor="accent1"/>
              </w:rPr>
              <w:t>Tools</w:t>
            </w:r>
          </w:p>
          <w:p w14:paraId="6A43BF10" w14:textId="3AB5A6CE" w:rsidR="00F9324C" w:rsidRDefault="00F9324C" w:rsidP="00F9324C">
            <w:r>
              <w:t xml:space="preserve">Shopify, </w:t>
            </w:r>
            <w:r w:rsidR="005A2035">
              <w:t xml:space="preserve">Monday, HubSpot, </w:t>
            </w:r>
            <w:r>
              <w:t>Instagram, Facebook, Twitter, Google</w:t>
            </w:r>
            <w:r w:rsidR="000E0B05">
              <w:t xml:space="preserve"> </w:t>
            </w:r>
            <w:r w:rsidR="005A2035">
              <w:t>Docs</w:t>
            </w:r>
            <w:r>
              <w:t xml:space="preserve">, Microsoft Office, Tumblr, Canva, Host Gator, LinkedIn, </w:t>
            </w:r>
            <w:r w:rsidR="005A2035">
              <w:t xml:space="preserve">Stripe, </w:t>
            </w:r>
            <w:r>
              <w:t>Adobe Premiere</w:t>
            </w:r>
          </w:p>
          <w:p w14:paraId="4405BD53" w14:textId="77777777" w:rsidR="004D3011" w:rsidRPr="004D3011" w:rsidRDefault="004D3011" w:rsidP="004D3011"/>
        </w:tc>
        <w:tc>
          <w:tcPr>
            <w:tcW w:w="430" w:type="dxa"/>
          </w:tcPr>
          <w:p w14:paraId="2B3D044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490" w:type="dxa"/>
          </w:tcPr>
          <w:sdt>
            <w:sdtPr>
              <w:id w:val="1049110328"/>
              <w:placeholder>
                <w:docPart w:val="300259CD5CF147BC9CBDF086439B5639"/>
              </w:placeholder>
              <w:temporary/>
              <w:showingPlcHdr/>
              <w15:appearance w15:val="hidden"/>
            </w:sdtPr>
            <w:sdtEndPr/>
            <w:sdtContent>
              <w:p w14:paraId="5EDACE12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B20690D" w14:textId="77777777" w:rsidR="00F9324C" w:rsidRPr="00036450" w:rsidRDefault="00F9324C" w:rsidP="00F9324C">
            <w:pPr>
              <w:pStyle w:val="Heading4"/>
            </w:pPr>
            <w:r>
              <w:t>California State University, Fullerton</w:t>
            </w:r>
          </w:p>
          <w:p w14:paraId="756AC966" w14:textId="03421BC8" w:rsidR="00F9324C" w:rsidRPr="00B359E4" w:rsidRDefault="00F9324C" w:rsidP="00F9324C">
            <w:pPr>
              <w:pStyle w:val="Date"/>
            </w:pPr>
            <w:r>
              <w:t>Aug. 2016</w:t>
            </w:r>
            <w:r w:rsidRPr="00B359E4">
              <w:t xml:space="preserve"> </w:t>
            </w:r>
            <w:r w:rsidR="008E5F42">
              <w:t>–</w:t>
            </w:r>
            <w:r w:rsidRPr="00B359E4">
              <w:t xml:space="preserve"> </w:t>
            </w:r>
            <w:r w:rsidR="008E5F42">
              <w:t>May 2019</w:t>
            </w:r>
          </w:p>
          <w:p w14:paraId="1CBD384E" w14:textId="19E8B398" w:rsidR="00036450" w:rsidRDefault="00F9324C" w:rsidP="00036450">
            <w:r>
              <w:t>Cinema and Television Arts</w:t>
            </w:r>
            <w:r w:rsidR="00DC7FAC">
              <w:t xml:space="preserve"> </w:t>
            </w:r>
            <w:r w:rsidR="00C52F2A">
              <w:t>Major</w:t>
            </w:r>
          </w:p>
          <w:sdt>
            <w:sdtPr>
              <w:id w:val="1001553383"/>
              <w:placeholder>
                <w:docPart w:val="A5B6EA53904F456A8E418C96B88643A9"/>
              </w:placeholder>
              <w:temporary/>
              <w:showingPlcHdr/>
              <w15:appearance w15:val="hidden"/>
            </w:sdtPr>
            <w:sdtEndPr/>
            <w:sdtContent>
              <w:p w14:paraId="2225D1B1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FEA4679" w14:textId="77777777" w:rsidR="00F9324C" w:rsidRDefault="00F9324C" w:rsidP="00F9324C">
            <w:pPr>
              <w:pStyle w:val="Heading4"/>
              <w:rPr>
                <w:bCs/>
              </w:rPr>
            </w:pPr>
            <w:r>
              <w:t xml:space="preserve">Upscale This, </w:t>
            </w:r>
            <w:r w:rsidRPr="00036450">
              <w:t>Social</w:t>
            </w:r>
            <w:r>
              <w:t xml:space="preserve"> Media Consultant</w:t>
            </w:r>
          </w:p>
          <w:p w14:paraId="799E5B42" w14:textId="7FB18B2D" w:rsidR="00F9324C" w:rsidRPr="00036450" w:rsidRDefault="00F9324C" w:rsidP="00F9324C">
            <w:pPr>
              <w:pStyle w:val="Date"/>
            </w:pPr>
            <w:r>
              <w:t xml:space="preserve">Aug. 2019 </w:t>
            </w:r>
            <w:r w:rsidRPr="00036450">
              <w:t>–</w:t>
            </w:r>
            <w:r>
              <w:t xml:space="preserve"> </w:t>
            </w:r>
            <w:r w:rsidR="00E86ECE">
              <w:t>Current</w:t>
            </w:r>
          </w:p>
          <w:p w14:paraId="4B1FE1DF" w14:textId="77777777" w:rsidR="00B4766E" w:rsidRDefault="00717912" w:rsidP="00F9324C">
            <w:pPr>
              <w:pStyle w:val="ListParagraph"/>
              <w:numPr>
                <w:ilvl w:val="0"/>
                <w:numId w:val="2"/>
              </w:numPr>
            </w:pPr>
            <w:r>
              <w:t>Directed team to conduct projects to promote brand awareness across various social media platforms.</w:t>
            </w:r>
          </w:p>
          <w:p w14:paraId="2128FB42" w14:textId="60E9B62A" w:rsidR="00466304" w:rsidRDefault="007E2CD4" w:rsidP="00466304">
            <w:pPr>
              <w:pStyle w:val="ListParagraph"/>
              <w:numPr>
                <w:ilvl w:val="0"/>
                <w:numId w:val="2"/>
              </w:numPr>
            </w:pPr>
            <w:r>
              <w:t>Assisted marketing team in new changes to YouTube rules and regulations for the Child</w:t>
            </w:r>
            <w:r w:rsidR="00AE3DE8">
              <w:t>ren’s</w:t>
            </w:r>
            <w:r>
              <w:t xml:space="preserve"> </w:t>
            </w:r>
            <w:r w:rsidR="00AE3DE8">
              <w:t>Online Privacy Act</w:t>
            </w:r>
            <w:r w:rsidR="00D45FE2">
              <w:t xml:space="preserve"> (C.O.P.A.)</w:t>
            </w:r>
            <w:r w:rsidR="00466304">
              <w:t>.</w:t>
            </w:r>
          </w:p>
          <w:p w14:paraId="3C3BE540" w14:textId="77777777" w:rsidR="00466304" w:rsidRDefault="00C04C06" w:rsidP="00F9324C">
            <w:pPr>
              <w:pStyle w:val="ListParagraph"/>
              <w:numPr>
                <w:ilvl w:val="0"/>
                <w:numId w:val="2"/>
              </w:numPr>
            </w:pPr>
            <w:r>
              <w:t>L</w:t>
            </w:r>
            <w:r w:rsidR="00466304">
              <w:t xml:space="preserve">ead </w:t>
            </w:r>
            <w:r>
              <w:t xml:space="preserve">and organized </w:t>
            </w:r>
            <w:r w:rsidR="00466304">
              <w:t xml:space="preserve">business team through formally establishing business </w:t>
            </w:r>
            <w:r>
              <w:t xml:space="preserve">step by step </w:t>
            </w:r>
            <w:r w:rsidR="00466304">
              <w:t xml:space="preserve">by registering it with the government. </w:t>
            </w:r>
          </w:p>
          <w:p w14:paraId="60D68CA8" w14:textId="77777777" w:rsidR="00F9324C" w:rsidRDefault="00F9324C" w:rsidP="00F9324C"/>
          <w:p w14:paraId="21DF0304" w14:textId="77777777" w:rsidR="00F9324C" w:rsidRPr="004D3011" w:rsidRDefault="00F9324C" w:rsidP="00F9324C">
            <w:pPr>
              <w:pStyle w:val="Heading4"/>
              <w:rPr>
                <w:bCs/>
              </w:rPr>
            </w:pPr>
            <w:r>
              <w:t>Visander, E-commerce Social Media Manager</w:t>
            </w:r>
          </w:p>
          <w:p w14:paraId="03837F35" w14:textId="77777777" w:rsidR="00F9324C" w:rsidRPr="004D3011" w:rsidRDefault="00F9324C" w:rsidP="00F9324C">
            <w:pPr>
              <w:pStyle w:val="Date"/>
            </w:pPr>
            <w:r>
              <w:t xml:space="preserve">Sept. 2017 </w:t>
            </w:r>
            <w:r w:rsidRPr="004D3011">
              <w:t>–</w:t>
            </w:r>
            <w:r>
              <w:t>Nov. 2018</w:t>
            </w:r>
          </w:p>
          <w:p w14:paraId="66B3C40E" w14:textId="77777777" w:rsidR="00F9324C" w:rsidRDefault="00F9324C" w:rsidP="00F9324C">
            <w:pPr>
              <w:pStyle w:val="ListParagraph"/>
              <w:numPr>
                <w:ilvl w:val="0"/>
                <w:numId w:val="1"/>
              </w:numPr>
            </w:pPr>
            <w:r>
              <w:t>Successfully spearheaded campaigns on Facebook and Instagram driving brand awareness</w:t>
            </w:r>
            <w:r w:rsidR="00B4766E">
              <w:t xml:space="preserve"> and installed email list</w:t>
            </w:r>
            <w:r>
              <w:t>.</w:t>
            </w:r>
          </w:p>
          <w:p w14:paraId="197548F2" w14:textId="77777777" w:rsidR="00F9324C" w:rsidRDefault="00F9324C" w:rsidP="00F9324C">
            <w:pPr>
              <w:pStyle w:val="ListParagraph"/>
              <w:numPr>
                <w:ilvl w:val="0"/>
                <w:numId w:val="1"/>
              </w:numPr>
            </w:pPr>
            <w:r>
              <w:t>Implement promotion tactics that lead to 100% growth in Social media shares 100% increase in website traffic</w:t>
            </w:r>
            <w:r w:rsidR="00B4766E">
              <w:t xml:space="preserve"> while managing marketing budget</w:t>
            </w:r>
            <w:r>
              <w:t>.</w:t>
            </w:r>
          </w:p>
          <w:p w14:paraId="437C290E" w14:textId="77777777" w:rsidR="00F9324C" w:rsidRPr="004D3011" w:rsidRDefault="00F9324C" w:rsidP="00F9324C">
            <w:pPr>
              <w:pStyle w:val="ListParagraph"/>
              <w:numPr>
                <w:ilvl w:val="0"/>
                <w:numId w:val="1"/>
              </w:numPr>
            </w:pPr>
            <w:r>
              <w:t>Utilizing social media analytic tools such as Shopify Analytics, to track consumer engagement and draw conclusions about user data.</w:t>
            </w:r>
          </w:p>
          <w:p w14:paraId="0D3FE052" w14:textId="77777777" w:rsidR="00F9324C" w:rsidRDefault="00F9324C" w:rsidP="00F9324C">
            <w:pPr>
              <w:pStyle w:val="Heading4"/>
            </w:pPr>
          </w:p>
          <w:p w14:paraId="668D6248" w14:textId="77777777" w:rsidR="00F9324C" w:rsidRPr="004D3011" w:rsidRDefault="00F9324C" w:rsidP="00F9324C">
            <w:pPr>
              <w:pStyle w:val="Heading4"/>
              <w:rPr>
                <w:bCs/>
              </w:rPr>
            </w:pPr>
            <w:r>
              <w:t>Soldiers of Exile, Comic Book Writer</w:t>
            </w:r>
          </w:p>
          <w:p w14:paraId="590062B5" w14:textId="77777777" w:rsidR="00F9324C" w:rsidRPr="004D3011" w:rsidRDefault="00F9324C" w:rsidP="00F9324C">
            <w:pPr>
              <w:pStyle w:val="Date"/>
            </w:pPr>
            <w:r>
              <w:t xml:space="preserve">Jan. 2013 </w:t>
            </w:r>
            <w:r w:rsidRPr="004D3011">
              <w:t>–</w:t>
            </w:r>
            <w:r>
              <w:t xml:space="preserve"> Current</w:t>
            </w:r>
          </w:p>
          <w:p w14:paraId="7ED7B1EF" w14:textId="77777777" w:rsidR="00F9324C" w:rsidRDefault="00F9324C" w:rsidP="00F9324C">
            <w:pPr>
              <w:pStyle w:val="ListParagraph"/>
              <w:numPr>
                <w:ilvl w:val="0"/>
                <w:numId w:val="3"/>
              </w:numPr>
            </w:pPr>
            <w:r w:rsidRPr="00C232EC">
              <w:t>Develop a</w:t>
            </w:r>
            <w:r>
              <w:t xml:space="preserve">n alternate </w:t>
            </w:r>
            <w:r w:rsidRPr="00C232EC">
              <w:t>world with a magic system that is consistent throughout the story.</w:t>
            </w:r>
          </w:p>
          <w:p w14:paraId="33D22B84" w14:textId="77777777" w:rsidR="00F9324C" w:rsidRDefault="00F9324C" w:rsidP="00F9324C">
            <w:pPr>
              <w:pStyle w:val="ListParagraph"/>
              <w:numPr>
                <w:ilvl w:val="0"/>
                <w:numId w:val="3"/>
              </w:numPr>
            </w:pPr>
            <w:r>
              <w:t>Create unique and relatable characters that draw in various individuals from different demographics.</w:t>
            </w:r>
          </w:p>
          <w:p w14:paraId="20DC2D03" w14:textId="77777777" w:rsidR="00B4766E" w:rsidRDefault="00B4766E" w:rsidP="00F9324C">
            <w:pPr>
              <w:pStyle w:val="ListParagraph"/>
              <w:numPr>
                <w:ilvl w:val="0"/>
                <w:numId w:val="3"/>
              </w:numPr>
            </w:pPr>
            <w:r>
              <w:t>Integrate and align various complex stories lines into comic format.</w:t>
            </w:r>
          </w:p>
          <w:sdt>
            <w:sdtPr>
              <w:id w:val="1669594239"/>
              <w:placeholder>
                <w:docPart w:val="17BE2BAB99ED4B23B8BD4E1498970187"/>
              </w:placeholder>
              <w:temporary/>
              <w:showingPlcHdr/>
              <w15:appearance w15:val="hidden"/>
            </w:sdtPr>
            <w:sdtEndPr/>
            <w:sdtContent>
              <w:p w14:paraId="7FFE46EA" w14:textId="76F8BCFE" w:rsidR="006A38EB" w:rsidRPr="006A38EB" w:rsidRDefault="00180329" w:rsidP="006A38E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CADA912" w14:textId="1F2D7574" w:rsidR="006A38EB" w:rsidRDefault="003A500B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Spanish</w:t>
            </w:r>
            <w:r w:rsidR="006A38EB">
              <w:rPr>
                <w:noProof/>
                <w:color w:val="000000" w:themeColor="text1"/>
              </w:rPr>
              <w:t xml:space="preserve">     Fight Choreographing           Social Media Marketing</w:t>
            </w:r>
          </w:p>
          <w:p w14:paraId="095A6213" w14:textId="474EF558" w:rsidR="006A38EB" w:rsidRDefault="00B0688D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Ac</w:t>
            </w:r>
            <w:r w:rsidR="003A500B">
              <w:rPr>
                <w:noProof/>
                <w:color w:val="000000" w:themeColor="text1"/>
              </w:rPr>
              <w:t xml:space="preserve">ting </w:t>
            </w:r>
            <w:r w:rsidR="006A38EB">
              <w:rPr>
                <w:noProof/>
                <w:color w:val="000000" w:themeColor="text1"/>
              </w:rPr>
              <w:t xml:space="preserve">             Public Speaking                          Teaching</w:t>
            </w:r>
          </w:p>
          <w:p w14:paraId="0372DB40" w14:textId="0EE51481" w:rsidR="006A38EB" w:rsidRDefault="003A500B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Lighting</w:t>
            </w:r>
            <w:r w:rsidR="006A38EB">
              <w:rPr>
                <w:noProof/>
                <w:color w:val="000000" w:themeColor="text1"/>
              </w:rPr>
              <w:t xml:space="preserve">               Curating                                    Directing</w:t>
            </w:r>
          </w:p>
          <w:p w14:paraId="34D79456" w14:textId="069D7651" w:rsidR="00036450" w:rsidRDefault="009F65C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Produc</w:t>
            </w:r>
            <w:r w:rsidR="003A500B">
              <w:rPr>
                <w:noProof/>
                <w:color w:val="000000" w:themeColor="text1"/>
              </w:rPr>
              <w:t xml:space="preserve">ing </w:t>
            </w:r>
            <w:r w:rsidR="006A38EB">
              <w:rPr>
                <w:noProof/>
                <w:color w:val="000000" w:themeColor="text1"/>
              </w:rPr>
              <w:t xml:space="preserve">              Sales                                        Writing</w:t>
            </w:r>
          </w:p>
          <w:p w14:paraId="54711820" w14:textId="7D753980" w:rsidR="009F65CC" w:rsidRPr="009F65CC" w:rsidRDefault="009F65CC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Editing</w:t>
            </w:r>
          </w:p>
        </w:tc>
      </w:tr>
    </w:tbl>
    <w:p w14:paraId="4338C803" w14:textId="77777777" w:rsidR="0043117B" w:rsidRDefault="00721A0D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6D3F" w14:textId="77777777" w:rsidR="00721A0D" w:rsidRDefault="00721A0D" w:rsidP="000C45FF">
      <w:r>
        <w:separator/>
      </w:r>
    </w:p>
  </w:endnote>
  <w:endnote w:type="continuationSeparator" w:id="0">
    <w:p w14:paraId="5A3E6DAC" w14:textId="77777777" w:rsidR="00721A0D" w:rsidRDefault="00721A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B91F9" w14:textId="77777777" w:rsidR="00721A0D" w:rsidRDefault="00721A0D" w:rsidP="000C45FF">
      <w:r>
        <w:separator/>
      </w:r>
    </w:p>
  </w:footnote>
  <w:footnote w:type="continuationSeparator" w:id="0">
    <w:p w14:paraId="68E71217" w14:textId="77777777" w:rsidR="00721A0D" w:rsidRDefault="00721A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85B8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88FC0A" wp14:editId="3239E51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3E2F"/>
    <w:multiLevelType w:val="hybridMultilevel"/>
    <w:tmpl w:val="8BB6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964"/>
    <w:multiLevelType w:val="hybridMultilevel"/>
    <w:tmpl w:val="DE8C552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EDE40B6"/>
    <w:multiLevelType w:val="hybridMultilevel"/>
    <w:tmpl w:val="9C80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568A2"/>
    <w:multiLevelType w:val="hybridMultilevel"/>
    <w:tmpl w:val="AB70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17B8"/>
    <w:multiLevelType w:val="hybridMultilevel"/>
    <w:tmpl w:val="45BA6CB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C"/>
    <w:rsid w:val="00036450"/>
    <w:rsid w:val="00057523"/>
    <w:rsid w:val="00094499"/>
    <w:rsid w:val="000C45FF"/>
    <w:rsid w:val="000E0B05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0E12"/>
    <w:rsid w:val="00256CF7"/>
    <w:rsid w:val="00281FD5"/>
    <w:rsid w:val="002C7FED"/>
    <w:rsid w:val="0030481B"/>
    <w:rsid w:val="003156FC"/>
    <w:rsid w:val="003254B5"/>
    <w:rsid w:val="0037121F"/>
    <w:rsid w:val="003A500B"/>
    <w:rsid w:val="003A6B7D"/>
    <w:rsid w:val="003B06CA"/>
    <w:rsid w:val="003D7C9A"/>
    <w:rsid w:val="004071FC"/>
    <w:rsid w:val="00445947"/>
    <w:rsid w:val="00466304"/>
    <w:rsid w:val="004813B3"/>
    <w:rsid w:val="00485B4E"/>
    <w:rsid w:val="00496591"/>
    <w:rsid w:val="004C63E4"/>
    <w:rsid w:val="004D3011"/>
    <w:rsid w:val="005262AC"/>
    <w:rsid w:val="005A2035"/>
    <w:rsid w:val="005E39D5"/>
    <w:rsid w:val="00600670"/>
    <w:rsid w:val="0062123A"/>
    <w:rsid w:val="00646E75"/>
    <w:rsid w:val="006770D4"/>
    <w:rsid w:val="006771D0"/>
    <w:rsid w:val="006A38EB"/>
    <w:rsid w:val="00715FCB"/>
    <w:rsid w:val="00717912"/>
    <w:rsid w:val="00721A0D"/>
    <w:rsid w:val="00743101"/>
    <w:rsid w:val="007775E1"/>
    <w:rsid w:val="007867A0"/>
    <w:rsid w:val="007927F5"/>
    <w:rsid w:val="007E2CD4"/>
    <w:rsid w:val="00802CA0"/>
    <w:rsid w:val="00824540"/>
    <w:rsid w:val="008269BF"/>
    <w:rsid w:val="00871E55"/>
    <w:rsid w:val="008B3122"/>
    <w:rsid w:val="008C1E10"/>
    <w:rsid w:val="008E5F42"/>
    <w:rsid w:val="009260CD"/>
    <w:rsid w:val="009369C7"/>
    <w:rsid w:val="00952C25"/>
    <w:rsid w:val="0095598C"/>
    <w:rsid w:val="009F65CC"/>
    <w:rsid w:val="00A2118D"/>
    <w:rsid w:val="00A63D10"/>
    <w:rsid w:val="00AD76E2"/>
    <w:rsid w:val="00AE3DE8"/>
    <w:rsid w:val="00B0688D"/>
    <w:rsid w:val="00B20152"/>
    <w:rsid w:val="00B359E4"/>
    <w:rsid w:val="00B4766E"/>
    <w:rsid w:val="00B57D98"/>
    <w:rsid w:val="00B70850"/>
    <w:rsid w:val="00C04C06"/>
    <w:rsid w:val="00C066B6"/>
    <w:rsid w:val="00C37BA1"/>
    <w:rsid w:val="00C4674C"/>
    <w:rsid w:val="00C506CF"/>
    <w:rsid w:val="00C52F2A"/>
    <w:rsid w:val="00C7252E"/>
    <w:rsid w:val="00C72BED"/>
    <w:rsid w:val="00C9578B"/>
    <w:rsid w:val="00CB0055"/>
    <w:rsid w:val="00CB7846"/>
    <w:rsid w:val="00D2522B"/>
    <w:rsid w:val="00D422DE"/>
    <w:rsid w:val="00D4242B"/>
    <w:rsid w:val="00D45FE2"/>
    <w:rsid w:val="00D5459D"/>
    <w:rsid w:val="00DA1F4D"/>
    <w:rsid w:val="00DC7FAC"/>
    <w:rsid w:val="00DD172A"/>
    <w:rsid w:val="00DF010E"/>
    <w:rsid w:val="00E00B03"/>
    <w:rsid w:val="00E25A26"/>
    <w:rsid w:val="00E4381A"/>
    <w:rsid w:val="00E55D74"/>
    <w:rsid w:val="00E86ECE"/>
    <w:rsid w:val="00EC1CB3"/>
    <w:rsid w:val="00F60274"/>
    <w:rsid w:val="00F77FB9"/>
    <w:rsid w:val="00F81409"/>
    <w:rsid w:val="00F9324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AFC6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549E39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E762A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668926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3E762A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9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%20Nuno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5F102367A984345904D9B9F97D70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24FD6-AA20-4CA3-8383-F68C9384260F}"/>
      </w:docPartPr>
      <w:docPartBody>
        <w:p w:rsidR="007B20BF" w:rsidRDefault="004B3945">
          <w:pPr>
            <w:pStyle w:val="55F102367A984345904D9B9F97D70694"/>
          </w:pPr>
          <w:r w:rsidRPr="00CB0055">
            <w:t>Contact</w:t>
          </w:r>
        </w:p>
      </w:docPartBody>
    </w:docPart>
    <w:docPart>
      <w:docPartPr>
        <w:name w:val="300259CD5CF147BC9CBDF086439B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4B0CC-7A75-45F6-8EDF-6FB568BE843F}"/>
      </w:docPartPr>
      <w:docPartBody>
        <w:p w:rsidR="007B20BF" w:rsidRDefault="004B3945">
          <w:pPr>
            <w:pStyle w:val="300259CD5CF147BC9CBDF086439B5639"/>
          </w:pPr>
          <w:r w:rsidRPr="00036450">
            <w:t>EDUCATION</w:t>
          </w:r>
        </w:p>
      </w:docPartBody>
    </w:docPart>
    <w:docPart>
      <w:docPartPr>
        <w:name w:val="A5B6EA53904F456A8E418C96B8864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84FF-737F-4834-A08B-9D4627905412}"/>
      </w:docPartPr>
      <w:docPartBody>
        <w:p w:rsidR="007B20BF" w:rsidRDefault="004B3945">
          <w:pPr>
            <w:pStyle w:val="A5B6EA53904F456A8E418C96B88643A9"/>
          </w:pPr>
          <w:r w:rsidRPr="00036450">
            <w:t>WORK EXPERIENCE</w:t>
          </w:r>
        </w:p>
      </w:docPartBody>
    </w:docPart>
    <w:docPart>
      <w:docPartPr>
        <w:name w:val="17BE2BAB99ED4B23B8BD4E149897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CE910-1745-4D0A-8B40-858C795ADA34}"/>
      </w:docPartPr>
      <w:docPartBody>
        <w:p w:rsidR="007B20BF" w:rsidRDefault="004B3945">
          <w:pPr>
            <w:pStyle w:val="17BE2BAB99ED4B23B8BD4E149897018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FA29545C08884B4CA2A87702A3AA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F560B-1D4F-4E0E-91F3-CFAB02E66998}"/>
      </w:docPartPr>
      <w:docPartBody>
        <w:p w:rsidR="007B20BF" w:rsidRDefault="00F90D94" w:rsidP="00F90D94">
          <w:pPr>
            <w:pStyle w:val="FA29545C08884B4CA2A87702A3AA2026"/>
          </w:pPr>
          <w:r w:rsidRPr="004D3011">
            <w:t>PHONE:</w:t>
          </w:r>
        </w:p>
      </w:docPartBody>
    </w:docPart>
    <w:docPart>
      <w:docPartPr>
        <w:name w:val="E214023F765A4236B7554529257B1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A8DED-4E46-4DF6-BE6A-C884DD5AC8CB}"/>
      </w:docPartPr>
      <w:docPartBody>
        <w:p w:rsidR="007B20BF" w:rsidRDefault="00F90D94" w:rsidP="00F90D94">
          <w:pPr>
            <w:pStyle w:val="E214023F765A4236B7554529257B19EF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4"/>
    <w:rsid w:val="00017B3C"/>
    <w:rsid w:val="00396D81"/>
    <w:rsid w:val="00445218"/>
    <w:rsid w:val="004454C1"/>
    <w:rsid w:val="004B3945"/>
    <w:rsid w:val="007B20BF"/>
    <w:rsid w:val="007F7BB3"/>
    <w:rsid w:val="00C3315A"/>
    <w:rsid w:val="00F9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716C373364F82BF3A508C07BC7C91">
    <w:name w:val="5DE716C373364F82BF3A508C07BC7C91"/>
  </w:style>
  <w:style w:type="paragraph" w:customStyle="1" w:styleId="9B68636BFDE840C29F434F73F1EF24E0">
    <w:name w:val="9B68636BFDE840C29F434F73F1EF24E0"/>
  </w:style>
  <w:style w:type="paragraph" w:customStyle="1" w:styleId="BC042E6E23864C87B60317EF2491D296">
    <w:name w:val="BC042E6E23864C87B60317EF2491D296"/>
  </w:style>
  <w:style w:type="paragraph" w:customStyle="1" w:styleId="945464D094B74463AA257B348155C8F3">
    <w:name w:val="945464D094B74463AA257B348155C8F3"/>
  </w:style>
  <w:style w:type="paragraph" w:customStyle="1" w:styleId="55F102367A984345904D9B9F97D70694">
    <w:name w:val="55F102367A984345904D9B9F97D70694"/>
  </w:style>
  <w:style w:type="paragraph" w:customStyle="1" w:styleId="43CB836E93704019A63F3C8DAEF71E16">
    <w:name w:val="43CB836E93704019A63F3C8DAEF71E16"/>
  </w:style>
  <w:style w:type="paragraph" w:customStyle="1" w:styleId="B461209540764DB582DADF3D9484CA6B">
    <w:name w:val="B461209540764DB582DADF3D9484CA6B"/>
  </w:style>
  <w:style w:type="paragraph" w:customStyle="1" w:styleId="FEE8C10E672D4386A639CB67DE300EF0">
    <w:name w:val="FEE8C10E672D4386A639CB67DE300EF0"/>
  </w:style>
  <w:style w:type="paragraph" w:customStyle="1" w:styleId="853354197FD343B6AF2740FE80110F8C">
    <w:name w:val="853354197FD343B6AF2740FE80110F8C"/>
  </w:style>
  <w:style w:type="paragraph" w:customStyle="1" w:styleId="377131C813DF457C903C6A9E07E80544">
    <w:name w:val="377131C813DF457C903C6A9E07E8054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F3E560216B742A68ACDD0A830A4A0F8">
    <w:name w:val="CF3E560216B742A68ACDD0A830A4A0F8"/>
  </w:style>
  <w:style w:type="paragraph" w:customStyle="1" w:styleId="3444CE075A8C44F58ACFB5FD3B1CB074">
    <w:name w:val="3444CE075A8C44F58ACFB5FD3B1CB074"/>
  </w:style>
  <w:style w:type="paragraph" w:customStyle="1" w:styleId="40589C5F295542FBB63CD0FE1D2505C4">
    <w:name w:val="40589C5F295542FBB63CD0FE1D2505C4"/>
  </w:style>
  <w:style w:type="paragraph" w:customStyle="1" w:styleId="9DEC87E0CC5A420DA5846CA618D74B4A">
    <w:name w:val="9DEC87E0CC5A420DA5846CA618D74B4A"/>
  </w:style>
  <w:style w:type="paragraph" w:customStyle="1" w:styleId="56892597C6084430863C56DC81770501">
    <w:name w:val="56892597C6084430863C56DC81770501"/>
  </w:style>
  <w:style w:type="paragraph" w:customStyle="1" w:styleId="7AE191DD5D444888AE840048B3A149B7">
    <w:name w:val="7AE191DD5D444888AE840048B3A149B7"/>
  </w:style>
  <w:style w:type="paragraph" w:customStyle="1" w:styleId="300259CD5CF147BC9CBDF086439B5639">
    <w:name w:val="300259CD5CF147BC9CBDF086439B5639"/>
  </w:style>
  <w:style w:type="paragraph" w:customStyle="1" w:styleId="55374F84D4384DED85A19359807F26A4">
    <w:name w:val="55374F84D4384DED85A19359807F26A4"/>
  </w:style>
  <w:style w:type="paragraph" w:customStyle="1" w:styleId="6970B37B394F41998CC352EDCAD8F0D8">
    <w:name w:val="6970B37B394F41998CC352EDCAD8F0D8"/>
  </w:style>
  <w:style w:type="paragraph" w:customStyle="1" w:styleId="B7D97E3709214E71858B343EA9339EBC">
    <w:name w:val="B7D97E3709214E71858B343EA9339EBC"/>
  </w:style>
  <w:style w:type="paragraph" w:customStyle="1" w:styleId="42AFC7055C1343B4A239BC90E886B952">
    <w:name w:val="42AFC7055C1343B4A239BC90E886B952"/>
  </w:style>
  <w:style w:type="paragraph" w:customStyle="1" w:styleId="7D99A6EA99D64F43AECAF00184D3764B">
    <w:name w:val="7D99A6EA99D64F43AECAF00184D3764B"/>
  </w:style>
  <w:style w:type="paragraph" w:customStyle="1" w:styleId="99D74E2642A84FB6B022E86E8F0E393B">
    <w:name w:val="99D74E2642A84FB6B022E86E8F0E393B"/>
  </w:style>
  <w:style w:type="paragraph" w:customStyle="1" w:styleId="825DFED2F6C148B98341B7C367AC5C1F">
    <w:name w:val="825DFED2F6C148B98341B7C367AC5C1F"/>
  </w:style>
  <w:style w:type="paragraph" w:customStyle="1" w:styleId="A5B6EA53904F456A8E418C96B88643A9">
    <w:name w:val="A5B6EA53904F456A8E418C96B88643A9"/>
  </w:style>
  <w:style w:type="paragraph" w:customStyle="1" w:styleId="335459388370471E9C101D63DB32E892">
    <w:name w:val="335459388370471E9C101D63DB32E892"/>
  </w:style>
  <w:style w:type="paragraph" w:customStyle="1" w:styleId="71D4A527B54C4F75B6E853CA1B33FC6B">
    <w:name w:val="71D4A527B54C4F75B6E853CA1B33FC6B"/>
  </w:style>
  <w:style w:type="paragraph" w:customStyle="1" w:styleId="2BE03EDC3D244D15B1A4BDE7B1193C55">
    <w:name w:val="2BE03EDC3D244D15B1A4BDE7B1193C55"/>
  </w:style>
  <w:style w:type="paragraph" w:customStyle="1" w:styleId="78AA7986BFEB4A02BDE4A60441E14980">
    <w:name w:val="78AA7986BFEB4A02BDE4A60441E14980"/>
  </w:style>
  <w:style w:type="paragraph" w:customStyle="1" w:styleId="32D40B27ABF842E3A38A54542F63F403">
    <w:name w:val="32D40B27ABF842E3A38A54542F63F403"/>
  </w:style>
  <w:style w:type="paragraph" w:customStyle="1" w:styleId="6A5AB568D59C4F059DC84AB149867A36">
    <w:name w:val="6A5AB568D59C4F059DC84AB149867A36"/>
  </w:style>
  <w:style w:type="paragraph" w:customStyle="1" w:styleId="74B5E270DB1E41EBAD4C80FD98547069">
    <w:name w:val="74B5E270DB1E41EBAD4C80FD98547069"/>
  </w:style>
  <w:style w:type="paragraph" w:customStyle="1" w:styleId="39E8AF12F40549F7AEAFECEDEC8CB674">
    <w:name w:val="39E8AF12F40549F7AEAFECEDEC8CB674"/>
  </w:style>
  <w:style w:type="paragraph" w:customStyle="1" w:styleId="6458BAB7A0ED4064893DD128FC38B874">
    <w:name w:val="6458BAB7A0ED4064893DD128FC38B874"/>
  </w:style>
  <w:style w:type="paragraph" w:customStyle="1" w:styleId="AF3FD8321A184E61B993B3BA247F3828">
    <w:name w:val="AF3FD8321A184E61B993B3BA247F3828"/>
  </w:style>
  <w:style w:type="paragraph" w:customStyle="1" w:styleId="272677698C0B4F18AD3A850B150E1FD0">
    <w:name w:val="272677698C0B4F18AD3A850B150E1FD0"/>
  </w:style>
  <w:style w:type="paragraph" w:customStyle="1" w:styleId="88CBA3CE4F824AC6BEADA57A3C17E71B">
    <w:name w:val="88CBA3CE4F824AC6BEADA57A3C17E71B"/>
  </w:style>
  <w:style w:type="paragraph" w:customStyle="1" w:styleId="B34E92A01C4B4770BF7FDED2E4574F7E">
    <w:name w:val="B34E92A01C4B4770BF7FDED2E4574F7E"/>
  </w:style>
  <w:style w:type="paragraph" w:customStyle="1" w:styleId="979DEC03EC2F4B5084D3F0A565B1BB67">
    <w:name w:val="979DEC03EC2F4B5084D3F0A565B1BB67"/>
  </w:style>
  <w:style w:type="paragraph" w:customStyle="1" w:styleId="BD5DA0863CEF435EAABF74280938E812">
    <w:name w:val="BD5DA0863CEF435EAABF74280938E8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7BE2BAB99ED4B23B8BD4E1498970187">
    <w:name w:val="17BE2BAB99ED4B23B8BD4E1498970187"/>
  </w:style>
  <w:style w:type="paragraph" w:customStyle="1" w:styleId="FA29545C08884B4CA2A87702A3AA2026">
    <w:name w:val="FA29545C08884B4CA2A87702A3AA2026"/>
    <w:rsid w:val="00F90D94"/>
  </w:style>
  <w:style w:type="paragraph" w:customStyle="1" w:styleId="E214023F765A4236B7554529257B19EF">
    <w:name w:val="E214023F765A4236B7554529257B19EF"/>
    <w:rsid w:val="00F90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2019-12-13T02:15:00Z</dcterms:created>
  <dcterms:modified xsi:type="dcterms:W3CDTF">2020-06-26T15:50:00Z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