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9A0C1" w14:textId="77777777" w:rsidR="00BD620A" w:rsidRPr="00755E88" w:rsidRDefault="00BD620A" w:rsidP="00F74281">
      <w:pPr>
        <w:pStyle w:val="ContactInfo"/>
        <w:jc w:val="left"/>
        <w:rPr>
          <w:rFonts w:cs="Arial"/>
        </w:rPr>
      </w:pPr>
    </w:p>
    <w:p w14:paraId="4F28DF48" w14:textId="77777777" w:rsidR="00F74281" w:rsidRPr="00755E88" w:rsidRDefault="00F74281" w:rsidP="00F74281">
      <w:pPr>
        <w:pStyle w:val="ContactInfo"/>
        <w:jc w:val="left"/>
        <w:rPr>
          <w:rFonts w:cs="Arial"/>
          <w:b/>
          <w:color w:val="auto"/>
          <w:sz w:val="24"/>
          <w:szCs w:val="24"/>
        </w:rPr>
      </w:pPr>
      <w:r w:rsidRPr="00755E88">
        <w:rPr>
          <w:rFonts w:cs="Arial"/>
          <w:b/>
          <w:color w:val="auto"/>
          <w:sz w:val="24"/>
          <w:szCs w:val="24"/>
        </w:rPr>
        <w:t>12777 Garden Grove Blvd. #214</w:t>
      </w:r>
      <w:r w:rsidRPr="00755E88">
        <w:rPr>
          <w:rFonts w:cs="Arial"/>
          <w:b/>
          <w:color w:val="auto"/>
          <w:sz w:val="24"/>
          <w:szCs w:val="24"/>
        </w:rPr>
        <w:tab/>
      </w:r>
      <w:r w:rsidRPr="00755E88">
        <w:rPr>
          <w:rFonts w:cs="Arial"/>
          <w:b/>
          <w:color w:val="auto"/>
          <w:sz w:val="24"/>
          <w:szCs w:val="24"/>
        </w:rPr>
        <w:tab/>
      </w:r>
      <w:r w:rsidRPr="00755E88">
        <w:rPr>
          <w:rFonts w:cs="Arial"/>
          <w:b/>
          <w:color w:val="auto"/>
          <w:sz w:val="24"/>
          <w:szCs w:val="24"/>
        </w:rPr>
        <w:tab/>
      </w:r>
      <w:r w:rsidRPr="00755E88">
        <w:rPr>
          <w:rFonts w:cs="Arial"/>
          <w:b/>
          <w:color w:val="auto"/>
          <w:sz w:val="24"/>
          <w:szCs w:val="24"/>
        </w:rPr>
        <w:tab/>
        <w:t xml:space="preserve">          </w:t>
      </w:r>
      <w:r w:rsidR="007D08DD" w:rsidRPr="00755E88">
        <w:rPr>
          <w:rFonts w:cs="Arial"/>
          <w:b/>
          <w:color w:val="auto"/>
          <w:sz w:val="24"/>
          <w:szCs w:val="24"/>
        </w:rPr>
        <w:t xml:space="preserve">   </w:t>
      </w:r>
      <w:r w:rsidR="00D32A30">
        <w:rPr>
          <w:rFonts w:cs="Arial"/>
          <w:b/>
          <w:color w:val="auto"/>
          <w:sz w:val="24"/>
          <w:szCs w:val="24"/>
        </w:rPr>
        <w:t xml:space="preserve">               </w:t>
      </w:r>
      <w:r w:rsidRPr="00755E88">
        <w:rPr>
          <w:rFonts w:cs="Arial"/>
          <w:b/>
          <w:color w:val="auto"/>
          <w:sz w:val="24"/>
          <w:szCs w:val="24"/>
        </w:rPr>
        <w:t xml:space="preserve"> </w:t>
      </w:r>
      <w:hyperlink r:id="rId10" w:history="1">
        <w:r w:rsidRPr="00755E88">
          <w:rPr>
            <w:rStyle w:val="Hyperlink"/>
            <w:rFonts w:cs="Arial"/>
            <w:b/>
            <w:color w:val="auto"/>
            <w:sz w:val="24"/>
            <w:szCs w:val="24"/>
          </w:rPr>
          <w:t>Robik.Rasnavad@outlook.com</w:t>
        </w:r>
      </w:hyperlink>
    </w:p>
    <w:p w14:paraId="6E0ABED2" w14:textId="77777777" w:rsidR="00F74281" w:rsidRPr="00755E88" w:rsidRDefault="00F74281" w:rsidP="00F74281">
      <w:pPr>
        <w:pStyle w:val="ContactInfo"/>
        <w:jc w:val="left"/>
        <w:rPr>
          <w:rFonts w:cs="Arial"/>
          <w:b/>
          <w:color w:val="auto"/>
          <w:sz w:val="24"/>
          <w:szCs w:val="24"/>
        </w:rPr>
      </w:pPr>
      <w:r w:rsidRPr="00755E88">
        <w:rPr>
          <w:rFonts w:cs="Arial"/>
          <w:b/>
          <w:color w:val="auto"/>
          <w:sz w:val="24"/>
          <w:szCs w:val="24"/>
        </w:rPr>
        <w:t>Garden Grove, CA 92843</w:t>
      </w:r>
      <w:r w:rsidRPr="00755E88">
        <w:rPr>
          <w:rFonts w:cs="Arial"/>
          <w:b/>
          <w:color w:val="auto"/>
          <w:sz w:val="24"/>
          <w:szCs w:val="24"/>
        </w:rPr>
        <w:tab/>
      </w:r>
      <w:r w:rsidRPr="00755E88">
        <w:rPr>
          <w:rFonts w:cs="Arial"/>
          <w:b/>
          <w:color w:val="auto"/>
          <w:sz w:val="24"/>
          <w:szCs w:val="24"/>
        </w:rPr>
        <w:tab/>
      </w:r>
      <w:r w:rsidRPr="00755E88">
        <w:rPr>
          <w:rFonts w:cs="Arial"/>
          <w:b/>
          <w:color w:val="auto"/>
          <w:sz w:val="24"/>
          <w:szCs w:val="24"/>
        </w:rPr>
        <w:tab/>
      </w:r>
      <w:r w:rsidRPr="00755E88">
        <w:rPr>
          <w:rFonts w:cs="Arial"/>
          <w:b/>
          <w:color w:val="auto"/>
          <w:sz w:val="24"/>
          <w:szCs w:val="24"/>
        </w:rPr>
        <w:tab/>
      </w:r>
      <w:r w:rsidRPr="00755E88">
        <w:rPr>
          <w:rFonts w:cs="Arial"/>
          <w:b/>
          <w:color w:val="auto"/>
          <w:sz w:val="24"/>
          <w:szCs w:val="24"/>
        </w:rPr>
        <w:tab/>
      </w:r>
      <w:r w:rsidRPr="00755E88">
        <w:rPr>
          <w:rFonts w:cs="Arial"/>
          <w:b/>
          <w:color w:val="auto"/>
          <w:sz w:val="24"/>
          <w:szCs w:val="24"/>
        </w:rPr>
        <w:tab/>
      </w:r>
      <w:r w:rsidRPr="00755E88">
        <w:rPr>
          <w:rFonts w:cs="Arial"/>
          <w:b/>
          <w:color w:val="auto"/>
          <w:sz w:val="24"/>
          <w:szCs w:val="24"/>
        </w:rPr>
        <w:tab/>
      </w:r>
      <w:r w:rsidRPr="00755E88">
        <w:rPr>
          <w:rFonts w:cs="Arial"/>
          <w:b/>
          <w:color w:val="auto"/>
          <w:sz w:val="24"/>
          <w:szCs w:val="24"/>
        </w:rPr>
        <w:tab/>
        <w:t xml:space="preserve">   </w:t>
      </w:r>
      <w:r w:rsidR="00D32A30">
        <w:rPr>
          <w:rFonts w:cs="Arial"/>
          <w:b/>
          <w:color w:val="auto"/>
          <w:sz w:val="24"/>
          <w:szCs w:val="24"/>
        </w:rPr>
        <w:t xml:space="preserve">                </w:t>
      </w:r>
      <w:r w:rsidRPr="00755E88">
        <w:rPr>
          <w:rFonts w:cs="Arial"/>
          <w:b/>
          <w:color w:val="auto"/>
          <w:sz w:val="24"/>
          <w:szCs w:val="24"/>
        </w:rPr>
        <w:t xml:space="preserve">    913.226.2152</w:t>
      </w:r>
    </w:p>
    <w:p w14:paraId="2D476D2F" w14:textId="77777777" w:rsidR="00BD620A" w:rsidRPr="00755E88" w:rsidRDefault="00BD620A" w:rsidP="00F74281">
      <w:pPr>
        <w:pStyle w:val="ContactInfo"/>
        <w:rPr>
          <w:rStyle w:val="Emphasis"/>
          <w:rFonts w:cs="Arial"/>
        </w:rPr>
      </w:pPr>
    </w:p>
    <w:p w14:paraId="28347752" w14:textId="77777777" w:rsidR="00BD620A" w:rsidRPr="00755E88" w:rsidRDefault="00FB0A55" w:rsidP="00755E88">
      <w:pPr>
        <w:pBdr>
          <w:bottom w:val="single" w:sz="4" w:space="1" w:color="auto"/>
        </w:pBdr>
        <w:rPr>
          <w:rFonts w:cs="Arial"/>
          <w:b/>
          <w:color w:val="auto"/>
          <w:sz w:val="48"/>
          <w:szCs w:val="48"/>
        </w:rPr>
      </w:pPr>
      <w:sdt>
        <w:sdtPr>
          <w:rPr>
            <w:rFonts w:cs="Arial"/>
            <w:b/>
            <w:color w:val="auto"/>
            <w:sz w:val="48"/>
            <w:szCs w:val="48"/>
          </w:rPr>
          <w:alias w:val="Your Name"/>
          <w:tag w:val=""/>
          <w:id w:val="1197042864"/>
          <w:placeholder>
            <w:docPart w:val="2DC41055B6BC433080A975280B28D90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74281" w:rsidRPr="00755E88">
            <w:rPr>
              <w:rFonts w:cs="Arial"/>
              <w:b/>
              <w:color w:val="auto"/>
              <w:sz w:val="48"/>
              <w:szCs w:val="48"/>
            </w:rPr>
            <w:t>Robik Rasnavad</w:t>
          </w:r>
        </w:sdtContent>
      </w:sdt>
    </w:p>
    <w:tbl>
      <w:tblPr>
        <w:tblStyle w:val="ResumeTable"/>
        <w:tblW w:w="5000" w:type="pct"/>
        <w:tblBorders>
          <w:top w:val="single" w:sz="4" w:space="0" w:color="auto"/>
        </w:tblBorders>
        <w:tblLook w:val="04A0" w:firstRow="1" w:lastRow="0" w:firstColumn="1" w:lastColumn="0" w:noHBand="0" w:noVBand="1"/>
        <w:tblDescription w:val="Resume"/>
      </w:tblPr>
      <w:tblGrid>
        <w:gridCol w:w="2136"/>
        <w:gridCol w:w="493"/>
        <w:gridCol w:w="8171"/>
      </w:tblGrid>
      <w:tr w:rsidR="00BD620A" w:rsidRPr="00755E88" w14:paraId="6CD11822" w14:textId="77777777" w:rsidTr="00755E88">
        <w:trPr>
          <w:trHeight w:val="458"/>
        </w:trPr>
        <w:tc>
          <w:tcPr>
            <w:tcW w:w="1778" w:type="dxa"/>
            <w:tcBorders>
              <w:top w:val="nil"/>
              <w:bottom w:val="nil"/>
            </w:tcBorders>
          </w:tcPr>
          <w:p w14:paraId="7FD2570F" w14:textId="77777777" w:rsidR="00BD620A" w:rsidRPr="00755E88" w:rsidRDefault="00384DCB" w:rsidP="00755E88">
            <w:pPr>
              <w:pStyle w:val="Heading1"/>
              <w:spacing w:before="0" w:after="0"/>
              <w:rPr>
                <w:rFonts w:asciiTheme="minorHAnsi" w:hAnsiTheme="minorHAnsi" w:cs="Arial"/>
                <w:b/>
                <w:color w:val="auto"/>
                <w:sz w:val="28"/>
                <w:szCs w:val="28"/>
              </w:rPr>
            </w:pPr>
            <w:r w:rsidRPr="00755E88">
              <w:rPr>
                <w:rFonts w:asciiTheme="minorHAnsi" w:hAnsiTheme="minorHAnsi" w:cs="Arial"/>
                <w:b/>
                <w:color w:val="auto"/>
                <w:sz w:val="28"/>
                <w:szCs w:val="28"/>
              </w:rPr>
              <w:t>Objective</w:t>
            </w:r>
          </w:p>
        </w:tc>
        <w:tc>
          <w:tcPr>
            <w:tcW w:w="472" w:type="dxa"/>
            <w:tcBorders>
              <w:top w:val="nil"/>
              <w:bottom w:val="nil"/>
            </w:tcBorders>
          </w:tcPr>
          <w:p w14:paraId="4362C539" w14:textId="77777777" w:rsidR="00BD620A" w:rsidRPr="00755E88" w:rsidRDefault="00BD620A" w:rsidP="00755E88">
            <w:pPr>
              <w:spacing w:before="0" w:after="0"/>
              <w:rPr>
                <w:rFonts w:cs="Arial"/>
                <w:b/>
                <w:color w:val="auto"/>
                <w:sz w:val="28"/>
                <w:szCs w:val="28"/>
              </w:rPr>
            </w:pPr>
          </w:p>
        </w:tc>
        <w:tc>
          <w:tcPr>
            <w:tcW w:w="7830" w:type="dxa"/>
            <w:tcBorders>
              <w:top w:val="nil"/>
              <w:bottom w:val="nil"/>
            </w:tcBorders>
          </w:tcPr>
          <w:p w14:paraId="3F34EF67" w14:textId="0073ED8B" w:rsidR="00BD620A" w:rsidRPr="00755E88" w:rsidRDefault="006B7BE1" w:rsidP="00755E88">
            <w:pPr>
              <w:pStyle w:val="ResumeText"/>
              <w:spacing w:before="0" w:after="0"/>
              <w:rPr>
                <w:rFonts w:cs="Arial"/>
                <w:b/>
                <w:color w:val="auto"/>
                <w:sz w:val="32"/>
                <w:szCs w:val="32"/>
              </w:rPr>
            </w:pPr>
            <w:r>
              <w:rPr>
                <w:rFonts w:cs="Arial"/>
                <w:b/>
                <w:color w:val="auto"/>
                <w:sz w:val="32"/>
                <w:szCs w:val="32"/>
              </w:rPr>
              <w:t>IT Support Specialist</w:t>
            </w:r>
          </w:p>
        </w:tc>
      </w:tr>
      <w:tr w:rsidR="00BD620A" w:rsidRPr="00755E88" w14:paraId="2175DBF2" w14:textId="77777777" w:rsidTr="00755E88">
        <w:tc>
          <w:tcPr>
            <w:tcW w:w="1778" w:type="dxa"/>
            <w:tcBorders>
              <w:top w:val="nil"/>
            </w:tcBorders>
          </w:tcPr>
          <w:p w14:paraId="2C97C8C3" w14:textId="77777777" w:rsidR="00BD620A" w:rsidRPr="00755E88" w:rsidRDefault="00384DCB">
            <w:pPr>
              <w:pStyle w:val="Heading1"/>
              <w:rPr>
                <w:rFonts w:asciiTheme="minorHAnsi" w:hAnsiTheme="minorHAnsi" w:cs="Arial"/>
                <w:b/>
                <w:color w:val="auto"/>
                <w:sz w:val="28"/>
                <w:szCs w:val="28"/>
              </w:rPr>
            </w:pPr>
            <w:r w:rsidRPr="00755E88">
              <w:rPr>
                <w:rFonts w:asciiTheme="minorHAnsi" w:hAnsiTheme="minorHAnsi" w:cs="Arial"/>
                <w:b/>
                <w:color w:val="auto"/>
                <w:sz w:val="28"/>
                <w:szCs w:val="28"/>
              </w:rPr>
              <w:t>Experience</w:t>
            </w:r>
          </w:p>
        </w:tc>
        <w:tc>
          <w:tcPr>
            <w:tcW w:w="472" w:type="dxa"/>
            <w:tcBorders>
              <w:top w:val="nil"/>
            </w:tcBorders>
          </w:tcPr>
          <w:p w14:paraId="55FDB6C8" w14:textId="77777777" w:rsidR="00BD620A" w:rsidRPr="00755E88" w:rsidRDefault="00BD620A">
            <w:pPr>
              <w:rPr>
                <w:rFonts w:cs="Arial"/>
                <w:b/>
                <w:color w:val="auto"/>
                <w:sz w:val="28"/>
                <w:szCs w:val="28"/>
              </w:rPr>
            </w:pPr>
          </w:p>
        </w:tc>
        <w:tc>
          <w:tcPr>
            <w:tcW w:w="7830" w:type="dxa"/>
            <w:tcBorders>
              <w:top w:val="nil"/>
            </w:tcBorders>
          </w:tcPr>
          <w:sdt>
            <w:sdtPr>
              <w:rPr>
                <w:rFonts w:ascii="Arial" w:eastAsia="Times New Roman" w:hAnsi="Arial" w:cs="Times New Roman"/>
                <w:b/>
                <w:bCs w:val="0"/>
                <w:caps/>
                <w:color w:val="595959" w:themeColor="text1" w:themeTint="A6"/>
                <w:spacing w:val="-5"/>
                <w:sz w:val="20"/>
                <w:szCs w:val="20"/>
              </w:rPr>
              <w:id w:val="1436861535"/>
              <w15:color w:val="C0C0C0"/>
              <w15:repeatingSection/>
            </w:sdtPr>
            <w:sdtEndPr>
              <w:rPr>
                <w:b w:val="0"/>
                <w:caps w:val="0"/>
                <w:color w:val="auto"/>
              </w:rPr>
            </w:sdtEndPr>
            <w:sdtContent>
              <w:sdt>
                <w:sdtPr>
                  <w:rPr>
                    <w:rFonts w:ascii="Arial" w:eastAsia="Times New Roman" w:hAnsi="Arial" w:cs="Times New Roman"/>
                    <w:b/>
                    <w:bCs w:val="0"/>
                    <w:caps/>
                    <w:color w:val="595959" w:themeColor="text1" w:themeTint="A6"/>
                    <w:spacing w:val="-5"/>
                    <w:sz w:val="20"/>
                    <w:szCs w:val="20"/>
                  </w:rPr>
                  <w:id w:val="221802691"/>
                  <w:placeholder>
                    <w:docPart w:val="CEB8227420104FC9AC8B6C5287EC87BD"/>
                  </w:placeholder>
                  <w15:color w:val="C0C0C0"/>
                  <w15:repeatingSectionItem/>
                </w:sdtPr>
                <w:sdtEndPr>
                  <w:rPr>
                    <w:b w:val="0"/>
                    <w:caps w:val="0"/>
                    <w:color w:val="auto"/>
                    <w:sz w:val="24"/>
                    <w:szCs w:val="24"/>
                  </w:rPr>
                </w:sdtEndPr>
                <w:sdtContent>
                  <w:p w14:paraId="0159FD9D" w14:textId="42ECF82B" w:rsidR="00DD0A7C" w:rsidRPr="00D32A30" w:rsidRDefault="00DD0A7C" w:rsidP="00D32A30">
                    <w:pPr>
                      <w:pStyle w:val="CompanyNameOne"/>
                      <w:rPr>
                        <w:sz w:val="24"/>
                        <w:szCs w:val="24"/>
                      </w:rPr>
                    </w:pPr>
                    <w:r w:rsidRPr="00D32A30">
                      <w:rPr>
                        <w:sz w:val="24"/>
                        <w:szCs w:val="24"/>
                      </w:rPr>
                      <w:t xml:space="preserve">June 2020 – </w:t>
                    </w:r>
                    <w:r w:rsidR="00706C54">
                      <w:rPr>
                        <w:sz w:val="24"/>
                        <w:szCs w:val="24"/>
                      </w:rPr>
                      <w:t>September 30</w:t>
                    </w:r>
                    <w:r w:rsidRPr="00D32A30">
                      <w:rPr>
                        <w:sz w:val="24"/>
                        <w:szCs w:val="24"/>
                      </w:rPr>
                      <w:t xml:space="preserve">         Excell</w:t>
                    </w:r>
                    <w:r w:rsidR="00E2209D">
                      <w:rPr>
                        <w:sz w:val="24"/>
                        <w:szCs w:val="24"/>
                      </w:rPr>
                      <w:t xml:space="preserve"> Staffing</w:t>
                    </w:r>
                    <w:r w:rsidR="00CF59B5">
                      <w:rPr>
                        <w:sz w:val="24"/>
                        <w:szCs w:val="24"/>
                      </w:rPr>
                      <w:t xml:space="preserve"> Services</w:t>
                    </w:r>
                    <w:r w:rsidRPr="00D32A30">
                      <w:rPr>
                        <w:sz w:val="24"/>
                        <w:szCs w:val="24"/>
                      </w:rPr>
                      <w:t xml:space="preserve">   </w:t>
                    </w:r>
                    <w:r w:rsidR="00706C54">
                      <w:rPr>
                        <w:sz w:val="24"/>
                        <w:szCs w:val="24"/>
                      </w:rPr>
                      <w:t xml:space="preserve">  </w:t>
                    </w:r>
                    <w:r w:rsidRPr="00D32A30">
                      <w:rPr>
                        <w:sz w:val="24"/>
                        <w:szCs w:val="24"/>
                      </w:rPr>
                      <w:t>Garden Grove, CA</w:t>
                    </w:r>
                  </w:p>
                  <w:p w14:paraId="7463132C" w14:textId="7F8B20D6" w:rsidR="00DD0A7C" w:rsidRPr="00D32A30" w:rsidRDefault="00306F45" w:rsidP="00D32A30">
                    <w:pPr>
                      <w:pStyle w:val="CompanyNameOne"/>
                      <w:rPr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 xml:space="preserve">Senior Remote </w:t>
                    </w:r>
                    <w:r w:rsidR="00DD0A7C" w:rsidRPr="00D32A30">
                      <w:rPr>
                        <w:b/>
                        <w:sz w:val="24"/>
                        <w:szCs w:val="24"/>
                      </w:rPr>
                      <w:t>Desktop Support</w:t>
                    </w:r>
                    <w:r w:rsidR="00DD0A7C" w:rsidRPr="004A0591">
                      <w:rPr>
                        <w:b/>
                        <w:sz w:val="24"/>
                        <w:szCs w:val="24"/>
                      </w:rPr>
                      <w:t xml:space="preserve"> Technician</w:t>
                    </w:r>
                    <w:r w:rsidR="00DD0A7C" w:rsidRPr="00D32A30">
                      <w:rPr>
                        <w:sz w:val="24"/>
                        <w:szCs w:val="24"/>
                      </w:rPr>
                      <w:t xml:space="preserve"> </w:t>
                    </w:r>
                  </w:p>
                  <w:p w14:paraId="17E38675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100% Remote User Support.</w:t>
                    </w:r>
                  </w:p>
                  <w:p w14:paraId="0EAA051B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Helping users with all their IT needs.</w:t>
                    </w:r>
                  </w:p>
                  <w:p w14:paraId="2B92A50B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Windows7 to 10 Migrations.</w:t>
                    </w:r>
                  </w:p>
                  <w:p w14:paraId="33D24E5F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Transferring user data from old to new machines.</w:t>
                    </w:r>
                  </w:p>
                  <w:p w14:paraId="26154EE8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Documenting migration progress.</w:t>
                    </w:r>
                  </w:p>
                  <w:p w14:paraId="1A80DD32" w14:textId="77777777" w:rsidR="00BD620A" w:rsidRPr="00755E88" w:rsidRDefault="00FB0A55" w:rsidP="00DD0A7C">
                    <w:pPr>
                      <w:pStyle w:val="Achievement"/>
                      <w:numPr>
                        <w:ilvl w:val="0"/>
                        <w:numId w:val="0"/>
                      </w:numPr>
                      <w:ind w:left="245"/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</w:p>
                </w:sdtContent>
              </w:sdt>
              <w:sdt>
                <w:sdtPr>
                  <w:rPr>
                    <w:rFonts w:ascii="Arial" w:eastAsia="Times New Roman" w:hAnsi="Arial" w:cs="Times New Roman"/>
                    <w:b/>
                    <w:bCs w:val="0"/>
                    <w:caps/>
                    <w:color w:val="595959" w:themeColor="text1" w:themeTint="A6"/>
                    <w:spacing w:val="-5"/>
                    <w:sz w:val="20"/>
                    <w:szCs w:val="20"/>
                  </w:rPr>
                  <w:id w:val="68699791"/>
                  <w:placeholder>
                    <w:docPart w:val="CEB8227420104FC9AC8B6C5287EC87BD"/>
                  </w:placeholder>
                  <w15:color w:val="C0C0C0"/>
                  <w15:repeatingSectionItem/>
                </w:sdtPr>
                <w:sdtEndPr>
                  <w:rPr>
                    <w:b w:val="0"/>
                    <w:caps w:val="0"/>
                    <w:color w:val="auto"/>
                    <w:sz w:val="24"/>
                    <w:szCs w:val="24"/>
                  </w:rPr>
                </w:sdtEndPr>
                <w:sdtContent>
                  <w:p w14:paraId="5CB28281" w14:textId="77777777" w:rsidR="00DD0A7C" w:rsidRPr="00D32A30" w:rsidRDefault="00DD0A7C" w:rsidP="00D32A30">
                    <w:pPr>
                      <w:pStyle w:val="CompanyNameOne"/>
                      <w:rPr>
                        <w:sz w:val="24"/>
                        <w:szCs w:val="24"/>
                      </w:rPr>
                    </w:pPr>
                    <w:r w:rsidRPr="00D32A30">
                      <w:rPr>
                        <w:sz w:val="24"/>
                        <w:szCs w:val="24"/>
                      </w:rPr>
                      <w:t xml:space="preserve">September 2019 – March 2020    </w:t>
                    </w:r>
                    <w:r w:rsidR="00FE1C61">
                      <w:rPr>
                        <w:sz w:val="24"/>
                        <w:szCs w:val="24"/>
                      </w:rPr>
                      <w:t xml:space="preserve">        </w:t>
                    </w:r>
                    <w:r w:rsidRPr="00D32A30">
                      <w:rPr>
                        <w:sz w:val="24"/>
                        <w:szCs w:val="24"/>
                      </w:rPr>
                      <w:t>Netsmart Corp.       Overland Park, KS</w:t>
                    </w:r>
                  </w:p>
                  <w:p w14:paraId="474589AC" w14:textId="22ADAE35" w:rsidR="00DD0A7C" w:rsidRPr="00755E88" w:rsidRDefault="00DD0A7C" w:rsidP="00DD0A7C">
                    <w:pPr>
                      <w:rPr>
                        <w:rFonts w:cs="Arial"/>
                        <w:b/>
                        <w:color w:val="auto"/>
                        <w:sz w:val="24"/>
                        <w:szCs w:val="24"/>
                      </w:rPr>
                    </w:pPr>
                    <w:r w:rsidRPr="00755E88">
                      <w:rPr>
                        <w:rFonts w:cs="Arial"/>
                        <w:b/>
                        <w:color w:val="auto"/>
                        <w:sz w:val="24"/>
                        <w:szCs w:val="24"/>
                      </w:rPr>
                      <w:t>Senior Desktop</w:t>
                    </w:r>
                    <w:r w:rsidR="00E024E1">
                      <w:rPr>
                        <w:rFonts w:cs="Arial"/>
                        <w:b/>
                        <w:color w:val="auto"/>
                        <w:sz w:val="24"/>
                        <w:szCs w:val="24"/>
                      </w:rPr>
                      <w:t xml:space="preserve">, </w:t>
                    </w:r>
                    <w:r w:rsidRPr="00755E88">
                      <w:rPr>
                        <w:rFonts w:cs="Arial"/>
                        <w:b/>
                        <w:color w:val="auto"/>
                        <w:sz w:val="24"/>
                        <w:szCs w:val="24"/>
                      </w:rPr>
                      <w:t xml:space="preserve">Helpdesk Support Technician  </w:t>
                    </w:r>
                  </w:p>
                  <w:p w14:paraId="51BF5A29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50/50 Desktop and Helpdesk Support with day-to-day IT issues.</w:t>
                    </w:r>
                  </w:p>
                  <w:p w14:paraId="34F2A618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Occasional Field Service Support.</w:t>
                    </w:r>
                  </w:p>
                  <w:p w14:paraId="5BDAC055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Supported 2000+ Users Locally and Remotely.</w:t>
                    </w:r>
                  </w:p>
                  <w:p w14:paraId="72116002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Maintaining Dell Servers, Cisco Switch, Firewall and VPN Hardware.</w:t>
                    </w:r>
                  </w:p>
                  <w:p w14:paraId="1F9D127B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Wi-Fi, O365 and One Drive Troubleshooting.</w:t>
                    </w:r>
                  </w:p>
                  <w:p w14:paraId="67DAC5EF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Outlook 2017 Server Administration.</w:t>
                    </w:r>
                  </w:p>
                  <w:p w14:paraId="4EE84614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Windows 10 Upgrade, Devices’ Refresh.</w:t>
                    </w:r>
                  </w:p>
                  <w:p w14:paraId="3FD54874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Skype for Business and MS Team Support.</w:t>
                    </w:r>
                  </w:p>
                  <w:p w14:paraId="74496626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Firewall Management.</w:t>
                    </w:r>
                  </w:p>
                  <w:p w14:paraId="3EE0C21B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MDM-360 iPhone Management.</w:t>
                    </w:r>
                  </w:p>
                  <w:p w14:paraId="4F835ADA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BitLocker Encryption technology.</w:t>
                    </w:r>
                  </w:p>
                  <w:p w14:paraId="7D413D40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PXE, Server Based Image Push.</w:t>
                    </w:r>
                  </w:p>
                  <w:p w14:paraId="4AD7BB35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Server, PC PowerShell Scripting. </w:t>
                    </w:r>
                  </w:p>
                  <w:p w14:paraId="5135BCF1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AD and Group Policy Administration.</w:t>
                    </w:r>
                  </w:p>
                  <w:p w14:paraId="159E377B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Service Now Ticket Monitoring system.</w:t>
                    </w:r>
                  </w:p>
                  <w:p w14:paraId="71C3198F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N Central, Dameware, Team Viewer, Remote Desktop and Control.</w:t>
                    </w:r>
                  </w:p>
                  <w:p w14:paraId="64B885C6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Systems / Network Administration and Troubleshooting.</w:t>
                    </w:r>
                  </w:p>
                  <w:p w14:paraId="15F0DC77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Desktop, Laptop, Scanners and Tablet Hardware and Software </w:t>
                    </w:r>
                    <w:r w:rsidRPr="00755E88">
                      <w:rPr>
                        <w:rFonts w:asciiTheme="minorHAnsi" w:hAnsiTheme="minorHAnsi" w:cs="Arial"/>
                        <w:color w:val="201F1E"/>
                        <w:sz w:val="24"/>
                        <w:szCs w:val="24"/>
                        <w:shd w:val="clear" w:color="auto" w:fill="FFFFFF"/>
                      </w:rPr>
                      <w:t>Break/Fix.</w:t>
                    </w:r>
                  </w:p>
                  <w:p w14:paraId="54468B69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color w:val="201F1E"/>
                        <w:sz w:val="24"/>
                        <w:szCs w:val="24"/>
                        <w:shd w:val="clear" w:color="auto" w:fill="FFFFFF"/>
                      </w:rPr>
                      <w:t>Network and stand-alone Printer Support and repair.</w:t>
                    </w:r>
                  </w:p>
                  <w:p w14:paraId="315F0E3E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color w:val="201F1E"/>
                        <w:sz w:val="24"/>
                        <w:szCs w:val="24"/>
                        <w:shd w:val="clear" w:color="auto" w:fill="FFFFFF"/>
                      </w:rPr>
                      <w:t>Built user profiles and emails on IMAC, Apple and Android Phones.</w:t>
                    </w:r>
                  </w:p>
                  <w:p w14:paraId="26B224DC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Smart and IPhone Support.</w:t>
                    </w:r>
                  </w:p>
                  <w:p w14:paraId="1B3CD893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Avaya and Cisco – VOIP Phone Call Manager Administration.</w:t>
                    </w:r>
                  </w:p>
                </w:sdtContent>
              </w:sdt>
              <w:p w14:paraId="084D5247" w14:textId="77777777" w:rsidR="00DD0A7C" w:rsidRPr="00755E88" w:rsidRDefault="00DD0A7C" w:rsidP="00D32A30">
                <w:pPr>
                  <w:pStyle w:val="CompanyNameOne"/>
                </w:pPr>
              </w:p>
              <w:sdt>
                <w:sdtPr>
                  <w:rPr>
                    <w:rFonts w:ascii="Arial" w:eastAsia="Times New Roman" w:hAnsi="Arial" w:cs="Times New Roman"/>
                    <w:b/>
                    <w:bCs w:val="0"/>
                    <w:caps/>
                    <w:color w:val="595959" w:themeColor="text1" w:themeTint="A6"/>
                    <w:spacing w:val="-5"/>
                    <w:sz w:val="20"/>
                    <w:szCs w:val="20"/>
                  </w:rPr>
                  <w:id w:val="-509987224"/>
                  <w:placeholder>
                    <w:docPart w:val="A55FA63F9ABF46D2AEF36425CC31A910"/>
                  </w:placeholder>
                  <w15:color w:val="C0C0C0"/>
                  <w15:repeatingSectionItem/>
                </w:sdtPr>
                <w:sdtEndPr>
                  <w:rPr>
                    <w:b w:val="0"/>
                    <w:caps w:val="0"/>
                    <w:color w:val="auto"/>
                  </w:rPr>
                </w:sdtEndPr>
                <w:sdtContent>
                  <w:p w14:paraId="195A1D3A" w14:textId="77777777" w:rsidR="00DD0A7C" w:rsidRPr="00D32A30" w:rsidRDefault="00DD0A7C" w:rsidP="00D32A30">
                    <w:pPr>
                      <w:pStyle w:val="CompanyNameOne"/>
                      <w:rPr>
                        <w:sz w:val="24"/>
                        <w:szCs w:val="24"/>
                      </w:rPr>
                    </w:pPr>
                    <w:r w:rsidRPr="00D32A30">
                      <w:rPr>
                        <w:sz w:val="24"/>
                        <w:szCs w:val="24"/>
                      </w:rPr>
                      <w:t xml:space="preserve">August 2014 – September 2019    </w:t>
                    </w:r>
                    <w:r w:rsidR="00D32A30">
                      <w:rPr>
                        <w:sz w:val="24"/>
                        <w:szCs w:val="24"/>
                      </w:rPr>
                      <w:t xml:space="preserve">          </w:t>
                    </w:r>
                    <w:r w:rsidRPr="00D32A30">
                      <w:rPr>
                        <w:sz w:val="24"/>
                        <w:szCs w:val="24"/>
                      </w:rPr>
                      <w:t xml:space="preserve">State of Kansas         </w:t>
                    </w:r>
                    <w:r w:rsidR="00D32A30">
                      <w:rPr>
                        <w:sz w:val="24"/>
                        <w:szCs w:val="24"/>
                      </w:rPr>
                      <w:t xml:space="preserve">    </w:t>
                    </w:r>
                    <w:r w:rsidRPr="00D32A30">
                      <w:rPr>
                        <w:sz w:val="24"/>
                        <w:szCs w:val="24"/>
                      </w:rPr>
                      <w:t xml:space="preserve">Kansas City, KS  </w:t>
                    </w:r>
                  </w:p>
                  <w:p w14:paraId="311FECB9" w14:textId="690B7124" w:rsidR="00DD0A7C" w:rsidRPr="00755E88" w:rsidRDefault="00DD0A7C" w:rsidP="00DD0A7C">
                    <w:pPr>
                      <w:rPr>
                        <w:rFonts w:cs="Arial"/>
                        <w:b/>
                        <w:color w:val="auto"/>
                        <w:sz w:val="24"/>
                        <w:szCs w:val="24"/>
                      </w:rPr>
                    </w:pPr>
                    <w:r w:rsidRPr="00755E88">
                      <w:rPr>
                        <w:rFonts w:cs="Arial"/>
                        <w:b/>
                        <w:color w:val="auto"/>
                        <w:sz w:val="24"/>
                        <w:szCs w:val="24"/>
                      </w:rPr>
                      <w:t>Desktop</w:t>
                    </w:r>
                    <w:r w:rsidR="00E024E1">
                      <w:rPr>
                        <w:rFonts w:cs="Arial"/>
                        <w:b/>
                        <w:color w:val="auto"/>
                        <w:sz w:val="24"/>
                        <w:szCs w:val="24"/>
                      </w:rPr>
                      <w:t xml:space="preserve">, </w:t>
                    </w:r>
                    <w:r w:rsidRPr="00755E88">
                      <w:rPr>
                        <w:rFonts w:cs="Arial"/>
                        <w:b/>
                        <w:color w:val="auto"/>
                        <w:sz w:val="24"/>
                        <w:szCs w:val="24"/>
                      </w:rPr>
                      <w:t>Helpdesk Support Specialist</w:t>
                    </w:r>
                  </w:p>
                  <w:p w14:paraId="30C946F4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Desktop and Helpdesk Support with day-to-day IT issues.</w:t>
                    </w:r>
                  </w:p>
                  <w:p w14:paraId="34B3DF00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Supported 200+ Users Locally and Remotely.</w:t>
                    </w:r>
                  </w:p>
                  <w:p w14:paraId="737ECD1A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SharePoint O365 Migration and Troubleshooting.</w:t>
                    </w:r>
                  </w:p>
                  <w:p w14:paraId="628F50EF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Windows 10 Upgrade, Devices’ Refresh.</w:t>
                    </w:r>
                  </w:p>
                  <w:p w14:paraId="2F20CFA5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Skype for Business Support.</w:t>
                    </w:r>
                  </w:p>
                  <w:p w14:paraId="18CAB939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Imaging Devices through Acronis Software.</w:t>
                    </w:r>
                  </w:p>
                  <w:p w14:paraId="34306FBD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Complete Active Directory Administration.</w:t>
                    </w:r>
                  </w:p>
                  <w:p w14:paraId="413B69B2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Systems / Network Administration and Troubleshooting.</w:t>
                    </w:r>
                  </w:p>
                  <w:p w14:paraId="1F52A8CF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Desktop, Laptop and Tablet Hardware and Software </w:t>
                    </w:r>
                    <w:r w:rsidRPr="00755E88">
                      <w:rPr>
                        <w:rFonts w:asciiTheme="minorHAnsi" w:hAnsiTheme="minorHAnsi" w:cs="Arial"/>
                        <w:color w:val="201F1E"/>
                        <w:sz w:val="24"/>
                        <w:szCs w:val="24"/>
                        <w:shd w:val="clear" w:color="auto" w:fill="FFFFFF"/>
                      </w:rPr>
                      <w:t>Break/Fix.</w:t>
                    </w:r>
                  </w:p>
                  <w:p w14:paraId="4122CA31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color w:val="201F1E"/>
                        <w:sz w:val="24"/>
                        <w:szCs w:val="24"/>
                        <w:shd w:val="clear" w:color="auto" w:fill="FFFFFF"/>
                      </w:rPr>
                      <w:t>Printer Support.</w:t>
                    </w:r>
                  </w:p>
                  <w:p w14:paraId="6EB38E18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Smart and IPhone Support.</w:t>
                    </w:r>
                  </w:p>
                  <w:p w14:paraId="795F15D1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Cisco – VOIP Phone Call Manager Administration.</w:t>
                    </w:r>
                  </w:p>
                  <w:p w14:paraId="4FD4F0BB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Wyandotte County Court Web Master.</w:t>
                    </w:r>
                  </w:p>
                  <w:p w14:paraId="37240EE0" w14:textId="77777777" w:rsidR="00DD0A7C" w:rsidRPr="009A4001" w:rsidRDefault="00FB0A55" w:rsidP="00DD0A7C">
                    <w:pPr>
                      <w:pStyle w:val="Achievement"/>
                      <w:numPr>
                        <w:ilvl w:val="0"/>
                        <w:numId w:val="0"/>
                      </w:numPr>
                      <w:ind w:left="245"/>
                      <w:jc w:val="left"/>
                      <w:rPr>
                        <w:rFonts w:asciiTheme="minorHAnsi" w:hAnsiTheme="minorHAnsi" w:cs="Arial"/>
                        <w:sz w:val="16"/>
                        <w:szCs w:val="16"/>
                      </w:rPr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="Arial"/>
                    <w:b/>
                    <w:caps/>
                    <w:color w:val="595959" w:themeColor="text1" w:themeTint="A6"/>
                    <w:sz w:val="24"/>
                    <w:szCs w:val="24"/>
                  </w:rPr>
                  <w:id w:val="654582799"/>
                  <w:placeholder>
                    <w:docPart w:val="75AC7F44C13C419F84F2C0C210321984"/>
                  </w:placeholder>
                  <w15:color w:val="C0C0C0"/>
                  <w15:repeatingSectionItem/>
                </w:sdtPr>
                <w:sdtEndPr>
                  <w:rPr>
                    <w:b w:val="0"/>
                    <w:bCs/>
                    <w:caps w:val="0"/>
                    <w:color w:val="auto"/>
                    <w:sz w:val="16"/>
                    <w:szCs w:val="16"/>
                  </w:rPr>
                </w:sdtEndPr>
                <w:sdtContent>
                  <w:p w14:paraId="7D5B7226" w14:textId="77777777" w:rsidR="00DD0A7C" w:rsidRPr="00755E88" w:rsidRDefault="00DD0A7C" w:rsidP="00DD0A7C">
                    <w:pPr>
                      <w:pStyle w:val="Achievement"/>
                      <w:numPr>
                        <w:ilvl w:val="0"/>
                        <w:numId w:val="0"/>
                      </w:numPr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March 2013 - August 2014  </w:t>
                    </w:r>
                    <w:r w:rsidR="00D32A30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      </w:t>
                    </w: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Randstad/Ericsson-Contract   </w:t>
                    </w:r>
                    <w:r w:rsidR="00D32A30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 </w:t>
                    </w: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Overland Park, KS</w:t>
                    </w:r>
                  </w:p>
                  <w:p w14:paraId="383726A6" w14:textId="77777777" w:rsidR="00DD0A7C" w:rsidRPr="00755E88" w:rsidRDefault="00DD0A7C" w:rsidP="00DD0A7C">
                    <w:pPr>
                      <w:rPr>
                        <w:rFonts w:cs="Arial"/>
                        <w:b/>
                        <w:color w:val="auto"/>
                        <w:spacing w:val="-10"/>
                        <w:sz w:val="24"/>
                        <w:szCs w:val="24"/>
                      </w:rPr>
                    </w:pPr>
                    <w:r w:rsidRPr="00755E88">
                      <w:rPr>
                        <w:rFonts w:cs="Arial"/>
                        <w:b/>
                        <w:color w:val="auto"/>
                        <w:spacing w:val="-10"/>
                        <w:sz w:val="24"/>
                        <w:szCs w:val="24"/>
                      </w:rPr>
                      <w:t>Test Engineer</w:t>
                    </w:r>
                  </w:p>
                  <w:p w14:paraId="36D2781C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Perform problem analysis and integrate solution requirements affecting </w:t>
                    </w:r>
                  </w:p>
                  <w:p w14:paraId="4356A0CA" w14:textId="77777777" w:rsidR="00DD0A7C" w:rsidRPr="00755E88" w:rsidRDefault="00DD0A7C" w:rsidP="00DD0A7C">
                    <w:pPr>
                      <w:pStyle w:val="Achievement"/>
                      <w:numPr>
                        <w:ilvl w:val="0"/>
                        <w:numId w:val="0"/>
                      </w:numPr>
                      <w:ind w:left="245"/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Sprint networks.</w:t>
                    </w:r>
                  </w:p>
                  <w:p w14:paraId="6D633E52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Literate in Ericsson-Nortel, Alcatel-Lucent and Samsung wireless switches.</w:t>
                    </w:r>
                  </w:p>
                  <w:p w14:paraId="135AC0EF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Knowledgeable in network routing architecture and components/elements.</w:t>
                    </w:r>
                  </w:p>
                  <w:p w14:paraId="1BA84F18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Supported Field Testers.</w:t>
                    </w:r>
                  </w:p>
                  <w:p w14:paraId="22EEFD06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Identify and resolve system/process issues.</w:t>
                    </w:r>
                  </w:p>
                  <w:p w14:paraId="456D9696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Verification of switch translation and SS7 messaging.</w:t>
                    </w:r>
                  </w:p>
                  <w:p w14:paraId="1836D64E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E911 Drive testing.</w:t>
                    </w:r>
                  </w:p>
                  <w:p w14:paraId="0AC831B3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Project Management.</w:t>
                    </w:r>
                  </w:p>
                  <w:p w14:paraId="3D275ED1" w14:textId="77777777" w:rsidR="00DD0A7C" w:rsidRPr="009A4001" w:rsidRDefault="00FB0A55" w:rsidP="00DD0A7C">
                    <w:pPr>
                      <w:pStyle w:val="Achievement"/>
                      <w:numPr>
                        <w:ilvl w:val="0"/>
                        <w:numId w:val="0"/>
                      </w:numPr>
                      <w:ind w:left="245"/>
                      <w:jc w:val="left"/>
                      <w:rPr>
                        <w:rFonts w:asciiTheme="minorHAnsi" w:hAnsiTheme="minorHAnsi" w:cs="Arial"/>
                        <w:sz w:val="16"/>
                        <w:szCs w:val="16"/>
                      </w:rPr>
                    </w:pPr>
                  </w:p>
                </w:sdtContent>
              </w:sdt>
              <w:sdt>
                <w:sdtPr>
                  <w:rPr>
                    <w:rFonts w:ascii="Arial" w:eastAsia="Times New Roman" w:hAnsi="Arial" w:cs="Times New Roman"/>
                    <w:b/>
                    <w:bCs w:val="0"/>
                    <w:caps/>
                    <w:color w:val="595959" w:themeColor="text1" w:themeTint="A6"/>
                    <w:spacing w:val="-5"/>
                    <w:sz w:val="20"/>
                    <w:szCs w:val="20"/>
                  </w:rPr>
                  <w:id w:val="-992488030"/>
                  <w:placeholder>
                    <w:docPart w:val="975EF6F5F4B841478E3F94CBC9788B0F"/>
                  </w:placeholder>
                  <w15:color w:val="C0C0C0"/>
                  <w15:repeatingSectionItem/>
                </w:sdtPr>
                <w:sdtEndPr>
                  <w:rPr>
                    <w:b w:val="0"/>
                    <w:caps w:val="0"/>
                    <w:color w:val="auto"/>
                    <w:sz w:val="24"/>
                    <w:szCs w:val="24"/>
                  </w:rPr>
                </w:sdtEndPr>
                <w:sdtContent>
                  <w:p w14:paraId="2A6D5A02" w14:textId="77777777" w:rsidR="00DD0A7C" w:rsidRPr="00D32A30" w:rsidRDefault="00DD0A7C" w:rsidP="00D32A30">
                    <w:pPr>
                      <w:pStyle w:val="CompanyNameOne"/>
                      <w:rPr>
                        <w:sz w:val="24"/>
                        <w:szCs w:val="24"/>
                      </w:rPr>
                    </w:pPr>
                    <w:r w:rsidRPr="00D32A30">
                      <w:rPr>
                        <w:sz w:val="24"/>
                        <w:szCs w:val="24"/>
                      </w:rPr>
                      <w:t xml:space="preserve">January 2011 - March 2013  </w:t>
                    </w:r>
                    <w:r w:rsidR="00D32A30">
                      <w:rPr>
                        <w:sz w:val="24"/>
                        <w:szCs w:val="24"/>
                      </w:rPr>
                      <w:t xml:space="preserve">         </w:t>
                    </w:r>
                    <w:r w:rsidRPr="00D32A30">
                      <w:rPr>
                        <w:sz w:val="24"/>
                        <w:szCs w:val="24"/>
                      </w:rPr>
                      <w:t xml:space="preserve">John Knox Village          </w:t>
                    </w:r>
                    <w:r w:rsidR="00D32A30">
                      <w:rPr>
                        <w:sz w:val="24"/>
                        <w:szCs w:val="24"/>
                      </w:rPr>
                      <w:t xml:space="preserve">  </w:t>
                    </w:r>
                    <w:r w:rsidR="00FE1C61">
                      <w:rPr>
                        <w:sz w:val="24"/>
                        <w:szCs w:val="24"/>
                      </w:rPr>
                      <w:t xml:space="preserve"> </w:t>
                    </w:r>
                    <w:r w:rsidRPr="00D32A30">
                      <w:rPr>
                        <w:sz w:val="24"/>
                        <w:szCs w:val="24"/>
                      </w:rPr>
                      <w:t xml:space="preserve"> Lee’s Summit, MO</w:t>
                    </w:r>
                  </w:p>
                  <w:p w14:paraId="4022CFA6" w14:textId="77777777" w:rsidR="00DD0A7C" w:rsidRPr="00755E88" w:rsidRDefault="00DD0A7C" w:rsidP="00DD0A7C">
                    <w:pPr>
                      <w:rPr>
                        <w:rFonts w:cs="Arial"/>
                        <w:b/>
                        <w:color w:val="auto"/>
                        <w:spacing w:val="-10"/>
                        <w:sz w:val="24"/>
                        <w:szCs w:val="24"/>
                      </w:rPr>
                    </w:pPr>
                    <w:r w:rsidRPr="00755E88">
                      <w:rPr>
                        <w:rFonts w:cs="Arial"/>
                        <w:b/>
                        <w:color w:val="auto"/>
                        <w:spacing w:val="-10"/>
                        <w:sz w:val="24"/>
                        <w:szCs w:val="24"/>
                      </w:rPr>
                      <w:t>Help Desk Support Technician</w:t>
                    </w:r>
                  </w:p>
                  <w:p w14:paraId="1284F3BE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Desktop and Helpdesk Support.</w:t>
                    </w:r>
                  </w:p>
                  <w:p w14:paraId="11876ABC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Maintenance of Desktop and Laptop Computers.</w:t>
                    </w:r>
                  </w:p>
                  <w:p w14:paraId="1316764E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Supported 1000+ Users Locally and Remotely.</w:t>
                    </w:r>
                  </w:p>
                  <w:p w14:paraId="5FC5572A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Remedy and Spiceworks Ticketing System.</w:t>
                    </w:r>
                  </w:p>
                  <w:p w14:paraId="30ADD561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Network Troubleshooting and Helpdesk Support.</w:t>
                    </w:r>
                  </w:p>
                  <w:p w14:paraId="17DFAC07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Systems Administration.</w:t>
                    </w:r>
                  </w:p>
                  <w:p w14:paraId="7AD74E73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Cisco VOIP Phone Administration.</w:t>
                    </w:r>
                  </w:p>
                  <w:p w14:paraId="30E97DAD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Nortel PBX Administration.</w:t>
                    </w:r>
                  </w:p>
                  <w:p w14:paraId="08871EE8" w14:textId="77777777" w:rsidR="00DD0A7C" w:rsidRPr="00D32A30" w:rsidRDefault="00DD0A7C" w:rsidP="00D32A30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60/110 Twisted Pair Punch Downs.</w:t>
                    </w:r>
                  </w:p>
                </w:sdtContent>
              </w:sdt>
              <w:sdt>
                <w:sdtPr>
                  <w:rPr>
                    <w:rFonts w:ascii="Arial" w:eastAsia="Times New Roman" w:hAnsi="Arial" w:cs="Times New Roman"/>
                    <w:b/>
                    <w:bCs w:val="0"/>
                    <w:caps/>
                    <w:color w:val="595959" w:themeColor="text1" w:themeTint="A6"/>
                    <w:spacing w:val="-5"/>
                    <w:sz w:val="20"/>
                    <w:szCs w:val="20"/>
                  </w:rPr>
                  <w:id w:val="-777099227"/>
                  <w:placeholder>
                    <w:docPart w:val="D2A9255E5BBF46E3AFAB2A63D902907D"/>
                  </w:placeholder>
                  <w15:color w:val="C0C0C0"/>
                  <w15:repeatingSectionItem/>
                </w:sdtPr>
                <w:sdtEndPr>
                  <w:rPr>
                    <w:b w:val="0"/>
                    <w:caps w:val="0"/>
                    <w:color w:val="auto"/>
                  </w:rPr>
                </w:sdtEndPr>
                <w:sdtContent>
                  <w:p w14:paraId="42B96194" w14:textId="77777777" w:rsidR="00DD0A7C" w:rsidRPr="00D32A30" w:rsidRDefault="00DD0A7C" w:rsidP="00D32A30">
                    <w:pPr>
                      <w:pStyle w:val="CompanyNameOne"/>
                      <w:rPr>
                        <w:sz w:val="24"/>
                        <w:szCs w:val="24"/>
                      </w:rPr>
                    </w:pPr>
                    <w:r w:rsidRPr="00D32A30">
                      <w:rPr>
                        <w:sz w:val="24"/>
                        <w:szCs w:val="24"/>
                      </w:rPr>
                      <w:t xml:space="preserve">September 2008 - April 2010   </w:t>
                    </w:r>
                    <w:r w:rsidR="00D32A30">
                      <w:rPr>
                        <w:sz w:val="24"/>
                        <w:szCs w:val="24"/>
                      </w:rPr>
                      <w:t xml:space="preserve">        </w:t>
                    </w:r>
                    <w:r w:rsidRPr="00D32A30">
                      <w:rPr>
                        <w:sz w:val="24"/>
                        <w:szCs w:val="24"/>
                      </w:rPr>
                      <w:t>Sprint/CenturyLink       New Century, KS</w:t>
                    </w:r>
                  </w:p>
                  <w:p w14:paraId="5CE1468D" w14:textId="77777777" w:rsidR="00DD0A7C" w:rsidRPr="00755E88" w:rsidRDefault="00DD0A7C" w:rsidP="00DD0A7C">
                    <w:pPr>
                      <w:pStyle w:val="Achievement"/>
                      <w:numPr>
                        <w:ilvl w:val="0"/>
                        <w:numId w:val="0"/>
                      </w:numPr>
                      <w:rPr>
                        <w:rFonts w:asciiTheme="minorHAnsi" w:hAnsiTheme="minorHAnsi" w:cs="Arial"/>
                        <w:b/>
                        <w:spacing w:val="-10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b/>
                        <w:spacing w:val="-10"/>
                        <w:sz w:val="24"/>
                        <w:szCs w:val="24"/>
                      </w:rPr>
                      <w:t>Technical Support Analyst IV</w:t>
                    </w:r>
                  </w:p>
                  <w:p w14:paraId="495C7C9E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Maintenance of Complex SS7 and ISDN/PRI Circuits.</w:t>
                    </w:r>
                  </w:p>
                  <w:p w14:paraId="7C259ABA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Technical Assistance to Field Engineers/Vendors.</w:t>
                    </w:r>
                  </w:p>
                  <w:p w14:paraId="49ADCFE6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Respond to Customer Request for T1 and Trunk turn-ups/Provisioning.</w:t>
                    </w:r>
                  </w:p>
                  <w:p w14:paraId="2C0D8DFC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Literate in Nortel DMS-10/100, Lucent 5E, and Meta Voice Switches.</w:t>
                    </w:r>
                  </w:p>
                  <w:p w14:paraId="1F0CD7D0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Switch Translation.</w:t>
                    </w:r>
                  </w:p>
                  <w:p w14:paraId="4AC0032E" w14:textId="77777777" w:rsidR="00DD0A7C" w:rsidRPr="00D32A30" w:rsidRDefault="00FB0A55" w:rsidP="00DD0A7C">
                    <w:pPr>
                      <w:pStyle w:val="Achievement"/>
                      <w:numPr>
                        <w:ilvl w:val="0"/>
                        <w:numId w:val="0"/>
                      </w:numPr>
                      <w:ind w:left="245"/>
                      <w:rPr>
                        <w:rFonts w:asciiTheme="minorHAnsi" w:hAnsiTheme="minorHAnsi" w:cs="Arial"/>
                        <w:sz w:val="16"/>
                        <w:szCs w:val="16"/>
                      </w:rPr>
                    </w:pPr>
                  </w:p>
                </w:sdtContent>
              </w:sdt>
              <w:sdt>
                <w:sdtPr>
                  <w:rPr>
                    <w:b/>
                    <w:caps/>
                    <w:color w:val="595959" w:themeColor="text1" w:themeTint="A6"/>
                  </w:rPr>
                  <w:id w:val="-2114281225"/>
                  <w:placeholder>
                    <w:docPart w:val="46ED3C75F82542D6830E2FD18EC978FC"/>
                  </w:placeholder>
                  <w15:color w:val="C0C0C0"/>
                  <w15:repeatingSectionItem/>
                </w:sdtPr>
                <w:sdtEndPr>
                  <w:rPr>
                    <w:b w:val="0"/>
                    <w:caps w:val="0"/>
                    <w:color w:val="auto"/>
                  </w:rPr>
                </w:sdtEndPr>
                <w:sdtContent>
                  <w:p w14:paraId="4346D387" w14:textId="77777777" w:rsidR="00DD0A7C" w:rsidRPr="00D32A30" w:rsidRDefault="00DD0A7C" w:rsidP="00D32A30">
                    <w:pPr>
                      <w:pStyle w:val="CompanyNameOne"/>
                      <w:rPr>
                        <w:sz w:val="24"/>
                        <w:szCs w:val="24"/>
                      </w:rPr>
                    </w:pPr>
                    <w:r w:rsidRPr="00D32A30">
                      <w:rPr>
                        <w:sz w:val="24"/>
                        <w:szCs w:val="24"/>
                      </w:rPr>
                      <w:t xml:space="preserve">April 2006 - September 2008  </w:t>
                    </w:r>
                    <w:r w:rsidR="00D32A30">
                      <w:rPr>
                        <w:sz w:val="24"/>
                        <w:szCs w:val="24"/>
                      </w:rPr>
                      <w:t xml:space="preserve">     </w:t>
                    </w:r>
                    <w:r w:rsidRPr="00D32A30">
                      <w:rPr>
                        <w:sz w:val="24"/>
                        <w:szCs w:val="24"/>
                      </w:rPr>
                      <w:t xml:space="preserve">Sprint/Embarq/Nokia    </w:t>
                    </w:r>
                    <w:r w:rsidR="00D32A30">
                      <w:rPr>
                        <w:sz w:val="24"/>
                        <w:szCs w:val="24"/>
                      </w:rPr>
                      <w:t xml:space="preserve">   </w:t>
                    </w:r>
                    <w:r w:rsidRPr="00D32A30">
                      <w:rPr>
                        <w:sz w:val="24"/>
                        <w:szCs w:val="24"/>
                      </w:rPr>
                      <w:t>New Century, KS</w:t>
                    </w:r>
                  </w:p>
                  <w:p w14:paraId="0F2DB764" w14:textId="77777777" w:rsidR="00DD0A7C" w:rsidRPr="00755E88" w:rsidRDefault="00DD0A7C" w:rsidP="00DD0A7C">
                    <w:pPr>
                      <w:pStyle w:val="Achievement"/>
                      <w:numPr>
                        <w:ilvl w:val="0"/>
                        <w:numId w:val="0"/>
                      </w:numPr>
                      <w:rPr>
                        <w:rFonts w:asciiTheme="minorHAnsi" w:hAnsiTheme="minorHAnsi" w:cs="Arial"/>
                        <w:b/>
                        <w:spacing w:val="-10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b/>
                        <w:spacing w:val="-10"/>
                        <w:sz w:val="24"/>
                        <w:szCs w:val="24"/>
                      </w:rPr>
                      <w:t>Network Analyst II</w:t>
                    </w:r>
                  </w:p>
                  <w:p w14:paraId="67E12688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Maintenance of complex SS7 and ISDN/PRI circuits.</w:t>
                    </w:r>
                  </w:p>
                  <w:p w14:paraId="439019E1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Technical Assistance to Field Engineers/Vendors.</w:t>
                    </w:r>
                  </w:p>
                  <w:p w14:paraId="0A3DAADA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Responsible for follow up and resolution on escalations.</w:t>
                    </w:r>
                  </w:p>
                  <w:p w14:paraId="7AD02610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Respond to customer request for T1 and Trunk turn-ups/Provisioning.</w:t>
                    </w:r>
                  </w:p>
                  <w:p w14:paraId="1E512ED9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Literate in Nortel DMS-10/100, Lucent 5E, and Meta Voice Switches.</w:t>
                    </w:r>
                  </w:p>
                  <w:p w14:paraId="2B7EF833" w14:textId="77777777" w:rsidR="00DD0A7C" w:rsidRPr="00D32A30" w:rsidRDefault="00FB0A55" w:rsidP="00D32A30">
                    <w:pPr>
                      <w:pStyle w:val="CompanyNameOne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="Arial"/>
                    <w:b/>
                    <w:caps/>
                    <w:color w:val="595959" w:themeColor="text1" w:themeTint="A6"/>
                    <w:sz w:val="24"/>
                    <w:szCs w:val="24"/>
                  </w:rPr>
                  <w:id w:val="-1666469785"/>
                  <w:placeholder>
                    <w:docPart w:val="FA6B8FE94F864FA2B32DBCD34BDB9824"/>
                  </w:placeholder>
                  <w15:color w:val="C0C0C0"/>
                  <w15:repeatingSectionItem/>
                </w:sdtPr>
                <w:sdtEndPr>
                  <w:rPr>
                    <w:b w:val="0"/>
                    <w:bCs/>
                    <w:caps w:val="0"/>
                    <w:color w:val="auto"/>
                    <w:sz w:val="16"/>
                    <w:szCs w:val="16"/>
                  </w:rPr>
                </w:sdtEndPr>
                <w:sdtContent>
                  <w:p w14:paraId="41048D4D" w14:textId="77777777" w:rsidR="007D08DD" w:rsidRPr="00755E88" w:rsidRDefault="007D08DD" w:rsidP="007D08DD">
                    <w:pPr>
                      <w:pStyle w:val="Achievement"/>
                      <w:numPr>
                        <w:ilvl w:val="0"/>
                        <w:numId w:val="0"/>
                      </w:numPr>
                      <w:ind w:left="245" w:hanging="245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March 2001 – April 2006     </w:t>
                    </w:r>
                    <w:r w:rsidR="00D32A30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                 </w:t>
                    </w: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Sprint                              </w:t>
                    </w:r>
                    <w:r w:rsidR="00D32A30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      </w:t>
                    </w: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Lee’s Summit, MO</w:t>
                    </w:r>
                  </w:p>
                  <w:p w14:paraId="66AD9577" w14:textId="77777777" w:rsidR="007D08DD" w:rsidRPr="00755E88" w:rsidRDefault="007D08DD" w:rsidP="007D08DD">
                    <w:pPr>
                      <w:pStyle w:val="Achievement"/>
                      <w:numPr>
                        <w:ilvl w:val="0"/>
                        <w:numId w:val="0"/>
                      </w:numPr>
                      <w:ind w:left="245" w:hanging="245"/>
                      <w:rPr>
                        <w:rFonts w:asciiTheme="minorHAnsi" w:hAnsiTheme="minorHAnsi" w:cs="Arial"/>
                        <w:b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b/>
                        <w:spacing w:val="-10"/>
                        <w:sz w:val="24"/>
                        <w:szCs w:val="24"/>
                      </w:rPr>
                      <w:t>Senior Data Center Specialist</w:t>
                    </w:r>
                  </w:p>
                  <w:p w14:paraId="2C4BF5E9" w14:textId="77777777" w:rsidR="007D08DD" w:rsidRPr="00755E88" w:rsidRDefault="007D08DD" w:rsidP="007D08DD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Systems Integration, Data Center Operations.</w:t>
                    </w:r>
                  </w:p>
                  <w:p w14:paraId="7925B2E6" w14:textId="77777777" w:rsidR="007D08DD" w:rsidRPr="00755E88" w:rsidRDefault="007D08DD" w:rsidP="007D08DD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Installation, Termination and Pulling Cat 5/6, Coax, and Fiber Optics.</w:t>
                    </w:r>
                  </w:p>
                  <w:p w14:paraId="364D17CB" w14:textId="77777777" w:rsidR="007D08DD" w:rsidRPr="00755E88" w:rsidRDefault="007D08DD" w:rsidP="007D08DD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Network Operations, Application Support and Surveillance.</w:t>
                    </w:r>
                  </w:p>
                  <w:p w14:paraId="46969280" w14:textId="77777777" w:rsidR="007D08DD" w:rsidRPr="00755E88" w:rsidRDefault="007D08DD" w:rsidP="007D08DD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Router, Switch, and Server Installation and Upgrade.</w:t>
                    </w:r>
                  </w:p>
                  <w:p w14:paraId="197F047B" w14:textId="77777777" w:rsidR="007D08DD" w:rsidRPr="00D32A30" w:rsidRDefault="00FB0A55" w:rsidP="007D08DD">
                    <w:pPr>
                      <w:pStyle w:val="Achievement"/>
                      <w:numPr>
                        <w:ilvl w:val="0"/>
                        <w:numId w:val="0"/>
                      </w:numPr>
                      <w:ind w:left="245"/>
                      <w:rPr>
                        <w:rFonts w:asciiTheme="minorHAnsi" w:hAnsiTheme="minorHAnsi" w:cs="Arial"/>
                        <w:sz w:val="16"/>
                        <w:szCs w:val="16"/>
                      </w:rPr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="Arial"/>
                    <w:b/>
                    <w:caps/>
                    <w:color w:val="595959" w:themeColor="text1" w:themeTint="A6"/>
                    <w:spacing w:val="-5"/>
                    <w:sz w:val="24"/>
                    <w:szCs w:val="24"/>
                  </w:rPr>
                  <w:id w:val="1036861245"/>
                  <w:placeholder>
                    <w:docPart w:val="D2592DF9A80D4791A0DB9F9EEF5BDD77"/>
                  </w:placeholder>
                  <w15:color w:val="C0C0C0"/>
                  <w15:repeatingSectionItem/>
                </w:sdtPr>
                <w:sdtEndPr>
                  <w:rPr>
                    <w:rFonts w:ascii="Arial" w:hAnsi="Arial" w:cs="Times New Roman"/>
                    <w:b w:val="0"/>
                    <w:bCs/>
                    <w:caps w:val="0"/>
                    <w:color w:val="auto"/>
                    <w:sz w:val="20"/>
                    <w:szCs w:val="20"/>
                  </w:rPr>
                </w:sdtEndPr>
                <w:sdtContent>
                  <w:p w14:paraId="38DB9D34" w14:textId="77777777" w:rsidR="007D08DD" w:rsidRPr="00755E88" w:rsidRDefault="007D08DD" w:rsidP="009A4001">
                    <w:pPr>
                      <w:pStyle w:val="CompanyName"/>
                      <w:spacing w:before="0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1999 – 2001   </w:t>
                    </w:r>
                    <w:r w:rsidR="00D32A30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                      </w:t>
                    </w: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Northrop Grumman       </w:t>
                    </w:r>
                    <w:r w:rsidR="00D32A30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                     </w:t>
                    </w: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Merriam, KS</w:t>
                    </w:r>
                  </w:p>
                  <w:p w14:paraId="5C2AA869" w14:textId="77777777" w:rsidR="007D08DD" w:rsidRPr="00755E88" w:rsidRDefault="007D08DD" w:rsidP="007D08DD">
                    <w:pPr>
                      <w:pStyle w:val="JobTitle"/>
                      <w:rPr>
                        <w:rFonts w:asciiTheme="minorHAnsi" w:hAnsiTheme="minorHAnsi" w:cs="Arial"/>
                        <w:b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b/>
                        <w:sz w:val="24"/>
                        <w:szCs w:val="24"/>
                      </w:rPr>
                      <w:t>Field Support Engineer</w:t>
                    </w:r>
                  </w:p>
                  <w:p w14:paraId="6B8B99C9" w14:textId="77777777" w:rsidR="007D08DD" w:rsidRPr="00755E88" w:rsidRDefault="007D08DD" w:rsidP="007D08DD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Desktop/Helpdesk Support Technician.</w:t>
                    </w:r>
                  </w:p>
                  <w:p w14:paraId="6597A576" w14:textId="77777777" w:rsidR="007D08DD" w:rsidRPr="00755E88" w:rsidRDefault="007D08DD" w:rsidP="007D08DD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Maintenance of high-end servers, workstations, and tape libraries. </w:t>
                    </w:r>
                  </w:p>
                  <w:p w14:paraId="05B37A03" w14:textId="77777777" w:rsidR="007D08DD" w:rsidRPr="00755E88" w:rsidRDefault="007D08DD" w:rsidP="007D08DD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Software and hardware support for desktop and laptop computers.</w:t>
                    </w:r>
                  </w:p>
                  <w:p w14:paraId="515C65E8" w14:textId="77777777" w:rsidR="007D08DD" w:rsidRPr="00755E88" w:rsidRDefault="007D08DD" w:rsidP="007D08DD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Printers and Scanners Support.</w:t>
                    </w:r>
                  </w:p>
                  <w:p w14:paraId="60BE648C" w14:textId="77777777" w:rsidR="00755E88" w:rsidRDefault="00755E88" w:rsidP="00755E88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>
                      <w:rPr>
                        <w:rFonts w:asciiTheme="minorHAnsi" w:hAnsiTheme="minorHAnsi" w:cs="Arial"/>
                        <w:sz w:val="24"/>
                        <w:szCs w:val="24"/>
                      </w:rPr>
                      <w:t>Remedy Ticketing System.</w:t>
                    </w:r>
                  </w:p>
                  <w:p w14:paraId="032444F3" w14:textId="77777777" w:rsidR="00BD620A" w:rsidRPr="00D32A30" w:rsidRDefault="007D08DD" w:rsidP="00D32A30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Literate in Windows and all related applications.</w:t>
                    </w:r>
                  </w:p>
                </w:sdtContent>
              </w:sdt>
            </w:sdtContent>
          </w:sdt>
        </w:tc>
      </w:tr>
      <w:tr w:rsidR="00BD620A" w:rsidRPr="00755E88" w14:paraId="74175B42" w14:textId="77777777" w:rsidTr="00DD0A7C">
        <w:tc>
          <w:tcPr>
            <w:tcW w:w="1778" w:type="dxa"/>
          </w:tcPr>
          <w:p w14:paraId="41839933" w14:textId="77777777" w:rsidR="00BD620A" w:rsidRPr="00755E88" w:rsidRDefault="00384DCB">
            <w:pPr>
              <w:pStyle w:val="Heading1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755E88">
              <w:rPr>
                <w:rFonts w:asciiTheme="minorHAnsi" w:hAnsiTheme="minorHAnsi" w:cs="Arial"/>
                <w:b/>
                <w:color w:val="auto"/>
                <w:sz w:val="28"/>
                <w:szCs w:val="28"/>
              </w:rPr>
              <w:lastRenderedPageBreak/>
              <w:t>Education</w:t>
            </w:r>
          </w:p>
        </w:tc>
        <w:tc>
          <w:tcPr>
            <w:tcW w:w="472" w:type="dxa"/>
          </w:tcPr>
          <w:p w14:paraId="7099128A" w14:textId="77777777" w:rsidR="00BD620A" w:rsidRPr="00755E88" w:rsidRDefault="00BD620A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hAnsiTheme="minorHAnsi" w:cs="Arial"/>
                <w:spacing w:val="-5"/>
                <w:sz w:val="24"/>
                <w:szCs w:val="24"/>
              </w:rPr>
              <w:id w:val="1437799257"/>
              <w:placeholder>
                <w:docPart w:val="08FB4B2503C64A05B602D5A6CECD527C"/>
              </w:placeholder>
              <w:temporary/>
              <w15:appearance w15:val="hidden"/>
            </w:sdtPr>
            <w:sdtEndPr/>
            <w:sdtContent>
              <w:sdt>
                <w:sdtPr>
                  <w:rPr>
                    <w:rFonts w:asciiTheme="minorHAnsi" w:eastAsiaTheme="minorEastAsia" w:hAnsiTheme="minorHAnsi" w:cs="Arial"/>
                    <w:b/>
                    <w:caps/>
                    <w:color w:val="595959" w:themeColor="text1" w:themeTint="A6"/>
                    <w:spacing w:val="-5"/>
                    <w:sz w:val="24"/>
                    <w:szCs w:val="24"/>
                  </w:rPr>
                  <w:id w:val="-691765356"/>
                  <w15:repeatingSection/>
                </w:sdtPr>
                <w:sdtEndPr>
                  <w:rPr>
                    <w:b w:val="0"/>
                    <w:bCs/>
                    <w:caps w:val="0"/>
                    <w:color w:val="auto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="Arial"/>
                        <w:b/>
                        <w:caps/>
                        <w:color w:val="595959" w:themeColor="text1" w:themeTint="A6"/>
                        <w:spacing w:val="-5"/>
                        <w:sz w:val="24"/>
                        <w:szCs w:val="24"/>
                      </w:rPr>
                      <w:id w:val="-1126388115"/>
                      <w:placeholder>
                        <w:docPart w:val="CEB8227420104FC9AC8B6C5287EC87BD"/>
                      </w:placeholder>
                      <w15:repeatingSectionItem/>
                    </w:sdtPr>
                    <w:sdtEndPr>
                      <w:rPr>
                        <w:b w:val="0"/>
                        <w:bCs/>
                        <w:caps w:val="0"/>
                        <w:color w:val="auto"/>
                      </w:rPr>
                    </w:sdtEndPr>
                    <w:sdtContent>
                      <w:p w14:paraId="3B69303E" w14:textId="77777777" w:rsidR="007D08DD" w:rsidRPr="00755E88" w:rsidRDefault="007D08DD" w:rsidP="00D32A30">
                        <w:pPr>
                          <w:pStyle w:val="Institution"/>
                          <w:spacing w:before="0"/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</w:pPr>
                        <w:r w:rsidRPr="00755E88"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  <w:t xml:space="preserve">1997 - 1999  </w:t>
                        </w:r>
                        <w:r w:rsidR="00D32A30"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  <w:t xml:space="preserve">               </w:t>
                        </w:r>
                        <w:r w:rsidRPr="00755E88"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  <w:t xml:space="preserve">Pinnacle Career Institute                                </w:t>
                        </w:r>
                        <w:r w:rsidR="00D32A30"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  <w:t xml:space="preserve">  </w:t>
                        </w:r>
                        <w:r w:rsidRPr="00755E88"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  <w:t>Belton, MO</w:t>
                        </w:r>
                      </w:p>
                      <w:p w14:paraId="4D6C9AF5" w14:textId="77777777" w:rsidR="007D08DD" w:rsidRPr="00755E88" w:rsidRDefault="007D08DD" w:rsidP="007D08DD">
                        <w:pPr>
                          <w:pStyle w:val="Achievement"/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</w:pPr>
                        <w:r w:rsidRPr="00755E88"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  <w:t>AS, Electronics Technology/Computer Science.</w:t>
                        </w:r>
                      </w:p>
                      <w:p w14:paraId="5A817A13" w14:textId="77777777" w:rsidR="007D08DD" w:rsidRPr="00755E88" w:rsidRDefault="007D08DD" w:rsidP="007D08DD">
                        <w:pPr>
                          <w:pStyle w:val="Achievement"/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</w:pPr>
                        <w:r w:rsidRPr="00755E88"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  <w:t>GPA 3.97</w:t>
                        </w:r>
                      </w:p>
                      <w:p w14:paraId="34351946" w14:textId="77777777" w:rsidR="00BD620A" w:rsidRPr="00755E88" w:rsidRDefault="007D08DD" w:rsidP="007D08DD">
                        <w:pPr>
                          <w:pStyle w:val="Achievement"/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</w:pPr>
                        <w:r w:rsidRPr="00755E88"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  <w:t>Graduated Summa Cum Laude, Vice President’s List.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BD620A" w:rsidRPr="00755E88" w14:paraId="04CAE72A" w14:textId="77777777" w:rsidTr="00DD0A7C">
        <w:tc>
          <w:tcPr>
            <w:tcW w:w="1778" w:type="dxa"/>
          </w:tcPr>
          <w:p w14:paraId="3F14E218" w14:textId="77777777" w:rsidR="00BD620A" w:rsidRPr="00755E88" w:rsidRDefault="007D08DD" w:rsidP="006A6498">
            <w:pPr>
              <w:pStyle w:val="Heading1"/>
              <w:spacing w:after="0"/>
              <w:rPr>
                <w:rFonts w:asciiTheme="minorHAnsi" w:hAnsiTheme="minorHAnsi" w:cs="Arial"/>
                <w:b/>
                <w:color w:val="auto"/>
                <w:sz w:val="28"/>
                <w:szCs w:val="28"/>
              </w:rPr>
            </w:pPr>
            <w:r w:rsidRPr="00755E88">
              <w:rPr>
                <w:rFonts w:asciiTheme="minorHAnsi" w:hAnsiTheme="minorHAnsi" w:cs="Arial"/>
                <w:b/>
                <w:color w:val="auto"/>
                <w:sz w:val="28"/>
                <w:szCs w:val="28"/>
              </w:rPr>
              <w:t>Achievements</w:t>
            </w:r>
          </w:p>
        </w:tc>
        <w:tc>
          <w:tcPr>
            <w:tcW w:w="472" w:type="dxa"/>
          </w:tcPr>
          <w:p w14:paraId="1F329AF2" w14:textId="77777777" w:rsidR="00BD620A" w:rsidRPr="00755E88" w:rsidRDefault="00BD620A" w:rsidP="006A6498">
            <w:pPr>
              <w:spacing w:after="0"/>
              <w:rPr>
                <w:rFonts w:cs="Arial"/>
                <w:b/>
                <w:color w:val="auto"/>
                <w:sz w:val="28"/>
                <w:szCs w:val="28"/>
              </w:rPr>
            </w:pPr>
          </w:p>
        </w:tc>
        <w:tc>
          <w:tcPr>
            <w:tcW w:w="7830" w:type="dxa"/>
          </w:tcPr>
          <w:p w14:paraId="736F02CA" w14:textId="5A74B5F3" w:rsidR="00BD620A" w:rsidRPr="00755E88" w:rsidRDefault="007D08DD" w:rsidP="006A6498">
            <w:pPr>
              <w:pStyle w:val="ResumeText"/>
              <w:spacing w:before="0" w:after="0"/>
              <w:rPr>
                <w:rFonts w:cs="Arial"/>
                <w:sz w:val="24"/>
                <w:szCs w:val="24"/>
              </w:rPr>
            </w:pPr>
            <w:r w:rsidRPr="00755E88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 xml:space="preserve">Member of Advisory Board, </w:t>
            </w:r>
            <w:r w:rsidR="00EB2BE5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>Electronics Institute,</w:t>
            </w:r>
            <w:r w:rsidRPr="00755E88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 xml:space="preserve"> A+ and</w:t>
            </w:r>
            <w:r w:rsidR="00D32A30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 xml:space="preserve"> </w:t>
            </w:r>
            <w:r w:rsidRPr="00755E88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 xml:space="preserve">Net+ Certifications, SAN Planning and Design Certification, CCNA Prep Course Certification, CAT 5/6 </w:t>
            </w:r>
            <w:r w:rsidR="00EB2BE5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 xml:space="preserve">Data </w:t>
            </w:r>
            <w:r w:rsidRPr="00755E88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 xml:space="preserve">cabling </w:t>
            </w:r>
            <w:r w:rsidR="001112E5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>Certification</w:t>
            </w:r>
            <w:r w:rsidRPr="00755E88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>, HTML Website Design and Programming</w:t>
            </w:r>
            <w:r w:rsidR="00D23437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 xml:space="preserve"> and </w:t>
            </w:r>
            <w:r w:rsidRPr="00755E88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>DOJ Secret Clearance.</w:t>
            </w:r>
          </w:p>
        </w:tc>
      </w:tr>
    </w:tbl>
    <w:p w14:paraId="7712D965" w14:textId="77777777" w:rsidR="00BD620A" w:rsidRPr="006A6498" w:rsidRDefault="00BD620A" w:rsidP="006A6498">
      <w:pPr>
        <w:rPr>
          <w:sz w:val="16"/>
          <w:szCs w:val="16"/>
        </w:rPr>
      </w:pPr>
    </w:p>
    <w:sectPr w:rsidR="00BD620A" w:rsidRPr="006A6498" w:rsidSect="00755E88">
      <w:footerReference w:type="default" r:id="rId11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CF9BA" w14:textId="77777777" w:rsidR="00FB0A55" w:rsidRDefault="00FB0A55">
      <w:pPr>
        <w:spacing w:before="0" w:after="0" w:line="240" w:lineRule="auto"/>
      </w:pPr>
      <w:r>
        <w:separator/>
      </w:r>
    </w:p>
  </w:endnote>
  <w:endnote w:type="continuationSeparator" w:id="0">
    <w:p w14:paraId="55926B13" w14:textId="77777777" w:rsidR="00FB0A55" w:rsidRDefault="00FB0A5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FC569" w14:textId="77777777" w:rsidR="00BD620A" w:rsidRDefault="00384DCB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B71A9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545BE" w14:textId="77777777" w:rsidR="00FB0A55" w:rsidRDefault="00FB0A55">
      <w:pPr>
        <w:spacing w:before="0" w:after="0" w:line="240" w:lineRule="auto"/>
      </w:pPr>
      <w:r>
        <w:separator/>
      </w:r>
    </w:p>
  </w:footnote>
  <w:footnote w:type="continuationSeparator" w:id="0">
    <w:p w14:paraId="75F49FAC" w14:textId="77777777" w:rsidR="00FB0A55" w:rsidRDefault="00FB0A5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281"/>
    <w:rsid w:val="0001201E"/>
    <w:rsid w:val="001112E5"/>
    <w:rsid w:val="002140A8"/>
    <w:rsid w:val="0023405D"/>
    <w:rsid w:val="00306F45"/>
    <w:rsid w:val="003340F6"/>
    <w:rsid w:val="00336D0B"/>
    <w:rsid w:val="00384DCB"/>
    <w:rsid w:val="003C5EC0"/>
    <w:rsid w:val="003D67D8"/>
    <w:rsid w:val="00451564"/>
    <w:rsid w:val="00461BDD"/>
    <w:rsid w:val="004A0591"/>
    <w:rsid w:val="005B33DD"/>
    <w:rsid w:val="006A6498"/>
    <w:rsid w:val="006B71A9"/>
    <w:rsid w:val="006B7BE1"/>
    <w:rsid w:val="006F7F29"/>
    <w:rsid w:val="00706C54"/>
    <w:rsid w:val="00755E88"/>
    <w:rsid w:val="007D08DD"/>
    <w:rsid w:val="009A4001"/>
    <w:rsid w:val="009D541E"/>
    <w:rsid w:val="00BD620A"/>
    <w:rsid w:val="00BD68A0"/>
    <w:rsid w:val="00C05545"/>
    <w:rsid w:val="00CF59B5"/>
    <w:rsid w:val="00D23437"/>
    <w:rsid w:val="00D32A30"/>
    <w:rsid w:val="00D71FE4"/>
    <w:rsid w:val="00DD0A7C"/>
    <w:rsid w:val="00E024E1"/>
    <w:rsid w:val="00E2209D"/>
    <w:rsid w:val="00EB2BE5"/>
    <w:rsid w:val="00F63403"/>
    <w:rsid w:val="00F74281"/>
    <w:rsid w:val="00F74F0D"/>
    <w:rsid w:val="00FB0A55"/>
    <w:rsid w:val="00FE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F1586"/>
  <w15:chartTrackingRefBased/>
  <w15:docId w15:val="{0402D9F4-EBE8-40C0-8F15-EC735FF5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Hyperlink">
    <w:name w:val="Hyperlink"/>
    <w:basedOn w:val="DefaultParagraphFont"/>
    <w:uiPriority w:val="99"/>
    <w:unhideWhenUsed/>
    <w:rsid w:val="00F74281"/>
    <w:rPr>
      <w:color w:val="646464" w:themeColor="hyperlink"/>
      <w:u w:val="single"/>
    </w:rPr>
  </w:style>
  <w:style w:type="paragraph" w:customStyle="1" w:styleId="Achievement">
    <w:name w:val="Achievement"/>
    <w:basedOn w:val="BodyText"/>
    <w:rsid w:val="00DD0A7C"/>
    <w:pPr>
      <w:numPr>
        <w:numId w:val="1"/>
      </w:numPr>
      <w:spacing w:before="0" w:after="60" w:line="220" w:lineRule="atLeast"/>
      <w:jc w:val="both"/>
    </w:pPr>
    <w:rPr>
      <w:rFonts w:ascii="Arial" w:eastAsia="Times New Roman" w:hAnsi="Arial" w:cs="Times New Roman"/>
      <w:color w:val="auto"/>
      <w:spacing w:val="-5"/>
      <w:kern w:val="0"/>
      <w:lang w:eastAsia="en-US"/>
    </w:rPr>
  </w:style>
  <w:style w:type="paragraph" w:customStyle="1" w:styleId="CompanyNameOne">
    <w:name w:val="Company Name One"/>
    <w:basedOn w:val="Normal"/>
    <w:next w:val="Normal"/>
    <w:autoRedefine/>
    <w:rsid w:val="00D32A30"/>
    <w:pPr>
      <w:tabs>
        <w:tab w:val="left" w:pos="2160"/>
        <w:tab w:val="right" w:pos="6480"/>
      </w:tabs>
      <w:spacing w:before="0" w:after="0" w:line="0" w:lineRule="atLeast"/>
    </w:pPr>
    <w:rPr>
      <w:rFonts w:eastAsiaTheme="minorEastAsia" w:cs="Arial"/>
      <w:bCs/>
      <w:color w:val="auto"/>
      <w:kern w:val="0"/>
      <w:sz w:val="16"/>
      <w:szCs w:val="16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D0A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0A7C"/>
    <w:rPr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A7C"/>
    <w:pPr>
      <w:spacing w:before="0" w:after="0" w:line="240" w:lineRule="auto"/>
    </w:pPr>
    <w:rPr>
      <w:rFonts w:ascii="Tahoma" w:eastAsia="Times New Roman" w:hAnsi="Tahoma" w:cs="Tahoma"/>
      <w:color w:val="auto"/>
      <w:kern w:val="0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A7C"/>
    <w:rPr>
      <w:rFonts w:ascii="Tahoma" w:eastAsia="Times New Roman" w:hAnsi="Tahoma" w:cs="Tahoma"/>
      <w:color w:val="auto"/>
      <w:sz w:val="16"/>
      <w:szCs w:val="16"/>
      <w:lang w:eastAsia="en-US"/>
    </w:rPr>
  </w:style>
  <w:style w:type="paragraph" w:customStyle="1" w:styleId="CompanyName">
    <w:name w:val="Company Name"/>
    <w:basedOn w:val="Normal"/>
    <w:next w:val="Normal"/>
    <w:autoRedefine/>
    <w:rsid w:val="007D08DD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Times New Roman" w:hAnsi="Arial" w:cs="Times New Roman"/>
      <w:color w:val="auto"/>
      <w:kern w:val="0"/>
      <w:lang w:eastAsia="en-US"/>
    </w:rPr>
  </w:style>
  <w:style w:type="paragraph" w:customStyle="1" w:styleId="JobTitle">
    <w:name w:val="Job Title"/>
    <w:next w:val="Achievement"/>
    <w:rsid w:val="007D08DD"/>
    <w:pPr>
      <w:spacing w:before="0" w:after="60" w:line="220" w:lineRule="atLeast"/>
    </w:pPr>
    <w:rPr>
      <w:rFonts w:ascii="Arial Black" w:eastAsia="Times New Roman" w:hAnsi="Arial Black" w:cs="Times New Roman"/>
      <w:color w:val="auto"/>
      <w:spacing w:val="-10"/>
      <w:lang w:eastAsia="en-US"/>
    </w:rPr>
  </w:style>
  <w:style w:type="paragraph" w:customStyle="1" w:styleId="Institution">
    <w:name w:val="Institution"/>
    <w:basedOn w:val="Normal"/>
    <w:next w:val="Achievement"/>
    <w:autoRedefine/>
    <w:rsid w:val="007D08DD"/>
    <w:pPr>
      <w:tabs>
        <w:tab w:val="left" w:pos="2160"/>
        <w:tab w:val="right" w:pos="6480"/>
      </w:tabs>
      <w:spacing w:before="240" w:after="60" w:line="220" w:lineRule="atLeast"/>
    </w:pPr>
    <w:rPr>
      <w:rFonts w:ascii="Arial" w:eastAsia="Times New Roman" w:hAnsi="Arial" w:cs="Times New Roman"/>
      <w:color w:val="auto"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Robik.Rasnavad@outlook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DC41055B6BC433080A975280B28D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85B9E-9E8D-40A4-B966-DAAF46F092CE}"/>
      </w:docPartPr>
      <w:docPartBody>
        <w:p w:rsidR="00520555" w:rsidRDefault="00A02E57">
          <w:pPr>
            <w:pStyle w:val="2DC41055B6BC433080A975280B28D90D"/>
          </w:pPr>
          <w:r>
            <w:t>[Your Name]</w:t>
          </w:r>
        </w:p>
      </w:docPartBody>
    </w:docPart>
    <w:docPart>
      <w:docPartPr>
        <w:name w:val="CEB8227420104FC9AC8B6C5287EC8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5CEDF-ACA6-4E1A-832F-185133DCCE1E}"/>
      </w:docPartPr>
      <w:docPartBody>
        <w:p w:rsidR="00520555" w:rsidRDefault="00A02E57">
          <w:pPr>
            <w:pStyle w:val="CEB8227420104FC9AC8B6C5287EC87B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8FB4B2503C64A05B602D5A6CECD5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2C0F3-5615-4E51-B0EC-6027BB14069E}"/>
      </w:docPartPr>
      <w:docPartBody>
        <w:p w:rsidR="00520555" w:rsidRDefault="00A02E57">
          <w:pPr>
            <w:pStyle w:val="08FB4B2503C64A05B602D5A6CECD527C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A55FA63F9ABF46D2AEF36425CC31A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DA25B-A36C-4FBB-B030-403DFBA725EE}"/>
      </w:docPartPr>
      <w:docPartBody>
        <w:p w:rsidR="00520555" w:rsidRDefault="000A6188" w:rsidP="000A6188">
          <w:pPr>
            <w:pStyle w:val="A55FA63F9ABF46D2AEF36425CC31A9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5AC7F44C13C419F84F2C0C210321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5F04C-205B-405D-8BFF-0225A9FAD2AC}"/>
      </w:docPartPr>
      <w:docPartBody>
        <w:p w:rsidR="00520555" w:rsidRDefault="000A6188" w:rsidP="000A6188">
          <w:pPr>
            <w:pStyle w:val="75AC7F44C13C419F84F2C0C21032198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A6B8FE94F864FA2B32DBCD34BDB9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7655B-48CF-4EA5-A1AE-1E8E7DAF8B48}"/>
      </w:docPartPr>
      <w:docPartBody>
        <w:p w:rsidR="00520555" w:rsidRDefault="000A6188" w:rsidP="000A6188">
          <w:pPr>
            <w:pStyle w:val="FA6B8FE94F864FA2B32DBCD34BDB982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75EF6F5F4B841478E3F94CBC978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EC794-D316-413A-AC29-5B76B577CB35}"/>
      </w:docPartPr>
      <w:docPartBody>
        <w:p w:rsidR="00520555" w:rsidRDefault="000A6188" w:rsidP="000A6188">
          <w:pPr>
            <w:pStyle w:val="975EF6F5F4B841478E3F94CBC9788B0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2A9255E5BBF46E3AFAB2A63D9029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EE1D1-9654-4FCF-ABD8-F59002452FA9}"/>
      </w:docPartPr>
      <w:docPartBody>
        <w:p w:rsidR="00520555" w:rsidRDefault="000A6188" w:rsidP="000A6188">
          <w:pPr>
            <w:pStyle w:val="D2A9255E5BBF46E3AFAB2A63D902907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6ED3C75F82542D6830E2FD18EC97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75788-FB05-4BF4-B95C-8297A59E85B2}"/>
      </w:docPartPr>
      <w:docPartBody>
        <w:p w:rsidR="00520555" w:rsidRDefault="000A6188" w:rsidP="000A6188">
          <w:pPr>
            <w:pStyle w:val="46ED3C75F82542D6830E2FD18EC978F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2592DF9A80D4791A0DB9F9EEF5BD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A30D8-C8F2-4AE5-9575-9372ADC757C5}"/>
      </w:docPartPr>
      <w:docPartBody>
        <w:p w:rsidR="00520555" w:rsidRDefault="000A6188" w:rsidP="000A6188">
          <w:pPr>
            <w:pStyle w:val="D2592DF9A80D4791A0DB9F9EEF5BDD7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188"/>
    <w:rsid w:val="000A6188"/>
    <w:rsid w:val="00216342"/>
    <w:rsid w:val="00520555"/>
    <w:rsid w:val="005E6A41"/>
    <w:rsid w:val="00861BE1"/>
    <w:rsid w:val="009F02F8"/>
    <w:rsid w:val="00A02E57"/>
    <w:rsid w:val="00A5418E"/>
    <w:rsid w:val="00CD7C95"/>
    <w:rsid w:val="00DE5295"/>
    <w:rsid w:val="00E04246"/>
    <w:rsid w:val="00E3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B23959BEF048F193AFB8A25D5DFBCF">
    <w:name w:val="28B23959BEF048F193AFB8A25D5DFBCF"/>
  </w:style>
  <w:style w:type="paragraph" w:customStyle="1" w:styleId="9ADC1D6BD83144E88568FEB1A520BF06">
    <w:name w:val="9ADC1D6BD83144E88568FEB1A520BF06"/>
  </w:style>
  <w:style w:type="paragraph" w:customStyle="1" w:styleId="23DC286FE31443A5AD37B13ED0D25FD0">
    <w:name w:val="23DC286FE31443A5AD37B13ED0D25FD0"/>
  </w:style>
  <w:style w:type="paragraph" w:customStyle="1" w:styleId="1DA9FACEEAB649F08DA8E4CA806BFD9D">
    <w:name w:val="1DA9FACEEAB649F08DA8E4CA806BFD9D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D16207C10D2A4CBDB715C9E16DF15E1B">
    <w:name w:val="D16207C10D2A4CBDB715C9E16DF15E1B"/>
  </w:style>
  <w:style w:type="paragraph" w:customStyle="1" w:styleId="2DC41055B6BC433080A975280B28D90D">
    <w:name w:val="2DC41055B6BC433080A975280B28D90D"/>
  </w:style>
  <w:style w:type="paragraph" w:customStyle="1" w:styleId="87E494E1F1994B79AF330ABD078DD086">
    <w:name w:val="87E494E1F1994B79AF330ABD078DD086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F40962C4EDBD443E8BACD3180506F4A6">
    <w:name w:val="F40962C4EDBD443E8BACD3180506F4A6"/>
  </w:style>
  <w:style w:type="character" w:styleId="PlaceholderText">
    <w:name w:val="Placeholder Text"/>
    <w:basedOn w:val="DefaultParagraphFont"/>
    <w:uiPriority w:val="99"/>
    <w:semiHidden/>
    <w:rsid w:val="000A6188"/>
    <w:rPr>
      <w:color w:val="808080"/>
    </w:rPr>
  </w:style>
  <w:style w:type="paragraph" w:customStyle="1" w:styleId="CEB8227420104FC9AC8B6C5287EC87BD">
    <w:name w:val="CEB8227420104FC9AC8B6C5287EC87BD"/>
  </w:style>
  <w:style w:type="paragraph" w:customStyle="1" w:styleId="91F0FF45DF76485F88947F365302451A">
    <w:name w:val="91F0FF45DF76485F88947F365302451A"/>
  </w:style>
  <w:style w:type="paragraph" w:customStyle="1" w:styleId="196463863448489CBA02065A55ED8818">
    <w:name w:val="196463863448489CBA02065A55ED8818"/>
  </w:style>
  <w:style w:type="paragraph" w:customStyle="1" w:styleId="CB38C5C0AEEE4C36989A10B2B03BE2F6">
    <w:name w:val="CB38C5C0AEEE4C36989A10B2B03BE2F6"/>
  </w:style>
  <w:style w:type="paragraph" w:customStyle="1" w:styleId="A62DC1B8562645EEB51EEAF0A479E5A9">
    <w:name w:val="A62DC1B8562645EEB51EEAF0A479E5A9"/>
  </w:style>
  <w:style w:type="paragraph" w:customStyle="1" w:styleId="08FB4B2503C64A05B602D5A6CECD527C">
    <w:name w:val="08FB4B2503C64A05B602D5A6CECD527C"/>
  </w:style>
  <w:style w:type="paragraph" w:customStyle="1" w:styleId="68486439A0274896B22B7D6B223A91F6">
    <w:name w:val="68486439A0274896B22B7D6B223A91F6"/>
  </w:style>
  <w:style w:type="paragraph" w:customStyle="1" w:styleId="BCFC48F44BEA4498B73C04651FBF7687">
    <w:name w:val="BCFC48F44BEA4498B73C04651FBF7687"/>
  </w:style>
  <w:style w:type="paragraph" w:customStyle="1" w:styleId="545A2B137EB64E57B4D98AE49C5972F3">
    <w:name w:val="545A2B137EB64E57B4D98AE49C5972F3"/>
  </w:style>
  <w:style w:type="paragraph" w:customStyle="1" w:styleId="405FEE460B814A6CB2C18960674FF787">
    <w:name w:val="405FEE460B814A6CB2C18960674FF787"/>
  </w:style>
  <w:style w:type="paragraph" w:customStyle="1" w:styleId="8C2E2965F241492D8B74E19A31A06721">
    <w:name w:val="8C2E2965F241492D8B74E19A31A06721"/>
  </w:style>
  <w:style w:type="paragraph" w:customStyle="1" w:styleId="6946D2CF3B30423C9DEAD1ED9AF15788">
    <w:name w:val="6946D2CF3B30423C9DEAD1ED9AF15788"/>
    <w:rsid w:val="000A6188"/>
  </w:style>
  <w:style w:type="paragraph" w:customStyle="1" w:styleId="126786C20B9F4AA787DE708D68DE8733">
    <w:name w:val="126786C20B9F4AA787DE708D68DE8733"/>
    <w:rsid w:val="000A6188"/>
  </w:style>
  <w:style w:type="paragraph" w:customStyle="1" w:styleId="A55FA63F9ABF46D2AEF36425CC31A910">
    <w:name w:val="A55FA63F9ABF46D2AEF36425CC31A910"/>
    <w:rsid w:val="000A6188"/>
  </w:style>
  <w:style w:type="paragraph" w:customStyle="1" w:styleId="75AC7F44C13C419F84F2C0C210321984">
    <w:name w:val="75AC7F44C13C419F84F2C0C210321984"/>
    <w:rsid w:val="000A6188"/>
  </w:style>
  <w:style w:type="paragraph" w:customStyle="1" w:styleId="FA6B8FE94F864FA2B32DBCD34BDB9824">
    <w:name w:val="FA6B8FE94F864FA2B32DBCD34BDB9824"/>
    <w:rsid w:val="000A6188"/>
  </w:style>
  <w:style w:type="paragraph" w:customStyle="1" w:styleId="975EF6F5F4B841478E3F94CBC9788B0F">
    <w:name w:val="975EF6F5F4B841478E3F94CBC9788B0F"/>
    <w:rsid w:val="000A6188"/>
  </w:style>
  <w:style w:type="paragraph" w:customStyle="1" w:styleId="D2A9255E5BBF46E3AFAB2A63D902907D">
    <w:name w:val="D2A9255E5BBF46E3AFAB2A63D902907D"/>
    <w:rsid w:val="000A6188"/>
  </w:style>
  <w:style w:type="paragraph" w:customStyle="1" w:styleId="46ED3C75F82542D6830E2FD18EC978FC">
    <w:name w:val="46ED3C75F82542D6830E2FD18EC978FC"/>
    <w:rsid w:val="000A6188"/>
  </w:style>
  <w:style w:type="paragraph" w:customStyle="1" w:styleId="D2592DF9A80D4791A0DB9F9EEF5BDD77">
    <w:name w:val="D2592DF9A80D4791A0DB9F9EEF5BDD77"/>
    <w:rsid w:val="000A6188"/>
  </w:style>
  <w:style w:type="paragraph" w:customStyle="1" w:styleId="0B4F6F39B2C54DFBA856A79390A8055B">
    <w:name w:val="0B4F6F39B2C54DFBA856A79390A8055B"/>
    <w:rsid w:val="000A6188"/>
  </w:style>
  <w:style w:type="paragraph" w:customStyle="1" w:styleId="04508C07734A4757B9616FF6F52A5614">
    <w:name w:val="04508C07734A4757B9616FF6F52A5614"/>
    <w:rsid w:val="000A6188"/>
  </w:style>
  <w:style w:type="paragraph" w:customStyle="1" w:styleId="33237B1F323E47BD979F497FEED74D4F">
    <w:name w:val="33237B1F323E47BD979F497FEED74D4F"/>
    <w:rsid w:val="000A6188"/>
  </w:style>
  <w:style w:type="paragraph" w:customStyle="1" w:styleId="CF5CE0CBE9024D398799B58894A4F877">
    <w:name w:val="CF5CE0CBE9024D398799B58894A4F877"/>
    <w:rsid w:val="000A6188"/>
  </w:style>
  <w:style w:type="paragraph" w:customStyle="1" w:styleId="CF9FC014AC1545E7BB61D127B4BFF486">
    <w:name w:val="CF9FC014AC1545E7BB61D127B4BFF486"/>
    <w:rsid w:val="000A6188"/>
  </w:style>
  <w:style w:type="paragraph" w:customStyle="1" w:styleId="BB879D6257514266A1C620E01752F52C">
    <w:name w:val="BB879D6257514266A1C620E01752F52C"/>
    <w:rsid w:val="000A6188"/>
  </w:style>
  <w:style w:type="paragraph" w:customStyle="1" w:styleId="3CC7C249955E4F068C01D375D6F52960">
    <w:name w:val="3CC7C249955E4F068C01D375D6F52960"/>
    <w:rsid w:val="000A6188"/>
  </w:style>
  <w:style w:type="paragraph" w:customStyle="1" w:styleId="F8D7CAD352FC4CCE920EAB13D6ACD15B">
    <w:name w:val="F8D7CAD352FC4CCE920EAB13D6ACD15B"/>
    <w:rsid w:val="000A6188"/>
  </w:style>
  <w:style w:type="paragraph" w:customStyle="1" w:styleId="0CA7705B88ED4D13AF77B1D6654BFE7E">
    <w:name w:val="0CA7705B88ED4D13AF77B1D6654BFE7E"/>
    <w:rsid w:val="000A6188"/>
  </w:style>
  <w:style w:type="paragraph" w:customStyle="1" w:styleId="560DD45021ED49E3BE165829FF460CDB">
    <w:name w:val="560DD45021ED49E3BE165829FF460CDB"/>
    <w:rsid w:val="000A6188"/>
  </w:style>
  <w:style w:type="paragraph" w:customStyle="1" w:styleId="0E17AEB5B0D24B5B81D6C1221D35E67E">
    <w:name w:val="0E17AEB5B0D24B5B81D6C1221D35E67E"/>
    <w:rsid w:val="000A6188"/>
  </w:style>
  <w:style w:type="paragraph" w:customStyle="1" w:styleId="341D83CD45B14250850019EA568E3924">
    <w:name w:val="341D83CD45B14250850019EA568E3924"/>
    <w:rsid w:val="000A61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12777 Garden Grove Blvd. #214 </CompanyAddress>
  <CompanyPhone>Robik.rasnavad@otlook.com</CompanyPhone>
  <CompanyFax/>
  <CompanyEmail>913.226.2152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88</TotalTime>
  <Pages>3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Robik Rasnavad</dc:creator>
  <cp:keywords/>
  <cp:lastModifiedBy>R_ Ras</cp:lastModifiedBy>
  <cp:revision>39</cp:revision>
  <dcterms:created xsi:type="dcterms:W3CDTF">2020-09-18T00:57:00Z</dcterms:created>
  <dcterms:modified xsi:type="dcterms:W3CDTF">2020-09-30T00:01:00Z</dcterms:modified>
  <cp:category>Garden Grove, CA 92843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