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121C" w14:textId="77777777" w:rsidR="001A0635" w:rsidRPr="001E0D85" w:rsidRDefault="00701B9F" w:rsidP="001E0D85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Son </w:t>
      </w:r>
      <w:r w:rsidR="009F7BA6">
        <w:rPr>
          <w:b/>
          <w:sz w:val="48"/>
          <w:szCs w:val="48"/>
        </w:rPr>
        <w:t xml:space="preserve">D. </w:t>
      </w:r>
      <w:r>
        <w:rPr>
          <w:b/>
          <w:sz w:val="48"/>
          <w:szCs w:val="48"/>
        </w:rPr>
        <w:t>Nguyen</w:t>
      </w:r>
    </w:p>
    <w:p w14:paraId="2E439ABC" w14:textId="77777777" w:rsidR="001A0635" w:rsidRDefault="001A0635">
      <w:pPr>
        <w:pStyle w:val="Address1"/>
        <w:spacing w:before="40"/>
        <w:rPr>
          <w:b/>
          <w:bCs/>
        </w:rPr>
      </w:pPr>
      <w:r>
        <w:rPr>
          <w:sz w:val="20"/>
        </w:rPr>
        <w:t xml:space="preserve">(714) </w:t>
      </w:r>
      <w:r w:rsidR="00701B9F">
        <w:rPr>
          <w:sz w:val="20"/>
        </w:rPr>
        <w:t>280-6198</w:t>
      </w:r>
      <w:r>
        <w:rPr>
          <w:sz w:val="20"/>
          <w:szCs w:val="22"/>
        </w:rPr>
        <w:t xml:space="preserve"> </w:t>
      </w:r>
      <w:r>
        <w:rPr>
          <w:sz w:val="18"/>
          <w:szCs w:val="22"/>
        </w:rPr>
        <w:t>●</w:t>
      </w:r>
      <w:r>
        <w:rPr>
          <w:sz w:val="20"/>
          <w:szCs w:val="22"/>
        </w:rPr>
        <w:t xml:space="preserve"> </w:t>
      </w:r>
      <w:r>
        <w:rPr>
          <w:sz w:val="20"/>
          <w:szCs w:val="26"/>
        </w:rPr>
        <w:t xml:space="preserve">E-mail: </w:t>
      </w:r>
      <w:r w:rsidR="00701B9F">
        <w:rPr>
          <w:sz w:val="20"/>
          <w:szCs w:val="26"/>
        </w:rPr>
        <w:t>snguyen554@yahoo.com</w:t>
      </w:r>
    </w:p>
    <w:tbl>
      <w:tblPr>
        <w:tblW w:w="5453" w:type="pct"/>
        <w:tblInd w:w="-705" w:type="dxa"/>
        <w:tblLook w:val="0000" w:firstRow="0" w:lastRow="0" w:firstColumn="0" w:lastColumn="0" w:noHBand="0" w:noVBand="0"/>
      </w:tblPr>
      <w:tblGrid>
        <w:gridCol w:w="366"/>
        <w:gridCol w:w="73"/>
        <w:gridCol w:w="7877"/>
        <w:gridCol w:w="2128"/>
      </w:tblGrid>
      <w:tr w:rsidR="001A0635" w14:paraId="2D369B58" w14:textId="77777777" w:rsidTr="003C42E2">
        <w:trPr>
          <w:cantSplit/>
          <w:trHeight w:val="63"/>
        </w:trPr>
        <w:tc>
          <w:tcPr>
            <w:tcW w:w="5000" w:type="pct"/>
            <w:gridSpan w:val="4"/>
          </w:tcPr>
          <w:p w14:paraId="7293DA9D" w14:textId="77777777" w:rsidR="001A0635" w:rsidRDefault="001A0635">
            <w:pPr>
              <w:pStyle w:val="SectionTitle"/>
              <w:pBdr>
                <w:bottom w:val="single" w:sz="6" w:space="1" w:color="auto"/>
              </w:pBdr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>objective</w:t>
            </w:r>
          </w:p>
        </w:tc>
      </w:tr>
      <w:tr w:rsidR="001A0635" w14:paraId="5E4C80E3" w14:textId="77777777" w:rsidTr="003C42E2">
        <w:trPr>
          <w:trHeight w:val="108"/>
        </w:trPr>
        <w:tc>
          <w:tcPr>
            <w:tcW w:w="210" w:type="pct"/>
            <w:gridSpan w:val="2"/>
          </w:tcPr>
          <w:p w14:paraId="22F23E6F" w14:textId="77777777" w:rsidR="001A0635" w:rsidRDefault="001A0635">
            <w:pPr>
              <w:pStyle w:val="NoTitle"/>
              <w:rPr>
                <w:sz w:val="22"/>
                <w:szCs w:val="19"/>
              </w:rPr>
            </w:pPr>
          </w:p>
        </w:tc>
        <w:tc>
          <w:tcPr>
            <w:tcW w:w="4790" w:type="pct"/>
            <w:gridSpan w:val="2"/>
          </w:tcPr>
          <w:p w14:paraId="4251FC65" w14:textId="77777777" w:rsidR="003E5ECF" w:rsidRPr="007E5E49" w:rsidRDefault="00941F5C" w:rsidP="00C76BCD">
            <w:pPr>
              <w:pStyle w:val="Objective"/>
              <w:spacing w:before="120" w:after="0"/>
              <w:rPr>
                <w:rFonts w:cs="Times"/>
                <w:sz w:val="24"/>
                <w:szCs w:val="24"/>
              </w:rPr>
            </w:pPr>
            <w:r>
              <w:rPr>
                <w:rFonts w:cs="Times"/>
                <w:sz w:val="24"/>
                <w:szCs w:val="24"/>
              </w:rPr>
              <w:t>A highly organized individual with 10+ years of experience in managing and maintaining corporate networks and systems seeking a</w:t>
            </w:r>
            <w:r w:rsidR="001B49D8">
              <w:rPr>
                <w:rFonts w:cs="Times"/>
                <w:sz w:val="24"/>
                <w:szCs w:val="24"/>
              </w:rPr>
              <w:t>n IT specialist position for a fun and friendly company.</w:t>
            </w:r>
          </w:p>
        </w:tc>
      </w:tr>
      <w:tr w:rsidR="001A0635" w14:paraId="7621F6CE" w14:textId="77777777" w:rsidTr="003C42E2">
        <w:trPr>
          <w:cantSplit/>
          <w:trHeight w:val="60"/>
        </w:trPr>
        <w:tc>
          <w:tcPr>
            <w:tcW w:w="5000" w:type="pct"/>
            <w:gridSpan w:val="4"/>
          </w:tcPr>
          <w:p w14:paraId="37F96845" w14:textId="77777777" w:rsidR="001A0635" w:rsidRDefault="001A0635">
            <w:pPr>
              <w:pStyle w:val="SectionTitle"/>
              <w:pBdr>
                <w:bottom w:val="single" w:sz="6" w:space="1" w:color="auto"/>
              </w:pBdr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>EDUCATION</w:t>
            </w:r>
          </w:p>
        </w:tc>
      </w:tr>
      <w:tr w:rsidR="00C85A45" w14:paraId="670AB3C6" w14:textId="77777777" w:rsidTr="003C42E2">
        <w:trPr>
          <w:trHeight w:val="140"/>
        </w:trPr>
        <w:tc>
          <w:tcPr>
            <w:tcW w:w="210" w:type="pct"/>
            <w:gridSpan w:val="2"/>
            <w:shd w:val="clear" w:color="auto" w:fill="auto"/>
          </w:tcPr>
          <w:p w14:paraId="10063194" w14:textId="77777777" w:rsidR="00C85A45" w:rsidRDefault="00C85A45" w:rsidP="00C85A45">
            <w:pPr>
              <w:rPr>
                <w:szCs w:val="22"/>
              </w:rPr>
            </w:pPr>
          </w:p>
        </w:tc>
        <w:tc>
          <w:tcPr>
            <w:tcW w:w="3771" w:type="pct"/>
          </w:tcPr>
          <w:p w14:paraId="58A8AE3D" w14:textId="77777777" w:rsidR="00314DE9" w:rsidRPr="00314DE9" w:rsidRDefault="00314DE9" w:rsidP="00C85A45">
            <w:pPr>
              <w:ind w:left="360"/>
              <w:rPr>
                <w:b/>
                <w:sz w:val="10"/>
                <w:szCs w:val="10"/>
              </w:rPr>
            </w:pPr>
          </w:p>
          <w:p w14:paraId="5A315232" w14:textId="77777777" w:rsidR="00C85A45" w:rsidRPr="00C85A45" w:rsidRDefault="00F04B92" w:rsidP="00D8333F">
            <w:pPr>
              <w:ind w:left="360" w:hanging="454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California State </w:t>
            </w:r>
            <w:r w:rsidR="00C85A45" w:rsidRPr="00C85A45">
              <w:rPr>
                <w:b/>
                <w:szCs w:val="22"/>
              </w:rPr>
              <w:t>University of</w:t>
            </w:r>
            <w:r>
              <w:rPr>
                <w:b/>
                <w:szCs w:val="22"/>
              </w:rPr>
              <w:t xml:space="preserve"> Long Beach</w:t>
            </w:r>
            <w:r w:rsidR="00C85A45" w:rsidRPr="00C85A45">
              <w:rPr>
                <w:b/>
                <w:szCs w:val="22"/>
              </w:rPr>
              <w:t xml:space="preserve">   </w:t>
            </w:r>
          </w:p>
          <w:p w14:paraId="312B218E" w14:textId="77777777" w:rsidR="00C85A45" w:rsidRPr="00AE4CBE" w:rsidRDefault="006C78D5" w:rsidP="00C85A45">
            <w:pPr>
              <w:ind w:left="360"/>
              <w:rPr>
                <w:szCs w:val="22"/>
              </w:rPr>
            </w:pPr>
            <w:r w:rsidRPr="00AE4CBE">
              <w:rPr>
                <w:szCs w:val="22"/>
              </w:rPr>
              <w:t>Bachelor of Arts in</w:t>
            </w:r>
            <w:r w:rsidR="00C85A45" w:rsidRPr="00AE4CBE">
              <w:rPr>
                <w:szCs w:val="22"/>
              </w:rPr>
              <w:t xml:space="preserve"> </w:t>
            </w:r>
            <w:r w:rsidR="00F04B92" w:rsidRPr="00AE4CBE">
              <w:rPr>
                <w:szCs w:val="22"/>
              </w:rPr>
              <w:t>Man</w:t>
            </w:r>
            <w:r w:rsidR="00763EAD" w:rsidRPr="00AE4CBE">
              <w:rPr>
                <w:szCs w:val="22"/>
              </w:rPr>
              <w:t xml:space="preserve">agement Information </w:t>
            </w:r>
            <w:proofErr w:type="gramStart"/>
            <w:r w:rsidR="00763EAD" w:rsidRPr="00AE4CBE">
              <w:rPr>
                <w:szCs w:val="22"/>
              </w:rPr>
              <w:t>Systems(</w:t>
            </w:r>
            <w:proofErr w:type="gramEnd"/>
            <w:r w:rsidR="00763EAD" w:rsidRPr="00AE4CBE">
              <w:rPr>
                <w:szCs w:val="22"/>
              </w:rPr>
              <w:t>2007</w:t>
            </w:r>
            <w:r w:rsidR="00F04B92" w:rsidRPr="00AE4CBE">
              <w:rPr>
                <w:szCs w:val="22"/>
              </w:rPr>
              <w:t>)</w:t>
            </w:r>
          </w:p>
          <w:p w14:paraId="5EB312CF" w14:textId="77777777" w:rsidR="00AE4CBE" w:rsidRDefault="00AE4CBE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>
              <w:rPr>
                <w:szCs w:val="22"/>
              </w:rPr>
              <w:t>Overall GPA 3.5</w:t>
            </w:r>
          </w:p>
          <w:p w14:paraId="16E58151" w14:textId="77777777" w:rsidR="003E5ECF" w:rsidRDefault="003E5ECF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 w:rsidRPr="00D82896">
              <w:rPr>
                <w:szCs w:val="22"/>
              </w:rPr>
              <w:t xml:space="preserve">Cisco Certified Entry Networking Technician Certified </w:t>
            </w:r>
            <w:proofErr w:type="gramStart"/>
            <w:r w:rsidR="002C5360" w:rsidRPr="00D82896">
              <w:rPr>
                <w:szCs w:val="22"/>
              </w:rPr>
              <w:t>CCENT</w:t>
            </w:r>
            <w:r w:rsidRPr="00D82896">
              <w:rPr>
                <w:szCs w:val="22"/>
              </w:rPr>
              <w:t>(</w:t>
            </w:r>
            <w:proofErr w:type="gramEnd"/>
            <w:r w:rsidRPr="00D82896">
              <w:rPr>
                <w:szCs w:val="22"/>
              </w:rPr>
              <w:t>2008)</w:t>
            </w:r>
          </w:p>
          <w:p w14:paraId="7D9ECC66" w14:textId="77777777" w:rsidR="00663F13" w:rsidRDefault="00663F13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Cisco Certified Networking Associate </w:t>
            </w:r>
            <w:r w:rsidR="004A592F">
              <w:rPr>
                <w:szCs w:val="22"/>
              </w:rPr>
              <w:t xml:space="preserve">Certified </w:t>
            </w:r>
            <w:r>
              <w:rPr>
                <w:szCs w:val="22"/>
              </w:rPr>
              <w:t>CCNA (2009</w:t>
            </w:r>
            <w:r w:rsidR="009F7BA6">
              <w:rPr>
                <w:szCs w:val="22"/>
              </w:rPr>
              <w:t>-Present</w:t>
            </w:r>
            <w:r>
              <w:rPr>
                <w:szCs w:val="22"/>
              </w:rPr>
              <w:t>)</w:t>
            </w:r>
          </w:p>
          <w:p w14:paraId="50146C4D" w14:textId="77777777" w:rsidR="00B7356C" w:rsidRDefault="00B7356C" w:rsidP="00D8333F">
            <w:pPr>
              <w:tabs>
                <w:tab w:val="num" w:pos="630"/>
              </w:tabs>
              <w:ind w:hanging="94"/>
              <w:rPr>
                <w:b/>
                <w:szCs w:val="22"/>
              </w:rPr>
            </w:pPr>
            <w:r>
              <w:rPr>
                <w:b/>
                <w:szCs w:val="22"/>
              </w:rPr>
              <w:t>Coastline Community College</w:t>
            </w:r>
          </w:p>
          <w:p w14:paraId="3A8B9A91" w14:textId="77777777" w:rsidR="00B7356C" w:rsidRDefault="007C237C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>
              <w:rPr>
                <w:szCs w:val="22"/>
              </w:rPr>
              <w:t>Overall GPA 3.82</w:t>
            </w:r>
          </w:p>
          <w:p w14:paraId="18B5894A" w14:textId="77777777" w:rsidR="00B7356C" w:rsidRDefault="00B7356C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>
              <w:rPr>
                <w:szCs w:val="22"/>
              </w:rPr>
              <w:t>A+ Hardware/Software Course Completion</w:t>
            </w:r>
          </w:p>
          <w:p w14:paraId="0760A2D8" w14:textId="77777777" w:rsidR="00B7356C" w:rsidRDefault="00B7356C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>
              <w:rPr>
                <w:szCs w:val="22"/>
              </w:rPr>
              <w:t>Management/Maintain Microsoft Windows Server 2003</w:t>
            </w:r>
            <w:r w:rsidR="007C237C">
              <w:rPr>
                <w:szCs w:val="22"/>
              </w:rPr>
              <w:t>/</w:t>
            </w:r>
            <w:r w:rsidR="003C42E2">
              <w:rPr>
                <w:szCs w:val="22"/>
              </w:rPr>
              <w:t>2012</w:t>
            </w:r>
            <w:r>
              <w:rPr>
                <w:szCs w:val="22"/>
              </w:rPr>
              <w:t xml:space="preserve"> Course Completion</w:t>
            </w:r>
          </w:p>
          <w:p w14:paraId="2153EC79" w14:textId="77777777" w:rsidR="003C42E2" w:rsidRDefault="00B7356C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>
              <w:rPr>
                <w:szCs w:val="22"/>
              </w:rPr>
              <w:t>Cisco ASA/Network Security Course Completion</w:t>
            </w:r>
          </w:p>
          <w:p w14:paraId="2BA393AF" w14:textId="77777777" w:rsidR="007C237C" w:rsidRDefault="007C237C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r>
              <w:rPr>
                <w:szCs w:val="22"/>
              </w:rPr>
              <w:t>VMware vSphere 5.1</w:t>
            </w:r>
            <w:r w:rsidR="0083522C">
              <w:rPr>
                <w:szCs w:val="22"/>
              </w:rPr>
              <w:t>/6.0</w:t>
            </w:r>
            <w:r>
              <w:rPr>
                <w:szCs w:val="22"/>
              </w:rPr>
              <w:t xml:space="preserve"> Course Completion</w:t>
            </w:r>
          </w:p>
          <w:p w14:paraId="3D655D1E" w14:textId="77777777" w:rsidR="00CB07D8" w:rsidRPr="003C42E2" w:rsidRDefault="00C2046F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30"/>
              </w:tabs>
              <w:spacing w:after="0"/>
              <w:ind w:left="630" w:hanging="36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Netsuite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OneWorld</w:t>
            </w:r>
            <w:proofErr w:type="spellEnd"/>
            <w:r>
              <w:rPr>
                <w:szCs w:val="22"/>
              </w:rPr>
              <w:t xml:space="preserve"> 2016 Course Completion</w:t>
            </w:r>
            <w:r w:rsidR="00CB07D8">
              <w:rPr>
                <w:szCs w:val="22"/>
              </w:rPr>
              <w:t xml:space="preserve"> </w:t>
            </w:r>
          </w:p>
          <w:p w14:paraId="74B218BE" w14:textId="77777777" w:rsidR="00B7356C" w:rsidRPr="00D82896" w:rsidRDefault="00B7356C" w:rsidP="00B7356C">
            <w:pPr>
              <w:pStyle w:val="Achievement"/>
              <w:spacing w:after="0"/>
              <w:jc w:val="left"/>
              <w:rPr>
                <w:szCs w:val="22"/>
              </w:rPr>
            </w:pPr>
          </w:p>
        </w:tc>
        <w:tc>
          <w:tcPr>
            <w:tcW w:w="1019" w:type="pct"/>
            <w:shd w:val="clear" w:color="auto" w:fill="auto"/>
          </w:tcPr>
          <w:p w14:paraId="6F6C30D9" w14:textId="77777777" w:rsidR="00314DE9" w:rsidRDefault="00314DE9">
            <w:pPr>
              <w:pStyle w:val="Objective"/>
              <w:spacing w:before="0" w:after="0"/>
              <w:ind w:left="360"/>
              <w:rPr>
                <w:sz w:val="10"/>
                <w:szCs w:val="10"/>
              </w:rPr>
            </w:pPr>
          </w:p>
          <w:p w14:paraId="249AF08A" w14:textId="77777777" w:rsidR="00C85A45" w:rsidRDefault="00C85A45" w:rsidP="003A7D99">
            <w:pPr>
              <w:pStyle w:val="Objective"/>
              <w:spacing w:before="0" w:after="0"/>
              <w:rPr>
                <w:szCs w:val="21"/>
              </w:rPr>
            </w:pPr>
          </w:p>
        </w:tc>
      </w:tr>
      <w:tr w:rsidR="001A0635" w14:paraId="2771AA81" w14:textId="77777777" w:rsidTr="003C42E2">
        <w:trPr>
          <w:cantSplit/>
          <w:trHeight w:val="57"/>
        </w:trPr>
        <w:tc>
          <w:tcPr>
            <w:tcW w:w="5000" w:type="pct"/>
            <w:gridSpan w:val="4"/>
          </w:tcPr>
          <w:p w14:paraId="209FA460" w14:textId="77777777" w:rsidR="00BA7FC1" w:rsidRPr="005D3021" w:rsidRDefault="001A0635" w:rsidP="005D3021">
            <w:pPr>
              <w:pStyle w:val="SectionTitle"/>
              <w:pBdr>
                <w:bottom w:val="single" w:sz="6" w:space="1" w:color="auto"/>
              </w:pBdr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>professional experience</w:t>
            </w:r>
          </w:p>
        </w:tc>
      </w:tr>
      <w:tr w:rsidR="00A400C6" w14:paraId="555F1DAE" w14:textId="77777777" w:rsidTr="003C42E2">
        <w:trPr>
          <w:trHeight w:val="544"/>
        </w:trPr>
        <w:tc>
          <w:tcPr>
            <w:tcW w:w="175" w:type="pct"/>
          </w:tcPr>
          <w:p w14:paraId="4EA6D01C" w14:textId="77777777" w:rsidR="003A7D99" w:rsidRDefault="003A7D99" w:rsidP="003A7D99">
            <w:pPr>
              <w:pStyle w:val="Achievement"/>
              <w:spacing w:after="0" w:line="220" w:lineRule="atLeast"/>
              <w:ind w:left="360" w:firstLine="0"/>
              <w:rPr>
                <w:caps/>
                <w:szCs w:val="21"/>
              </w:rPr>
            </w:pPr>
          </w:p>
        </w:tc>
        <w:tc>
          <w:tcPr>
            <w:tcW w:w="3806" w:type="pct"/>
            <w:gridSpan w:val="2"/>
          </w:tcPr>
          <w:p w14:paraId="708A9351" w14:textId="77777777" w:rsidR="006418DA" w:rsidRDefault="006418DA" w:rsidP="006418DA">
            <w:pPr>
              <w:pStyle w:val="Institution"/>
              <w:spacing w:before="120"/>
              <w:rPr>
                <w:b/>
                <w:bCs/>
                <w:szCs w:val="21"/>
              </w:rPr>
            </w:pPr>
          </w:p>
          <w:p w14:paraId="0F427FC4" w14:textId="77777777" w:rsidR="006418DA" w:rsidRDefault="00CB07D8" w:rsidP="006418DA">
            <w:pPr>
              <w:pStyle w:val="Institution"/>
              <w:spacing w:before="12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McGuff</w:t>
            </w:r>
            <w:proofErr w:type="spellEnd"/>
            <w:r>
              <w:rPr>
                <w:b/>
                <w:bCs/>
                <w:szCs w:val="21"/>
              </w:rPr>
              <w:t xml:space="preserve"> Medical Inc.</w:t>
            </w:r>
            <w:r w:rsidR="006418DA">
              <w:rPr>
                <w:b/>
                <w:bCs/>
                <w:szCs w:val="21"/>
              </w:rPr>
              <w:t>, Ora</w:t>
            </w:r>
            <w:r>
              <w:rPr>
                <w:b/>
                <w:bCs/>
                <w:szCs w:val="21"/>
              </w:rPr>
              <w:t xml:space="preserve">nge County </w:t>
            </w:r>
            <w:r w:rsidR="006418DA">
              <w:rPr>
                <w:b/>
                <w:bCs/>
                <w:szCs w:val="21"/>
              </w:rPr>
              <w:tab/>
            </w:r>
          </w:p>
          <w:p w14:paraId="052C4711" w14:textId="77777777" w:rsidR="00CB07D8" w:rsidRPr="000F19E9" w:rsidRDefault="006418DA" w:rsidP="000F19E9">
            <w:pPr>
              <w:pStyle w:val="JobTitle"/>
              <w:spacing w:before="0" w:after="0"/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            </w:t>
            </w:r>
            <w:r w:rsidR="008468EF">
              <w:rPr>
                <w:b/>
                <w:bCs/>
                <w:sz w:val="22"/>
                <w:szCs w:val="21"/>
              </w:rPr>
              <w:t xml:space="preserve">IT </w:t>
            </w:r>
            <w:r w:rsidR="00CB07D8">
              <w:rPr>
                <w:b/>
                <w:bCs/>
                <w:sz w:val="22"/>
                <w:szCs w:val="21"/>
              </w:rPr>
              <w:t>Specialist</w:t>
            </w:r>
          </w:p>
          <w:p w14:paraId="0EAF07E2" w14:textId="77777777" w:rsidR="006418DA" w:rsidRDefault="006418DA" w:rsidP="006418DA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Provide remote/on-site desktop support for all </w:t>
            </w:r>
            <w:r w:rsidR="00CB07D8">
              <w:rPr>
                <w:szCs w:val="22"/>
              </w:rPr>
              <w:t>local and remote users</w:t>
            </w:r>
            <w:r w:rsidR="00F470D8">
              <w:rPr>
                <w:szCs w:val="22"/>
              </w:rPr>
              <w:t xml:space="preserve"> (~150)</w:t>
            </w:r>
          </w:p>
          <w:p w14:paraId="6BCE1F1F" w14:textId="77777777" w:rsidR="000F19E9" w:rsidRDefault="000F19E9" w:rsidP="006418DA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Maintain </w:t>
            </w:r>
            <w:proofErr w:type="spellStart"/>
            <w:r>
              <w:rPr>
                <w:szCs w:val="22"/>
              </w:rPr>
              <w:t>Shoretel</w:t>
            </w:r>
            <w:proofErr w:type="spellEnd"/>
            <w:r>
              <w:rPr>
                <w:szCs w:val="22"/>
              </w:rPr>
              <w:t xml:space="preserve"> VOIP system</w:t>
            </w:r>
          </w:p>
          <w:p w14:paraId="5D8CE70A" w14:textId="77777777" w:rsidR="006418DA" w:rsidRDefault="00CB07D8" w:rsidP="006418DA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Manage and maintain </w:t>
            </w:r>
            <w:r w:rsidR="00A2651F">
              <w:rPr>
                <w:szCs w:val="22"/>
              </w:rPr>
              <w:t xml:space="preserve">multi-site and </w:t>
            </w:r>
            <w:r>
              <w:rPr>
                <w:szCs w:val="22"/>
              </w:rPr>
              <w:t>multi-</w:t>
            </w:r>
            <w:proofErr w:type="spellStart"/>
            <w:r>
              <w:rPr>
                <w:szCs w:val="22"/>
              </w:rPr>
              <w:t>vlan</w:t>
            </w:r>
            <w:proofErr w:type="spellEnd"/>
            <w:r>
              <w:rPr>
                <w:szCs w:val="22"/>
              </w:rPr>
              <w:t xml:space="preserve"> network </w:t>
            </w:r>
            <w:r w:rsidR="000F19E9">
              <w:rPr>
                <w:szCs w:val="22"/>
              </w:rPr>
              <w:t>using Cisco, Barracuda, and Aruba HP network devices</w:t>
            </w:r>
          </w:p>
          <w:p w14:paraId="0188515D" w14:textId="77777777" w:rsidR="006418DA" w:rsidRDefault="006418DA" w:rsidP="006418DA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Perform local/remote server backups using </w:t>
            </w:r>
            <w:r w:rsidR="00CB07D8">
              <w:rPr>
                <w:szCs w:val="22"/>
              </w:rPr>
              <w:t>Veritas Backup Exec and Veeam Backup and Replication</w:t>
            </w:r>
          </w:p>
          <w:p w14:paraId="65A61162" w14:textId="77777777" w:rsidR="006418DA" w:rsidRPr="00ED56A8" w:rsidRDefault="006418DA" w:rsidP="006418DA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Manage\Setup </w:t>
            </w:r>
            <w:r w:rsidR="000F19E9">
              <w:rPr>
                <w:szCs w:val="22"/>
              </w:rPr>
              <w:t>VMware systems (</w:t>
            </w:r>
            <w:proofErr w:type="spellStart"/>
            <w:r w:rsidR="000F19E9">
              <w:rPr>
                <w:szCs w:val="22"/>
              </w:rPr>
              <w:t>ESXi</w:t>
            </w:r>
            <w:proofErr w:type="spellEnd"/>
            <w:r w:rsidR="000F19E9">
              <w:rPr>
                <w:szCs w:val="22"/>
              </w:rPr>
              <w:t xml:space="preserve"> 5.5</w:t>
            </w:r>
            <w:r>
              <w:rPr>
                <w:szCs w:val="22"/>
              </w:rPr>
              <w:t>-6.5</w:t>
            </w:r>
            <w:r w:rsidR="000F19E9">
              <w:rPr>
                <w:szCs w:val="22"/>
              </w:rPr>
              <w:t>, vCenter 6.5</w:t>
            </w:r>
            <w:r>
              <w:rPr>
                <w:szCs w:val="22"/>
              </w:rPr>
              <w:t>)</w:t>
            </w:r>
          </w:p>
          <w:p w14:paraId="2EF5CA13" w14:textId="77777777" w:rsidR="006418DA" w:rsidRDefault="006418DA" w:rsidP="006418DA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Administer all Windows </w:t>
            </w:r>
            <w:proofErr w:type="gramStart"/>
            <w:r>
              <w:rPr>
                <w:szCs w:val="22"/>
              </w:rPr>
              <w:t>Servers(</w:t>
            </w:r>
            <w:proofErr w:type="gramEnd"/>
            <w:r>
              <w:rPr>
                <w:szCs w:val="22"/>
              </w:rPr>
              <w:t xml:space="preserve">2003-2016), including </w:t>
            </w:r>
            <w:r w:rsidR="00CB07D8">
              <w:rPr>
                <w:szCs w:val="22"/>
              </w:rPr>
              <w:t>Microsoft</w:t>
            </w:r>
            <w:r>
              <w:rPr>
                <w:szCs w:val="22"/>
              </w:rPr>
              <w:t xml:space="preserve"> Exchange, A</w:t>
            </w:r>
            <w:r w:rsidR="00A2651F">
              <w:rPr>
                <w:szCs w:val="22"/>
              </w:rPr>
              <w:t xml:space="preserve">ctive </w:t>
            </w:r>
            <w:r>
              <w:rPr>
                <w:szCs w:val="22"/>
              </w:rPr>
              <w:t>D</w:t>
            </w:r>
            <w:r w:rsidR="00A2651F">
              <w:rPr>
                <w:szCs w:val="22"/>
              </w:rPr>
              <w:t>irectory</w:t>
            </w:r>
            <w:r>
              <w:rPr>
                <w:szCs w:val="22"/>
              </w:rPr>
              <w:t xml:space="preserve">, File Services, </w:t>
            </w:r>
            <w:r w:rsidR="00A2651F">
              <w:rPr>
                <w:szCs w:val="22"/>
              </w:rPr>
              <w:t xml:space="preserve">DHCP, </w:t>
            </w:r>
            <w:r>
              <w:rPr>
                <w:szCs w:val="22"/>
              </w:rPr>
              <w:t>DNS.</w:t>
            </w:r>
          </w:p>
          <w:p w14:paraId="2656084E" w14:textId="77777777" w:rsidR="00F470D8" w:rsidRDefault="00F470D8" w:rsidP="006418DA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Manage and maintain SAGE ERP\CRM system</w:t>
            </w:r>
          </w:p>
          <w:p w14:paraId="4D89642A" w14:textId="77777777" w:rsidR="00CB07D8" w:rsidRDefault="00CB07D8" w:rsidP="006418DA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Comply with FDA regulations regarding IT upgrades and documentation</w:t>
            </w:r>
          </w:p>
          <w:p w14:paraId="2AD47234" w14:textId="77777777" w:rsidR="00CB07D8" w:rsidRDefault="00CB07D8" w:rsidP="00CB07D8">
            <w:pPr>
              <w:pStyle w:val="Achievement"/>
              <w:spacing w:after="0"/>
              <w:ind w:left="705" w:firstLine="0"/>
              <w:jc w:val="left"/>
              <w:rPr>
                <w:szCs w:val="22"/>
              </w:rPr>
            </w:pPr>
          </w:p>
          <w:p w14:paraId="332E11A7" w14:textId="77777777" w:rsidR="007E5E49" w:rsidRDefault="007E5E49" w:rsidP="007E5E49">
            <w:pPr>
              <w:pStyle w:val="Institution"/>
              <w:spacing w:before="12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Century Business Services, Orange County – </w:t>
            </w:r>
            <w:proofErr w:type="spellStart"/>
            <w:r>
              <w:rPr>
                <w:b/>
                <w:bCs/>
                <w:szCs w:val="21"/>
              </w:rPr>
              <w:t>JSerra</w:t>
            </w:r>
            <w:proofErr w:type="spellEnd"/>
            <w:r>
              <w:rPr>
                <w:b/>
                <w:bCs/>
                <w:szCs w:val="21"/>
              </w:rPr>
              <w:t xml:space="preserve"> High School</w:t>
            </w:r>
            <w:r>
              <w:rPr>
                <w:b/>
                <w:bCs/>
                <w:szCs w:val="21"/>
              </w:rPr>
              <w:tab/>
            </w:r>
          </w:p>
          <w:p w14:paraId="09680891" w14:textId="77777777" w:rsidR="007E5E49" w:rsidRDefault="007E5E49" w:rsidP="007E5E49">
            <w:pPr>
              <w:pStyle w:val="JobTitle"/>
              <w:spacing w:before="0" w:after="0"/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            Level 2 Network/Desktop Support Technician</w:t>
            </w:r>
          </w:p>
          <w:p w14:paraId="771D4E6E" w14:textId="77777777" w:rsidR="007E5E49" w:rsidRDefault="007E5E49" w:rsidP="007E5E49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Provide</w:t>
            </w:r>
            <w:r w:rsidR="00CB07D8">
              <w:rPr>
                <w:szCs w:val="22"/>
              </w:rPr>
              <w:t>d</w:t>
            </w:r>
            <w:r>
              <w:rPr>
                <w:szCs w:val="22"/>
              </w:rPr>
              <w:t xml:space="preserve"> remote/on-site desktop support for all staff and students</w:t>
            </w:r>
            <w:r w:rsidR="00F470D8">
              <w:rPr>
                <w:szCs w:val="22"/>
              </w:rPr>
              <w:t xml:space="preserve"> (1,300+)</w:t>
            </w:r>
          </w:p>
          <w:p w14:paraId="3A56D529" w14:textId="77777777" w:rsidR="007E5E49" w:rsidRDefault="007E5E49" w:rsidP="007E5E49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Document</w:t>
            </w:r>
            <w:r w:rsidR="00CB07D8">
              <w:rPr>
                <w:szCs w:val="22"/>
              </w:rPr>
              <w:t>ed</w:t>
            </w:r>
            <w:r>
              <w:rPr>
                <w:szCs w:val="22"/>
              </w:rPr>
              <w:t xml:space="preserve"> and improve</w:t>
            </w:r>
            <w:r w:rsidR="00CB07D8">
              <w:rPr>
                <w:szCs w:val="22"/>
              </w:rPr>
              <w:t>d</w:t>
            </w:r>
            <w:r>
              <w:rPr>
                <w:szCs w:val="22"/>
              </w:rPr>
              <w:t xml:space="preserve"> data and voice networks, firewall configurations</w:t>
            </w:r>
          </w:p>
          <w:p w14:paraId="303C61D5" w14:textId="77777777" w:rsidR="007E5E49" w:rsidRDefault="007E5E49" w:rsidP="007E5E49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Perform</w:t>
            </w:r>
            <w:r w:rsidR="00F470D8">
              <w:rPr>
                <w:szCs w:val="22"/>
              </w:rPr>
              <w:t>ed</w:t>
            </w:r>
            <w:r>
              <w:rPr>
                <w:szCs w:val="22"/>
              </w:rPr>
              <w:t xml:space="preserve"> local/remote server backups using Datto </w:t>
            </w:r>
            <w:proofErr w:type="spellStart"/>
            <w:r>
              <w:rPr>
                <w:szCs w:val="22"/>
              </w:rPr>
              <w:t>Sirus</w:t>
            </w:r>
            <w:proofErr w:type="spellEnd"/>
            <w:r>
              <w:rPr>
                <w:szCs w:val="22"/>
              </w:rPr>
              <w:t xml:space="preserve"> software</w:t>
            </w:r>
          </w:p>
          <w:p w14:paraId="1781FD5A" w14:textId="77777777" w:rsidR="007E5E49" w:rsidRPr="00ED56A8" w:rsidRDefault="007E5E49" w:rsidP="007E5E49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Manage</w:t>
            </w:r>
            <w:r w:rsidR="00F470D8">
              <w:rPr>
                <w:szCs w:val="22"/>
              </w:rPr>
              <w:t>d and maintained</w:t>
            </w:r>
            <w:r>
              <w:rPr>
                <w:szCs w:val="22"/>
              </w:rPr>
              <w:t xml:space="preserve"> VMware systems (</w:t>
            </w:r>
            <w:proofErr w:type="spellStart"/>
            <w:r>
              <w:rPr>
                <w:szCs w:val="22"/>
              </w:rPr>
              <w:t>ESXi</w:t>
            </w:r>
            <w:proofErr w:type="spellEnd"/>
            <w:r>
              <w:rPr>
                <w:szCs w:val="22"/>
              </w:rPr>
              <w:t xml:space="preserve"> 5.1-6.5)</w:t>
            </w:r>
          </w:p>
          <w:p w14:paraId="70E1186B" w14:textId="77777777" w:rsidR="007E5E49" w:rsidRDefault="007E5E49" w:rsidP="007E5E49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Administer all Windows </w:t>
            </w:r>
            <w:proofErr w:type="gramStart"/>
            <w:r>
              <w:rPr>
                <w:szCs w:val="22"/>
              </w:rPr>
              <w:t>Servers(</w:t>
            </w:r>
            <w:proofErr w:type="gramEnd"/>
            <w:r>
              <w:rPr>
                <w:szCs w:val="22"/>
              </w:rPr>
              <w:t>2003-2016), including Office 365 Exchange, AD, File Services, DNS.</w:t>
            </w:r>
          </w:p>
          <w:p w14:paraId="0672BFF4" w14:textId="77777777" w:rsidR="00F470D8" w:rsidRDefault="00F470D8" w:rsidP="007E5E49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Completed new </w:t>
            </w:r>
            <w:r w:rsidR="00A2651F">
              <w:rPr>
                <w:szCs w:val="22"/>
              </w:rPr>
              <w:t xml:space="preserve">Aerohive </w:t>
            </w:r>
            <w:r>
              <w:rPr>
                <w:szCs w:val="22"/>
              </w:rPr>
              <w:t>wireless network installation (</w:t>
            </w:r>
            <w:r w:rsidR="00A2651F">
              <w:rPr>
                <w:szCs w:val="22"/>
              </w:rPr>
              <w:t>100+ access points)</w:t>
            </w:r>
          </w:p>
          <w:p w14:paraId="7B3AA983" w14:textId="77777777" w:rsidR="00F470D8" w:rsidRDefault="00F470D8" w:rsidP="007E5E49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Managed and maintained Schoology (Student and Staff portal)</w:t>
            </w:r>
          </w:p>
          <w:p w14:paraId="1485F76F" w14:textId="77777777" w:rsidR="00A2651F" w:rsidRDefault="00A2651F" w:rsidP="00A2651F">
            <w:pPr>
              <w:pStyle w:val="Achievement"/>
              <w:spacing w:after="0"/>
              <w:ind w:left="705" w:firstLine="0"/>
              <w:jc w:val="left"/>
              <w:rPr>
                <w:szCs w:val="22"/>
              </w:rPr>
            </w:pPr>
          </w:p>
          <w:p w14:paraId="72722614" w14:textId="77777777" w:rsidR="00A2651F" w:rsidRDefault="00A2651F" w:rsidP="00A2651F">
            <w:pPr>
              <w:pStyle w:val="Achievement"/>
              <w:spacing w:after="0"/>
              <w:ind w:left="705" w:firstLine="0"/>
              <w:jc w:val="left"/>
              <w:rPr>
                <w:szCs w:val="22"/>
              </w:rPr>
            </w:pPr>
          </w:p>
          <w:p w14:paraId="202BB56B" w14:textId="77777777" w:rsidR="00A2651F" w:rsidRDefault="00A2651F" w:rsidP="00A2651F">
            <w:pPr>
              <w:pStyle w:val="Achievement"/>
              <w:spacing w:after="0"/>
              <w:ind w:left="705" w:firstLine="0"/>
              <w:jc w:val="left"/>
              <w:rPr>
                <w:szCs w:val="22"/>
              </w:rPr>
            </w:pPr>
          </w:p>
          <w:p w14:paraId="47DB8FEE" w14:textId="77777777" w:rsidR="007E5E49" w:rsidRPr="007E5E49" w:rsidRDefault="007E5E49" w:rsidP="007E5E49">
            <w:pPr>
              <w:pStyle w:val="Achievement"/>
              <w:spacing w:after="0"/>
              <w:ind w:left="705" w:firstLine="0"/>
              <w:jc w:val="left"/>
              <w:rPr>
                <w:szCs w:val="22"/>
              </w:rPr>
            </w:pPr>
          </w:p>
          <w:p w14:paraId="4D2D70EE" w14:textId="77777777" w:rsidR="00ED6486" w:rsidRDefault="00DB7BFF" w:rsidP="00ED6486">
            <w:pPr>
              <w:pStyle w:val="Institution"/>
              <w:spacing w:before="12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South Coast Computers</w:t>
            </w:r>
            <w:r w:rsidR="00ED6486">
              <w:rPr>
                <w:b/>
                <w:bCs/>
                <w:szCs w:val="21"/>
              </w:rPr>
              <w:t>, Orange County</w:t>
            </w:r>
            <w:r w:rsidR="00ED6486">
              <w:rPr>
                <w:b/>
                <w:bCs/>
                <w:szCs w:val="21"/>
              </w:rPr>
              <w:tab/>
            </w:r>
          </w:p>
          <w:p w14:paraId="635241A3" w14:textId="77777777" w:rsidR="00ED6486" w:rsidRDefault="00ED6486" w:rsidP="00ED6486">
            <w:pPr>
              <w:pStyle w:val="JobTitle"/>
              <w:spacing w:before="0" w:after="0"/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            </w:t>
            </w:r>
            <w:r w:rsidR="005D3021">
              <w:rPr>
                <w:b/>
                <w:bCs/>
                <w:sz w:val="22"/>
                <w:szCs w:val="21"/>
              </w:rPr>
              <w:t xml:space="preserve">Network/Desktop </w:t>
            </w:r>
            <w:r>
              <w:rPr>
                <w:b/>
                <w:bCs/>
                <w:sz w:val="22"/>
                <w:szCs w:val="21"/>
              </w:rPr>
              <w:t>Support</w:t>
            </w:r>
            <w:r w:rsidR="005D3021">
              <w:rPr>
                <w:b/>
                <w:bCs/>
                <w:sz w:val="22"/>
                <w:szCs w:val="21"/>
              </w:rPr>
              <w:t xml:space="preserve"> Technician</w:t>
            </w:r>
          </w:p>
          <w:p w14:paraId="65ACE89F" w14:textId="77777777" w:rsidR="00ED6486" w:rsidRDefault="00ED6486" w:rsidP="00ED6486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Provide</w:t>
            </w:r>
            <w:r w:rsidR="002878D4">
              <w:rPr>
                <w:szCs w:val="22"/>
              </w:rPr>
              <w:t>d remote/on-site des</w:t>
            </w:r>
            <w:r w:rsidR="00045486">
              <w:rPr>
                <w:szCs w:val="22"/>
              </w:rPr>
              <w:t>ktop support for all clients by</w:t>
            </w:r>
            <w:r w:rsidR="002878D4">
              <w:rPr>
                <w:szCs w:val="22"/>
              </w:rPr>
              <w:t xml:space="preserve"> phone and </w:t>
            </w:r>
            <w:r w:rsidR="00045486">
              <w:rPr>
                <w:szCs w:val="22"/>
              </w:rPr>
              <w:t>online chat</w:t>
            </w:r>
          </w:p>
          <w:p w14:paraId="356516DF" w14:textId="77777777" w:rsidR="00ED6486" w:rsidRDefault="00ED6486" w:rsidP="00ED6486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Document</w:t>
            </w:r>
            <w:r w:rsidR="002878D4">
              <w:rPr>
                <w:szCs w:val="22"/>
              </w:rPr>
              <w:t>ed</w:t>
            </w:r>
            <w:r>
              <w:rPr>
                <w:szCs w:val="22"/>
              </w:rPr>
              <w:t xml:space="preserve"> and </w:t>
            </w:r>
            <w:r w:rsidR="002878D4">
              <w:rPr>
                <w:szCs w:val="22"/>
              </w:rPr>
              <w:t>improved network design, firewall configurations</w:t>
            </w:r>
          </w:p>
          <w:p w14:paraId="022B2D33" w14:textId="77777777" w:rsidR="00ED6486" w:rsidRDefault="002878D4" w:rsidP="00ED6486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Performed local/remote server backups using Veeam Backup &amp; Replication software</w:t>
            </w:r>
          </w:p>
          <w:p w14:paraId="4D71BC3E" w14:textId="77777777" w:rsidR="00ED6486" w:rsidRPr="00ED56A8" w:rsidRDefault="002878D4" w:rsidP="00ED6486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Managed</w:t>
            </w:r>
            <w:r w:rsidR="00F0371F">
              <w:rPr>
                <w:szCs w:val="22"/>
              </w:rPr>
              <w:t>\Setup</w:t>
            </w:r>
            <w:r>
              <w:rPr>
                <w:szCs w:val="22"/>
              </w:rPr>
              <w:t xml:space="preserve"> VMware systems</w:t>
            </w:r>
            <w:r w:rsidR="00F0371F">
              <w:rPr>
                <w:szCs w:val="22"/>
              </w:rPr>
              <w:t xml:space="preserve"> (</w:t>
            </w:r>
            <w:proofErr w:type="spellStart"/>
            <w:r w:rsidR="00F0371F">
              <w:rPr>
                <w:szCs w:val="22"/>
              </w:rPr>
              <w:t>ESXi</w:t>
            </w:r>
            <w:proofErr w:type="spellEnd"/>
            <w:r w:rsidR="00F0371F">
              <w:rPr>
                <w:szCs w:val="22"/>
              </w:rPr>
              <w:t xml:space="preserve"> 5.1-6.5)</w:t>
            </w:r>
          </w:p>
          <w:p w14:paraId="1F4F71A4" w14:textId="77777777" w:rsidR="00ED6486" w:rsidRDefault="002878D4" w:rsidP="00ED6486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Administered all Windows </w:t>
            </w:r>
            <w:proofErr w:type="gramStart"/>
            <w:r>
              <w:rPr>
                <w:szCs w:val="22"/>
              </w:rPr>
              <w:t>Servers(</w:t>
            </w:r>
            <w:proofErr w:type="gramEnd"/>
            <w:r>
              <w:rPr>
                <w:szCs w:val="22"/>
              </w:rPr>
              <w:t>2003-2016), including MS Exchange, AD, File Services, DNS.</w:t>
            </w:r>
          </w:p>
          <w:p w14:paraId="45C76643" w14:textId="77777777" w:rsidR="002878D4" w:rsidRDefault="002878D4" w:rsidP="00ED6486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Performed email migrations to Office 365</w:t>
            </w:r>
          </w:p>
          <w:p w14:paraId="0DAAEF56" w14:textId="77777777" w:rsidR="00F0371F" w:rsidRDefault="002878D4" w:rsidP="00F0371F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Managed storage devices including SANs (Dell MD3200 series), NAS (Synology), and cloud sto</w:t>
            </w:r>
            <w:r w:rsidR="00045486">
              <w:rPr>
                <w:szCs w:val="22"/>
              </w:rPr>
              <w:t>rage (Carbonite, Dropbox, etc.)</w:t>
            </w:r>
          </w:p>
          <w:p w14:paraId="71AC654B" w14:textId="77777777" w:rsidR="00045486" w:rsidRDefault="00045486" w:rsidP="00045486">
            <w:pPr>
              <w:pStyle w:val="Achievement"/>
              <w:spacing w:after="0"/>
              <w:ind w:left="705" w:firstLine="0"/>
              <w:jc w:val="left"/>
              <w:rPr>
                <w:szCs w:val="22"/>
              </w:rPr>
            </w:pPr>
          </w:p>
          <w:p w14:paraId="7DB6F124" w14:textId="77777777" w:rsidR="00663F13" w:rsidRDefault="00044BA8" w:rsidP="00663F13">
            <w:pPr>
              <w:pStyle w:val="Institution"/>
              <w:spacing w:before="12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Andek</w:t>
            </w:r>
            <w:proofErr w:type="spellEnd"/>
            <w:r>
              <w:rPr>
                <w:b/>
                <w:bCs/>
                <w:szCs w:val="21"/>
              </w:rPr>
              <w:t xml:space="preserve"> Staffing</w:t>
            </w:r>
            <w:r w:rsidR="00EF7172">
              <w:rPr>
                <w:b/>
                <w:bCs/>
                <w:szCs w:val="21"/>
              </w:rPr>
              <w:t>/</w:t>
            </w:r>
            <w:r w:rsidR="006D33A4">
              <w:rPr>
                <w:b/>
                <w:bCs/>
                <w:szCs w:val="21"/>
              </w:rPr>
              <w:t>Kingston Technologies</w:t>
            </w:r>
            <w:r w:rsidR="00663F13">
              <w:rPr>
                <w:b/>
                <w:bCs/>
                <w:szCs w:val="21"/>
              </w:rPr>
              <w:t xml:space="preserve">, </w:t>
            </w:r>
            <w:r w:rsidR="0062323A">
              <w:rPr>
                <w:b/>
                <w:bCs/>
                <w:szCs w:val="21"/>
              </w:rPr>
              <w:t>Orange County</w:t>
            </w:r>
            <w:r w:rsidR="00663F13">
              <w:rPr>
                <w:b/>
                <w:bCs/>
                <w:szCs w:val="21"/>
              </w:rPr>
              <w:tab/>
            </w:r>
          </w:p>
          <w:p w14:paraId="6E4DFEDE" w14:textId="77777777" w:rsidR="00663F13" w:rsidRDefault="00663F13" w:rsidP="00663F13">
            <w:pPr>
              <w:pStyle w:val="JobTitle"/>
              <w:spacing w:before="0" w:after="0"/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            </w:t>
            </w:r>
            <w:r w:rsidR="006D33A4">
              <w:rPr>
                <w:b/>
                <w:bCs/>
                <w:sz w:val="22"/>
                <w:szCs w:val="21"/>
              </w:rPr>
              <w:t>Technical Support</w:t>
            </w:r>
          </w:p>
          <w:p w14:paraId="4137702D" w14:textId="77777777" w:rsidR="006D33A4" w:rsidRDefault="006D33A4" w:rsidP="006D33A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Provide</w:t>
            </w:r>
            <w:r w:rsidR="002878D4">
              <w:rPr>
                <w:szCs w:val="22"/>
              </w:rPr>
              <w:t>d</w:t>
            </w:r>
            <w:r>
              <w:rPr>
                <w:szCs w:val="22"/>
              </w:rPr>
              <w:t xml:space="preserve"> </w:t>
            </w:r>
            <w:r w:rsidR="00ED56A8">
              <w:rPr>
                <w:szCs w:val="22"/>
              </w:rPr>
              <w:t xml:space="preserve">technical </w:t>
            </w:r>
            <w:r>
              <w:rPr>
                <w:szCs w:val="22"/>
              </w:rPr>
              <w:t>support for Kingston’s complete product line which includes SSD Drives, USB drives, Memory Modules and Gaming Peripherals</w:t>
            </w:r>
          </w:p>
          <w:p w14:paraId="06D74CFC" w14:textId="77777777" w:rsidR="006D33A4" w:rsidRDefault="006D33A4" w:rsidP="006D33A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Document</w:t>
            </w:r>
            <w:r w:rsidR="002878D4">
              <w:rPr>
                <w:szCs w:val="22"/>
              </w:rPr>
              <w:t>ed and supplied</w:t>
            </w:r>
            <w:r>
              <w:rPr>
                <w:szCs w:val="22"/>
              </w:rPr>
              <w:t xml:space="preserve"> </w:t>
            </w:r>
            <w:r w:rsidR="00ED56A8">
              <w:rPr>
                <w:szCs w:val="22"/>
              </w:rPr>
              <w:t xml:space="preserve">technical </w:t>
            </w:r>
            <w:r>
              <w:rPr>
                <w:szCs w:val="22"/>
              </w:rPr>
              <w:t>solution</w:t>
            </w:r>
            <w:r w:rsidR="00ED56A8">
              <w:rPr>
                <w:szCs w:val="22"/>
              </w:rPr>
              <w:t>s</w:t>
            </w:r>
            <w:r>
              <w:rPr>
                <w:szCs w:val="22"/>
              </w:rPr>
              <w:t xml:space="preserve"> using Kingston’s inhouse CRM system</w:t>
            </w:r>
          </w:p>
          <w:p w14:paraId="0CB122D6" w14:textId="77777777" w:rsidR="00ED56A8" w:rsidRDefault="00ED56A8" w:rsidP="006D33A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Communicate</w:t>
            </w:r>
            <w:r w:rsidR="002878D4">
              <w:rPr>
                <w:szCs w:val="22"/>
              </w:rPr>
              <w:t>d</w:t>
            </w:r>
            <w:r>
              <w:rPr>
                <w:szCs w:val="22"/>
              </w:rPr>
              <w:t xml:space="preserve"> to customers by phone, email and online chat</w:t>
            </w:r>
          </w:p>
          <w:p w14:paraId="02922391" w14:textId="77777777" w:rsidR="00ED56A8" w:rsidRPr="00ED56A8" w:rsidRDefault="00ED56A8" w:rsidP="00ED56A8">
            <w:pPr>
              <w:pStyle w:val="Achievement"/>
              <w:numPr>
                <w:ilvl w:val="0"/>
                <w:numId w:val="44"/>
              </w:numPr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Perform</w:t>
            </w:r>
            <w:r w:rsidR="002878D4">
              <w:rPr>
                <w:szCs w:val="22"/>
              </w:rPr>
              <w:t>ed</w:t>
            </w:r>
            <w:r>
              <w:rPr>
                <w:szCs w:val="22"/>
              </w:rPr>
              <w:t xml:space="preserve"> testing of new products and provide analysis to product managers</w:t>
            </w:r>
          </w:p>
          <w:p w14:paraId="3B6B3184" w14:textId="77777777" w:rsidR="006D33A4" w:rsidRDefault="006D33A4" w:rsidP="006D33A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699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Utilize</w:t>
            </w:r>
            <w:r w:rsidR="002878D4">
              <w:rPr>
                <w:szCs w:val="22"/>
              </w:rPr>
              <w:t>d</w:t>
            </w:r>
            <w:r>
              <w:rPr>
                <w:szCs w:val="22"/>
              </w:rPr>
              <w:t xml:space="preserve"> Lotus notes for email, calendar access, and messenger chat</w:t>
            </w:r>
          </w:p>
          <w:p w14:paraId="1A576582" w14:textId="77777777" w:rsidR="006D33A4" w:rsidRPr="00663F13" w:rsidRDefault="006D33A4" w:rsidP="00ED56A8">
            <w:pPr>
              <w:pStyle w:val="Achievement"/>
              <w:spacing w:after="0"/>
              <w:ind w:left="345" w:firstLine="0"/>
              <w:jc w:val="left"/>
              <w:rPr>
                <w:szCs w:val="22"/>
              </w:rPr>
            </w:pPr>
          </w:p>
          <w:p w14:paraId="25DDDA76" w14:textId="77777777" w:rsidR="006D33A4" w:rsidRDefault="006D33A4" w:rsidP="006D33A4">
            <w:pPr>
              <w:pStyle w:val="Institution"/>
              <w:spacing w:before="120"/>
              <w:rPr>
                <w:b/>
                <w:bCs/>
                <w:szCs w:val="21"/>
              </w:rPr>
            </w:pPr>
            <w:proofErr w:type="spellStart"/>
            <w:r>
              <w:rPr>
                <w:b/>
                <w:bCs/>
                <w:szCs w:val="21"/>
              </w:rPr>
              <w:t>Dogswell</w:t>
            </w:r>
            <w:proofErr w:type="spellEnd"/>
            <w:r>
              <w:rPr>
                <w:b/>
                <w:bCs/>
                <w:szCs w:val="21"/>
              </w:rPr>
              <w:t>, Los Angeles</w:t>
            </w:r>
            <w:r>
              <w:rPr>
                <w:b/>
                <w:bCs/>
                <w:szCs w:val="21"/>
              </w:rPr>
              <w:tab/>
            </w:r>
          </w:p>
          <w:p w14:paraId="4B12971D" w14:textId="77777777" w:rsidR="006D33A4" w:rsidRDefault="006D33A4" w:rsidP="006D33A4">
            <w:pPr>
              <w:pStyle w:val="JobTitle"/>
              <w:spacing w:before="0" w:after="0"/>
              <w:rPr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            IT Administrator</w:t>
            </w:r>
          </w:p>
          <w:p w14:paraId="233C20DC" w14:textId="77777777" w:rsidR="00B00C91" w:rsidRPr="00663F13" w:rsidRDefault="00B00C91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Provide</w:t>
            </w:r>
            <w:r w:rsidR="002878D4">
              <w:rPr>
                <w:szCs w:val="22"/>
              </w:rPr>
              <w:t>d</w:t>
            </w:r>
            <w:r>
              <w:rPr>
                <w:szCs w:val="22"/>
              </w:rPr>
              <w:t xml:space="preserve"> helpdesk s</w:t>
            </w:r>
            <w:r w:rsidR="003C42E2">
              <w:rPr>
                <w:szCs w:val="22"/>
              </w:rPr>
              <w:t xml:space="preserve">upport </w:t>
            </w:r>
            <w:r w:rsidR="00BA7FC1">
              <w:rPr>
                <w:szCs w:val="22"/>
              </w:rPr>
              <w:t xml:space="preserve">for 50+ users </w:t>
            </w:r>
            <w:r w:rsidR="003C42E2">
              <w:rPr>
                <w:szCs w:val="22"/>
              </w:rPr>
              <w:t>through telephone</w:t>
            </w:r>
            <w:r>
              <w:rPr>
                <w:szCs w:val="22"/>
              </w:rPr>
              <w:t xml:space="preserve"> &amp; email</w:t>
            </w:r>
          </w:p>
          <w:p w14:paraId="54C54BEC" w14:textId="77777777" w:rsidR="00663F13" w:rsidRDefault="00BA7FC1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Managed</w:t>
            </w:r>
            <w:r w:rsidR="00663F13">
              <w:rPr>
                <w:szCs w:val="22"/>
              </w:rPr>
              <w:t xml:space="preserve"> network upgrades </w:t>
            </w:r>
            <w:r>
              <w:rPr>
                <w:szCs w:val="22"/>
              </w:rPr>
              <w:t>for new office (installing new CAT 6 cables, network design, documentation) along with upgraded</w:t>
            </w:r>
            <w:r w:rsidR="00B7356C">
              <w:rPr>
                <w:szCs w:val="22"/>
              </w:rPr>
              <w:t xml:space="preserve"> Cisco routers and switches</w:t>
            </w:r>
          </w:p>
          <w:p w14:paraId="2FFE78D3" w14:textId="77777777" w:rsidR="00F730ED" w:rsidRDefault="00B7356C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Main</w:t>
            </w:r>
            <w:r w:rsidR="003C42E2">
              <w:rPr>
                <w:szCs w:val="22"/>
              </w:rPr>
              <w:t>tain</w:t>
            </w:r>
            <w:r w:rsidR="002878D4">
              <w:rPr>
                <w:szCs w:val="22"/>
              </w:rPr>
              <w:t>ed</w:t>
            </w:r>
            <w:r w:rsidR="003C42E2">
              <w:rPr>
                <w:szCs w:val="22"/>
              </w:rPr>
              <w:t xml:space="preserve"> </w:t>
            </w:r>
            <w:r w:rsidR="00CB1393">
              <w:rPr>
                <w:szCs w:val="22"/>
              </w:rPr>
              <w:t>hosted Exchange 2010</w:t>
            </w:r>
            <w:r w:rsidR="003C42E2">
              <w:rPr>
                <w:szCs w:val="22"/>
              </w:rPr>
              <w:t xml:space="preserve"> email server</w:t>
            </w:r>
            <w:r>
              <w:rPr>
                <w:szCs w:val="22"/>
              </w:rPr>
              <w:t xml:space="preserve">, Windows </w:t>
            </w:r>
            <w:r w:rsidR="00F35246">
              <w:rPr>
                <w:szCs w:val="22"/>
              </w:rPr>
              <w:t xml:space="preserve">Server </w:t>
            </w:r>
            <w:r>
              <w:rPr>
                <w:szCs w:val="22"/>
              </w:rPr>
              <w:t>2003</w:t>
            </w:r>
            <w:r w:rsidR="003C42E2">
              <w:rPr>
                <w:szCs w:val="22"/>
              </w:rPr>
              <w:t>/</w:t>
            </w:r>
            <w:r w:rsidR="00F35246">
              <w:rPr>
                <w:szCs w:val="22"/>
              </w:rPr>
              <w:t>2008/2012</w:t>
            </w:r>
          </w:p>
          <w:p w14:paraId="506DF332" w14:textId="77777777" w:rsidR="007C237C" w:rsidRDefault="007C237C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Configure</w:t>
            </w:r>
            <w:r w:rsidR="002878D4">
              <w:rPr>
                <w:szCs w:val="22"/>
              </w:rPr>
              <w:t>d</w:t>
            </w:r>
            <w:r>
              <w:rPr>
                <w:szCs w:val="22"/>
              </w:rPr>
              <w:t xml:space="preserve"> and maintain</w:t>
            </w:r>
            <w:r w:rsidR="002878D4">
              <w:rPr>
                <w:szCs w:val="22"/>
              </w:rPr>
              <w:t>ed</w:t>
            </w:r>
            <w:r>
              <w:rPr>
                <w:szCs w:val="22"/>
              </w:rPr>
              <w:t xml:space="preserve"> remote backups</w:t>
            </w:r>
          </w:p>
          <w:p w14:paraId="25179603" w14:textId="77777777" w:rsidR="00F730ED" w:rsidRDefault="003C42E2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 w:rsidRPr="00F730ED">
              <w:rPr>
                <w:szCs w:val="22"/>
              </w:rPr>
              <w:t>Provide</w:t>
            </w:r>
            <w:r w:rsidR="002878D4">
              <w:rPr>
                <w:szCs w:val="22"/>
              </w:rPr>
              <w:t>d</w:t>
            </w:r>
            <w:r w:rsidRPr="00F730ED">
              <w:rPr>
                <w:szCs w:val="22"/>
              </w:rPr>
              <w:t xml:space="preserve"> support for </w:t>
            </w:r>
            <w:r w:rsidR="00663F13" w:rsidRPr="00F730ED">
              <w:rPr>
                <w:szCs w:val="22"/>
              </w:rPr>
              <w:t>company cell phones including Blackberries using Blackberry Enterprise Server</w:t>
            </w:r>
            <w:r w:rsidR="00B7356C" w:rsidRPr="00F730ED">
              <w:rPr>
                <w:szCs w:val="22"/>
              </w:rPr>
              <w:t>, iPhones with ActiveSync</w:t>
            </w:r>
          </w:p>
          <w:p w14:paraId="14E2CA8F" w14:textId="77777777" w:rsidR="00F730ED" w:rsidRDefault="00663F13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 w:rsidRPr="00F730ED">
              <w:rPr>
                <w:szCs w:val="22"/>
              </w:rPr>
              <w:t xml:space="preserve">Maintenance </w:t>
            </w:r>
            <w:r w:rsidR="00B7356C" w:rsidRPr="00F730ED">
              <w:rPr>
                <w:szCs w:val="22"/>
              </w:rPr>
              <w:t xml:space="preserve">and installation </w:t>
            </w:r>
            <w:r w:rsidRPr="00F730ED">
              <w:rPr>
                <w:szCs w:val="22"/>
              </w:rPr>
              <w:t xml:space="preserve">of </w:t>
            </w:r>
            <w:r w:rsidR="00B7356C" w:rsidRPr="00F730ED">
              <w:rPr>
                <w:szCs w:val="22"/>
              </w:rPr>
              <w:t>Polycom</w:t>
            </w:r>
            <w:r w:rsidRPr="00F730ED">
              <w:rPr>
                <w:szCs w:val="22"/>
              </w:rPr>
              <w:t xml:space="preserve"> VOIP phones</w:t>
            </w:r>
          </w:p>
          <w:p w14:paraId="5B817EC7" w14:textId="77777777" w:rsidR="003C42E2" w:rsidRDefault="003C42E2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proofErr w:type="spellStart"/>
            <w:r w:rsidRPr="00F730ED">
              <w:rPr>
                <w:szCs w:val="22"/>
              </w:rPr>
              <w:t>Administor</w:t>
            </w:r>
            <w:proofErr w:type="spellEnd"/>
            <w:r w:rsidRPr="00F730ED">
              <w:rPr>
                <w:szCs w:val="22"/>
              </w:rPr>
              <w:t xml:space="preserve"> and manage </w:t>
            </w:r>
            <w:proofErr w:type="spellStart"/>
            <w:r w:rsidRPr="00F730ED">
              <w:rPr>
                <w:szCs w:val="22"/>
              </w:rPr>
              <w:t>Netsuite</w:t>
            </w:r>
            <w:proofErr w:type="spellEnd"/>
            <w:r w:rsidRPr="00F730ED">
              <w:rPr>
                <w:szCs w:val="22"/>
              </w:rPr>
              <w:t xml:space="preserve"> account</w:t>
            </w:r>
            <w:r w:rsidR="00BA7FC1">
              <w:rPr>
                <w:szCs w:val="22"/>
              </w:rPr>
              <w:t xml:space="preserve"> for 30+ users</w:t>
            </w:r>
          </w:p>
          <w:p w14:paraId="11E9864A" w14:textId="77777777" w:rsidR="00CB1393" w:rsidRPr="00F730ED" w:rsidRDefault="00CB1393" w:rsidP="00F730ED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Netsuite</w:t>
            </w:r>
            <w:proofErr w:type="spellEnd"/>
            <w:r>
              <w:rPr>
                <w:szCs w:val="22"/>
              </w:rPr>
              <w:t xml:space="preserve"> experience in workflows, custom forms, troubleshooting, importing\exporting data, user </w:t>
            </w:r>
            <w:r w:rsidR="00E563AE">
              <w:rPr>
                <w:szCs w:val="22"/>
              </w:rPr>
              <w:t>role configuration</w:t>
            </w:r>
            <w:r>
              <w:rPr>
                <w:szCs w:val="22"/>
              </w:rPr>
              <w:t>.</w:t>
            </w:r>
          </w:p>
          <w:p w14:paraId="46D1913C" w14:textId="77777777" w:rsidR="003C68B0" w:rsidRDefault="003C68B0" w:rsidP="003C68B0">
            <w:pPr>
              <w:pStyle w:val="Achievement"/>
              <w:spacing w:after="0"/>
              <w:ind w:left="675" w:firstLine="0"/>
              <w:jc w:val="left"/>
              <w:rPr>
                <w:szCs w:val="22"/>
              </w:rPr>
            </w:pPr>
          </w:p>
          <w:p w14:paraId="70BD8828" w14:textId="77777777" w:rsidR="003E5ECF" w:rsidRDefault="008054CB" w:rsidP="003E5ECF">
            <w:pPr>
              <w:pStyle w:val="Institution"/>
              <w:spacing w:before="12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Play N Trade Videogames</w:t>
            </w:r>
            <w:r w:rsidR="00AE4CBE">
              <w:rPr>
                <w:b/>
                <w:bCs/>
                <w:szCs w:val="21"/>
              </w:rPr>
              <w:t>, Newport Beach</w:t>
            </w:r>
            <w:r w:rsidR="003E5ECF">
              <w:rPr>
                <w:b/>
                <w:bCs/>
                <w:szCs w:val="21"/>
              </w:rPr>
              <w:tab/>
            </w:r>
          </w:p>
          <w:p w14:paraId="321D4CCF" w14:textId="77777777" w:rsidR="003E5ECF" w:rsidRDefault="003E5ECF" w:rsidP="003E5ECF">
            <w:pPr>
              <w:pStyle w:val="JobTitle"/>
              <w:spacing w:before="0" w:after="0"/>
              <w:rPr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            IT Desktop </w:t>
            </w:r>
            <w:r w:rsidR="00B62A01">
              <w:rPr>
                <w:b/>
                <w:bCs/>
                <w:sz w:val="22"/>
                <w:szCs w:val="21"/>
              </w:rPr>
              <w:t>Support</w:t>
            </w:r>
          </w:p>
          <w:p w14:paraId="291878CB" w14:textId="77777777" w:rsidR="005E4EAA" w:rsidRPr="00F25BE8" w:rsidRDefault="005E4EAA" w:rsidP="00C3210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 w:rsidRPr="00F25BE8">
              <w:rPr>
                <w:szCs w:val="22"/>
              </w:rPr>
              <w:t>Provide</w:t>
            </w:r>
            <w:r w:rsidR="00663F13">
              <w:rPr>
                <w:szCs w:val="22"/>
              </w:rPr>
              <w:t>d</w:t>
            </w:r>
            <w:r w:rsidRPr="00F25BE8">
              <w:rPr>
                <w:szCs w:val="22"/>
              </w:rPr>
              <w:t xml:space="preserve"> solutions to everyday desktop issues such as software installations, hardware replacement/installations, connecting to network servers/internet, transferring data between computers</w:t>
            </w:r>
            <w:r w:rsidR="006B4AA8" w:rsidRPr="00F25BE8">
              <w:rPr>
                <w:szCs w:val="22"/>
              </w:rPr>
              <w:t>, etc.</w:t>
            </w:r>
          </w:p>
          <w:p w14:paraId="2ADEC430" w14:textId="77777777" w:rsidR="005E4EAA" w:rsidRPr="00F25BE8" w:rsidRDefault="005E4EAA" w:rsidP="00C3210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 w:rsidRPr="00F25BE8">
              <w:rPr>
                <w:szCs w:val="22"/>
              </w:rPr>
              <w:t>Document</w:t>
            </w:r>
            <w:r w:rsidR="00663F13">
              <w:rPr>
                <w:szCs w:val="22"/>
              </w:rPr>
              <w:t>ed</w:t>
            </w:r>
            <w:r w:rsidRPr="00F25BE8">
              <w:rPr>
                <w:szCs w:val="22"/>
              </w:rPr>
              <w:t xml:space="preserve"> network with diagrams and also </w:t>
            </w:r>
            <w:proofErr w:type="gramStart"/>
            <w:r w:rsidRPr="00F25BE8">
              <w:rPr>
                <w:szCs w:val="22"/>
              </w:rPr>
              <w:t>maintain</w:t>
            </w:r>
            <w:proofErr w:type="gramEnd"/>
            <w:r w:rsidRPr="00F25BE8">
              <w:rPr>
                <w:szCs w:val="22"/>
              </w:rPr>
              <w:t xml:space="preserve"> them as upgrades implemented</w:t>
            </w:r>
          </w:p>
          <w:p w14:paraId="3F192102" w14:textId="77777777" w:rsidR="005E4EAA" w:rsidRPr="00F25BE8" w:rsidRDefault="005E4EAA" w:rsidP="00C3210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 w:rsidRPr="00F25BE8">
              <w:rPr>
                <w:szCs w:val="22"/>
              </w:rPr>
              <w:t>Assist</w:t>
            </w:r>
            <w:r w:rsidR="00663F13">
              <w:rPr>
                <w:szCs w:val="22"/>
              </w:rPr>
              <w:t>ed</w:t>
            </w:r>
            <w:r w:rsidRPr="00F25BE8">
              <w:rPr>
                <w:szCs w:val="22"/>
              </w:rPr>
              <w:t xml:space="preserve"> clients/employees/managers verbally over the phone</w:t>
            </w:r>
          </w:p>
          <w:p w14:paraId="42140CB6" w14:textId="77777777" w:rsidR="005E4EAA" w:rsidRPr="00F25BE8" w:rsidRDefault="005E4EAA" w:rsidP="00C3210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 w:rsidRPr="00F25BE8">
              <w:rPr>
                <w:szCs w:val="22"/>
              </w:rPr>
              <w:t>Maintain</w:t>
            </w:r>
            <w:r w:rsidR="00663F13">
              <w:rPr>
                <w:szCs w:val="22"/>
              </w:rPr>
              <w:t>ed</w:t>
            </w:r>
            <w:r w:rsidRPr="00F25BE8">
              <w:rPr>
                <w:szCs w:val="22"/>
              </w:rPr>
              <w:t xml:space="preserve"> and install</w:t>
            </w:r>
            <w:r w:rsidR="00663F13">
              <w:rPr>
                <w:szCs w:val="22"/>
              </w:rPr>
              <w:t>ed</w:t>
            </w:r>
            <w:r w:rsidRPr="00F25BE8">
              <w:rPr>
                <w:szCs w:val="22"/>
              </w:rPr>
              <w:t xml:space="preserve"> updates to the company website whenever changes are needed</w:t>
            </w:r>
          </w:p>
          <w:p w14:paraId="16388ACB" w14:textId="77777777" w:rsidR="005E4EAA" w:rsidRPr="00F25BE8" w:rsidRDefault="006B4AA8" w:rsidP="00C3210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 w:rsidRPr="00F25BE8">
              <w:rPr>
                <w:szCs w:val="22"/>
              </w:rPr>
              <w:t>Monitor</w:t>
            </w:r>
            <w:r w:rsidR="00663F13">
              <w:rPr>
                <w:szCs w:val="22"/>
              </w:rPr>
              <w:t>ed</w:t>
            </w:r>
            <w:r w:rsidRPr="00F25BE8">
              <w:rPr>
                <w:szCs w:val="22"/>
              </w:rPr>
              <w:t xml:space="preserve"> and regulate</w:t>
            </w:r>
            <w:r w:rsidR="00663F13">
              <w:rPr>
                <w:szCs w:val="22"/>
              </w:rPr>
              <w:t>d</w:t>
            </w:r>
            <w:r w:rsidRPr="00F25BE8">
              <w:rPr>
                <w:szCs w:val="22"/>
              </w:rPr>
              <w:t xml:space="preserve"> network bandwidth use</w:t>
            </w:r>
          </w:p>
          <w:p w14:paraId="12315E13" w14:textId="77777777" w:rsidR="006B4AA8" w:rsidRDefault="005B5CFC" w:rsidP="00C32104">
            <w:pPr>
              <w:pStyle w:val="Achievement"/>
              <w:numPr>
                <w:ilvl w:val="0"/>
                <w:numId w:val="44"/>
              </w:numPr>
              <w:tabs>
                <w:tab w:val="clear" w:pos="720"/>
                <w:tab w:val="num" w:pos="705"/>
              </w:tabs>
              <w:spacing w:after="0"/>
              <w:ind w:left="705" w:hanging="360"/>
              <w:jc w:val="left"/>
              <w:rPr>
                <w:szCs w:val="22"/>
              </w:rPr>
            </w:pPr>
            <w:r>
              <w:rPr>
                <w:szCs w:val="22"/>
              </w:rPr>
              <w:t>Complete</w:t>
            </w:r>
            <w:r w:rsidR="00663F13">
              <w:rPr>
                <w:szCs w:val="22"/>
              </w:rPr>
              <w:t>d</w:t>
            </w:r>
            <w:r>
              <w:rPr>
                <w:szCs w:val="22"/>
              </w:rPr>
              <w:t xml:space="preserve"> i</w:t>
            </w:r>
            <w:r w:rsidR="006B4AA8" w:rsidRPr="00F25BE8">
              <w:rPr>
                <w:szCs w:val="22"/>
              </w:rPr>
              <w:t>nstallation and maintenance of corporate VOIP phones</w:t>
            </w:r>
          </w:p>
          <w:p w14:paraId="0AF2A798" w14:textId="77777777" w:rsidR="003C42E2" w:rsidRPr="00BA7FC1" w:rsidRDefault="003C42E2" w:rsidP="00C2046F">
            <w:pPr>
              <w:pStyle w:val="Achievement"/>
              <w:spacing w:after="0"/>
              <w:ind w:left="0" w:firstLine="0"/>
              <w:jc w:val="left"/>
              <w:rPr>
                <w:szCs w:val="22"/>
              </w:rPr>
            </w:pPr>
          </w:p>
        </w:tc>
        <w:tc>
          <w:tcPr>
            <w:tcW w:w="1019" w:type="pct"/>
          </w:tcPr>
          <w:p w14:paraId="1A141789" w14:textId="77777777" w:rsidR="00407EFB" w:rsidRDefault="00407EFB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0FD7A7C8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5F4C624B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  <w:r>
              <w:rPr>
                <w:szCs w:val="22"/>
              </w:rPr>
              <w:t>Apr 2019 - Present</w:t>
            </w:r>
          </w:p>
          <w:p w14:paraId="1063D1C2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072B247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B2E2D7A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5937970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5A6888B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00D10196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D3676BC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5D7600AF" w14:textId="77777777" w:rsidR="00CB07D8" w:rsidRDefault="00CB07D8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13051EA8" w14:textId="77777777" w:rsidR="00C2046F" w:rsidRDefault="00C2046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4675C7C8" w14:textId="77777777" w:rsidR="00C2046F" w:rsidRDefault="00C2046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F7E18B4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13866B17" w14:textId="77777777" w:rsidR="006845E2" w:rsidRDefault="006845E2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6C6FF97" w14:textId="77777777" w:rsidR="00CB07D8" w:rsidRDefault="00CB07D8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3B47FA1B" w14:textId="77777777" w:rsidR="00A2651F" w:rsidRDefault="00A2651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5352A4C4" w14:textId="77777777" w:rsidR="007E5E49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  <w:r>
              <w:rPr>
                <w:szCs w:val="22"/>
              </w:rPr>
              <w:t>Feb 2018 – Apr 2019</w:t>
            </w:r>
          </w:p>
          <w:p w14:paraId="2487CD92" w14:textId="77777777" w:rsidR="007E5E49" w:rsidRDefault="007E5E49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08E60FC4" w14:textId="77777777" w:rsidR="007E5E49" w:rsidRDefault="007E5E49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7CF78EBE" w14:textId="77777777" w:rsidR="007E5E49" w:rsidRDefault="007E5E49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402C063C" w14:textId="77777777" w:rsidR="007E5E49" w:rsidRDefault="007E5E49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73F80555" w14:textId="77777777" w:rsidR="007E5E49" w:rsidRDefault="007E5E49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0CF19068" w14:textId="77777777" w:rsidR="007E5E49" w:rsidRDefault="007E5E49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A3DA971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1A9A2EB7" w14:textId="77777777" w:rsidR="00A2651F" w:rsidRDefault="00A2651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7FEF414" w14:textId="77777777" w:rsidR="00A2651F" w:rsidRDefault="00A2651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7AE675AF" w14:textId="77777777" w:rsidR="00A2651F" w:rsidRDefault="00A2651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763DB348" w14:textId="77777777" w:rsidR="00A2651F" w:rsidRDefault="00A2651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3813C2F9" w14:textId="77777777" w:rsidR="00A2651F" w:rsidRDefault="00A2651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92BA0FF" w14:textId="77777777" w:rsidR="00A2651F" w:rsidRDefault="00A2651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49CC4EF9" w14:textId="77777777" w:rsidR="007E5E49" w:rsidRDefault="007E5E49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3DFE755B" w14:textId="77777777" w:rsidR="006418DA" w:rsidRDefault="006418DA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5E90829" w14:textId="77777777" w:rsidR="00ED6486" w:rsidRDefault="00DB7BFF" w:rsidP="006E06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  <w:r>
              <w:rPr>
                <w:szCs w:val="22"/>
              </w:rPr>
              <w:t>Jan 2017 – Nov 2017</w:t>
            </w:r>
          </w:p>
          <w:p w14:paraId="37EB0082" w14:textId="77777777" w:rsidR="00ED6486" w:rsidRDefault="00ED6486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4D7F5F7B" w14:textId="77777777" w:rsidR="00ED6486" w:rsidRDefault="00ED6486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2A7ECCDF" w14:textId="77777777" w:rsidR="00ED6486" w:rsidRDefault="00ED6486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5D866306" w14:textId="77777777" w:rsidR="00ED6486" w:rsidRDefault="00ED6486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0791B91F" w14:textId="77777777" w:rsidR="002878D4" w:rsidRDefault="002878D4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7C7788DD" w14:textId="77777777" w:rsidR="002878D4" w:rsidRDefault="002878D4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10CA85BE" w14:textId="77777777" w:rsidR="00ED6486" w:rsidRDefault="00ED6486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44797C73" w14:textId="77777777" w:rsidR="00F0371F" w:rsidRDefault="00F0371F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03A82AFD" w14:textId="77777777" w:rsidR="00F0371F" w:rsidRDefault="00F0371F" w:rsidP="00F0371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585CBE7" w14:textId="77777777" w:rsidR="00C2046F" w:rsidRDefault="00C2046F" w:rsidP="00ED6486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58EC4C43" w14:textId="77777777" w:rsidR="00C2046F" w:rsidRDefault="00C2046F" w:rsidP="00ED6486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7C367D07" w14:textId="77777777" w:rsidR="00045486" w:rsidRDefault="00045486" w:rsidP="00ED6486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51677BD0" w14:textId="77777777" w:rsidR="00663F13" w:rsidRDefault="00ED56A8" w:rsidP="00ED6486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  <w:r>
              <w:rPr>
                <w:szCs w:val="22"/>
              </w:rPr>
              <w:t>Aug 2016</w:t>
            </w:r>
            <w:r w:rsidR="00663F13">
              <w:rPr>
                <w:szCs w:val="22"/>
              </w:rPr>
              <w:t xml:space="preserve"> – </w:t>
            </w:r>
            <w:r w:rsidR="00ED6486">
              <w:rPr>
                <w:szCs w:val="22"/>
              </w:rPr>
              <w:t>Jan 2017</w:t>
            </w:r>
          </w:p>
          <w:p w14:paraId="0A05C796" w14:textId="77777777" w:rsidR="00663F13" w:rsidRDefault="00663F13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1AC683FC" w14:textId="77777777" w:rsidR="00663F13" w:rsidRDefault="00663F13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4CC220C1" w14:textId="77777777" w:rsidR="00663F13" w:rsidRDefault="00663F13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4E6F6D85" w14:textId="77777777" w:rsidR="00663F13" w:rsidRDefault="00663F13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23C96641" w14:textId="77777777" w:rsidR="00663F13" w:rsidRDefault="00663F13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0064846A" w14:textId="77777777" w:rsidR="00663F13" w:rsidRDefault="00663F13" w:rsidP="00FA290C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B387DD9" w14:textId="77777777" w:rsidR="00663F13" w:rsidRDefault="00663F13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3140AF2C" w14:textId="77777777" w:rsidR="00A2651F" w:rsidRDefault="00A2651F" w:rsidP="00407EFB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198CFBD6" w14:textId="77777777" w:rsidR="002878D4" w:rsidRDefault="002878D4" w:rsidP="00C2046F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50A5F3D8" w14:textId="77777777" w:rsidR="006418DA" w:rsidRDefault="006418DA" w:rsidP="00AE2315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09887AAA" w14:textId="77777777" w:rsidR="00ED56A8" w:rsidRDefault="00ED56A8" w:rsidP="00AE2315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  <w:r>
              <w:rPr>
                <w:szCs w:val="22"/>
              </w:rPr>
              <w:t>Jan. 2009 – July 2016</w:t>
            </w:r>
          </w:p>
          <w:p w14:paraId="53D69363" w14:textId="77777777" w:rsidR="00663F13" w:rsidRDefault="00663F13" w:rsidP="00663F13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9E12FAE" w14:textId="77777777" w:rsidR="007C237C" w:rsidRDefault="007C237C" w:rsidP="00663F13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7EEF0391" w14:textId="77777777" w:rsidR="00BA7FC1" w:rsidRDefault="00BA7FC1" w:rsidP="00663F13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3268DE51" w14:textId="77777777" w:rsidR="008054CB" w:rsidRDefault="008054CB" w:rsidP="00D06B89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7C25A103" w14:textId="77777777" w:rsidR="008054CB" w:rsidRDefault="008054CB" w:rsidP="00D06B89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4A9EFD41" w14:textId="77777777" w:rsidR="008054CB" w:rsidRDefault="008054CB" w:rsidP="00D06B89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5066888B" w14:textId="77777777" w:rsidR="008054CB" w:rsidRDefault="008054CB" w:rsidP="00D06B89">
            <w:pPr>
              <w:pStyle w:val="Achievement"/>
              <w:spacing w:after="0" w:line="220" w:lineRule="atLeast"/>
              <w:rPr>
                <w:szCs w:val="22"/>
              </w:rPr>
            </w:pPr>
          </w:p>
          <w:p w14:paraId="089125D9" w14:textId="77777777" w:rsidR="00B04CFC" w:rsidRDefault="00B04CFC" w:rsidP="00AE4CBE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4365B825" w14:textId="77777777" w:rsidR="00ED56A8" w:rsidRDefault="00ED56A8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305633C4" w14:textId="77777777" w:rsidR="00ED56A8" w:rsidRDefault="00ED56A8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760CB540" w14:textId="77777777" w:rsidR="00ED56A8" w:rsidRDefault="00ED56A8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0924A4A" w14:textId="77777777" w:rsidR="00FA290C" w:rsidRDefault="00FA290C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6738E467" w14:textId="77777777" w:rsidR="00ED6486" w:rsidRDefault="00ED6486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0C9F365D" w14:textId="77777777" w:rsidR="00ED6486" w:rsidRDefault="00ED6486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52F53353" w14:textId="77777777" w:rsidR="00662BEC" w:rsidRDefault="00662BEC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23BED111" w14:textId="77777777" w:rsidR="006D33A4" w:rsidRDefault="006D33A4" w:rsidP="006D33A4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  <w:r>
              <w:rPr>
                <w:szCs w:val="22"/>
              </w:rPr>
              <w:t>June 2008 – Jan. 2009</w:t>
            </w:r>
          </w:p>
          <w:p w14:paraId="6A6751D0" w14:textId="77777777" w:rsidR="003C42E2" w:rsidRDefault="003C42E2" w:rsidP="00AE4CBE">
            <w:pPr>
              <w:pStyle w:val="Achievement"/>
              <w:spacing w:after="0" w:line="220" w:lineRule="atLeast"/>
              <w:ind w:left="0" w:firstLine="0"/>
              <w:rPr>
                <w:szCs w:val="22"/>
              </w:rPr>
            </w:pPr>
          </w:p>
          <w:p w14:paraId="18BA9432" w14:textId="77777777" w:rsidR="00BA7FC1" w:rsidRDefault="00BA7FC1" w:rsidP="003C42E2">
            <w:pPr>
              <w:pStyle w:val="Achievement"/>
              <w:spacing w:after="0" w:line="220" w:lineRule="atLeast"/>
              <w:ind w:left="0" w:firstLine="0"/>
              <w:jc w:val="left"/>
              <w:rPr>
                <w:szCs w:val="22"/>
              </w:rPr>
            </w:pPr>
          </w:p>
          <w:p w14:paraId="48D410C3" w14:textId="77777777" w:rsidR="00BA7FC1" w:rsidRDefault="00BA7FC1" w:rsidP="003C42E2">
            <w:pPr>
              <w:pStyle w:val="Achievement"/>
              <w:spacing w:after="0" w:line="220" w:lineRule="atLeast"/>
              <w:ind w:left="0" w:firstLine="0"/>
              <w:jc w:val="left"/>
              <w:rPr>
                <w:szCs w:val="22"/>
              </w:rPr>
            </w:pPr>
          </w:p>
          <w:p w14:paraId="0A93F770" w14:textId="77777777" w:rsidR="007E63E6" w:rsidRDefault="007E63E6" w:rsidP="003C42E2">
            <w:pPr>
              <w:pStyle w:val="Achievement"/>
              <w:spacing w:after="0" w:line="220" w:lineRule="atLeast"/>
              <w:ind w:left="0" w:firstLine="0"/>
              <w:jc w:val="left"/>
              <w:rPr>
                <w:szCs w:val="22"/>
              </w:rPr>
            </w:pPr>
          </w:p>
          <w:p w14:paraId="69883B0F" w14:textId="77777777" w:rsidR="0072201F" w:rsidRDefault="0072201F" w:rsidP="003C42E2">
            <w:pPr>
              <w:pStyle w:val="Achievement"/>
              <w:tabs>
                <w:tab w:val="left" w:pos="402"/>
              </w:tabs>
              <w:spacing w:after="0" w:line="220" w:lineRule="atLeast"/>
              <w:ind w:left="0" w:firstLine="0"/>
              <w:rPr>
                <w:szCs w:val="21"/>
              </w:rPr>
            </w:pPr>
          </w:p>
          <w:p w14:paraId="2A4E9135" w14:textId="77777777" w:rsidR="00492D1C" w:rsidRDefault="00492D1C" w:rsidP="00314DE9">
            <w:pPr>
              <w:pStyle w:val="Achievement"/>
              <w:tabs>
                <w:tab w:val="left" w:pos="402"/>
              </w:tabs>
              <w:spacing w:after="0" w:line="220" w:lineRule="atLeast"/>
              <w:rPr>
                <w:szCs w:val="21"/>
              </w:rPr>
            </w:pPr>
          </w:p>
          <w:p w14:paraId="2325612B" w14:textId="77777777" w:rsidR="007806C4" w:rsidRDefault="007806C4" w:rsidP="00314DE9">
            <w:pPr>
              <w:pStyle w:val="Achievement"/>
              <w:tabs>
                <w:tab w:val="left" w:pos="402"/>
              </w:tabs>
              <w:spacing w:after="0" w:line="220" w:lineRule="atLeast"/>
              <w:rPr>
                <w:szCs w:val="21"/>
              </w:rPr>
            </w:pPr>
          </w:p>
          <w:p w14:paraId="6C0D69F6" w14:textId="77777777" w:rsidR="007806C4" w:rsidRDefault="007806C4" w:rsidP="00314DE9">
            <w:pPr>
              <w:pStyle w:val="Achievement"/>
              <w:tabs>
                <w:tab w:val="left" w:pos="402"/>
              </w:tabs>
              <w:spacing w:after="0" w:line="220" w:lineRule="atLeast"/>
              <w:rPr>
                <w:szCs w:val="21"/>
              </w:rPr>
            </w:pPr>
          </w:p>
          <w:p w14:paraId="59A6FD2C" w14:textId="77777777" w:rsidR="007806C4" w:rsidRDefault="007806C4" w:rsidP="00314DE9">
            <w:pPr>
              <w:pStyle w:val="Achievement"/>
              <w:tabs>
                <w:tab w:val="left" w:pos="402"/>
              </w:tabs>
              <w:spacing w:after="0" w:line="220" w:lineRule="atLeast"/>
              <w:rPr>
                <w:szCs w:val="21"/>
              </w:rPr>
            </w:pPr>
          </w:p>
          <w:p w14:paraId="764B7618" w14:textId="77777777" w:rsidR="00D06B89" w:rsidRDefault="00D06B89" w:rsidP="00492D1C">
            <w:pPr>
              <w:pStyle w:val="Achievement"/>
              <w:tabs>
                <w:tab w:val="left" w:pos="402"/>
              </w:tabs>
              <w:spacing w:after="0" w:line="220" w:lineRule="atLeast"/>
              <w:rPr>
                <w:szCs w:val="21"/>
              </w:rPr>
            </w:pPr>
          </w:p>
          <w:p w14:paraId="47FE7340" w14:textId="77777777" w:rsidR="007E5E49" w:rsidRDefault="007E5E49" w:rsidP="00492D1C">
            <w:pPr>
              <w:pStyle w:val="Achievement"/>
              <w:tabs>
                <w:tab w:val="left" w:pos="402"/>
              </w:tabs>
              <w:spacing w:after="0" w:line="220" w:lineRule="atLeast"/>
              <w:rPr>
                <w:szCs w:val="21"/>
              </w:rPr>
            </w:pPr>
          </w:p>
          <w:p w14:paraId="079833E6" w14:textId="77777777" w:rsidR="002878D4" w:rsidRDefault="002878D4" w:rsidP="00492D1C">
            <w:pPr>
              <w:pStyle w:val="Achievement"/>
              <w:tabs>
                <w:tab w:val="left" w:pos="402"/>
              </w:tabs>
              <w:spacing w:after="0" w:line="220" w:lineRule="atLeast"/>
              <w:rPr>
                <w:szCs w:val="21"/>
              </w:rPr>
            </w:pPr>
          </w:p>
          <w:p w14:paraId="750BA344" w14:textId="77777777" w:rsidR="00D06B89" w:rsidRDefault="00D06B89" w:rsidP="00B04CFC">
            <w:pPr>
              <w:pStyle w:val="Achievement"/>
              <w:tabs>
                <w:tab w:val="left" w:pos="402"/>
              </w:tabs>
              <w:spacing w:after="0" w:line="220" w:lineRule="atLeast"/>
              <w:ind w:left="0" w:firstLine="0"/>
              <w:rPr>
                <w:szCs w:val="21"/>
              </w:rPr>
            </w:pPr>
          </w:p>
          <w:p w14:paraId="5A83680E" w14:textId="77777777" w:rsidR="00ED56A8" w:rsidRDefault="00ED56A8" w:rsidP="00B04CFC">
            <w:pPr>
              <w:pStyle w:val="Achievement"/>
              <w:tabs>
                <w:tab w:val="left" w:pos="402"/>
              </w:tabs>
              <w:spacing w:after="0" w:line="220" w:lineRule="atLeast"/>
              <w:ind w:left="0" w:firstLine="0"/>
              <w:rPr>
                <w:szCs w:val="21"/>
              </w:rPr>
            </w:pPr>
          </w:p>
          <w:p w14:paraId="7E3BC0C4" w14:textId="77777777" w:rsidR="00ED56A8" w:rsidRDefault="00ED56A8" w:rsidP="00C2046F">
            <w:pPr>
              <w:pStyle w:val="Achievement"/>
              <w:spacing w:after="0" w:line="220" w:lineRule="atLeast"/>
              <w:ind w:left="0" w:firstLine="0"/>
              <w:jc w:val="left"/>
              <w:rPr>
                <w:szCs w:val="21"/>
              </w:rPr>
            </w:pPr>
          </w:p>
        </w:tc>
      </w:tr>
      <w:tr w:rsidR="003C42E2" w14:paraId="71599C0F" w14:textId="77777777" w:rsidTr="000E01B6">
        <w:trPr>
          <w:cantSplit/>
          <w:trHeight w:val="3627"/>
        </w:trPr>
        <w:tc>
          <w:tcPr>
            <w:tcW w:w="5000" w:type="pct"/>
            <w:gridSpan w:val="4"/>
          </w:tcPr>
          <w:tbl>
            <w:tblPr>
              <w:tblW w:w="5453" w:type="pct"/>
              <w:tblLook w:val="0000" w:firstRow="0" w:lastRow="0" w:firstColumn="0" w:lastColumn="0" w:noHBand="0" w:noVBand="0"/>
            </w:tblPr>
            <w:tblGrid>
              <w:gridCol w:w="11155"/>
            </w:tblGrid>
            <w:tr w:rsidR="00317787" w14:paraId="3DC46000" w14:textId="77777777" w:rsidTr="00C154FC">
              <w:trPr>
                <w:cantSplit/>
                <w:trHeight w:val="13"/>
              </w:trPr>
              <w:tc>
                <w:tcPr>
                  <w:tcW w:w="5000" w:type="pct"/>
                </w:tcPr>
                <w:p w14:paraId="3D028D6E" w14:textId="77777777" w:rsidR="00317787" w:rsidRDefault="00317787" w:rsidP="00317787">
                  <w:pPr>
                    <w:pStyle w:val="SectionTitle"/>
                    <w:pBdr>
                      <w:bottom w:val="single" w:sz="6" w:space="1" w:color="auto"/>
                    </w:pBdr>
                    <w:spacing w:before="120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lastRenderedPageBreak/>
                    <w:t>skills</w:t>
                  </w:r>
                </w:p>
                <w:p w14:paraId="25F87A0C" w14:textId="77777777" w:rsidR="000E01B6" w:rsidRDefault="000E01B6" w:rsidP="000E01B6">
                  <w:pPr>
                    <w:pStyle w:val="Achievement"/>
                    <w:spacing w:after="0"/>
                    <w:ind w:left="630" w:firstLine="0"/>
                    <w:jc w:val="left"/>
                    <w:rPr>
                      <w:szCs w:val="22"/>
                    </w:rPr>
                  </w:pPr>
                </w:p>
                <w:p w14:paraId="486EE3F8" w14:textId="77777777" w:rsidR="000E01B6" w:rsidRPr="008904F1" w:rsidRDefault="000E01B6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Proficient with Microsoft Office 2007-2016 </w:t>
                  </w:r>
                  <w:r w:rsidRPr="008904F1">
                    <w:rPr>
                      <w:szCs w:val="22"/>
                    </w:rPr>
                    <w:t>suite including Word, Excel, Outlook, Access, and PowerPoint</w:t>
                  </w:r>
                </w:p>
                <w:p w14:paraId="612C711E" w14:textId="77777777" w:rsidR="000E01B6" w:rsidRDefault="000E01B6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 w:rsidRPr="008904F1">
                    <w:rPr>
                      <w:szCs w:val="22"/>
                    </w:rPr>
                    <w:t xml:space="preserve">Proficient with Microsoft </w:t>
                  </w:r>
                  <w:r>
                    <w:rPr>
                      <w:szCs w:val="22"/>
                    </w:rPr>
                    <w:t>operating systems: Windows XP, Vista, 7/</w:t>
                  </w:r>
                  <w:proofErr w:type="gramStart"/>
                  <w:r>
                    <w:rPr>
                      <w:szCs w:val="22"/>
                    </w:rPr>
                    <w:t>10,  Windows</w:t>
                  </w:r>
                  <w:proofErr w:type="gramEnd"/>
                  <w:r>
                    <w:rPr>
                      <w:szCs w:val="22"/>
                    </w:rPr>
                    <w:t xml:space="preserve"> Server </w:t>
                  </w:r>
                  <w:r w:rsidR="00675268">
                    <w:rPr>
                      <w:szCs w:val="22"/>
                    </w:rPr>
                    <w:t>2003-2016</w:t>
                  </w:r>
                </w:p>
                <w:p w14:paraId="00FC6571" w14:textId="77777777" w:rsidR="000E01B6" w:rsidRPr="007C237C" w:rsidRDefault="000E01B6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Proficient with configuring/maintaining core network services such as Active Directory/VPN/File/DHCP</w:t>
                  </w:r>
                </w:p>
                <w:p w14:paraId="6DCC55D9" w14:textId="77777777" w:rsidR="000E01B6" w:rsidRPr="006F20CA" w:rsidRDefault="000E01B6" w:rsidP="000E01B6">
                  <w:pPr>
                    <w:pStyle w:val="Achievement"/>
                    <w:numPr>
                      <w:ilvl w:val="0"/>
                      <w:numId w:val="50"/>
                    </w:numPr>
                    <w:tabs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Proficient with configuring/maintaining CISCO IOS/SonicWall</w:t>
                  </w:r>
                  <w:r w:rsidR="00675268">
                    <w:rPr>
                      <w:szCs w:val="22"/>
                    </w:rPr>
                    <w:t>/Aruba HP</w:t>
                  </w:r>
                  <w:r>
                    <w:rPr>
                      <w:szCs w:val="22"/>
                    </w:rPr>
                    <w:t xml:space="preserve"> routers and switches</w:t>
                  </w:r>
                </w:p>
                <w:p w14:paraId="53064FB5" w14:textId="77777777" w:rsidR="000E01B6" w:rsidRDefault="000E01B6" w:rsidP="000E01B6">
                  <w:pPr>
                    <w:pStyle w:val="Achievement"/>
                    <w:numPr>
                      <w:ilvl w:val="0"/>
                      <w:numId w:val="50"/>
                    </w:numPr>
                    <w:tabs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Proficient with configuring/maintaining Microsoft Hyper-V and VMware vSphere 5.0-6.5</w:t>
                  </w:r>
                </w:p>
                <w:p w14:paraId="342CAB18" w14:textId="77777777" w:rsidR="000E01B6" w:rsidRPr="00A02009" w:rsidRDefault="000E01B6" w:rsidP="000E01B6">
                  <w:pPr>
                    <w:pStyle w:val="Achievement"/>
                    <w:numPr>
                      <w:ilvl w:val="0"/>
                      <w:numId w:val="50"/>
                    </w:numPr>
                    <w:tabs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Ability to maintain documentation of network infrastructure</w:t>
                  </w:r>
                </w:p>
                <w:p w14:paraId="30AC977A" w14:textId="77777777" w:rsidR="000E01B6" w:rsidRPr="008904F1" w:rsidRDefault="000E01B6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 w:rsidRPr="008904F1">
                    <w:rPr>
                      <w:szCs w:val="22"/>
                    </w:rPr>
                    <w:t xml:space="preserve">Languages </w:t>
                  </w:r>
                  <w:proofErr w:type="gramStart"/>
                  <w:r w:rsidRPr="008904F1">
                    <w:rPr>
                      <w:szCs w:val="22"/>
                    </w:rPr>
                    <w:t>spoken:</w:t>
                  </w:r>
                  <w:proofErr w:type="gramEnd"/>
                  <w:r w:rsidRPr="008904F1">
                    <w:rPr>
                      <w:szCs w:val="22"/>
                    </w:rPr>
                    <w:t xml:space="preserve"> Vietnamese and English</w:t>
                  </w:r>
                </w:p>
                <w:p w14:paraId="683C0267" w14:textId="77777777" w:rsidR="000E01B6" w:rsidRPr="008904F1" w:rsidRDefault="000E01B6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 w:rsidRPr="008904F1">
                    <w:rPr>
                      <w:szCs w:val="22"/>
                    </w:rPr>
                    <w:t>CCENT</w:t>
                  </w:r>
                  <w:r>
                    <w:rPr>
                      <w:szCs w:val="22"/>
                    </w:rPr>
                    <w:t xml:space="preserve"> &amp; CCNA</w:t>
                  </w:r>
                  <w:r w:rsidRPr="008904F1">
                    <w:rPr>
                      <w:szCs w:val="22"/>
                    </w:rPr>
                    <w:t xml:space="preserve"> Certified</w:t>
                  </w:r>
                </w:p>
                <w:p w14:paraId="61351683" w14:textId="77777777" w:rsidR="000E01B6" w:rsidRDefault="000E01B6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 w:rsidRPr="008904F1">
                    <w:rPr>
                      <w:szCs w:val="22"/>
                    </w:rPr>
                    <w:t>Excellent communication skills (verbal and written)</w:t>
                  </w:r>
                </w:p>
                <w:p w14:paraId="4CAD8B69" w14:textId="77777777" w:rsidR="00C2046F" w:rsidRDefault="00C2046F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proofErr w:type="spellStart"/>
                  <w:r>
                    <w:rPr>
                      <w:szCs w:val="22"/>
                    </w:rPr>
                    <w:t>Netsuite</w:t>
                  </w:r>
                  <w:proofErr w:type="spellEnd"/>
                  <w:r>
                    <w:rPr>
                      <w:szCs w:val="22"/>
                    </w:rPr>
                    <w:t xml:space="preserve"> Administrator experience (2 years)</w:t>
                  </w:r>
                </w:p>
                <w:p w14:paraId="38CA2398" w14:textId="77777777" w:rsidR="00A2651F" w:rsidRPr="000E01B6" w:rsidRDefault="00A2651F" w:rsidP="000E01B6">
                  <w:pPr>
                    <w:pStyle w:val="Achievement"/>
                    <w:numPr>
                      <w:ilvl w:val="0"/>
                      <w:numId w:val="44"/>
                    </w:numPr>
                    <w:tabs>
                      <w:tab w:val="clear" w:pos="720"/>
                      <w:tab w:val="num" w:pos="630"/>
                    </w:tabs>
                    <w:spacing w:after="0"/>
                    <w:ind w:left="630" w:hanging="342"/>
                    <w:jc w:val="lef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References available upon request</w:t>
                  </w:r>
                </w:p>
              </w:tc>
            </w:tr>
          </w:tbl>
          <w:p w14:paraId="31A3BB6A" w14:textId="77777777" w:rsidR="003C42E2" w:rsidRDefault="003C42E2" w:rsidP="00C154FC">
            <w:pPr>
              <w:pStyle w:val="SectionTitle"/>
              <w:pBdr>
                <w:bottom w:val="single" w:sz="6" w:space="1" w:color="auto"/>
              </w:pBdr>
              <w:spacing w:before="120"/>
              <w:rPr>
                <w:b/>
                <w:bCs/>
                <w:iCs/>
                <w:sz w:val="22"/>
              </w:rPr>
            </w:pPr>
          </w:p>
        </w:tc>
      </w:tr>
      <w:tr w:rsidR="000E01B6" w:rsidRPr="00EF3044" w14:paraId="605BF2B7" w14:textId="77777777" w:rsidTr="003C42E2">
        <w:trPr>
          <w:cantSplit/>
          <w:trHeight w:val="101"/>
        </w:trPr>
        <w:tc>
          <w:tcPr>
            <w:tcW w:w="210" w:type="pct"/>
            <w:gridSpan w:val="2"/>
          </w:tcPr>
          <w:p w14:paraId="15C4E164" w14:textId="77777777" w:rsidR="000E01B6" w:rsidRDefault="000E01B6" w:rsidP="00C154FC">
            <w:pPr>
              <w:tabs>
                <w:tab w:val="left" w:pos="2611"/>
              </w:tabs>
              <w:spacing w:before="120"/>
              <w:rPr>
                <w:iCs/>
                <w:szCs w:val="21"/>
              </w:rPr>
            </w:pPr>
          </w:p>
        </w:tc>
        <w:tc>
          <w:tcPr>
            <w:tcW w:w="4790" w:type="pct"/>
            <w:gridSpan w:val="2"/>
          </w:tcPr>
          <w:p w14:paraId="3D076935" w14:textId="77777777" w:rsidR="000E01B6" w:rsidRPr="00EF3044" w:rsidRDefault="000E01B6" w:rsidP="00A02009">
            <w:pPr>
              <w:pStyle w:val="Achievement"/>
              <w:spacing w:after="0"/>
              <w:ind w:left="0" w:firstLine="0"/>
              <w:jc w:val="left"/>
              <w:rPr>
                <w:rFonts w:cs="Garamond"/>
                <w:iCs/>
                <w:caps/>
                <w:sz w:val="20"/>
              </w:rPr>
            </w:pPr>
          </w:p>
        </w:tc>
      </w:tr>
      <w:tr w:rsidR="000E01B6" w14:paraId="7FFA6C34" w14:textId="77777777" w:rsidTr="003C42E2">
        <w:trPr>
          <w:trHeight w:val="307"/>
        </w:trPr>
        <w:tc>
          <w:tcPr>
            <w:tcW w:w="175" w:type="pct"/>
          </w:tcPr>
          <w:p w14:paraId="427B35DD" w14:textId="77777777" w:rsidR="000E01B6" w:rsidRDefault="000E01B6">
            <w:pPr>
              <w:rPr>
                <w:szCs w:val="21"/>
              </w:rPr>
            </w:pPr>
          </w:p>
        </w:tc>
        <w:tc>
          <w:tcPr>
            <w:tcW w:w="3806" w:type="pct"/>
            <w:gridSpan w:val="2"/>
          </w:tcPr>
          <w:p w14:paraId="0BCE41E5" w14:textId="77777777" w:rsidR="000E01B6" w:rsidRPr="00797B1D" w:rsidRDefault="000E01B6" w:rsidP="003C42E2">
            <w:pPr>
              <w:pStyle w:val="Achievement"/>
              <w:spacing w:after="0"/>
              <w:ind w:left="0" w:firstLine="0"/>
              <w:jc w:val="left"/>
              <w:rPr>
                <w:sz w:val="20"/>
              </w:rPr>
            </w:pPr>
          </w:p>
        </w:tc>
        <w:tc>
          <w:tcPr>
            <w:tcW w:w="1019" w:type="pct"/>
          </w:tcPr>
          <w:p w14:paraId="02C2A32B" w14:textId="77777777" w:rsidR="000E01B6" w:rsidRDefault="000E01B6" w:rsidP="003C42E2">
            <w:pPr>
              <w:pStyle w:val="Achievement"/>
              <w:spacing w:after="0"/>
              <w:ind w:left="0" w:firstLine="0"/>
              <w:rPr>
                <w:szCs w:val="21"/>
              </w:rPr>
            </w:pPr>
          </w:p>
        </w:tc>
      </w:tr>
      <w:tr w:rsidR="000E01B6" w14:paraId="4B2963FB" w14:textId="77777777" w:rsidTr="003C42E2">
        <w:trPr>
          <w:cantSplit/>
          <w:trHeight w:val="101"/>
        </w:trPr>
        <w:tc>
          <w:tcPr>
            <w:tcW w:w="210" w:type="pct"/>
            <w:gridSpan w:val="2"/>
          </w:tcPr>
          <w:p w14:paraId="451600F3" w14:textId="77777777" w:rsidR="000E01B6" w:rsidRDefault="000E01B6">
            <w:pPr>
              <w:tabs>
                <w:tab w:val="left" w:pos="2611"/>
              </w:tabs>
              <w:spacing w:before="120"/>
              <w:rPr>
                <w:iCs/>
                <w:szCs w:val="21"/>
              </w:rPr>
            </w:pPr>
          </w:p>
        </w:tc>
        <w:tc>
          <w:tcPr>
            <w:tcW w:w="4790" w:type="pct"/>
            <w:gridSpan w:val="2"/>
          </w:tcPr>
          <w:p w14:paraId="782F56FF" w14:textId="77777777" w:rsidR="000E01B6" w:rsidRPr="00EF3044" w:rsidRDefault="000E01B6" w:rsidP="00797B1D">
            <w:pPr>
              <w:pStyle w:val="HeadingBase"/>
              <w:keepNext w:val="0"/>
              <w:keepLines w:val="0"/>
              <w:tabs>
                <w:tab w:val="left" w:pos="2611"/>
              </w:tabs>
              <w:spacing w:before="120" w:after="0" w:line="240" w:lineRule="auto"/>
              <w:jc w:val="left"/>
              <w:rPr>
                <w:rFonts w:cs="Garamond"/>
                <w:iCs/>
                <w:caps w:val="0"/>
                <w:sz w:val="20"/>
              </w:rPr>
            </w:pPr>
          </w:p>
        </w:tc>
      </w:tr>
    </w:tbl>
    <w:p w14:paraId="0DED6B07" w14:textId="77777777" w:rsidR="001A0635" w:rsidRDefault="001A0635" w:rsidP="007E5E49">
      <w:pPr>
        <w:pStyle w:val="BodyText"/>
      </w:pPr>
    </w:p>
    <w:sectPr w:rsidR="001A0635" w:rsidSect="007E5E49">
      <w:headerReference w:type="default" r:id="rId7"/>
      <w:footerReference w:type="default" r:id="rId8"/>
      <w:pgSz w:w="12240" w:h="15840"/>
      <w:pgMar w:top="450" w:right="1440" w:bottom="720" w:left="1440" w:header="576" w:footer="432" w:gutter="0"/>
      <w:cols w:space="720"/>
      <w:titlePg/>
      <w:docGrid w:linePitch="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97022" w14:textId="77777777" w:rsidR="00A16379" w:rsidRDefault="00A16379">
      <w:r>
        <w:separator/>
      </w:r>
    </w:p>
  </w:endnote>
  <w:endnote w:type="continuationSeparator" w:id="0">
    <w:p w14:paraId="069F22B1" w14:textId="77777777" w:rsidR="00A16379" w:rsidRDefault="00A1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58FD3" w14:textId="77777777" w:rsidR="001E64D9" w:rsidRDefault="001E64D9">
    <w:pPr>
      <w:pStyle w:val="Footer"/>
      <w:rPr>
        <w:sz w:val="21"/>
        <w:szCs w:val="21"/>
      </w:rPr>
    </w:pPr>
    <w:r>
      <w:rPr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064B6" w14:textId="77777777" w:rsidR="00A16379" w:rsidRDefault="00A16379">
      <w:r>
        <w:separator/>
      </w:r>
    </w:p>
  </w:footnote>
  <w:footnote w:type="continuationSeparator" w:id="0">
    <w:p w14:paraId="715C67A8" w14:textId="77777777" w:rsidR="00A16379" w:rsidRDefault="00A1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AAA97" w14:textId="77777777" w:rsidR="001E64D9" w:rsidRDefault="001E64D9">
    <w:pPr>
      <w:pStyle w:val="Header"/>
      <w:spacing w:line="240" w:lineRule="atLeast"/>
      <w:jc w:val="left"/>
      <w:rPr>
        <w:sz w:val="21"/>
        <w:szCs w:val="21"/>
      </w:rPr>
    </w:pPr>
    <w:r>
      <w:rPr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C85F18"/>
    <w:multiLevelType w:val="hybridMultilevel"/>
    <w:tmpl w:val="B28C29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1291"/>
    <w:multiLevelType w:val="hybridMultilevel"/>
    <w:tmpl w:val="1728BC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E1D2D05"/>
    <w:multiLevelType w:val="hybridMultilevel"/>
    <w:tmpl w:val="C15EE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0E7C6BB9"/>
    <w:multiLevelType w:val="hybridMultilevel"/>
    <w:tmpl w:val="EEAA9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B0761"/>
    <w:multiLevelType w:val="hybridMultilevel"/>
    <w:tmpl w:val="6C1E3F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6751C"/>
    <w:multiLevelType w:val="hybridMultilevel"/>
    <w:tmpl w:val="A398AB5A"/>
    <w:lvl w:ilvl="0" w:tplc="DB78478C">
      <w:start w:val="1"/>
      <w:numFmt w:val="bullet"/>
      <w:lvlText w:val=""/>
      <w:lvlJc w:val="left"/>
      <w:pPr>
        <w:tabs>
          <w:tab w:val="num" w:pos="720"/>
        </w:tabs>
        <w:ind w:left="432" w:hanging="72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23116AAB"/>
    <w:multiLevelType w:val="hybridMultilevel"/>
    <w:tmpl w:val="EC0ACB74"/>
    <w:lvl w:ilvl="0" w:tplc="A49C6AB6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828BD"/>
    <w:multiLevelType w:val="hybridMultilevel"/>
    <w:tmpl w:val="2924B6AC"/>
    <w:lvl w:ilvl="0" w:tplc="BB645CBE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43E0F"/>
    <w:multiLevelType w:val="hybridMultilevel"/>
    <w:tmpl w:val="0FF8E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9061B"/>
    <w:multiLevelType w:val="hybridMultilevel"/>
    <w:tmpl w:val="CF1E4082"/>
    <w:lvl w:ilvl="0" w:tplc="6A14E63C">
      <w:start w:val="1"/>
      <w:numFmt w:val="bullet"/>
      <w:lvlText w:val=""/>
      <w:lvlJc w:val="left"/>
      <w:pPr>
        <w:tabs>
          <w:tab w:val="num" w:pos="720"/>
        </w:tabs>
        <w:ind w:left="432" w:hanging="72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903B41"/>
    <w:multiLevelType w:val="hybridMultilevel"/>
    <w:tmpl w:val="D69CB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E4E7F"/>
    <w:multiLevelType w:val="hybridMultilevel"/>
    <w:tmpl w:val="54280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395D6899"/>
    <w:multiLevelType w:val="hybridMultilevel"/>
    <w:tmpl w:val="EC0ACB74"/>
    <w:lvl w:ilvl="0" w:tplc="BB645CBE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  <w:color w:val="auto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12217"/>
    <w:multiLevelType w:val="hybridMultilevel"/>
    <w:tmpl w:val="076C107A"/>
    <w:lvl w:ilvl="0" w:tplc="BAD05530">
      <w:start w:val="1"/>
      <w:numFmt w:val="bullet"/>
      <w:lvlText w:val=""/>
      <w:lvlJc w:val="left"/>
      <w:pPr>
        <w:tabs>
          <w:tab w:val="num" w:pos="720"/>
        </w:tabs>
        <w:ind w:left="432" w:hanging="72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656BDB"/>
    <w:multiLevelType w:val="hybridMultilevel"/>
    <w:tmpl w:val="2924B6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946A1"/>
    <w:multiLevelType w:val="hybridMultilevel"/>
    <w:tmpl w:val="EC0ACB74"/>
    <w:lvl w:ilvl="0" w:tplc="F8661D5A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2C5B"/>
    <w:multiLevelType w:val="hybridMultilevel"/>
    <w:tmpl w:val="2924B6AC"/>
    <w:lvl w:ilvl="0" w:tplc="B0C89722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98E5360"/>
    <w:multiLevelType w:val="hybridMultilevel"/>
    <w:tmpl w:val="852A312A"/>
    <w:lvl w:ilvl="0" w:tplc="D234BE50">
      <w:start w:val="1"/>
      <w:numFmt w:val="bullet"/>
      <w:lvlText w:val=""/>
      <w:lvlJc w:val="left"/>
      <w:pPr>
        <w:tabs>
          <w:tab w:val="num" w:pos="3744"/>
        </w:tabs>
        <w:ind w:left="3456" w:hanging="72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24"/>
        </w:tabs>
        <w:ind w:left="8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44"/>
        </w:tabs>
        <w:ind w:left="91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64"/>
        </w:tabs>
        <w:ind w:left="9864" w:hanging="360"/>
      </w:pPr>
      <w:rPr>
        <w:rFonts w:ascii="Wingdings" w:hAnsi="Wingdings" w:hint="default"/>
      </w:rPr>
    </w:lvl>
  </w:abstractNum>
  <w:abstractNum w:abstractNumId="25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6" w15:restartNumberingAfterBreak="0">
    <w:nsid w:val="6D883E67"/>
    <w:multiLevelType w:val="hybridMultilevel"/>
    <w:tmpl w:val="EC0ACB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E710D"/>
    <w:multiLevelType w:val="hybridMultilevel"/>
    <w:tmpl w:val="2924B6AC"/>
    <w:lvl w:ilvl="0" w:tplc="FCA2786A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56678"/>
    <w:multiLevelType w:val="hybridMultilevel"/>
    <w:tmpl w:val="872E6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D163C"/>
    <w:multiLevelType w:val="hybridMultilevel"/>
    <w:tmpl w:val="5B763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25"/>
  </w:num>
  <w:num w:numId="20">
    <w:abstractNumId w:val="3"/>
  </w:num>
  <w:num w:numId="21">
    <w:abstractNumId w:val="9"/>
  </w:num>
  <w:num w:numId="22">
    <w:abstractNumId w:val="17"/>
  </w:num>
  <w:num w:numId="23">
    <w:abstractNumId w:val="23"/>
  </w:num>
  <w:num w:numId="24">
    <w:abstractNumId w:val="16"/>
  </w:num>
  <w:num w:numId="2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6"/>
  </w:num>
  <w:num w:numId="30">
    <w:abstractNumId w:val="14"/>
  </w:num>
  <w:num w:numId="31">
    <w:abstractNumId w:val="1"/>
  </w:num>
  <w:num w:numId="32">
    <w:abstractNumId w:val="2"/>
  </w:num>
  <w:num w:numId="33">
    <w:abstractNumId w:val="4"/>
  </w:num>
  <w:num w:numId="34">
    <w:abstractNumId w:val="7"/>
  </w:num>
  <w:num w:numId="35">
    <w:abstractNumId w:val="11"/>
  </w:num>
  <w:num w:numId="36">
    <w:abstractNumId w:val="18"/>
  </w:num>
  <w:num w:numId="37">
    <w:abstractNumId w:val="26"/>
  </w:num>
  <w:num w:numId="38">
    <w:abstractNumId w:val="20"/>
  </w:num>
  <w:num w:numId="39">
    <w:abstractNumId w:val="27"/>
  </w:num>
  <w:num w:numId="40">
    <w:abstractNumId w:val="22"/>
  </w:num>
  <w:num w:numId="41">
    <w:abstractNumId w:val="19"/>
  </w:num>
  <w:num w:numId="42">
    <w:abstractNumId w:val="21"/>
  </w:num>
  <w:num w:numId="43">
    <w:abstractNumId w:val="10"/>
  </w:num>
  <w:num w:numId="44">
    <w:abstractNumId w:val="8"/>
  </w:num>
  <w:num w:numId="45">
    <w:abstractNumId w:val="13"/>
  </w:num>
  <w:num w:numId="46">
    <w:abstractNumId w:val="24"/>
  </w:num>
  <w:num w:numId="47">
    <w:abstractNumId w:val="12"/>
  </w:num>
  <w:num w:numId="48">
    <w:abstractNumId w:val="28"/>
  </w:num>
  <w:num w:numId="49">
    <w:abstractNumId w:val="15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oNotHyphenateCaps/>
  <w:drawingGridHorizontalSpacing w:val="26"/>
  <w:drawingGridVerticalSpacing w:val="71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B43"/>
    <w:rsid w:val="00001B3E"/>
    <w:rsid w:val="0001498E"/>
    <w:rsid w:val="000151D2"/>
    <w:rsid w:val="000406F6"/>
    <w:rsid w:val="00041610"/>
    <w:rsid w:val="00044BA8"/>
    <w:rsid w:val="00045486"/>
    <w:rsid w:val="000539A5"/>
    <w:rsid w:val="00065E7F"/>
    <w:rsid w:val="00070560"/>
    <w:rsid w:val="000C028F"/>
    <w:rsid w:val="000D6809"/>
    <w:rsid w:val="000E01B6"/>
    <w:rsid w:val="000F105E"/>
    <w:rsid w:val="000F19E9"/>
    <w:rsid w:val="00143DCA"/>
    <w:rsid w:val="001616B5"/>
    <w:rsid w:val="0016562E"/>
    <w:rsid w:val="001A0635"/>
    <w:rsid w:val="001B49D8"/>
    <w:rsid w:val="001E0D85"/>
    <w:rsid w:val="001E32B0"/>
    <w:rsid w:val="001E64D9"/>
    <w:rsid w:val="002063F8"/>
    <w:rsid w:val="00212D33"/>
    <w:rsid w:val="00216E05"/>
    <w:rsid w:val="00234CA7"/>
    <w:rsid w:val="00286433"/>
    <w:rsid w:val="002878D4"/>
    <w:rsid w:val="002A2FB1"/>
    <w:rsid w:val="002C2EC4"/>
    <w:rsid w:val="002C5360"/>
    <w:rsid w:val="002C6D98"/>
    <w:rsid w:val="002F69FD"/>
    <w:rsid w:val="00300F52"/>
    <w:rsid w:val="00314DE9"/>
    <w:rsid w:val="00317787"/>
    <w:rsid w:val="0035281B"/>
    <w:rsid w:val="0035731D"/>
    <w:rsid w:val="0037634B"/>
    <w:rsid w:val="0038426E"/>
    <w:rsid w:val="00396947"/>
    <w:rsid w:val="003A7D99"/>
    <w:rsid w:val="003B118A"/>
    <w:rsid w:val="003C1191"/>
    <w:rsid w:val="003C42E2"/>
    <w:rsid w:val="003C68B0"/>
    <w:rsid w:val="003E2565"/>
    <w:rsid w:val="003E5ECF"/>
    <w:rsid w:val="003E601C"/>
    <w:rsid w:val="00407EFB"/>
    <w:rsid w:val="004213AE"/>
    <w:rsid w:val="00433A5A"/>
    <w:rsid w:val="004354AB"/>
    <w:rsid w:val="00460E47"/>
    <w:rsid w:val="00467908"/>
    <w:rsid w:val="00492D1C"/>
    <w:rsid w:val="004A592F"/>
    <w:rsid w:val="004B23F0"/>
    <w:rsid w:val="004C6E6F"/>
    <w:rsid w:val="004F0E66"/>
    <w:rsid w:val="00541CE3"/>
    <w:rsid w:val="005473CA"/>
    <w:rsid w:val="00551BCA"/>
    <w:rsid w:val="005645B2"/>
    <w:rsid w:val="00587CB8"/>
    <w:rsid w:val="00597643"/>
    <w:rsid w:val="005B52BA"/>
    <w:rsid w:val="005B5CFC"/>
    <w:rsid w:val="005C5E04"/>
    <w:rsid w:val="005D3021"/>
    <w:rsid w:val="005E4EAA"/>
    <w:rsid w:val="005F0AF7"/>
    <w:rsid w:val="005F1216"/>
    <w:rsid w:val="00606050"/>
    <w:rsid w:val="006172BE"/>
    <w:rsid w:val="0062323A"/>
    <w:rsid w:val="00623799"/>
    <w:rsid w:val="006418DA"/>
    <w:rsid w:val="00662BEC"/>
    <w:rsid w:val="00663F13"/>
    <w:rsid w:val="00664ABA"/>
    <w:rsid w:val="00675268"/>
    <w:rsid w:val="00680328"/>
    <w:rsid w:val="006845E2"/>
    <w:rsid w:val="006A7814"/>
    <w:rsid w:val="006B4AA8"/>
    <w:rsid w:val="006C193F"/>
    <w:rsid w:val="006C401D"/>
    <w:rsid w:val="006C78D5"/>
    <w:rsid w:val="006D33A4"/>
    <w:rsid w:val="006E02D2"/>
    <w:rsid w:val="006E066F"/>
    <w:rsid w:val="006F20CA"/>
    <w:rsid w:val="00701B9F"/>
    <w:rsid w:val="00710AA7"/>
    <w:rsid w:val="0072201F"/>
    <w:rsid w:val="007615FD"/>
    <w:rsid w:val="00763EAD"/>
    <w:rsid w:val="007708F1"/>
    <w:rsid w:val="007806C4"/>
    <w:rsid w:val="00797A2D"/>
    <w:rsid w:val="00797B1D"/>
    <w:rsid w:val="007C237C"/>
    <w:rsid w:val="007D4545"/>
    <w:rsid w:val="007E5E49"/>
    <w:rsid w:val="007E63E6"/>
    <w:rsid w:val="007F40B1"/>
    <w:rsid w:val="008054CB"/>
    <w:rsid w:val="0083522C"/>
    <w:rsid w:val="008468EF"/>
    <w:rsid w:val="00867A1C"/>
    <w:rsid w:val="008904F1"/>
    <w:rsid w:val="008A3277"/>
    <w:rsid w:val="008A434B"/>
    <w:rsid w:val="008C614B"/>
    <w:rsid w:val="008D6313"/>
    <w:rsid w:val="009246A7"/>
    <w:rsid w:val="009401E8"/>
    <w:rsid w:val="00941F5C"/>
    <w:rsid w:val="009916DF"/>
    <w:rsid w:val="009A0529"/>
    <w:rsid w:val="009A0C1B"/>
    <w:rsid w:val="009A65F8"/>
    <w:rsid w:val="009E6CD6"/>
    <w:rsid w:val="009F3982"/>
    <w:rsid w:val="009F7BA6"/>
    <w:rsid w:val="00A02009"/>
    <w:rsid w:val="00A16379"/>
    <w:rsid w:val="00A2651F"/>
    <w:rsid w:val="00A400C6"/>
    <w:rsid w:val="00A44A5B"/>
    <w:rsid w:val="00A71785"/>
    <w:rsid w:val="00A925E8"/>
    <w:rsid w:val="00AC0579"/>
    <w:rsid w:val="00AE2315"/>
    <w:rsid w:val="00AE4CBE"/>
    <w:rsid w:val="00AF4908"/>
    <w:rsid w:val="00B0075E"/>
    <w:rsid w:val="00B00C91"/>
    <w:rsid w:val="00B03101"/>
    <w:rsid w:val="00B04CFC"/>
    <w:rsid w:val="00B07F0C"/>
    <w:rsid w:val="00B24756"/>
    <w:rsid w:val="00B27813"/>
    <w:rsid w:val="00B43BF4"/>
    <w:rsid w:val="00B62A01"/>
    <w:rsid w:val="00B7356C"/>
    <w:rsid w:val="00B82D0A"/>
    <w:rsid w:val="00BA78DE"/>
    <w:rsid w:val="00BA7FC1"/>
    <w:rsid w:val="00BB733C"/>
    <w:rsid w:val="00BC5478"/>
    <w:rsid w:val="00C147BF"/>
    <w:rsid w:val="00C154FC"/>
    <w:rsid w:val="00C2046F"/>
    <w:rsid w:val="00C32104"/>
    <w:rsid w:val="00C57286"/>
    <w:rsid w:val="00C60C5F"/>
    <w:rsid w:val="00C66221"/>
    <w:rsid w:val="00C76BCD"/>
    <w:rsid w:val="00C81A63"/>
    <w:rsid w:val="00C85A45"/>
    <w:rsid w:val="00CB07D8"/>
    <w:rsid w:val="00CB1393"/>
    <w:rsid w:val="00CC0B59"/>
    <w:rsid w:val="00D06B89"/>
    <w:rsid w:val="00D21588"/>
    <w:rsid w:val="00D23C42"/>
    <w:rsid w:val="00D77B6D"/>
    <w:rsid w:val="00D82896"/>
    <w:rsid w:val="00D8333F"/>
    <w:rsid w:val="00D85141"/>
    <w:rsid w:val="00DB5ACA"/>
    <w:rsid w:val="00DB7BFF"/>
    <w:rsid w:val="00DE111D"/>
    <w:rsid w:val="00E04B7A"/>
    <w:rsid w:val="00E13F7C"/>
    <w:rsid w:val="00E25B43"/>
    <w:rsid w:val="00E404B1"/>
    <w:rsid w:val="00E563AE"/>
    <w:rsid w:val="00E778BE"/>
    <w:rsid w:val="00EC6698"/>
    <w:rsid w:val="00ED0774"/>
    <w:rsid w:val="00ED0F3D"/>
    <w:rsid w:val="00ED56A8"/>
    <w:rsid w:val="00ED6486"/>
    <w:rsid w:val="00ED7CEA"/>
    <w:rsid w:val="00EF3044"/>
    <w:rsid w:val="00EF4EB1"/>
    <w:rsid w:val="00EF7172"/>
    <w:rsid w:val="00F0371F"/>
    <w:rsid w:val="00F04B92"/>
    <w:rsid w:val="00F04CA7"/>
    <w:rsid w:val="00F04F9E"/>
    <w:rsid w:val="00F2234C"/>
    <w:rsid w:val="00F25BE8"/>
    <w:rsid w:val="00F25E48"/>
    <w:rsid w:val="00F35246"/>
    <w:rsid w:val="00F35903"/>
    <w:rsid w:val="00F470D8"/>
    <w:rsid w:val="00F52BEA"/>
    <w:rsid w:val="00F55CA1"/>
    <w:rsid w:val="00F730ED"/>
    <w:rsid w:val="00FA290C"/>
    <w:rsid w:val="00FA766B"/>
    <w:rsid w:val="00FC3B07"/>
    <w:rsid w:val="00FD3841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4:docId w14:val="6D65C1E4"/>
  <w15:chartTrackingRefBased/>
  <w15:docId w15:val="{5997BDE0-F156-4810-AD97-28B4F2A6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01D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6C401D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6C401D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6C401D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6C401D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6C401D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6C401D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6C401D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6C401D"/>
    <w:pPr>
      <w:spacing w:after="220" w:line="240" w:lineRule="atLeast"/>
    </w:pPr>
  </w:style>
  <w:style w:type="paragraph" w:customStyle="1" w:styleId="HeaderBase">
    <w:name w:val="Header Base"/>
    <w:basedOn w:val="Normal"/>
    <w:rsid w:val="006C401D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6C401D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6C401D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C401D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6C401D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6C401D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6C401D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6C401D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6C401D"/>
    <w:pPr>
      <w:keepNext/>
    </w:pPr>
  </w:style>
  <w:style w:type="paragraph" w:customStyle="1" w:styleId="CityState">
    <w:name w:val="City/State"/>
    <w:basedOn w:val="BodyText"/>
    <w:next w:val="BodyText"/>
    <w:rsid w:val="006C401D"/>
    <w:pPr>
      <w:keepNext/>
    </w:pPr>
  </w:style>
  <w:style w:type="paragraph" w:customStyle="1" w:styleId="Institution">
    <w:name w:val="Institution"/>
    <w:basedOn w:val="Normal"/>
    <w:next w:val="Achievement"/>
    <w:rsid w:val="006C401D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6C401D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6C401D"/>
  </w:style>
  <w:style w:type="paragraph" w:styleId="Footer">
    <w:name w:val="footer"/>
    <w:basedOn w:val="HeaderBase"/>
    <w:rsid w:val="006C401D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6C401D"/>
    <w:pPr>
      <w:spacing w:line="160" w:lineRule="atLeast"/>
      <w:jc w:val="center"/>
    </w:pPr>
    <w:rPr>
      <w:caps/>
      <w:spacing w:val="30"/>
      <w:sz w:val="24"/>
    </w:rPr>
  </w:style>
  <w:style w:type="paragraph" w:customStyle="1" w:styleId="SectionSubtitle">
    <w:name w:val="Section Subtitle"/>
    <w:basedOn w:val="SectionTitle"/>
    <w:next w:val="Normal"/>
    <w:rsid w:val="006C401D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6C401D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6C401D"/>
    <w:rPr>
      <w:sz w:val="24"/>
    </w:rPr>
  </w:style>
  <w:style w:type="character" w:styleId="Emphasis">
    <w:name w:val="Emphasis"/>
    <w:qFormat/>
    <w:rsid w:val="006C401D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6C401D"/>
    <w:pPr>
      <w:ind w:left="720"/>
    </w:pPr>
  </w:style>
  <w:style w:type="character" w:customStyle="1" w:styleId="Job">
    <w:name w:val="Job"/>
    <w:basedOn w:val="DefaultParagraphFont"/>
    <w:rsid w:val="006C401D"/>
  </w:style>
  <w:style w:type="paragraph" w:customStyle="1" w:styleId="PersonalData">
    <w:name w:val="Personal Data"/>
    <w:basedOn w:val="BodyText"/>
    <w:rsid w:val="006C401D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6C401D"/>
    <w:pPr>
      <w:spacing w:before="60"/>
    </w:pPr>
  </w:style>
  <w:style w:type="paragraph" w:customStyle="1" w:styleId="NoTitle">
    <w:name w:val="No Title"/>
    <w:basedOn w:val="SectionTitle"/>
    <w:rsid w:val="006C401D"/>
    <w:pPr>
      <w:pBdr>
        <w:bottom w:val="none" w:sz="0" w:space="0" w:color="auto"/>
      </w:pBdr>
    </w:pPr>
  </w:style>
  <w:style w:type="character" w:styleId="Hyperlink">
    <w:name w:val="Hyperlink"/>
    <w:rsid w:val="006C401D"/>
    <w:rPr>
      <w:color w:val="003300"/>
      <w:u w:val="single"/>
    </w:rPr>
  </w:style>
  <w:style w:type="paragraph" w:customStyle="1" w:styleId="PersonalInfo">
    <w:name w:val="Personal Info"/>
    <w:basedOn w:val="Achievement"/>
    <w:next w:val="Achievement"/>
    <w:rsid w:val="006C401D"/>
    <w:pPr>
      <w:spacing w:before="220"/>
      <w:ind w:left="245" w:hanging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0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Kathrine</dc:creator>
  <cp:keywords/>
  <cp:lastModifiedBy>Son Nguyen</cp:lastModifiedBy>
  <cp:revision>2</cp:revision>
  <cp:lastPrinted>2017-12-09T06:58:00Z</cp:lastPrinted>
  <dcterms:created xsi:type="dcterms:W3CDTF">2020-01-31T06:32:00Z</dcterms:created>
  <dcterms:modified xsi:type="dcterms:W3CDTF">2020-01-31T06:32:00Z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