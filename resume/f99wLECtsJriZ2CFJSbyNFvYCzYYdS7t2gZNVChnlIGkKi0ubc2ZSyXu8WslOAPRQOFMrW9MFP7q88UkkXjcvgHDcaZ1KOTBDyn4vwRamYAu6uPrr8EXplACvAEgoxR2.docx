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25" w:type="pct"/>
        <w:tblInd w:w="-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4012"/>
        <w:gridCol w:w="6985"/>
        <w:gridCol w:w="6985"/>
      </w:tblGrid>
      <w:tr w:rsidR="00B73FD8" w:rsidRPr="00906BEE" w14:paraId="283C6187" w14:textId="72E000CD" w:rsidTr="00883FC6">
        <w:trPr>
          <w:trHeight w:val="12592"/>
        </w:trPr>
        <w:tc>
          <w:tcPr>
            <w:tcW w:w="4011" w:type="dxa"/>
            <w:tcMar>
              <w:top w:w="504" w:type="dxa"/>
              <w:right w:w="720" w:type="dxa"/>
            </w:tcMar>
          </w:tcPr>
          <w:p w14:paraId="4AD2C480" w14:textId="77777777" w:rsidR="00B73FD8" w:rsidRPr="00906BEE" w:rsidRDefault="00B73FD8" w:rsidP="00523479">
            <w:pPr>
              <w:pStyle w:val="Initials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62DBF6E" wp14:editId="0415D6A0">
                  <wp:simplePos x="0" y="0"/>
                  <wp:positionH relativeFrom="column">
                    <wp:posOffset>327660</wp:posOffset>
                  </wp:positionH>
                  <wp:positionV relativeFrom="paragraph">
                    <wp:posOffset>-118110</wp:posOffset>
                  </wp:positionV>
                  <wp:extent cx="1181100" cy="1181100"/>
                  <wp:effectExtent l="0" t="0" r="0" b="0"/>
                  <wp:wrapNone/>
                  <wp:docPr id="5" name="Picture 5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mptia-a-ce-certification.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1" locked="1" layoutInCell="1" allowOverlap="1" wp14:anchorId="54D76EAC" wp14:editId="67BD9F50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-427355</wp:posOffset>
                      </wp:positionV>
                      <wp:extent cx="6665595" cy="1810385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7872F97" id="Group 1" o:spid="_x0000_s1026" alt="Title: Header graphics" style="position:absolute;margin-left:0;margin-top:-33.65pt;width:524.85pt;height:142.55pt;z-index:-251654144;mso-width-percent:858;mso-height-percent:180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12C93F30" w14:textId="77777777" w:rsidR="00B73FD8" w:rsidRPr="00906BEE" w:rsidRDefault="00A00928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C0497BCB088647809D0B3FFF16BE9992"/>
                </w:placeholder>
                <w:temporary/>
                <w:showingPlcHdr/>
                <w15:appearance w15:val="hidden"/>
              </w:sdtPr>
              <w:sdtEndPr/>
              <w:sdtContent>
                <w:r w:rsidR="00B73FD8" w:rsidRPr="00906BEE">
                  <w:t>Objective</w:t>
                </w:r>
              </w:sdtContent>
            </w:sdt>
          </w:p>
          <w:p w14:paraId="4D89E25D" w14:textId="54519C75" w:rsidR="00B73FD8" w:rsidRPr="00906BEE" w:rsidRDefault="00B73FD8" w:rsidP="003A4B1A">
            <w:r>
              <w:t>T</w:t>
            </w:r>
            <w:r w:rsidR="00883FC6">
              <w:t>o attain a steady position with a reputable company to further my IT career.</w:t>
            </w:r>
            <w:bookmarkStart w:id="0" w:name="_GoBack"/>
            <w:bookmarkEnd w:id="0"/>
          </w:p>
          <w:p w14:paraId="3DBDE007" w14:textId="77777777" w:rsidR="00B73FD8" w:rsidRPr="00906BEE" w:rsidRDefault="00A00928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F123928FE00D44369E5AA157D0CB0286"/>
                </w:placeholder>
                <w:temporary/>
                <w:showingPlcHdr/>
                <w15:appearance w15:val="hidden"/>
              </w:sdtPr>
              <w:sdtEndPr/>
              <w:sdtContent>
                <w:r w:rsidR="00B73FD8" w:rsidRPr="00906BEE">
                  <w:t>Skills</w:t>
                </w:r>
              </w:sdtContent>
            </w:sdt>
          </w:p>
          <w:p w14:paraId="38484901" w14:textId="01A5D9C2" w:rsidR="00B73FD8" w:rsidRDefault="00B73FD8" w:rsidP="00741125">
            <w:r>
              <w:t>Hardware repair and setup.</w:t>
            </w:r>
          </w:p>
          <w:p w14:paraId="529FA43E" w14:textId="516CC447" w:rsidR="00883FC6" w:rsidRDefault="00883FC6" w:rsidP="00741125"/>
          <w:p w14:paraId="54B2B05B" w14:textId="72B6B643" w:rsidR="00883FC6" w:rsidRDefault="00883FC6" w:rsidP="00741125">
            <w:r>
              <w:t>Apple and Android device repair</w:t>
            </w:r>
          </w:p>
          <w:p w14:paraId="48258ABF" w14:textId="77777777" w:rsidR="00B73FD8" w:rsidRDefault="00B73FD8" w:rsidP="00741125"/>
          <w:p w14:paraId="6348A3FE" w14:textId="77777777" w:rsidR="00B73FD8" w:rsidRDefault="00B73FD8" w:rsidP="00741125">
            <w:r>
              <w:t>Troubleshooting</w:t>
            </w:r>
          </w:p>
          <w:p w14:paraId="74C8229C" w14:textId="77777777" w:rsidR="00B73FD8" w:rsidRDefault="00B73FD8" w:rsidP="00741125"/>
          <w:p w14:paraId="3CE4A49F" w14:textId="77777777" w:rsidR="00B73FD8" w:rsidRDefault="00B73FD8" w:rsidP="00741125">
            <w:r>
              <w:t>Configuring LAN devices</w:t>
            </w:r>
          </w:p>
          <w:p w14:paraId="2A8C3B9C" w14:textId="77777777" w:rsidR="00B73FD8" w:rsidRDefault="00B73FD8" w:rsidP="00741125"/>
          <w:p w14:paraId="60D78CF6" w14:textId="77777777" w:rsidR="00B73FD8" w:rsidRDefault="00B73FD8" w:rsidP="00741125">
            <w:r>
              <w:t>Resolving network issues</w:t>
            </w:r>
          </w:p>
          <w:p w14:paraId="4847A989" w14:textId="77777777" w:rsidR="00B73FD8" w:rsidRDefault="00B73FD8" w:rsidP="00741125"/>
          <w:p w14:paraId="003FC364" w14:textId="77777777" w:rsidR="00B73FD8" w:rsidRDefault="00B73FD8" w:rsidP="00741125">
            <w:r>
              <w:t>Providing excellent customer service</w:t>
            </w:r>
          </w:p>
          <w:p w14:paraId="293785E8" w14:textId="77777777" w:rsidR="00B73FD8" w:rsidRDefault="00B73FD8" w:rsidP="00741125"/>
          <w:p w14:paraId="5218E00F" w14:textId="6E414B40" w:rsidR="00B73FD8" w:rsidRDefault="00B73FD8" w:rsidP="00741125">
            <w:r>
              <w:t xml:space="preserve">Knowledge of HIPAA laws     </w:t>
            </w:r>
          </w:p>
          <w:p w14:paraId="1F589251" w14:textId="77777777" w:rsidR="00B73FD8" w:rsidRDefault="00B73FD8" w:rsidP="00741125"/>
          <w:p w14:paraId="23F1F25D" w14:textId="77777777" w:rsidR="00B73FD8" w:rsidRPr="00906BEE" w:rsidRDefault="00B73FD8" w:rsidP="00741125"/>
        </w:tc>
        <w:tc>
          <w:tcPr>
            <w:tcW w:w="6985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798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98"/>
            </w:tblGrid>
            <w:tr w:rsidR="00B73FD8" w:rsidRPr="00906BEE" w14:paraId="2E87B410" w14:textId="77777777" w:rsidTr="00B73FD8">
              <w:trPr>
                <w:trHeight w:hRule="exact" w:val="1467"/>
              </w:trPr>
              <w:tc>
                <w:tcPr>
                  <w:tcW w:w="6798" w:type="dxa"/>
                  <w:vAlign w:val="center"/>
                </w:tcPr>
                <w:p w14:paraId="13EB9176" w14:textId="77777777" w:rsidR="00B73FD8" w:rsidRPr="00906BEE" w:rsidRDefault="00A00928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FC338D505EBA4390A898D773DA9F81B3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B73FD8">
                        <w:t>Robert mcdonald</w:t>
                      </w:r>
                    </w:sdtContent>
                  </w:sdt>
                </w:p>
                <w:p w14:paraId="4F380DC5" w14:textId="77777777" w:rsidR="00B73FD8" w:rsidRDefault="00A00928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A779D23659BD4839A0ADFAF8EF165F5A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B73FD8">
                        <w:t>5075 4th St. Rocklin, CA 95677</w:t>
                      </w:r>
                    </w:sdtContent>
                  </w:sdt>
                  <w:r w:rsidR="00B73FD8" w:rsidRPr="007D6458">
                    <w:t xml:space="preserve"> </w:t>
                  </w:r>
                </w:p>
                <w:p w14:paraId="3475175C" w14:textId="77777777" w:rsidR="00B73FD8" w:rsidRDefault="00A00928" w:rsidP="00906BEE">
                  <w:pPr>
                    <w:pStyle w:val="Heading2"/>
                    <w:outlineLvl w:val="1"/>
                  </w:pPr>
                  <w:hyperlink r:id="rId12" w:history="1">
                    <w:r w:rsidR="00B73FD8" w:rsidRPr="00471F8D">
                      <w:rPr>
                        <w:rStyle w:val="Hyperlink"/>
                      </w:rPr>
                      <w:t>bobmcd1337@yahoo.com</w:t>
                    </w:r>
                  </w:hyperlink>
                </w:p>
                <w:p w14:paraId="0B0DE144" w14:textId="1C24D15F" w:rsidR="00B73FD8" w:rsidRPr="00906BEE" w:rsidRDefault="00B73FD8" w:rsidP="00906BEE">
                  <w:pPr>
                    <w:pStyle w:val="Heading2"/>
                    <w:outlineLvl w:val="1"/>
                  </w:pPr>
                  <w:r>
                    <w:t>(916)335-2306</w:t>
                  </w:r>
                </w:p>
              </w:tc>
            </w:tr>
          </w:tbl>
          <w:p w14:paraId="271392CB" w14:textId="77777777" w:rsidR="00B73FD8" w:rsidRPr="00906BEE" w:rsidRDefault="00B73FD8" w:rsidP="007569C1">
            <w:pPr>
              <w:pStyle w:val="Heading3"/>
            </w:pPr>
            <w:r>
              <w:t>Certifications</w:t>
            </w:r>
          </w:p>
          <w:p w14:paraId="34F34C70" w14:textId="77777777" w:rsidR="00B73FD8" w:rsidRDefault="00B73FD8" w:rsidP="00A92253">
            <w:pPr>
              <w:pStyle w:val="Heading4"/>
            </w:pPr>
            <w:r>
              <w:t>CompTIA a+</w:t>
            </w:r>
          </w:p>
          <w:p w14:paraId="74C84498" w14:textId="77777777" w:rsidR="00B73FD8" w:rsidRPr="00906BEE" w:rsidRDefault="00A00928" w:rsidP="00A92253">
            <w:pPr>
              <w:pStyle w:val="Heading4"/>
            </w:pPr>
            <w:hyperlink r:id="rId13" w:history="1">
              <w:r w:rsidR="00B73FD8" w:rsidRPr="00103FCE">
                <w:rPr>
                  <w:rStyle w:val="Hyperlink"/>
                </w:rPr>
                <w:t>verify</w:t>
              </w:r>
            </w:hyperlink>
          </w:p>
          <w:p w14:paraId="41FC683D" w14:textId="77777777" w:rsidR="00B73FD8" w:rsidRPr="00906BEE" w:rsidRDefault="00A00928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E623641AD25E4C8EA09DD62DA21C02C1"/>
                </w:placeholder>
                <w:temporary/>
                <w:showingPlcHdr/>
                <w15:appearance w15:val="hidden"/>
              </w:sdtPr>
              <w:sdtEndPr/>
              <w:sdtContent>
                <w:r w:rsidR="00B73FD8" w:rsidRPr="00906BEE">
                  <w:t>Education</w:t>
                </w:r>
              </w:sdtContent>
            </w:sdt>
          </w:p>
          <w:p w14:paraId="0B37D118" w14:textId="03DFBA24" w:rsidR="00B73FD8" w:rsidRPr="004749FA" w:rsidRDefault="00B73FD8" w:rsidP="00103FCE">
            <w:pPr>
              <w:pStyle w:val="Heading4"/>
            </w:pPr>
            <w:r w:rsidRPr="004749FA">
              <w:t>Laurus COLLEGE:     8/18/2018 – present</w:t>
            </w:r>
          </w:p>
          <w:p w14:paraId="775D2C87" w14:textId="77777777" w:rsidR="00B73FD8" w:rsidRPr="004749FA" w:rsidRDefault="00B73FD8" w:rsidP="00103FCE">
            <w:pPr>
              <w:pStyle w:val="Heading4"/>
            </w:pPr>
          </w:p>
          <w:p w14:paraId="4C823AB1" w14:textId="77777777" w:rsidR="00B73FD8" w:rsidRPr="004749FA" w:rsidRDefault="00B73FD8" w:rsidP="00103FCE">
            <w:pPr>
              <w:pStyle w:val="Heading4"/>
            </w:pPr>
            <w:r w:rsidRPr="004749FA">
              <w:t>BS:  It and network systems</w:t>
            </w:r>
          </w:p>
          <w:p w14:paraId="3B1277AF" w14:textId="77777777" w:rsidR="00B73FD8" w:rsidRPr="004749FA" w:rsidRDefault="00B73FD8" w:rsidP="00103FCE">
            <w:pPr>
              <w:pStyle w:val="Heading4"/>
            </w:pPr>
          </w:p>
          <w:p w14:paraId="4E86572E" w14:textId="77777777" w:rsidR="00B73FD8" w:rsidRPr="004749FA" w:rsidRDefault="00B73FD8" w:rsidP="00103FCE">
            <w:pPr>
              <w:pStyle w:val="Heading4"/>
            </w:pPr>
            <w:r w:rsidRPr="004749FA">
              <w:t xml:space="preserve">currently in junior level classes </w:t>
            </w:r>
          </w:p>
          <w:p w14:paraId="12CB5B0D" w14:textId="77777777" w:rsidR="00B73FD8" w:rsidRPr="00906BEE" w:rsidRDefault="00B73FD8" w:rsidP="007569C1">
            <w:pPr>
              <w:pStyle w:val="Heading3"/>
            </w:pPr>
            <w:r>
              <w:t>experience</w:t>
            </w:r>
          </w:p>
          <w:p w14:paraId="49EF15E5" w14:textId="1725034B" w:rsidR="00883FC6" w:rsidRDefault="00883FC6" w:rsidP="00741125">
            <w:r>
              <w:rPr>
                <w:b/>
                <w:bCs/>
              </w:rPr>
              <w:t xml:space="preserve">BLS Tech Solutions      </w:t>
            </w:r>
            <w:proofErr w:type="gramStart"/>
            <w:r>
              <w:rPr>
                <w:b/>
                <w:bCs/>
              </w:rPr>
              <w:t xml:space="preserve">   </w:t>
            </w:r>
            <w:r>
              <w:t>(</w:t>
            </w:r>
            <w:proofErr w:type="gramEnd"/>
            <w:r>
              <w:t>916) 624-2870</w:t>
            </w:r>
          </w:p>
          <w:p w14:paraId="36A45891" w14:textId="01FC0FD1" w:rsidR="00883FC6" w:rsidRDefault="00883FC6" w:rsidP="00741125">
            <w:r>
              <w:t>5/2018 – 7/2020</w:t>
            </w:r>
          </w:p>
          <w:p w14:paraId="3DF787EA" w14:textId="5C25DE52" w:rsidR="00883FC6" w:rsidRDefault="00883FC6" w:rsidP="00741125"/>
          <w:p w14:paraId="33CED71E" w14:textId="7C955270" w:rsidR="00883FC6" w:rsidRDefault="00883FC6" w:rsidP="00741125">
            <w:r>
              <w:t>Repair PCs and mobile devices.</w:t>
            </w:r>
          </w:p>
          <w:p w14:paraId="078887CE" w14:textId="1BCE99B8" w:rsidR="00883FC6" w:rsidRDefault="00883FC6" w:rsidP="00741125"/>
          <w:p w14:paraId="5FEBDDF1" w14:textId="7613E127" w:rsidR="00883FC6" w:rsidRDefault="00883FC6" w:rsidP="00741125">
            <w:r>
              <w:t>Setup LANs</w:t>
            </w:r>
          </w:p>
          <w:p w14:paraId="73B17D51" w14:textId="7B2178D8" w:rsidR="00883FC6" w:rsidRDefault="00883FC6" w:rsidP="00741125"/>
          <w:p w14:paraId="4E25F060" w14:textId="50DD7445" w:rsidR="00883FC6" w:rsidRDefault="00883FC6" w:rsidP="00741125">
            <w:r>
              <w:t>Install software and operating systems</w:t>
            </w:r>
          </w:p>
          <w:p w14:paraId="24882CA2" w14:textId="77777777" w:rsidR="00883FC6" w:rsidRPr="00883FC6" w:rsidRDefault="00883FC6" w:rsidP="00741125"/>
          <w:p w14:paraId="6E064584" w14:textId="77777777" w:rsidR="00883FC6" w:rsidRDefault="00883FC6" w:rsidP="00741125">
            <w:pPr>
              <w:rPr>
                <w:b/>
                <w:bCs/>
              </w:rPr>
            </w:pPr>
          </w:p>
          <w:p w14:paraId="1E70C54F" w14:textId="5AC260BE" w:rsidR="00B73FD8" w:rsidRDefault="00B73FD8" w:rsidP="00741125">
            <w:r w:rsidRPr="004749FA">
              <w:rPr>
                <w:b/>
                <w:bCs/>
              </w:rPr>
              <w:t>Pacific West Pharmacy</w:t>
            </w:r>
            <w:r>
              <w:t xml:space="preserve">     </w:t>
            </w:r>
            <w:proofErr w:type="gramStart"/>
            <w:r>
              <w:t xml:space="preserve">   </w:t>
            </w:r>
            <w:r w:rsidRPr="004749FA">
              <w:t>(</w:t>
            </w:r>
            <w:proofErr w:type="gramEnd"/>
            <w:r w:rsidRPr="004749FA">
              <w:t>916) 632-7560</w:t>
            </w:r>
            <w:r>
              <w:t xml:space="preserve"> </w:t>
            </w:r>
          </w:p>
          <w:p w14:paraId="674E3B64" w14:textId="77777777" w:rsidR="00B73FD8" w:rsidRDefault="00B73FD8" w:rsidP="00741125">
            <w:r>
              <w:t>1/2014 – 4/2018</w:t>
            </w:r>
          </w:p>
          <w:p w14:paraId="3F496769" w14:textId="77777777" w:rsidR="00B73FD8" w:rsidRDefault="00B73FD8" w:rsidP="00741125"/>
          <w:p w14:paraId="7E10F930" w14:textId="37D0574F" w:rsidR="00B73FD8" w:rsidRDefault="00B73FD8" w:rsidP="00741125">
            <w:r>
              <w:t>Deliver meds to nursing facilities.</w:t>
            </w:r>
          </w:p>
          <w:p w14:paraId="4EB23369" w14:textId="77777777" w:rsidR="00B73FD8" w:rsidRDefault="00B73FD8" w:rsidP="00741125"/>
          <w:p w14:paraId="6C34A2AB" w14:textId="256B2873" w:rsidR="00B73FD8" w:rsidRDefault="00B73FD8" w:rsidP="00741125">
            <w:r>
              <w:t>Update orders.</w:t>
            </w:r>
          </w:p>
          <w:p w14:paraId="1AFB8D6F" w14:textId="77777777" w:rsidR="00B73FD8" w:rsidRDefault="00B73FD8" w:rsidP="00741125"/>
          <w:p w14:paraId="3A515A41" w14:textId="3F6DA401" w:rsidR="00B73FD8" w:rsidRDefault="00B73FD8" w:rsidP="00741125">
            <w:r>
              <w:t>Install and setup leased office equipment.</w:t>
            </w:r>
          </w:p>
          <w:p w14:paraId="6C399B8B" w14:textId="77777777" w:rsidR="00B73FD8" w:rsidRDefault="00B73FD8" w:rsidP="00741125"/>
          <w:p w14:paraId="36FA3502" w14:textId="77777777" w:rsidR="00B73FD8" w:rsidRDefault="00B73FD8" w:rsidP="00C52052">
            <w:pPr>
              <w:pBdr>
                <w:bottom w:val="single" w:sz="12" w:space="1" w:color="auto"/>
              </w:pBdr>
            </w:pPr>
            <w:r>
              <w:t xml:space="preserve">Maintain positive relations with nursing staff and admin.  </w:t>
            </w:r>
          </w:p>
          <w:p w14:paraId="5E004B40" w14:textId="43BDA6C6" w:rsidR="00B73FD8" w:rsidRDefault="00B73FD8" w:rsidP="00C52052">
            <w:pPr>
              <w:pBdr>
                <w:bottom w:val="single" w:sz="12" w:space="1" w:color="auto"/>
              </w:pBdr>
            </w:pPr>
          </w:p>
          <w:p w14:paraId="7E193613" w14:textId="2FF31393" w:rsidR="00B73FD8" w:rsidRPr="00906BEE" w:rsidRDefault="00B73FD8" w:rsidP="00741125"/>
        </w:tc>
        <w:tc>
          <w:tcPr>
            <w:tcW w:w="6985" w:type="dxa"/>
          </w:tcPr>
          <w:p w14:paraId="168BA93E" w14:textId="77777777" w:rsidR="00B73FD8" w:rsidRDefault="00B73FD8" w:rsidP="00C612DA">
            <w:pPr>
              <w:pStyle w:val="Heading1"/>
            </w:pPr>
          </w:p>
        </w:tc>
      </w:tr>
    </w:tbl>
    <w:p w14:paraId="4F05C332" w14:textId="5C4AE9B6" w:rsidR="003E0E17" w:rsidRDefault="003E0E17" w:rsidP="00B73FD8"/>
    <w:sectPr w:rsidR="003E0E17" w:rsidSect="00B73FD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ABA60" w14:textId="77777777" w:rsidR="00A00928" w:rsidRDefault="00A00928" w:rsidP="00713050">
      <w:pPr>
        <w:spacing w:line="240" w:lineRule="auto"/>
      </w:pPr>
      <w:r>
        <w:separator/>
      </w:r>
    </w:p>
  </w:endnote>
  <w:endnote w:type="continuationSeparator" w:id="0">
    <w:p w14:paraId="569D09B1" w14:textId="77777777" w:rsidR="00A00928" w:rsidRDefault="00A00928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02F99" w14:textId="77777777" w:rsidR="00B73FD8" w:rsidRDefault="00B73F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1B8C4" w14:textId="77777777" w:rsidR="00B73FD8" w:rsidRDefault="00B73F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528F2" w14:textId="77777777" w:rsidR="00217980" w:rsidRDefault="00217980" w:rsidP="00EE7EE9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84261" w14:textId="77777777" w:rsidR="00A00928" w:rsidRDefault="00A00928" w:rsidP="00713050">
      <w:pPr>
        <w:spacing w:line="240" w:lineRule="auto"/>
      </w:pPr>
      <w:r>
        <w:separator/>
      </w:r>
    </w:p>
  </w:footnote>
  <w:footnote w:type="continuationSeparator" w:id="0">
    <w:p w14:paraId="056562E2" w14:textId="77777777" w:rsidR="00A00928" w:rsidRDefault="00A00928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597F3" w14:textId="77777777" w:rsidR="00B73FD8" w:rsidRDefault="00B73F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F42F2" w14:textId="77777777" w:rsidR="00B73FD8" w:rsidRDefault="00B73F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63D0A" w14:textId="77777777" w:rsidR="00B73FD8" w:rsidRDefault="00B73F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56C"/>
    <w:rsid w:val="00091382"/>
    <w:rsid w:val="000A07DA"/>
    <w:rsid w:val="000A2BFA"/>
    <w:rsid w:val="000B0619"/>
    <w:rsid w:val="000B61CA"/>
    <w:rsid w:val="000F7610"/>
    <w:rsid w:val="00103FCE"/>
    <w:rsid w:val="00114ED7"/>
    <w:rsid w:val="001300CA"/>
    <w:rsid w:val="00140B0E"/>
    <w:rsid w:val="0014387C"/>
    <w:rsid w:val="001A5CA9"/>
    <w:rsid w:val="001B2AC1"/>
    <w:rsid w:val="001B403A"/>
    <w:rsid w:val="001F4583"/>
    <w:rsid w:val="00217980"/>
    <w:rsid w:val="0022270B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6432D"/>
    <w:rsid w:val="003A4B1A"/>
    <w:rsid w:val="003C5528"/>
    <w:rsid w:val="003D03E5"/>
    <w:rsid w:val="003E0E17"/>
    <w:rsid w:val="004077FB"/>
    <w:rsid w:val="004244FF"/>
    <w:rsid w:val="00424DD9"/>
    <w:rsid w:val="004305E4"/>
    <w:rsid w:val="0046104A"/>
    <w:rsid w:val="004717C5"/>
    <w:rsid w:val="0047256C"/>
    <w:rsid w:val="004749FA"/>
    <w:rsid w:val="004A24CC"/>
    <w:rsid w:val="0052273D"/>
    <w:rsid w:val="00523479"/>
    <w:rsid w:val="00543DB7"/>
    <w:rsid w:val="005729B0"/>
    <w:rsid w:val="00583E4F"/>
    <w:rsid w:val="00641630"/>
    <w:rsid w:val="00681E16"/>
    <w:rsid w:val="00684488"/>
    <w:rsid w:val="006A3CE7"/>
    <w:rsid w:val="006A7746"/>
    <w:rsid w:val="006C4C50"/>
    <w:rsid w:val="006D76B1"/>
    <w:rsid w:val="00710220"/>
    <w:rsid w:val="00713050"/>
    <w:rsid w:val="00741125"/>
    <w:rsid w:val="00746F7F"/>
    <w:rsid w:val="007569C1"/>
    <w:rsid w:val="00763832"/>
    <w:rsid w:val="00772919"/>
    <w:rsid w:val="007807E1"/>
    <w:rsid w:val="007D2696"/>
    <w:rsid w:val="007D2FD2"/>
    <w:rsid w:val="007D406E"/>
    <w:rsid w:val="007D6458"/>
    <w:rsid w:val="00811117"/>
    <w:rsid w:val="00823C54"/>
    <w:rsid w:val="00841146"/>
    <w:rsid w:val="00883FC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00928"/>
    <w:rsid w:val="00A42540"/>
    <w:rsid w:val="00A50939"/>
    <w:rsid w:val="00A83413"/>
    <w:rsid w:val="00A92253"/>
    <w:rsid w:val="00AA6A40"/>
    <w:rsid w:val="00AA75F6"/>
    <w:rsid w:val="00AD00FD"/>
    <w:rsid w:val="00AF0A8E"/>
    <w:rsid w:val="00B27019"/>
    <w:rsid w:val="00B5664D"/>
    <w:rsid w:val="00B73FD8"/>
    <w:rsid w:val="00B76A83"/>
    <w:rsid w:val="00BA5B40"/>
    <w:rsid w:val="00BD0206"/>
    <w:rsid w:val="00C2098A"/>
    <w:rsid w:val="00C52052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E7EE9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389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103F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racclaim.com/badges/d5a8b9b7-3910-4d05-aed1-e0751692f5fd/public_url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mailto:bobmcd1337@yahoo.com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\AppData\Local\Microsoft\Office\16.0\DTS\en-US%7bDF381516-B190-4025-8C41-3D8DA6323274%7d\%7bECD5CC03-7D7F-47BA-AD26-5B51C7E89406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0497BCB088647809D0B3FFF16BE9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E1D83-67F8-435D-A106-9A708B2E0781}"/>
      </w:docPartPr>
      <w:docPartBody>
        <w:p w:rsidR="005A2ABC" w:rsidRDefault="00EA0F41" w:rsidP="00EA0F41">
          <w:pPr>
            <w:pStyle w:val="C0497BCB088647809D0B3FFF16BE9992"/>
          </w:pPr>
          <w:r w:rsidRPr="00906BEE">
            <w:t>Objective</w:t>
          </w:r>
        </w:p>
      </w:docPartBody>
    </w:docPart>
    <w:docPart>
      <w:docPartPr>
        <w:name w:val="F123928FE00D44369E5AA157D0CB0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8A93B-3844-4D98-BC54-A4675556C071}"/>
      </w:docPartPr>
      <w:docPartBody>
        <w:p w:rsidR="005A2ABC" w:rsidRDefault="00EA0F41" w:rsidP="00EA0F41">
          <w:pPr>
            <w:pStyle w:val="F123928FE00D44369E5AA157D0CB0286"/>
          </w:pPr>
          <w:r w:rsidRPr="00906BEE">
            <w:t>Skills</w:t>
          </w:r>
        </w:p>
      </w:docPartBody>
    </w:docPart>
    <w:docPart>
      <w:docPartPr>
        <w:name w:val="FC338D505EBA4390A898D773DA9F8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BB4BF-C37F-4D28-A825-0B3F4610C2AF}"/>
      </w:docPartPr>
      <w:docPartBody>
        <w:p w:rsidR="005A2ABC" w:rsidRDefault="00EA0F41" w:rsidP="00EA0F41">
          <w:pPr>
            <w:pStyle w:val="FC338D505EBA4390A898D773DA9F81B3"/>
          </w:pPr>
          <w:r>
            <w:t>Your name</w:t>
          </w:r>
        </w:p>
      </w:docPartBody>
    </w:docPart>
    <w:docPart>
      <w:docPartPr>
        <w:name w:val="A779D23659BD4839A0ADFAF8EF165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59B62-3357-4D3E-BC59-2E7E91035EB5}"/>
      </w:docPartPr>
      <w:docPartBody>
        <w:p w:rsidR="005A2ABC" w:rsidRDefault="00EA0F41" w:rsidP="00EA0F41">
          <w:pPr>
            <w:pStyle w:val="A779D23659BD4839A0ADFAF8EF165F5A"/>
          </w:pPr>
          <w:r w:rsidRPr="007D6458">
            <w:t>Profession or Industry</w:t>
          </w:r>
        </w:p>
      </w:docPartBody>
    </w:docPart>
    <w:docPart>
      <w:docPartPr>
        <w:name w:val="E623641AD25E4C8EA09DD62DA21C0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10090-7EF8-4982-B073-A956FF7369F4}"/>
      </w:docPartPr>
      <w:docPartBody>
        <w:p w:rsidR="005A2ABC" w:rsidRDefault="00EA0F41" w:rsidP="00EA0F41">
          <w:pPr>
            <w:pStyle w:val="E623641AD25E4C8EA09DD62DA21C02C1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41"/>
    <w:rsid w:val="005A2ABC"/>
    <w:rsid w:val="00887B36"/>
    <w:rsid w:val="00C475B3"/>
    <w:rsid w:val="00EA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B676F29D00492391D9BC05ABC0FE6A">
    <w:name w:val="D5B676F29D00492391D9BC05ABC0FE6A"/>
  </w:style>
  <w:style w:type="paragraph" w:customStyle="1" w:styleId="AE5859BF06404EA4819536D77DA9EE16">
    <w:name w:val="AE5859BF06404EA4819536D77DA9EE16"/>
  </w:style>
  <w:style w:type="paragraph" w:customStyle="1" w:styleId="8712952F7F4149CEB60E2E1677D9E87B">
    <w:name w:val="8712952F7F4149CEB60E2E1677D9E87B"/>
  </w:style>
  <w:style w:type="paragraph" w:customStyle="1" w:styleId="33289773A24043B8BF90751A92300365">
    <w:name w:val="33289773A24043B8BF90751A92300365"/>
  </w:style>
  <w:style w:type="paragraph" w:customStyle="1" w:styleId="6AD892C967CE4F58A00AC23D1B6D9D7D">
    <w:name w:val="6AD892C967CE4F58A00AC23D1B6D9D7D"/>
  </w:style>
  <w:style w:type="paragraph" w:customStyle="1" w:styleId="F0F4A6E2DE054B1E9D1D5A7D14C4B517">
    <w:name w:val="F0F4A6E2DE054B1E9D1D5A7D14C4B517"/>
  </w:style>
  <w:style w:type="paragraph" w:customStyle="1" w:styleId="38EA1DDBEF6A484580B371FAA3FF41D1">
    <w:name w:val="38EA1DDBEF6A484580B371FAA3FF41D1"/>
  </w:style>
  <w:style w:type="paragraph" w:customStyle="1" w:styleId="6145779F434B43CAB6210E6E0B12D8D1">
    <w:name w:val="6145779F434B43CAB6210E6E0B12D8D1"/>
  </w:style>
  <w:style w:type="paragraph" w:customStyle="1" w:styleId="143B5DFE3A6E4173A698776D3866A334">
    <w:name w:val="143B5DFE3A6E4173A698776D3866A334"/>
  </w:style>
  <w:style w:type="paragraph" w:customStyle="1" w:styleId="D009FFF1AD5445CE8B947C3A214E9C5D">
    <w:name w:val="D009FFF1AD5445CE8B947C3A214E9C5D"/>
  </w:style>
  <w:style w:type="paragraph" w:customStyle="1" w:styleId="F51C2D0DF2774AAD931C073AA42B5519">
    <w:name w:val="F51C2D0DF2774AAD931C073AA42B5519"/>
  </w:style>
  <w:style w:type="paragraph" w:customStyle="1" w:styleId="EF07FEFC8AA14EB0A818BE28244BEAEE">
    <w:name w:val="EF07FEFC8AA14EB0A818BE28244BEAEE"/>
  </w:style>
  <w:style w:type="paragraph" w:customStyle="1" w:styleId="C6CCEEB0E33B45E89AF7CCDB41E3C9A6">
    <w:name w:val="C6CCEEB0E33B45E89AF7CCDB41E3C9A6"/>
  </w:style>
  <w:style w:type="paragraph" w:customStyle="1" w:styleId="01DEB6C311634DC086255A163AC6A38F">
    <w:name w:val="01DEB6C311634DC086255A163AC6A38F"/>
  </w:style>
  <w:style w:type="paragraph" w:customStyle="1" w:styleId="6BCBECD729C44A7A80EBF170A33FC258">
    <w:name w:val="6BCBECD729C44A7A80EBF170A33FC258"/>
  </w:style>
  <w:style w:type="paragraph" w:customStyle="1" w:styleId="9F4673AA3F3F42A8895FC314DB0F18B7">
    <w:name w:val="9F4673AA3F3F42A8895FC314DB0F18B7"/>
  </w:style>
  <w:style w:type="paragraph" w:customStyle="1" w:styleId="FCF978D2003645CC8C96D20A72139E8D">
    <w:name w:val="FCF978D2003645CC8C96D20A72139E8D"/>
  </w:style>
  <w:style w:type="paragraph" w:customStyle="1" w:styleId="BEE0BF0D6202464680E5272FF978A4DF">
    <w:name w:val="BEE0BF0D6202464680E5272FF978A4DF"/>
  </w:style>
  <w:style w:type="paragraph" w:customStyle="1" w:styleId="1DDE5534B6B14B66879F442C98C67BB5">
    <w:name w:val="1DDE5534B6B14B66879F442C98C67BB5"/>
  </w:style>
  <w:style w:type="paragraph" w:customStyle="1" w:styleId="1187444EC04240E2A01BFECED0CE124D">
    <w:name w:val="1187444EC04240E2A01BFECED0CE124D"/>
  </w:style>
  <w:style w:type="paragraph" w:customStyle="1" w:styleId="083AEF6743DA4C4FAFFB5C05398C1D05">
    <w:name w:val="083AEF6743DA4C4FAFFB5C05398C1D05"/>
  </w:style>
  <w:style w:type="paragraph" w:customStyle="1" w:styleId="55D317BF59B04607A9B59C04BAC5C4BE">
    <w:name w:val="55D317BF59B04607A9B59C04BAC5C4BE"/>
  </w:style>
  <w:style w:type="paragraph" w:customStyle="1" w:styleId="6F8D39DF12FF4364A64F2971ABD4B252">
    <w:name w:val="6F8D39DF12FF4364A64F2971ABD4B252"/>
  </w:style>
  <w:style w:type="paragraph" w:customStyle="1" w:styleId="BEFD1ADDA4884A0693D3632670FB50BA">
    <w:name w:val="BEFD1ADDA4884A0693D3632670FB50BA"/>
  </w:style>
  <w:style w:type="paragraph" w:customStyle="1" w:styleId="3018BA5E8CF246399E6AF2D4F96028CE">
    <w:name w:val="3018BA5E8CF246399E6AF2D4F96028CE"/>
  </w:style>
  <w:style w:type="paragraph" w:customStyle="1" w:styleId="161B4D27F41741D399B0A6A45F2E37FF">
    <w:name w:val="161B4D27F41741D399B0A6A45F2E37FF"/>
  </w:style>
  <w:style w:type="paragraph" w:customStyle="1" w:styleId="B5FF96C9DDA7412BA121899E68A917B4">
    <w:name w:val="B5FF96C9DDA7412BA121899E68A917B4"/>
  </w:style>
  <w:style w:type="paragraph" w:customStyle="1" w:styleId="3AEE5FCC06AF451E83718F2431FED31A">
    <w:name w:val="3AEE5FCC06AF451E83718F2431FED31A"/>
  </w:style>
  <w:style w:type="paragraph" w:customStyle="1" w:styleId="F02D3B845D2349C4A3989E6E265F5164">
    <w:name w:val="F02D3B845D2349C4A3989E6E265F5164"/>
  </w:style>
  <w:style w:type="paragraph" w:customStyle="1" w:styleId="3A2AE905734D47F6B0EA86A527A76780">
    <w:name w:val="3A2AE905734D47F6B0EA86A527A76780"/>
  </w:style>
  <w:style w:type="paragraph" w:customStyle="1" w:styleId="54CF9A9A065B4EE1B326A2A638D03AA0">
    <w:name w:val="54CF9A9A065B4EE1B326A2A638D03AA0"/>
    <w:rsid w:val="00EA0F41"/>
  </w:style>
  <w:style w:type="paragraph" w:customStyle="1" w:styleId="E7DA6B16BDE7497CA59ECB00C2639600">
    <w:name w:val="E7DA6B16BDE7497CA59ECB00C2639600"/>
    <w:rsid w:val="00EA0F41"/>
  </w:style>
  <w:style w:type="paragraph" w:customStyle="1" w:styleId="73371CA702804251922DE2509BA3076F">
    <w:name w:val="73371CA702804251922DE2509BA3076F"/>
    <w:rsid w:val="00EA0F41"/>
  </w:style>
  <w:style w:type="paragraph" w:customStyle="1" w:styleId="C0497BCB088647809D0B3FFF16BE9992">
    <w:name w:val="C0497BCB088647809D0B3FFF16BE9992"/>
    <w:rsid w:val="00EA0F41"/>
  </w:style>
  <w:style w:type="paragraph" w:customStyle="1" w:styleId="F123928FE00D44369E5AA157D0CB0286">
    <w:name w:val="F123928FE00D44369E5AA157D0CB0286"/>
    <w:rsid w:val="00EA0F41"/>
  </w:style>
  <w:style w:type="paragraph" w:customStyle="1" w:styleId="FC338D505EBA4390A898D773DA9F81B3">
    <w:name w:val="FC338D505EBA4390A898D773DA9F81B3"/>
    <w:rsid w:val="00EA0F41"/>
  </w:style>
  <w:style w:type="paragraph" w:customStyle="1" w:styleId="A779D23659BD4839A0ADFAF8EF165F5A">
    <w:name w:val="A779D23659BD4839A0ADFAF8EF165F5A"/>
    <w:rsid w:val="00EA0F41"/>
  </w:style>
  <w:style w:type="paragraph" w:customStyle="1" w:styleId="E623641AD25E4C8EA09DD62DA21C02C1">
    <w:name w:val="E623641AD25E4C8EA09DD62DA21C02C1"/>
    <w:rsid w:val="00EA0F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DE6BA726-CDC4-4394-B02B-844840667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{ECD5CC03-7D7F-47BA-AD26-5B51C7E89406}tf16392716_win32</Template>
  <TotalTime>0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5075 4th St. Rocklin, CA 95677</dc:subject>
  <dc:creator/>
  <cp:keywords/>
  <dc:description/>
  <cp:lastModifiedBy/>
  <cp:revision>1</cp:revision>
  <dcterms:created xsi:type="dcterms:W3CDTF">2020-08-12T03:55:00Z</dcterms:created>
  <dcterms:modified xsi:type="dcterms:W3CDTF">2020-11-05T16:24:00Z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