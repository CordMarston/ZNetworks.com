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9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2251"/>
        <w:gridCol w:w="89"/>
        <w:gridCol w:w="4499"/>
        <w:gridCol w:w="2251"/>
      </w:tblGrid>
      <w:tr w:rsidR="00971E9D" w:rsidRPr="0021599F" w14:paraId="5DCFA4E1" w14:textId="77777777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9090" w:type="dxa"/>
            <w:gridSpan w:val="4"/>
          </w:tcPr>
          <w:p w14:paraId="7F1DCD2F" w14:textId="7C49B932" w:rsidR="00971E9D" w:rsidRDefault="0060346D" w:rsidP="00A43F4E">
            <w:pPr>
              <w:pStyle w:val="StyleContactInfo"/>
            </w:pPr>
            <w:r>
              <w:t>540 S. Serrano Ave. #10</w:t>
            </w:r>
            <w:r w:rsidR="00F561DD" w:rsidRPr="00A43F4E">
              <w:t xml:space="preserve">, </w:t>
            </w:r>
            <w:r>
              <w:t xml:space="preserve">Los Angeles, CA 90020 </w:t>
            </w:r>
            <w:r w:rsidR="00430460">
              <w:sym w:font="Symbol" w:char="F0B7"/>
            </w:r>
            <w:r>
              <w:t xml:space="preserve"> (213) 910-0106 </w:t>
            </w:r>
            <w:r w:rsidR="00430460">
              <w:sym w:font="Symbol" w:char="F0B7"/>
            </w:r>
            <w:r>
              <w:t xml:space="preserve"> </w:t>
            </w:r>
            <w:hyperlink r:id="rId7" w:history="1">
              <w:r w:rsidRPr="00016B6F">
                <w:rPr>
                  <w:rStyle w:val="Hyperlink"/>
                </w:rPr>
                <w:t>Samuel.tellechea7@gmail.com</w:t>
              </w:r>
            </w:hyperlink>
          </w:p>
          <w:p w14:paraId="1204D0EC" w14:textId="73F7A910" w:rsidR="0060346D" w:rsidRPr="00A43F4E" w:rsidRDefault="0060346D" w:rsidP="00A43F4E">
            <w:pPr>
              <w:pStyle w:val="StyleContactInfo"/>
            </w:pPr>
          </w:p>
        </w:tc>
      </w:tr>
      <w:tr w:rsidR="000A0205" w:rsidRPr="0021599F" w14:paraId="00E8DC47" w14:textId="77777777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9090" w:type="dxa"/>
            <w:gridSpan w:val="4"/>
          </w:tcPr>
          <w:p w14:paraId="7A7BF813" w14:textId="042FA269" w:rsidR="000A0205" w:rsidRDefault="000A0205" w:rsidP="00A43F4E">
            <w:pPr>
              <w:pStyle w:val="StyleContactInfo"/>
            </w:pPr>
            <w:r>
              <w:t>Portfolio:</w:t>
            </w:r>
            <w:r>
              <w:t xml:space="preserve"> </w:t>
            </w:r>
            <w:r w:rsidRPr="0060346D">
              <w:t>www.behance.net/illsamuel</w:t>
            </w:r>
          </w:p>
        </w:tc>
      </w:tr>
      <w:tr w:rsidR="0060346D" w:rsidRPr="0021599F" w14:paraId="199BC64D" w14:textId="77777777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9090" w:type="dxa"/>
            <w:gridSpan w:val="4"/>
          </w:tcPr>
          <w:p w14:paraId="5EAC789B" w14:textId="7EC52354" w:rsidR="0060346D" w:rsidRDefault="0060346D" w:rsidP="00A43F4E">
            <w:pPr>
              <w:pStyle w:val="StyleContactInfo"/>
            </w:pPr>
          </w:p>
        </w:tc>
      </w:tr>
      <w:tr w:rsidR="00971E9D" w:rsidRPr="00DC1DF3" w14:paraId="38A342EA" w14:textId="77777777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9090" w:type="dxa"/>
            <w:gridSpan w:val="4"/>
          </w:tcPr>
          <w:p w14:paraId="01F53FF5" w14:textId="7BCF2748" w:rsidR="00971E9D" w:rsidRPr="001E6339" w:rsidRDefault="0060346D" w:rsidP="001E6339">
            <w:pPr>
              <w:pStyle w:val="YourName"/>
            </w:pPr>
            <w:r>
              <w:t>Samuel Tellechea</w:t>
            </w:r>
          </w:p>
        </w:tc>
      </w:tr>
      <w:tr w:rsidR="000A0205" w:rsidRPr="00DC1DF3" w14:paraId="2DBF6626" w14:textId="77777777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9090" w:type="dxa"/>
            <w:gridSpan w:val="4"/>
          </w:tcPr>
          <w:p w14:paraId="306BAC58" w14:textId="77777777" w:rsidR="000A0205" w:rsidRDefault="000A0205" w:rsidP="000A0205">
            <w:pPr>
              <w:pStyle w:val="YourName"/>
              <w:jc w:val="left"/>
            </w:pPr>
          </w:p>
        </w:tc>
      </w:tr>
      <w:tr w:rsidR="00F561DD" w14:paraId="5014F9C3" w14:textId="77777777">
        <w:tblPrEx>
          <w:tblCellMar>
            <w:top w:w="0" w:type="dxa"/>
            <w:bottom w:w="0" w:type="dxa"/>
          </w:tblCellMar>
        </w:tblPrEx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14:paraId="323C5851" w14:textId="77777777" w:rsidR="00F561DD" w:rsidRPr="0070617C" w:rsidRDefault="00F561DD" w:rsidP="00F561DD">
            <w:pPr>
              <w:pStyle w:val="Heading1"/>
            </w:pPr>
            <w:r w:rsidRPr="0070617C">
              <w:t>Experience</w:t>
            </w:r>
          </w:p>
        </w:tc>
      </w:tr>
      <w:tr w:rsidR="00B67166" w14:paraId="2851615B" w14:textId="77777777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2340" w:type="dxa"/>
            <w:gridSpan w:val="2"/>
            <w:tcBorders>
              <w:top w:val="single" w:sz="12" w:space="0" w:color="auto"/>
            </w:tcBorders>
          </w:tcPr>
          <w:p w14:paraId="4FBE7B9D" w14:textId="6158D3DC" w:rsidR="00B67166" w:rsidRPr="00B67166" w:rsidRDefault="0060346D" w:rsidP="00B67166">
            <w:pPr>
              <w:pStyle w:val="BodyText1"/>
            </w:pPr>
            <w:r>
              <w:t>Nov 2016 to Present</w:t>
            </w:r>
          </w:p>
        </w:tc>
        <w:tc>
          <w:tcPr>
            <w:tcW w:w="4499" w:type="dxa"/>
            <w:tcBorders>
              <w:top w:val="single" w:sz="12" w:space="0" w:color="auto"/>
            </w:tcBorders>
          </w:tcPr>
          <w:p w14:paraId="599924B4" w14:textId="15D33ECE" w:rsidR="00B67166" w:rsidRPr="00D62111" w:rsidRDefault="00B67166" w:rsidP="00B67166">
            <w:pPr>
              <w:pStyle w:val="BodyText"/>
            </w:pPr>
          </w:p>
        </w:tc>
        <w:tc>
          <w:tcPr>
            <w:tcW w:w="2251" w:type="dxa"/>
            <w:tcBorders>
              <w:top w:val="single" w:sz="12" w:space="0" w:color="auto"/>
            </w:tcBorders>
          </w:tcPr>
          <w:p w14:paraId="6321F218" w14:textId="1BBF2D06" w:rsidR="00B67166" w:rsidRPr="00D62111" w:rsidRDefault="0060346D" w:rsidP="00B67166">
            <w:pPr>
              <w:pStyle w:val="BodyText3"/>
            </w:pPr>
            <w:r>
              <w:t>Los Angeles, CA</w:t>
            </w:r>
          </w:p>
        </w:tc>
      </w:tr>
      <w:tr w:rsidR="00B67166" w14:paraId="426A6368" w14:textId="77777777">
        <w:tblPrEx>
          <w:tblCellMar>
            <w:top w:w="0" w:type="dxa"/>
            <w:bottom w:w="0" w:type="dxa"/>
          </w:tblCellMar>
        </w:tblPrEx>
        <w:trPr>
          <w:trHeight w:val="1050"/>
        </w:trPr>
        <w:tc>
          <w:tcPr>
            <w:tcW w:w="9090" w:type="dxa"/>
            <w:gridSpan w:val="4"/>
          </w:tcPr>
          <w:p w14:paraId="5510A358" w14:textId="0B24E98A" w:rsidR="00B67166" w:rsidRDefault="0060346D" w:rsidP="00F561DD">
            <w:pPr>
              <w:pStyle w:val="Heading2"/>
            </w:pPr>
            <w:r>
              <w:t>Freelance Graphic Designer</w:t>
            </w:r>
          </w:p>
          <w:p w14:paraId="0092726B" w14:textId="77777777" w:rsidR="0060346D" w:rsidRPr="0060346D" w:rsidRDefault="0060346D" w:rsidP="0060346D">
            <w:pPr>
              <w:pStyle w:val="BulletedList"/>
            </w:pPr>
            <w:r w:rsidRPr="0060346D">
              <w:t>Engaged directly with clients and creative directors during project briefs to ensure a unified, client-centered approach to visual solutions.</w:t>
            </w:r>
          </w:p>
          <w:p w14:paraId="62C24E77" w14:textId="77777777" w:rsidR="0060346D" w:rsidRPr="0060346D" w:rsidRDefault="0060346D" w:rsidP="0060346D">
            <w:pPr>
              <w:pStyle w:val="BulletedList"/>
            </w:pPr>
            <w:r w:rsidRPr="0060346D">
              <w:t>Execute design layouts and revisions according to creative direction.</w:t>
            </w:r>
          </w:p>
          <w:p w14:paraId="5D7AFD3C" w14:textId="77777777" w:rsidR="0060346D" w:rsidRPr="0060346D" w:rsidRDefault="0060346D" w:rsidP="0060346D">
            <w:pPr>
              <w:pStyle w:val="BulletedList"/>
            </w:pPr>
            <w:r w:rsidRPr="0060346D">
              <w:t>Created specialized assets for use across all social media.</w:t>
            </w:r>
          </w:p>
          <w:p w14:paraId="1583ADE5" w14:textId="77777777" w:rsidR="0060346D" w:rsidRPr="0060346D" w:rsidRDefault="0060346D" w:rsidP="0060346D">
            <w:pPr>
              <w:pStyle w:val="BulletedList"/>
            </w:pPr>
            <w:r w:rsidRPr="0060346D">
              <w:t xml:space="preserve">Review all projects to ensure the </w:t>
            </w:r>
            <w:proofErr w:type="gramStart"/>
            <w:r w:rsidRPr="0060346D">
              <w:t>end product</w:t>
            </w:r>
            <w:proofErr w:type="gramEnd"/>
            <w:r w:rsidRPr="0060346D">
              <w:t xml:space="preserve"> is error free.</w:t>
            </w:r>
          </w:p>
          <w:p w14:paraId="30944010" w14:textId="6D70B4B8" w:rsidR="00B67166" w:rsidRDefault="00B67166" w:rsidP="0060346D">
            <w:pPr>
              <w:pStyle w:val="BulletedList"/>
              <w:numPr>
                <w:ilvl w:val="0"/>
                <w:numId w:val="0"/>
              </w:numPr>
              <w:ind w:left="720"/>
            </w:pPr>
          </w:p>
        </w:tc>
      </w:tr>
      <w:tr w:rsidR="0037263E" w14:paraId="38515D67" w14:textId="77777777">
        <w:tblPrEx>
          <w:tblCellMar>
            <w:top w:w="0" w:type="dxa"/>
            <w:bottom w:w="0" w:type="dxa"/>
          </w:tblCellMar>
        </w:tblPrEx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14:paraId="0674579A" w14:textId="77777777" w:rsidR="0037263E" w:rsidRDefault="0037263E" w:rsidP="00F561DD">
            <w:pPr>
              <w:pStyle w:val="Heading2"/>
            </w:pPr>
          </w:p>
        </w:tc>
      </w:tr>
      <w:tr w:rsidR="00B67166" w14:paraId="40C6BF26" w14:textId="77777777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14:paraId="24790393" w14:textId="7F8CBDB0" w:rsidR="00B67166" w:rsidRPr="0070617C" w:rsidRDefault="00B67166" w:rsidP="00D62111">
            <w:pPr>
              <w:pStyle w:val="BodyText1"/>
              <w:tabs>
                <w:tab w:val="left" w:pos="2520"/>
              </w:tabs>
            </w:pP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14:paraId="518AD8FF" w14:textId="6D7C6C7F" w:rsidR="00B67166" w:rsidRPr="0070617C" w:rsidRDefault="0060346D" w:rsidP="00B67166">
            <w:pPr>
              <w:pStyle w:val="BodyText"/>
            </w:pPr>
            <w:proofErr w:type="spellStart"/>
            <w:r>
              <w:t>Kyochon</w:t>
            </w:r>
            <w:proofErr w:type="spellEnd"/>
          </w:p>
        </w:tc>
        <w:tc>
          <w:tcPr>
            <w:tcW w:w="2251" w:type="dxa"/>
            <w:tcBorders>
              <w:top w:val="single" w:sz="2" w:space="0" w:color="999999"/>
            </w:tcBorders>
          </w:tcPr>
          <w:p w14:paraId="56B38A20" w14:textId="553F62A6" w:rsidR="00B67166" w:rsidRPr="0070617C" w:rsidRDefault="0060346D" w:rsidP="00B67166">
            <w:pPr>
              <w:pStyle w:val="BodyText3"/>
            </w:pPr>
            <w:r>
              <w:t>Los Angeles, CA</w:t>
            </w:r>
          </w:p>
        </w:tc>
      </w:tr>
      <w:tr w:rsidR="00B67166" w14:paraId="3568FF8F" w14:textId="77777777">
        <w:tblPrEx>
          <w:tblCellMar>
            <w:top w:w="0" w:type="dxa"/>
            <w:bottom w:w="0" w:type="dxa"/>
          </w:tblCellMar>
        </w:tblPrEx>
        <w:trPr>
          <w:trHeight w:val="1095"/>
        </w:trPr>
        <w:tc>
          <w:tcPr>
            <w:tcW w:w="9090" w:type="dxa"/>
            <w:gridSpan w:val="4"/>
          </w:tcPr>
          <w:p w14:paraId="239FE042" w14:textId="0AB6F922" w:rsidR="00B224C8" w:rsidRDefault="0060346D" w:rsidP="00B224C8">
            <w:pPr>
              <w:pStyle w:val="Heading2"/>
            </w:pPr>
            <w:r>
              <w:t>Kitchen Worker</w:t>
            </w:r>
          </w:p>
          <w:p w14:paraId="100DB043" w14:textId="544127F8" w:rsidR="0060346D" w:rsidRPr="0060346D" w:rsidRDefault="0060346D" w:rsidP="0060346D">
            <w:pPr>
              <w:pStyle w:val="BulletedList"/>
            </w:pPr>
            <w:r w:rsidRPr="0060346D">
              <w:t xml:space="preserve">Worked in a </w:t>
            </w:r>
            <w:r w:rsidRPr="0060346D">
              <w:t>fast-paced</w:t>
            </w:r>
            <w:r w:rsidRPr="0060346D">
              <w:t xml:space="preserve"> environment fulfilling orders.</w:t>
            </w:r>
          </w:p>
          <w:p w14:paraId="68C9FE3B" w14:textId="77777777" w:rsidR="0060346D" w:rsidRPr="0060346D" w:rsidRDefault="0060346D" w:rsidP="0060346D">
            <w:pPr>
              <w:pStyle w:val="BulletedList"/>
            </w:pPr>
            <w:r w:rsidRPr="0060346D">
              <w:t>Learned how to effectively multitask and manage time in the most efficient way possible.</w:t>
            </w:r>
          </w:p>
          <w:p w14:paraId="3C1BF263" w14:textId="77777777" w:rsidR="0060346D" w:rsidRPr="0060346D" w:rsidRDefault="0060346D" w:rsidP="0060346D">
            <w:pPr>
              <w:pStyle w:val="BulletedList"/>
            </w:pPr>
            <w:r w:rsidRPr="0060346D">
              <w:t>Maintained a clean, safe working environment.</w:t>
            </w:r>
          </w:p>
          <w:p w14:paraId="750A14F7" w14:textId="77777777" w:rsidR="0060346D" w:rsidRPr="0060346D" w:rsidRDefault="0060346D" w:rsidP="0060346D">
            <w:pPr>
              <w:pStyle w:val="BulletedList"/>
            </w:pPr>
            <w:r w:rsidRPr="0060346D">
              <w:t>Managed and control and records a complete inventory of all food, equipment, kitchen supplies, and non-perishable items according to health and safety standards.</w:t>
            </w:r>
          </w:p>
          <w:p w14:paraId="6F80A5E4" w14:textId="1CE30794" w:rsidR="00B67166" w:rsidRDefault="00B67166" w:rsidP="0060346D">
            <w:pPr>
              <w:pStyle w:val="BulletedList"/>
              <w:numPr>
                <w:ilvl w:val="0"/>
                <w:numId w:val="0"/>
              </w:numPr>
              <w:ind w:left="720"/>
            </w:pPr>
          </w:p>
        </w:tc>
      </w:tr>
      <w:tr w:rsidR="0037263E" w14:paraId="40832893" w14:textId="77777777">
        <w:tblPrEx>
          <w:tblCellMar>
            <w:top w:w="0" w:type="dxa"/>
            <w:bottom w:w="0" w:type="dxa"/>
          </w:tblCellMar>
        </w:tblPrEx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14:paraId="1820E1CD" w14:textId="77777777" w:rsidR="0037263E" w:rsidRDefault="0037263E" w:rsidP="00727993">
            <w:pPr>
              <w:pStyle w:val="Heading2"/>
            </w:pPr>
          </w:p>
        </w:tc>
      </w:tr>
      <w:tr w:rsidR="00B67166" w14:paraId="4F9E643E" w14:textId="77777777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14:paraId="02B8649A" w14:textId="22AE0D1C" w:rsidR="00B67166" w:rsidRPr="0070617C" w:rsidRDefault="0060346D" w:rsidP="00D62111">
            <w:pPr>
              <w:pStyle w:val="BodyText1"/>
              <w:tabs>
                <w:tab w:val="left" w:pos="2520"/>
              </w:tabs>
            </w:pPr>
            <w:r>
              <w:t>2011-2014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14:paraId="76F80936" w14:textId="133A2E0A" w:rsidR="00B67166" w:rsidRPr="0070617C" w:rsidRDefault="0060346D" w:rsidP="00B67166">
            <w:pPr>
              <w:pStyle w:val="BodyText"/>
            </w:pPr>
            <w:r>
              <w:t>Keck Medical Center of USC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14:paraId="24864F56" w14:textId="3D3C66E0" w:rsidR="00B67166" w:rsidRPr="0070617C" w:rsidRDefault="0060346D" w:rsidP="00B67166">
            <w:pPr>
              <w:pStyle w:val="BodyText3"/>
            </w:pPr>
            <w:r>
              <w:t>Los Angeles, CA</w:t>
            </w:r>
          </w:p>
        </w:tc>
      </w:tr>
      <w:tr w:rsidR="00B67166" w14:paraId="4181D93B" w14:textId="77777777">
        <w:tblPrEx>
          <w:tblCellMar>
            <w:top w:w="0" w:type="dxa"/>
            <w:bottom w:w="0" w:type="dxa"/>
          </w:tblCellMar>
        </w:tblPrEx>
        <w:trPr>
          <w:trHeight w:val="1110"/>
        </w:trPr>
        <w:tc>
          <w:tcPr>
            <w:tcW w:w="9090" w:type="dxa"/>
            <w:gridSpan w:val="4"/>
          </w:tcPr>
          <w:p w14:paraId="0A787BBD" w14:textId="6E3FAD32" w:rsidR="00B224C8" w:rsidRDefault="0060346D" w:rsidP="00B224C8">
            <w:pPr>
              <w:pStyle w:val="Heading2"/>
            </w:pPr>
            <w:r>
              <w:t>Administrative Assistant / Data Entry</w:t>
            </w:r>
          </w:p>
          <w:p w14:paraId="59751A68" w14:textId="02401FC3" w:rsidR="0060346D" w:rsidRPr="0060346D" w:rsidRDefault="0060346D" w:rsidP="0060346D">
            <w:pPr>
              <w:pStyle w:val="BulletedList"/>
            </w:pPr>
            <w:r w:rsidRPr="0060346D">
              <w:t>Oversaw calendar maintenance, appointment scheduling, and report preparation</w:t>
            </w:r>
            <w:r>
              <w:t>.</w:t>
            </w:r>
          </w:p>
          <w:p w14:paraId="0A1C6DAB" w14:textId="77777777" w:rsidR="0060346D" w:rsidRPr="0060346D" w:rsidRDefault="0060346D" w:rsidP="0060346D">
            <w:pPr>
              <w:pStyle w:val="BulletedList"/>
            </w:pPr>
            <w:r w:rsidRPr="0060346D">
              <w:t>Organized inventory, medical Records, and created folders for patients.</w:t>
            </w:r>
          </w:p>
          <w:p w14:paraId="7B149CBA" w14:textId="77777777" w:rsidR="0060346D" w:rsidRPr="0060346D" w:rsidRDefault="0060346D" w:rsidP="0060346D">
            <w:pPr>
              <w:pStyle w:val="BulletedList"/>
            </w:pPr>
            <w:r w:rsidRPr="0060346D">
              <w:t>Compiled, sorted and verified the accuracy of data before it entered</w:t>
            </w:r>
          </w:p>
          <w:p w14:paraId="436E388F" w14:textId="77777777" w:rsidR="0060346D" w:rsidRPr="0060346D" w:rsidRDefault="0060346D" w:rsidP="0060346D">
            <w:pPr>
              <w:pStyle w:val="BulletedList"/>
            </w:pPr>
            <w:r w:rsidRPr="0060346D">
              <w:t>Located and corrected data entry errors</w:t>
            </w:r>
          </w:p>
          <w:p w14:paraId="20492900" w14:textId="77777777" w:rsidR="0060346D" w:rsidRPr="0060346D" w:rsidRDefault="0060346D" w:rsidP="0060346D">
            <w:pPr>
              <w:pStyle w:val="BulletedList"/>
            </w:pPr>
            <w:r w:rsidRPr="0060346D">
              <w:t>Assisted as backup to department receptionist as needed.</w:t>
            </w:r>
          </w:p>
          <w:p w14:paraId="4DA1568A" w14:textId="7AE241E6" w:rsidR="00B67166" w:rsidRDefault="00B67166" w:rsidP="0060346D">
            <w:pPr>
              <w:pStyle w:val="BulletedList"/>
              <w:numPr>
                <w:ilvl w:val="0"/>
                <w:numId w:val="0"/>
              </w:numPr>
              <w:ind w:left="720"/>
            </w:pPr>
          </w:p>
        </w:tc>
      </w:tr>
      <w:tr w:rsidR="00F561DD" w14:paraId="0B53AE3C" w14:textId="77777777">
        <w:tblPrEx>
          <w:tblCellMar>
            <w:top w:w="0" w:type="dxa"/>
            <w:bottom w:w="0" w:type="dxa"/>
          </w:tblCellMar>
        </w:tblPrEx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14:paraId="07FCE116" w14:textId="77777777" w:rsidR="00F561DD" w:rsidRPr="0070617C" w:rsidRDefault="00F561DD" w:rsidP="00F561DD">
            <w:pPr>
              <w:pStyle w:val="Heading1"/>
            </w:pPr>
            <w:r w:rsidRPr="003126B2">
              <w:t>Education</w:t>
            </w:r>
          </w:p>
        </w:tc>
      </w:tr>
      <w:tr w:rsidR="00B67166" w14:paraId="30259C8F" w14:textId="77777777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251" w:type="dxa"/>
            <w:tcBorders>
              <w:top w:val="single" w:sz="12" w:space="0" w:color="auto"/>
            </w:tcBorders>
          </w:tcPr>
          <w:p w14:paraId="244FF1D7" w14:textId="59126E86" w:rsidR="00B67166" w:rsidRDefault="0060346D" w:rsidP="00B67166">
            <w:pPr>
              <w:pStyle w:val="BodyText1"/>
            </w:pPr>
            <w:r>
              <w:t>2019 - Present</w:t>
            </w:r>
          </w:p>
        </w:tc>
        <w:tc>
          <w:tcPr>
            <w:tcW w:w="4588" w:type="dxa"/>
            <w:gridSpan w:val="2"/>
            <w:tcBorders>
              <w:top w:val="single" w:sz="12" w:space="0" w:color="auto"/>
            </w:tcBorders>
          </w:tcPr>
          <w:p w14:paraId="29FD87DE" w14:textId="6B92F5F5" w:rsidR="00B67166" w:rsidRDefault="0060346D" w:rsidP="00B67166">
            <w:pPr>
              <w:pStyle w:val="BodyText"/>
            </w:pPr>
            <w:r>
              <w:t>Los Angeles City College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14:paraId="7E52236A" w14:textId="1B5B6204" w:rsidR="00B67166" w:rsidRDefault="0060346D" w:rsidP="00B67166">
            <w:pPr>
              <w:pStyle w:val="BodyText3"/>
            </w:pPr>
            <w:r>
              <w:t>Los Angeles, CA</w:t>
            </w:r>
          </w:p>
        </w:tc>
      </w:tr>
      <w:tr w:rsidR="00B67166" w14:paraId="4B9BBDC0" w14:textId="77777777" w:rsidTr="0060346D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9090" w:type="dxa"/>
            <w:gridSpan w:val="4"/>
          </w:tcPr>
          <w:p w14:paraId="0116327E" w14:textId="3D8297EB" w:rsidR="0060346D" w:rsidRPr="0060346D" w:rsidRDefault="0060346D" w:rsidP="0060346D">
            <w:pPr>
              <w:pStyle w:val="Heading2"/>
            </w:pPr>
            <w:r>
              <w:t>Comp Sci Degree in progress</w:t>
            </w:r>
          </w:p>
        </w:tc>
      </w:tr>
      <w:tr w:rsidR="00F561DD" w:rsidRPr="007A5F3F" w14:paraId="028FBBC7" w14:textId="77777777">
        <w:tblPrEx>
          <w:tblCellMar>
            <w:top w:w="0" w:type="dxa"/>
            <w:bottom w:w="0" w:type="dxa"/>
          </w:tblCellMar>
        </w:tblPrEx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14:paraId="30CB4E83" w14:textId="00A928B4" w:rsidR="00F561DD" w:rsidRPr="0070617C" w:rsidRDefault="0060346D" w:rsidP="00D62111">
            <w:pPr>
              <w:pStyle w:val="Heading1"/>
            </w:pPr>
            <w:r>
              <w:t>Skills</w:t>
            </w:r>
          </w:p>
        </w:tc>
      </w:tr>
      <w:tr w:rsidR="00D62111" w:rsidRPr="007A5F3F" w14:paraId="6FF2A7D7" w14:textId="77777777">
        <w:tblPrEx>
          <w:tblCellMar>
            <w:top w:w="0" w:type="dxa"/>
            <w:bottom w:w="0" w:type="dxa"/>
          </w:tblCellMar>
        </w:tblPrEx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14:paraId="5F238002" w14:textId="7FAE182C" w:rsidR="0060346D" w:rsidRDefault="0060346D" w:rsidP="0060346D">
            <w:pPr>
              <w:pStyle w:val="BodyText1"/>
            </w:pPr>
            <w:r>
              <w:t>Adobe Creative Cloud, Adobe Photoshop, Adobe Illustrator,</w:t>
            </w:r>
            <w:r w:rsidR="00610989">
              <w:t xml:space="preserve"> Adobe InDesign, Adobe Premiere Pro</w:t>
            </w:r>
            <w:r>
              <w:t xml:space="preserve"> HTML, CSS, </w:t>
            </w:r>
            <w:r w:rsidR="00610989">
              <w:t xml:space="preserve">JavaScript, </w:t>
            </w:r>
            <w:r>
              <w:t>Data Entry</w:t>
            </w:r>
          </w:p>
        </w:tc>
      </w:tr>
    </w:tbl>
    <w:p w14:paraId="4B1DCF27" w14:textId="77777777" w:rsidR="00763259" w:rsidRDefault="00763259" w:rsidP="00AB451F"/>
    <w:sectPr w:rsidR="00763259" w:rsidSect="00FB371B">
      <w:headerReference w:type="default" r:id="rId8"/>
      <w:pgSz w:w="12240" w:h="15840"/>
      <w:pgMar w:top="907" w:right="1800" w:bottom="1166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AD537" w14:textId="77777777" w:rsidR="00016B6F" w:rsidRDefault="00016B6F">
      <w:r>
        <w:separator/>
      </w:r>
    </w:p>
  </w:endnote>
  <w:endnote w:type="continuationSeparator" w:id="0">
    <w:p w14:paraId="477BB665" w14:textId="77777777" w:rsidR="00016B6F" w:rsidRDefault="00016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9300B" w14:textId="77777777" w:rsidR="00016B6F" w:rsidRDefault="00016B6F">
      <w:r>
        <w:separator/>
      </w:r>
    </w:p>
  </w:footnote>
  <w:footnote w:type="continuationSeparator" w:id="0">
    <w:p w14:paraId="4E43BCBC" w14:textId="77777777" w:rsidR="00016B6F" w:rsidRDefault="00016B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72665" w14:textId="77777777" w:rsidR="00FB371B" w:rsidRDefault="00FB371B" w:rsidP="00FB371B">
    <w:pPr>
      <w:pStyle w:val="StyleContactInfo"/>
    </w:pPr>
    <w:r w:rsidRPr="00A43F4E">
      <w:fldChar w:fldCharType="begin"/>
    </w:r>
    <w:r w:rsidRPr="00A43F4E">
      <w:instrText xml:space="preserve"> MACROBUTTON  DoFieldClick [Phone number]</w:instrText>
    </w:r>
    <w:r w:rsidRPr="00A43F4E">
      <w:fldChar w:fldCharType="end"/>
    </w:r>
    <w:r w:rsidR="00763259">
      <w:sym w:font="Symbol" w:char="F0B7"/>
    </w:r>
    <w:r w:rsidRPr="00A43F4E">
      <w:fldChar w:fldCharType="begin"/>
    </w:r>
    <w:r w:rsidRPr="00A43F4E">
      <w:instrText xml:space="preserve"> MACROBUTTON  DoFieldClick [E-mail address]</w:instrText>
    </w:r>
    <w:r w:rsidRPr="00A43F4E">
      <w:fldChar w:fldCharType="end"/>
    </w:r>
  </w:p>
  <w:p w14:paraId="05D8C3F1" w14:textId="77777777" w:rsidR="00FB371B" w:rsidRPr="00FB371B" w:rsidRDefault="00FB371B" w:rsidP="00FB371B">
    <w:pPr>
      <w:pStyle w:val="YourNamePage2"/>
    </w:pPr>
    <w:r w:rsidRPr="00FB371B">
      <w:fldChar w:fldCharType="begin"/>
    </w:r>
    <w:r w:rsidRPr="00FB371B">
      <w:instrText xml:space="preserve"> MACROBUTTON  DoFieldClick [Your Name]</w:instrText>
    </w:r>
    <w:r w:rsidRPr="00FB371B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499D"/>
    <w:multiLevelType w:val="multilevel"/>
    <w:tmpl w:val="9DAC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01524"/>
    <w:multiLevelType w:val="multilevel"/>
    <w:tmpl w:val="721AE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B05C9"/>
    <w:multiLevelType w:val="multilevel"/>
    <w:tmpl w:val="5E9E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84677F"/>
    <w:multiLevelType w:val="multilevel"/>
    <w:tmpl w:val="7514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CA6858"/>
    <w:multiLevelType w:val="hybridMultilevel"/>
    <w:tmpl w:val="9D067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3770C"/>
    <w:multiLevelType w:val="multilevel"/>
    <w:tmpl w:val="B910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1D2FCF"/>
    <w:multiLevelType w:val="multilevel"/>
    <w:tmpl w:val="9DB2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E42F90"/>
    <w:multiLevelType w:val="multilevel"/>
    <w:tmpl w:val="AB48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EF22C6"/>
    <w:multiLevelType w:val="multilevel"/>
    <w:tmpl w:val="5948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701795"/>
    <w:multiLevelType w:val="multilevel"/>
    <w:tmpl w:val="AA38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8E5E18"/>
    <w:multiLevelType w:val="multilevel"/>
    <w:tmpl w:val="EF8C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F77B07"/>
    <w:multiLevelType w:val="multilevel"/>
    <w:tmpl w:val="2788F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66133961"/>
    <w:multiLevelType w:val="multilevel"/>
    <w:tmpl w:val="0B4A5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50024F"/>
    <w:multiLevelType w:val="multilevel"/>
    <w:tmpl w:val="984AB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7"/>
  </w:num>
  <w:num w:numId="5">
    <w:abstractNumId w:val="16"/>
  </w:num>
  <w:num w:numId="6">
    <w:abstractNumId w:val="0"/>
  </w:num>
  <w:num w:numId="7">
    <w:abstractNumId w:val="5"/>
  </w:num>
  <w:num w:numId="8">
    <w:abstractNumId w:val="11"/>
  </w:num>
  <w:num w:numId="9">
    <w:abstractNumId w:val="2"/>
  </w:num>
  <w:num w:numId="10">
    <w:abstractNumId w:val="3"/>
  </w:num>
  <w:num w:numId="11">
    <w:abstractNumId w:val="10"/>
  </w:num>
  <w:num w:numId="12">
    <w:abstractNumId w:val="14"/>
  </w:num>
  <w:num w:numId="13">
    <w:abstractNumId w:val="6"/>
  </w:num>
  <w:num w:numId="14">
    <w:abstractNumId w:val="1"/>
  </w:num>
  <w:num w:numId="15">
    <w:abstractNumId w:val="8"/>
  </w:num>
  <w:num w:numId="16">
    <w:abstractNumId w:val="9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346D"/>
    <w:rsid w:val="00016B6F"/>
    <w:rsid w:val="000A0205"/>
    <w:rsid w:val="001014A0"/>
    <w:rsid w:val="001E6339"/>
    <w:rsid w:val="002802E5"/>
    <w:rsid w:val="00365AEA"/>
    <w:rsid w:val="0037263E"/>
    <w:rsid w:val="00430460"/>
    <w:rsid w:val="004467E5"/>
    <w:rsid w:val="00536728"/>
    <w:rsid w:val="0060346D"/>
    <w:rsid w:val="00610989"/>
    <w:rsid w:val="006A52DF"/>
    <w:rsid w:val="00727993"/>
    <w:rsid w:val="00763259"/>
    <w:rsid w:val="00971E9D"/>
    <w:rsid w:val="00A43F4E"/>
    <w:rsid w:val="00AA47AE"/>
    <w:rsid w:val="00AB451F"/>
    <w:rsid w:val="00AD63E4"/>
    <w:rsid w:val="00B224C8"/>
    <w:rsid w:val="00B5218C"/>
    <w:rsid w:val="00B64B21"/>
    <w:rsid w:val="00B67166"/>
    <w:rsid w:val="00B83D28"/>
    <w:rsid w:val="00BB2FAB"/>
    <w:rsid w:val="00C5369F"/>
    <w:rsid w:val="00C8736B"/>
    <w:rsid w:val="00D43291"/>
    <w:rsid w:val="00D467AD"/>
    <w:rsid w:val="00D62111"/>
    <w:rsid w:val="00D73271"/>
    <w:rsid w:val="00F561DD"/>
    <w:rsid w:val="00F95D8A"/>
    <w:rsid w:val="00FB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845742"/>
  <w15:chartTrackingRefBased/>
  <w15:docId w15:val="{60D924EE-0733-4A39-B064-CEE53C381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  <w:style w:type="character" w:styleId="Hyperlink">
    <w:name w:val="Hyperlink"/>
    <w:rsid w:val="0060346D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6034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amuel.tellechea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139\Downloads\tf06091523_win3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tf06091523_win32</Template>
  <TotalTime>23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Tellechea</dc:creator>
  <cp:keywords/>
  <dc:description/>
  <cp:lastModifiedBy>Samuel</cp:lastModifiedBy>
  <cp:revision>2</cp:revision>
  <cp:lastPrinted>2002-06-26T18:17:00Z</cp:lastPrinted>
  <dcterms:created xsi:type="dcterms:W3CDTF">2021-09-09T21:13:00Z</dcterms:created>
  <dcterms:modified xsi:type="dcterms:W3CDTF">2021-09-09T21:36:00Z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TC060915231033</vt:lpwstr>
  </property>
</Properties>
</file>