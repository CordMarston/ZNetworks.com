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nter your name:"/>
        <w:tag w:val="Enter your name:"/>
        <w:id w:val="-1624534635"/>
        <w:placeholder>
          <w:docPart w:val="E2CC23C0BC2C4741B9816BCD53033CA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2E8525F5" w14:textId="77777777" w:rsidR="004B0292" w:rsidRPr="00DA3B8F" w:rsidRDefault="00B637AA">
          <w:pPr>
            <w:pStyle w:val="Title"/>
          </w:pPr>
          <w:r>
            <w:t>Connie Lo</w:t>
          </w:r>
        </w:p>
      </w:sdtContent>
    </w:sdt>
    <w:p w14:paraId="450E0417" w14:textId="51DDDF57" w:rsidR="00250D3B" w:rsidRDefault="0002338B">
      <w:pPr>
        <w:pStyle w:val="ContactInfo"/>
      </w:pPr>
      <w:sdt>
        <w:sdtPr>
          <w:alias w:val="Enter phone:"/>
          <w:tag w:val="Enter phone:"/>
          <w:id w:val="1700671822"/>
          <w:placeholder>
            <w:docPart w:val="54ECB46A4A4E4278A2E453B1806AA1CC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676E7A">
            <w:t>414-902-3643</w:t>
          </w:r>
        </w:sdtContent>
      </w:sdt>
      <w:r w:rsidR="00DA3B8F">
        <w:t xml:space="preserve">  </w:t>
      </w:r>
      <w:sdt>
        <w:sdtPr>
          <w:alias w:val="Enter email:"/>
          <w:tag w:val="Enter email:"/>
          <w:id w:val="-1595316963"/>
          <w:placeholder>
            <w:docPart w:val="4B55CF5885964B65B7C71CE93567C56B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676E7A">
            <w:t>Lo.Connie@hotmail.com</w:t>
          </w:r>
        </w:sdtContent>
      </w:sdt>
    </w:p>
    <w:tbl>
      <w:tblPr>
        <w:tblW w:w="5000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2013"/>
        <w:gridCol w:w="6627"/>
      </w:tblGrid>
      <w:tr w:rsidR="00250D3B" w14:paraId="28DD6AE7" w14:textId="77777777" w:rsidTr="00963FE2">
        <w:sdt>
          <w:sdtPr>
            <w:alias w:val="Objective:"/>
            <w:tag w:val="Objective:"/>
            <w:id w:val="-89400516"/>
            <w:placeholder>
              <w:docPart w:val="12182A68C82D459B806FA4BCE5B4C9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45BFC943" w14:textId="77777777" w:rsidR="00250D3B" w:rsidRDefault="00250D3B" w:rsidP="00144BE1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6998E02F" w14:textId="77777777" w:rsidR="00250D3B" w:rsidRDefault="00676E7A" w:rsidP="00144BE1">
            <w:r w:rsidRPr="00F51CF0">
              <w:rPr>
                <w:rFonts w:eastAsia="Times New Roman" w:cstheme="minorHAnsi"/>
                <w:sz w:val="24"/>
                <w:szCs w:val="24"/>
              </w:rPr>
              <w:t>To obtain a position as a team-player in an organization where I can maximize my knowledge and skills to achieve the corporate goals</w:t>
            </w:r>
          </w:p>
        </w:tc>
      </w:tr>
      <w:tr w:rsidR="00250D3B" w14:paraId="69B65CD1" w14:textId="77777777" w:rsidTr="00963FE2">
        <w:sdt>
          <w:sdtPr>
            <w:alias w:val="Skills &amp; Abilities:"/>
            <w:tag w:val="Skills &amp; Abilities:"/>
            <w:id w:val="-202552515"/>
            <w:placeholder>
              <w:docPart w:val="0AC6B8A8724842D4A122A2049295AB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515AF51C" w14:textId="77777777" w:rsidR="00250D3B" w:rsidRDefault="00250D3B" w:rsidP="00144BE1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297A212B" w14:textId="77777777" w:rsidR="001A46F6" w:rsidRDefault="00676E7A" w:rsidP="001A46F6">
            <w:pPr>
              <w:pStyle w:val="ListParagraph"/>
              <w:numPr>
                <w:ilvl w:val="0"/>
                <w:numId w:val="17"/>
              </w:numPr>
            </w:pPr>
            <w:r>
              <w:t>Troubleshooting</w:t>
            </w:r>
          </w:p>
          <w:p w14:paraId="4D573AF9" w14:textId="77777777" w:rsidR="00F466DF" w:rsidRDefault="00F466DF" w:rsidP="00F466DF">
            <w:pPr>
              <w:pStyle w:val="ListParagraph"/>
              <w:numPr>
                <w:ilvl w:val="0"/>
                <w:numId w:val="17"/>
              </w:numPr>
            </w:pPr>
            <w:r>
              <w:t>Active Directory</w:t>
            </w:r>
          </w:p>
          <w:p w14:paraId="267E3FD2" w14:textId="77777777" w:rsidR="00F466DF" w:rsidRDefault="00F466DF" w:rsidP="001A46F6">
            <w:pPr>
              <w:pStyle w:val="ListParagraph"/>
              <w:numPr>
                <w:ilvl w:val="0"/>
                <w:numId w:val="17"/>
              </w:numPr>
            </w:pPr>
            <w:r>
              <w:t>Windows 7 &amp; 10</w:t>
            </w:r>
          </w:p>
          <w:p w14:paraId="54631B34" w14:textId="590C0728" w:rsidR="00F466DF" w:rsidRDefault="006A1041" w:rsidP="001A46F6">
            <w:pPr>
              <w:pStyle w:val="ListParagraph"/>
              <w:numPr>
                <w:ilvl w:val="0"/>
                <w:numId w:val="17"/>
              </w:numPr>
            </w:pPr>
            <w:r>
              <w:t>Microsoft Office Suite 2016</w:t>
            </w:r>
          </w:p>
          <w:p w14:paraId="79177167" w14:textId="77777777" w:rsidR="00676E7A" w:rsidRDefault="00676E7A" w:rsidP="001A46F6">
            <w:pPr>
              <w:pStyle w:val="ListParagraph"/>
              <w:numPr>
                <w:ilvl w:val="0"/>
                <w:numId w:val="17"/>
              </w:numPr>
            </w:pPr>
            <w:r>
              <w:t>Image/Configure/wipe PC</w:t>
            </w:r>
            <w:r w:rsidR="00F466DF">
              <w:t>s</w:t>
            </w:r>
          </w:p>
          <w:p w14:paraId="1366829E" w14:textId="77777777" w:rsidR="00676E7A" w:rsidRDefault="00F466DF" w:rsidP="00676E7A">
            <w:pPr>
              <w:pStyle w:val="ListParagraph"/>
              <w:numPr>
                <w:ilvl w:val="0"/>
                <w:numId w:val="17"/>
              </w:numPr>
            </w:pPr>
            <w:r>
              <w:t>Install</w:t>
            </w:r>
            <w:r w:rsidR="00676E7A">
              <w:t xml:space="preserve"> PCs</w:t>
            </w:r>
          </w:p>
          <w:p w14:paraId="5EADA729" w14:textId="77777777" w:rsidR="00676E7A" w:rsidRDefault="00676E7A" w:rsidP="001A46F6">
            <w:pPr>
              <w:pStyle w:val="ListParagraph"/>
              <w:numPr>
                <w:ilvl w:val="0"/>
                <w:numId w:val="17"/>
              </w:numPr>
            </w:pPr>
            <w:r>
              <w:t xml:space="preserve">Teamwork </w:t>
            </w:r>
          </w:p>
          <w:p w14:paraId="46F2BFD6" w14:textId="77777777" w:rsidR="001A46F6" w:rsidRDefault="00676E7A" w:rsidP="001A46F6">
            <w:pPr>
              <w:pStyle w:val="ListParagraph"/>
              <w:numPr>
                <w:ilvl w:val="0"/>
                <w:numId w:val="17"/>
              </w:numPr>
            </w:pPr>
            <w:r>
              <w:t>Customer Service</w:t>
            </w:r>
          </w:p>
        </w:tc>
      </w:tr>
      <w:tr w:rsidR="00250D3B" w14:paraId="47FFAD38" w14:textId="77777777" w:rsidTr="00963FE2">
        <w:sdt>
          <w:sdtPr>
            <w:alias w:val="Experience:"/>
            <w:tag w:val="Experience:"/>
            <w:id w:val="-206186829"/>
            <w:placeholder>
              <w:docPart w:val="BFE2E04B8209489292A8B04C90C220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  <w:tcMar>
                  <w:bottom w:w="0" w:type="dxa"/>
                </w:tcMar>
              </w:tcPr>
              <w:p w14:paraId="1413A33B" w14:textId="77777777" w:rsidR="00250D3B" w:rsidRDefault="00250D3B" w:rsidP="00144BE1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627" w:type="dxa"/>
            <w:tcMar>
              <w:left w:w="115" w:type="dxa"/>
              <w:bottom w:w="0" w:type="dxa"/>
            </w:tcMar>
          </w:tcPr>
          <w:p w14:paraId="5069D816" w14:textId="77777777" w:rsidR="00250D3B" w:rsidRDefault="00676E7A" w:rsidP="00144BE1">
            <w:pPr>
              <w:pStyle w:val="Heading2"/>
            </w:pPr>
            <w:r w:rsidRPr="00676E7A">
              <w:t>Desktop Support Technician</w:t>
            </w:r>
            <w:r w:rsidR="00DD6301">
              <w:t xml:space="preserve">, </w:t>
            </w:r>
            <w:r w:rsidRPr="00676E7A">
              <w:rPr>
                <w:rFonts w:cstheme="minorHAnsi"/>
                <w:szCs w:val="24"/>
              </w:rPr>
              <w:t>Ascension Health</w:t>
            </w:r>
          </w:p>
          <w:p w14:paraId="0793B30A" w14:textId="77777777" w:rsidR="00676E7A" w:rsidRPr="00C56017" w:rsidRDefault="00676E7A" w:rsidP="00C56017">
            <w:r>
              <w:t>September 2017</w:t>
            </w:r>
            <w:r w:rsidR="00DD6301">
              <w:t xml:space="preserve"> – </w:t>
            </w:r>
            <w:r>
              <w:t>Present</w:t>
            </w:r>
          </w:p>
          <w:p w14:paraId="48484174" w14:textId="77777777" w:rsidR="00676E7A" w:rsidRPr="00676E7A" w:rsidRDefault="00F466DF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r w:rsidR="00676E7A">
              <w:rPr>
                <w:rFonts w:ascii="Arial" w:hAnsi="Arial" w:cs="Arial"/>
                <w:sz w:val="20"/>
                <w:szCs w:val="20"/>
              </w:rPr>
              <w:t xml:space="preserve">software and hardware support. </w:t>
            </w:r>
          </w:p>
          <w:p w14:paraId="1703C92C" w14:textId="77777777" w:rsidR="00250D3B" w:rsidRPr="00676E7A" w:rsidRDefault="00676E7A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Diagnoses and resolves problems using documented procedures and checklists.</w:t>
            </w:r>
          </w:p>
          <w:p w14:paraId="07496226" w14:textId="77777777" w:rsidR="00676E7A" w:rsidRPr="00676E7A" w:rsidRDefault="00676E7A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Assists with the resolution of application, hardware and software problems.</w:t>
            </w:r>
          </w:p>
          <w:p w14:paraId="2546F205" w14:textId="77777777" w:rsidR="00676E7A" w:rsidRPr="00676E7A" w:rsidRDefault="00676E7A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Escalates problems to higher level technical support professionals when necessary.</w:t>
            </w:r>
          </w:p>
          <w:p w14:paraId="2DBF75B8" w14:textId="77777777" w:rsidR="00676E7A" w:rsidRPr="00676E7A" w:rsidRDefault="00676E7A" w:rsidP="00676E7A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Completes end to end desktop activities for installs, moves, adds, changes, updates and projects.</w:t>
            </w:r>
          </w:p>
          <w:p w14:paraId="2513EDC2" w14:textId="77777777" w:rsidR="00676E7A" w:rsidRDefault="00676E7A" w:rsidP="00676E7A">
            <w:pPr>
              <w:pStyle w:val="ListBullet"/>
            </w:pPr>
            <w:r w:rsidRPr="00676E7A">
              <w:rPr>
                <w:rFonts w:ascii="Arial" w:hAnsi="Arial" w:cs="Arial"/>
                <w:sz w:val="20"/>
                <w:szCs w:val="20"/>
              </w:rPr>
              <w:t>Provides desktop services to customers following documented processes while providing a good customer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6E7A">
              <w:rPr>
                <w:rFonts w:ascii="Arial" w:hAnsi="Arial" w:cs="Arial"/>
                <w:sz w:val="20"/>
                <w:szCs w:val="20"/>
              </w:rPr>
              <w:t>service experience to those supported.</w:t>
            </w:r>
          </w:p>
          <w:p w14:paraId="0895041F" w14:textId="77777777" w:rsidR="00A324EB" w:rsidRDefault="00F466DF" w:rsidP="00A324EB">
            <w:pPr>
              <w:pStyle w:val="Heading2"/>
            </w:pPr>
            <w:r w:rsidRPr="00F466DF">
              <w:rPr>
                <w:rFonts w:cstheme="minorHAnsi"/>
                <w:szCs w:val="24"/>
              </w:rPr>
              <w:t>Tech Engineer Support Associate</w:t>
            </w:r>
            <w:r w:rsidR="00A324EB">
              <w:t xml:space="preserve">, </w:t>
            </w:r>
            <w:r w:rsidRPr="00676E7A">
              <w:rPr>
                <w:rFonts w:cstheme="minorHAnsi"/>
                <w:szCs w:val="24"/>
              </w:rPr>
              <w:t>Ascension Health</w:t>
            </w:r>
          </w:p>
          <w:p w14:paraId="57CBC82A" w14:textId="77777777" w:rsidR="00F466DF" w:rsidRPr="00F466DF" w:rsidRDefault="00F466DF" w:rsidP="00F466DF">
            <w:pPr>
              <w:pStyle w:val="Heading5"/>
              <w:rPr>
                <w:color w:val="000000" w:themeColor="text1"/>
              </w:rPr>
            </w:pPr>
            <w:r w:rsidRPr="00F466DF">
              <w:rPr>
                <w:color w:val="000000" w:themeColor="text1"/>
              </w:rPr>
              <w:t>December 2016 – September 2017</w:t>
            </w:r>
          </w:p>
          <w:p w14:paraId="3FCAE839" w14:textId="77777777" w:rsidR="00A324EB" w:rsidRPr="00F466DF" w:rsidRDefault="00F466DF" w:rsidP="00C07845">
            <w:pPr>
              <w:pStyle w:val="ListBullet"/>
            </w:pPr>
            <w:r w:rsidRPr="00F466DF">
              <w:rPr>
                <w:rFonts w:ascii="Arial" w:hAnsi="Arial" w:cs="Arial"/>
                <w:sz w:val="20"/>
                <w:szCs w:val="20"/>
              </w:rPr>
              <w:t>Research and identify solutions to software and hardware issues</w:t>
            </w:r>
          </w:p>
          <w:p w14:paraId="663B9AF0" w14:textId="77777777" w:rsidR="00F466DF" w:rsidRPr="00F466DF" w:rsidRDefault="00F466DF" w:rsidP="00C07845">
            <w:pPr>
              <w:pStyle w:val="ListBullet"/>
            </w:pPr>
            <w:r w:rsidRPr="00F466DF">
              <w:rPr>
                <w:rFonts w:ascii="Arial" w:hAnsi="Arial" w:cs="Arial"/>
                <w:sz w:val="20"/>
                <w:szCs w:val="20"/>
              </w:rPr>
              <w:t>Ask customers targeted questions to quickly understand the root of the problem</w:t>
            </w:r>
          </w:p>
          <w:p w14:paraId="17B3C6ED" w14:textId="77777777" w:rsidR="00F466DF" w:rsidRPr="00F466DF" w:rsidRDefault="00F466DF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Monitor Data Center</w:t>
            </w:r>
          </w:p>
          <w:p w14:paraId="66E32E7D" w14:textId="77777777" w:rsidR="00F466DF" w:rsidRPr="00F466DF" w:rsidRDefault="00F466DF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Ensure all servers are running with no errors</w:t>
            </w:r>
          </w:p>
          <w:p w14:paraId="347B5AAF" w14:textId="77777777" w:rsidR="00F466DF" w:rsidRPr="00F466DF" w:rsidRDefault="00F466DF" w:rsidP="00C07845">
            <w:pPr>
              <w:pStyle w:val="ListBullet"/>
            </w:pPr>
            <w:r>
              <w:rPr>
                <w:rFonts w:ascii="Arial" w:hAnsi="Arial" w:cs="Arial"/>
                <w:sz w:val="20"/>
                <w:szCs w:val="20"/>
              </w:rPr>
              <w:t>Document errors and escalate to the appropriate team</w:t>
            </w:r>
          </w:p>
          <w:p w14:paraId="7B52CD47" w14:textId="77777777" w:rsidR="00F466DF" w:rsidRDefault="00F466DF" w:rsidP="00F466DF">
            <w:pPr>
              <w:pStyle w:val="Heading2"/>
            </w:pPr>
            <w:r>
              <w:rPr>
                <w:rFonts w:cstheme="minorHAnsi"/>
                <w:szCs w:val="24"/>
              </w:rPr>
              <w:lastRenderedPageBreak/>
              <w:t>Service Desk Analyst</w:t>
            </w:r>
            <w:r>
              <w:t xml:space="preserve">, </w:t>
            </w:r>
            <w:r>
              <w:rPr>
                <w:rFonts w:cstheme="minorHAnsi"/>
                <w:szCs w:val="24"/>
              </w:rPr>
              <w:t xml:space="preserve">Wheaton Franciscan </w:t>
            </w:r>
            <w:r w:rsidRPr="00676E7A">
              <w:rPr>
                <w:rFonts w:cstheme="minorHAnsi"/>
                <w:szCs w:val="24"/>
              </w:rPr>
              <w:t>Health</w:t>
            </w:r>
            <w:r>
              <w:rPr>
                <w:rFonts w:cstheme="minorHAnsi"/>
                <w:szCs w:val="24"/>
              </w:rPr>
              <w:t>care</w:t>
            </w:r>
          </w:p>
          <w:p w14:paraId="329A179A" w14:textId="77777777" w:rsidR="00963FE2" w:rsidRPr="00963FE2" w:rsidRDefault="00F466DF" w:rsidP="00963FE2">
            <w:pPr>
              <w:pStyle w:val="Heading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November 2015</w:t>
            </w:r>
            <w:r w:rsidRPr="00F466D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December 2016</w:t>
            </w:r>
          </w:p>
          <w:p w14:paraId="5C883DB2" w14:textId="77777777" w:rsidR="00963FE2" w:rsidRPr="00963FE2" w:rsidRDefault="00963FE2" w:rsidP="00963FE2">
            <w:pPr>
              <w:pStyle w:val="ListBullet"/>
              <w:rPr>
                <w:rFonts w:ascii="Arial" w:hAnsi="Arial" w:cs="Arial"/>
                <w:sz w:val="20"/>
                <w:szCs w:val="20"/>
              </w:rPr>
            </w:pPr>
            <w:r w:rsidRPr="00963FE2">
              <w:rPr>
                <w:rFonts w:ascii="Arial" w:hAnsi="Arial" w:cs="Arial"/>
                <w:sz w:val="20"/>
                <w:szCs w:val="20"/>
              </w:rPr>
              <w:t>Serving as the first point of contact for customers seeking tech</w:t>
            </w:r>
            <w:r>
              <w:rPr>
                <w:rFonts w:ascii="Arial" w:hAnsi="Arial" w:cs="Arial"/>
                <w:sz w:val="20"/>
                <w:szCs w:val="20"/>
              </w:rPr>
              <w:t>nical assistance over the phone</w:t>
            </w:r>
          </w:p>
          <w:p w14:paraId="71B3ABD4" w14:textId="77777777" w:rsidR="00963FE2" w:rsidRPr="00963FE2" w:rsidRDefault="00963FE2" w:rsidP="00963FE2">
            <w:pPr>
              <w:pStyle w:val="ListBullet"/>
              <w:rPr>
                <w:rFonts w:ascii="Arial" w:hAnsi="Arial" w:cs="Arial"/>
                <w:sz w:val="20"/>
                <w:szCs w:val="20"/>
              </w:rPr>
            </w:pPr>
            <w:r w:rsidRPr="00963FE2">
              <w:rPr>
                <w:rFonts w:ascii="Arial" w:hAnsi="Arial" w:cs="Arial"/>
                <w:sz w:val="20"/>
                <w:szCs w:val="20"/>
              </w:rPr>
              <w:t>Performing remote troubleshooting through diagnostic techniques and pertinent questions</w:t>
            </w:r>
          </w:p>
          <w:p w14:paraId="14D3DFE0" w14:textId="77777777" w:rsidR="00963FE2" w:rsidRPr="00963FE2" w:rsidRDefault="00963FE2" w:rsidP="00963FE2">
            <w:pPr>
              <w:pStyle w:val="ListBullet"/>
              <w:rPr>
                <w:rFonts w:ascii="Arial" w:hAnsi="Arial" w:cs="Arial"/>
                <w:sz w:val="20"/>
                <w:szCs w:val="20"/>
              </w:rPr>
            </w:pPr>
            <w:r w:rsidRPr="00963FE2">
              <w:rPr>
                <w:rFonts w:ascii="Arial" w:hAnsi="Arial" w:cs="Arial"/>
                <w:sz w:val="20"/>
                <w:szCs w:val="20"/>
              </w:rPr>
              <w:t>Walk the customer through the problem-solving process</w:t>
            </w:r>
          </w:p>
          <w:p w14:paraId="1F405198" w14:textId="77777777" w:rsidR="00963FE2" w:rsidRPr="00963FE2" w:rsidRDefault="00963FE2" w:rsidP="00963FE2">
            <w:pPr>
              <w:pStyle w:val="ListBullet"/>
            </w:pPr>
            <w:r w:rsidRPr="00963FE2">
              <w:rPr>
                <w:rFonts w:ascii="Arial" w:hAnsi="Arial" w:cs="Arial"/>
                <w:sz w:val="20"/>
                <w:szCs w:val="20"/>
              </w:rPr>
              <w:t>Direct unresolved issues to the next level of support personnel</w:t>
            </w:r>
          </w:p>
          <w:p w14:paraId="0186F70F" w14:textId="77777777" w:rsidR="00963FE2" w:rsidRPr="00194464" w:rsidRDefault="00963FE2" w:rsidP="00963FE2">
            <w:pPr>
              <w:pStyle w:val="ListBullet"/>
            </w:pPr>
            <w:r w:rsidRPr="00963FE2">
              <w:rPr>
                <w:rFonts w:ascii="Arial" w:hAnsi="Arial" w:cs="Arial"/>
                <w:sz w:val="20"/>
                <w:szCs w:val="20"/>
              </w:rPr>
              <w:t>Record events and problems and their resolution in logs</w:t>
            </w:r>
          </w:p>
          <w:p w14:paraId="31C0AED3" w14:textId="77777777" w:rsidR="00194464" w:rsidRPr="00A324EB" w:rsidRDefault="00194464" w:rsidP="0019446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250D3B" w14:paraId="26BD7470" w14:textId="77777777" w:rsidTr="00963FE2">
        <w:sdt>
          <w:sdtPr>
            <w:alias w:val="Education:"/>
            <w:tag w:val="Education:"/>
            <w:id w:val="-1338531963"/>
            <w:placeholder>
              <w:docPart w:val="B12348713D1E4A4B8C90E7E0738258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36A51725" w14:textId="77777777" w:rsidR="00250D3B" w:rsidRDefault="00250D3B" w:rsidP="00144BE1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7675C7D8" w14:textId="77777777" w:rsidR="00250D3B" w:rsidRDefault="00963FE2" w:rsidP="00144BE1">
            <w:pPr>
              <w:pStyle w:val="Heading2"/>
            </w:pPr>
            <w:r>
              <w:t xml:space="preserve">Menomonee Falls High School </w:t>
            </w:r>
          </w:p>
          <w:p w14:paraId="1F80AEC5" w14:textId="77777777" w:rsidR="00250D3B" w:rsidRDefault="00963FE2" w:rsidP="00C56017">
            <w:r>
              <w:t>High School Diploma</w:t>
            </w:r>
          </w:p>
        </w:tc>
      </w:tr>
      <w:tr w:rsidR="00250D3B" w14:paraId="0E288D6B" w14:textId="77777777" w:rsidTr="00963FE2">
        <w:tc>
          <w:tcPr>
            <w:tcW w:w="2013" w:type="dxa"/>
          </w:tcPr>
          <w:p w14:paraId="4D28C15B" w14:textId="77777777" w:rsidR="00250D3B" w:rsidRDefault="001A46F6" w:rsidP="00144BE1">
            <w:pPr>
              <w:pStyle w:val="Heading1"/>
            </w:pPr>
            <w:r>
              <w:t xml:space="preserve">Certification </w:t>
            </w:r>
          </w:p>
        </w:tc>
        <w:tc>
          <w:tcPr>
            <w:tcW w:w="6627" w:type="dxa"/>
            <w:tcMar>
              <w:left w:w="115" w:type="dxa"/>
            </w:tcMar>
          </w:tcPr>
          <w:p w14:paraId="2F8EA3A4" w14:textId="77777777" w:rsidR="00250D3B" w:rsidRDefault="00226465" w:rsidP="00250D3B">
            <w:pPr>
              <w:pStyle w:val="ListParagraph"/>
              <w:numPr>
                <w:ilvl w:val="0"/>
                <w:numId w:val="17"/>
              </w:numPr>
            </w:pPr>
            <w:r>
              <w:t>Dell technician</w:t>
            </w:r>
          </w:p>
        </w:tc>
      </w:tr>
      <w:tr w:rsidR="00963FE2" w14:paraId="6E09209C" w14:textId="77777777" w:rsidTr="00963FE2">
        <w:tc>
          <w:tcPr>
            <w:tcW w:w="2013" w:type="dxa"/>
          </w:tcPr>
          <w:p w14:paraId="75DAF5E3" w14:textId="77777777" w:rsidR="00963FE2" w:rsidRDefault="00963FE2" w:rsidP="00144BE1">
            <w:pPr>
              <w:pStyle w:val="Heading1"/>
            </w:pPr>
            <w:bookmarkStart w:id="0" w:name="_GoBack"/>
            <w:bookmarkEnd w:id="0"/>
          </w:p>
        </w:tc>
        <w:tc>
          <w:tcPr>
            <w:tcW w:w="6627" w:type="dxa"/>
            <w:tcMar>
              <w:left w:w="115" w:type="dxa"/>
            </w:tcMar>
          </w:tcPr>
          <w:p w14:paraId="6C17F46E" w14:textId="77777777" w:rsidR="00963FE2" w:rsidRDefault="00963FE2" w:rsidP="00250D3B"/>
        </w:tc>
      </w:tr>
      <w:tr w:rsidR="00963FE2" w14:paraId="1A2CD77A" w14:textId="77777777" w:rsidTr="00963FE2">
        <w:tc>
          <w:tcPr>
            <w:tcW w:w="2013" w:type="dxa"/>
          </w:tcPr>
          <w:p w14:paraId="6F34FC3A" w14:textId="77777777" w:rsidR="00963FE2" w:rsidRDefault="00963FE2" w:rsidP="00144BE1">
            <w:pPr>
              <w:pStyle w:val="Heading1"/>
            </w:pPr>
          </w:p>
        </w:tc>
        <w:tc>
          <w:tcPr>
            <w:tcW w:w="6627" w:type="dxa"/>
            <w:tcMar>
              <w:left w:w="115" w:type="dxa"/>
            </w:tcMar>
          </w:tcPr>
          <w:p w14:paraId="5EBD2B23" w14:textId="77777777" w:rsidR="00963FE2" w:rsidRDefault="00963FE2" w:rsidP="00250D3B"/>
        </w:tc>
      </w:tr>
      <w:tr w:rsidR="00963FE2" w14:paraId="377B37C1" w14:textId="77777777" w:rsidTr="00963FE2">
        <w:tc>
          <w:tcPr>
            <w:tcW w:w="2013" w:type="dxa"/>
          </w:tcPr>
          <w:p w14:paraId="45531D2A" w14:textId="77777777" w:rsidR="00963FE2" w:rsidRDefault="00963FE2" w:rsidP="00144BE1">
            <w:pPr>
              <w:pStyle w:val="Heading1"/>
            </w:pPr>
          </w:p>
        </w:tc>
        <w:tc>
          <w:tcPr>
            <w:tcW w:w="6627" w:type="dxa"/>
            <w:tcMar>
              <w:left w:w="115" w:type="dxa"/>
            </w:tcMar>
          </w:tcPr>
          <w:p w14:paraId="2092B6CA" w14:textId="77777777" w:rsidR="00963FE2" w:rsidRDefault="00963FE2" w:rsidP="00C56017"/>
        </w:tc>
      </w:tr>
    </w:tbl>
    <w:p w14:paraId="0D16AED3" w14:textId="77777777" w:rsidR="00520148" w:rsidRDefault="00520148" w:rsidP="00C07845"/>
    <w:sectPr w:rsidR="00520148">
      <w:footerReference w:type="default" r:id="rId8"/>
      <w:pgSz w:w="12240" w:h="15840"/>
      <w:pgMar w:top="1080" w:right="1800" w:bottom="1584" w:left="1800" w:header="965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263A" w14:textId="77777777" w:rsidR="00CF6BFB" w:rsidRDefault="00CF6BFB">
      <w:r>
        <w:separator/>
      </w:r>
    </w:p>
    <w:p w14:paraId="3FF54820" w14:textId="77777777" w:rsidR="00CF6BFB" w:rsidRDefault="00CF6BFB"/>
  </w:endnote>
  <w:endnote w:type="continuationSeparator" w:id="0">
    <w:p w14:paraId="1555B94F" w14:textId="77777777" w:rsidR="00CF6BFB" w:rsidRDefault="00CF6BFB">
      <w:r>
        <w:continuationSeparator/>
      </w:r>
    </w:p>
    <w:p w14:paraId="14B2D2BC" w14:textId="77777777" w:rsidR="00CF6BFB" w:rsidRDefault="00CF6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Continuation footer layout table"/>
    </w:tblPr>
    <w:tblGrid>
      <w:gridCol w:w="450"/>
      <w:gridCol w:w="8190"/>
    </w:tblGrid>
    <w:tr w:rsidR="00811B42" w14:paraId="674910D1" w14:textId="77777777" w:rsidTr="00C07845">
      <w:tc>
        <w:tcPr>
          <w:tcW w:w="450" w:type="dxa"/>
          <w:tcBorders>
            <w:right w:val="nil"/>
          </w:tcBorders>
        </w:tcPr>
        <w:p w14:paraId="7EADD5AA" w14:textId="77777777" w:rsidR="00811B42" w:rsidRDefault="00811B42">
          <w:pPr>
            <w:pStyle w:val="Footer"/>
            <w:rPr>
              <w:rFonts w:ascii="Century Gothic" w:hAnsi="Century Gothic"/>
            </w:rPr>
          </w:pPr>
        </w:p>
      </w:tc>
      <w:tc>
        <w:tcPr>
          <w:tcW w:w="8190" w:type="dxa"/>
          <w:tcBorders>
            <w:top w:val="nil"/>
            <w:left w:val="nil"/>
            <w:bottom w:val="single" w:sz="4" w:space="0" w:color="auto"/>
          </w:tcBorders>
        </w:tcPr>
        <w:sdt>
          <w:sdtPr>
            <w:alias w:val="Your name:"/>
            <w:tag w:val="Your name:"/>
            <w:id w:val="1855997168"/>
            <w:placeholder>
              <w:docPart w:val="9DB7B62CE73D4782AA232B3C85999E6E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14:paraId="6DEAE466" w14:textId="77777777" w:rsidR="00811B42" w:rsidRPr="004B0292" w:rsidRDefault="00B637AA" w:rsidP="009E6C55">
              <w:pPr>
                <w:pStyle w:val="Footer"/>
              </w:pPr>
              <w:r>
                <w:t>Connie Lo</w:t>
              </w:r>
            </w:p>
          </w:sdtContent>
        </w:sdt>
      </w:tc>
    </w:tr>
    <w:tr w:rsidR="00811B42" w14:paraId="79A6C61E" w14:textId="77777777" w:rsidTr="00C07845">
      <w:tc>
        <w:tcPr>
          <w:tcW w:w="450" w:type="dxa"/>
          <w:tcBorders>
            <w:right w:val="nil"/>
          </w:tcBorders>
        </w:tcPr>
        <w:sdt>
          <w:sdtPr>
            <w:id w:val="38691975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9171430" w14:textId="77777777" w:rsidR="00811B42" w:rsidRDefault="004B0292">
              <w:pPr>
                <w:pStyle w:val="Footer"/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9446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</w:tcBorders>
        </w:tcPr>
        <w:p w14:paraId="056E75B8" w14:textId="47DD2532" w:rsidR="00811B42" w:rsidRDefault="0002338B" w:rsidP="00DA3B8F">
          <w:pPr>
            <w:pStyle w:val="Footer-Bold"/>
          </w:pPr>
          <w:sdt>
            <w:sdtPr>
              <w:alias w:val="Enter street address, city, st zip code:"/>
              <w:tag w:val="Enter street address, city, st zip code:"/>
              <w:id w:val="1360861143"/>
              <w:placeholder>
                <w:docPart w:val="42F0B1A5AE9A409FA1AC4E3B5A10D40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EndPr/>
            <w:sdtContent>
              <w:r w:rsidR="00440C24">
                <w:t xml:space="preserve">4466 W Rochelle Ave, </w:t>
              </w:r>
              <w:proofErr w:type="spellStart"/>
              <w:r w:rsidR="00440C24">
                <w:t>Milwuakee</w:t>
              </w:r>
              <w:proofErr w:type="spellEnd"/>
              <w:r w:rsidR="00440C24">
                <w:t>, WI 53223</w:t>
              </w:r>
            </w:sdtContent>
          </w:sdt>
          <w:r w:rsidR="00DA3B8F">
            <w:t xml:space="preserve">  </w:t>
          </w:r>
          <w:sdt>
            <w:sdtPr>
              <w:alias w:val="Phone:"/>
              <w:tag w:val="Phone:"/>
              <w:id w:val="-1382704263"/>
              <w:placeholder>
                <w:docPart w:val="12182A68C82D459B806FA4BCE5B4C954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676E7A">
                <w:t>414-902-3643</w:t>
              </w:r>
            </w:sdtContent>
          </w:sdt>
          <w:r w:rsidR="00DA3B8F">
            <w:t xml:space="preserve">  </w:t>
          </w:r>
          <w:sdt>
            <w:sdtPr>
              <w:alias w:val="Email:"/>
              <w:tag w:val="Email:"/>
              <w:id w:val="-1018317133"/>
              <w:placeholder>
                <w:docPart w:val="0ABA49AD80214486882749495234F33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76E7A">
                <w:t>Lo.Connie@hotmail.com</w:t>
              </w:r>
            </w:sdtContent>
          </w:sdt>
        </w:p>
      </w:tc>
    </w:tr>
  </w:tbl>
  <w:p w14:paraId="0E0B6889" w14:textId="77777777" w:rsidR="00811B42" w:rsidRDefault="0081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020C5" w14:textId="77777777" w:rsidR="00CF6BFB" w:rsidRDefault="00CF6BFB">
      <w:r>
        <w:separator/>
      </w:r>
    </w:p>
    <w:p w14:paraId="4275E76E" w14:textId="77777777" w:rsidR="00CF6BFB" w:rsidRDefault="00CF6BFB"/>
  </w:footnote>
  <w:footnote w:type="continuationSeparator" w:id="0">
    <w:p w14:paraId="609D8084" w14:textId="77777777" w:rsidR="00CF6BFB" w:rsidRDefault="00CF6BFB">
      <w:r>
        <w:continuationSeparator/>
      </w:r>
    </w:p>
    <w:p w14:paraId="155837C0" w14:textId="77777777" w:rsidR="00CF6BFB" w:rsidRDefault="00CF6B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30E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4122B"/>
    <w:multiLevelType w:val="hybridMultilevel"/>
    <w:tmpl w:val="F500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5B62304"/>
    <w:multiLevelType w:val="hybridMultilevel"/>
    <w:tmpl w:val="F18C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6"/>
  </w:num>
  <w:num w:numId="17">
    <w:abstractNumId w:val="10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F6"/>
    <w:rsid w:val="0002338B"/>
    <w:rsid w:val="00023D60"/>
    <w:rsid w:val="0005286D"/>
    <w:rsid w:val="0009113D"/>
    <w:rsid w:val="0015218E"/>
    <w:rsid w:val="00194464"/>
    <w:rsid w:val="001A46F6"/>
    <w:rsid w:val="00226465"/>
    <w:rsid w:val="00250D3B"/>
    <w:rsid w:val="00397F61"/>
    <w:rsid w:val="003C75A2"/>
    <w:rsid w:val="00440C24"/>
    <w:rsid w:val="004A4A08"/>
    <w:rsid w:val="004B0292"/>
    <w:rsid w:val="004D20E0"/>
    <w:rsid w:val="00520148"/>
    <w:rsid w:val="005B530E"/>
    <w:rsid w:val="00661F6D"/>
    <w:rsid w:val="00676E7A"/>
    <w:rsid w:val="00691D3C"/>
    <w:rsid w:val="006A1041"/>
    <w:rsid w:val="00703000"/>
    <w:rsid w:val="00705030"/>
    <w:rsid w:val="00753F92"/>
    <w:rsid w:val="007A11A4"/>
    <w:rsid w:val="007E4F90"/>
    <w:rsid w:val="00804A31"/>
    <w:rsid w:val="00811B42"/>
    <w:rsid w:val="008F24FA"/>
    <w:rsid w:val="00900C2A"/>
    <w:rsid w:val="00943768"/>
    <w:rsid w:val="00963FE2"/>
    <w:rsid w:val="0098312D"/>
    <w:rsid w:val="009E6C55"/>
    <w:rsid w:val="00A324EB"/>
    <w:rsid w:val="00A57FD7"/>
    <w:rsid w:val="00A75C55"/>
    <w:rsid w:val="00B637AA"/>
    <w:rsid w:val="00C07845"/>
    <w:rsid w:val="00C33413"/>
    <w:rsid w:val="00C56017"/>
    <w:rsid w:val="00CB0067"/>
    <w:rsid w:val="00CB1FED"/>
    <w:rsid w:val="00CF6BFB"/>
    <w:rsid w:val="00D8217B"/>
    <w:rsid w:val="00D82F7A"/>
    <w:rsid w:val="00DA3B8F"/>
    <w:rsid w:val="00DD6301"/>
    <w:rsid w:val="00E16D57"/>
    <w:rsid w:val="00E80AD4"/>
    <w:rsid w:val="00E951C0"/>
    <w:rsid w:val="00ED4A81"/>
    <w:rsid w:val="00EF253E"/>
    <w:rsid w:val="00F4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31325E5"/>
  <w15:docId w15:val="{8D151FAE-6377-46C9-B759-D205E26A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amp001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CC23C0BC2C4741B9816BCD5303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18FC-5DD8-484D-8C35-CCA2CCB53ABD}"/>
      </w:docPartPr>
      <w:docPartBody>
        <w:p w:rsidR="00DA4D60" w:rsidRDefault="00E14804">
          <w:pPr>
            <w:pStyle w:val="E2CC23C0BC2C4741B9816BCD53033CA6"/>
          </w:pPr>
          <w:r>
            <w:t>Your Name</w:t>
          </w:r>
        </w:p>
      </w:docPartBody>
    </w:docPart>
    <w:docPart>
      <w:docPartPr>
        <w:name w:val="42F0B1A5AE9A409FA1AC4E3B5A10D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8433-671F-49CA-8BEC-7C9B1CBD7263}"/>
      </w:docPartPr>
      <w:docPartBody>
        <w:p w:rsidR="00DA4D60" w:rsidRDefault="00E14804">
          <w:pPr>
            <w:pStyle w:val="42F0B1A5AE9A409FA1AC4E3B5A10D403"/>
          </w:pPr>
          <w:r>
            <w:t>Street Address, City, ST ZIP Code</w:t>
          </w:r>
        </w:p>
      </w:docPartBody>
    </w:docPart>
    <w:docPart>
      <w:docPartPr>
        <w:name w:val="54ECB46A4A4E4278A2E453B1806AA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F383-9C29-4DEC-B433-5DF6EB7F17BA}"/>
      </w:docPartPr>
      <w:docPartBody>
        <w:p w:rsidR="00DA4D60" w:rsidRDefault="00E14804">
          <w:pPr>
            <w:pStyle w:val="54ECB46A4A4E4278A2E453B1806AA1CC"/>
          </w:pPr>
          <w:r>
            <w:t>Phone</w:t>
          </w:r>
        </w:p>
      </w:docPartBody>
    </w:docPart>
    <w:docPart>
      <w:docPartPr>
        <w:name w:val="4B55CF5885964B65B7C71CE93567C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A9157-F70B-426D-A213-03B50ECE47AA}"/>
      </w:docPartPr>
      <w:docPartBody>
        <w:p w:rsidR="00DA4D60" w:rsidRDefault="00E14804">
          <w:pPr>
            <w:pStyle w:val="4B55CF5885964B65B7C71CE93567C56B"/>
          </w:pPr>
          <w:r>
            <w:t>Email</w:t>
          </w:r>
        </w:p>
      </w:docPartBody>
    </w:docPart>
    <w:docPart>
      <w:docPartPr>
        <w:name w:val="12182A68C82D459B806FA4BCE5B4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42DA-9920-46B1-9ACF-9A75271A796D}"/>
      </w:docPartPr>
      <w:docPartBody>
        <w:p w:rsidR="00DA4D60" w:rsidRDefault="00E14804">
          <w:pPr>
            <w:pStyle w:val="12182A68C82D459B806FA4BCE5B4C954"/>
          </w:pPr>
          <w:r>
            <w:t>Objective</w:t>
          </w:r>
        </w:p>
      </w:docPartBody>
    </w:docPart>
    <w:docPart>
      <w:docPartPr>
        <w:name w:val="0ABA49AD80214486882749495234F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FF8F0-BA78-448E-AD6A-F92FBFDBBD50}"/>
      </w:docPartPr>
      <w:docPartBody>
        <w:p w:rsidR="00DA4D60" w:rsidRDefault="00E14804">
          <w:pPr>
            <w:pStyle w:val="0ABA49AD80214486882749495234F33E"/>
          </w:pPr>
          <w: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0AC6B8A8724842D4A122A2049295A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35AC-ED75-42C6-919C-3EA5832D89BB}"/>
      </w:docPartPr>
      <w:docPartBody>
        <w:p w:rsidR="00DA4D60" w:rsidRDefault="00E14804">
          <w:pPr>
            <w:pStyle w:val="0AC6B8A8724842D4A122A2049295AB10"/>
          </w:pPr>
          <w:r>
            <w:t>Skills &amp; Abilities</w:t>
          </w:r>
        </w:p>
      </w:docPartBody>
    </w:docPart>
    <w:docPart>
      <w:docPartPr>
        <w:name w:val="BFE2E04B8209489292A8B04C90C22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1D4C8-A75A-42E3-B7E5-5B29DAAFBD2A}"/>
      </w:docPartPr>
      <w:docPartBody>
        <w:p w:rsidR="00DA4D60" w:rsidRDefault="00E14804">
          <w:pPr>
            <w:pStyle w:val="BFE2E04B8209489292A8B04C90C220F8"/>
          </w:pPr>
          <w:r>
            <w:t>Experience</w:t>
          </w:r>
        </w:p>
      </w:docPartBody>
    </w:docPart>
    <w:docPart>
      <w:docPartPr>
        <w:name w:val="B12348713D1E4A4B8C90E7E073825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A133A-CDAA-40AA-8EF6-A84562D04513}"/>
      </w:docPartPr>
      <w:docPartBody>
        <w:p w:rsidR="00DA4D60" w:rsidRDefault="00E14804">
          <w:pPr>
            <w:pStyle w:val="B12348713D1E4A4B8C90E7E07382587C"/>
          </w:pPr>
          <w:r>
            <w:t>Education</w:t>
          </w:r>
        </w:p>
      </w:docPartBody>
    </w:docPart>
    <w:docPart>
      <w:docPartPr>
        <w:name w:val="9DB7B62CE73D4782AA232B3C85999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CAAA2-2014-4093-B374-0FBBF6C54F4F}"/>
      </w:docPartPr>
      <w:docPartBody>
        <w:p w:rsidR="00DA4D60" w:rsidRDefault="008D294C" w:rsidP="008D294C">
          <w:pPr>
            <w:pStyle w:val="9DB7B62CE73D4782AA232B3C85999E6E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4C"/>
    <w:rsid w:val="00511327"/>
    <w:rsid w:val="0064001F"/>
    <w:rsid w:val="008D294C"/>
    <w:rsid w:val="00DA4D60"/>
    <w:rsid w:val="00E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CC23C0BC2C4741B9816BCD53033CA6">
    <w:name w:val="E2CC23C0BC2C4741B9816BCD53033CA6"/>
  </w:style>
  <w:style w:type="paragraph" w:customStyle="1" w:styleId="42F0B1A5AE9A409FA1AC4E3B5A10D403">
    <w:name w:val="42F0B1A5AE9A409FA1AC4E3B5A10D403"/>
  </w:style>
  <w:style w:type="paragraph" w:customStyle="1" w:styleId="54ECB46A4A4E4278A2E453B1806AA1CC">
    <w:name w:val="54ECB46A4A4E4278A2E453B1806AA1CC"/>
  </w:style>
  <w:style w:type="paragraph" w:customStyle="1" w:styleId="4B55CF5885964B65B7C71CE93567C56B">
    <w:name w:val="4B55CF5885964B65B7C71CE93567C56B"/>
  </w:style>
  <w:style w:type="paragraph" w:customStyle="1" w:styleId="12182A68C82D459B806FA4BCE5B4C954">
    <w:name w:val="12182A68C82D459B806FA4BCE5B4C954"/>
  </w:style>
  <w:style w:type="paragraph" w:customStyle="1" w:styleId="0ABA49AD80214486882749495234F33E">
    <w:name w:val="0ABA49AD80214486882749495234F33E"/>
  </w:style>
  <w:style w:type="paragraph" w:customStyle="1" w:styleId="0AC6B8A8724842D4A122A2049295AB10">
    <w:name w:val="0AC6B8A8724842D4A122A2049295AB10"/>
  </w:style>
  <w:style w:type="paragraph" w:customStyle="1" w:styleId="D1DB95E06D804294A5751580A026FE18">
    <w:name w:val="D1DB95E06D804294A5751580A026FE18"/>
  </w:style>
  <w:style w:type="paragraph" w:customStyle="1" w:styleId="BFE2E04B8209489292A8B04C90C220F8">
    <w:name w:val="BFE2E04B8209489292A8B04C90C220F8"/>
  </w:style>
  <w:style w:type="paragraph" w:customStyle="1" w:styleId="ABE17D9A2D7F47109F2D013E8A2B3A1F">
    <w:name w:val="ABE17D9A2D7F47109F2D013E8A2B3A1F"/>
  </w:style>
  <w:style w:type="paragraph" w:customStyle="1" w:styleId="576974AB5AE34083BCC8C759AB5FE9C0">
    <w:name w:val="576974AB5AE34083BCC8C759AB5FE9C0"/>
  </w:style>
  <w:style w:type="paragraph" w:customStyle="1" w:styleId="F7329346DCAB46A1BA2D734664543801">
    <w:name w:val="F7329346DCAB46A1BA2D734664543801"/>
  </w:style>
  <w:style w:type="paragraph" w:customStyle="1" w:styleId="BF1A6BE1E7AF4DBE8146E2870EFCBDEB">
    <w:name w:val="BF1A6BE1E7AF4DBE8146E2870EFCBDEB"/>
  </w:style>
  <w:style w:type="paragraph" w:customStyle="1" w:styleId="A83D22399CE148F7A6F74DB36663B713">
    <w:name w:val="A83D22399CE148F7A6F74DB36663B713"/>
  </w:style>
  <w:style w:type="paragraph" w:customStyle="1" w:styleId="BA153D5146A84916B756C417C4971C13">
    <w:name w:val="BA153D5146A84916B756C417C4971C13"/>
  </w:style>
  <w:style w:type="paragraph" w:customStyle="1" w:styleId="3CE48B927A1E48E2B7F7C70A74AE7E5E">
    <w:name w:val="3CE48B927A1E48E2B7F7C70A74AE7E5E"/>
  </w:style>
  <w:style w:type="paragraph" w:customStyle="1" w:styleId="46F438460DC94F329241495B2C041CF3">
    <w:name w:val="46F438460DC94F329241495B2C041CF3"/>
  </w:style>
  <w:style w:type="paragraph" w:customStyle="1" w:styleId="13A8A998FBA345BC83F7BF0473CC042D">
    <w:name w:val="13A8A998FBA345BC83F7BF0473CC042D"/>
  </w:style>
  <w:style w:type="paragraph" w:customStyle="1" w:styleId="1829A6D32AF54CDCB7A21451CCE6C0F7">
    <w:name w:val="1829A6D32AF54CDCB7A21451CCE6C0F7"/>
  </w:style>
  <w:style w:type="paragraph" w:customStyle="1" w:styleId="B12348713D1E4A4B8C90E7E07382587C">
    <w:name w:val="B12348713D1E4A4B8C90E7E07382587C"/>
  </w:style>
  <w:style w:type="paragraph" w:customStyle="1" w:styleId="0DCEC045D19D44FB83A702729C974283">
    <w:name w:val="0DCEC045D19D44FB83A702729C974283"/>
  </w:style>
  <w:style w:type="paragraph" w:customStyle="1" w:styleId="6AF7849DC7D641758442C7EB2D770151">
    <w:name w:val="6AF7849DC7D641758442C7EB2D770151"/>
  </w:style>
  <w:style w:type="paragraph" w:customStyle="1" w:styleId="712BC601E62A4095A0BEB1AC3693830C">
    <w:name w:val="712BC601E62A4095A0BEB1AC3693830C"/>
  </w:style>
  <w:style w:type="paragraph" w:customStyle="1" w:styleId="D16B247A53504BB2B4D7917D1DC911D1">
    <w:name w:val="D16B247A53504BB2B4D7917D1DC911D1"/>
  </w:style>
  <w:style w:type="paragraph" w:customStyle="1" w:styleId="B03C2D198C02497EBEB2E80F7F1F4D91">
    <w:name w:val="B03C2D198C02497EBEB2E80F7F1F4D91"/>
  </w:style>
  <w:style w:type="paragraph" w:customStyle="1" w:styleId="FE99FCD189FE458B9B1F1B550C8903FF">
    <w:name w:val="FE99FCD189FE458B9B1F1B550C8903FF"/>
  </w:style>
  <w:style w:type="paragraph" w:customStyle="1" w:styleId="3CAF23751B0449989528EC2EB155FB3D">
    <w:name w:val="3CAF23751B0449989528EC2EB155FB3D"/>
  </w:style>
  <w:style w:type="paragraph" w:customStyle="1" w:styleId="57E3A1B8B0024CC49A8E2648F1721087">
    <w:name w:val="57E3A1B8B0024CC49A8E2648F1721087"/>
  </w:style>
  <w:style w:type="paragraph" w:customStyle="1" w:styleId="5838CDD47D79442A9D60C9AE595BDCC7">
    <w:name w:val="5838CDD47D79442A9D60C9AE595BDCC7"/>
  </w:style>
  <w:style w:type="paragraph" w:customStyle="1" w:styleId="9CF1F90F8F194194A93DD8BFA1106486">
    <w:name w:val="9CF1F90F8F194194A93DD8BFA1106486"/>
  </w:style>
  <w:style w:type="paragraph" w:customStyle="1" w:styleId="9A826959413442278FC2229C14979D58">
    <w:name w:val="9A826959413442278FC2229C14979D58"/>
  </w:style>
  <w:style w:type="paragraph" w:customStyle="1" w:styleId="53169E78F0E9442690F1620AE04AD8C5">
    <w:name w:val="53169E78F0E9442690F1620AE04AD8C5"/>
  </w:style>
  <w:style w:type="paragraph" w:customStyle="1" w:styleId="43A42A2BAAAB4C889C5E1A60DDF7249E">
    <w:name w:val="43A42A2BAAAB4C889C5E1A60DDF7249E"/>
    <w:rsid w:val="008D294C"/>
  </w:style>
  <w:style w:type="paragraph" w:customStyle="1" w:styleId="88059F0A2F81421B96C62FA0E597D1A1">
    <w:name w:val="88059F0A2F81421B96C62FA0E597D1A1"/>
    <w:rsid w:val="008D294C"/>
  </w:style>
  <w:style w:type="paragraph" w:customStyle="1" w:styleId="9DB7B62CE73D4782AA232B3C85999E6E">
    <w:name w:val="9DB7B62CE73D4782AA232B3C85999E6E"/>
    <w:rsid w:val="008D294C"/>
  </w:style>
  <w:style w:type="paragraph" w:customStyle="1" w:styleId="F6BFC21F1E074893AA3C8FA64A6D1104">
    <w:name w:val="F6BFC21F1E074893AA3C8FA64A6D1104"/>
    <w:rsid w:val="008D294C"/>
  </w:style>
  <w:style w:type="paragraph" w:customStyle="1" w:styleId="B8DBD3A0850F411986A27BF88CF1A57E">
    <w:name w:val="B8DBD3A0850F411986A27BF88CF1A57E"/>
    <w:rsid w:val="008D294C"/>
  </w:style>
  <w:style w:type="paragraph" w:customStyle="1" w:styleId="20A4634EDBA14D02B052075E6CDFBC44">
    <w:name w:val="20A4634EDBA14D02B052075E6CDFBC44"/>
    <w:rsid w:val="008D294C"/>
  </w:style>
  <w:style w:type="paragraph" w:customStyle="1" w:styleId="1877C83CDFF7471CA0E4C637B5480EB4">
    <w:name w:val="1877C83CDFF7471CA0E4C637B5480EB4"/>
    <w:rsid w:val="00DA4D60"/>
  </w:style>
  <w:style w:type="paragraph" w:customStyle="1" w:styleId="47EEA95798DB4ADE85CDD30A5144FF42">
    <w:name w:val="47EEA95798DB4ADE85CDD30A5144FF42"/>
    <w:rsid w:val="00DA4D60"/>
  </w:style>
  <w:style w:type="paragraph" w:customStyle="1" w:styleId="B997D485825B44E99F790BD62094B026">
    <w:name w:val="B997D485825B44E99F790BD62094B026"/>
    <w:rsid w:val="00DA4D60"/>
  </w:style>
  <w:style w:type="paragraph" w:customStyle="1" w:styleId="D6FCFB1C8C254B5EB720CB482E2B0F33">
    <w:name w:val="D6FCFB1C8C254B5EB720CB482E2B0F33"/>
    <w:rsid w:val="00DA4D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4466 W Rochelle Ave, Milwuakee, WI 53223</CompanyAddress>
  <CompanyPhone>414-902-3643</CompanyPhone>
  <CompanyFax/>
  <CompanyEmail>Lo.Connie@hotmail.com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3</TotalTime>
  <Pages>2</Pages>
  <Words>245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Lamping, Michael F</dc:creator>
  <cp:keywords>Connie Lo</cp:keywords>
  <cp:lastModifiedBy>Lo, Connie</cp:lastModifiedBy>
  <cp:revision>5</cp:revision>
  <dcterms:created xsi:type="dcterms:W3CDTF">2020-07-02T13:09:00Z</dcterms:created>
  <dcterms:modified xsi:type="dcterms:W3CDTF">2021-03-26T13:58:00Z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