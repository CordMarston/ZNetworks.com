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261D" w14:textId="77777777" w:rsidR="00FD5071" w:rsidRDefault="005110FA">
      <w:pPr>
        <w:pStyle w:val="Name"/>
      </w:pPr>
      <w:r>
        <w:t>Anjana</w:t>
      </w:r>
    </w:p>
    <w:p w14:paraId="5335E0AE" w14:textId="77777777" w:rsidR="005110FA" w:rsidRDefault="005110FA">
      <w:pPr>
        <w:pStyle w:val="Name"/>
      </w:pPr>
      <w:r>
        <w:t>Homagain</w:t>
      </w:r>
    </w:p>
    <w:p w14:paraId="54F94B40" w14:textId="77777777" w:rsidR="00FD5071" w:rsidRDefault="00822DC3">
      <w:pPr>
        <w:pStyle w:val="ContactInfo"/>
      </w:pPr>
      <w:r>
        <w:t>12232 SE 196</w:t>
      </w:r>
      <w:r w:rsidRPr="00822DC3">
        <w:rPr>
          <w:vertAlign w:val="superscript"/>
        </w:rPr>
        <w:t>th</w:t>
      </w:r>
      <w:r>
        <w:t xml:space="preserve"> </w:t>
      </w:r>
      <w:r w:rsidR="00412D4A">
        <w:t xml:space="preserve">ST </w:t>
      </w:r>
      <w:proofErr w:type="spellStart"/>
      <w:r w:rsidR="00412D4A">
        <w:t>Kent,WA,98031</w:t>
      </w:r>
      <w:proofErr w:type="spellEnd"/>
      <w:r w:rsidR="00412D4A">
        <w:t>|</w:t>
      </w:r>
      <w:r w:rsidR="00385821">
        <w:t>(720)-496-8902|</w:t>
      </w:r>
      <w:r w:rsidR="00894431">
        <w:t>ahomagain@yahoo.com</w:t>
      </w:r>
    </w:p>
    <w:p w14:paraId="7AC8C07F" w14:textId="77777777" w:rsidR="00FD5071" w:rsidRDefault="00B50E17" w:rsidP="00AF512B">
      <w:pPr>
        <w:pStyle w:val="Heading1"/>
      </w:pPr>
      <w:sdt>
        <w:sdtPr>
          <w:id w:val="-819804518"/>
          <w:placeholder>
            <w:docPart w:val="22F9048167B7204A86FBB98E827D07F4"/>
          </w:placeholder>
          <w:temporary/>
          <w:showingPlcHdr/>
          <w15:appearance w15:val="hidden"/>
        </w:sdtPr>
        <w:sdtEndPr/>
        <w:sdtContent>
          <w:r w:rsidR="00420346">
            <w:t>Skills Summary</w:t>
          </w:r>
        </w:sdtContent>
      </w:sdt>
    </w:p>
    <w:p w14:paraId="028DB7B6" w14:textId="77777777" w:rsidR="0053691E" w:rsidRPr="00AF512B" w:rsidRDefault="0053691E" w:rsidP="00E1512D">
      <w:pPr>
        <w:pStyle w:val="ListParagraph"/>
        <w:numPr>
          <w:ilvl w:val="0"/>
          <w:numId w:val="21"/>
        </w:numPr>
      </w:pPr>
      <w:r>
        <w:t xml:space="preserve">Proficiency in Technical Writing </w:t>
      </w:r>
    </w:p>
    <w:p w14:paraId="11CD6011" w14:textId="77777777" w:rsidR="00AF512B" w:rsidRDefault="0031302B" w:rsidP="00E1512D">
      <w:pPr>
        <w:pStyle w:val="ListParagraph"/>
        <w:numPr>
          <w:ilvl w:val="0"/>
          <w:numId w:val="21"/>
        </w:numPr>
      </w:pPr>
      <w:r>
        <w:t>5</w:t>
      </w:r>
      <w:r w:rsidR="00AF512B">
        <w:t xml:space="preserve"> years of experience as a administrator with a focus on Microsoft technologies</w:t>
      </w:r>
    </w:p>
    <w:p w14:paraId="0EEB2055" w14:textId="77777777" w:rsidR="00AF512B" w:rsidRDefault="00AF512B" w:rsidP="00E1512D">
      <w:pPr>
        <w:pStyle w:val="ListParagraph"/>
        <w:numPr>
          <w:ilvl w:val="0"/>
          <w:numId w:val="21"/>
        </w:numPr>
      </w:pPr>
      <w:r>
        <w:t>Microsoft Infrastructure is core: Workstation (all versions) Active Directory, Office (All versions) and Office 365/Exchange.</w:t>
      </w:r>
    </w:p>
    <w:p w14:paraId="6D44112D" w14:textId="77777777" w:rsidR="00AF512B" w:rsidRDefault="00AF512B" w:rsidP="00E1512D">
      <w:pPr>
        <w:pStyle w:val="ListParagraph"/>
        <w:numPr>
          <w:ilvl w:val="0"/>
          <w:numId w:val="21"/>
        </w:numPr>
      </w:pPr>
      <w:r>
        <w:t>Ability to work well in a team environment and promote team collaboration</w:t>
      </w:r>
    </w:p>
    <w:p w14:paraId="6753E34E" w14:textId="77777777" w:rsidR="00AF512B" w:rsidRDefault="00AF512B" w:rsidP="00E1512D">
      <w:pPr>
        <w:pStyle w:val="ListParagraph"/>
        <w:numPr>
          <w:ilvl w:val="0"/>
          <w:numId w:val="21"/>
        </w:numPr>
      </w:pPr>
      <w:r>
        <w:t>Excellent written and verbal skills</w:t>
      </w:r>
    </w:p>
    <w:p w14:paraId="18442033" w14:textId="77777777" w:rsidR="00387069" w:rsidRDefault="00B01ED9" w:rsidP="00E1512D">
      <w:pPr>
        <w:pStyle w:val="ListParagraph"/>
        <w:numPr>
          <w:ilvl w:val="0"/>
          <w:numId w:val="21"/>
        </w:numPr>
      </w:pPr>
      <w:r>
        <w:t xml:space="preserve">IDD Program Management </w:t>
      </w:r>
    </w:p>
    <w:p w14:paraId="0893F77B" w14:textId="77777777" w:rsidR="006477C8" w:rsidRDefault="00697ABB" w:rsidP="00E1512D">
      <w:pPr>
        <w:pStyle w:val="ListParagraph"/>
        <w:numPr>
          <w:ilvl w:val="0"/>
          <w:numId w:val="21"/>
        </w:numPr>
      </w:pPr>
      <w:r>
        <w:t>PowerShell</w:t>
      </w:r>
      <w:r w:rsidR="00D32049">
        <w:t xml:space="preserve">, Share Point </w:t>
      </w:r>
    </w:p>
    <w:p w14:paraId="2F89F0F1" w14:textId="77777777" w:rsidR="00131A9A" w:rsidRDefault="00131A9A" w:rsidP="0021188F">
      <w:pPr>
        <w:pStyle w:val="ListParagraph"/>
        <w:numPr>
          <w:ilvl w:val="0"/>
          <w:numId w:val="21"/>
        </w:numPr>
      </w:pPr>
      <w:r>
        <w:t>Point of Sale</w:t>
      </w:r>
      <w:r w:rsidR="009D5923">
        <w:t xml:space="preserve">, </w:t>
      </w:r>
      <w:proofErr w:type="spellStart"/>
      <w:r w:rsidR="009D5923">
        <w:t>Quickbook</w:t>
      </w:r>
      <w:proofErr w:type="spellEnd"/>
    </w:p>
    <w:p w14:paraId="59ED1D6C" w14:textId="77777777" w:rsidR="0021188F" w:rsidRPr="0021188F" w:rsidRDefault="00E00CB6" w:rsidP="0021188F">
      <w:pPr>
        <w:pStyle w:val="ListParagraph"/>
        <w:numPr>
          <w:ilvl w:val="0"/>
          <w:numId w:val="21"/>
        </w:numPr>
        <w:divId w:val="1060709511"/>
        <w:rPr>
          <w:rFonts w:ascii="Helvetica Neue" w:eastAsia="Times New Roman" w:hAnsi="Helvetica Neue" w:cs="Times New Roman"/>
          <w:color w:val="3C4043"/>
          <w:sz w:val="21"/>
          <w:szCs w:val="21"/>
          <w:shd w:val="clear" w:color="auto" w:fill="FFFFFF"/>
          <w:lang w:eastAsia="en-US"/>
        </w:rPr>
      </w:pPr>
      <w:r w:rsidRPr="0021188F">
        <w:rPr>
          <w:rFonts w:ascii="Helvetica Neue" w:eastAsia="Times New Roman" w:hAnsi="Helvetica Neue" w:cs="Times New Roman"/>
          <w:color w:val="3C4043"/>
          <w:sz w:val="21"/>
          <w:szCs w:val="21"/>
          <w:shd w:val="clear" w:color="auto" w:fill="FFFFFF"/>
          <w:lang w:eastAsia="en-US"/>
        </w:rPr>
        <w:t xml:space="preserve">Scripting </w:t>
      </w:r>
      <w:r w:rsidR="00376718" w:rsidRPr="0021188F">
        <w:rPr>
          <w:rFonts w:ascii="Helvetica Neue" w:eastAsia="Times New Roman" w:hAnsi="Helvetica Neue" w:cs="Times New Roman"/>
          <w:color w:val="3C4043"/>
          <w:sz w:val="21"/>
          <w:szCs w:val="21"/>
          <w:shd w:val="clear" w:color="auto" w:fill="FFFFFF"/>
          <w:lang w:eastAsia="en-US"/>
        </w:rPr>
        <w:t>language,</w:t>
      </w:r>
      <w:r w:rsidR="00C72D21" w:rsidRPr="0021188F">
        <w:rPr>
          <w:rFonts w:ascii="Helvetica Neue" w:eastAsia="Times New Roman" w:hAnsi="Helvetica Neue" w:cs="Times New Roman"/>
          <w:color w:val="3C4043"/>
          <w:sz w:val="21"/>
          <w:szCs w:val="21"/>
          <w:shd w:val="clear" w:color="auto" w:fill="FFFFFF"/>
          <w:lang w:eastAsia="en-US"/>
        </w:rPr>
        <w:t xml:space="preserve"> tasks automation</w:t>
      </w:r>
      <w:r w:rsidR="007E65DC" w:rsidRPr="0021188F">
        <w:rPr>
          <w:rFonts w:ascii="Helvetica Neue" w:eastAsia="Times New Roman" w:hAnsi="Helvetica Neue" w:cs="Times New Roman"/>
          <w:color w:val="3C4043"/>
          <w:sz w:val="21"/>
          <w:szCs w:val="21"/>
          <w:shd w:val="clear" w:color="auto" w:fill="FFFFFF"/>
          <w:lang w:eastAsia="en-US"/>
        </w:rPr>
        <w:t xml:space="preserve"> and </w:t>
      </w:r>
      <w:r w:rsidR="00376718" w:rsidRPr="0021188F">
        <w:rPr>
          <w:rFonts w:ascii="Helvetica Neue" w:eastAsia="Times New Roman" w:hAnsi="Helvetica Neue" w:cs="Times New Roman"/>
          <w:color w:val="3C4043"/>
          <w:sz w:val="21"/>
          <w:szCs w:val="21"/>
          <w:shd w:val="clear" w:color="auto" w:fill="FFFFFF"/>
          <w:lang w:eastAsia="en-US"/>
        </w:rPr>
        <w:t>configuration management framework</w:t>
      </w:r>
      <w:r w:rsidRPr="0021188F">
        <w:rPr>
          <w:rFonts w:ascii="Helvetica Neue" w:eastAsia="Times New Roman" w:hAnsi="Helvetica Neue" w:cs="Times New Roman"/>
          <w:color w:val="3C4043"/>
          <w:sz w:val="21"/>
          <w:szCs w:val="21"/>
          <w:shd w:val="clear" w:color="auto" w:fill="FFFFFF"/>
          <w:lang w:eastAsia="en-US"/>
        </w:rPr>
        <w:t xml:space="preserve"> that </w:t>
      </w:r>
      <w:r w:rsidR="00376718" w:rsidRPr="0021188F">
        <w:rPr>
          <w:rFonts w:ascii="Helvetica Neue" w:eastAsia="Times New Roman" w:hAnsi="Helvetica Neue" w:cs="Times New Roman"/>
          <w:color w:val="3C4043"/>
          <w:sz w:val="21"/>
          <w:szCs w:val="21"/>
          <w:shd w:val="clear" w:color="auto" w:fill="FFFFFF"/>
          <w:lang w:eastAsia="en-US"/>
        </w:rPr>
        <w:t>runs on Windows, Linux, and macOS.</w:t>
      </w:r>
    </w:p>
    <w:p w14:paraId="788EAA32" w14:textId="77777777" w:rsidR="00FF2A79" w:rsidRPr="00C02657" w:rsidRDefault="0020543B" w:rsidP="00C02657">
      <w:pPr>
        <w:pStyle w:val="ListParagraph"/>
        <w:numPr>
          <w:ilvl w:val="0"/>
          <w:numId w:val="21"/>
        </w:numPr>
        <w:divId w:val="1060709511"/>
        <w:rPr>
          <w:rFonts w:ascii="Helvetica Neue" w:eastAsia="Times New Roman" w:hAnsi="Helvetica Neue" w:cs="Times New Roman"/>
          <w:color w:val="3C4043"/>
          <w:sz w:val="21"/>
          <w:szCs w:val="21"/>
          <w:shd w:val="clear" w:color="auto" w:fill="FFFFFF"/>
          <w:lang w:eastAsia="en-US"/>
        </w:rPr>
      </w:pPr>
      <w:r w:rsidRPr="00C02657">
        <w:rPr>
          <w:rFonts w:ascii="Helvetica Neue" w:eastAsia="Times New Roman" w:hAnsi="Helvetica Neue" w:cs="Times New Roman"/>
          <w:color w:val="3C4043"/>
          <w:sz w:val="21"/>
          <w:szCs w:val="21"/>
          <w:shd w:val="clear" w:color="auto" w:fill="FFFFFF"/>
          <w:lang w:eastAsia="en-US"/>
        </w:rPr>
        <w:t xml:space="preserve">Advanced level in using </w:t>
      </w:r>
      <w:r w:rsidR="00156AB7" w:rsidRPr="00C02657">
        <w:rPr>
          <w:rFonts w:ascii="Arial" w:eastAsia="Times New Roman" w:hAnsi="Arial" w:cs="Arial"/>
          <w:color w:val="555555"/>
          <w:sz w:val="24"/>
          <w:szCs w:val="24"/>
          <w:shd w:val="clear" w:color="auto" w:fill="FFFFFF"/>
          <w:lang w:eastAsia="en-US"/>
        </w:rPr>
        <w:t>software and a team that understands disability services makes all the difference.</w:t>
      </w:r>
    </w:p>
    <w:p w14:paraId="14244AEF" w14:textId="77777777" w:rsidR="00E2238B" w:rsidRDefault="003C10C7" w:rsidP="00C02657">
      <w:pPr>
        <w:pStyle w:val="ListParagraph"/>
        <w:numPr>
          <w:ilvl w:val="0"/>
          <w:numId w:val="21"/>
        </w:numPr>
        <w:divId w:val="1324972377"/>
        <w:rPr>
          <w:rFonts w:ascii="Arial" w:eastAsia="Times New Roman" w:hAnsi="Arial" w:cs="Arial"/>
          <w:color w:val="555555"/>
          <w:sz w:val="24"/>
          <w:szCs w:val="24"/>
          <w:shd w:val="clear" w:color="auto" w:fill="FFFFFF"/>
          <w:lang w:eastAsia="en-US"/>
        </w:rPr>
      </w:pPr>
      <w:r w:rsidRPr="00C02657">
        <w:rPr>
          <w:rFonts w:ascii="Arial" w:eastAsia="Times New Roman" w:hAnsi="Arial" w:cs="Arial"/>
          <w:color w:val="555555"/>
          <w:sz w:val="24"/>
          <w:szCs w:val="24"/>
          <w:shd w:val="clear" w:color="auto" w:fill="FFFFFF"/>
          <w:lang w:eastAsia="en-US"/>
        </w:rPr>
        <w:t xml:space="preserve">Basic knowledge of </w:t>
      </w:r>
      <w:r w:rsidR="00FC506F" w:rsidRPr="00C02657">
        <w:rPr>
          <w:rFonts w:ascii="Arial" w:eastAsia="Times New Roman" w:hAnsi="Arial" w:cs="Arial"/>
          <w:color w:val="555555"/>
          <w:sz w:val="24"/>
          <w:szCs w:val="24"/>
          <w:shd w:val="clear" w:color="auto" w:fill="FFFFFF"/>
          <w:lang w:eastAsia="en-US"/>
        </w:rPr>
        <w:t xml:space="preserve">Auto-cad </w:t>
      </w:r>
      <w:r w:rsidR="009C2107" w:rsidRPr="00C02657">
        <w:rPr>
          <w:rFonts w:ascii="Arial" w:eastAsia="Times New Roman" w:hAnsi="Arial" w:cs="Arial"/>
          <w:color w:val="555555"/>
          <w:sz w:val="24"/>
          <w:szCs w:val="24"/>
          <w:shd w:val="clear" w:color="auto" w:fill="FFFFFF"/>
          <w:lang w:eastAsia="en-US"/>
        </w:rPr>
        <w:t>engineering.</w:t>
      </w:r>
    </w:p>
    <w:p w14:paraId="4F5B7596" w14:textId="77777777" w:rsidR="003472B4" w:rsidRPr="003472B4" w:rsidRDefault="003472B4" w:rsidP="003472B4">
      <w:pPr>
        <w:pStyle w:val="ListParagraph"/>
        <w:numPr>
          <w:ilvl w:val="0"/>
          <w:numId w:val="21"/>
        </w:numPr>
        <w:spacing w:after="0" w:line="240" w:lineRule="auto"/>
        <w:divId w:val="568073504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3472B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>Experience with Salesforce, VolunteerHub, and/or other CRM.</w:t>
      </w:r>
    </w:p>
    <w:p w14:paraId="02BACF44" w14:textId="77777777" w:rsidR="00A84514" w:rsidRPr="00A84514" w:rsidRDefault="00A84514" w:rsidP="00A84514">
      <w:pPr>
        <w:pStyle w:val="ListParagraph"/>
        <w:numPr>
          <w:ilvl w:val="0"/>
          <w:numId w:val="21"/>
        </w:numPr>
        <w:spacing w:after="0" w:line="240" w:lineRule="auto"/>
        <w:divId w:val="1126197608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 xml:space="preserve">Ability </w:t>
      </w:r>
      <w:r w:rsidRPr="00A8451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>to work on multiple projects simultaneously and to prioritize tasks and responsibilities.</w:t>
      </w:r>
    </w:p>
    <w:p w14:paraId="53AE1A06" w14:textId="77777777" w:rsidR="00E67302" w:rsidRPr="00E67302" w:rsidRDefault="00816365" w:rsidP="00E67302">
      <w:pPr>
        <w:pStyle w:val="ListParagraph"/>
        <w:numPr>
          <w:ilvl w:val="0"/>
          <w:numId w:val="21"/>
        </w:numPr>
        <w:spacing w:after="0" w:line="240" w:lineRule="auto"/>
        <w:divId w:val="1917323497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E67302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 xml:space="preserve">Adaptable to </w:t>
      </w:r>
      <w:r w:rsidR="001D70DC" w:rsidRPr="00E67302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>thrive in a dynamic environment. </w:t>
      </w:r>
    </w:p>
    <w:p w14:paraId="59294C78" w14:textId="77777777" w:rsidR="003472B4" w:rsidRPr="0026388E" w:rsidRDefault="001D70DC" w:rsidP="00E67302">
      <w:pPr>
        <w:pStyle w:val="ListParagraph"/>
        <w:numPr>
          <w:ilvl w:val="0"/>
          <w:numId w:val="21"/>
        </w:numPr>
        <w:spacing w:after="0" w:line="240" w:lineRule="auto"/>
        <w:divId w:val="1917323497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E67302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 xml:space="preserve">A can-do approach </w:t>
      </w:r>
      <w:r w:rsidR="000D7A61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 xml:space="preserve">and </w:t>
      </w:r>
      <w:r w:rsidRPr="00E67302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>willingness to learn</w:t>
      </w:r>
      <w:r w:rsidR="000D7A61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 xml:space="preserve"> and grow.</w:t>
      </w:r>
    </w:p>
    <w:p w14:paraId="206784D7" w14:textId="77777777" w:rsidR="0026388E" w:rsidRPr="0026388E" w:rsidRDefault="0026388E" w:rsidP="0026388E">
      <w:pPr>
        <w:pStyle w:val="ListParagraph"/>
        <w:numPr>
          <w:ilvl w:val="0"/>
          <w:numId w:val="21"/>
        </w:numPr>
        <w:spacing w:after="0" w:line="240" w:lineRule="auto"/>
        <w:divId w:val="1615357439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6388E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>Ability and confidence to make quick tactical decisions and act. </w:t>
      </w:r>
    </w:p>
    <w:p w14:paraId="3E5FFF80" w14:textId="77777777" w:rsidR="00DB2179" w:rsidRPr="003134DA" w:rsidRDefault="00DB2179" w:rsidP="00DB2179">
      <w:pPr>
        <w:pStyle w:val="ListParagraph"/>
        <w:numPr>
          <w:ilvl w:val="0"/>
          <w:numId w:val="21"/>
        </w:numPr>
        <w:spacing w:after="0" w:line="240" w:lineRule="auto"/>
        <w:divId w:val="1732734289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DB2179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>Organizational skills and attention to detail.</w:t>
      </w:r>
    </w:p>
    <w:p w14:paraId="03D9B1B6" w14:textId="77777777" w:rsidR="003134DA" w:rsidRPr="00133DCD" w:rsidRDefault="00E07802" w:rsidP="00DB2179">
      <w:pPr>
        <w:pStyle w:val="ListParagraph"/>
        <w:numPr>
          <w:ilvl w:val="0"/>
          <w:numId w:val="21"/>
        </w:numPr>
        <w:spacing w:after="0" w:line="240" w:lineRule="auto"/>
        <w:divId w:val="1732734289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>Knowledge of Cisco and Juniper</w:t>
      </w:r>
      <w:r w:rsidR="00133DCD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>.</w:t>
      </w:r>
    </w:p>
    <w:p w14:paraId="51834F49" w14:textId="3E54FC75" w:rsidR="00133DCD" w:rsidRPr="00DB13A6" w:rsidRDefault="00133DCD" w:rsidP="00DB2179">
      <w:pPr>
        <w:pStyle w:val="ListParagraph"/>
        <w:numPr>
          <w:ilvl w:val="0"/>
          <w:numId w:val="21"/>
        </w:numPr>
        <w:spacing w:after="0" w:line="240" w:lineRule="auto"/>
        <w:divId w:val="1732734289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 xml:space="preserve">Experienced with </w:t>
      </w:r>
      <w:r w:rsidR="00A94842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>SQ</w:t>
      </w:r>
      <w:r w:rsidR="00A46B51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 xml:space="preserve">L </w:t>
      </w:r>
      <w:r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>Database Mgmt System</w:t>
      </w:r>
      <w:r w:rsidR="0061397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 xml:space="preserve">, statements that are used to perform tasks </w:t>
      </w:r>
      <w:r w:rsidR="00C430CE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 xml:space="preserve">such as perform data </w:t>
      </w:r>
      <w:r w:rsidR="007B54BB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 xml:space="preserve">on a </w:t>
      </w:r>
      <w:r w:rsidR="00A94842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>database, or retrieve from database.</w:t>
      </w:r>
    </w:p>
    <w:p w14:paraId="4503F38A" w14:textId="77777777" w:rsidR="007A1463" w:rsidRPr="007A1463" w:rsidRDefault="007A1463" w:rsidP="007A1463">
      <w:pPr>
        <w:numPr>
          <w:ilvl w:val="0"/>
          <w:numId w:val="21"/>
        </w:numPr>
        <w:spacing w:before="100" w:beforeAutospacing="1" w:after="100" w:afterAutospacing="1" w:line="240" w:lineRule="auto"/>
        <w:divId w:val="1829906613"/>
        <w:rPr>
          <w:rFonts w:ascii="Noto Sans" w:eastAsia="Times New Roman" w:hAnsi="Noto Sans" w:cs="Noto Sans"/>
          <w:color w:val="2D2D2D"/>
          <w:lang w:eastAsia="en-US"/>
        </w:rPr>
      </w:pPr>
      <w:r w:rsidRPr="007A1463">
        <w:rPr>
          <w:rFonts w:ascii="Noto Sans" w:eastAsia="Times New Roman" w:hAnsi="Noto Sans" w:cs="Noto Sans"/>
          <w:color w:val="2D2D2D"/>
          <w:lang w:eastAsia="en-US"/>
        </w:rPr>
        <w:t>Knowledge of IP networking: routing, switching, and network standards from layer 1 to up through the transport and applications layers.</w:t>
      </w:r>
    </w:p>
    <w:p w14:paraId="43A2C528" w14:textId="77777777" w:rsidR="007A1463" w:rsidRPr="007A1463" w:rsidRDefault="007A1463" w:rsidP="007A1463">
      <w:pPr>
        <w:numPr>
          <w:ilvl w:val="0"/>
          <w:numId w:val="21"/>
        </w:numPr>
        <w:spacing w:before="100" w:beforeAutospacing="1" w:after="100" w:afterAutospacing="1" w:line="240" w:lineRule="auto"/>
        <w:divId w:val="1829906613"/>
        <w:rPr>
          <w:rFonts w:ascii="Noto Sans" w:eastAsia="Times New Roman" w:hAnsi="Noto Sans" w:cs="Noto Sans"/>
          <w:color w:val="2D2D2D"/>
          <w:lang w:eastAsia="en-US"/>
        </w:rPr>
      </w:pPr>
      <w:r w:rsidRPr="007A1463">
        <w:rPr>
          <w:rFonts w:ascii="Noto Sans" w:eastAsia="Times New Roman" w:hAnsi="Noto Sans" w:cs="Noto Sans"/>
          <w:color w:val="2D2D2D"/>
          <w:lang w:eastAsia="en-US"/>
        </w:rPr>
        <w:t>Good understanding of application layer protocols (e.g. HTTP, HTTPS/SSL </w:t>
      </w:r>
    </w:p>
    <w:p w14:paraId="2A522C65" w14:textId="77777777" w:rsidR="00A808B8" w:rsidRDefault="00B50E17" w:rsidP="001D6E9B">
      <w:pPr>
        <w:pStyle w:val="Heading1"/>
      </w:pPr>
      <w:sdt>
        <w:sdtPr>
          <w:id w:val="-1150367223"/>
          <w:placeholder>
            <w:docPart w:val="270C82F77E4B5E47AE22810236628E97"/>
          </w:placeholder>
          <w:temporary/>
          <w:showingPlcHdr/>
          <w15:appearance w15:val="hidden"/>
        </w:sdtPr>
        <w:sdtEndPr/>
        <w:sdtContent>
          <w:r w:rsidR="00A808B8">
            <w:t>Education</w:t>
          </w:r>
        </w:sdtContent>
      </w:sdt>
    </w:p>
    <w:p w14:paraId="5D65DFA8" w14:textId="77777777" w:rsidR="00DB13A6" w:rsidRPr="00E07802" w:rsidRDefault="00DB13A6" w:rsidP="007A1463">
      <w:pPr>
        <w:pStyle w:val="ListParagraph"/>
        <w:spacing w:after="0" w:line="240" w:lineRule="auto"/>
        <w:ind w:left="720" w:firstLine="0"/>
        <w:divId w:val="1732734289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5C552D88" w14:textId="77777777" w:rsidR="00EE41E5" w:rsidRDefault="00DE1C51" w:rsidP="00C02657">
      <w:pPr>
        <w:pStyle w:val="ListParagraph"/>
        <w:numPr>
          <w:ilvl w:val="0"/>
          <w:numId w:val="22"/>
        </w:numPr>
      </w:pPr>
      <w:r>
        <w:t xml:space="preserve">Diploma In </w:t>
      </w:r>
      <w:r w:rsidR="00BD2001">
        <w:t xml:space="preserve">Software Engineering | </w:t>
      </w:r>
      <w:r w:rsidR="0092669D">
        <w:t>Nepal</w:t>
      </w:r>
    </w:p>
    <w:p w14:paraId="4AC0B417" w14:textId="77777777" w:rsidR="00FD5071" w:rsidRDefault="00530302" w:rsidP="00C02657">
      <w:pPr>
        <w:pStyle w:val="ListParagraph"/>
        <w:numPr>
          <w:ilvl w:val="0"/>
          <w:numId w:val="22"/>
        </w:numPr>
      </w:pPr>
      <w:r>
        <w:t xml:space="preserve">Associate </w:t>
      </w:r>
      <w:r w:rsidR="005D3CB4">
        <w:t xml:space="preserve">Degree in </w:t>
      </w:r>
      <w:r w:rsidR="00D066AA">
        <w:t xml:space="preserve">Business Administration | </w:t>
      </w:r>
      <w:r w:rsidR="0074796F">
        <w:t xml:space="preserve">Nepal </w:t>
      </w:r>
    </w:p>
    <w:p w14:paraId="5DC9AF98" w14:textId="77777777" w:rsidR="001801B1" w:rsidRDefault="001801B1" w:rsidP="00C02657">
      <w:pPr>
        <w:pStyle w:val="ListParagraph"/>
        <w:numPr>
          <w:ilvl w:val="0"/>
          <w:numId w:val="22"/>
        </w:numPr>
      </w:pPr>
      <w:r>
        <w:lastRenderedPageBreak/>
        <w:t xml:space="preserve">Google Analytics Certificate </w:t>
      </w:r>
    </w:p>
    <w:p w14:paraId="1D6240DF" w14:textId="77777777" w:rsidR="00E72457" w:rsidRDefault="00E72457" w:rsidP="00C02657">
      <w:pPr>
        <w:pStyle w:val="ListParagraph"/>
        <w:numPr>
          <w:ilvl w:val="0"/>
          <w:numId w:val="22"/>
        </w:numPr>
      </w:pPr>
      <w:r>
        <w:t xml:space="preserve">Personal </w:t>
      </w:r>
      <w:r w:rsidR="00A610A9">
        <w:t xml:space="preserve">Centered Planning in Actions certificate </w:t>
      </w:r>
    </w:p>
    <w:p w14:paraId="5D5F7F01" w14:textId="77777777" w:rsidR="00C5297C" w:rsidRDefault="00C5297C" w:rsidP="00C02657">
      <w:pPr>
        <w:pStyle w:val="ListParagraph"/>
        <w:numPr>
          <w:ilvl w:val="0"/>
          <w:numId w:val="22"/>
        </w:numPr>
      </w:pPr>
      <w:r>
        <w:t>Self</w:t>
      </w:r>
      <w:r w:rsidR="00087641">
        <w:t xml:space="preserve"> Advocates In Leadership </w:t>
      </w:r>
      <w:r w:rsidR="004519DE">
        <w:t xml:space="preserve">Certificate </w:t>
      </w:r>
    </w:p>
    <w:p w14:paraId="33983AF5" w14:textId="77777777" w:rsidR="004519DE" w:rsidRDefault="004519DE" w:rsidP="00C02657">
      <w:pPr>
        <w:pStyle w:val="ListParagraph"/>
        <w:numPr>
          <w:ilvl w:val="0"/>
          <w:numId w:val="22"/>
        </w:numPr>
      </w:pPr>
      <w:r>
        <w:t xml:space="preserve">Business and </w:t>
      </w:r>
      <w:r w:rsidR="00585095">
        <w:t>Employer</w:t>
      </w:r>
      <w:r>
        <w:t xml:space="preserve"> Engagement Certificate </w:t>
      </w:r>
    </w:p>
    <w:p w14:paraId="721A8A90" w14:textId="77777777" w:rsidR="00E519EE" w:rsidRDefault="00742145" w:rsidP="00C02657">
      <w:pPr>
        <w:pStyle w:val="ListParagraph"/>
        <w:numPr>
          <w:ilvl w:val="0"/>
          <w:numId w:val="22"/>
        </w:numPr>
      </w:pPr>
      <w:r>
        <w:t xml:space="preserve">Auto-Cad </w:t>
      </w:r>
      <w:r w:rsidR="001230DA">
        <w:t xml:space="preserve">and Amazon AWA </w:t>
      </w:r>
      <w:r>
        <w:t xml:space="preserve">Certification in </w:t>
      </w:r>
      <w:r w:rsidR="001230DA">
        <w:t xml:space="preserve">progress </w:t>
      </w:r>
    </w:p>
    <w:p w14:paraId="7F42B40A" w14:textId="77777777" w:rsidR="00FD5071" w:rsidRDefault="00B50E17">
      <w:pPr>
        <w:pStyle w:val="Heading1"/>
      </w:pPr>
      <w:sdt>
        <w:sdtPr>
          <w:id w:val="617349259"/>
          <w:placeholder>
            <w:docPart w:val="63AA8D647C231E44AADF353C285B7470"/>
          </w:placeholder>
          <w:temporary/>
          <w:showingPlcHdr/>
          <w15:appearance w15:val="hidden"/>
        </w:sdtPr>
        <w:sdtEndPr/>
        <w:sdtContent>
          <w:r w:rsidR="00420346">
            <w:t>Experience</w:t>
          </w:r>
        </w:sdtContent>
      </w:sdt>
    </w:p>
    <w:p w14:paraId="122D69F9" w14:textId="455ED198" w:rsidR="00797A6F" w:rsidRDefault="00DD7E64" w:rsidP="00797A6F">
      <w:r w:rsidRPr="00151A95">
        <w:rPr>
          <w:b/>
          <w:bCs/>
          <w:i/>
          <w:iCs/>
        </w:rPr>
        <w:t xml:space="preserve">Unemployment Insurance </w:t>
      </w:r>
      <w:r w:rsidR="000906EB">
        <w:rPr>
          <w:b/>
          <w:bCs/>
          <w:i/>
          <w:iCs/>
        </w:rPr>
        <w:t>Anaylst/</w:t>
      </w:r>
      <w:r w:rsidR="007A7836" w:rsidRPr="00151A95">
        <w:rPr>
          <w:b/>
          <w:bCs/>
          <w:i/>
          <w:iCs/>
        </w:rPr>
        <w:t>Specialist</w:t>
      </w:r>
    </w:p>
    <w:p w14:paraId="4CB6FD48" w14:textId="6976C46C" w:rsidR="00500B0E" w:rsidRDefault="00E7509E">
      <w:pPr>
        <w:pStyle w:val="NormalWeb"/>
        <w:spacing w:before="0" w:beforeAutospacing="0" w:after="160" w:afterAutospacing="0"/>
        <w:divId w:val="1355382486"/>
      </w:pPr>
      <w:r>
        <w:t>State Of Washington</w:t>
      </w:r>
      <w:r w:rsidR="00FC7229">
        <w:t xml:space="preserve"> l </w:t>
      </w:r>
      <w:proofErr w:type="spellStart"/>
      <w:r w:rsidR="002777E7">
        <w:t>Lacey,WA</w:t>
      </w:r>
      <w:proofErr w:type="spellEnd"/>
      <w:r w:rsidR="007D7DFB">
        <w:t xml:space="preserve"> I August 2021-Present</w:t>
      </w:r>
      <w:r w:rsidR="00500B0E">
        <w:t xml:space="preserve"> </w:t>
      </w:r>
    </w:p>
    <w:p w14:paraId="0C5A404C" w14:textId="57D97650" w:rsidR="007615D4" w:rsidRPr="00CD171D" w:rsidRDefault="00E867E3" w:rsidP="00A31610">
      <w:pPr>
        <w:pStyle w:val="ListParagraph"/>
        <w:numPr>
          <w:ilvl w:val="0"/>
          <w:numId w:val="25"/>
        </w:numPr>
        <w:spacing w:after="0" w:line="240" w:lineRule="auto"/>
        <w:divId w:val="1774979183"/>
        <w:rPr>
          <w:rFonts w:ascii="Century Gothic" w:eastAsia="Times New Roman" w:hAnsi="Century Gothic" w:cs="Times New Roman"/>
          <w:color w:val="auto"/>
          <w:lang w:eastAsia="en-US"/>
        </w:rPr>
      </w:pPr>
      <w:r w:rsidRPr="00CD171D">
        <w:rPr>
          <w:rFonts w:ascii="Century Gothic" w:eastAsia="Times New Roman" w:hAnsi="Century Gothic" w:cs="Times New Roman"/>
          <w:color w:val="3C4043"/>
          <w:shd w:val="clear" w:color="auto" w:fill="FFFFFF"/>
          <w:lang w:eastAsia="en-US"/>
        </w:rPr>
        <w:t xml:space="preserve">Use </w:t>
      </w:r>
      <w:r w:rsidR="00A31610" w:rsidRPr="00CD171D">
        <w:rPr>
          <w:rFonts w:ascii="Century Gothic" w:eastAsia="Times New Roman" w:hAnsi="Century Gothic" w:cs="Times New Roman"/>
          <w:color w:val="3C4043"/>
          <w:shd w:val="clear" w:color="auto" w:fill="FFFFFF"/>
          <w:lang w:eastAsia="en-US"/>
        </w:rPr>
        <w:t xml:space="preserve">Secure Access Washington (SAW) </w:t>
      </w:r>
      <w:r w:rsidR="0021456B" w:rsidRPr="00CD171D">
        <w:rPr>
          <w:rFonts w:ascii="Century Gothic" w:eastAsia="Times New Roman" w:hAnsi="Century Gothic" w:cs="Times New Roman"/>
          <w:color w:val="3C4043"/>
          <w:shd w:val="clear" w:color="auto" w:fill="FFFFFF"/>
          <w:lang w:eastAsia="en-US"/>
        </w:rPr>
        <w:t xml:space="preserve">Project Management </w:t>
      </w:r>
      <w:r w:rsidR="00A31610" w:rsidRPr="00CD171D">
        <w:rPr>
          <w:rFonts w:ascii="Century Gothic" w:eastAsia="Times New Roman" w:hAnsi="Century Gothic" w:cs="Times New Roman"/>
          <w:color w:val="3C4043"/>
          <w:shd w:val="clear" w:color="auto" w:fill="FFFFFF"/>
          <w:lang w:eastAsia="en-US"/>
        </w:rPr>
        <w:t xml:space="preserve"> to access</w:t>
      </w:r>
      <w:r w:rsidR="00311E6E" w:rsidRPr="00CD171D">
        <w:rPr>
          <w:rFonts w:ascii="Century Gothic" w:eastAsia="Times New Roman" w:hAnsi="Century Gothic" w:cs="Times New Roman"/>
          <w:color w:val="3C4043"/>
          <w:shd w:val="clear" w:color="auto" w:fill="FFFFFF"/>
          <w:lang w:eastAsia="en-US"/>
        </w:rPr>
        <w:t xml:space="preserve"> &amp; man</w:t>
      </w:r>
      <w:r w:rsidR="000C16E6" w:rsidRPr="00CD171D">
        <w:rPr>
          <w:rFonts w:ascii="Century Gothic" w:eastAsia="Times New Roman" w:hAnsi="Century Gothic" w:cs="Times New Roman"/>
          <w:color w:val="3C4043"/>
          <w:shd w:val="clear" w:color="auto" w:fill="FFFFFF"/>
          <w:lang w:eastAsia="en-US"/>
        </w:rPr>
        <w:t>age</w:t>
      </w:r>
      <w:r w:rsidR="00A31610" w:rsidRPr="00CD171D">
        <w:rPr>
          <w:rFonts w:ascii="Century Gothic" w:eastAsia="Times New Roman" w:hAnsi="Century Gothic" w:cs="Times New Roman"/>
          <w:color w:val="3C4043"/>
          <w:shd w:val="clear" w:color="auto" w:fill="FFFFFF"/>
          <w:lang w:eastAsia="en-US"/>
        </w:rPr>
        <w:t xml:space="preserve"> many WorkSource online services. </w:t>
      </w:r>
    </w:p>
    <w:p w14:paraId="1799DC97" w14:textId="77777777" w:rsidR="006D031D" w:rsidRDefault="003F626E" w:rsidP="006D031D">
      <w:pPr>
        <w:pStyle w:val="Heading3"/>
        <w:numPr>
          <w:ilvl w:val="0"/>
          <w:numId w:val="25"/>
        </w:numPr>
        <w:spacing w:before="300" w:after="300"/>
        <w:jc w:val="center"/>
        <w:divId w:val="291055521"/>
        <w:rPr>
          <w:rFonts w:ascii="Century Gothic" w:eastAsia="Times New Roman" w:hAnsi="Century Gothic" w:cs="Arial"/>
          <w:i w:val="0"/>
          <w:color w:val="333333"/>
          <w:szCs w:val="22"/>
          <w:lang w:eastAsia="en-US"/>
        </w:rPr>
      </w:pPr>
      <w:r w:rsidRPr="00E006F5">
        <w:rPr>
          <w:rFonts w:eastAsia="Times New Roman" w:cs="Times New Roman"/>
          <w:i w:val="0"/>
          <w:iCs/>
          <w:color w:val="000000" w:themeColor="text1"/>
          <w:bdr w:val="none" w:sz="0" w:space="0" w:color="auto" w:frame="1"/>
          <w:lang w:eastAsia="en-US"/>
        </w:rPr>
        <w:t xml:space="preserve">Work on </w:t>
      </w:r>
      <w:r w:rsidR="00564C49" w:rsidRPr="00E006F5">
        <w:rPr>
          <w:rFonts w:asciiTheme="minorHAnsi" w:eastAsia="Times New Roman" w:hAnsiTheme="minorHAnsi" w:cs="Times New Roman"/>
          <w:i w:val="0"/>
          <w:iCs/>
          <w:color w:val="000000" w:themeColor="text1"/>
          <w:szCs w:val="22"/>
          <w:bdr w:val="none" w:sz="0" w:space="0" w:color="auto" w:frame="1"/>
          <w:lang w:eastAsia="en-US"/>
        </w:rPr>
        <w:t xml:space="preserve">eServices </w:t>
      </w:r>
      <w:r w:rsidR="00B805FE" w:rsidRPr="00E006F5">
        <w:rPr>
          <w:rFonts w:eastAsia="Times New Roman" w:cs="Times New Roman"/>
          <w:i w:val="0"/>
          <w:iCs/>
          <w:color w:val="000000" w:themeColor="text1"/>
          <w:bdr w:val="none" w:sz="0" w:space="0" w:color="auto" w:frame="1"/>
          <w:lang w:eastAsia="en-US"/>
        </w:rPr>
        <w:t xml:space="preserve">project management </w:t>
      </w:r>
      <w:r w:rsidR="00564C49" w:rsidRPr="00E006F5">
        <w:rPr>
          <w:rFonts w:asciiTheme="minorHAnsi" w:eastAsia="Times New Roman" w:hAnsiTheme="minorHAnsi" w:cs="Times New Roman"/>
          <w:i w:val="0"/>
          <w:iCs/>
          <w:color w:val="000000" w:themeColor="text1"/>
          <w:szCs w:val="22"/>
          <w:bdr w:val="none" w:sz="0" w:space="0" w:color="auto" w:frame="1"/>
          <w:lang w:eastAsia="en-US"/>
        </w:rPr>
        <w:t xml:space="preserve">Technology </w:t>
      </w:r>
      <w:r w:rsidR="008C4CC0" w:rsidRPr="00E006F5">
        <w:rPr>
          <w:rFonts w:eastAsia="Times New Roman" w:cs="Times New Roman"/>
          <w:i w:val="0"/>
          <w:iCs/>
          <w:color w:val="000000" w:themeColor="text1"/>
          <w:bdr w:val="none" w:sz="0" w:space="0" w:color="auto" w:frame="1"/>
          <w:lang w:eastAsia="en-US"/>
        </w:rPr>
        <w:t xml:space="preserve">to </w:t>
      </w:r>
      <w:r w:rsidR="008C4CC0" w:rsidRPr="00E006F5">
        <w:rPr>
          <w:i w:val="0"/>
          <w:iCs/>
          <w:color w:val="000000"/>
        </w:rPr>
        <w:t xml:space="preserve">provide </w:t>
      </w:r>
      <w:r w:rsidR="00500B0E" w:rsidRPr="00E006F5">
        <w:rPr>
          <w:i w:val="0"/>
          <w:iCs/>
          <w:color w:val="000000"/>
        </w:rPr>
        <w:t>exemplary assistance</w:t>
      </w:r>
      <w:r w:rsidR="008D0DD1">
        <w:rPr>
          <w:i w:val="0"/>
          <w:iCs/>
          <w:color w:val="000000"/>
        </w:rPr>
        <w:t xml:space="preserve"> </w:t>
      </w:r>
      <w:r w:rsidR="00CF3BAA" w:rsidRPr="00E006F5">
        <w:rPr>
          <w:rFonts w:eastAsia="Times New Roman" w:cs="Times New Roman"/>
          <w:i w:val="0"/>
          <w:iCs/>
          <w:color w:val="000000"/>
          <w:shd w:val="clear" w:color="auto" w:fill="FFFFFF"/>
          <w:lang w:eastAsia="en-US"/>
        </w:rPr>
        <w:t>and problem resolution to claimants attempting to file Unemployment Insurance claims</w:t>
      </w:r>
      <w:r w:rsidR="00A260E2">
        <w:rPr>
          <w:rFonts w:eastAsia="Times New Roman" w:cs="Times New Roman"/>
          <w:i w:val="0"/>
          <w:iCs/>
          <w:color w:val="000000"/>
          <w:shd w:val="clear" w:color="auto" w:fill="FFFFFF"/>
          <w:lang w:eastAsia="en-US"/>
        </w:rPr>
        <w:t xml:space="preserve"> and use </w:t>
      </w:r>
      <w:r w:rsidR="007C0E0F" w:rsidRPr="00A1669A">
        <w:rPr>
          <w:rFonts w:ascii="Century Gothic" w:eastAsia="Times New Roman" w:hAnsi="Century Gothic" w:cs="Arial"/>
          <w:i w:val="0"/>
          <w:color w:val="333333"/>
          <w:szCs w:val="22"/>
          <w:lang w:eastAsia="en-US"/>
        </w:rPr>
        <w:t xml:space="preserve">integrated tools to automate </w:t>
      </w:r>
      <w:r w:rsidR="004129EA">
        <w:rPr>
          <w:rFonts w:ascii="Century Gothic" w:eastAsia="Times New Roman" w:hAnsi="Century Gothic" w:cs="Arial"/>
          <w:i w:val="0"/>
          <w:color w:val="333333"/>
          <w:szCs w:val="22"/>
          <w:lang w:eastAsia="en-US"/>
        </w:rPr>
        <w:t xml:space="preserve">claimants </w:t>
      </w:r>
      <w:r w:rsidR="007C0E0F" w:rsidRPr="00A1669A">
        <w:rPr>
          <w:rFonts w:ascii="Century Gothic" w:eastAsia="Times New Roman" w:hAnsi="Century Gothic" w:cs="Arial"/>
          <w:i w:val="0"/>
          <w:color w:val="333333"/>
          <w:szCs w:val="22"/>
          <w:lang w:eastAsia="en-US"/>
        </w:rPr>
        <w:t xml:space="preserve">communications </w:t>
      </w:r>
      <w:r w:rsidR="004129EA" w:rsidRPr="00A1669A">
        <w:rPr>
          <w:rFonts w:ascii="Century Gothic" w:eastAsia="Times New Roman" w:hAnsi="Century Gothic" w:cs="Arial"/>
          <w:i w:val="0"/>
          <w:color w:val="333333"/>
          <w:szCs w:val="22"/>
          <w:lang w:eastAsia="en-US"/>
        </w:rPr>
        <w:t>and-optimize</w:t>
      </w:r>
      <w:r w:rsidR="007C0E0F" w:rsidRPr="00A1669A">
        <w:rPr>
          <w:rFonts w:ascii="Century Gothic" w:eastAsia="Times New Roman" w:hAnsi="Century Gothic" w:cs="Arial"/>
          <w:i w:val="0"/>
          <w:color w:val="333333"/>
          <w:szCs w:val="22"/>
          <w:lang w:eastAsia="en-US"/>
        </w:rPr>
        <w:t xml:space="preserve"> overall workflow.</w:t>
      </w:r>
    </w:p>
    <w:p w14:paraId="279F7168" w14:textId="21F037D0" w:rsidR="00500B0E" w:rsidRPr="006D031D" w:rsidRDefault="000937A8" w:rsidP="006D031D">
      <w:pPr>
        <w:pStyle w:val="Heading3"/>
        <w:numPr>
          <w:ilvl w:val="0"/>
          <w:numId w:val="25"/>
        </w:numPr>
        <w:spacing w:before="300" w:after="300"/>
        <w:jc w:val="center"/>
        <w:divId w:val="291055521"/>
        <w:rPr>
          <w:rFonts w:ascii="Century Gothic" w:eastAsia="Times New Roman" w:hAnsi="Century Gothic" w:cs="Arial"/>
          <w:i w:val="0"/>
          <w:iCs/>
          <w:color w:val="333333"/>
          <w:szCs w:val="22"/>
          <w:lang w:eastAsia="en-US"/>
        </w:rPr>
      </w:pPr>
      <w:r w:rsidRPr="006D031D">
        <w:rPr>
          <w:i w:val="0"/>
          <w:iCs/>
          <w:color w:val="000000"/>
        </w:rPr>
        <w:t xml:space="preserve">Determine </w:t>
      </w:r>
      <w:r w:rsidR="00564DFA" w:rsidRPr="006D031D">
        <w:rPr>
          <w:i w:val="0"/>
          <w:iCs/>
          <w:color w:val="000000"/>
        </w:rPr>
        <w:t xml:space="preserve">claimants </w:t>
      </w:r>
      <w:r w:rsidR="00500B0E" w:rsidRPr="006D031D">
        <w:rPr>
          <w:i w:val="0"/>
          <w:iCs/>
          <w:color w:val="000000"/>
        </w:rPr>
        <w:t>needs, and assisting with claim issue</w:t>
      </w:r>
      <w:r w:rsidR="002D0997" w:rsidRPr="006D031D">
        <w:rPr>
          <w:i w:val="0"/>
          <w:iCs/>
          <w:color w:val="000000"/>
        </w:rPr>
        <w:t xml:space="preserve">s and </w:t>
      </w:r>
      <w:r w:rsidR="00500B0E" w:rsidRPr="006D031D">
        <w:rPr>
          <w:i w:val="0"/>
          <w:iCs/>
          <w:color w:val="000000"/>
        </w:rPr>
        <w:t xml:space="preserve">ensure the accuracy, efficiency, fairness, and accessibility of UI Benefits for </w:t>
      </w:r>
      <w:r w:rsidR="002E6B3C" w:rsidRPr="006D031D">
        <w:rPr>
          <w:i w:val="0"/>
          <w:iCs/>
          <w:color w:val="000000"/>
        </w:rPr>
        <w:t>clients</w:t>
      </w:r>
      <w:r w:rsidR="00500B0E" w:rsidRPr="006D031D">
        <w:rPr>
          <w:i w:val="0"/>
          <w:iCs/>
          <w:color w:val="000000"/>
        </w:rPr>
        <w:t>.</w:t>
      </w:r>
    </w:p>
    <w:p w14:paraId="130C6C2B" w14:textId="7A5319C7" w:rsidR="00355827" w:rsidRPr="00CB4ABB" w:rsidRDefault="002C2A31" w:rsidP="00355827">
      <w:pPr>
        <w:pStyle w:val="NormalWeb"/>
        <w:numPr>
          <w:ilvl w:val="0"/>
          <w:numId w:val="25"/>
        </w:numPr>
        <w:spacing w:before="0" w:beforeAutospacing="0" w:after="160" w:afterAutospacing="0"/>
        <w:divId w:val="337082011"/>
        <w:rPr>
          <w:rFonts w:asciiTheme="minorHAnsi" w:hAnsiTheme="minorHAnsi"/>
          <w:color w:val="4E4C4A"/>
          <w:sz w:val="22"/>
          <w:szCs w:val="22"/>
        </w:rPr>
      </w:pPr>
      <w:r w:rsidRPr="00CB4ABB">
        <w:rPr>
          <w:rFonts w:asciiTheme="minorHAnsi" w:hAnsiTheme="minorHAnsi"/>
          <w:color w:val="000000"/>
          <w:sz w:val="22"/>
          <w:szCs w:val="22"/>
        </w:rPr>
        <w:t>Resolve</w:t>
      </w:r>
      <w:r w:rsidR="00631065" w:rsidRPr="00CB4AB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8853DB" w:rsidRPr="00CB4ABB">
        <w:rPr>
          <w:rFonts w:asciiTheme="minorHAnsi" w:hAnsiTheme="minorHAnsi"/>
          <w:color w:val="000000"/>
          <w:sz w:val="22"/>
          <w:szCs w:val="22"/>
        </w:rPr>
        <w:t>employers and clients</w:t>
      </w:r>
      <w:r w:rsidR="000E7227" w:rsidRPr="00CB4ABB">
        <w:rPr>
          <w:rFonts w:asciiTheme="minorHAnsi" w:hAnsiTheme="minorHAnsi"/>
          <w:color w:val="000000"/>
          <w:sz w:val="22"/>
          <w:szCs w:val="22"/>
        </w:rPr>
        <w:t xml:space="preserve"> issues </w:t>
      </w:r>
      <w:r w:rsidR="00355827" w:rsidRPr="00CB4ABB">
        <w:rPr>
          <w:rFonts w:asciiTheme="minorHAnsi" w:hAnsiTheme="minorHAnsi"/>
          <w:color w:val="000000"/>
          <w:sz w:val="22"/>
          <w:szCs w:val="22"/>
        </w:rPr>
        <w:t>regarding procedures, laws, and policies with respect to unemployment insurance. </w:t>
      </w:r>
    </w:p>
    <w:p w14:paraId="161CFC05" w14:textId="2B2BBF93" w:rsidR="009D3BD2" w:rsidRPr="009D3BD2" w:rsidRDefault="009D3BD2" w:rsidP="009D3BD2">
      <w:pPr>
        <w:numPr>
          <w:ilvl w:val="0"/>
          <w:numId w:val="25"/>
        </w:numPr>
        <w:spacing w:after="160" w:line="240" w:lineRule="auto"/>
        <w:divId w:val="1743138371"/>
        <w:rPr>
          <w:rFonts w:eastAsiaTheme="minorEastAsia" w:cs="Times New Roman"/>
          <w:color w:val="4E4C4A"/>
          <w:lang w:eastAsia="en-US"/>
        </w:rPr>
      </w:pPr>
      <w:r w:rsidRPr="009D3BD2">
        <w:rPr>
          <w:rFonts w:eastAsiaTheme="minorEastAsia" w:cs="Times New Roman"/>
          <w:color w:val="000000"/>
          <w:lang w:eastAsia="en-US"/>
        </w:rPr>
        <w:t>Handle complaint from claimants and, if necessary, escalate to appropriate level.</w:t>
      </w:r>
    </w:p>
    <w:p w14:paraId="2A42CDB7" w14:textId="5D896212" w:rsidR="00F148C6" w:rsidRPr="00F148C6" w:rsidRDefault="006B286D" w:rsidP="00F148C6">
      <w:pPr>
        <w:numPr>
          <w:ilvl w:val="0"/>
          <w:numId w:val="25"/>
        </w:numPr>
        <w:spacing w:after="160" w:line="240" w:lineRule="auto"/>
        <w:divId w:val="181290175"/>
        <w:rPr>
          <w:rFonts w:eastAsiaTheme="minorEastAsia" w:cs="Times New Roman"/>
          <w:color w:val="4E4C4A"/>
          <w:lang w:eastAsia="en-US"/>
        </w:rPr>
      </w:pPr>
      <w:r w:rsidRPr="00CB4ABB">
        <w:rPr>
          <w:rFonts w:eastAsiaTheme="minorEastAsia" w:cs="Times New Roman"/>
          <w:color w:val="000000"/>
          <w:lang w:eastAsia="en-US"/>
        </w:rPr>
        <w:t xml:space="preserve">Investigate </w:t>
      </w:r>
      <w:r w:rsidR="00F148C6" w:rsidRPr="00F148C6">
        <w:rPr>
          <w:rFonts w:eastAsiaTheme="minorEastAsia" w:cs="Times New Roman"/>
          <w:color w:val="000000"/>
          <w:lang w:eastAsia="en-US"/>
        </w:rPr>
        <w:t>and detect unemployment issues. </w:t>
      </w:r>
    </w:p>
    <w:p w14:paraId="355DE115" w14:textId="77777777" w:rsidR="00153905" w:rsidRPr="00153905" w:rsidRDefault="00153905" w:rsidP="00153905">
      <w:pPr>
        <w:numPr>
          <w:ilvl w:val="0"/>
          <w:numId w:val="25"/>
        </w:numPr>
        <w:spacing w:after="160" w:line="240" w:lineRule="auto"/>
        <w:divId w:val="225144893"/>
        <w:rPr>
          <w:rFonts w:eastAsiaTheme="minorEastAsia" w:cs="Times New Roman"/>
          <w:color w:val="4E4C4A"/>
          <w:lang w:eastAsia="en-US"/>
        </w:rPr>
      </w:pPr>
      <w:r w:rsidRPr="00153905">
        <w:rPr>
          <w:rFonts w:eastAsiaTheme="minorEastAsia" w:cs="Times New Roman"/>
          <w:color w:val="000000"/>
          <w:lang w:eastAsia="en-US"/>
        </w:rPr>
        <w:t>Review documents for completeness, accuracy and compliance with laws and regulations.</w:t>
      </w:r>
    </w:p>
    <w:p w14:paraId="232C5585" w14:textId="77777777" w:rsidR="001D3783" w:rsidRPr="00CB4ABB" w:rsidRDefault="00AB00AC" w:rsidP="001D3783">
      <w:pPr>
        <w:pStyle w:val="ListParagraph"/>
        <w:numPr>
          <w:ilvl w:val="0"/>
          <w:numId w:val="25"/>
        </w:numPr>
        <w:spacing w:after="160" w:line="240" w:lineRule="auto"/>
        <w:divId w:val="2027904917"/>
        <w:rPr>
          <w:rFonts w:eastAsiaTheme="minorEastAsia" w:cs="Times New Roman"/>
          <w:color w:val="4E4C4A"/>
          <w:lang w:eastAsia="en-US"/>
        </w:rPr>
      </w:pPr>
      <w:r w:rsidRPr="00CB4ABB">
        <w:rPr>
          <w:rFonts w:eastAsiaTheme="minorEastAsia" w:cs="Times New Roman"/>
          <w:color w:val="000000"/>
          <w:lang w:eastAsia="en-US"/>
        </w:rPr>
        <w:t>Communicate reporting requirements, benefits and eligibility rights to claimants, employers, and third parties.</w:t>
      </w:r>
    </w:p>
    <w:p w14:paraId="08824149" w14:textId="77777777" w:rsidR="002837B2" w:rsidRPr="00CB4ABB" w:rsidRDefault="00B812E9" w:rsidP="004C473C">
      <w:pPr>
        <w:pStyle w:val="ListParagraph"/>
        <w:numPr>
          <w:ilvl w:val="0"/>
          <w:numId w:val="25"/>
        </w:numPr>
        <w:divId w:val="31269593"/>
        <w:rPr>
          <w:rFonts w:eastAsia="Times New Roman" w:cs="Times New Roman"/>
          <w:color w:val="auto"/>
          <w:lang w:eastAsia="en-US"/>
        </w:rPr>
      </w:pPr>
      <w:r w:rsidRPr="00CB4ABB">
        <w:rPr>
          <w:color w:val="4E4C4A"/>
        </w:rPr>
        <w:t xml:space="preserve">Apply </w:t>
      </w:r>
      <w:r w:rsidR="00685194" w:rsidRPr="00CB4ABB">
        <w:rPr>
          <w:color w:val="4E4C4A"/>
        </w:rPr>
        <w:t xml:space="preserve">higher </w:t>
      </w:r>
      <w:r w:rsidRPr="00CB4ABB">
        <w:rPr>
          <w:rFonts w:eastAsia="Times New Roman" w:cs="Arial"/>
          <w:color w:val="000000"/>
          <w:shd w:val="clear" w:color="auto" w:fill="FFFFFF"/>
          <w:lang w:eastAsia="en-US"/>
        </w:rPr>
        <w:t xml:space="preserve">level </w:t>
      </w:r>
      <w:r w:rsidR="00685194" w:rsidRPr="00CB4ABB">
        <w:rPr>
          <w:rFonts w:eastAsia="Times New Roman" w:cs="Arial"/>
          <w:color w:val="000000"/>
          <w:shd w:val="clear" w:color="auto" w:fill="FFFFFF"/>
          <w:lang w:eastAsia="en-US"/>
        </w:rPr>
        <w:t xml:space="preserve">of </w:t>
      </w:r>
      <w:r w:rsidRPr="00CB4ABB">
        <w:rPr>
          <w:rFonts w:eastAsia="Times New Roman" w:cs="Arial"/>
          <w:color w:val="000000"/>
          <w:shd w:val="clear" w:color="auto" w:fill="FFFFFF"/>
          <w:lang w:eastAsia="en-US"/>
        </w:rPr>
        <w:t>analytical skills for complex claims determinations</w:t>
      </w:r>
      <w:r w:rsidR="002837B2" w:rsidRPr="00CB4ABB">
        <w:rPr>
          <w:rFonts w:eastAsia="Times New Roman" w:cs="Arial"/>
          <w:color w:val="000000"/>
          <w:shd w:val="clear" w:color="auto" w:fill="FFFFFF"/>
          <w:lang w:eastAsia="en-US"/>
        </w:rPr>
        <w:t xml:space="preserve"> to determine appropriate claim status, conducts research and interviews to obtain facts that effect eligibility, and issues an allowance or denial of UI benefits.</w:t>
      </w:r>
    </w:p>
    <w:p w14:paraId="550A7F03" w14:textId="488C9712" w:rsidR="006126E6" w:rsidRPr="00CB4ABB" w:rsidRDefault="00BF6A2A" w:rsidP="006126E6">
      <w:pPr>
        <w:pStyle w:val="ListParagraph"/>
        <w:numPr>
          <w:ilvl w:val="0"/>
          <w:numId w:val="25"/>
        </w:numPr>
        <w:spacing w:after="0" w:line="240" w:lineRule="auto"/>
        <w:divId w:val="88892502"/>
        <w:rPr>
          <w:rFonts w:eastAsia="Times New Roman" w:cs="Times New Roman"/>
          <w:color w:val="auto"/>
          <w:lang w:eastAsia="en-US"/>
        </w:rPr>
      </w:pPr>
      <w:r w:rsidRPr="00CB4ABB">
        <w:rPr>
          <w:rFonts w:eastAsia="Times New Roman" w:cs="Arial"/>
          <w:color w:val="000000"/>
          <w:shd w:val="clear" w:color="auto" w:fill="FFFFFF"/>
          <w:lang w:eastAsia="en-US"/>
        </w:rPr>
        <w:t xml:space="preserve">Spend time to </w:t>
      </w:r>
      <w:r w:rsidR="007A59B7" w:rsidRPr="00CB4ABB">
        <w:rPr>
          <w:rFonts w:eastAsia="Times New Roman" w:cs="Arial"/>
          <w:color w:val="000000"/>
          <w:shd w:val="clear" w:color="auto" w:fill="FFFFFF"/>
          <w:lang w:eastAsia="en-US"/>
        </w:rPr>
        <w:t xml:space="preserve">gain </w:t>
      </w:r>
      <w:r w:rsidR="006126E6" w:rsidRPr="00CB4ABB">
        <w:rPr>
          <w:rFonts w:eastAsia="Times New Roman" w:cs="Arial"/>
          <w:color w:val="000000"/>
          <w:shd w:val="clear" w:color="auto" w:fill="FFFFFF"/>
          <w:lang w:eastAsia="en-US"/>
        </w:rPr>
        <w:t>proficiency to maintain a full workload of unemployment insurance claims involving non-monetary issues such as quits, discharges, availability, suitability, fraud and routine overpayment.</w:t>
      </w:r>
    </w:p>
    <w:p w14:paraId="26EA11FB" w14:textId="2BB7B685" w:rsidR="00E7509E" w:rsidRPr="00E7509E" w:rsidRDefault="00E7509E" w:rsidP="008836BA">
      <w:pPr>
        <w:pStyle w:val="NormalWeb"/>
        <w:spacing w:before="0" w:beforeAutospacing="0" w:after="160" w:afterAutospacing="0"/>
        <w:divId w:val="940839662"/>
      </w:pPr>
    </w:p>
    <w:p w14:paraId="3D01DC0B" w14:textId="77777777" w:rsidR="00DB2BD0" w:rsidRDefault="00DB2BD0" w:rsidP="00DB2BD0">
      <w:pPr>
        <w:rPr>
          <w:b/>
          <w:bCs/>
          <w:i/>
          <w:iCs/>
        </w:rPr>
      </w:pPr>
      <w:r w:rsidRPr="00657354">
        <w:rPr>
          <w:b/>
          <w:bCs/>
          <w:i/>
          <w:iCs/>
        </w:rPr>
        <w:t>Employment</w:t>
      </w:r>
      <w:r w:rsidR="00230005">
        <w:rPr>
          <w:b/>
          <w:bCs/>
          <w:i/>
          <w:iCs/>
        </w:rPr>
        <w:t xml:space="preserve">/Data </w:t>
      </w:r>
      <w:r w:rsidR="00497DF3" w:rsidRPr="00657354">
        <w:rPr>
          <w:b/>
          <w:bCs/>
          <w:i/>
          <w:iCs/>
        </w:rPr>
        <w:t>Consultant</w:t>
      </w:r>
    </w:p>
    <w:p w14:paraId="0B6367F1" w14:textId="491ACC5F" w:rsidR="00497DF3" w:rsidRDefault="00497DF3" w:rsidP="00DB2BD0">
      <w:proofErr w:type="spellStart"/>
      <w:r>
        <w:t>Vadis</w:t>
      </w:r>
      <w:proofErr w:type="spellEnd"/>
      <w:r w:rsidR="00226BC8">
        <w:t>(Non-Profit)</w:t>
      </w:r>
      <w:r w:rsidR="004132AC">
        <w:t>|</w:t>
      </w:r>
      <w:proofErr w:type="spellStart"/>
      <w:r w:rsidR="004132AC">
        <w:t>Tukwila,WA</w:t>
      </w:r>
      <w:proofErr w:type="spellEnd"/>
      <w:r w:rsidR="004132AC">
        <w:t>|</w:t>
      </w:r>
      <w:r w:rsidR="00153B7C">
        <w:t>Novem</w:t>
      </w:r>
      <w:r w:rsidR="00F8451A">
        <w:t>ber 2019-</w:t>
      </w:r>
      <w:r w:rsidR="00FC1183">
        <w:t>August-2021</w:t>
      </w:r>
    </w:p>
    <w:p w14:paraId="7F974923" w14:textId="77777777" w:rsidR="006F725B" w:rsidRDefault="00166B14" w:rsidP="00BF692C">
      <w:pPr>
        <w:pStyle w:val="ListParagraph"/>
        <w:numPr>
          <w:ilvl w:val="0"/>
          <w:numId w:val="13"/>
        </w:numPr>
      </w:pPr>
      <w:r w:rsidRPr="00166B14">
        <w:t>Educating employers about the advantages of workforce diversity and encourage businesses to consider the benefits of hiring people with disabilities.</w:t>
      </w:r>
    </w:p>
    <w:p w14:paraId="69DDB395" w14:textId="77777777" w:rsidR="00C9367C" w:rsidRDefault="00C9367C" w:rsidP="00C9367C">
      <w:pPr>
        <w:pStyle w:val="ListParagraph"/>
        <w:numPr>
          <w:ilvl w:val="0"/>
          <w:numId w:val="13"/>
        </w:numPr>
      </w:pPr>
      <w:r>
        <w:t>Get to know who the clients are, what they excel at and what fulfills them</w:t>
      </w:r>
    </w:p>
    <w:p w14:paraId="793F3C4F" w14:textId="77777777" w:rsidR="00C9367C" w:rsidRDefault="00C9367C" w:rsidP="00C9367C">
      <w:pPr>
        <w:pStyle w:val="ListParagraph"/>
        <w:numPr>
          <w:ilvl w:val="0"/>
          <w:numId w:val="13"/>
        </w:numPr>
      </w:pPr>
      <w:r>
        <w:lastRenderedPageBreak/>
        <w:t xml:space="preserve">Guide employers to hire a candidate referred by </w:t>
      </w:r>
      <w:proofErr w:type="spellStart"/>
      <w:r>
        <w:t>Vadis</w:t>
      </w:r>
      <w:proofErr w:type="spellEnd"/>
    </w:p>
    <w:p w14:paraId="09F99318" w14:textId="77777777" w:rsidR="00C9367C" w:rsidRDefault="00C9367C" w:rsidP="00C9367C">
      <w:pPr>
        <w:pStyle w:val="ListParagraph"/>
        <w:numPr>
          <w:ilvl w:val="0"/>
          <w:numId w:val="13"/>
        </w:numPr>
      </w:pPr>
      <w:r>
        <w:t>Partner with clients on job sites to support the business and their new employee</w:t>
      </w:r>
    </w:p>
    <w:p w14:paraId="468CC4E1" w14:textId="77777777" w:rsidR="00226BC8" w:rsidRDefault="00C9367C" w:rsidP="00C9367C">
      <w:pPr>
        <w:pStyle w:val="ListParagraph"/>
        <w:numPr>
          <w:ilvl w:val="0"/>
          <w:numId w:val="13"/>
        </w:numPr>
      </w:pPr>
      <w:r>
        <w:t>Remain on the job site and make periodic follow ups to provide consultation to assure job retention and career growth</w:t>
      </w:r>
      <w:r w:rsidR="00AE1D04">
        <w:t>.</w:t>
      </w:r>
    </w:p>
    <w:p w14:paraId="2169B851" w14:textId="77777777" w:rsidR="00AE1D04" w:rsidRDefault="00851CEC" w:rsidP="00C9367C">
      <w:pPr>
        <w:pStyle w:val="ListParagraph"/>
        <w:numPr>
          <w:ilvl w:val="0"/>
          <w:numId w:val="13"/>
        </w:numPr>
      </w:pPr>
      <w:r w:rsidRPr="00851CEC">
        <w:t>Effectively communicating with clients, families, and funders; writing technically to report on client growth; helping clients enter the workforce; creating bonds with clients and community members.</w:t>
      </w:r>
    </w:p>
    <w:p w14:paraId="6FD0C753" w14:textId="7BFF8369" w:rsidR="00487EA4" w:rsidRPr="005254D7" w:rsidRDefault="00487EA4" w:rsidP="00487EA4">
      <w:pPr>
        <w:pStyle w:val="ListParagraph"/>
        <w:numPr>
          <w:ilvl w:val="0"/>
          <w:numId w:val="13"/>
        </w:numPr>
        <w:spacing w:after="0" w:line="240" w:lineRule="auto"/>
        <w:divId w:val="805124356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050799">
        <w:rPr>
          <w:rFonts w:ascii="Helvetica Neue" w:eastAsia="Times New Roman" w:hAnsi="Helvetica Neue" w:cs="Times New Roman"/>
          <w:color w:val="3C4043"/>
          <w:sz w:val="21"/>
          <w:szCs w:val="21"/>
          <w:lang w:eastAsia="en-US"/>
        </w:rPr>
        <w:t>Work on Windows PowerShell</w:t>
      </w:r>
      <w:r w:rsidRPr="00050799">
        <w:rPr>
          <w:rFonts w:ascii="Helvetica Neue" w:eastAsia="Times New Roman" w:hAnsi="Helvetica Neue" w:cs="Times New Roman"/>
          <w:color w:val="3C4043"/>
          <w:sz w:val="21"/>
          <w:szCs w:val="21"/>
          <w:shd w:val="clear" w:color="auto" w:fill="FFFFFF"/>
          <w:lang w:eastAsia="en-US"/>
        </w:rPr>
        <w:t xml:space="preserve"> </w:t>
      </w:r>
      <w:r w:rsidRPr="00487EA4">
        <w:rPr>
          <w:rFonts w:ascii="Helvetica Neue" w:eastAsia="Times New Roman" w:hAnsi="Helvetica Neue" w:cs="Times New Roman"/>
          <w:color w:val="3C4043"/>
          <w:sz w:val="21"/>
          <w:szCs w:val="21"/>
          <w:shd w:val="clear" w:color="auto" w:fill="FFFFFF"/>
          <w:lang w:eastAsia="en-US"/>
        </w:rPr>
        <w:t xml:space="preserve">for automating tasks and simplifying configuration to automate any task in the </w:t>
      </w:r>
      <w:r w:rsidRPr="00CE0C4F">
        <w:rPr>
          <w:rFonts w:ascii="Helvetica Neue" w:eastAsia="Times New Roman" w:hAnsi="Helvetica Neue" w:cs="Times New Roman"/>
          <w:color w:val="3C4043"/>
          <w:sz w:val="21"/>
          <w:szCs w:val="21"/>
          <w:lang w:eastAsia="en-US"/>
        </w:rPr>
        <w:t>Windows</w:t>
      </w:r>
      <w:r w:rsidRPr="00487EA4">
        <w:rPr>
          <w:rFonts w:ascii="Helvetica Neue" w:eastAsia="Times New Roman" w:hAnsi="Helvetica Neue" w:cs="Times New Roman"/>
          <w:color w:val="3C4043"/>
          <w:sz w:val="21"/>
          <w:szCs w:val="21"/>
          <w:shd w:val="clear" w:color="auto" w:fill="FFFFFF"/>
          <w:lang w:eastAsia="en-US"/>
        </w:rPr>
        <w:t xml:space="preserve"> ecosystem, including active directory and exchange.</w:t>
      </w:r>
    </w:p>
    <w:p w14:paraId="14613D79" w14:textId="1348930B" w:rsidR="005254D7" w:rsidRPr="00487EA4" w:rsidRDefault="00F50C68" w:rsidP="00487EA4">
      <w:pPr>
        <w:pStyle w:val="ListParagraph"/>
        <w:numPr>
          <w:ilvl w:val="0"/>
          <w:numId w:val="13"/>
        </w:numPr>
        <w:spacing w:after="0" w:line="240" w:lineRule="auto"/>
        <w:divId w:val="805124356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Helvetica Neue" w:eastAsia="Times New Roman" w:hAnsi="Helvetica Neue" w:cs="Times New Roman"/>
          <w:color w:val="3C4043"/>
          <w:sz w:val="21"/>
          <w:szCs w:val="21"/>
          <w:shd w:val="clear" w:color="auto" w:fill="FFFFFF"/>
          <w:lang w:eastAsia="en-US"/>
        </w:rPr>
        <w:t xml:space="preserve">Automate manual tasks, simply </w:t>
      </w:r>
      <w:proofErr w:type="spellStart"/>
      <w:r>
        <w:rPr>
          <w:rFonts w:ascii="Helvetica Neue" w:eastAsia="Times New Roman" w:hAnsi="Helvetica Neue" w:cs="Times New Roman"/>
          <w:color w:val="3C4043"/>
          <w:sz w:val="21"/>
          <w:szCs w:val="21"/>
          <w:shd w:val="clear" w:color="auto" w:fill="FFFFFF"/>
          <w:lang w:eastAsia="en-US"/>
        </w:rPr>
        <w:t>workflows,</w:t>
      </w:r>
      <w:r w:rsidR="00950F00">
        <w:rPr>
          <w:rFonts w:ascii="Helvetica Neue" w:eastAsia="Times New Roman" w:hAnsi="Helvetica Neue" w:cs="Times New Roman"/>
          <w:color w:val="3C4043"/>
          <w:sz w:val="21"/>
          <w:szCs w:val="21"/>
          <w:shd w:val="clear" w:color="auto" w:fill="FFFFFF"/>
          <w:lang w:eastAsia="en-US"/>
        </w:rPr>
        <w:t>reduce</w:t>
      </w:r>
      <w:proofErr w:type="spellEnd"/>
      <w:r w:rsidR="00950F00">
        <w:rPr>
          <w:rFonts w:ascii="Helvetica Neue" w:eastAsia="Times New Roman" w:hAnsi="Helvetica Neue" w:cs="Times New Roman"/>
          <w:color w:val="3C4043"/>
          <w:sz w:val="21"/>
          <w:szCs w:val="21"/>
          <w:shd w:val="clear" w:color="auto" w:fill="FFFFFF"/>
          <w:lang w:eastAsia="en-US"/>
        </w:rPr>
        <w:t xml:space="preserve"> errors and save time while keeping </w:t>
      </w:r>
      <w:r w:rsidR="0002350D">
        <w:rPr>
          <w:rFonts w:ascii="Helvetica Neue" w:eastAsia="Times New Roman" w:hAnsi="Helvetica Neue" w:cs="Times New Roman"/>
          <w:color w:val="3C4043"/>
          <w:sz w:val="21"/>
          <w:szCs w:val="21"/>
          <w:shd w:val="clear" w:color="auto" w:fill="FFFFFF"/>
          <w:lang w:eastAsia="en-US"/>
        </w:rPr>
        <w:t xml:space="preserve">team on track and in compliance </w:t>
      </w:r>
      <w:r w:rsidR="00C40752">
        <w:rPr>
          <w:rFonts w:ascii="Helvetica Neue" w:eastAsia="Times New Roman" w:hAnsi="Helvetica Neue" w:cs="Times New Roman"/>
          <w:color w:val="3C4043"/>
          <w:sz w:val="21"/>
          <w:szCs w:val="21"/>
          <w:shd w:val="clear" w:color="auto" w:fill="FFFFFF"/>
          <w:lang w:eastAsia="en-US"/>
        </w:rPr>
        <w:t>so to perform more of what we do best.</w:t>
      </w:r>
    </w:p>
    <w:p w14:paraId="20D2439A" w14:textId="1E8EA09B" w:rsidR="00013BE0" w:rsidRPr="00013BE0" w:rsidRDefault="006514E4" w:rsidP="00DF7A24">
      <w:pPr>
        <w:divId w:val="67002777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t xml:space="preserve">     </w:t>
      </w:r>
      <w:r w:rsidR="00F36FBA">
        <w:t xml:space="preserve"> </w:t>
      </w:r>
      <w:r>
        <w:t>•</w:t>
      </w:r>
      <w:r w:rsidR="00B4535C">
        <w:t xml:space="preserve">   </w:t>
      </w:r>
      <w:r w:rsidR="00013BE0" w:rsidRPr="00013BE0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>Enter new and/or updated data in multiple data management systems.</w:t>
      </w:r>
    </w:p>
    <w:p w14:paraId="3D784037" w14:textId="77777777" w:rsidR="00E91777" w:rsidRPr="00E91777" w:rsidRDefault="00E91777" w:rsidP="00E91777">
      <w:pPr>
        <w:pStyle w:val="ListParagraph"/>
        <w:numPr>
          <w:ilvl w:val="0"/>
          <w:numId w:val="15"/>
        </w:numPr>
        <w:spacing w:after="0" w:line="240" w:lineRule="auto"/>
        <w:divId w:val="1684941559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E91777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>Monitor program goals, objectives and deliverables.</w:t>
      </w:r>
    </w:p>
    <w:p w14:paraId="49444C94" w14:textId="77777777" w:rsidR="004075AC" w:rsidRPr="004075AC" w:rsidRDefault="004075AC" w:rsidP="004075AC">
      <w:pPr>
        <w:pStyle w:val="ListParagraph"/>
        <w:numPr>
          <w:ilvl w:val="0"/>
          <w:numId w:val="15"/>
        </w:numPr>
        <w:spacing w:after="0" w:line="240" w:lineRule="auto"/>
        <w:divId w:val="32178340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4075AC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>Prepare relevant documents and reports.</w:t>
      </w:r>
    </w:p>
    <w:p w14:paraId="5C3AB85C" w14:textId="77777777" w:rsidR="00366119" w:rsidRPr="00366119" w:rsidRDefault="00D17B1A" w:rsidP="00366119">
      <w:pPr>
        <w:pStyle w:val="ListParagraph"/>
        <w:numPr>
          <w:ilvl w:val="0"/>
          <w:numId w:val="15"/>
        </w:numPr>
        <w:spacing w:after="0" w:line="240" w:lineRule="auto"/>
        <w:divId w:val="1917936264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 xml:space="preserve">Participate </w:t>
      </w:r>
      <w:r w:rsidR="00366119" w:rsidRPr="00366119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>in program coordination, including</w:t>
      </w:r>
      <w:r w:rsidR="00366119" w:rsidRPr="00366119"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br/>
      </w:r>
      <w:r w:rsidR="00366119" w:rsidRPr="00366119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>meeting goals and outcomes. </w:t>
      </w:r>
    </w:p>
    <w:p w14:paraId="53BF7F28" w14:textId="77777777" w:rsidR="00614551" w:rsidRPr="00614551" w:rsidRDefault="00614551" w:rsidP="00614551">
      <w:pPr>
        <w:pStyle w:val="ListParagraph"/>
        <w:numPr>
          <w:ilvl w:val="0"/>
          <w:numId w:val="15"/>
        </w:numPr>
        <w:spacing w:after="0" w:line="240" w:lineRule="auto"/>
        <w:divId w:val="114717899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14551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>Monitor program goals and objectives, and revise as appropriate.</w:t>
      </w:r>
    </w:p>
    <w:p w14:paraId="747E0449" w14:textId="77777777" w:rsidR="009D5B94" w:rsidRPr="009D5B94" w:rsidRDefault="009D5B94" w:rsidP="009D5B94">
      <w:pPr>
        <w:pStyle w:val="ListParagraph"/>
        <w:numPr>
          <w:ilvl w:val="0"/>
          <w:numId w:val="15"/>
        </w:numPr>
        <w:spacing w:after="0" w:line="240" w:lineRule="auto"/>
        <w:divId w:val="240455355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9D5B9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>Maintain program tracking system files.</w:t>
      </w:r>
    </w:p>
    <w:p w14:paraId="21774DCC" w14:textId="77777777" w:rsidR="001F6D5B" w:rsidRPr="001F6D5B" w:rsidRDefault="001F6D5B" w:rsidP="001F6D5B">
      <w:pPr>
        <w:pStyle w:val="ListParagraph"/>
        <w:numPr>
          <w:ilvl w:val="0"/>
          <w:numId w:val="15"/>
        </w:numPr>
        <w:spacing w:after="0" w:line="240" w:lineRule="auto"/>
        <w:divId w:val="2040861349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1F6D5B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>Participate in program development.</w:t>
      </w:r>
    </w:p>
    <w:p w14:paraId="78F04686" w14:textId="77777777" w:rsidR="00D018A6" w:rsidRPr="00BF1783" w:rsidRDefault="00551414" w:rsidP="00BF1783">
      <w:pPr>
        <w:pStyle w:val="ListParagraph"/>
        <w:numPr>
          <w:ilvl w:val="0"/>
          <w:numId w:val="15"/>
        </w:numPr>
        <w:spacing w:after="0" w:line="240" w:lineRule="auto"/>
        <w:divId w:val="474688627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 xml:space="preserve">Speak strongly </w:t>
      </w:r>
      <w:r w:rsidR="003840E0" w:rsidRPr="003840E0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>with impact, train volunteers and manage the social space/interaction with volunteers.</w:t>
      </w:r>
    </w:p>
    <w:p w14:paraId="34CE8475" w14:textId="77777777" w:rsidR="000E0755" w:rsidRPr="000E0755" w:rsidRDefault="00BF1783" w:rsidP="000E0755">
      <w:pPr>
        <w:pStyle w:val="ListParagraph"/>
        <w:numPr>
          <w:ilvl w:val="0"/>
          <w:numId w:val="15"/>
        </w:numPr>
        <w:spacing w:after="0" w:line="240" w:lineRule="auto"/>
        <w:divId w:val="474688627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 xml:space="preserve">Supervision of 25 clients </w:t>
      </w:r>
      <w:r w:rsidR="009F43A5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>under the project case load.</w:t>
      </w:r>
    </w:p>
    <w:p w14:paraId="71BC470E" w14:textId="77777777" w:rsidR="00995068" w:rsidRPr="000E0755" w:rsidRDefault="008C0300" w:rsidP="000E0755">
      <w:pPr>
        <w:pStyle w:val="ListParagraph"/>
        <w:numPr>
          <w:ilvl w:val="0"/>
          <w:numId w:val="15"/>
        </w:numPr>
        <w:spacing w:after="0" w:line="240" w:lineRule="auto"/>
        <w:divId w:val="474688627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0E0755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>Experienced on IDD project management</w:t>
      </w:r>
      <w:r w:rsidR="00B24A02" w:rsidRPr="000E0755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 xml:space="preserve"> that works with SQL </w:t>
      </w:r>
      <w:r w:rsidR="00A603DF" w:rsidRPr="000E0755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>Databases</w:t>
      </w:r>
      <w:r w:rsidR="000E0755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eastAsia="en-US"/>
        </w:rPr>
        <w:t xml:space="preserve"> and Scrums.</w:t>
      </w:r>
    </w:p>
    <w:p w14:paraId="5EFEDA06" w14:textId="77777777" w:rsidR="005719F9" w:rsidRPr="00BF1783" w:rsidRDefault="005719F9" w:rsidP="000E0755">
      <w:pPr>
        <w:pStyle w:val="ListParagraph"/>
        <w:spacing w:after="0" w:line="240" w:lineRule="auto"/>
        <w:ind w:left="720" w:firstLine="0"/>
        <w:divId w:val="474688627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551193B5" w14:textId="7A8C67E3" w:rsidR="007E7894" w:rsidRPr="00C742D0" w:rsidRDefault="0063727B" w:rsidP="00C742D0">
      <w:pPr>
        <w:divId w:val="1775513483"/>
        <w:rPr>
          <w:rFonts w:ascii="Arial" w:eastAsia="Times New Roman" w:hAnsi="Arial" w:cs="Arial"/>
          <w:color w:val="404040" w:themeColor="background1" w:themeShade="40"/>
          <w:sz w:val="24"/>
          <w:szCs w:val="24"/>
          <w:shd w:val="clear" w:color="auto" w:fill="F6EFE8"/>
          <w:lang w:eastAsia="en-US"/>
        </w:rPr>
      </w:pPr>
      <w:r w:rsidRPr="003D22A8">
        <w:rPr>
          <w:rFonts w:ascii="Arial" w:eastAsia="Times New Roman" w:hAnsi="Arial" w:cs="Arial"/>
          <w:color w:val="404040" w:themeColor="background1" w:themeShade="40"/>
          <w:sz w:val="24"/>
          <w:szCs w:val="24"/>
          <w:shd w:val="clear" w:color="auto" w:fill="F6EFE8"/>
          <w:lang w:eastAsia="en-US"/>
        </w:rPr>
        <w:t xml:space="preserve">     </w:t>
      </w:r>
      <w:r w:rsidR="007E7894" w:rsidRPr="008848EB">
        <w:rPr>
          <w:b/>
          <w:bCs/>
          <w:i/>
          <w:iCs/>
        </w:rPr>
        <w:t xml:space="preserve">Sales Service </w:t>
      </w:r>
      <w:r w:rsidR="006F4544">
        <w:rPr>
          <w:b/>
          <w:bCs/>
          <w:i/>
          <w:iCs/>
        </w:rPr>
        <w:t>Technician</w:t>
      </w:r>
      <w:r w:rsidR="007E7894" w:rsidRPr="008848EB">
        <w:rPr>
          <w:b/>
          <w:bCs/>
          <w:i/>
          <w:iCs/>
        </w:rPr>
        <w:t>/</w:t>
      </w:r>
      <w:r w:rsidR="009B3BF2">
        <w:rPr>
          <w:b/>
          <w:bCs/>
          <w:i/>
          <w:iCs/>
        </w:rPr>
        <w:t xml:space="preserve">Program Manager </w:t>
      </w:r>
    </w:p>
    <w:p w14:paraId="1E5C59DA" w14:textId="77777777" w:rsidR="007E7894" w:rsidRDefault="007E7894" w:rsidP="007E7894">
      <w:r>
        <w:t xml:space="preserve">Dhakal Enterprise, Seattle | Seattle, WA | January 2012 </w:t>
      </w:r>
      <w:r w:rsidR="00D80DC5">
        <w:t>–</w:t>
      </w:r>
      <w:r>
        <w:t xml:space="preserve"> </w:t>
      </w:r>
      <w:r w:rsidR="00D80DC5">
        <w:t xml:space="preserve">December </w:t>
      </w:r>
      <w:r>
        <w:t>2019</w:t>
      </w:r>
    </w:p>
    <w:p w14:paraId="57EFC487" w14:textId="77777777" w:rsidR="0050795A" w:rsidRDefault="0050795A" w:rsidP="007E7894">
      <w:r>
        <w:t xml:space="preserve">      • Repair Electronics Devices</w:t>
      </w:r>
      <w:r w:rsidR="00DC7D53">
        <w:t xml:space="preserve"> such as </w:t>
      </w:r>
      <w:r w:rsidR="007A7180">
        <w:t>Apple and Samsung Products</w:t>
      </w:r>
      <w:r w:rsidR="001423E3">
        <w:t>.</w:t>
      </w:r>
    </w:p>
    <w:p w14:paraId="2453620F" w14:textId="77777777" w:rsidR="007E7894" w:rsidRDefault="007E7894" w:rsidP="0039150B">
      <w:pPr>
        <w:pStyle w:val="ListParagraph"/>
        <w:numPr>
          <w:ilvl w:val="0"/>
          <w:numId w:val="11"/>
        </w:numPr>
      </w:pPr>
      <w:r>
        <w:t>Prepared sales engineering reports by collecting, analyzing, and summarizing sales information and application trends.</w:t>
      </w:r>
    </w:p>
    <w:p w14:paraId="2DE5AC52" w14:textId="77777777" w:rsidR="007E7894" w:rsidRDefault="007E7894" w:rsidP="0039150B">
      <w:pPr>
        <w:pStyle w:val="ListParagraph"/>
        <w:numPr>
          <w:ilvl w:val="0"/>
          <w:numId w:val="11"/>
        </w:numPr>
      </w:pPr>
      <w:r>
        <w:t>Monitored multiple databases to keep track of all company inventory.</w:t>
      </w:r>
    </w:p>
    <w:p w14:paraId="5F109B95" w14:textId="77777777" w:rsidR="007E7894" w:rsidRDefault="007E7894" w:rsidP="0039150B">
      <w:pPr>
        <w:pStyle w:val="ListParagraph"/>
        <w:numPr>
          <w:ilvl w:val="0"/>
          <w:numId w:val="11"/>
        </w:numPr>
      </w:pPr>
      <w:r>
        <w:t>Provided training and product support for other members of sales team.</w:t>
      </w:r>
    </w:p>
    <w:p w14:paraId="1B2D7C25" w14:textId="77777777" w:rsidR="007E7894" w:rsidRDefault="007E7894" w:rsidP="0039150B">
      <w:pPr>
        <w:pStyle w:val="ListParagraph"/>
        <w:numPr>
          <w:ilvl w:val="0"/>
          <w:numId w:val="11"/>
        </w:numPr>
      </w:pPr>
      <w:r>
        <w:t>Recommended improvements to customers and demonstrated potential cost reductions and process improvements.</w:t>
      </w:r>
    </w:p>
    <w:p w14:paraId="3B006930" w14:textId="77777777" w:rsidR="007E7894" w:rsidRDefault="007E7894" w:rsidP="0039150B">
      <w:pPr>
        <w:pStyle w:val="ListParagraph"/>
        <w:numPr>
          <w:ilvl w:val="0"/>
          <w:numId w:val="11"/>
        </w:numPr>
      </w:pPr>
      <w:r>
        <w:t>Conferred with customers and engineers to assess equipment needs and determine system requirements.</w:t>
      </w:r>
    </w:p>
    <w:p w14:paraId="19D036CC" w14:textId="77777777" w:rsidR="007E7894" w:rsidRDefault="007E7894" w:rsidP="0039150B">
      <w:pPr>
        <w:pStyle w:val="ListParagraph"/>
        <w:numPr>
          <w:ilvl w:val="0"/>
          <w:numId w:val="11"/>
        </w:numPr>
      </w:pPr>
      <w:r>
        <w:t>Attended company seminars to increase understanding and knowledge of products.</w:t>
      </w:r>
    </w:p>
    <w:p w14:paraId="63D2FA36" w14:textId="77777777" w:rsidR="007E7894" w:rsidRDefault="007E7894" w:rsidP="0039150B">
      <w:pPr>
        <w:pStyle w:val="ListParagraph"/>
        <w:numPr>
          <w:ilvl w:val="0"/>
          <w:numId w:val="11"/>
        </w:numPr>
      </w:pPr>
      <w:r>
        <w:t>Effectively controlled the release of proprietary and confidential information for general client lists.</w:t>
      </w:r>
    </w:p>
    <w:p w14:paraId="2FD5DC1C" w14:textId="77777777" w:rsidR="007E7894" w:rsidRDefault="007E7894" w:rsidP="0039150B">
      <w:pPr>
        <w:pStyle w:val="ListParagraph"/>
        <w:numPr>
          <w:ilvl w:val="0"/>
          <w:numId w:val="11"/>
        </w:numPr>
      </w:pPr>
      <w:r>
        <w:t>Prepared departmental contracts for attorney approval.</w:t>
      </w:r>
    </w:p>
    <w:p w14:paraId="3A69E6A1" w14:textId="77777777" w:rsidR="007E7894" w:rsidRDefault="007E7894" w:rsidP="0039150B">
      <w:pPr>
        <w:pStyle w:val="ListParagraph"/>
        <w:numPr>
          <w:ilvl w:val="0"/>
          <w:numId w:val="11"/>
        </w:numPr>
      </w:pPr>
      <w:r>
        <w:t>Planned various product configurations to meet diverse customer needs.</w:t>
      </w:r>
    </w:p>
    <w:p w14:paraId="0BC17AC5" w14:textId="77777777" w:rsidR="007E7894" w:rsidRDefault="007E7894" w:rsidP="0039150B">
      <w:pPr>
        <w:pStyle w:val="ListParagraph"/>
        <w:numPr>
          <w:ilvl w:val="0"/>
          <w:numId w:val="11"/>
        </w:numPr>
      </w:pPr>
      <w:r>
        <w:t>Documented account activities and generated sales reports.</w:t>
      </w:r>
    </w:p>
    <w:p w14:paraId="188F8799" w14:textId="77777777" w:rsidR="007E7894" w:rsidRDefault="007E7894" w:rsidP="0039150B">
      <w:pPr>
        <w:pStyle w:val="ListParagraph"/>
        <w:numPr>
          <w:ilvl w:val="0"/>
          <w:numId w:val="11"/>
        </w:numPr>
      </w:pPr>
      <w:r>
        <w:lastRenderedPageBreak/>
        <w:t>Developed sales plans to introduce new products to market.</w:t>
      </w:r>
    </w:p>
    <w:p w14:paraId="5551BC9E" w14:textId="77777777" w:rsidR="007E7894" w:rsidRDefault="007E7894" w:rsidP="0039150B">
      <w:pPr>
        <w:pStyle w:val="ListParagraph"/>
        <w:numPr>
          <w:ilvl w:val="0"/>
          <w:numId w:val="11"/>
        </w:numPr>
      </w:pPr>
      <w:r>
        <w:t>Developed and wrote technical documentation for products.</w:t>
      </w:r>
    </w:p>
    <w:p w14:paraId="3BBDD08A" w14:textId="77777777" w:rsidR="00DE6BB4" w:rsidRDefault="007E7894" w:rsidP="0039150B">
      <w:pPr>
        <w:pStyle w:val="ListParagraph"/>
        <w:numPr>
          <w:ilvl w:val="0"/>
          <w:numId w:val="11"/>
        </w:numPr>
      </w:pPr>
      <w:r>
        <w:t>Negotiated tender and contract terms to meet both client and company needs.</w:t>
      </w:r>
    </w:p>
    <w:p w14:paraId="7BF6217C" w14:textId="77777777" w:rsidR="009608C4" w:rsidRDefault="009608C4" w:rsidP="007E7894">
      <w:pPr>
        <w:rPr>
          <w:b/>
          <w:bCs/>
        </w:rPr>
      </w:pPr>
    </w:p>
    <w:p w14:paraId="2C6F8CB5" w14:textId="77777777" w:rsidR="007E7894" w:rsidRPr="00317EB3" w:rsidRDefault="00816710" w:rsidP="007E7894">
      <w:pPr>
        <w:rPr>
          <w:b/>
          <w:bCs/>
        </w:rPr>
      </w:pPr>
      <w:r>
        <w:rPr>
          <w:b/>
          <w:bCs/>
        </w:rPr>
        <w:t>Sales</w:t>
      </w:r>
      <w:r w:rsidR="00BA5925">
        <w:rPr>
          <w:b/>
          <w:bCs/>
        </w:rPr>
        <w:t xml:space="preserve"> &amp;</w:t>
      </w:r>
      <w:r>
        <w:rPr>
          <w:b/>
          <w:bCs/>
        </w:rPr>
        <w:t xml:space="preserve"> Service </w:t>
      </w:r>
      <w:r w:rsidR="007E7894" w:rsidRPr="00317EB3">
        <w:rPr>
          <w:b/>
          <w:bCs/>
        </w:rPr>
        <w:t>Manager</w:t>
      </w:r>
    </w:p>
    <w:p w14:paraId="4E75BC91" w14:textId="77777777" w:rsidR="00367DA2" w:rsidRDefault="007E7894" w:rsidP="007E7894">
      <w:r>
        <w:t>NYS Collection, Seattle January 2008 - January 2012</w:t>
      </w:r>
    </w:p>
    <w:p w14:paraId="15CFE517" w14:textId="77777777" w:rsidR="009608C4" w:rsidRDefault="009608C4" w:rsidP="007E7894">
      <w:pPr>
        <w:rPr>
          <w:b/>
          <w:bCs/>
        </w:rPr>
      </w:pPr>
    </w:p>
    <w:p w14:paraId="639451BC" w14:textId="77777777" w:rsidR="007E7894" w:rsidRPr="00F10EF9" w:rsidRDefault="007E7894" w:rsidP="007E7894">
      <w:pPr>
        <w:rPr>
          <w:b/>
          <w:bCs/>
        </w:rPr>
      </w:pPr>
      <w:r w:rsidRPr="00F10EF9">
        <w:rPr>
          <w:b/>
          <w:bCs/>
        </w:rPr>
        <w:t>Insurance Agent</w:t>
      </w:r>
    </w:p>
    <w:p w14:paraId="4C1083D8" w14:textId="77777777" w:rsidR="007E7894" w:rsidRDefault="007E7894" w:rsidP="007E7894">
      <w:proofErr w:type="spellStart"/>
      <w:r>
        <w:t>Primerica</w:t>
      </w:r>
      <w:proofErr w:type="spellEnd"/>
      <w:r>
        <w:t xml:space="preserve"> | Kent, WA | January 2010 - January 2012</w:t>
      </w:r>
    </w:p>
    <w:p w14:paraId="309EDA8C" w14:textId="77777777" w:rsidR="00533F8F" w:rsidRDefault="007E7894" w:rsidP="007E7894">
      <w:r>
        <w:t>Analyzed customer needs and provided best options, upselling products and services.</w:t>
      </w:r>
    </w:p>
    <w:p w14:paraId="593307F9" w14:textId="77777777" w:rsidR="009608C4" w:rsidRDefault="009608C4" w:rsidP="001C1A3B">
      <w:pPr>
        <w:rPr>
          <w:b/>
          <w:bCs/>
        </w:rPr>
      </w:pPr>
    </w:p>
    <w:p w14:paraId="15C5B081" w14:textId="77777777" w:rsidR="00533F8F" w:rsidRPr="00533F8F" w:rsidRDefault="00533F8F" w:rsidP="001C1A3B">
      <w:pPr>
        <w:rPr>
          <w:b/>
          <w:bCs/>
        </w:rPr>
      </w:pPr>
      <w:r w:rsidRPr="00533F8F">
        <w:rPr>
          <w:b/>
          <w:bCs/>
        </w:rPr>
        <w:t>Sales Associate</w:t>
      </w:r>
    </w:p>
    <w:p w14:paraId="5C10FE8F" w14:textId="77777777" w:rsidR="00533F8F" w:rsidRDefault="00533F8F" w:rsidP="001C1A3B">
      <w:r>
        <w:t>Manny Mart | Denver, CO | December 2006 - December 2008</w:t>
      </w:r>
    </w:p>
    <w:p w14:paraId="1302888C" w14:textId="77777777" w:rsidR="00367DA2" w:rsidRDefault="00533F8F" w:rsidP="007E7894">
      <w:r>
        <w:t>Sales and Management</w:t>
      </w:r>
    </w:p>
    <w:p w14:paraId="633D191B" w14:textId="77777777" w:rsidR="009608C4" w:rsidRDefault="009608C4" w:rsidP="007E7894">
      <w:pPr>
        <w:rPr>
          <w:b/>
          <w:bCs/>
        </w:rPr>
      </w:pPr>
    </w:p>
    <w:p w14:paraId="39F90E21" w14:textId="77777777" w:rsidR="007E7894" w:rsidRPr="00F10EF9" w:rsidRDefault="007E7894" w:rsidP="007E7894">
      <w:pPr>
        <w:rPr>
          <w:b/>
          <w:bCs/>
        </w:rPr>
      </w:pPr>
      <w:r w:rsidRPr="00F10EF9">
        <w:rPr>
          <w:b/>
          <w:bCs/>
        </w:rPr>
        <w:t>Interpreter</w:t>
      </w:r>
    </w:p>
    <w:p w14:paraId="229FE25B" w14:textId="77777777" w:rsidR="007E7894" w:rsidRDefault="007E7894" w:rsidP="007E7894">
      <w:r>
        <w:t>Interpreter multiple languages for Kent School District</w:t>
      </w:r>
      <w:r w:rsidR="00B543E9">
        <w:t>|</w:t>
      </w:r>
      <w:r w:rsidR="006A154A">
        <w:t xml:space="preserve">Aug 2019-Present </w:t>
      </w:r>
    </w:p>
    <w:p w14:paraId="6ABB72C8" w14:textId="77777777" w:rsidR="00A26728" w:rsidRDefault="00A26728" w:rsidP="007E7894"/>
    <w:p w14:paraId="342F4590" w14:textId="77777777" w:rsidR="00C00ADE" w:rsidRPr="003315B0" w:rsidRDefault="007E7894" w:rsidP="007E7894">
      <w:pPr>
        <w:rPr>
          <w:b/>
          <w:bCs/>
          <w:i/>
          <w:iCs/>
        </w:rPr>
      </w:pPr>
      <w:r w:rsidRPr="003315B0">
        <w:rPr>
          <w:b/>
          <w:bCs/>
          <w:i/>
          <w:iCs/>
        </w:rPr>
        <w:t xml:space="preserve">Nepal Seattle Society(NonProfit)- Kent </w:t>
      </w:r>
    </w:p>
    <w:p w14:paraId="148C762A" w14:textId="77777777" w:rsidR="007E7894" w:rsidRDefault="00643061" w:rsidP="007E7894">
      <w:r>
        <w:t>Volunteer</w:t>
      </w:r>
      <w:r w:rsidR="006039C5">
        <w:t>|Program Management, Team member</w:t>
      </w:r>
      <w:r w:rsidR="00BF6777">
        <w:t>|Present</w:t>
      </w:r>
    </w:p>
    <w:p w14:paraId="6B9DDC5B" w14:textId="77777777" w:rsidR="00367DA2" w:rsidRDefault="00367DA2" w:rsidP="007E7894"/>
    <w:p w14:paraId="221B8A9E" w14:textId="77777777" w:rsidR="009A21AA" w:rsidRPr="009A21AA" w:rsidRDefault="009A21AA" w:rsidP="009A21AA">
      <w:pPr>
        <w:keepNext/>
        <w:keepLines/>
        <w:outlineLvl w:val="2"/>
        <w:rPr>
          <w:rFonts w:asciiTheme="majorHAnsi" w:eastAsiaTheme="majorEastAsia" w:hAnsiTheme="majorHAnsi" w:cstheme="majorBidi"/>
          <w:b/>
          <w:iCs/>
          <w:szCs w:val="24"/>
        </w:rPr>
      </w:pPr>
      <w:r w:rsidRPr="009A21AA">
        <w:rPr>
          <w:rFonts w:asciiTheme="majorHAnsi" w:eastAsiaTheme="majorEastAsia" w:hAnsiTheme="majorHAnsi" w:cstheme="majorBidi"/>
          <w:b/>
          <w:iCs/>
          <w:szCs w:val="24"/>
        </w:rPr>
        <w:t>Languages</w:t>
      </w:r>
    </w:p>
    <w:p w14:paraId="15A1971C" w14:textId="77777777" w:rsidR="009A21AA" w:rsidRPr="009A21AA" w:rsidRDefault="009A21AA" w:rsidP="009A21AA">
      <w:pPr>
        <w:rPr>
          <w:bCs/>
          <w:i/>
        </w:rPr>
      </w:pPr>
      <w:r w:rsidRPr="009A21AA">
        <w:rPr>
          <w:bCs/>
          <w:i/>
        </w:rPr>
        <w:t>Multilingual</w:t>
      </w:r>
    </w:p>
    <w:p w14:paraId="732EBA20" w14:textId="77777777" w:rsidR="009A21AA" w:rsidRPr="009A21AA" w:rsidRDefault="009A21AA" w:rsidP="009A21AA">
      <w:pPr>
        <w:spacing w:after="0" w:line="240" w:lineRule="auto"/>
        <w:rPr>
          <w:rFonts w:eastAsiaTheme="minorEastAsia"/>
          <w:bCs/>
          <w:i/>
          <w:color w:val="auto"/>
          <w:lang w:eastAsia="en-US"/>
        </w:rPr>
      </w:pPr>
    </w:p>
    <w:p w14:paraId="62A75D3A" w14:textId="77777777" w:rsidR="009A21AA" w:rsidRDefault="009A21AA" w:rsidP="007E7894"/>
    <w:p w14:paraId="49B060CC" w14:textId="77777777" w:rsidR="00FD5071" w:rsidRDefault="00FD5071" w:rsidP="00B226D0">
      <w:pPr>
        <w:pStyle w:val="Heading1"/>
      </w:pPr>
    </w:p>
    <w:sectPr w:rsidR="00FD5071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619A2" w14:textId="77777777" w:rsidR="006A33C4" w:rsidRDefault="006A33C4">
      <w:pPr>
        <w:spacing w:after="0" w:line="240" w:lineRule="auto"/>
      </w:pPr>
      <w:r>
        <w:separator/>
      </w:r>
    </w:p>
  </w:endnote>
  <w:endnote w:type="continuationSeparator" w:id="0">
    <w:p w14:paraId="00B81CA8" w14:textId="77777777" w:rsidR="006A33C4" w:rsidRDefault="006A33C4">
      <w:pPr>
        <w:spacing w:after="0" w:line="240" w:lineRule="auto"/>
      </w:pPr>
      <w:r>
        <w:continuationSeparator/>
      </w:r>
    </w:p>
  </w:endnote>
  <w:endnote w:type="continuationNotice" w:id="1">
    <w:p w14:paraId="754637F6" w14:textId="77777777" w:rsidR="006A33C4" w:rsidRDefault="006A33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3E50CF" w14:textId="77777777" w:rsidR="00FD5071" w:rsidRDefault="004203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F8B3E" w14:textId="77777777" w:rsidR="006A33C4" w:rsidRDefault="006A33C4">
      <w:pPr>
        <w:spacing w:after="0" w:line="240" w:lineRule="auto"/>
      </w:pPr>
      <w:r>
        <w:separator/>
      </w:r>
    </w:p>
  </w:footnote>
  <w:footnote w:type="continuationSeparator" w:id="0">
    <w:p w14:paraId="299AD30B" w14:textId="77777777" w:rsidR="006A33C4" w:rsidRDefault="006A33C4">
      <w:pPr>
        <w:spacing w:after="0" w:line="240" w:lineRule="auto"/>
      </w:pPr>
      <w:r>
        <w:continuationSeparator/>
      </w:r>
    </w:p>
  </w:footnote>
  <w:footnote w:type="continuationNotice" w:id="1">
    <w:p w14:paraId="799F288F" w14:textId="77777777" w:rsidR="006A33C4" w:rsidRDefault="006A33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DA1FE" w14:textId="77777777" w:rsidR="00FD5071" w:rsidRDefault="00420346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FA32F54" wp14:editId="625B8D2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F7ADA86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38E0F" w14:textId="77777777" w:rsidR="00FD5071" w:rsidRDefault="00420346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6D439AF0" wp14:editId="559BCDB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86ADEDB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52E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75E541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DC905D6"/>
    <w:multiLevelType w:val="hybridMultilevel"/>
    <w:tmpl w:val="2BA2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22FD1"/>
    <w:multiLevelType w:val="hybridMultilevel"/>
    <w:tmpl w:val="3CB0A662"/>
    <w:lvl w:ilvl="0" w:tplc="FFFFFFFF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  <w:color w:val="4B3A2E" w:themeColor="text2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7662EC"/>
    <w:multiLevelType w:val="hybridMultilevel"/>
    <w:tmpl w:val="B6A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C2E35"/>
    <w:multiLevelType w:val="hybridMultilevel"/>
    <w:tmpl w:val="DDA0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3A46A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86463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FA4C9D"/>
    <w:multiLevelType w:val="hybridMultilevel"/>
    <w:tmpl w:val="0E8C58E8"/>
    <w:lvl w:ilvl="0" w:tplc="FFFFFFFF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  <w:color w:val="4B3A2E" w:themeColor="text2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C6047"/>
    <w:multiLevelType w:val="hybridMultilevel"/>
    <w:tmpl w:val="B46A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624D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F8132B"/>
    <w:multiLevelType w:val="hybridMultilevel"/>
    <w:tmpl w:val="32AA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67463A"/>
    <w:multiLevelType w:val="hybridMultilevel"/>
    <w:tmpl w:val="A1EA3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ED77A6"/>
    <w:multiLevelType w:val="hybridMultilevel"/>
    <w:tmpl w:val="EB88850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4" w15:restartNumberingAfterBreak="0">
    <w:nsid w:val="592232D9"/>
    <w:multiLevelType w:val="hybridMultilevel"/>
    <w:tmpl w:val="DFC87D86"/>
    <w:lvl w:ilvl="0" w:tplc="04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25" w15:restartNumberingAfterBreak="0">
    <w:nsid w:val="5BE93A24"/>
    <w:multiLevelType w:val="hybridMultilevel"/>
    <w:tmpl w:val="5BE4C200"/>
    <w:lvl w:ilvl="0" w:tplc="FFFFFFFF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  <w:color w:val="4B3A2E" w:themeColor="text2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81008"/>
    <w:multiLevelType w:val="hybridMultilevel"/>
    <w:tmpl w:val="6A54AE92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7" w15:restartNumberingAfterBreak="0">
    <w:nsid w:val="6A644779"/>
    <w:multiLevelType w:val="hybridMultilevel"/>
    <w:tmpl w:val="44CC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BF5B82"/>
    <w:multiLevelType w:val="hybridMultilevel"/>
    <w:tmpl w:val="8746E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DA34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F54055"/>
    <w:multiLevelType w:val="hybridMultilevel"/>
    <w:tmpl w:val="778E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24"/>
  </w:num>
  <w:num w:numId="13">
    <w:abstractNumId w:val="19"/>
  </w:num>
  <w:num w:numId="14">
    <w:abstractNumId w:val="23"/>
  </w:num>
  <w:num w:numId="15">
    <w:abstractNumId w:val="21"/>
  </w:num>
  <w:num w:numId="16">
    <w:abstractNumId w:val="12"/>
  </w:num>
  <w:num w:numId="17">
    <w:abstractNumId w:val="28"/>
  </w:num>
  <w:num w:numId="18">
    <w:abstractNumId w:val="30"/>
  </w:num>
  <w:num w:numId="19">
    <w:abstractNumId w:val="22"/>
  </w:num>
  <w:num w:numId="20">
    <w:abstractNumId w:val="13"/>
  </w:num>
  <w:num w:numId="21">
    <w:abstractNumId w:val="18"/>
  </w:num>
  <w:num w:numId="22">
    <w:abstractNumId w:val="25"/>
  </w:num>
  <w:num w:numId="23">
    <w:abstractNumId w:val="26"/>
  </w:num>
  <w:num w:numId="24">
    <w:abstractNumId w:val="15"/>
  </w:num>
  <w:num w:numId="25">
    <w:abstractNumId w:val="14"/>
  </w:num>
  <w:num w:numId="26">
    <w:abstractNumId w:val="20"/>
  </w:num>
  <w:num w:numId="27">
    <w:abstractNumId w:val="17"/>
  </w:num>
  <w:num w:numId="28">
    <w:abstractNumId w:val="10"/>
  </w:num>
  <w:num w:numId="29">
    <w:abstractNumId w:val="16"/>
  </w:num>
  <w:num w:numId="30">
    <w:abstractNumId w:val="11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FA"/>
    <w:rsid w:val="00000052"/>
    <w:rsid w:val="00013BE0"/>
    <w:rsid w:val="0002350D"/>
    <w:rsid w:val="00050799"/>
    <w:rsid w:val="00066BF1"/>
    <w:rsid w:val="00087641"/>
    <w:rsid w:val="000906EB"/>
    <w:rsid w:val="000937A8"/>
    <w:rsid w:val="000B02AF"/>
    <w:rsid w:val="000B6311"/>
    <w:rsid w:val="000C16E6"/>
    <w:rsid w:val="000C2D55"/>
    <w:rsid w:val="000D37D3"/>
    <w:rsid w:val="000D7A61"/>
    <w:rsid w:val="000E0755"/>
    <w:rsid w:val="000E7227"/>
    <w:rsid w:val="000E7D5E"/>
    <w:rsid w:val="001230DA"/>
    <w:rsid w:val="00131A9A"/>
    <w:rsid w:val="00133DCD"/>
    <w:rsid w:val="001423E3"/>
    <w:rsid w:val="00151A78"/>
    <w:rsid w:val="00151A95"/>
    <w:rsid w:val="00153905"/>
    <w:rsid w:val="00153B7C"/>
    <w:rsid w:val="00156AB7"/>
    <w:rsid w:val="00166B14"/>
    <w:rsid w:val="001801B1"/>
    <w:rsid w:val="001B7448"/>
    <w:rsid w:val="001D12F1"/>
    <w:rsid w:val="001D3783"/>
    <w:rsid w:val="001D70DC"/>
    <w:rsid w:val="001F6D5B"/>
    <w:rsid w:val="0020543B"/>
    <w:rsid w:val="0021188F"/>
    <w:rsid w:val="0021456B"/>
    <w:rsid w:val="00226BC8"/>
    <w:rsid w:val="00230005"/>
    <w:rsid w:val="00236269"/>
    <w:rsid w:val="0026388E"/>
    <w:rsid w:val="00275C08"/>
    <w:rsid w:val="002777E7"/>
    <w:rsid w:val="002837B2"/>
    <w:rsid w:val="002B0506"/>
    <w:rsid w:val="002C2A31"/>
    <w:rsid w:val="002D0997"/>
    <w:rsid w:val="002E4357"/>
    <w:rsid w:val="002E6B3C"/>
    <w:rsid w:val="00311E6E"/>
    <w:rsid w:val="0031302B"/>
    <w:rsid w:val="003134DA"/>
    <w:rsid w:val="00317EB3"/>
    <w:rsid w:val="003315B0"/>
    <w:rsid w:val="00333D28"/>
    <w:rsid w:val="003472B4"/>
    <w:rsid w:val="00351AA6"/>
    <w:rsid w:val="00355827"/>
    <w:rsid w:val="00366119"/>
    <w:rsid w:val="00367DA2"/>
    <w:rsid w:val="00376718"/>
    <w:rsid w:val="003840E0"/>
    <w:rsid w:val="00384412"/>
    <w:rsid w:val="00385821"/>
    <w:rsid w:val="00387069"/>
    <w:rsid w:val="0039150B"/>
    <w:rsid w:val="003B760F"/>
    <w:rsid w:val="003C10C7"/>
    <w:rsid w:val="003D22A8"/>
    <w:rsid w:val="003D3EC0"/>
    <w:rsid w:val="003F4152"/>
    <w:rsid w:val="003F626E"/>
    <w:rsid w:val="004075AC"/>
    <w:rsid w:val="004129EA"/>
    <w:rsid w:val="00412D4A"/>
    <w:rsid w:val="004132AC"/>
    <w:rsid w:val="00420346"/>
    <w:rsid w:val="00435B62"/>
    <w:rsid w:val="004519DE"/>
    <w:rsid w:val="00454BA2"/>
    <w:rsid w:val="004707BC"/>
    <w:rsid w:val="00487EA4"/>
    <w:rsid w:val="00491925"/>
    <w:rsid w:val="00497DF3"/>
    <w:rsid w:val="004C473C"/>
    <w:rsid w:val="004E1A1E"/>
    <w:rsid w:val="00500B0E"/>
    <w:rsid w:val="0050795A"/>
    <w:rsid w:val="005110FA"/>
    <w:rsid w:val="005254D7"/>
    <w:rsid w:val="0052787C"/>
    <w:rsid w:val="00530302"/>
    <w:rsid w:val="00533F8F"/>
    <w:rsid w:val="0053691E"/>
    <w:rsid w:val="00551414"/>
    <w:rsid w:val="00554677"/>
    <w:rsid w:val="00564C49"/>
    <w:rsid w:val="00564DFA"/>
    <w:rsid w:val="00565079"/>
    <w:rsid w:val="005719F9"/>
    <w:rsid w:val="00575A61"/>
    <w:rsid w:val="00585095"/>
    <w:rsid w:val="005923D6"/>
    <w:rsid w:val="005A57E2"/>
    <w:rsid w:val="005A5A1C"/>
    <w:rsid w:val="005D3CB4"/>
    <w:rsid w:val="005E2CA2"/>
    <w:rsid w:val="006039C5"/>
    <w:rsid w:val="006126E6"/>
    <w:rsid w:val="00613974"/>
    <w:rsid w:val="00614551"/>
    <w:rsid w:val="00623480"/>
    <w:rsid w:val="00631065"/>
    <w:rsid w:val="00636273"/>
    <w:rsid w:val="0063727B"/>
    <w:rsid w:val="006429C8"/>
    <w:rsid w:val="00643061"/>
    <w:rsid w:val="006477C8"/>
    <w:rsid w:val="006514E4"/>
    <w:rsid w:val="00657354"/>
    <w:rsid w:val="00683A71"/>
    <w:rsid w:val="00685194"/>
    <w:rsid w:val="00692729"/>
    <w:rsid w:val="00697ABB"/>
    <w:rsid w:val="006A154A"/>
    <w:rsid w:val="006A2B06"/>
    <w:rsid w:val="006A33C4"/>
    <w:rsid w:val="006B286D"/>
    <w:rsid w:val="006D031D"/>
    <w:rsid w:val="006F4544"/>
    <w:rsid w:val="006F725B"/>
    <w:rsid w:val="007016A7"/>
    <w:rsid w:val="00734880"/>
    <w:rsid w:val="00742145"/>
    <w:rsid w:val="0074796F"/>
    <w:rsid w:val="007615D4"/>
    <w:rsid w:val="007666EC"/>
    <w:rsid w:val="007716A1"/>
    <w:rsid w:val="00797A6F"/>
    <w:rsid w:val="007A1463"/>
    <w:rsid w:val="007A59B7"/>
    <w:rsid w:val="007A7180"/>
    <w:rsid w:val="007A7836"/>
    <w:rsid w:val="007B1CFC"/>
    <w:rsid w:val="007B54BB"/>
    <w:rsid w:val="007C0E0F"/>
    <w:rsid w:val="007D5A54"/>
    <w:rsid w:val="007D7493"/>
    <w:rsid w:val="007D7DFB"/>
    <w:rsid w:val="007E65DC"/>
    <w:rsid w:val="007E7894"/>
    <w:rsid w:val="00816365"/>
    <w:rsid w:val="00816710"/>
    <w:rsid w:val="00822DC3"/>
    <w:rsid w:val="00851CEC"/>
    <w:rsid w:val="00852133"/>
    <w:rsid w:val="008543B2"/>
    <w:rsid w:val="008836BA"/>
    <w:rsid w:val="008848EB"/>
    <w:rsid w:val="008853DB"/>
    <w:rsid w:val="00894431"/>
    <w:rsid w:val="008C0300"/>
    <w:rsid w:val="008C4CC0"/>
    <w:rsid w:val="008D0DD1"/>
    <w:rsid w:val="008D3853"/>
    <w:rsid w:val="008D3DBB"/>
    <w:rsid w:val="008E640A"/>
    <w:rsid w:val="009008C7"/>
    <w:rsid w:val="0092669D"/>
    <w:rsid w:val="00950F00"/>
    <w:rsid w:val="009608C4"/>
    <w:rsid w:val="0097559D"/>
    <w:rsid w:val="00982113"/>
    <w:rsid w:val="00994A40"/>
    <w:rsid w:val="00995068"/>
    <w:rsid w:val="009A21AA"/>
    <w:rsid w:val="009B3BF2"/>
    <w:rsid w:val="009C2107"/>
    <w:rsid w:val="009D3BD2"/>
    <w:rsid w:val="009D5923"/>
    <w:rsid w:val="009D5B94"/>
    <w:rsid w:val="009D73FC"/>
    <w:rsid w:val="009E5077"/>
    <w:rsid w:val="009F3EC7"/>
    <w:rsid w:val="009F43A5"/>
    <w:rsid w:val="009F6855"/>
    <w:rsid w:val="00A1669A"/>
    <w:rsid w:val="00A260E2"/>
    <w:rsid w:val="00A26728"/>
    <w:rsid w:val="00A31610"/>
    <w:rsid w:val="00A46B51"/>
    <w:rsid w:val="00A603DF"/>
    <w:rsid w:val="00A610A9"/>
    <w:rsid w:val="00A75838"/>
    <w:rsid w:val="00A808B8"/>
    <w:rsid w:val="00A84514"/>
    <w:rsid w:val="00A90E97"/>
    <w:rsid w:val="00A94842"/>
    <w:rsid w:val="00AA5BC4"/>
    <w:rsid w:val="00AB00AC"/>
    <w:rsid w:val="00AE0E2A"/>
    <w:rsid w:val="00AE1D04"/>
    <w:rsid w:val="00AF512B"/>
    <w:rsid w:val="00B01ED9"/>
    <w:rsid w:val="00B226D0"/>
    <w:rsid w:val="00B24A02"/>
    <w:rsid w:val="00B4535C"/>
    <w:rsid w:val="00B543E9"/>
    <w:rsid w:val="00B74568"/>
    <w:rsid w:val="00B805FE"/>
    <w:rsid w:val="00B812E9"/>
    <w:rsid w:val="00BA5925"/>
    <w:rsid w:val="00BB2309"/>
    <w:rsid w:val="00BC380B"/>
    <w:rsid w:val="00BC474A"/>
    <w:rsid w:val="00BD2001"/>
    <w:rsid w:val="00BE34F8"/>
    <w:rsid w:val="00BF0455"/>
    <w:rsid w:val="00BF1783"/>
    <w:rsid w:val="00BF6777"/>
    <w:rsid w:val="00BF692C"/>
    <w:rsid w:val="00BF6A2A"/>
    <w:rsid w:val="00C00ADE"/>
    <w:rsid w:val="00C02657"/>
    <w:rsid w:val="00C11DA1"/>
    <w:rsid w:val="00C16D19"/>
    <w:rsid w:val="00C40752"/>
    <w:rsid w:val="00C430CE"/>
    <w:rsid w:val="00C5297C"/>
    <w:rsid w:val="00C62380"/>
    <w:rsid w:val="00C72D21"/>
    <w:rsid w:val="00C742D0"/>
    <w:rsid w:val="00C7505F"/>
    <w:rsid w:val="00C9367C"/>
    <w:rsid w:val="00CB4ABB"/>
    <w:rsid w:val="00CC50E3"/>
    <w:rsid w:val="00CD171D"/>
    <w:rsid w:val="00CE0C4F"/>
    <w:rsid w:val="00CF2E14"/>
    <w:rsid w:val="00CF3BAA"/>
    <w:rsid w:val="00D018A6"/>
    <w:rsid w:val="00D066AA"/>
    <w:rsid w:val="00D071FD"/>
    <w:rsid w:val="00D07463"/>
    <w:rsid w:val="00D17B1A"/>
    <w:rsid w:val="00D212C3"/>
    <w:rsid w:val="00D32049"/>
    <w:rsid w:val="00D42B04"/>
    <w:rsid w:val="00D80C5F"/>
    <w:rsid w:val="00D80DC5"/>
    <w:rsid w:val="00DB13A6"/>
    <w:rsid w:val="00DB2179"/>
    <w:rsid w:val="00DB2BD0"/>
    <w:rsid w:val="00DC7D53"/>
    <w:rsid w:val="00DD7E64"/>
    <w:rsid w:val="00DE1C51"/>
    <w:rsid w:val="00DE6BB4"/>
    <w:rsid w:val="00DF3583"/>
    <w:rsid w:val="00DF7A24"/>
    <w:rsid w:val="00E006F5"/>
    <w:rsid w:val="00E00CB6"/>
    <w:rsid w:val="00E06308"/>
    <w:rsid w:val="00E07802"/>
    <w:rsid w:val="00E1512D"/>
    <w:rsid w:val="00E2238B"/>
    <w:rsid w:val="00E378CE"/>
    <w:rsid w:val="00E519EE"/>
    <w:rsid w:val="00E612B4"/>
    <w:rsid w:val="00E67302"/>
    <w:rsid w:val="00E72457"/>
    <w:rsid w:val="00E7509E"/>
    <w:rsid w:val="00E867E3"/>
    <w:rsid w:val="00E91777"/>
    <w:rsid w:val="00E93BA3"/>
    <w:rsid w:val="00E946A4"/>
    <w:rsid w:val="00EB4E85"/>
    <w:rsid w:val="00EE41E5"/>
    <w:rsid w:val="00EF4DA6"/>
    <w:rsid w:val="00F034AC"/>
    <w:rsid w:val="00F069A3"/>
    <w:rsid w:val="00F10EF9"/>
    <w:rsid w:val="00F13821"/>
    <w:rsid w:val="00F13DDD"/>
    <w:rsid w:val="00F148C6"/>
    <w:rsid w:val="00F36FBA"/>
    <w:rsid w:val="00F50C68"/>
    <w:rsid w:val="00F82F7B"/>
    <w:rsid w:val="00F8451A"/>
    <w:rsid w:val="00FB6B23"/>
    <w:rsid w:val="00FC1183"/>
    <w:rsid w:val="00FC506F"/>
    <w:rsid w:val="00FC7229"/>
    <w:rsid w:val="00FD5071"/>
    <w:rsid w:val="00FD6447"/>
    <w:rsid w:val="00FF06A0"/>
    <w:rsid w:val="00F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AB0BE7A"/>
  <w15:chartTrackingRefBased/>
  <w15:docId w15:val="{F280A9F8-0754-314B-B2F3-55807F5F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apple-converted-space">
    <w:name w:val="apple-converted-space"/>
    <w:basedOn w:val="DefaultParagraphFont"/>
    <w:rsid w:val="00366119"/>
  </w:style>
  <w:style w:type="paragraph" w:styleId="NormalWeb">
    <w:name w:val="Normal (Web)"/>
    <w:basedOn w:val="Normal"/>
    <w:uiPriority w:val="99"/>
    <w:unhideWhenUsed/>
    <w:rsid w:val="008836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6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0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2C163381-0EBF-1348-8895-2CD9129F25FC%7dtf163921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F9048167B7204A86FBB98E827D0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2E476-FCD4-504B-BE10-C34B0B411E82}"/>
      </w:docPartPr>
      <w:docPartBody>
        <w:p w:rsidR="00F2237A" w:rsidRDefault="00F2237A">
          <w:pPr>
            <w:pStyle w:val="22F9048167B7204A86FBB98E827D07F4"/>
          </w:pPr>
          <w:r>
            <w:t>Skills Summary</w:t>
          </w:r>
        </w:p>
      </w:docPartBody>
    </w:docPart>
    <w:docPart>
      <w:docPartPr>
        <w:name w:val="63AA8D647C231E44AADF353C285B7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15E92-D2F2-5642-ACC2-A490590D6F7D}"/>
      </w:docPartPr>
      <w:docPartBody>
        <w:p w:rsidR="00F2237A" w:rsidRDefault="00F2237A">
          <w:pPr>
            <w:pStyle w:val="63AA8D647C231E44AADF353C285B7470"/>
          </w:pPr>
          <w:r>
            <w:t>Experience</w:t>
          </w:r>
        </w:p>
      </w:docPartBody>
    </w:docPart>
    <w:docPart>
      <w:docPartPr>
        <w:name w:val="270C82F77E4B5E47AE22810236628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AE03D-FBB8-8747-8A6A-26598F28A7E2}"/>
      </w:docPartPr>
      <w:docPartBody>
        <w:p w:rsidR="00482AFB" w:rsidRDefault="00F43A78" w:rsidP="00F43A78">
          <w:pPr>
            <w:pStyle w:val="270C82F77E4B5E47AE22810236628E9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7A"/>
    <w:rsid w:val="0037160A"/>
    <w:rsid w:val="00396301"/>
    <w:rsid w:val="004437E7"/>
    <w:rsid w:val="00482AFB"/>
    <w:rsid w:val="00627EEA"/>
    <w:rsid w:val="00CC068D"/>
    <w:rsid w:val="00DD52D4"/>
    <w:rsid w:val="00EF5F66"/>
    <w:rsid w:val="00F2237A"/>
    <w:rsid w:val="00F4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F9048167B7204A86FBB98E827D07F4">
    <w:name w:val="22F9048167B7204A86FBB98E827D07F4"/>
  </w:style>
  <w:style w:type="paragraph" w:customStyle="1" w:styleId="63AA8D647C231E44AADF353C285B7470">
    <w:name w:val="63AA8D647C231E44AADF353C285B7470"/>
  </w:style>
  <w:style w:type="paragraph" w:customStyle="1" w:styleId="270C82F77E4B5E47AE22810236628E97">
    <w:name w:val="270C82F77E4B5E47AE22810236628E97"/>
    <w:rsid w:val="00F43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%7b2C163381-0EBF-1348-8895-2CD9129F25FC%7dtf16392120.dotx</Template>
  <TotalTime>0</TotalTime>
  <Pages>4</Pages>
  <Words>1020</Words>
  <Characters>5819</Characters>
  <Application>Microsoft Office Word</Application>
  <DocSecurity>0</DocSecurity>
  <Lines>48</Lines>
  <Paragraphs>13</Paragraphs>
  <ScaleCrop>false</ScaleCrop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anjuumanish anjuumanish</dc:creator>
  <cp:keywords/>
  <dc:description/>
  <cp:lastModifiedBy>Anjana Homagain</cp:lastModifiedBy>
  <cp:revision>2</cp:revision>
  <dcterms:created xsi:type="dcterms:W3CDTF">2021-11-16T20:57:00Z</dcterms:created>
  <dcterms:modified xsi:type="dcterms:W3CDTF">2021-11-16T20:57:00Z</dcterms:modified>
</cp:coreProperties>
</file>