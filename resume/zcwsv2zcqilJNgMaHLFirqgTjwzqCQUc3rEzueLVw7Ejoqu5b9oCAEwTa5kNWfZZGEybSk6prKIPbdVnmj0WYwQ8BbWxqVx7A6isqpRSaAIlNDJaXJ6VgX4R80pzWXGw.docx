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9A0C1" w14:textId="77777777" w:rsidR="00BD620A" w:rsidRPr="00755E88" w:rsidRDefault="00BD620A" w:rsidP="00F74281">
      <w:pPr>
        <w:pStyle w:val="ContactInfo"/>
        <w:jc w:val="left"/>
        <w:rPr>
          <w:rFonts w:cs="Arial"/>
        </w:rPr>
      </w:pPr>
    </w:p>
    <w:p w14:paraId="4F28DF48" w14:textId="77777777" w:rsidR="00F74281" w:rsidRPr="00755E88" w:rsidRDefault="00F74281" w:rsidP="00F74281">
      <w:pPr>
        <w:pStyle w:val="ContactInfo"/>
        <w:jc w:val="left"/>
        <w:rPr>
          <w:rFonts w:cs="Arial"/>
          <w:b/>
          <w:color w:val="auto"/>
          <w:sz w:val="24"/>
          <w:szCs w:val="24"/>
        </w:rPr>
      </w:pPr>
      <w:r w:rsidRPr="00755E88">
        <w:rPr>
          <w:rFonts w:cs="Arial"/>
          <w:b/>
          <w:color w:val="auto"/>
          <w:sz w:val="24"/>
          <w:szCs w:val="24"/>
        </w:rPr>
        <w:t>12777 Garden Grove Blvd. #214</w:t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  <w:t xml:space="preserve">          </w:t>
      </w:r>
      <w:r w:rsidR="007D08DD" w:rsidRPr="00755E88">
        <w:rPr>
          <w:rFonts w:cs="Arial"/>
          <w:b/>
          <w:color w:val="auto"/>
          <w:sz w:val="24"/>
          <w:szCs w:val="24"/>
        </w:rPr>
        <w:t xml:space="preserve">   </w:t>
      </w:r>
      <w:r w:rsidR="00D32A30">
        <w:rPr>
          <w:rFonts w:cs="Arial"/>
          <w:b/>
          <w:color w:val="auto"/>
          <w:sz w:val="24"/>
          <w:szCs w:val="24"/>
        </w:rPr>
        <w:t xml:space="preserve">               </w:t>
      </w:r>
      <w:r w:rsidRPr="00755E88">
        <w:rPr>
          <w:rFonts w:cs="Arial"/>
          <w:b/>
          <w:color w:val="auto"/>
          <w:sz w:val="24"/>
          <w:szCs w:val="24"/>
        </w:rPr>
        <w:t xml:space="preserve"> </w:t>
      </w:r>
      <w:hyperlink r:id="rId10" w:history="1">
        <w:r w:rsidRPr="00755E88">
          <w:rPr>
            <w:rStyle w:val="Hyperlink"/>
            <w:rFonts w:cs="Arial"/>
            <w:b/>
            <w:color w:val="auto"/>
            <w:sz w:val="24"/>
            <w:szCs w:val="24"/>
          </w:rPr>
          <w:t>Robik.Rasnavad@outlook.com</w:t>
        </w:r>
      </w:hyperlink>
    </w:p>
    <w:p w14:paraId="6E0ABED2" w14:textId="77777777" w:rsidR="00F74281" w:rsidRPr="00755E88" w:rsidRDefault="00F74281" w:rsidP="00F74281">
      <w:pPr>
        <w:pStyle w:val="ContactInfo"/>
        <w:jc w:val="left"/>
        <w:rPr>
          <w:rFonts w:cs="Arial"/>
          <w:b/>
          <w:color w:val="auto"/>
          <w:sz w:val="24"/>
          <w:szCs w:val="24"/>
        </w:rPr>
      </w:pPr>
      <w:r w:rsidRPr="00755E88">
        <w:rPr>
          <w:rFonts w:cs="Arial"/>
          <w:b/>
          <w:color w:val="auto"/>
          <w:sz w:val="24"/>
          <w:szCs w:val="24"/>
        </w:rPr>
        <w:t>Garden Grove, CA 92843</w:t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</w:r>
      <w:r w:rsidRPr="00755E88">
        <w:rPr>
          <w:rFonts w:cs="Arial"/>
          <w:b/>
          <w:color w:val="auto"/>
          <w:sz w:val="24"/>
          <w:szCs w:val="24"/>
        </w:rPr>
        <w:tab/>
        <w:t xml:space="preserve">   </w:t>
      </w:r>
      <w:r w:rsidR="00D32A30">
        <w:rPr>
          <w:rFonts w:cs="Arial"/>
          <w:b/>
          <w:color w:val="auto"/>
          <w:sz w:val="24"/>
          <w:szCs w:val="24"/>
        </w:rPr>
        <w:t xml:space="preserve">                </w:t>
      </w:r>
      <w:r w:rsidRPr="00755E88">
        <w:rPr>
          <w:rFonts w:cs="Arial"/>
          <w:b/>
          <w:color w:val="auto"/>
          <w:sz w:val="24"/>
          <w:szCs w:val="24"/>
        </w:rPr>
        <w:t xml:space="preserve">    913.226.2152</w:t>
      </w:r>
    </w:p>
    <w:p w14:paraId="2D476D2F" w14:textId="77777777" w:rsidR="00BD620A" w:rsidRPr="00755E88" w:rsidRDefault="00BD620A" w:rsidP="00F74281">
      <w:pPr>
        <w:pStyle w:val="ContactInfo"/>
        <w:rPr>
          <w:rStyle w:val="Emphasis"/>
          <w:rFonts w:cs="Arial"/>
        </w:rPr>
      </w:pPr>
    </w:p>
    <w:p w14:paraId="28347752" w14:textId="77777777" w:rsidR="00BD620A" w:rsidRPr="00755E88" w:rsidRDefault="003340F6" w:rsidP="00755E88">
      <w:pPr>
        <w:pBdr>
          <w:bottom w:val="single" w:sz="4" w:space="1" w:color="auto"/>
        </w:pBdr>
        <w:rPr>
          <w:rFonts w:cs="Arial"/>
          <w:b/>
          <w:color w:val="auto"/>
          <w:sz w:val="48"/>
          <w:szCs w:val="48"/>
        </w:rPr>
      </w:pPr>
      <w:sdt>
        <w:sdtPr>
          <w:rPr>
            <w:rFonts w:cs="Arial"/>
            <w:b/>
            <w:color w:val="auto"/>
            <w:sz w:val="48"/>
            <w:szCs w:val="48"/>
          </w:rPr>
          <w:alias w:val="Your Name"/>
          <w:tag w:val=""/>
          <w:id w:val="1197042864"/>
          <w:placeholder>
            <w:docPart w:val="2DC41055B6BC433080A975280B28D90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74281" w:rsidRPr="00755E88">
            <w:rPr>
              <w:rFonts w:cs="Arial"/>
              <w:b/>
              <w:color w:val="auto"/>
              <w:sz w:val="48"/>
              <w:szCs w:val="48"/>
            </w:rPr>
            <w:t>Robik Rasnavad</w:t>
          </w:r>
        </w:sdtContent>
      </w:sdt>
    </w:p>
    <w:tbl>
      <w:tblPr>
        <w:tblStyle w:val="ResumeTable"/>
        <w:tblW w:w="5000" w:type="pct"/>
        <w:tblBorders>
          <w:top w:val="single" w:sz="4" w:space="0" w:color="auto"/>
        </w:tblBorders>
        <w:tblLook w:val="04A0" w:firstRow="1" w:lastRow="0" w:firstColumn="1" w:lastColumn="0" w:noHBand="0" w:noVBand="1"/>
        <w:tblDescription w:val="Resume"/>
      </w:tblPr>
      <w:tblGrid>
        <w:gridCol w:w="2136"/>
        <w:gridCol w:w="493"/>
        <w:gridCol w:w="8171"/>
      </w:tblGrid>
      <w:tr w:rsidR="00BD620A" w:rsidRPr="00755E88" w14:paraId="6CD11822" w14:textId="77777777" w:rsidTr="00755E88">
        <w:trPr>
          <w:trHeight w:val="458"/>
        </w:trPr>
        <w:tc>
          <w:tcPr>
            <w:tcW w:w="1778" w:type="dxa"/>
            <w:tcBorders>
              <w:top w:val="nil"/>
              <w:bottom w:val="nil"/>
            </w:tcBorders>
          </w:tcPr>
          <w:p w14:paraId="7FD2570F" w14:textId="77777777" w:rsidR="00BD620A" w:rsidRPr="00755E88" w:rsidRDefault="00384DCB" w:rsidP="00755E88">
            <w:pPr>
              <w:pStyle w:val="Heading1"/>
              <w:spacing w:before="0" w:after="0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Objective</w:t>
            </w:r>
          </w:p>
        </w:tc>
        <w:tc>
          <w:tcPr>
            <w:tcW w:w="472" w:type="dxa"/>
            <w:tcBorders>
              <w:top w:val="nil"/>
              <w:bottom w:val="nil"/>
            </w:tcBorders>
          </w:tcPr>
          <w:p w14:paraId="4362C539" w14:textId="77777777" w:rsidR="00BD620A" w:rsidRPr="00755E88" w:rsidRDefault="00BD620A" w:rsidP="00755E88">
            <w:pPr>
              <w:spacing w:before="0" w:after="0"/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  <w:tcBorders>
              <w:top w:val="nil"/>
              <w:bottom w:val="nil"/>
            </w:tcBorders>
          </w:tcPr>
          <w:p w14:paraId="3F34EF67" w14:textId="77777777" w:rsidR="00BD620A" w:rsidRPr="00755E88" w:rsidRDefault="00F74281" w:rsidP="00755E88">
            <w:pPr>
              <w:pStyle w:val="ResumeText"/>
              <w:spacing w:before="0" w:after="0"/>
              <w:rPr>
                <w:rFonts w:cs="Arial"/>
                <w:b/>
                <w:color w:val="auto"/>
                <w:sz w:val="32"/>
                <w:szCs w:val="32"/>
              </w:rPr>
            </w:pPr>
            <w:r w:rsidRPr="00755E88">
              <w:rPr>
                <w:rFonts w:cs="Arial"/>
                <w:b/>
                <w:color w:val="auto"/>
                <w:sz w:val="32"/>
                <w:szCs w:val="32"/>
              </w:rPr>
              <w:t xml:space="preserve">IT Support </w:t>
            </w:r>
            <w:r w:rsidR="00DD0A7C" w:rsidRPr="00755E88">
              <w:rPr>
                <w:rFonts w:cs="Arial"/>
                <w:b/>
                <w:color w:val="auto"/>
                <w:sz w:val="32"/>
                <w:szCs w:val="32"/>
              </w:rPr>
              <w:t>Specialist</w:t>
            </w:r>
          </w:p>
        </w:tc>
      </w:tr>
      <w:tr w:rsidR="00BD620A" w:rsidRPr="00755E88" w14:paraId="2175DBF2" w14:textId="77777777" w:rsidTr="00755E88">
        <w:tc>
          <w:tcPr>
            <w:tcW w:w="1778" w:type="dxa"/>
            <w:tcBorders>
              <w:top w:val="nil"/>
            </w:tcBorders>
          </w:tcPr>
          <w:p w14:paraId="2C97C8C3" w14:textId="77777777" w:rsidR="00BD620A" w:rsidRPr="00755E88" w:rsidRDefault="00384DCB">
            <w:pPr>
              <w:pStyle w:val="Heading1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Experience</w:t>
            </w:r>
          </w:p>
        </w:tc>
        <w:tc>
          <w:tcPr>
            <w:tcW w:w="472" w:type="dxa"/>
            <w:tcBorders>
              <w:top w:val="nil"/>
            </w:tcBorders>
          </w:tcPr>
          <w:p w14:paraId="55FDB6C8" w14:textId="77777777" w:rsidR="00BD620A" w:rsidRPr="00755E88" w:rsidRDefault="00BD620A">
            <w:pPr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  <w:tcBorders>
              <w:top w:val="nil"/>
            </w:tcBorders>
          </w:tcPr>
          <w:sdt>
            <w:sdtPr>
              <w:rPr>
                <w:rFonts w:ascii="Arial" w:eastAsia="Times New Roman" w:hAnsi="Arial" w:cs="Times New Roman"/>
                <w:b/>
                <w:bCs w:val="0"/>
                <w:caps/>
                <w:color w:val="595959" w:themeColor="text1" w:themeTint="A6"/>
                <w:spacing w:val="-5"/>
                <w:sz w:val="20"/>
                <w:szCs w:val="20"/>
              </w:rPr>
              <w:id w:val="1436861535"/>
              <w15:color w:val="C0C0C0"/>
              <w15:repeatingSection/>
            </w:sdtPr>
            <w:sdtEndPr>
              <w:rPr>
                <w:b w:val="0"/>
                <w:caps w:val="0"/>
                <w:color w:val="auto"/>
              </w:rPr>
            </w:sdtEndPr>
            <w:sdtConten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221802691"/>
                  <w:placeholder>
                    <w:docPart w:val="CEB8227420104FC9AC8B6C5287EC87B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0159FD9D" w14:textId="613A1F43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June 2020 – Present                </w:t>
                    </w:r>
                    <w:r w:rsidR="009D541E">
                      <w:rPr>
                        <w:sz w:val="24"/>
                        <w:szCs w:val="24"/>
                      </w:rPr>
                      <w:t xml:space="preserve">  </w:t>
                    </w:r>
                    <w:r w:rsidRPr="00D32A30">
                      <w:rPr>
                        <w:sz w:val="24"/>
                        <w:szCs w:val="24"/>
                      </w:rPr>
                      <w:t>Excell</w:t>
                    </w:r>
                    <w:r w:rsidR="00E2209D">
                      <w:rPr>
                        <w:sz w:val="24"/>
                        <w:szCs w:val="24"/>
                      </w:rPr>
                      <w:t xml:space="preserve"> Staffing</w:t>
                    </w:r>
                    <w:r w:rsidR="00CF59B5">
                      <w:rPr>
                        <w:sz w:val="24"/>
                        <w:szCs w:val="24"/>
                      </w:rPr>
                      <w:t xml:space="preserve"> Services</w:t>
                    </w:r>
                    <w:r w:rsidRPr="00D32A30">
                      <w:rPr>
                        <w:sz w:val="24"/>
                        <w:szCs w:val="24"/>
                      </w:rPr>
                      <w:t xml:space="preserve">         Garden Grove, CA</w:t>
                    </w:r>
                  </w:p>
                  <w:p w14:paraId="7463132C" w14:textId="7F8B20D6" w:rsidR="00DD0A7C" w:rsidRPr="00D32A30" w:rsidRDefault="00306F45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 xml:space="preserve">Senior Remote </w:t>
                    </w:r>
                    <w:r w:rsidR="00DD0A7C" w:rsidRPr="00D32A30">
                      <w:rPr>
                        <w:b/>
                        <w:sz w:val="24"/>
                        <w:szCs w:val="24"/>
                      </w:rPr>
                      <w:t>Desktop Support</w:t>
                    </w:r>
                    <w:r w:rsidR="00DD0A7C" w:rsidRPr="004A0591">
                      <w:rPr>
                        <w:b/>
                        <w:sz w:val="24"/>
                        <w:szCs w:val="24"/>
                      </w:rPr>
                      <w:t xml:space="preserve"> Technician</w:t>
                    </w:r>
                    <w:r w:rsidR="00DD0A7C" w:rsidRPr="00D32A30">
                      <w:rPr>
                        <w:sz w:val="24"/>
                        <w:szCs w:val="24"/>
                      </w:rPr>
                      <w:t xml:space="preserve"> </w:t>
                    </w:r>
                  </w:p>
                  <w:p w14:paraId="17E3867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100% Remote User Support.</w:t>
                    </w:r>
                  </w:p>
                  <w:p w14:paraId="0EAA051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Helping users with all their IT needs.</w:t>
                    </w:r>
                  </w:p>
                  <w:p w14:paraId="2B92A50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Windows7 to 10 Migrations.</w:t>
                    </w:r>
                  </w:p>
                  <w:p w14:paraId="33D24E5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Transferring user data from old to new machines.</w:t>
                    </w:r>
                  </w:p>
                  <w:p w14:paraId="26154EE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Documenting migration progress.</w:t>
                    </w:r>
                  </w:p>
                  <w:p w14:paraId="1A80DD32" w14:textId="77777777" w:rsidR="00BD620A" w:rsidRPr="00755E88" w:rsidRDefault="003340F6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68699791"/>
                  <w:placeholder>
                    <w:docPart w:val="CEB8227420104FC9AC8B6C5287EC87B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5CB28281" w14:textId="77777777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September 2019 – March 2020    </w:t>
                    </w:r>
                    <w:r w:rsidR="00FE1C61">
                      <w:rPr>
                        <w:sz w:val="24"/>
                        <w:szCs w:val="24"/>
                      </w:rPr>
                      <w:t xml:space="preserve">        </w:t>
                    </w:r>
                    <w:r w:rsidRPr="00D32A30">
                      <w:rPr>
                        <w:sz w:val="24"/>
                        <w:szCs w:val="24"/>
                      </w:rPr>
                      <w:t>Netsmart Corp.       Overland Park, KS</w:t>
                    </w:r>
                  </w:p>
                  <w:p w14:paraId="474589AC" w14:textId="22ADAE35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Senior Desktop</w:t>
                    </w:r>
                    <w:r w:rsidR="00E024E1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, </w:t>
                    </w: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Helpdesk Support Technician  </w:t>
                    </w:r>
                  </w:p>
                  <w:p w14:paraId="51BF5A2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50/50 Desktop and Helpdesk Support with day-to-day IT issues.</w:t>
                    </w:r>
                  </w:p>
                  <w:p w14:paraId="34F2A61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Occasional Field Service Support.</w:t>
                    </w:r>
                  </w:p>
                  <w:p w14:paraId="5BDAC05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2000+ Users Locally and Remotely.</w:t>
                    </w:r>
                  </w:p>
                  <w:p w14:paraId="7211600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Maintaining Dell Servers, Cisco Switch, Firewall and VPN Hardware.</w:t>
                    </w:r>
                  </w:p>
                  <w:p w14:paraId="1F9D127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Wi-Fi, O365 and One Drive Troubleshooting.</w:t>
                    </w:r>
                  </w:p>
                  <w:p w14:paraId="67DAC5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Outlook 2017 Server Administration.</w:t>
                    </w:r>
                  </w:p>
                  <w:p w14:paraId="4EE8461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 10 Upgrade, Devices’ Refresh.</w:t>
                    </w:r>
                  </w:p>
                  <w:p w14:paraId="3FD5487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Skype for Business and MS Team Support.</w:t>
                    </w:r>
                  </w:p>
                  <w:p w14:paraId="7449662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Firewall Management.</w:t>
                    </w:r>
                  </w:p>
                  <w:p w14:paraId="3EE0C21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MDM-360 iPhone Management.</w:t>
                    </w:r>
                  </w:p>
                  <w:p w14:paraId="4F835ADA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BitLocker Encryption technology.</w:t>
                    </w:r>
                  </w:p>
                  <w:p w14:paraId="7D413D40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PXE, Server Based Image Push.</w:t>
                    </w:r>
                  </w:p>
                  <w:p w14:paraId="4AD7BB3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Server, PC PowerShell Scripting. </w:t>
                    </w:r>
                  </w:p>
                  <w:p w14:paraId="5135BCF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AD and Group Policy Administration.</w:t>
                    </w:r>
                  </w:p>
                  <w:p w14:paraId="159E377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Service Now Ticket Monitoring system.</w:t>
                    </w:r>
                  </w:p>
                  <w:p w14:paraId="71C3198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 Central, Dameware, Team Viewer, Remote Desktop and Control.</w:t>
                    </w:r>
                  </w:p>
                  <w:p w14:paraId="64B885C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/ Network Administration and Troubleshooting.</w:t>
                    </w:r>
                  </w:p>
                  <w:p w14:paraId="15F0DC77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Desktop, Laptop, Scanners and Tablet Hardware and Software </w:t>
                    </w: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Break/Fix.</w:t>
                    </w:r>
                  </w:p>
                  <w:p w14:paraId="54468B6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Network and stand-alone Printer Support and repair.</w:t>
                    </w:r>
                  </w:p>
                  <w:p w14:paraId="315F0E3E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Built user profiles and emails on IMAC, Apple and Android Phones.</w:t>
                    </w:r>
                  </w:p>
                  <w:p w14:paraId="26B224DC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Smart and </w:t>
                    </w:r>
                    <w:proofErr w:type="spellStart"/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IPhone</w:t>
                    </w:r>
                    <w:proofErr w:type="spellEnd"/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Support.</w:t>
                    </w:r>
                  </w:p>
                  <w:p w14:paraId="1B3CD893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Avaya and Cisco – VOIP Phone Call Manager Administration.</w:t>
                    </w:r>
                  </w:p>
                </w:sdtContent>
              </w:sdt>
              <w:p w14:paraId="084D5247" w14:textId="77777777" w:rsidR="00DD0A7C" w:rsidRPr="00755E88" w:rsidRDefault="00DD0A7C" w:rsidP="00D32A30">
                <w:pPr>
                  <w:pStyle w:val="CompanyNameOne"/>
                </w:pPr>
              </w:p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509987224"/>
                  <w:placeholder>
                    <w:docPart w:val="A55FA63F9ABF46D2AEF36425CC31A910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195A1D3A" w14:textId="77777777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August 2014 – September 2019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State of Kansas     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</w:t>
                    </w:r>
                    <w:proofErr w:type="spellStart"/>
                    <w:r w:rsidRPr="00D32A30">
                      <w:rPr>
                        <w:sz w:val="24"/>
                        <w:szCs w:val="24"/>
                      </w:rPr>
                      <w:t>Kansas</w:t>
                    </w:r>
                    <w:proofErr w:type="spellEnd"/>
                    <w:r w:rsidRPr="00D32A30">
                      <w:rPr>
                        <w:sz w:val="24"/>
                        <w:szCs w:val="24"/>
                      </w:rPr>
                      <w:t xml:space="preserve"> City, KS  </w:t>
                    </w:r>
                  </w:p>
                  <w:p w14:paraId="311FECB9" w14:textId="690B7124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Desktop</w:t>
                    </w:r>
                    <w:r w:rsidR="00E024E1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 xml:space="preserve">, </w:t>
                    </w:r>
                    <w:r w:rsidRPr="00755E88">
                      <w:rPr>
                        <w:rFonts w:cs="Arial"/>
                        <w:b/>
                        <w:color w:val="auto"/>
                        <w:sz w:val="24"/>
                        <w:szCs w:val="24"/>
                      </w:rPr>
                      <w:t>Helpdesk Support Specialist</w:t>
                    </w:r>
                  </w:p>
                  <w:p w14:paraId="30C946F4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 and Helpdesk Support with day-to-day IT issues.</w:t>
                    </w:r>
                  </w:p>
                  <w:p w14:paraId="34B3DF00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200+ Users Locally and Remotely.</w:t>
                    </w:r>
                  </w:p>
                  <w:p w14:paraId="737ECD1A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SharePoint O365 Migration and Troubleshooting.</w:t>
                    </w:r>
                  </w:p>
                  <w:p w14:paraId="628F50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Windows 10 Upgrade, Devices’ Refresh.</w:t>
                    </w:r>
                  </w:p>
                  <w:p w14:paraId="2F20CFA5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Skype for Business Support.</w:t>
                    </w:r>
                  </w:p>
                  <w:p w14:paraId="18CAB939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Imaging Devices through Acronis Software.</w:t>
                    </w:r>
                  </w:p>
                  <w:p w14:paraId="34306FBD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Complete Active Directory Administration.</w:t>
                    </w:r>
                  </w:p>
                  <w:p w14:paraId="413B69B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/ Network Administration and Troubleshooting.</w:t>
                    </w:r>
                  </w:p>
                  <w:p w14:paraId="1F52A8C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Desktop, Laptop and Tablet Hardware and Software </w:t>
                    </w: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Break/Fix.</w:t>
                    </w:r>
                  </w:p>
                  <w:p w14:paraId="4122CA3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color w:val="201F1E"/>
                        <w:sz w:val="24"/>
                        <w:szCs w:val="24"/>
                        <w:shd w:val="clear" w:color="auto" w:fill="FFFFFF"/>
                      </w:rPr>
                      <w:t>Printer Support.</w:t>
                    </w:r>
                  </w:p>
                  <w:p w14:paraId="6EB38E1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Smart and </w:t>
                    </w:r>
                    <w:proofErr w:type="spellStart"/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IPhone</w:t>
                    </w:r>
                    <w:proofErr w:type="spellEnd"/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Support.</w:t>
                    </w:r>
                  </w:p>
                  <w:p w14:paraId="795F15D1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Cisco – VOIP Phone Call Manager Administration.</w:t>
                    </w:r>
                  </w:p>
                  <w:p w14:paraId="4FD4F0BB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Wyandotte County Court Web Master.</w:t>
                    </w:r>
                  </w:p>
                  <w:p w14:paraId="37240EE0" w14:textId="77777777" w:rsidR="00DD0A7C" w:rsidRPr="009A4001" w:rsidRDefault="003340F6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z w:val="24"/>
                    <w:szCs w:val="24"/>
                  </w:rPr>
                  <w:id w:val="654582799"/>
                  <w:placeholder>
                    <w:docPart w:val="75AC7F44C13C419F84F2C0C210321984"/>
                  </w:placeholder>
                  <w15:color w:val="C0C0C0"/>
                  <w15:repeatingSectionItem/>
                </w:sdtPr>
                <w:sdtEndPr>
                  <w:rPr>
                    <w:b w:val="0"/>
                    <w:bCs/>
                    <w:caps w:val="0"/>
                    <w:color w:val="auto"/>
                    <w:sz w:val="16"/>
                    <w:szCs w:val="16"/>
                  </w:rPr>
                </w:sdtEndPr>
                <w:sdtContent>
                  <w:p w14:paraId="7D5B7226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March 2013 - August 2014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Randstad/Ericsson-Contract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Overland Park, KS</w:t>
                    </w:r>
                  </w:p>
                  <w:p w14:paraId="383726A6" w14:textId="77777777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  <w:t>Test Engineer</w:t>
                    </w:r>
                  </w:p>
                  <w:p w14:paraId="36D2781C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Perform problem analysis and integrate solution requirements affecting </w:t>
                    </w:r>
                  </w:p>
                  <w:p w14:paraId="4356A0CA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Sprint networks.</w:t>
                    </w:r>
                  </w:p>
                  <w:p w14:paraId="6D633E52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Ericsson-Nortel, Alcatel-Lucent and Samsung wireless switches.</w:t>
                    </w:r>
                  </w:p>
                  <w:p w14:paraId="135AC0EF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Knowledgeable in network routing architecture and components/elements.</w:t>
                    </w:r>
                  </w:p>
                  <w:p w14:paraId="1BA84F18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Field Testers.</w:t>
                    </w:r>
                  </w:p>
                  <w:p w14:paraId="22EEFD0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Identify and resolve system/process issues.</w:t>
                    </w:r>
                  </w:p>
                  <w:p w14:paraId="456D9696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Verification of switch translation and SS7 messaging.</w:t>
                    </w:r>
                  </w:p>
                  <w:p w14:paraId="1836D64E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E911 Drive testing.</w:t>
                    </w:r>
                  </w:p>
                  <w:p w14:paraId="0AC831B3" w14:textId="77777777" w:rsidR="00DD0A7C" w:rsidRPr="00755E88" w:rsidRDefault="00DD0A7C" w:rsidP="00DD0A7C">
                    <w:pPr>
                      <w:pStyle w:val="Achievement"/>
                      <w:tabs>
                        <w:tab w:val="clear" w:pos="360"/>
                      </w:tabs>
                      <w:jc w:val="lef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Project Management.</w:t>
                    </w:r>
                  </w:p>
                  <w:p w14:paraId="3D275ED1" w14:textId="77777777" w:rsidR="00DD0A7C" w:rsidRPr="009A4001" w:rsidRDefault="003340F6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jc w:val="left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992488030"/>
                  <w:placeholder>
                    <w:docPart w:val="975EF6F5F4B841478E3F94CBC9788B0F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  <w:sz w:val="24"/>
                    <w:szCs w:val="24"/>
                  </w:rPr>
                </w:sdtEndPr>
                <w:sdtContent>
                  <w:p w14:paraId="2A6D5A02" w14:textId="77777777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January 2011 - March 2013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John Knox Village      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</w:t>
                    </w:r>
                    <w:r w:rsidR="00FE1C61">
                      <w:rPr>
                        <w:sz w:val="24"/>
                        <w:szCs w:val="24"/>
                      </w:rPr>
                      <w:t xml:space="preserve"> </w:t>
                    </w:r>
                    <w:r w:rsidRPr="00D32A30">
                      <w:rPr>
                        <w:sz w:val="24"/>
                        <w:szCs w:val="24"/>
                      </w:rPr>
                      <w:t xml:space="preserve"> Lee’s Summit, MO</w:t>
                    </w:r>
                  </w:p>
                  <w:p w14:paraId="4022CFA6" w14:textId="77777777" w:rsidR="00DD0A7C" w:rsidRPr="00755E88" w:rsidRDefault="00DD0A7C" w:rsidP="00DD0A7C">
                    <w:pPr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cs="Arial"/>
                        <w:b/>
                        <w:color w:val="auto"/>
                        <w:spacing w:val="-10"/>
                        <w:sz w:val="24"/>
                        <w:szCs w:val="24"/>
                      </w:rPr>
                      <w:t>Help Desk Support Technician</w:t>
                    </w:r>
                  </w:p>
                  <w:p w14:paraId="1284F3B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 and Helpdesk Support.</w:t>
                    </w:r>
                  </w:p>
                  <w:p w14:paraId="11876ABC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Desktop and Laptop Computers.</w:t>
                    </w:r>
                  </w:p>
                  <w:p w14:paraId="1316764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Supported 1000+ Users Locally and Remotely.</w:t>
                    </w:r>
                  </w:p>
                  <w:p w14:paraId="5FC5572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Remedy and Spiceworks Ticketing System.</w:t>
                    </w:r>
                  </w:p>
                  <w:p w14:paraId="30ADD561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Network Troubleshooting and Helpdesk Support.</w:t>
                    </w:r>
                  </w:p>
                  <w:p w14:paraId="17DFAC07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Administration.</w:t>
                    </w:r>
                  </w:p>
                  <w:p w14:paraId="7AD74E73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Cisco VOIP Phone Administration.</w:t>
                    </w:r>
                  </w:p>
                  <w:p w14:paraId="30E97DAD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Nortel PBX Administration.</w:t>
                    </w:r>
                  </w:p>
                  <w:p w14:paraId="08871EE8" w14:textId="77777777" w:rsidR="00DD0A7C" w:rsidRPr="00D32A30" w:rsidRDefault="00DD0A7C" w:rsidP="00D32A30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60/110 Twisted Pair Punch Downs.</w:t>
                    </w:r>
                  </w:p>
                </w:sdtContent>
              </w:sdt>
              <w:sdt>
                <w:sdtPr>
                  <w:rPr>
                    <w:rFonts w:ascii="Arial" w:eastAsia="Times New Roman" w:hAnsi="Arial" w:cs="Times New Roman"/>
                    <w:b/>
                    <w:bCs w:val="0"/>
                    <w:caps/>
                    <w:color w:val="595959" w:themeColor="text1" w:themeTint="A6"/>
                    <w:spacing w:val="-5"/>
                    <w:sz w:val="20"/>
                    <w:szCs w:val="20"/>
                  </w:rPr>
                  <w:id w:val="-777099227"/>
                  <w:placeholder>
                    <w:docPart w:val="D2A9255E5BBF46E3AFAB2A63D902907D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42B96194" w14:textId="77777777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September 2008 - April 2010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   </w:t>
                    </w:r>
                    <w:r w:rsidRPr="00D32A30">
                      <w:rPr>
                        <w:sz w:val="24"/>
                        <w:szCs w:val="24"/>
                      </w:rPr>
                      <w:t>Sprint/CenturyLink       New Century, KS</w:t>
                    </w:r>
                  </w:p>
                  <w:p w14:paraId="5CE1468D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Technical Support Analyst IV</w:t>
                    </w:r>
                  </w:p>
                  <w:p w14:paraId="495C7C9E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Complex SS7 and ISDN/PRI Circuits.</w:t>
                    </w:r>
                  </w:p>
                  <w:p w14:paraId="7C259AB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Technical Assistance to Field Engineers/Vendors.</w:t>
                    </w:r>
                  </w:p>
                  <w:p w14:paraId="49ADCFE6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Respond to Customer Request for T1 and Trunk turn-ups/Provisioning.</w:t>
                    </w:r>
                  </w:p>
                  <w:p w14:paraId="2C0D8DFC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Nortel DMS-10/100, Lucent 5E, and Meta Voice Switches.</w:t>
                    </w:r>
                  </w:p>
                  <w:p w14:paraId="1F0CD7D0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Switch Translation.</w:t>
                    </w:r>
                  </w:p>
                  <w:p w14:paraId="4AC0032E" w14:textId="77777777" w:rsidR="00DD0A7C" w:rsidRPr="00D32A30" w:rsidRDefault="003340F6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b/>
                    <w:caps/>
                    <w:color w:val="595959" w:themeColor="text1" w:themeTint="A6"/>
                  </w:rPr>
                  <w:id w:val="-2114281225"/>
                  <w:placeholder>
                    <w:docPart w:val="46ED3C75F82542D6830E2FD18EC978FC"/>
                  </w:placeholder>
                  <w15:color w:val="C0C0C0"/>
                  <w15:repeatingSectionItem/>
                </w:sdtPr>
                <w:sdtEndPr>
                  <w:rPr>
                    <w:b w:val="0"/>
                    <w:caps w:val="0"/>
                    <w:color w:val="auto"/>
                  </w:rPr>
                </w:sdtEndPr>
                <w:sdtContent>
                  <w:p w14:paraId="4346D387" w14:textId="77777777" w:rsidR="00DD0A7C" w:rsidRPr="00D32A30" w:rsidRDefault="00DD0A7C" w:rsidP="00D32A30">
                    <w:pPr>
                      <w:pStyle w:val="CompanyNameOne"/>
                      <w:rPr>
                        <w:sz w:val="24"/>
                        <w:szCs w:val="24"/>
                      </w:rPr>
                    </w:pPr>
                    <w:r w:rsidRPr="00D32A30">
                      <w:rPr>
                        <w:sz w:val="24"/>
                        <w:szCs w:val="24"/>
                      </w:rPr>
                      <w:t xml:space="preserve">April 2006 - September 2008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  </w:t>
                    </w:r>
                    <w:r w:rsidRPr="00D32A30">
                      <w:rPr>
                        <w:sz w:val="24"/>
                        <w:szCs w:val="24"/>
                      </w:rPr>
                      <w:t xml:space="preserve">Sprint/Embarq/Nokia    </w:t>
                    </w:r>
                    <w:r w:rsidR="00D32A30">
                      <w:rPr>
                        <w:sz w:val="24"/>
                        <w:szCs w:val="24"/>
                      </w:rPr>
                      <w:t xml:space="preserve">   </w:t>
                    </w:r>
                    <w:r w:rsidRPr="00D32A30">
                      <w:rPr>
                        <w:sz w:val="24"/>
                        <w:szCs w:val="24"/>
                      </w:rPr>
                      <w:t>New Century, KS</w:t>
                    </w:r>
                  </w:p>
                  <w:p w14:paraId="0F2DB764" w14:textId="77777777" w:rsidR="00DD0A7C" w:rsidRPr="00755E88" w:rsidRDefault="00DD0A7C" w:rsidP="00DD0A7C">
                    <w:pPr>
                      <w:pStyle w:val="Achievement"/>
                      <w:numPr>
                        <w:ilvl w:val="0"/>
                        <w:numId w:val="0"/>
                      </w:numPr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Network Analyst II</w:t>
                    </w:r>
                  </w:p>
                  <w:p w14:paraId="67E12688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Maintenance of complex SS7 and ISDN/PRI circuits.</w:t>
                    </w:r>
                  </w:p>
                  <w:p w14:paraId="439019E1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Technical Assistance to Field Engineers/Vendors.</w:t>
                    </w:r>
                  </w:p>
                  <w:p w14:paraId="0A3DAADA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Responsible for follow up and resolution on escalations.</w:t>
                    </w:r>
                  </w:p>
                  <w:p w14:paraId="7AD02610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Respond to customer request for T1 and Trunk turn-ups/Provisioning.</w:t>
                    </w:r>
                  </w:p>
                  <w:p w14:paraId="1E512ED9" w14:textId="77777777" w:rsidR="00DD0A7C" w:rsidRPr="00755E88" w:rsidRDefault="00DD0A7C" w:rsidP="00DD0A7C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Nortel DMS-10/100, Lucent 5E, and Meta Voice Switches.</w:t>
                    </w:r>
                  </w:p>
                  <w:p w14:paraId="2B7EF833" w14:textId="77777777" w:rsidR="00DD0A7C" w:rsidRPr="00D32A30" w:rsidRDefault="003340F6" w:rsidP="00D32A30">
                    <w:pPr>
                      <w:pStyle w:val="CompanyNameOne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z w:val="24"/>
                    <w:szCs w:val="24"/>
                  </w:rPr>
                  <w:id w:val="-1666469785"/>
                  <w:placeholder>
                    <w:docPart w:val="FA6B8FE94F864FA2B32DBCD34BDB9824"/>
                  </w:placeholder>
                  <w15:color w:val="C0C0C0"/>
                  <w15:repeatingSectionItem/>
                </w:sdtPr>
                <w:sdtEndPr>
                  <w:rPr>
                    <w:b w:val="0"/>
                    <w:bCs/>
                    <w:caps w:val="0"/>
                    <w:color w:val="auto"/>
                    <w:sz w:val="16"/>
                    <w:szCs w:val="16"/>
                  </w:rPr>
                </w:sdtEndPr>
                <w:sdtContent>
                  <w:p w14:paraId="41048D4D" w14:textId="77777777" w:rsidR="007D08DD" w:rsidRPr="00755E88" w:rsidRDefault="007D08DD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 w:hanging="245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March 2001 – April 2006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Sprint                         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Lee’s Summit, MO</w:t>
                    </w:r>
                  </w:p>
                  <w:p w14:paraId="66AD9577" w14:textId="77777777" w:rsidR="007D08DD" w:rsidRPr="00755E88" w:rsidRDefault="007D08DD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 w:hanging="245"/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pacing w:val="-10"/>
                        <w:sz w:val="24"/>
                        <w:szCs w:val="24"/>
                      </w:rPr>
                      <w:t>Senior Data Center Specialist</w:t>
                    </w:r>
                  </w:p>
                  <w:p w14:paraId="2C4BF5E9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Systems Integration, Data Center Operations.</w:t>
                    </w:r>
                  </w:p>
                  <w:p w14:paraId="7925B2E6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Installation, Termination and Pulling Cat 5/6, Coax, and Fiber Optics.</w:t>
                    </w:r>
                  </w:p>
                  <w:p w14:paraId="364D17CB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Network Operations, Application Support and Surveillance.</w:t>
                    </w:r>
                  </w:p>
                  <w:p w14:paraId="46969280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Router, Switch, and Server Installation and Upgrade.</w:t>
                    </w:r>
                  </w:p>
                  <w:p w14:paraId="197F047B" w14:textId="77777777" w:rsidR="007D08DD" w:rsidRPr="00D32A30" w:rsidRDefault="003340F6" w:rsidP="007D08DD">
                    <w:pPr>
                      <w:pStyle w:val="Achievement"/>
                      <w:numPr>
                        <w:ilvl w:val="0"/>
                        <w:numId w:val="0"/>
                      </w:numPr>
                      <w:ind w:left="245"/>
                      <w:rPr>
                        <w:rFonts w:asciiTheme="minorHAnsi" w:hAnsiTheme="minorHAnsi" w:cs="Arial"/>
                        <w:sz w:val="16"/>
                        <w:szCs w:val="16"/>
                      </w:rPr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pacing w:val="-5"/>
                    <w:sz w:val="24"/>
                    <w:szCs w:val="24"/>
                  </w:rPr>
                  <w:id w:val="1036861245"/>
                  <w:placeholder>
                    <w:docPart w:val="D2592DF9A80D4791A0DB9F9EEF5BDD77"/>
                  </w:placeholder>
                  <w15:color w:val="C0C0C0"/>
                  <w15:repeatingSectionItem/>
                </w:sdtPr>
                <w:sdtEndPr>
                  <w:rPr>
                    <w:rFonts w:ascii="Arial" w:hAnsi="Arial" w:cs="Times New Roman"/>
                    <w:b w:val="0"/>
                    <w:bCs/>
                    <w:caps w:val="0"/>
                    <w:color w:val="auto"/>
                    <w:sz w:val="20"/>
                    <w:szCs w:val="20"/>
                  </w:rPr>
                </w:sdtEndPr>
                <w:sdtContent>
                  <w:p w14:paraId="38DB9D34" w14:textId="77777777" w:rsidR="007D08DD" w:rsidRPr="00755E88" w:rsidRDefault="007D08DD" w:rsidP="009A4001">
                    <w:pPr>
                      <w:pStyle w:val="CompanyName"/>
                      <w:spacing w:before="0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1999 – 2001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Northrop Grumman       </w:t>
                    </w:r>
                    <w:r w:rsidR="00D32A30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                     </w:t>
                    </w: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 Merriam, KS</w:t>
                    </w:r>
                  </w:p>
                  <w:p w14:paraId="5C2AA869" w14:textId="77777777" w:rsidR="007D08DD" w:rsidRPr="00755E88" w:rsidRDefault="007D08DD" w:rsidP="007D08DD">
                    <w:pPr>
                      <w:pStyle w:val="JobTitle"/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b/>
                        <w:sz w:val="24"/>
                        <w:szCs w:val="24"/>
                      </w:rPr>
                      <w:t>Field Support Engineer</w:t>
                    </w:r>
                  </w:p>
                  <w:p w14:paraId="6B8B99C9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Desktop/Helpdesk Support Technician.</w:t>
                    </w:r>
                  </w:p>
                  <w:p w14:paraId="6597A576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 xml:space="preserve">Maintenance of high-end servers, workstations, and tape libraries. </w:t>
                    </w:r>
                  </w:p>
                  <w:p w14:paraId="05B37A03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Software and hardware support for desktop and laptop computers.</w:t>
                    </w:r>
                  </w:p>
                  <w:p w14:paraId="515C65E8" w14:textId="77777777" w:rsidR="007D08DD" w:rsidRPr="00755E88" w:rsidRDefault="007D08DD" w:rsidP="007D08DD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Printers and Scanners Support.</w:t>
                    </w:r>
                  </w:p>
                  <w:p w14:paraId="60BE648C" w14:textId="77777777" w:rsidR="00755E88" w:rsidRDefault="00755E88" w:rsidP="00755E88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>
                      <w:rPr>
                        <w:rFonts w:asciiTheme="minorHAnsi" w:hAnsiTheme="minorHAnsi" w:cs="Arial"/>
                        <w:sz w:val="24"/>
                        <w:szCs w:val="24"/>
                      </w:rPr>
                      <w:t>Remedy Ticketing System.</w:t>
                    </w:r>
                  </w:p>
                  <w:p w14:paraId="032444F3" w14:textId="77777777" w:rsidR="00BD620A" w:rsidRPr="00D32A30" w:rsidRDefault="007D08DD" w:rsidP="00D32A30">
                    <w:pPr>
                      <w:pStyle w:val="Achievement"/>
                      <w:rPr>
                        <w:rFonts w:asciiTheme="minorHAnsi" w:hAnsiTheme="minorHAnsi" w:cs="Arial"/>
                        <w:sz w:val="24"/>
                        <w:szCs w:val="24"/>
                      </w:rPr>
                    </w:pPr>
                    <w:r w:rsidRPr="00755E88">
                      <w:rPr>
                        <w:rFonts w:asciiTheme="minorHAnsi" w:hAnsiTheme="minorHAnsi" w:cs="Arial"/>
                        <w:sz w:val="24"/>
                        <w:szCs w:val="24"/>
                      </w:rPr>
                      <w:t>Literate in Windows and all related applications.</w:t>
                    </w:r>
                  </w:p>
                </w:sdtContent>
              </w:sdt>
            </w:sdtContent>
          </w:sdt>
        </w:tc>
      </w:tr>
      <w:tr w:rsidR="00BD620A" w:rsidRPr="00755E88" w14:paraId="74175B42" w14:textId="77777777" w:rsidTr="00DD0A7C">
        <w:tc>
          <w:tcPr>
            <w:tcW w:w="1778" w:type="dxa"/>
          </w:tcPr>
          <w:p w14:paraId="41839933" w14:textId="77777777" w:rsidR="00BD620A" w:rsidRPr="00755E88" w:rsidRDefault="00384DCB">
            <w:pPr>
              <w:pStyle w:val="Heading1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lastRenderedPageBreak/>
              <w:t>Education</w:t>
            </w:r>
          </w:p>
        </w:tc>
        <w:tc>
          <w:tcPr>
            <w:tcW w:w="472" w:type="dxa"/>
          </w:tcPr>
          <w:p w14:paraId="7099128A" w14:textId="77777777" w:rsidR="00BD620A" w:rsidRPr="00755E88" w:rsidRDefault="00BD620A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hAnsiTheme="minorHAnsi" w:cs="Arial"/>
                <w:spacing w:val="-5"/>
                <w:sz w:val="24"/>
                <w:szCs w:val="24"/>
              </w:rPr>
              <w:id w:val="1437799257"/>
              <w:placeholder>
                <w:docPart w:val="08FB4B2503C64A05B602D5A6CECD527C"/>
              </w:placeholder>
              <w:temporary/>
              <w15:appearance w15:val="hidden"/>
            </w:sdtPr>
            <w:sdtEndPr/>
            <w:sdtContent>
              <w:sdt>
                <w:sdtPr>
                  <w:rPr>
                    <w:rFonts w:asciiTheme="minorHAnsi" w:eastAsiaTheme="minorEastAsia" w:hAnsiTheme="minorHAnsi" w:cs="Arial"/>
                    <w:b/>
                    <w:caps/>
                    <w:color w:val="595959" w:themeColor="text1" w:themeTint="A6"/>
                    <w:spacing w:val="-5"/>
                    <w:sz w:val="24"/>
                    <w:szCs w:val="24"/>
                  </w:rPr>
                  <w:id w:val="-691765356"/>
                  <w15:repeatingSection/>
                </w:sdtPr>
                <w:sdtEndPr>
                  <w:rPr>
                    <w:b w:val="0"/>
                    <w:bCs/>
                    <w:caps w:val="0"/>
                    <w:color w:val="auto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="Arial"/>
                        <w:b/>
                        <w:caps/>
                        <w:color w:val="595959" w:themeColor="text1" w:themeTint="A6"/>
                        <w:spacing w:val="-5"/>
                        <w:sz w:val="24"/>
                        <w:szCs w:val="24"/>
                      </w:rPr>
                      <w:id w:val="-1126388115"/>
                      <w:placeholder>
                        <w:docPart w:val="CEB8227420104FC9AC8B6C5287EC87BD"/>
                      </w:placeholder>
                      <w15:repeatingSectionItem/>
                    </w:sdtPr>
                    <w:sdtEndPr>
                      <w:rPr>
                        <w:b w:val="0"/>
                        <w:bCs/>
                        <w:caps w:val="0"/>
                        <w:color w:val="auto"/>
                      </w:rPr>
                    </w:sdtEndPr>
                    <w:sdtContent>
                      <w:p w14:paraId="3B69303E" w14:textId="77777777" w:rsidR="007D08DD" w:rsidRPr="00755E88" w:rsidRDefault="007D08DD" w:rsidP="00D32A30">
                        <w:pPr>
                          <w:pStyle w:val="Institution"/>
                          <w:spacing w:before="0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1997 - 1999  </w:t>
                        </w:r>
                        <w:r w:rsidR="00D32A30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               </w:t>
                        </w: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Pinnacle Career Institute                                </w:t>
                        </w:r>
                        <w:r w:rsidR="00D32A30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 xml:space="preserve">  </w:t>
                        </w: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Belton, MO</w:t>
                        </w:r>
                      </w:p>
                      <w:p w14:paraId="4D6C9AF5" w14:textId="77777777" w:rsidR="007D08DD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AS, Electronics Technology/Computer Science.</w:t>
                        </w:r>
                      </w:p>
                      <w:p w14:paraId="5A817A13" w14:textId="77777777" w:rsidR="007D08DD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GPA 3.97</w:t>
                        </w:r>
                      </w:p>
                      <w:p w14:paraId="34351946" w14:textId="77777777" w:rsidR="00BD620A" w:rsidRPr="00755E88" w:rsidRDefault="007D08DD" w:rsidP="007D08DD">
                        <w:pPr>
                          <w:pStyle w:val="Achievement"/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</w:pPr>
                        <w:r w:rsidRPr="00755E88">
                          <w:rPr>
                            <w:rFonts w:asciiTheme="minorHAnsi" w:hAnsiTheme="minorHAnsi" w:cs="Arial"/>
                            <w:sz w:val="24"/>
                            <w:szCs w:val="24"/>
                          </w:rPr>
                          <w:t>Graduated Summa Cum Laude, Vice President’s List.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BD620A" w:rsidRPr="00755E88" w14:paraId="04CAE72A" w14:textId="77777777" w:rsidTr="00DD0A7C">
        <w:tc>
          <w:tcPr>
            <w:tcW w:w="1778" w:type="dxa"/>
          </w:tcPr>
          <w:p w14:paraId="3F14E218" w14:textId="77777777" w:rsidR="00BD620A" w:rsidRPr="00755E88" w:rsidRDefault="007D08DD" w:rsidP="006A6498">
            <w:pPr>
              <w:pStyle w:val="Heading1"/>
              <w:spacing w:after="0"/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</w:pPr>
            <w:r w:rsidRPr="00755E88">
              <w:rPr>
                <w:rFonts w:asciiTheme="minorHAnsi" w:hAnsiTheme="minorHAnsi" w:cs="Arial"/>
                <w:b/>
                <w:color w:val="auto"/>
                <w:sz w:val="28"/>
                <w:szCs w:val="28"/>
              </w:rPr>
              <w:t>Achievements</w:t>
            </w:r>
          </w:p>
        </w:tc>
        <w:tc>
          <w:tcPr>
            <w:tcW w:w="472" w:type="dxa"/>
          </w:tcPr>
          <w:p w14:paraId="1F329AF2" w14:textId="77777777" w:rsidR="00BD620A" w:rsidRPr="00755E88" w:rsidRDefault="00BD620A" w:rsidP="006A6498">
            <w:pPr>
              <w:spacing w:after="0"/>
              <w:rPr>
                <w:rFonts w:cs="Arial"/>
                <w:b/>
                <w:color w:val="auto"/>
                <w:sz w:val="28"/>
                <w:szCs w:val="28"/>
              </w:rPr>
            </w:pPr>
          </w:p>
        </w:tc>
        <w:tc>
          <w:tcPr>
            <w:tcW w:w="7830" w:type="dxa"/>
          </w:tcPr>
          <w:p w14:paraId="736F02CA" w14:textId="5A74B5F3" w:rsidR="00BD620A" w:rsidRPr="00755E88" w:rsidRDefault="007D08DD" w:rsidP="006A6498">
            <w:pPr>
              <w:pStyle w:val="ResumeText"/>
              <w:spacing w:before="0" w:after="0"/>
              <w:rPr>
                <w:rFonts w:cs="Arial"/>
                <w:sz w:val="24"/>
                <w:szCs w:val="24"/>
              </w:rPr>
            </w:pP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Member of Advisory Board, </w:t>
            </w:r>
            <w:r w:rsidR="00EB2B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Electronics Institute,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A+ and</w:t>
            </w:r>
            <w:r w:rsidR="00D32A30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Net+ Certifications, SAN Planning and Design Certification, CCNA Prep Course Certification, CAT 5/6 </w:t>
            </w:r>
            <w:r w:rsidR="00EB2B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Data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cabling </w:t>
            </w:r>
            <w:r w:rsidR="001112E5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Certification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, HTML Website Design and Programming</w:t>
            </w:r>
            <w:r w:rsidR="00D23437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 xml:space="preserve"> and </w:t>
            </w:r>
            <w:r w:rsidRPr="00755E88">
              <w:rPr>
                <w:rFonts w:eastAsia="Times New Roman" w:cs="Arial"/>
                <w:color w:val="auto"/>
                <w:kern w:val="0"/>
                <w:sz w:val="24"/>
                <w:szCs w:val="24"/>
                <w:lang w:eastAsia="en-US"/>
              </w:rPr>
              <w:t>DOJ Secret Clearance.</w:t>
            </w:r>
          </w:p>
        </w:tc>
      </w:tr>
    </w:tbl>
    <w:p w14:paraId="7712D965" w14:textId="77777777" w:rsidR="00BD620A" w:rsidRPr="006A6498" w:rsidRDefault="00BD620A" w:rsidP="006A6498">
      <w:pPr>
        <w:rPr>
          <w:sz w:val="16"/>
          <w:szCs w:val="16"/>
        </w:rPr>
      </w:pPr>
    </w:p>
    <w:sectPr w:rsidR="00BD620A" w:rsidRPr="006A6498" w:rsidSect="00755E88">
      <w:footerReference w:type="default" r:id="rId11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6B59A" w14:textId="77777777" w:rsidR="003340F6" w:rsidRDefault="003340F6">
      <w:pPr>
        <w:spacing w:before="0" w:after="0" w:line="240" w:lineRule="auto"/>
      </w:pPr>
      <w:r>
        <w:separator/>
      </w:r>
    </w:p>
  </w:endnote>
  <w:endnote w:type="continuationSeparator" w:id="0">
    <w:p w14:paraId="23973A5C" w14:textId="77777777" w:rsidR="003340F6" w:rsidRDefault="003340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FC569" w14:textId="77777777" w:rsidR="00BD620A" w:rsidRDefault="00384DC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B71A9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CDE90" w14:textId="77777777" w:rsidR="003340F6" w:rsidRDefault="003340F6">
      <w:pPr>
        <w:spacing w:before="0" w:after="0" w:line="240" w:lineRule="auto"/>
      </w:pPr>
      <w:r>
        <w:separator/>
      </w:r>
    </w:p>
  </w:footnote>
  <w:footnote w:type="continuationSeparator" w:id="0">
    <w:p w14:paraId="37FD06C9" w14:textId="77777777" w:rsidR="003340F6" w:rsidRDefault="003340F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81"/>
    <w:rsid w:val="001112E5"/>
    <w:rsid w:val="002140A8"/>
    <w:rsid w:val="00306F45"/>
    <w:rsid w:val="003340F6"/>
    <w:rsid w:val="00384DCB"/>
    <w:rsid w:val="003C5EC0"/>
    <w:rsid w:val="00451564"/>
    <w:rsid w:val="00461BDD"/>
    <w:rsid w:val="004A0591"/>
    <w:rsid w:val="006A6498"/>
    <w:rsid w:val="006B71A9"/>
    <w:rsid w:val="006F7F29"/>
    <w:rsid w:val="00755E88"/>
    <w:rsid w:val="007D08DD"/>
    <w:rsid w:val="009A4001"/>
    <w:rsid w:val="009D541E"/>
    <w:rsid w:val="00BD620A"/>
    <w:rsid w:val="00BD68A0"/>
    <w:rsid w:val="00CF59B5"/>
    <w:rsid w:val="00D23437"/>
    <w:rsid w:val="00D32A30"/>
    <w:rsid w:val="00D71FE4"/>
    <w:rsid w:val="00DD0A7C"/>
    <w:rsid w:val="00E024E1"/>
    <w:rsid w:val="00E2209D"/>
    <w:rsid w:val="00EB2BE5"/>
    <w:rsid w:val="00F63403"/>
    <w:rsid w:val="00F74281"/>
    <w:rsid w:val="00FE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F1586"/>
  <w15:chartTrackingRefBased/>
  <w15:docId w15:val="{0402D9F4-EBE8-40C0-8F15-EC735FF5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F74281"/>
    <w:rPr>
      <w:color w:val="646464" w:themeColor="hyperlink"/>
      <w:u w:val="single"/>
    </w:rPr>
  </w:style>
  <w:style w:type="paragraph" w:customStyle="1" w:styleId="Achievement">
    <w:name w:val="Achievement"/>
    <w:basedOn w:val="BodyText"/>
    <w:rsid w:val="00DD0A7C"/>
    <w:pPr>
      <w:numPr>
        <w:numId w:val="1"/>
      </w:numPr>
      <w:spacing w:before="0" w:after="60" w:line="220" w:lineRule="atLeast"/>
      <w:jc w:val="both"/>
    </w:pPr>
    <w:rPr>
      <w:rFonts w:ascii="Arial" w:eastAsia="Times New Roman" w:hAnsi="Arial" w:cs="Times New Roman"/>
      <w:color w:val="auto"/>
      <w:spacing w:val="-5"/>
      <w:kern w:val="0"/>
      <w:lang w:eastAsia="en-US"/>
    </w:rPr>
  </w:style>
  <w:style w:type="paragraph" w:customStyle="1" w:styleId="CompanyNameOne">
    <w:name w:val="Company Name One"/>
    <w:basedOn w:val="Normal"/>
    <w:next w:val="Normal"/>
    <w:autoRedefine/>
    <w:rsid w:val="00D32A30"/>
    <w:pPr>
      <w:tabs>
        <w:tab w:val="left" w:pos="2160"/>
        <w:tab w:val="right" w:pos="6480"/>
      </w:tabs>
      <w:spacing w:before="0" w:after="0" w:line="0" w:lineRule="atLeast"/>
    </w:pPr>
    <w:rPr>
      <w:rFonts w:eastAsiaTheme="minorEastAsia" w:cs="Arial"/>
      <w:bCs/>
      <w:color w:val="auto"/>
      <w:kern w:val="0"/>
      <w:sz w:val="16"/>
      <w:szCs w:val="1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D0A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0A7C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A7C"/>
    <w:pPr>
      <w:spacing w:before="0" w:after="0" w:line="240" w:lineRule="auto"/>
    </w:pPr>
    <w:rPr>
      <w:rFonts w:ascii="Tahoma" w:eastAsia="Times New Roman" w:hAnsi="Tahoma" w:cs="Tahoma"/>
      <w:color w:val="auto"/>
      <w:kern w:val="0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A7C"/>
    <w:rPr>
      <w:rFonts w:ascii="Tahoma" w:eastAsia="Times New Roman" w:hAnsi="Tahoma" w:cs="Tahoma"/>
      <w:color w:val="auto"/>
      <w:sz w:val="16"/>
      <w:szCs w:val="16"/>
      <w:lang w:eastAsia="en-US"/>
    </w:rPr>
  </w:style>
  <w:style w:type="paragraph" w:customStyle="1" w:styleId="CompanyName">
    <w:name w:val="Company Name"/>
    <w:basedOn w:val="Normal"/>
    <w:next w:val="Normal"/>
    <w:autoRedefine/>
    <w:rsid w:val="007D08DD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Times New Roman" w:hAnsi="Arial" w:cs="Times New Roman"/>
      <w:color w:val="auto"/>
      <w:kern w:val="0"/>
      <w:lang w:eastAsia="en-US"/>
    </w:rPr>
  </w:style>
  <w:style w:type="paragraph" w:customStyle="1" w:styleId="JobTitle">
    <w:name w:val="Job Title"/>
    <w:next w:val="Achievement"/>
    <w:rsid w:val="007D08DD"/>
    <w:pPr>
      <w:spacing w:before="0" w:after="60" w:line="220" w:lineRule="atLeast"/>
    </w:pPr>
    <w:rPr>
      <w:rFonts w:ascii="Arial Black" w:eastAsia="Times New Roman" w:hAnsi="Arial Black" w:cs="Times New Roman"/>
      <w:color w:val="auto"/>
      <w:spacing w:val="-10"/>
      <w:lang w:eastAsia="en-US"/>
    </w:rPr>
  </w:style>
  <w:style w:type="paragraph" w:customStyle="1" w:styleId="Institution">
    <w:name w:val="Institution"/>
    <w:basedOn w:val="Normal"/>
    <w:next w:val="Achievement"/>
    <w:autoRedefine/>
    <w:rsid w:val="007D08DD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Times New Roman" w:hAnsi="Arial" w:cs="Times New Roman"/>
      <w:color w:val="auto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Robik.Rasnavad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DC41055B6BC433080A975280B28D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5B9E-9E8D-40A4-B966-DAAF46F092CE}"/>
      </w:docPartPr>
      <w:docPartBody>
        <w:p w:rsidR="00520555" w:rsidRDefault="00A02E57">
          <w:pPr>
            <w:pStyle w:val="2DC41055B6BC433080A975280B28D90D"/>
          </w:pPr>
          <w:r>
            <w:t>[Your Name]</w:t>
          </w:r>
        </w:p>
      </w:docPartBody>
    </w:docPart>
    <w:docPart>
      <w:docPartPr>
        <w:name w:val="CEB8227420104FC9AC8B6C5287EC8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5CEDF-ACA6-4E1A-832F-185133DCCE1E}"/>
      </w:docPartPr>
      <w:docPartBody>
        <w:p w:rsidR="00520555" w:rsidRDefault="00A02E57">
          <w:pPr>
            <w:pStyle w:val="CEB8227420104FC9AC8B6C5287EC87B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FB4B2503C64A05B602D5A6CECD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C0F3-5615-4E51-B0EC-6027BB14069E}"/>
      </w:docPartPr>
      <w:docPartBody>
        <w:p w:rsidR="00520555" w:rsidRDefault="00A02E57">
          <w:pPr>
            <w:pStyle w:val="08FB4B2503C64A05B602D5A6CECD527C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A55FA63F9ABF46D2AEF36425CC31A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DA25B-A36C-4FBB-B030-403DFBA725EE}"/>
      </w:docPartPr>
      <w:docPartBody>
        <w:p w:rsidR="00520555" w:rsidRDefault="000A6188" w:rsidP="000A6188">
          <w:pPr>
            <w:pStyle w:val="A55FA63F9ABF46D2AEF36425CC31A9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5AC7F44C13C419F84F2C0C210321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5F04C-205B-405D-8BFF-0225A9FAD2AC}"/>
      </w:docPartPr>
      <w:docPartBody>
        <w:p w:rsidR="00520555" w:rsidRDefault="000A6188" w:rsidP="000A6188">
          <w:pPr>
            <w:pStyle w:val="75AC7F44C13C419F84F2C0C21032198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6B8FE94F864FA2B32DBCD34BDB9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7655B-48CF-4EA5-A1AE-1E8E7DAF8B48}"/>
      </w:docPartPr>
      <w:docPartBody>
        <w:p w:rsidR="00520555" w:rsidRDefault="000A6188" w:rsidP="000A6188">
          <w:pPr>
            <w:pStyle w:val="FA6B8FE94F864FA2B32DBCD34BDB982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5EF6F5F4B841478E3F94CBC978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EC794-D316-413A-AC29-5B76B577CB35}"/>
      </w:docPartPr>
      <w:docPartBody>
        <w:p w:rsidR="00520555" w:rsidRDefault="000A6188" w:rsidP="000A6188">
          <w:pPr>
            <w:pStyle w:val="975EF6F5F4B841478E3F94CBC9788B0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A9255E5BBF46E3AFAB2A63D9029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EE1D1-9654-4FCF-ABD8-F59002452FA9}"/>
      </w:docPartPr>
      <w:docPartBody>
        <w:p w:rsidR="00520555" w:rsidRDefault="000A6188" w:rsidP="000A6188">
          <w:pPr>
            <w:pStyle w:val="D2A9255E5BBF46E3AFAB2A63D902907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6ED3C75F82542D6830E2FD18EC97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75788-FB05-4BF4-B95C-8297A59E85B2}"/>
      </w:docPartPr>
      <w:docPartBody>
        <w:p w:rsidR="00520555" w:rsidRDefault="000A6188" w:rsidP="000A6188">
          <w:pPr>
            <w:pStyle w:val="46ED3C75F82542D6830E2FD18EC978F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2592DF9A80D4791A0DB9F9EEF5BD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A30D8-C8F2-4AE5-9575-9372ADC757C5}"/>
      </w:docPartPr>
      <w:docPartBody>
        <w:p w:rsidR="00520555" w:rsidRDefault="000A6188" w:rsidP="000A6188">
          <w:pPr>
            <w:pStyle w:val="D2592DF9A80D4791A0DB9F9EEF5BDD7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188"/>
    <w:rsid w:val="000A6188"/>
    <w:rsid w:val="00520555"/>
    <w:rsid w:val="005E6A41"/>
    <w:rsid w:val="00861BE1"/>
    <w:rsid w:val="00A02E57"/>
    <w:rsid w:val="00A5418E"/>
    <w:rsid w:val="00DE5295"/>
    <w:rsid w:val="00E0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B23959BEF048F193AFB8A25D5DFBCF">
    <w:name w:val="28B23959BEF048F193AFB8A25D5DFBCF"/>
  </w:style>
  <w:style w:type="paragraph" w:customStyle="1" w:styleId="9ADC1D6BD83144E88568FEB1A520BF06">
    <w:name w:val="9ADC1D6BD83144E88568FEB1A520BF06"/>
  </w:style>
  <w:style w:type="paragraph" w:customStyle="1" w:styleId="23DC286FE31443A5AD37B13ED0D25FD0">
    <w:name w:val="23DC286FE31443A5AD37B13ED0D25FD0"/>
  </w:style>
  <w:style w:type="paragraph" w:customStyle="1" w:styleId="1DA9FACEEAB649F08DA8E4CA806BFD9D">
    <w:name w:val="1DA9FACEEAB649F08DA8E4CA806BFD9D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D16207C10D2A4CBDB715C9E16DF15E1B">
    <w:name w:val="D16207C10D2A4CBDB715C9E16DF15E1B"/>
  </w:style>
  <w:style w:type="paragraph" w:customStyle="1" w:styleId="2DC41055B6BC433080A975280B28D90D">
    <w:name w:val="2DC41055B6BC433080A975280B28D90D"/>
  </w:style>
  <w:style w:type="paragraph" w:customStyle="1" w:styleId="87E494E1F1994B79AF330ABD078DD086">
    <w:name w:val="87E494E1F1994B79AF330ABD078DD086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40962C4EDBD443E8BACD3180506F4A6">
    <w:name w:val="F40962C4EDBD443E8BACD3180506F4A6"/>
  </w:style>
  <w:style w:type="character" w:styleId="PlaceholderText">
    <w:name w:val="Placeholder Text"/>
    <w:basedOn w:val="DefaultParagraphFont"/>
    <w:uiPriority w:val="99"/>
    <w:semiHidden/>
    <w:rsid w:val="000A6188"/>
    <w:rPr>
      <w:color w:val="808080"/>
    </w:rPr>
  </w:style>
  <w:style w:type="paragraph" w:customStyle="1" w:styleId="CEB8227420104FC9AC8B6C5287EC87BD">
    <w:name w:val="CEB8227420104FC9AC8B6C5287EC87BD"/>
  </w:style>
  <w:style w:type="paragraph" w:customStyle="1" w:styleId="91F0FF45DF76485F88947F365302451A">
    <w:name w:val="91F0FF45DF76485F88947F365302451A"/>
  </w:style>
  <w:style w:type="paragraph" w:customStyle="1" w:styleId="196463863448489CBA02065A55ED8818">
    <w:name w:val="196463863448489CBA02065A55ED8818"/>
  </w:style>
  <w:style w:type="paragraph" w:customStyle="1" w:styleId="CB38C5C0AEEE4C36989A10B2B03BE2F6">
    <w:name w:val="CB38C5C0AEEE4C36989A10B2B03BE2F6"/>
  </w:style>
  <w:style w:type="paragraph" w:customStyle="1" w:styleId="A62DC1B8562645EEB51EEAF0A479E5A9">
    <w:name w:val="A62DC1B8562645EEB51EEAF0A479E5A9"/>
  </w:style>
  <w:style w:type="paragraph" w:customStyle="1" w:styleId="08FB4B2503C64A05B602D5A6CECD527C">
    <w:name w:val="08FB4B2503C64A05B602D5A6CECD527C"/>
  </w:style>
  <w:style w:type="paragraph" w:customStyle="1" w:styleId="68486439A0274896B22B7D6B223A91F6">
    <w:name w:val="68486439A0274896B22B7D6B223A91F6"/>
  </w:style>
  <w:style w:type="paragraph" w:customStyle="1" w:styleId="BCFC48F44BEA4498B73C04651FBF7687">
    <w:name w:val="BCFC48F44BEA4498B73C04651FBF7687"/>
  </w:style>
  <w:style w:type="paragraph" w:customStyle="1" w:styleId="545A2B137EB64E57B4D98AE49C5972F3">
    <w:name w:val="545A2B137EB64E57B4D98AE49C5972F3"/>
  </w:style>
  <w:style w:type="paragraph" w:customStyle="1" w:styleId="405FEE460B814A6CB2C18960674FF787">
    <w:name w:val="405FEE460B814A6CB2C18960674FF787"/>
  </w:style>
  <w:style w:type="paragraph" w:customStyle="1" w:styleId="8C2E2965F241492D8B74E19A31A06721">
    <w:name w:val="8C2E2965F241492D8B74E19A31A06721"/>
  </w:style>
  <w:style w:type="paragraph" w:customStyle="1" w:styleId="6946D2CF3B30423C9DEAD1ED9AF15788">
    <w:name w:val="6946D2CF3B30423C9DEAD1ED9AF15788"/>
    <w:rsid w:val="000A6188"/>
  </w:style>
  <w:style w:type="paragraph" w:customStyle="1" w:styleId="126786C20B9F4AA787DE708D68DE8733">
    <w:name w:val="126786C20B9F4AA787DE708D68DE8733"/>
    <w:rsid w:val="000A6188"/>
  </w:style>
  <w:style w:type="paragraph" w:customStyle="1" w:styleId="A55FA63F9ABF46D2AEF36425CC31A910">
    <w:name w:val="A55FA63F9ABF46D2AEF36425CC31A910"/>
    <w:rsid w:val="000A6188"/>
  </w:style>
  <w:style w:type="paragraph" w:customStyle="1" w:styleId="75AC7F44C13C419F84F2C0C210321984">
    <w:name w:val="75AC7F44C13C419F84F2C0C210321984"/>
    <w:rsid w:val="000A6188"/>
  </w:style>
  <w:style w:type="paragraph" w:customStyle="1" w:styleId="FA6B8FE94F864FA2B32DBCD34BDB9824">
    <w:name w:val="FA6B8FE94F864FA2B32DBCD34BDB9824"/>
    <w:rsid w:val="000A6188"/>
  </w:style>
  <w:style w:type="paragraph" w:customStyle="1" w:styleId="975EF6F5F4B841478E3F94CBC9788B0F">
    <w:name w:val="975EF6F5F4B841478E3F94CBC9788B0F"/>
    <w:rsid w:val="000A6188"/>
  </w:style>
  <w:style w:type="paragraph" w:customStyle="1" w:styleId="D2A9255E5BBF46E3AFAB2A63D902907D">
    <w:name w:val="D2A9255E5BBF46E3AFAB2A63D902907D"/>
    <w:rsid w:val="000A6188"/>
  </w:style>
  <w:style w:type="paragraph" w:customStyle="1" w:styleId="46ED3C75F82542D6830E2FD18EC978FC">
    <w:name w:val="46ED3C75F82542D6830E2FD18EC978FC"/>
    <w:rsid w:val="000A6188"/>
  </w:style>
  <w:style w:type="paragraph" w:customStyle="1" w:styleId="D2592DF9A80D4791A0DB9F9EEF5BDD77">
    <w:name w:val="D2592DF9A80D4791A0DB9F9EEF5BDD77"/>
    <w:rsid w:val="000A6188"/>
  </w:style>
  <w:style w:type="paragraph" w:customStyle="1" w:styleId="0B4F6F39B2C54DFBA856A79390A8055B">
    <w:name w:val="0B4F6F39B2C54DFBA856A79390A8055B"/>
    <w:rsid w:val="000A6188"/>
  </w:style>
  <w:style w:type="paragraph" w:customStyle="1" w:styleId="04508C07734A4757B9616FF6F52A5614">
    <w:name w:val="04508C07734A4757B9616FF6F52A5614"/>
    <w:rsid w:val="000A6188"/>
  </w:style>
  <w:style w:type="paragraph" w:customStyle="1" w:styleId="33237B1F323E47BD979F497FEED74D4F">
    <w:name w:val="33237B1F323E47BD979F497FEED74D4F"/>
    <w:rsid w:val="000A6188"/>
  </w:style>
  <w:style w:type="paragraph" w:customStyle="1" w:styleId="CF5CE0CBE9024D398799B58894A4F877">
    <w:name w:val="CF5CE0CBE9024D398799B58894A4F877"/>
    <w:rsid w:val="000A6188"/>
  </w:style>
  <w:style w:type="paragraph" w:customStyle="1" w:styleId="CF9FC014AC1545E7BB61D127B4BFF486">
    <w:name w:val="CF9FC014AC1545E7BB61D127B4BFF486"/>
    <w:rsid w:val="000A6188"/>
  </w:style>
  <w:style w:type="paragraph" w:customStyle="1" w:styleId="BB879D6257514266A1C620E01752F52C">
    <w:name w:val="BB879D6257514266A1C620E01752F52C"/>
    <w:rsid w:val="000A6188"/>
  </w:style>
  <w:style w:type="paragraph" w:customStyle="1" w:styleId="3CC7C249955E4F068C01D375D6F52960">
    <w:name w:val="3CC7C249955E4F068C01D375D6F52960"/>
    <w:rsid w:val="000A6188"/>
  </w:style>
  <w:style w:type="paragraph" w:customStyle="1" w:styleId="F8D7CAD352FC4CCE920EAB13D6ACD15B">
    <w:name w:val="F8D7CAD352FC4CCE920EAB13D6ACD15B"/>
    <w:rsid w:val="000A6188"/>
  </w:style>
  <w:style w:type="paragraph" w:customStyle="1" w:styleId="0CA7705B88ED4D13AF77B1D6654BFE7E">
    <w:name w:val="0CA7705B88ED4D13AF77B1D6654BFE7E"/>
    <w:rsid w:val="000A6188"/>
  </w:style>
  <w:style w:type="paragraph" w:customStyle="1" w:styleId="560DD45021ED49E3BE165829FF460CDB">
    <w:name w:val="560DD45021ED49E3BE165829FF460CDB"/>
    <w:rsid w:val="000A6188"/>
  </w:style>
  <w:style w:type="paragraph" w:customStyle="1" w:styleId="0E17AEB5B0D24B5B81D6C1221D35E67E">
    <w:name w:val="0E17AEB5B0D24B5B81D6C1221D35E67E"/>
    <w:rsid w:val="000A6188"/>
  </w:style>
  <w:style w:type="paragraph" w:customStyle="1" w:styleId="341D83CD45B14250850019EA568E3924">
    <w:name w:val="341D83CD45B14250850019EA568E3924"/>
    <w:rsid w:val="000A6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12777 Garden Grove Blvd. #214 </CompanyAddress>
  <CompanyPhone>Robik.rasnavad@otlook.com</CompanyPhone>
  <CompanyFax/>
  <CompanyEmail>913.226.2152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82</TotalTime>
  <Pages>3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Robik Rasnavad</dc:creator>
  <cp:keywords/>
  <cp:lastModifiedBy>R_ Ras</cp:lastModifiedBy>
  <cp:revision>30</cp:revision>
  <dcterms:created xsi:type="dcterms:W3CDTF">2020-09-18T00:57:00Z</dcterms:created>
  <dcterms:modified xsi:type="dcterms:W3CDTF">2020-09-20T20:23:00Z</dcterms:modified>
  <cp:category>Garden Grove, CA 92843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