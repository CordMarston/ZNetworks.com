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64DC130A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37BF9CDF" w14:textId="77777777" w:rsidR="00692703" w:rsidRPr="00CF1A49" w:rsidRDefault="00A408BB" w:rsidP="00913946">
            <w:pPr>
              <w:pStyle w:val="Title"/>
            </w:pPr>
            <w:r>
              <w:t>Ryan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Watson</w:t>
            </w:r>
          </w:p>
          <w:p w14:paraId="4CF1F5A5" w14:textId="1C67742C" w:rsidR="00692703" w:rsidRPr="00CF1A49" w:rsidRDefault="00A4521F" w:rsidP="00913946">
            <w:pPr>
              <w:pStyle w:val="ContactInfo"/>
              <w:contextualSpacing w:val="0"/>
            </w:pPr>
            <w:r>
              <w:t>5605 80</w:t>
            </w:r>
            <w:r w:rsidRPr="00A4521F">
              <w:rPr>
                <w:vertAlign w:val="superscript"/>
              </w:rPr>
              <w:t>th</w:t>
            </w:r>
            <w:r>
              <w:t xml:space="preserve"> St. NE, Marysville, WA 98270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66F58FEACF864797887E9442D0336BF6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(253) 217-5211</w:t>
            </w:r>
          </w:p>
          <w:p w14:paraId="7969A496" w14:textId="631CBA2A" w:rsidR="00692703" w:rsidRPr="00CF1A49" w:rsidRDefault="00A4521F" w:rsidP="00913946">
            <w:pPr>
              <w:pStyle w:val="ContactInfoEmphasis"/>
              <w:contextualSpacing w:val="0"/>
            </w:pPr>
            <w:r>
              <w:t>ryantroma@live.com</w:t>
            </w:r>
            <w:r w:rsidR="00692703" w:rsidRPr="00CF1A49">
              <w:t xml:space="preserve"> </w:t>
            </w:r>
          </w:p>
        </w:tc>
      </w:tr>
      <w:tr w:rsidR="009571D8" w:rsidRPr="00CF1A49" w14:paraId="6A3A5E29" w14:textId="77777777" w:rsidTr="00692703">
        <w:tc>
          <w:tcPr>
            <w:tcW w:w="9360" w:type="dxa"/>
            <w:tcMar>
              <w:top w:w="432" w:type="dxa"/>
            </w:tcMar>
          </w:tcPr>
          <w:p w14:paraId="69D34CE8" w14:textId="6720F808" w:rsidR="001755A8" w:rsidRPr="00CF1A49" w:rsidRDefault="00EE1853" w:rsidP="00913946">
            <w:pPr>
              <w:contextualSpacing w:val="0"/>
            </w:pPr>
            <w:r>
              <w:t xml:space="preserve">Seeking </w:t>
            </w:r>
            <w:r w:rsidR="006B0BDC">
              <w:t>a</w:t>
            </w:r>
            <w:r w:rsidR="00C9485F">
              <w:t>n IT</w:t>
            </w:r>
            <w:r w:rsidR="006B0BDC">
              <w:t xml:space="preserve"> </w:t>
            </w:r>
            <w:r w:rsidR="005A3CE9">
              <w:t>T</w:t>
            </w:r>
            <w:r w:rsidR="006B0BDC">
              <w:t xml:space="preserve">echnician or </w:t>
            </w:r>
            <w:r w:rsidR="005A3CE9">
              <w:t>J</w:t>
            </w:r>
            <w:r w:rsidR="006B0BDC">
              <w:t xml:space="preserve">unior </w:t>
            </w:r>
            <w:r w:rsidR="005A3CE9">
              <w:t>N</w:t>
            </w:r>
            <w:r w:rsidR="006B0BDC">
              <w:t xml:space="preserve">etwork </w:t>
            </w:r>
            <w:r w:rsidR="005A3CE9">
              <w:t>A</w:t>
            </w:r>
            <w:r w:rsidR="006B0BDC">
              <w:t>dministrator position</w:t>
            </w:r>
            <w:r w:rsidR="00497F28">
              <w:t xml:space="preserve"> at </w:t>
            </w:r>
            <w:r w:rsidR="006A5641">
              <w:t>Z Networks</w:t>
            </w:r>
            <w:r>
              <w:t xml:space="preserve">. Hoping to further my </w:t>
            </w:r>
            <w:r w:rsidR="00785977">
              <w:t xml:space="preserve">networking </w:t>
            </w:r>
            <w:r>
              <w:t xml:space="preserve">skill set </w:t>
            </w:r>
            <w:r w:rsidR="00450510">
              <w:t xml:space="preserve">to </w:t>
            </w:r>
            <w:r>
              <w:t>take on greater responsibilities</w:t>
            </w:r>
            <w:r w:rsidR="002315E3">
              <w:t xml:space="preserve"> within the department</w:t>
            </w:r>
            <w:r w:rsidR="00450510">
              <w:t xml:space="preserve"> upon graduating from SNHU with a BS in Information Technology</w:t>
            </w:r>
            <w:r w:rsidR="001B2470">
              <w:t>.</w:t>
            </w:r>
          </w:p>
        </w:tc>
      </w:tr>
    </w:tbl>
    <w:p w14:paraId="5C3B2ABA" w14:textId="77777777" w:rsidR="004E01EB" w:rsidRPr="00CF1A49" w:rsidRDefault="009705C3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A6D03DF478214742846B738E752E4994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60283DB3" w14:textId="77777777" w:rsidTr="00D66A52">
        <w:tc>
          <w:tcPr>
            <w:tcW w:w="9355" w:type="dxa"/>
          </w:tcPr>
          <w:p w14:paraId="1E087E13" w14:textId="6B541A29" w:rsidR="00860828" w:rsidRPr="00CF1A49" w:rsidRDefault="00AE146A" w:rsidP="00860828">
            <w:pPr>
              <w:pStyle w:val="Heading3"/>
              <w:contextualSpacing w:val="0"/>
              <w:outlineLvl w:val="2"/>
            </w:pPr>
            <w:r>
              <w:t>May</w:t>
            </w:r>
            <w:r w:rsidR="00860828">
              <w:t xml:space="preserve"> 201</w:t>
            </w:r>
            <w:r>
              <w:t>9</w:t>
            </w:r>
            <w:r w:rsidR="00860828" w:rsidRPr="00CF1A49">
              <w:t xml:space="preserve"> – </w:t>
            </w:r>
            <w:r w:rsidR="009E70CF">
              <w:t>Present</w:t>
            </w:r>
          </w:p>
          <w:p w14:paraId="796958EE" w14:textId="5340A0F6" w:rsidR="004C0378" w:rsidRPr="004C0378" w:rsidRDefault="00447DF8" w:rsidP="00860828">
            <w:pPr>
              <w:pStyle w:val="Heading2"/>
              <w:contextualSpacing w:val="0"/>
              <w:outlineLvl w:val="1"/>
              <w:rPr>
                <w:b w:val="0"/>
                <w:smallCaps/>
                <w:color w:val="595959" w:themeColor="text1" w:themeTint="A6"/>
              </w:rPr>
            </w:pPr>
            <w:r>
              <w:t>System Support Techn</w:t>
            </w:r>
            <w:r w:rsidR="001A564D">
              <w:t>i</w:t>
            </w:r>
            <w:r>
              <w:t>cian</w:t>
            </w:r>
            <w:r w:rsidR="00860828" w:rsidRPr="00CF1A49">
              <w:t xml:space="preserve">, </w:t>
            </w:r>
            <w:r w:rsidR="00860828">
              <w:rPr>
                <w:rStyle w:val="SubtleReference"/>
              </w:rPr>
              <w:t>Bartell Drugs</w:t>
            </w:r>
          </w:p>
          <w:p w14:paraId="5142DCE4" w14:textId="4B6240F2" w:rsidR="004C0378" w:rsidRDefault="00467DFA" w:rsidP="00860828">
            <w:r>
              <w:t>Provid</w:t>
            </w:r>
            <w:r w:rsidR="00245B00">
              <w:t>ing</w:t>
            </w:r>
            <w:r>
              <w:t xml:space="preserve"> on</w:t>
            </w:r>
            <w:r w:rsidR="007F29A1">
              <w:t>-</w:t>
            </w:r>
            <w:r>
              <w:t>site</w:t>
            </w:r>
            <w:r w:rsidR="00984500">
              <w:t>, email,</w:t>
            </w:r>
            <w:r w:rsidR="00D504C4">
              <w:t xml:space="preserve"> or</w:t>
            </w:r>
            <w:r w:rsidR="004C0378">
              <w:t xml:space="preserve"> over the phone technical support</w:t>
            </w:r>
            <w:r>
              <w:t xml:space="preserve"> for </w:t>
            </w:r>
            <w:r w:rsidR="00FE5C87">
              <w:t>pharmacy</w:t>
            </w:r>
            <w:r w:rsidR="00656AA0">
              <w:t xml:space="preserve">, POS, and </w:t>
            </w:r>
            <w:r w:rsidR="00984500">
              <w:t xml:space="preserve">retail office environments. </w:t>
            </w:r>
            <w:r w:rsidR="00F203AA">
              <w:t>Maintain</w:t>
            </w:r>
            <w:r w:rsidR="00245B00">
              <w:t>ing</w:t>
            </w:r>
            <w:r w:rsidR="00C34BB0">
              <w:t xml:space="preserve"> </w:t>
            </w:r>
            <w:r w:rsidR="00286AC5">
              <w:t xml:space="preserve">stocked work vehicle, </w:t>
            </w:r>
            <w:r w:rsidR="006E63EC">
              <w:t xml:space="preserve">organized </w:t>
            </w:r>
            <w:r w:rsidR="00850C9A">
              <w:t>supply room, and</w:t>
            </w:r>
            <w:r w:rsidR="00651811">
              <w:t xml:space="preserve"> inventory recycle</w:t>
            </w:r>
            <w:r w:rsidR="00AA11CB">
              <w:t xml:space="preserve"> program.</w:t>
            </w:r>
            <w:r w:rsidR="00005C5A">
              <w:t xml:space="preserve"> </w:t>
            </w:r>
            <w:r w:rsidR="00805CEE">
              <w:t>Balanc</w:t>
            </w:r>
            <w:r w:rsidR="00245B00">
              <w:t>ing</w:t>
            </w:r>
            <w:r w:rsidR="00A96AA1">
              <w:t xml:space="preserve"> </w:t>
            </w:r>
            <w:r w:rsidR="00CE05A3">
              <w:t>workload</w:t>
            </w:r>
            <w:r w:rsidR="00805CEE">
              <w:t xml:space="preserve"> </w:t>
            </w:r>
            <w:r w:rsidR="00D504C4">
              <w:t>between</w:t>
            </w:r>
            <w:r w:rsidR="00805CEE">
              <w:t xml:space="preserve"> project</w:t>
            </w:r>
            <w:r w:rsidR="00D504C4">
              <w:t>s</w:t>
            </w:r>
            <w:r w:rsidR="00CE05A3">
              <w:t>, tickets, and</w:t>
            </w:r>
            <w:r w:rsidR="00D504C4">
              <w:t xml:space="preserve"> daily</w:t>
            </w:r>
            <w:r w:rsidR="00CE05A3">
              <w:t xml:space="preserve"> requests</w:t>
            </w:r>
            <w:r w:rsidR="00805CEE">
              <w:t>.</w:t>
            </w:r>
            <w:r w:rsidR="00CE05A3">
              <w:t xml:space="preserve"> </w:t>
            </w:r>
            <w:r w:rsidR="002124B1">
              <w:t>Collaborat</w:t>
            </w:r>
            <w:r w:rsidR="00245B00">
              <w:t>ing</w:t>
            </w:r>
            <w:r w:rsidR="002124B1">
              <w:t xml:space="preserve"> with peers</w:t>
            </w:r>
            <w:r w:rsidR="00BE2619">
              <w:t xml:space="preserve">, </w:t>
            </w:r>
            <w:r w:rsidR="003101B7">
              <w:t>system administrators</w:t>
            </w:r>
            <w:r w:rsidR="00BE2619">
              <w:t>, and venders</w:t>
            </w:r>
            <w:r w:rsidR="002124B1">
              <w:t xml:space="preserve"> </w:t>
            </w:r>
            <w:r w:rsidR="00B36056">
              <w:t xml:space="preserve">to understand problems and </w:t>
            </w:r>
            <w:r w:rsidR="000463A7">
              <w:t>find solutions.</w:t>
            </w:r>
            <w:r w:rsidR="004865B3">
              <w:t xml:space="preserve"> Work</w:t>
            </w:r>
            <w:r w:rsidR="00245B00">
              <w:t>ing</w:t>
            </w:r>
            <w:r w:rsidR="004865B3">
              <w:t xml:space="preserve"> with management to develop and execute projects</w:t>
            </w:r>
            <w:r w:rsidR="009C6519">
              <w:t xml:space="preserve"> or workflow procedures</w:t>
            </w:r>
            <w:r w:rsidR="004865B3">
              <w:t>.</w:t>
            </w:r>
          </w:p>
          <w:p w14:paraId="0DB127BF" w14:textId="77777777" w:rsidR="00467DFA" w:rsidRDefault="00467DFA" w:rsidP="00860828"/>
          <w:p w14:paraId="4EB2F2EF" w14:textId="4116B534" w:rsidR="00E918A1" w:rsidRDefault="0069448B" w:rsidP="001D0BF1">
            <w:pPr>
              <w:contextualSpacing w:val="0"/>
            </w:pPr>
            <w:r>
              <w:rPr>
                <w:b/>
              </w:rPr>
              <w:t xml:space="preserve">Serviced </w:t>
            </w:r>
            <w:r w:rsidR="00D37A35">
              <w:rPr>
                <w:b/>
              </w:rPr>
              <w:t>Devices</w:t>
            </w:r>
          </w:p>
          <w:p w14:paraId="48D8F90E" w14:textId="1193D65F" w:rsidR="0084128D" w:rsidRDefault="00C628D8" w:rsidP="001D0BF1">
            <w:pPr>
              <w:contextualSpacing w:val="0"/>
            </w:pPr>
            <w:r>
              <w:t xml:space="preserve">Windows </w:t>
            </w:r>
            <w:r w:rsidR="009C6519">
              <w:t>workstations</w:t>
            </w:r>
            <w:r>
              <w:t>, Linux</w:t>
            </w:r>
            <w:r w:rsidR="0054045A">
              <w:t xml:space="preserve"> </w:t>
            </w:r>
            <w:r w:rsidR="00397656">
              <w:t>POS registers</w:t>
            </w:r>
            <w:r>
              <w:t>,</w:t>
            </w:r>
            <w:r w:rsidR="008C37C8">
              <w:t xml:space="preserve"> Mitel </w:t>
            </w:r>
            <w:r w:rsidR="00CD5235">
              <w:t>VoIP phones,</w:t>
            </w:r>
            <w:r>
              <w:t xml:space="preserve"> </w:t>
            </w:r>
            <w:r w:rsidR="00753114">
              <w:t>Cisco/</w:t>
            </w:r>
            <w:r w:rsidR="002D7831">
              <w:t>M</w:t>
            </w:r>
            <w:r w:rsidR="006640B2">
              <w:t xml:space="preserve">eraki </w:t>
            </w:r>
            <w:r w:rsidR="004012BD">
              <w:t xml:space="preserve">network </w:t>
            </w:r>
            <w:r w:rsidR="000236F8">
              <w:t>devices</w:t>
            </w:r>
            <w:r w:rsidR="002D7831">
              <w:t>,</w:t>
            </w:r>
            <w:r w:rsidR="00397656">
              <w:t xml:space="preserve"> </w:t>
            </w:r>
            <w:r w:rsidR="00753114">
              <w:t xml:space="preserve">Sophos firewalls, Bigleaf SD-WANs, </w:t>
            </w:r>
            <w:r w:rsidR="00397656">
              <w:t>Maglock control units,</w:t>
            </w:r>
            <w:r w:rsidR="002D7831">
              <w:t xml:space="preserve"> </w:t>
            </w:r>
            <w:r w:rsidR="0015148D">
              <w:t>Lexmark Printers,</w:t>
            </w:r>
            <w:r w:rsidR="00B5324B">
              <w:t xml:space="preserve"> an</w:t>
            </w:r>
            <w:r w:rsidR="00D51ABF">
              <w:t xml:space="preserve">d various </w:t>
            </w:r>
            <w:r w:rsidR="00D45235">
              <w:t xml:space="preserve">retail </w:t>
            </w:r>
            <w:r w:rsidR="00D51ABF">
              <w:t>pharmacy specific devices</w:t>
            </w:r>
            <w:r w:rsidR="00B5324B">
              <w:t>.</w:t>
            </w:r>
          </w:p>
          <w:p w14:paraId="06DE0BF1" w14:textId="77777777" w:rsidR="000463A7" w:rsidRDefault="000463A7" w:rsidP="001D0BF1">
            <w:pPr>
              <w:contextualSpacing w:val="0"/>
            </w:pPr>
          </w:p>
          <w:p w14:paraId="24B18090" w14:textId="1A318949" w:rsidR="00E918A1" w:rsidRPr="00C96615" w:rsidRDefault="00E918A1" w:rsidP="001D0BF1">
            <w:pPr>
              <w:contextualSpacing w:val="0"/>
              <w:rPr>
                <w:b/>
                <w:bCs/>
              </w:rPr>
            </w:pPr>
            <w:r w:rsidRPr="00C96615">
              <w:rPr>
                <w:b/>
                <w:bCs/>
              </w:rPr>
              <w:t xml:space="preserve">Notable </w:t>
            </w:r>
            <w:r w:rsidR="00C96615">
              <w:rPr>
                <w:b/>
                <w:bCs/>
              </w:rPr>
              <w:t>W</w:t>
            </w:r>
            <w:r w:rsidRPr="00C96615">
              <w:rPr>
                <w:b/>
                <w:bCs/>
              </w:rPr>
              <w:t>ork</w:t>
            </w:r>
          </w:p>
          <w:p w14:paraId="76D4E37E" w14:textId="60D77810" w:rsidR="00160EBE" w:rsidRPr="00CF1A49" w:rsidRDefault="00394749" w:rsidP="001D0BF1">
            <w:pPr>
              <w:contextualSpacing w:val="0"/>
            </w:pPr>
            <w:r>
              <w:t xml:space="preserve">Worked closely with network engineer and provided </w:t>
            </w:r>
            <w:r w:rsidR="00BF787A">
              <w:t xml:space="preserve">network </w:t>
            </w:r>
            <w:r>
              <w:t>on-call coverage</w:t>
            </w:r>
            <w:r w:rsidR="00B755CB">
              <w:t xml:space="preserve">. </w:t>
            </w:r>
            <w:r w:rsidR="00E12B79">
              <w:t>Work</w:t>
            </w:r>
            <w:r w:rsidR="00B755CB">
              <w:t xml:space="preserve"> include</w:t>
            </w:r>
            <w:r w:rsidR="00E12B79">
              <w:t>d</w:t>
            </w:r>
            <w:r w:rsidR="0007490E">
              <w:t xml:space="preserve"> switch</w:t>
            </w:r>
            <w:r w:rsidR="006515DB">
              <w:t xml:space="preserve"> and</w:t>
            </w:r>
            <w:r>
              <w:t xml:space="preserve"> </w:t>
            </w:r>
            <w:r w:rsidR="00C779C6">
              <w:t>AP</w:t>
            </w:r>
            <w:r w:rsidR="006515DB">
              <w:t xml:space="preserve"> configuration</w:t>
            </w:r>
            <w:r w:rsidR="00753114">
              <w:t xml:space="preserve"> and deployment</w:t>
            </w:r>
            <w:r w:rsidR="006515DB">
              <w:t>,</w:t>
            </w:r>
            <w:r w:rsidR="0007490E">
              <w:t xml:space="preserve"> </w:t>
            </w:r>
            <w:r>
              <w:t>Sophos firewall</w:t>
            </w:r>
            <w:r w:rsidR="00113FAA">
              <w:t xml:space="preserve"> </w:t>
            </w:r>
            <w:r w:rsidR="00753114">
              <w:t xml:space="preserve">firmware </w:t>
            </w:r>
            <w:r>
              <w:t>update</w:t>
            </w:r>
            <w:r w:rsidR="00753114">
              <w:t xml:space="preserve"> and hardware </w:t>
            </w:r>
            <w:r w:rsidR="00113FAA">
              <w:t>replacement,</w:t>
            </w:r>
            <w:r w:rsidR="002105DD">
              <w:t xml:space="preserve"> </w:t>
            </w:r>
            <w:r w:rsidR="006B0BDC">
              <w:t xml:space="preserve">SSL VPN troubleshooting and profile creation, VoIP network trouble shooting, </w:t>
            </w:r>
            <w:r w:rsidR="00753114">
              <w:t xml:space="preserve">SD-WAN and ISP troubleshooting, and </w:t>
            </w:r>
            <w:r w:rsidR="004502D3">
              <w:t>analog</w:t>
            </w:r>
            <w:r w:rsidR="000C27A1">
              <w:t xml:space="preserve"> </w:t>
            </w:r>
            <w:r w:rsidR="006515DB">
              <w:t>phone line testing</w:t>
            </w:r>
            <w:r w:rsidR="00B56D5F">
              <w:t xml:space="preserve">. </w:t>
            </w:r>
          </w:p>
        </w:tc>
      </w:tr>
      <w:tr w:rsidR="00F61DF9" w:rsidRPr="00CF1A49" w14:paraId="7FEBB5B0" w14:textId="77777777" w:rsidTr="00F61DF9">
        <w:tc>
          <w:tcPr>
            <w:tcW w:w="9355" w:type="dxa"/>
            <w:tcMar>
              <w:top w:w="216" w:type="dxa"/>
            </w:tcMar>
          </w:tcPr>
          <w:p w14:paraId="3986CBFD" w14:textId="77777777" w:rsidR="0084128D" w:rsidRPr="00CF1A49" w:rsidRDefault="0084128D" w:rsidP="0084128D">
            <w:pPr>
              <w:pStyle w:val="Heading3"/>
              <w:contextualSpacing w:val="0"/>
              <w:outlineLvl w:val="2"/>
            </w:pPr>
            <w:r>
              <w:t>December 2016</w:t>
            </w:r>
            <w:r w:rsidRPr="00CF1A49">
              <w:t xml:space="preserve"> – </w:t>
            </w:r>
            <w:r>
              <w:t>May 2019</w:t>
            </w:r>
          </w:p>
          <w:p w14:paraId="034C7E1C" w14:textId="77777777" w:rsidR="0084128D" w:rsidRPr="00CF1A49" w:rsidRDefault="0084128D" w:rsidP="0084128D">
            <w:pPr>
              <w:pStyle w:val="Heading2"/>
              <w:contextualSpacing w:val="0"/>
              <w:outlineLvl w:val="1"/>
            </w:pPr>
            <w:r>
              <w:t>Assistant Store Manager</w:t>
            </w:r>
            <w:r w:rsidRPr="00CF1A49">
              <w:t xml:space="preserve">, </w:t>
            </w:r>
            <w:r>
              <w:rPr>
                <w:rStyle w:val="SubtleReference"/>
              </w:rPr>
              <w:t>Bartell Drugs</w:t>
            </w:r>
          </w:p>
          <w:p w14:paraId="084CA893" w14:textId="0772543F" w:rsidR="00F61DF9" w:rsidRDefault="0084128D" w:rsidP="0084128D">
            <w:r>
              <w:t>Leading and developing staff and store level management</w:t>
            </w:r>
            <w:r w:rsidR="00B80870">
              <w:t xml:space="preserve"> teams</w:t>
            </w:r>
            <w:r>
              <w:t>. Creating an effective and organized work environment to maximize productivity with available labor and skill sets.</w:t>
            </w:r>
          </w:p>
        </w:tc>
      </w:tr>
    </w:tbl>
    <w:sdt>
      <w:sdtPr>
        <w:alias w:val="Education:"/>
        <w:tag w:val="Education:"/>
        <w:id w:val="-1908763273"/>
        <w:placeholder>
          <w:docPart w:val="96A5EA043A6F4DCBA7C10ABC63E1E46E"/>
        </w:placeholder>
        <w:temporary/>
        <w:showingPlcHdr/>
        <w15:appearance w15:val="hidden"/>
      </w:sdtPr>
      <w:sdtEndPr/>
      <w:sdtContent>
        <w:p w14:paraId="10A61A2D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43F53C41" w14:textId="77777777" w:rsidTr="00361E51">
        <w:tc>
          <w:tcPr>
            <w:tcW w:w="9290" w:type="dxa"/>
          </w:tcPr>
          <w:p w14:paraId="4F46DFED" w14:textId="445377A4" w:rsidR="001D0BF1" w:rsidRPr="00CF1A49" w:rsidRDefault="00A6587E" w:rsidP="001D0BF1">
            <w:pPr>
              <w:pStyle w:val="Heading3"/>
              <w:contextualSpacing w:val="0"/>
              <w:outlineLvl w:val="2"/>
            </w:pPr>
            <w:r>
              <w:t>Onging 2018 - 202</w:t>
            </w:r>
            <w:r w:rsidR="009E70CF">
              <w:t>3</w:t>
            </w:r>
          </w:p>
          <w:p w14:paraId="6D096E0C" w14:textId="5C4E17A5" w:rsidR="001D0BF1" w:rsidRPr="00CF1A49" w:rsidRDefault="003B4128" w:rsidP="001D0BF1">
            <w:pPr>
              <w:pStyle w:val="Heading2"/>
              <w:contextualSpacing w:val="0"/>
              <w:outlineLvl w:val="1"/>
            </w:pPr>
            <w:r>
              <w:t>B.s. informational technologies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Southern New</w:t>
            </w:r>
            <w:r w:rsidR="00F728ED">
              <w:rPr>
                <w:rStyle w:val="SubtleReference"/>
              </w:rPr>
              <w:t xml:space="preserve"> </w:t>
            </w:r>
            <w:r>
              <w:rPr>
                <w:rStyle w:val="SubtleReference"/>
              </w:rPr>
              <w:t>hampshire university</w:t>
            </w:r>
          </w:p>
          <w:p w14:paraId="2A54C143" w14:textId="04934A98" w:rsidR="00361E51" w:rsidRDefault="003B4128" w:rsidP="007538DC">
            <w:pPr>
              <w:contextualSpacing w:val="0"/>
            </w:pPr>
            <w:r>
              <w:t>With a focus in Network and Telecom.</w:t>
            </w:r>
          </w:p>
          <w:p w14:paraId="509E2E82" w14:textId="6FCBFA9D" w:rsidR="00361E51" w:rsidRDefault="00361E51" w:rsidP="007538DC">
            <w:pPr>
              <w:contextualSpacing w:val="0"/>
            </w:pPr>
            <w:r w:rsidRPr="00361E51">
              <w:rPr>
                <w:i/>
              </w:rPr>
              <w:t xml:space="preserve">Relevant </w:t>
            </w:r>
            <w:r w:rsidR="00FF7B17">
              <w:rPr>
                <w:i/>
              </w:rPr>
              <w:t xml:space="preserve">completed </w:t>
            </w:r>
            <w:r w:rsidRPr="00361E51">
              <w:rPr>
                <w:i/>
              </w:rPr>
              <w:t>courses include</w:t>
            </w:r>
            <w:r>
              <w:t>:</w:t>
            </w:r>
          </w:p>
          <w:p w14:paraId="76534246" w14:textId="0C2115E8" w:rsidR="00D86E61" w:rsidRDefault="003B4128" w:rsidP="003B4128">
            <w:pPr>
              <w:pStyle w:val="ListParagraph"/>
              <w:numPr>
                <w:ilvl w:val="0"/>
                <w:numId w:val="14"/>
              </w:numPr>
            </w:pPr>
            <w:r>
              <w:t>Computer Platform Technologies (</w:t>
            </w:r>
            <w:r w:rsidR="005F7C63">
              <w:t>CompTIA</w:t>
            </w:r>
            <w:r w:rsidR="00EE1853">
              <w:t xml:space="preserve"> </w:t>
            </w:r>
            <w:r>
              <w:t>A+</w:t>
            </w:r>
            <w:r w:rsidR="005F7C63">
              <w:t xml:space="preserve"> </w:t>
            </w:r>
            <w:r w:rsidR="008B695B">
              <w:t>focused</w:t>
            </w:r>
            <w:r w:rsidR="005F7C63">
              <w:t xml:space="preserve"> </w:t>
            </w:r>
            <w:r w:rsidR="00C37F27">
              <w:t>study</w:t>
            </w:r>
            <w:r w:rsidR="00EE1853">
              <w:t>)</w:t>
            </w:r>
          </w:p>
          <w:p w14:paraId="1DCFB23B" w14:textId="4ED57357" w:rsidR="00361E51" w:rsidRPr="00CF1A49" w:rsidRDefault="005717A0" w:rsidP="003B4128">
            <w:pPr>
              <w:pStyle w:val="ListParagraph"/>
              <w:numPr>
                <w:ilvl w:val="0"/>
                <w:numId w:val="14"/>
              </w:numPr>
            </w:pPr>
            <w:r>
              <w:t xml:space="preserve">Network </w:t>
            </w:r>
            <w:r w:rsidR="00FF7B17">
              <w:t xml:space="preserve">&amp; </w:t>
            </w:r>
            <w:r w:rsidR="001D30D6">
              <w:t xml:space="preserve">Telecom Management (CompTIA Network+ </w:t>
            </w:r>
            <w:r w:rsidR="008B695B">
              <w:t>focused</w:t>
            </w:r>
            <w:r w:rsidR="001D30D6">
              <w:t xml:space="preserve"> study)</w:t>
            </w:r>
          </w:p>
        </w:tc>
      </w:tr>
    </w:tbl>
    <w:p w14:paraId="6DC70311" w14:textId="6E2B19FC" w:rsidR="00894EE1" w:rsidRPr="006E1507" w:rsidRDefault="00894EE1" w:rsidP="00F14C38"/>
    <w:sectPr w:rsidR="00894EE1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ECFD2B" w14:textId="77777777" w:rsidR="009705C3" w:rsidRDefault="009705C3" w:rsidP="0068194B">
      <w:r>
        <w:separator/>
      </w:r>
    </w:p>
    <w:p w14:paraId="4EB95AD3" w14:textId="77777777" w:rsidR="009705C3" w:rsidRDefault="009705C3"/>
    <w:p w14:paraId="37DE2266" w14:textId="77777777" w:rsidR="009705C3" w:rsidRDefault="009705C3"/>
  </w:endnote>
  <w:endnote w:type="continuationSeparator" w:id="0">
    <w:p w14:paraId="5CF0439C" w14:textId="77777777" w:rsidR="009705C3" w:rsidRDefault="009705C3" w:rsidP="0068194B">
      <w:r>
        <w:continuationSeparator/>
      </w:r>
    </w:p>
    <w:p w14:paraId="085EAA2B" w14:textId="77777777" w:rsidR="009705C3" w:rsidRDefault="009705C3"/>
    <w:p w14:paraId="32B2D5B7" w14:textId="77777777" w:rsidR="009705C3" w:rsidRDefault="009705C3"/>
  </w:endnote>
  <w:endnote w:type="continuationNotice" w:id="1">
    <w:p w14:paraId="31C07DDF" w14:textId="77777777" w:rsidR="009705C3" w:rsidRDefault="009705C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28439C" w14:textId="50D51B44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1E5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DD9971" w14:textId="77777777" w:rsidR="009705C3" w:rsidRDefault="009705C3" w:rsidP="0068194B">
      <w:r>
        <w:separator/>
      </w:r>
    </w:p>
    <w:p w14:paraId="1B54550B" w14:textId="77777777" w:rsidR="009705C3" w:rsidRDefault="009705C3"/>
    <w:p w14:paraId="0D4F38C0" w14:textId="77777777" w:rsidR="009705C3" w:rsidRDefault="009705C3"/>
  </w:footnote>
  <w:footnote w:type="continuationSeparator" w:id="0">
    <w:p w14:paraId="5C284764" w14:textId="77777777" w:rsidR="009705C3" w:rsidRDefault="009705C3" w:rsidP="0068194B">
      <w:r>
        <w:continuationSeparator/>
      </w:r>
    </w:p>
    <w:p w14:paraId="1047B34E" w14:textId="77777777" w:rsidR="009705C3" w:rsidRDefault="009705C3"/>
    <w:p w14:paraId="29B660FF" w14:textId="77777777" w:rsidR="009705C3" w:rsidRDefault="009705C3"/>
  </w:footnote>
  <w:footnote w:type="continuationNotice" w:id="1">
    <w:p w14:paraId="1611CA83" w14:textId="77777777" w:rsidR="009705C3" w:rsidRDefault="009705C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77C614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7886F40A" wp14:editId="6C4D1C7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B150D35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9E66DA6"/>
    <w:multiLevelType w:val="hybridMultilevel"/>
    <w:tmpl w:val="A51E0694"/>
    <w:lvl w:ilvl="0" w:tplc="DCB6C2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D824C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0031CB"/>
    <w:multiLevelType w:val="hybridMultilevel"/>
    <w:tmpl w:val="D3A84E7E"/>
    <w:lvl w:ilvl="0" w:tplc="CF1295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D824C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2"/>
  </w:num>
  <w:num w:numId="6">
    <w:abstractNumId w:val="3"/>
  </w:num>
  <w:num w:numId="7">
    <w:abstractNumId w:val="13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8BB"/>
    <w:rsid w:val="000001EF"/>
    <w:rsid w:val="00005C5A"/>
    <w:rsid w:val="00007322"/>
    <w:rsid w:val="00007728"/>
    <w:rsid w:val="000236F8"/>
    <w:rsid w:val="00024584"/>
    <w:rsid w:val="00024730"/>
    <w:rsid w:val="00037367"/>
    <w:rsid w:val="000463A7"/>
    <w:rsid w:val="000545F6"/>
    <w:rsid w:val="00054E9A"/>
    <w:rsid w:val="00055E95"/>
    <w:rsid w:val="0007021F"/>
    <w:rsid w:val="00073283"/>
    <w:rsid w:val="0007490E"/>
    <w:rsid w:val="000B2BA5"/>
    <w:rsid w:val="000C27A1"/>
    <w:rsid w:val="000D1910"/>
    <w:rsid w:val="000E32D5"/>
    <w:rsid w:val="000F2F8C"/>
    <w:rsid w:val="000F4945"/>
    <w:rsid w:val="0010006E"/>
    <w:rsid w:val="001045A8"/>
    <w:rsid w:val="00113FAA"/>
    <w:rsid w:val="00114A91"/>
    <w:rsid w:val="00120492"/>
    <w:rsid w:val="00126215"/>
    <w:rsid w:val="0014135E"/>
    <w:rsid w:val="001427E1"/>
    <w:rsid w:val="0015148D"/>
    <w:rsid w:val="00152DD8"/>
    <w:rsid w:val="00160EBE"/>
    <w:rsid w:val="00161D9C"/>
    <w:rsid w:val="00163668"/>
    <w:rsid w:val="00165988"/>
    <w:rsid w:val="00171566"/>
    <w:rsid w:val="001735D6"/>
    <w:rsid w:val="00174676"/>
    <w:rsid w:val="001755A8"/>
    <w:rsid w:val="00184014"/>
    <w:rsid w:val="00186A31"/>
    <w:rsid w:val="00192008"/>
    <w:rsid w:val="001A564D"/>
    <w:rsid w:val="001B2470"/>
    <w:rsid w:val="001B32C3"/>
    <w:rsid w:val="001B3CC4"/>
    <w:rsid w:val="001C0E68"/>
    <w:rsid w:val="001C3D28"/>
    <w:rsid w:val="001C491F"/>
    <w:rsid w:val="001C4B6F"/>
    <w:rsid w:val="001C5B5E"/>
    <w:rsid w:val="001D0BF1"/>
    <w:rsid w:val="001D0E44"/>
    <w:rsid w:val="001D30D6"/>
    <w:rsid w:val="001E2571"/>
    <w:rsid w:val="001E3120"/>
    <w:rsid w:val="001E7E0C"/>
    <w:rsid w:val="001F0BB0"/>
    <w:rsid w:val="001F4E6D"/>
    <w:rsid w:val="001F6140"/>
    <w:rsid w:val="00203573"/>
    <w:rsid w:val="00203B70"/>
    <w:rsid w:val="0020597D"/>
    <w:rsid w:val="002105DD"/>
    <w:rsid w:val="002124B1"/>
    <w:rsid w:val="00213B4C"/>
    <w:rsid w:val="00213E4D"/>
    <w:rsid w:val="00222BB0"/>
    <w:rsid w:val="002253B0"/>
    <w:rsid w:val="002315E3"/>
    <w:rsid w:val="00235B05"/>
    <w:rsid w:val="00236D54"/>
    <w:rsid w:val="00241D8C"/>
    <w:rsid w:val="00241FDB"/>
    <w:rsid w:val="00245B00"/>
    <w:rsid w:val="0024720C"/>
    <w:rsid w:val="002617AE"/>
    <w:rsid w:val="002638D0"/>
    <w:rsid w:val="002647D3"/>
    <w:rsid w:val="00275EAE"/>
    <w:rsid w:val="00283724"/>
    <w:rsid w:val="00286AC5"/>
    <w:rsid w:val="00294998"/>
    <w:rsid w:val="00297F18"/>
    <w:rsid w:val="002A1945"/>
    <w:rsid w:val="002B2958"/>
    <w:rsid w:val="002B2C2C"/>
    <w:rsid w:val="002B3FC8"/>
    <w:rsid w:val="002D23C5"/>
    <w:rsid w:val="002D6137"/>
    <w:rsid w:val="002D7831"/>
    <w:rsid w:val="002E7E61"/>
    <w:rsid w:val="002F05E5"/>
    <w:rsid w:val="002F227B"/>
    <w:rsid w:val="002F254D"/>
    <w:rsid w:val="002F30E4"/>
    <w:rsid w:val="003046B2"/>
    <w:rsid w:val="00304E88"/>
    <w:rsid w:val="00307140"/>
    <w:rsid w:val="003101B7"/>
    <w:rsid w:val="00316DFF"/>
    <w:rsid w:val="00325B57"/>
    <w:rsid w:val="00327F93"/>
    <w:rsid w:val="00334C15"/>
    <w:rsid w:val="00336056"/>
    <w:rsid w:val="0034696C"/>
    <w:rsid w:val="003544E1"/>
    <w:rsid w:val="00361E51"/>
    <w:rsid w:val="00366398"/>
    <w:rsid w:val="00373CE2"/>
    <w:rsid w:val="00377A17"/>
    <w:rsid w:val="00382F11"/>
    <w:rsid w:val="003835C7"/>
    <w:rsid w:val="00391C76"/>
    <w:rsid w:val="00394749"/>
    <w:rsid w:val="00397656"/>
    <w:rsid w:val="003A0632"/>
    <w:rsid w:val="003A30E5"/>
    <w:rsid w:val="003A6ADF"/>
    <w:rsid w:val="003B4128"/>
    <w:rsid w:val="003B5928"/>
    <w:rsid w:val="003D380F"/>
    <w:rsid w:val="003D7140"/>
    <w:rsid w:val="003E160D"/>
    <w:rsid w:val="003F1D5F"/>
    <w:rsid w:val="004012BD"/>
    <w:rsid w:val="00405128"/>
    <w:rsid w:val="00406CFF"/>
    <w:rsid w:val="00416B25"/>
    <w:rsid w:val="00420592"/>
    <w:rsid w:val="00426526"/>
    <w:rsid w:val="00431354"/>
    <w:rsid w:val="004319E0"/>
    <w:rsid w:val="00437D06"/>
    <w:rsid w:val="00437E8C"/>
    <w:rsid w:val="00440225"/>
    <w:rsid w:val="00447DF8"/>
    <w:rsid w:val="004502D3"/>
    <w:rsid w:val="00450510"/>
    <w:rsid w:val="004603A3"/>
    <w:rsid w:val="00467DFA"/>
    <w:rsid w:val="004726BC"/>
    <w:rsid w:val="00474105"/>
    <w:rsid w:val="00476D74"/>
    <w:rsid w:val="00480E6E"/>
    <w:rsid w:val="00484AE3"/>
    <w:rsid w:val="00486277"/>
    <w:rsid w:val="004865B3"/>
    <w:rsid w:val="0049136C"/>
    <w:rsid w:val="00491E94"/>
    <w:rsid w:val="00494CF6"/>
    <w:rsid w:val="00495F8D"/>
    <w:rsid w:val="00497F28"/>
    <w:rsid w:val="004A1FAE"/>
    <w:rsid w:val="004A32FF"/>
    <w:rsid w:val="004B06EB"/>
    <w:rsid w:val="004B6AD0"/>
    <w:rsid w:val="004C0378"/>
    <w:rsid w:val="004C2D5D"/>
    <w:rsid w:val="004C33E1"/>
    <w:rsid w:val="004E01EB"/>
    <w:rsid w:val="004E02DE"/>
    <w:rsid w:val="004E2794"/>
    <w:rsid w:val="004F16EA"/>
    <w:rsid w:val="004F47E7"/>
    <w:rsid w:val="004F5736"/>
    <w:rsid w:val="00510362"/>
    <w:rsid w:val="00510392"/>
    <w:rsid w:val="00513E2A"/>
    <w:rsid w:val="005157EF"/>
    <w:rsid w:val="005332DD"/>
    <w:rsid w:val="0054045A"/>
    <w:rsid w:val="005431FB"/>
    <w:rsid w:val="0054795C"/>
    <w:rsid w:val="00557B00"/>
    <w:rsid w:val="00566A35"/>
    <w:rsid w:val="0056701E"/>
    <w:rsid w:val="005717A0"/>
    <w:rsid w:val="005740D7"/>
    <w:rsid w:val="005A0F26"/>
    <w:rsid w:val="005A1B10"/>
    <w:rsid w:val="005A3CE9"/>
    <w:rsid w:val="005A6850"/>
    <w:rsid w:val="005B1B1B"/>
    <w:rsid w:val="005C5932"/>
    <w:rsid w:val="005D3CA7"/>
    <w:rsid w:val="005D4CC1"/>
    <w:rsid w:val="005F4B91"/>
    <w:rsid w:val="005F55D2"/>
    <w:rsid w:val="005F7C63"/>
    <w:rsid w:val="005F7D84"/>
    <w:rsid w:val="0062312F"/>
    <w:rsid w:val="00625F2C"/>
    <w:rsid w:val="00636A3D"/>
    <w:rsid w:val="006515DB"/>
    <w:rsid w:val="00651811"/>
    <w:rsid w:val="00656AA0"/>
    <w:rsid w:val="00660154"/>
    <w:rsid w:val="006618E9"/>
    <w:rsid w:val="006640B2"/>
    <w:rsid w:val="00664674"/>
    <w:rsid w:val="00673CCA"/>
    <w:rsid w:val="00675A5F"/>
    <w:rsid w:val="0068194B"/>
    <w:rsid w:val="006861F6"/>
    <w:rsid w:val="00692703"/>
    <w:rsid w:val="0069448B"/>
    <w:rsid w:val="006A1962"/>
    <w:rsid w:val="006A1DAD"/>
    <w:rsid w:val="006A4E15"/>
    <w:rsid w:val="006A5641"/>
    <w:rsid w:val="006B0BDC"/>
    <w:rsid w:val="006B5D48"/>
    <w:rsid w:val="006B7D7B"/>
    <w:rsid w:val="006C1A5E"/>
    <w:rsid w:val="006C4718"/>
    <w:rsid w:val="006C7D02"/>
    <w:rsid w:val="006D176C"/>
    <w:rsid w:val="006D3046"/>
    <w:rsid w:val="006D7984"/>
    <w:rsid w:val="006E1507"/>
    <w:rsid w:val="006E4441"/>
    <w:rsid w:val="006E63EC"/>
    <w:rsid w:val="006F21A0"/>
    <w:rsid w:val="006F6F6C"/>
    <w:rsid w:val="0070340C"/>
    <w:rsid w:val="00712D8B"/>
    <w:rsid w:val="00721EBE"/>
    <w:rsid w:val="007220EA"/>
    <w:rsid w:val="00722388"/>
    <w:rsid w:val="00725661"/>
    <w:rsid w:val="007273B7"/>
    <w:rsid w:val="00733E0A"/>
    <w:rsid w:val="0074403D"/>
    <w:rsid w:val="00746D44"/>
    <w:rsid w:val="00753114"/>
    <w:rsid w:val="007538DC"/>
    <w:rsid w:val="00757803"/>
    <w:rsid w:val="0077511E"/>
    <w:rsid w:val="00785977"/>
    <w:rsid w:val="00787981"/>
    <w:rsid w:val="0079206B"/>
    <w:rsid w:val="00796076"/>
    <w:rsid w:val="00797EF6"/>
    <w:rsid w:val="007A2143"/>
    <w:rsid w:val="007A3EFE"/>
    <w:rsid w:val="007A6A98"/>
    <w:rsid w:val="007B15F9"/>
    <w:rsid w:val="007C0566"/>
    <w:rsid w:val="007C2420"/>
    <w:rsid w:val="007C606B"/>
    <w:rsid w:val="007E6A61"/>
    <w:rsid w:val="007F29A1"/>
    <w:rsid w:val="00801140"/>
    <w:rsid w:val="00803404"/>
    <w:rsid w:val="00805846"/>
    <w:rsid w:val="00805CEE"/>
    <w:rsid w:val="00812443"/>
    <w:rsid w:val="00820F16"/>
    <w:rsid w:val="00825675"/>
    <w:rsid w:val="00825BB8"/>
    <w:rsid w:val="00833FC0"/>
    <w:rsid w:val="00834955"/>
    <w:rsid w:val="0083693E"/>
    <w:rsid w:val="0084128D"/>
    <w:rsid w:val="0084733E"/>
    <w:rsid w:val="00850C9A"/>
    <w:rsid w:val="00853216"/>
    <w:rsid w:val="00855B59"/>
    <w:rsid w:val="00860461"/>
    <w:rsid w:val="00860828"/>
    <w:rsid w:val="0086487C"/>
    <w:rsid w:val="00870B20"/>
    <w:rsid w:val="00870CDE"/>
    <w:rsid w:val="008829F8"/>
    <w:rsid w:val="00885897"/>
    <w:rsid w:val="00894EE1"/>
    <w:rsid w:val="008955DA"/>
    <w:rsid w:val="00896FE0"/>
    <w:rsid w:val="008A32F1"/>
    <w:rsid w:val="008A413B"/>
    <w:rsid w:val="008A6538"/>
    <w:rsid w:val="008B24F5"/>
    <w:rsid w:val="008B695B"/>
    <w:rsid w:val="008C37C8"/>
    <w:rsid w:val="008C7056"/>
    <w:rsid w:val="008C7946"/>
    <w:rsid w:val="008F3B14"/>
    <w:rsid w:val="008F50C0"/>
    <w:rsid w:val="00901899"/>
    <w:rsid w:val="0090344B"/>
    <w:rsid w:val="00905715"/>
    <w:rsid w:val="00906C47"/>
    <w:rsid w:val="00907C4E"/>
    <w:rsid w:val="0091321E"/>
    <w:rsid w:val="00913946"/>
    <w:rsid w:val="0092218C"/>
    <w:rsid w:val="00923D04"/>
    <w:rsid w:val="0092726B"/>
    <w:rsid w:val="009361BA"/>
    <w:rsid w:val="00937D19"/>
    <w:rsid w:val="00944F78"/>
    <w:rsid w:val="009510E7"/>
    <w:rsid w:val="00952C89"/>
    <w:rsid w:val="009571D8"/>
    <w:rsid w:val="009575C0"/>
    <w:rsid w:val="009650EA"/>
    <w:rsid w:val="009705C3"/>
    <w:rsid w:val="0097790C"/>
    <w:rsid w:val="00980A9F"/>
    <w:rsid w:val="00981DC1"/>
    <w:rsid w:val="00984500"/>
    <w:rsid w:val="0098506E"/>
    <w:rsid w:val="009937CE"/>
    <w:rsid w:val="009A44CE"/>
    <w:rsid w:val="009B1128"/>
    <w:rsid w:val="009C4DFC"/>
    <w:rsid w:val="009C6519"/>
    <w:rsid w:val="009C765F"/>
    <w:rsid w:val="009D44F8"/>
    <w:rsid w:val="009E3160"/>
    <w:rsid w:val="009E70CF"/>
    <w:rsid w:val="009E7C7C"/>
    <w:rsid w:val="009F220C"/>
    <w:rsid w:val="009F3B05"/>
    <w:rsid w:val="009F4931"/>
    <w:rsid w:val="00A00911"/>
    <w:rsid w:val="00A14534"/>
    <w:rsid w:val="00A16DAA"/>
    <w:rsid w:val="00A24162"/>
    <w:rsid w:val="00A25023"/>
    <w:rsid w:val="00A270EA"/>
    <w:rsid w:val="00A34BA2"/>
    <w:rsid w:val="00A36133"/>
    <w:rsid w:val="00A36F27"/>
    <w:rsid w:val="00A408BB"/>
    <w:rsid w:val="00A42340"/>
    <w:rsid w:val="00A42E32"/>
    <w:rsid w:val="00A4521F"/>
    <w:rsid w:val="00A46E63"/>
    <w:rsid w:val="00A51DC5"/>
    <w:rsid w:val="00A53DE1"/>
    <w:rsid w:val="00A54579"/>
    <w:rsid w:val="00A615E1"/>
    <w:rsid w:val="00A6587E"/>
    <w:rsid w:val="00A67861"/>
    <w:rsid w:val="00A755E8"/>
    <w:rsid w:val="00A81293"/>
    <w:rsid w:val="00A815B0"/>
    <w:rsid w:val="00A82725"/>
    <w:rsid w:val="00A91EBE"/>
    <w:rsid w:val="00A93A5D"/>
    <w:rsid w:val="00A96AA1"/>
    <w:rsid w:val="00AA11CB"/>
    <w:rsid w:val="00AA303E"/>
    <w:rsid w:val="00AB32F8"/>
    <w:rsid w:val="00AB610B"/>
    <w:rsid w:val="00AD360E"/>
    <w:rsid w:val="00AD40FB"/>
    <w:rsid w:val="00AD782D"/>
    <w:rsid w:val="00AE146A"/>
    <w:rsid w:val="00AE7650"/>
    <w:rsid w:val="00B10EBE"/>
    <w:rsid w:val="00B236F1"/>
    <w:rsid w:val="00B3030C"/>
    <w:rsid w:val="00B36056"/>
    <w:rsid w:val="00B4759B"/>
    <w:rsid w:val="00B47C8B"/>
    <w:rsid w:val="00B50F99"/>
    <w:rsid w:val="00B51D1B"/>
    <w:rsid w:val="00B5324B"/>
    <w:rsid w:val="00B540F4"/>
    <w:rsid w:val="00B56D5F"/>
    <w:rsid w:val="00B60FD0"/>
    <w:rsid w:val="00B61CA7"/>
    <w:rsid w:val="00B622DF"/>
    <w:rsid w:val="00B6332A"/>
    <w:rsid w:val="00B755CB"/>
    <w:rsid w:val="00B80870"/>
    <w:rsid w:val="00B81760"/>
    <w:rsid w:val="00B8494C"/>
    <w:rsid w:val="00B9712C"/>
    <w:rsid w:val="00BA1546"/>
    <w:rsid w:val="00BB4E51"/>
    <w:rsid w:val="00BD431F"/>
    <w:rsid w:val="00BE2619"/>
    <w:rsid w:val="00BE423E"/>
    <w:rsid w:val="00BE5F93"/>
    <w:rsid w:val="00BF61AC"/>
    <w:rsid w:val="00BF787A"/>
    <w:rsid w:val="00C34BB0"/>
    <w:rsid w:val="00C37F27"/>
    <w:rsid w:val="00C47FA6"/>
    <w:rsid w:val="00C57FC6"/>
    <w:rsid w:val="00C628D8"/>
    <w:rsid w:val="00C66A7D"/>
    <w:rsid w:val="00C779C6"/>
    <w:rsid w:val="00C779DA"/>
    <w:rsid w:val="00C814F7"/>
    <w:rsid w:val="00C9110E"/>
    <w:rsid w:val="00C927F9"/>
    <w:rsid w:val="00C939C0"/>
    <w:rsid w:val="00C9485F"/>
    <w:rsid w:val="00C96615"/>
    <w:rsid w:val="00CA4B4D"/>
    <w:rsid w:val="00CB1413"/>
    <w:rsid w:val="00CB2DC3"/>
    <w:rsid w:val="00CB35C3"/>
    <w:rsid w:val="00CB5616"/>
    <w:rsid w:val="00CB6895"/>
    <w:rsid w:val="00CD323D"/>
    <w:rsid w:val="00CD5235"/>
    <w:rsid w:val="00CE05A3"/>
    <w:rsid w:val="00CE2818"/>
    <w:rsid w:val="00CE4030"/>
    <w:rsid w:val="00CE64B3"/>
    <w:rsid w:val="00CE7BFF"/>
    <w:rsid w:val="00CF1A49"/>
    <w:rsid w:val="00D0630C"/>
    <w:rsid w:val="00D07C33"/>
    <w:rsid w:val="00D13A78"/>
    <w:rsid w:val="00D243A9"/>
    <w:rsid w:val="00D305E5"/>
    <w:rsid w:val="00D37A35"/>
    <w:rsid w:val="00D37CD3"/>
    <w:rsid w:val="00D45235"/>
    <w:rsid w:val="00D504C4"/>
    <w:rsid w:val="00D51ABF"/>
    <w:rsid w:val="00D573F6"/>
    <w:rsid w:val="00D61D3C"/>
    <w:rsid w:val="00D66A52"/>
    <w:rsid w:val="00D66EFA"/>
    <w:rsid w:val="00D72A2D"/>
    <w:rsid w:val="00D86E61"/>
    <w:rsid w:val="00D9521A"/>
    <w:rsid w:val="00D97062"/>
    <w:rsid w:val="00DA3914"/>
    <w:rsid w:val="00DA59AA"/>
    <w:rsid w:val="00DB117F"/>
    <w:rsid w:val="00DB6915"/>
    <w:rsid w:val="00DB7E1E"/>
    <w:rsid w:val="00DC1B78"/>
    <w:rsid w:val="00DC2A2F"/>
    <w:rsid w:val="00DC600B"/>
    <w:rsid w:val="00DE0A4D"/>
    <w:rsid w:val="00DE0E15"/>
    <w:rsid w:val="00DE0FAA"/>
    <w:rsid w:val="00DE136D"/>
    <w:rsid w:val="00DE6534"/>
    <w:rsid w:val="00DF4D6C"/>
    <w:rsid w:val="00DF4D79"/>
    <w:rsid w:val="00E01923"/>
    <w:rsid w:val="00E12B79"/>
    <w:rsid w:val="00E14498"/>
    <w:rsid w:val="00E16081"/>
    <w:rsid w:val="00E2397A"/>
    <w:rsid w:val="00E254DB"/>
    <w:rsid w:val="00E26874"/>
    <w:rsid w:val="00E300FC"/>
    <w:rsid w:val="00E3355A"/>
    <w:rsid w:val="00E362DB"/>
    <w:rsid w:val="00E5632B"/>
    <w:rsid w:val="00E70240"/>
    <w:rsid w:val="00E711F7"/>
    <w:rsid w:val="00E71E6B"/>
    <w:rsid w:val="00E81CC5"/>
    <w:rsid w:val="00E85A87"/>
    <w:rsid w:val="00E85B4A"/>
    <w:rsid w:val="00E86445"/>
    <w:rsid w:val="00E875A7"/>
    <w:rsid w:val="00E918A1"/>
    <w:rsid w:val="00E9528E"/>
    <w:rsid w:val="00EA30C6"/>
    <w:rsid w:val="00EA5099"/>
    <w:rsid w:val="00EA6576"/>
    <w:rsid w:val="00EC06FF"/>
    <w:rsid w:val="00EC1351"/>
    <w:rsid w:val="00EC1769"/>
    <w:rsid w:val="00EC4CBF"/>
    <w:rsid w:val="00EC5434"/>
    <w:rsid w:val="00EC553D"/>
    <w:rsid w:val="00EE1853"/>
    <w:rsid w:val="00EE2CA8"/>
    <w:rsid w:val="00EF17E8"/>
    <w:rsid w:val="00EF43D4"/>
    <w:rsid w:val="00EF51D9"/>
    <w:rsid w:val="00F020D1"/>
    <w:rsid w:val="00F0454C"/>
    <w:rsid w:val="00F06925"/>
    <w:rsid w:val="00F104B6"/>
    <w:rsid w:val="00F130DD"/>
    <w:rsid w:val="00F14C38"/>
    <w:rsid w:val="00F203AA"/>
    <w:rsid w:val="00F24884"/>
    <w:rsid w:val="00F476C4"/>
    <w:rsid w:val="00F55070"/>
    <w:rsid w:val="00F61DF9"/>
    <w:rsid w:val="00F728ED"/>
    <w:rsid w:val="00F758E7"/>
    <w:rsid w:val="00F81960"/>
    <w:rsid w:val="00F8769D"/>
    <w:rsid w:val="00F9350C"/>
    <w:rsid w:val="00F94EB5"/>
    <w:rsid w:val="00F9624D"/>
    <w:rsid w:val="00FA1E00"/>
    <w:rsid w:val="00FA479A"/>
    <w:rsid w:val="00FB31C1"/>
    <w:rsid w:val="00FB58F2"/>
    <w:rsid w:val="00FC296C"/>
    <w:rsid w:val="00FC6AEA"/>
    <w:rsid w:val="00FD3D13"/>
    <w:rsid w:val="00FE55A2"/>
    <w:rsid w:val="00FE5C87"/>
    <w:rsid w:val="00FF582B"/>
    <w:rsid w:val="00FF7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930490"/>
  <w15:chartTrackingRefBased/>
  <w15:docId w15:val="{FD4FDF49-1894-4F14-AD26-F54E03EBD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yant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6F58FEACF864797887E9442D0336B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8BC773-E123-414E-850A-1A08964939D1}"/>
      </w:docPartPr>
      <w:docPartBody>
        <w:p w:rsidR="008839DE" w:rsidRDefault="008839DE">
          <w:pPr>
            <w:pStyle w:val="66F58FEACF864797887E9442D0336BF6"/>
          </w:pPr>
          <w:r w:rsidRPr="00CF1A49">
            <w:t>·</w:t>
          </w:r>
        </w:p>
      </w:docPartBody>
    </w:docPart>
    <w:docPart>
      <w:docPartPr>
        <w:name w:val="A6D03DF478214742846B738E752E4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B2CC38-FE95-4A27-A5F8-EC89F38F00D5}"/>
      </w:docPartPr>
      <w:docPartBody>
        <w:p w:rsidR="008839DE" w:rsidRDefault="008839DE">
          <w:pPr>
            <w:pStyle w:val="A6D03DF478214742846B738E752E4994"/>
          </w:pPr>
          <w:r w:rsidRPr="00CF1A49">
            <w:t>Experience</w:t>
          </w:r>
        </w:p>
      </w:docPartBody>
    </w:docPart>
    <w:docPart>
      <w:docPartPr>
        <w:name w:val="96A5EA043A6F4DCBA7C10ABC63E1E4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AD1E2-312F-4B90-9380-7F00081372EF}"/>
      </w:docPartPr>
      <w:docPartBody>
        <w:p w:rsidR="008839DE" w:rsidRDefault="008839DE">
          <w:pPr>
            <w:pStyle w:val="96A5EA043A6F4DCBA7C10ABC63E1E46E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9DE"/>
    <w:rsid w:val="001A1084"/>
    <w:rsid w:val="0032184A"/>
    <w:rsid w:val="00473D2D"/>
    <w:rsid w:val="00583F9A"/>
    <w:rsid w:val="006578AB"/>
    <w:rsid w:val="007E0058"/>
    <w:rsid w:val="008839DE"/>
    <w:rsid w:val="00884A06"/>
    <w:rsid w:val="0099381D"/>
    <w:rsid w:val="00A9453A"/>
    <w:rsid w:val="00AE0A2C"/>
    <w:rsid w:val="00CC0F60"/>
    <w:rsid w:val="00EF3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66F58FEACF864797887E9442D0336BF6">
    <w:name w:val="66F58FEACF864797887E9442D0336BF6"/>
  </w:style>
  <w:style w:type="paragraph" w:customStyle="1" w:styleId="A6D03DF478214742846B738E752E4994">
    <w:name w:val="A6D03DF478214742846B738E752E4994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96A5EA043A6F4DCBA7C10ABC63E1E46E">
    <w:name w:val="96A5EA043A6F4DCBA7C10ABC63E1E4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design).dotx</Template>
  <TotalTime>273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watson</dc:creator>
  <cp:keywords/>
  <dc:description/>
  <cp:lastModifiedBy>ryan watson</cp:lastModifiedBy>
  <cp:revision>236</cp:revision>
  <dcterms:created xsi:type="dcterms:W3CDTF">2019-03-22T02:29:00Z</dcterms:created>
  <dcterms:modified xsi:type="dcterms:W3CDTF">2020-12-16T08:18:00Z</dcterms:modified>
  <cp:category/>
</cp:coreProperties>
</file>