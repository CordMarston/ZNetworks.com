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5338"/>
        <w:gridCol w:w="2467"/>
      </w:tblGrid>
      <w:tr w:rsidR="005E39A5" w14:paraId="00EBBA8F" w14:textId="77777777">
        <w:trPr>
          <w:trHeight w:val="51"/>
        </w:trPr>
        <w:sdt>
          <w:sdtPr>
            <w:alias w:val="Author"/>
            <w:id w:val="91148862"/>
            <w:placeholder>
              <w:docPart w:val="92B20D7C485D4DAEA99410C512668C99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255" w:type="dxa"/>
                <w:gridSpan w:val="3"/>
                <w:vAlign w:val="bottom"/>
              </w:tcPr>
              <w:p w14:paraId="0275EC02" w14:textId="77777777" w:rsidR="005E39A5" w:rsidRDefault="00D632BC" w:rsidP="00356A70">
                <w:pPr>
                  <w:pStyle w:val="YourName"/>
                  <w:jc w:val="center"/>
                </w:pPr>
                <w:r>
                  <w:t>Alexander hels</w:t>
                </w:r>
              </w:p>
            </w:tc>
          </w:sdtContent>
        </w:sdt>
      </w:tr>
      <w:tr w:rsidR="005E39A5" w14:paraId="4F8FE30E" w14:textId="77777777">
        <w:trPr>
          <w:trHeight w:val="88"/>
        </w:trPr>
        <w:tc>
          <w:tcPr>
            <w:tcW w:w="450" w:type="dxa"/>
          </w:tcPr>
          <w:p w14:paraId="6E60AB68" w14:textId="77777777" w:rsidR="005E39A5" w:rsidRDefault="005E39A5"/>
        </w:tc>
        <w:tc>
          <w:tcPr>
            <w:tcW w:w="7805" w:type="dxa"/>
            <w:gridSpan w:val="2"/>
          </w:tcPr>
          <w:p w14:paraId="0D9CB31C" w14:textId="156FE209" w:rsidR="005E39A5" w:rsidRDefault="00E43F5B" w:rsidP="00356A70">
            <w:pPr>
              <w:pStyle w:val="PersonalInformation"/>
              <w:jc w:val="center"/>
            </w:pPr>
            <w:r>
              <w:t>7408 Rainier Dr #A</w:t>
            </w:r>
            <w:r w:rsidR="00A73B99">
              <w:t xml:space="preserve"> | </w:t>
            </w:r>
            <w:r w:rsidR="00D632BC">
              <w:t>Everett, WA 9820</w:t>
            </w:r>
            <w:r w:rsidR="003375A5">
              <w:t>3</w:t>
            </w:r>
            <w:r w:rsidR="00A73B99">
              <w:t xml:space="preserve"> | </w:t>
            </w:r>
            <w:r w:rsidR="008F06C3">
              <w:t>(425)772-</w:t>
            </w:r>
            <w:r w:rsidR="00D632BC">
              <w:t>5152</w:t>
            </w:r>
            <w:r w:rsidR="00A73B99">
              <w:t xml:space="preserve"> | </w:t>
            </w:r>
            <w:r w:rsidR="008F06C3">
              <w:t>a.hels@outlook.com</w:t>
            </w:r>
          </w:p>
        </w:tc>
      </w:tr>
      <w:tr w:rsidR="005E39A5" w14:paraId="3A30F735" w14:textId="77777777">
        <w:trPr>
          <w:trHeight w:val="808"/>
        </w:trPr>
        <w:tc>
          <w:tcPr>
            <w:tcW w:w="8255" w:type="dxa"/>
            <w:gridSpan w:val="3"/>
          </w:tcPr>
          <w:p w14:paraId="5E067E87" w14:textId="097558D9" w:rsidR="00617F9E" w:rsidRDefault="00617F9E">
            <w:pPr>
              <w:pStyle w:val="PersonalInformation"/>
            </w:pPr>
          </w:p>
        </w:tc>
      </w:tr>
      <w:tr w:rsidR="005E39A5" w14:paraId="245F9CFE" w14:textId="77777777">
        <w:tc>
          <w:tcPr>
            <w:tcW w:w="8255" w:type="dxa"/>
            <w:gridSpan w:val="3"/>
            <w:vAlign w:val="center"/>
          </w:tcPr>
          <w:p w14:paraId="038870E4" w14:textId="77777777" w:rsidR="005E39A5" w:rsidRDefault="00A73B99" w:rsidP="008F06C3">
            <w:pPr>
              <w:pStyle w:val="SectionHeading"/>
            </w:pPr>
            <w:r>
              <w:t>Objective</w:t>
            </w:r>
            <w:r w:rsidR="008F06C3">
              <w:t xml:space="preserve"> </w:t>
            </w:r>
          </w:p>
        </w:tc>
      </w:tr>
      <w:tr w:rsidR="005E39A5" w14:paraId="1105F0B0" w14:textId="77777777">
        <w:tc>
          <w:tcPr>
            <w:tcW w:w="8255" w:type="dxa"/>
            <w:gridSpan w:val="3"/>
            <w:tcMar>
              <w:bottom w:w="259" w:type="dxa"/>
            </w:tcMar>
          </w:tcPr>
          <w:p w14:paraId="03167EAA" w14:textId="77777777" w:rsidR="005E39A5" w:rsidRDefault="0030680C" w:rsidP="00D632BC">
            <w:pPr>
              <w:pStyle w:val="Copy"/>
            </w:pPr>
            <w:r>
              <w:t>Obtain a position within a quality company that allows me to showcase my skills and have room to advance</w:t>
            </w:r>
          </w:p>
        </w:tc>
      </w:tr>
      <w:tr w:rsidR="005E39A5" w14:paraId="187DD9B5" w14:textId="77777777">
        <w:tc>
          <w:tcPr>
            <w:tcW w:w="8255" w:type="dxa"/>
            <w:gridSpan w:val="3"/>
          </w:tcPr>
          <w:p w14:paraId="2BEF5ADF" w14:textId="77777777" w:rsidR="005E39A5" w:rsidRDefault="00A73B99">
            <w:pPr>
              <w:pStyle w:val="SectionHeading"/>
            </w:pPr>
            <w:r>
              <w:t>Skills Profile</w:t>
            </w:r>
          </w:p>
        </w:tc>
      </w:tr>
      <w:tr w:rsidR="005E39A5" w14:paraId="2A0CCA18" w14:textId="77777777">
        <w:tc>
          <w:tcPr>
            <w:tcW w:w="8255" w:type="dxa"/>
            <w:gridSpan w:val="3"/>
            <w:tcMar>
              <w:bottom w:w="259" w:type="dxa"/>
            </w:tcMar>
          </w:tcPr>
          <w:p w14:paraId="2F15AD2D" w14:textId="77777777" w:rsidR="005E39A5" w:rsidRDefault="00943950" w:rsidP="00943950">
            <w:pPr>
              <w:pStyle w:val="ListParagraph"/>
            </w:pPr>
            <w:r>
              <w:t xml:space="preserve">Outgoing personality that </w:t>
            </w:r>
            <w:r w:rsidR="00D34FD6">
              <w:t>can take charge</w:t>
            </w:r>
          </w:p>
          <w:p w14:paraId="6DA16891" w14:textId="77777777" w:rsidR="00943950" w:rsidRDefault="00943950" w:rsidP="00943950">
            <w:pPr>
              <w:pStyle w:val="ListParagraph"/>
            </w:pPr>
            <w:r>
              <w:t>Hardworking &amp; quick learner</w:t>
            </w:r>
          </w:p>
          <w:p w14:paraId="64357EFB" w14:textId="77777777" w:rsidR="009D468A" w:rsidRDefault="009D468A" w:rsidP="009D468A">
            <w:pPr>
              <w:pStyle w:val="ListParagraph"/>
            </w:pPr>
            <w:r>
              <w:t>Thrives on new technological advances</w:t>
            </w:r>
          </w:p>
          <w:p w14:paraId="73554A35" w14:textId="77777777" w:rsidR="00943950" w:rsidRDefault="00A73B99" w:rsidP="00943950">
            <w:pPr>
              <w:pStyle w:val="ListParagraph"/>
            </w:pPr>
            <w:r>
              <w:t>Can work independently or with a team</w:t>
            </w:r>
          </w:p>
        </w:tc>
      </w:tr>
      <w:tr w:rsidR="005E39A5" w14:paraId="06F30026" w14:textId="77777777">
        <w:tc>
          <w:tcPr>
            <w:tcW w:w="8255" w:type="dxa"/>
            <w:gridSpan w:val="3"/>
            <w:vAlign w:val="center"/>
          </w:tcPr>
          <w:p w14:paraId="47B1B17E" w14:textId="77777777" w:rsidR="005E39A5" w:rsidRDefault="00A73B99">
            <w:pPr>
              <w:pStyle w:val="SectionHeading"/>
            </w:pPr>
            <w:r>
              <w:t>Employment History</w:t>
            </w:r>
          </w:p>
        </w:tc>
      </w:tr>
      <w:tr w:rsidR="005E39A5" w14:paraId="585EA7C1" w14:textId="77777777">
        <w:tc>
          <w:tcPr>
            <w:tcW w:w="5788" w:type="dxa"/>
            <w:gridSpan w:val="2"/>
          </w:tcPr>
          <w:p w14:paraId="33596F52" w14:textId="382D64B6" w:rsidR="005E39A5" w:rsidRDefault="00C2203D" w:rsidP="0098414C">
            <w:pPr>
              <w:pStyle w:val="Bold"/>
            </w:pPr>
            <w:r>
              <w:t xml:space="preserve">IT / </w:t>
            </w:r>
            <w:r w:rsidR="00E43F5B">
              <w:t>Video Content Manager, Concourse Hosting</w:t>
            </w:r>
          </w:p>
        </w:tc>
        <w:tc>
          <w:tcPr>
            <w:tcW w:w="2467" w:type="dxa"/>
          </w:tcPr>
          <w:p w14:paraId="09107B81" w14:textId="4A432CF0" w:rsidR="005E39A5" w:rsidRDefault="00346E75" w:rsidP="00013E2A">
            <w:pPr>
              <w:pStyle w:val="Dates"/>
            </w:pPr>
            <w:sdt>
              <w:sdtPr>
                <w:id w:val="270558851"/>
                <w:placeholder>
                  <w:docPart w:val="C8590083CCF94F5CB01BD89D368D09F7"/>
                </w:placeholder>
                <w:date w:fullDate="2018-01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3F5B">
                  <w:t>1/16/2018</w:t>
                </w:r>
              </w:sdtContent>
            </w:sdt>
            <w:r w:rsidR="00A73B99">
              <w:t xml:space="preserve"> — </w:t>
            </w:r>
            <w:sdt>
              <w:sdtPr>
                <w:id w:val="270558854"/>
                <w:placeholder>
                  <w:docPart w:val="6A03FCE20B964B568F7D2C42FDD2A96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13E2A">
                  <w:t>Current</w:t>
                </w:r>
              </w:sdtContent>
            </w:sdt>
          </w:p>
        </w:tc>
      </w:tr>
      <w:tr w:rsidR="005E39A5" w14:paraId="1CBB3803" w14:textId="77777777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737166375"/>
              <w:placeholder>
                <w:docPart w:val="CAFDC70C350F46EA8CA2E86F43F8E494"/>
              </w:placeholder>
            </w:sdtPr>
            <w:sdtEndPr/>
            <w:sdtContent>
              <w:p w14:paraId="4256712D" w14:textId="30658D83" w:rsidR="005E39A5" w:rsidRDefault="00E43F5B">
                <w:pPr>
                  <w:pStyle w:val="Italics"/>
                </w:pPr>
                <w:r>
                  <w:t>Lynnwood</w:t>
                </w:r>
                <w:r w:rsidR="00D632BC">
                  <w:t>, WA</w:t>
                </w:r>
              </w:p>
            </w:sdtContent>
          </w:sdt>
          <w:p w14:paraId="0940B1EE" w14:textId="58E49A74" w:rsidR="008D2872" w:rsidRDefault="00C119BE" w:rsidP="008D2872">
            <w:pPr>
              <w:pStyle w:val="ListParagraph"/>
            </w:pPr>
            <w:r>
              <w:t>Produce</w:t>
            </w:r>
            <w:r w:rsidR="00356A70">
              <w:t>d</w:t>
            </w:r>
            <w:r>
              <w:t>, shot, edit</w:t>
            </w:r>
            <w:r w:rsidR="00356A70">
              <w:t>ed</w:t>
            </w:r>
            <w:r>
              <w:t>, and post</w:t>
            </w:r>
            <w:r w:rsidR="00356A70">
              <w:t>ed</w:t>
            </w:r>
            <w:r>
              <w:t xml:space="preserve"> all video content on company </w:t>
            </w:r>
            <w:r w:rsidR="00BF139D">
              <w:t>Y</w:t>
            </w:r>
            <w:r>
              <w:t>ou</w:t>
            </w:r>
            <w:r w:rsidR="00BF139D">
              <w:t>T</w:t>
            </w:r>
            <w:r>
              <w:t>ube / blog.</w:t>
            </w:r>
          </w:p>
          <w:p w14:paraId="11F69E21" w14:textId="3496FC54" w:rsidR="00340398" w:rsidRDefault="00C2203D" w:rsidP="00340398">
            <w:pPr>
              <w:pStyle w:val="ListParagraph"/>
            </w:pPr>
            <w:r>
              <w:t>Started as IT helpdesk</w:t>
            </w:r>
          </w:p>
          <w:p w14:paraId="3D1D00F9" w14:textId="35A96D49" w:rsidR="008D2872" w:rsidRDefault="00C2203D" w:rsidP="00340398">
            <w:pPr>
              <w:pStyle w:val="ListParagraph"/>
            </w:pPr>
            <w:r>
              <w:t>Moved into a support tech role before moving into marketing</w:t>
            </w:r>
          </w:p>
        </w:tc>
      </w:tr>
      <w:tr w:rsidR="005E39A5" w14:paraId="6711C430" w14:textId="77777777">
        <w:tc>
          <w:tcPr>
            <w:tcW w:w="5788" w:type="dxa"/>
            <w:gridSpan w:val="2"/>
          </w:tcPr>
          <w:p w14:paraId="55607F9D" w14:textId="19CF99F8" w:rsidR="005E39A5" w:rsidRDefault="00E43F5B" w:rsidP="00D632BC">
            <w:pPr>
              <w:pStyle w:val="Bold"/>
            </w:pPr>
            <w:r>
              <w:t>Program Coordinator, Ambitions of Washington</w:t>
            </w:r>
          </w:p>
        </w:tc>
        <w:tc>
          <w:tcPr>
            <w:tcW w:w="2467" w:type="dxa"/>
          </w:tcPr>
          <w:p w14:paraId="720C9089" w14:textId="5A737B52" w:rsidR="005E39A5" w:rsidRDefault="00346E75" w:rsidP="00832C0E">
            <w:pPr>
              <w:pStyle w:val="Dates"/>
            </w:pPr>
            <w:sdt>
              <w:sdtPr>
                <w:id w:val="-919010293"/>
                <w:placeholder>
                  <w:docPart w:val="1DEE6F92627B441E82A868AE03075CB7"/>
                </w:placeholder>
                <w:date w:fullDate="2017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3F5B">
                  <w:t>8/1/2017</w:t>
                </w:r>
              </w:sdtContent>
            </w:sdt>
            <w:r w:rsidR="00E43F5B">
              <w:t xml:space="preserve"> — </w:t>
            </w:r>
            <w:sdt>
              <w:sdtPr>
                <w:id w:val="1465617116"/>
                <w:placeholder>
                  <w:docPart w:val="1BA57D33DA8E43AEB8596EEDCEA19E13"/>
                </w:placeholder>
                <w:date w:fullDate="2018-01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3F5B">
                  <w:t>1/12/2018</w:t>
                </w:r>
              </w:sdtContent>
            </w:sdt>
          </w:p>
        </w:tc>
      </w:tr>
      <w:tr w:rsidR="005E39A5" w14:paraId="44E59A98" w14:textId="77777777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1379211197"/>
              <w:placeholder>
                <w:docPart w:val="BF65A66FB93B4A4ABFD9F3C7288B67AC"/>
              </w:placeholder>
            </w:sdtPr>
            <w:sdtEndPr/>
            <w:sdtContent>
              <w:p w14:paraId="75AAA0AA" w14:textId="77777777" w:rsidR="00E43F5B" w:rsidRDefault="00E43F5B" w:rsidP="00E43F5B">
                <w:pPr>
                  <w:pStyle w:val="Italics"/>
                </w:pPr>
                <w:r>
                  <w:t>Mountlake Terrace, WA</w:t>
                </w:r>
              </w:p>
            </w:sdtContent>
          </w:sdt>
          <w:p w14:paraId="3676A11D" w14:textId="110F9AEA" w:rsidR="00832C0E" w:rsidRDefault="006D5B29" w:rsidP="00832C0E">
            <w:pPr>
              <w:pStyle w:val="ListParagraph"/>
            </w:pPr>
            <w:r>
              <w:t>Managed 100+ staff in running of client homes</w:t>
            </w:r>
          </w:p>
          <w:p w14:paraId="000FAFD4" w14:textId="2511B893" w:rsidR="00832C0E" w:rsidRDefault="006D5B29" w:rsidP="00832C0E">
            <w:pPr>
              <w:pStyle w:val="ListParagraph"/>
            </w:pPr>
            <w:r>
              <w:t>Maintained multiple client group homes in all aspects from finances to med care.</w:t>
            </w:r>
          </w:p>
          <w:p w14:paraId="74D906C5" w14:textId="7A2A91D3" w:rsidR="0075019F" w:rsidRDefault="006D5B29" w:rsidP="008F06C3">
            <w:pPr>
              <w:pStyle w:val="ListParagraph"/>
            </w:pPr>
            <w:r>
              <w:t>Hiring / firing as well as other HR duties for over 200 staff</w:t>
            </w:r>
          </w:p>
        </w:tc>
      </w:tr>
      <w:tr w:rsidR="005E39A5" w14:paraId="0AA71450" w14:textId="77777777">
        <w:tc>
          <w:tcPr>
            <w:tcW w:w="5788" w:type="dxa"/>
            <w:gridSpan w:val="2"/>
          </w:tcPr>
          <w:p w14:paraId="37689768" w14:textId="2981A0BB" w:rsidR="005E39A5" w:rsidRDefault="00E43F5B" w:rsidP="00D632BC">
            <w:pPr>
              <w:pStyle w:val="Bold"/>
            </w:pPr>
            <w:r>
              <w:t>Customer Sales Rep, Solid Apollo LED</w:t>
            </w:r>
          </w:p>
        </w:tc>
        <w:tc>
          <w:tcPr>
            <w:tcW w:w="2467" w:type="dxa"/>
          </w:tcPr>
          <w:p w14:paraId="4285309F" w14:textId="78A3A9B7" w:rsidR="005E39A5" w:rsidRDefault="00346E75" w:rsidP="00832C0E">
            <w:pPr>
              <w:pStyle w:val="Dates"/>
            </w:pPr>
            <w:sdt>
              <w:sdtPr>
                <w:id w:val="1349442425"/>
                <w:placeholder>
                  <w:docPart w:val="F0A32ED462994D0CBC36D6F0F510DD98"/>
                </w:placeholder>
                <w:date w:fullDate="2016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3F5B">
                  <w:t>6/1/2016</w:t>
                </w:r>
              </w:sdtContent>
            </w:sdt>
            <w:r w:rsidR="00E43F5B">
              <w:t xml:space="preserve"> — </w:t>
            </w:r>
            <w:sdt>
              <w:sdtPr>
                <w:id w:val="673388442"/>
                <w:placeholder>
                  <w:docPart w:val="FBB9572EADA64D32BCC7CDA4CFF85676"/>
                </w:placeholder>
                <w:date w:fullDate="2017-07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3F5B">
                  <w:t>7/18/2017</w:t>
                </w:r>
              </w:sdtContent>
            </w:sdt>
          </w:p>
        </w:tc>
      </w:tr>
      <w:tr w:rsidR="005E39A5" w14:paraId="1AF30C2E" w14:textId="77777777">
        <w:tc>
          <w:tcPr>
            <w:tcW w:w="8255" w:type="dxa"/>
            <w:gridSpan w:val="3"/>
            <w:tcMar>
              <w:bottom w:w="115" w:type="dxa"/>
            </w:tcMar>
          </w:tcPr>
          <w:p w14:paraId="7BA9619F" w14:textId="77777777" w:rsidR="00E43F5B" w:rsidRDefault="00E43F5B" w:rsidP="00E43F5B">
            <w:pPr>
              <w:pStyle w:val="Italics"/>
            </w:pPr>
            <w:r>
              <w:t>Lynnwood, WA</w:t>
            </w:r>
          </w:p>
          <w:p w14:paraId="56FFBC68" w14:textId="77777777" w:rsidR="00E43F5B" w:rsidRDefault="00E43F5B" w:rsidP="00E43F5B">
            <w:pPr>
              <w:pStyle w:val="ListParagraph"/>
            </w:pPr>
            <w:r>
              <w:t>Answer phones for customers that need help buying a new custom lighting layout.</w:t>
            </w:r>
          </w:p>
          <w:p w14:paraId="2BEBD59F" w14:textId="77777777" w:rsidR="00E43F5B" w:rsidRDefault="00E43F5B" w:rsidP="00E43F5B">
            <w:pPr>
              <w:pStyle w:val="ListParagraph"/>
            </w:pPr>
            <w:r>
              <w:t>Services existing customers by using extensive product knowledge.</w:t>
            </w:r>
          </w:p>
          <w:p w14:paraId="4A041DAB" w14:textId="116F0790" w:rsidR="00D51C65" w:rsidRDefault="00E43F5B" w:rsidP="00E43F5B">
            <w:pPr>
              <w:pStyle w:val="ListParagraph"/>
            </w:pPr>
            <w:r>
              <w:t>Daily use of Word and Excel for numerous office tasks.</w:t>
            </w:r>
          </w:p>
        </w:tc>
      </w:tr>
      <w:tr w:rsidR="005E39A5" w14:paraId="45A90358" w14:textId="77777777">
        <w:tc>
          <w:tcPr>
            <w:tcW w:w="5788" w:type="dxa"/>
            <w:gridSpan w:val="2"/>
          </w:tcPr>
          <w:p w14:paraId="7926F921" w14:textId="7EB7B3AD" w:rsidR="005E39A5" w:rsidRDefault="00E43F5B" w:rsidP="00D632BC">
            <w:pPr>
              <w:pStyle w:val="Bold"/>
            </w:pPr>
            <w:r>
              <w:t>Barista, Starbucks Corp.</w:t>
            </w:r>
          </w:p>
        </w:tc>
        <w:tc>
          <w:tcPr>
            <w:tcW w:w="2467" w:type="dxa"/>
          </w:tcPr>
          <w:p w14:paraId="67305E92" w14:textId="5D542834" w:rsidR="005E39A5" w:rsidRDefault="00346E75" w:rsidP="008F06C3">
            <w:pPr>
              <w:pStyle w:val="Dates"/>
            </w:pPr>
            <w:sdt>
              <w:sdtPr>
                <w:id w:val="-263762422"/>
                <w:placeholder>
                  <w:docPart w:val="18112AD0DFFF418AA037AE45CC5E43D3"/>
                </w:placeholder>
                <w:date w:fullDate="2015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3F5B">
                  <w:t>4/1/2015</w:t>
                </w:r>
              </w:sdtContent>
            </w:sdt>
            <w:r w:rsidR="00E43F5B">
              <w:t xml:space="preserve"> — </w:t>
            </w:r>
            <w:sdt>
              <w:sdtPr>
                <w:id w:val="899562413"/>
                <w:placeholder>
                  <w:docPart w:val="3FA98908751F4271BD427733341AA777"/>
                </w:placeholder>
                <w:date w:fullDate="2016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3F5B">
                  <w:t>6/1/2016</w:t>
                </w:r>
              </w:sdtContent>
            </w:sdt>
          </w:p>
        </w:tc>
      </w:tr>
      <w:tr w:rsidR="005E39A5" w14:paraId="5FCE0428" w14:textId="77777777">
        <w:trPr>
          <w:trHeight w:val="576"/>
        </w:trPr>
        <w:tc>
          <w:tcPr>
            <w:tcW w:w="8255" w:type="dxa"/>
            <w:gridSpan w:val="3"/>
            <w:tcMar>
              <w:bottom w:w="259" w:type="dxa"/>
            </w:tcMar>
          </w:tcPr>
          <w:sdt>
            <w:sdtPr>
              <w:id w:val="737166380"/>
              <w:placeholder>
                <w:docPart w:val="6E21283F65F24C7DBC5144E08D1AC6DB"/>
              </w:placeholder>
            </w:sdtPr>
            <w:sdtEndPr/>
            <w:sdtContent>
              <w:p w14:paraId="7FF22DEB" w14:textId="77777777" w:rsidR="005E39A5" w:rsidRDefault="008F06C3">
                <w:pPr>
                  <w:pStyle w:val="Italics"/>
                </w:pPr>
                <w:r>
                  <w:t>Everett, WA</w:t>
                </w:r>
              </w:p>
            </w:sdtContent>
          </w:sdt>
          <w:p w14:paraId="788D5C38" w14:textId="1C53D60D" w:rsidR="00E43F5B" w:rsidRDefault="00E43F5B" w:rsidP="00E43F5B">
            <w:pPr>
              <w:pStyle w:val="ListParagraph"/>
            </w:pPr>
            <w:r>
              <w:t>Used customer service skills in a fast-paced environment with numerous &amp; unique demands.</w:t>
            </w:r>
          </w:p>
          <w:p w14:paraId="6217D3FE" w14:textId="77777777" w:rsidR="00E43F5B" w:rsidRDefault="00E43F5B" w:rsidP="00E43F5B">
            <w:pPr>
              <w:pStyle w:val="ListParagraph"/>
            </w:pPr>
            <w:r>
              <w:t>Creates relationships with returning and new customers, which includes memorizing orders.</w:t>
            </w:r>
          </w:p>
          <w:p w14:paraId="7F544AFF" w14:textId="472C96A8" w:rsidR="00966328" w:rsidRDefault="00E43F5B" w:rsidP="00E43F5B">
            <w:pPr>
              <w:pStyle w:val="ListParagraph"/>
            </w:pPr>
            <w:r>
              <w:t>Daily use of registers and coffee equipment.</w:t>
            </w:r>
          </w:p>
        </w:tc>
      </w:tr>
      <w:tr w:rsidR="005E39A5" w14:paraId="0E7E7EBC" w14:textId="77777777">
        <w:trPr>
          <w:trHeight w:val="51"/>
        </w:trPr>
        <w:tc>
          <w:tcPr>
            <w:tcW w:w="8255" w:type="dxa"/>
            <w:gridSpan w:val="3"/>
            <w:vAlign w:val="center"/>
          </w:tcPr>
          <w:p w14:paraId="7D82658B" w14:textId="77777777" w:rsidR="005E39A5" w:rsidRDefault="00A73B99">
            <w:pPr>
              <w:pStyle w:val="SectionHeading"/>
            </w:pPr>
            <w:r>
              <w:t>Activities</w:t>
            </w:r>
          </w:p>
        </w:tc>
      </w:tr>
      <w:tr w:rsidR="005E39A5" w14:paraId="5374DDEC" w14:textId="77777777">
        <w:trPr>
          <w:trHeight w:val="51"/>
        </w:trPr>
        <w:tc>
          <w:tcPr>
            <w:tcW w:w="8255" w:type="dxa"/>
            <w:gridSpan w:val="3"/>
            <w:tcMar>
              <w:bottom w:w="144" w:type="dxa"/>
            </w:tcMar>
          </w:tcPr>
          <w:p w14:paraId="25D0A1E1" w14:textId="77777777" w:rsidR="005E39A5" w:rsidRDefault="00D632BC">
            <w:pPr>
              <w:pStyle w:val="ListParagraph"/>
            </w:pPr>
            <w:r>
              <w:t>Volunteer</w:t>
            </w:r>
            <w:r w:rsidR="00A73B99">
              <w:t xml:space="preserve">, </w:t>
            </w:r>
            <w:r>
              <w:t>Lynnwood Youth Sports Association</w:t>
            </w:r>
            <w:r w:rsidR="00A73B99">
              <w:t xml:space="preserve">, </w:t>
            </w:r>
            <w:sdt>
              <w:sdtPr>
                <w:id w:val="731929969"/>
                <w:placeholder>
                  <w:docPart w:val="22A0AF47BC9C4A989CCF6D6A367DDBA1"/>
                </w:placeholder>
              </w:sdtPr>
              <w:sdtEndPr/>
              <w:sdtContent>
                <w:r>
                  <w:t>Lynnwood, WA</w:t>
                </w:r>
              </w:sdtContent>
            </w:sdt>
          </w:p>
          <w:p w14:paraId="4FDEF553" w14:textId="77777777" w:rsidR="005E39A5" w:rsidRDefault="00D632BC" w:rsidP="00D632BC">
            <w:pPr>
              <w:pStyle w:val="ListParagraph"/>
            </w:pPr>
            <w:r>
              <w:t>Football Coach</w:t>
            </w:r>
            <w:r w:rsidR="00A73B99">
              <w:t xml:space="preserve">, </w:t>
            </w:r>
            <w:r>
              <w:t>Lynnwood High School</w:t>
            </w:r>
            <w:r w:rsidR="00A73B99">
              <w:t xml:space="preserve">, </w:t>
            </w:r>
            <w:r>
              <w:t>Lynnwood, WA</w:t>
            </w:r>
          </w:p>
          <w:p w14:paraId="3C1DAD8C" w14:textId="77777777" w:rsidR="00113DC7" w:rsidRDefault="00113DC7" w:rsidP="00D632BC">
            <w:pPr>
              <w:pStyle w:val="ListParagraph"/>
            </w:pPr>
            <w:r>
              <w:t xml:space="preserve">Head Coach, Evergreen Middle School, Everett, WA </w:t>
            </w:r>
          </w:p>
          <w:p w14:paraId="37766105" w14:textId="20953B3D" w:rsidR="00181C5E" w:rsidRDefault="00113DC7" w:rsidP="00D632BC">
            <w:pPr>
              <w:pStyle w:val="ListParagraph"/>
            </w:pPr>
            <w:r>
              <w:t xml:space="preserve">Maintains a growing </w:t>
            </w:r>
            <w:r w:rsidR="00BF139D">
              <w:t>Y</w:t>
            </w:r>
            <w:r>
              <w:t>ou</w:t>
            </w:r>
            <w:r w:rsidR="00BF139D">
              <w:t>T</w:t>
            </w:r>
            <w:r>
              <w:t xml:space="preserve">ube </w:t>
            </w:r>
            <w:r w:rsidR="00BF139D">
              <w:t>channel (</w:t>
            </w:r>
            <w:r>
              <w:t>Bear Bard Tales)</w:t>
            </w:r>
          </w:p>
        </w:tc>
      </w:tr>
    </w:tbl>
    <w:p w14:paraId="45729029" w14:textId="77777777" w:rsidR="007B4000" w:rsidRDefault="007B4000"/>
    <w:sectPr w:rsidR="007B4000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FD59" w14:textId="77777777" w:rsidR="00346E75" w:rsidRDefault="00346E75" w:rsidP="00425DCF">
      <w:pPr>
        <w:spacing w:line="240" w:lineRule="auto"/>
      </w:pPr>
      <w:r>
        <w:separator/>
      </w:r>
    </w:p>
  </w:endnote>
  <w:endnote w:type="continuationSeparator" w:id="0">
    <w:p w14:paraId="562A2CCF" w14:textId="77777777" w:rsidR="00346E75" w:rsidRDefault="00346E75" w:rsidP="00425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7092" w14:textId="77777777" w:rsidR="00346E75" w:rsidRDefault="00346E75" w:rsidP="00425DCF">
      <w:pPr>
        <w:spacing w:line="240" w:lineRule="auto"/>
      </w:pPr>
      <w:r>
        <w:separator/>
      </w:r>
    </w:p>
  </w:footnote>
  <w:footnote w:type="continuationSeparator" w:id="0">
    <w:p w14:paraId="32929D84" w14:textId="77777777" w:rsidR="00346E75" w:rsidRDefault="00346E75" w:rsidP="00425D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F76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39C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150F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6C6A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BC"/>
    <w:rsid w:val="00013E2A"/>
    <w:rsid w:val="000427A0"/>
    <w:rsid w:val="000752D5"/>
    <w:rsid w:val="000F4716"/>
    <w:rsid w:val="00113DC7"/>
    <w:rsid w:val="00133F10"/>
    <w:rsid w:val="00181C5E"/>
    <w:rsid w:val="00220A03"/>
    <w:rsid w:val="00276434"/>
    <w:rsid w:val="0030680C"/>
    <w:rsid w:val="003375A5"/>
    <w:rsid w:val="00340398"/>
    <w:rsid w:val="00346E75"/>
    <w:rsid w:val="00356A70"/>
    <w:rsid w:val="003626AB"/>
    <w:rsid w:val="00383D19"/>
    <w:rsid w:val="003E3590"/>
    <w:rsid w:val="00425DCF"/>
    <w:rsid w:val="00511A1D"/>
    <w:rsid w:val="0056500B"/>
    <w:rsid w:val="005C3343"/>
    <w:rsid w:val="005E39A5"/>
    <w:rsid w:val="00617F9E"/>
    <w:rsid w:val="006246CE"/>
    <w:rsid w:val="006D5B29"/>
    <w:rsid w:val="007171DE"/>
    <w:rsid w:val="00725D28"/>
    <w:rsid w:val="0075019F"/>
    <w:rsid w:val="007B4000"/>
    <w:rsid w:val="007F48A2"/>
    <w:rsid w:val="00832C0E"/>
    <w:rsid w:val="008A4FA5"/>
    <w:rsid w:val="008D2872"/>
    <w:rsid w:val="008F06C3"/>
    <w:rsid w:val="00943950"/>
    <w:rsid w:val="00966328"/>
    <w:rsid w:val="009838A8"/>
    <w:rsid w:val="0098414C"/>
    <w:rsid w:val="009D3BEE"/>
    <w:rsid w:val="009D468A"/>
    <w:rsid w:val="009F7213"/>
    <w:rsid w:val="00A73B99"/>
    <w:rsid w:val="00AA121E"/>
    <w:rsid w:val="00AB37F3"/>
    <w:rsid w:val="00BF139D"/>
    <w:rsid w:val="00C119BE"/>
    <w:rsid w:val="00C2203D"/>
    <w:rsid w:val="00C41ABA"/>
    <w:rsid w:val="00D34FD6"/>
    <w:rsid w:val="00D40938"/>
    <w:rsid w:val="00D51C65"/>
    <w:rsid w:val="00D632BC"/>
    <w:rsid w:val="00DF7E60"/>
    <w:rsid w:val="00E43F5B"/>
    <w:rsid w:val="00FC0C60"/>
    <w:rsid w:val="00F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2A59E1"/>
  <w15:docId w15:val="{85CBF4C2-274D-4684-931F-BC7B5FB6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425D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CF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425D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C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\AppData\Roaming\Microsoft\Templates\Chronological%20resume%20(Minimalist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B20D7C485D4DAEA99410C512668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C3EB7-7504-4A12-B313-62BC25FEC571}"/>
      </w:docPartPr>
      <w:docPartBody>
        <w:p w:rsidR="009F322C" w:rsidRDefault="005E42A7">
          <w:pPr>
            <w:pStyle w:val="92B20D7C485D4DAEA99410C512668C99"/>
          </w:pPr>
          <w:r>
            <w:t>[your name]</w:t>
          </w:r>
        </w:p>
      </w:docPartBody>
    </w:docPart>
    <w:docPart>
      <w:docPartPr>
        <w:name w:val="C8590083CCF94F5CB01BD89D368D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C1EB0-B836-4F1D-BA87-1245D6168F83}"/>
      </w:docPartPr>
      <w:docPartBody>
        <w:p w:rsidR="009F322C" w:rsidRDefault="005E42A7">
          <w:pPr>
            <w:pStyle w:val="C8590083CCF94F5CB01BD89D368D09F7"/>
          </w:pPr>
          <w:r>
            <w:t>[Start Date]</w:t>
          </w:r>
        </w:p>
      </w:docPartBody>
    </w:docPart>
    <w:docPart>
      <w:docPartPr>
        <w:name w:val="6A03FCE20B964B568F7D2C42FDD2A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AD755-D0B6-4066-903B-E33339C4A8EA}"/>
      </w:docPartPr>
      <w:docPartBody>
        <w:p w:rsidR="009F322C" w:rsidRDefault="005E42A7">
          <w:pPr>
            <w:pStyle w:val="6A03FCE20B964B568F7D2C42FDD2A960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CAFDC70C350F46EA8CA2E86F43F8E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FECC8-1ADB-42F1-A687-14AB7BEE49A5}"/>
      </w:docPartPr>
      <w:docPartBody>
        <w:p w:rsidR="009F322C" w:rsidRDefault="005E42A7">
          <w:pPr>
            <w:pStyle w:val="CAFDC70C350F46EA8CA2E86F43F8E494"/>
          </w:pPr>
          <w:r>
            <w:t>[Rochester, NY]</w:t>
          </w:r>
        </w:p>
      </w:docPartBody>
    </w:docPart>
    <w:docPart>
      <w:docPartPr>
        <w:name w:val="6E21283F65F24C7DBC5144E08D1AC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7E202-3EC1-4E48-B4F2-C968CE2A8169}"/>
      </w:docPartPr>
      <w:docPartBody>
        <w:p w:rsidR="009F322C" w:rsidRDefault="005E42A7">
          <w:pPr>
            <w:pStyle w:val="6E21283F65F24C7DBC5144E08D1AC6DB"/>
          </w:pPr>
          <w:r>
            <w:t>[Buffalo,NY]</w:t>
          </w:r>
        </w:p>
      </w:docPartBody>
    </w:docPart>
    <w:docPart>
      <w:docPartPr>
        <w:name w:val="22A0AF47BC9C4A989CCF6D6A367DD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65A7-69D8-48DD-AC26-0AD8636C2676}"/>
      </w:docPartPr>
      <w:docPartBody>
        <w:p w:rsidR="009F322C" w:rsidRDefault="005E42A7">
          <w:pPr>
            <w:pStyle w:val="22A0AF47BC9C4A989CCF6D6A367DDBA1"/>
          </w:pPr>
          <w:r>
            <w:t>[Buffalo]</w:t>
          </w:r>
        </w:p>
      </w:docPartBody>
    </w:docPart>
    <w:docPart>
      <w:docPartPr>
        <w:name w:val="18112AD0DFFF418AA037AE45CC5E4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59070-9658-4D36-A80C-19D5557806CC}"/>
      </w:docPartPr>
      <w:docPartBody>
        <w:p w:rsidR="00E631D0" w:rsidRDefault="00200085" w:rsidP="00200085">
          <w:pPr>
            <w:pStyle w:val="18112AD0DFFF418AA037AE45CC5E43D3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3FA98908751F4271BD427733341AA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58733-8A9F-4E5B-9B30-ADDBFF7F89E2}"/>
      </w:docPartPr>
      <w:docPartBody>
        <w:p w:rsidR="00E631D0" w:rsidRDefault="00200085" w:rsidP="00200085">
          <w:pPr>
            <w:pStyle w:val="3FA98908751F4271BD427733341AA77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F0A32ED462994D0CBC36D6F0F510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6AB16-1C0E-4543-86FE-629ECD8C2B36}"/>
      </w:docPartPr>
      <w:docPartBody>
        <w:p w:rsidR="00E631D0" w:rsidRDefault="00200085" w:rsidP="00200085">
          <w:pPr>
            <w:pStyle w:val="F0A32ED462994D0CBC36D6F0F510DD98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FBB9572EADA64D32BCC7CDA4CFF85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86226-7593-47C8-ABB3-1C6D2F707E89}"/>
      </w:docPartPr>
      <w:docPartBody>
        <w:p w:rsidR="00E631D0" w:rsidRDefault="00200085" w:rsidP="00200085">
          <w:pPr>
            <w:pStyle w:val="FBB9572EADA64D32BCC7CDA4CFF8567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F65A66FB93B4A4ABFD9F3C7288B6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AF1B4-B762-45E1-927B-BF7284A9C208}"/>
      </w:docPartPr>
      <w:docPartBody>
        <w:p w:rsidR="00E631D0" w:rsidRDefault="00200085" w:rsidP="00200085">
          <w:pPr>
            <w:pStyle w:val="BF65A66FB93B4A4ABFD9F3C7288B67AC"/>
          </w:pPr>
          <w:r>
            <w:t>[Rochester, NY]</w:t>
          </w:r>
        </w:p>
      </w:docPartBody>
    </w:docPart>
    <w:docPart>
      <w:docPartPr>
        <w:name w:val="1DEE6F92627B441E82A868AE03075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F606D-F523-48E7-BFAE-E912128C9603}"/>
      </w:docPartPr>
      <w:docPartBody>
        <w:p w:rsidR="00E631D0" w:rsidRDefault="00200085" w:rsidP="00200085">
          <w:pPr>
            <w:pStyle w:val="1DEE6F92627B441E82A868AE03075CB7"/>
          </w:pPr>
          <w:r>
            <w:t>[Start Date]</w:t>
          </w:r>
        </w:p>
      </w:docPartBody>
    </w:docPart>
    <w:docPart>
      <w:docPartPr>
        <w:name w:val="1BA57D33DA8E43AEB8596EEDCEA19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33A3-2E60-475E-9833-E9C32EE9BDEE}"/>
      </w:docPartPr>
      <w:docPartBody>
        <w:p w:rsidR="00E631D0" w:rsidRDefault="00200085" w:rsidP="00200085">
          <w:pPr>
            <w:pStyle w:val="1BA57D33DA8E43AEB8596EEDCEA19E13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2A7"/>
    <w:rsid w:val="00051BA2"/>
    <w:rsid w:val="00076ED7"/>
    <w:rsid w:val="00200085"/>
    <w:rsid w:val="00387735"/>
    <w:rsid w:val="004D6765"/>
    <w:rsid w:val="005E42A7"/>
    <w:rsid w:val="00666D8D"/>
    <w:rsid w:val="00703C56"/>
    <w:rsid w:val="00844AE1"/>
    <w:rsid w:val="008A4940"/>
    <w:rsid w:val="009041CC"/>
    <w:rsid w:val="00957565"/>
    <w:rsid w:val="009F322C"/>
    <w:rsid w:val="00AC37FA"/>
    <w:rsid w:val="00C31486"/>
    <w:rsid w:val="00C5089F"/>
    <w:rsid w:val="00E32E29"/>
    <w:rsid w:val="00E631D0"/>
    <w:rsid w:val="00E8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B20D7C485D4DAEA99410C512668C99">
    <w:name w:val="92B20D7C485D4DAEA99410C512668C99"/>
  </w:style>
  <w:style w:type="paragraph" w:customStyle="1" w:styleId="18112AD0DFFF418AA037AE45CC5E43D3">
    <w:name w:val="18112AD0DFFF418AA037AE45CC5E43D3"/>
    <w:rsid w:val="00200085"/>
  </w:style>
  <w:style w:type="paragraph" w:customStyle="1" w:styleId="3FA98908751F4271BD427733341AA777">
    <w:name w:val="3FA98908751F4271BD427733341AA777"/>
    <w:rsid w:val="00200085"/>
  </w:style>
  <w:style w:type="paragraph" w:customStyle="1" w:styleId="F0A32ED462994D0CBC36D6F0F510DD98">
    <w:name w:val="F0A32ED462994D0CBC36D6F0F510DD98"/>
    <w:rsid w:val="00200085"/>
  </w:style>
  <w:style w:type="paragraph" w:customStyle="1" w:styleId="FBB9572EADA64D32BCC7CDA4CFF85676">
    <w:name w:val="FBB9572EADA64D32BCC7CDA4CFF85676"/>
    <w:rsid w:val="00200085"/>
  </w:style>
  <w:style w:type="paragraph" w:customStyle="1" w:styleId="BF65A66FB93B4A4ABFD9F3C7288B67AC">
    <w:name w:val="BF65A66FB93B4A4ABFD9F3C7288B67AC"/>
    <w:rsid w:val="00200085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1DEE6F92627B441E82A868AE03075CB7">
    <w:name w:val="1DEE6F92627B441E82A868AE03075CB7"/>
    <w:rsid w:val="00200085"/>
  </w:style>
  <w:style w:type="paragraph" w:customStyle="1" w:styleId="1BA57D33DA8E43AEB8596EEDCEA19E13">
    <w:name w:val="1BA57D33DA8E43AEB8596EEDCEA19E13"/>
    <w:rsid w:val="00200085"/>
  </w:style>
  <w:style w:type="paragraph" w:customStyle="1" w:styleId="C8590083CCF94F5CB01BD89D368D09F7">
    <w:name w:val="C8590083CCF94F5CB01BD89D368D09F7"/>
  </w:style>
  <w:style w:type="character" w:styleId="PlaceholderText">
    <w:name w:val="Placeholder Text"/>
    <w:basedOn w:val="DefaultParagraphFont"/>
    <w:uiPriority w:val="99"/>
    <w:semiHidden/>
    <w:rsid w:val="00200085"/>
    <w:rPr>
      <w:color w:val="808080"/>
    </w:rPr>
  </w:style>
  <w:style w:type="paragraph" w:customStyle="1" w:styleId="6A03FCE20B964B568F7D2C42FDD2A960">
    <w:name w:val="6A03FCE20B964B568F7D2C42FDD2A960"/>
  </w:style>
  <w:style w:type="paragraph" w:customStyle="1" w:styleId="CAFDC70C350F46EA8CA2E86F43F8E494">
    <w:name w:val="CAFDC70C350F46EA8CA2E86F43F8E494"/>
  </w:style>
  <w:style w:type="paragraph" w:customStyle="1" w:styleId="6E21283F65F24C7DBC5144E08D1AC6DB">
    <w:name w:val="6E21283F65F24C7DBC5144E08D1AC6DB"/>
  </w:style>
  <w:style w:type="paragraph" w:customStyle="1" w:styleId="22A0AF47BC9C4A989CCF6D6A367DDBA1">
    <w:name w:val="22A0AF47BC9C4A989CCF6D6A367DD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design)(2).dotx</Template>
  <TotalTime>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Alexander hels</dc:creator>
  <cp:lastModifiedBy>Alex Hels</cp:lastModifiedBy>
  <cp:revision>2</cp:revision>
  <cp:lastPrinted>2006-08-01T17:47:00Z</cp:lastPrinted>
  <dcterms:created xsi:type="dcterms:W3CDTF">2022-02-22T20:46:00Z</dcterms:created>
  <dcterms:modified xsi:type="dcterms:W3CDTF">2022-02-22T20:46:00Z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