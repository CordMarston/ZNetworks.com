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5D16" w:rsidRPr="00E53734" w:rsidRDefault="00F75D16" w:rsidP="00F75D16">
      <w:pPr>
        <w:pStyle w:val="Title"/>
        <w:rPr>
          <w:rFonts w:ascii="Times New Roman" w:hAnsi="Times New Roman" w:cs="Times New Roman"/>
          <w:b/>
          <w:sz w:val="24"/>
          <w:szCs w:val="24"/>
        </w:rPr>
      </w:pPr>
      <w:r w:rsidRPr="00E53734">
        <w:rPr>
          <w:rFonts w:ascii="Times New Roman" w:hAnsi="Times New Roman" w:cs="Times New Roman"/>
          <w:b/>
          <w:sz w:val="24"/>
          <w:szCs w:val="24"/>
        </w:rPr>
        <w:t>Robert M. Bailey</w:t>
      </w:r>
    </w:p>
    <w:p w:rsidR="00F75D16" w:rsidRDefault="00F75D16" w:rsidP="00687070">
      <w:pPr>
        <w:rPr>
          <w:rFonts w:ascii="Times New Roman" w:hAnsi="Times New Roman" w:cs="Times New Roman"/>
          <w:sz w:val="24"/>
          <w:szCs w:val="24"/>
        </w:rPr>
      </w:pPr>
      <w:r w:rsidRPr="004F2680">
        <w:rPr>
          <w:rFonts w:ascii="Times New Roman" w:hAnsi="Times New Roman" w:cs="Times New Roman"/>
          <w:sz w:val="24"/>
          <w:szCs w:val="24"/>
        </w:rPr>
        <w:t>6811 NE 124</w:t>
      </w:r>
      <w:r w:rsidRPr="004F268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4F2680">
        <w:rPr>
          <w:rFonts w:ascii="Times New Roman" w:hAnsi="Times New Roman" w:cs="Times New Roman"/>
          <w:sz w:val="24"/>
          <w:szCs w:val="24"/>
        </w:rPr>
        <w:t xml:space="preserve"> Ave. Unit 60 Vancouver, WA 98682 | 360-998-3011 | </w:t>
      </w:r>
      <w:hyperlink r:id="rId7" w:history="1">
        <w:r w:rsidRPr="004F2680">
          <w:rPr>
            <w:rStyle w:val="Hyperlink"/>
            <w:rFonts w:ascii="Times New Roman" w:hAnsi="Times New Roman" w:cs="Times New Roman"/>
            <w:sz w:val="24"/>
            <w:szCs w:val="24"/>
          </w:rPr>
          <w:t>bailey.rob77@gmail.com</w:t>
        </w:r>
      </w:hyperlink>
      <w:r w:rsidRPr="004F2680">
        <w:rPr>
          <w:rFonts w:ascii="Times New Roman" w:hAnsi="Times New Roman" w:cs="Times New Roman"/>
          <w:sz w:val="24"/>
          <w:szCs w:val="24"/>
        </w:rPr>
        <w:t xml:space="preserve"> | </w:t>
      </w:r>
      <w:hyperlink r:id="rId8" w:history="1">
        <w:r w:rsidRPr="004F2680">
          <w:rPr>
            <w:rStyle w:val="Hyperlink"/>
            <w:rFonts w:ascii="Times New Roman" w:hAnsi="Times New Roman" w:cs="Times New Roman"/>
            <w:sz w:val="24"/>
            <w:szCs w:val="24"/>
          </w:rPr>
          <w:t>www.linkedin.com/in/rob-bailey-5711b3162</w:t>
        </w:r>
      </w:hyperlink>
      <w:r w:rsidRPr="004F2680">
        <w:rPr>
          <w:rFonts w:ascii="Times New Roman" w:hAnsi="Times New Roman" w:cs="Times New Roman"/>
          <w:sz w:val="24"/>
          <w:szCs w:val="24"/>
        </w:rPr>
        <w:t xml:space="preserve"> </w:t>
      </w:r>
    </w:p>
    <w:sdt>
      <w:sdtPr>
        <w:rPr>
          <w:rFonts w:ascii="Times New Roman" w:hAnsi="Times New Roman" w:cs="Times New Roman"/>
          <w:sz w:val="24"/>
          <w:szCs w:val="24"/>
        </w:rPr>
        <w:id w:val="-736782104"/>
        <w:placeholder>
          <w:docPart w:val="64ABA789A5074296BBF255C6F24AF888"/>
        </w:placeholder>
        <w:temporary/>
        <w:showingPlcHdr/>
        <w15:appearance w15:val="hidden"/>
      </w:sdtPr>
      <w:sdtEndPr/>
      <w:sdtContent>
        <w:p w:rsidR="007D266A" w:rsidRPr="00E53734" w:rsidRDefault="00C15528" w:rsidP="006F0854">
          <w:pPr>
            <w:pStyle w:val="Heading1"/>
            <w:spacing w:before="0"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687070">
            <w:rPr>
              <w:rFonts w:ascii="Times New Roman" w:hAnsi="Times New Roman" w:cs="Times New Roman"/>
              <w:b w:val="0"/>
            </w:rPr>
            <w:t>Objective</w:t>
          </w:r>
        </w:p>
      </w:sdtContent>
    </w:sdt>
    <w:p w:rsidR="001169E3" w:rsidRDefault="0083157F" w:rsidP="006B562C">
      <w:pPr>
        <w:pStyle w:val="ListBullet"/>
        <w:numPr>
          <w:ilvl w:val="0"/>
          <w:numId w:val="0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F0854">
        <w:rPr>
          <w:rFonts w:ascii="Times New Roman" w:hAnsi="Times New Roman" w:cs="Times New Roman"/>
          <w:sz w:val="20"/>
          <w:szCs w:val="20"/>
        </w:rPr>
        <w:t>Being a trainer/installer for the deaf / hard of hearing for few years</w:t>
      </w:r>
      <w:r w:rsidR="00E51FA8" w:rsidRPr="006F0854">
        <w:rPr>
          <w:rFonts w:ascii="Times New Roman" w:hAnsi="Times New Roman" w:cs="Times New Roman"/>
          <w:sz w:val="20"/>
          <w:szCs w:val="20"/>
        </w:rPr>
        <w:t>, I strive to improve myself and everything around me. Passionate and motivated, with a drive for excellence to giv</w:t>
      </w:r>
      <w:r w:rsidRPr="006F0854">
        <w:rPr>
          <w:rFonts w:ascii="Times New Roman" w:hAnsi="Times New Roman" w:cs="Times New Roman"/>
          <w:sz w:val="20"/>
          <w:szCs w:val="20"/>
        </w:rPr>
        <w:t>e best possible care for customers</w:t>
      </w:r>
      <w:r w:rsidR="00E51FA8" w:rsidRPr="006F0854">
        <w:rPr>
          <w:rFonts w:ascii="Times New Roman" w:hAnsi="Times New Roman" w:cs="Times New Roman"/>
          <w:sz w:val="20"/>
          <w:szCs w:val="20"/>
        </w:rPr>
        <w:t xml:space="preserve"> that are </w:t>
      </w:r>
      <w:r w:rsidR="004F46EB" w:rsidRPr="006F0854">
        <w:rPr>
          <w:rFonts w:ascii="Times New Roman" w:hAnsi="Times New Roman" w:cs="Times New Roman"/>
          <w:sz w:val="20"/>
          <w:szCs w:val="20"/>
        </w:rPr>
        <w:t>in need. Goal-oriented wo</w:t>
      </w:r>
      <w:r w:rsidR="00B90D81" w:rsidRPr="006F0854">
        <w:rPr>
          <w:rFonts w:ascii="Times New Roman" w:hAnsi="Times New Roman" w:cs="Times New Roman"/>
          <w:sz w:val="20"/>
          <w:szCs w:val="20"/>
        </w:rPr>
        <w:t>r</w:t>
      </w:r>
      <w:r w:rsidR="004F46EB" w:rsidRPr="006F0854">
        <w:rPr>
          <w:rFonts w:ascii="Times New Roman" w:hAnsi="Times New Roman" w:cs="Times New Roman"/>
          <w:sz w:val="20"/>
          <w:szCs w:val="20"/>
        </w:rPr>
        <w:t>ker,</w:t>
      </w:r>
      <w:r w:rsidR="00E51FA8" w:rsidRPr="006F0854">
        <w:rPr>
          <w:rFonts w:ascii="Times New Roman" w:hAnsi="Times New Roman" w:cs="Times New Roman"/>
          <w:sz w:val="20"/>
          <w:szCs w:val="20"/>
        </w:rPr>
        <w:t xml:space="preserve"> de</w:t>
      </w:r>
      <w:r w:rsidRPr="006F0854">
        <w:rPr>
          <w:rFonts w:ascii="Times New Roman" w:hAnsi="Times New Roman" w:cs="Times New Roman"/>
          <w:sz w:val="20"/>
          <w:szCs w:val="20"/>
        </w:rPr>
        <w:t>dicated to high levels of customer</w:t>
      </w:r>
      <w:r w:rsidR="00E51FA8" w:rsidRPr="006F0854">
        <w:rPr>
          <w:rFonts w:ascii="Times New Roman" w:hAnsi="Times New Roman" w:cs="Times New Roman"/>
          <w:sz w:val="20"/>
          <w:szCs w:val="20"/>
        </w:rPr>
        <w:t xml:space="preserve"> satisfaction and meeting goals.</w:t>
      </w:r>
      <w:r w:rsidR="006B562C">
        <w:rPr>
          <w:rFonts w:ascii="Times New Roman" w:hAnsi="Times New Roman" w:cs="Times New Roman"/>
          <w:sz w:val="20"/>
          <w:szCs w:val="20"/>
        </w:rPr>
        <w:t xml:space="preserve"> Presently </w:t>
      </w:r>
      <w:r w:rsidR="00B402D1">
        <w:rPr>
          <w:rFonts w:ascii="Times New Roman" w:hAnsi="Times New Roman" w:cs="Times New Roman"/>
          <w:sz w:val="20"/>
          <w:szCs w:val="20"/>
        </w:rPr>
        <w:t>a junior in</w:t>
      </w:r>
      <w:r w:rsidR="006B562C">
        <w:rPr>
          <w:rFonts w:ascii="Times New Roman" w:hAnsi="Times New Roman" w:cs="Times New Roman"/>
          <w:sz w:val="20"/>
          <w:szCs w:val="20"/>
        </w:rPr>
        <w:t xml:space="preserve"> </w:t>
      </w:r>
      <w:r w:rsidR="00B402D1">
        <w:rPr>
          <w:rFonts w:ascii="Times New Roman" w:hAnsi="Times New Roman" w:cs="Times New Roman"/>
          <w:sz w:val="20"/>
          <w:szCs w:val="20"/>
        </w:rPr>
        <w:t>the</w:t>
      </w:r>
      <w:r w:rsidR="006B562C">
        <w:rPr>
          <w:rFonts w:ascii="Times New Roman" w:hAnsi="Times New Roman" w:cs="Times New Roman"/>
          <w:sz w:val="20"/>
          <w:szCs w:val="20"/>
        </w:rPr>
        <w:t xml:space="preserve"> computer network engineering</w:t>
      </w:r>
      <w:r w:rsidR="00B402D1">
        <w:rPr>
          <w:rFonts w:ascii="Times New Roman" w:hAnsi="Times New Roman" w:cs="Times New Roman"/>
          <w:sz w:val="20"/>
          <w:szCs w:val="20"/>
        </w:rPr>
        <w:t xml:space="preserve"> program at Renton Technical College</w:t>
      </w:r>
      <w:r w:rsidR="006B562C">
        <w:rPr>
          <w:rFonts w:ascii="Times New Roman" w:hAnsi="Times New Roman" w:cs="Times New Roman"/>
          <w:sz w:val="20"/>
          <w:szCs w:val="20"/>
        </w:rPr>
        <w:t>.</w:t>
      </w:r>
      <w:r w:rsidR="00B402D1">
        <w:rPr>
          <w:rFonts w:ascii="Times New Roman" w:hAnsi="Times New Roman" w:cs="Times New Roman"/>
          <w:sz w:val="20"/>
          <w:szCs w:val="20"/>
        </w:rPr>
        <w:t xml:space="preserve"> Seeking a technical role in a company with growth opportunities and mentorship resources.</w:t>
      </w:r>
    </w:p>
    <w:p w:rsidR="006B562C" w:rsidRPr="006B562C" w:rsidRDefault="006B562C" w:rsidP="006B562C">
      <w:pPr>
        <w:pStyle w:val="ListBullet"/>
        <w:numPr>
          <w:ilvl w:val="0"/>
          <w:numId w:val="0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</w:p>
    <w:sdt>
      <w:sdtPr>
        <w:rPr>
          <w:rFonts w:ascii="Times New Roman" w:hAnsi="Times New Roman" w:cs="Times New Roman"/>
        </w:rPr>
        <w:id w:val="495469907"/>
        <w:placeholder>
          <w:docPart w:val="713E4718DCBE4FA78DCAD71E77BD9337"/>
        </w:placeholder>
        <w:temporary/>
        <w:showingPlcHdr/>
        <w15:appearance w15:val="hidden"/>
      </w:sdtPr>
      <w:sdtEndPr/>
      <w:sdtContent>
        <w:p w:rsidR="007D266A" w:rsidRPr="00687070" w:rsidRDefault="00C15528" w:rsidP="006F0854">
          <w:pPr>
            <w:pStyle w:val="Heading1"/>
            <w:spacing w:before="0" w:line="240" w:lineRule="auto"/>
            <w:rPr>
              <w:rFonts w:ascii="Times New Roman" w:hAnsi="Times New Roman" w:cs="Times New Roman"/>
            </w:rPr>
          </w:pPr>
          <w:r w:rsidRPr="00687070">
            <w:rPr>
              <w:rFonts w:ascii="Times New Roman" w:hAnsi="Times New Roman" w:cs="Times New Roman"/>
              <w:b w:val="0"/>
            </w:rPr>
            <w:t>Skills &amp; Abilities</w:t>
          </w:r>
        </w:p>
      </w:sdtContent>
    </w:sdt>
    <w:p w:rsidR="00462850" w:rsidRDefault="00462850" w:rsidP="00D229A2">
      <w:pPr>
        <w:pStyle w:val="ListBulle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462850" w:rsidSect="00462850">
          <w:footerReference w:type="default" r:id="rId9"/>
          <w:headerReference w:type="first" r:id="rId10"/>
          <w:type w:val="continuous"/>
          <w:pgSz w:w="12240" w:h="15840"/>
          <w:pgMar w:top="1296" w:right="1440" w:bottom="1440" w:left="1440" w:header="720" w:footer="720" w:gutter="0"/>
          <w:pgNumType w:start="1"/>
          <w:cols w:space="720"/>
          <w:titlePg/>
          <w:docGrid w:linePitch="360"/>
        </w:sectPr>
      </w:pPr>
    </w:p>
    <w:p w:rsidR="006B562C" w:rsidRPr="00FE002E" w:rsidRDefault="006B562C" w:rsidP="001169E3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E002E">
        <w:rPr>
          <w:rFonts w:ascii="Times New Roman" w:hAnsi="Times New Roman" w:cs="Times New Roman"/>
          <w:sz w:val="20"/>
          <w:szCs w:val="20"/>
        </w:rPr>
        <w:t>Native English speaker, fluent in ASL</w:t>
      </w:r>
    </w:p>
    <w:p w:rsidR="001E12D9" w:rsidRPr="00FE002E" w:rsidRDefault="001E12D9" w:rsidP="001169E3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E002E">
        <w:rPr>
          <w:rFonts w:ascii="Times New Roman" w:hAnsi="Times New Roman" w:cs="Times New Roman"/>
          <w:sz w:val="20"/>
          <w:szCs w:val="20"/>
        </w:rPr>
        <w:t xml:space="preserve">3 years’ experience as a </w:t>
      </w:r>
      <w:r w:rsidR="00FE002E" w:rsidRPr="00FE002E">
        <w:rPr>
          <w:rFonts w:ascii="Times New Roman" w:hAnsi="Times New Roman" w:cs="Times New Roman"/>
          <w:sz w:val="20"/>
          <w:szCs w:val="20"/>
        </w:rPr>
        <w:t>VoIP/</w:t>
      </w:r>
      <w:r w:rsidRPr="00FE002E">
        <w:rPr>
          <w:rFonts w:ascii="Times New Roman" w:hAnsi="Times New Roman" w:cs="Times New Roman"/>
          <w:sz w:val="20"/>
          <w:szCs w:val="20"/>
        </w:rPr>
        <w:t>video phone install technician</w:t>
      </w:r>
      <w:r w:rsidR="006B562C" w:rsidRPr="00FE002E">
        <w:rPr>
          <w:rFonts w:ascii="Times New Roman" w:hAnsi="Times New Roman" w:cs="Times New Roman"/>
          <w:sz w:val="20"/>
          <w:szCs w:val="20"/>
        </w:rPr>
        <w:t>, providing turnkey services.</w:t>
      </w:r>
    </w:p>
    <w:p w:rsidR="001169E3" w:rsidRPr="00FE002E" w:rsidRDefault="001E12D9" w:rsidP="001169E3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E002E">
        <w:rPr>
          <w:rFonts w:ascii="Times New Roman" w:hAnsi="Times New Roman" w:cs="Times New Roman"/>
          <w:sz w:val="20"/>
          <w:szCs w:val="20"/>
        </w:rPr>
        <w:t>14 years’ experience as a primary caregiver, providing extensive in-service support</w:t>
      </w:r>
      <w:r w:rsidR="006B562C" w:rsidRPr="00FE002E">
        <w:rPr>
          <w:rFonts w:ascii="Times New Roman" w:hAnsi="Times New Roman" w:cs="Times New Roman"/>
          <w:sz w:val="20"/>
          <w:szCs w:val="20"/>
        </w:rPr>
        <w:t>.</w:t>
      </w:r>
    </w:p>
    <w:p w:rsidR="00FE002E" w:rsidRPr="00FE002E" w:rsidRDefault="00FE002E" w:rsidP="001169E3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E002E">
        <w:rPr>
          <w:rFonts w:ascii="Times New Roman" w:hAnsi="Times New Roman" w:cs="Times New Roman"/>
          <w:sz w:val="20"/>
          <w:szCs w:val="20"/>
        </w:rPr>
        <w:t>1 year experience in manager role, and as a caregiver trainer and coordinat</w:t>
      </w:r>
      <w:bookmarkStart w:id="0" w:name="_GoBack"/>
      <w:bookmarkEnd w:id="0"/>
      <w:r w:rsidRPr="00FE002E">
        <w:rPr>
          <w:rFonts w:ascii="Times New Roman" w:hAnsi="Times New Roman" w:cs="Times New Roman"/>
          <w:sz w:val="20"/>
          <w:szCs w:val="20"/>
        </w:rPr>
        <w:t>or</w:t>
      </w:r>
    </w:p>
    <w:p w:rsidR="00E51FA8" w:rsidRDefault="001E12D9" w:rsidP="00B402D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E002E">
        <w:rPr>
          <w:rFonts w:ascii="Times New Roman" w:hAnsi="Times New Roman" w:cs="Times New Roman"/>
          <w:sz w:val="20"/>
          <w:szCs w:val="20"/>
        </w:rPr>
        <w:t>Ticketing systems including Atlassian Jira</w:t>
      </w:r>
    </w:p>
    <w:p w:rsidR="00FE002E" w:rsidRPr="00FE002E" w:rsidRDefault="00FE002E" w:rsidP="00B402D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Hardware and software troubleshooting</w:t>
      </w:r>
    </w:p>
    <w:p w:rsidR="006E3A7B" w:rsidRPr="00FE002E" w:rsidRDefault="00FE002E" w:rsidP="00FE002E">
      <w:pPr>
        <w:pStyle w:val="ListBulle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  <w:sectPr w:rsidR="006E3A7B" w:rsidRPr="00FE002E" w:rsidSect="00462850">
          <w:type w:val="continuous"/>
          <w:pgSz w:w="12240" w:h="15840"/>
          <w:pgMar w:top="1296" w:right="1440" w:bottom="1440" w:left="1440" w:header="720" w:footer="720" w:gutter="0"/>
          <w:pgNumType w:start="1"/>
          <w:cols w:num="2" w:space="720"/>
          <w:titlePg/>
          <w:docGrid w:linePitch="360"/>
        </w:sectPr>
      </w:pPr>
      <w:r w:rsidRPr="00FE002E">
        <w:rPr>
          <w:rFonts w:ascii="Times New Roman" w:hAnsi="Times New Roman" w:cs="Times New Roman"/>
          <w:sz w:val="20"/>
          <w:szCs w:val="20"/>
        </w:rPr>
        <w:t>First Aid, CPR, Food Handlers Card</w:t>
      </w:r>
    </w:p>
    <w:p w:rsidR="00462850" w:rsidRDefault="00462850" w:rsidP="001169E3">
      <w:pPr>
        <w:spacing w:after="0" w:line="240" w:lineRule="auto"/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sectPr w:rsidR="00462850" w:rsidSect="0031258A">
          <w:type w:val="continuous"/>
          <w:pgSz w:w="12240" w:h="15840"/>
          <w:pgMar w:top="720" w:right="720" w:bottom="720" w:left="720" w:header="720" w:footer="720" w:gutter="0"/>
          <w:pgNumType w:start="1"/>
          <w:cols w:space="720"/>
          <w:titlePg/>
          <w:docGrid w:linePitch="360"/>
        </w:sectPr>
      </w:pPr>
    </w:p>
    <w:p w:rsidR="00E53F0F" w:rsidRPr="00687070" w:rsidRDefault="00E51FA8" w:rsidP="001169E3">
      <w:pPr>
        <w:spacing w:after="0" w:line="240" w:lineRule="auto"/>
        <w:ind w:firstLine="72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68707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Work Experience </w:t>
      </w:r>
    </w:p>
    <w:p w:rsidR="00D25F72" w:rsidRDefault="00D25F72" w:rsidP="00306C98">
      <w:pPr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E53F0F">
        <w:rPr>
          <w:rFonts w:ascii="Times New Roman" w:hAnsi="Times New Roman" w:cs="Times New Roman"/>
          <w:i/>
          <w:sz w:val="20"/>
          <w:szCs w:val="20"/>
        </w:rPr>
        <w:t>Dietary Aide</w:t>
      </w:r>
      <w:r w:rsidR="00E53F0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E53F0F">
        <w:rPr>
          <w:rFonts w:ascii="Times New Roman" w:hAnsi="Times New Roman" w:cs="Times New Roman"/>
          <w:sz w:val="20"/>
          <w:szCs w:val="20"/>
        </w:rPr>
        <w:t>Avamere</w:t>
      </w:r>
      <w:proofErr w:type="spellEnd"/>
      <w:r w:rsidR="00E53F0F">
        <w:rPr>
          <w:rFonts w:ascii="Times New Roman" w:hAnsi="Times New Roman" w:cs="Times New Roman"/>
          <w:sz w:val="20"/>
          <w:szCs w:val="20"/>
        </w:rPr>
        <w:t xml:space="preserve"> (Gresham, OR)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 2019 – 2020</w:t>
      </w:r>
    </w:p>
    <w:p w:rsidR="00D25F72" w:rsidRDefault="001778F0" w:rsidP="00D229A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Operated the dining facilities for a retirement facility. Managed </w:t>
      </w:r>
      <w:r w:rsidR="00E837E2">
        <w:rPr>
          <w:rFonts w:ascii="Times New Roman" w:hAnsi="Times New Roman" w:cs="Times New Roman"/>
          <w:sz w:val="20"/>
          <w:szCs w:val="20"/>
        </w:rPr>
        <w:t>diets and meals for 72 residents.</w:t>
      </w:r>
    </w:p>
    <w:p w:rsidR="00E837E2" w:rsidRDefault="006F0854" w:rsidP="00D229A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Stocked pantries, refrigerators, freezers, and kitchen essentials.</w:t>
      </w:r>
    </w:p>
    <w:p w:rsidR="006F0854" w:rsidRDefault="006F0854" w:rsidP="00D229A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Provided up to 3 meals per day to residents. Received meal orders using a ticketing system</w:t>
      </w:r>
    </w:p>
    <w:p w:rsidR="006F0854" w:rsidRPr="006F0854" w:rsidRDefault="006F0854" w:rsidP="00D229A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Ensure clean and sanitary food service environment.</w:t>
      </w:r>
    </w:p>
    <w:p w:rsidR="00E53F0F" w:rsidRDefault="00E53F0F" w:rsidP="00306C98">
      <w:pPr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</w:p>
    <w:p w:rsidR="0083157F" w:rsidRDefault="00A01DAB" w:rsidP="00306C98">
      <w:pPr>
        <w:spacing w:after="0" w:line="240" w:lineRule="auto"/>
        <w:ind w:firstLine="7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Field Program Coordinator</w:t>
      </w:r>
      <w:r w:rsidR="00E53F0F">
        <w:rPr>
          <w:rFonts w:ascii="Times New Roman" w:hAnsi="Times New Roman" w:cs="Times New Roman"/>
          <w:i/>
          <w:sz w:val="20"/>
          <w:szCs w:val="20"/>
        </w:rPr>
        <w:t>,</w:t>
      </w:r>
      <w:r w:rsidR="00E53F0F">
        <w:rPr>
          <w:rFonts w:ascii="Times New Roman" w:hAnsi="Times New Roman" w:cs="Times New Roman"/>
          <w:sz w:val="20"/>
          <w:szCs w:val="20"/>
        </w:rPr>
        <w:t xml:space="preserve"> </w:t>
      </w:r>
      <w:r w:rsidR="00E51FA8" w:rsidRPr="00E53F0F">
        <w:rPr>
          <w:rFonts w:ascii="Times New Roman" w:hAnsi="Times New Roman" w:cs="Times New Roman"/>
          <w:sz w:val="20"/>
          <w:szCs w:val="20"/>
        </w:rPr>
        <w:t>Puget</w:t>
      </w:r>
      <w:r w:rsidR="00E51FA8" w:rsidRPr="004F46EB">
        <w:rPr>
          <w:rFonts w:ascii="Times New Roman" w:hAnsi="Times New Roman" w:cs="Times New Roman"/>
          <w:sz w:val="20"/>
          <w:szCs w:val="20"/>
        </w:rPr>
        <w:t xml:space="preserve"> Sound Regional Services</w:t>
      </w:r>
      <w:r w:rsidR="00E53F0F">
        <w:rPr>
          <w:rFonts w:ascii="Times New Roman" w:hAnsi="Times New Roman" w:cs="Times New Roman"/>
          <w:sz w:val="20"/>
          <w:szCs w:val="20"/>
        </w:rPr>
        <w:t xml:space="preserve"> (Renton, WA)</w:t>
      </w:r>
      <w:r w:rsidR="00DF5B3B" w:rsidRPr="004F46EB">
        <w:rPr>
          <w:rFonts w:ascii="Times New Roman" w:hAnsi="Times New Roman" w:cs="Times New Roman"/>
          <w:sz w:val="20"/>
          <w:szCs w:val="20"/>
        </w:rPr>
        <w:tab/>
      </w:r>
      <w:r w:rsidR="00DF5B3B" w:rsidRPr="004F46EB">
        <w:rPr>
          <w:rFonts w:ascii="Times New Roman" w:hAnsi="Times New Roman" w:cs="Times New Roman"/>
          <w:sz w:val="20"/>
          <w:szCs w:val="20"/>
        </w:rPr>
        <w:tab/>
      </w:r>
      <w:r w:rsidR="0031258A" w:rsidRPr="004F46EB">
        <w:rPr>
          <w:rFonts w:ascii="Times New Roman" w:hAnsi="Times New Roman" w:cs="Times New Roman"/>
          <w:sz w:val="20"/>
          <w:szCs w:val="20"/>
        </w:rPr>
        <w:tab/>
      </w:r>
      <w:r w:rsidR="00E53F0F">
        <w:rPr>
          <w:rFonts w:ascii="Times New Roman" w:hAnsi="Times New Roman" w:cs="Times New Roman"/>
          <w:sz w:val="20"/>
          <w:szCs w:val="20"/>
        </w:rPr>
        <w:tab/>
        <w:t xml:space="preserve">        </w:t>
      </w:r>
      <w:r w:rsidR="00E51FA8" w:rsidRPr="004F46EB">
        <w:rPr>
          <w:rFonts w:ascii="Times New Roman" w:hAnsi="Times New Roman" w:cs="Times New Roman"/>
          <w:sz w:val="20"/>
          <w:szCs w:val="20"/>
        </w:rPr>
        <w:t xml:space="preserve">2012 </w:t>
      </w:r>
      <w:r w:rsidR="00DF5B3B" w:rsidRPr="004F46EB">
        <w:rPr>
          <w:rFonts w:ascii="Times New Roman" w:hAnsi="Times New Roman" w:cs="Times New Roman"/>
          <w:sz w:val="20"/>
          <w:szCs w:val="20"/>
        </w:rPr>
        <w:t>–</w:t>
      </w:r>
      <w:r w:rsidR="00E51FA8" w:rsidRPr="004F46EB">
        <w:rPr>
          <w:rFonts w:ascii="Times New Roman" w:hAnsi="Times New Roman" w:cs="Times New Roman"/>
          <w:sz w:val="20"/>
          <w:szCs w:val="20"/>
        </w:rPr>
        <w:t xml:space="preserve"> </w:t>
      </w:r>
      <w:r w:rsidR="00D25F72">
        <w:rPr>
          <w:rFonts w:ascii="Times New Roman" w:hAnsi="Times New Roman" w:cs="Times New Roman"/>
          <w:sz w:val="20"/>
          <w:szCs w:val="20"/>
        </w:rPr>
        <w:t>2016</w:t>
      </w:r>
    </w:p>
    <w:p w:rsidR="00E53F0F" w:rsidRDefault="000225F8" w:rsidP="00D229A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Managed</w:t>
      </w:r>
      <w:r w:rsidR="00E53F0F">
        <w:rPr>
          <w:rFonts w:ascii="Times New Roman" w:hAnsi="Times New Roman" w:cs="Times New Roman"/>
          <w:sz w:val="20"/>
          <w:szCs w:val="20"/>
        </w:rPr>
        <w:t xml:space="preserve"> care services </w:t>
      </w:r>
      <w:r>
        <w:rPr>
          <w:rFonts w:ascii="Times New Roman" w:hAnsi="Times New Roman" w:cs="Times New Roman"/>
          <w:sz w:val="20"/>
          <w:szCs w:val="20"/>
        </w:rPr>
        <w:t xml:space="preserve">for </w:t>
      </w:r>
      <w:r w:rsidR="00A01DAB">
        <w:rPr>
          <w:rFonts w:ascii="Times New Roman" w:hAnsi="Times New Roman" w:cs="Times New Roman"/>
          <w:sz w:val="20"/>
          <w:szCs w:val="20"/>
        </w:rPr>
        <w:t xml:space="preserve">4 </w:t>
      </w:r>
      <w:r w:rsidR="00A40EE8">
        <w:rPr>
          <w:rFonts w:ascii="Times New Roman" w:hAnsi="Times New Roman" w:cs="Times New Roman"/>
          <w:sz w:val="20"/>
          <w:szCs w:val="20"/>
        </w:rPr>
        <w:t>assisted</w:t>
      </w:r>
      <w:r>
        <w:rPr>
          <w:rFonts w:ascii="Times New Roman" w:hAnsi="Times New Roman" w:cs="Times New Roman"/>
          <w:sz w:val="20"/>
          <w:szCs w:val="20"/>
        </w:rPr>
        <w:t xml:space="preserve"> care </w:t>
      </w:r>
      <w:r w:rsidR="00A40EE8">
        <w:rPr>
          <w:rFonts w:ascii="Times New Roman" w:hAnsi="Times New Roman" w:cs="Times New Roman"/>
          <w:sz w:val="20"/>
          <w:szCs w:val="20"/>
        </w:rPr>
        <w:t>homes</w:t>
      </w:r>
      <w:r>
        <w:rPr>
          <w:rFonts w:ascii="Times New Roman" w:hAnsi="Times New Roman" w:cs="Times New Roman"/>
          <w:sz w:val="20"/>
          <w:szCs w:val="20"/>
        </w:rPr>
        <w:t>. Ensured HIPPA compliance and meeting of other codes.</w:t>
      </w:r>
    </w:p>
    <w:p w:rsidR="00A01DAB" w:rsidRDefault="00A01DAB" w:rsidP="00D229A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Provide</w:t>
      </w:r>
      <w:r w:rsidR="00A40EE8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 xml:space="preserve"> care for up to </w:t>
      </w:r>
      <w:r w:rsidR="00A40EE8">
        <w:rPr>
          <w:rFonts w:ascii="Times New Roman" w:hAnsi="Times New Roman" w:cs="Times New Roman"/>
          <w:sz w:val="20"/>
          <w:szCs w:val="20"/>
        </w:rPr>
        <w:t>4</w:t>
      </w:r>
      <w:r>
        <w:rPr>
          <w:rFonts w:ascii="Times New Roman" w:hAnsi="Times New Roman" w:cs="Times New Roman"/>
          <w:sz w:val="20"/>
          <w:szCs w:val="20"/>
        </w:rPr>
        <w:t xml:space="preserve"> clients. Coordinated daily routines of housekeeping, medication, and appointments</w:t>
      </w:r>
    </w:p>
    <w:p w:rsidR="00A01DAB" w:rsidRDefault="00A01DAB" w:rsidP="00D229A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Trained new caregivers on routines, procedures, and protocols. Ensured staffing of shifts.</w:t>
      </w:r>
    </w:p>
    <w:p w:rsidR="004F46EB" w:rsidRDefault="00A40EE8" w:rsidP="00D229A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Created</w:t>
      </w:r>
      <w:r w:rsidR="00A01DAB">
        <w:rPr>
          <w:rFonts w:ascii="Times New Roman" w:hAnsi="Times New Roman" w:cs="Times New Roman"/>
          <w:sz w:val="20"/>
          <w:szCs w:val="20"/>
        </w:rPr>
        <w:t xml:space="preserve"> spreadsheets</w:t>
      </w:r>
      <w:r w:rsidR="00B973E2">
        <w:rPr>
          <w:rFonts w:ascii="Times New Roman" w:hAnsi="Times New Roman" w:cs="Times New Roman"/>
          <w:sz w:val="20"/>
          <w:szCs w:val="20"/>
        </w:rPr>
        <w:t xml:space="preserve"> and calendars in Excel. Wrote letters to clients and staff using Word.</w:t>
      </w:r>
    </w:p>
    <w:p w:rsidR="00BB6805" w:rsidRPr="00BB6805" w:rsidRDefault="00BB6805" w:rsidP="00306C98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0"/>
          <w:szCs w:val="20"/>
        </w:rPr>
      </w:pPr>
    </w:p>
    <w:p w:rsidR="00BB6805" w:rsidRDefault="00BB6805" w:rsidP="00306C98">
      <w:pPr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Video Phone </w:t>
      </w:r>
      <w:r w:rsidR="001E12D9">
        <w:rPr>
          <w:rFonts w:ascii="Times New Roman" w:hAnsi="Times New Roman" w:cs="Times New Roman"/>
          <w:i/>
          <w:sz w:val="20"/>
          <w:szCs w:val="20"/>
        </w:rPr>
        <w:t>Install Technician</w:t>
      </w:r>
      <w:r>
        <w:rPr>
          <w:rFonts w:ascii="Times New Roman" w:hAnsi="Times New Roman" w:cs="Times New Roman"/>
          <w:i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Sorenson Communications (Seattle, WA)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 2006 – 200</w:t>
      </w:r>
      <w:r w:rsidR="007D6917">
        <w:rPr>
          <w:rFonts w:ascii="Times New Roman" w:hAnsi="Times New Roman" w:cs="Times New Roman"/>
          <w:sz w:val="20"/>
          <w:szCs w:val="20"/>
        </w:rPr>
        <w:t>8</w:t>
      </w:r>
    </w:p>
    <w:p w:rsidR="006F0854" w:rsidRDefault="008344B6" w:rsidP="00D229A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Use</w:t>
      </w:r>
      <w:r w:rsidR="00306C98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 xml:space="preserve"> online ticketing system to create, organize, and update customer needs. </w:t>
      </w:r>
      <w:r w:rsidR="00306C98">
        <w:rPr>
          <w:rFonts w:ascii="Times New Roman" w:hAnsi="Times New Roman" w:cs="Times New Roman"/>
          <w:sz w:val="20"/>
          <w:szCs w:val="20"/>
        </w:rPr>
        <w:t>Prepare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306C98">
        <w:rPr>
          <w:rFonts w:ascii="Times New Roman" w:hAnsi="Times New Roman" w:cs="Times New Roman"/>
          <w:sz w:val="20"/>
          <w:szCs w:val="20"/>
        </w:rPr>
        <w:t xml:space="preserve">additional notes </w:t>
      </w:r>
      <w:r>
        <w:rPr>
          <w:rFonts w:ascii="Times New Roman" w:hAnsi="Times New Roman" w:cs="Times New Roman"/>
          <w:sz w:val="20"/>
          <w:szCs w:val="20"/>
        </w:rPr>
        <w:t>for teammates.</w:t>
      </w:r>
    </w:p>
    <w:p w:rsidR="006F0854" w:rsidRDefault="00306C98" w:rsidP="00D229A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Turnkey onsite</w:t>
      </w:r>
      <w:r w:rsidR="008344B6" w:rsidRPr="00306C98">
        <w:rPr>
          <w:rFonts w:ascii="Times New Roman" w:hAnsi="Times New Roman" w:cs="Times New Roman"/>
          <w:sz w:val="20"/>
          <w:szCs w:val="20"/>
        </w:rPr>
        <w:t xml:space="preserve"> Voice-Over-IP and video phone</w:t>
      </w:r>
      <w:r>
        <w:rPr>
          <w:rFonts w:ascii="Times New Roman" w:hAnsi="Times New Roman" w:cs="Times New Roman"/>
          <w:sz w:val="20"/>
          <w:szCs w:val="20"/>
        </w:rPr>
        <w:t xml:space="preserve"> installation</w:t>
      </w:r>
      <w:r w:rsidRPr="00306C98">
        <w:rPr>
          <w:rFonts w:ascii="Times New Roman" w:hAnsi="Times New Roman" w:cs="Times New Roman"/>
          <w:sz w:val="20"/>
          <w:szCs w:val="20"/>
        </w:rPr>
        <w:t xml:space="preserve">. </w:t>
      </w:r>
      <w:r>
        <w:rPr>
          <w:rFonts w:ascii="Times New Roman" w:hAnsi="Times New Roman" w:cs="Times New Roman"/>
          <w:sz w:val="20"/>
          <w:szCs w:val="20"/>
        </w:rPr>
        <w:t>Cabling, router configuration, end-to-end tests, and training.</w:t>
      </w:r>
    </w:p>
    <w:p w:rsidR="00306C98" w:rsidRDefault="007D6917" w:rsidP="00D229A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Organized onsite visits, performing up to system 8 installs per day. Scheduled and performed follow-up service calls.</w:t>
      </w:r>
    </w:p>
    <w:p w:rsidR="007D6917" w:rsidRDefault="001F48C8" w:rsidP="00D229A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Troubleshoot other problems for clients while onsite: Comcast/modem, printer, networking, PC, and </w:t>
      </w:r>
      <w:r w:rsidR="009C04CF">
        <w:rPr>
          <w:rFonts w:ascii="Times New Roman" w:hAnsi="Times New Roman" w:cs="Times New Roman"/>
          <w:sz w:val="20"/>
          <w:szCs w:val="20"/>
        </w:rPr>
        <w:t>other devices</w:t>
      </w:r>
    </w:p>
    <w:p w:rsidR="00306C98" w:rsidRPr="00306C98" w:rsidRDefault="00306C98" w:rsidP="00306C98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0"/>
          <w:szCs w:val="20"/>
        </w:rPr>
      </w:pPr>
    </w:p>
    <w:p w:rsidR="0055050F" w:rsidRPr="00687070" w:rsidRDefault="0055050F" w:rsidP="006F0854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68707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Education</w:t>
      </w:r>
    </w:p>
    <w:p w:rsidR="00A40EE8" w:rsidRPr="00687070" w:rsidRDefault="0055050F" w:rsidP="006F0854">
      <w:pPr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687070">
        <w:rPr>
          <w:rFonts w:ascii="Times New Roman" w:hAnsi="Times New Roman" w:cs="Times New Roman"/>
          <w:sz w:val="20"/>
          <w:szCs w:val="20"/>
        </w:rPr>
        <w:t>Renton Technical College</w:t>
      </w:r>
      <w:r w:rsidR="004F46EB" w:rsidRPr="00687070">
        <w:rPr>
          <w:rFonts w:ascii="Times New Roman" w:hAnsi="Times New Roman" w:cs="Times New Roman"/>
          <w:sz w:val="20"/>
          <w:szCs w:val="20"/>
        </w:rPr>
        <w:tab/>
      </w:r>
      <w:r w:rsidR="004F46EB" w:rsidRPr="00687070">
        <w:rPr>
          <w:rFonts w:ascii="Times New Roman" w:hAnsi="Times New Roman" w:cs="Times New Roman"/>
          <w:sz w:val="20"/>
          <w:szCs w:val="20"/>
        </w:rPr>
        <w:tab/>
      </w:r>
      <w:r w:rsidR="004F46EB" w:rsidRPr="00687070">
        <w:rPr>
          <w:rFonts w:ascii="Times New Roman" w:hAnsi="Times New Roman" w:cs="Times New Roman"/>
          <w:sz w:val="20"/>
          <w:szCs w:val="20"/>
        </w:rPr>
        <w:tab/>
      </w:r>
      <w:r w:rsidR="004F46EB" w:rsidRPr="00687070">
        <w:rPr>
          <w:rFonts w:ascii="Times New Roman" w:hAnsi="Times New Roman" w:cs="Times New Roman"/>
          <w:sz w:val="20"/>
          <w:szCs w:val="20"/>
        </w:rPr>
        <w:tab/>
      </w:r>
      <w:r w:rsidR="004F46EB" w:rsidRPr="00687070">
        <w:rPr>
          <w:rFonts w:ascii="Times New Roman" w:hAnsi="Times New Roman" w:cs="Times New Roman"/>
          <w:sz w:val="20"/>
          <w:szCs w:val="20"/>
        </w:rPr>
        <w:tab/>
      </w:r>
      <w:r w:rsidR="004F46EB" w:rsidRPr="00687070">
        <w:rPr>
          <w:rFonts w:ascii="Times New Roman" w:hAnsi="Times New Roman" w:cs="Times New Roman"/>
          <w:sz w:val="20"/>
          <w:szCs w:val="20"/>
        </w:rPr>
        <w:tab/>
      </w:r>
      <w:r w:rsidR="004F46EB" w:rsidRPr="00687070">
        <w:rPr>
          <w:rFonts w:ascii="Times New Roman" w:hAnsi="Times New Roman" w:cs="Times New Roman"/>
          <w:sz w:val="20"/>
          <w:szCs w:val="20"/>
        </w:rPr>
        <w:tab/>
      </w:r>
      <w:r w:rsidR="004F46EB" w:rsidRPr="00687070">
        <w:rPr>
          <w:rFonts w:ascii="Times New Roman" w:hAnsi="Times New Roman" w:cs="Times New Roman"/>
          <w:sz w:val="20"/>
          <w:szCs w:val="20"/>
        </w:rPr>
        <w:tab/>
      </w:r>
    </w:p>
    <w:p w:rsidR="00A40EE8" w:rsidRPr="00687070" w:rsidRDefault="00BB6805" w:rsidP="006F0854">
      <w:pPr>
        <w:spacing w:after="0" w:line="240" w:lineRule="auto"/>
        <w:ind w:firstLine="720"/>
        <w:rPr>
          <w:rFonts w:ascii="Times New Roman" w:hAnsi="Times New Roman" w:cs="Times New Roman"/>
          <w:i/>
          <w:sz w:val="20"/>
          <w:szCs w:val="20"/>
        </w:rPr>
      </w:pPr>
      <w:r w:rsidRPr="00687070">
        <w:rPr>
          <w:rFonts w:ascii="Times New Roman" w:hAnsi="Times New Roman" w:cs="Times New Roman"/>
          <w:i/>
          <w:sz w:val="20"/>
          <w:szCs w:val="20"/>
        </w:rPr>
        <w:t>Bachelors of Applied Science: Computer Network Engineering</w:t>
      </w:r>
      <w:r w:rsidR="00A40EE8" w:rsidRPr="00687070">
        <w:rPr>
          <w:rFonts w:ascii="Times New Roman" w:hAnsi="Times New Roman" w:cs="Times New Roman"/>
          <w:i/>
          <w:sz w:val="20"/>
          <w:szCs w:val="20"/>
        </w:rPr>
        <w:tab/>
      </w:r>
      <w:r w:rsidR="00A40EE8" w:rsidRPr="00687070">
        <w:rPr>
          <w:rFonts w:ascii="Times New Roman" w:hAnsi="Times New Roman" w:cs="Times New Roman"/>
          <w:i/>
          <w:sz w:val="20"/>
          <w:szCs w:val="20"/>
        </w:rPr>
        <w:tab/>
      </w:r>
      <w:r w:rsidR="00A40EE8" w:rsidRPr="00687070">
        <w:rPr>
          <w:rFonts w:ascii="Times New Roman" w:hAnsi="Times New Roman" w:cs="Times New Roman"/>
          <w:i/>
          <w:sz w:val="20"/>
          <w:szCs w:val="20"/>
        </w:rPr>
        <w:tab/>
      </w:r>
      <w:r w:rsidR="00A40EE8" w:rsidRPr="00687070">
        <w:rPr>
          <w:rFonts w:ascii="Times New Roman" w:hAnsi="Times New Roman" w:cs="Times New Roman"/>
          <w:i/>
          <w:sz w:val="20"/>
          <w:szCs w:val="20"/>
        </w:rPr>
        <w:tab/>
      </w:r>
      <w:r w:rsidR="00A40EE8" w:rsidRPr="00687070">
        <w:rPr>
          <w:rFonts w:ascii="Times New Roman" w:hAnsi="Times New Roman" w:cs="Times New Roman"/>
          <w:i/>
          <w:sz w:val="20"/>
          <w:szCs w:val="20"/>
        </w:rPr>
        <w:tab/>
      </w:r>
      <w:r w:rsidR="00A40EE8" w:rsidRPr="00687070">
        <w:rPr>
          <w:rFonts w:ascii="Times New Roman" w:hAnsi="Times New Roman" w:cs="Times New Roman"/>
          <w:i/>
          <w:sz w:val="20"/>
          <w:szCs w:val="20"/>
        </w:rPr>
        <w:tab/>
        <w:t xml:space="preserve">   </w:t>
      </w:r>
      <w:r w:rsidR="00A40EE8" w:rsidRPr="00687070">
        <w:rPr>
          <w:rFonts w:ascii="Times New Roman" w:hAnsi="Times New Roman" w:cs="Times New Roman"/>
          <w:sz w:val="20"/>
          <w:szCs w:val="20"/>
        </w:rPr>
        <w:t>2021 – Present</w:t>
      </w:r>
    </w:p>
    <w:p w:rsidR="00A40EE8" w:rsidRPr="00687070" w:rsidRDefault="00A40EE8" w:rsidP="006F0854">
      <w:pPr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687070">
        <w:rPr>
          <w:rFonts w:ascii="Times New Roman" w:hAnsi="Times New Roman" w:cs="Times New Roman"/>
          <w:i/>
          <w:sz w:val="20"/>
          <w:szCs w:val="20"/>
        </w:rPr>
        <w:t>Associates of Applied Science: Computer Network Technology</w:t>
      </w:r>
      <w:r w:rsidRPr="00687070">
        <w:rPr>
          <w:rFonts w:ascii="Times New Roman" w:hAnsi="Times New Roman" w:cs="Times New Roman"/>
          <w:i/>
          <w:sz w:val="20"/>
          <w:szCs w:val="20"/>
        </w:rPr>
        <w:tab/>
      </w:r>
      <w:r w:rsidRPr="00687070">
        <w:rPr>
          <w:rFonts w:ascii="Times New Roman" w:hAnsi="Times New Roman" w:cs="Times New Roman"/>
          <w:i/>
          <w:sz w:val="20"/>
          <w:szCs w:val="20"/>
        </w:rPr>
        <w:tab/>
      </w:r>
      <w:r w:rsidRPr="00687070">
        <w:rPr>
          <w:rFonts w:ascii="Times New Roman" w:hAnsi="Times New Roman" w:cs="Times New Roman"/>
          <w:i/>
          <w:sz w:val="20"/>
          <w:szCs w:val="20"/>
        </w:rPr>
        <w:tab/>
      </w:r>
      <w:r w:rsidRPr="00687070">
        <w:rPr>
          <w:rFonts w:ascii="Times New Roman" w:hAnsi="Times New Roman" w:cs="Times New Roman"/>
          <w:i/>
          <w:sz w:val="20"/>
          <w:szCs w:val="20"/>
        </w:rPr>
        <w:tab/>
      </w:r>
      <w:r w:rsidRPr="00687070">
        <w:rPr>
          <w:rFonts w:ascii="Times New Roman" w:hAnsi="Times New Roman" w:cs="Times New Roman"/>
          <w:i/>
          <w:sz w:val="20"/>
          <w:szCs w:val="20"/>
        </w:rPr>
        <w:tab/>
      </w:r>
      <w:r w:rsidRPr="00687070">
        <w:rPr>
          <w:rFonts w:ascii="Times New Roman" w:hAnsi="Times New Roman" w:cs="Times New Roman"/>
          <w:i/>
          <w:sz w:val="20"/>
          <w:szCs w:val="20"/>
        </w:rPr>
        <w:tab/>
        <w:t xml:space="preserve">       </w:t>
      </w:r>
      <w:r w:rsidRPr="00687070">
        <w:rPr>
          <w:rFonts w:ascii="Times New Roman" w:hAnsi="Times New Roman" w:cs="Times New Roman"/>
          <w:sz w:val="20"/>
          <w:szCs w:val="20"/>
        </w:rPr>
        <w:t>2013 – 2015</w:t>
      </w:r>
    </w:p>
    <w:p w:rsidR="00A40EE8" w:rsidRPr="00687070" w:rsidRDefault="00A40EE8" w:rsidP="00A40EE8">
      <w:pPr>
        <w:spacing w:after="0" w:line="240" w:lineRule="auto"/>
        <w:rPr>
          <w:rFonts w:ascii="Times New Roman" w:hAnsi="Times New Roman" w:cs="Times New Roman"/>
          <w:i/>
          <w:sz w:val="18"/>
          <w:szCs w:val="18"/>
        </w:rPr>
      </w:pPr>
    </w:p>
    <w:p w:rsidR="0055050F" w:rsidRPr="00687070" w:rsidRDefault="0055050F" w:rsidP="00D25F72">
      <w:pPr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687070">
        <w:rPr>
          <w:rFonts w:ascii="Times New Roman" w:hAnsi="Times New Roman" w:cs="Times New Roman"/>
          <w:sz w:val="20"/>
          <w:szCs w:val="20"/>
        </w:rPr>
        <w:t>Washin</w:t>
      </w:r>
      <w:r w:rsidR="004F46EB" w:rsidRPr="00687070">
        <w:rPr>
          <w:rFonts w:ascii="Times New Roman" w:hAnsi="Times New Roman" w:cs="Times New Roman"/>
          <w:sz w:val="20"/>
          <w:szCs w:val="20"/>
        </w:rPr>
        <w:t>gton School for the deaf</w:t>
      </w:r>
      <w:r w:rsidR="004F46EB" w:rsidRPr="00687070">
        <w:rPr>
          <w:rFonts w:ascii="Times New Roman" w:hAnsi="Times New Roman" w:cs="Times New Roman"/>
          <w:sz w:val="20"/>
          <w:szCs w:val="20"/>
        </w:rPr>
        <w:tab/>
      </w:r>
      <w:r w:rsidR="004F46EB" w:rsidRPr="00687070">
        <w:rPr>
          <w:rFonts w:ascii="Times New Roman" w:hAnsi="Times New Roman" w:cs="Times New Roman"/>
          <w:sz w:val="20"/>
          <w:szCs w:val="20"/>
        </w:rPr>
        <w:tab/>
      </w:r>
      <w:r w:rsidR="004F46EB" w:rsidRPr="00687070">
        <w:rPr>
          <w:rFonts w:ascii="Times New Roman" w:hAnsi="Times New Roman" w:cs="Times New Roman"/>
          <w:sz w:val="20"/>
          <w:szCs w:val="20"/>
        </w:rPr>
        <w:tab/>
      </w:r>
      <w:r w:rsidR="004F46EB" w:rsidRPr="00687070">
        <w:rPr>
          <w:rFonts w:ascii="Times New Roman" w:hAnsi="Times New Roman" w:cs="Times New Roman"/>
          <w:sz w:val="20"/>
          <w:szCs w:val="20"/>
        </w:rPr>
        <w:tab/>
      </w:r>
      <w:r w:rsidR="004F46EB" w:rsidRPr="00687070">
        <w:rPr>
          <w:rFonts w:ascii="Times New Roman" w:hAnsi="Times New Roman" w:cs="Times New Roman"/>
          <w:sz w:val="20"/>
          <w:szCs w:val="20"/>
        </w:rPr>
        <w:tab/>
      </w:r>
      <w:r w:rsidR="004F46EB" w:rsidRPr="00687070">
        <w:rPr>
          <w:rFonts w:ascii="Times New Roman" w:hAnsi="Times New Roman" w:cs="Times New Roman"/>
          <w:sz w:val="20"/>
          <w:szCs w:val="20"/>
        </w:rPr>
        <w:tab/>
        <w:t xml:space="preserve">               </w:t>
      </w:r>
      <w:r w:rsidR="006F0854" w:rsidRPr="00687070">
        <w:rPr>
          <w:rFonts w:ascii="Times New Roman" w:hAnsi="Times New Roman" w:cs="Times New Roman"/>
          <w:sz w:val="20"/>
          <w:szCs w:val="20"/>
        </w:rPr>
        <w:tab/>
      </w:r>
      <w:r w:rsidR="006F0854" w:rsidRPr="00687070">
        <w:rPr>
          <w:rFonts w:ascii="Times New Roman" w:hAnsi="Times New Roman" w:cs="Times New Roman"/>
          <w:sz w:val="20"/>
          <w:szCs w:val="20"/>
        </w:rPr>
        <w:tab/>
      </w:r>
      <w:r w:rsidR="006F0854" w:rsidRPr="00687070">
        <w:rPr>
          <w:rFonts w:ascii="Times New Roman" w:hAnsi="Times New Roman" w:cs="Times New Roman"/>
          <w:sz w:val="20"/>
          <w:szCs w:val="20"/>
        </w:rPr>
        <w:tab/>
        <w:t xml:space="preserve">      </w:t>
      </w:r>
      <w:r w:rsidRPr="00687070">
        <w:rPr>
          <w:rFonts w:ascii="Times New Roman" w:hAnsi="Times New Roman" w:cs="Times New Roman"/>
          <w:sz w:val="20"/>
          <w:szCs w:val="20"/>
        </w:rPr>
        <w:t>1996</w:t>
      </w:r>
    </w:p>
    <w:p w:rsidR="004F46EB" w:rsidRPr="00687070" w:rsidRDefault="004F46EB" w:rsidP="00D25F72">
      <w:pPr>
        <w:spacing w:after="0" w:line="240" w:lineRule="auto"/>
        <w:ind w:firstLine="720"/>
        <w:rPr>
          <w:rFonts w:ascii="Times New Roman" w:hAnsi="Times New Roman" w:cs="Times New Roman"/>
          <w:i/>
          <w:sz w:val="20"/>
          <w:szCs w:val="20"/>
        </w:rPr>
      </w:pPr>
      <w:r w:rsidRPr="00687070">
        <w:rPr>
          <w:rFonts w:ascii="Times New Roman" w:hAnsi="Times New Roman" w:cs="Times New Roman"/>
          <w:i/>
          <w:sz w:val="20"/>
          <w:szCs w:val="20"/>
        </w:rPr>
        <w:t xml:space="preserve">H/S Diploma </w:t>
      </w:r>
    </w:p>
    <w:sectPr w:rsidR="004F46EB" w:rsidRPr="00687070" w:rsidSect="0031258A">
      <w:type w:val="continuous"/>
      <w:pgSz w:w="12240" w:h="15840"/>
      <w:pgMar w:top="720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2A22" w:rsidRDefault="00A22A22">
      <w:pPr>
        <w:spacing w:after="0"/>
      </w:pPr>
      <w:r>
        <w:separator/>
      </w:r>
    </w:p>
  </w:endnote>
  <w:endnote w:type="continuationSeparator" w:id="0">
    <w:p w:rsidR="00A22A22" w:rsidRDefault="00A22A2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382258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D266A" w:rsidRDefault="00C1552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F46E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2A22" w:rsidRDefault="00A22A22">
      <w:pPr>
        <w:spacing w:after="0"/>
      </w:pPr>
      <w:r>
        <w:separator/>
      </w:r>
    </w:p>
  </w:footnote>
  <w:footnote w:type="continuationSeparator" w:id="0">
    <w:p w:rsidR="00A22A22" w:rsidRDefault="00A22A2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59FC" w:rsidRPr="00F75D16" w:rsidRDefault="00AA59FC" w:rsidP="00F75D16">
    <w:pPr>
      <w:pStyle w:val="Header"/>
    </w:pPr>
    <w:r w:rsidRPr="00F75D16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64408442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53663009"/>
    <w:multiLevelType w:val="hybridMultilevel"/>
    <w:tmpl w:val="F89E86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D4A1EBD"/>
    <w:multiLevelType w:val="hybridMultilevel"/>
    <w:tmpl w:val="916A35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CF958AB"/>
    <w:multiLevelType w:val="hybridMultilevel"/>
    <w:tmpl w:val="62583A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C0B"/>
    <w:rsid w:val="000225F8"/>
    <w:rsid w:val="001169E3"/>
    <w:rsid w:val="00122EE2"/>
    <w:rsid w:val="001778F0"/>
    <w:rsid w:val="001B5043"/>
    <w:rsid w:val="001E12D9"/>
    <w:rsid w:val="001F48C8"/>
    <w:rsid w:val="0028191C"/>
    <w:rsid w:val="00306C98"/>
    <w:rsid w:val="0031258A"/>
    <w:rsid w:val="00392D5B"/>
    <w:rsid w:val="00454488"/>
    <w:rsid w:val="00462850"/>
    <w:rsid w:val="004F2680"/>
    <w:rsid w:val="004F46EB"/>
    <w:rsid w:val="00544DEB"/>
    <w:rsid w:val="0055050F"/>
    <w:rsid w:val="005A3212"/>
    <w:rsid w:val="005B2D2B"/>
    <w:rsid w:val="00687070"/>
    <w:rsid w:val="006B562C"/>
    <w:rsid w:val="006E3A7B"/>
    <w:rsid w:val="006F0854"/>
    <w:rsid w:val="0074209E"/>
    <w:rsid w:val="007D266A"/>
    <w:rsid w:val="007D6917"/>
    <w:rsid w:val="0083157F"/>
    <w:rsid w:val="008344B6"/>
    <w:rsid w:val="008A0C88"/>
    <w:rsid w:val="008E5C0B"/>
    <w:rsid w:val="009C04CF"/>
    <w:rsid w:val="00A01DAB"/>
    <w:rsid w:val="00A22A22"/>
    <w:rsid w:val="00A40EE8"/>
    <w:rsid w:val="00AA59FC"/>
    <w:rsid w:val="00B402D1"/>
    <w:rsid w:val="00B90D81"/>
    <w:rsid w:val="00B973E2"/>
    <w:rsid w:val="00BB6805"/>
    <w:rsid w:val="00C15528"/>
    <w:rsid w:val="00D229A2"/>
    <w:rsid w:val="00D25F72"/>
    <w:rsid w:val="00DF5B3B"/>
    <w:rsid w:val="00E51FA8"/>
    <w:rsid w:val="00E53734"/>
    <w:rsid w:val="00E53F0F"/>
    <w:rsid w:val="00E837E2"/>
    <w:rsid w:val="00F116DE"/>
    <w:rsid w:val="00F75D16"/>
    <w:rsid w:val="00FE0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F225DC"/>
  <w15:chartTrackingRefBased/>
  <w15:docId w15:val="{64B21659-3FC5-4EF7-A45F-811B7BB3B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53734"/>
  </w:style>
  <w:style w:type="paragraph" w:styleId="Heading1">
    <w:name w:val="heading 1"/>
    <w:basedOn w:val="Normal"/>
    <w:next w:val="Normal"/>
    <w:link w:val="Heading1Char"/>
    <w:uiPriority w:val="9"/>
    <w:qFormat/>
    <w:rsid w:val="00E537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37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373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373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373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373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373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373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373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373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53734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Bullet">
    <w:name w:val="List Bullet"/>
    <w:basedOn w:val="Normal"/>
    <w:uiPriority w:val="10"/>
    <w:unhideWhenUsed/>
    <w:pPr>
      <w:numPr>
        <w:numId w:val="1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  <w:rPr>
      <w:color w:val="5B9BD5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5B9BD5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sid w:val="00E5373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5373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3734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3734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373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373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373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3734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373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53734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3734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5373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E53734"/>
    <w:rPr>
      <w:b/>
      <w:bCs/>
    </w:rPr>
  </w:style>
  <w:style w:type="character" w:styleId="Emphasis">
    <w:name w:val="Emphasis"/>
    <w:basedOn w:val="DefaultParagraphFont"/>
    <w:uiPriority w:val="20"/>
    <w:qFormat/>
    <w:rsid w:val="00E53734"/>
    <w:rPr>
      <w:i/>
      <w:iCs/>
    </w:rPr>
  </w:style>
  <w:style w:type="paragraph" w:styleId="NoSpacing">
    <w:name w:val="No Spacing"/>
    <w:uiPriority w:val="1"/>
    <w:qFormat/>
    <w:rsid w:val="00E5373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5373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5373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3734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3734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E53734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53734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E53734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53734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5373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3734"/>
    <w:pPr>
      <w:outlineLvl w:val="9"/>
    </w:pPr>
  </w:style>
  <w:style w:type="paragraph" w:styleId="ListParagraph">
    <w:name w:val="List Paragraph"/>
    <w:basedOn w:val="Normal"/>
    <w:uiPriority w:val="34"/>
    <w:qFormat/>
    <w:rsid w:val="00DF5B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59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59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4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rob-bailey-5711b3162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bailey.rob77@gmail.comv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host\AppData\Roaming\Microsoft\Templates\Function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4ABA789A5074296BBF255C6F24AF8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866F12-2298-4FBF-BDAE-B24B3F61BAE9}"/>
      </w:docPartPr>
      <w:docPartBody>
        <w:p w:rsidR="001C45E9" w:rsidRDefault="00DB1FE5">
          <w:pPr>
            <w:pStyle w:val="64ABA789A5074296BBF255C6F24AF888"/>
          </w:pPr>
          <w:r>
            <w:t>Objective</w:t>
          </w:r>
        </w:p>
      </w:docPartBody>
    </w:docPart>
    <w:docPart>
      <w:docPartPr>
        <w:name w:val="713E4718DCBE4FA78DCAD71E77BD93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BEAF57-EF95-4387-8270-B629D06AE7EC}"/>
      </w:docPartPr>
      <w:docPartBody>
        <w:p w:rsidR="001C45E9" w:rsidRDefault="00DB1FE5">
          <w:pPr>
            <w:pStyle w:val="713E4718DCBE4FA78DCAD71E77BD9337"/>
          </w:pPr>
          <w:r>
            <w:t>Skills &amp; Abilities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1FE5"/>
    <w:rsid w:val="00191E4C"/>
    <w:rsid w:val="001C45E9"/>
    <w:rsid w:val="00567CCE"/>
    <w:rsid w:val="007B0252"/>
    <w:rsid w:val="007D40B0"/>
    <w:rsid w:val="008F0222"/>
    <w:rsid w:val="00D32478"/>
    <w:rsid w:val="00DB1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CC8B4FEDE0341ACA6EF0B4D3338CE8C">
    <w:name w:val="2CC8B4FEDE0341ACA6EF0B4D3338CE8C"/>
  </w:style>
  <w:style w:type="paragraph" w:customStyle="1" w:styleId="E4F255660CFB44C39741FCF9B43C72FC">
    <w:name w:val="E4F255660CFB44C39741FCF9B43C72FC"/>
  </w:style>
  <w:style w:type="paragraph" w:customStyle="1" w:styleId="B36F3C494F694D31B79B0F54B9A9006E">
    <w:name w:val="B36F3C494F694D31B79B0F54B9A9006E"/>
  </w:style>
  <w:style w:type="paragraph" w:customStyle="1" w:styleId="CC8A90A22F4B48E0BF3DFA4F2679F2C3">
    <w:name w:val="CC8A90A22F4B48E0BF3DFA4F2679F2C3"/>
  </w:style>
  <w:style w:type="paragraph" w:customStyle="1" w:styleId="64ABA789A5074296BBF255C6F24AF888">
    <w:name w:val="64ABA789A5074296BBF255C6F24AF888"/>
  </w:style>
  <w:style w:type="paragraph" w:customStyle="1" w:styleId="2D28D7407A484E22BA849DFE2E51443F">
    <w:name w:val="2D28D7407A484E22BA849DFE2E51443F"/>
  </w:style>
  <w:style w:type="paragraph" w:customStyle="1" w:styleId="EBE8420B3E2848BE9AE36CB77A30523B">
    <w:name w:val="EBE8420B3E2848BE9AE36CB77A30523B"/>
  </w:style>
  <w:style w:type="paragraph" w:customStyle="1" w:styleId="13E293F7DB56401A9EAC5ABFF1BEB762">
    <w:name w:val="13E293F7DB56401A9EAC5ABFF1BEB762"/>
  </w:style>
  <w:style w:type="paragraph" w:customStyle="1" w:styleId="7CB17E23E3BA45988B3D7F6A03BBEA82">
    <w:name w:val="7CB17E23E3BA45988B3D7F6A03BBEA82"/>
  </w:style>
  <w:style w:type="paragraph" w:customStyle="1" w:styleId="35EEFAE0F0E3492BAC81AA0BA5219E32">
    <w:name w:val="35EEFAE0F0E3492BAC81AA0BA5219E32"/>
  </w:style>
  <w:style w:type="paragraph" w:customStyle="1" w:styleId="D54D68B1FACD4A85A148587333A49AF1">
    <w:name w:val="D54D68B1FACD4A85A148587333A49AF1"/>
  </w:style>
  <w:style w:type="paragraph" w:customStyle="1" w:styleId="713E4718DCBE4FA78DCAD71E77BD9337">
    <w:name w:val="713E4718DCBE4FA78DCAD71E77BD9337"/>
  </w:style>
  <w:style w:type="paragraph" w:customStyle="1" w:styleId="238300E1FCE448929AF8480E8E6EE130">
    <w:name w:val="238300E1FCE448929AF8480E8E6EE130"/>
  </w:style>
  <w:style w:type="paragraph" w:customStyle="1" w:styleId="007DA6799E014ACAAB77842EE040944E">
    <w:name w:val="007DA6799E014ACAAB77842EE040944E"/>
  </w:style>
  <w:style w:type="paragraph" w:customStyle="1" w:styleId="275622E10BCB41DF975AE128CE63E269">
    <w:name w:val="275622E10BCB41DF975AE128CE63E269"/>
  </w:style>
  <w:style w:type="paragraph" w:customStyle="1" w:styleId="9CBDC0C55055428D8FEE8AAA2771FCC9">
    <w:name w:val="9CBDC0C55055428D8FEE8AAA2771FCC9"/>
  </w:style>
  <w:style w:type="paragraph" w:customStyle="1" w:styleId="65F7809AEA414F6DAA7C7F05B745DA96">
    <w:name w:val="65F7809AEA414F6DAA7C7F05B745DA96"/>
  </w:style>
  <w:style w:type="paragraph" w:customStyle="1" w:styleId="B3B11B70E2EF4E3DADC0BE90185B7946">
    <w:name w:val="B3B11B70E2EF4E3DADC0BE90185B7946"/>
  </w:style>
  <w:style w:type="paragraph" w:customStyle="1" w:styleId="615F8AE0065043F5A0B14373015BAEFA">
    <w:name w:val="615F8AE0065043F5A0B14373015BAEFA"/>
  </w:style>
  <w:style w:type="paragraph" w:customStyle="1" w:styleId="897E94BDEC42482FB73009A865A356DD">
    <w:name w:val="897E94BDEC42482FB73009A865A356DD"/>
  </w:style>
  <w:style w:type="paragraph" w:customStyle="1" w:styleId="BEA3C5E9BBB2456686F0E2353AF0329F">
    <w:name w:val="BEA3C5E9BBB2456686F0E2353AF0329F"/>
  </w:style>
  <w:style w:type="paragraph" w:customStyle="1" w:styleId="73D3E7087C804590842D955E3610FD74">
    <w:name w:val="73D3E7087C804590842D955E3610FD74"/>
  </w:style>
  <w:style w:type="paragraph" w:customStyle="1" w:styleId="19983189B05A490E8E3320BBD8738DFA">
    <w:name w:val="19983189B05A490E8E3320BBD8738DFA"/>
  </w:style>
  <w:style w:type="paragraph" w:customStyle="1" w:styleId="0C7531FBBD434443B2B6CE9F84F660AF">
    <w:name w:val="0C7531FBBD434443B2B6CE9F84F660AF"/>
  </w:style>
  <w:style w:type="paragraph" w:customStyle="1" w:styleId="7F9B9359FAE44A52B34B621B089CB4E9">
    <w:name w:val="7F9B9359FAE44A52B34B621B089CB4E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Resume.dotx</Template>
  <TotalTime>766</TotalTime>
  <Pages>1</Pages>
  <Words>411</Words>
  <Characters>2530</Characters>
  <Application>Microsoft Office Word</Application>
  <DocSecurity>0</DocSecurity>
  <Lines>53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Robert Bailey</dc:creator>
  <cp:keywords/>
  <cp:lastModifiedBy>Rubin, Zachary</cp:lastModifiedBy>
  <cp:revision>13</cp:revision>
  <dcterms:created xsi:type="dcterms:W3CDTF">2016-11-07T14:35:00Z</dcterms:created>
  <dcterms:modified xsi:type="dcterms:W3CDTF">2021-05-19T18:50:00Z</dcterms:modified>
  <cp:version/>
</cp:coreProperties>
</file>