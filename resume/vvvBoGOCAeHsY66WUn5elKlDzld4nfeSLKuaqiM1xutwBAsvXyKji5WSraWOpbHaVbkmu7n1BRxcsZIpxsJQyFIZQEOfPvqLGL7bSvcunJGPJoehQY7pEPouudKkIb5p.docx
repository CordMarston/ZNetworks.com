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4D05" w14:textId="77777777" w:rsidR="00394A6D" w:rsidRDefault="009C2961">
      <w:pPr>
        <w:pStyle w:val="Title"/>
      </w:pPr>
      <w:sdt>
        <w:sdtPr>
          <w:alias w:val="Enter your name:"/>
          <w:tag w:val=""/>
          <w:id w:val="-328297061"/>
          <w:placeholder>
            <w:docPart w:val="6067043067EF4C4DBCBC33C2A303FCD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AE6D48">
            <w:t>Kyle Panaga</w:t>
          </w:r>
        </w:sdtContent>
      </w:sdt>
    </w:p>
    <w:p w14:paraId="64A9B63F" w14:textId="267F9DEA" w:rsidR="00394A6D" w:rsidRDefault="0094736D" w:rsidP="00BD42FF">
      <w:r>
        <w:t>Pleasanton</w:t>
      </w:r>
      <w:r w:rsidR="00AE6D48">
        <w:t>, CA</w:t>
      </w:r>
      <w:r w:rsidR="007D00B3">
        <w:t> | </w:t>
      </w:r>
      <w:r w:rsidR="00AE6D48">
        <w:t>kpanaga@gmail.com</w:t>
      </w:r>
      <w:r w:rsidR="007D00B3">
        <w:t> | </w:t>
      </w:r>
      <w:r w:rsidR="00AE6D48">
        <w:t>(925) 998-8518</w:t>
      </w:r>
      <w:r w:rsidR="00EC6D7A">
        <w:t xml:space="preserve"> | </w:t>
      </w:r>
      <w:r w:rsidR="00EC6D7A" w:rsidRPr="00EC6D7A">
        <w:t>linkedin.com/in/kyle-panaga-43b971186/</w:t>
      </w:r>
    </w:p>
    <w:p w14:paraId="0CAD44C0" w14:textId="29A4C703" w:rsidR="00397FAC" w:rsidRDefault="00397FAC" w:rsidP="00397FAC">
      <w:pPr>
        <w:pStyle w:val="Heading1"/>
      </w:pPr>
      <w:r>
        <w:t>Objective</w:t>
      </w:r>
    </w:p>
    <w:p w14:paraId="31738499" w14:textId="761A91B2" w:rsidR="00397FAC" w:rsidRDefault="00397FAC" w:rsidP="00397FAC">
      <w:pPr>
        <w:pStyle w:val="ListBullet"/>
      </w:pPr>
      <w:r>
        <w:t>I want to become the next great American cartographer!</w:t>
      </w:r>
    </w:p>
    <w:sdt>
      <w:sdtPr>
        <w:alias w:val="Education:"/>
        <w:tag w:val="Education:"/>
        <w:id w:val="1513793667"/>
        <w:placeholder>
          <w:docPart w:val="52586573EABD43DB8E3AE4BA51E663F1"/>
        </w:placeholder>
        <w:temporary/>
        <w:showingPlcHdr/>
        <w15:appearance w15:val="hidden"/>
      </w:sdtPr>
      <w:sdtEndPr/>
      <w:sdtContent>
        <w:p w14:paraId="5DC17024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60F80C70" w14:textId="04478FC4" w:rsidR="00394A6D" w:rsidRDefault="00AE6D48">
      <w:pPr>
        <w:pStyle w:val="Heading2"/>
      </w:pPr>
      <w:r>
        <w:t>Bachelor of Science</w:t>
      </w:r>
      <w:r w:rsidR="007D00B3">
        <w:t> | </w:t>
      </w:r>
      <w:r>
        <w:t>2020</w:t>
      </w:r>
      <w:r w:rsidR="007D00B3">
        <w:t> | </w:t>
      </w:r>
      <w:r>
        <w:t>SAN DIEGO STATE University</w:t>
      </w:r>
      <w:r w:rsidR="00C77FA0">
        <w:t>, San diego, ca</w:t>
      </w:r>
    </w:p>
    <w:p w14:paraId="27020C17" w14:textId="77777777" w:rsidR="00394A6D" w:rsidRDefault="009C2961" w:rsidP="00AE6D48">
      <w:pPr>
        <w:pStyle w:val="ListBullet"/>
        <w:numPr>
          <w:ilvl w:val="0"/>
          <w:numId w:val="18"/>
        </w:numPr>
      </w:pPr>
      <w:sdt>
        <w:sdtPr>
          <w:alias w:val="Major:"/>
          <w:tag w:val="Major:"/>
          <w:id w:val="673618560"/>
          <w:placeholder>
            <w:docPart w:val="9463D070FAC244F5A38666E4D991DA3C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AE6D48">
        <w:t>Geography with emphasis in GIS</w:t>
      </w:r>
    </w:p>
    <w:p w14:paraId="14969B4F" w14:textId="06596ED2" w:rsidR="00FA6241" w:rsidRDefault="00FA6241" w:rsidP="00AE6D48">
      <w:pPr>
        <w:pStyle w:val="ListBullet"/>
        <w:numPr>
          <w:ilvl w:val="0"/>
          <w:numId w:val="18"/>
        </w:numPr>
      </w:pPr>
      <w:r>
        <w:t>GPA: 3.</w:t>
      </w:r>
      <w:r w:rsidR="0094736D">
        <w:t>09</w:t>
      </w:r>
      <w:r>
        <w:t>/4.0</w:t>
      </w:r>
    </w:p>
    <w:p w14:paraId="70D0EE14" w14:textId="6B2BF5DA" w:rsidR="00394A6D" w:rsidRDefault="009C2961">
      <w:pPr>
        <w:pStyle w:val="ListBullet"/>
      </w:pPr>
      <w:sdt>
        <w:sdtPr>
          <w:alias w:val="Related coursework:"/>
          <w:tag w:val="Related coursework:"/>
          <w:id w:val="879673472"/>
          <w:placeholder>
            <w:docPart w:val="2BE879FD460347E799E20D39C1D147D9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 xml:space="preserve">: </w:t>
      </w:r>
      <w:r w:rsidR="00F41828">
        <w:t>Computerized Map Design, Conservation Science and Policy,</w:t>
      </w:r>
      <w:r w:rsidR="004F503B">
        <w:t xml:space="preserve"> Environment and Development,</w:t>
      </w:r>
      <w:r w:rsidR="00F41828">
        <w:t xml:space="preserve"> </w:t>
      </w:r>
      <w:r w:rsidR="004F503B">
        <w:t xml:space="preserve">Geography of California, </w:t>
      </w:r>
      <w:r w:rsidR="00F41828">
        <w:t>Map Investigation,</w:t>
      </w:r>
      <w:r w:rsidR="00E006F7">
        <w:t xml:space="preserve"> Land Use Analysis,</w:t>
      </w:r>
      <w:r w:rsidR="00952AF7">
        <w:t xml:space="preserve"> Severe Weather, GIS Scripting Fundamentals, Geographic Information Systems, Programming Languages, Internet Mapping and Distributed GIS, Methods and Applications of Geographic Information Systems,</w:t>
      </w:r>
      <w:r w:rsidR="00F41828">
        <w:t xml:space="preserve"> Spatial Data Analysis</w:t>
      </w:r>
      <w:r w:rsidR="004F503B">
        <w:t>, Writing in Various Settings</w:t>
      </w:r>
      <w:r w:rsidR="004358A3">
        <w:t>, Oral Communication</w:t>
      </w:r>
    </w:p>
    <w:sdt>
      <w:sdtPr>
        <w:alias w:val="Skills &amp; Abilities:"/>
        <w:tag w:val="Skills &amp; Abilities:"/>
        <w:id w:val="495469907"/>
        <w:placeholder>
          <w:docPart w:val="13C7044025CF4D12982F3609F408D07E"/>
        </w:placeholder>
        <w:temporary/>
        <w:showingPlcHdr/>
        <w15:appearance w15:val="hidden"/>
      </w:sdtPr>
      <w:sdtEndPr/>
      <w:sdtContent>
        <w:p w14:paraId="1A4A60F1" w14:textId="77777777" w:rsidR="00394A6D" w:rsidRDefault="007D00B3">
          <w:pPr>
            <w:pStyle w:val="Heading1"/>
          </w:pPr>
          <w:r>
            <w:t>Skills &amp; Abilities</w:t>
          </w:r>
        </w:p>
      </w:sdtContent>
    </w:sdt>
    <w:p w14:paraId="3275B1C7" w14:textId="7779B34B" w:rsidR="00394A6D" w:rsidRDefault="00952AF7">
      <w:pPr>
        <w:pStyle w:val="Heading2"/>
      </w:pPr>
      <w:r>
        <w:t>Technical</w:t>
      </w:r>
    </w:p>
    <w:p w14:paraId="12E04400" w14:textId="6CC368CC" w:rsidR="00952AF7" w:rsidRDefault="003A5CB1" w:rsidP="00C77FA0">
      <w:pPr>
        <w:pStyle w:val="ListBullet"/>
      </w:pPr>
      <w:r>
        <w:t xml:space="preserve">Confident in </w:t>
      </w:r>
      <w:r w:rsidR="00C77FA0">
        <w:t xml:space="preserve">ArcGIS Pro, ArcMap, </w:t>
      </w:r>
      <w:r w:rsidR="00A80965">
        <w:t xml:space="preserve">ArcGIS Online, </w:t>
      </w:r>
      <w:r w:rsidR="00C77FA0">
        <w:t xml:space="preserve">ArcGIS Insights, ESRI Story Map, ESRI Operational Dashboard, Google Earth, Collector for ArcGIS, </w:t>
      </w:r>
      <w:r>
        <w:t>Microsoft Office</w:t>
      </w:r>
    </w:p>
    <w:p w14:paraId="0EF576E9" w14:textId="6EDCF1DD" w:rsidR="00C77FA0" w:rsidRDefault="00C77FA0" w:rsidP="00C77FA0">
      <w:pPr>
        <w:pStyle w:val="ListBullet"/>
      </w:pPr>
      <w:r>
        <w:t>Familiar with</w:t>
      </w:r>
      <w:r w:rsidR="003A5CB1">
        <w:t xml:space="preserve"> </w:t>
      </w:r>
      <w:r>
        <w:t xml:space="preserve">Python, Java, </w:t>
      </w:r>
      <w:r w:rsidR="00531F48">
        <w:t>SQL, R</w:t>
      </w:r>
      <w:r w:rsidR="00071B25">
        <w:t>, HTML,</w:t>
      </w:r>
      <w:r w:rsidR="00531F48">
        <w:t xml:space="preserve"> CSS, JS,</w:t>
      </w:r>
      <w:r w:rsidR="00071B25">
        <w:t xml:space="preserve"> Geodatabases, GeoJSONs</w:t>
      </w:r>
      <w:r w:rsidR="00531F48">
        <w:t>, SketchUp</w:t>
      </w:r>
      <w:r w:rsidR="00DC6711">
        <w:t>, Pandas/Geopandas</w:t>
      </w:r>
    </w:p>
    <w:p w14:paraId="76C81A04" w14:textId="6772E38C" w:rsidR="00C77FA0" w:rsidRDefault="003A5CB1" w:rsidP="00C77FA0">
      <w:pPr>
        <w:pStyle w:val="ListBullet"/>
      </w:pPr>
      <w:r>
        <w:t>Has seen AutoCAD and FME</w:t>
      </w:r>
    </w:p>
    <w:p w14:paraId="22874AC4" w14:textId="2D576B11" w:rsidR="00394A6D" w:rsidRDefault="00952AF7">
      <w:pPr>
        <w:pStyle w:val="Heading2"/>
      </w:pPr>
      <w:r>
        <w:t>Language</w:t>
      </w:r>
    </w:p>
    <w:p w14:paraId="0DB346D1" w14:textId="111E1717" w:rsidR="003A5CB1" w:rsidRDefault="003A5CB1" w:rsidP="003A5CB1">
      <w:pPr>
        <w:pStyle w:val="ListBullet"/>
      </w:pPr>
      <w:r>
        <w:t>English</w:t>
      </w:r>
    </w:p>
    <w:p w14:paraId="4A68931D" w14:textId="1550A380" w:rsidR="003A5CB1" w:rsidRDefault="003A5CB1" w:rsidP="003A5CB1">
      <w:pPr>
        <w:pStyle w:val="ListBullet"/>
      </w:pPr>
      <w:r>
        <w:t>Basic conversational Spanish</w:t>
      </w:r>
    </w:p>
    <w:p w14:paraId="519D306D" w14:textId="314B23AF" w:rsidR="00804B10" w:rsidRDefault="00804B10" w:rsidP="003A5CB1">
      <w:pPr>
        <w:pStyle w:val="ListBullet"/>
      </w:pPr>
      <w:r>
        <w:t>Learning German right now</w:t>
      </w:r>
    </w:p>
    <w:sdt>
      <w:sdtPr>
        <w:alias w:val="Leadership:"/>
        <w:tag w:val="Leadership:"/>
        <w:id w:val="-519467818"/>
        <w:placeholder>
          <w:docPart w:val="6C0BB47E143340F2B33E9DC688B9075E"/>
        </w:placeholder>
        <w:temporary/>
        <w:showingPlcHdr/>
        <w15:appearance w15:val="hidden"/>
      </w:sdtPr>
      <w:sdtEndPr/>
      <w:sdtContent>
        <w:p w14:paraId="7012998C" w14:textId="6AC45FE4" w:rsidR="00394A6D" w:rsidRDefault="007D00B3">
          <w:pPr>
            <w:pStyle w:val="Heading2"/>
          </w:pPr>
          <w:r>
            <w:t>Leadership</w:t>
          </w:r>
        </w:p>
      </w:sdtContent>
    </w:sdt>
    <w:p w14:paraId="0A9F96F5" w14:textId="2D83285E" w:rsidR="003A5CB1" w:rsidRDefault="003A5CB1" w:rsidP="003A5CB1">
      <w:pPr>
        <w:pStyle w:val="ListBullet"/>
      </w:pPr>
      <w:r>
        <w:t xml:space="preserve">Lead and coordinated the CS:GO community on campus </w:t>
      </w:r>
    </w:p>
    <w:p w14:paraId="6014EEF7" w14:textId="16C44EEA" w:rsidR="00850E5A" w:rsidRDefault="003A5CB1" w:rsidP="00850E5A">
      <w:pPr>
        <w:pStyle w:val="ListBullet"/>
      </w:pPr>
      <w:r>
        <w:t>Moderated a community text and voice channel for SDSU CS:GO</w:t>
      </w:r>
    </w:p>
    <w:sdt>
      <w:sdtPr>
        <w:alias w:val="Experience:"/>
        <w:tag w:val="Experience:"/>
        <w:id w:val="1494989950"/>
        <w:placeholder>
          <w:docPart w:val="19FF99D8756F4B9783B21A9723F4C9B1"/>
        </w:placeholder>
        <w:temporary/>
        <w:showingPlcHdr/>
        <w15:appearance w15:val="hidden"/>
      </w:sdtPr>
      <w:sdtEndPr/>
      <w:sdtContent>
        <w:p w14:paraId="60559D49" w14:textId="77777777" w:rsidR="00394A6D" w:rsidRDefault="007D00B3">
          <w:pPr>
            <w:pStyle w:val="Heading1"/>
          </w:pPr>
          <w:r>
            <w:t>Experience</w:t>
          </w:r>
        </w:p>
      </w:sdtContent>
    </w:sdt>
    <w:p w14:paraId="4F7FDBAD" w14:textId="5AAB58EE" w:rsidR="00394A6D" w:rsidRDefault="00AE6D48">
      <w:pPr>
        <w:pStyle w:val="Heading2"/>
      </w:pPr>
      <w:r>
        <w:t>gis intern</w:t>
      </w:r>
      <w:r w:rsidR="007D00B3">
        <w:t> | </w:t>
      </w:r>
      <w:r>
        <w:t>lawrence livermore national laboratory</w:t>
      </w:r>
      <w:r w:rsidR="00C77FA0">
        <w:t>, livermore, ca</w:t>
      </w:r>
      <w:r w:rsidR="007D00B3">
        <w:t> |</w:t>
      </w:r>
      <w:r>
        <w:t xml:space="preserve"> May 2018 – August 2018</w:t>
      </w:r>
    </w:p>
    <w:p w14:paraId="771B53BC" w14:textId="77777777" w:rsidR="00394A6D" w:rsidRDefault="001974CF">
      <w:pPr>
        <w:pStyle w:val="ListBullet"/>
      </w:pPr>
      <w:r>
        <w:t>Assisted the LivIT, Business Enablement team by developing data behind a suite of site-specific map applications and helped in the creation of successors to the original application</w:t>
      </w:r>
    </w:p>
    <w:p w14:paraId="6E6855F8" w14:textId="77777777" w:rsidR="001974CF" w:rsidRDefault="001974CF">
      <w:pPr>
        <w:pStyle w:val="ListBullet"/>
      </w:pPr>
      <w:r>
        <w:t>Made maps of office buildings, floorplans, the campus street network, parking lots, walking paths, bike paths, and hazards and helped refine the data to fit into more workflow-specific applications</w:t>
      </w:r>
    </w:p>
    <w:p w14:paraId="1AE62384" w14:textId="3CEB3B75" w:rsidR="007F5C06" w:rsidRDefault="001974CF" w:rsidP="007F5C06">
      <w:pPr>
        <w:pStyle w:val="ListBullet"/>
      </w:pPr>
      <w:r>
        <w:lastRenderedPageBreak/>
        <w:t>Presented at</w:t>
      </w:r>
      <w:r w:rsidR="004358A3">
        <w:t xml:space="preserve"> the 2018</w:t>
      </w:r>
      <w:r>
        <w:t xml:space="preserve"> LLNL Student Poster Symposium to discuss the next generation of GIS IT solutions and the work that went into it</w:t>
      </w:r>
    </w:p>
    <w:p w14:paraId="2754BB8A" w14:textId="2C3C6E7A" w:rsidR="007F5C06" w:rsidRPr="00C77FA0" w:rsidRDefault="007F5C06" w:rsidP="007F5C06">
      <w:pPr>
        <w:pStyle w:val="Heading2"/>
        <w:rPr>
          <w:szCs w:val="22"/>
        </w:rPr>
      </w:pPr>
      <w:r w:rsidRPr="00C77FA0">
        <w:rPr>
          <w:szCs w:val="22"/>
        </w:rPr>
        <w:t>CS:GO COORDINATOR</w:t>
      </w:r>
      <w:r w:rsidR="000B0142">
        <w:rPr>
          <w:szCs w:val="22"/>
        </w:rPr>
        <w:t xml:space="preserve">/COACH </w:t>
      </w:r>
      <w:r w:rsidRPr="00C77FA0">
        <w:rPr>
          <w:szCs w:val="22"/>
        </w:rPr>
        <w:t>| San Diego STATe University esports club</w:t>
      </w:r>
      <w:r w:rsidR="00C77FA0" w:rsidRPr="00C77FA0">
        <w:rPr>
          <w:szCs w:val="22"/>
        </w:rPr>
        <w:t>, san diego, ca</w:t>
      </w:r>
      <w:r w:rsidRPr="00C77FA0">
        <w:rPr>
          <w:szCs w:val="22"/>
        </w:rPr>
        <w:t xml:space="preserve"> | August 2016 – may 2020</w:t>
      </w:r>
    </w:p>
    <w:p w14:paraId="7127932B" w14:textId="622C5808" w:rsidR="00B7390A" w:rsidRDefault="00B7390A" w:rsidP="007F5C06">
      <w:pPr>
        <w:pStyle w:val="ListBullet"/>
      </w:pPr>
      <w:r>
        <w:t xml:space="preserve">2700 hours </w:t>
      </w:r>
      <w:r w:rsidR="004123D7">
        <w:t>of experience</w:t>
      </w:r>
    </w:p>
    <w:p w14:paraId="35315F0E" w14:textId="6C2F644B" w:rsidR="007F5C06" w:rsidRDefault="007F5C06" w:rsidP="007F5C06">
      <w:pPr>
        <w:pStyle w:val="ListBullet"/>
      </w:pPr>
      <w:r>
        <w:t>Managed players, arranged schedules, and made rosters for the CS:GO division of SDSU’s esports program</w:t>
      </w:r>
    </w:p>
    <w:p w14:paraId="0FA5FECA" w14:textId="5EF5CD21" w:rsidR="007F5C06" w:rsidRDefault="007F5C06" w:rsidP="007F5C06">
      <w:pPr>
        <w:pStyle w:val="ListBullet"/>
      </w:pPr>
      <w:r>
        <w:t>Recruited over 20 players to play for SDSU CS:GO</w:t>
      </w:r>
    </w:p>
    <w:p w14:paraId="16CB4E45" w14:textId="2AA4D0A2" w:rsidR="007F5C06" w:rsidRDefault="007F5C06" w:rsidP="007F5C06">
      <w:pPr>
        <w:pStyle w:val="ListBullet"/>
      </w:pPr>
      <w:r>
        <w:t xml:space="preserve">Oversaw a leadership transition </w:t>
      </w:r>
      <w:r w:rsidR="00E006F7">
        <w:t>o</w:t>
      </w:r>
      <w:r>
        <w:t>n the team,</w:t>
      </w:r>
      <w:r w:rsidR="00E006F7">
        <w:t xml:space="preserve"> and built a</w:t>
      </w:r>
      <w:r w:rsidR="00037E07">
        <w:t xml:space="preserve"> sustainable</w:t>
      </w:r>
      <w:r w:rsidR="00E006F7">
        <w:t xml:space="preserve"> community for people at SDSU to play CS:GO together</w:t>
      </w:r>
    </w:p>
    <w:p w14:paraId="0FE4AB73" w14:textId="1542BB11" w:rsidR="00804B10" w:rsidRDefault="00804B10" w:rsidP="007F5C06">
      <w:pPr>
        <w:pStyle w:val="ListBullet"/>
      </w:pPr>
      <w:r>
        <w:t>Made a game manual for the task of playing this game</w:t>
      </w:r>
      <w:bookmarkStart w:id="0" w:name="_GoBack"/>
      <w:bookmarkEnd w:id="0"/>
    </w:p>
    <w:p w14:paraId="67C3BE5D" w14:textId="5B6AD89D" w:rsidR="006A604F" w:rsidRDefault="006A604F" w:rsidP="006A604F">
      <w:pPr>
        <w:pStyle w:val="ListBullet"/>
        <w:numPr>
          <w:ilvl w:val="0"/>
          <w:numId w:val="0"/>
        </w:numPr>
        <w:ind w:left="360" w:hanging="360"/>
      </w:pPr>
    </w:p>
    <w:p w14:paraId="2D04EF47" w14:textId="1E6708E8" w:rsidR="006A604F" w:rsidRPr="006A604F" w:rsidRDefault="006A604F" w:rsidP="006A604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5BC3E40" w14:textId="01AD0AE0" w:rsidR="00E852A2" w:rsidRDefault="00E852A2" w:rsidP="00E852A2">
      <w:pPr>
        <w:pStyle w:val="ListBullet"/>
        <w:numPr>
          <w:ilvl w:val="0"/>
          <w:numId w:val="0"/>
        </w:numPr>
      </w:pPr>
    </w:p>
    <w:p w14:paraId="6686DCE2" w14:textId="5ED4BC11" w:rsidR="00E852A2" w:rsidRDefault="00E852A2" w:rsidP="00E852A2">
      <w:pPr>
        <w:pStyle w:val="ListBullet"/>
        <w:numPr>
          <w:ilvl w:val="0"/>
          <w:numId w:val="0"/>
        </w:numPr>
      </w:pPr>
    </w:p>
    <w:p w14:paraId="20799509" w14:textId="73573084" w:rsidR="00E852A2" w:rsidRDefault="00E852A2" w:rsidP="00E852A2">
      <w:pPr>
        <w:pStyle w:val="ListBullet"/>
        <w:numPr>
          <w:ilvl w:val="0"/>
          <w:numId w:val="0"/>
        </w:numPr>
      </w:pPr>
    </w:p>
    <w:p w14:paraId="72ED2545" w14:textId="0EBBC8DF" w:rsidR="00E852A2" w:rsidRDefault="00E852A2" w:rsidP="00E852A2">
      <w:pPr>
        <w:pStyle w:val="ListBullet"/>
        <w:numPr>
          <w:ilvl w:val="0"/>
          <w:numId w:val="0"/>
        </w:numPr>
      </w:pPr>
    </w:p>
    <w:p w14:paraId="5515CFC7" w14:textId="40D0EB0C" w:rsidR="00E852A2" w:rsidRDefault="00E852A2" w:rsidP="00E852A2">
      <w:pPr>
        <w:pStyle w:val="ListBullet"/>
        <w:numPr>
          <w:ilvl w:val="0"/>
          <w:numId w:val="0"/>
        </w:numPr>
      </w:pPr>
    </w:p>
    <w:p w14:paraId="29D5F876" w14:textId="10A99D30" w:rsidR="00E852A2" w:rsidRDefault="00E852A2" w:rsidP="00E852A2">
      <w:pPr>
        <w:pStyle w:val="ListBullet"/>
        <w:numPr>
          <w:ilvl w:val="0"/>
          <w:numId w:val="0"/>
        </w:numPr>
      </w:pPr>
    </w:p>
    <w:p w14:paraId="55FFF781" w14:textId="57C6EB20" w:rsidR="00E852A2" w:rsidRDefault="00E852A2" w:rsidP="00E852A2">
      <w:pPr>
        <w:pStyle w:val="ListBullet"/>
        <w:numPr>
          <w:ilvl w:val="0"/>
          <w:numId w:val="0"/>
        </w:numPr>
      </w:pPr>
    </w:p>
    <w:p w14:paraId="6A25884F" w14:textId="77777777" w:rsidR="007F5C06" w:rsidRDefault="007F5C06" w:rsidP="005B4254">
      <w:pPr>
        <w:pStyle w:val="ListBullet"/>
        <w:numPr>
          <w:ilvl w:val="0"/>
          <w:numId w:val="0"/>
        </w:numPr>
      </w:pPr>
    </w:p>
    <w:sectPr w:rsidR="007F5C06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A2031" w14:textId="77777777" w:rsidR="009C2961" w:rsidRDefault="009C2961">
      <w:pPr>
        <w:spacing w:after="0"/>
      </w:pPr>
      <w:r>
        <w:separator/>
      </w:r>
    </w:p>
  </w:endnote>
  <w:endnote w:type="continuationSeparator" w:id="0">
    <w:p w14:paraId="369ED8FA" w14:textId="77777777" w:rsidR="009C2961" w:rsidRDefault="009C29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B0273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FC63F" w14:textId="77777777" w:rsidR="009C2961" w:rsidRDefault="009C2961">
      <w:pPr>
        <w:spacing w:after="0"/>
      </w:pPr>
      <w:r>
        <w:separator/>
      </w:r>
    </w:p>
  </w:footnote>
  <w:footnote w:type="continuationSeparator" w:id="0">
    <w:p w14:paraId="434937DB" w14:textId="77777777" w:rsidR="009C2961" w:rsidRDefault="009C29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48"/>
    <w:rsid w:val="00037E07"/>
    <w:rsid w:val="0007199F"/>
    <w:rsid w:val="00071B25"/>
    <w:rsid w:val="000837DA"/>
    <w:rsid w:val="000B0142"/>
    <w:rsid w:val="00116728"/>
    <w:rsid w:val="001974CF"/>
    <w:rsid w:val="002E38EE"/>
    <w:rsid w:val="00374627"/>
    <w:rsid w:val="00394A6D"/>
    <w:rsid w:val="00397FAC"/>
    <w:rsid w:val="003A3FB6"/>
    <w:rsid w:val="003A5CB1"/>
    <w:rsid w:val="003D2C39"/>
    <w:rsid w:val="003F19B9"/>
    <w:rsid w:val="004123D7"/>
    <w:rsid w:val="004358A3"/>
    <w:rsid w:val="004476A1"/>
    <w:rsid w:val="004F503B"/>
    <w:rsid w:val="005114E7"/>
    <w:rsid w:val="00520DE1"/>
    <w:rsid w:val="00531F48"/>
    <w:rsid w:val="0058398C"/>
    <w:rsid w:val="005B4254"/>
    <w:rsid w:val="005E5E55"/>
    <w:rsid w:val="00616068"/>
    <w:rsid w:val="00675B87"/>
    <w:rsid w:val="006A604F"/>
    <w:rsid w:val="006D353D"/>
    <w:rsid w:val="006E401C"/>
    <w:rsid w:val="00751C77"/>
    <w:rsid w:val="0077621B"/>
    <w:rsid w:val="007963CE"/>
    <w:rsid w:val="007D00B3"/>
    <w:rsid w:val="007F5C06"/>
    <w:rsid w:val="00804B10"/>
    <w:rsid w:val="00850E5A"/>
    <w:rsid w:val="00886A65"/>
    <w:rsid w:val="00890ABB"/>
    <w:rsid w:val="008916B6"/>
    <w:rsid w:val="008E10EB"/>
    <w:rsid w:val="0094736D"/>
    <w:rsid w:val="00952AF7"/>
    <w:rsid w:val="009763C8"/>
    <w:rsid w:val="009B09BC"/>
    <w:rsid w:val="009C2961"/>
    <w:rsid w:val="009F43BA"/>
    <w:rsid w:val="00A80965"/>
    <w:rsid w:val="00A8131A"/>
    <w:rsid w:val="00AE6D48"/>
    <w:rsid w:val="00B069CE"/>
    <w:rsid w:val="00B34B75"/>
    <w:rsid w:val="00B7390A"/>
    <w:rsid w:val="00B769EE"/>
    <w:rsid w:val="00BD42FF"/>
    <w:rsid w:val="00BF06EC"/>
    <w:rsid w:val="00C52439"/>
    <w:rsid w:val="00C57E43"/>
    <w:rsid w:val="00C72B59"/>
    <w:rsid w:val="00C77FA0"/>
    <w:rsid w:val="00CC1C70"/>
    <w:rsid w:val="00CC75DB"/>
    <w:rsid w:val="00D33143"/>
    <w:rsid w:val="00D56207"/>
    <w:rsid w:val="00D765AF"/>
    <w:rsid w:val="00DC6711"/>
    <w:rsid w:val="00DD4208"/>
    <w:rsid w:val="00E006F7"/>
    <w:rsid w:val="00E852A2"/>
    <w:rsid w:val="00EA2B92"/>
    <w:rsid w:val="00EC6D7A"/>
    <w:rsid w:val="00EE74BD"/>
    <w:rsid w:val="00EF1719"/>
    <w:rsid w:val="00F41828"/>
    <w:rsid w:val="00F464F3"/>
    <w:rsid w:val="00FA6241"/>
    <w:rsid w:val="00FC2AB3"/>
    <w:rsid w:val="00FE5D49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8B2AE"/>
  <w15:chartTrackingRefBased/>
  <w15:docId w15:val="{4CAD3AC3-9FDB-4131-B4C9-8AC41073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pan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67043067EF4C4DBCBC33C2A303F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B3F3D-9026-4844-9FEF-8F7A1F1D6AFA}"/>
      </w:docPartPr>
      <w:docPartBody>
        <w:p w:rsidR="00583892" w:rsidRDefault="000A122B">
          <w:pPr>
            <w:pStyle w:val="6067043067EF4C4DBCBC33C2A303FCDD"/>
          </w:pPr>
          <w:r>
            <w:t>Your Name</w:t>
          </w:r>
        </w:p>
      </w:docPartBody>
    </w:docPart>
    <w:docPart>
      <w:docPartPr>
        <w:name w:val="52586573EABD43DB8E3AE4BA51E66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285D1-B4C1-4C52-87CE-D9B31EBE830B}"/>
      </w:docPartPr>
      <w:docPartBody>
        <w:p w:rsidR="00583892" w:rsidRDefault="000A122B">
          <w:pPr>
            <w:pStyle w:val="52586573EABD43DB8E3AE4BA51E663F1"/>
          </w:pPr>
          <w:r>
            <w:t>Education</w:t>
          </w:r>
        </w:p>
      </w:docPartBody>
    </w:docPart>
    <w:docPart>
      <w:docPartPr>
        <w:name w:val="9463D070FAC244F5A38666E4D991D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AD8E2-BD20-4221-8A6A-4EFC807E2193}"/>
      </w:docPartPr>
      <w:docPartBody>
        <w:p w:rsidR="00583892" w:rsidRDefault="000A122B">
          <w:pPr>
            <w:pStyle w:val="9463D070FAC244F5A38666E4D991DA3C"/>
          </w:pPr>
          <w:r>
            <w:t>Major</w:t>
          </w:r>
        </w:p>
      </w:docPartBody>
    </w:docPart>
    <w:docPart>
      <w:docPartPr>
        <w:name w:val="2BE879FD460347E799E20D39C1D14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FC6F-D172-4FBD-86C4-662E044648C0}"/>
      </w:docPartPr>
      <w:docPartBody>
        <w:p w:rsidR="00583892" w:rsidRDefault="000A122B">
          <w:pPr>
            <w:pStyle w:val="2BE879FD460347E799E20D39C1D147D9"/>
          </w:pPr>
          <w:r>
            <w:t>Related coursework</w:t>
          </w:r>
        </w:p>
      </w:docPartBody>
    </w:docPart>
    <w:docPart>
      <w:docPartPr>
        <w:name w:val="13C7044025CF4D12982F3609F408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61B9C-09A8-4104-83AD-12A9B7C867E6}"/>
      </w:docPartPr>
      <w:docPartBody>
        <w:p w:rsidR="00583892" w:rsidRDefault="000A122B">
          <w:pPr>
            <w:pStyle w:val="13C7044025CF4D12982F3609F408D07E"/>
          </w:pPr>
          <w:r>
            <w:t>Skills &amp; Abilities</w:t>
          </w:r>
        </w:p>
      </w:docPartBody>
    </w:docPart>
    <w:docPart>
      <w:docPartPr>
        <w:name w:val="6C0BB47E143340F2B33E9DC688B90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61C16-2D37-4D95-B454-8D525A7E0AEF}"/>
      </w:docPartPr>
      <w:docPartBody>
        <w:p w:rsidR="00583892" w:rsidRDefault="000A122B">
          <w:pPr>
            <w:pStyle w:val="6C0BB47E143340F2B33E9DC688B9075E"/>
          </w:pPr>
          <w:r>
            <w:t>Leadership</w:t>
          </w:r>
        </w:p>
      </w:docPartBody>
    </w:docPart>
    <w:docPart>
      <w:docPartPr>
        <w:name w:val="19FF99D8756F4B9783B21A9723F4C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250CC-8EB4-4111-8261-E959B943437E}"/>
      </w:docPartPr>
      <w:docPartBody>
        <w:p w:rsidR="00583892" w:rsidRDefault="000A122B">
          <w:pPr>
            <w:pStyle w:val="19FF99D8756F4B9783B21A9723F4C9B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2B"/>
    <w:rsid w:val="000A122B"/>
    <w:rsid w:val="00165E07"/>
    <w:rsid w:val="001756D7"/>
    <w:rsid w:val="00184B2F"/>
    <w:rsid w:val="002D7E80"/>
    <w:rsid w:val="002F62C0"/>
    <w:rsid w:val="00362125"/>
    <w:rsid w:val="0039505F"/>
    <w:rsid w:val="005550B8"/>
    <w:rsid w:val="005607BF"/>
    <w:rsid w:val="00583892"/>
    <w:rsid w:val="00CA5EBC"/>
    <w:rsid w:val="00D15C04"/>
    <w:rsid w:val="00F6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67043067EF4C4DBCBC33C2A303FCDD">
    <w:name w:val="6067043067EF4C4DBCBC33C2A303FCDD"/>
  </w:style>
  <w:style w:type="paragraph" w:customStyle="1" w:styleId="DCAFF86C7121488784CECE24D5C91EFD">
    <w:name w:val="DCAFF86C7121488784CECE24D5C91EFD"/>
  </w:style>
  <w:style w:type="paragraph" w:customStyle="1" w:styleId="68329E9AD1AF4A51ADBD0CC28824DDC0">
    <w:name w:val="68329E9AD1AF4A51ADBD0CC28824DDC0"/>
  </w:style>
  <w:style w:type="paragraph" w:customStyle="1" w:styleId="16FB232876194B0CA79B1FB32AD197B3">
    <w:name w:val="16FB232876194B0CA79B1FB32AD197B3"/>
  </w:style>
  <w:style w:type="paragraph" w:customStyle="1" w:styleId="4ECEF923F32F40CB843B8B07C455F6CE">
    <w:name w:val="4ECEF923F32F40CB843B8B07C455F6CE"/>
  </w:style>
  <w:style w:type="paragraph" w:customStyle="1" w:styleId="A17B73457A3344AB8D0834342C068B0E">
    <w:name w:val="A17B73457A3344AB8D0834342C068B0E"/>
  </w:style>
  <w:style w:type="paragraph" w:customStyle="1" w:styleId="160F2B742CF640C0862DD37D89942F35">
    <w:name w:val="160F2B742CF640C0862DD37D89942F35"/>
  </w:style>
  <w:style w:type="paragraph" w:customStyle="1" w:styleId="52586573EABD43DB8E3AE4BA51E663F1">
    <w:name w:val="52586573EABD43DB8E3AE4BA51E663F1"/>
  </w:style>
  <w:style w:type="paragraph" w:customStyle="1" w:styleId="9AF4C7FF339C4ABEA94F322606E951FC">
    <w:name w:val="9AF4C7FF339C4ABEA94F322606E951FC"/>
  </w:style>
  <w:style w:type="paragraph" w:customStyle="1" w:styleId="819DA9EFE9B341C28CC6863EF7DF3680">
    <w:name w:val="819DA9EFE9B341C28CC6863EF7DF3680"/>
  </w:style>
  <w:style w:type="paragraph" w:customStyle="1" w:styleId="4E7E4E3154484214A91D9EC6A127678F">
    <w:name w:val="4E7E4E3154484214A91D9EC6A127678F"/>
  </w:style>
  <w:style w:type="paragraph" w:customStyle="1" w:styleId="9463D070FAC244F5A38666E4D991DA3C">
    <w:name w:val="9463D070FAC244F5A38666E4D991DA3C"/>
  </w:style>
  <w:style w:type="paragraph" w:customStyle="1" w:styleId="241DD20F96F04B1AB453458A7C224943">
    <w:name w:val="241DD20F96F04B1AB453458A7C224943"/>
  </w:style>
  <w:style w:type="paragraph" w:customStyle="1" w:styleId="A3B3DC818F8547CDB5AFBAE7F41927DA">
    <w:name w:val="A3B3DC818F8547CDB5AFBAE7F41927DA"/>
  </w:style>
  <w:style w:type="paragraph" w:customStyle="1" w:styleId="2BE879FD460347E799E20D39C1D147D9">
    <w:name w:val="2BE879FD460347E799E20D39C1D147D9"/>
  </w:style>
  <w:style w:type="paragraph" w:customStyle="1" w:styleId="4F452270A6A94B3CAD17FEAD06CB4BB8">
    <w:name w:val="4F452270A6A94B3CAD17FEAD06CB4BB8"/>
  </w:style>
  <w:style w:type="paragraph" w:customStyle="1" w:styleId="4262E454A03A492082C3AA33A1126A05">
    <w:name w:val="4262E454A03A492082C3AA33A1126A05"/>
  </w:style>
  <w:style w:type="paragraph" w:customStyle="1" w:styleId="465F86DFD340424395B20E9248D4C543">
    <w:name w:val="465F86DFD340424395B20E9248D4C543"/>
  </w:style>
  <w:style w:type="paragraph" w:customStyle="1" w:styleId="4219EA5D735C47D990CF791B02D631EA">
    <w:name w:val="4219EA5D735C47D990CF791B02D631EA"/>
  </w:style>
  <w:style w:type="paragraph" w:customStyle="1" w:styleId="13C7044025CF4D12982F3609F408D07E">
    <w:name w:val="13C7044025CF4D12982F3609F408D07E"/>
  </w:style>
  <w:style w:type="paragraph" w:customStyle="1" w:styleId="DEE522FD551C4BE8AF7DDD980E3A0D04">
    <w:name w:val="DEE522FD551C4BE8AF7DDD980E3A0D04"/>
  </w:style>
  <w:style w:type="paragraph" w:customStyle="1" w:styleId="7083CA17D3A6484FA1D0860718864DC1">
    <w:name w:val="7083CA17D3A6484FA1D0860718864DC1"/>
  </w:style>
  <w:style w:type="paragraph" w:customStyle="1" w:styleId="FBFCEE7B211641E8A712D2FA51C11C5C">
    <w:name w:val="FBFCEE7B211641E8A712D2FA51C11C5C"/>
  </w:style>
  <w:style w:type="paragraph" w:customStyle="1" w:styleId="6615C49EC698448B97A223ED28A95BBD">
    <w:name w:val="6615C49EC698448B97A223ED28A95BBD"/>
  </w:style>
  <w:style w:type="paragraph" w:customStyle="1" w:styleId="E49277EB399D4C1CB7B09A05EB14ADFE">
    <w:name w:val="E49277EB399D4C1CB7B09A05EB14ADFE"/>
  </w:style>
  <w:style w:type="paragraph" w:customStyle="1" w:styleId="988506EB89164B81AD9A5E9DC44DD4D4">
    <w:name w:val="988506EB89164B81AD9A5E9DC44DD4D4"/>
  </w:style>
  <w:style w:type="paragraph" w:customStyle="1" w:styleId="6C0BB47E143340F2B33E9DC688B9075E">
    <w:name w:val="6C0BB47E143340F2B33E9DC688B9075E"/>
  </w:style>
  <w:style w:type="paragraph" w:customStyle="1" w:styleId="C4107425B3B44661A881D385D07AA8AC">
    <w:name w:val="C4107425B3B44661A881D385D07AA8AC"/>
  </w:style>
  <w:style w:type="paragraph" w:customStyle="1" w:styleId="19FF99D8756F4B9783B21A9723F4C9B1">
    <w:name w:val="19FF99D8756F4B9783B21A9723F4C9B1"/>
  </w:style>
  <w:style w:type="paragraph" w:customStyle="1" w:styleId="2E3508ED456A43D5BE0D34737330FCD3">
    <w:name w:val="2E3508ED456A43D5BE0D34737330FCD3"/>
  </w:style>
  <w:style w:type="paragraph" w:customStyle="1" w:styleId="43A54520DDD4440EB48BB35153A88D55">
    <w:name w:val="43A54520DDD4440EB48BB35153A88D55"/>
  </w:style>
  <w:style w:type="paragraph" w:customStyle="1" w:styleId="EFACE31EDC32415B8C1218ABB6F465A4">
    <w:name w:val="EFACE31EDC32415B8C1218ABB6F465A4"/>
  </w:style>
  <w:style w:type="paragraph" w:customStyle="1" w:styleId="1ABA64100D21428499DB0791416EEA45">
    <w:name w:val="1ABA64100D21428499DB0791416EEA45"/>
  </w:style>
  <w:style w:type="paragraph" w:customStyle="1" w:styleId="E2053496F8734663AA9E0B17A7501060">
    <w:name w:val="E2053496F8734663AA9E0B17A7501060"/>
  </w:style>
  <w:style w:type="paragraph" w:customStyle="1" w:styleId="D5CB2B98A87248B4A31DF527C75497CC">
    <w:name w:val="D5CB2B98A87248B4A31DF527C75497CC"/>
  </w:style>
  <w:style w:type="paragraph" w:customStyle="1" w:styleId="E09B1E4384284494A6A1D9879BA2862B">
    <w:name w:val="E09B1E4384284494A6A1D9879BA286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191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Panaga</dc:creator>
  <cp:keywords/>
  <dc:description>Kyle Panaga</dc:description>
  <cp:lastModifiedBy>Kyle Panaga</cp:lastModifiedBy>
  <cp:revision>30</cp:revision>
  <cp:lastPrinted>2019-04-18T18:12:00Z</cp:lastPrinted>
  <dcterms:created xsi:type="dcterms:W3CDTF">2019-04-18T16:40:00Z</dcterms:created>
  <dcterms:modified xsi:type="dcterms:W3CDTF">2020-06-04T21:05:00Z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