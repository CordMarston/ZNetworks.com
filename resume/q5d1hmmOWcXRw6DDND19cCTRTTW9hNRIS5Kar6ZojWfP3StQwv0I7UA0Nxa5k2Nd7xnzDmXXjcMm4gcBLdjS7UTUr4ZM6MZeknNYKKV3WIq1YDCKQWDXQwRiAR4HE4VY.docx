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D3D8" w14:textId="77777777" w:rsidR="00E953FA" w:rsidRPr="001E213E" w:rsidRDefault="00E953FA" w:rsidP="00D46D1D">
      <w:pPr>
        <w:pStyle w:val="Nombre"/>
        <w:pBdr>
          <w:left w:val="single" w:sz="4" w:space="0" w:color="7E97AD" w:themeColor="accent1"/>
        </w:pBdr>
        <w:rPr>
          <w:rFonts w:ascii="Arial" w:hAnsi="Arial" w:cs="Arial"/>
          <w:noProof/>
          <w:color w:val="auto"/>
          <w:sz w:val="28"/>
          <w:szCs w:val="28"/>
          <w:lang w:val="es-ES_tradnl"/>
        </w:rPr>
      </w:pPr>
    </w:p>
    <w:tbl>
      <w:tblPr>
        <w:tblStyle w:val="Informeanual"/>
        <w:tblW w:w="5000" w:type="pct"/>
        <w:tblLook w:val="04A0" w:firstRow="1" w:lastRow="0" w:firstColumn="1" w:lastColumn="0" w:noHBand="0" w:noVBand="1"/>
      </w:tblPr>
      <w:tblGrid>
        <w:gridCol w:w="1975"/>
        <w:gridCol w:w="360"/>
        <w:gridCol w:w="7805"/>
      </w:tblGrid>
      <w:tr w:rsidR="001E213E" w:rsidRPr="00A977D4" w14:paraId="7FDFCB9C" w14:textId="77777777" w:rsidTr="00A15494">
        <w:trPr>
          <w:trHeight w:val="26"/>
        </w:trPr>
        <w:tc>
          <w:tcPr>
            <w:tcW w:w="1975" w:type="dxa"/>
          </w:tcPr>
          <w:p w14:paraId="0490C3BD" w14:textId="77777777" w:rsidR="00985D46" w:rsidRPr="001E213E" w:rsidRDefault="00985D46" w:rsidP="002771E2">
            <w:pPr>
              <w:pStyle w:val="Ttulo1"/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40B1DAF7" w14:textId="77777777" w:rsidR="00985D46" w:rsidRPr="001E213E" w:rsidRDefault="00985D46" w:rsidP="002771E2">
            <w:pPr>
              <w:pStyle w:val="Ttulo1"/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0229FD24" w14:textId="77777777" w:rsidR="00790CC2" w:rsidRPr="001E213E" w:rsidRDefault="00790CC2" w:rsidP="00985D46">
            <w:pPr>
              <w:pStyle w:val="Ttulo1"/>
              <w:jc w:val="center"/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1FE10587" w14:textId="77777777" w:rsidR="00790CC2" w:rsidRPr="001E213E" w:rsidRDefault="00790CC2" w:rsidP="00985D46">
            <w:pPr>
              <w:pStyle w:val="Ttulo1"/>
              <w:jc w:val="center"/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169DCF69" w14:textId="77777777" w:rsidR="00790CC2" w:rsidRPr="001E213E" w:rsidRDefault="00790CC2" w:rsidP="00985D46">
            <w:pPr>
              <w:pStyle w:val="Ttulo1"/>
              <w:jc w:val="center"/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3F2A9E93" w14:textId="77777777" w:rsidR="00E953FA" w:rsidRPr="00A017F8" w:rsidRDefault="0034720E" w:rsidP="001E213E">
            <w:pPr>
              <w:pStyle w:val="Ttulo1"/>
              <w:jc w:val="left"/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</w:pPr>
            <w:r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  <w:t xml:space="preserve">Personal </w:t>
            </w:r>
            <w:r w:rsidR="002771E2"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  <w:t>InfORMATION</w:t>
            </w:r>
          </w:p>
        </w:tc>
        <w:tc>
          <w:tcPr>
            <w:tcW w:w="360" w:type="dxa"/>
          </w:tcPr>
          <w:p w14:paraId="6112466A" w14:textId="77777777" w:rsidR="00E953FA" w:rsidRPr="001E213E" w:rsidRDefault="00E953FA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</w:tc>
        <w:tc>
          <w:tcPr>
            <w:tcW w:w="7805" w:type="dxa"/>
          </w:tcPr>
          <w:p w14:paraId="1524489F" w14:textId="77777777" w:rsidR="00985D46" w:rsidRPr="00520B23" w:rsidRDefault="00985D46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</w:p>
          <w:p w14:paraId="2C02B5C2" w14:textId="77777777" w:rsidR="00985D46" w:rsidRPr="00520B23" w:rsidRDefault="00985D46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</w:p>
          <w:p w14:paraId="7F039D94" w14:textId="77777777" w:rsidR="00E113B9" w:rsidRPr="00520B23" w:rsidRDefault="001E213E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40"/>
                <w:szCs w:val="40"/>
                <w:lang w:val="es-MX"/>
              </w:rPr>
            </w:pPr>
            <w:r w:rsidRPr="00520B23">
              <w:rPr>
                <w:rFonts w:ascii="Arial" w:hAnsi="Arial" w:cs="Arial"/>
                <w:noProof/>
                <w:color w:val="auto"/>
                <w:sz w:val="40"/>
                <w:szCs w:val="40"/>
                <w:lang w:val="es-MX"/>
              </w:rPr>
              <w:t>JAIME ALVAREZ</w:t>
            </w:r>
          </w:p>
          <w:p w14:paraId="48C12941" w14:textId="77777777" w:rsidR="00E113B9" w:rsidRPr="00520B23" w:rsidRDefault="00E113B9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</w:p>
          <w:p w14:paraId="47BFB956" w14:textId="77777777" w:rsidR="009277EA" w:rsidRPr="00520B23" w:rsidRDefault="009277EA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</w:p>
          <w:p w14:paraId="114E6131" w14:textId="77777777" w:rsidR="005B0BA1" w:rsidRDefault="002771E2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  <w:r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>° Adress:</w:t>
            </w:r>
            <w:r w:rsidR="00715AD4"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 xml:space="preserve">    5711 W Tropic</w:t>
            </w:r>
            <w:r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 xml:space="preserve">ana Ave. </w:t>
            </w:r>
          </w:p>
          <w:p w14:paraId="19A520B8" w14:textId="06F34DFA" w:rsidR="002771E2" w:rsidRPr="00520B23" w:rsidRDefault="002771E2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  <w:r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 xml:space="preserve">Apt </w:t>
            </w:r>
            <w:r w:rsidR="005B0BA1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>#</w:t>
            </w:r>
            <w:r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 xml:space="preserve">185 </w:t>
            </w:r>
          </w:p>
          <w:p w14:paraId="6EE4E844" w14:textId="77777777" w:rsidR="002771E2" w:rsidRPr="00520B23" w:rsidRDefault="002771E2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  <w:r w:rsidRPr="00520B23"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  <w:t>Las Vegas NV   89103</w:t>
            </w:r>
          </w:p>
          <w:p w14:paraId="5EAF6619" w14:textId="77777777" w:rsidR="002771E2" w:rsidRPr="00520B23" w:rsidRDefault="002771E2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s-MX"/>
              </w:rPr>
            </w:pPr>
          </w:p>
          <w:p w14:paraId="1175353D" w14:textId="1F72F5A4" w:rsidR="00A518BB" w:rsidRDefault="002771E2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° </w:t>
            </w:r>
            <w:r w:rsidR="00344C10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Country of Birth: Mexico </w:t>
            </w:r>
          </w:p>
          <w:p w14:paraId="1846535F" w14:textId="5CF91F3A" w:rsidR="005B0BA1" w:rsidRDefault="005B0BA1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3564E27E" w14:textId="77777777" w:rsidR="005B0BA1" w:rsidRPr="001E213E" w:rsidRDefault="005B0BA1" w:rsidP="005B0BA1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° Date of Birth:  08/28/1985</w:t>
            </w:r>
          </w:p>
          <w:p w14:paraId="5C2FEB5B" w14:textId="77777777" w:rsidR="005B0BA1" w:rsidRPr="001E213E" w:rsidRDefault="005B0BA1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7C05AA44" w14:textId="7415274F" w:rsidR="00AE6EF8" w:rsidRPr="001E213E" w:rsidRDefault="00EE5EF6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°Weight: 2</w:t>
            </w:r>
            <w:r w:rsidR="005B0BA1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2</w:t>
            </w: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0</w:t>
            </w:r>
            <w:r w:rsidR="00AE6EF8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lbs</w:t>
            </w:r>
          </w:p>
          <w:p w14:paraId="0061F023" w14:textId="77777777" w:rsidR="00AE6EF8" w:rsidRPr="001E213E" w:rsidRDefault="00AE6EF8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484624E3" w14:textId="77777777" w:rsidR="00AE6EF8" w:rsidRPr="001E213E" w:rsidRDefault="00E113B9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°Height: 6´ 2</w:t>
            </w:r>
            <w:r w:rsidR="00AE6EF8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´´</w:t>
            </w:r>
          </w:p>
          <w:p w14:paraId="4601FED1" w14:textId="77777777" w:rsidR="00AE6EF8" w:rsidRPr="001E213E" w:rsidRDefault="00AE6EF8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559984CC" w14:textId="1010A869" w:rsidR="00715AD4" w:rsidRDefault="00715AD4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°</w:t>
            </w:r>
            <w:r w:rsidR="00344C10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Citizen of the United States</w:t>
            </w:r>
            <w:r w:rsidR="005B0BA1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of America</w:t>
            </w:r>
          </w:p>
          <w:p w14:paraId="55BEC902" w14:textId="133247D1" w:rsidR="005B0BA1" w:rsidRDefault="005B0BA1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E43BF81" w14:textId="77777777" w:rsidR="005B0BA1" w:rsidRPr="001E213E" w:rsidRDefault="005B0BA1" w:rsidP="005B0BA1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° Mobile:  702 910 8067</w:t>
            </w:r>
          </w:p>
          <w:p w14:paraId="49CC63F1" w14:textId="77777777" w:rsidR="00A15494" w:rsidRDefault="00A15494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4D789B62" w14:textId="09457CAB" w:rsidR="008B6D41" w:rsidRPr="001E213E" w:rsidRDefault="008B6D41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° e-mail:  </w:t>
            </w:r>
            <w:r w:rsidR="00A42392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loxojames</w:t>
            </w:r>
            <w:r w:rsidR="009277EA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@</w:t>
            </w:r>
            <w:r w:rsidR="005B0BA1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g</w:t>
            </w:r>
            <w:r w:rsidR="0079713C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mail</w:t>
            </w:r>
            <w:r w:rsidR="009277EA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.com</w:t>
            </w:r>
          </w:p>
          <w:p w14:paraId="75FA8EA9" w14:textId="77777777" w:rsidR="00A15494" w:rsidRDefault="00A15494" w:rsidP="00A15494">
            <w:pPr>
              <w:rPr>
                <w:rFonts w:ascii="Arial" w:hAnsi="Arial" w:cs="Arial"/>
                <w:noProof/>
                <w:color w:val="auto"/>
                <w:sz w:val="22"/>
                <w:szCs w:val="22"/>
                <w:lang w:val="en-US"/>
              </w:rPr>
            </w:pPr>
          </w:p>
          <w:p w14:paraId="441FF35E" w14:textId="525ADAA6" w:rsidR="00A15494" w:rsidRPr="00A15494" w:rsidRDefault="00A15494" w:rsidP="00A15494">
            <w:pPr>
              <w:rPr>
                <w:rFonts w:ascii="Leelawadee" w:hAnsi="Leelawadee" w:cs="Leelawadee"/>
                <w:i/>
                <w:iCs/>
                <w:noProof/>
                <w:color w:val="auto"/>
                <w:sz w:val="24"/>
                <w:szCs w:val="24"/>
                <w:lang w:val="en-US"/>
              </w:rPr>
            </w:pPr>
            <w:r w:rsidRPr="00A15494">
              <w:rPr>
                <w:rFonts w:ascii="Leelawadee" w:hAnsi="Leelawadee" w:cs="Leelawadee"/>
                <w:i/>
                <w:iCs/>
                <w:noProof/>
                <w:color w:val="auto"/>
                <w:sz w:val="24"/>
                <w:szCs w:val="24"/>
                <w:lang w:val="en-US"/>
              </w:rPr>
              <w:t>I am friendly, I love to learn, I always up to a challenges  whatever the situation is. I get  along well with others. I perform  activities with responsibility</w:t>
            </w:r>
            <w:r w:rsidR="00025B47">
              <w:rPr>
                <w:rFonts w:ascii="Leelawadee" w:hAnsi="Leelawadee" w:cs="Leelawadee"/>
                <w:i/>
                <w:iCs/>
                <w:noProof/>
                <w:color w:val="auto"/>
                <w:sz w:val="24"/>
                <w:szCs w:val="24"/>
                <w:lang w:val="en-US"/>
              </w:rPr>
              <w:t xml:space="preserve"> and</w:t>
            </w:r>
            <w:r w:rsidRPr="00A15494">
              <w:rPr>
                <w:rFonts w:ascii="Leelawadee" w:hAnsi="Leelawadee" w:cs="Leelawadee"/>
                <w:i/>
                <w:iCs/>
                <w:noProof/>
                <w:color w:val="auto"/>
                <w:sz w:val="24"/>
                <w:szCs w:val="24"/>
                <w:lang w:val="en-US"/>
              </w:rPr>
              <w:t xml:space="preserve"> profesionalism. Fluent in Spanish. Team work, Organized, positive and service attitude</w:t>
            </w:r>
            <w:r>
              <w:rPr>
                <w:rFonts w:ascii="Leelawadee" w:hAnsi="Leelawadee" w:cs="Leelawadee"/>
                <w:i/>
                <w:iCs/>
                <w:noProof/>
                <w:color w:val="auto"/>
                <w:sz w:val="24"/>
                <w:szCs w:val="24"/>
                <w:lang w:val="en-US"/>
              </w:rPr>
              <w:t>.</w:t>
            </w:r>
          </w:p>
          <w:p w14:paraId="26EDE375" w14:textId="77777777" w:rsidR="008B6D41" w:rsidRPr="001E213E" w:rsidRDefault="008B6D41" w:rsidP="002771E2">
            <w:pPr>
              <w:pStyle w:val="Informacindecontacto"/>
              <w:jc w:val="left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0F3BC5B7" w14:textId="77777777" w:rsidR="002771E2" w:rsidRPr="001E213E" w:rsidRDefault="002771E2" w:rsidP="002771E2">
            <w:pPr>
              <w:pStyle w:val="Textodelcurrculumvtae"/>
              <w:spacing w:line="264" w:lineRule="auto"/>
              <w:ind w:right="36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031CB887" w14:textId="77777777" w:rsidR="002771E2" w:rsidRPr="001E213E" w:rsidRDefault="002771E2" w:rsidP="00734854">
            <w:pPr>
              <w:pStyle w:val="Textodelcurrculumvtae"/>
              <w:tabs>
                <w:tab w:val="left" w:pos="4575"/>
              </w:tabs>
              <w:spacing w:line="264" w:lineRule="auto"/>
              <w:ind w:right="36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</w:tr>
      <w:tr w:rsidR="001E213E" w:rsidRPr="001E213E" w14:paraId="7561F247" w14:textId="77777777" w:rsidTr="00B84B2B">
        <w:tc>
          <w:tcPr>
            <w:tcW w:w="1975" w:type="dxa"/>
          </w:tcPr>
          <w:p w14:paraId="0B3E2574" w14:textId="77777777" w:rsidR="00A15494" w:rsidRPr="00025B47" w:rsidRDefault="00A15494" w:rsidP="00115311">
            <w:pPr>
              <w:pStyle w:val="Ttulo1"/>
              <w:jc w:val="left"/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n-US"/>
              </w:rPr>
            </w:pPr>
          </w:p>
          <w:p w14:paraId="562AEFC3" w14:textId="0D3D7F02" w:rsidR="00E953FA" w:rsidRPr="00A017F8" w:rsidRDefault="000A731D" w:rsidP="00115311">
            <w:pPr>
              <w:pStyle w:val="Ttulo1"/>
              <w:jc w:val="left"/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</w:pPr>
            <w:r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  <w:lastRenderedPageBreak/>
              <w:t>WORK EXPERIENCE</w:t>
            </w:r>
          </w:p>
        </w:tc>
        <w:tc>
          <w:tcPr>
            <w:tcW w:w="360" w:type="dxa"/>
          </w:tcPr>
          <w:p w14:paraId="483D0227" w14:textId="77777777" w:rsidR="00E113B9" w:rsidRPr="001E213E" w:rsidRDefault="00E113B9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67887320" w14:textId="77777777" w:rsidR="00F24132" w:rsidRDefault="00F24132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  <w:p w14:paraId="78B56E1C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634E200E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4730AAE7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31193663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2F483EF8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01A4831E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1F46D344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7B23A879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22032E52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6F14C180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0A5030CF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416D187E" w14:textId="77777777" w:rsid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11516275" w14:textId="77777777" w:rsidR="00E113B9" w:rsidRDefault="00E113B9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7A3ADD52" w14:textId="77777777" w:rsid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3F49832F" w14:textId="77777777" w:rsid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023A673D" w14:textId="77777777" w:rsidR="00F24132" w:rsidRPr="00F24132" w:rsidRDefault="00F24132" w:rsidP="00F2413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7805" w:type="dxa"/>
          </w:tcPr>
          <w:p w14:paraId="15973560" w14:textId="77777777" w:rsidR="00B079D2" w:rsidRDefault="00B079D2" w:rsidP="003D3686">
            <w:pPr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</w:pPr>
          </w:p>
          <w:p w14:paraId="48CEF7D9" w14:textId="77777777" w:rsidR="00D54D39" w:rsidRDefault="00D54D39" w:rsidP="00D54D39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lastRenderedPageBreak/>
              <w:t>Computer Technician</w:t>
            </w:r>
          </w:p>
          <w:p w14:paraId="47071690" w14:textId="77777777" w:rsidR="00D54D39" w:rsidRPr="004858BF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</w:pPr>
            <w:r w:rsidRPr="004858BF"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>0</w:t>
            </w:r>
            <w:r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>2-</w:t>
            </w:r>
            <w:r w:rsidRPr="004858BF"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 xml:space="preserve">2010 </w:t>
            </w:r>
            <w:r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>/</w:t>
            </w:r>
            <w:r w:rsidRPr="004858BF"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 xml:space="preserve"> 04</w:t>
            </w:r>
            <w:r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>-</w:t>
            </w:r>
            <w:r w:rsidRPr="004858BF">
              <w:rPr>
                <w:rFonts w:ascii="Arial" w:eastAsiaTheme="minorEastAsia" w:hAnsi="Arial" w:cs="Arial"/>
                <w:noProof/>
                <w:color w:val="auto"/>
                <w:sz w:val="32"/>
                <w:szCs w:val="32"/>
                <w:lang w:val="en-US"/>
              </w:rPr>
              <w:t>2015</w:t>
            </w:r>
          </w:p>
          <w:p w14:paraId="75F9627C" w14:textId="77777777" w:rsidR="00D54D39" w:rsidRDefault="00D54D39" w:rsidP="00D54D39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</w:p>
          <w:p w14:paraId="7B441685" w14:textId="3D0C8A02" w:rsidR="00D54D39" w:rsidRPr="004858BF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4858BF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PC Network     co</w:t>
            </w:r>
            <w:r w:rsidR="00D5566A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-</w:t>
            </w:r>
            <w:r w:rsidRPr="004858BF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owner</w:t>
            </w:r>
          </w:p>
          <w:p w14:paraId="7E20E6AC" w14:textId="77777777" w:rsidR="00D54D39" w:rsidRPr="00610F7F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</w:pPr>
            <w:r w:rsidRPr="00610F7F">
              <w:rPr>
                <w:rStyle w:val="lrzxr"/>
                <w:rFonts w:ascii="Arial" w:hAnsi="Arial" w:cs="Arial"/>
                <w:color w:val="auto"/>
                <w:sz w:val="28"/>
                <w:szCs w:val="28"/>
              </w:rPr>
              <w:t>Calle Dionisio Rodríguez 52</w:t>
            </w:r>
            <w:r w:rsidRPr="00610F7F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 xml:space="preserve">  Guadalajara Jalisco Mexico.</w:t>
            </w:r>
          </w:p>
          <w:p w14:paraId="4F3E4626" w14:textId="77777777" w:rsidR="00D54D39" w:rsidRPr="008A0EE0" w:rsidRDefault="00D54D39" w:rsidP="00D54D39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23160EC7" w14:textId="0EC8DCF6" w:rsidR="00D54D39" w:rsidRPr="008A0EE0" w:rsidRDefault="00D54D39" w:rsidP="00D54D39">
            <w:pPr>
              <w:rPr>
                <w:rFonts w:ascii="Arial" w:hAnsi="Arial" w:cs="Arial"/>
                <w:color w:val="auto"/>
                <w:sz w:val="26"/>
                <w:szCs w:val="26"/>
                <w:lang w:val="en-US"/>
              </w:rPr>
            </w:pPr>
            <w:r w:rsidRPr="008A0EE0">
              <w:rPr>
                <w:rFonts w:ascii="Arial" w:hAnsi="Arial" w:cs="Arial"/>
                <w:color w:val="auto"/>
                <w:sz w:val="26"/>
                <w:szCs w:val="26"/>
                <w:lang w:val="en-US"/>
              </w:rPr>
              <w:t>Detail-oriented computer technician with strong troubleshooting and communication skills</w:t>
            </w:r>
            <w:r w:rsidR="00D83AC2">
              <w:rPr>
                <w:rFonts w:ascii="Arial" w:hAnsi="Arial" w:cs="Arial"/>
                <w:color w:val="auto"/>
                <w:sz w:val="26"/>
                <w:szCs w:val="26"/>
                <w:lang w:val="en-US"/>
              </w:rPr>
              <w:t>.</w:t>
            </w:r>
          </w:p>
          <w:p w14:paraId="10100598" w14:textId="77777777" w:rsidR="00D54D39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Sale  computers and software</w:t>
            </w:r>
          </w:p>
          <w:p w14:paraId="51B35D01" w14:textId="77777777" w:rsidR="00D54D39" w:rsidRPr="000449DD" w:rsidRDefault="00D54D39" w:rsidP="00D54D39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Style w:val="Textoennegrita"/>
                <w:rFonts w:ascii="Arial" w:hAnsi="Arial" w:cs="Arial"/>
                <w:b w:val="0"/>
                <w:bCs w:val="0"/>
                <w:color w:val="auto"/>
                <w:sz w:val="28"/>
                <w:szCs w:val="28"/>
                <w:lang w:val="en-US"/>
              </w:rPr>
              <w:t>Computer Diagnostics</w:t>
            </w:r>
          </w:p>
          <w:p w14:paraId="6903BF76" w14:textId="63625968" w:rsidR="00D54D39" w:rsidRPr="000449DD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Virus</w:t>
            </w: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and malware</w:t>
            </w: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removal</w:t>
            </w:r>
          </w:p>
          <w:p w14:paraId="4FD4F260" w14:textId="1F37CA76" w:rsidR="00D54D39" w:rsidRPr="000449DD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Windows format</w:t>
            </w:r>
            <w:r w:rsidR="00C42EB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,</w:t>
            </w: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C42EB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upgrade and installation</w:t>
            </w: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service</w:t>
            </w:r>
          </w:p>
          <w:p w14:paraId="376324EB" w14:textId="77777777" w:rsidR="00D54D39" w:rsidRPr="000449DD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(98 ME XP 2000 Vista 7  / 8  10)</w:t>
            </w:r>
          </w:p>
          <w:p w14:paraId="718C0F41" w14:textId="77777777" w:rsidR="00D54D39" w:rsidRPr="000449DD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Hard drive partitions</w:t>
            </w:r>
          </w:p>
          <w:p w14:paraId="393DD7F2" w14:textId="77777777" w:rsidR="00A15494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Build </w:t>
            </w: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desktops computers</w:t>
            </w:r>
          </w:p>
          <w:p w14:paraId="0F097063" w14:textId="4E088E09" w:rsidR="00D54D39" w:rsidRPr="00A15494" w:rsidRDefault="00D54D39" w:rsidP="00D54D3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Resolved Windows related issues, Internet Explorer issues and other  software related issues.</w:t>
            </w:r>
          </w:p>
          <w:p w14:paraId="78293A1D" w14:textId="6D03B904" w:rsidR="00D54D39" w:rsidRPr="000449DD" w:rsidRDefault="00D54D39" w:rsidP="00D54D39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Hardware and system</w:t>
            </w: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 upgrades Desktop</w:t>
            </w: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/</w:t>
            </w: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Lap</w:t>
            </w: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t</w:t>
            </w: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op</w:t>
            </w:r>
            <w:r w:rsidR="00A977D4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/Chromebook</w:t>
            </w:r>
          </w:p>
          <w:p w14:paraId="60A7548F" w14:textId="77777777" w:rsidR="00D54D39" w:rsidRPr="000449DD" w:rsidRDefault="00D54D39" w:rsidP="00D54D39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Set up new Computer and install software</w:t>
            </w:r>
          </w:p>
          <w:p w14:paraId="0E63CCB1" w14:textId="77777777" w:rsidR="00D54D39" w:rsidRPr="000449DD" w:rsidRDefault="00D54D39" w:rsidP="00D54D39">
            <w:pPr>
              <w:rPr>
                <w:rStyle w:val="jlqj4b"/>
                <w:rFonts w:ascii="Arial" w:hAnsi="Arial" w:cs="Arial"/>
                <w:color w:val="auto"/>
                <w:sz w:val="28"/>
                <w:szCs w:val="28"/>
                <w:lang w:val="en"/>
              </w:rPr>
            </w:pPr>
            <w:r w:rsidRPr="000449DD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Set up </w:t>
            </w:r>
            <w:r w:rsidRPr="000449DD">
              <w:rPr>
                <w:rStyle w:val="jlqj4b"/>
                <w:rFonts w:ascii="Arial" w:hAnsi="Arial" w:cs="Arial"/>
                <w:color w:val="auto"/>
                <w:sz w:val="28"/>
                <w:szCs w:val="28"/>
                <w:lang w:val="en"/>
              </w:rPr>
              <w:t xml:space="preserve"> In put and Out put peripherals</w:t>
            </w:r>
          </w:p>
          <w:p w14:paraId="25B05481" w14:textId="7B25BCC4" w:rsidR="00D54D39" w:rsidRDefault="00D54D39" w:rsidP="00D54D39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 w:rsidRPr="0031479C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LAN &amp; WAN Connectivity &amp; Maintenance</w:t>
            </w:r>
          </w:p>
          <w:p w14:paraId="71C7B4D8" w14:textId="516F283D" w:rsidR="00D83AC2" w:rsidRDefault="00D83AC2" w:rsidP="00D54D39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Basic Knowledge of Microsoft Office and Video edition</w:t>
            </w:r>
          </w:p>
          <w:p w14:paraId="78A6A729" w14:textId="77777777" w:rsidR="00D54D39" w:rsidRDefault="00D54D39" w:rsidP="00D54D39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Customer service driven</w:t>
            </w:r>
          </w:p>
          <w:p w14:paraId="393D3402" w14:textId="77777777" w:rsidR="0023320C" w:rsidRDefault="00D54D39" w:rsidP="00C9546D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*</w:t>
            </w:r>
            <w:r w:rsidRPr="00C02873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Currently working </w:t>
            </w: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o</w:t>
            </w:r>
            <w:r w:rsidRPr="00C02873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n getting  CompTIA A+ certification</w:t>
            </w: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*</w:t>
            </w:r>
          </w:p>
          <w:p w14:paraId="0225D6B3" w14:textId="67F83CB1" w:rsidR="00E113B9" w:rsidRPr="0023320C" w:rsidRDefault="00F5672D" w:rsidP="00C9546D">
            <w:pP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</w:pP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lastRenderedPageBreak/>
              <w:t>Taxi</w:t>
            </w:r>
            <w:r w:rsidR="00524F6C"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 xml:space="preserve"> Cab Driver</w:t>
            </w:r>
          </w:p>
          <w:p w14:paraId="00AA35F9" w14:textId="440856E1" w:rsidR="0041452A" w:rsidRPr="001E213E" w:rsidRDefault="00683DDF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10/10</w:t>
            </w:r>
            <w:r w:rsidR="0041452A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-2016</w:t>
            </w: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 </w:t>
            </w:r>
            <w:r w:rsidR="0041452A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5B0BA1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to   08/18/2020</w:t>
            </w:r>
          </w:p>
          <w:p w14:paraId="1CE533A1" w14:textId="77777777" w:rsidR="00524F6C" w:rsidRPr="001E213E" w:rsidRDefault="009277EA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42.5</w:t>
            </w:r>
            <w:r w:rsidR="00683DDF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hours/  Week</w:t>
            </w:r>
          </w:p>
          <w:p w14:paraId="1FFA6B5F" w14:textId="7664C444" w:rsidR="0041452A" w:rsidRPr="001E213E" w:rsidRDefault="0045480F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Star Cab Corporation</w:t>
            </w:r>
          </w:p>
          <w:p w14:paraId="64F5D192" w14:textId="77777777" w:rsidR="00ED7DAE" w:rsidRPr="001E213E" w:rsidRDefault="00ED7DAE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5225 W Post RD Las Vegas Nev</w:t>
            </w:r>
            <w:r w:rsidR="0034720E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a</w:t>
            </w: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da</w:t>
            </w:r>
          </w:p>
          <w:p w14:paraId="69C7A999" w14:textId="2BC25303" w:rsidR="00A16551" w:rsidRDefault="00A16551" w:rsidP="0041452A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</w:p>
          <w:p w14:paraId="58F75A4D" w14:textId="4162A694" w:rsidR="00A16551" w:rsidRDefault="00A16551" w:rsidP="00A16551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A16551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Greet passengers, be polite and friendly.</w:t>
            </w:r>
            <w:r w:rsidR="009F5C27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16551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Drive people from one place to another in a taxi cab. Follow directions or</w:t>
            </w:r>
            <w:r w:rsidR="009F5C27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16551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determine directions on GPS. Use knowledge of local streets and traffic</w:t>
            </w:r>
            <w:r w:rsidR="009F5C27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16551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patterns to avoid heavy traffic.  Obey local traffic laws and Taxi Cab authority regulations.</w:t>
            </w:r>
          </w:p>
          <w:p w14:paraId="009D43ED" w14:textId="2C438B81" w:rsidR="009F5C27" w:rsidRDefault="009F5C27" w:rsidP="00A16551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</w:p>
          <w:p w14:paraId="364B9461" w14:textId="77777777" w:rsidR="009F5C27" w:rsidRPr="000A1A06" w:rsidRDefault="009F5C27" w:rsidP="00A16551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</w:p>
          <w:p w14:paraId="7F0F2B77" w14:textId="515EE649" w:rsidR="00816E6B" w:rsidRDefault="0045480F" w:rsidP="00C9546D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C</w:t>
            </w:r>
            <w:r w:rsidR="0050147E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asino</w:t>
            </w: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 xml:space="preserve"> P</w:t>
            </w:r>
            <w:r w:rsidR="0050147E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orter</w:t>
            </w:r>
          </w:p>
          <w:p w14:paraId="26FF8854" w14:textId="1F7785B5" w:rsidR="0045480F" w:rsidRDefault="009B0711" w:rsidP="0045480F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04/01/2019 to 04/04/2019</w:t>
            </w:r>
          </w:p>
          <w:p w14:paraId="1FE8BFAB" w14:textId="73A53998" w:rsidR="0045480F" w:rsidRDefault="0045480F" w:rsidP="0045480F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40 Hours/week</w:t>
            </w:r>
          </w:p>
          <w:p w14:paraId="249F79CD" w14:textId="145A0A23" w:rsidR="0045480F" w:rsidRDefault="0045480F" w:rsidP="0045480F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Palms Casino</w:t>
            </w:r>
          </w:p>
          <w:p w14:paraId="5D4393F7" w14:textId="089C2DA3" w:rsidR="0045480F" w:rsidRPr="00126175" w:rsidRDefault="0045480F" w:rsidP="0045480F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Clean hallways,</w:t>
            </w:r>
            <w:r w:rsidR="00126175" w:rsidRP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elevators</w:t>
            </w:r>
            <w:r w:rsid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,</w:t>
            </w:r>
            <w:r w:rsidRP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stairs, vacuum carpets</w:t>
            </w:r>
            <w:r w:rsidR="00126175" w:rsidRPr="00126175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, </w:t>
            </w:r>
            <w:r w:rsidR="00126175" w:rsidRPr="00126175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Clean between slot machines, removes papers, glasses, debris, and discards all empty bottles. Wipes down all slot machines, change booths and change banks, in assigned areas</w:t>
            </w:r>
          </w:p>
          <w:p w14:paraId="0E718AB9" w14:textId="77777777" w:rsidR="00126175" w:rsidRPr="00126175" w:rsidRDefault="00126175" w:rsidP="0045480F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45869DD9" w14:textId="2ACB83E6" w:rsidR="0045480F" w:rsidRPr="00906394" w:rsidRDefault="0045480F" w:rsidP="0045480F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906394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Customer service</w:t>
            </w:r>
          </w:p>
          <w:p w14:paraId="5862632D" w14:textId="521CD604" w:rsidR="0045480F" w:rsidRPr="00906394" w:rsidRDefault="0045480F" w:rsidP="0045480F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906394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Greet all guest in a warm and </w:t>
            </w:r>
            <w:r w:rsidR="00C9546D" w:rsidRPr="00906394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professional</w:t>
            </w:r>
            <w:r w:rsidRPr="00906394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manner, make them feel welcome and anticipate their needs. </w:t>
            </w:r>
          </w:p>
          <w:p w14:paraId="43DA2AC3" w14:textId="77777777" w:rsidR="009B30E4" w:rsidRDefault="0045480F" w:rsidP="00C9546D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906394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Provide excellent customer service at all times.</w:t>
            </w:r>
          </w:p>
          <w:p w14:paraId="1182D013" w14:textId="7F503A51" w:rsidR="00524F6C" w:rsidRPr="009B30E4" w:rsidRDefault="00524F6C" w:rsidP="00C9546D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lastRenderedPageBreak/>
              <w:t>RideShare Driver</w:t>
            </w:r>
          </w:p>
          <w:p w14:paraId="627524FE" w14:textId="77777777" w:rsidR="0041452A" w:rsidRPr="001E213E" w:rsidRDefault="0041452A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04-2016 /  09-2016</w:t>
            </w:r>
          </w:p>
          <w:p w14:paraId="4319180A" w14:textId="77777777" w:rsidR="006959F3" w:rsidRPr="001E213E" w:rsidRDefault="0034720E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36 hours/ Week</w:t>
            </w:r>
          </w:p>
          <w:p w14:paraId="34BC0376" w14:textId="77777777" w:rsidR="0041452A" w:rsidRPr="001E213E" w:rsidRDefault="0041452A" w:rsidP="0041452A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Uber and Lyft</w:t>
            </w:r>
            <w:r w:rsidR="0034720E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6959F3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companies</w:t>
            </w:r>
          </w:p>
          <w:p w14:paraId="2BDD98D0" w14:textId="77777777" w:rsidR="00AF724C" w:rsidRPr="001E213E" w:rsidRDefault="00AF724C" w:rsidP="00AF724C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Greet passengers, be corteous and friendly.</w:t>
            </w:r>
          </w:p>
          <w:p w14:paraId="4508EF8E" w14:textId="45BD6C30" w:rsidR="007B27C3" w:rsidRPr="00126175" w:rsidRDefault="007B27C3" w:rsidP="007B27C3">
            <w:pP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</w:pPr>
            <w:r w:rsidRPr="001E213E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Drive people from one place to another in a </w:t>
            </w:r>
            <w:r w:rsidRPr="001E213E">
              <w:rPr>
                <w:rFonts w:ascii="Arial" w:hAnsi="Arial" w:cs="Arial"/>
                <w:bCs/>
                <w:color w:val="auto"/>
                <w:sz w:val="28"/>
                <w:szCs w:val="28"/>
                <w:shd w:val="clear" w:color="auto" w:fill="FFFFFF"/>
                <w:lang w:val="en-US"/>
              </w:rPr>
              <w:t>car</w:t>
            </w:r>
            <w:r w:rsidRPr="001E213E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. Ask for directions or</w:t>
            </w:r>
            <w:r w:rsidR="00126175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E213E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determine directions on GPS. Use knowledge of local streets and traffic</w:t>
            </w:r>
            <w:r w:rsidR="00126175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E213E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patterns to avoid heavy traffic</w:t>
            </w:r>
            <w:r w:rsidR="003978B3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55D7E634" w14:textId="77777777" w:rsidR="003776C1" w:rsidRDefault="003776C1" w:rsidP="00C9546D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</w:p>
          <w:p w14:paraId="5BC73302" w14:textId="77777777" w:rsidR="00A16551" w:rsidRDefault="00A16551" w:rsidP="00C9546D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</w:p>
          <w:p w14:paraId="3F323BE7" w14:textId="2812294D" w:rsidR="006959F3" w:rsidRPr="0045480F" w:rsidRDefault="00915419" w:rsidP="00C9546D">
            <w:pPr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</w:pP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 xml:space="preserve">Water </w:t>
            </w:r>
            <w:r w:rsid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T</w:t>
            </w:r>
            <w:r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ruck D</w:t>
            </w:r>
            <w:r w:rsidR="006959F3" w:rsidRPr="0045480F">
              <w:rPr>
                <w:rFonts w:ascii="Arial" w:eastAsiaTheme="minorEastAsia" w:hAnsi="Arial" w:cs="Arial"/>
                <w:b/>
                <w:bCs/>
                <w:noProof/>
                <w:color w:val="auto"/>
                <w:sz w:val="32"/>
                <w:szCs w:val="32"/>
                <w:lang w:val="en-US"/>
              </w:rPr>
              <w:t>river</w:t>
            </w:r>
          </w:p>
          <w:p w14:paraId="0530EA82" w14:textId="77777777" w:rsidR="00E113B9" w:rsidRPr="001E213E" w:rsidRDefault="00E113B9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04-2015 /  03-2016</w:t>
            </w:r>
          </w:p>
          <w:p w14:paraId="40A12BAF" w14:textId="77777777" w:rsidR="006959F3" w:rsidRPr="001E213E" w:rsidRDefault="008812A2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40 Hours/ W</w:t>
            </w:r>
            <w:r w:rsidR="0034720E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eek</w:t>
            </w:r>
          </w:p>
          <w:p w14:paraId="0215A3BB" w14:textId="77777777" w:rsidR="00E113B9" w:rsidRPr="001E213E" w:rsidRDefault="00E113B9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Gypsum Resources</w:t>
            </w:r>
          </w:p>
          <w:p w14:paraId="1336F788" w14:textId="77777777" w:rsidR="00ED7DAE" w:rsidRPr="001E213E" w:rsidRDefault="006959F3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8380</w:t>
            </w:r>
            <w:r w:rsidR="00ED7DAE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Nevada Highway 159</w:t>
            </w:r>
          </w:p>
          <w:p w14:paraId="3EC2D188" w14:textId="77777777" w:rsidR="00E113B9" w:rsidRPr="001E213E" w:rsidRDefault="00ED7DAE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Blue Diamond, Nevada</w:t>
            </w:r>
            <w:r w:rsidR="00E113B9"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52ED36EE" w14:textId="77777777" w:rsidR="00D016CB" w:rsidRPr="001E213E" w:rsidRDefault="00D016CB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71613135" w14:textId="77777777" w:rsidR="00D016CB" w:rsidRPr="001E213E" w:rsidRDefault="00D016CB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Check and maintenance the water truck, fill it with water.</w:t>
            </w:r>
          </w:p>
          <w:p w14:paraId="38A9BBE9" w14:textId="478B9E02" w:rsidR="001E213E" w:rsidRDefault="00D016CB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Drive resp</w:t>
            </w:r>
            <w:r w:rsidR="00520B23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onsibly spray the roads, wet mine’s</w:t>
            </w: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materials fill out </w:t>
            </w:r>
            <w:r w:rsidR="003978B3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an</w:t>
            </w: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artificial</w:t>
            </w:r>
            <w:r w:rsid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 xml:space="preserve">lake. </w:t>
            </w:r>
          </w:p>
          <w:p w14:paraId="629AA4A5" w14:textId="77777777" w:rsidR="00D016CB" w:rsidRPr="001E213E" w:rsidRDefault="00D016CB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1E213E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Wash heavy machine equipment</w:t>
            </w:r>
          </w:p>
          <w:p w14:paraId="61AB4753" w14:textId="3AE32540" w:rsidR="009F461D" w:rsidRDefault="009F461D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3718C8B0" w14:textId="4CD7E9DE" w:rsidR="00680A26" w:rsidRDefault="00680A26" w:rsidP="00E113B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6059F03B" w14:textId="77777777" w:rsidR="00123A52" w:rsidRPr="001E213E" w:rsidRDefault="00123A52" w:rsidP="00C944EC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</w:tr>
      <w:tr w:rsidR="001E213E" w:rsidRPr="001E213E" w14:paraId="54555D39" w14:textId="77777777" w:rsidTr="003978B3">
        <w:trPr>
          <w:trHeight w:val="16"/>
        </w:trPr>
        <w:tc>
          <w:tcPr>
            <w:tcW w:w="1975" w:type="dxa"/>
          </w:tcPr>
          <w:p w14:paraId="49988EBF" w14:textId="77777777" w:rsidR="00E953FA" w:rsidRPr="00A017F8" w:rsidRDefault="000D3555" w:rsidP="00C944EC">
            <w:pPr>
              <w:pStyle w:val="Ttulo1"/>
              <w:jc w:val="left"/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n-US"/>
              </w:rPr>
            </w:pPr>
            <w:r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n-US"/>
              </w:rPr>
              <w:lastRenderedPageBreak/>
              <w:t>educatio</w:t>
            </w:r>
            <w:r w:rsidR="00671A6A"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n-US"/>
              </w:rPr>
              <w:t>n</w:t>
            </w:r>
          </w:p>
        </w:tc>
        <w:tc>
          <w:tcPr>
            <w:tcW w:w="360" w:type="dxa"/>
          </w:tcPr>
          <w:p w14:paraId="7CA90016" w14:textId="77777777" w:rsidR="00E953FA" w:rsidRPr="001E213E" w:rsidRDefault="00E953FA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805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sz w:val="28"/>
                <w:szCs w:val="28"/>
                <w:lang w:val="es-ES_tradnl"/>
              </w:rPr>
              <w:id w:val="-691765356"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noProof/>
                    <w:color w:val="auto"/>
                    <w:sz w:val="28"/>
                    <w:szCs w:val="28"/>
                    <w:lang w:val="es-ES_tradnl"/>
                  </w:rPr>
                  <w:id w:val="-1126388115"/>
                </w:sdtPr>
                <w:sdtEndPr/>
                <w:sdtContent>
                  <w:p w14:paraId="3C89B45E" w14:textId="3349E3D9" w:rsidR="00B84B2B" w:rsidRPr="00B62418" w:rsidRDefault="00E46B2C" w:rsidP="00B62418">
                    <w:pPr>
                      <w:pStyle w:val="Ttulo2"/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B84B2B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GED</w:t>
                    </w:r>
                  </w:p>
                  <w:p w14:paraId="03F68EDA" w14:textId="25DF9A8C" w:rsidR="0094236F" w:rsidRPr="00B84B2B" w:rsidRDefault="00B84B2B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B84B2B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General Educational Development Diploma</w:t>
                    </w:r>
                    <w:r w:rsidR="00B62418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 xml:space="preserve"> (2020)</w:t>
                    </w:r>
                  </w:p>
                  <w:p w14:paraId="65BC2483" w14:textId="4411104E" w:rsidR="00E46B2C" w:rsidRDefault="00E46B2C" w:rsidP="00B62418">
                    <w:pPr>
                      <w:jc w:val="center"/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</w:p>
                  <w:p w14:paraId="6ECDBADC" w14:textId="77777777" w:rsidR="00340A95" w:rsidRPr="00025B47" w:rsidRDefault="0094236F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</w:pPr>
                    <w:r w:rsidRPr="00025B47"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  <w:t>High School</w:t>
                    </w:r>
                    <w:r w:rsidR="00340A95" w:rsidRPr="00025B47"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  <w:t xml:space="preserve"> Diploma</w:t>
                    </w:r>
                  </w:p>
                  <w:p w14:paraId="24D30263" w14:textId="658673B8" w:rsidR="0094236F" w:rsidRPr="0050147E" w:rsidRDefault="0094236F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</w:pPr>
                    <w:r w:rsidRPr="0050147E"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  <w:t>Preparatoria 11</w:t>
                    </w:r>
                  </w:p>
                  <w:p w14:paraId="4E0F4FFC" w14:textId="77777777" w:rsidR="0094236F" w:rsidRPr="001E213E" w:rsidRDefault="0094236F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  <w:r w:rsidRPr="001E213E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MX"/>
                      </w:rPr>
                      <w:t>693 S</w:t>
                    </w:r>
                    <w:r w:rsidRPr="001E213E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ierra Nevada Guadalajara Jalisco Mex</w:t>
                    </w:r>
                    <w:r w:rsidR="00F24132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ico</w:t>
                    </w:r>
                  </w:p>
                  <w:p w14:paraId="78FF8F5E" w14:textId="77777777" w:rsidR="001A1DC0" w:rsidRDefault="001A1DC0" w:rsidP="00B62418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auto"/>
                        <w:sz w:val="28"/>
                        <w:szCs w:val="28"/>
                        <w:lang w:val="es-ES_tradnl"/>
                      </w:rPr>
                    </w:pPr>
                  </w:p>
                  <w:p w14:paraId="3C7C640E" w14:textId="5ED3A8CC" w:rsidR="0094236F" w:rsidRPr="00025B47" w:rsidRDefault="00B62418" w:rsidP="00B62418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025B47">
                      <w:rPr>
                        <w:rFonts w:ascii="Arial" w:hAnsi="Arial" w:cs="Arial"/>
                        <w:b/>
                        <w:bCs/>
                        <w:color w:val="auto"/>
                        <w:sz w:val="28"/>
                        <w:szCs w:val="28"/>
                        <w:lang w:val="en-US"/>
                      </w:rPr>
                      <w:t>TRADE SCHOOLS</w:t>
                    </w:r>
                  </w:p>
                  <w:p w14:paraId="0B1745A8" w14:textId="77777777" w:rsidR="0094236F" w:rsidRPr="00025B47" w:rsidRDefault="0094236F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025B47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English School: Centro de Capacitacion  16</w:t>
                    </w:r>
                  </w:p>
                  <w:p w14:paraId="16D7E5F9" w14:textId="0E38B58B" w:rsidR="0094236F" w:rsidRDefault="0094236F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  <w:r w:rsidRPr="001E213E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250 Juan de Dios Robledo  Guadalajara Jalisco Mex</w:t>
                    </w:r>
                  </w:p>
                  <w:p w14:paraId="30995051" w14:textId="04AAFD75" w:rsidR="00B62418" w:rsidRDefault="00B62418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</w:p>
                  <w:p w14:paraId="212B45E5" w14:textId="77777777" w:rsidR="00C12CCC" w:rsidRDefault="00B62418" w:rsidP="00B62418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 xml:space="preserve">Computer technician </w:t>
                    </w:r>
                    <w:r w:rsidR="00996796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Institute</w:t>
                    </w:r>
                    <w: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 xml:space="preserve">: </w:t>
                    </w:r>
                  </w:p>
                  <w:p w14:paraId="0E5B5C2F" w14:textId="2128D1CE" w:rsidR="00B62418" w:rsidRPr="001E213E" w:rsidRDefault="00B62418" w:rsidP="00B62418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  <w:r w:rsidRPr="001E213E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Centro de Capacitacion  16</w:t>
                    </w:r>
                    <w:r w:rsidR="00C12CCC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 xml:space="preserve">  CECATI</w:t>
                    </w:r>
                  </w:p>
                  <w:p w14:paraId="61EC39FC" w14:textId="77777777" w:rsidR="00B62418" w:rsidRDefault="00B62418" w:rsidP="00B62418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  <w:r w:rsidRPr="001E213E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  <w:t>250 Juan de Dios Robledo  Guadalajara Jalisco Mex</w:t>
                    </w:r>
                  </w:p>
                  <w:p w14:paraId="2ECA36AA" w14:textId="3E795A41" w:rsidR="00B62418" w:rsidRDefault="00B62418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s-ES_tradnl"/>
                      </w:rPr>
                    </w:pPr>
                  </w:p>
                  <w:p w14:paraId="20599564" w14:textId="0BD9447F" w:rsidR="00B84B2B" w:rsidRPr="00F21D59" w:rsidRDefault="00F21D59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C12CCC">
                      <w:rPr>
                        <w:rFonts w:ascii="Arial" w:hAnsi="Arial" w:cs="Arial"/>
                        <w:color w:val="auto"/>
                        <w:sz w:val="28"/>
                        <w:szCs w:val="28"/>
                      </w:rPr>
                      <w:t xml:space="preserve"> </w:t>
                    </w:r>
                    <w:r w:rsidRPr="00F21D59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 xml:space="preserve">Utility </w:t>
                    </w:r>
                    <w:r w:rsidR="00AC23E4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P</w:t>
                    </w:r>
                    <w:r w:rsidRPr="00F21D59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orter-</w:t>
                    </w:r>
                    <w: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 xml:space="preserve"> Houseperson </w:t>
                    </w:r>
                  </w:p>
                  <w:p w14:paraId="165072C9" w14:textId="77777777" w:rsidR="00915419" w:rsidRPr="00906394" w:rsidRDefault="00915419" w:rsidP="0094236F">
                    <w:pPr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906394">
                      <w:rPr>
                        <w:rFonts w:ascii="Arial" w:hAnsi="Arial" w:cs="Arial"/>
                        <w:color w:val="auto"/>
                        <w:sz w:val="28"/>
                        <w:szCs w:val="28"/>
                        <w:lang w:val="en-US"/>
                      </w:rPr>
                      <w:t>Culinary Academy of Las Vegas</w:t>
                    </w:r>
                  </w:p>
                  <w:p w14:paraId="275043FD" w14:textId="77777777" w:rsidR="00915419" w:rsidRDefault="00915419" w:rsidP="00915419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>710 W Lake Mead Blvd.</w:t>
                    </w:r>
                  </w:p>
                  <w:p w14:paraId="5C8B4044" w14:textId="738CEB4F" w:rsidR="009F5C27" w:rsidRDefault="00915419" w:rsidP="0094236F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>North Las Vegas NV 89030</w:t>
                    </w:r>
                  </w:p>
                  <w:p w14:paraId="002C20A0" w14:textId="37EC5565" w:rsidR="009F5C27" w:rsidRDefault="009F5C27" w:rsidP="0094236F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</w:p>
                  <w:p w14:paraId="0094D12C" w14:textId="77777777" w:rsidR="009F5C27" w:rsidRDefault="009F5C27" w:rsidP="0094236F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</w:p>
                  <w:p w14:paraId="1D25161A" w14:textId="68293FCD" w:rsidR="009F5C27" w:rsidRDefault="009F5C27" w:rsidP="0094236F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9F5C27">
                      <w:rPr>
                        <w:rFonts w:ascii="Arial" w:eastAsiaTheme="minorEastAsia" w:hAnsi="Arial" w:cs="Arial"/>
                        <w:b/>
                        <w:bCs/>
                        <w:noProof/>
                        <w:color w:val="auto"/>
                        <w:sz w:val="32"/>
                        <w:szCs w:val="32"/>
                        <w:lang w:val="en-US"/>
                      </w:rPr>
                      <w:t>*</w:t>
                    </w:r>
                    <w:r w:rsidRPr="009F5C27"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>MSHA</w:t>
                    </w:r>
                    <w: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 xml:space="preserve"> certified</w:t>
                    </w:r>
                  </w:p>
                  <w:p w14:paraId="11818BDF" w14:textId="77777777" w:rsidR="009F5C27" w:rsidRDefault="009F5C27" w:rsidP="0094236F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</w:p>
                  <w:p w14:paraId="4F60EC48" w14:textId="23A76610" w:rsidR="00E953FA" w:rsidRPr="009B30E4" w:rsidRDefault="009F5C27" w:rsidP="00DF57B9">
                    <w:pP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</w:pPr>
                    <w:r w:rsidRPr="009F5C27">
                      <w:rPr>
                        <w:rFonts w:ascii="Arial" w:eastAsiaTheme="minorEastAsia" w:hAnsi="Arial" w:cs="Arial"/>
                        <w:b/>
                        <w:bCs/>
                        <w:noProof/>
                        <w:color w:val="auto"/>
                        <w:sz w:val="32"/>
                        <w:szCs w:val="32"/>
                        <w:lang w:val="en-US"/>
                      </w:rPr>
                      <w:t>*</w:t>
                    </w:r>
                    <w:r w:rsidRPr="009F5C27"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>Osha</w:t>
                    </w:r>
                    <w:r>
                      <w:rPr>
                        <w:rFonts w:ascii="Arial" w:eastAsiaTheme="minorEastAsia" w:hAnsi="Arial" w:cs="Arial"/>
                        <w:noProof/>
                        <w:color w:val="auto"/>
                        <w:sz w:val="28"/>
                        <w:szCs w:val="28"/>
                        <w:lang w:val="en-US"/>
                      </w:rPr>
                      <w:t xml:space="preserve"> certified</w:t>
                    </w:r>
                  </w:p>
                </w:sdtContent>
              </w:sdt>
            </w:sdtContent>
          </w:sdt>
        </w:tc>
      </w:tr>
      <w:tr w:rsidR="001E213E" w:rsidRPr="008A0EE0" w14:paraId="646CAEB3" w14:textId="77777777" w:rsidTr="00B84B2B">
        <w:tc>
          <w:tcPr>
            <w:tcW w:w="1975" w:type="dxa"/>
          </w:tcPr>
          <w:p w14:paraId="69E63017" w14:textId="11040CA3" w:rsidR="00E953FA" w:rsidRPr="00A017F8" w:rsidRDefault="0088323A" w:rsidP="00915419">
            <w:pPr>
              <w:pStyle w:val="Ttulo1"/>
              <w:jc w:val="left"/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</w:pPr>
            <w:r w:rsidRPr="00A017F8">
              <w:rPr>
                <w:rFonts w:ascii="Arial" w:hAnsi="Arial" w:cs="Arial"/>
                <w:b/>
                <w:noProof/>
                <w:color w:val="auto"/>
                <w:sz w:val="28"/>
                <w:szCs w:val="28"/>
                <w:lang w:val="es-ES_tradnl"/>
              </w:rPr>
              <w:lastRenderedPageBreak/>
              <w:t>skills</w:t>
            </w:r>
          </w:p>
        </w:tc>
        <w:tc>
          <w:tcPr>
            <w:tcW w:w="360" w:type="dxa"/>
          </w:tcPr>
          <w:p w14:paraId="3ECFE122" w14:textId="77777777" w:rsidR="00E953FA" w:rsidRPr="001E213E" w:rsidRDefault="00E953FA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s-ES_tradnl"/>
              </w:rPr>
            </w:pPr>
          </w:p>
        </w:tc>
        <w:tc>
          <w:tcPr>
            <w:tcW w:w="7805" w:type="dxa"/>
          </w:tcPr>
          <w:p w14:paraId="47FCBC14" w14:textId="77777777" w:rsidR="00915419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45C8263B" w14:textId="77777777" w:rsidR="00915419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*Cleaning Machines:</w:t>
            </w:r>
          </w:p>
          <w:p w14:paraId="2A6F6C8B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Low speed buffer machine</w:t>
            </w:r>
          </w:p>
          <w:p w14:paraId="0FA3D270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Wet &amp; Dry vacuum machine</w:t>
            </w:r>
          </w:p>
          <w:p w14:paraId="1ACCC02C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High speed buffer machine</w:t>
            </w:r>
          </w:p>
          <w:p w14:paraId="3BF51547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Extractor machine</w:t>
            </w:r>
          </w:p>
          <w:p w14:paraId="443E0E99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Wide areas Vacuum machine</w:t>
            </w:r>
          </w:p>
          <w:p w14:paraId="1BC2DA34" w14:textId="77777777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  <w:t>Backpack Vacuum machine</w:t>
            </w:r>
          </w:p>
          <w:p w14:paraId="490D595F" w14:textId="1EE46424" w:rsidR="00915419" w:rsidRDefault="00915419" w:rsidP="00915419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02A75FE" w14:textId="77777777" w:rsidR="00915419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99E9FB9" w14:textId="6DEAABF4" w:rsidR="00915419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05CBCF5D" w14:textId="5D7694B4" w:rsidR="009A02E3" w:rsidRDefault="009A02E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9339F40" w14:textId="77777777" w:rsidR="003978B3" w:rsidRDefault="003978B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75EAC9C2" w14:textId="69F8B886" w:rsidR="00B54D03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*</w:t>
            </w:r>
            <w:r w:rsidR="00575C4D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Languages: </w:t>
            </w:r>
          </w:p>
          <w:p w14:paraId="5371F4F8" w14:textId="76DEDEBA" w:rsidR="00B54D03" w:rsidRDefault="009A02E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B54D03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English</w:t>
            </w:r>
          </w:p>
          <w:p w14:paraId="54D64D46" w14:textId="5F136B65" w:rsidR="00575C4D" w:rsidRPr="001E213E" w:rsidRDefault="009A02E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575C4D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Spanish </w:t>
            </w:r>
          </w:p>
          <w:p w14:paraId="3C5F5E0E" w14:textId="0837EA37" w:rsidR="00575C4D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6420E824" w14:textId="77777777" w:rsidR="003978B3" w:rsidRPr="001E213E" w:rsidRDefault="003978B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09A28BC2" w14:textId="77777777" w:rsidR="00C9546D" w:rsidRDefault="00915419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*</w:t>
            </w:r>
            <w:r w:rsidR="00575C4D" w:rsidRPr="001E213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Driving: </w:t>
            </w:r>
          </w:p>
          <w:p w14:paraId="0E1DA711" w14:textId="4573C318" w:rsidR="00C9546D" w:rsidRPr="009A02E3" w:rsidRDefault="00C9546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DE2804" w:rsidRPr="009A02E3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D</w:t>
            </w:r>
            <w:r w:rsidR="00575C4D" w:rsidRPr="009A02E3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>riving license clean history</w:t>
            </w:r>
          </w:p>
          <w:p w14:paraId="31A820F2" w14:textId="05D91D51" w:rsidR="00575C4D" w:rsidRPr="009A02E3" w:rsidRDefault="00DE2804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 w:rsidRPr="009A02E3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w:t xml:space="preserve"> Drive automatic and Shift stick</w:t>
            </w:r>
          </w:p>
          <w:p w14:paraId="754666B8" w14:textId="49F8D463" w:rsidR="009A02E3" w:rsidRPr="009A02E3" w:rsidRDefault="009A02E3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 Drive </w:t>
            </w:r>
            <w:r w:rsidRPr="009A02E3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18-speed </w:t>
            </w:r>
            <w:r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 xml:space="preserve">truck </w:t>
            </w:r>
            <w:r w:rsidRPr="009A02E3">
              <w:rPr>
                <w:rFonts w:ascii="Arial" w:hAnsi="Arial" w:cs="Arial"/>
                <w:color w:val="auto"/>
                <w:sz w:val="28"/>
                <w:szCs w:val="28"/>
                <w:lang w:val="en-US"/>
              </w:rPr>
              <w:t>transmissions</w:t>
            </w:r>
          </w:p>
          <w:p w14:paraId="1A049FEF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3E785A42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A2B65ED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5DF207AB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291D0B68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5A4B57EA" w14:textId="77777777" w:rsidR="00575C4D" w:rsidRPr="001E213E" w:rsidRDefault="00575C4D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1778A29F" w14:textId="77777777" w:rsidR="009C3324" w:rsidRPr="001E213E" w:rsidRDefault="009C3324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0A0375D9" w14:textId="77777777" w:rsidR="009C3324" w:rsidRPr="001E213E" w:rsidRDefault="009C3324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  <w:p w14:paraId="41CCAF45" w14:textId="77777777" w:rsidR="009C3324" w:rsidRPr="001E213E" w:rsidRDefault="009C3324" w:rsidP="000D3555">
            <w:pPr>
              <w:pStyle w:val="Textodelcurrculumvtae"/>
              <w:spacing w:line="264" w:lineRule="auto"/>
              <w:ind w:right="1350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</w:tr>
      <w:tr w:rsidR="001E213E" w:rsidRPr="008A0EE0" w14:paraId="3D2481AE" w14:textId="77777777" w:rsidTr="00B84B2B">
        <w:tc>
          <w:tcPr>
            <w:tcW w:w="1975" w:type="dxa"/>
          </w:tcPr>
          <w:p w14:paraId="3876F18E" w14:textId="77777777" w:rsidR="00E953FA" w:rsidRPr="001E213E" w:rsidRDefault="00E953FA">
            <w:pPr>
              <w:pStyle w:val="Ttulo1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</w:tcPr>
          <w:p w14:paraId="461D96F9" w14:textId="77777777" w:rsidR="00E953FA" w:rsidRPr="001E213E" w:rsidRDefault="00E953FA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805" w:type="dxa"/>
          </w:tcPr>
          <w:p w14:paraId="7835A5BF" w14:textId="77777777" w:rsidR="00E953FA" w:rsidRPr="001E213E" w:rsidRDefault="00E953FA" w:rsidP="000D3555">
            <w:pPr>
              <w:pStyle w:val="Textodelcurrculumvtae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</w:tr>
      <w:tr w:rsidR="001E213E" w:rsidRPr="008A0EE0" w14:paraId="20B3B09F" w14:textId="77777777" w:rsidTr="00B84B2B">
        <w:tc>
          <w:tcPr>
            <w:tcW w:w="1975" w:type="dxa"/>
          </w:tcPr>
          <w:p w14:paraId="3C8FBC44" w14:textId="77777777" w:rsidR="00E953FA" w:rsidRPr="001E213E" w:rsidRDefault="00E953FA">
            <w:pPr>
              <w:pStyle w:val="Ttulo1"/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</w:tcPr>
          <w:p w14:paraId="71363E30" w14:textId="77777777" w:rsidR="00E953FA" w:rsidRPr="001E213E" w:rsidRDefault="00E953FA">
            <w:pP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805" w:type="dxa"/>
          </w:tcPr>
          <w:p w14:paraId="48FCAE33" w14:textId="77777777" w:rsidR="00E953FA" w:rsidRPr="001E213E" w:rsidRDefault="00E953FA" w:rsidP="00590336">
            <w:pPr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  <w:lang w:val="en-US"/>
              </w:rPr>
            </w:pPr>
          </w:p>
        </w:tc>
      </w:tr>
    </w:tbl>
    <w:p w14:paraId="288B924A" w14:textId="77777777" w:rsidR="00E953FA" w:rsidRPr="001E213E" w:rsidRDefault="00E953FA" w:rsidP="003978B3">
      <w:pPr>
        <w:rPr>
          <w:rFonts w:ascii="Arial" w:hAnsi="Arial" w:cs="Arial"/>
          <w:noProof/>
          <w:color w:val="auto"/>
          <w:sz w:val="28"/>
          <w:szCs w:val="28"/>
          <w:lang w:val="en-US"/>
        </w:rPr>
      </w:pPr>
    </w:p>
    <w:sectPr w:rsidR="00E953FA" w:rsidRPr="001E213E" w:rsidSect="009C7C5D">
      <w:footerReference w:type="default" r:id="rId9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68B1" w14:textId="77777777" w:rsidR="00540D5E" w:rsidRDefault="00540D5E">
      <w:pPr>
        <w:spacing w:before="0" w:after="0" w:line="240" w:lineRule="auto"/>
      </w:pPr>
      <w:r>
        <w:separator/>
      </w:r>
    </w:p>
  </w:endnote>
  <w:endnote w:type="continuationSeparator" w:id="0">
    <w:p w14:paraId="136936FE" w14:textId="77777777" w:rsidR="00540D5E" w:rsidRDefault="00540D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D753" w14:textId="77777777" w:rsidR="00E953FA" w:rsidRPr="000F33A6" w:rsidRDefault="00671A6A">
    <w:pPr>
      <w:pStyle w:val="Piedepgina"/>
    </w:pPr>
    <w:r w:rsidRPr="000F33A6">
      <w:t xml:space="preserve">Página </w:t>
    </w:r>
    <w:r w:rsidR="00011553" w:rsidRPr="000F33A6">
      <w:fldChar w:fldCharType="begin"/>
    </w:r>
    <w:r w:rsidRPr="000F33A6">
      <w:instrText>PAGE</w:instrText>
    </w:r>
    <w:r w:rsidR="00011553" w:rsidRPr="000F33A6">
      <w:fldChar w:fldCharType="separate"/>
    </w:r>
    <w:r w:rsidR="00906394">
      <w:rPr>
        <w:noProof/>
      </w:rPr>
      <w:t>9</w:t>
    </w:r>
    <w:r w:rsidR="00011553" w:rsidRPr="000F33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EC50" w14:textId="77777777" w:rsidR="00540D5E" w:rsidRDefault="00540D5E">
      <w:pPr>
        <w:spacing w:before="0" w:after="0" w:line="240" w:lineRule="auto"/>
      </w:pPr>
      <w:r>
        <w:separator/>
      </w:r>
    </w:p>
  </w:footnote>
  <w:footnote w:type="continuationSeparator" w:id="0">
    <w:p w14:paraId="4B64D29F" w14:textId="77777777" w:rsidR="00540D5E" w:rsidRDefault="00540D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1E2"/>
    <w:rsid w:val="00002067"/>
    <w:rsid w:val="00011553"/>
    <w:rsid w:val="000247CD"/>
    <w:rsid w:val="00025B47"/>
    <w:rsid w:val="0004441A"/>
    <w:rsid w:val="000449DD"/>
    <w:rsid w:val="00047D69"/>
    <w:rsid w:val="00053FBB"/>
    <w:rsid w:val="00055372"/>
    <w:rsid w:val="00077777"/>
    <w:rsid w:val="000A1A06"/>
    <w:rsid w:val="000A731D"/>
    <w:rsid w:val="000B1262"/>
    <w:rsid w:val="000D3555"/>
    <w:rsid w:val="000E0190"/>
    <w:rsid w:val="000F33A6"/>
    <w:rsid w:val="00115311"/>
    <w:rsid w:val="00117B45"/>
    <w:rsid w:val="00123A52"/>
    <w:rsid w:val="00123DD2"/>
    <w:rsid w:val="00126175"/>
    <w:rsid w:val="00144B36"/>
    <w:rsid w:val="001559DE"/>
    <w:rsid w:val="001A1DC0"/>
    <w:rsid w:val="001A2566"/>
    <w:rsid w:val="001A6DC7"/>
    <w:rsid w:val="001B6A86"/>
    <w:rsid w:val="001D1373"/>
    <w:rsid w:val="001E213E"/>
    <w:rsid w:val="001E6B19"/>
    <w:rsid w:val="001F4D4C"/>
    <w:rsid w:val="002039EC"/>
    <w:rsid w:val="002154EA"/>
    <w:rsid w:val="00227021"/>
    <w:rsid w:val="0023320C"/>
    <w:rsid w:val="00251918"/>
    <w:rsid w:val="00276EA9"/>
    <w:rsid w:val="002771E2"/>
    <w:rsid w:val="002B563D"/>
    <w:rsid w:val="002E5C4A"/>
    <w:rsid w:val="002F1A2F"/>
    <w:rsid w:val="002F34DF"/>
    <w:rsid w:val="003104D4"/>
    <w:rsid w:val="0031479C"/>
    <w:rsid w:val="0032747A"/>
    <w:rsid w:val="00340A95"/>
    <w:rsid w:val="00340C48"/>
    <w:rsid w:val="00343C6E"/>
    <w:rsid w:val="00344C10"/>
    <w:rsid w:val="0034720E"/>
    <w:rsid w:val="00354DE6"/>
    <w:rsid w:val="0035607F"/>
    <w:rsid w:val="00356E31"/>
    <w:rsid w:val="00357406"/>
    <w:rsid w:val="003776C1"/>
    <w:rsid w:val="003849EE"/>
    <w:rsid w:val="003978B3"/>
    <w:rsid w:val="003D3372"/>
    <w:rsid w:val="003D3686"/>
    <w:rsid w:val="003E6525"/>
    <w:rsid w:val="0041336A"/>
    <w:rsid w:val="0041452A"/>
    <w:rsid w:val="004209BE"/>
    <w:rsid w:val="00447135"/>
    <w:rsid w:val="0045480F"/>
    <w:rsid w:val="0046220C"/>
    <w:rsid w:val="004858BF"/>
    <w:rsid w:val="00490859"/>
    <w:rsid w:val="004A016C"/>
    <w:rsid w:val="004A2B49"/>
    <w:rsid w:val="004B617A"/>
    <w:rsid w:val="004C37DE"/>
    <w:rsid w:val="0050147E"/>
    <w:rsid w:val="0050295B"/>
    <w:rsid w:val="00510B5A"/>
    <w:rsid w:val="005123DB"/>
    <w:rsid w:val="00513791"/>
    <w:rsid w:val="00520B23"/>
    <w:rsid w:val="0052123D"/>
    <w:rsid w:val="00524F6C"/>
    <w:rsid w:val="00540D5E"/>
    <w:rsid w:val="0054396B"/>
    <w:rsid w:val="00565293"/>
    <w:rsid w:val="0057466A"/>
    <w:rsid w:val="00575C4D"/>
    <w:rsid w:val="00590336"/>
    <w:rsid w:val="005B0BA1"/>
    <w:rsid w:val="005C02C4"/>
    <w:rsid w:val="005F7858"/>
    <w:rsid w:val="00605368"/>
    <w:rsid w:val="006100CB"/>
    <w:rsid w:val="00610F7F"/>
    <w:rsid w:val="00623636"/>
    <w:rsid w:val="00635F47"/>
    <w:rsid w:val="00644B1C"/>
    <w:rsid w:val="00650679"/>
    <w:rsid w:val="006575B5"/>
    <w:rsid w:val="006716F9"/>
    <w:rsid w:val="00671A6A"/>
    <w:rsid w:val="00680A26"/>
    <w:rsid w:val="00683DDF"/>
    <w:rsid w:val="006959F3"/>
    <w:rsid w:val="006B3268"/>
    <w:rsid w:val="006C3914"/>
    <w:rsid w:val="006D19B6"/>
    <w:rsid w:val="006D2409"/>
    <w:rsid w:val="006D28EA"/>
    <w:rsid w:val="006D7BD9"/>
    <w:rsid w:val="006D7D41"/>
    <w:rsid w:val="006E087D"/>
    <w:rsid w:val="006E2323"/>
    <w:rsid w:val="006F4E00"/>
    <w:rsid w:val="00715AD4"/>
    <w:rsid w:val="00716719"/>
    <w:rsid w:val="00716ED5"/>
    <w:rsid w:val="00721115"/>
    <w:rsid w:val="00734854"/>
    <w:rsid w:val="0073517E"/>
    <w:rsid w:val="007370AA"/>
    <w:rsid w:val="007438EB"/>
    <w:rsid w:val="00743975"/>
    <w:rsid w:val="00750C1E"/>
    <w:rsid w:val="00751587"/>
    <w:rsid w:val="00755A1A"/>
    <w:rsid w:val="0076540C"/>
    <w:rsid w:val="00774DC5"/>
    <w:rsid w:val="00785E6F"/>
    <w:rsid w:val="00790CC2"/>
    <w:rsid w:val="0079713C"/>
    <w:rsid w:val="007B27C3"/>
    <w:rsid w:val="007C08B9"/>
    <w:rsid w:val="007D3F8C"/>
    <w:rsid w:val="007D51B1"/>
    <w:rsid w:val="007E0B15"/>
    <w:rsid w:val="007E4A80"/>
    <w:rsid w:val="007F4112"/>
    <w:rsid w:val="00816E6B"/>
    <w:rsid w:val="008210DD"/>
    <w:rsid w:val="0084682F"/>
    <w:rsid w:val="00846F78"/>
    <w:rsid w:val="00853893"/>
    <w:rsid w:val="008803C2"/>
    <w:rsid w:val="008812A2"/>
    <w:rsid w:val="0088323A"/>
    <w:rsid w:val="008A0EE0"/>
    <w:rsid w:val="008A21B7"/>
    <w:rsid w:val="008A76F7"/>
    <w:rsid w:val="008B3DA8"/>
    <w:rsid w:val="008B6D41"/>
    <w:rsid w:val="008D1D45"/>
    <w:rsid w:val="008E33CA"/>
    <w:rsid w:val="00906394"/>
    <w:rsid w:val="00913C05"/>
    <w:rsid w:val="00915419"/>
    <w:rsid w:val="00924FAA"/>
    <w:rsid w:val="009277EA"/>
    <w:rsid w:val="0094236F"/>
    <w:rsid w:val="00985D46"/>
    <w:rsid w:val="00985EA5"/>
    <w:rsid w:val="0098713A"/>
    <w:rsid w:val="0099017A"/>
    <w:rsid w:val="00996796"/>
    <w:rsid w:val="009A02E3"/>
    <w:rsid w:val="009B0711"/>
    <w:rsid w:val="009B2C35"/>
    <w:rsid w:val="009B30E4"/>
    <w:rsid w:val="009B4D6A"/>
    <w:rsid w:val="009B617D"/>
    <w:rsid w:val="009C3324"/>
    <w:rsid w:val="009C7C5D"/>
    <w:rsid w:val="009C7CB6"/>
    <w:rsid w:val="009F461D"/>
    <w:rsid w:val="009F465A"/>
    <w:rsid w:val="009F5C27"/>
    <w:rsid w:val="00A017F8"/>
    <w:rsid w:val="00A11106"/>
    <w:rsid w:val="00A15494"/>
    <w:rsid w:val="00A16551"/>
    <w:rsid w:val="00A21DE5"/>
    <w:rsid w:val="00A42392"/>
    <w:rsid w:val="00A518BB"/>
    <w:rsid w:val="00A62DF5"/>
    <w:rsid w:val="00A977D4"/>
    <w:rsid w:val="00AA095A"/>
    <w:rsid w:val="00AC23E4"/>
    <w:rsid w:val="00AC380F"/>
    <w:rsid w:val="00AD0E6C"/>
    <w:rsid w:val="00AE6EF8"/>
    <w:rsid w:val="00AF28DE"/>
    <w:rsid w:val="00AF724C"/>
    <w:rsid w:val="00B01F4A"/>
    <w:rsid w:val="00B079D2"/>
    <w:rsid w:val="00B136F0"/>
    <w:rsid w:val="00B151F2"/>
    <w:rsid w:val="00B17308"/>
    <w:rsid w:val="00B26239"/>
    <w:rsid w:val="00B54D03"/>
    <w:rsid w:val="00B62418"/>
    <w:rsid w:val="00B84B2B"/>
    <w:rsid w:val="00B92B38"/>
    <w:rsid w:val="00B939D5"/>
    <w:rsid w:val="00BC3756"/>
    <w:rsid w:val="00BE502A"/>
    <w:rsid w:val="00BF5D74"/>
    <w:rsid w:val="00C00500"/>
    <w:rsid w:val="00C02873"/>
    <w:rsid w:val="00C070FC"/>
    <w:rsid w:val="00C12CCC"/>
    <w:rsid w:val="00C20D75"/>
    <w:rsid w:val="00C248C8"/>
    <w:rsid w:val="00C27D84"/>
    <w:rsid w:val="00C42EB5"/>
    <w:rsid w:val="00C84073"/>
    <w:rsid w:val="00C944EC"/>
    <w:rsid w:val="00C9546D"/>
    <w:rsid w:val="00CA6EC1"/>
    <w:rsid w:val="00CB5F70"/>
    <w:rsid w:val="00CC1515"/>
    <w:rsid w:val="00CF05B1"/>
    <w:rsid w:val="00D016CB"/>
    <w:rsid w:val="00D04D93"/>
    <w:rsid w:val="00D15FEB"/>
    <w:rsid w:val="00D20218"/>
    <w:rsid w:val="00D46D1D"/>
    <w:rsid w:val="00D513A8"/>
    <w:rsid w:val="00D54D39"/>
    <w:rsid w:val="00D5566A"/>
    <w:rsid w:val="00D577C1"/>
    <w:rsid w:val="00D83AC2"/>
    <w:rsid w:val="00D83D1E"/>
    <w:rsid w:val="00D87AE0"/>
    <w:rsid w:val="00DB25B0"/>
    <w:rsid w:val="00DE0CB8"/>
    <w:rsid w:val="00DE2804"/>
    <w:rsid w:val="00DE567F"/>
    <w:rsid w:val="00DF57B9"/>
    <w:rsid w:val="00E113B9"/>
    <w:rsid w:val="00E240DB"/>
    <w:rsid w:val="00E277E0"/>
    <w:rsid w:val="00E347DF"/>
    <w:rsid w:val="00E36737"/>
    <w:rsid w:val="00E45F9C"/>
    <w:rsid w:val="00E46B2C"/>
    <w:rsid w:val="00E530CE"/>
    <w:rsid w:val="00E55C00"/>
    <w:rsid w:val="00E65B2F"/>
    <w:rsid w:val="00E66BCD"/>
    <w:rsid w:val="00E856AF"/>
    <w:rsid w:val="00E85E92"/>
    <w:rsid w:val="00E85F71"/>
    <w:rsid w:val="00E953FA"/>
    <w:rsid w:val="00E95B15"/>
    <w:rsid w:val="00EA7491"/>
    <w:rsid w:val="00EC2308"/>
    <w:rsid w:val="00ED7DAE"/>
    <w:rsid w:val="00EE5EF6"/>
    <w:rsid w:val="00EF746A"/>
    <w:rsid w:val="00F114C3"/>
    <w:rsid w:val="00F13DDA"/>
    <w:rsid w:val="00F151F8"/>
    <w:rsid w:val="00F21D59"/>
    <w:rsid w:val="00F24132"/>
    <w:rsid w:val="00F36D27"/>
    <w:rsid w:val="00F41712"/>
    <w:rsid w:val="00F460D6"/>
    <w:rsid w:val="00F46BE7"/>
    <w:rsid w:val="00F5672D"/>
    <w:rsid w:val="00F61720"/>
    <w:rsid w:val="00F62E90"/>
    <w:rsid w:val="00F8412C"/>
    <w:rsid w:val="00F84138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BD4E"/>
  <w15:docId w15:val="{81D7F921-70FC-4100-A8C8-9BC11C41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190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0E0190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0190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01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1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1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1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1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1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1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0E019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0E0190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0E0190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0E0190"/>
    <w:rPr>
      <w:kern w:val="20"/>
    </w:rPr>
  </w:style>
  <w:style w:type="paragraph" w:customStyle="1" w:styleId="Textodelcurrculumvtae">
    <w:name w:val="Texto del currículum vítae"/>
    <w:basedOn w:val="Normal"/>
    <w:qFormat/>
    <w:rsid w:val="000E0190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0E0190"/>
    <w:rPr>
      <w:color w:val="808080"/>
    </w:rPr>
  </w:style>
  <w:style w:type="table" w:styleId="Tablaconcuadrcula">
    <w:name w:val="Table Grid"/>
    <w:basedOn w:val="Tablanormal"/>
    <w:uiPriority w:val="59"/>
    <w:rsid w:val="000E0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0E0190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0E019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0E0190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190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190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190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19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190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19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0E0190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0E0190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0E0190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0E0190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0E0190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0E019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0E0190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0E019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0E0190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0E0190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0E0190"/>
    <w:rPr>
      <w:b/>
      <w:bCs/>
      <w:kern w:val="20"/>
    </w:rPr>
  </w:style>
  <w:style w:type="character" w:styleId="nfasis">
    <w:name w:val="Emphasis"/>
    <w:basedOn w:val="Fuentedeprrafopredeter"/>
    <w:uiPriority w:val="20"/>
    <w:unhideWhenUsed/>
    <w:qFormat/>
    <w:rsid w:val="000E0190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0E0190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0E0190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ipervnculo">
    <w:name w:val="Hyperlink"/>
    <w:basedOn w:val="Fuentedeprrafopredeter"/>
    <w:uiPriority w:val="99"/>
    <w:unhideWhenUsed/>
    <w:rsid w:val="008B6D41"/>
    <w:rPr>
      <w:color w:val="646464" w:themeColor="hyperlink"/>
      <w:u w:val="single"/>
    </w:rPr>
  </w:style>
  <w:style w:type="paragraph" w:customStyle="1" w:styleId="font8">
    <w:name w:val="font_8"/>
    <w:basedOn w:val="Normal"/>
    <w:rsid w:val="0069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1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13E"/>
    <w:rPr>
      <w:rFonts w:ascii="Segoe UI" w:hAnsi="Segoe UI" w:cs="Segoe UI"/>
      <w:kern w:val="20"/>
      <w:sz w:val="18"/>
      <w:szCs w:val="18"/>
    </w:rPr>
  </w:style>
  <w:style w:type="character" w:customStyle="1" w:styleId="lrzxr">
    <w:name w:val="lrzxr"/>
    <w:basedOn w:val="Fuentedeprrafopredeter"/>
    <w:rsid w:val="009F465A"/>
  </w:style>
  <w:style w:type="character" w:customStyle="1" w:styleId="jlqj4b">
    <w:name w:val="jlqj4b"/>
    <w:basedOn w:val="Fuentedeprrafopredeter"/>
    <w:rsid w:val="00490859"/>
  </w:style>
  <w:style w:type="character" w:styleId="Textoennegrita">
    <w:name w:val="Strong"/>
    <w:basedOn w:val="Fuentedeprrafopredeter"/>
    <w:uiPriority w:val="22"/>
    <w:qFormat/>
    <w:rsid w:val="00044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702 910 8067</CompanyPhone>
  <CompanyFax/>
  <CompanyEmail>jameslvnv@hotmil.com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92356-E516-4BA5-834F-8956490EA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854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 Jaime </dc:creator>
  <cp:keywords/>
  <cp:lastModifiedBy>Jimmy-James</cp:lastModifiedBy>
  <cp:revision>168</cp:revision>
  <cp:lastPrinted>2019-02-12T16:47:00Z</cp:lastPrinted>
  <dcterms:created xsi:type="dcterms:W3CDTF">2015-04-01T17:08:00Z</dcterms:created>
  <dcterms:modified xsi:type="dcterms:W3CDTF">2021-06-15T03:23:00Z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