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8D" w:rsidRDefault="00265E3D" w:rsidP="00265E3D">
      <w:pPr>
        <w:pStyle w:val="Heading1"/>
      </w:pPr>
      <w:r>
        <w:t>About Me</w:t>
      </w:r>
    </w:p>
    <w:p w:rsidR="00265E3D" w:rsidRPr="00265E3D" w:rsidRDefault="00265E3D" w:rsidP="00265E3D">
      <w:r>
        <w:t>I want to find a job that I Like doing. I don’t want it to feel like work, I want it to be fun and rewarding. I am a fast learner. I am dependable. I am very easy to get along with and easy to talk to. I am very punctual. I always say if I'm not 15 minutes early I'm late. I am good with computers, cell phones and just about all other electronics. I’m the guy people I know call when they need help with their computer or electronic devices. I like to try and learn something new every day. I try to stay up to date on new electronics and new advances in computer technology. I like to work and stay busy, I'm not a fan of idle time or not doing anything.</w:t>
      </w:r>
    </w:p>
    <w:sdt>
      <w:sdtPr>
        <w:id w:val="1482146"/>
        <w:placeholder>
          <w:docPart w:val="0F44ECCACA4F477FBDAB6A62E14556BB"/>
        </w:placeholder>
        <w:temporary/>
        <w:showingPlcHdr/>
        <w15:appearance w15:val="hidden"/>
      </w:sdtPr>
      <w:sdtEndPr/>
      <w:sdtContent>
        <w:p w:rsidR="00E5278D" w:rsidRDefault="00A36F0D">
          <w:pPr>
            <w:pStyle w:val="Heading1"/>
          </w:pPr>
          <w:r>
            <w:t>Experience</w:t>
          </w:r>
        </w:p>
      </w:sdtContent>
    </w:sdt>
    <w:p w:rsidR="00265E3D" w:rsidRPr="00CF1A49" w:rsidRDefault="00265E3D" w:rsidP="00265E3D">
      <w:pPr>
        <w:pStyle w:val="Heading3"/>
      </w:pPr>
      <w:r>
        <w:t>5/25/2016</w:t>
      </w:r>
      <w:r w:rsidRPr="00CF1A49">
        <w:t xml:space="preserve"> – </w:t>
      </w:r>
      <w:r>
        <w:t>3/25/2020</w:t>
      </w:r>
    </w:p>
    <w:p w:rsidR="00265E3D" w:rsidRDefault="00265E3D" w:rsidP="00265E3D">
      <w:pPr>
        <w:pStyle w:val="Heading2"/>
        <w:rPr>
          <w:rStyle w:val="SubtleReference"/>
        </w:rPr>
      </w:pPr>
      <w:r>
        <w:t>Help Desk tech</w:t>
      </w:r>
      <w:r w:rsidRPr="00CF1A49">
        <w:t xml:space="preserve">, </w:t>
      </w:r>
      <w:r>
        <w:rPr>
          <w:rStyle w:val="SubtleReference"/>
        </w:rPr>
        <w:t>design imports</w:t>
      </w:r>
    </w:p>
    <w:p w:rsidR="00265E3D" w:rsidRPr="001F26AD" w:rsidRDefault="00265E3D" w:rsidP="00265E3D">
      <w:pPr>
        <w:pStyle w:val="Heading2"/>
        <w:rPr>
          <w:sz w:val="22"/>
          <w:szCs w:val="22"/>
        </w:rPr>
      </w:pPr>
      <w:r w:rsidRPr="001F26AD">
        <w:rPr>
          <w:rStyle w:val="SubtleReference"/>
          <w:sz w:val="22"/>
          <w:szCs w:val="22"/>
        </w:rPr>
        <w:t>18125 Andover park w   Tukwila,</w:t>
      </w:r>
      <w:r>
        <w:rPr>
          <w:rStyle w:val="SubtleReference"/>
          <w:sz w:val="22"/>
          <w:szCs w:val="22"/>
        </w:rPr>
        <w:t xml:space="preserve"> </w:t>
      </w:r>
      <w:proofErr w:type="spellStart"/>
      <w:r w:rsidRPr="001F26AD">
        <w:rPr>
          <w:rStyle w:val="SubtleReference"/>
          <w:sz w:val="22"/>
          <w:szCs w:val="22"/>
        </w:rPr>
        <w:t>wa</w:t>
      </w:r>
      <w:proofErr w:type="spellEnd"/>
      <w:r w:rsidRPr="001F26AD">
        <w:rPr>
          <w:rStyle w:val="SubtleReference"/>
          <w:sz w:val="22"/>
          <w:szCs w:val="22"/>
        </w:rPr>
        <w:t xml:space="preserve"> 98188      (425)970-6500</w:t>
      </w:r>
    </w:p>
    <w:p w:rsidR="00265E3D" w:rsidRDefault="00265E3D" w:rsidP="00265E3D">
      <w:r>
        <w:t xml:space="preserve">Process and complete all help desk tickets that applied to me. Setup new work stations. Move work stations. Create new users in company systems (AD, Office 365, Aurora, VOIP, </w:t>
      </w:r>
      <w:proofErr w:type="spellStart"/>
      <w:r>
        <w:t>Netsuite</w:t>
      </w:r>
      <w:proofErr w:type="spellEnd"/>
      <w:r>
        <w:t xml:space="preserve">, Label Matrix, Bartender, </w:t>
      </w:r>
      <w:proofErr w:type="gramStart"/>
      <w:r>
        <w:t>Adobe</w:t>
      </w:r>
      <w:proofErr w:type="gramEnd"/>
      <w:r>
        <w:t xml:space="preserve"> Suite). Maintain company servers and all computer equipment. Implement asset tagging and track all company hardware. Install, setup and maintain </w:t>
      </w:r>
      <w:proofErr w:type="spellStart"/>
      <w:r>
        <w:t>wifi</w:t>
      </w:r>
      <w:proofErr w:type="spellEnd"/>
      <w:r>
        <w:t xml:space="preserve"> networks (Unifi). I was also the onsite admin for everything above. </w:t>
      </w:r>
    </w:p>
    <w:p w:rsidR="00E5278D" w:rsidRDefault="00265E3D" w:rsidP="00265E3D">
      <w:r>
        <w:t xml:space="preserve">Install, setup and trouble shoot all shipping issues related to UPS World Ship and </w:t>
      </w:r>
      <w:proofErr w:type="spellStart"/>
      <w:r>
        <w:t>Fedex</w:t>
      </w:r>
      <w:proofErr w:type="spellEnd"/>
      <w:r>
        <w:t xml:space="preserve"> Ship Manager.</w:t>
      </w:r>
      <w:r w:rsidR="00971836">
        <w:t xml:space="preserve"> I was also </w:t>
      </w:r>
      <w:r w:rsidR="00DC3021">
        <w:t xml:space="preserve">the </w:t>
      </w:r>
      <w:bookmarkStart w:id="0" w:name="_GoBack"/>
      <w:bookmarkEnd w:id="0"/>
      <w:r w:rsidR="00971836">
        <w:t>office facilities manager.</w:t>
      </w:r>
    </w:p>
    <w:p w:rsidR="00265E3D" w:rsidRDefault="00265E3D" w:rsidP="00265E3D"/>
    <w:p w:rsidR="00265E3D" w:rsidRPr="00CF1A49" w:rsidRDefault="00265E3D" w:rsidP="00265E3D">
      <w:pPr>
        <w:pStyle w:val="Heading3"/>
      </w:pPr>
      <w:r>
        <w:t>July 2014</w:t>
      </w:r>
      <w:r w:rsidRPr="00CF1A49">
        <w:t xml:space="preserve"> – </w:t>
      </w:r>
      <w:r>
        <w:t>April 2016</w:t>
      </w:r>
    </w:p>
    <w:p w:rsidR="00265E3D" w:rsidRDefault="00265E3D" w:rsidP="00265E3D">
      <w:pPr>
        <w:pStyle w:val="Heading2"/>
        <w:rPr>
          <w:rStyle w:val="SubtleReference"/>
        </w:rPr>
      </w:pPr>
      <w:r>
        <w:t>HOC Clerk</w:t>
      </w:r>
      <w:r w:rsidRPr="00CF1A49">
        <w:t xml:space="preserve">, </w:t>
      </w:r>
      <w:proofErr w:type="spellStart"/>
      <w:r>
        <w:rPr>
          <w:rStyle w:val="SubtleReference"/>
        </w:rPr>
        <w:t>fred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meyer</w:t>
      </w:r>
      <w:proofErr w:type="spellEnd"/>
    </w:p>
    <w:p w:rsidR="00265E3D" w:rsidRPr="009E1200" w:rsidRDefault="00265E3D" w:rsidP="00265E3D">
      <w:pPr>
        <w:pStyle w:val="Heading2"/>
        <w:rPr>
          <w:sz w:val="22"/>
        </w:rPr>
      </w:pPr>
      <w:r w:rsidRPr="009E1200">
        <w:rPr>
          <w:rStyle w:val="SubtleReference"/>
          <w:sz w:val="22"/>
        </w:rPr>
        <w:t>14300 1</w:t>
      </w:r>
      <w:r w:rsidRPr="009E1200">
        <w:rPr>
          <w:rStyle w:val="SubtleReference"/>
          <w:sz w:val="22"/>
          <w:vertAlign w:val="superscript"/>
        </w:rPr>
        <w:t>st</w:t>
      </w:r>
      <w:r w:rsidRPr="009E1200">
        <w:rPr>
          <w:rStyle w:val="SubtleReference"/>
          <w:sz w:val="22"/>
        </w:rPr>
        <w:t xml:space="preserve"> </w:t>
      </w:r>
      <w:proofErr w:type="spellStart"/>
      <w:r w:rsidRPr="009E1200">
        <w:rPr>
          <w:rStyle w:val="SubtleReference"/>
          <w:sz w:val="22"/>
        </w:rPr>
        <w:t>ave</w:t>
      </w:r>
      <w:proofErr w:type="spellEnd"/>
      <w:r w:rsidRPr="009E1200">
        <w:rPr>
          <w:rStyle w:val="SubtleReference"/>
          <w:sz w:val="22"/>
        </w:rPr>
        <w:t xml:space="preserve"> s   </w:t>
      </w:r>
      <w:proofErr w:type="spellStart"/>
      <w:r w:rsidRPr="009E1200">
        <w:rPr>
          <w:rStyle w:val="SubtleReference"/>
          <w:sz w:val="22"/>
        </w:rPr>
        <w:t>burien</w:t>
      </w:r>
      <w:proofErr w:type="spellEnd"/>
      <w:r w:rsidRPr="009E1200">
        <w:rPr>
          <w:rStyle w:val="SubtleReference"/>
          <w:sz w:val="22"/>
        </w:rPr>
        <w:t xml:space="preserve">, </w:t>
      </w:r>
      <w:proofErr w:type="spellStart"/>
      <w:r w:rsidRPr="009E1200">
        <w:rPr>
          <w:rStyle w:val="SubtleReference"/>
          <w:sz w:val="22"/>
        </w:rPr>
        <w:t>wa</w:t>
      </w:r>
      <w:proofErr w:type="spellEnd"/>
      <w:r w:rsidRPr="009E1200">
        <w:rPr>
          <w:rStyle w:val="SubtleReference"/>
          <w:sz w:val="22"/>
        </w:rPr>
        <w:t xml:space="preserve"> 98168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  <w:r>
        <w:rPr>
          <w:rFonts w:ascii="Tahoma" w:hAnsi="Tahoma" w:cs="Tahoma"/>
          <w:color w:val="7F7F7F"/>
          <w:sz w:val="19"/>
          <w:szCs w:val="19"/>
        </w:rPr>
        <w:t>Maintain stock levels of impulse items for store. Help keep the stockroom clean. Drive forklift. Assist customers and coworkers. Do other tasks as requested; I.E. Set up computers and monitors and other various electronics.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</w:p>
    <w:p w:rsidR="00265E3D" w:rsidRPr="00CF1A49" w:rsidRDefault="00265E3D" w:rsidP="00265E3D">
      <w:pPr>
        <w:pStyle w:val="Heading3"/>
      </w:pPr>
      <w:proofErr w:type="spellStart"/>
      <w:proofErr w:type="gramStart"/>
      <w:r>
        <w:t>october</w:t>
      </w:r>
      <w:proofErr w:type="spellEnd"/>
      <w:proofErr w:type="gramEnd"/>
      <w:r>
        <w:t xml:space="preserve"> 2010</w:t>
      </w:r>
      <w:r w:rsidRPr="00CF1A49">
        <w:t xml:space="preserve"> – </w:t>
      </w:r>
      <w:proofErr w:type="spellStart"/>
      <w:r>
        <w:t>july</w:t>
      </w:r>
      <w:proofErr w:type="spellEnd"/>
      <w:r>
        <w:t xml:space="preserve"> 2014</w:t>
      </w:r>
    </w:p>
    <w:p w:rsidR="00265E3D" w:rsidRDefault="00265E3D" w:rsidP="00265E3D">
      <w:pPr>
        <w:pStyle w:val="Heading2"/>
        <w:rPr>
          <w:rStyle w:val="SubtleReference"/>
        </w:rPr>
      </w:pPr>
      <w:r>
        <w:t>Home Electronics Department Manager</w:t>
      </w:r>
      <w:r w:rsidRPr="00CF1A49">
        <w:t xml:space="preserve">, </w:t>
      </w:r>
      <w:proofErr w:type="spellStart"/>
      <w:r>
        <w:rPr>
          <w:rStyle w:val="SubtleReference"/>
        </w:rPr>
        <w:t>fred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meyer</w:t>
      </w:r>
      <w:proofErr w:type="spellEnd"/>
    </w:p>
    <w:p w:rsidR="00265E3D" w:rsidRPr="009E1200" w:rsidRDefault="00265E3D" w:rsidP="00265E3D">
      <w:pPr>
        <w:pStyle w:val="Heading2"/>
        <w:rPr>
          <w:sz w:val="22"/>
        </w:rPr>
      </w:pPr>
      <w:r w:rsidRPr="009E1200">
        <w:rPr>
          <w:rStyle w:val="SubtleReference"/>
          <w:sz w:val="22"/>
        </w:rPr>
        <w:t>14300 1</w:t>
      </w:r>
      <w:r w:rsidRPr="009E1200">
        <w:rPr>
          <w:rStyle w:val="SubtleReference"/>
          <w:sz w:val="22"/>
          <w:vertAlign w:val="superscript"/>
        </w:rPr>
        <w:t>st</w:t>
      </w:r>
      <w:r w:rsidRPr="009E1200">
        <w:rPr>
          <w:rStyle w:val="SubtleReference"/>
          <w:sz w:val="22"/>
        </w:rPr>
        <w:t xml:space="preserve"> </w:t>
      </w:r>
      <w:proofErr w:type="spellStart"/>
      <w:r w:rsidRPr="009E1200">
        <w:rPr>
          <w:rStyle w:val="SubtleReference"/>
          <w:sz w:val="22"/>
        </w:rPr>
        <w:t>ave</w:t>
      </w:r>
      <w:proofErr w:type="spellEnd"/>
      <w:r w:rsidRPr="009E1200">
        <w:rPr>
          <w:rStyle w:val="SubtleReference"/>
          <w:sz w:val="22"/>
        </w:rPr>
        <w:t xml:space="preserve"> s   </w:t>
      </w:r>
      <w:proofErr w:type="spellStart"/>
      <w:r w:rsidRPr="009E1200">
        <w:rPr>
          <w:rStyle w:val="SubtleReference"/>
          <w:sz w:val="22"/>
        </w:rPr>
        <w:t>burien</w:t>
      </w:r>
      <w:proofErr w:type="spellEnd"/>
      <w:r w:rsidRPr="009E1200">
        <w:rPr>
          <w:rStyle w:val="SubtleReference"/>
          <w:sz w:val="22"/>
        </w:rPr>
        <w:t xml:space="preserve">, </w:t>
      </w:r>
      <w:proofErr w:type="spellStart"/>
      <w:r w:rsidRPr="009E1200">
        <w:rPr>
          <w:rStyle w:val="SubtleReference"/>
          <w:sz w:val="22"/>
        </w:rPr>
        <w:t>wa</w:t>
      </w:r>
      <w:proofErr w:type="spellEnd"/>
      <w:r w:rsidRPr="009E1200">
        <w:rPr>
          <w:rStyle w:val="SubtleReference"/>
          <w:sz w:val="22"/>
        </w:rPr>
        <w:t xml:space="preserve"> 98168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  <w:r>
        <w:rPr>
          <w:rFonts w:ascii="Tahoma" w:hAnsi="Tahoma" w:cs="Tahoma"/>
          <w:color w:val="7F7F7F"/>
          <w:sz w:val="19"/>
          <w:szCs w:val="19"/>
        </w:rPr>
        <w:t>Ensure daily operation of department. Hire and train new associates. Write performance reviews. Update and communicate sales/shrink/store and company goals and values to my employees. Maintain knowledge of new electronics to assist customers and train employees.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</w:p>
    <w:p w:rsidR="00265E3D" w:rsidRPr="00CF1A49" w:rsidRDefault="00265E3D" w:rsidP="00265E3D">
      <w:pPr>
        <w:pStyle w:val="Heading3"/>
      </w:pPr>
      <w:r>
        <w:lastRenderedPageBreak/>
        <w:t>February 2008</w:t>
      </w:r>
      <w:r w:rsidRPr="00CF1A49">
        <w:t xml:space="preserve"> – </w:t>
      </w:r>
      <w:r>
        <w:t>October 2014</w:t>
      </w:r>
    </w:p>
    <w:p w:rsidR="00265E3D" w:rsidRDefault="00265E3D" w:rsidP="00265E3D">
      <w:pPr>
        <w:pStyle w:val="Heading2"/>
        <w:rPr>
          <w:rStyle w:val="SubtleReference"/>
        </w:rPr>
      </w:pPr>
      <w:r>
        <w:t>Home Electronics Assistant Manager</w:t>
      </w:r>
      <w:r w:rsidRPr="00CF1A49">
        <w:t xml:space="preserve">, </w:t>
      </w:r>
      <w:proofErr w:type="spellStart"/>
      <w:r>
        <w:rPr>
          <w:rStyle w:val="SubtleReference"/>
        </w:rPr>
        <w:t>fred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meyer</w:t>
      </w:r>
      <w:proofErr w:type="spellEnd"/>
    </w:p>
    <w:p w:rsidR="00265E3D" w:rsidRPr="009E1200" w:rsidRDefault="00265E3D" w:rsidP="00265E3D">
      <w:pPr>
        <w:pStyle w:val="Heading2"/>
        <w:rPr>
          <w:sz w:val="22"/>
        </w:rPr>
      </w:pPr>
      <w:r w:rsidRPr="009E1200">
        <w:rPr>
          <w:rStyle w:val="SubtleReference"/>
          <w:sz w:val="22"/>
        </w:rPr>
        <w:t>14300 1</w:t>
      </w:r>
      <w:r w:rsidRPr="009E1200">
        <w:rPr>
          <w:rStyle w:val="SubtleReference"/>
          <w:sz w:val="22"/>
          <w:vertAlign w:val="superscript"/>
        </w:rPr>
        <w:t>st</w:t>
      </w:r>
      <w:r w:rsidRPr="009E1200">
        <w:rPr>
          <w:rStyle w:val="SubtleReference"/>
          <w:sz w:val="22"/>
        </w:rPr>
        <w:t xml:space="preserve"> </w:t>
      </w:r>
      <w:proofErr w:type="spellStart"/>
      <w:r w:rsidRPr="009E1200">
        <w:rPr>
          <w:rStyle w:val="SubtleReference"/>
          <w:sz w:val="22"/>
        </w:rPr>
        <w:t>ave</w:t>
      </w:r>
      <w:proofErr w:type="spellEnd"/>
      <w:r w:rsidRPr="009E1200">
        <w:rPr>
          <w:rStyle w:val="SubtleReference"/>
          <w:sz w:val="22"/>
        </w:rPr>
        <w:t xml:space="preserve"> s   </w:t>
      </w:r>
      <w:proofErr w:type="spellStart"/>
      <w:r w:rsidRPr="009E1200">
        <w:rPr>
          <w:rStyle w:val="SubtleReference"/>
          <w:sz w:val="22"/>
        </w:rPr>
        <w:t>burien</w:t>
      </w:r>
      <w:proofErr w:type="spellEnd"/>
      <w:r w:rsidRPr="009E1200">
        <w:rPr>
          <w:rStyle w:val="SubtleReference"/>
          <w:sz w:val="22"/>
        </w:rPr>
        <w:t xml:space="preserve">, </w:t>
      </w:r>
      <w:proofErr w:type="spellStart"/>
      <w:r w:rsidRPr="009E1200">
        <w:rPr>
          <w:rStyle w:val="SubtleReference"/>
          <w:sz w:val="22"/>
        </w:rPr>
        <w:t>wa</w:t>
      </w:r>
      <w:proofErr w:type="spellEnd"/>
      <w:r w:rsidRPr="009E1200">
        <w:rPr>
          <w:rStyle w:val="SubtleReference"/>
          <w:sz w:val="22"/>
        </w:rPr>
        <w:t xml:space="preserve"> 98168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  <w:r>
        <w:rPr>
          <w:rFonts w:ascii="Tahoma" w:hAnsi="Tahoma" w:cs="Tahoma"/>
          <w:color w:val="7F7F7F"/>
          <w:sz w:val="19"/>
          <w:szCs w:val="19"/>
        </w:rPr>
        <w:t>Ensure daily operation of department. Hire and train new associates. Write performance reviews. Update and communicate sales/shrink/store and company goals and values to my employees. Maintain knowledge of new electronics to assist customers and train employees.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</w:p>
    <w:p w:rsidR="00265E3D" w:rsidRPr="00CF1A49" w:rsidRDefault="00265E3D" w:rsidP="00265E3D">
      <w:pPr>
        <w:pStyle w:val="Heading3"/>
      </w:pPr>
      <w:r>
        <w:t>May 2004</w:t>
      </w:r>
      <w:r w:rsidRPr="00CF1A49">
        <w:t xml:space="preserve"> – </w:t>
      </w:r>
      <w:r>
        <w:t>February 2008</w:t>
      </w:r>
    </w:p>
    <w:p w:rsidR="00265E3D" w:rsidRDefault="00265E3D" w:rsidP="00265E3D">
      <w:pPr>
        <w:pStyle w:val="Heading2"/>
        <w:rPr>
          <w:rStyle w:val="SubtleReference"/>
        </w:rPr>
      </w:pPr>
      <w:r>
        <w:t>Home Electronics 3rd manager</w:t>
      </w:r>
      <w:r w:rsidRPr="00CF1A49">
        <w:t xml:space="preserve">, </w:t>
      </w:r>
      <w:proofErr w:type="spellStart"/>
      <w:r>
        <w:rPr>
          <w:rStyle w:val="SubtleReference"/>
        </w:rPr>
        <w:t>fred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meyer</w:t>
      </w:r>
      <w:proofErr w:type="spellEnd"/>
    </w:p>
    <w:p w:rsidR="00265E3D" w:rsidRPr="009E1200" w:rsidRDefault="00265E3D" w:rsidP="00265E3D">
      <w:pPr>
        <w:pStyle w:val="Heading2"/>
        <w:rPr>
          <w:sz w:val="22"/>
        </w:rPr>
      </w:pPr>
      <w:r w:rsidRPr="009E1200">
        <w:rPr>
          <w:rStyle w:val="SubtleReference"/>
          <w:sz w:val="22"/>
        </w:rPr>
        <w:t>14300 1</w:t>
      </w:r>
      <w:r w:rsidRPr="009E1200">
        <w:rPr>
          <w:rStyle w:val="SubtleReference"/>
          <w:sz w:val="22"/>
          <w:vertAlign w:val="superscript"/>
        </w:rPr>
        <w:t>st</w:t>
      </w:r>
      <w:r w:rsidRPr="009E1200">
        <w:rPr>
          <w:rStyle w:val="SubtleReference"/>
          <w:sz w:val="22"/>
        </w:rPr>
        <w:t xml:space="preserve"> </w:t>
      </w:r>
      <w:proofErr w:type="spellStart"/>
      <w:r w:rsidRPr="009E1200">
        <w:rPr>
          <w:rStyle w:val="SubtleReference"/>
          <w:sz w:val="22"/>
        </w:rPr>
        <w:t>ave</w:t>
      </w:r>
      <w:proofErr w:type="spellEnd"/>
      <w:r w:rsidRPr="009E1200">
        <w:rPr>
          <w:rStyle w:val="SubtleReference"/>
          <w:sz w:val="22"/>
        </w:rPr>
        <w:t xml:space="preserve"> s   </w:t>
      </w:r>
      <w:proofErr w:type="spellStart"/>
      <w:r w:rsidRPr="009E1200">
        <w:rPr>
          <w:rStyle w:val="SubtleReference"/>
          <w:sz w:val="22"/>
        </w:rPr>
        <w:t>burien</w:t>
      </w:r>
      <w:proofErr w:type="spellEnd"/>
      <w:r w:rsidRPr="009E1200">
        <w:rPr>
          <w:rStyle w:val="SubtleReference"/>
          <w:sz w:val="22"/>
        </w:rPr>
        <w:t xml:space="preserve">, </w:t>
      </w:r>
      <w:proofErr w:type="spellStart"/>
      <w:r w:rsidRPr="009E1200">
        <w:rPr>
          <w:rStyle w:val="SubtleReference"/>
          <w:sz w:val="22"/>
        </w:rPr>
        <w:t>wa</w:t>
      </w:r>
      <w:proofErr w:type="spellEnd"/>
      <w:r w:rsidRPr="009E1200">
        <w:rPr>
          <w:rStyle w:val="SubtleReference"/>
          <w:sz w:val="22"/>
        </w:rPr>
        <w:t xml:space="preserve"> 98168</w:t>
      </w:r>
    </w:p>
    <w:p w:rsidR="00265E3D" w:rsidRDefault="00265E3D" w:rsidP="00265E3D">
      <w:pPr>
        <w:autoSpaceDE w:val="0"/>
        <w:autoSpaceDN w:val="0"/>
        <w:adjustRightInd w:val="0"/>
        <w:rPr>
          <w:rFonts w:ascii="Tahoma" w:hAnsi="Tahoma" w:cs="Tahoma"/>
          <w:color w:val="7F7F7F"/>
          <w:sz w:val="19"/>
          <w:szCs w:val="19"/>
        </w:rPr>
      </w:pPr>
      <w:r>
        <w:rPr>
          <w:rFonts w:ascii="Tahoma" w:hAnsi="Tahoma" w:cs="Tahoma"/>
          <w:color w:val="7F7F7F"/>
          <w:sz w:val="19"/>
          <w:szCs w:val="19"/>
        </w:rPr>
        <w:t>Oversee nightly operation of the Electronics Department. Supervise employees to ensure timely and safe completion of assigned work. Assign work when needed.</w:t>
      </w:r>
    </w:p>
    <w:p w:rsidR="00265E3D" w:rsidRDefault="00265E3D" w:rsidP="00265E3D"/>
    <w:sdt>
      <w:sdtPr>
        <w:id w:val="1483710"/>
        <w:placeholder>
          <w:docPart w:val="E13BB49213BB4B56BFE702612F32FA77"/>
        </w:placeholder>
        <w:temporary/>
        <w:showingPlcHdr/>
        <w15:appearance w15:val="hidden"/>
      </w:sdtPr>
      <w:sdtEndPr/>
      <w:sdtContent>
        <w:p w:rsidR="00E5278D" w:rsidRDefault="00A36F0D" w:rsidP="00265E3D">
          <w:pPr>
            <w:pStyle w:val="Heading1"/>
          </w:pPr>
          <w:r>
            <w:t>Education</w:t>
          </w:r>
        </w:p>
      </w:sdtContent>
    </w:sdt>
    <w:p w:rsidR="00265E3D" w:rsidRPr="00CF1A49" w:rsidRDefault="00265E3D" w:rsidP="00265E3D">
      <w:pPr>
        <w:pStyle w:val="Heading3"/>
      </w:pPr>
      <w:r>
        <w:t>06/28/2004</w:t>
      </w:r>
      <w:r w:rsidRPr="00CF1A49">
        <w:t xml:space="preserve"> </w:t>
      </w:r>
    </w:p>
    <w:p w:rsidR="00265E3D" w:rsidRPr="00265E3D" w:rsidRDefault="00265E3D" w:rsidP="00265E3D">
      <w:r>
        <w:t>GED</w:t>
      </w:r>
      <w:r w:rsidRPr="00CF1A49">
        <w:t xml:space="preserve">, </w:t>
      </w:r>
      <w:r>
        <w:rPr>
          <w:rStyle w:val="SubtleReference"/>
        </w:rPr>
        <w:t>Pierce County community college</w:t>
      </w:r>
    </w:p>
    <w:p w:rsidR="00E5278D" w:rsidRDefault="00265E3D">
      <w:pPr>
        <w:pStyle w:val="Heading1"/>
      </w:pPr>
      <w:r>
        <w:t>Skills</w:t>
      </w:r>
    </w:p>
    <w:p w:rsidR="00E5278D" w:rsidRDefault="00265E3D">
      <w:r>
        <w:t>Active Directory, Windows 10 Admin, UPS/FedEx Admin (</w:t>
      </w:r>
      <w:proofErr w:type="spellStart"/>
      <w:r>
        <w:t>Worldship</w:t>
      </w:r>
      <w:proofErr w:type="spellEnd"/>
      <w:r>
        <w:t xml:space="preserve"> and Ship Manager), iOS Admin, Office 365 Admin, Asset Control, Synology OS knowledge</w:t>
      </w:r>
    </w:p>
    <w:sdt>
      <w:sdtPr>
        <w:id w:val="1484071"/>
        <w:placeholder>
          <w:docPart w:val="9BFB5F1C9F434AE6B83B4C049EF31486"/>
        </w:placeholder>
        <w:temporary/>
        <w:showingPlcHdr/>
        <w15:appearance w15:val="hidden"/>
      </w:sdtPr>
      <w:sdtEndPr/>
      <w:sdtContent>
        <w:p w:rsidR="00E5278D" w:rsidRDefault="00A36F0D">
          <w:pPr>
            <w:pStyle w:val="Heading1"/>
          </w:pPr>
          <w:r>
            <w:t>References</w:t>
          </w:r>
        </w:p>
      </w:sdtContent>
    </w:sdt>
    <w:p w:rsidR="00E5278D" w:rsidRDefault="00265E3D">
      <w:pPr>
        <w:pStyle w:val="Heading2"/>
      </w:pPr>
      <w:r>
        <w:t>Kevin Poole, Design Imports</w:t>
      </w:r>
    </w:p>
    <w:p w:rsidR="00E5278D" w:rsidRDefault="00265E3D">
      <w:r>
        <w:t>Work (425)970-6604</w:t>
      </w:r>
    </w:p>
    <w:p w:rsidR="00265E3D" w:rsidRDefault="00265E3D">
      <w:r>
        <w:t>Cell (206)245-8956</w:t>
      </w:r>
    </w:p>
    <w:p w:rsidR="00265E3D" w:rsidRDefault="00265E3D">
      <w:r>
        <w:tab/>
      </w:r>
    </w:p>
    <w:p w:rsidR="00265E3D" w:rsidRDefault="00265E3D" w:rsidP="00265E3D">
      <w:pPr>
        <w:pStyle w:val="Heading2"/>
      </w:pPr>
      <w:r>
        <w:t>Mark Bayless</w:t>
      </w:r>
    </w:p>
    <w:p w:rsidR="00265E3D" w:rsidRDefault="00265E3D" w:rsidP="00265E3D">
      <w:r>
        <w:t>Cell (206)331-0086</w:t>
      </w:r>
    </w:p>
    <w:p w:rsidR="00265E3D" w:rsidRDefault="00265E3D" w:rsidP="00265E3D"/>
    <w:p w:rsidR="00265E3D" w:rsidRDefault="00265E3D" w:rsidP="00265E3D">
      <w:pPr>
        <w:pStyle w:val="Heading2"/>
      </w:pPr>
      <w:proofErr w:type="spellStart"/>
      <w:r>
        <w:t>Dennie</w:t>
      </w:r>
      <w:proofErr w:type="spellEnd"/>
      <w:r>
        <w:t xml:space="preserve"> </w:t>
      </w:r>
      <w:proofErr w:type="spellStart"/>
      <w:r>
        <w:t>Cappell</w:t>
      </w:r>
      <w:proofErr w:type="spellEnd"/>
    </w:p>
    <w:p w:rsidR="00265E3D" w:rsidRDefault="00265E3D" w:rsidP="00265E3D">
      <w:r>
        <w:t>Work (425)970-6615</w:t>
      </w:r>
    </w:p>
    <w:p w:rsidR="00265E3D" w:rsidRDefault="00265E3D" w:rsidP="00265E3D"/>
    <w:p w:rsidR="00265E3D" w:rsidRDefault="00265E3D" w:rsidP="00265E3D">
      <w:pPr>
        <w:pStyle w:val="Heading2"/>
      </w:pPr>
      <w:r>
        <w:t>Rick Nelson</w:t>
      </w:r>
    </w:p>
    <w:p w:rsidR="00265E3D" w:rsidRDefault="006B3EAA">
      <w:r>
        <w:t>Cell (425)406-0609</w:t>
      </w:r>
    </w:p>
    <w:sectPr w:rsidR="00265E3D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8E9" w:rsidRDefault="001A18E9">
      <w:pPr>
        <w:spacing w:line="240" w:lineRule="auto"/>
      </w:pPr>
      <w:r>
        <w:separator/>
      </w:r>
    </w:p>
  </w:endnote>
  <w:endnote w:type="continuationSeparator" w:id="0">
    <w:p w:rsidR="001A18E9" w:rsidRDefault="001A1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E5278D" w:rsidRDefault="00A36F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8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8E9" w:rsidRDefault="001A18E9">
      <w:pPr>
        <w:spacing w:line="240" w:lineRule="auto"/>
      </w:pPr>
      <w:r>
        <w:separator/>
      </w:r>
    </w:p>
  </w:footnote>
  <w:footnote w:type="continuationSeparator" w:id="0">
    <w:p w:rsidR="001A18E9" w:rsidRDefault="001A18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78D" w:rsidRDefault="00A36F0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29009B5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8711A">
      <w:t xml:space="preserve">Jason </w:t>
    </w:r>
    <w:proofErr w:type="spellStart"/>
    <w:r w:rsidR="0078711A">
      <w:t>Amberman</w:t>
    </w:r>
    <w:proofErr w:type="spellEnd"/>
  </w:p>
  <w:p w:rsidR="0078711A" w:rsidRDefault="0078711A" w:rsidP="0078711A">
    <w:pPr>
      <w:pStyle w:val="ContactInfo"/>
    </w:pPr>
    <w:r>
      <w:rPr>
        <w:rStyle w:val="ContactInfoChar"/>
      </w:rPr>
      <w:t>15914 3</w:t>
    </w:r>
    <w:r w:rsidRPr="0078711A">
      <w:rPr>
        <w:rStyle w:val="ContactInfoChar"/>
        <w:vertAlign w:val="superscript"/>
      </w:rPr>
      <w:t>rd</w:t>
    </w:r>
    <w:r>
      <w:rPr>
        <w:rStyle w:val="ContactInfoChar"/>
      </w:rPr>
      <w:t xml:space="preserve"> PL SW #A, Burien, WA 98166</w:t>
    </w:r>
    <w:r>
      <w:t xml:space="preserve"> </w:t>
    </w:r>
    <w:r>
      <w:rPr>
        <w:rStyle w:val="ContactInfoChar"/>
      </w:rPr>
      <w:t>(206)817-3018</w:t>
    </w:r>
  </w:p>
  <w:p w:rsidR="0078711A" w:rsidRDefault="0078711A" w:rsidP="0078711A">
    <w:pPr>
      <w:pStyle w:val="ContactInfo"/>
    </w:pPr>
    <w:r>
      <w:rPr>
        <w:rStyle w:val="ContactInfoChar"/>
      </w:rPr>
      <w:t>JasonAmberman@yahoo.com</w:t>
    </w:r>
  </w:p>
  <w:p w:rsidR="00E5278D" w:rsidRDefault="00E5278D" w:rsidP="0078711A">
    <w:pPr>
      <w:pStyle w:val="ContactInf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78D" w:rsidRDefault="00A36F0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40B9D98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8711A">
      <w:t xml:space="preserve">Jason </w:t>
    </w:r>
    <w:proofErr w:type="spellStart"/>
    <w:r w:rsidR="0078711A">
      <w:t>Amberman</w:t>
    </w:r>
    <w:proofErr w:type="spellEnd"/>
  </w:p>
  <w:p w:rsidR="00E5278D" w:rsidRDefault="0078711A">
    <w:pPr>
      <w:pStyle w:val="ContactInfo"/>
    </w:pPr>
    <w:r>
      <w:rPr>
        <w:rStyle w:val="ContactInfoChar"/>
      </w:rPr>
      <w:t>15914 3</w:t>
    </w:r>
    <w:r w:rsidRPr="0078711A">
      <w:rPr>
        <w:rStyle w:val="ContactInfoChar"/>
        <w:vertAlign w:val="superscript"/>
      </w:rPr>
      <w:t>rd</w:t>
    </w:r>
    <w:r>
      <w:rPr>
        <w:rStyle w:val="ContactInfoChar"/>
      </w:rPr>
      <w:t xml:space="preserve"> PL SW #A, Burien, WA 98166</w:t>
    </w:r>
    <w:r w:rsidR="00A36F0D">
      <w:t xml:space="preserve"> </w:t>
    </w:r>
    <w:r>
      <w:rPr>
        <w:rStyle w:val="ContactInfoChar"/>
      </w:rPr>
      <w:t>(206)817-3018</w:t>
    </w:r>
  </w:p>
  <w:p w:rsidR="00E5278D" w:rsidRDefault="0078711A">
    <w:pPr>
      <w:pStyle w:val="ContactInfo"/>
    </w:pPr>
    <w:r>
      <w:rPr>
        <w:rStyle w:val="ContactInfoChar"/>
      </w:rPr>
      <w:t>JasonAmberman@yahoo.com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3D"/>
    <w:rsid w:val="001A18E9"/>
    <w:rsid w:val="00265E3D"/>
    <w:rsid w:val="006B3EAA"/>
    <w:rsid w:val="0078711A"/>
    <w:rsid w:val="00971836"/>
    <w:rsid w:val="00A36F0D"/>
    <w:rsid w:val="00DC3021"/>
    <w:rsid w:val="00E5278D"/>
    <w:rsid w:val="00F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B17A6-827D-43C7-A698-7E91E378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10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265E3D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Beasty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44ECCACA4F477FBDAB6A62E1455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9F39C-80CF-4DF2-97AC-957C1F056EEF}"/>
      </w:docPartPr>
      <w:docPartBody>
        <w:p w:rsidR="00A34F62" w:rsidRDefault="00254F8B">
          <w:pPr>
            <w:pStyle w:val="0F44ECCACA4F477FBDAB6A62E14556BB"/>
          </w:pPr>
          <w:r>
            <w:t>Experience</w:t>
          </w:r>
        </w:p>
      </w:docPartBody>
    </w:docPart>
    <w:docPart>
      <w:docPartPr>
        <w:name w:val="E13BB49213BB4B56BFE702612F32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2D0A3-EC1B-4582-999C-BC8DC328E9FC}"/>
      </w:docPartPr>
      <w:docPartBody>
        <w:p w:rsidR="00A34F62" w:rsidRDefault="00254F8B">
          <w:pPr>
            <w:pStyle w:val="E13BB49213BB4B56BFE702612F32FA77"/>
          </w:pPr>
          <w:r>
            <w:t>Education</w:t>
          </w:r>
        </w:p>
      </w:docPartBody>
    </w:docPart>
    <w:docPart>
      <w:docPartPr>
        <w:name w:val="9BFB5F1C9F434AE6B83B4C049EF3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A75F6-011B-44B7-89CF-5E9D93E00990}"/>
      </w:docPartPr>
      <w:docPartBody>
        <w:p w:rsidR="00A34F62" w:rsidRDefault="00254F8B">
          <w:pPr>
            <w:pStyle w:val="9BFB5F1C9F434AE6B83B4C049EF31486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8B"/>
    <w:rsid w:val="00254F8B"/>
    <w:rsid w:val="00894148"/>
    <w:rsid w:val="00A3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D7F9E4982450883C61F7B4DCA1A75">
    <w:name w:val="BF0D7F9E4982450883C61F7B4DCA1A75"/>
  </w:style>
  <w:style w:type="paragraph" w:customStyle="1" w:styleId="83D1427285864918A01A413342A9F101">
    <w:name w:val="83D1427285864918A01A413342A9F101"/>
  </w:style>
  <w:style w:type="paragraph" w:customStyle="1" w:styleId="0F44ECCACA4F477FBDAB6A62E14556BB">
    <w:name w:val="0F44ECCACA4F477FBDAB6A62E14556BB"/>
  </w:style>
  <w:style w:type="paragraph" w:customStyle="1" w:styleId="C3EA3278B7BF4A64A779FC590950AB07">
    <w:name w:val="C3EA3278B7BF4A64A779FC590950AB07"/>
  </w:style>
  <w:style w:type="paragraph" w:customStyle="1" w:styleId="D8AADA56FC9A4B93A95AA8D2B3EB237D">
    <w:name w:val="D8AADA56FC9A4B93A95AA8D2B3EB237D"/>
  </w:style>
  <w:style w:type="paragraph" w:customStyle="1" w:styleId="4FFA613DEDB34C27B62F9A81DD50B494">
    <w:name w:val="4FFA613DEDB34C27B62F9A81DD50B494"/>
  </w:style>
  <w:style w:type="paragraph" w:customStyle="1" w:styleId="1FCB14F18E9644E58DECA506C29B186E">
    <w:name w:val="1FCB14F18E9644E58DECA506C29B186E"/>
  </w:style>
  <w:style w:type="paragraph" w:customStyle="1" w:styleId="4575495540CB4A7C9DB651AFC142744F">
    <w:name w:val="4575495540CB4A7C9DB651AFC142744F"/>
  </w:style>
  <w:style w:type="paragraph" w:customStyle="1" w:styleId="0170E027693B46678CB1C8284B6B2C1C">
    <w:name w:val="0170E027693B46678CB1C8284B6B2C1C"/>
  </w:style>
  <w:style w:type="paragraph" w:customStyle="1" w:styleId="E13BB49213BB4B56BFE702612F32FA77">
    <w:name w:val="E13BB49213BB4B56BFE702612F32FA77"/>
  </w:style>
  <w:style w:type="paragraph" w:customStyle="1" w:styleId="52398C2BABE64A30A7C3CE6F4F8DC6B1">
    <w:name w:val="52398C2BABE64A30A7C3CE6F4F8DC6B1"/>
  </w:style>
  <w:style w:type="paragraph" w:customStyle="1" w:styleId="54070267FB674CE7898495C728C60DF1">
    <w:name w:val="54070267FB674CE7898495C728C60DF1"/>
  </w:style>
  <w:style w:type="paragraph" w:customStyle="1" w:styleId="7BC41B248949460397FD3216B8655A83">
    <w:name w:val="7BC41B248949460397FD3216B8655A83"/>
  </w:style>
  <w:style w:type="paragraph" w:customStyle="1" w:styleId="317768C5050D43ADA7B34FE45FDDFFCC">
    <w:name w:val="317768C5050D43ADA7B34FE45FDDFFCC"/>
  </w:style>
  <w:style w:type="paragraph" w:customStyle="1" w:styleId="9BFB5F1C9F434AE6B83B4C049EF31486">
    <w:name w:val="9BFB5F1C9F434AE6B83B4C049EF31486"/>
  </w:style>
  <w:style w:type="paragraph" w:customStyle="1" w:styleId="C801A42988E34A9CAF5CD4B6312BE9FD">
    <w:name w:val="C801A42988E34A9CAF5CD4B6312BE9FD"/>
  </w:style>
  <w:style w:type="paragraph" w:customStyle="1" w:styleId="04ABE11B9F8746B59135608C2BD5D668">
    <w:name w:val="04ABE11B9F8746B59135608C2BD5D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153E-60AF-4971-8EBF-251A62B5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SoBeasty</dc:creator>
  <cp:keywords/>
  <cp:lastModifiedBy>Jason Amberman</cp:lastModifiedBy>
  <cp:revision>5</cp:revision>
  <dcterms:created xsi:type="dcterms:W3CDTF">2020-05-27T16:44:00Z</dcterms:created>
  <dcterms:modified xsi:type="dcterms:W3CDTF">2020-05-27T17:06:00Z</dcterms:modified>
  <cp:version/>
</cp:coreProperties>
</file>