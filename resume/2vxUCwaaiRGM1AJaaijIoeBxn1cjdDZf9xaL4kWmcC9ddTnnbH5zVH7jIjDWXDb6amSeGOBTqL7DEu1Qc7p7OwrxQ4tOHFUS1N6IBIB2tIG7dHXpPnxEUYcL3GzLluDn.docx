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8848D7A" w14:textId="77777777" w:rsidTr="004800A9">
        <w:trPr>
          <w:trHeight w:hRule="exact" w:val="21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F20B831" w14:textId="445A25A9" w:rsidR="00692703" w:rsidRPr="00CF1A49" w:rsidRDefault="004800A9" w:rsidP="00913946">
            <w:pPr>
              <w:pStyle w:val="Title"/>
            </w:pPr>
            <w:r w:rsidRPr="00B72A5D">
              <w:rPr>
                <w:color w:val="auto"/>
                <w:sz w:val="56"/>
              </w:rPr>
              <w:t>KERIL</w:t>
            </w:r>
            <w:r w:rsidR="00692703" w:rsidRPr="00CF1A49">
              <w:t xml:space="preserve"> </w:t>
            </w:r>
            <w:r w:rsidRPr="00B72A5D">
              <w:rPr>
                <w:color w:val="auto"/>
                <w:sz w:val="56"/>
              </w:rPr>
              <w:t>FISENKO</w:t>
            </w:r>
          </w:p>
          <w:p w14:paraId="72BBD5C0" w14:textId="77777777" w:rsidR="004800A9" w:rsidRPr="004800A9" w:rsidRDefault="004800A9" w:rsidP="004800A9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4800A9">
              <w:rPr>
                <w:sz w:val="24"/>
                <w:szCs w:val="24"/>
              </w:rPr>
              <w:t>360) 685-3441</w:t>
            </w:r>
          </w:p>
          <w:p w14:paraId="730328A5" w14:textId="77777777" w:rsidR="004800A9" w:rsidRPr="004800A9" w:rsidRDefault="004800A9" w:rsidP="004800A9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4800A9">
              <w:rPr>
                <w:sz w:val="24"/>
                <w:szCs w:val="24"/>
              </w:rPr>
              <w:t>8624 Old Town Road</w:t>
            </w:r>
          </w:p>
          <w:p w14:paraId="65669CE7" w14:textId="7F26B562" w:rsidR="004800A9" w:rsidRPr="004800A9" w:rsidRDefault="004800A9" w:rsidP="004800A9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4800A9">
              <w:rPr>
                <w:sz w:val="24"/>
                <w:szCs w:val="24"/>
              </w:rPr>
              <w:t xml:space="preserve"> www.linkedin.com/in/keril-fisenko</w:t>
            </w:r>
          </w:p>
          <w:p w14:paraId="4E1F0EB8" w14:textId="2939F8B6" w:rsidR="00692703" w:rsidRPr="00CF1A49" w:rsidRDefault="004800A9" w:rsidP="004800A9">
            <w:pPr>
              <w:pStyle w:val="ContactInfo"/>
            </w:pPr>
            <w:r w:rsidRPr="004800A9">
              <w:rPr>
                <w:sz w:val="24"/>
                <w:szCs w:val="24"/>
              </w:rPr>
              <w:t xml:space="preserve"> kerilfisenko@gmail.com </w:t>
            </w:r>
          </w:p>
        </w:tc>
      </w:tr>
      <w:tr w:rsidR="009571D8" w:rsidRPr="00CF1A49" w14:paraId="5D86EB88" w14:textId="77777777" w:rsidTr="00692703">
        <w:tc>
          <w:tcPr>
            <w:tcW w:w="9360" w:type="dxa"/>
            <w:tcMar>
              <w:top w:w="432" w:type="dxa"/>
            </w:tcMar>
          </w:tcPr>
          <w:p w14:paraId="303432A0" w14:textId="636C0D5D" w:rsidR="001755A8" w:rsidRPr="00CF1A49" w:rsidRDefault="00FD25C1" w:rsidP="00913946">
            <w:pPr>
              <w:contextualSpacing w:val="0"/>
            </w:pPr>
            <w:r>
              <w:t>Computer Information Systems graduate with certifications. Seeking to begin carrier to help use my skills to their fullest potential.</w:t>
            </w:r>
          </w:p>
        </w:tc>
      </w:tr>
    </w:tbl>
    <w:p w14:paraId="1C069E38" w14:textId="77777777" w:rsidR="004E01EB" w:rsidRPr="00CF1A49" w:rsidRDefault="009C050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CA12D925E9B473BB80D887EF8E3DAE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D25C1" w:rsidRPr="00CF1A49" w14:paraId="58742BB0" w14:textId="77777777" w:rsidTr="00FD25C1">
        <w:tc>
          <w:tcPr>
            <w:tcW w:w="9290" w:type="dxa"/>
          </w:tcPr>
          <w:p w14:paraId="597CD6B6" w14:textId="77777777" w:rsidR="00FD25C1" w:rsidRPr="00CF1A49" w:rsidRDefault="00FD25C1" w:rsidP="00FD25C1">
            <w:pPr>
              <w:pStyle w:val="Heading3"/>
              <w:contextualSpacing w:val="0"/>
              <w:outlineLvl w:val="2"/>
            </w:pPr>
            <w:r>
              <w:t xml:space="preserve">Summer’s of 2016 – 2017 </w:t>
            </w:r>
          </w:p>
          <w:p w14:paraId="2545EE5E" w14:textId="77777777" w:rsidR="00FD25C1" w:rsidRPr="00E50FE9" w:rsidRDefault="00FD25C1" w:rsidP="00FD25C1">
            <w:pPr>
              <w:pStyle w:val="Heading2"/>
              <w:contextualSpacing w:val="0"/>
              <w:outlineLvl w:val="1"/>
              <w:rPr>
                <w:b w:val="0"/>
              </w:rPr>
            </w:pPr>
            <w:r w:rsidRPr="00E50FE9">
              <w:t>Sorter,</w:t>
            </w:r>
            <w:r w:rsidRPr="00E50FE9">
              <w:rPr>
                <w:b w:val="0"/>
              </w:rPr>
              <w:t xml:space="preserve"> </w:t>
            </w:r>
            <w:r w:rsidRPr="00E50FE9">
              <w:rPr>
                <w:rStyle w:val="SubtleReference"/>
              </w:rPr>
              <w:t>Rader farms inc.</w:t>
            </w:r>
          </w:p>
          <w:p w14:paraId="4F891194" w14:textId="28D3BC47" w:rsidR="00FD25C1" w:rsidRPr="00CF1A49" w:rsidRDefault="00FD25C1" w:rsidP="00FD25C1">
            <w:pPr>
              <w:contextualSpacing w:val="0"/>
            </w:pPr>
            <w:r>
              <w:t>A seasonal job. I was a crew leader and I trained new employees</w:t>
            </w:r>
            <w:r w:rsidR="009D32BD">
              <w:t xml:space="preserve">. </w:t>
            </w:r>
            <w:r>
              <w:t xml:space="preserve">I learned how to work as a team and be how to be flexible in the workplace. Being a crew leader, I learned how to be a good leader and a role model for other co-workers. </w:t>
            </w:r>
          </w:p>
        </w:tc>
      </w:tr>
      <w:tr w:rsidR="00FD25C1" w:rsidRPr="00CF1A49" w14:paraId="6C7F4112" w14:textId="77777777" w:rsidTr="00FD25C1">
        <w:tc>
          <w:tcPr>
            <w:tcW w:w="9290" w:type="dxa"/>
            <w:tcMar>
              <w:top w:w="216" w:type="dxa"/>
            </w:tcMar>
          </w:tcPr>
          <w:p w14:paraId="5DBC4459" w14:textId="77777777" w:rsidR="00FD25C1" w:rsidRPr="00CF1A49" w:rsidRDefault="00FD25C1" w:rsidP="00FD25C1">
            <w:pPr>
              <w:pStyle w:val="Heading3"/>
              <w:contextualSpacing w:val="0"/>
              <w:outlineLvl w:val="2"/>
            </w:pPr>
            <w:r>
              <w:t>Fall 2018</w:t>
            </w:r>
          </w:p>
          <w:p w14:paraId="1A96FF99" w14:textId="77777777" w:rsidR="00FD25C1" w:rsidRPr="00CF1A49" w:rsidRDefault="00FD25C1" w:rsidP="00FD25C1">
            <w:pPr>
              <w:pStyle w:val="Heading2"/>
              <w:contextualSpacing w:val="0"/>
              <w:outlineLvl w:val="1"/>
            </w:pPr>
            <w:r w:rsidRPr="00E50FE9">
              <w:rPr>
                <w:rStyle w:val="SubtleReference"/>
                <w:b/>
                <w:color w:val="1D824C" w:themeColor="accent1"/>
              </w:rPr>
              <w:t>CIsco 226,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Pr="00460CEB">
              <w:rPr>
                <w:rStyle w:val="SubtleReference"/>
              </w:rPr>
              <w:t>NETWORKING</w:t>
            </w:r>
            <w:r>
              <w:rPr>
                <w:rStyle w:val="SubtleReference"/>
              </w:rPr>
              <w:t xml:space="preserve"> I</w:t>
            </w:r>
          </w:p>
          <w:p w14:paraId="2DD84E53" w14:textId="77777777" w:rsidR="00FD25C1" w:rsidRDefault="00FD25C1" w:rsidP="00FD25C1">
            <w:r>
              <w:t xml:space="preserve">In this class I learned the networking fundamentals like the OSI and TCP/IP networking models, IP addressing and sub-netting. </w:t>
            </w:r>
          </w:p>
          <w:p w14:paraId="0EB92980" w14:textId="77777777" w:rsidR="00FD25C1" w:rsidRDefault="00FD25C1" w:rsidP="00FD25C1"/>
          <w:p w14:paraId="406DF3E7" w14:textId="77777777" w:rsidR="00FD25C1" w:rsidRPr="00192B22" w:rsidRDefault="00FD25C1" w:rsidP="00FD25C1">
            <w:pPr>
              <w:pStyle w:val="Heading3"/>
              <w:contextualSpacing w:val="0"/>
              <w:outlineLvl w:val="2"/>
            </w:pPr>
            <w:r w:rsidRPr="00192B22">
              <w:t>Winter 2019</w:t>
            </w:r>
          </w:p>
          <w:p w14:paraId="5532B910" w14:textId="77777777" w:rsidR="00FD25C1" w:rsidRPr="00E0340B" w:rsidRDefault="00FD25C1" w:rsidP="00FD25C1">
            <w:pPr>
              <w:rPr>
                <w:sz w:val="26"/>
                <w:szCs w:val="26"/>
              </w:rPr>
            </w:pPr>
            <w:r w:rsidRPr="00E50FE9">
              <w:rPr>
                <w:rStyle w:val="SubtleReference"/>
                <w:color w:val="1D824C" w:themeColor="accent1"/>
                <w:sz w:val="26"/>
                <w:szCs w:val="26"/>
              </w:rPr>
              <w:t xml:space="preserve">CISCO 227, </w:t>
            </w:r>
            <w:r w:rsidRPr="00E50FE9">
              <w:rPr>
                <w:rStyle w:val="SubtleReference"/>
                <w:b w:val="0"/>
                <w:sz w:val="26"/>
                <w:szCs w:val="26"/>
              </w:rPr>
              <w:t>NETWORKING</w:t>
            </w:r>
            <w:r>
              <w:rPr>
                <w:rStyle w:val="SubtleReference"/>
                <w:b w:val="0"/>
                <w:sz w:val="26"/>
                <w:szCs w:val="26"/>
              </w:rPr>
              <w:t xml:space="preserve"> </w:t>
            </w:r>
            <w:r w:rsidRPr="00E50FE9">
              <w:rPr>
                <w:rStyle w:val="SubtleReference"/>
                <w:b w:val="0"/>
                <w:sz w:val="26"/>
                <w:szCs w:val="26"/>
              </w:rPr>
              <w:t>II</w:t>
            </w:r>
          </w:p>
          <w:p w14:paraId="15F273FB" w14:textId="0F7CAD5C" w:rsidR="00FD25C1" w:rsidRDefault="00FD25C1" w:rsidP="00FD25C1">
            <w:r>
              <w:t>In this class I learned dynamic and static routing protocols. I had hands on experience in labs with configuring and troubleshooting routing protocols. In lab, the routing protocol we used was OSPF</w:t>
            </w:r>
            <w:r w:rsidR="008B04A9">
              <w:t xml:space="preserve">. </w:t>
            </w:r>
            <w:r>
              <w:t>I also have some experience with ACL’s.</w:t>
            </w:r>
          </w:p>
          <w:p w14:paraId="6CED29CA" w14:textId="77777777" w:rsidR="00FD25C1" w:rsidRDefault="00FD25C1" w:rsidP="00FD25C1"/>
          <w:p w14:paraId="1CEBA06D" w14:textId="77777777" w:rsidR="00FD25C1" w:rsidRPr="00192B22" w:rsidRDefault="00FD25C1" w:rsidP="00FD25C1">
            <w:pPr>
              <w:pStyle w:val="Heading3"/>
              <w:contextualSpacing w:val="0"/>
              <w:outlineLvl w:val="2"/>
            </w:pPr>
            <w:r w:rsidRPr="00192B22">
              <w:t>Winter 2019</w:t>
            </w:r>
          </w:p>
          <w:p w14:paraId="16762554" w14:textId="77777777" w:rsidR="00FD25C1" w:rsidRDefault="00FD25C1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CIS 206, </w:t>
            </w:r>
            <w:r>
              <w:rPr>
                <w:rStyle w:val="SubtleReference"/>
                <w:b w:val="0"/>
                <w:sz w:val="26"/>
                <w:szCs w:val="26"/>
              </w:rPr>
              <w:t xml:space="preserve">COMPUTER SUPPORT I </w:t>
            </w:r>
          </w:p>
          <w:p w14:paraId="4D82D60A" w14:textId="2A108C40" w:rsidR="00FD25C1" w:rsidRDefault="00FD25C1" w:rsidP="00FD25C1">
            <w:r>
              <w:t xml:space="preserve">In this class I studied computer components and how all computer parts work together. I had hands on experience with removing parts and putting them back together. </w:t>
            </w:r>
          </w:p>
          <w:p w14:paraId="08DADE47" w14:textId="77777777" w:rsidR="00FD25C1" w:rsidRDefault="00FD25C1" w:rsidP="00FD25C1"/>
          <w:p w14:paraId="1A56BB2F" w14:textId="77777777" w:rsidR="00FD25C1" w:rsidRDefault="00FD25C1" w:rsidP="00FD25C1">
            <w:pPr>
              <w:rPr>
                <w:b/>
                <w:bCs/>
              </w:rPr>
            </w:pPr>
            <w:r>
              <w:rPr>
                <w:b/>
                <w:bCs/>
              </w:rPr>
              <w:t>WINTER 2019</w:t>
            </w:r>
          </w:p>
          <w:p w14:paraId="0C57CA53" w14:textId="77777777" w:rsidR="00FD25C1" w:rsidRDefault="00FD25C1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CIS 214, </w:t>
            </w:r>
            <w:r>
              <w:rPr>
                <w:rStyle w:val="SubtleReference"/>
                <w:b w:val="0"/>
                <w:sz w:val="26"/>
                <w:szCs w:val="26"/>
              </w:rPr>
              <w:t>NETWORK SECURITY I</w:t>
            </w:r>
          </w:p>
          <w:p w14:paraId="42C6C654" w14:textId="77777777" w:rsidR="00FD25C1" w:rsidRDefault="00FD25C1" w:rsidP="00FD25C1">
            <w:r w:rsidRPr="007A7D7E">
              <w:t>In this class I learned the network security fundamentals like securing networks and attack methods</w:t>
            </w:r>
            <w:r>
              <w:t>.</w:t>
            </w:r>
          </w:p>
          <w:p w14:paraId="2528ABC8" w14:textId="77777777" w:rsidR="00FD25C1" w:rsidRDefault="00FD25C1" w:rsidP="00FD25C1"/>
          <w:p w14:paraId="2452CCB5" w14:textId="77777777" w:rsidR="00FD25C1" w:rsidRDefault="00FD25C1" w:rsidP="00FD25C1">
            <w:pPr>
              <w:rPr>
                <w:b/>
                <w:bCs/>
              </w:rPr>
            </w:pPr>
            <w:r>
              <w:rPr>
                <w:b/>
                <w:bCs/>
              </w:rPr>
              <w:t>SPRING 2019</w:t>
            </w:r>
          </w:p>
          <w:p w14:paraId="1784064F" w14:textId="77777777" w:rsidR="00FD25C1" w:rsidRDefault="00FD25C1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CIS 215, </w:t>
            </w:r>
            <w:r>
              <w:rPr>
                <w:rStyle w:val="SubtleReference"/>
                <w:b w:val="0"/>
                <w:sz w:val="26"/>
                <w:szCs w:val="26"/>
              </w:rPr>
              <w:t xml:space="preserve">NETWORK SECURITY II </w:t>
            </w:r>
          </w:p>
          <w:p w14:paraId="3EF2D446" w14:textId="77777777" w:rsidR="00FD25C1" w:rsidRDefault="00FD25C1" w:rsidP="00FD25C1">
            <w:r w:rsidRPr="007A7D7E">
              <w:t>In this class I went more in depth on what I learned in networking security and in defense in depth.</w:t>
            </w:r>
          </w:p>
          <w:p w14:paraId="15BF736A" w14:textId="77777777" w:rsidR="00FD25C1" w:rsidRDefault="00FD25C1" w:rsidP="00FD25C1"/>
          <w:p w14:paraId="77D35B67" w14:textId="77777777" w:rsidR="00FD25C1" w:rsidRDefault="00FD25C1" w:rsidP="00FD25C1">
            <w:pPr>
              <w:rPr>
                <w:b/>
                <w:bCs/>
              </w:rPr>
            </w:pPr>
          </w:p>
          <w:p w14:paraId="31B84410" w14:textId="77777777" w:rsidR="00FD25C1" w:rsidRDefault="00FD25C1" w:rsidP="00FD25C1">
            <w:pPr>
              <w:rPr>
                <w:b/>
                <w:bCs/>
              </w:rPr>
            </w:pPr>
          </w:p>
          <w:p w14:paraId="0224DF45" w14:textId="77777777" w:rsidR="00FD25C1" w:rsidRDefault="00FD25C1" w:rsidP="00FD25C1">
            <w:pPr>
              <w:rPr>
                <w:b/>
                <w:bCs/>
              </w:rPr>
            </w:pPr>
          </w:p>
          <w:p w14:paraId="2783D44F" w14:textId="77777777" w:rsidR="00FD25C1" w:rsidRDefault="00FD25C1" w:rsidP="00FD25C1">
            <w:pPr>
              <w:rPr>
                <w:b/>
                <w:bCs/>
              </w:rPr>
            </w:pPr>
          </w:p>
          <w:p w14:paraId="6CBB62A3" w14:textId="5B9613D6" w:rsidR="00FD25C1" w:rsidRDefault="00FD25C1" w:rsidP="00FD25C1">
            <w:pPr>
              <w:rPr>
                <w:b/>
                <w:bCs/>
              </w:rPr>
            </w:pPr>
            <w:r w:rsidRPr="00C96538">
              <w:rPr>
                <w:b/>
                <w:bCs/>
              </w:rPr>
              <w:t>SUMMER</w:t>
            </w:r>
            <w:r>
              <w:rPr>
                <w:b/>
                <w:bCs/>
              </w:rPr>
              <w:t xml:space="preserve"> 2019</w:t>
            </w:r>
          </w:p>
          <w:p w14:paraId="6BC40774" w14:textId="77777777" w:rsidR="00FD25C1" w:rsidRDefault="00FD25C1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CIS 228, </w:t>
            </w:r>
            <w:r>
              <w:rPr>
                <w:rStyle w:val="SubtleReference"/>
                <w:b w:val="0"/>
                <w:sz w:val="26"/>
                <w:szCs w:val="26"/>
              </w:rPr>
              <w:t>NETWORKING III</w:t>
            </w:r>
          </w:p>
          <w:p w14:paraId="5A5ED584" w14:textId="77777777" w:rsidR="00FD25C1" w:rsidRPr="007A7D7E" w:rsidRDefault="00FD25C1" w:rsidP="00FD25C1">
            <w:pPr>
              <w:rPr>
                <w:smallCaps/>
                <w:sz w:val="26"/>
                <w:szCs w:val="26"/>
              </w:rPr>
            </w:pPr>
            <w:r w:rsidRPr="007A7D7E">
              <w:t xml:space="preserve">In this class I learned VLAN's and inter-VLAN routing, </w:t>
            </w:r>
            <w:proofErr w:type="spellStart"/>
            <w:r w:rsidRPr="007A7D7E">
              <w:t>trunking</w:t>
            </w:r>
            <w:proofErr w:type="spellEnd"/>
            <w:r w:rsidRPr="007A7D7E">
              <w:t xml:space="preserve"> and VTP. Also, I studied LAN switching and wireless communication.</w:t>
            </w:r>
          </w:p>
          <w:p w14:paraId="20BDE0A6" w14:textId="77777777" w:rsidR="00FD25C1" w:rsidRDefault="00FD25C1" w:rsidP="00FD25C1"/>
          <w:p w14:paraId="27B428A1" w14:textId="77777777" w:rsidR="00FD25C1" w:rsidRDefault="00FD25C1" w:rsidP="00FD25C1">
            <w:pPr>
              <w:rPr>
                <w:b/>
                <w:bCs/>
              </w:rPr>
            </w:pPr>
            <w:r>
              <w:rPr>
                <w:b/>
                <w:bCs/>
              </w:rPr>
              <w:t>FALL 2019</w:t>
            </w:r>
          </w:p>
          <w:p w14:paraId="45876747" w14:textId="77777777" w:rsidR="00FD25C1" w:rsidRDefault="00FD25C1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CIS 229, </w:t>
            </w:r>
            <w:r>
              <w:rPr>
                <w:rStyle w:val="SubtleReference"/>
                <w:b w:val="0"/>
                <w:sz w:val="26"/>
                <w:szCs w:val="26"/>
              </w:rPr>
              <w:t>NETWORKING IV</w:t>
            </w:r>
          </w:p>
          <w:p w14:paraId="7691F0DF" w14:textId="336C95FA" w:rsidR="00FD25C1" w:rsidRPr="007A7D7E" w:rsidRDefault="00FD25C1" w:rsidP="00FD25C1">
            <w:pPr>
              <w:rPr>
                <w:smallCaps/>
                <w:sz w:val="26"/>
                <w:szCs w:val="26"/>
              </w:rPr>
            </w:pPr>
            <w:r w:rsidRPr="007A7D7E">
              <w:t xml:space="preserve">In this class I learned </w:t>
            </w:r>
            <w:r>
              <w:t>voice and video over IP and WAN technologies including PPP, Frame Relay, and broadband links</w:t>
            </w:r>
            <w:r w:rsidR="000815AA">
              <w:t xml:space="preserve">. </w:t>
            </w:r>
            <w:r>
              <w:t>And WAN security concepts including types of threats, how to analyze network vulnerabilities, and general methods for mitigating common security threats.</w:t>
            </w:r>
          </w:p>
          <w:p w14:paraId="1068F38C" w14:textId="77777777" w:rsidR="00FD25C1" w:rsidRDefault="00FD25C1" w:rsidP="00FD25C1"/>
          <w:p w14:paraId="0C23C9AB" w14:textId="77777777" w:rsidR="00FD25C1" w:rsidRPr="00C96538" w:rsidRDefault="00FD25C1" w:rsidP="00FD25C1">
            <w:pPr>
              <w:rPr>
                <w:b/>
                <w:bCs/>
              </w:rPr>
            </w:pPr>
            <w:r w:rsidRPr="00C96538">
              <w:rPr>
                <w:b/>
                <w:bCs/>
              </w:rPr>
              <w:t>SUMMER 2019</w:t>
            </w:r>
          </w:p>
          <w:p w14:paraId="53FC5A8B" w14:textId="77777777" w:rsidR="00FD25C1" w:rsidRDefault="00FD25C1" w:rsidP="00FD25C1"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INTERNSHIP, </w:t>
            </w:r>
            <w:r>
              <w:rPr>
                <w:rStyle w:val="SubtleReference"/>
                <w:b w:val="0"/>
                <w:sz w:val="26"/>
                <w:szCs w:val="26"/>
              </w:rPr>
              <w:t>IT SPECIALIST AT MOUNT BAKER SENIOR HIGH SCHOOL</w:t>
            </w:r>
          </w:p>
          <w:p w14:paraId="0E2F3B13" w14:textId="77777777" w:rsidR="00FD25C1" w:rsidRDefault="00FD25C1" w:rsidP="00FD25C1">
            <w:r>
              <w:t xml:space="preserve">I did an internship at my high school for about three months. I got to get real world experience. I got to use my skills that I learn from my </w:t>
            </w:r>
            <w:r w:rsidR="00FE42EA">
              <w:t>classes,</w:t>
            </w:r>
            <w:r>
              <w:t xml:space="preserve"> and I learned new skills while interning like imaging computers. I also improved my communication, teamwork, professionalism, and time management skills. </w:t>
            </w:r>
          </w:p>
          <w:p w14:paraId="449DD060" w14:textId="3E13555B" w:rsidR="009D32BD" w:rsidRDefault="009D32BD" w:rsidP="00FD25C1"/>
          <w:p w14:paraId="06BE550F" w14:textId="3FBFF2DF" w:rsidR="009D32BD" w:rsidRDefault="009D32BD" w:rsidP="00FD25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AUGUST 2021 – PRESENT </w:t>
            </w:r>
          </w:p>
          <w:p w14:paraId="41D53179" w14:textId="2826D041" w:rsidR="009D32BD" w:rsidRDefault="009D32BD" w:rsidP="00FD25C1">
            <w:pPr>
              <w:rPr>
                <w:rStyle w:val="SubtleReference"/>
                <w:b w:val="0"/>
                <w:sz w:val="26"/>
                <w:szCs w:val="26"/>
              </w:rPr>
            </w:pPr>
            <w:r>
              <w:rPr>
                <w:rStyle w:val="SubtleReference"/>
                <w:color w:val="1D824C" w:themeColor="accent1"/>
                <w:sz w:val="26"/>
                <w:szCs w:val="26"/>
              </w:rPr>
              <w:t xml:space="preserve">DISHWASHER/PREP, </w:t>
            </w:r>
            <w:r>
              <w:rPr>
                <w:rStyle w:val="SubtleReference"/>
                <w:b w:val="0"/>
                <w:sz w:val="26"/>
                <w:szCs w:val="26"/>
              </w:rPr>
              <w:t>BURNT ENDS</w:t>
            </w:r>
          </w:p>
          <w:p w14:paraId="405D8BA3" w14:textId="2E95DEEC" w:rsidR="009D32BD" w:rsidRPr="009D32BD" w:rsidRDefault="009D32BD" w:rsidP="00FD25C1">
            <w:r>
              <w:t xml:space="preserve">I am currently working part-time as a dishwasher </w:t>
            </w:r>
            <w:r w:rsidR="00275C55">
              <w:t>for a local restaurant,</w:t>
            </w:r>
            <w:r>
              <w:t xml:space="preserve"> Bu</w:t>
            </w:r>
            <w:r w:rsidR="00275C55">
              <w:t>r</w:t>
            </w:r>
            <w:r>
              <w:t>nt Ends. This position helped me build my communications</w:t>
            </w:r>
            <w:r w:rsidR="007920A6">
              <w:t xml:space="preserve"> skills and </w:t>
            </w:r>
            <w:r>
              <w:t>teamwork</w:t>
            </w:r>
            <w:r w:rsidR="007920A6">
              <w:t xml:space="preserve"> skill</w:t>
            </w:r>
            <w:r w:rsidR="00275C55">
              <w:t xml:space="preserve">s, as well as </w:t>
            </w:r>
            <w:r w:rsidR="007920A6">
              <w:t>improve my time management</w:t>
            </w:r>
            <w:r w:rsidR="00275C55">
              <w:t xml:space="preserve"> and organizational skills.</w:t>
            </w:r>
            <w:r w:rsidR="007920A6">
              <w:t xml:space="preserve"> </w:t>
            </w:r>
          </w:p>
          <w:p w14:paraId="21200619" w14:textId="36B321EC" w:rsidR="009D32BD" w:rsidRDefault="009D32BD" w:rsidP="00FD25C1"/>
          <w:p w14:paraId="70D312A5" w14:textId="137E425C" w:rsidR="009D32BD" w:rsidRDefault="009D32BD" w:rsidP="00FD25C1"/>
        </w:tc>
      </w:tr>
    </w:tbl>
    <w:sdt>
      <w:sdtPr>
        <w:alias w:val="Education:"/>
        <w:tag w:val="Education:"/>
        <w:id w:val="-1908763273"/>
        <w:placeholder>
          <w:docPart w:val="3FAF946B252C42E0A379D1C4F648D0B2"/>
        </w:placeholder>
        <w:temporary/>
        <w:showingPlcHdr/>
        <w15:appearance w15:val="hidden"/>
      </w:sdtPr>
      <w:sdtEndPr/>
      <w:sdtContent>
        <w:p w14:paraId="68F03690" w14:textId="1CF4123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8C7F08" w14:textId="77777777" w:rsidTr="00FD25C1">
        <w:tc>
          <w:tcPr>
            <w:tcW w:w="9290" w:type="dxa"/>
          </w:tcPr>
          <w:p w14:paraId="3807573F" w14:textId="77777777" w:rsidR="00FD25C1" w:rsidRPr="00CF1A49" w:rsidRDefault="00FD25C1" w:rsidP="00FD25C1">
            <w:pPr>
              <w:pStyle w:val="Heading3"/>
              <w:contextualSpacing w:val="0"/>
              <w:outlineLvl w:val="2"/>
            </w:pPr>
            <w:r>
              <w:t>JUNE 2018</w:t>
            </w:r>
          </w:p>
          <w:p w14:paraId="5CE26012" w14:textId="05A3CDEA" w:rsidR="007538DC" w:rsidRPr="00CF1A49" w:rsidRDefault="00FD25C1" w:rsidP="00FD25C1">
            <w:pPr>
              <w:pStyle w:val="Heading2"/>
              <w:contextualSpacing w:val="0"/>
              <w:outlineLvl w:val="1"/>
            </w:pPr>
            <w:r>
              <w:t>Deploma</w:t>
            </w:r>
            <w:r w:rsidRPr="00CF1A49">
              <w:t xml:space="preserve">, </w:t>
            </w:r>
            <w:r>
              <w:rPr>
                <w:rStyle w:val="SubtleReference"/>
              </w:rPr>
              <w:t>Mount baker high school</w:t>
            </w:r>
          </w:p>
        </w:tc>
      </w:tr>
      <w:tr w:rsidR="00F61DF9" w:rsidRPr="00CF1A49" w14:paraId="2AEE9588" w14:textId="77777777" w:rsidTr="00FD25C1">
        <w:tc>
          <w:tcPr>
            <w:tcW w:w="9290" w:type="dxa"/>
            <w:tcMar>
              <w:top w:w="216" w:type="dxa"/>
            </w:tcMar>
          </w:tcPr>
          <w:p w14:paraId="4375183B" w14:textId="77777777" w:rsidR="00FD25C1" w:rsidRPr="00CF1A49" w:rsidRDefault="00FD25C1" w:rsidP="00FD25C1">
            <w:pPr>
              <w:pStyle w:val="Heading3"/>
              <w:contextualSpacing w:val="0"/>
              <w:outlineLvl w:val="2"/>
            </w:pPr>
            <w:r>
              <w:t>Fall 2016 – spring 2018</w:t>
            </w:r>
          </w:p>
          <w:p w14:paraId="7E2F557D" w14:textId="77777777" w:rsidR="00FD25C1" w:rsidRPr="00CF1A49" w:rsidRDefault="00FD25C1" w:rsidP="00FD25C1">
            <w:pPr>
              <w:pStyle w:val="Heading2"/>
              <w:contextualSpacing w:val="0"/>
              <w:outlineLvl w:val="1"/>
            </w:pPr>
            <w:r>
              <w:t>Running start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Whatcom community college </w:t>
            </w:r>
          </w:p>
          <w:p w14:paraId="78EF963E" w14:textId="026BC344" w:rsidR="00FD25C1" w:rsidRDefault="00FD25C1" w:rsidP="00FD25C1">
            <w:r>
              <w:t>Running start helped me graduate from high school faster, and I was able to take classes towards my degree while still in high school.</w:t>
            </w:r>
          </w:p>
          <w:p w14:paraId="7B2EC644" w14:textId="77777777" w:rsidR="00FD25C1" w:rsidRDefault="00FD25C1" w:rsidP="00FD25C1"/>
          <w:p w14:paraId="1B08F968" w14:textId="227790A1" w:rsidR="00FD25C1" w:rsidRPr="00FD25C1" w:rsidRDefault="00FD25C1" w:rsidP="00FD25C1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FD25C1">
              <w:rPr>
                <w:rFonts w:eastAsiaTheme="majorEastAsia" w:cstheme="majorBidi"/>
                <w:b/>
                <w:caps/>
                <w:szCs w:val="24"/>
              </w:rPr>
              <w:t xml:space="preserve">Fall 2018 – </w:t>
            </w:r>
            <w:r w:rsidR="00AE15BA">
              <w:rPr>
                <w:rFonts w:eastAsiaTheme="majorEastAsia" w:cstheme="majorBidi"/>
                <w:b/>
                <w:caps/>
                <w:szCs w:val="24"/>
              </w:rPr>
              <w:t>Spring</w:t>
            </w:r>
            <w:r w:rsidRPr="00FD25C1">
              <w:rPr>
                <w:rFonts w:eastAsiaTheme="majorEastAsia" w:cstheme="majorBidi"/>
                <w:b/>
                <w:caps/>
                <w:szCs w:val="24"/>
              </w:rPr>
              <w:t xml:space="preserve"> 2020</w:t>
            </w:r>
          </w:p>
          <w:p w14:paraId="05B9643C" w14:textId="77777777" w:rsidR="00FD25C1" w:rsidRPr="00CF1A49" w:rsidRDefault="00FD25C1" w:rsidP="00FD25C1">
            <w:pPr>
              <w:pStyle w:val="Heading2"/>
              <w:contextualSpacing w:val="0"/>
              <w:outlineLvl w:val="1"/>
            </w:pPr>
            <w:r w:rsidRPr="00FD25C1">
              <w:t xml:space="preserve">Associate in science (AS) - computer information systems, </w:t>
            </w:r>
            <w:r>
              <w:rPr>
                <w:rStyle w:val="SubtleReference"/>
              </w:rPr>
              <w:t xml:space="preserve">Whatcom community college </w:t>
            </w:r>
          </w:p>
          <w:p w14:paraId="3CDF4E80" w14:textId="77777777" w:rsidR="00FD25C1" w:rsidRDefault="00FD25C1" w:rsidP="00FD25C1"/>
          <w:p w14:paraId="17276C49" w14:textId="77777777" w:rsidR="00FD25C1" w:rsidRDefault="00FD25C1" w:rsidP="00FD25C1"/>
          <w:p w14:paraId="54430D6F" w14:textId="77777777" w:rsidR="00275C55" w:rsidRDefault="00275C55" w:rsidP="00FD25C1"/>
          <w:p w14:paraId="326F326C" w14:textId="77777777" w:rsidR="00275C55" w:rsidRDefault="00275C55" w:rsidP="00FD25C1"/>
          <w:p w14:paraId="61C703ED" w14:textId="2B673BD5" w:rsidR="00275C55" w:rsidRDefault="00275C55" w:rsidP="00FD25C1"/>
        </w:tc>
      </w:tr>
    </w:tbl>
    <w:p w14:paraId="676E83CE" w14:textId="11FFC041" w:rsidR="00FD25C1" w:rsidRPr="00CF1A49" w:rsidRDefault="00FD25C1" w:rsidP="00FD25C1">
      <w:pPr>
        <w:pStyle w:val="Heading1"/>
      </w:pPr>
      <w:r w:rsidRPr="00F16844">
        <w:lastRenderedPageBreak/>
        <w:t>Certificate</w:t>
      </w:r>
      <w:r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D25C1" w:rsidRPr="00CF1A49" w14:paraId="6CF8ED39" w14:textId="77777777" w:rsidTr="00FD25C1">
        <w:tc>
          <w:tcPr>
            <w:tcW w:w="9290" w:type="dxa"/>
          </w:tcPr>
          <w:p w14:paraId="0BB30DDF" w14:textId="77777777" w:rsidR="00FD25C1" w:rsidRDefault="00FD25C1" w:rsidP="00FD25C1">
            <w:pPr>
              <w:pStyle w:val="Heading3"/>
              <w:contextualSpacing w:val="0"/>
              <w:outlineLvl w:val="2"/>
            </w:pPr>
            <w:r>
              <w:t>JUNE 2019</w:t>
            </w:r>
          </w:p>
          <w:p w14:paraId="48D9F781" w14:textId="2D11F71D" w:rsidR="00FD25C1" w:rsidRPr="00CF1A49" w:rsidRDefault="00FD25C1" w:rsidP="00FD25C1">
            <w:pPr>
              <w:contextualSpacing w:val="0"/>
            </w:pPr>
            <w:r w:rsidRPr="00FD25C1">
              <w:rPr>
                <w:rStyle w:val="Heading2Char"/>
              </w:rPr>
              <w:t>INFORMATION SECURITY PROFESSIONAL,</w:t>
            </w:r>
            <w:r w:rsidRPr="00FD25C1">
              <w:rPr>
                <w:color w:val="1D824C" w:themeColor="accent1"/>
                <w:sz w:val="26"/>
                <w:szCs w:val="26"/>
              </w:rPr>
              <w:t xml:space="preserve"> </w:t>
            </w:r>
            <w:r w:rsidRPr="00F16844">
              <w:rPr>
                <w:bCs/>
                <w:sz w:val="26"/>
                <w:szCs w:val="26"/>
              </w:rPr>
              <w:t>WHATCOM COMMUNITY COLLEGE</w:t>
            </w:r>
          </w:p>
        </w:tc>
      </w:tr>
      <w:tr w:rsidR="00FD25C1" w:rsidRPr="00CF1A49" w14:paraId="53E07AE2" w14:textId="77777777" w:rsidTr="00FD25C1">
        <w:tc>
          <w:tcPr>
            <w:tcW w:w="9290" w:type="dxa"/>
            <w:tcMar>
              <w:top w:w="216" w:type="dxa"/>
            </w:tcMar>
          </w:tcPr>
          <w:p w14:paraId="281648B7" w14:textId="3CA902CC" w:rsidR="00FD25C1" w:rsidRPr="00FD25C1" w:rsidRDefault="00CA6200" w:rsidP="00FD25C1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JUNE</w:t>
            </w:r>
            <w:r w:rsidR="00FD25C1" w:rsidRPr="00FD25C1">
              <w:rPr>
                <w:rFonts w:eastAsiaTheme="majorEastAsia" w:cstheme="majorBidi"/>
                <w:b/>
                <w:caps/>
                <w:szCs w:val="24"/>
              </w:rPr>
              <w:t xml:space="preserve"> 2020</w:t>
            </w:r>
          </w:p>
          <w:p w14:paraId="45BA9068" w14:textId="77777777" w:rsidR="00FD25C1" w:rsidRDefault="00FD25C1" w:rsidP="00FD25C1">
            <w:pPr>
              <w:rPr>
                <w:bCs/>
                <w:sz w:val="26"/>
                <w:szCs w:val="26"/>
              </w:rPr>
            </w:pPr>
            <w:r w:rsidRPr="00FD25C1">
              <w:rPr>
                <w:rStyle w:val="Heading2Char"/>
              </w:rPr>
              <w:t>Technical Support,</w:t>
            </w:r>
            <w:r w:rsidRPr="00FD25C1">
              <w:rPr>
                <w:color w:val="1D824C" w:themeColor="accent1"/>
                <w:sz w:val="26"/>
                <w:szCs w:val="26"/>
              </w:rPr>
              <w:t xml:space="preserve"> </w:t>
            </w:r>
            <w:r w:rsidRPr="00FD25C1">
              <w:rPr>
                <w:bCs/>
                <w:sz w:val="26"/>
                <w:szCs w:val="26"/>
              </w:rPr>
              <w:t>WHATCOM COMMUNITY COLLEGE</w:t>
            </w:r>
          </w:p>
          <w:p w14:paraId="1A563612" w14:textId="77777777" w:rsidR="00FD25C1" w:rsidRDefault="00FD25C1" w:rsidP="00FD25C1">
            <w:pPr>
              <w:rPr>
                <w:bCs/>
              </w:rPr>
            </w:pPr>
          </w:p>
          <w:p w14:paraId="77534919" w14:textId="4ADC3F82" w:rsidR="00FD25C1" w:rsidRDefault="00CA6200" w:rsidP="00FD25C1">
            <w:pPr>
              <w:pStyle w:val="Heading3"/>
              <w:contextualSpacing w:val="0"/>
              <w:outlineLvl w:val="2"/>
            </w:pPr>
            <w:r>
              <w:t>JUNE</w:t>
            </w:r>
            <w:r w:rsidR="00FD25C1">
              <w:t xml:space="preserve"> 2020</w:t>
            </w:r>
          </w:p>
          <w:p w14:paraId="18000585" w14:textId="512848EE" w:rsidR="00FD25C1" w:rsidRDefault="00FD25C1" w:rsidP="00FD25C1">
            <w:r w:rsidRPr="00FD25C1">
              <w:rPr>
                <w:rStyle w:val="Heading2Char"/>
              </w:rPr>
              <w:t>Network Administration,</w:t>
            </w:r>
            <w:r>
              <w:rPr>
                <w:color w:val="1D824C" w:themeColor="accent1"/>
                <w:sz w:val="26"/>
                <w:szCs w:val="26"/>
              </w:rPr>
              <w:t xml:space="preserve"> </w:t>
            </w:r>
            <w:r w:rsidRPr="00F16844">
              <w:rPr>
                <w:bCs/>
                <w:sz w:val="26"/>
                <w:szCs w:val="26"/>
              </w:rPr>
              <w:t>WHATCOM COMMUNITY COLLEGE</w:t>
            </w:r>
          </w:p>
        </w:tc>
      </w:tr>
    </w:tbl>
    <w:sdt>
      <w:sdtPr>
        <w:alias w:val="Skills:"/>
        <w:tag w:val="Skills:"/>
        <w:id w:val="-1392877668"/>
        <w:placeholder>
          <w:docPart w:val="EB83B3F4E4B54DE9AAE8A962D2B7E2E2"/>
        </w:placeholder>
        <w:temporary/>
        <w:showingPlcHdr/>
        <w15:appearance w15:val="hidden"/>
      </w:sdtPr>
      <w:sdtEndPr/>
      <w:sdtContent>
        <w:p w14:paraId="1DEB549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93B8A83" w14:textId="77777777" w:rsidTr="00CF1A49">
        <w:tc>
          <w:tcPr>
            <w:tcW w:w="4675" w:type="dxa"/>
          </w:tcPr>
          <w:p w14:paraId="5D0E270F" w14:textId="77777777" w:rsidR="00FD25C1" w:rsidRDefault="00FD25C1" w:rsidP="00FD25C1">
            <w:pPr>
              <w:pStyle w:val="ListBullet"/>
              <w:contextualSpacing w:val="0"/>
            </w:pPr>
            <w:r>
              <w:t>Teamwork</w:t>
            </w:r>
          </w:p>
          <w:p w14:paraId="02FD5E11" w14:textId="77777777" w:rsidR="00FD25C1" w:rsidRDefault="00FD25C1" w:rsidP="00FD25C1">
            <w:pPr>
              <w:pStyle w:val="ListBullet"/>
              <w:contextualSpacing w:val="0"/>
            </w:pPr>
            <w:r>
              <w:t xml:space="preserve">Communication </w:t>
            </w:r>
          </w:p>
          <w:p w14:paraId="4D0E7011" w14:textId="77777777" w:rsidR="00FD25C1" w:rsidRDefault="00FD25C1" w:rsidP="00FD25C1">
            <w:pPr>
              <w:pStyle w:val="ListBullet"/>
              <w:contextualSpacing w:val="0"/>
            </w:pPr>
            <w:r>
              <w:t>Time Management</w:t>
            </w:r>
          </w:p>
          <w:p w14:paraId="34AD4C7E" w14:textId="3DEE175E" w:rsidR="001F4E6D" w:rsidRPr="006E1507" w:rsidRDefault="00FD25C1" w:rsidP="00FD25C1">
            <w:pPr>
              <w:pStyle w:val="ListBullet"/>
              <w:contextualSpacing w:val="0"/>
            </w:pPr>
            <w:r>
              <w:t>Professionalism</w:t>
            </w:r>
          </w:p>
        </w:tc>
        <w:tc>
          <w:tcPr>
            <w:tcW w:w="4675" w:type="dxa"/>
            <w:tcMar>
              <w:left w:w="360" w:type="dxa"/>
            </w:tcMar>
          </w:tcPr>
          <w:p w14:paraId="4755B276" w14:textId="77777777" w:rsidR="00FD25C1" w:rsidRDefault="00FD25C1" w:rsidP="00FD25C1">
            <w:pPr>
              <w:pStyle w:val="ListBullet"/>
            </w:pPr>
            <w:r>
              <w:t>Self-Motivation </w:t>
            </w:r>
          </w:p>
          <w:p w14:paraId="76ABF1FA" w14:textId="77777777" w:rsidR="00FD25C1" w:rsidRDefault="00FD25C1" w:rsidP="00FD25C1">
            <w:pPr>
              <w:pStyle w:val="ListBullet"/>
            </w:pPr>
            <w:r>
              <w:t>Adaptability</w:t>
            </w:r>
          </w:p>
          <w:p w14:paraId="4111F6F2" w14:textId="7CD0F09F" w:rsidR="001E3120" w:rsidRPr="006E1507" w:rsidRDefault="00FD25C1" w:rsidP="00FD25C1">
            <w:pPr>
              <w:pStyle w:val="ListBullet"/>
            </w:pPr>
            <w:r>
              <w:t>Multitasking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C517D3BEDD39483C9AE92CF3ED016D78"/>
        </w:placeholder>
        <w:temporary/>
        <w:showingPlcHdr/>
        <w15:appearance w15:val="hidden"/>
      </w:sdtPr>
      <w:sdtEndPr/>
      <w:sdtContent>
        <w:p w14:paraId="2C3DB34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614B0DE" w14:textId="13ABABC2" w:rsidR="00B51D1B" w:rsidRPr="006E1507" w:rsidRDefault="00FD25C1" w:rsidP="006E1507">
      <w:r>
        <w:t>I am a volunteer sound technician and projector operator at my local church. I have experience in construction</w:t>
      </w:r>
      <w:r w:rsidR="004800A9">
        <w:t>.</w:t>
      </w:r>
      <w:r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D0E7" w14:textId="77777777" w:rsidR="009C0505" w:rsidRDefault="009C0505" w:rsidP="0068194B">
      <w:r>
        <w:separator/>
      </w:r>
    </w:p>
    <w:p w14:paraId="6EDD1671" w14:textId="77777777" w:rsidR="009C0505" w:rsidRDefault="009C0505"/>
    <w:p w14:paraId="32B2D5E0" w14:textId="77777777" w:rsidR="009C0505" w:rsidRDefault="009C0505"/>
  </w:endnote>
  <w:endnote w:type="continuationSeparator" w:id="0">
    <w:p w14:paraId="202AA3E5" w14:textId="77777777" w:rsidR="009C0505" w:rsidRDefault="009C0505" w:rsidP="0068194B">
      <w:r>
        <w:continuationSeparator/>
      </w:r>
    </w:p>
    <w:p w14:paraId="1EDE5080" w14:textId="77777777" w:rsidR="009C0505" w:rsidRDefault="009C0505"/>
    <w:p w14:paraId="51C2FCD7" w14:textId="77777777" w:rsidR="009C0505" w:rsidRDefault="009C0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8275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FB2F" w14:textId="77777777" w:rsidR="009C0505" w:rsidRDefault="009C0505" w:rsidP="0068194B">
      <w:r>
        <w:separator/>
      </w:r>
    </w:p>
    <w:p w14:paraId="7846F99C" w14:textId="77777777" w:rsidR="009C0505" w:rsidRDefault="009C0505"/>
    <w:p w14:paraId="55E2D712" w14:textId="77777777" w:rsidR="009C0505" w:rsidRDefault="009C0505"/>
  </w:footnote>
  <w:footnote w:type="continuationSeparator" w:id="0">
    <w:p w14:paraId="135E57E0" w14:textId="77777777" w:rsidR="009C0505" w:rsidRDefault="009C0505" w:rsidP="0068194B">
      <w:r>
        <w:continuationSeparator/>
      </w:r>
    </w:p>
    <w:p w14:paraId="255DD643" w14:textId="77777777" w:rsidR="009C0505" w:rsidRDefault="009C0505"/>
    <w:p w14:paraId="1BF1906C" w14:textId="77777777" w:rsidR="009C0505" w:rsidRDefault="009C0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51A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628B03" wp14:editId="597BB7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44CEA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1"/>
    <w:rsid w:val="000001EF"/>
    <w:rsid w:val="00007322"/>
    <w:rsid w:val="00007728"/>
    <w:rsid w:val="00024584"/>
    <w:rsid w:val="00024730"/>
    <w:rsid w:val="00055E95"/>
    <w:rsid w:val="00067000"/>
    <w:rsid w:val="0007021F"/>
    <w:rsid w:val="000815AA"/>
    <w:rsid w:val="000B2BA5"/>
    <w:rsid w:val="000F2F8C"/>
    <w:rsid w:val="000F3361"/>
    <w:rsid w:val="0010006E"/>
    <w:rsid w:val="001045A8"/>
    <w:rsid w:val="00114A91"/>
    <w:rsid w:val="001427E1"/>
    <w:rsid w:val="00163668"/>
    <w:rsid w:val="00171566"/>
    <w:rsid w:val="00171F2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EC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C55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0A9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684"/>
    <w:rsid w:val="00703217"/>
    <w:rsid w:val="00712D8B"/>
    <w:rsid w:val="007273B7"/>
    <w:rsid w:val="00733E0A"/>
    <w:rsid w:val="0074403D"/>
    <w:rsid w:val="00746D44"/>
    <w:rsid w:val="007538DC"/>
    <w:rsid w:val="00757803"/>
    <w:rsid w:val="0079206B"/>
    <w:rsid w:val="007920A6"/>
    <w:rsid w:val="00796076"/>
    <w:rsid w:val="007C0566"/>
    <w:rsid w:val="007C606B"/>
    <w:rsid w:val="007E6A61"/>
    <w:rsid w:val="00801140"/>
    <w:rsid w:val="00803404"/>
    <w:rsid w:val="00830E9C"/>
    <w:rsid w:val="00834955"/>
    <w:rsid w:val="00855B59"/>
    <w:rsid w:val="00860461"/>
    <w:rsid w:val="0086487C"/>
    <w:rsid w:val="00870B20"/>
    <w:rsid w:val="008829F8"/>
    <w:rsid w:val="00885897"/>
    <w:rsid w:val="008A6538"/>
    <w:rsid w:val="008B04A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0505"/>
    <w:rsid w:val="009C4DFC"/>
    <w:rsid w:val="009D32BD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0C1"/>
    <w:rsid w:val="00AD360E"/>
    <w:rsid w:val="00AD40FB"/>
    <w:rsid w:val="00AD782D"/>
    <w:rsid w:val="00AE15BA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6200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5C1"/>
    <w:rsid w:val="00FD3D13"/>
    <w:rsid w:val="00FE42E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4860"/>
  <w15:chartTrackingRefBased/>
  <w15:docId w15:val="{E3605600-34AB-4375-816C-08472A21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i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A12D925E9B473BB80D887EF8E3D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C3D1B-E3FF-429B-9C8C-9F2DAAF70BD9}"/>
      </w:docPartPr>
      <w:docPartBody>
        <w:p w:rsidR="00491DBC" w:rsidRDefault="005F2C79">
          <w:pPr>
            <w:pStyle w:val="6CA12D925E9B473BB80D887EF8E3DAEF"/>
          </w:pPr>
          <w:r w:rsidRPr="00CF1A49">
            <w:t>Experience</w:t>
          </w:r>
        </w:p>
      </w:docPartBody>
    </w:docPart>
    <w:docPart>
      <w:docPartPr>
        <w:name w:val="3FAF946B252C42E0A379D1C4F648D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DC89-D5D7-4CB4-A2C8-797284C32E16}"/>
      </w:docPartPr>
      <w:docPartBody>
        <w:p w:rsidR="00491DBC" w:rsidRDefault="005F2C79">
          <w:pPr>
            <w:pStyle w:val="3FAF946B252C42E0A379D1C4F648D0B2"/>
          </w:pPr>
          <w:r w:rsidRPr="00CF1A49">
            <w:t>Education</w:t>
          </w:r>
        </w:p>
      </w:docPartBody>
    </w:docPart>
    <w:docPart>
      <w:docPartPr>
        <w:name w:val="EB83B3F4E4B54DE9AAE8A962D2B7E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72D73-18B3-48FC-B62E-003F7C12B6E8}"/>
      </w:docPartPr>
      <w:docPartBody>
        <w:p w:rsidR="00491DBC" w:rsidRDefault="005F2C79">
          <w:pPr>
            <w:pStyle w:val="EB83B3F4E4B54DE9AAE8A962D2B7E2E2"/>
          </w:pPr>
          <w:r w:rsidRPr="00CF1A49">
            <w:t>Skills</w:t>
          </w:r>
        </w:p>
      </w:docPartBody>
    </w:docPart>
    <w:docPart>
      <w:docPartPr>
        <w:name w:val="C517D3BEDD39483C9AE92CF3ED016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2EC7-919E-429B-9677-C1CB55CC6613}"/>
      </w:docPartPr>
      <w:docPartBody>
        <w:p w:rsidR="00491DBC" w:rsidRDefault="005F2C79">
          <w:pPr>
            <w:pStyle w:val="C517D3BEDD39483C9AE92CF3ED016D7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5"/>
    <w:rsid w:val="00451357"/>
    <w:rsid w:val="00491DBC"/>
    <w:rsid w:val="004C40E7"/>
    <w:rsid w:val="00565BA5"/>
    <w:rsid w:val="005F2C79"/>
    <w:rsid w:val="006A55F1"/>
    <w:rsid w:val="00713AB1"/>
    <w:rsid w:val="00F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A12D925E9B473BB80D887EF8E3DAEF">
    <w:name w:val="6CA12D925E9B473BB80D887EF8E3DAEF"/>
  </w:style>
  <w:style w:type="character" w:styleId="SubtleReference">
    <w:name w:val="Subtle Reference"/>
    <w:basedOn w:val="DefaultParagraphFont"/>
    <w:uiPriority w:val="10"/>
    <w:qFormat/>
    <w:rsid w:val="00565BA5"/>
    <w:rPr>
      <w:b/>
      <w:caps w:val="0"/>
      <w:smallCaps/>
      <w:color w:val="595959" w:themeColor="text1" w:themeTint="A6"/>
    </w:rPr>
  </w:style>
  <w:style w:type="paragraph" w:customStyle="1" w:styleId="3FAF946B252C42E0A379D1C4F648D0B2">
    <w:name w:val="3FAF946B252C42E0A379D1C4F648D0B2"/>
  </w:style>
  <w:style w:type="paragraph" w:customStyle="1" w:styleId="EB83B3F4E4B54DE9AAE8A962D2B7E2E2">
    <w:name w:val="EB83B3F4E4B54DE9AAE8A962D2B7E2E2"/>
  </w:style>
  <w:style w:type="paragraph" w:customStyle="1" w:styleId="C517D3BEDD39483C9AE92CF3ED016D78">
    <w:name w:val="C517D3BEDD39483C9AE92CF3ED016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103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Keril</dc:creator>
  <cp:keywords/>
  <dc:description/>
  <cp:lastModifiedBy>Keril Fisenko</cp:lastModifiedBy>
  <cp:revision>11</cp:revision>
  <dcterms:created xsi:type="dcterms:W3CDTF">2020-11-26T04:31:00Z</dcterms:created>
  <dcterms:modified xsi:type="dcterms:W3CDTF">2021-12-08T08:10:00Z</dcterms:modified>
  <cp:category/>
</cp:coreProperties>
</file>