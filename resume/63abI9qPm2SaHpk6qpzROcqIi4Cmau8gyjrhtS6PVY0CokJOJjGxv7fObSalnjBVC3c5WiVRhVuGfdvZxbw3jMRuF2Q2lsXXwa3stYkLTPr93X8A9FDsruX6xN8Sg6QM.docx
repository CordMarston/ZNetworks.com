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3F4C0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149D57F" w14:textId="77777777" w:rsidR="00692703" w:rsidRPr="0083654A" w:rsidRDefault="0083654A" w:rsidP="00913946">
            <w:pPr>
              <w:pStyle w:val="Title"/>
              <w:rPr>
                <w:sz w:val="22"/>
                <w:szCs w:val="22"/>
              </w:rPr>
            </w:pPr>
            <w:r w:rsidRPr="0083654A">
              <w:rPr>
                <w:sz w:val="22"/>
                <w:szCs w:val="22"/>
              </w:rPr>
              <w:t>MARCUS</w:t>
            </w:r>
            <w:r w:rsidR="00692703" w:rsidRPr="0083654A">
              <w:rPr>
                <w:sz w:val="22"/>
                <w:szCs w:val="22"/>
              </w:rPr>
              <w:t xml:space="preserve"> </w:t>
            </w:r>
            <w:r w:rsidRPr="0083654A">
              <w:rPr>
                <w:rStyle w:val="IntenseEmphasis"/>
                <w:sz w:val="22"/>
                <w:szCs w:val="22"/>
              </w:rPr>
              <w:t>BUCKLEY</w:t>
            </w:r>
          </w:p>
          <w:p w14:paraId="38906E0F" w14:textId="4F4875A6" w:rsidR="00692703" w:rsidRPr="00CF1A49" w:rsidRDefault="001C5F45" w:rsidP="00913946">
            <w:pPr>
              <w:pStyle w:val="ContactInfo"/>
              <w:contextualSpacing w:val="0"/>
            </w:pPr>
            <w:r>
              <w:t>3343 Bagley Avenue</w:t>
            </w:r>
            <w:r w:rsidR="0083654A">
              <w:t xml:space="preserve"> </w:t>
            </w:r>
            <w:r>
              <w:t>Los Angeles</w:t>
            </w:r>
            <w:r w:rsidR="0083654A">
              <w:t xml:space="preserve"> CA 9</w:t>
            </w:r>
            <w:r>
              <w:t>0034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08B93C1F3D94E9B8F77C55C1755DFB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83654A">
              <w:t xml:space="preserve"> 443-415-8059</w:t>
            </w:r>
          </w:p>
          <w:p w14:paraId="17DB1848" w14:textId="3DC32E95" w:rsidR="00692703" w:rsidRPr="00CF1A49" w:rsidRDefault="0083654A" w:rsidP="0083654A">
            <w:pPr>
              <w:pStyle w:val="ContactInfoEmphasis"/>
            </w:pPr>
            <w:r>
              <w:t>M</w:t>
            </w:r>
            <w:r w:rsidR="0031583F">
              <w:t>sport240</w:t>
            </w:r>
            <w:r>
              <w:t>@</w:t>
            </w:r>
            <w:r w:rsidR="0088002B">
              <w:t>gmail.com</w:t>
            </w:r>
          </w:p>
        </w:tc>
      </w:tr>
      <w:tr w:rsidR="009571D8" w:rsidRPr="00CF1A49" w14:paraId="0F29F061" w14:textId="77777777" w:rsidTr="00692703">
        <w:tc>
          <w:tcPr>
            <w:tcW w:w="9360" w:type="dxa"/>
            <w:tcMar>
              <w:top w:w="432" w:type="dxa"/>
            </w:tcMar>
          </w:tcPr>
          <w:p w14:paraId="42C59680" w14:textId="77777777" w:rsidR="00970A87" w:rsidRDefault="00970A87" w:rsidP="00754101">
            <w:pPr>
              <w:contextualSpacing w:val="0"/>
            </w:pPr>
          </w:p>
          <w:p w14:paraId="6CB3D5F3" w14:textId="77777777" w:rsidR="00970A87" w:rsidRDefault="00970A87" w:rsidP="00754101">
            <w:pPr>
              <w:contextualSpacing w:val="0"/>
            </w:pPr>
          </w:p>
          <w:p w14:paraId="57791F81" w14:textId="77777777" w:rsidR="00970A87" w:rsidRDefault="00970A87" w:rsidP="00754101">
            <w:pPr>
              <w:contextualSpacing w:val="0"/>
            </w:pPr>
          </w:p>
          <w:p w14:paraId="5654D2DB" w14:textId="7B770E76" w:rsidR="001755A8" w:rsidRPr="00CF1A49" w:rsidRDefault="003D0480" w:rsidP="00754101">
            <w:pPr>
              <w:contextualSpacing w:val="0"/>
            </w:pPr>
            <w:r>
              <w:t>Network</w:t>
            </w:r>
            <w:r w:rsidR="0083654A">
              <w:t xml:space="preserve"> Technician with five years of </w:t>
            </w:r>
            <w:r w:rsidR="00754101">
              <w:t>technical experience in various hardware and software technologies seeking to obtain a role in network administration</w:t>
            </w:r>
          </w:p>
        </w:tc>
      </w:tr>
    </w:tbl>
    <w:p w14:paraId="56F78464" w14:textId="115950B1" w:rsidR="004E01EB" w:rsidRDefault="005C7CC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98708A0E2FA4189A7F3544936598FE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p w14:paraId="2A794283" w14:textId="08F95583" w:rsidR="001C5F45" w:rsidRDefault="001C5F45" w:rsidP="004E01EB">
      <w:pPr>
        <w:pStyle w:val="Heading1"/>
      </w:pPr>
    </w:p>
    <w:p w14:paraId="4F49C0D1" w14:textId="7ACD5709" w:rsidR="001C5F45" w:rsidRDefault="001C5F45" w:rsidP="003D0480">
      <w:pPr>
        <w:pStyle w:val="Heading3"/>
        <w:ind w:firstLine="720"/>
      </w:pPr>
      <w:r>
        <w:t>07/2019</w:t>
      </w:r>
      <w:r w:rsidRPr="00CF1A49">
        <w:t xml:space="preserve"> – </w:t>
      </w:r>
      <w:r w:rsidR="007D3476">
        <w:t xml:space="preserve">07/2020 </w:t>
      </w:r>
    </w:p>
    <w:p w14:paraId="43E13C16" w14:textId="6E4F670C" w:rsidR="004F30BD" w:rsidRPr="00EC207D" w:rsidRDefault="00957617" w:rsidP="004F30BD">
      <w:pPr>
        <w:pStyle w:val="Heading2"/>
        <w:ind w:firstLine="720"/>
        <w:rPr>
          <w:sz w:val="24"/>
          <w:szCs w:val="24"/>
        </w:rPr>
      </w:pPr>
      <w:r>
        <w:rPr>
          <w:sz w:val="24"/>
          <w:szCs w:val="24"/>
        </w:rPr>
        <w:t>END USER EXPERIENCE</w:t>
      </w:r>
      <w:r w:rsidR="004F30BD" w:rsidRPr="00EC207D">
        <w:rPr>
          <w:sz w:val="24"/>
          <w:szCs w:val="24"/>
        </w:rPr>
        <w:t xml:space="preserve"> technician, </w:t>
      </w:r>
      <w:r w:rsidR="00302FF7">
        <w:rPr>
          <w:rStyle w:val="SubtleReference"/>
          <w:sz w:val="24"/>
          <w:szCs w:val="24"/>
        </w:rPr>
        <w:t>TURNER TECHTRONICS – FOX/DISNEY</w:t>
      </w:r>
    </w:p>
    <w:p w14:paraId="45E02B12" w14:textId="77777777" w:rsidR="004F30BD" w:rsidRPr="00CF1A49" w:rsidRDefault="004F30BD" w:rsidP="001C5F45">
      <w:pPr>
        <w:pStyle w:val="Heading3"/>
        <w:ind w:firstLine="720"/>
      </w:pPr>
    </w:p>
    <w:p w14:paraId="499148D3" w14:textId="2FAF6B87" w:rsidR="00E8685B" w:rsidRDefault="004F30BD" w:rsidP="00E8685B">
      <w:pPr>
        <w:pStyle w:val="ListParagraph"/>
        <w:numPr>
          <w:ilvl w:val="0"/>
          <w:numId w:val="14"/>
        </w:numPr>
      </w:pPr>
      <w:r>
        <w:t>Physically install, configure and test network devices and maintain wiring in maintenance closets</w:t>
      </w:r>
    </w:p>
    <w:p w14:paraId="65A39DCB" w14:textId="0E1C20C9" w:rsidR="00E8685B" w:rsidRDefault="004F30BD" w:rsidP="00E8685B">
      <w:pPr>
        <w:pStyle w:val="ListParagraph"/>
        <w:numPr>
          <w:ilvl w:val="0"/>
          <w:numId w:val="14"/>
        </w:numPr>
      </w:pPr>
      <w:r>
        <w:t>Diagnose and troubleshoot warning/alarm action items and resolve trouble tickets</w:t>
      </w:r>
    </w:p>
    <w:p w14:paraId="27D87188" w14:textId="0F64A500" w:rsidR="001C5F45" w:rsidRDefault="003D0480" w:rsidP="00C01FA9">
      <w:pPr>
        <w:pStyle w:val="ListParagraph"/>
        <w:numPr>
          <w:ilvl w:val="0"/>
          <w:numId w:val="14"/>
        </w:numPr>
      </w:pPr>
      <w:r>
        <w:t xml:space="preserve">Serve as direct support for all A/V, Zoom conference and studio requests </w:t>
      </w:r>
    </w:p>
    <w:p w14:paraId="231AA06F" w14:textId="016DCB47" w:rsidR="0014375A" w:rsidRDefault="0014375A" w:rsidP="00C01FA9">
      <w:pPr>
        <w:pStyle w:val="ListParagraph"/>
        <w:numPr>
          <w:ilvl w:val="0"/>
          <w:numId w:val="14"/>
        </w:numPr>
      </w:pPr>
      <w:r>
        <w:t>Served as lead support for all incidents, request, break/fix in enterprise environment</w:t>
      </w:r>
    </w:p>
    <w:p w14:paraId="45688BAA" w14:textId="77777777" w:rsidR="001C5F45" w:rsidRPr="00CF1A49" w:rsidRDefault="001C5F45" w:rsidP="001C5F45">
      <w:pPr>
        <w:pStyle w:val="ListParagraph"/>
      </w:pPr>
    </w:p>
    <w:tbl>
      <w:tblPr>
        <w:tblStyle w:val="TableGrid"/>
        <w:tblW w:w="4952" w:type="pct"/>
        <w:tblInd w:w="-11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76"/>
        <w:gridCol w:w="9071"/>
      </w:tblGrid>
      <w:tr w:rsidR="001D0BF1" w:rsidRPr="00CF1A49" w14:paraId="2157E094" w14:textId="77777777" w:rsidTr="003D0480">
        <w:trPr>
          <w:trHeight w:val="80"/>
        </w:trPr>
        <w:tc>
          <w:tcPr>
            <w:tcW w:w="9247" w:type="dxa"/>
            <w:gridSpan w:val="2"/>
          </w:tcPr>
          <w:p w14:paraId="709ED148" w14:textId="3179732E" w:rsidR="001D0BF1" w:rsidRPr="00CF1A49" w:rsidRDefault="0029786D" w:rsidP="001D0BF1">
            <w:pPr>
              <w:pStyle w:val="Heading3"/>
              <w:contextualSpacing w:val="0"/>
              <w:outlineLvl w:val="2"/>
            </w:pPr>
            <w:r>
              <w:t>07/2016</w:t>
            </w:r>
            <w:r w:rsidR="001D0BF1" w:rsidRPr="00CF1A49">
              <w:t xml:space="preserve"> – </w:t>
            </w:r>
            <w:r w:rsidR="001C5F45">
              <w:t>07/2019</w:t>
            </w:r>
          </w:p>
          <w:p w14:paraId="17CFB902" w14:textId="77777777" w:rsidR="001D0BF1" w:rsidRPr="00EC207D" w:rsidRDefault="0029786D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C207D">
              <w:rPr>
                <w:sz w:val="24"/>
                <w:szCs w:val="24"/>
              </w:rPr>
              <w:t>field technician</w:t>
            </w:r>
            <w:r w:rsidR="001D0BF1" w:rsidRPr="00EC207D">
              <w:rPr>
                <w:sz w:val="24"/>
                <w:szCs w:val="24"/>
              </w:rPr>
              <w:t xml:space="preserve">, </w:t>
            </w:r>
            <w:r w:rsidRPr="00EC207D">
              <w:rPr>
                <w:rStyle w:val="SubtleReference"/>
                <w:sz w:val="24"/>
                <w:szCs w:val="24"/>
              </w:rPr>
              <w:t>keyw cORPORATION</w:t>
            </w:r>
          </w:p>
          <w:p w14:paraId="03F6BE0A" w14:textId="77777777" w:rsidR="003D0480" w:rsidRDefault="003D0480" w:rsidP="003D0480">
            <w:pPr>
              <w:pStyle w:val="ListParagraph"/>
              <w:numPr>
                <w:ilvl w:val="0"/>
                <w:numId w:val="20"/>
              </w:numPr>
            </w:pPr>
            <w:r>
              <w:t xml:space="preserve">Administered LAN, wireless and virtual networks in an enterprise environment for USDA </w:t>
            </w:r>
          </w:p>
          <w:p w14:paraId="2BE54A92" w14:textId="77777777" w:rsidR="003D0480" w:rsidRDefault="003D0480" w:rsidP="003D0480">
            <w:pPr>
              <w:pStyle w:val="ListParagraph"/>
              <w:numPr>
                <w:ilvl w:val="0"/>
                <w:numId w:val="20"/>
              </w:numPr>
            </w:pPr>
            <w:r>
              <w:t>Completed successful migrations and deployments, managed Active Directory &amp; group policy &amp; implemented device patches and upgrades from all vendors</w:t>
            </w:r>
          </w:p>
          <w:p w14:paraId="166A7AB7" w14:textId="77777777" w:rsidR="003D0480" w:rsidRDefault="003D0480" w:rsidP="003D0480">
            <w:pPr>
              <w:pStyle w:val="ListParagraph"/>
              <w:numPr>
                <w:ilvl w:val="0"/>
                <w:numId w:val="20"/>
              </w:numPr>
            </w:pPr>
            <w:r>
              <w:t xml:space="preserve">Maintained asset tracking and access control, granted file and access permissions </w:t>
            </w:r>
          </w:p>
          <w:p w14:paraId="0DF27063" w14:textId="77777777" w:rsidR="003D0480" w:rsidRDefault="003D0480" w:rsidP="003D0480">
            <w:pPr>
              <w:pStyle w:val="ListParagraph"/>
              <w:numPr>
                <w:ilvl w:val="0"/>
                <w:numId w:val="20"/>
              </w:numPr>
            </w:pPr>
            <w:r>
              <w:t>Monitored, diagnosed and resolved data, voice and VPN connectivity to ensure high availability to meet SLA</w:t>
            </w:r>
          </w:p>
          <w:p w14:paraId="2F45BC5C" w14:textId="77777777" w:rsidR="00EC207D" w:rsidRPr="00CF1A49" w:rsidRDefault="00EC207D" w:rsidP="003D0480"/>
        </w:tc>
      </w:tr>
      <w:tr w:rsidR="00F61DF9" w:rsidRPr="00CF1A49" w14:paraId="791DB512" w14:textId="77777777" w:rsidTr="003D0480">
        <w:trPr>
          <w:gridBefore w:val="1"/>
          <w:wBefore w:w="176" w:type="dxa"/>
        </w:trPr>
        <w:tc>
          <w:tcPr>
            <w:tcW w:w="9071" w:type="dxa"/>
            <w:tcMar>
              <w:top w:w="216" w:type="dxa"/>
            </w:tcMar>
          </w:tcPr>
          <w:p w14:paraId="3617B073" w14:textId="77777777" w:rsidR="00970A87" w:rsidRDefault="00970A87" w:rsidP="00F61DF9">
            <w:pPr>
              <w:pStyle w:val="Heading3"/>
              <w:contextualSpacing w:val="0"/>
              <w:outlineLvl w:val="2"/>
            </w:pPr>
          </w:p>
          <w:p w14:paraId="434F485C" w14:textId="5AC797CE" w:rsidR="00F61DF9" w:rsidRPr="00CF1A49" w:rsidRDefault="0029786D" w:rsidP="00F61DF9">
            <w:pPr>
              <w:pStyle w:val="Heading3"/>
              <w:contextualSpacing w:val="0"/>
              <w:outlineLvl w:val="2"/>
            </w:pPr>
            <w:r>
              <w:t xml:space="preserve">04/14 </w:t>
            </w:r>
            <w:r w:rsidR="00F61DF9" w:rsidRPr="00CF1A49">
              <w:t xml:space="preserve">– </w:t>
            </w:r>
            <w:r>
              <w:t>07/2016</w:t>
            </w:r>
          </w:p>
          <w:p w14:paraId="5397CCE9" w14:textId="77777777" w:rsidR="00F61DF9" w:rsidRPr="00EC207D" w:rsidRDefault="0029786D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C207D">
              <w:rPr>
                <w:sz w:val="24"/>
                <w:szCs w:val="24"/>
              </w:rPr>
              <w:t>PC Technican</w:t>
            </w:r>
            <w:r w:rsidR="00F61DF9" w:rsidRPr="00EC207D">
              <w:rPr>
                <w:sz w:val="24"/>
                <w:szCs w:val="24"/>
              </w:rPr>
              <w:t xml:space="preserve">, </w:t>
            </w:r>
            <w:r w:rsidRPr="00EC207D">
              <w:rPr>
                <w:rStyle w:val="SubtleReference"/>
                <w:sz w:val="24"/>
                <w:szCs w:val="24"/>
              </w:rPr>
              <w:t>johns hopkins hospital</w:t>
            </w:r>
          </w:p>
          <w:p w14:paraId="26D1443A" w14:textId="77777777" w:rsidR="005438A5" w:rsidRDefault="005438A5" w:rsidP="005438A5">
            <w:pPr>
              <w:pStyle w:val="ListParagraph"/>
              <w:numPr>
                <w:ilvl w:val="0"/>
                <w:numId w:val="15"/>
              </w:numPr>
            </w:pPr>
            <w:r>
              <w:t xml:space="preserve">Served as Tier II desktop technician in a fast-paced environment diagnosing and resolving a vast array of </w:t>
            </w:r>
            <w:r w:rsidR="00F412AF">
              <w:t>request and incidents</w:t>
            </w:r>
          </w:p>
          <w:p w14:paraId="59C95608" w14:textId="77777777" w:rsidR="00DF7A1D" w:rsidRDefault="00DF7A1D" w:rsidP="005438A5">
            <w:pPr>
              <w:pStyle w:val="ListParagraph"/>
              <w:numPr>
                <w:ilvl w:val="0"/>
                <w:numId w:val="15"/>
              </w:numPr>
            </w:pPr>
            <w:r>
              <w:t>Created and managed user profiles in Salesforce, Citrix, Mobile Iron, Avaya and Windows Server and Apple Mountain Lion</w:t>
            </w:r>
          </w:p>
          <w:p w14:paraId="3F83E83A" w14:textId="526BC064" w:rsidR="00DF7A1D" w:rsidRDefault="00DF7A1D" w:rsidP="005438A5">
            <w:pPr>
              <w:pStyle w:val="ListParagraph"/>
              <w:numPr>
                <w:ilvl w:val="0"/>
                <w:numId w:val="15"/>
              </w:numPr>
            </w:pPr>
            <w:r>
              <w:t>Imaged and Deployed machines using SCCM, completed several hardware rollout projects and enforced change management updates and updated department’s knowledge base</w:t>
            </w:r>
          </w:p>
          <w:p w14:paraId="019CD82C" w14:textId="7495E4AA" w:rsidR="004F0966" w:rsidRPr="00A63E4C" w:rsidRDefault="004F0966" w:rsidP="00A63E4C">
            <w:pPr>
              <w:pStyle w:val="Heading3"/>
              <w:contextualSpacing w:val="0"/>
              <w:outlineLvl w:val="2"/>
            </w:pPr>
          </w:p>
        </w:tc>
      </w:tr>
    </w:tbl>
    <w:p w14:paraId="1D3EBFFF" w14:textId="77777777" w:rsidR="00970A87" w:rsidRDefault="00970A87" w:rsidP="0097790C">
      <w:pPr>
        <w:pStyle w:val="Heading1"/>
      </w:pPr>
    </w:p>
    <w:p w14:paraId="591F7A57" w14:textId="77777777" w:rsidR="00970A87" w:rsidRDefault="00970A87" w:rsidP="0097790C">
      <w:pPr>
        <w:pStyle w:val="Heading1"/>
      </w:pPr>
    </w:p>
    <w:p w14:paraId="083F653F" w14:textId="77777777" w:rsidR="00970A87" w:rsidRDefault="00970A87" w:rsidP="0097790C">
      <w:pPr>
        <w:pStyle w:val="Heading1"/>
      </w:pPr>
    </w:p>
    <w:p w14:paraId="5BAD3B49" w14:textId="77777777" w:rsidR="00970A87" w:rsidRDefault="00970A87" w:rsidP="0097790C">
      <w:pPr>
        <w:pStyle w:val="Heading1"/>
      </w:pPr>
    </w:p>
    <w:p w14:paraId="62D3FE7D" w14:textId="77777777" w:rsidR="00970A87" w:rsidRDefault="00970A87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D5A0DCCCD6D54E82B440D1C87E4D8F21"/>
        </w:placeholder>
        <w:temporary/>
        <w:showingPlcHdr/>
        <w15:appearance w15:val="hidden"/>
      </w:sdtPr>
      <w:sdtEndPr/>
      <w:sdtContent>
        <w:p w14:paraId="03B87060" w14:textId="1FC850E4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8DEA26F" w14:textId="77777777" w:rsidTr="00D66A52">
        <w:tc>
          <w:tcPr>
            <w:tcW w:w="9355" w:type="dxa"/>
          </w:tcPr>
          <w:p w14:paraId="55BBC30E" w14:textId="77777777" w:rsidR="001D0BF1" w:rsidRPr="00CF1A49" w:rsidRDefault="00EC207D" w:rsidP="001D0BF1">
            <w:pPr>
              <w:pStyle w:val="Heading3"/>
              <w:contextualSpacing w:val="0"/>
              <w:outlineLvl w:val="2"/>
            </w:pPr>
            <w:r>
              <w:t>05/2016</w:t>
            </w:r>
          </w:p>
          <w:p w14:paraId="1F36C20F" w14:textId="77777777" w:rsidR="001D0BF1" w:rsidRPr="00EC207D" w:rsidRDefault="00EC207D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C207D">
              <w:rPr>
                <w:sz w:val="24"/>
                <w:szCs w:val="24"/>
              </w:rPr>
              <w:t>Applied information technology bs</w:t>
            </w:r>
            <w:r w:rsidR="001D0BF1" w:rsidRPr="00EC207D">
              <w:rPr>
                <w:sz w:val="24"/>
                <w:szCs w:val="24"/>
              </w:rPr>
              <w:t xml:space="preserve">, </w:t>
            </w:r>
            <w:r w:rsidRPr="00EC207D">
              <w:rPr>
                <w:rStyle w:val="SubtleReference"/>
                <w:sz w:val="24"/>
                <w:szCs w:val="24"/>
              </w:rPr>
              <w:t>umd - baltimore</w:t>
            </w:r>
          </w:p>
          <w:p w14:paraId="12BF885A" w14:textId="7DBA190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04E13FEB" w14:textId="77777777" w:rsidTr="00F61DF9">
        <w:tc>
          <w:tcPr>
            <w:tcW w:w="9355" w:type="dxa"/>
            <w:tcMar>
              <w:top w:w="216" w:type="dxa"/>
            </w:tcMar>
          </w:tcPr>
          <w:p w14:paraId="700A6FF0" w14:textId="09D40B95" w:rsidR="00F61DF9" w:rsidRPr="00CF1A49" w:rsidRDefault="00A63E4C" w:rsidP="00F61DF9">
            <w:pPr>
              <w:pStyle w:val="Heading3"/>
              <w:contextualSpacing w:val="0"/>
              <w:outlineLvl w:val="2"/>
            </w:pPr>
            <w:r>
              <w:t>04</w:t>
            </w:r>
            <w:r w:rsidR="000E6936">
              <w:t>/ 2</w:t>
            </w:r>
            <w:r>
              <w:t>020</w:t>
            </w:r>
          </w:p>
          <w:p w14:paraId="5B752E71" w14:textId="102FCA0F" w:rsidR="00F61DF9" w:rsidRDefault="000E6936" w:rsidP="00F61DF9">
            <w:pPr>
              <w:pStyle w:val="Heading2"/>
              <w:contextualSpacing w:val="0"/>
              <w:outlineLvl w:val="1"/>
            </w:pPr>
            <w:r>
              <w:t>SY0-501 Security +</w:t>
            </w:r>
            <w:r w:rsidR="00F61DF9" w:rsidRPr="00CF1A49">
              <w:t>,</w:t>
            </w:r>
            <w:r>
              <w:t xml:space="preserve"> COMPTIA</w:t>
            </w:r>
          </w:p>
          <w:p w14:paraId="6701F997" w14:textId="42A39F6B" w:rsidR="00FF05AA" w:rsidRPr="00CF1A49" w:rsidRDefault="00FF05AA" w:rsidP="00FF05AA">
            <w:pPr>
              <w:pStyle w:val="Heading3"/>
              <w:contextualSpacing w:val="0"/>
              <w:outlineLvl w:val="2"/>
            </w:pPr>
            <w:r>
              <w:t>0</w:t>
            </w:r>
            <w:r w:rsidR="006E625D">
              <w:t>2</w:t>
            </w:r>
            <w:r>
              <w:t>/ 201</w:t>
            </w:r>
            <w:r w:rsidR="00FB4BF8">
              <w:t>8</w:t>
            </w:r>
          </w:p>
          <w:p w14:paraId="51D10F63" w14:textId="0196D446" w:rsidR="00FF05AA" w:rsidRPr="00CF1A49" w:rsidRDefault="00FF05AA" w:rsidP="00FF05AA">
            <w:pPr>
              <w:pStyle w:val="Heading2"/>
              <w:contextualSpacing w:val="0"/>
              <w:outlineLvl w:val="1"/>
            </w:pPr>
            <w:r>
              <w:t>SY0-401 NETWORK +</w:t>
            </w:r>
            <w:r w:rsidRPr="00CF1A49">
              <w:t>,</w:t>
            </w:r>
            <w:r>
              <w:t xml:space="preserve"> COMPTIA</w:t>
            </w:r>
          </w:p>
          <w:p w14:paraId="146753F4" w14:textId="77777777" w:rsidR="00FF05AA" w:rsidRPr="00CF1A49" w:rsidRDefault="00FF05AA" w:rsidP="00F61DF9">
            <w:pPr>
              <w:pStyle w:val="Heading2"/>
              <w:contextualSpacing w:val="0"/>
              <w:outlineLvl w:val="1"/>
            </w:pPr>
          </w:p>
          <w:p w14:paraId="39838064" w14:textId="3E905644" w:rsidR="00F61DF9" w:rsidRDefault="00F61DF9" w:rsidP="00F61DF9"/>
        </w:tc>
      </w:tr>
    </w:tbl>
    <w:p w14:paraId="505DC7B4" w14:textId="47A231E9" w:rsidR="00486277" w:rsidRPr="00CF1A49" w:rsidRDefault="00452A53" w:rsidP="00486277">
      <w:pPr>
        <w:pStyle w:val="Heading1"/>
      </w:pPr>
      <w:r>
        <w:t>STRENTHS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D56C5A5" w14:textId="77777777" w:rsidTr="00CF1A49">
        <w:tc>
          <w:tcPr>
            <w:tcW w:w="4675" w:type="dxa"/>
          </w:tcPr>
          <w:p w14:paraId="38C31A1C" w14:textId="7BD968A9" w:rsidR="001E3120" w:rsidRPr="006E1507" w:rsidRDefault="00452A53" w:rsidP="006E1507">
            <w:pPr>
              <w:pStyle w:val="ListBullet"/>
              <w:contextualSpacing w:val="0"/>
            </w:pPr>
            <w:r>
              <w:t>Microsoft Office</w:t>
            </w:r>
            <w:r w:rsidR="00875E18">
              <w:t xml:space="preserve"> 365</w:t>
            </w:r>
            <w:r>
              <w:t xml:space="preserve"> Suite</w:t>
            </w:r>
          </w:p>
          <w:p w14:paraId="1A8EC9F6" w14:textId="23868AA1" w:rsidR="001F4E6D" w:rsidRDefault="00A63E4C" w:rsidP="006E1507">
            <w:pPr>
              <w:pStyle w:val="ListBullet"/>
              <w:contextualSpacing w:val="0"/>
            </w:pPr>
            <w:r>
              <w:t>OKTA</w:t>
            </w:r>
            <w:r w:rsidR="00BE515D">
              <w:t xml:space="preserve">, </w:t>
            </w:r>
            <w:proofErr w:type="spellStart"/>
            <w:r w:rsidR="00BE515D">
              <w:t>JamF</w:t>
            </w:r>
            <w:proofErr w:type="spellEnd"/>
            <w:r w:rsidR="00BE515D">
              <w:t>, Sophos</w:t>
            </w:r>
          </w:p>
          <w:p w14:paraId="2FCD7638" w14:textId="64319F24" w:rsidR="00167EC1" w:rsidRPr="006E1507" w:rsidRDefault="00167EC1" w:rsidP="006E1507">
            <w:pPr>
              <w:pStyle w:val="ListBullet"/>
              <w:contextualSpacing w:val="0"/>
            </w:pPr>
            <w:r>
              <w:t>Zoom</w:t>
            </w:r>
            <w:r w:rsidR="00302FF7">
              <w:t>, Slack</w:t>
            </w:r>
            <w:r w:rsidR="00BE515D">
              <w:t>, Adobe Creative Cloud</w:t>
            </w:r>
          </w:p>
        </w:tc>
        <w:tc>
          <w:tcPr>
            <w:tcW w:w="4675" w:type="dxa"/>
            <w:tcMar>
              <w:left w:w="360" w:type="dxa"/>
            </w:tcMar>
          </w:tcPr>
          <w:p w14:paraId="783D1835" w14:textId="0817AA77" w:rsidR="003A0632" w:rsidRPr="006E1507" w:rsidRDefault="00E935B2" w:rsidP="006E1507">
            <w:pPr>
              <w:pStyle w:val="ListBullet"/>
              <w:contextualSpacing w:val="0"/>
            </w:pPr>
            <w:r>
              <w:t xml:space="preserve">Service Now, </w:t>
            </w:r>
            <w:r w:rsidR="00A63E4C">
              <w:t>Slack</w:t>
            </w:r>
            <w:r>
              <w:t>, Zendesk</w:t>
            </w:r>
          </w:p>
          <w:p w14:paraId="04DFDD25" w14:textId="68930C06" w:rsidR="00167EC1" w:rsidRPr="006E1507" w:rsidRDefault="00875E18" w:rsidP="00167EC1">
            <w:pPr>
              <w:pStyle w:val="ListBullet"/>
              <w:contextualSpacing w:val="0"/>
            </w:pPr>
            <w:r>
              <w:t>Symantec,</w:t>
            </w:r>
            <w:r w:rsidR="00D30CB5">
              <w:t xml:space="preserve"> MobileIron, Barracuda</w:t>
            </w:r>
          </w:p>
          <w:p w14:paraId="791B74A5" w14:textId="7AA65055" w:rsidR="001E3120" w:rsidRPr="006E1507" w:rsidRDefault="00875E18" w:rsidP="006E1507">
            <w:pPr>
              <w:pStyle w:val="ListBullet"/>
              <w:contextualSpacing w:val="0"/>
            </w:pPr>
            <w:r>
              <w:t>Citrix, Cisco Any Connect, Juniper Pulse</w:t>
            </w:r>
          </w:p>
        </w:tc>
      </w:tr>
      <w:tr w:rsidR="004F30BD" w:rsidRPr="006E1507" w14:paraId="34042C85" w14:textId="77777777" w:rsidTr="00CF1A49">
        <w:tc>
          <w:tcPr>
            <w:tcW w:w="4675" w:type="dxa"/>
          </w:tcPr>
          <w:p w14:paraId="15B7DBD1" w14:textId="77777777" w:rsidR="004F30BD" w:rsidRDefault="004F30BD" w:rsidP="004F30BD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14:paraId="4978A2A3" w14:textId="77777777" w:rsidR="004F30BD" w:rsidRDefault="004F30BD" w:rsidP="004F30BD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4F30BD" w:rsidRPr="006E1507" w14:paraId="4A60949A" w14:textId="77777777" w:rsidTr="00CF1A49">
        <w:tc>
          <w:tcPr>
            <w:tcW w:w="4675" w:type="dxa"/>
          </w:tcPr>
          <w:p w14:paraId="63244BAB" w14:textId="77777777" w:rsidR="004F30BD" w:rsidRDefault="004F30BD" w:rsidP="004F30BD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14:paraId="0277D630" w14:textId="77777777" w:rsidR="004F30BD" w:rsidRDefault="004F30BD" w:rsidP="004F30B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2BB406AE" w14:textId="675F0B5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D6C15" w14:textId="77777777" w:rsidR="005C7CC9" w:rsidRDefault="005C7CC9" w:rsidP="0068194B">
      <w:r>
        <w:separator/>
      </w:r>
    </w:p>
    <w:p w14:paraId="6F4846B4" w14:textId="77777777" w:rsidR="005C7CC9" w:rsidRDefault="005C7CC9"/>
    <w:p w14:paraId="42CD68DE" w14:textId="77777777" w:rsidR="005C7CC9" w:rsidRDefault="005C7CC9"/>
  </w:endnote>
  <w:endnote w:type="continuationSeparator" w:id="0">
    <w:p w14:paraId="03AB235D" w14:textId="77777777" w:rsidR="005C7CC9" w:rsidRDefault="005C7CC9" w:rsidP="0068194B">
      <w:r>
        <w:continuationSeparator/>
      </w:r>
    </w:p>
    <w:p w14:paraId="57785504" w14:textId="77777777" w:rsidR="005C7CC9" w:rsidRDefault="005C7CC9"/>
    <w:p w14:paraId="3E625711" w14:textId="77777777" w:rsidR="005C7CC9" w:rsidRDefault="005C7C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A462B" w14:textId="77777777" w:rsidR="00E935B2" w:rsidRDefault="00E935B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58C72" w14:textId="77777777" w:rsidR="005C7CC9" w:rsidRDefault="005C7CC9" w:rsidP="0068194B">
      <w:r>
        <w:separator/>
      </w:r>
    </w:p>
    <w:p w14:paraId="7199BA2B" w14:textId="77777777" w:rsidR="005C7CC9" w:rsidRDefault="005C7CC9"/>
    <w:p w14:paraId="3187EBC6" w14:textId="77777777" w:rsidR="005C7CC9" w:rsidRDefault="005C7CC9"/>
  </w:footnote>
  <w:footnote w:type="continuationSeparator" w:id="0">
    <w:p w14:paraId="579A4D61" w14:textId="77777777" w:rsidR="005C7CC9" w:rsidRDefault="005C7CC9" w:rsidP="0068194B">
      <w:r>
        <w:continuationSeparator/>
      </w:r>
    </w:p>
    <w:p w14:paraId="5597696A" w14:textId="77777777" w:rsidR="005C7CC9" w:rsidRDefault="005C7CC9"/>
    <w:p w14:paraId="2CB3E5EB" w14:textId="77777777" w:rsidR="005C7CC9" w:rsidRDefault="005C7C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F4365" w14:textId="77777777" w:rsidR="00E935B2" w:rsidRPr="004E01EB" w:rsidRDefault="00E935B2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61BDE5" wp14:editId="1FBEF9A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DA206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A827D2"/>
    <w:multiLevelType w:val="hybridMultilevel"/>
    <w:tmpl w:val="B8AE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A5E01"/>
    <w:multiLevelType w:val="hybridMultilevel"/>
    <w:tmpl w:val="3E02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B58D8"/>
    <w:multiLevelType w:val="hybridMultilevel"/>
    <w:tmpl w:val="41A49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293CEF"/>
    <w:multiLevelType w:val="hybridMultilevel"/>
    <w:tmpl w:val="9A6EFF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B03753C"/>
    <w:multiLevelType w:val="hybridMultilevel"/>
    <w:tmpl w:val="7A3E0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1467592"/>
    <w:multiLevelType w:val="hybridMultilevel"/>
    <w:tmpl w:val="67A6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F09F1"/>
    <w:multiLevelType w:val="hybridMultilevel"/>
    <w:tmpl w:val="11AA1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4"/>
  </w:num>
  <w:num w:numId="17">
    <w:abstractNumId w:val="13"/>
  </w:num>
  <w:num w:numId="18">
    <w:abstractNumId w:val="19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F7"/>
    <w:rsid w:val="000001EF"/>
    <w:rsid w:val="00007322"/>
    <w:rsid w:val="00007728"/>
    <w:rsid w:val="00024584"/>
    <w:rsid w:val="00024730"/>
    <w:rsid w:val="00055E95"/>
    <w:rsid w:val="0007021F"/>
    <w:rsid w:val="000B2BA5"/>
    <w:rsid w:val="000C59BE"/>
    <w:rsid w:val="000E6936"/>
    <w:rsid w:val="000F1703"/>
    <w:rsid w:val="000F2F8C"/>
    <w:rsid w:val="0010006E"/>
    <w:rsid w:val="001045A8"/>
    <w:rsid w:val="00114A91"/>
    <w:rsid w:val="001427E1"/>
    <w:rsid w:val="0014375A"/>
    <w:rsid w:val="00163668"/>
    <w:rsid w:val="00167EC1"/>
    <w:rsid w:val="00171566"/>
    <w:rsid w:val="00172BC7"/>
    <w:rsid w:val="00174676"/>
    <w:rsid w:val="001755A8"/>
    <w:rsid w:val="00184014"/>
    <w:rsid w:val="00192008"/>
    <w:rsid w:val="001B12FA"/>
    <w:rsid w:val="001C0E68"/>
    <w:rsid w:val="001C4B6F"/>
    <w:rsid w:val="001C5F45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86D"/>
    <w:rsid w:val="00297F18"/>
    <w:rsid w:val="002A1945"/>
    <w:rsid w:val="002B2958"/>
    <w:rsid w:val="002B3FC8"/>
    <w:rsid w:val="002D23C5"/>
    <w:rsid w:val="002D6079"/>
    <w:rsid w:val="002D6137"/>
    <w:rsid w:val="002E7E61"/>
    <w:rsid w:val="002F05E5"/>
    <w:rsid w:val="002F254D"/>
    <w:rsid w:val="002F30E4"/>
    <w:rsid w:val="00302FF7"/>
    <w:rsid w:val="00307140"/>
    <w:rsid w:val="0031583F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0480"/>
    <w:rsid w:val="003D380F"/>
    <w:rsid w:val="003E160D"/>
    <w:rsid w:val="003F1D5F"/>
    <w:rsid w:val="00405128"/>
    <w:rsid w:val="00406CFF"/>
    <w:rsid w:val="00407BBD"/>
    <w:rsid w:val="00416B25"/>
    <w:rsid w:val="00420592"/>
    <w:rsid w:val="004319E0"/>
    <w:rsid w:val="00437E8C"/>
    <w:rsid w:val="00440225"/>
    <w:rsid w:val="00442C02"/>
    <w:rsid w:val="00452A53"/>
    <w:rsid w:val="004726BC"/>
    <w:rsid w:val="00474105"/>
    <w:rsid w:val="00480E6E"/>
    <w:rsid w:val="00486277"/>
    <w:rsid w:val="00494CF6"/>
    <w:rsid w:val="00495F8D"/>
    <w:rsid w:val="004A0EA7"/>
    <w:rsid w:val="004A1FAE"/>
    <w:rsid w:val="004A32FF"/>
    <w:rsid w:val="004B06EB"/>
    <w:rsid w:val="004B6AD0"/>
    <w:rsid w:val="004B71DC"/>
    <w:rsid w:val="004C2D5D"/>
    <w:rsid w:val="004C33E1"/>
    <w:rsid w:val="004E01EB"/>
    <w:rsid w:val="004E2794"/>
    <w:rsid w:val="004F0966"/>
    <w:rsid w:val="004F30BD"/>
    <w:rsid w:val="00510392"/>
    <w:rsid w:val="00513E2A"/>
    <w:rsid w:val="005438A5"/>
    <w:rsid w:val="00555460"/>
    <w:rsid w:val="00566A35"/>
    <w:rsid w:val="0056701E"/>
    <w:rsid w:val="005740D7"/>
    <w:rsid w:val="005A0F26"/>
    <w:rsid w:val="005A1B10"/>
    <w:rsid w:val="005A5A53"/>
    <w:rsid w:val="005A6850"/>
    <w:rsid w:val="005B1B1B"/>
    <w:rsid w:val="005C5932"/>
    <w:rsid w:val="005C7CC9"/>
    <w:rsid w:val="005D3CA7"/>
    <w:rsid w:val="005D4CC1"/>
    <w:rsid w:val="005F4B91"/>
    <w:rsid w:val="005F55D2"/>
    <w:rsid w:val="0062312F"/>
    <w:rsid w:val="00623434"/>
    <w:rsid w:val="00625F2C"/>
    <w:rsid w:val="00652724"/>
    <w:rsid w:val="006618E9"/>
    <w:rsid w:val="0068194B"/>
    <w:rsid w:val="00691424"/>
    <w:rsid w:val="00692703"/>
    <w:rsid w:val="006A1962"/>
    <w:rsid w:val="006B5D48"/>
    <w:rsid w:val="006B7D7B"/>
    <w:rsid w:val="006C1A5E"/>
    <w:rsid w:val="006D49D1"/>
    <w:rsid w:val="006E1507"/>
    <w:rsid w:val="006E625D"/>
    <w:rsid w:val="00712D8B"/>
    <w:rsid w:val="007273B7"/>
    <w:rsid w:val="00733E0A"/>
    <w:rsid w:val="0074403D"/>
    <w:rsid w:val="00746D44"/>
    <w:rsid w:val="007538DC"/>
    <w:rsid w:val="00754101"/>
    <w:rsid w:val="00757803"/>
    <w:rsid w:val="0079206B"/>
    <w:rsid w:val="00796076"/>
    <w:rsid w:val="007B5938"/>
    <w:rsid w:val="007C0566"/>
    <w:rsid w:val="007C606B"/>
    <w:rsid w:val="007D3476"/>
    <w:rsid w:val="007D4360"/>
    <w:rsid w:val="007E6A61"/>
    <w:rsid w:val="007F1086"/>
    <w:rsid w:val="0080073E"/>
    <w:rsid w:val="00801140"/>
    <w:rsid w:val="00803404"/>
    <w:rsid w:val="00834955"/>
    <w:rsid w:val="0083654A"/>
    <w:rsid w:val="008511F0"/>
    <w:rsid w:val="008532FD"/>
    <w:rsid w:val="00855B59"/>
    <w:rsid w:val="00860461"/>
    <w:rsid w:val="0086487C"/>
    <w:rsid w:val="00870B20"/>
    <w:rsid w:val="00875E18"/>
    <w:rsid w:val="0088002B"/>
    <w:rsid w:val="008829F8"/>
    <w:rsid w:val="00885897"/>
    <w:rsid w:val="00891A92"/>
    <w:rsid w:val="008A6538"/>
    <w:rsid w:val="008C7056"/>
    <w:rsid w:val="008F30F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37A9"/>
    <w:rsid w:val="009571D8"/>
    <w:rsid w:val="00957617"/>
    <w:rsid w:val="009650EA"/>
    <w:rsid w:val="00970A87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833"/>
    <w:rsid w:val="00A14534"/>
    <w:rsid w:val="00A16DAA"/>
    <w:rsid w:val="00A24162"/>
    <w:rsid w:val="00A25023"/>
    <w:rsid w:val="00A270EA"/>
    <w:rsid w:val="00A34BA2"/>
    <w:rsid w:val="00A36F27"/>
    <w:rsid w:val="00A42E32"/>
    <w:rsid w:val="00A4370E"/>
    <w:rsid w:val="00A46E63"/>
    <w:rsid w:val="00A51DC5"/>
    <w:rsid w:val="00A53DE1"/>
    <w:rsid w:val="00A615E1"/>
    <w:rsid w:val="00A63E4C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1DD1"/>
    <w:rsid w:val="00BA1546"/>
    <w:rsid w:val="00BA4C0A"/>
    <w:rsid w:val="00BB4E51"/>
    <w:rsid w:val="00BD431F"/>
    <w:rsid w:val="00BE423E"/>
    <w:rsid w:val="00BE515D"/>
    <w:rsid w:val="00BF61AC"/>
    <w:rsid w:val="00C0071E"/>
    <w:rsid w:val="00C01FA9"/>
    <w:rsid w:val="00C25294"/>
    <w:rsid w:val="00C47FA6"/>
    <w:rsid w:val="00C51220"/>
    <w:rsid w:val="00C57FC6"/>
    <w:rsid w:val="00C66A7D"/>
    <w:rsid w:val="00C779DA"/>
    <w:rsid w:val="00C814F7"/>
    <w:rsid w:val="00C921A8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CB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731"/>
    <w:rsid w:val="00DC1B78"/>
    <w:rsid w:val="00DC2A2F"/>
    <w:rsid w:val="00DC600B"/>
    <w:rsid w:val="00DE0FAA"/>
    <w:rsid w:val="00DE136D"/>
    <w:rsid w:val="00DE6534"/>
    <w:rsid w:val="00DF4D6C"/>
    <w:rsid w:val="00DF7A1D"/>
    <w:rsid w:val="00E01923"/>
    <w:rsid w:val="00E10A24"/>
    <w:rsid w:val="00E14498"/>
    <w:rsid w:val="00E20512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85B"/>
    <w:rsid w:val="00E935B2"/>
    <w:rsid w:val="00E9528E"/>
    <w:rsid w:val="00EA5099"/>
    <w:rsid w:val="00EC1351"/>
    <w:rsid w:val="00EC207D"/>
    <w:rsid w:val="00EC4CBF"/>
    <w:rsid w:val="00EC772B"/>
    <w:rsid w:val="00EE2CA8"/>
    <w:rsid w:val="00EF17E8"/>
    <w:rsid w:val="00EF51D9"/>
    <w:rsid w:val="00F130DD"/>
    <w:rsid w:val="00F24884"/>
    <w:rsid w:val="00F24B36"/>
    <w:rsid w:val="00F412AF"/>
    <w:rsid w:val="00F476C4"/>
    <w:rsid w:val="00F61DF9"/>
    <w:rsid w:val="00F81960"/>
    <w:rsid w:val="00F8769D"/>
    <w:rsid w:val="00F9350C"/>
    <w:rsid w:val="00F94EB5"/>
    <w:rsid w:val="00F9624D"/>
    <w:rsid w:val="00FB31C1"/>
    <w:rsid w:val="00FB4BF8"/>
    <w:rsid w:val="00FB58F2"/>
    <w:rsid w:val="00FC6AEA"/>
    <w:rsid w:val="00FD1DBA"/>
    <w:rsid w:val="00FD3D13"/>
    <w:rsid w:val="00FE55A2"/>
    <w:rsid w:val="00F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17424"/>
  <w15:chartTrackingRefBased/>
  <w15:docId w15:val="{42ACEFA3-6403-4F15-BBD0-15E40B86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SISSuppor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8B93C1F3D94E9B8F77C55C1755D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73B79-D2A2-40E6-833F-A625B446E372}"/>
      </w:docPartPr>
      <w:docPartBody>
        <w:p w:rsidR="000D2288" w:rsidRDefault="000D2288">
          <w:pPr>
            <w:pStyle w:val="208B93C1F3D94E9B8F77C55C1755DFBF"/>
          </w:pPr>
          <w:r w:rsidRPr="00CF1A49">
            <w:t>·</w:t>
          </w:r>
        </w:p>
      </w:docPartBody>
    </w:docPart>
    <w:docPart>
      <w:docPartPr>
        <w:name w:val="F98708A0E2FA4189A7F3544936598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EFE0D-FD94-4279-ADE2-4459937CD114}"/>
      </w:docPartPr>
      <w:docPartBody>
        <w:p w:rsidR="000D2288" w:rsidRDefault="000D2288">
          <w:pPr>
            <w:pStyle w:val="F98708A0E2FA4189A7F3544936598FE5"/>
          </w:pPr>
          <w:r w:rsidRPr="00CF1A49">
            <w:t>Experience</w:t>
          </w:r>
        </w:p>
      </w:docPartBody>
    </w:docPart>
    <w:docPart>
      <w:docPartPr>
        <w:name w:val="D5A0DCCCD6D54E82B440D1C87E4D8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F781-5988-498A-8C75-CF8E52C7F361}"/>
      </w:docPartPr>
      <w:docPartBody>
        <w:p w:rsidR="000D2288" w:rsidRDefault="000D2288">
          <w:pPr>
            <w:pStyle w:val="D5A0DCCCD6D54E82B440D1C87E4D8F2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88"/>
    <w:rsid w:val="000D2288"/>
    <w:rsid w:val="000F0BDD"/>
    <w:rsid w:val="00161E31"/>
    <w:rsid w:val="00560591"/>
    <w:rsid w:val="0059076A"/>
    <w:rsid w:val="005932BE"/>
    <w:rsid w:val="0066782E"/>
    <w:rsid w:val="00886F17"/>
    <w:rsid w:val="00B23465"/>
    <w:rsid w:val="00E566DF"/>
    <w:rsid w:val="00EE1CA6"/>
    <w:rsid w:val="00F7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C8B846EAA485B96538B9016FEBC79">
    <w:name w:val="B3FC8B846EAA485B96538B9016FEBC7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95A98337808488799C58F925B7304C6">
    <w:name w:val="995A98337808488799C58F925B7304C6"/>
  </w:style>
  <w:style w:type="paragraph" w:customStyle="1" w:styleId="8EB31834111D461E80BFD6E12E900141">
    <w:name w:val="8EB31834111D461E80BFD6E12E900141"/>
  </w:style>
  <w:style w:type="paragraph" w:customStyle="1" w:styleId="208B93C1F3D94E9B8F77C55C1755DFBF">
    <w:name w:val="208B93C1F3D94E9B8F77C55C1755DFBF"/>
  </w:style>
  <w:style w:type="paragraph" w:customStyle="1" w:styleId="08FD7F2E9C38410CAA1C12205D2BCEB8">
    <w:name w:val="08FD7F2E9C38410CAA1C12205D2BCEB8"/>
  </w:style>
  <w:style w:type="paragraph" w:customStyle="1" w:styleId="DFDA1A91E4DF4C33A962DD611119C7A1">
    <w:name w:val="DFDA1A91E4DF4C33A962DD611119C7A1"/>
  </w:style>
  <w:style w:type="paragraph" w:customStyle="1" w:styleId="2C9F4C321999480FA668E7B920BCBDFC">
    <w:name w:val="2C9F4C321999480FA668E7B920BCBDFC"/>
  </w:style>
  <w:style w:type="paragraph" w:customStyle="1" w:styleId="608E8832AFE346ADAAD6064F7CAA97C2">
    <w:name w:val="608E8832AFE346ADAAD6064F7CAA97C2"/>
  </w:style>
  <w:style w:type="paragraph" w:customStyle="1" w:styleId="74CD13DF07BD4D2EB0DCC83EE6601C90">
    <w:name w:val="74CD13DF07BD4D2EB0DCC83EE6601C90"/>
  </w:style>
  <w:style w:type="paragraph" w:customStyle="1" w:styleId="3D85DD15617B45D9BD0C1E5719176018">
    <w:name w:val="3D85DD15617B45D9BD0C1E5719176018"/>
  </w:style>
  <w:style w:type="paragraph" w:customStyle="1" w:styleId="C3EB3E6568A6400C857386C2D8D987C3">
    <w:name w:val="C3EB3E6568A6400C857386C2D8D987C3"/>
  </w:style>
  <w:style w:type="paragraph" w:customStyle="1" w:styleId="F98708A0E2FA4189A7F3544936598FE5">
    <w:name w:val="F98708A0E2FA4189A7F3544936598FE5"/>
  </w:style>
  <w:style w:type="paragraph" w:customStyle="1" w:styleId="4CB457A2BBB74FAAA9FC974DA6521D70">
    <w:name w:val="4CB457A2BBB74FAAA9FC974DA6521D70"/>
  </w:style>
  <w:style w:type="paragraph" w:customStyle="1" w:styleId="6E36D75799F84A1F86CA82BC1BA69E9E">
    <w:name w:val="6E36D75799F84A1F86CA82BC1BA69E9E"/>
  </w:style>
  <w:style w:type="paragraph" w:customStyle="1" w:styleId="991A330F6FA54D4597999F1656EEFEF3">
    <w:name w:val="991A330F6FA54D4597999F1656EEFEF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3714CE439D64241B0963FB354AD5F27">
    <w:name w:val="C3714CE439D64241B0963FB354AD5F27"/>
  </w:style>
  <w:style w:type="paragraph" w:customStyle="1" w:styleId="740CA5B46A6941EE8651E04972D7EE66">
    <w:name w:val="740CA5B46A6941EE8651E04972D7EE66"/>
  </w:style>
  <w:style w:type="paragraph" w:customStyle="1" w:styleId="3222F2A6C893411397AD7657794A1806">
    <w:name w:val="3222F2A6C893411397AD7657794A1806"/>
  </w:style>
  <w:style w:type="paragraph" w:customStyle="1" w:styleId="03D509EDFB694611974D5A1E8830DEDB">
    <w:name w:val="03D509EDFB694611974D5A1E8830DEDB"/>
  </w:style>
  <w:style w:type="paragraph" w:customStyle="1" w:styleId="090F43407BC74FDB8700A3E7DA5FA2E4">
    <w:name w:val="090F43407BC74FDB8700A3E7DA5FA2E4"/>
  </w:style>
  <w:style w:type="paragraph" w:customStyle="1" w:styleId="ABFBA288DB0741C68499532F3E2A2BB8">
    <w:name w:val="ABFBA288DB0741C68499532F3E2A2BB8"/>
  </w:style>
  <w:style w:type="paragraph" w:customStyle="1" w:styleId="548FA231F3E9424BA45FFFB01F52756D">
    <w:name w:val="548FA231F3E9424BA45FFFB01F52756D"/>
  </w:style>
  <w:style w:type="paragraph" w:customStyle="1" w:styleId="D5A0DCCCD6D54E82B440D1C87E4D8F21">
    <w:name w:val="D5A0DCCCD6D54E82B440D1C87E4D8F21"/>
  </w:style>
  <w:style w:type="paragraph" w:customStyle="1" w:styleId="1FBD6ED4A26345A886A05A9C476D8D3E">
    <w:name w:val="1FBD6ED4A26345A886A05A9C476D8D3E"/>
  </w:style>
  <w:style w:type="paragraph" w:customStyle="1" w:styleId="C3EAB08331F04E4FB306DFE94F90A04B">
    <w:name w:val="C3EAB08331F04E4FB306DFE94F90A04B"/>
  </w:style>
  <w:style w:type="paragraph" w:customStyle="1" w:styleId="27916EC354CD48BD86CE1AECC0D71F6D">
    <w:name w:val="27916EC354CD48BD86CE1AECC0D71F6D"/>
  </w:style>
  <w:style w:type="paragraph" w:customStyle="1" w:styleId="2D87F74EBFFE4388B2CE3AFFA7AB3D6F">
    <w:name w:val="2D87F74EBFFE4388B2CE3AFFA7AB3D6F"/>
  </w:style>
  <w:style w:type="paragraph" w:customStyle="1" w:styleId="156DC8F3340649D59068161B3C872CBC">
    <w:name w:val="156DC8F3340649D59068161B3C872CBC"/>
  </w:style>
  <w:style w:type="paragraph" w:customStyle="1" w:styleId="E725455CFB4D49B7BDE7EB11BC719B81">
    <w:name w:val="E725455CFB4D49B7BDE7EB11BC719B81"/>
  </w:style>
  <w:style w:type="paragraph" w:customStyle="1" w:styleId="84FF217C59B44793851C72AA4CF374C2">
    <w:name w:val="84FF217C59B44793851C72AA4CF374C2"/>
  </w:style>
  <w:style w:type="paragraph" w:customStyle="1" w:styleId="D5C255C892254A9F9D99C1256F63105A">
    <w:name w:val="D5C255C892254A9F9D99C1256F63105A"/>
  </w:style>
  <w:style w:type="paragraph" w:customStyle="1" w:styleId="9BC3C341FF8B448A8E894435C4BDC9C9">
    <w:name w:val="9BC3C341FF8B448A8E894435C4BDC9C9"/>
  </w:style>
  <w:style w:type="paragraph" w:customStyle="1" w:styleId="9B9BB00073864D55ABEC4509FEE1D51E">
    <w:name w:val="9B9BB00073864D55ABEC4509FEE1D51E"/>
  </w:style>
  <w:style w:type="paragraph" w:customStyle="1" w:styleId="F190CDC8D04A489DB2D16A597B785C0F">
    <w:name w:val="F190CDC8D04A489DB2D16A597B785C0F"/>
  </w:style>
  <w:style w:type="paragraph" w:customStyle="1" w:styleId="CF2E5E2EE05D4106BBFD3A9B10896700">
    <w:name w:val="CF2E5E2EE05D4106BBFD3A9B10896700"/>
  </w:style>
  <w:style w:type="paragraph" w:customStyle="1" w:styleId="FBDA0C55B9694DBA82FD3A81594AED5E">
    <w:name w:val="FBDA0C55B9694DBA82FD3A81594AED5E"/>
  </w:style>
  <w:style w:type="paragraph" w:customStyle="1" w:styleId="271D3CAC12454F009A01CE18A83F8F79">
    <w:name w:val="271D3CAC12454F009A01CE18A83F8F79"/>
  </w:style>
  <w:style w:type="paragraph" w:customStyle="1" w:styleId="8C68557EB11243B3A5E83ED1DCC92B0A">
    <w:name w:val="8C68557EB11243B3A5E83ED1DCC92B0A"/>
  </w:style>
  <w:style w:type="paragraph" w:customStyle="1" w:styleId="C639B6A355EC48ED96FA6380BE7703F7">
    <w:name w:val="C639B6A355EC48ED96FA6380BE7703F7"/>
  </w:style>
  <w:style w:type="paragraph" w:customStyle="1" w:styleId="BC2DE5560D654218A77BC3D6120FA021">
    <w:name w:val="BC2DE5560D654218A77BC3D6120FA021"/>
  </w:style>
  <w:style w:type="paragraph" w:customStyle="1" w:styleId="D0D17DDA8B2A42E6B41C2C8ECD5D7EB0">
    <w:name w:val="D0D17DDA8B2A42E6B41C2C8ECD5D7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</dc:creator>
  <cp:keywords/>
  <dc:description/>
  <cp:lastModifiedBy>M M</cp:lastModifiedBy>
  <cp:revision>6</cp:revision>
  <dcterms:created xsi:type="dcterms:W3CDTF">2020-08-05T17:47:00Z</dcterms:created>
  <dcterms:modified xsi:type="dcterms:W3CDTF">2020-08-05T17:53:00Z</dcterms:modified>
  <cp:category/>
</cp:coreProperties>
</file>