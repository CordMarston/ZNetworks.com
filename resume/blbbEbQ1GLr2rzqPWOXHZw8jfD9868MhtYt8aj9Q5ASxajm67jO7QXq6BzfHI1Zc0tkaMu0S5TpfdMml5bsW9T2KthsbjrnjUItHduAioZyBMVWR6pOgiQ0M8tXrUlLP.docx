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jc w:val="center"/>
        <w:tblLayout w:type="fixed"/>
        <w:tblLook w:val="0000" w:firstRow="0" w:lastRow="0" w:firstColumn="0" w:lastColumn="0" w:noHBand="0" w:noVBand="0"/>
      </w:tblPr>
      <w:tblGrid>
        <w:gridCol w:w="2376"/>
        <w:gridCol w:w="7830"/>
      </w:tblGrid>
      <w:tr xmlns:wp14="http://schemas.microsoft.com/office/word/2010/wordml" w:rsidR="00FA2A27" w:rsidTr="0CBE6EE0" w14:paraId="48FB0A9E" wp14:textId="77777777">
        <w:trPr>
          <w:jc w:val="center"/>
        </w:trPr>
        <w:tc>
          <w:tcPr>
            <w:tcW w:w="2376" w:type="dxa"/>
            <w:vMerge w:val="restart"/>
            <w:tcBorders>
              <w:right w:val="single" w:color="auto" w:sz="4" w:space="0"/>
            </w:tcBorders>
            <w:tcMar/>
          </w:tcPr>
          <w:p w:rsidRPr="00F54F5B" w:rsidR="0093551F" w:rsidP="00F2035A" w:rsidRDefault="00111BF6" w14:paraId="697DF303" wp14:textId="77777777">
            <w:pPr>
              <w:pStyle w:val="YourName"/>
              <w:rPr>
                <w:sz w:val="24"/>
                <w:szCs w:val="24"/>
              </w:rPr>
            </w:pPr>
            <w:bookmarkStart w:name="_GoBack" w:id="0"/>
            <w:bookmarkEnd w:id="0"/>
            <w:r w:rsidRPr="00F54F5B">
              <w:rPr>
                <w:sz w:val="24"/>
                <w:szCs w:val="24"/>
              </w:rPr>
              <w:t>Scott</w:t>
            </w:r>
            <w:r w:rsidRPr="00F54F5B" w:rsidR="00F54F5B">
              <w:rPr>
                <w:sz w:val="24"/>
                <w:szCs w:val="24"/>
              </w:rPr>
              <w:t xml:space="preserve"> R.</w:t>
            </w:r>
            <w:r w:rsidR="00F2035A">
              <w:rPr>
                <w:sz w:val="24"/>
                <w:szCs w:val="24"/>
              </w:rPr>
              <w:t xml:space="preserve"> </w:t>
            </w:r>
            <w:r w:rsidRPr="00F54F5B">
              <w:rPr>
                <w:sz w:val="24"/>
                <w:szCs w:val="24"/>
              </w:rPr>
              <w:t>Burns</w:t>
            </w:r>
          </w:p>
          <w:p w:rsidRPr="006D1746" w:rsidR="006D1746" w:rsidP="00F2035A" w:rsidRDefault="00E42291" w14:paraId="72E2486D" wp14:textId="77777777">
            <w:pPr>
              <w:pStyle w:val="ContactInfo"/>
            </w:pPr>
            <w:r>
              <w:t>6267 Anticline Ave</w:t>
            </w:r>
            <w:r w:rsidR="00FE71AA">
              <w:t>.</w:t>
            </w:r>
          </w:p>
          <w:p w:rsidRPr="006D1746" w:rsidR="006D1746" w:rsidP="00F2035A" w:rsidRDefault="00E42291" w14:paraId="12EFA723" wp14:textId="77777777">
            <w:pPr>
              <w:pStyle w:val="ContactInfo"/>
            </w:pPr>
            <w:r>
              <w:t>Las Vegas, NV 89139</w:t>
            </w:r>
          </w:p>
          <w:p w:rsidRPr="00111BF6" w:rsidR="00111BF6" w:rsidP="00F2035A" w:rsidRDefault="00FE71AA" w14:paraId="3113C9B3" wp14:textId="77777777">
            <w:pPr>
              <w:pStyle w:val="BodyText"/>
              <w:jc w:val="right"/>
            </w:pPr>
            <w:r>
              <w:t>702.</w:t>
            </w:r>
            <w:r w:rsidR="0094658C">
              <w:t>722.8447</w:t>
            </w:r>
          </w:p>
          <w:p w:rsidR="00FA2A27" w:rsidP="00F2035A" w:rsidRDefault="00DE38BE" w14:paraId="5F74FF10" wp14:textId="77777777">
            <w:pPr>
              <w:pStyle w:val="ContactInfo"/>
            </w:pPr>
            <w:hyperlink w:history="1" r:id="rId9">
              <w:r w:rsidRPr="00A124B4" w:rsidR="00E0197F">
                <w:rPr>
                  <w:rStyle w:val="Hyperlink"/>
                </w:rPr>
                <w:t>srburns_1@yahoo.com</w:t>
              </w:r>
            </w:hyperlink>
          </w:p>
          <w:p w:rsidR="00E0197F" w:rsidP="00F2035A" w:rsidRDefault="00E0197F" w14:paraId="672A6659" wp14:textId="77777777">
            <w:pPr>
              <w:pStyle w:val="BodyText"/>
              <w:jc w:val="right"/>
            </w:pPr>
          </w:p>
          <w:p w:rsidR="00E0197F" w:rsidP="00E0197F" w:rsidRDefault="00E0197F" w14:paraId="0A37501D" wp14:textId="77777777">
            <w:pPr>
              <w:pStyle w:val="BodyText"/>
            </w:pPr>
          </w:p>
          <w:p w:rsidR="00E0197F" w:rsidP="00E0197F" w:rsidRDefault="00E0197F" w14:paraId="5DAB6C7B" wp14:textId="77777777">
            <w:pPr>
              <w:pStyle w:val="BodyText"/>
            </w:pPr>
          </w:p>
          <w:p w:rsidR="00E0197F" w:rsidP="00E0197F" w:rsidRDefault="00E0197F" w14:paraId="02EB378F" wp14:textId="77777777">
            <w:pPr>
              <w:pStyle w:val="BodyText"/>
            </w:pPr>
          </w:p>
          <w:p w:rsidR="00E0197F" w:rsidP="00E0197F" w:rsidRDefault="00E0197F" w14:paraId="6A05A809" wp14:textId="77777777">
            <w:pPr>
              <w:pStyle w:val="BodyText"/>
            </w:pPr>
          </w:p>
          <w:p w:rsidR="00E0197F" w:rsidP="00E0197F" w:rsidRDefault="00E0197F" w14:paraId="5A39BBE3" wp14:textId="77777777">
            <w:pPr>
              <w:pStyle w:val="BodyText"/>
            </w:pPr>
          </w:p>
          <w:p w:rsidR="00E0197F" w:rsidP="00E0197F" w:rsidRDefault="00E0197F" w14:paraId="41C8F396" wp14:textId="77777777">
            <w:pPr>
              <w:pStyle w:val="BodyText"/>
            </w:pPr>
          </w:p>
          <w:p w:rsidR="00E0197F" w:rsidP="00E0197F" w:rsidRDefault="00E0197F" w14:paraId="72A3D3EC" wp14:textId="77777777">
            <w:pPr>
              <w:pStyle w:val="BodyText"/>
            </w:pPr>
          </w:p>
          <w:p w:rsidR="00E0197F" w:rsidP="00E0197F" w:rsidRDefault="00E0197F" w14:paraId="0D0B940D" wp14:textId="77777777">
            <w:pPr>
              <w:pStyle w:val="BodyText"/>
            </w:pPr>
          </w:p>
          <w:p w:rsidR="00E0197F" w:rsidP="00E0197F" w:rsidRDefault="00E0197F" w14:paraId="0E27B00A" wp14:textId="77777777">
            <w:pPr>
              <w:pStyle w:val="BodyText"/>
            </w:pPr>
          </w:p>
          <w:p w:rsidR="00E0197F" w:rsidP="00E0197F" w:rsidRDefault="00E0197F" w14:paraId="60061E4C" wp14:textId="77777777">
            <w:pPr>
              <w:pStyle w:val="BodyText"/>
            </w:pPr>
          </w:p>
          <w:p w:rsidR="00E0197F" w:rsidP="00E0197F" w:rsidRDefault="00E0197F" w14:paraId="44EAFD9C" wp14:textId="77777777">
            <w:pPr>
              <w:pStyle w:val="BodyText"/>
            </w:pPr>
          </w:p>
          <w:p w:rsidR="00E0197F" w:rsidP="00E0197F" w:rsidRDefault="00E0197F" w14:paraId="4B94D5A5" wp14:textId="77777777">
            <w:pPr>
              <w:pStyle w:val="BodyText"/>
            </w:pPr>
          </w:p>
          <w:p w:rsidR="00E0197F" w:rsidP="00E0197F" w:rsidRDefault="00E0197F" w14:paraId="3DEEC669" wp14:textId="77777777">
            <w:pPr>
              <w:pStyle w:val="BodyText"/>
            </w:pPr>
          </w:p>
          <w:p w:rsidR="00E0197F" w:rsidP="00E0197F" w:rsidRDefault="00E0197F" w14:paraId="3656B9AB" wp14:textId="77777777">
            <w:pPr>
              <w:pStyle w:val="BodyText"/>
            </w:pPr>
          </w:p>
          <w:p w:rsidR="00E0197F" w:rsidP="00E0197F" w:rsidRDefault="00E0197F" w14:paraId="45FB0818" wp14:textId="77777777">
            <w:pPr>
              <w:pStyle w:val="BodyText"/>
            </w:pPr>
          </w:p>
          <w:p w:rsidR="00E0197F" w:rsidP="00E0197F" w:rsidRDefault="00E0197F" w14:paraId="049F31CB" wp14:textId="77777777">
            <w:pPr>
              <w:pStyle w:val="BodyText"/>
            </w:pPr>
          </w:p>
          <w:p w:rsidR="00E0197F" w:rsidP="00E0197F" w:rsidRDefault="00E0197F" w14:paraId="53128261" wp14:textId="77777777">
            <w:pPr>
              <w:pStyle w:val="BodyText"/>
            </w:pPr>
          </w:p>
          <w:p w:rsidR="00E0197F" w:rsidP="00E0197F" w:rsidRDefault="00E0197F" w14:paraId="62486C05" wp14:textId="77777777">
            <w:pPr>
              <w:pStyle w:val="BodyText"/>
            </w:pPr>
          </w:p>
          <w:p w:rsidR="00E0197F" w:rsidP="00E0197F" w:rsidRDefault="00E0197F" w14:paraId="4101652C" wp14:textId="77777777">
            <w:pPr>
              <w:pStyle w:val="BodyText"/>
            </w:pPr>
          </w:p>
          <w:p w:rsidR="00E0197F" w:rsidP="00E0197F" w:rsidRDefault="00E0197F" w14:paraId="4B99056E" wp14:textId="77777777">
            <w:pPr>
              <w:pStyle w:val="BodyText"/>
            </w:pPr>
          </w:p>
          <w:p w:rsidR="00E0197F" w:rsidP="00E0197F" w:rsidRDefault="00E0197F" w14:paraId="1299C43A" wp14:textId="77777777">
            <w:pPr>
              <w:pStyle w:val="BodyText"/>
            </w:pPr>
          </w:p>
          <w:p w:rsidR="00E0197F" w:rsidP="00E0197F" w:rsidRDefault="00E0197F" w14:paraId="4DDBEF00" wp14:textId="77777777">
            <w:pPr>
              <w:pStyle w:val="BodyText"/>
            </w:pPr>
          </w:p>
          <w:p w:rsidR="00E0197F" w:rsidP="00E0197F" w:rsidRDefault="00E0197F" w14:paraId="3461D779" wp14:textId="77777777">
            <w:pPr>
              <w:pStyle w:val="BodyText"/>
            </w:pPr>
          </w:p>
          <w:p w:rsidR="00E0197F" w:rsidP="00E0197F" w:rsidRDefault="00E0197F" w14:paraId="3CF2D8B6" wp14:textId="77777777">
            <w:pPr>
              <w:pStyle w:val="BodyText"/>
            </w:pPr>
          </w:p>
          <w:p w:rsidR="00E0197F" w:rsidP="00E0197F" w:rsidRDefault="00E0197F" w14:paraId="0FB78278" wp14:textId="77777777">
            <w:pPr>
              <w:pStyle w:val="BodyText"/>
            </w:pPr>
          </w:p>
          <w:p w:rsidR="00E0197F" w:rsidP="00E0197F" w:rsidRDefault="00E0197F" w14:paraId="1FC39945" wp14:textId="77777777">
            <w:pPr>
              <w:pStyle w:val="BodyText"/>
            </w:pPr>
          </w:p>
          <w:p w:rsidR="00E0197F" w:rsidP="00E0197F" w:rsidRDefault="00E0197F" w14:paraId="0562CB0E" wp14:textId="77777777">
            <w:pPr>
              <w:pStyle w:val="BodyText"/>
            </w:pPr>
          </w:p>
          <w:p w:rsidR="00E0197F" w:rsidP="00E0197F" w:rsidRDefault="00E0197F" w14:paraId="34CE0A41" wp14:textId="77777777">
            <w:pPr>
              <w:pStyle w:val="BodyText"/>
            </w:pPr>
          </w:p>
          <w:p w:rsidR="00E0197F" w:rsidP="00E0197F" w:rsidRDefault="00E0197F" w14:paraId="62EBF3C5" wp14:textId="77777777">
            <w:pPr>
              <w:pStyle w:val="BodyText"/>
            </w:pPr>
          </w:p>
          <w:p w:rsidR="00E0197F" w:rsidP="00E0197F" w:rsidRDefault="00E0197F" w14:paraId="6D98A12B" wp14:textId="77777777">
            <w:pPr>
              <w:pStyle w:val="BodyText"/>
            </w:pPr>
          </w:p>
          <w:p w:rsidR="00E0197F" w:rsidP="00E0197F" w:rsidRDefault="00E0197F" w14:paraId="2946DB82" wp14:textId="77777777">
            <w:pPr>
              <w:pStyle w:val="BodyText"/>
            </w:pPr>
          </w:p>
          <w:p w:rsidR="00E0197F" w:rsidP="00E0197F" w:rsidRDefault="00E0197F" w14:paraId="5997CC1D" wp14:textId="77777777">
            <w:pPr>
              <w:pStyle w:val="BodyText"/>
            </w:pPr>
          </w:p>
          <w:p w:rsidR="00E0197F" w:rsidP="00E0197F" w:rsidRDefault="00E0197F" w14:paraId="110FFD37" wp14:textId="77777777">
            <w:pPr>
              <w:pStyle w:val="BodyText"/>
            </w:pPr>
          </w:p>
          <w:p w:rsidR="00E0197F" w:rsidP="00E0197F" w:rsidRDefault="00E0197F" w14:paraId="6B699379" wp14:textId="77777777">
            <w:pPr>
              <w:pStyle w:val="BodyText"/>
            </w:pPr>
          </w:p>
          <w:p w:rsidR="00E0197F" w:rsidP="00E0197F" w:rsidRDefault="00E0197F" w14:paraId="3FE9F23F" wp14:textId="77777777">
            <w:pPr>
              <w:pStyle w:val="BodyText"/>
            </w:pPr>
          </w:p>
          <w:p w:rsidR="00E0197F" w:rsidP="00E0197F" w:rsidRDefault="00E0197F" w14:paraId="1F72F646" wp14:textId="77777777">
            <w:pPr>
              <w:pStyle w:val="BodyText"/>
            </w:pPr>
          </w:p>
          <w:p w:rsidR="00E0197F" w:rsidP="00E0197F" w:rsidRDefault="00E0197F" w14:paraId="08CE6F91" wp14:textId="77777777">
            <w:pPr>
              <w:pStyle w:val="BodyText"/>
            </w:pPr>
          </w:p>
          <w:p w:rsidR="00E0197F" w:rsidP="00E0197F" w:rsidRDefault="00E0197F" w14:paraId="61CDCEAD" wp14:textId="77777777">
            <w:pPr>
              <w:pStyle w:val="BodyText"/>
            </w:pPr>
          </w:p>
          <w:p w:rsidR="00E0197F" w:rsidP="00E0197F" w:rsidRDefault="00E0197F" w14:paraId="6BB9E253" wp14:textId="77777777">
            <w:pPr>
              <w:pStyle w:val="YourName"/>
              <w:jc w:val="left"/>
              <w:rPr>
                <w:rFonts w:ascii="Arial" w:hAnsi="Arial"/>
                <w:spacing w:val="-5"/>
                <w:sz w:val="20"/>
                <w:szCs w:val="20"/>
              </w:rPr>
            </w:pPr>
          </w:p>
          <w:p w:rsidR="00F2035A" w:rsidP="00E0197F" w:rsidRDefault="00F2035A" w14:paraId="23DE523C" wp14:textId="77777777">
            <w:pPr>
              <w:pStyle w:val="YourName"/>
              <w:rPr>
                <w:sz w:val="24"/>
                <w:szCs w:val="24"/>
              </w:rPr>
            </w:pPr>
          </w:p>
          <w:p w:rsidR="00EB465C" w:rsidP="00E0197F" w:rsidRDefault="00EB465C" w14:paraId="52E56223" wp14:textId="77777777">
            <w:pPr>
              <w:pStyle w:val="YourName"/>
              <w:rPr>
                <w:sz w:val="24"/>
                <w:szCs w:val="24"/>
              </w:rPr>
            </w:pPr>
          </w:p>
          <w:p w:rsidRPr="00F54F5B" w:rsidR="00E0197F" w:rsidP="00E0197F" w:rsidRDefault="00E0197F" w14:paraId="0FDAF5F2" wp14:textId="77777777">
            <w:pPr>
              <w:pStyle w:val="YourName"/>
              <w:rPr>
                <w:sz w:val="24"/>
                <w:szCs w:val="24"/>
              </w:rPr>
            </w:pPr>
            <w:r w:rsidRPr="00F54F5B">
              <w:rPr>
                <w:sz w:val="24"/>
                <w:szCs w:val="24"/>
              </w:rPr>
              <w:t>Scott R.</w:t>
            </w:r>
            <w:r>
              <w:rPr>
                <w:sz w:val="24"/>
                <w:szCs w:val="24"/>
              </w:rPr>
              <w:t xml:space="preserve"> </w:t>
            </w:r>
            <w:r w:rsidRPr="00F54F5B">
              <w:rPr>
                <w:sz w:val="24"/>
                <w:szCs w:val="24"/>
              </w:rPr>
              <w:t>Burns</w:t>
            </w:r>
          </w:p>
          <w:p w:rsidRPr="006D1746" w:rsidR="00E0197F" w:rsidP="00E0197F" w:rsidRDefault="00E0197F" w14:paraId="79D98A88" wp14:textId="77777777">
            <w:pPr>
              <w:pStyle w:val="ContactInfo"/>
            </w:pPr>
            <w:r>
              <w:t>6267 Anticline Ave.</w:t>
            </w:r>
          </w:p>
          <w:p w:rsidRPr="006D1746" w:rsidR="00E0197F" w:rsidP="00E0197F" w:rsidRDefault="00E0197F" w14:paraId="672957B3" wp14:textId="77777777">
            <w:pPr>
              <w:pStyle w:val="ContactInfo"/>
            </w:pPr>
            <w:r>
              <w:t>Las Vegas, NV 89139</w:t>
            </w:r>
          </w:p>
          <w:p w:rsidRPr="00111BF6" w:rsidR="00E0197F" w:rsidP="00E0197F" w:rsidRDefault="00E0197F" w14:paraId="5F8EE224" wp14:textId="77777777">
            <w:pPr>
              <w:pStyle w:val="BodyText"/>
              <w:jc w:val="right"/>
            </w:pPr>
            <w:r>
              <w:t>702.722.8447</w:t>
            </w:r>
          </w:p>
          <w:p w:rsidR="00E0197F" w:rsidP="00E0197F" w:rsidRDefault="00DE38BE" w14:paraId="5E47CD9D" wp14:textId="77777777">
            <w:pPr>
              <w:pStyle w:val="ContactInfo"/>
            </w:pPr>
            <w:hyperlink w:history="1" r:id="rId10">
              <w:r w:rsidRPr="00A124B4" w:rsidR="00E0197F">
                <w:rPr>
                  <w:rStyle w:val="Hyperlink"/>
                </w:rPr>
                <w:t>srburns_1@yahoo.com</w:t>
              </w:r>
            </w:hyperlink>
          </w:p>
          <w:p w:rsidR="00E0197F" w:rsidP="00E0197F" w:rsidRDefault="00E0197F" w14:paraId="07547A01" wp14:textId="77777777">
            <w:pPr>
              <w:pStyle w:val="BodyText"/>
            </w:pPr>
          </w:p>
          <w:p w:rsidR="00E0197F" w:rsidP="00E0197F" w:rsidRDefault="00E0197F" w14:paraId="5043CB0F" wp14:textId="77777777">
            <w:pPr>
              <w:pStyle w:val="BodyText"/>
            </w:pPr>
          </w:p>
          <w:p w:rsidR="00E0197F" w:rsidP="00E0197F" w:rsidRDefault="00E0197F" w14:paraId="07459315" wp14:textId="77777777">
            <w:pPr>
              <w:pStyle w:val="BodyText"/>
            </w:pPr>
          </w:p>
          <w:p w:rsidR="00E0197F" w:rsidP="00E0197F" w:rsidRDefault="00E0197F" w14:paraId="6537F28F" wp14:textId="77777777">
            <w:pPr>
              <w:pStyle w:val="BodyText"/>
            </w:pPr>
          </w:p>
          <w:p w:rsidR="00E0197F" w:rsidP="00E0197F" w:rsidRDefault="00E0197F" w14:paraId="6DFB9E20" wp14:textId="77777777">
            <w:pPr>
              <w:pStyle w:val="BodyText"/>
            </w:pPr>
          </w:p>
          <w:p w:rsidR="00E0197F" w:rsidP="00E0197F" w:rsidRDefault="00E0197F" w14:paraId="70DF9E56" wp14:textId="77777777">
            <w:pPr>
              <w:pStyle w:val="BodyText"/>
            </w:pPr>
          </w:p>
          <w:p w:rsidR="00E0197F" w:rsidP="00E0197F" w:rsidRDefault="00E0197F" w14:paraId="44E871BC" wp14:textId="77777777">
            <w:pPr>
              <w:pStyle w:val="BodyText"/>
            </w:pPr>
          </w:p>
          <w:p w:rsidR="00E0197F" w:rsidP="00E0197F" w:rsidRDefault="00E0197F" w14:paraId="144A5D23" wp14:textId="77777777">
            <w:pPr>
              <w:pStyle w:val="BodyText"/>
            </w:pPr>
          </w:p>
          <w:p w:rsidR="00E0197F" w:rsidP="00E0197F" w:rsidRDefault="00E0197F" w14:paraId="738610EB" wp14:textId="77777777">
            <w:pPr>
              <w:pStyle w:val="BodyText"/>
            </w:pPr>
          </w:p>
          <w:p w:rsidR="00E0197F" w:rsidP="00E0197F" w:rsidRDefault="00E0197F" w14:paraId="637805D2" wp14:textId="77777777">
            <w:pPr>
              <w:pStyle w:val="BodyText"/>
            </w:pPr>
          </w:p>
          <w:p w:rsidR="00E0197F" w:rsidP="00E0197F" w:rsidRDefault="00E0197F" w14:paraId="463F29E8" wp14:textId="77777777">
            <w:pPr>
              <w:pStyle w:val="BodyText"/>
            </w:pPr>
          </w:p>
          <w:p w:rsidR="00E0197F" w:rsidP="00E0197F" w:rsidRDefault="00E0197F" w14:paraId="3B7B4B86" wp14:textId="77777777">
            <w:pPr>
              <w:pStyle w:val="BodyText"/>
            </w:pPr>
          </w:p>
          <w:p w:rsidR="00E0197F" w:rsidP="00E0197F" w:rsidRDefault="00E0197F" w14:paraId="3A0FF5F2" wp14:textId="77777777">
            <w:pPr>
              <w:pStyle w:val="BodyText"/>
            </w:pPr>
          </w:p>
          <w:p w:rsidR="00E0197F" w:rsidP="00E0197F" w:rsidRDefault="00E0197F" w14:paraId="5630AD66" wp14:textId="77777777">
            <w:pPr>
              <w:pStyle w:val="BodyText"/>
            </w:pPr>
          </w:p>
          <w:p w:rsidR="00E0197F" w:rsidP="00E0197F" w:rsidRDefault="00E0197F" w14:paraId="61829076" wp14:textId="77777777">
            <w:pPr>
              <w:pStyle w:val="BodyText"/>
            </w:pPr>
          </w:p>
          <w:p w:rsidR="00E0197F" w:rsidP="00E0197F" w:rsidRDefault="00E0197F" w14:paraId="2BA226A1" wp14:textId="77777777">
            <w:pPr>
              <w:pStyle w:val="BodyText"/>
            </w:pPr>
          </w:p>
          <w:p w:rsidR="00E0197F" w:rsidP="00E0197F" w:rsidRDefault="00E0197F" w14:paraId="17AD93B2" wp14:textId="77777777">
            <w:pPr>
              <w:pStyle w:val="BodyText"/>
            </w:pPr>
          </w:p>
          <w:p w:rsidR="00E0197F" w:rsidP="00E0197F" w:rsidRDefault="00E0197F" w14:paraId="0DE4B5B7" wp14:textId="77777777">
            <w:pPr>
              <w:pStyle w:val="BodyText"/>
            </w:pPr>
          </w:p>
          <w:p w:rsidR="00E0197F" w:rsidP="00E0197F" w:rsidRDefault="00E0197F" w14:paraId="66204FF1" wp14:textId="77777777">
            <w:pPr>
              <w:pStyle w:val="BodyText"/>
            </w:pPr>
          </w:p>
          <w:p w:rsidR="00E0197F" w:rsidP="00E0197F" w:rsidRDefault="00E0197F" w14:paraId="2DBF0D7D" wp14:textId="77777777">
            <w:pPr>
              <w:pStyle w:val="BodyText"/>
            </w:pPr>
          </w:p>
          <w:p w:rsidR="00E0197F" w:rsidP="00E0197F" w:rsidRDefault="00E0197F" w14:paraId="6B62F1B3" wp14:textId="77777777">
            <w:pPr>
              <w:pStyle w:val="BodyText"/>
            </w:pPr>
          </w:p>
          <w:p w:rsidR="00E0197F" w:rsidP="00E0197F" w:rsidRDefault="00E0197F" w14:paraId="02F2C34E" wp14:textId="77777777">
            <w:pPr>
              <w:pStyle w:val="BodyText"/>
            </w:pPr>
          </w:p>
          <w:p w:rsidR="00E0197F" w:rsidP="00E0197F" w:rsidRDefault="00E0197F" w14:paraId="680A4E5D" wp14:textId="77777777">
            <w:pPr>
              <w:pStyle w:val="BodyText"/>
            </w:pPr>
          </w:p>
          <w:p w:rsidR="00E0197F" w:rsidP="00E0197F" w:rsidRDefault="00E0197F" w14:paraId="19219836" wp14:textId="77777777">
            <w:pPr>
              <w:pStyle w:val="BodyText"/>
            </w:pPr>
          </w:p>
          <w:p w:rsidR="00E0197F" w:rsidP="00E0197F" w:rsidRDefault="00E0197F" w14:paraId="296FEF7D" wp14:textId="77777777">
            <w:pPr>
              <w:pStyle w:val="BodyText"/>
            </w:pPr>
          </w:p>
          <w:p w:rsidR="00E0197F" w:rsidP="00E0197F" w:rsidRDefault="00E0197F" w14:paraId="7194DBDC" wp14:textId="77777777">
            <w:pPr>
              <w:pStyle w:val="BodyText"/>
            </w:pPr>
          </w:p>
          <w:p w:rsidR="00E0197F" w:rsidP="00E0197F" w:rsidRDefault="00E0197F" w14:paraId="769D0D3C" wp14:textId="77777777">
            <w:pPr>
              <w:pStyle w:val="BodyText"/>
            </w:pPr>
          </w:p>
          <w:p w:rsidR="00E0197F" w:rsidP="00E0197F" w:rsidRDefault="00E0197F" w14:paraId="54CD245A" wp14:textId="77777777">
            <w:pPr>
              <w:pStyle w:val="BodyText"/>
            </w:pPr>
          </w:p>
          <w:p w:rsidR="00E0197F" w:rsidP="00E0197F" w:rsidRDefault="00E0197F" w14:paraId="1231BE67" wp14:textId="77777777">
            <w:pPr>
              <w:pStyle w:val="BodyText"/>
            </w:pPr>
          </w:p>
          <w:p w:rsidR="00E0197F" w:rsidP="00E0197F" w:rsidRDefault="00E0197F" w14:paraId="36FEB5B0" wp14:textId="77777777">
            <w:pPr>
              <w:pStyle w:val="BodyText"/>
            </w:pPr>
          </w:p>
          <w:p w:rsidR="00E0197F" w:rsidP="00E0197F" w:rsidRDefault="00E0197F" w14:paraId="30D7AA69" wp14:textId="77777777">
            <w:pPr>
              <w:pStyle w:val="BodyText"/>
            </w:pPr>
          </w:p>
          <w:p w:rsidR="00E0197F" w:rsidP="00E0197F" w:rsidRDefault="00E0197F" w14:paraId="7196D064" wp14:textId="77777777">
            <w:pPr>
              <w:pStyle w:val="BodyText"/>
            </w:pPr>
          </w:p>
          <w:p w:rsidR="00E0197F" w:rsidP="00E0197F" w:rsidRDefault="00E0197F" w14:paraId="34FF1C98" wp14:textId="77777777">
            <w:pPr>
              <w:pStyle w:val="BodyText"/>
            </w:pPr>
          </w:p>
          <w:p w:rsidR="00E0197F" w:rsidP="00E0197F" w:rsidRDefault="00E0197F" w14:paraId="6D072C0D" wp14:textId="77777777">
            <w:pPr>
              <w:pStyle w:val="BodyText"/>
            </w:pPr>
          </w:p>
          <w:p w:rsidR="00E0197F" w:rsidP="00E0197F" w:rsidRDefault="00E0197F" w14:paraId="48A21919" wp14:textId="77777777">
            <w:pPr>
              <w:pStyle w:val="BodyText"/>
            </w:pPr>
          </w:p>
          <w:p w:rsidR="00E0197F" w:rsidP="00E0197F" w:rsidRDefault="00E0197F" w14:paraId="6BD18F9B" wp14:textId="77777777">
            <w:pPr>
              <w:pStyle w:val="BodyText"/>
            </w:pPr>
          </w:p>
          <w:p w:rsidR="00E0197F" w:rsidP="00E0197F" w:rsidRDefault="00E0197F" w14:paraId="238601FE" wp14:textId="77777777">
            <w:pPr>
              <w:pStyle w:val="BodyText"/>
            </w:pPr>
          </w:p>
          <w:p w:rsidR="00E0197F" w:rsidP="00E0197F" w:rsidRDefault="00E0197F" w14:paraId="0F3CABC7" wp14:textId="77777777">
            <w:pPr>
              <w:pStyle w:val="BodyText"/>
            </w:pPr>
          </w:p>
          <w:p w:rsidR="00E0197F" w:rsidP="00E0197F" w:rsidRDefault="00E0197F" w14:paraId="5B08B5D1" wp14:textId="77777777">
            <w:pPr>
              <w:pStyle w:val="BodyText"/>
            </w:pPr>
          </w:p>
          <w:p w:rsidR="00E0197F" w:rsidP="00E0197F" w:rsidRDefault="00E0197F" w14:paraId="16DEB4AB" wp14:textId="77777777">
            <w:pPr>
              <w:pStyle w:val="BodyText"/>
            </w:pPr>
          </w:p>
          <w:p w:rsidR="00E0197F" w:rsidP="00E0197F" w:rsidRDefault="00E0197F" w14:paraId="0AD9C6F4" wp14:textId="77777777">
            <w:pPr>
              <w:pStyle w:val="BodyText"/>
            </w:pPr>
          </w:p>
          <w:p w:rsidR="00E0197F" w:rsidP="00E0197F" w:rsidRDefault="00E0197F" w14:paraId="4B1F511A" wp14:textId="77777777">
            <w:pPr>
              <w:pStyle w:val="BodyText"/>
            </w:pPr>
          </w:p>
          <w:p w:rsidR="00E0197F" w:rsidP="00F2035A" w:rsidRDefault="00E0197F" w14:paraId="65F9C3DC" wp14:textId="77777777">
            <w:pPr>
              <w:pStyle w:val="BodyText"/>
              <w:ind w:left="0"/>
            </w:pPr>
          </w:p>
          <w:p w:rsidR="007222C8" w:rsidP="00F2035A" w:rsidRDefault="007222C8" w14:paraId="5023141B" wp14:textId="77777777">
            <w:pPr>
              <w:pStyle w:val="YourName"/>
              <w:rPr>
                <w:sz w:val="24"/>
                <w:szCs w:val="24"/>
              </w:rPr>
            </w:pPr>
          </w:p>
          <w:p w:rsidR="007222C8" w:rsidP="00F2035A" w:rsidRDefault="007222C8" w14:paraId="1F3B1409" wp14:textId="77777777">
            <w:pPr>
              <w:pStyle w:val="YourName"/>
              <w:rPr>
                <w:sz w:val="24"/>
                <w:szCs w:val="24"/>
              </w:rPr>
            </w:pPr>
          </w:p>
          <w:p w:rsidRPr="00F54F5B" w:rsidR="00F2035A" w:rsidP="00F2035A" w:rsidRDefault="00F2035A" w14:paraId="78C9854F" wp14:textId="77777777">
            <w:pPr>
              <w:pStyle w:val="YourName"/>
              <w:rPr>
                <w:sz w:val="24"/>
                <w:szCs w:val="24"/>
              </w:rPr>
            </w:pPr>
            <w:r w:rsidRPr="00F54F5B">
              <w:rPr>
                <w:sz w:val="24"/>
                <w:szCs w:val="24"/>
              </w:rPr>
              <w:t>Scott R.</w:t>
            </w:r>
            <w:r>
              <w:rPr>
                <w:sz w:val="24"/>
                <w:szCs w:val="24"/>
              </w:rPr>
              <w:t xml:space="preserve"> </w:t>
            </w:r>
            <w:r w:rsidRPr="00F54F5B">
              <w:rPr>
                <w:sz w:val="24"/>
                <w:szCs w:val="24"/>
              </w:rPr>
              <w:t>Burns</w:t>
            </w:r>
          </w:p>
          <w:p w:rsidRPr="006D1746" w:rsidR="00F2035A" w:rsidP="00F2035A" w:rsidRDefault="00F2035A" w14:paraId="3E069B07" wp14:textId="77777777">
            <w:pPr>
              <w:pStyle w:val="ContactInfo"/>
            </w:pPr>
            <w:r>
              <w:t>6267 Anticline Ave.</w:t>
            </w:r>
          </w:p>
          <w:p w:rsidRPr="006D1746" w:rsidR="00F2035A" w:rsidP="00F2035A" w:rsidRDefault="00F2035A" w14:paraId="5206FB13" wp14:textId="77777777">
            <w:pPr>
              <w:pStyle w:val="ContactInfo"/>
            </w:pPr>
            <w:r>
              <w:t>Las Vegas, NV 89139</w:t>
            </w:r>
          </w:p>
          <w:p w:rsidRPr="00111BF6" w:rsidR="00F2035A" w:rsidP="00F2035A" w:rsidRDefault="00F2035A" w14:paraId="721D0F22" wp14:textId="77777777">
            <w:pPr>
              <w:pStyle w:val="BodyText"/>
              <w:jc w:val="right"/>
            </w:pPr>
            <w:r>
              <w:t>702.722.8447</w:t>
            </w:r>
          </w:p>
          <w:p w:rsidR="00F2035A" w:rsidP="00F2035A" w:rsidRDefault="00DE38BE" w14:paraId="441835BC" wp14:textId="77777777">
            <w:pPr>
              <w:pStyle w:val="BodyText"/>
              <w:ind w:left="0"/>
              <w:jc w:val="right"/>
            </w:pPr>
            <w:hyperlink w:history="1" r:id="rId11">
              <w:r w:rsidRPr="00A124B4" w:rsidR="00F2035A">
                <w:rPr>
                  <w:rStyle w:val="Hyperlink"/>
                </w:rPr>
                <w:t>srburns_1@yahoo.com</w:t>
              </w:r>
            </w:hyperlink>
          </w:p>
          <w:p w:rsidR="00E0197F" w:rsidP="00E0197F" w:rsidRDefault="00E0197F" w14:paraId="562C75D1" wp14:textId="77777777">
            <w:pPr>
              <w:pStyle w:val="BodyText"/>
            </w:pPr>
          </w:p>
          <w:p w:rsidR="00E0197F" w:rsidP="00E0197F" w:rsidRDefault="00E0197F" w14:paraId="664355AD" wp14:textId="77777777">
            <w:pPr>
              <w:pStyle w:val="BodyText"/>
            </w:pPr>
          </w:p>
          <w:p w:rsidR="00E0197F" w:rsidP="00E0197F" w:rsidRDefault="00E0197F" w14:paraId="1A965116" wp14:textId="77777777">
            <w:pPr>
              <w:pStyle w:val="BodyText"/>
            </w:pPr>
          </w:p>
          <w:p w:rsidR="00E0197F" w:rsidP="00E0197F" w:rsidRDefault="00E0197F" w14:paraId="7DF4E37C" wp14:textId="77777777">
            <w:pPr>
              <w:pStyle w:val="BodyText"/>
            </w:pPr>
          </w:p>
          <w:p w:rsidR="00E0197F" w:rsidP="00E0197F" w:rsidRDefault="00E0197F" w14:paraId="44FB30F8" wp14:textId="77777777">
            <w:pPr>
              <w:pStyle w:val="BodyText"/>
            </w:pPr>
          </w:p>
          <w:p w:rsidR="00E0197F" w:rsidP="00E0197F" w:rsidRDefault="00E0197F" w14:paraId="1DA6542E" wp14:textId="77777777">
            <w:pPr>
              <w:pStyle w:val="BodyText"/>
            </w:pPr>
          </w:p>
          <w:p w:rsidR="00E0197F" w:rsidP="00E0197F" w:rsidRDefault="00E0197F" w14:paraId="3041E394" wp14:textId="77777777">
            <w:pPr>
              <w:pStyle w:val="BodyText"/>
            </w:pPr>
          </w:p>
          <w:p w:rsidR="00E0197F" w:rsidP="00E0197F" w:rsidRDefault="00E0197F" w14:paraId="722B00AE" wp14:textId="77777777">
            <w:pPr>
              <w:pStyle w:val="BodyText"/>
            </w:pPr>
          </w:p>
          <w:p w:rsidR="00E0197F" w:rsidP="00E0197F" w:rsidRDefault="00E0197F" w14:paraId="42C6D796" wp14:textId="77777777">
            <w:pPr>
              <w:pStyle w:val="BodyText"/>
            </w:pPr>
          </w:p>
          <w:p w:rsidR="00E0197F" w:rsidP="00E0197F" w:rsidRDefault="00E0197F" w14:paraId="6E1831B3" wp14:textId="77777777">
            <w:pPr>
              <w:pStyle w:val="BodyText"/>
            </w:pPr>
          </w:p>
          <w:p w:rsidRPr="00E0197F" w:rsidR="00E0197F" w:rsidP="00E0197F" w:rsidRDefault="00E0197F" w14:paraId="54E11D2A" wp14:textId="77777777">
            <w:pPr>
              <w:pStyle w:val="BodyText"/>
            </w:pPr>
          </w:p>
          <w:p w:rsidR="00FA2A27" w:rsidP="00FA2A27" w:rsidRDefault="00FA2A27" w14:paraId="31126E5D" wp14:textId="77777777"/>
        </w:tc>
        <w:tc>
          <w:tcPr>
            <w:tcW w:w="7830" w:type="dxa"/>
            <w:tcBorders>
              <w:left w:val="single" w:color="auto" w:sz="4" w:space="0"/>
            </w:tcBorders>
            <w:tcMar/>
          </w:tcPr>
          <w:p w:rsidRPr="00830D5A" w:rsidR="00FA2A27" w:rsidP="00C45A69" w:rsidRDefault="00A90B63" w14:paraId="094155E4" wp14:textId="77777777">
            <w:pPr>
              <w:pStyle w:val="Heading1"/>
              <w:rPr>
                <w:sz w:val="24"/>
                <w:szCs w:val="24"/>
              </w:rPr>
            </w:pPr>
            <w:r w:rsidRPr="00830D5A">
              <w:rPr>
                <w:sz w:val="24"/>
                <w:szCs w:val="24"/>
              </w:rPr>
              <w:lastRenderedPageBreak/>
              <w:t>Obj</w:t>
            </w:r>
            <w:r w:rsidRPr="00830D5A" w:rsidR="00FA2A27">
              <w:rPr>
                <w:sz w:val="24"/>
                <w:szCs w:val="24"/>
              </w:rPr>
              <w:t>ective</w:t>
            </w:r>
            <w:r w:rsidR="004059A7">
              <w:rPr>
                <w:sz w:val="24"/>
                <w:szCs w:val="24"/>
              </w:rPr>
              <w:t>:</w:t>
            </w:r>
          </w:p>
          <w:p w:rsidR="00FA2A27" w:rsidP="00FA2A27" w:rsidRDefault="001646EA" w14:paraId="011E1FE7" wp14:textId="77777777">
            <w:pPr>
              <w:pStyle w:val="BodyTex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 am searching for a challenging position in network support where I can utilize my problem solving, troubleshooting, and customer service skills in an environment that encourages continued professional growth and support.</w:t>
            </w:r>
          </w:p>
          <w:p w:rsidR="0002128B" w:rsidP="00FA2A27" w:rsidRDefault="0002128B" w14:paraId="2DE403A5" wp14:textId="77777777">
            <w:pPr>
              <w:pStyle w:val="BodyText"/>
            </w:pPr>
          </w:p>
        </w:tc>
      </w:tr>
      <w:tr xmlns:wp14="http://schemas.microsoft.com/office/word/2010/wordml" w:rsidRPr="00254782" w:rsidR="00FA2A27" w:rsidTr="0CBE6EE0" w14:paraId="13EA24C6" wp14:textId="77777777">
        <w:trPr>
          <w:jc w:val="center"/>
        </w:trPr>
        <w:tc>
          <w:tcPr>
            <w:tcW w:w="2376" w:type="dxa"/>
            <w:vMerge/>
            <w:tcBorders/>
            <w:tcMar/>
          </w:tcPr>
          <w:p w:rsidRPr="00254782" w:rsidR="00FA2A27" w:rsidP="00FA2A27" w:rsidRDefault="00FA2A27" w14:paraId="62431CDC" wp14:textId="77777777"/>
        </w:tc>
        <w:tc>
          <w:tcPr>
            <w:tcW w:w="7830" w:type="dxa"/>
            <w:tcBorders>
              <w:left w:val="single" w:color="auto" w:sz="4" w:space="0"/>
            </w:tcBorders>
            <w:tcMar/>
          </w:tcPr>
          <w:p w:rsidRPr="007222C8" w:rsidR="00006623" w:rsidP="007222C8" w:rsidRDefault="00FA2A27" w14:paraId="5B8F4A24" wp14:textId="77777777">
            <w:pPr>
              <w:pStyle w:val="Heading1"/>
              <w:rPr>
                <w:sz w:val="24"/>
                <w:szCs w:val="24"/>
              </w:rPr>
            </w:pPr>
            <w:r w:rsidRPr="00830D5A">
              <w:rPr>
                <w:sz w:val="24"/>
                <w:szCs w:val="24"/>
              </w:rPr>
              <w:t>Employment History</w:t>
            </w:r>
            <w:r w:rsidR="004059A7">
              <w:rPr>
                <w:sz w:val="24"/>
                <w:szCs w:val="24"/>
              </w:rPr>
              <w:t>:</w:t>
            </w:r>
          </w:p>
          <w:p w:rsidRPr="00830D5A" w:rsidR="009E386C" w:rsidP="2AD5E64F" w:rsidRDefault="009E386C" w14:paraId="18484023" wp14:textId="602D313F">
            <w:pPr>
              <w:pStyle w:val="Heading2"/>
              <w:rPr>
                <w:b w:val="1"/>
                <w:bCs w:val="1"/>
                <w:u w:val="single"/>
              </w:rPr>
            </w:pPr>
            <w:r w:rsidRPr="2AD5E64F" w:rsidR="2AD5E64F">
              <w:rPr>
                <w:b w:val="1"/>
                <w:bCs w:val="1"/>
                <w:u w:val="single"/>
              </w:rPr>
              <w:t>MGM Resorts International</w:t>
            </w:r>
          </w:p>
          <w:p w:rsidRPr="008D7D9A" w:rsidR="00006623" w:rsidP="0CBE6EE0" w:rsidRDefault="009E386C" w14:paraId="03CBBCE6" wp14:textId="1BB5D88B">
            <w:pPr>
              <w:pStyle w:val="BodyText"/>
              <w:rPr>
                <w:i w:val="1"/>
                <w:iCs w:val="1"/>
              </w:rPr>
            </w:pPr>
            <w:r w:rsidRPr="0CBE6EE0" w:rsidR="0CBE6EE0">
              <w:rPr>
                <w:i w:val="1"/>
                <w:iCs w:val="1"/>
              </w:rPr>
              <w:t>July 2016 – August 2020 | Network Support Engineer</w:t>
            </w:r>
          </w:p>
          <w:p w:rsidR="00B86A40" w:rsidP="00B86A40" w:rsidRDefault="00B86A40" w14:paraId="470D45BE" wp14:textId="77777777">
            <w:pPr>
              <w:numPr>
                <w:ilvl w:val="0"/>
                <w:numId w:val="13"/>
              </w:numPr>
            </w:pPr>
            <w:r>
              <w:t>Install network hardware and cable assemblies – copper and fiber.</w:t>
            </w:r>
          </w:p>
          <w:p w:rsidR="2AD5E64F" w:rsidP="0CBE6EE0" w:rsidRDefault="2AD5E64F" w14:paraId="2DC95091" w14:textId="13943EB4">
            <w:pPr>
              <w:numPr>
                <w:ilvl w:val="0"/>
                <w:numId w:val="13"/>
              </w:numPr>
              <w:rPr>
                <w:rFonts w:ascii="Arial" w:hAnsi="Arial" w:eastAsia="Arial" w:cs="Arial"/>
              </w:rPr>
            </w:pPr>
            <w:r w:rsidR="0CBE6EE0">
              <w:rPr/>
              <w:t>Knowledge of installs, terminate, maintain and troubleshoot network cabling infrastructure including: Moves, Adds and Changes of any network or related equipment.</w:t>
            </w:r>
          </w:p>
          <w:p w:rsidR="00B86A40" w:rsidP="2AD5E64F" w:rsidRDefault="00B86A40" w14:paraId="162E0604" wp14:textId="6E634FD9">
            <w:pPr>
              <w:numPr>
                <w:ilvl w:val="0"/>
                <w:numId w:val="13"/>
              </w:numPr>
              <w:rPr>
                <w:rFonts w:ascii="Arial" w:hAnsi="Arial" w:eastAsia="Arial" w:cs="Arial"/>
              </w:rPr>
            </w:pPr>
            <w:r w:rsidR="2AD5E64F">
              <w:rPr/>
              <w:t>Interact</w:t>
            </w:r>
            <w:r w:rsidR="2AD5E64F">
              <w:rPr/>
              <w:t xml:space="preserve"> in person with customers who are experiencing issues connecting to Corporate External Networks.</w:t>
            </w:r>
          </w:p>
          <w:p w:rsidR="00E32AF2" w:rsidP="00006623" w:rsidRDefault="00E32AF2" w14:paraId="3C7F8F04" wp14:textId="435EC989">
            <w:pPr>
              <w:numPr>
                <w:ilvl w:val="0"/>
                <w:numId w:val="13"/>
              </w:numPr>
              <w:rPr/>
            </w:pPr>
            <w:r w:rsidR="2AD5E64F">
              <w:rPr/>
              <w:t>Working knowledge of network troubleshooting equipment.</w:t>
            </w:r>
          </w:p>
          <w:p w:rsidR="2AD5E64F" w:rsidP="2AD5E64F" w:rsidRDefault="2AD5E64F" w14:paraId="7FCA04AF" w14:textId="5DBF52E3">
            <w:pPr>
              <w:pStyle w:val="Normal"/>
              <w:numPr>
                <w:ilvl w:val="0"/>
                <w:numId w:val="13"/>
              </w:numPr>
              <w:rPr/>
            </w:pPr>
            <w:r w:rsidR="0CBE6EE0">
              <w:rPr/>
              <w:t>Managing contractor access into restricted areas as required such as network closets.</w:t>
            </w:r>
          </w:p>
          <w:p w:rsidR="2AD5E64F" w:rsidP="2AD5E64F" w:rsidRDefault="2AD5E64F" w14:paraId="02EB559F" w14:textId="0457311D">
            <w:pPr>
              <w:pStyle w:val="ListParagraph"/>
              <w:numPr>
                <w:ilvl w:val="0"/>
                <w:numId w:val="13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0CBE6EE0" w:rsidR="0CBE6EE0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On-call duty, responsible for first level network support after hours – rotates through group weekly.</w:t>
            </w:r>
          </w:p>
          <w:p w:rsidR="00DF6D65" w:rsidP="00D95780" w:rsidRDefault="00DF6D65" w14:paraId="0D6E4AC2" wp14:textId="77777777">
            <w:pPr>
              <w:numPr>
                <w:ilvl w:val="0"/>
                <w:numId w:val="13"/>
              </w:numPr>
              <w:rPr/>
            </w:pPr>
            <w:r w:rsidR="0CBE6EE0">
              <w:rPr/>
              <w:t>Work varied shifts.</w:t>
            </w:r>
          </w:p>
          <w:p w:rsidR="0CBE6EE0" w:rsidP="0CBE6EE0" w:rsidRDefault="0CBE6EE0" w14:paraId="504997AD" w14:textId="1DE3D668">
            <w:pPr>
              <w:pStyle w:val="Normal"/>
              <w:numPr>
                <w:ilvl w:val="0"/>
                <w:numId w:val="13"/>
              </w:numPr>
              <w:rPr/>
            </w:pPr>
            <w:r w:rsidR="0CBE6EE0">
              <w:rPr/>
              <w:t>Knowledge of Cisco CLI.</w:t>
            </w:r>
          </w:p>
          <w:p w:rsidRPr="00FD0230" w:rsidR="00006623" w:rsidP="00006623" w:rsidRDefault="00006623" w14:paraId="79F69E16" wp14:textId="77777777">
            <w:pPr>
              <w:numPr>
                <w:ilvl w:val="0"/>
                <w:numId w:val="13"/>
              </w:numPr>
              <w:rPr>
                <w:u w:val="single"/>
              </w:rPr>
            </w:pPr>
            <w:r w:rsidRPr="00577964">
              <w:rPr>
                <w:rFonts w:cs="Arial"/>
              </w:rPr>
              <w:t>Ability to lift a minimum of 40 lbs</w:t>
            </w:r>
            <w:r>
              <w:rPr>
                <w:rFonts w:cs="Arial"/>
              </w:rPr>
              <w:t>.</w:t>
            </w:r>
          </w:p>
          <w:p w:rsidRPr="00006623" w:rsidR="00006623" w:rsidP="00006623" w:rsidRDefault="00006623" w14:paraId="49E398E2" wp14:textId="77777777">
            <w:pPr>
              <w:pStyle w:val="BodyText"/>
            </w:pPr>
          </w:p>
          <w:p w:rsidRPr="00830D5A" w:rsidR="00BA4670" w:rsidP="00BA4670" w:rsidRDefault="00BA4670" w14:paraId="6EFC8B36" wp14:textId="77777777">
            <w:pPr>
              <w:pStyle w:val="Heading2"/>
              <w:rPr>
                <w:b/>
                <w:u w:val="single"/>
              </w:rPr>
            </w:pPr>
            <w:r>
              <w:rPr>
                <w:b/>
                <w:u w:val="single"/>
              </w:rPr>
              <w:t>SVCLV – Gig Computer</w:t>
            </w:r>
          </w:p>
          <w:p w:rsidRPr="008D7D9A" w:rsidR="00BA4670" w:rsidP="00BA4670" w:rsidRDefault="00405649" w14:paraId="1C67BD33" wp14:textId="77777777">
            <w:pPr>
              <w:pStyle w:val="BodyText"/>
              <w:rPr>
                <w:i/>
              </w:rPr>
            </w:pPr>
            <w:r>
              <w:rPr>
                <w:i/>
              </w:rPr>
              <w:t>May 2012 – April 2016</w:t>
            </w:r>
            <w:r w:rsidR="00033E4D">
              <w:rPr>
                <w:i/>
              </w:rPr>
              <w:t xml:space="preserve"> | Field Service Technician </w:t>
            </w:r>
          </w:p>
          <w:p w:rsidR="00BA4670" w:rsidP="00BA4670" w:rsidRDefault="00BA4670" w14:paraId="5EC5C3D1" wp14:textId="77777777">
            <w:pPr>
              <w:numPr>
                <w:ilvl w:val="0"/>
                <w:numId w:val="13"/>
              </w:numPr>
            </w:pPr>
            <w:r>
              <w:t>Provide support by assisting employees with questions or concerns via the telephone, email, in person or remotely.</w:t>
            </w:r>
          </w:p>
          <w:p w:rsidR="00BA4670" w:rsidP="00BA4670" w:rsidRDefault="00BA4670" w14:paraId="146A782C" wp14:textId="77777777">
            <w:pPr>
              <w:numPr>
                <w:ilvl w:val="0"/>
                <w:numId w:val="13"/>
              </w:numPr>
            </w:pPr>
            <w:r>
              <w:t>Install, maintain, troubleshoot and fix CCTV issues. Includes cameras and DVR computers.</w:t>
            </w:r>
          </w:p>
          <w:p w:rsidRPr="001226FC" w:rsidR="00BA4670" w:rsidP="00BA4670" w:rsidRDefault="00BA4670" w14:paraId="3B3B95AA" wp14:textId="77777777">
            <w:pPr>
              <w:numPr>
                <w:ilvl w:val="0"/>
                <w:numId w:val="13"/>
              </w:numPr>
              <w:rPr>
                <w:u w:val="single"/>
              </w:rPr>
            </w:pPr>
            <w:r>
              <w:t>Install, upgrade, inventory and problem solve computer hardware, software and printer issues.</w:t>
            </w:r>
          </w:p>
          <w:p w:rsidRPr="00901C2C" w:rsidR="001226FC" w:rsidP="00BA4670" w:rsidRDefault="001226FC" w14:paraId="4F7A67E4" wp14:textId="77777777">
            <w:pPr>
              <w:numPr>
                <w:ilvl w:val="0"/>
                <w:numId w:val="13"/>
              </w:numPr>
              <w:rPr>
                <w:u w:val="single"/>
              </w:rPr>
            </w:pPr>
            <w:r>
              <w:t>Install routers, switches, modems for client</w:t>
            </w:r>
            <w:r w:rsidR="00901C2C">
              <w:t>’</w:t>
            </w:r>
            <w:r>
              <w:t>s networks.</w:t>
            </w:r>
          </w:p>
          <w:p w:rsidRPr="00BA4670" w:rsidR="00901C2C" w:rsidP="00901C2C" w:rsidRDefault="00901C2C" w14:paraId="27C0AC69" wp14:textId="77777777">
            <w:pPr>
              <w:numPr>
                <w:ilvl w:val="0"/>
                <w:numId w:val="13"/>
              </w:numPr>
              <w:rPr>
                <w:u w:val="single"/>
              </w:rPr>
            </w:pPr>
            <w:r>
              <w:t>Network installs, troubleshooting/repairing</w:t>
            </w:r>
            <w:r w:rsidR="00173094">
              <w:t xml:space="preserve"> – cabled and Wi-Fi.</w:t>
            </w:r>
          </w:p>
          <w:p w:rsidRPr="00901C2C" w:rsidR="00901C2C" w:rsidP="00901C2C" w:rsidRDefault="00901C2C" w14:paraId="0C19F16E" wp14:textId="77777777">
            <w:pPr>
              <w:numPr>
                <w:ilvl w:val="0"/>
                <w:numId w:val="13"/>
              </w:numPr>
              <w:rPr>
                <w:u w:val="single"/>
              </w:rPr>
            </w:pPr>
            <w:r>
              <w:t>Install new data/phone runs for computers or phones.</w:t>
            </w:r>
          </w:p>
          <w:p w:rsidRPr="00BA4670" w:rsidR="002D4396" w:rsidP="00BA4670" w:rsidRDefault="002D4396" w14:paraId="1CA91848" wp14:textId="60D01C3F">
            <w:pPr>
              <w:numPr>
                <w:ilvl w:val="0"/>
                <w:numId w:val="13"/>
              </w:numPr>
              <w:rPr>
                <w:u w:val="single"/>
              </w:rPr>
            </w:pPr>
            <w:r w:rsidR="0CBE6EE0">
              <w:rPr/>
              <w:t>Support Windows XP, 7 and 8 Operating Systems</w:t>
            </w:r>
          </w:p>
          <w:p w:rsidRPr="00BA4670" w:rsidR="00BA4670" w:rsidP="00BA4670" w:rsidRDefault="00BA4670" w14:paraId="17499FB8" wp14:textId="77777777">
            <w:pPr>
              <w:numPr>
                <w:ilvl w:val="0"/>
                <w:numId w:val="13"/>
              </w:numPr>
              <w:rPr>
                <w:u w:val="single"/>
              </w:rPr>
            </w:pPr>
            <w:r>
              <w:t>Support Breeze POS terminals, Boca printers, ID scanners.</w:t>
            </w:r>
          </w:p>
          <w:p w:rsidRPr="00FD0230" w:rsidR="00BA4670" w:rsidP="00BA4670" w:rsidRDefault="00BA4670" w14:paraId="3BD85608" wp14:textId="77777777">
            <w:pPr>
              <w:numPr>
                <w:ilvl w:val="0"/>
                <w:numId w:val="13"/>
              </w:numPr>
              <w:rPr>
                <w:u w:val="single"/>
              </w:rPr>
            </w:pPr>
            <w:r w:rsidRPr="00577964">
              <w:rPr>
                <w:rFonts w:cs="Arial"/>
              </w:rPr>
              <w:t>Ability to lift a minimum of 40 lbs</w:t>
            </w:r>
            <w:r>
              <w:rPr>
                <w:rFonts w:cs="Arial"/>
              </w:rPr>
              <w:t>.</w:t>
            </w:r>
          </w:p>
          <w:p w:rsidR="00FD0230" w:rsidP="00FD0230" w:rsidRDefault="00FD0230" w14:paraId="16287F21" wp14:textId="77777777">
            <w:pPr>
              <w:rPr>
                <w:rFonts w:cs="Arial"/>
              </w:rPr>
            </w:pPr>
          </w:p>
          <w:p w:rsidRPr="00830D5A" w:rsidR="00FD0230" w:rsidP="00FD0230" w:rsidRDefault="00FD0230" w14:paraId="76709DE8" wp14:textId="77777777">
            <w:pPr>
              <w:pStyle w:val="Heading2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MGM </w:t>
            </w:r>
            <w:r w:rsidR="009E386C">
              <w:rPr>
                <w:b/>
                <w:u w:val="single"/>
              </w:rPr>
              <w:t xml:space="preserve">Resorts </w:t>
            </w:r>
            <w:r>
              <w:rPr>
                <w:b/>
                <w:u w:val="single"/>
              </w:rPr>
              <w:t>International – Abbtech Staffing</w:t>
            </w:r>
          </w:p>
          <w:p w:rsidRPr="008D7D9A" w:rsidR="00FD0230" w:rsidP="00FD0230" w:rsidRDefault="00FD0230" w14:paraId="2936E87C" wp14:textId="77777777">
            <w:pPr>
              <w:pStyle w:val="BodyText"/>
              <w:rPr>
                <w:i/>
              </w:rPr>
            </w:pPr>
            <w:r>
              <w:rPr>
                <w:i/>
              </w:rPr>
              <w:t>June</w:t>
            </w:r>
            <w:r w:rsidR="00033E4D">
              <w:rPr>
                <w:i/>
              </w:rPr>
              <w:t xml:space="preserve"> 2014</w:t>
            </w:r>
            <w:r>
              <w:rPr>
                <w:i/>
              </w:rPr>
              <w:t xml:space="preserve"> –</w:t>
            </w:r>
            <w:r w:rsidR="00033E4D">
              <w:rPr>
                <w:i/>
              </w:rPr>
              <w:t xml:space="preserve"> October 2014</w:t>
            </w:r>
            <w:r w:rsidR="00FB1985">
              <w:rPr>
                <w:i/>
              </w:rPr>
              <w:t xml:space="preserve"> | </w:t>
            </w:r>
            <w:r w:rsidR="00033E4D">
              <w:rPr>
                <w:i/>
              </w:rPr>
              <w:t>Project:</w:t>
            </w:r>
            <w:r>
              <w:rPr>
                <w:i/>
              </w:rPr>
              <w:t xml:space="preserve"> XP to Windows 7 Refresh Project</w:t>
            </w:r>
          </w:p>
          <w:p w:rsidR="00FD0230" w:rsidP="00FD0230" w:rsidRDefault="00FD0230" w14:paraId="3EA8A504" wp14:textId="77777777">
            <w:pPr>
              <w:numPr>
                <w:ilvl w:val="0"/>
                <w:numId w:val="13"/>
              </w:numPr>
            </w:pPr>
            <w:r>
              <w:t>Backup user’s files on XP machine.</w:t>
            </w:r>
          </w:p>
          <w:p w:rsidRPr="00745EC0" w:rsidR="00FD0230" w:rsidP="00FD0230" w:rsidRDefault="00FD0230" w14:paraId="4B8B1E91" wp14:textId="77777777">
            <w:pPr>
              <w:numPr>
                <w:ilvl w:val="0"/>
                <w:numId w:val="13"/>
              </w:numPr>
              <w:rPr>
                <w:u w:val="single"/>
              </w:rPr>
            </w:pPr>
            <w:r>
              <w:t>Swap out old machine and install new machine.</w:t>
            </w:r>
          </w:p>
          <w:p w:rsidR="00FD0230" w:rsidP="00FD0230" w:rsidRDefault="00FD0230" w14:paraId="6D53AC69" wp14:textId="77777777">
            <w:pPr>
              <w:numPr>
                <w:ilvl w:val="0"/>
                <w:numId w:val="13"/>
              </w:numPr>
            </w:pPr>
            <w:r>
              <w:t>Start imaging process on new machine.</w:t>
            </w:r>
          </w:p>
          <w:p w:rsidRPr="002D4396" w:rsidR="00FD0230" w:rsidP="00FD0230" w:rsidRDefault="00FD0230" w14:paraId="6E95A59F" wp14:textId="77777777">
            <w:pPr>
              <w:numPr>
                <w:ilvl w:val="0"/>
                <w:numId w:val="13"/>
              </w:numPr>
              <w:rPr>
                <w:u w:val="single"/>
              </w:rPr>
            </w:pPr>
            <w:r>
              <w:t>Once finished, restore user’s files, install peripherals and any miscellaneous software.</w:t>
            </w:r>
          </w:p>
          <w:p w:rsidRPr="00745EC0" w:rsidR="00FD0230" w:rsidP="00FD0230" w:rsidRDefault="00FD0230" w14:paraId="123E9303" wp14:textId="77777777">
            <w:pPr>
              <w:numPr>
                <w:ilvl w:val="0"/>
                <w:numId w:val="13"/>
              </w:numPr>
            </w:pPr>
            <w:r w:rsidRPr="00745EC0">
              <w:t>Daytime Support: Support users the day after machine swap, correct any unresolved issues that the night time teams missed during the swap.</w:t>
            </w:r>
          </w:p>
          <w:p w:rsidRPr="00BA4670" w:rsidR="00FD0230" w:rsidP="00FD0230" w:rsidRDefault="00FD0230" w14:paraId="5BABF9FC" wp14:textId="77777777">
            <w:pPr>
              <w:numPr>
                <w:ilvl w:val="0"/>
                <w:numId w:val="13"/>
              </w:numPr>
              <w:rPr>
                <w:u w:val="single"/>
              </w:rPr>
            </w:pPr>
            <w:r>
              <w:t xml:space="preserve">Asset track old and new </w:t>
            </w:r>
            <w:r w:rsidR="00405649">
              <w:t>machines;</w:t>
            </w:r>
            <w:r>
              <w:t xml:space="preserve"> send daily reports of work performed.</w:t>
            </w:r>
            <w:r w:rsidRPr="00BA4670">
              <w:rPr>
                <w:u w:val="single"/>
              </w:rPr>
              <w:t xml:space="preserve"> </w:t>
            </w:r>
          </w:p>
        </w:tc>
      </w:tr>
      <w:tr xmlns:wp14="http://schemas.microsoft.com/office/word/2010/wordml" w:rsidR="00FA2A27" w:rsidTr="0CBE6EE0" w14:paraId="340E1F37" wp14:textId="77777777">
        <w:trPr>
          <w:jc w:val="center"/>
        </w:trPr>
        <w:tc>
          <w:tcPr>
            <w:tcW w:w="2376" w:type="dxa"/>
            <w:vMerge/>
            <w:tcBorders/>
            <w:tcMar/>
          </w:tcPr>
          <w:p w:rsidR="00FA2A27" w:rsidP="00FA2A27" w:rsidRDefault="00FA2A27" w14:paraId="5BE93A62" wp14:textId="77777777"/>
        </w:tc>
        <w:tc>
          <w:tcPr>
            <w:tcW w:w="7830" w:type="dxa"/>
            <w:tcBorders>
              <w:left w:val="single" w:color="auto" w:sz="4" w:space="0"/>
            </w:tcBorders>
            <w:tcMar/>
          </w:tcPr>
          <w:p w:rsidR="004059A7" w:rsidP="002F30D5" w:rsidRDefault="004059A7" w14:paraId="384BA73E" wp14:textId="77777777">
            <w:pPr>
              <w:pStyle w:val="Heading2"/>
              <w:rPr>
                <w:b/>
                <w:u w:val="single"/>
              </w:rPr>
            </w:pPr>
          </w:p>
          <w:p w:rsidR="00D96F1A" w:rsidP="002F30D5" w:rsidRDefault="00D96F1A" w14:paraId="34B3F2EB" wp14:textId="77777777">
            <w:pPr>
              <w:pStyle w:val="Heading2"/>
              <w:rPr>
                <w:b/>
                <w:u w:val="single"/>
              </w:rPr>
            </w:pPr>
          </w:p>
          <w:p w:rsidR="00D96F1A" w:rsidP="002F30D5" w:rsidRDefault="00D96F1A" w14:paraId="7D34F5C7" wp14:textId="77777777">
            <w:pPr>
              <w:pStyle w:val="Heading2"/>
              <w:rPr>
                <w:b/>
                <w:u w:val="single"/>
              </w:rPr>
            </w:pPr>
          </w:p>
          <w:p w:rsidR="007A0882" w:rsidP="002F30D5" w:rsidRDefault="007A0882" w14:paraId="0B4020A7" wp14:textId="77777777">
            <w:pPr>
              <w:pStyle w:val="Heading2"/>
              <w:rPr>
                <w:b/>
                <w:u w:val="single"/>
              </w:rPr>
            </w:pPr>
          </w:p>
          <w:p w:rsidR="007A0882" w:rsidP="002F30D5" w:rsidRDefault="007A0882" w14:paraId="1D7B270A" wp14:textId="77777777">
            <w:pPr>
              <w:pStyle w:val="Heading2"/>
              <w:rPr>
                <w:b/>
                <w:u w:val="single"/>
              </w:rPr>
            </w:pPr>
          </w:p>
          <w:p w:rsidR="00EB465C" w:rsidP="002F30D5" w:rsidRDefault="00EB465C" w14:paraId="4F904CB7" wp14:textId="77777777">
            <w:pPr>
              <w:pStyle w:val="Heading2"/>
              <w:rPr>
                <w:b/>
                <w:u w:val="single"/>
              </w:rPr>
            </w:pPr>
          </w:p>
          <w:p w:rsidRPr="00830D5A" w:rsidR="002F30D5" w:rsidP="002F30D5" w:rsidRDefault="007A0882" w14:paraId="49F17C39" wp14:textId="77777777">
            <w:pPr>
              <w:pStyle w:val="Heading2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Cosmopolitan of Las Vegas - </w:t>
            </w:r>
            <w:r w:rsidRPr="00830D5A" w:rsidR="002F30D5">
              <w:rPr>
                <w:b/>
                <w:u w:val="single"/>
              </w:rPr>
              <w:t>Crescent Solutions</w:t>
            </w:r>
          </w:p>
          <w:p w:rsidRPr="008D7D9A" w:rsidR="002F30D5" w:rsidP="002F30D5" w:rsidRDefault="002F30D5" w14:paraId="5E4E4F3F" wp14:textId="77777777">
            <w:pPr>
              <w:pStyle w:val="BodyText"/>
              <w:rPr>
                <w:i/>
              </w:rPr>
            </w:pPr>
            <w:r>
              <w:rPr>
                <w:i/>
              </w:rPr>
              <w:t>December 2010</w:t>
            </w:r>
            <w:r w:rsidR="00CC00F3">
              <w:rPr>
                <w:i/>
              </w:rPr>
              <w:t xml:space="preserve"> </w:t>
            </w:r>
            <w:r w:rsidR="00405649">
              <w:rPr>
                <w:i/>
              </w:rPr>
              <w:t>–</w:t>
            </w:r>
            <w:r w:rsidR="00CC00F3">
              <w:rPr>
                <w:i/>
              </w:rPr>
              <w:t xml:space="preserve"> </w:t>
            </w:r>
            <w:r w:rsidR="00405649">
              <w:rPr>
                <w:i/>
              </w:rPr>
              <w:t xml:space="preserve">May </w:t>
            </w:r>
            <w:r w:rsidR="0094658C">
              <w:rPr>
                <w:i/>
              </w:rPr>
              <w:t>2012</w:t>
            </w:r>
            <w:r w:rsidR="00FB1985">
              <w:rPr>
                <w:i/>
              </w:rPr>
              <w:t xml:space="preserve"> | Desktop Support</w:t>
            </w:r>
          </w:p>
          <w:p w:rsidR="00BC1CD3" w:rsidP="002F30D5" w:rsidRDefault="00BC1CD3" w14:paraId="17376F65" wp14:textId="77777777">
            <w:pPr>
              <w:numPr>
                <w:ilvl w:val="0"/>
                <w:numId w:val="13"/>
              </w:numPr>
            </w:pPr>
            <w:r>
              <w:t>Provide Help Desk support by assisting employees and service providers with questions or concerns via the telephone, email, in person or remotely.</w:t>
            </w:r>
          </w:p>
          <w:p w:rsidR="002F122F" w:rsidP="002F30D5" w:rsidRDefault="002F122F" w14:paraId="749AB206" wp14:textId="77777777">
            <w:pPr>
              <w:numPr>
                <w:ilvl w:val="0"/>
                <w:numId w:val="13"/>
              </w:numPr>
            </w:pPr>
            <w:r>
              <w:t>Monitor the Help Desk for new tickets, set priorities, and complete tickets within published time</w:t>
            </w:r>
            <w:r w:rsidR="00986AFD">
              <w:t xml:space="preserve"> </w:t>
            </w:r>
            <w:r>
              <w:t>frames</w:t>
            </w:r>
            <w:r w:rsidR="000C651A">
              <w:t>.</w:t>
            </w:r>
          </w:p>
          <w:p w:rsidR="002F30D5" w:rsidP="002F30D5" w:rsidRDefault="002F122F" w14:paraId="211CF0A4" wp14:textId="77777777">
            <w:pPr>
              <w:numPr>
                <w:ilvl w:val="0"/>
                <w:numId w:val="13"/>
              </w:numPr>
            </w:pPr>
            <w:r>
              <w:t>Install, upgrade, inventory and pro</w:t>
            </w:r>
            <w:r w:rsidR="00190508">
              <w:t xml:space="preserve">blem solve computer hardware, </w:t>
            </w:r>
            <w:r>
              <w:t>software</w:t>
            </w:r>
            <w:r w:rsidR="00190508">
              <w:t xml:space="preserve"> and printer</w:t>
            </w:r>
            <w:r>
              <w:t xml:space="preserve"> issue</w:t>
            </w:r>
            <w:r w:rsidR="00190508">
              <w:t>s</w:t>
            </w:r>
            <w:r>
              <w:t xml:space="preserve"> including </w:t>
            </w:r>
            <w:r w:rsidR="00A01A03">
              <w:t xml:space="preserve">IGT Gaming, </w:t>
            </w:r>
            <w:r>
              <w:t xml:space="preserve">Agilysis and Micros </w:t>
            </w:r>
            <w:r w:rsidR="002F30D5">
              <w:t>Point of Sale mac</w:t>
            </w:r>
            <w:r w:rsidR="00CC5BC6">
              <w:t>hines</w:t>
            </w:r>
            <w:r w:rsidR="000C651A">
              <w:t>.</w:t>
            </w:r>
          </w:p>
          <w:p w:rsidRPr="00613F3A" w:rsidR="002F30D5" w:rsidP="004A71AE" w:rsidRDefault="00CC5BC6" w14:paraId="74E978A7" wp14:textId="77777777">
            <w:pPr>
              <w:numPr>
                <w:ilvl w:val="0"/>
                <w:numId w:val="13"/>
              </w:numPr>
              <w:rPr>
                <w:u w:val="single"/>
              </w:rPr>
            </w:pPr>
            <w:r>
              <w:t>Basic network troubleshooting</w:t>
            </w:r>
            <w:r w:rsidR="000C651A">
              <w:t>.</w:t>
            </w:r>
          </w:p>
          <w:p w:rsidRPr="003547B6" w:rsidR="00613F3A" w:rsidP="00D901CD" w:rsidRDefault="004A71AE" w14:paraId="3250527F" wp14:textId="77777777">
            <w:pPr>
              <w:numPr>
                <w:ilvl w:val="0"/>
                <w:numId w:val="13"/>
              </w:numPr>
              <w:rPr>
                <w:rStyle w:val="labeldef"/>
                <w:u w:val="single"/>
              </w:rPr>
            </w:pPr>
            <w:r>
              <w:rPr>
                <w:rStyle w:val="labeldef"/>
              </w:rPr>
              <w:t xml:space="preserve">Knowledge of </w:t>
            </w:r>
            <w:r w:rsidR="00613F3A">
              <w:rPr>
                <w:rStyle w:val="labeldef"/>
              </w:rPr>
              <w:t>CA (Computer Associates Service Desk</w:t>
            </w:r>
            <w:r w:rsidR="003547B6">
              <w:rPr>
                <w:rStyle w:val="labeldef"/>
              </w:rPr>
              <w:t>)</w:t>
            </w:r>
            <w:r w:rsidR="00986AFD">
              <w:rPr>
                <w:rStyle w:val="labeldef"/>
              </w:rPr>
              <w:t>, HotSOS, LMS, AS400, CP60 card data p</w:t>
            </w:r>
            <w:r w:rsidR="00613F3A">
              <w:rPr>
                <w:rStyle w:val="labeldef"/>
              </w:rPr>
              <w:t>rinters</w:t>
            </w:r>
            <w:r w:rsidR="003A558E">
              <w:rPr>
                <w:rStyle w:val="labeldef"/>
              </w:rPr>
              <w:t>, Juniper</w:t>
            </w:r>
            <w:r w:rsidR="00905567">
              <w:rPr>
                <w:rStyle w:val="labeldef"/>
              </w:rPr>
              <w:t>.</w:t>
            </w:r>
          </w:p>
          <w:p w:rsidRPr="00905567" w:rsidR="00CC00F3" w:rsidP="00D901CD" w:rsidRDefault="00B46971" w14:paraId="64C68DC8" wp14:textId="77777777">
            <w:pPr>
              <w:numPr>
                <w:ilvl w:val="0"/>
                <w:numId w:val="13"/>
              </w:numPr>
              <w:rPr>
                <w:u w:val="single"/>
              </w:rPr>
            </w:pPr>
            <w:r>
              <w:t>Network Operating Center (NOC)</w:t>
            </w:r>
            <w:r w:rsidR="000C651A">
              <w:t xml:space="preserve"> experience.</w:t>
            </w:r>
          </w:p>
          <w:p w:rsidRPr="004A71AE" w:rsidR="00905567" w:rsidP="00D901CD" w:rsidRDefault="00905567" w14:paraId="581A472B" wp14:textId="77777777">
            <w:pPr>
              <w:numPr>
                <w:ilvl w:val="0"/>
                <w:numId w:val="13"/>
              </w:numPr>
              <w:rPr>
                <w:u w:val="single"/>
              </w:rPr>
            </w:pPr>
            <w:r w:rsidRPr="00577964">
              <w:rPr>
                <w:rFonts w:cs="Arial"/>
              </w:rPr>
              <w:t>Ability to lift a minimum of 40 lbs</w:t>
            </w:r>
            <w:r>
              <w:rPr>
                <w:rFonts w:cs="Arial"/>
              </w:rPr>
              <w:t>.</w:t>
            </w:r>
          </w:p>
          <w:p w:rsidRPr="00F2035A" w:rsidR="00F2035A" w:rsidP="00D96F1A" w:rsidRDefault="00F2035A" w14:paraId="06971CD3" wp14:textId="77777777">
            <w:pPr>
              <w:pStyle w:val="BodyText"/>
              <w:ind w:left="0"/>
            </w:pPr>
          </w:p>
          <w:p w:rsidRPr="00830D5A" w:rsidR="00D901CD" w:rsidP="00D901CD" w:rsidRDefault="00CA6E03" w14:paraId="14C09E9B" wp14:textId="77777777">
            <w:pPr>
              <w:pStyle w:val="Heading2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Wyndham Resorts - </w:t>
            </w:r>
            <w:r w:rsidRPr="00830D5A" w:rsidR="00D901CD">
              <w:rPr>
                <w:b/>
                <w:u w:val="single"/>
              </w:rPr>
              <w:t>C</w:t>
            </w:r>
            <w:r w:rsidRPr="00830D5A" w:rsidR="000F63EE">
              <w:rPr>
                <w:b/>
                <w:u w:val="single"/>
              </w:rPr>
              <w:t>omsys</w:t>
            </w:r>
          </w:p>
          <w:p w:rsidRPr="008D7D9A" w:rsidR="00D901CD" w:rsidP="00D901CD" w:rsidRDefault="00D901CD" w14:paraId="2DD47354" wp14:textId="77777777">
            <w:pPr>
              <w:pStyle w:val="BodyText"/>
              <w:rPr>
                <w:i/>
              </w:rPr>
            </w:pPr>
            <w:r>
              <w:rPr>
                <w:i/>
              </w:rPr>
              <w:t>October</w:t>
            </w:r>
            <w:r w:rsidRPr="008D7D9A">
              <w:rPr>
                <w:i/>
              </w:rPr>
              <w:t xml:space="preserve"> 20</w:t>
            </w:r>
            <w:r>
              <w:rPr>
                <w:i/>
              </w:rPr>
              <w:t>10</w:t>
            </w:r>
            <w:r w:rsidRPr="008D7D9A">
              <w:rPr>
                <w:i/>
              </w:rPr>
              <w:t xml:space="preserve"> –</w:t>
            </w:r>
            <w:r>
              <w:rPr>
                <w:i/>
              </w:rPr>
              <w:t xml:space="preserve"> </w:t>
            </w:r>
            <w:r w:rsidR="008C68BA">
              <w:rPr>
                <w:i/>
              </w:rPr>
              <w:t>November 2010</w:t>
            </w:r>
            <w:r w:rsidR="00FB1985">
              <w:rPr>
                <w:i/>
              </w:rPr>
              <w:t xml:space="preserve"> | </w:t>
            </w:r>
            <w:r w:rsidRPr="00FB1985">
              <w:rPr>
                <w:i/>
              </w:rPr>
              <w:t>Project:</w:t>
            </w:r>
            <w:r>
              <w:rPr>
                <w:i/>
              </w:rPr>
              <w:t xml:space="preserve"> Wyndham Refresh</w:t>
            </w:r>
            <w:r w:rsidR="00CA6E03">
              <w:rPr>
                <w:i/>
              </w:rPr>
              <w:t xml:space="preserve"> Win 7</w:t>
            </w:r>
          </w:p>
          <w:p w:rsidR="00D901CD" w:rsidP="00D901CD" w:rsidRDefault="00F7410C" w14:paraId="201459F1" wp14:textId="77777777">
            <w:pPr>
              <w:numPr>
                <w:ilvl w:val="0"/>
                <w:numId w:val="13"/>
              </w:numPr>
            </w:pPr>
            <w:r>
              <w:t>Unbox new PC’s and set them up for software install.</w:t>
            </w:r>
          </w:p>
          <w:p w:rsidR="00F7410C" w:rsidP="005275A6" w:rsidRDefault="00F7410C" w14:paraId="6C15BC07" wp14:textId="77777777">
            <w:pPr>
              <w:numPr>
                <w:ilvl w:val="0"/>
                <w:numId w:val="13"/>
              </w:numPr>
              <w:ind w:left="504"/>
            </w:pPr>
            <w:r>
              <w:t xml:space="preserve">Boot new PC’s off of the network and </w:t>
            </w:r>
            <w:proofErr w:type="gramStart"/>
            <w:r>
              <w:t>install</w:t>
            </w:r>
            <w:proofErr w:type="gramEnd"/>
            <w:r>
              <w:t xml:space="preserve"> </w:t>
            </w:r>
            <w:r w:rsidR="00CA6E03">
              <w:t xml:space="preserve">new OS and </w:t>
            </w:r>
            <w:r w:rsidR="00AA3B8C">
              <w:t>software</w:t>
            </w:r>
            <w:r>
              <w:t>.</w:t>
            </w:r>
          </w:p>
          <w:p w:rsidR="00F7410C" w:rsidP="00D901CD" w:rsidRDefault="00F7410C" w14:paraId="012090A7" wp14:textId="77777777">
            <w:pPr>
              <w:numPr>
                <w:ilvl w:val="0"/>
                <w:numId w:val="13"/>
              </w:numPr>
            </w:pPr>
            <w:r>
              <w:t>Asset track all new PC’s</w:t>
            </w:r>
            <w:r w:rsidR="000C651A">
              <w:t>.</w:t>
            </w:r>
          </w:p>
          <w:p w:rsidR="00D901CD" w:rsidP="00D901CD" w:rsidRDefault="003756D4" w14:paraId="71446A2C" wp14:textId="77777777">
            <w:pPr>
              <w:numPr>
                <w:ilvl w:val="0"/>
                <w:numId w:val="13"/>
              </w:numPr>
            </w:pPr>
            <w:r>
              <w:t>Deploy new PC, b</w:t>
            </w:r>
            <w:r w:rsidR="00F7410C">
              <w:t xml:space="preserve">ackup </w:t>
            </w:r>
            <w:r w:rsidR="00653770">
              <w:t>user’s</w:t>
            </w:r>
            <w:r w:rsidR="00F7410C">
              <w:t xml:space="preserve"> files and </w:t>
            </w:r>
            <w:r>
              <w:t xml:space="preserve">restore </w:t>
            </w:r>
            <w:r w:rsidR="002769F7">
              <w:t xml:space="preserve">files </w:t>
            </w:r>
            <w:r>
              <w:t>on new PC</w:t>
            </w:r>
            <w:r w:rsidR="00F7410C">
              <w:t>.</w:t>
            </w:r>
          </w:p>
          <w:p w:rsidRPr="00FA2455" w:rsidR="00D901CD" w:rsidP="003763E2" w:rsidRDefault="00F6468C" w14:paraId="6DFAB70B" wp14:textId="77777777">
            <w:pPr>
              <w:numPr>
                <w:ilvl w:val="0"/>
                <w:numId w:val="13"/>
              </w:numPr>
              <w:rPr>
                <w:u w:val="single"/>
              </w:rPr>
            </w:pPr>
            <w:r>
              <w:t>M</w:t>
            </w:r>
            <w:r w:rsidR="00F7410C">
              <w:t>ake sure user has all their network drives, printers and software installed.</w:t>
            </w:r>
          </w:p>
          <w:p w:rsidR="00FA2455" w:rsidP="00FA2455" w:rsidRDefault="00FA2455" w14:paraId="2A1F701D" wp14:textId="77777777"/>
          <w:p w:rsidRPr="00830D5A" w:rsidR="00FA2455" w:rsidP="00FA2455" w:rsidRDefault="00FA2455" w14:paraId="24327B39" wp14:textId="77777777">
            <w:pPr>
              <w:pStyle w:val="Heading2"/>
              <w:rPr>
                <w:b/>
                <w:u w:val="single"/>
              </w:rPr>
            </w:pPr>
            <w:r>
              <w:rPr>
                <w:b/>
                <w:u w:val="single"/>
              </w:rPr>
              <w:t>Zebra Cables Audio &amp; Video</w:t>
            </w:r>
          </w:p>
          <w:p w:rsidRPr="0070037E" w:rsidR="00FA2455" w:rsidP="0CBE6EE0" w:rsidRDefault="00FA2455" w14:paraId="28804278" wp14:textId="5032565F">
            <w:pPr>
              <w:pStyle w:val="BodyText"/>
              <w:rPr>
                <w:i w:val="1"/>
                <w:iCs w:val="1"/>
              </w:rPr>
            </w:pPr>
            <w:r w:rsidRPr="0CBE6EE0" w:rsidR="0CBE6EE0">
              <w:rPr>
                <w:i w:val="1"/>
                <w:iCs w:val="1"/>
              </w:rPr>
              <w:t xml:space="preserve">August 2006 – August 2013 | </w:t>
            </w:r>
            <w:r w:rsidRPr="0CBE6EE0" w:rsidR="0CBE6EE0">
              <w:rPr>
                <w:b w:val="1"/>
                <w:bCs w:val="1"/>
                <w:i w:val="1"/>
                <w:iCs w:val="1"/>
              </w:rPr>
              <w:t>Self Employed</w:t>
            </w:r>
          </w:p>
          <w:p w:rsidRPr="00FA2455" w:rsidR="00FA2455" w:rsidP="00FA2455" w:rsidRDefault="00FA2455" w14:paraId="49FA8044" wp14:textId="77777777">
            <w:pPr>
              <w:pStyle w:val="BulletedList"/>
              <w:rPr>
                <w:rFonts w:ascii="Verdana" w:hAnsi="Verdana"/>
                <w:color w:val="000000"/>
              </w:rPr>
            </w:pPr>
            <w:r w:rsidRPr="00FA2455">
              <w:rPr>
                <w:rFonts w:ascii="Verdana" w:hAnsi="Verdana"/>
                <w:color w:val="000000"/>
              </w:rPr>
              <w:t>Built, maintain and update zebracables.com a</w:t>
            </w:r>
            <w:r>
              <w:rPr>
                <w:rFonts w:ascii="Verdana" w:hAnsi="Verdana"/>
                <w:color w:val="000000"/>
              </w:rPr>
              <w:t>nd hometheaterlogic.com websites.</w:t>
            </w:r>
          </w:p>
          <w:p w:rsidRPr="00FA2455" w:rsidR="00FA2455" w:rsidP="00FA2455" w:rsidRDefault="00FA2455" w14:paraId="01B767A7" wp14:textId="77777777">
            <w:pPr>
              <w:pStyle w:val="BulletedList"/>
              <w:rPr>
                <w:rFonts w:ascii="Verdana" w:hAnsi="Verdana"/>
                <w:color w:val="000000"/>
              </w:rPr>
            </w:pPr>
            <w:r w:rsidRPr="00FA2455">
              <w:rPr>
                <w:rFonts w:ascii="Verdana" w:hAnsi="Verdana"/>
                <w:color w:val="000000"/>
              </w:rPr>
              <w:t>Order supplies for building home audio and video cables.</w:t>
            </w:r>
          </w:p>
          <w:p w:rsidRPr="00FA2455" w:rsidR="00FA2455" w:rsidP="00FA2455" w:rsidRDefault="00FA2455" w14:paraId="27ABCE77" wp14:textId="77777777">
            <w:pPr>
              <w:pStyle w:val="BulletedList"/>
              <w:rPr>
                <w:rFonts w:ascii="Verdana" w:hAnsi="Verdana"/>
                <w:color w:val="000000"/>
              </w:rPr>
            </w:pPr>
            <w:r w:rsidRPr="00FA2455">
              <w:rPr>
                <w:rFonts w:ascii="Verdana" w:hAnsi="Verdana"/>
                <w:color w:val="000000"/>
              </w:rPr>
              <w:t>Assemble audio and video cables.</w:t>
            </w:r>
          </w:p>
          <w:p w:rsidRPr="00FA2455" w:rsidR="00FA2455" w:rsidP="00FA2455" w:rsidRDefault="00FA2455" w14:paraId="47DE8CBD" wp14:textId="77777777">
            <w:pPr>
              <w:pStyle w:val="BulletedList"/>
              <w:rPr>
                <w:rFonts w:ascii="Verdana" w:hAnsi="Verdana"/>
                <w:color w:val="000000"/>
              </w:rPr>
            </w:pPr>
            <w:r w:rsidRPr="00FA2455">
              <w:rPr>
                <w:rFonts w:ascii="Verdana" w:hAnsi="Verdana"/>
                <w:color w:val="000000"/>
              </w:rPr>
              <w:t>Install and set-up home theater equipment for customers.</w:t>
            </w:r>
          </w:p>
          <w:p w:rsidRPr="00DA00CA" w:rsidR="00FA2455" w:rsidP="00FA2455" w:rsidRDefault="00FA2455" w14:paraId="5BDB8C6B" wp14:textId="77777777">
            <w:pPr>
              <w:pStyle w:val="BulletedList"/>
              <w:rPr>
                <w:rFonts w:cs="Arial"/>
              </w:rPr>
            </w:pPr>
            <w:r w:rsidRPr="00FA2455">
              <w:rPr>
                <w:rFonts w:ascii="Verdana" w:hAnsi="Verdana"/>
                <w:color w:val="000000"/>
              </w:rPr>
              <w:t>Calibrate audio and video settings using computer software and special service menus.</w:t>
            </w:r>
          </w:p>
          <w:p w:rsidR="004059A7" w:rsidP="00BB645A" w:rsidRDefault="004059A7" w14:paraId="03EFCA41" wp14:textId="77777777">
            <w:pPr>
              <w:pStyle w:val="Heading2"/>
              <w:rPr>
                <w:b/>
                <w:u w:val="single"/>
              </w:rPr>
            </w:pPr>
          </w:p>
          <w:p w:rsidRPr="00830D5A" w:rsidR="00BB645A" w:rsidP="00BB645A" w:rsidRDefault="00E2680C" w14:paraId="0FF57B18" wp14:textId="77777777">
            <w:pPr>
              <w:pStyle w:val="Heading2"/>
              <w:rPr>
                <w:b/>
                <w:u w:val="single"/>
              </w:rPr>
            </w:pPr>
            <w:r>
              <w:rPr>
                <w:b/>
                <w:u w:val="single"/>
              </w:rPr>
              <w:t>Countrywide Home Loans</w:t>
            </w:r>
          </w:p>
          <w:p w:rsidRPr="0070037E" w:rsidR="00FA2A27" w:rsidP="0CBE6EE0" w:rsidRDefault="001646EA" w14:paraId="2701BB6E" wp14:textId="4912C286">
            <w:pPr>
              <w:pStyle w:val="BodyText"/>
              <w:rPr>
                <w:i w:val="1"/>
                <w:iCs w:val="1"/>
              </w:rPr>
            </w:pPr>
            <w:r w:rsidRPr="0CBE6EE0" w:rsidR="0CBE6EE0">
              <w:rPr>
                <w:i w:val="1"/>
                <w:iCs w:val="1"/>
              </w:rPr>
              <w:t xml:space="preserve">August 2003 – August </w:t>
            </w:r>
            <w:r w:rsidRPr="0CBE6EE0" w:rsidR="0CBE6EE0">
              <w:rPr>
                <w:i w:val="1"/>
                <w:iCs w:val="1"/>
              </w:rPr>
              <w:t>2006 |</w:t>
            </w:r>
            <w:r w:rsidRPr="0CBE6EE0" w:rsidR="0CBE6EE0">
              <w:rPr>
                <w:i w:val="1"/>
                <w:iCs w:val="1"/>
              </w:rPr>
              <w:t xml:space="preserve"> Desktop Support Tech II</w:t>
            </w:r>
          </w:p>
          <w:p w:rsidRPr="00D43605" w:rsidR="00D43605" w:rsidP="00D43605" w:rsidRDefault="001646EA" w14:paraId="3C196F6B" wp14:textId="77777777">
            <w:pPr>
              <w:pStyle w:val="BulletedList"/>
              <w:overflowPunct w:val="0"/>
              <w:autoSpaceDE w:val="0"/>
              <w:autoSpaceDN w:val="0"/>
              <w:adjustRightInd w:val="0"/>
              <w:ind w:left="432"/>
              <w:textAlignment w:val="baseline"/>
              <w:rPr>
                <w:rFonts w:ascii="Times New Roman" w:hAnsi="Times New Roman"/>
              </w:rPr>
            </w:pPr>
            <w:r w:rsidRPr="00D43605">
              <w:rPr>
                <w:rFonts w:ascii="Verdana" w:hAnsi="Verdana"/>
                <w:color w:val="000000"/>
              </w:rPr>
              <w:t>Maintain, analyze, troubleshoot, and repair computer systems, hardware and computer peripherals</w:t>
            </w:r>
            <w:r w:rsidR="000C651A">
              <w:rPr>
                <w:rFonts w:ascii="Verdana" w:hAnsi="Verdana"/>
                <w:color w:val="000000"/>
              </w:rPr>
              <w:t>.</w:t>
            </w:r>
          </w:p>
          <w:p w:rsidR="00FA2A27" w:rsidP="00FA2A27" w:rsidRDefault="00D43605" w14:paraId="0F70ECAB" wp14:textId="77777777">
            <w:pPr>
              <w:pStyle w:val="BulletedList"/>
              <w:ind w:left="432"/>
            </w:pPr>
            <w:r>
              <w:t>Document all support calls for system performance and metrics reporting using REMEDY software.</w:t>
            </w:r>
          </w:p>
          <w:p w:rsidR="00FA2A27" w:rsidP="00FA2A27" w:rsidRDefault="00C41327" w14:paraId="7F4BA23B" wp14:textId="77777777">
            <w:pPr>
              <w:pStyle w:val="BulletedList"/>
              <w:ind w:left="432"/>
            </w:pPr>
            <w:r>
              <w:t>Install, configure and troubleshoot the following operating systems: Windows 2000, Windows X</w:t>
            </w:r>
            <w:r w:rsidR="0041106E">
              <w:t>P, and Windows 2000/2003 Server</w:t>
            </w:r>
            <w:r w:rsidR="000C651A">
              <w:t>.</w:t>
            </w:r>
          </w:p>
          <w:p w:rsidRPr="00321DE6" w:rsidR="00404D56" w:rsidP="00404D56" w:rsidRDefault="00404D56" w14:paraId="11C34AE4" wp14:textId="77777777">
            <w:pPr>
              <w:pStyle w:val="BulletedList"/>
              <w:ind w:left="432"/>
              <w:rPr>
                <w:rFonts w:cs="Arial"/>
              </w:rPr>
            </w:pPr>
            <w:r w:rsidRPr="00321DE6">
              <w:rPr>
                <w:rFonts w:cs="Arial"/>
              </w:rPr>
              <w:t>Escalate issues and concerns to the Technical Support Manager, as appropriate</w:t>
            </w:r>
          </w:p>
          <w:p w:rsidRPr="00DA00CA" w:rsidR="00404D56" w:rsidP="00FA2A27" w:rsidRDefault="00DA00CA" w14:paraId="62654965" wp14:textId="77777777">
            <w:pPr>
              <w:pStyle w:val="BulletedList"/>
              <w:ind w:left="432"/>
              <w:rPr>
                <w:rFonts w:cs="Arial"/>
              </w:rPr>
            </w:pPr>
            <w:r w:rsidRPr="00DA00CA">
              <w:rPr>
                <w:rFonts w:cs="Arial"/>
              </w:rPr>
              <w:t>Assist with maintaining computer room, site network cabling and department documentation.</w:t>
            </w:r>
          </w:p>
          <w:p w:rsidR="0041106E" w:rsidP="00FA2A27" w:rsidRDefault="0041106E" w14:paraId="0CED6A9A" wp14:textId="77777777">
            <w:pPr>
              <w:pStyle w:val="BulletedList"/>
              <w:ind w:left="432"/>
            </w:pPr>
            <w:r>
              <w:t>Working knowledge of PC hardware and Microsoft software applications</w:t>
            </w:r>
            <w:r w:rsidR="000C651A">
              <w:t>.</w:t>
            </w:r>
          </w:p>
          <w:p w:rsidR="0041106E" w:rsidP="001C06DF" w:rsidRDefault="0041106E" w14:paraId="3ACB0D70" wp14:textId="77777777">
            <w:pPr>
              <w:pStyle w:val="BulletedList"/>
              <w:ind w:left="432"/>
            </w:pPr>
            <w:r>
              <w:t>LAN/WAN support, computer configuration, hardware and software troubleshooting</w:t>
            </w:r>
            <w:r w:rsidR="000C651A">
              <w:t>.</w:t>
            </w:r>
          </w:p>
          <w:p w:rsidRPr="00905567" w:rsidR="00577964" w:rsidP="00905567" w:rsidRDefault="0015644E" w14:paraId="6950A092" wp14:textId="77777777">
            <w:pPr>
              <w:pStyle w:val="BulletedList"/>
              <w:ind w:left="432"/>
            </w:pPr>
            <w:r>
              <w:t xml:space="preserve">Asset </w:t>
            </w:r>
            <w:r w:rsidR="00DD3DE6">
              <w:t xml:space="preserve">track all </w:t>
            </w:r>
            <w:r w:rsidR="00BD10D5">
              <w:t>computers, monitors and printers.</w:t>
            </w:r>
          </w:p>
        </w:tc>
      </w:tr>
      <w:tr xmlns:wp14="http://schemas.microsoft.com/office/word/2010/wordml" w:rsidR="00FA2A27" w:rsidTr="0CBE6EE0" w14:paraId="5F96A722" wp14:textId="77777777">
        <w:trPr>
          <w:jc w:val="center"/>
        </w:trPr>
        <w:tc>
          <w:tcPr>
            <w:tcW w:w="2376" w:type="dxa"/>
            <w:vMerge/>
            <w:tcBorders/>
            <w:tcMar/>
          </w:tcPr>
          <w:p w:rsidR="00FA2A27" w:rsidP="00FA2A27" w:rsidRDefault="00FA2A27" w14:paraId="5B95CD12" wp14:textId="77777777"/>
        </w:tc>
        <w:tc>
          <w:tcPr>
            <w:tcW w:w="7830" w:type="dxa"/>
            <w:tcBorders>
              <w:left w:val="single" w:color="auto" w:sz="4" w:space="0"/>
            </w:tcBorders>
            <w:tcMar/>
          </w:tcPr>
          <w:p w:rsidR="004059A7" w:rsidP="00BB645A" w:rsidRDefault="004059A7" w14:paraId="5220BBB2" wp14:textId="77777777">
            <w:pPr>
              <w:pStyle w:val="Heading2"/>
              <w:rPr>
                <w:b/>
                <w:u w:val="single"/>
              </w:rPr>
            </w:pPr>
          </w:p>
          <w:p w:rsidR="007222C8" w:rsidP="00BB645A" w:rsidRDefault="007222C8" w14:paraId="13CB595B" wp14:textId="77777777">
            <w:pPr>
              <w:pStyle w:val="Heading2"/>
              <w:rPr>
                <w:b/>
                <w:u w:val="single"/>
              </w:rPr>
            </w:pPr>
          </w:p>
          <w:p w:rsidR="007222C8" w:rsidP="00BB645A" w:rsidRDefault="007222C8" w14:paraId="6D9C8D39" wp14:textId="77777777">
            <w:pPr>
              <w:pStyle w:val="Heading2"/>
              <w:rPr>
                <w:b/>
                <w:u w:val="single"/>
              </w:rPr>
            </w:pPr>
          </w:p>
          <w:p w:rsidR="007222C8" w:rsidP="00BB645A" w:rsidRDefault="007222C8" w14:paraId="675E05EE" wp14:textId="77777777">
            <w:pPr>
              <w:pStyle w:val="Heading2"/>
              <w:rPr>
                <w:b/>
                <w:u w:val="single"/>
              </w:rPr>
            </w:pPr>
          </w:p>
          <w:p w:rsidRPr="00905567" w:rsidR="00404D56" w:rsidP="00EB465C" w:rsidRDefault="00404D56" w14:paraId="2FC17F8B" wp14:textId="77777777">
            <w:pPr>
              <w:pStyle w:val="BulletedList"/>
              <w:numPr>
                <w:ilvl w:val="0"/>
                <w:numId w:val="0"/>
              </w:numPr>
            </w:pPr>
          </w:p>
        </w:tc>
      </w:tr>
      <w:tr xmlns:wp14="http://schemas.microsoft.com/office/word/2010/wordml" w:rsidR="00984B2B" w:rsidTr="0CBE6EE0" w14:paraId="5D9171FB" wp14:textId="77777777">
        <w:trPr>
          <w:jc w:val="center"/>
        </w:trPr>
        <w:tc>
          <w:tcPr>
            <w:tcW w:w="2376" w:type="dxa"/>
            <w:vMerge/>
            <w:tcBorders/>
            <w:tcMar/>
          </w:tcPr>
          <w:p w:rsidR="00984B2B" w:rsidP="00FA2A27" w:rsidRDefault="00984B2B" w14:paraId="0A4F7224" wp14:textId="77777777"/>
        </w:tc>
        <w:tc>
          <w:tcPr>
            <w:tcW w:w="7830" w:type="dxa"/>
            <w:tcBorders>
              <w:left w:val="single" w:color="auto" w:sz="4" w:space="0"/>
            </w:tcBorders>
            <w:tcMar/>
          </w:tcPr>
          <w:p w:rsidRPr="007A0882" w:rsidR="00984B2B" w:rsidP="00EB465C" w:rsidRDefault="00984B2B" w14:paraId="125509A7" wp14:textId="77777777">
            <w:pPr>
              <w:pStyle w:val="Heading1"/>
              <w:ind w:left="0"/>
              <w:rPr>
                <w:sz w:val="24"/>
                <w:szCs w:val="24"/>
              </w:rPr>
            </w:pPr>
            <w:r w:rsidRPr="007A0882">
              <w:rPr>
                <w:sz w:val="24"/>
                <w:szCs w:val="24"/>
              </w:rPr>
              <w:t>Education</w:t>
            </w:r>
            <w:r w:rsidRPr="007A0882" w:rsidR="004059A7">
              <w:rPr>
                <w:sz w:val="24"/>
                <w:szCs w:val="24"/>
              </w:rPr>
              <w:t>:</w:t>
            </w:r>
          </w:p>
        </w:tc>
      </w:tr>
      <w:tr xmlns:wp14="http://schemas.microsoft.com/office/word/2010/wordml" w:rsidR="00984B2B" w:rsidTr="0CBE6EE0" w14:paraId="4473217D" wp14:textId="77777777">
        <w:trPr>
          <w:jc w:val="center"/>
        </w:trPr>
        <w:tc>
          <w:tcPr>
            <w:tcW w:w="2376" w:type="dxa"/>
            <w:vMerge/>
            <w:tcBorders/>
            <w:tcMar/>
          </w:tcPr>
          <w:p w:rsidR="00984B2B" w:rsidP="00FA2A27" w:rsidRDefault="00984B2B" w14:paraId="5AE48A43" wp14:textId="77777777"/>
        </w:tc>
        <w:tc>
          <w:tcPr>
            <w:tcW w:w="7830" w:type="dxa"/>
            <w:tcBorders>
              <w:left w:val="single" w:color="auto" w:sz="4" w:space="0"/>
            </w:tcBorders>
            <w:tcMar/>
          </w:tcPr>
          <w:p w:rsidR="00984B2B" w:rsidP="00290A37" w:rsidRDefault="000F01C6" w14:paraId="68035A8A" wp14:textId="77777777">
            <w:pPr>
              <w:pStyle w:val="BodyText"/>
            </w:pPr>
            <w:r w:rsidRPr="007A0882">
              <w:rPr>
                <w:b/>
                <w:sz w:val="22"/>
                <w:szCs w:val="22"/>
              </w:rPr>
              <w:t>Computer Learning Centers, Inc.</w:t>
            </w:r>
            <w:r w:rsidR="00984B2B">
              <w:t xml:space="preserve">, </w:t>
            </w:r>
            <w:r>
              <w:t>Los Angeles, CA</w:t>
            </w:r>
            <w:r w:rsidR="007A0882">
              <w:t xml:space="preserve"> 1998 - 2000</w:t>
            </w:r>
          </w:p>
          <w:p w:rsidR="00984B2B" w:rsidP="00FA2A27" w:rsidRDefault="000F01C6" w14:paraId="507AC9F3" wp14:textId="77777777">
            <w:pPr>
              <w:pStyle w:val="BulletedList"/>
              <w:ind w:left="432"/>
            </w:pPr>
            <w:r w:rsidRPr="000F01C6">
              <w:t>Associates Degree - AA, Computer Systems and Network Technology</w:t>
            </w:r>
          </w:p>
          <w:p w:rsidR="00984B2B" w:rsidP="00FA2A27" w:rsidRDefault="000F01C6" w14:paraId="1741F77A" wp14:textId="77777777">
            <w:pPr>
              <w:pStyle w:val="BulletedList"/>
              <w:ind w:left="432"/>
            </w:pPr>
            <w:r w:rsidRPr="000F01C6">
              <w:t>Graduated Magna Cum Laud</w:t>
            </w:r>
            <w:r w:rsidR="000C651A">
              <w:t>.</w:t>
            </w:r>
          </w:p>
          <w:p w:rsidR="000F01C6" w:rsidP="00FA2A27" w:rsidRDefault="000F01C6" w14:paraId="0397FD06" wp14:textId="77777777">
            <w:pPr>
              <w:pStyle w:val="BulletedList"/>
              <w:ind w:left="432"/>
            </w:pPr>
            <w:r w:rsidRPr="000F01C6">
              <w:t xml:space="preserve">Hands on experience </w:t>
            </w:r>
            <w:r w:rsidR="00905567">
              <w:t>with various hardware, software</w:t>
            </w:r>
            <w:r w:rsidRPr="000F01C6">
              <w:t>, and operating systems</w:t>
            </w:r>
            <w:r w:rsidR="000C651A">
              <w:t>.</w:t>
            </w:r>
          </w:p>
          <w:p w:rsidR="000F01C6" w:rsidP="00FA2A27" w:rsidRDefault="000F01C6" w14:paraId="00713F21" wp14:textId="77777777">
            <w:pPr>
              <w:pStyle w:val="BulletedList"/>
              <w:ind w:left="432"/>
            </w:pPr>
            <w:r w:rsidRPr="000F01C6">
              <w:t>Hands on experience troubleshooting network issues</w:t>
            </w:r>
            <w:r w:rsidR="000C651A">
              <w:t>.</w:t>
            </w:r>
          </w:p>
          <w:p w:rsidR="00343949" w:rsidP="00343949" w:rsidRDefault="000F01C6" w14:paraId="763135E1" wp14:textId="77777777">
            <w:pPr>
              <w:pStyle w:val="BulletedList"/>
              <w:ind w:left="432"/>
            </w:pPr>
            <w:r w:rsidRPr="000F01C6">
              <w:t>Assembled my own PC in hardware class</w:t>
            </w:r>
            <w:r w:rsidR="000C651A">
              <w:t>.</w:t>
            </w:r>
          </w:p>
        </w:tc>
      </w:tr>
      <w:tr xmlns:wp14="http://schemas.microsoft.com/office/word/2010/wordml" w:rsidR="00984B2B" w:rsidTr="0CBE6EE0" w14:paraId="335B76BC" wp14:textId="77777777">
        <w:trPr>
          <w:jc w:val="center"/>
        </w:trPr>
        <w:tc>
          <w:tcPr>
            <w:tcW w:w="2376" w:type="dxa"/>
            <w:vMerge/>
            <w:tcBorders/>
            <w:tcMar/>
          </w:tcPr>
          <w:p w:rsidR="00984B2B" w:rsidP="00FA2A27" w:rsidRDefault="00984B2B" w14:paraId="50F40DEB" wp14:textId="77777777"/>
        </w:tc>
        <w:tc>
          <w:tcPr>
            <w:tcW w:w="7830" w:type="dxa"/>
            <w:tcBorders>
              <w:left w:val="single" w:color="auto" w:sz="4" w:space="0"/>
            </w:tcBorders>
            <w:tcMar/>
          </w:tcPr>
          <w:p w:rsidRPr="007A0882" w:rsidR="00984B2B" w:rsidP="00FA2A27" w:rsidRDefault="000F01C6" w14:paraId="73332F76" wp14:textId="77777777">
            <w:pPr>
              <w:pStyle w:val="Heading1"/>
              <w:rPr>
                <w:sz w:val="24"/>
                <w:szCs w:val="24"/>
              </w:rPr>
            </w:pPr>
            <w:r w:rsidRPr="007A0882">
              <w:rPr>
                <w:sz w:val="24"/>
                <w:szCs w:val="24"/>
              </w:rPr>
              <w:t>Skills</w:t>
            </w:r>
            <w:r w:rsidRPr="007A0882" w:rsidR="004059A7">
              <w:rPr>
                <w:sz w:val="24"/>
                <w:szCs w:val="24"/>
              </w:rPr>
              <w:t>:</w:t>
            </w:r>
          </w:p>
        </w:tc>
      </w:tr>
      <w:tr xmlns:wp14="http://schemas.microsoft.com/office/word/2010/wordml" w:rsidR="00984B2B" w:rsidTr="0CBE6EE0" w14:paraId="10FB0BC5" wp14:textId="77777777">
        <w:trPr>
          <w:jc w:val="center"/>
        </w:trPr>
        <w:tc>
          <w:tcPr>
            <w:tcW w:w="2376" w:type="dxa"/>
            <w:vMerge/>
            <w:tcBorders/>
            <w:tcMar/>
          </w:tcPr>
          <w:p w:rsidR="00984B2B" w:rsidP="00FA2A27" w:rsidRDefault="00984B2B" w14:paraId="77A52294" wp14:textId="77777777"/>
        </w:tc>
        <w:tc>
          <w:tcPr>
            <w:tcW w:w="7830" w:type="dxa"/>
            <w:tcBorders>
              <w:left w:val="single" w:color="auto" w:sz="4" w:space="0"/>
            </w:tcBorders>
            <w:tcMar/>
          </w:tcPr>
          <w:p w:rsidR="000F01C6" w:rsidP="005F53A1" w:rsidRDefault="000F01C6" w14:paraId="066430F2" wp14:textId="77777777">
            <w:pPr>
              <w:pStyle w:val="BulletedList"/>
              <w:ind w:left="432"/>
            </w:pPr>
            <w:r w:rsidRPr="000F01C6">
              <w:t>Windows Operating Systems XP</w:t>
            </w:r>
            <w:r w:rsidR="0023705D">
              <w:t>/Windows 7</w:t>
            </w:r>
            <w:r w:rsidR="00B02DE7">
              <w:t>/8/10</w:t>
            </w:r>
          </w:p>
          <w:p w:rsidR="000F01C6" w:rsidP="000F01C6" w:rsidRDefault="000F01C6" w14:paraId="7896E60E" wp14:textId="77777777">
            <w:pPr>
              <w:pStyle w:val="BulletedList"/>
              <w:ind w:left="432"/>
            </w:pPr>
            <w:r w:rsidRPr="000F01C6">
              <w:t>M</w:t>
            </w:r>
            <w:r w:rsidR="00B02DE7">
              <w:t>icrosoft Office Applications</w:t>
            </w:r>
            <w:r w:rsidR="00697CB6">
              <w:t>/Office 365</w:t>
            </w:r>
          </w:p>
          <w:p w:rsidR="000F01C6" w:rsidP="000F01C6" w:rsidRDefault="00A74598" w14:paraId="3B2E59D2" wp14:textId="77777777">
            <w:pPr>
              <w:pStyle w:val="BulletedList"/>
              <w:ind w:left="432"/>
            </w:pPr>
            <w:r>
              <w:t xml:space="preserve">Microsoft Server </w:t>
            </w:r>
            <w:r w:rsidRPr="000F01C6" w:rsidR="000F01C6">
              <w:t>2003</w:t>
            </w:r>
            <w:r w:rsidR="00A56B53">
              <w:t>/2008</w:t>
            </w:r>
            <w:r w:rsidR="00B02DE7">
              <w:t>/2012</w:t>
            </w:r>
          </w:p>
          <w:p w:rsidR="000F01C6" w:rsidP="000F01C6" w:rsidRDefault="000F01C6" w14:paraId="64A584F7" wp14:textId="77777777">
            <w:pPr>
              <w:pStyle w:val="BulletedList"/>
              <w:ind w:left="432"/>
            </w:pPr>
            <w:r w:rsidRPr="000F01C6">
              <w:t>Excellent customer</w:t>
            </w:r>
            <w:r>
              <w:t xml:space="preserve"> service and interaction skills</w:t>
            </w:r>
          </w:p>
          <w:p w:rsidR="000F01C6" w:rsidP="000F01C6" w:rsidRDefault="000F01C6" w14:paraId="46EA606C" wp14:textId="77777777">
            <w:pPr>
              <w:pStyle w:val="BulletedList"/>
              <w:ind w:left="432"/>
            </w:pPr>
            <w:r w:rsidRPr="000F01C6">
              <w:t>Excellent verbal a</w:t>
            </w:r>
            <w:r>
              <w:t>nd written communication skills</w:t>
            </w:r>
          </w:p>
          <w:p w:rsidR="000F01C6" w:rsidP="0001505D" w:rsidRDefault="0001505D" w14:paraId="18D6AF6C" wp14:textId="77777777">
            <w:pPr>
              <w:pStyle w:val="BulletedList"/>
              <w:ind w:left="432"/>
            </w:pPr>
            <w:r>
              <w:t>Knowledge and exper</w:t>
            </w:r>
            <w:r w:rsidR="00697CB6">
              <w:t>ience in these areas:</w:t>
            </w:r>
            <w:r>
              <w:t xml:space="preserve"> Desktop</w:t>
            </w:r>
            <w:r w:rsidR="00697CB6">
              <w:t>s, Laptops</w:t>
            </w:r>
            <w:r>
              <w:t>, PC hardware</w:t>
            </w:r>
            <w:r w:rsidR="00697CB6">
              <w:t xml:space="preserve"> and software</w:t>
            </w:r>
            <w:r>
              <w:t xml:space="preserve"> installation and configuration</w:t>
            </w:r>
            <w:r w:rsidR="00697CB6">
              <w:t xml:space="preserve">, network printers. </w:t>
            </w:r>
          </w:p>
          <w:p w:rsidRPr="002621F2" w:rsidR="002621F2" w:rsidP="00697CB6" w:rsidRDefault="0001505D" w14:paraId="091BE447" wp14:textId="77777777">
            <w:pPr>
              <w:pStyle w:val="BulletedList"/>
              <w:ind w:left="432"/>
            </w:pPr>
            <w:r w:rsidRPr="0001505D">
              <w:t>Ethernet and TCP/IP Knowledge</w:t>
            </w:r>
          </w:p>
        </w:tc>
      </w:tr>
      <w:tr xmlns:wp14="http://schemas.microsoft.com/office/word/2010/wordml" w:rsidR="00984B2B" w:rsidTr="0CBE6EE0" w14:paraId="54ED66B3" wp14:textId="77777777">
        <w:trPr>
          <w:jc w:val="center"/>
        </w:trPr>
        <w:tc>
          <w:tcPr>
            <w:tcW w:w="2376" w:type="dxa"/>
            <w:vMerge/>
            <w:tcBorders/>
            <w:tcMar/>
          </w:tcPr>
          <w:p w:rsidR="00984B2B" w:rsidP="00FA2A27" w:rsidRDefault="00984B2B" w14:paraId="007DCDA8" wp14:textId="77777777"/>
        </w:tc>
        <w:tc>
          <w:tcPr>
            <w:tcW w:w="7830" w:type="dxa"/>
            <w:tcBorders>
              <w:left w:val="single" w:color="auto" w:sz="4" w:space="0"/>
            </w:tcBorders>
            <w:tcMar/>
          </w:tcPr>
          <w:p w:rsidRPr="007A0882" w:rsidR="00984B2B" w:rsidP="00BB645A" w:rsidRDefault="0001505D" w14:paraId="678F8E75" wp14:textId="77777777">
            <w:pPr>
              <w:pStyle w:val="Heading1"/>
              <w:rPr>
                <w:sz w:val="24"/>
                <w:szCs w:val="24"/>
              </w:rPr>
            </w:pPr>
            <w:r w:rsidRPr="007A0882">
              <w:rPr>
                <w:sz w:val="24"/>
                <w:szCs w:val="24"/>
              </w:rPr>
              <w:t>Certifications</w:t>
            </w:r>
            <w:r w:rsidR="007A0882">
              <w:rPr>
                <w:sz w:val="24"/>
                <w:szCs w:val="24"/>
              </w:rPr>
              <w:t>:</w:t>
            </w:r>
          </w:p>
        </w:tc>
      </w:tr>
      <w:tr xmlns:wp14="http://schemas.microsoft.com/office/word/2010/wordml" w:rsidRPr="00C97789" w:rsidR="00C97789" w:rsidTr="0CBE6EE0" w14:paraId="4889C8E6" wp14:textId="77777777">
        <w:trPr>
          <w:jc w:val="center"/>
        </w:trPr>
        <w:tc>
          <w:tcPr>
            <w:tcW w:w="2376" w:type="dxa"/>
            <w:vMerge/>
            <w:tcBorders/>
            <w:tcMar/>
          </w:tcPr>
          <w:p w:rsidRPr="00C97789" w:rsidR="00984B2B" w:rsidP="00FA2A27" w:rsidRDefault="00984B2B" w14:paraId="450EA2D7" wp14:textId="77777777"/>
        </w:tc>
        <w:tc>
          <w:tcPr>
            <w:tcW w:w="7830" w:type="dxa"/>
            <w:tcBorders>
              <w:left w:val="single" w:color="auto" w:sz="4" w:space="0"/>
            </w:tcBorders>
            <w:tcMar/>
          </w:tcPr>
          <w:p w:rsidRPr="00C97789" w:rsidR="0001505D" w:rsidP="0001505D" w:rsidRDefault="0001505D" w14:paraId="17892C5E" wp14:textId="77777777">
            <w:pPr>
              <w:pStyle w:val="BulletedList"/>
              <w:ind w:left="432"/>
            </w:pPr>
            <w:r w:rsidRPr="00C97789">
              <w:t>A+ Certified</w:t>
            </w:r>
          </w:p>
          <w:p w:rsidRPr="00C97789" w:rsidR="0001505D" w:rsidP="0001505D" w:rsidRDefault="0001505D" w14:paraId="220406AF" wp14:textId="77777777">
            <w:pPr>
              <w:pStyle w:val="BulletedList"/>
              <w:ind w:left="432"/>
            </w:pPr>
            <w:r w:rsidRPr="00C97789">
              <w:t xml:space="preserve">MCP </w:t>
            </w:r>
            <w:r w:rsidRPr="00C97789" w:rsidR="008E7778">
              <w:t xml:space="preserve">- </w:t>
            </w:r>
            <w:r w:rsidRPr="00C97789">
              <w:t>Microsoft Certified Professional</w:t>
            </w:r>
          </w:p>
          <w:p w:rsidRPr="00C97789" w:rsidR="0001505D" w:rsidP="0001505D" w:rsidRDefault="0001505D" w14:paraId="30F791E9" wp14:textId="77777777">
            <w:pPr>
              <w:pStyle w:val="BulletedList"/>
              <w:ind w:left="432"/>
            </w:pPr>
            <w:r w:rsidRPr="00C97789">
              <w:t>070-270, Installing, Configuring, and Administering Microsoft Windows XP Professional</w:t>
            </w:r>
          </w:p>
          <w:p w:rsidRPr="00C97789" w:rsidR="0001505D" w:rsidP="0001505D" w:rsidRDefault="0001505D" w14:paraId="5B92DAC3" wp14:textId="77777777">
            <w:pPr>
              <w:pStyle w:val="BulletedList"/>
              <w:ind w:left="432"/>
            </w:pPr>
            <w:r w:rsidRPr="00C97789">
              <w:t>070-290, Managing &amp; Maintaining a MS Win Server 2003 Environment</w:t>
            </w:r>
          </w:p>
          <w:p w:rsidRPr="00C97789" w:rsidR="0001505D" w:rsidP="0001505D" w:rsidRDefault="00E67B7F" w14:paraId="2F78598C" wp14:textId="77777777">
            <w:pPr>
              <w:pStyle w:val="BulletedList"/>
              <w:ind w:left="432"/>
            </w:pPr>
            <w:r w:rsidRPr="00C97789">
              <w:t>Dell Certified Systems Expert (DCSE) Foundations 2010 Desktops - Cert ID: 3016</w:t>
            </w:r>
          </w:p>
          <w:p w:rsidRPr="00C97789" w:rsidR="004637DB" w:rsidP="004637DB" w:rsidRDefault="004637DB" w14:paraId="29A7253F" wp14:textId="77777777">
            <w:pPr>
              <w:pStyle w:val="BulletedList"/>
              <w:ind w:left="432"/>
            </w:pPr>
            <w:r w:rsidRPr="00C97789">
              <w:t>Dell Certified Systems Expert (DCSE) Foundations 2010 Portables - Cert ID: 2003</w:t>
            </w:r>
          </w:p>
          <w:p w:rsidRPr="00C97789" w:rsidR="004637DB" w:rsidP="004637DB" w:rsidRDefault="00E67B7F" w14:paraId="25FA2542" wp14:textId="77777777">
            <w:pPr>
              <w:pStyle w:val="BulletedList"/>
              <w:ind w:left="432"/>
            </w:pPr>
            <w:r w:rsidRPr="00C97789">
              <w:t>Dell Certified Systems Expert (DCSE) Servers Power Edge C1100 - Cert ID: 1038</w:t>
            </w:r>
          </w:p>
          <w:p w:rsidRPr="00C97789" w:rsidR="004637DB" w:rsidP="004637DB" w:rsidRDefault="004637DB" w14:paraId="00263643" wp14:textId="77777777">
            <w:pPr>
              <w:pStyle w:val="BulletedList"/>
              <w:ind w:left="432"/>
            </w:pPr>
            <w:r w:rsidRPr="00C97789">
              <w:t>Dell Certified Systems Expert (</w:t>
            </w:r>
            <w:r w:rsidRPr="00C97789">
              <w:rPr>
                <w:rFonts w:cs="Arial"/>
              </w:rPr>
              <w:t xml:space="preserve">DCSE) DSP On-site Troubleshooting w/Power Supply Tester </w:t>
            </w:r>
            <w:r w:rsidR="00C97789">
              <w:rPr>
                <w:rFonts w:cs="Arial"/>
              </w:rPr>
              <w:t xml:space="preserve">- </w:t>
            </w:r>
            <w:r w:rsidRPr="00C97789">
              <w:rPr>
                <w:rFonts w:cs="Arial"/>
              </w:rPr>
              <w:t>Cert ID: 2002</w:t>
            </w:r>
          </w:p>
          <w:p w:rsidRPr="00C97789" w:rsidR="00DF356C" w:rsidP="00DF356C" w:rsidRDefault="00DF356C" w14:paraId="5EEB3784" wp14:textId="77777777">
            <w:pPr>
              <w:pStyle w:val="BulletedList"/>
              <w:ind w:left="432"/>
            </w:pPr>
            <w:r w:rsidRPr="00C97789">
              <w:t>Dell Certified Systems Expert (</w:t>
            </w:r>
            <w:r w:rsidRPr="00C97789">
              <w:rPr>
                <w:rFonts w:cs="Arial"/>
              </w:rPr>
              <w:t>DCSE) Compellent Field Awareness Certification - Cert ID: 3064</w:t>
            </w:r>
          </w:p>
          <w:p w:rsidRPr="00C97789" w:rsidR="00C316E4" w:rsidP="00C316E4" w:rsidRDefault="00DF356C" w14:paraId="3180A531" wp14:textId="77777777">
            <w:pPr>
              <w:pStyle w:val="BulletedList"/>
              <w:ind w:left="432"/>
            </w:pPr>
            <w:r w:rsidRPr="00C97789">
              <w:t>Dell Certified Systems Expert (</w:t>
            </w:r>
            <w:r w:rsidRPr="00C97789">
              <w:rPr>
                <w:rFonts w:cs="Arial"/>
              </w:rPr>
              <w:t>DCSE) PowerEdge 12G Technologies - Cert ID: 3065</w:t>
            </w:r>
          </w:p>
        </w:tc>
      </w:tr>
    </w:tbl>
    <w:p xmlns:wp14="http://schemas.microsoft.com/office/word/2010/wordml" w:rsidRPr="000714DB" w:rsidR="000714DB" w:rsidP="007A0882" w:rsidRDefault="000714DB" w14:paraId="3DD355C9" wp14:textId="77777777">
      <w:pPr>
        <w:pStyle w:val="BodyText"/>
        <w:ind w:left="0"/>
        <w:rPr>
          <w:rStyle w:val="Strong"/>
        </w:rPr>
      </w:pPr>
    </w:p>
    <w:sectPr w:rsidRPr="000714DB" w:rsidR="000714DB" w:rsidSect="00697CB6">
      <w:headerReference w:type="first" r:id="rId12"/>
      <w:pgSz w:w="12240" w:h="15840" w:orient="portrait"/>
      <w:pgMar w:top="432" w:right="720" w:bottom="720" w:left="72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E38BE" w:rsidRDefault="00DE38BE" w14:paraId="1A81F0B1" wp14:textId="77777777">
      <w:r>
        <w:separator/>
      </w:r>
    </w:p>
  </w:endnote>
  <w:endnote w:type="continuationSeparator" w:id="0">
    <w:p xmlns:wp14="http://schemas.microsoft.com/office/word/2010/wordml" w:rsidR="00DE38BE" w:rsidRDefault="00DE38BE" w14:paraId="717AAFB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E38BE" w:rsidRDefault="00DE38BE" w14:paraId="56EE48EE" wp14:textId="77777777">
      <w:r>
        <w:separator/>
      </w:r>
    </w:p>
  </w:footnote>
  <w:footnote w:type="continuationSeparator" w:id="0">
    <w:p xmlns:wp14="http://schemas.microsoft.com/office/word/2010/wordml" w:rsidR="00DE38BE" w:rsidRDefault="00DE38BE" w14:paraId="2908EB2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55A9C" w:rsidRDefault="00255A9C" w14:paraId="29D6B04F" wp14:textId="77777777"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54AB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hybridMultilevel"/>
    <w:tmpl w:val="23827E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E84B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A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E041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D5BC40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62D4B4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94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6E0B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56F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3EF325FA"/>
    <w:multiLevelType w:val="hybridMultilevel"/>
    <w:tmpl w:val="2DD465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6AD5442"/>
    <w:multiLevelType w:val="hybridMultilevel"/>
    <w:tmpl w:val="475E6BF8"/>
    <w:lvl w:ilvl="0" w:tplc="04090005">
      <w:start w:val="1"/>
      <w:numFmt w:val="bullet"/>
      <w:lvlText w:val=""/>
      <w:lvlJc w:val="left"/>
      <w:pPr>
        <w:ind w:left="518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23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5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7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9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1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3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5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78" w:hanging="360"/>
      </w:pPr>
      <w:rPr>
        <w:rFonts w:hint="default" w:ascii="Wingdings" w:hAnsi="Wingdings"/>
      </w:rPr>
    </w:lvl>
  </w:abstractNum>
  <w:abstractNum w:abstractNumId="13">
    <w:nsid w:val="66B75600"/>
    <w:multiLevelType w:val="hybridMulti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hint="default" w:ascii="Wingdings" w:hAnsi="Wingdings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BF6"/>
    <w:rsid w:val="00006623"/>
    <w:rsid w:val="00007727"/>
    <w:rsid w:val="0001505D"/>
    <w:rsid w:val="0002128B"/>
    <w:rsid w:val="00033E4D"/>
    <w:rsid w:val="0006705F"/>
    <w:rsid w:val="000714DB"/>
    <w:rsid w:val="00072B4D"/>
    <w:rsid w:val="00074A31"/>
    <w:rsid w:val="00076406"/>
    <w:rsid w:val="000C651A"/>
    <w:rsid w:val="000F01C6"/>
    <w:rsid w:val="000F35F6"/>
    <w:rsid w:val="000F4FCF"/>
    <w:rsid w:val="000F63EE"/>
    <w:rsid w:val="00105DD8"/>
    <w:rsid w:val="00111BF6"/>
    <w:rsid w:val="00115ABD"/>
    <w:rsid w:val="001226FC"/>
    <w:rsid w:val="0015644E"/>
    <w:rsid w:val="001646EA"/>
    <w:rsid w:val="00173094"/>
    <w:rsid w:val="00190508"/>
    <w:rsid w:val="001C06DF"/>
    <w:rsid w:val="001E3D83"/>
    <w:rsid w:val="001E4493"/>
    <w:rsid w:val="002024A1"/>
    <w:rsid w:val="002259CF"/>
    <w:rsid w:val="0023672E"/>
    <w:rsid w:val="0023705D"/>
    <w:rsid w:val="00255A9C"/>
    <w:rsid w:val="002621F2"/>
    <w:rsid w:val="00274089"/>
    <w:rsid w:val="002769F7"/>
    <w:rsid w:val="00277917"/>
    <w:rsid w:val="00290A37"/>
    <w:rsid w:val="00290B5F"/>
    <w:rsid w:val="002D4396"/>
    <w:rsid w:val="002E0C16"/>
    <w:rsid w:val="002E7C0B"/>
    <w:rsid w:val="002F122F"/>
    <w:rsid w:val="002F30D5"/>
    <w:rsid w:val="00321DE6"/>
    <w:rsid w:val="003364D2"/>
    <w:rsid w:val="00343949"/>
    <w:rsid w:val="003547B6"/>
    <w:rsid w:val="003756D4"/>
    <w:rsid w:val="003763E2"/>
    <w:rsid w:val="003A2BF3"/>
    <w:rsid w:val="003A558E"/>
    <w:rsid w:val="003B07C7"/>
    <w:rsid w:val="003C194B"/>
    <w:rsid w:val="003C5131"/>
    <w:rsid w:val="003C700A"/>
    <w:rsid w:val="003D0F2E"/>
    <w:rsid w:val="003D6BE9"/>
    <w:rsid w:val="00404D56"/>
    <w:rsid w:val="00405649"/>
    <w:rsid w:val="004059A7"/>
    <w:rsid w:val="004072E7"/>
    <w:rsid w:val="0041106E"/>
    <w:rsid w:val="00424560"/>
    <w:rsid w:val="004637DB"/>
    <w:rsid w:val="004A71AE"/>
    <w:rsid w:val="004D7D60"/>
    <w:rsid w:val="004E2AA5"/>
    <w:rsid w:val="004F5FBF"/>
    <w:rsid w:val="00526A7B"/>
    <w:rsid w:val="005275A6"/>
    <w:rsid w:val="00536BD0"/>
    <w:rsid w:val="00577964"/>
    <w:rsid w:val="0058554D"/>
    <w:rsid w:val="005F53A1"/>
    <w:rsid w:val="00613F3A"/>
    <w:rsid w:val="006305D1"/>
    <w:rsid w:val="00646965"/>
    <w:rsid w:val="00652735"/>
    <w:rsid w:val="00653770"/>
    <w:rsid w:val="00673EBC"/>
    <w:rsid w:val="0067667D"/>
    <w:rsid w:val="00695E41"/>
    <w:rsid w:val="00697CB6"/>
    <w:rsid w:val="006D1746"/>
    <w:rsid w:val="006D56F9"/>
    <w:rsid w:val="006F2078"/>
    <w:rsid w:val="0070037E"/>
    <w:rsid w:val="00711A87"/>
    <w:rsid w:val="007222C8"/>
    <w:rsid w:val="00745EC0"/>
    <w:rsid w:val="00756362"/>
    <w:rsid w:val="00761508"/>
    <w:rsid w:val="00794F67"/>
    <w:rsid w:val="007A0882"/>
    <w:rsid w:val="007F4831"/>
    <w:rsid w:val="00802E9E"/>
    <w:rsid w:val="00830D5A"/>
    <w:rsid w:val="00864289"/>
    <w:rsid w:val="00877C90"/>
    <w:rsid w:val="00896826"/>
    <w:rsid w:val="008B1272"/>
    <w:rsid w:val="008C68BA"/>
    <w:rsid w:val="008C75BD"/>
    <w:rsid w:val="008D7D9A"/>
    <w:rsid w:val="008E7778"/>
    <w:rsid w:val="008F45AD"/>
    <w:rsid w:val="00901C2C"/>
    <w:rsid w:val="00905567"/>
    <w:rsid w:val="009317E5"/>
    <w:rsid w:val="0093551F"/>
    <w:rsid w:val="0094658C"/>
    <w:rsid w:val="009623A8"/>
    <w:rsid w:val="00964F6F"/>
    <w:rsid w:val="00967C80"/>
    <w:rsid w:val="00984B2B"/>
    <w:rsid w:val="00986AFD"/>
    <w:rsid w:val="009900D5"/>
    <w:rsid w:val="0099021B"/>
    <w:rsid w:val="009C4504"/>
    <w:rsid w:val="009E386C"/>
    <w:rsid w:val="00A01A03"/>
    <w:rsid w:val="00A124B4"/>
    <w:rsid w:val="00A2254F"/>
    <w:rsid w:val="00A56B53"/>
    <w:rsid w:val="00A74598"/>
    <w:rsid w:val="00A8119C"/>
    <w:rsid w:val="00A85F1C"/>
    <w:rsid w:val="00A90B63"/>
    <w:rsid w:val="00A93D8A"/>
    <w:rsid w:val="00AA3B8C"/>
    <w:rsid w:val="00AD1745"/>
    <w:rsid w:val="00AD3307"/>
    <w:rsid w:val="00B02DE7"/>
    <w:rsid w:val="00B46971"/>
    <w:rsid w:val="00B7246B"/>
    <w:rsid w:val="00B86A40"/>
    <w:rsid w:val="00BA4142"/>
    <w:rsid w:val="00BA4670"/>
    <w:rsid w:val="00BB645A"/>
    <w:rsid w:val="00BC177C"/>
    <w:rsid w:val="00BC1CD3"/>
    <w:rsid w:val="00BD10D5"/>
    <w:rsid w:val="00C177CC"/>
    <w:rsid w:val="00C26BC4"/>
    <w:rsid w:val="00C316E4"/>
    <w:rsid w:val="00C41327"/>
    <w:rsid w:val="00C430D5"/>
    <w:rsid w:val="00C43DC1"/>
    <w:rsid w:val="00C45A69"/>
    <w:rsid w:val="00C55D6A"/>
    <w:rsid w:val="00C74FB9"/>
    <w:rsid w:val="00C87DB2"/>
    <w:rsid w:val="00C97789"/>
    <w:rsid w:val="00CA6E03"/>
    <w:rsid w:val="00CC00F3"/>
    <w:rsid w:val="00CC0CF8"/>
    <w:rsid w:val="00CC5BC6"/>
    <w:rsid w:val="00CD362E"/>
    <w:rsid w:val="00CF5ED8"/>
    <w:rsid w:val="00CF67E1"/>
    <w:rsid w:val="00D06BD4"/>
    <w:rsid w:val="00D15422"/>
    <w:rsid w:val="00D43605"/>
    <w:rsid w:val="00D52996"/>
    <w:rsid w:val="00D73DEF"/>
    <w:rsid w:val="00D84E53"/>
    <w:rsid w:val="00D901CD"/>
    <w:rsid w:val="00D9447F"/>
    <w:rsid w:val="00D95780"/>
    <w:rsid w:val="00D96F1A"/>
    <w:rsid w:val="00DA00CA"/>
    <w:rsid w:val="00DB6A24"/>
    <w:rsid w:val="00DD3DE6"/>
    <w:rsid w:val="00DE38BE"/>
    <w:rsid w:val="00DE5FA3"/>
    <w:rsid w:val="00DF356C"/>
    <w:rsid w:val="00DF6D65"/>
    <w:rsid w:val="00E0197F"/>
    <w:rsid w:val="00E06E0E"/>
    <w:rsid w:val="00E2680C"/>
    <w:rsid w:val="00E32AF2"/>
    <w:rsid w:val="00E42291"/>
    <w:rsid w:val="00E67B7F"/>
    <w:rsid w:val="00EA36D9"/>
    <w:rsid w:val="00EB465C"/>
    <w:rsid w:val="00F1730E"/>
    <w:rsid w:val="00F2035A"/>
    <w:rsid w:val="00F31FC5"/>
    <w:rsid w:val="00F54F5B"/>
    <w:rsid w:val="00F61604"/>
    <w:rsid w:val="00F6468C"/>
    <w:rsid w:val="00F7410C"/>
    <w:rsid w:val="00F8522A"/>
    <w:rsid w:val="00F92FB1"/>
    <w:rsid w:val="00FA2455"/>
    <w:rsid w:val="00FA2A27"/>
    <w:rsid w:val="00FB1985"/>
    <w:rsid w:val="00FD0230"/>
    <w:rsid w:val="00FE71AA"/>
    <w:rsid w:val="0CBE6EE0"/>
    <w:rsid w:val="2AD5E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7890F"/>
  <w15:docId w15:val="{4360e793-41a4-4c18-8a26-6689af0823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FA2A27"/>
    <w:rPr>
      <w:rFonts w:ascii="Arial" w:hAnsi="Arial"/>
    </w:rPr>
  </w:style>
  <w:style w:type="paragraph" w:styleId="Heading1">
    <w:name w:val="heading 1"/>
    <w:basedOn w:val="Normal"/>
    <w:next w:val="BodyText"/>
    <w:link w:val="Heading1Char"/>
    <w:qFormat/>
    <w:rsid w:val="00290A37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styleId="BulletedList" w:customStyle="1">
    <w:name w:val="Bulleted List"/>
    <w:basedOn w:val="BodyText"/>
    <w:rsid w:val="00FA2A27"/>
    <w:pPr>
      <w:numPr>
        <w:numId w:val="1"/>
      </w:numPr>
      <w:tabs>
        <w:tab w:val="clear" w:pos="360"/>
      </w:tabs>
    </w:pPr>
  </w:style>
  <w:style w:type="paragraph" w:styleId="BodyText1" w:customStyle="1">
    <w:name w:val="Body Text 1"/>
    <w:rsid w:val="00FA2A27"/>
    <w:pPr>
      <w:spacing w:before="60" w:after="60"/>
      <w:ind w:left="158"/>
    </w:pPr>
    <w:rPr>
      <w:rFonts w:ascii="Arial" w:hAnsi="Arial"/>
      <w:spacing w:val="-5"/>
    </w:rPr>
  </w:style>
  <w:style w:type="paragraph" w:styleId="ContactInfo" w:customStyle="1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styleId="YourName" w:customStyle="1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styleId="YourNameChar" w:customStyle="1">
    <w:name w:val="Your Name Char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paragraph" w:styleId="BalloonText">
    <w:name w:val="Balloon Text"/>
    <w:basedOn w:val="Normal"/>
    <w:semiHidden/>
    <w:rsid w:val="00DE5FA3"/>
    <w:rPr>
      <w:rFonts w:ascii="Tahoma" w:hAnsi="Tahoma" w:cs="Tahoma"/>
      <w:sz w:val="16"/>
      <w:szCs w:val="16"/>
    </w:rPr>
  </w:style>
  <w:style w:type="character" w:styleId="labeldef" w:customStyle="1">
    <w:name w:val="labeldef"/>
    <w:basedOn w:val="DefaultParagraphFont"/>
    <w:rsid w:val="00613F3A"/>
  </w:style>
  <w:style w:type="character" w:styleId="Strong">
    <w:name w:val="Strong"/>
    <w:qFormat/>
    <w:rsid w:val="000714DB"/>
    <w:rPr>
      <w:b/>
      <w:bCs/>
    </w:rPr>
  </w:style>
  <w:style w:type="character" w:styleId="Heading1Char" w:customStyle="1">
    <w:name w:val="Heading 1 Char"/>
    <w:link w:val="Heading1"/>
    <w:rsid w:val="005275A6"/>
    <w:rPr>
      <w:rFonts w:ascii="Arial Black" w:hAnsi="Arial Black" w:cs="Arial"/>
      <w:sz w:val="22"/>
      <w:szCs w:val="22"/>
    </w:rPr>
  </w:style>
  <w:style w:type="character" w:styleId="BodyTextChar" w:customStyle="1">
    <w:name w:val="Body Text Char"/>
    <w:link w:val="BodyText"/>
    <w:rsid w:val="005275A6"/>
    <w:rPr>
      <w:rFonts w:ascii="Arial" w:hAnsi="Arial"/>
      <w:spacing w:val="-5"/>
    </w:rPr>
  </w:style>
  <w:style w:type="character" w:styleId="Hyperlink">
    <w:name w:val="Hyperlink"/>
    <w:rsid w:val="00E0197F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2A27"/>
    <w:rPr>
      <w:rFonts w:ascii="Arial" w:hAnsi="Arial"/>
    </w:rPr>
  </w:style>
  <w:style w:type="paragraph" w:styleId="Heading1">
    <w:name w:val="heading 1"/>
    <w:basedOn w:val="Normal"/>
    <w:next w:val="BodyText"/>
    <w:link w:val="Heading1Char"/>
    <w:qFormat/>
    <w:rsid w:val="00290A37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FA2A27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paragraph" w:styleId="BalloonText">
    <w:name w:val="Balloon Text"/>
    <w:basedOn w:val="Normal"/>
    <w:semiHidden/>
    <w:rsid w:val="00DE5FA3"/>
    <w:rPr>
      <w:rFonts w:ascii="Tahoma" w:hAnsi="Tahoma" w:cs="Tahoma"/>
      <w:sz w:val="16"/>
      <w:szCs w:val="16"/>
    </w:rPr>
  </w:style>
  <w:style w:type="character" w:customStyle="1" w:styleId="labeldef">
    <w:name w:val="labeldef"/>
    <w:basedOn w:val="DefaultParagraphFont"/>
    <w:rsid w:val="00613F3A"/>
  </w:style>
  <w:style w:type="character" w:styleId="Strong">
    <w:name w:val="Strong"/>
    <w:qFormat/>
    <w:rsid w:val="000714DB"/>
    <w:rPr>
      <w:b/>
      <w:bCs/>
    </w:rPr>
  </w:style>
  <w:style w:type="character" w:customStyle="1" w:styleId="Heading1Char">
    <w:name w:val="Heading 1 Char"/>
    <w:link w:val="Heading1"/>
    <w:rsid w:val="005275A6"/>
    <w:rPr>
      <w:rFonts w:ascii="Arial Black" w:hAnsi="Arial Black" w:cs="Arial"/>
      <w:sz w:val="22"/>
      <w:szCs w:val="22"/>
    </w:rPr>
  </w:style>
  <w:style w:type="character" w:customStyle="1" w:styleId="BodyTextChar">
    <w:name w:val="Body Text Char"/>
    <w:link w:val="BodyText"/>
    <w:rsid w:val="005275A6"/>
    <w:rPr>
      <w:rFonts w:ascii="Arial" w:hAnsi="Arial"/>
      <w:spacing w:val="-5"/>
    </w:rPr>
  </w:style>
  <w:style w:type="character" w:styleId="Hyperlink">
    <w:name w:val="Hyperlink"/>
    <w:rsid w:val="00E019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mailto:srburns_1@yahoo.com" TargetMode="External" Id="rId11" /><Relationship Type="http://schemas.openxmlformats.org/officeDocument/2006/relationships/settings" Target="settings.xml" Id="rId5" /><Relationship Type="http://schemas.openxmlformats.org/officeDocument/2006/relationships/hyperlink" Target="mailto:srburns_1@yahoo.com" TargetMode="External" Id="rId10" /><Relationship Type="http://schemas.microsoft.com/office/2007/relationships/stylesWithEffects" Target="stylesWithEffects.xml" Id="rId4" /><Relationship Type="http://schemas.openxmlformats.org/officeDocument/2006/relationships/hyperlink" Target="mailto:srburns_1@yahoo.com" TargetMode="Externa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DCE51-B533-4E29-B6BE-A849B2494EC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Chronological resume.dot</ap:Template>
  <ap:Application>Microsoft Office Word</ap:Application>
  <ap:DocSecurity>0</ap:DocSecurity>
  <ap:ScaleCrop>false</ap:ScaleCrop>
  <ap:Company>Microsoft Corporation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Scott R</dc:title>
  <dc:creator>Countrywide Home Loans</dc:creator>
  <lastModifiedBy>Scott Burns</lastModifiedBy>
  <revision>24</revision>
  <lastPrinted>2006-08-31T17:41:00.0000000Z</lastPrinted>
  <dcterms:created xsi:type="dcterms:W3CDTF">2016-06-01T17:01:00.0000000Z</dcterms:created>
  <dcterms:modified xsi:type="dcterms:W3CDTF">2020-10-09T19:05:59.6368714Z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TC060915071033</vt:lpwstr>
  </property>
</Properties>
</file>