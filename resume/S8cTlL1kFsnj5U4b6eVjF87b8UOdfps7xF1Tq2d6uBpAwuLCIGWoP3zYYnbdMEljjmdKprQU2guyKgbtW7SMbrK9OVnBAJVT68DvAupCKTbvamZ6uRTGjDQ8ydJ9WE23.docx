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72EB0379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5BB7F7B4" w14:textId="47874A1A" w:rsidR="00692703" w:rsidRPr="007A43C1" w:rsidRDefault="00507D84" w:rsidP="00913946">
            <w:pPr>
              <w:pStyle w:val="Title"/>
              <w:rPr>
                <w:sz w:val="56"/>
              </w:rPr>
            </w:pPr>
            <w:r w:rsidRPr="007A43C1">
              <w:rPr>
                <w:sz w:val="56"/>
              </w:rPr>
              <w:t>Jennifer</w:t>
            </w:r>
            <w:r w:rsidR="00692703" w:rsidRPr="007A43C1">
              <w:rPr>
                <w:sz w:val="56"/>
              </w:rPr>
              <w:t xml:space="preserve"> </w:t>
            </w:r>
            <w:r w:rsidRPr="007A43C1">
              <w:rPr>
                <w:bCs/>
                <w:iCs/>
                <w:sz w:val="56"/>
              </w:rPr>
              <w:t>Lawhorn</w:t>
            </w:r>
          </w:p>
          <w:p w14:paraId="3BA6A349" w14:textId="0FB5EEC1" w:rsidR="00692703" w:rsidRPr="00CF1A49" w:rsidRDefault="00507D84" w:rsidP="00913946">
            <w:pPr>
              <w:pStyle w:val="ContactInfo"/>
              <w:contextualSpacing w:val="0"/>
            </w:pPr>
            <w:r>
              <w:t>702-772-5935</w:t>
            </w:r>
          </w:p>
          <w:p w14:paraId="02D2FAC5" w14:textId="5FBC0B44" w:rsidR="00692703" w:rsidRPr="00CF1A49" w:rsidRDefault="00C65438" w:rsidP="00913946">
            <w:pPr>
              <w:pStyle w:val="ContactInfoEmphasis"/>
              <w:contextualSpacing w:val="0"/>
            </w:pPr>
            <w:r>
              <w:t>Jenniferk.lawhorn30@gmail.com</w:t>
            </w:r>
          </w:p>
        </w:tc>
      </w:tr>
      <w:tr w:rsidR="009571D8" w:rsidRPr="00CF1A49" w14:paraId="09F4A78F" w14:textId="77777777" w:rsidTr="00692703">
        <w:tc>
          <w:tcPr>
            <w:tcW w:w="9360" w:type="dxa"/>
            <w:tcMar>
              <w:top w:w="432" w:type="dxa"/>
            </w:tcMar>
          </w:tcPr>
          <w:p w14:paraId="0D7BF6C8" w14:textId="5B44FD3D" w:rsidR="001755A8" w:rsidRPr="00194D6F" w:rsidRDefault="001F28BA" w:rsidP="00913946">
            <w:pPr>
              <w:contextualSpacing w:val="0"/>
              <w:rPr>
                <w:rFonts w:asciiTheme="majorHAnsi" w:eastAsiaTheme="majorEastAsia" w:hAnsiTheme="majorHAnsi" w:cstheme="majorBidi"/>
                <w:b/>
                <w:caps/>
                <w:color w:val="262626" w:themeColor="text1" w:themeTint="D9"/>
                <w:sz w:val="18"/>
                <w:szCs w:val="18"/>
              </w:rPr>
            </w:pPr>
            <w:r w:rsidRPr="00194D6F">
              <w:rPr>
                <w:rFonts w:asciiTheme="majorHAnsi" w:eastAsiaTheme="majorEastAsia" w:hAnsiTheme="majorHAnsi" w:cstheme="majorBidi"/>
                <w:b/>
                <w:caps/>
                <w:color w:val="262626" w:themeColor="text1" w:themeTint="D9"/>
                <w:sz w:val="18"/>
                <w:szCs w:val="18"/>
              </w:rPr>
              <w:t>Objective: Obtaining a position</w:t>
            </w:r>
            <w:r w:rsidR="00DA6758" w:rsidRPr="00194D6F">
              <w:rPr>
                <w:rFonts w:asciiTheme="majorHAnsi" w:eastAsiaTheme="majorEastAsia" w:hAnsiTheme="majorHAnsi" w:cstheme="majorBidi"/>
                <w:b/>
                <w:caps/>
                <w:color w:val="262626" w:themeColor="text1" w:themeTint="D9"/>
                <w:sz w:val="18"/>
                <w:szCs w:val="18"/>
              </w:rPr>
              <w:t xml:space="preserve"> t</w:t>
            </w:r>
            <w:r w:rsidR="00FC7E14">
              <w:rPr>
                <w:rFonts w:asciiTheme="majorHAnsi" w:eastAsiaTheme="majorEastAsia" w:hAnsiTheme="majorHAnsi" w:cstheme="majorBidi"/>
                <w:b/>
                <w:caps/>
                <w:color w:val="262626" w:themeColor="text1" w:themeTint="D9"/>
                <w:sz w:val="18"/>
                <w:szCs w:val="18"/>
              </w:rPr>
              <w:t>o</w:t>
            </w:r>
            <w:r w:rsidR="00DA6758" w:rsidRPr="00194D6F">
              <w:rPr>
                <w:rFonts w:asciiTheme="majorHAnsi" w:eastAsiaTheme="majorEastAsia" w:hAnsiTheme="majorHAnsi" w:cstheme="majorBidi"/>
                <w:b/>
                <w:caps/>
                <w:color w:val="262626" w:themeColor="text1" w:themeTint="D9"/>
                <w:sz w:val="18"/>
                <w:szCs w:val="18"/>
              </w:rPr>
              <w:t xml:space="preserve"> </w:t>
            </w:r>
            <w:r w:rsidR="003C625C">
              <w:rPr>
                <w:rFonts w:asciiTheme="majorHAnsi" w:eastAsiaTheme="majorEastAsia" w:hAnsiTheme="majorHAnsi" w:cstheme="majorBidi"/>
                <w:b/>
                <w:caps/>
                <w:color w:val="262626" w:themeColor="text1" w:themeTint="D9"/>
                <w:sz w:val="18"/>
                <w:szCs w:val="18"/>
              </w:rPr>
              <w:t>contribute</w:t>
            </w:r>
            <w:r w:rsidR="009F7082">
              <w:rPr>
                <w:rFonts w:asciiTheme="majorHAnsi" w:eastAsiaTheme="majorEastAsia" w:hAnsiTheme="majorHAnsi" w:cstheme="majorBidi"/>
                <w:b/>
                <w:caps/>
                <w:color w:val="262626" w:themeColor="text1" w:themeTint="D9"/>
                <w:sz w:val="18"/>
                <w:szCs w:val="18"/>
              </w:rPr>
              <w:t xml:space="preserve"> and</w:t>
            </w:r>
            <w:r w:rsidR="003C625C">
              <w:rPr>
                <w:rFonts w:asciiTheme="majorHAnsi" w:eastAsiaTheme="majorEastAsia" w:hAnsiTheme="majorHAnsi" w:cstheme="majorBidi"/>
                <w:b/>
                <w:caps/>
                <w:color w:val="262626" w:themeColor="text1" w:themeTint="D9"/>
                <w:sz w:val="18"/>
                <w:szCs w:val="18"/>
              </w:rPr>
              <w:t xml:space="preserve"> </w:t>
            </w:r>
            <w:r w:rsidR="00026C0E" w:rsidRPr="00194D6F">
              <w:rPr>
                <w:rFonts w:asciiTheme="majorHAnsi" w:eastAsiaTheme="majorEastAsia" w:hAnsiTheme="majorHAnsi" w:cstheme="majorBidi"/>
                <w:b/>
                <w:caps/>
                <w:color w:val="262626" w:themeColor="text1" w:themeTint="D9"/>
                <w:sz w:val="18"/>
                <w:szCs w:val="18"/>
              </w:rPr>
              <w:t xml:space="preserve">establish new solutions </w:t>
            </w:r>
            <w:r w:rsidR="00676368">
              <w:rPr>
                <w:rFonts w:asciiTheme="majorHAnsi" w:eastAsiaTheme="majorEastAsia" w:hAnsiTheme="majorHAnsi" w:cstheme="majorBidi"/>
                <w:b/>
                <w:caps/>
                <w:color w:val="262626" w:themeColor="text1" w:themeTint="D9"/>
                <w:sz w:val="18"/>
                <w:szCs w:val="18"/>
              </w:rPr>
              <w:t>that</w:t>
            </w:r>
            <w:r w:rsidR="00026C0E" w:rsidRPr="00194D6F">
              <w:rPr>
                <w:rFonts w:asciiTheme="majorHAnsi" w:eastAsiaTheme="majorEastAsia" w:hAnsiTheme="majorHAnsi" w:cstheme="majorBidi"/>
                <w:b/>
                <w:caps/>
                <w:color w:val="262626" w:themeColor="text1" w:themeTint="D9"/>
                <w:sz w:val="18"/>
                <w:szCs w:val="18"/>
              </w:rPr>
              <w:t xml:space="preserve"> exceed</w:t>
            </w:r>
            <w:r w:rsidRPr="00194D6F">
              <w:rPr>
                <w:rFonts w:asciiTheme="majorHAnsi" w:eastAsiaTheme="majorEastAsia" w:hAnsiTheme="majorHAnsi" w:cstheme="majorBidi"/>
                <w:b/>
                <w:caps/>
                <w:color w:val="262626" w:themeColor="text1" w:themeTint="D9"/>
                <w:sz w:val="18"/>
                <w:szCs w:val="18"/>
              </w:rPr>
              <w:t xml:space="preserve"> goals</w:t>
            </w:r>
            <w:r w:rsidR="00026C0E" w:rsidRPr="00194D6F">
              <w:rPr>
                <w:rFonts w:asciiTheme="majorHAnsi" w:eastAsiaTheme="majorEastAsia" w:hAnsiTheme="majorHAnsi" w:cstheme="majorBidi"/>
                <w:b/>
                <w:caps/>
                <w:color w:val="262626" w:themeColor="text1" w:themeTint="D9"/>
                <w:sz w:val="18"/>
                <w:szCs w:val="18"/>
              </w:rPr>
              <w:t xml:space="preserve"> within your organization</w:t>
            </w:r>
          </w:p>
          <w:p w14:paraId="771D48B7" w14:textId="77777777" w:rsidR="00983CA8" w:rsidRDefault="00983CA8" w:rsidP="00913946">
            <w:pPr>
              <w:contextualSpacing w:val="0"/>
            </w:pPr>
          </w:p>
          <w:p w14:paraId="3CF123BC" w14:textId="1D7BF22D" w:rsidR="00983CA8" w:rsidRPr="009F46C4" w:rsidRDefault="00983CA8" w:rsidP="00913946">
            <w:pPr>
              <w:contextualSpacing w:val="0"/>
              <w:rPr>
                <w:sz w:val="18"/>
                <w:szCs w:val="18"/>
              </w:rPr>
            </w:pPr>
            <w:r w:rsidRPr="009F46C4">
              <w:rPr>
                <w:rFonts w:asciiTheme="majorHAnsi" w:eastAsiaTheme="majorEastAsia" w:hAnsiTheme="majorHAnsi" w:cstheme="majorBidi"/>
                <w:b/>
                <w:caps/>
                <w:color w:val="262626" w:themeColor="text1" w:themeTint="D9"/>
                <w:sz w:val="18"/>
                <w:szCs w:val="18"/>
              </w:rPr>
              <w:t>Qualif</w:t>
            </w:r>
            <w:r w:rsidR="00AC7018" w:rsidRPr="009F46C4">
              <w:rPr>
                <w:rFonts w:asciiTheme="majorHAnsi" w:eastAsiaTheme="majorEastAsia" w:hAnsiTheme="majorHAnsi" w:cstheme="majorBidi"/>
                <w:b/>
                <w:caps/>
                <w:color w:val="262626" w:themeColor="text1" w:themeTint="D9"/>
                <w:sz w:val="18"/>
                <w:szCs w:val="18"/>
              </w:rPr>
              <w:t>ying</w:t>
            </w:r>
            <w:r w:rsidR="00AC7018" w:rsidRPr="009F46C4">
              <w:rPr>
                <w:sz w:val="18"/>
                <w:szCs w:val="18"/>
              </w:rPr>
              <w:t xml:space="preserve"> </w:t>
            </w:r>
            <w:r w:rsidR="00607C49" w:rsidRPr="009F46C4">
              <w:rPr>
                <w:rFonts w:asciiTheme="majorHAnsi" w:eastAsiaTheme="majorEastAsia" w:hAnsiTheme="majorHAnsi" w:cstheme="majorBidi"/>
                <w:b/>
                <w:caps/>
                <w:color w:val="262626" w:themeColor="text1" w:themeTint="D9"/>
                <w:sz w:val="18"/>
                <w:szCs w:val="18"/>
              </w:rPr>
              <w:t>POSITIONS: Sales Associate/ Brand Ambassador</w:t>
            </w:r>
            <w:r w:rsidR="003C7A9A" w:rsidRPr="009F46C4">
              <w:rPr>
                <w:rFonts w:asciiTheme="majorHAnsi" w:eastAsiaTheme="majorEastAsia" w:hAnsiTheme="majorHAnsi" w:cstheme="majorBidi"/>
                <w:b/>
                <w:caps/>
                <w:color w:val="262626" w:themeColor="text1" w:themeTint="D9"/>
                <w:sz w:val="18"/>
                <w:szCs w:val="18"/>
              </w:rPr>
              <w:t>/</w:t>
            </w:r>
            <w:r w:rsidR="00AC7018" w:rsidRPr="009F46C4">
              <w:rPr>
                <w:rFonts w:asciiTheme="majorHAnsi" w:eastAsiaTheme="majorEastAsia" w:hAnsiTheme="majorHAnsi" w:cstheme="majorBidi"/>
                <w:b/>
                <w:caps/>
                <w:color w:val="262626" w:themeColor="text1" w:themeTint="D9"/>
                <w:sz w:val="18"/>
                <w:szCs w:val="18"/>
              </w:rPr>
              <w:t xml:space="preserve"> </w:t>
            </w:r>
            <w:r w:rsidR="009F46C4" w:rsidRPr="009F46C4">
              <w:rPr>
                <w:rFonts w:asciiTheme="majorHAnsi" w:eastAsiaTheme="majorEastAsia" w:hAnsiTheme="majorHAnsi" w:cstheme="majorBidi"/>
                <w:b/>
                <w:caps/>
                <w:color w:val="262626" w:themeColor="text1" w:themeTint="D9"/>
                <w:sz w:val="18"/>
                <w:szCs w:val="18"/>
              </w:rPr>
              <w:t xml:space="preserve">organizational </w:t>
            </w:r>
            <w:r w:rsidR="00E350F1" w:rsidRPr="009F46C4">
              <w:rPr>
                <w:rFonts w:asciiTheme="majorHAnsi" w:eastAsiaTheme="majorEastAsia" w:hAnsiTheme="majorHAnsi" w:cstheme="majorBidi"/>
                <w:b/>
                <w:caps/>
                <w:color w:val="262626" w:themeColor="text1" w:themeTint="D9"/>
                <w:sz w:val="18"/>
                <w:szCs w:val="18"/>
              </w:rPr>
              <w:t>leadership</w:t>
            </w:r>
          </w:p>
        </w:tc>
      </w:tr>
    </w:tbl>
    <w:p w14:paraId="09CCDEA3" w14:textId="77777777" w:rsidR="004E01EB" w:rsidRPr="00CF1A49" w:rsidRDefault="00A033B5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DCAB8D0C8FF5435A8603B989873A86BC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4D937D5A" w14:textId="77777777" w:rsidTr="00D66A52">
        <w:tc>
          <w:tcPr>
            <w:tcW w:w="9355" w:type="dxa"/>
          </w:tcPr>
          <w:p w14:paraId="1385C3D9" w14:textId="6FE64D71" w:rsidR="001D0BF1" w:rsidRPr="00CF1A49" w:rsidRDefault="00422DCD" w:rsidP="001D0BF1">
            <w:pPr>
              <w:pStyle w:val="Heading3"/>
              <w:contextualSpacing w:val="0"/>
              <w:outlineLvl w:val="2"/>
            </w:pPr>
            <w:r>
              <w:t>February</w:t>
            </w:r>
            <w:r w:rsidR="00DA3221">
              <w:t xml:space="preserve"> 2019</w:t>
            </w:r>
            <w:r w:rsidR="001D0BF1" w:rsidRPr="00CF1A49">
              <w:t xml:space="preserve"> – </w:t>
            </w:r>
            <w:r w:rsidR="00DA3221">
              <w:t>Ma</w:t>
            </w:r>
            <w:r w:rsidR="00CE05D7">
              <w:t>y</w:t>
            </w:r>
            <w:r w:rsidR="00DA3221">
              <w:t xml:space="preserve"> 2020</w:t>
            </w:r>
          </w:p>
          <w:p w14:paraId="0DB70AE4" w14:textId="656CED94" w:rsidR="001D0BF1" w:rsidRPr="00CF1A49" w:rsidRDefault="00DA3221" w:rsidP="001D0BF1">
            <w:pPr>
              <w:pStyle w:val="Heading2"/>
              <w:contextualSpacing w:val="0"/>
              <w:outlineLvl w:val="1"/>
            </w:pPr>
            <w:r>
              <w:t>Brand AMBASSADOR</w:t>
            </w:r>
            <w:r w:rsidR="00B3454C">
              <w:t xml:space="preserve"> </w:t>
            </w:r>
            <w:r w:rsidR="00552886">
              <w:t>Event</w:t>
            </w:r>
            <w:r w:rsidR="00B3454C">
              <w:t xml:space="preserve"> MARKETING,</w:t>
            </w:r>
            <w:r w:rsidR="001D0BF1" w:rsidRPr="00CF1A49">
              <w:t xml:space="preserve"> </w:t>
            </w:r>
            <w:r w:rsidR="00306858">
              <w:rPr>
                <w:rStyle w:val="SubtleReference"/>
              </w:rPr>
              <w:t xml:space="preserve">Kre 8 Media Indoor/ Outdoor </w:t>
            </w:r>
            <w:r w:rsidR="002314A7">
              <w:rPr>
                <w:rStyle w:val="SubtleReference"/>
              </w:rPr>
              <w:t>advertisment Agency</w:t>
            </w:r>
            <w:r w:rsidR="004E0A1F">
              <w:rPr>
                <w:rStyle w:val="SubtleReference"/>
              </w:rPr>
              <w:t xml:space="preserve"> Las Vegas. NV</w:t>
            </w:r>
          </w:p>
          <w:p w14:paraId="1839036D" w14:textId="559B2992" w:rsidR="001E3120" w:rsidRPr="00FC4CFD" w:rsidRDefault="00686949" w:rsidP="001D0BF1">
            <w:pPr>
              <w:contextualSpacing w:val="0"/>
              <w:rPr>
                <w:b/>
              </w:rPr>
            </w:pPr>
            <w:r w:rsidRPr="00FC4CFD">
              <w:rPr>
                <w:b/>
              </w:rPr>
              <w:t>H</w:t>
            </w:r>
            <w:r w:rsidR="00195B7D" w:rsidRPr="00FC4CFD">
              <w:rPr>
                <w:b/>
              </w:rPr>
              <w:t>osting</w:t>
            </w:r>
            <w:r w:rsidR="00CC2ED1" w:rsidRPr="00FC4CFD">
              <w:rPr>
                <w:b/>
              </w:rPr>
              <w:t xml:space="preserve"> Experiential </w:t>
            </w:r>
            <w:r w:rsidR="00645ADC" w:rsidRPr="00FC4CFD">
              <w:rPr>
                <w:b/>
              </w:rPr>
              <w:t>Marketing</w:t>
            </w:r>
            <w:r w:rsidR="00CC2ED1" w:rsidRPr="00FC4CFD">
              <w:rPr>
                <w:b/>
              </w:rPr>
              <w:t xml:space="preserve"> Campaign</w:t>
            </w:r>
            <w:r w:rsidR="00913A56" w:rsidRPr="00FC4CFD">
              <w:rPr>
                <w:b/>
              </w:rPr>
              <w:t>s</w:t>
            </w:r>
            <w:r w:rsidR="000F577F" w:rsidRPr="00FC4CFD">
              <w:rPr>
                <w:b/>
              </w:rPr>
              <w:t xml:space="preserve"> &amp;</w:t>
            </w:r>
            <w:r w:rsidRPr="00FC4CFD">
              <w:rPr>
                <w:b/>
              </w:rPr>
              <w:t xml:space="preserve"> VIP </w:t>
            </w:r>
            <w:r w:rsidR="00195B7D" w:rsidRPr="00FC4CFD">
              <w:rPr>
                <w:b/>
              </w:rPr>
              <w:t>Events</w:t>
            </w:r>
            <w:r w:rsidR="00645ADC" w:rsidRPr="00FC4CFD">
              <w:rPr>
                <w:b/>
              </w:rPr>
              <w:t xml:space="preserve"> for Cirque Du Soleil productions. Targeting international guests and clientele to maximize show</w:t>
            </w:r>
            <w:r w:rsidR="00CC2ED1" w:rsidRPr="00FC4CFD">
              <w:rPr>
                <w:b/>
              </w:rPr>
              <w:t xml:space="preserve"> sales and</w:t>
            </w:r>
            <w:r w:rsidR="00645ADC" w:rsidRPr="00FC4CFD">
              <w:rPr>
                <w:b/>
              </w:rPr>
              <w:t xml:space="preserve"> revenue.</w:t>
            </w:r>
            <w:r w:rsidR="00CC2ED1" w:rsidRPr="00FC4CFD">
              <w:rPr>
                <w:b/>
              </w:rPr>
              <w:t xml:space="preserve"> </w:t>
            </w:r>
            <w:r w:rsidR="00F2454F" w:rsidRPr="00FC4CFD">
              <w:rPr>
                <w:b/>
              </w:rPr>
              <w:t xml:space="preserve">Focusing </w:t>
            </w:r>
            <w:r w:rsidR="000F577F" w:rsidRPr="00FC4CFD">
              <w:rPr>
                <w:b/>
              </w:rPr>
              <w:t>is</w:t>
            </w:r>
            <w:r w:rsidR="00F2454F" w:rsidRPr="00FC4CFD">
              <w:rPr>
                <w:b/>
              </w:rPr>
              <w:t xml:space="preserve"> </w:t>
            </w:r>
            <w:r w:rsidR="00D7111B" w:rsidRPr="00FC4CFD">
              <w:rPr>
                <w:b/>
              </w:rPr>
              <w:t xml:space="preserve">finding purpose and goals through engagement and maintaining </w:t>
            </w:r>
            <w:r w:rsidR="00FE26DF" w:rsidRPr="00FC4CFD">
              <w:rPr>
                <w:b/>
              </w:rPr>
              <w:t>extensive knowledge</w:t>
            </w:r>
            <w:r w:rsidR="00A00262" w:rsidRPr="00FC4CFD">
              <w:rPr>
                <w:b/>
              </w:rPr>
              <w:t xml:space="preserve"> </w:t>
            </w:r>
            <w:r w:rsidR="000F577F" w:rsidRPr="00FC4CFD">
              <w:rPr>
                <w:b/>
              </w:rPr>
              <w:t>when we</w:t>
            </w:r>
            <w:r w:rsidR="00A00262" w:rsidRPr="00FC4CFD">
              <w:rPr>
                <w:b/>
              </w:rPr>
              <w:t xml:space="preserve"> host VIP backstage tours for the audienc</w:t>
            </w:r>
            <w:r w:rsidR="001F250F" w:rsidRPr="00FC4CFD">
              <w:rPr>
                <w:b/>
              </w:rPr>
              <w:t>e</w:t>
            </w:r>
            <w:r w:rsidR="00A00262" w:rsidRPr="00FC4CFD">
              <w:rPr>
                <w:b/>
              </w:rPr>
              <w:t xml:space="preserve">. </w:t>
            </w:r>
            <w:r w:rsidR="00913A56" w:rsidRPr="00FC4CFD">
              <w:rPr>
                <w:b/>
              </w:rPr>
              <w:t>Demonstrated</w:t>
            </w:r>
            <w:r w:rsidR="00A00262" w:rsidRPr="00FC4CFD">
              <w:rPr>
                <w:b/>
              </w:rPr>
              <w:t xml:space="preserve"> </w:t>
            </w:r>
            <w:r w:rsidR="00451622" w:rsidRPr="00FC4CFD">
              <w:rPr>
                <w:b/>
              </w:rPr>
              <w:t>art</w:t>
            </w:r>
            <w:r w:rsidR="00936E79" w:rsidRPr="00FC4CFD">
              <w:rPr>
                <w:b/>
              </w:rPr>
              <w:t>istic</w:t>
            </w:r>
            <w:r w:rsidR="003810CF" w:rsidRPr="00FC4CFD">
              <w:rPr>
                <w:b/>
              </w:rPr>
              <w:t xml:space="preserve"> costumes from the Live production</w:t>
            </w:r>
            <w:r w:rsidR="00F2454F" w:rsidRPr="00FC4CFD">
              <w:rPr>
                <w:b/>
              </w:rPr>
              <w:t>(s</w:t>
            </w:r>
            <w:r w:rsidR="00E81FE0" w:rsidRPr="00FC4CFD">
              <w:rPr>
                <w:b/>
              </w:rPr>
              <w:t>) contributing to consumers attraction</w:t>
            </w:r>
            <w:r w:rsidR="00725BE0" w:rsidRPr="00FC4CFD">
              <w:rPr>
                <w:b/>
              </w:rPr>
              <w:t xml:space="preserve"> </w:t>
            </w:r>
            <w:r w:rsidR="00E81FE0" w:rsidRPr="00FC4CFD">
              <w:rPr>
                <w:b/>
              </w:rPr>
              <w:t xml:space="preserve">at </w:t>
            </w:r>
            <w:r w:rsidR="00AD2123" w:rsidRPr="00FC4CFD">
              <w:rPr>
                <w:b/>
              </w:rPr>
              <w:t>MGM Mirage properties.</w:t>
            </w:r>
          </w:p>
          <w:p w14:paraId="04312B5E" w14:textId="6D595C69" w:rsidR="007C4C77" w:rsidRDefault="007C4C77" w:rsidP="001D0BF1">
            <w:pPr>
              <w:contextualSpacing w:val="0"/>
            </w:pPr>
          </w:p>
          <w:p w14:paraId="309463FB" w14:textId="2185033F" w:rsidR="004564D8" w:rsidRPr="00FC4CFD" w:rsidRDefault="007C4C77" w:rsidP="001D0BF1">
            <w:pPr>
              <w:contextualSpacing w:val="0"/>
              <w:rPr>
                <w:b/>
              </w:rPr>
            </w:pPr>
            <w:r w:rsidRPr="00FC4CFD">
              <w:rPr>
                <w:b/>
              </w:rPr>
              <w:t xml:space="preserve">International Beauty </w:t>
            </w:r>
            <w:r w:rsidR="009E4943" w:rsidRPr="00FC4CFD">
              <w:rPr>
                <w:b/>
              </w:rPr>
              <w:t>Show (</w:t>
            </w:r>
            <w:r w:rsidRPr="00FC4CFD">
              <w:rPr>
                <w:b/>
              </w:rPr>
              <w:t>IBS)</w:t>
            </w:r>
            <w:r w:rsidR="001E3D3A" w:rsidRPr="00FC4CFD">
              <w:rPr>
                <w:b/>
              </w:rPr>
              <w:t xml:space="preserve"> Las Vegas Convention Center</w:t>
            </w:r>
            <w:r w:rsidR="004564D8" w:rsidRPr="00FC4CFD">
              <w:rPr>
                <w:b/>
              </w:rPr>
              <w:t>:</w:t>
            </w:r>
            <w:r w:rsidR="0004290A" w:rsidRPr="00FC4CFD">
              <w:rPr>
                <w:b/>
              </w:rPr>
              <w:t xml:space="preserve"> </w:t>
            </w:r>
            <w:r w:rsidR="008E242B" w:rsidRPr="00FC4CFD">
              <w:rPr>
                <w:b/>
              </w:rPr>
              <w:t>Promotions</w:t>
            </w:r>
            <w:r w:rsidR="00984BB7" w:rsidRPr="00FC4CFD">
              <w:rPr>
                <w:b/>
              </w:rPr>
              <w:t xml:space="preserve"> </w:t>
            </w:r>
          </w:p>
          <w:p w14:paraId="183B08E1" w14:textId="75F1848A" w:rsidR="007C4C77" w:rsidRPr="00FC4CFD" w:rsidRDefault="003979FD" w:rsidP="001D0BF1">
            <w:pPr>
              <w:contextualSpacing w:val="0"/>
              <w:rPr>
                <w:b/>
              </w:rPr>
            </w:pPr>
            <w:r w:rsidRPr="00FC4CFD">
              <w:rPr>
                <w:b/>
              </w:rPr>
              <w:t xml:space="preserve"> </w:t>
            </w:r>
            <w:r w:rsidR="00984BB7" w:rsidRPr="00FC4CFD">
              <w:rPr>
                <w:b/>
              </w:rPr>
              <w:t>a</w:t>
            </w:r>
            <w:r w:rsidRPr="00FC4CFD">
              <w:rPr>
                <w:b/>
              </w:rPr>
              <w:t>ctivation</w:t>
            </w:r>
            <w:r w:rsidR="00D55019" w:rsidRPr="00FC4CFD">
              <w:rPr>
                <w:b/>
              </w:rPr>
              <w:t xml:space="preserve"> </w:t>
            </w:r>
            <w:r w:rsidR="00984BB7" w:rsidRPr="00FC4CFD">
              <w:rPr>
                <w:b/>
              </w:rPr>
              <w:t>m</w:t>
            </w:r>
            <w:r w:rsidR="00D55019" w:rsidRPr="00FC4CFD">
              <w:rPr>
                <w:b/>
              </w:rPr>
              <w:t xml:space="preserve">odel </w:t>
            </w:r>
            <w:r w:rsidR="006B3155" w:rsidRPr="00FC4CFD">
              <w:rPr>
                <w:b/>
              </w:rPr>
              <w:t>a</w:t>
            </w:r>
            <w:r w:rsidR="00D55019" w:rsidRPr="00FC4CFD">
              <w:rPr>
                <w:b/>
              </w:rPr>
              <w:t>mbassador</w:t>
            </w:r>
            <w:r w:rsidR="00C73FFB" w:rsidRPr="00FC4CFD">
              <w:rPr>
                <w:b/>
              </w:rPr>
              <w:t xml:space="preserve"> </w:t>
            </w:r>
            <w:r w:rsidR="008E242B" w:rsidRPr="00FC4CFD">
              <w:rPr>
                <w:b/>
              </w:rPr>
              <w:t xml:space="preserve">selling </w:t>
            </w:r>
            <w:r w:rsidR="00C73FFB" w:rsidRPr="00FC4CFD">
              <w:rPr>
                <w:b/>
              </w:rPr>
              <w:t>Cirque Du Sole</w:t>
            </w:r>
            <w:r w:rsidR="00A63293" w:rsidRPr="00FC4CFD">
              <w:rPr>
                <w:b/>
              </w:rPr>
              <w:t xml:space="preserve">il tickets </w:t>
            </w:r>
            <w:r w:rsidR="00D349FC" w:rsidRPr="00FC4CFD">
              <w:rPr>
                <w:b/>
              </w:rPr>
              <w:t>to beauty</w:t>
            </w:r>
            <w:r w:rsidR="00383343" w:rsidRPr="00FC4CFD">
              <w:rPr>
                <w:b/>
              </w:rPr>
              <w:t xml:space="preserve"> industry </w:t>
            </w:r>
            <w:r w:rsidR="00D349FC" w:rsidRPr="00FC4CFD">
              <w:rPr>
                <w:b/>
              </w:rPr>
              <w:t>attendees</w:t>
            </w:r>
            <w:r w:rsidR="001B1539" w:rsidRPr="00FC4CFD">
              <w:rPr>
                <w:b/>
              </w:rPr>
              <w:t xml:space="preserve"> at the convention</w:t>
            </w:r>
          </w:p>
          <w:p w14:paraId="1C766FE1" w14:textId="77777777" w:rsidR="00B372FD" w:rsidRPr="00B2761D" w:rsidRDefault="00B372FD" w:rsidP="001D0BF1">
            <w:pPr>
              <w:contextualSpacing w:val="0"/>
              <w:rPr>
                <w:b/>
                <w:smallCaps/>
              </w:rPr>
            </w:pPr>
          </w:p>
          <w:p w14:paraId="6B4B6FD6" w14:textId="2DEAC42A" w:rsidR="004564D8" w:rsidRPr="00894A99" w:rsidRDefault="00D3066E" w:rsidP="001D0BF1">
            <w:pPr>
              <w:rPr>
                <w:b/>
              </w:rPr>
            </w:pPr>
            <w:r w:rsidRPr="00894A99">
              <w:rPr>
                <w:b/>
              </w:rPr>
              <w:t xml:space="preserve">Southern Nevada Water </w:t>
            </w:r>
            <w:r w:rsidR="009E4943" w:rsidRPr="00894A99">
              <w:rPr>
                <w:b/>
              </w:rPr>
              <w:t>Authority (</w:t>
            </w:r>
            <w:r w:rsidR="00B372FD" w:rsidRPr="00894A99">
              <w:rPr>
                <w:b/>
              </w:rPr>
              <w:t>SNWA</w:t>
            </w:r>
            <w:r w:rsidR="004564D8" w:rsidRPr="00894A99">
              <w:rPr>
                <w:b/>
              </w:rPr>
              <w:t xml:space="preserve">) 24-hour </w:t>
            </w:r>
            <w:r w:rsidR="00C73FFB" w:rsidRPr="00894A99">
              <w:rPr>
                <w:b/>
              </w:rPr>
              <w:t>Fitness:</w:t>
            </w:r>
          </w:p>
          <w:p w14:paraId="42298300" w14:textId="41E579AA" w:rsidR="00B372FD" w:rsidRPr="00CF1A49" w:rsidRDefault="00B372FD" w:rsidP="001D0BF1">
            <w:r w:rsidRPr="00894A99">
              <w:rPr>
                <w:b/>
              </w:rPr>
              <w:t xml:space="preserve"> Brand </w:t>
            </w:r>
            <w:r w:rsidR="000E0268" w:rsidRPr="00894A99">
              <w:rPr>
                <w:b/>
              </w:rPr>
              <w:t>Ambassador</w:t>
            </w:r>
            <w:r w:rsidR="004564D8" w:rsidRPr="00894A99">
              <w:rPr>
                <w:b/>
              </w:rPr>
              <w:t xml:space="preserve"> representing</w:t>
            </w:r>
            <w:r w:rsidR="004E5B99" w:rsidRPr="00894A99">
              <w:rPr>
                <w:b/>
              </w:rPr>
              <w:t xml:space="preserve"> Vegas</w:t>
            </w:r>
            <w:r w:rsidR="00833E23" w:rsidRPr="00894A99">
              <w:rPr>
                <w:b/>
              </w:rPr>
              <w:t xml:space="preserve"> Golden</w:t>
            </w:r>
            <w:r w:rsidR="004E5B99" w:rsidRPr="00894A99">
              <w:rPr>
                <w:b/>
              </w:rPr>
              <w:t xml:space="preserve"> Knights activations</w:t>
            </w:r>
            <w:r w:rsidR="0050604D" w:rsidRPr="00894A99">
              <w:rPr>
                <w:b/>
              </w:rPr>
              <w:t>/events</w:t>
            </w:r>
            <w:r w:rsidR="004E5B99" w:rsidRPr="00894A99">
              <w:rPr>
                <w:b/>
              </w:rPr>
              <w:t xml:space="preserve"> informing </w:t>
            </w:r>
            <w:r w:rsidR="00360108" w:rsidRPr="00894A99">
              <w:rPr>
                <w:b/>
              </w:rPr>
              <w:t>g</w:t>
            </w:r>
            <w:r w:rsidR="004E5B99" w:rsidRPr="00894A99">
              <w:rPr>
                <w:b/>
              </w:rPr>
              <w:t>ym goers</w:t>
            </w:r>
            <w:r w:rsidR="00360108" w:rsidRPr="00894A99">
              <w:rPr>
                <w:b/>
              </w:rPr>
              <w:t xml:space="preserve"> onsite</w:t>
            </w:r>
            <w:r w:rsidR="004E5B99" w:rsidRPr="00894A99">
              <w:rPr>
                <w:b/>
              </w:rPr>
              <w:t xml:space="preserve"> </w:t>
            </w:r>
            <w:r w:rsidR="00BF0AAD" w:rsidRPr="00894A99">
              <w:rPr>
                <w:b/>
              </w:rPr>
              <w:t>about</w:t>
            </w:r>
            <w:r w:rsidR="0094012A" w:rsidRPr="00894A99">
              <w:rPr>
                <w:b/>
              </w:rPr>
              <w:t xml:space="preserve"> </w:t>
            </w:r>
            <w:r w:rsidR="00FE1B6F" w:rsidRPr="00894A99">
              <w:rPr>
                <w:b/>
              </w:rPr>
              <w:t xml:space="preserve">Nevada </w:t>
            </w:r>
            <w:r w:rsidR="0094012A" w:rsidRPr="00894A99">
              <w:rPr>
                <w:b/>
              </w:rPr>
              <w:t>water</w:t>
            </w:r>
            <w:r w:rsidR="00FE1B6F" w:rsidRPr="00894A99">
              <w:rPr>
                <w:b/>
              </w:rPr>
              <w:t xml:space="preserve">ing </w:t>
            </w:r>
            <w:r w:rsidR="0094012A" w:rsidRPr="00894A99">
              <w:rPr>
                <w:b/>
              </w:rPr>
              <w:t>re</w:t>
            </w:r>
            <w:r w:rsidR="00FE1B6F" w:rsidRPr="00894A99">
              <w:rPr>
                <w:b/>
              </w:rPr>
              <w:t>strictions</w:t>
            </w:r>
            <w:r w:rsidR="00EF3305" w:rsidRPr="00894A99">
              <w:rPr>
                <w:b/>
              </w:rPr>
              <w:t xml:space="preserve"> and guidelines while</w:t>
            </w:r>
            <w:r w:rsidR="0094012A" w:rsidRPr="00894A99">
              <w:rPr>
                <w:b/>
              </w:rPr>
              <w:t xml:space="preserve"> </w:t>
            </w:r>
            <w:r w:rsidR="00FE1B6F" w:rsidRPr="00894A99">
              <w:rPr>
                <w:b/>
              </w:rPr>
              <w:t>Distributi</w:t>
            </w:r>
            <w:r w:rsidR="001C1F3C" w:rsidRPr="00894A99">
              <w:rPr>
                <w:b/>
              </w:rPr>
              <w:t>ng</w:t>
            </w:r>
            <w:r w:rsidR="0094012A" w:rsidRPr="00894A99">
              <w:rPr>
                <w:b/>
              </w:rPr>
              <w:t xml:space="preserve"> Free Vegas knight</w:t>
            </w:r>
            <w:r w:rsidR="001C1F3C" w:rsidRPr="00894A99">
              <w:rPr>
                <w:b/>
              </w:rPr>
              <w:t>s</w:t>
            </w:r>
            <w:r w:rsidR="0094012A" w:rsidRPr="00894A99">
              <w:rPr>
                <w:b/>
              </w:rPr>
              <w:t xml:space="preserve"> </w:t>
            </w:r>
            <w:r w:rsidR="001C3EAA" w:rsidRPr="00894A99">
              <w:rPr>
                <w:b/>
              </w:rPr>
              <w:t>gear</w:t>
            </w:r>
            <w:r w:rsidR="0094012A" w:rsidRPr="00894A99">
              <w:rPr>
                <w:b/>
              </w:rPr>
              <w:t xml:space="preserve"> </w:t>
            </w:r>
            <w:r w:rsidR="00FE1B6F" w:rsidRPr="00894A99">
              <w:rPr>
                <w:b/>
              </w:rPr>
              <w:t xml:space="preserve">and </w:t>
            </w:r>
            <w:r w:rsidR="0094012A" w:rsidRPr="00894A99">
              <w:rPr>
                <w:b/>
              </w:rPr>
              <w:t>water</w:t>
            </w:r>
            <w:r w:rsidR="00FE1B6F" w:rsidRPr="00894A99">
              <w:rPr>
                <w:b/>
              </w:rPr>
              <w:t xml:space="preserve">ing </w:t>
            </w:r>
            <w:r w:rsidR="0094012A" w:rsidRPr="00894A99">
              <w:rPr>
                <w:b/>
              </w:rPr>
              <w:t>schedule</w:t>
            </w:r>
            <w:r w:rsidR="00EF3305" w:rsidRPr="00894A99">
              <w:rPr>
                <w:b/>
              </w:rPr>
              <w:t>s</w:t>
            </w:r>
            <w:r w:rsidR="00C73FFB" w:rsidRPr="00894A99">
              <w:rPr>
                <w:b/>
              </w:rPr>
              <w:t>.</w:t>
            </w:r>
          </w:p>
        </w:tc>
      </w:tr>
      <w:tr w:rsidR="00F61DF9" w:rsidRPr="00CF1A49" w14:paraId="49666DEC" w14:textId="77777777" w:rsidTr="00F61DF9">
        <w:tc>
          <w:tcPr>
            <w:tcW w:w="9355" w:type="dxa"/>
            <w:tcMar>
              <w:top w:w="216" w:type="dxa"/>
            </w:tcMar>
          </w:tcPr>
          <w:p w14:paraId="2E3CC42E" w14:textId="6589FF53" w:rsidR="00F61DF9" w:rsidRPr="00CF1A49" w:rsidRDefault="00A47220" w:rsidP="00F61DF9">
            <w:pPr>
              <w:pStyle w:val="Heading3"/>
              <w:contextualSpacing w:val="0"/>
              <w:outlineLvl w:val="2"/>
            </w:pPr>
            <w:r>
              <w:t>August 2017</w:t>
            </w:r>
            <w:r w:rsidR="00F61DF9" w:rsidRPr="00CF1A49">
              <w:t xml:space="preserve"> – </w:t>
            </w:r>
            <w:r>
              <w:t>March 2020</w:t>
            </w:r>
          </w:p>
          <w:p w14:paraId="54C8CC43" w14:textId="19E21B4E" w:rsidR="00F61DF9" w:rsidRDefault="00C15CBC" w:rsidP="00463E6B">
            <w:pPr>
              <w:pStyle w:val="Heading2"/>
              <w:contextualSpacing w:val="0"/>
              <w:outlineLvl w:val="1"/>
            </w:pPr>
            <w:r>
              <w:t xml:space="preserve">Brand </w:t>
            </w:r>
            <w:r w:rsidR="006B1425">
              <w:t xml:space="preserve">AMBASSADOR, </w:t>
            </w:r>
            <w:r w:rsidR="00963055">
              <w:t>promotions specialist</w:t>
            </w:r>
            <w:r w:rsidR="00F61DF9" w:rsidRPr="00CF1A49">
              <w:t xml:space="preserve"> </w:t>
            </w:r>
            <w:r w:rsidR="000B23E9">
              <w:rPr>
                <w:rStyle w:val="SubtleReference"/>
              </w:rPr>
              <w:t>A</w:t>
            </w:r>
            <w:r w:rsidR="00916C95">
              <w:rPr>
                <w:rStyle w:val="SubtleReference"/>
              </w:rPr>
              <w:t xml:space="preserve">ll over the network </w:t>
            </w:r>
            <w:r w:rsidR="004F1888">
              <w:rPr>
                <w:rStyle w:val="SubtleReference"/>
              </w:rPr>
              <w:t>Agency (atn)</w:t>
            </w:r>
            <w:r w:rsidR="004E0A1F">
              <w:rPr>
                <w:rStyle w:val="SubtleReference"/>
              </w:rPr>
              <w:t xml:space="preserve"> Las Vegas, NV</w:t>
            </w:r>
          </w:p>
          <w:p w14:paraId="7C205387" w14:textId="77777777" w:rsidR="00BD45CA" w:rsidRPr="00894A99" w:rsidRDefault="00F8598F" w:rsidP="00F61DF9">
            <w:pPr>
              <w:rPr>
                <w:b/>
              </w:rPr>
            </w:pPr>
            <w:r w:rsidRPr="00894A99">
              <w:rPr>
                <w:b/>
              </w:rPr>
              <w:t>Consumer Electronics Show (CES):</w:t>
            </w:r>
            <w:r w:rsidR="00397E23" w:rsidRPr="00894A99">
              <w:rPr>
                <w:b/>
              </w:rPr>
              <w:t xml:space="preserve"> Etekcity Wellness Appliances demonstrating the clients electronic(s) debuting features, qualities and product knowledge of Cesori Brand cookware for IT executives </w:t>
            </w:r>
            <w:r w:rsidR="00173654" w:rsidRPr="00894A99">
              <w:rPr>
                <w:b/>
              </w:rPr>
              <w:t xml:space="preserve">&amp; </w:t>
            </w:r>
            <w:r w:rsidR="00397E23" w:rsidRPr="00894A99">
              <w:rPr>
                <w:b/>
              </w:rPr>
              <w:t>consumers.</w:t>
            </w:r>
          </w:p>
          <w:p w14:paraId="223FD755" w14:textId="77777777" w:rsidR="00BD45CA" w:rsidRDefault="00BD45CA" w:rsidP="00F61DF9"/>
          <w:p w14:paraId="075E5509" w14:textId="7DAE06F3" w:rsidR="00F8598F" w:rsidRPr="00894A99" w:rsidRDefault="00F8598F" w:rsidP="00F61DF9">
            <w:pPr>
              <w:rPr>
                <w:b/>
              </w:rPr>
            </w:pPr>
            <w:r>
              <w:t xml:space="preserve"> </w:t>
            </w:r>
            <w:r w:rsidR="00DA51BB" w:rsidRPr="00894A99">
              <w:rPr>
                <w:b/>
              </w:rPr>
              <w:t>Amazon Web Services (AWS)</w:t>
            </w:r>
            <w:r w:rsidR="003B346D" w:rsidRPr="00894A99">
              <w:rPr>
                <w:b/>
              </w:rPr>
              <w:t>: Salesforce / HEROKU -</w:t>
            </w:r>
            <w:r w:rsidR="00B2761D" w:rsidRPr="00894A99">
              <w:rPr>
                <w:b/>
              </w:rPr>
              <w:t>LV, NV</w:t>
            </w:r>
            <w:r w:rsidR="003B346D" w:rsidRPr="00894A99">
              <w:rPr>
                <w:b/>
              </w:rPr>
              <w:t xml:space="preserve"> Promoting </w:t>
            </w:r>
            <w:r w:rsidR="00753EFE" w:rsidRPr="00894A99">
              <w:rPr>
                <w:b/>
              </w:rPr>
              <w:t>the</w:t>
            </w:r>
            <w:r w:rsidR="003B346D" w:rsidRPr="00894A99">
              <w:rPr>
                <w:b/>
              </w:rPr>
              <w:t xml:space="preserve"> (IQ) Information Quest Activity to </w:t>
            </w:r>
            <w:r w:rsidR="00753EFE" w:rsidRPr="00894A99">
              <w:rPr>
                <w:b/>
              </w:rPr>
              <w:t>m</w:t>
            </w:r>
            <w:r w:rsidR="003B346D" w:rsidRPr="00894A99">
              <w:rPr>
                <w:b/>
              </w:rPr>
              <w:t>arketing executives. Giving away promotional items and Heroku apparel.</w:t>
            </w:r>
          </w:p>
          <w:p w14:paraId="2380CB3A" w14:textId="1F0132E9" w:rsidR="00463E6B" w:rsidRDefault="00463E6B" w:rsidP="00F61DF9"/>
          <w:p w14:paraId="372B2095" w14:textId="31B54162" w:rsidR="00463E6B" w:rsidRPr="00894A99" w:rsidRDefault="00463E6B" w:rsidP="00463E6B">
            <w:pPr>
              <w:rPr>
                <w:b/>
              </w:rPr>
            </w:pPr>
            <w:r w:rsidRPr="00894A99">
              <w:rPr>
                <w:b/>
              </w:rPr>
              <w:t>Anheuser Busch : Promoting dynamic marketing solutions to maximize increased sales, Serving</w:t>
            </w:r>
            <w:r w:rsidR="00173654" w:rsidRPr="00894A99">
              <w:rPr>
                <w:b/>
              </w:rPr>
              <w:t xml:space="preserve"> liquor</w:t>
            </w:r>
            <w:r w:rsidRPr="00894A99">
              <w:rPr>
                <w:b/>
              </w:rPr>
              <w:t xml:space="preserve"> samples with display to executive buyer</w:t>
            </w:r>
            <w:r w:rsidR="007A6D0D" w:rsidRPr="00894A99">
              <w:rPr>
                <w:b/>
              </w:rPr>
              <w:t>s/ consumers</w:t>
            </w:r>
            <w:r w:rsidRPr="00894A99">
              <w:rPr>
                <w:b/>
              </w:rPr>
              <w:t>. Product: Michelob Ultra Lime Cactus* / Michelob Ultra-Pure Gold* Booking Agent: Gair Marking (</w:t>
            </w:r>
            <w:hyperlink r:id="rId7" w:history="1">
              <w:r w:rsidRPr="00894A99">
                <w:rPr>
                  <w:b/>
                </w:rPr>
                <w:t>gmarking@atneventstaffing.com</w:t>
              </w:r>
            </w:hyperlink>
            <w:r w:rsidRPr="00894A99">
              <w:rPr>
                <w:b/>
              </w:rPr>
              <w:t>)</w:t>
            </w:r>
          </w:p>
          <w:p w14:paraId="0C0AC906" w14:textId="77777777" w:rsidR="00463E6B" w:rsidRDefault="00463E6B" w:rsidP="00F61DF9"/>
          <w:p w14:paraId="0BF5A3B8" w14:textId="77777777" w:rsidR="00950EBE" w:rsidRDefault="00950EBE" w:rsidP="00F61DF9"/>
          <w:p w14:paraId="7B149363" w14:textId="7A3BB40E" w:rsidR="00C14070" w:rsidRDefault="00950EBE" w:rsidP="00E15A0B">
            <w:pPr>
              <w:pStyle w:val="Heading3"/>
              <w:outlineLvl w:val="2"/>
            </w:pPr>
            <w:r>
              <w:lastRenderedPageBreak/>
              <w:t>January 2011-</w:t>
            </w:r>
            <w:r w:rsidR="00136E3F">
              <w:t>august</w:t>
            </w:r>
            <w:r>
              <w:t>-201</w:t>
            </w:r>
            <w:r w:rsidR="005C291D">
              <w:t>6</w:t>
            </w:r>
          </w:p>
          <w:p w14:paraId="632F69EB" w14:textId="01DD3ED9" w:rsidR="00037F3B" w:rsidRPr="00880E20" w:rsidRDefault="00BC6E5A" w:rsidP="00136E3F">
            <w:pPr>
              <w:ind w:left="720" w:hanging="720"/>
              <w:rPr>
                <w:b/>
              </w:rPr>
            </w:pPr>
            <w:r w:rsidRPr="00A27001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>Total Rewards</w:t>
            </w:r>
            <w:r w:rsidR="00E15A0B" w:rsidRPr="00A27001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 xml:space="preserve"> Ambassador</w:t>
            </w:r>
            <w:r w:rsidR="00E15A0B">
              <w:t xml:space="preserve"> </w:t>
            </w:r>
            <w:r w:rsidR="00FA27E8" w:rsidRPr="00686949">
              <w:rPr>
                <w:rStyle w:val="SubtleReference"/>
                <w:rFonts w:eastAsiaTheme="majorEastAsia" w:cstheme="majorBidi"/>
                <w:b w:val="0"/>
                <w:caps/>
                <w:sz w:val="26"/>
                <w:szCs w:val="26"/>
              </w:rPr>
              <w:t>Planet Hollywood Resort</w:t>
            </w:r>
            <w:r w:rsidR="00A27001" w:rsidRPr="00686949">
              <w:rPr>
                <w:rStyle w:val="SubtleReference"/>
                <w:rFonts w:eastAsiaTheme="majorEastAsia" w:cstheme="majorBidi"/>
                <w:b w:val="0"/>
                <w:caps/>
                <w:sz w:val="26"/>
                <w:szCs w:val="26"/>
              </w:rPr>
              <w:t xml:space="preserve"> </w:t>
            </w:r>
            <w:r w:rsidR="00686949" w:rsidRPr="00686949">
              <w:rPr>
                <w:rStyle w:val="SubtleReference"/>
                <w:rFonts w:eastAsiaTheme="majorEastAsia" w:cstheme="majorBidi"/>
                <w:b w:val="0"/>
                <w:caps/>
                <w:sz w:val="26"/>
                <w:szCs w:val="26"/>
              </w:rPr>
              <w:t>CASINO (</w:t>
            </w:r>
            <w:r w:rsidR="00FA27E8" w:rsidRPr="00686949">
              <w:rPr>
                <w:rStyle w:val="SubtleReference"/>
                <w:rFonts w:eastAsiaTheme="majorEastAsia" w:cstheme="majorBidi"/>
                <w:b w:val="0"/>
                <w:caps/>
                <w:sz w:val="26"/>
                <w:szCs w:val="26"/>
              </w:rPr>
              <w:t>Caesars Entertainment)</w:t>
            </w:r>
            <w:r w:rsidR="005E3826" w:rsidRPr="00686949">
              <w:rPr>
                <w:rStyle w:val="SubtleReference"/>
                <w:rFonts w:eastAsiaTheme="majorEastAsia" w:cstheme="majorBidi"/>
                <w:b w:val="0"/>
                <w:caps/>
                <w:sz w:val="26"/>
                <w:szCs w:val="26"/>
              </w:rPr>
              <w:t xml:space="preserve"> </w:t>
            </w:r>
            <w:r w:rsidR="0034491E" w:rsidRPr="00880E20">
              <w:rPr>
                <w:b/>
              </w:rPr>
              <w:t xml:space="preserve">“Whammy” </w:t>
            </w:r>
            <w:r w:rsidR="00B37434" w:rsidRPr="00880E20">
              <w:rPr>
                <w:b/>
              </w:rPr>
              <w:t>P</w:t>
            </w:r>
            <w:r w:rsidR="0034491E" w:rsidRPr="00880E20">
              <w:rPr>
                <w:b/>
              </w:rPr>
              <w:t xml:space="preserve">romotional </w:t>
            </w:r>
            <w:r w:rsidR="00B37434" w:rsidRPr="00880E20">
              <w:rPr>
                <w:b/>
              </w:rPr>
              <w:t>G</w:t>
            </w:r>
            <w:r w:rsidR="0034491E" w:rsidRPr="00880E20">
              <w:rPr>
                <w:b/>
              </w:rPr>
              <w:t xml:space="preserve">ame prize give away </w:t>
            </w:r>
            <w:r w:rsidR="00343E62" w:rsidRPr="00880E20">
              <w:rPr>
                <w:b/>
              </w:rPr>
              <w:t>promotion</w:t>
            </w:r>
            <w:r w:rsidR="005C291D" w:rsidRPr="00880E20">
              <w:rPr>
                <w:b/>
              </w:rPr>
              <w:t xml:space="preserve"> </w:t>
            </w:r>
            <w:r w:rsidR="00343E62" w:rsidRPr="00880E20">
              <w:rPr>
                <w:b/>
              </w:rPr>
              <w:t>representative.</w:t>
            </w:r>
          </w:p>
          <w:p w14:paraId="35E69168" w14:textId="77777777" w:rsidR="00C27402" w:rsidRDefault="00C27402" w:rsidP="00136E3F">
            <w:pPr>
              <w:ind w:left="720" w:hanging="720"/>
            </w:pPr>
          </w:p>
          <w:p w14:paraId="272755FD" w14:textId="723A9EC9" w:rsidR="00065B10" w:rsidRDefault="00C27402" w:rsidP="00C27402">
            <w:pPr>
              <w:pStyle w:val="Heading3"/>
              <w:outlineLvl w:val="2"/>
            </w:pPr>
            <w:r>
              <w:t>December 2007-November 2009</w:t>
            </w:r>
          </w:p>
          <w:p w14:paraId="0113CD9A" w14:textId="3966854C" w:rsidR="00F275A4" w:rsidRPr="00880E20" w:rsidRDefault="00065B10" w:rsidP="00136E3F">
            <w:pPr>
              <w:ind w:left="720" w:hanging="720"/>
              <w:rPr>
                <w:b/>
              </w:rPr>
            </w:pPr>
            <w:r w:rsidRPr="00065B10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>Parasol Lounge Hostess</w:t>
            </w:r>
            <w:r w:rsidR="00C27402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 xml:space="preserve"> </w:t>
            </w:r>
            <w:r w:rsidR="00C27402" w:rsidRPr="00C27402">
              <w:rPr>
                <w:rStyle w:val="SubtleReference"/>
                <w:rFonts w:eastAsiaTheme="majorEastAsia" w:cstheme="majorBidi"/>
                <w:b w:val="0"/>
                <w:caps/>
                <w:sz w:val="26"/>
                <w:szCs w:val="26"/>
              </w:rPr>
              <w:t>Wynn Las Vegas Resorts</w:t>
            </w:r>
            <w:r w:rsidR="006B24C2">
              <w:rPr>
                <w:rStyle w:val="SubtleReference"/>
                <w:rFonts w:eastAsiaTheme="majorEastAsia" w:cstheme="majorBidi"/>
                <w:b w:val="0"/>
                <w:caps/>
                <w:sz w:val="26"/>
                <w:szCs w:val="26"/>
              </w:rPr>
              <w:t xml:space="preserve"> </w:t>
            </w:r>
            <w:r w:rsidR="006B24C2" w:rsidRPr="00880E20">
              <w:rPr>
                <w:b/>
              </w:rPr>
              <w:t xml:space="preserve">Working as a Hostess by greeting and seating all guest in a timely manner. </w:t>
            </w:r>
            <w:r w:rsidR="00476E28" w:rsidRPr="00880E20">
              <w:rPr>
                <w:b/>
              </w:rPr>
              <w:t>Maintain</w:t>
            </w:r>
            <w:r w:rsidR="006B24C2" w:rsidRPr="00880E20">
              <w:rPr>
                <w:b/>
              </w:rPr>
              <w:t xml:space="preserve"> approachable </w:t>
            </w:r>
            <w:r w:rsidR="00BA72ED" w:rsidRPr="00880E20">
              <w:rPr>
                <w:b/>
              </w:rPr>
              <w:t xml:space="preserve">appearance and a positive </w:t>
            </w:r>
            <w:r w:rsidR="00476E28" w:rsidRPr="00880E20">
              <w:rPr>
                <w:b/>
              </w:rPr>
              <w:t>attitude</w:t>
            </w:r>
            <w:r w:rsidR="00BA72ED" w:rsidRPr="00880E20">
              <w:rPr>
                <w:b/>
              </w:rPr>
              <w:t xml:space="preserve">. </w:t>
            </w:r>
            <w:r w:rsidR="00C21A4F" w:rsidRPr="00880E20">
              <w:rPr>
                <w:b/>
              </w:rPr>
              <w:t>Successfully complete</w:t>
            </w:r>
            <w:r w:rsidR="00232691" w:rsidRPr="00880E20">
              <w:rPr>
                <w:b/>
              </w:rPr>
              <w:t>d</w:t>
            </w:r>
            <w:r w:rsidR="00C21A4F" w:rsidRPr="00880E20">
              <w:rPr>
                <w:b/>
              </w:rPr>
              <w:t xml:space="preserve"> all required company Five Star Five Diamond training courses Summer 2008</w:t>
            </w:r>
          </w:p>
          <w:p w14:paraId="333E7CA5" w14:textId="77777777" w:rsidR="00F17D2A" w:rsidRPr="00C21A4F" w:rsidRDefault="00F17D2A" w:rsidP="00136E3F">
            <w:pPr>
              <w:ind w:left="720" w:hanging="720"/>
            </w:pPr>
          </w:p>
          <w:p w14:paraId="53FDA6FC" w14:textId="77777777" w:rsidR="00C14070" w:rsidRPr="00F17D2A" w:rsidRDefault="007E2E1C" w:rsidP="00F61DF9">
            <w:pPr>
              <w:rPr>
                <w:rFonts w:eastAsiaTheme="majorEastAsia" w:cstheme="majorBidi"/>
                <w:b/>
                <w:caps/>
                <w:szCs w:val="24"/>
              </w:rPr>
            </w:pPr>
            <w:r w:rsidRPr="00F17D2A">
              <w:rPr>
                <w:rFonts w:eastAsiaTheme="majorEastAsia" w:cstheme="majorBidi"/>
                <w:b/>
                <w:caps/>
                <w:szCs w:val="24"/>
              </w:rPr>
              <w:t>April 200</w:t>
            </w:r>
            <w:r w:rsidR="00B93CD1" w:rsidRPr="00F17D2A">
              <w:rPr>
                <w:rFonts w:eastAsiaTheme="majorEastAsia" w:cstheme="majorBidi"/>
                <w:b/>
                <w:caps/>
                <w:szCs w:val="24"/>
              </w:rPr>
              <w:t>5- December 2007</w:t>
            </w:r>
          </w:p>
          <w:p w14:paraId="1EF76C7E" w14:textId="77777777" w:rsidR="00B93CD1" w:rsidRPr="00880E20" w:rsidRDefault="00635366" w:rsidP="00F61DF9">
            <w:pPr>
              <w:rPr>
                <w:b/>
              </w:rPr>
            </w:pPr>
            <w:r w:rsidRPr="00F17D2A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>Client Advisor Shoe in</w:t>
            </w:r>
            <w:r w:rsidR="00F17D2A" w:rsidRPr="00F17D2A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>/Outfit Women’s Boutique</w:t>
            </w:r>
            <w:r w:rsidR="00862C66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 xml:space="preserve"> </w:t>
            </w:r>
            <w:r w:rsidR="00862C66" w:rsidRPr="00862C66">
              <w:rPr>
                <w:rStyle w:val="SubtleReference"/>
                <w:rFonts w:eastAsiaTheme="majorEastAsia" w:cstheme="majorBidi"/>
                <w:b w:val="0"/>
                <w:caps/>
                <w:sz w:val="26"/>
                <w:szCs w:val="26"/>
              </w:rPr>
              <w:t>Wynn Las Vegas Esplanande</w:t>
            </w:r>
            <w:r w:rsidR="002D45B5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 xml:space="preserve"> </w:t>
            </w:r>
            <w:r w:rsidR="00862C66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 xml:space="preserve"> </w:t>
            </w:r>
            <w:r w:rsidR="00862C66" w:rsidRPr="00862C66">
              <w:rPr>
                <w:b/>
                <w:smallCaps/>
              </w:rPr>
              <w:t xml:space="preserve"> </w:t>
            </w:r>
            <w:r w:rsidR="00862C66" w:rsidRPr="00880E20">
              <w:rPr>
                <w:b/>
              </w:rPr>
              <w:t>Successfully completed</w:t>
            </w:r>
            <w:r w:rsidR="00232691" w:rsidRPr="00880E20">
              <w:rPr>
                <w:b/>
              </w:rPr>
              <w:t xml:space="preserve"> Five star five diamond</w:t>
            </w:r>
            <w:r w:rsidR="002D45B5" w:rsidRPr="00880E20">
              <w:rPr>
                <w:b/>
              </w:rPr>
              <w:t xml:space="preserve"> </w:t>
            </w:r>
            <w:r w:rsidR="00692DEA" w:rsidRPr="00880E20">
              <w:rPr>
                <w:b/>
              </w:rPr>
              <w:t xml:space="preserve">standards </w:t>
            </w:r>
            <w:r w:rsidR="002D45B5" w:rsidRPr="00880E20">
              <w:rPr>
                <w:b/>
              </w:rPr>
              <w:t>sales associate</w:t>
            </w:r>
            <w:r w:rsidR="00420E7C" w:rsidRPr="00880E20">
              <w:rPr>
                <w:b/>
              </w:rPr>
              <w:t xml:space="preserve"> training which builds effective sales </w:t>
            </w:r>
            <w:r w:rsidR="00692DEA" w:rsidRPr="00880E20">
              <w:rPr>
                <w:b/>
              </w:rPr>
              <w:t>methods</w:t>
            </w:r>
            <w:r w:rsidR="00EA7C09" w:rsidRPr="00880E20">
              <w:rPr>
                <w:b/>
              </w:rPr>
              <w:t xml:space="preserve"> </w:t>
            </w:r>
            <w:r w:rsidR="00C41E25" w:rsidRPr="00880E20">
              <w:rPr>
                <w:b/>
              </w:rPr>
              <w:t xml:space="preserve">building effective and </w:t>
            </w:r>
            <w:r w:rsidR="00833FF1" w:rsidRPr="00880E20">
              <w:rPr>
                <w:b/>
              </w:rPr>
              <w:t xml:space="preserve">consistent </w:t>
            </w:r>
            <w:r w:rsidR="00232691" w:rsidRPr="00880E20">
              <w:rPr>
                <w:b/>
              </w:rPr>
              <w:t>clientele</w:t>
            </w:r>
            <w:r w:rsidR="00833FF1" w:rsidRPr="00880E20">
              <w:rPr>
                <w:b/>
              </w:rPr>
              <w:t xml:space="preserve"> </w:t>
            </w:r>
            <w:r w:rsidR="00C41E25" w:rsidRPr="00880E20">
              <w:rPr>
                <w:b/>
              </w:rPr>
              <w:t>/</w:t>
            </w:r>
            <w:r w:rsidR="00833FF1" w:rsidRPr="00880E20">
              <w:rPr>
                <w:b/>
              </w:rPr>
              <w:t>personal stylist</w:t>
            </w:r>
            <w:r w:rsidR="00862C66" w:rsidRPr="00880E20">
              <w:rPr>
                <w:b/>
              </w:rPr>
              <w:t xml:space="preserve"> assistance</w:t>
            </w:r>
            <w:r w:rsidR="006F6E40" w:rsidRPr="00880E20">
              <w:rPr>
                <w:b/>
              </w:rPr>
              <w:t>.</w:t>
            </w:r>
          </w:p>
          <w:p w14:paraId="3722D99A" w14:textId="77777777" w:rsidR="00D776D8" w:rsidRDefault="00D776D8" w:rsidP="00F61DF9">
            <w:pPr>
              <w:rPr>
                <w:b/>
              </w:rPr>
            </w:pPr>
          </w:p>
          <w:p w14:paraId="1FEDE786" w14:textId="77777777" w:rsidR="00D776D8" w:rsidRDefault="00D776D8" w:rsidP="00F61DF9">
            <w:pPr>
              <w:rPr>
                <w:b/>
              </w:rPr>
            </w:pPr>
            <w:r>
              <w:rPr>
                <w:b/>
              </w:rPr>
              <w:t>April 2003-March200</w:t>
            </w:r>
            <w:r w:rsidR="00AE2F17">
              <w:rPr>
                <w:b/>
              </w:rPr>
              <w:t>5</w:t>
            </w:r>
          </w:p>
          <w:p w14:paraId="4633B9A9" w14:textId="156BEE72" w:rsidR="00AE2F17" w:rsidRDefault="003277EC" w:rsidP="00F61DF9">
            <w:r w:rsidRPr="009368AB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>Customer Service</w:t>
            </w:r>
            <w:r w:rsidR="004E2891" w:rsidRPr="009368AB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>/Sales</w:t>
            </w:r>
            <w:r w:rsidRPr="009368AB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 xml:space="preserve"> Representative</w:t>
            </w:r>
            <w:r>
              <w:rPr>
                <w:b/>
              </w:rPr>
              <w:t xml:space="preserve"> </w:t>
            </w:r>
            <w:r w:rsidR="00AE2F17" w:rsidRPr="009368AB">
              <w:rPr>
                <w:rStyle w:val="SubtleReference"/>
                <w:rFonts w:eastAsiaTheme="majorEastAsia" w:cstheme="majorBidi"/>
                <w:b w:val="0"/>
                <w:caps/>
                <w:sz w:val="26"/>
                <w:szCs w:val="26"/>
              </w:rPr>
              <w:t xml:space="preserve">The UPS </w:t>
            </w:r>
            <w:r w:rsidR="009368AB" w:rsidRPr="009368AB">
              <w:rPr>
                <w:rStyle w:val="SubtleReference"/>
                <w:rFonts w:eastAsiaTheme="majorEastAsia" w:cstheme="majorBidi"/>
                <w:b w:val="0"/>
                <w:caps/>
                <w:sz w:val="26"/>
                <w:szCs w:val="26"/>
              </w:rPr>
              <w:t xml:space="preserve">STORE </w:t>
            </w:r>
            <w:r w:rsidR="009368AB" w:rsidRPr="00880E20">
              <w:rPr>
                <w:b/>
              </w:rPr>
              <w:t>efficiently</w:t>
            </w:r>
            <w:r w:rsidR="00354927" w:rsidRPr="009368AB">
              <w:rPr>
                <w:b/>
                <w:smallCaps/>
              </w:rPr>
              <w:t xml:space="preserve"> </w:t>
            </w:r>
            <w:r w:rsidR="004E2891">
              <w:rPr>
                <w:b/>
              </w:rPr>
              <w:t>completed</w:t>
            </w:r>
            <w:r w:rsidR="00D178A5">
              <w:rPr>
                <w:b/>
              </w:rPr>
              <w:t xml:space="preserve"> U</w:t>
            </w:r>
            <w:r w:rsidR="002061A8">
              <w:rPr>
                <w:b/>
              </w:rPr>
              <w:t xml:space="preserve">nited </w:t>
            </w:r>
            <w:r w:rsidR="00D178A5">
              <w:rPr>
                <w:b/>
              </w:rPr>
              <w:t>S</w:t>
            </w:r>
            <w:r w:rsidR="002061A8">
              <w:rPr>
                <w:b/>
              </w:rPr>
              <w:t xml:space="preserve">tates </w:t>
            </w:r>
            <w:r w:rsidR="00D178A5">
              <w:rPr>
                <w:b/>
              </w:rPr>
              <w:t>P</w:t>
            </w:r>
            <w:r w:rsidR="002061A8">
              <w:rPr>
                <w:b/>
              </w:rPr>
              <w:t xml:space="preserve">ostal </w:t>
            </w:r>
            <w:r w:rsidR="00D178A5">
              <w:rPr>
                <w:b/>
              </w:rPr>
              <w:t>S</w:t>
            </w:r>
            <w:r w:rsidR="002061A8">
              <w:rPr>
                <w:b/>
              </w:rPr>
              <w:t>ervice</w:t>
            </w:r>
            <w:r w:rsidR="00D178A5">
              <w:rPr>
                <w:b/>
              </w:rPr>
              <w:t>/UPS</w:t>
            </w:r>
            <w:r w:rsidR="004E2891">
              <w:rPr>
                <w:b/>
              </w:rPr>
              <w:t xml:space="preserve"> transactions for</w:t>
            </w:r>
            <w:r w:rsidR="00354927">
              <w:rPr>
                <w:b/>
              </w:rPr>
              <w:t>,</w:t>
            </w:r>
            <w:r w:rsidR="004E2891">
              <w:rPr>
                <w:b/>
              </w:rPr>
              <w:t xml:space="preserve"> </w:t>
            </w:r>
            <w:r w:rsidR="00476473">
              <w:rPr>
                <w:b/>
              </w:rPr>
              <w:t>packaging,</w:t>
            </w:r>
            <w:r w:rsidR="00271F2B">
              <w:rPr>
                <w:b/>
              </w:rPr>
              <w:t xml:space="preserve"> shipping</w:t>
            </w:r>
            <w:r w:rsidR="00D178A5">
              <w:rPr>
                <w:b/>
              </w:rPr>
              <w:t xml:space="preserve"> dut</w:t>
            </w:r>
            <w:r w:rsidR="00662C27">
              <w:rPr>
                <w:b/>
              </w:rPr>
              <w:t xml:space="preserve">y </w:t>
            </w:r>
            <w:r w:rsidR="00D178A5">
              <w:rPr>
                <w:b/>
              </w:rPr>
              <w:t>services</w:t>
            </w:r>
            <w:r w:rsidR="00662C27">
              <w:rPr>
                <w:b/>
              </w:rPr>
              <w:t xml:space="preserve"> and office </w:t>
            </w:r>
            <w:r w:rsidR="003504A8">
              <w:rPr>
                <w:b/>
              </w:rPr>
              <w:t>needs; fax and copy services</w:t>
            </w:r>
            <w:r w:rsidR="00D178A5">
              <w:rPr>
                <w:b/>
              </w:rPr>
              <w:t xml:space="preserve">. </w:t>
            </w:r>
          </w:p>
        </w:tc>
      </w:tr>
    </w:tbl>
    <w:sdt>
      <w:sdtPr>
        <w:alias w:val="Education:"/>
        <w:tag w:val="Education:"/>
        <w:id w:val="-1908763273"/>
        <w:placeholder>
          <w:docPart w:val="E877751F880D4071A931B041B5E66554"/>
        </w:placeholder>
        <w:temporary/>
        <w:showingPlcHdr/>
        <w15:appearance w15:val="hidden"/>
      </w:sdtPr>
      <w:sdtEndPr/>
      <w:sdtContent>
        <w:p w14:paraId="7993D54A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0EA825DA" w14:textId="77777777" w:rsidTr="00D66A52">
        <w:tc>
          <w:tcPr>
            <w:tcW w:w="9355" w:type="dxa"/>
          </w:tcPr>
          <w:p w14:paraId="376A80ED" w14:textId="3D0D598E" w:rsidR="001D0BF1" w:rsidRPr="00CF1A49" w:rsidRDefault="00B37434" w:rsidP="001D0BF1">
            <w:pPr>
              <w:pStyle w:val="Heading3"/>
              <w:contextualSpacing w:val="0"/>
              <w:outlineLvl w:val="2"/>
            </w:pPr>
            <w:r>
              <w:t>August</w:t>
            </w:r>
            <w:r w:rsidR="001D0BF1" w:rsidRPr="00CF1A49">
              <w:t xml:space="preserve"> </w:t>
            </w:r>
            <w:r>
              <w:t>2020</w:t>
            </w:r>
            <w:r w:rsidR="007702FF">
              <w:t>- Present</w:t>
            </w:r>
          </w:p>
          <w:p w14:paraId="0BE0E67B" w14:textId="5EA86E73" w:rsidR="001D0BF1" w:rsidRPr="00CF1A49" w:rsidRDefault="00FE0667" w:rsidP="001D0BF1">
            <w:pPr>
              <w:pStyle w:val="Heading2"/>
              <w:contextualSpacing w:val="0"/>
              <w:outlineLvl w:val="1"/>
            </w:pPr>
            <w:r>
              <w:t xml:space="preserve">(as) </w:t>
            </w:r>
            <w:r w:rsidR="00136E3F">
              <w:t xml:space="preserve">Business Administration </w:t>
            </w:r>
            <w:r>
              <w:t>Entreprenuership</w:t>
            </w:r>
            <w:r w:rsidR="001D0BF1" w:rsidRPr="00CF1A49">
              <w:t xml:space="preserve">, </w:t>
            </w:r>
            <w:r w:rsidR="00136E3F">
              <w:rPr>
                <w:rStyle w:val="SubtleReference"/>
              </w:rPr>
              <w:t>Asher College</w:t>
            </w:r>
            <w:r w:rsidR="0035624A">
              <w:rPr>
                <w:rStyle w:val="SubtleReference"/>
              </w:rPr>
              <w:t xml:space="preserve"> LV,NV</w:t>
            </w:r>
          </w:p>
          <w:p w14:paraId="2F7B60AE" w14:textId="20E2F88C" w:rsidR="00962B3A" w:rsidRPr="00FC4CFD" w:rsidRDefault="00212FF4" w:rsidP="003C7A9A">
            <w:pPr>
              <w:rPr>
                <w:b/>
              </w:rPr>
            </w:pPr>
            <w:r w:rsidRPr="00FC4CFD">
              <w:rPr>
                <w:b/>
              </w:rPr>
              <w:t>Aspiring executive</w:t>
            </w:r>
            <w:r w:rsidR="00002619" w:rsidRPr="00FC4CFD">
              <w:rPr>
                <w:b/>
              </w:rPr>
              <w:t xml:space="preserve"> &amp;</w:t>
            </w:r>
            <w:r w:rsidR="00C33F4C" w:rsidRPr="00FC4CFD">
              <w:rPr>
                <w:b/>
              </w:rPr>
              <w:t xml:space="preserve"> </w:t>
            </w:r>
            <w:r w:rsidR="00002619" w:rsidRPr="00FC4CFD">
              <w:rPr>
                <w:b/>
              </w:rPr>
              <w:t>entrepreneur</w:t>
            </w:r>
            <w:r w:rsidRPr="00FC4CFD">
              <w:rPr>
                <w:b/>
              </w:rPr>
              <w:t xml:space="preserve"> e</w:t>
            </w:r>
            <w:r w:rsidR="000F042D" w:rsidRPr="00FC4CFD">
              <w:rPr>
                <w:b/>
              </w:rPr>
              <w:t xml:space="preserve">nrolled July 2020 </w:t>
            </w:r>
            <w:r w:rsidR="00975283" w:rsidRPr="00FC4CFD">
              <w:rPr>
                <w:b/>
              </w:rPr>
              <w:t xml:space="preserve">in </w:t>
            </w:r>
            <w:r w:rsidR="00C22C35" w:rsidRPr="00FC4CFD">
              <w:rPr>
                <w:b/>
              </w:rPr>
              <w:t>pursuit of</w:t>
            </w:r>
            <w:r w:rsidR="00150AF1" w:rsidRPr="00FC4CFD">
              <w:rPr>
                <w:b/>
              </w:rPr>
              <w:t xml:space="preserve"> </w:t>
            </w:r>
            <w:r w:rsidR="00124AF4" w:rsidRPr="00FC4CFD">
              <w:rPr>
                <w:b/>
              </w:rPr>
              <w:t>entry level positions</w:t>
            </w:r>
            <w:r w:rsidR="003A5598" w:rsidRPr="00FC4CFD">
              <w:rPr>
                <w:b/>
              </w:rPr>
              <w:t xml:space="preserve"> </w:t>
            </w:r>
            <w:r w:rsidR="00150AF1" w:rsidRPr="00FC4CFD">
              <w:rPr>
                <w:b/>
              </w:rPr>
              <w:t xml:space="preserve"> in</w:t>
            </w:r>
            <w:r w:rsidR="00A60AF3" w:rsidRPr="00FC4CFD">
              <w:rPr>
                <w:b/>
              </w:rPr>
              <w:t xml:space="preserve"> </w:t>
            </w:r>
            <w:r w:rsidR="00635284" w:rsidRPr="00FC4CFD">
              <w:rPr>
                <w:b/>
              </w:rPr>
              <w:t>c</w:t>
            </w:r>
            <w:r w:rsidR="00A60AF3" w:rsidRPr="00FC4CFD">
              <w:rPr>
                <w:b/>
              </w:rPr>
              <w:t xml:space="preserve">orporate </w:t>
            </w:r>
            <w:r w:rsidR="00635284" w:rsidRPr="00FC4CFD">
              <w:rPr>
                <w:b/>
              </w:rPr>
              <w:t>b</w:t>
            </w:r>
            <w:r w:rsidR="00A60AF3" w:rsidRPr="00FC4CFD">
              <w:rPr>
                <w:b/>
              </w:rPr>
              <w:t xml:space="preserve">usiness </w:t>
            </w:r>
            <w:r w:rsidR="00635284" w:rsidRPr="00FC4CFD">
              <w:rPr>
                <w:b/>
              </w:rPr>
              <w:t>f</w:t>
            </w:r>
            <w:r w:rsidR="00A60AF3" w:rsidRPr="00FC4CFD">
              <w:rPr>
                <w:b/>
              </w:rPr>
              <w:t xml:space="preserve">ields: </w:t>
            </w:r>
          </w:p>
          <w:p w14:paraId="7262555E" w14:textId="0E7DC682" w:rsidR="00B26EE9" w:rsidRPr="00DF52FE" w:rsidRDefault="002D5996" w:rsidP="00DF52FE">
            <w:pPr>
              <w:ind w:left="360"/>
              <w:rPr>
                <w:b/>
              </w:rPr>
            </w:pPr>
            <w:r w:rsidRPr="00DF52FE">
              <w:rPr>
                <w:b/>
              </w:rPr>
              <w:t>Administrati</w:t>
            </w:r>
            <w:r w:rsidR="008452C5" w:rsidRPr="00DF52FE">
              <w:rPr>
                <w:b/>
              </w:rPr>
              <w:t>on</w:t>
            </w:r>
          </w:p>
          <w:p w14:paraId="7D4B6EFA" w14:textId="6422DBC5" w:rsidR="00B26EE9" w:rsidRPr="00DF52FE" w:rsidRDefault="000A025D" w:rsidP="00DF52FE">
            <w:pPr>
              <w:ind w:left="360"/>
              <w:rPr>
                <w:b/>
              </w:rPr>
            </w:pPr>
            <w:r w:rsidRPr="00DF52FE">
              <w:rPr>
                <w:b/>
              </w:rPr>
              <w:t>Human Recourses</w:t>
            </w:r>
            <w:r w:rsidR="00E06370" w:rsidRPr="00DF52FE">
              <w:rPr>
                <w:b/>
              </w:rPr>
              <w:t xml:space="preserve"> </w:t>
            </w:r>
            <w:r w:rsidR="00DE5194" w:rsidRPr="00DF52FE">
              <w:rPr>
                <w:b/>
              </w:rPr>
              <w:t xml:space="preserve">/ </w:t>
            </w:r>
            <w:r w:rsidR="001146B7" w:rsidRPr="00DF52FE">
              <w:rPr>
                <w:b/>
              </w:rPr>
              <w:t>Leadership</w:t>
            </w:r>
          </w:p>
          <w:p w14:paraId="2711B154" w14:textId="1D78F51D" w:rsidR="0092793A" w:rsidRPr="00DF52FE" w:rsidRDefault="0092793A" w:rsidP="00DF52FE">
            <w:pPr>
              <w:ind w:left="360"/>
              <w:rPr>
                <w:b/>
              </w:rPr>
            </w:pPr>
            <w:r w:rsidRPr="00DF52FE">
              <w:rPr>
                <w:b/>
              </w:rPr>
              <w:t>Public Relations</w:t>
            </w:r>
          </w:p>
          <w:p w14:paraId="01287B7C" w14:textId="77777777" w:rsidR="00B26EE9" w:rsidRPr="00DF52FE" w:rsidRDefault="00FB4662" w:rsidP="00DF52FE">
            <w:pPr>
              <w:ind w:left="360"/>
              <w:rPr>
                <w:b/>
              </w:rPr>
            </w:pPr>
            <w:r w:rsidRPr="00DF52FE">
              <w:rPr>
                <w:b/>
              </w:rPr>
              <w:t>Event Marketing</w:t>
            </w:r>
            <w:r w:rsidR="00B26EE9" w:rsidRPr="00DF52FE">
              <w:rPr>
                <w:b/>
              </w:rPr>
              <w:t>/</w:t>
            </w:r>
            <w:r w:rsidRPr="00DF52FE">
              <w:rPr>
                <w:b/>
              </w:rPr>
              <w:t>Advertisement</w:t>
            </w:r>
          </w:p>
          <w:p w14:paraId="4DF6C31E" w14:textId="11AD55D6" w:rsidR="007538DC" w:rsidRPr="00CF1A49" w:rsidRDefault="001146B7" w:rsidP="00DF52FE">
            <w:pPr>
              <w:ind w:left="360"/>
            </w:pPr>
            <w:r w:rsidRPr="00DF52FE">
              <w:rPr>
                <w:b/>
              </w:rPr>
              <w:t xml:space="preserve">Retail </w:t>
            </w:r>
            <w:r w:rsidR="002D5996" w:rsidRPr="00DF52FE">
              <w:rPr>
                <w:b/>
              </w:rPr>
              <w:t>Visual Merchandising</w:t>
            </w:r>
            <w:r w:rsidR="000A025D">
              <w:t xml:space="preserve"> </w:t>
            </w:r>
          </w:p>
        </w:tc>
      </w:tr>
      <w:tr w:rsidR="00F61DF9" w:rsidRPr="00CF1A49" w14:paraId="6609464A" w14:textId="77777777" w:rsidTr="00F61DF9">
        <w:tc>
          <w:tcPr>
            <w:tcW w:w="9355" w:type="dxa"/>
            <w:tcMar>
              <w:top w:w="216" w:type="dxa"/>
            </w:tcMar>
          </w:tcPr>
          <w:p w14:paraId="63C0C867" w14:textId="3B212FF3" w:rsidR="00F61DF9" w:rsidRPr="00CF1A49" w:rsidRDefault="002C4652" w:rsidP="00F61DF9">
            <w:pPr>
              <w:pStyle w:val="Heading3"/>
              <w:contextualSpacing w:val="0"/>
              <w:outlineLvl w:val="2"/>
            </w:pPr>
            <w:r>
              <w:t>June</w:t>
            </w:r>
            <w:r w:rsidR="00F61DF9" w:rsidRPr="00CF1A49">
              <w:t xml:space="preserve"> </w:t>
            </w:r>
            <w:r w:rsidR="007702FF">
              <w:t>2005-2008</w:t>
            </w:r>
          </w:p>
          <w:p w14:paraId="75D4F7B3" w14:textId="2C93E9A5" w:rsidR="00F61DF9" w:rsidRPr="00CF1A49" w:rsidRDefault="000F35AB" w:rsidP="00F61DF9">
            <w:pPr>
              <w:pStyle w:val="Heading2"/>
              <w:contextualSpacing w:val="0"/>
              <w:outlineLvl w:val="1"/>
            </w:pPr>
            <w:r>
              <w:t>Business Marketing/ Performing Arts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College Souther</w:t>
            </w:r>
            <w:r w:rsidR="00CF35B9">
              <w:rPr>
                <w:rStyle w:val="SubtleReference"/>
              </w:rPr>
              <w:t>n</w:t>
            </w:r>
            <w:r>
              <w:rPr>
                <w:rStyle w:val="SubtleReference"/>
              </w:rPr>
              <w:t xml:space="preserve"> Nevada</w:t>
            </w:r>
          </w:p>
          <w:p w14:paraId="427C453C" w14:textId="77777777" w:rsidR="00F61DF9" w:rsidRDefault="00F61DF9" w:rsidP="00F61DF9"/>
          <w:p w14:paraId="1772DDB2" w14:textId="77777777" w:rsidR="0035624A" w:rsidRDefault="0035624A" w:rsidP="00F61DF9">
            <w:pPr>
              <w:rPr>
                <w:rStyle w:val="SubtleReference"/>
                <w:rFonts w:eastAsiaTheme="majorEastAsia" w:cstheme="majorBidi"/>
                <w:caps/>
                <w:sz w:val="26"/>
                <w:szCs w:val="26"/>
              </w:rPr>
            </w:pPr>
            <w:r w:rsidRPr="00BC5CD5">
              <w:rPr>
                <w:rStyle w:val="SubtleReference"/>
                <w:rFonts w:eastAsiaTheme="majorEastAsia" w:cstheme="majorBidi"/>
                <w:b w:val="0"/>
                <w:caps/>
                <w:sz w:val="26"/>
                <w:szCs w:val="26"/>
              </w:rPr>
              <w:t>Cheyenne High School LV,NV</w:t>
            </w:r>
            <w:r w:rsidR="00BC5CD5">
              <w:rPr>
                <w:rStyle w:val="SubtleReference"/>
                <w:rFonts w:eastAsiaTheme="majorEastAsia" w:cstheme="majorBidi"/>
                <w:b w:val="0"/>
                <w:caps/>
                <w:sz w:val="26"/>
                <w:szCs w:val="26"/>
              </w:rPr>
              <w:t xml:space="preserve"> </w:t>
            </w:r>
          </w:p>
          <w:p w14:paraId="062F7788" w14:textId="712E6D5E" w:rsidR="00076245" w:rsidRDefault="00076245" w:rsidP="00FF218F">
            <w:r w:rsidRPr="00FF218F">
              <w:rPr>
                <w:b/>
              </w:rPr>
              <w:t>Diploma Received – June 2004</w:t>
            </w:r>
          </w:p>
        </w:tc>
      </w:tr>
    </w:tbl>
    <w:sdt>
      <w:sdtPr>
        <w:alias w:val="Skills:"/>
        <w:tag w:val="Skills:"/>
        <w:id w:val="-1392877668"/>
        <w:placeholder>
          <w:docPart w:val="153C9EC3319A4A7F9842FBA05F8869B7"/>
        </w:placeholder>
        <w:temporary/>
        <w:showingPlcHdr/>
        <w15:appearance w15:val="hidden"/>
      </w:sdtPr>
      <w:sdtEndPr/>
      <w:sdtContent>
        <w:p w14:paraId="3759EA06" w14:textId="724F8880" w:rsidR="003F71B0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3389C288" w14:textId="77777777" w:rsidTr="00CF1A49">
        <w:tc>
          <w:tcPr>
            <w:tcW w:w="4675" w:type="dxa"/>
          </w:tcPr>
          <w:p w14:paraId="33872D51" w14:textId="49A8FF80" w:rsidR="001E3120" w:rsidRPr="00DF52FE" w:rsidRDefault="005730F7" w:rsidP="00DF52FE">
            <w:pPr>
              <w:ind w:left="360"/>
              <w:rPr>
                <w:b/>
              </w:rPr>
            </w:pPr>
            <w:r w:rsidRPr="00DF52FE">
              <w:rPr>
                <w:b/>
              </w:rPr>
              <w:t>Strong Communication</w:t>
            </w:r>
            <w:r w:rsidR="00BA5936">
              <w:rPr>
                <w:b/>
              </w:rPr>
              <w:t>/ I</w:t>
            </w:r>
            <w:r w:rsidRPr="00DF52FE">
              <w:rPr>
                <w:b/>
              </w:rPr>
              <w:t>nterpersonal</w:t>
            </w:r>
            <w:r w:rsidR="00BA5936">
              <w:rPr>
                <w:b/>
              </w:rPr>
              <w:t xml:space="preserve"> </w:t>
            </w:r>
            <w:r w:rsidRPr="00DF52FE">
              <w:rPr>
                <w:b/>
              </w:rPr>
              <w:t>Skills.</w:t>
            </w:r>
          </w:p>
          <w:p w14:paraId="2C1ECDCB" w14:textId="5A566AAD" w:rsidR="00F275A4" w:rsidRPr="00DF52FE" w:rsidRDefault="00F275A4" w:rsidP="00DF52FE">
            <w:pPr>
              <w:ind w:left="360"/>
              <w:rPr>
                <w:b/>
              </w:rPr>
            </w:pPr>
            <w:r w:rsidRPr="00DF52FE">
              <w:rPr>
                <w:b/>
              </w:rPr>
              <w:t xml:space="preserve">Excellent </w:t>
            </w:r>
            <w:r w:rsidR="00E637AA" w:rsidRPr="00DF52FE">
              <w:rPr>
                <w:b/>
              </w:rPr>
              <w:t>Networking Skills</w:t>
            </w:r>
          </w:p>
          <w:p w14:paraId="7C53FE09" w14:textId="3B32CA06" w:rsidR="00C36A36" w:rsidRPr="00DF52FE" w:rsidRDefault="00862C66" w:rsidP="00DF52FE">
            <w:pPr>
              <w:ind w:left="360"/>
              <w:rPr>
                <w:b/>
              </w:rPr>
            </w:pPr>
            <w:r w:rsidRPr="00DF52FE">
              <w:rPr>
                <w:b/>
              </w:rPr>
              <w:t>Efficient</w:t>
            </w:r>
            <w:r w:rsidR="003F71B0" w:rsidRPr="00DF52FE">
              <w:rPr>
                <w:b/>
              </w:rPr>
              <w:t xml:space="preserve"> Learner</w:t>
            </w:r>
          </w:p>
          <w:p w14:paraId="63E2410F" w14:textId="615C6DC3" w:rsidR="001F4E6D" w:rsidRPr="006E1507" w:rsidRDefault="001F4E6D" w:rsidP="00DF52FE">
            <w:pPr>
              <w:pStyle w:val="ListParagraph"/>
            </w:pPr>
          </w:p>
        </w:tc>
        <w:tc>
          <w:tcPr>
            <w:tcW w:w="4675" w:type="dxa"/>
            <w:tcMar>
              <w:left w:w="360" w:type="dxa"/>
            </w:tcMar>
          </w:tcPr>
          <w:p w14:paraId="41AD61B2" w14:textId="3DD5E289" w:rsidR="001E3120" w:rsidRPr="006E1507" w:rsidRDefault="001E3120" w:rsidP="005730F7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sdt>
      <w:sdtPr>
        <w:alias w:val="Activities:"/>
        <w:tag w:val="Activities:"/>
        <w:id w:val="1223332893"/>
        <w:placeholder>
          <w:docPart w:val="3F13A7CC04124D749ED4509B91DA8E6F"/>
        </w:placeholder>
        <w:temporary/>
        <w:showingPlcHdr/>
        <w15:appearance w15:val="hidden"/>
      </w:sdtPr>
      <w:sdtEndPr/>
      <w:sdtContent>
        <w:p w14:paraId="46F89F37" w14:textId="77777777"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14:paraId="1DFB7893" w14:textId="797EE61A" w:rsidR="00771C42" w:rsidRDefault="00771C42" w:rsidP="00963055">
      <w:pPr>
        <w:pStyle w:val="ListParagraph"/>
        <w:numPr>
          <w:ilvl w:val="0"/>
          <w:numId w:val="15"/>
        </w:numPr>
        <w:rPr>
          <w:b/>
        </w:rPr>
      </w:pPr>
      <w:r w:rsidRPr="00FF218F">
        <w:rPr>
          <w:b/>
        </w:rPr>
        <w:t xml:space="preserve">Engaging in community and charity activities. </w:t>
      </w:r>
      <w:r w:rsidR="00007DFE">
        <w:rPr>
          <w:b/>
        </w:rPr>
        <w:t xml:space="preserve">Social </w:t>
      </w:r>
      <w:r w:rsidR="00743811">
        <w:rPr>
          <w:b/>
        </w:rPr>
        <w:t xml:space="preserve">Entrepreneurship; </w:t>
      </w:r>
      <w:r w:rsidR="00007DFE">
        <w:rPr>
          <w:b/>
        </w:rPr>
        <w:t>G</w:t>
      </w:r>
      <w:r w:rsidRPr="00FF218F">
        <w:rPr>
          <w:b/>
        </w:rPr>
        <w:t>iv</w:t>
      </w:r>
      <w:r w:rsidR="00743811">
        <w:rPr>
          <w:b/>
        </w:rPr>
        <w:t>ing</w:t>
      </w:r>
      <w:r w:rsidRPr="00FF218F">
        <w:rPr>
          <w:b/>
        </w:rPr>
        <w:t xml:space="preserve"> back to the community; being a positive role model for our society and youth</w:t>
      </w:r>
    </w:p>
    <w:p w14:paraId="144E6544" w14:textId="77777777" w:rsidR="006044E6" w:rsidRPr="00FF218F" w:rsidRDefault="006044E6" w:rsidP="006044E6">
      <w:pPr>
        <w:pStyle w:val="ListParagraph"/>
        <w:rPr>
          <w:b/>
        </w:rPr>
      </w:pPr>
    </w:p>
    <w:p w14:paraId="55159CA7" w14:textId="37700DDC" w:rsidR="00382CF4" w:rsidRPr="00FF218F" w:rsidRDefault="00AA64F6" w:rsidP="00963055">
      <w:pPr>
        <w:pStyle w:val="ListParagraph"/>
        <w:numPr>
          <w:ilvl w:val="0"/>
          <w:numId w:val="15"/>
        </w:numPr>
        <w:rPr>
          <w:b/>
        </w:rPr>
      </w:pPr>
      <w:r w:rsidRPr="00FF218F">
        <w:rPr>
          <w:b/>
        </w:rPr>
        <w:t>Motivational speaking</w:t>
      </w:r>
      <w:r w:rsidR="00212FF4" w:rsidRPr="00FF218F">
        <w:rPr>
          <w:b/>
        </w:rPr>
        <w:t xml:space="preserve"> </w:t>
      </w:r>
      <w:r w:rsidR="009E68F8" w:rsidRPr="00FF218F">
        <w:rPr>
          <w:b/>
        </w:rPr>
        <w:t>with</w:t>
      </w:r>
      <w:r w:rsidR="00212FF4" w:rsidRPr="00FF218F">
        <w:rPr>
          <w:b/>
        </w:rPr>
        <w:t xml:space="preserve">in </w:t>
      </w:r>
      <w:r w:rsidRPr="00FF218F">
        <w:rPr>
          <w:b/>
        </w:rPr>
        <w:t>local community organizations</w:t>
      </w:r>
    </w:p>
    <w:p w14:paraId="484BBEBF" w14:textId="5D94FE2B" w:rsidR="00C43E90" w:rsidRDefault="00C43E90" w:rsidP="009079C8">
      <w:pPr>
        <w:pStyle w:val="ListBullet"/>
        <w:numPr>
          <w:ilvl w:val="0"/>
          <w:numId w:val="0"/>
        </w:numPr>
        <w:ind w:left="360"/>
      </w:pPr>
      <w:r>
        <w:t>Summer2005</w:t>
      </w:r>
      <w:r w:rsidR="00F335B3">
        <w:t xml:space="preserve"> Men and Divas of Tomorrow </w:t>
      </w:r>
      <w:r w:rsidR="004F5396">
        <w:t xml:space="preserve">High </w:t>
      </w:r>
      <w:r>
        <w:t>School mentorship organization</w:t>
      </w:r>
      <w:r w:rsidR="00213BA8">
        <w:t xml:space="preserve"> (</w:t>
      </w:r>
      <w:r w:rsidR="00213BA8">
        <w:t>. Coordinated under Alpha phi Alpha fraternity</w:t>
      </w:r>
      <w:r w:rsidR="00213BA8">
        <w:t xml:space="preserve"> incorporated)</w:t>
      </w:r>
      <w:r w:rsidR="004F5396">
        <w:t xml:space="preserve"> </w:t>
      </w:r>
      <w:r w:rsidR="00DF52FE">
        <w:t>Goal to direct male and female</w:t>
      </w:r>
      <w:r w:rsidR="004F5396">
        <w:t xml:space="preserve"> </w:t>
      </w:r>
      <w:r w:rsidR="00DF52FE">
        <w:t>teens</w:t>
      </w:r>
      <w:r w:rsidR="00254344">
        <w:t xml:space="preserve"> towards </w:t>
      </w:r>
      <w:r w:rsidR="00A2459F">
        <w:t xml:space="preserve">discipline and leadership skills </w:t>
      </w:r>
      <w:r w:rsidR="007D6922">
        <w:t>for goal achievement</w:t>
      </w:r>
      <w:r w:rsidR="00254344">
        <w:t xml:space="preserve"> </w:t>
      </w:r>
      <w:r w:rsidR="007D6922">
        <w:t xml:space="preserve">and </w:t>
      </w:r>
      <w:r w:rsidR="007B2856">
        <w:t xml:space="preserve">how to </w:t>
      </w:r>
      <w:r w:rsidR="00DF52FE">
        <w:t>obtain</w:t>
      </w:r>
      <w:r w:rsidR="004E1A4B">
        <w:t xml:space="preserve"> exceptional </w:t>
      </w:r>
      <w:r w:rsidR="00E1036A">
        <w:t>problem-solving</w:t>
      </w:r>
      <w:bookmarkStart w:id="0" w:name="_GoBack"/>
      <w:bookmarkEnd w:id="0"/>
      <w:r w:rsidR="004E1A4B">
        <w:t xml:space="preserve"> skills in</w:t>
      </w:r>
      <w:r w:rsidR="003E0A40">
        <w:t xml:space="preserve"> </w:t>
      </w:r>
      <w:r w:rsidR="004E1A4B">
        <w:t xml:space="preserve">early </w:t>
      </w:r>
      <w:r w:rsidR="003E0A40">
        <w:t>adult hood</w:t>
      </w:r>
    </w:p>
    <w:p w14:paraId="14C04461" w14:textId="77777777" w:rsidR="00C43E90" w:rsidRDefault="00C43E90" w:rsidP="009079C8">
      <w:pPr>
        <w:pStyle w:val="ListBullet"/>
        <w:numPr>
          <w:ilvl w:val="0"/>
          <w:numId w:val="0"/>
        </w:numPr>
        <w:ind w:left="360"/>
      </w:pPr>
    </w:p>
    <w:p w14:paraId="6AFA8D0E" w14:textId="1CE1928F" w:rsidR="009079C8" w:rsidRDefault="0098300A" w:rsidP="009079C8">
      <w:pPr>
        <w:pStyle w:val="ListBullet"/>
        <w:numPr>
          <w:ilvl w:val="0"/>
          <w:numId w:val="0"/>
        </w:numPr>
        <w:ind w:left="360"/>
      </w:pPr>
      <w:r>
        <w:t>Summer 20</w:t>
      </w:r>
      <w:r w:rsidR="003B3EE6">
        <w:t>15</w:t>
      </w:r>
      <w:r w:rsidR="008B534D">
        <w:t>Anti Bull</w:t>
      </w:r>
      <w:r w:rsidR="00841E51">
        <w:t>y</w:t>
      </w:r>
      <w:r w:rsidR="008B534D">
        <w:t xml:space="preserve">ing Awareness </w:t>
      </w:r>
      <w:r w:rsidR="003B3EE6">
        <w:t>-</w:t>
      </w:r>
      <w:r w:rsidR="000E02EF">
        <w:t xml:space="preserve"> (PVAC) Perform</w:t>
      </w:r>
      <w:r w:rsidR="00BB13C2">
        <w:t xml:space="preserve">ing Visual Arts </w:t>
      </w:r>
      <w:r w:rsidR="00841E51">
        <w:t>Camp Dance</w:t>
      </w:r>
      <w:r w:rsidR="003B3EE6">
        <w:t xml:space="preserve"> Ensemble</w:t>
      </w:r>
      <w:r w:rsidR="00BB13C2">
        <w:t xml:space="preserve"> @West Las Vegas Arts Center</w:t>
      </w:r>
      <w:r w:rsidR="008B534D">
        <w:t xml:space="preserve"> Las Vegas, Nevada </w:t>
      </w:r>
    </w:p>
    <w:p w14:paraId="487C892A" w14:textId="77777777" w:rsidR="00841E51" w:rsidRDefault="00841E51" w:rsidP="009079C8">
      <w:pPr>
        <w:pStyle w:val="ListBullet"/>
        <w:numPr>
          <w:ilvl w:val="0"/>
          <w:numId w:val="0"/>
        </w:numPr>
        <w:ind w:left="360"/>
      </w:pPr>
    </w:p>
    <w:p w14:paraId="2E23DFFB" w14:textId="1E1DA9AC" w:rsidR="00124B68" w:rsidRDefault="00124B68" w:rsidP="006E1507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8"/>
          <w:szCs w:val="32"/>
        </w:rPr>
      </w:pPr>
    </w:p>
    <w:p w14:paraId="10642F28" w14:textId="77777777" w:rsidR="00124B68" w:rsidRDefault="00124B68" w:rsidP="006E1507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8"/>
          <w:szCs w:val="32"/>
        </w:rPr>
      </w:pPr>
    </w:p>
    <w:p w14:paraId="4B00E994" w14:textId="7BF86C58" w:rsidR="00B51D1B" w:rsidRDefault="005137D1" w:rsidP="006E1507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8"/>
          <w:szCs w:val="32"/>
        </w:rPr>
      </w:pPr>
      <w: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8"/>
          <w:szCs w:val="32"/>
        </w:rPr>
        <w:t>work</w:t>
      </w:r>
      <w:r w:rsidR="009079C8" w:rsidRPr="00124B68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8"/>
          <w:szCs w:val="32"/>
        </w:rPr>
        <w:t xml:space="preserve"> references</w:t>
      </w:r>
      <w:r w:rsidR="009B4709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8"/>
          <w:szCs w:val="32"/>
        </w:rPr>
        <w:t>:</w:t>
      </w:r>
    </w:p>
    <w:p w14:paraId="046164D5" w14:textId="77777777" w:rsidR="009B4709" w:rsidRDefault="009B4709" w:rsidP="006E1507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8"/>
          <w:szCs w:val="32"/>
        </w:rPr>
      </w:pPr>
    </w:p>
    <w:p w14:paraId="1FE17568" w14:textId="2765F268" w:rsidR="00124B68" w:rsidRPr="00743811" w:rsidRDefault="00E56F24" w:rsidP="00743811">
      <w:pPr>
        <w:ind w:left="360"/>
        <w:rPr>
          <w:b/>
        </w:rPr>
      </w:pPr>
      <w:r w:rsidRPr="00743811">
        <w:rPr>
          <w:b/>
        </w:rPr>
        <w:t xml:space="preserve">Heather </w:t>
      </w:r>
      <w:r w:rsidR="000412DD" w:rsidRPr="00743811">
        <w:rPr>
          <w:b/>
        </w:rPr>
        <w:t>Bur</w:t>
      </w:r>
      <w:r w:rsidR="009B4709" w:rsidRPr="00743811">
        <w:rPr>
          <w:b/>
        </w:rPr>
        <w:t>dette Director of Marketing</w:t>
      </w:r>
      <w:r w:rsidR="00124B68" w:rsidRPr="00743811">
        <w:rPr>
          <w:b/>
        </w:rPr>
        <w:t xml:space="preserve">- </w:t>
      </w:r>
      <w:r w:rsidR="00752384" w:rsidRPr="00743811">
        <w:rPr>
          <w:b/>
        </w:rPr>
        <w:t xml:space="preserve">Kre8 Media </w:t>
      </w:r>
      <w:r w:rsidR="006E7F30" w:rsidRPr="00743811">
        <w:rPr>
          <w:b/>
        </w:rPr>
        <w:t xml:space="preserve"> (702)777-2111</w:t>
      </w:r>
    </w:p>
    <w:p w14:paraId="0D114E03" w14:textId="6BEA6E7A" w:rsidR="009B4709" w:rsidRPr="00743811" w:rsidRDefault="009B4709" w:rsidP="00743811">
      <w:pPr>
        <w:ind w:left="360"/>
        <w:rPr>
          <w:b/>
        </w:rPr>
      </w:pPr>
    </w:p>
    <w:p w14:paraId="1B9D30AA" w14:textId="7665A4DA" w:rsidR="009B4709" w:rsidRPr="00743811" w:rsidRDefault="004678EC" w:rsidP="00743811">
      <w:pPr>
        <w:ind w:left="360"/>
        <w:rPr>
          <w:b/>
        </w:rPr>
      </w:pPr>
      <w:r w:rsidRPr="00743811">
        <w:rPr>
          <w:b/>
        </w:rPr>
        <w:t xml:space="preserve">Gair Marking </w:t>
      </w:r>
      <w:r w:rsidR="002F632C" w:rsidRPr="00743811">
        <w:rPr>
          <w:b/>
        </w:rPr>
        <w:t>Booking Agent ATN Agency: Gair Marking (</w:t>
      </w:r>
      <w:hyperlink r:id="rId8" w:history="1">
        <w:r w:rsidR="002F632C" w:rsidRPr="00743811">
          <w:rPr>
            <w:b/>
          </w:rPr>
          <w:t>gmarking@atneventstaffing.com</w:t>
        </w:r>
      </w:hyperlink>
      <w:r w:rsidR="002F632C" w:rsidRPr="00743811">
        <w:rPr>
          <w:b/>
        </w:rPr>
        <w:t>)</w:t>
      </w:r>
    </w:p>
    <w:p w14:paraId="34722E64" w14:textId="1B6A7B16" w:rsidR="00F663FB" w:rsidRPr="00743811" w:rsidRDefault="00F663FB" w:rsidP="00743811">
      <w:pPr>
        <w:ind w:left="360"/>
        <w:rPr>
          <w:b/>
        </w:rPr>
      </w:pPr>
    </w:p>
    <w:p w14:paraId="5F00BCC7" w14:textId="66C609A4" w:rsidR="00F663FB" w:rsidRPr="00743811" w:rsidRDefault="00F663FB" w:rsidP="00743811">
      <w:pPr>
        <w:ind w:left="360"/>
        <w:rPr>
          <w:b/>
        </w:rPr>
      </w:pPr>
      <w:r w:rsidRPr="00743811">
        <w:rPr>
          <w:b/>
        </w:rPr>
        <w:t>Karl Hansen Store Manager SHOE IN/ OUTFIT Wynn Las Vegas (</w:t>
      </w:r>
      <w:r w:rsidR="00CA6E40" w:rsidRPr="00743811">
        <w:rPr>
          <w:b/>
        </w:rPr>
        <w:t>702)770-7000</w:t>
      </w:r>
    </w:p>
    <w:p w14:paraId="566CBD35" w14:textId="24A371EC" w:rsidR="00CA6E40" w:rsidRPr="00743811" w:rsidRDefault="00CA6E40" w:rsidP="00743811">
      <w:pPr>
        <w:ind w:left="360"/>
        <w:rPr>
          <w:b/>
        </w:rPr>
      </w:pPr>
    </w:p>
    <w:p w14:paraId="2D563224" w14:textId="6A03E3AA" w:rsidR="00CA6E40" w:rsidRPr="00743811" w:rsidRDefault="00CA6E40" w:rsidP="00743811">
      <w:pPr>
        <w:ind w:left="360"/>
        <w:rPr>
          <w:b/>
        </w:rPr>
      </w:pPr>
      <w:r w:rsidRPr="00743811">
        <w:rPr>
          <w:b/>
        </w:rPr>
        <w:t>Jennifer Greenman Parasol Lounge General Manager</w:t>
      </w:r>
      <w:r w:rsidR="00F62997" w:rsidRPr="00743811">
        <w:rPr>
          <w:b/>
        </w:rPr>
        <w:t xml:space="preserve"> Wynn Las Vegas (702)770-7000</w:t>
      </w:r>
    </w:p>
    <w:p w14:paraId="3241E9D8" w14:textId="25B4CB54" w:rsidR="002061A8" w:rsidRPr="00743811" w:rsidRDefault="002061A8" w:rsidP="00743811">
      <w:pPr>
        <w:ind w:left="360"/>
        <w:rPr>
          <w:b/>
        </w:rPr>
      </w:pPr>
    </w:p>
    <w:p w14:paraId="23E91069" w14:textId="728E86BE" w:rsidR="002061A8" w:rsidRPr="00743811" w:rsidRDefault="002061A8" w:rsidP="00743811">
      <w:pPr>
        <w:ind w:left="360"/>
        <w:rPr>
          <w:b/>
        </w:rPr>
      </w:pPr>
      <w:r w:rsidRPr="00743811">
        <w:rPr>
          <w:b/>
        </w:rPr>
        <w:t xml:space="preserve">John </w:t>
      </w:r>
      <w:r w:rsidR="005B3948" w:rsidRPr="00743811">
        <w:rPr>
          <w:b/>
        </w:rPr>
        <w:t>Stanton Store</w:t>
      </w:r>
      <w:r w:rsidR="00C14588" w:rsidRPr="00743811">
        <w:rPr>
          <w:b/>
        </w:rPr>
        <w:t xml:space="preserve"> owner </w:t>
      </w:r>
      <w:r w:rsidR="00EB2494" w:rsidRPr="00743811">
        <w:rPr>
          <w:b/>
        </w:rPr>
        <w:t>(702)</w:t>
      </w:r>
      <w:r w:rsidR="00C270A5" w:rsidRPr="00743811">
        <w:rPr>
          <w:b/>
        </w:rPr>
        <w:t>631-4623</w:t>
      </w:r>
    </w:p>
    <w:p w14:paraId="53C750E8" w14:textId="4A767B4A" w:rsidR="002F632C" w:rsidRPr="00963055" w:rsidRDefault="002F632C" w:rsidP="006E1507">
      <w:pPr>
        <w:rPr>
          <w:b/>
          <w:smallCaps/>
        </w:rPr>
      </w:pPr>
    </w:p>
    <w:p w14:paraId="3E6490D0" w14:textId="77777777" w:rsidR="002F632C" w:rsidRDefault="002F632C" w:rsidP="006E1507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8"/>
          <w:szCs w:val="32"/>
        </w:rPr>
      </w:pPr>
    </w:p>
    <w:p w14:paraId="024FDB93" w14:textId="4CA7430F" w:rsidR="006E7F30" w:rsidRDefault="006E7F30" w:rsidP="006E1507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8"/>
          <w:szCs w:val="32"/>
        </w:rPr>
      </w:pPr>
    </w:p>
    <w:p w14:paraId="282E2A6A" w14:textId="77777777" w:rsidR="00124B68" w:rsidRPr="00124B68" w:rsidRDefault="00124B68" w:rsidP="006E1507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8"/>
          <w:szCs w:val="32"/>
        </w:rPr>
      </w:pPr>
    </w:p>
    <w:sectPr w:rsidR="00124B68" w:rsidRPr="00124B68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3E133B" w14:textId="77777777" w:rsidR="00A033B5" w:rsidRDefault="00A033B5" w:rsidP="0068194B">
      <w:r>
        <w:separator/>
      </w:r>
    </w:p>
    <w:p w14:paraId="4E74828B" w14:textId="77777777" w:rsidR="00A033B5" w:rsidRDefault="00A033B5"/>
    <w:p w14:paraId="66C0EC9B" w14:textId="77777777" w:rsidR="00A033B5" w:rsidRDefault="00A033B5"/>
  </w:endnote>
  <w:endnote w:type="continuationSeparator" w:id="0">
    <w:p w14:paraId="02AA0A2B" w14:textId="77777777" w:rsidR="00A033B5" w:rsidRDefault="00A033B5" w:rsidP="0068194B">
      <w:r>
        <w:continuationSeparator/>
      </w:r>
    </w:p>
    <w:p w14:paraId="5054D0D6" w14:textId="77777777" w:rsidR="00A033B5" w:rsidRDefault="00A033B5"/>
    <w:p w14:paraId="60DC8AF1" w14:textId="77777777" w:rsidR="00A033B5" w:rsidRDefault="00A033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90FE86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70ECFC" w14:textId="77777777" w:rsidR="00A033B5" w:rsidRDefault="00A033B5" w:rsidP="0068194B">
      <w:r>
        <w:separator/>
      </w:r>
    </w:p>
    <w:p w14:paraId="50407303" w14:textId="77777777" w:rsidR="00A033B5" w:rsidRDefault="00A033B5"/>
    <w:p w14:paraId="53891068" w14:textId="77777777" w:rsidR="00A033B5" w:rsidRDefault="00A033B5"/>
  </w:footnote>
  <w:footnote w:type="continuationSeparator" w:id="0">
    <w:p w14:paraId="65D077E1" w14:textId="77777777" w:rsidR="00A033B5" w:rsidRDefault="00A033B5" w:rsidP="0068194B">
      <w:r>
        <w:continuationSeparator/>
      </w:r>
    </w:p>
    <w:p w14:paraId="0993D5B9" w14:textId="77777777" w:rsidR="00A033B5" w:rsidRDefault="00A033B5"/>
    <w:p w14:paraId="077ACBAA" w14:textId="77777777" w:rsidR="00A033B5" w:rsidRDefault="00A033B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C92686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A5112C2" wp14:editId="7349781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365151B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F811A07"/>
    <w:multiLevelType w:val="hybridMultilevel"/>
    <w:tmpl w:val="66D2E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A131806"/>
    <w:multiLevelType w:val="hybridMultilevel"/>
    <w:tmpl w:val="9A4C0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95B"/>
    <w:rsid w:val="000001EF"/>
    <w:rsid w:val="00002619"/>
    <w:rsid w:val="00002C4B"/>
    <w:rsid w:val="00007322"/>
    <w:rsid w:val="00007728"/>
    <w:rsid w:val="00007DFE"/>
    <w:rsid w:val="00024584"/>
    <w:rsid w:val="00024730"/>
    <w:rsid w:val="00026C0E"/>
    <w:rsid w:val="00037F3B"/>
    <w:rsid w:val="000412DD"/>
    <w:rsid w:val="0004290A"/>
    <w:rsid w:val="00054E51"/>
    <w:rsid w:val="00055E95"/>
    <w:rsid w:val="00065B10"/>
    <w:rsid w:val="0007021F"/>
    <w:rsid w:val="00076245"/>
    <w:rsid w:val="00097981"/>
    <w:rsid w:val="000A025D"/>
    <w:rsid w:val="000B23E9"/>
    <w:rsid w:val="000B2BA5"/>
    <w:rsid w:val="000E0268"/>
    <w:rsid w:val="000E02EF"/>
    <w:rsid w:val="000F042D"/>
    <w:rsid w:val="000F2F8C"/>
    <w:rsid w:val="000F35AB"/>
    <w:rsid w:val="000F577F"/>
    <w:rsid w:val="0010006E"/>
    <w:rsid w:val="001045A8"/>
    <w:rsid w:val="001146B7"/>
    <w:rsid w:val="00114A91"/>
    <w:rsid w:val="00124AF4"/>
    <w:rsid w:val="00124B68"/>
    <w:rsid w:val="00136E3F"/>
    <w:rsid w:val="001427E1"/>
    <w:rsid w:val="00150AF1"/>
    <w:rsid w:val="00163668"/>
    <w:rsid w:val="00171566"/>
    <w:rsid w:val="00173654"/>
    <w:rsid w:val="00174676"/>
    <w:rsid w:val="001755A8"/>
    <w:rsid w:val="00184014"/>
    <w:rsid w:val="00187740"/>
    <w:rsid w:val="00192008"/>
    <w:rsid w:val="00194D6F"/>
    <w:rsid w:val="00195B7D"/>
    <w:rsid w:val="001A3F9B"/>
    <w:rsid w:val="001B1539"/>
    <w:rsid w:val="001C0E68"/>
    <w:rsid w:val="001C1F3C"/>
    <w:rsid w:val="001C3EAA"/>
    <w:rsid w:val="001C4B6F"/>
    <w:rsid w:val="001D0BF1"/>
    <w:rsid w:val="001E3120"/>
    <w:rsid w:val="001E3D3A"/>
    <w:rsid w:val="001E7E0C"/>
    <w:rsid w:val="001F0BB0"/>
    <w:rsid w:val="001F250F"/>
    <w:rsid w:val="001F28BA"/>
    <w:rsid w:val="001F4E6D"/>
    <w:rsid w:val="001F6140"/>
    <w:rsid w:val="00203573"/>
    <w:rsid w:val="0020597D"/>
    <w:rsid w:val="002061A8"/>
    <w:rsid w:val="00212FF4"/>
    <w:rsid w:val="00213B4C"/>
    <w:rsid w:val="00213BA8"/>
    <w:rsid w:val="0022333D"/>
    <w:rsid w:val="002253B0"/>
    <w:rsid w:val="002314A7"/>
    <w:rsid w:val="00232691"/>
    <w:rsid w:val="00232E5C"/>
    <w:rsid w:val="00236D54"/>
    <w:rsid w:val="00241D8C"/>
    <w:rsid w:val="00241FDB"/>
    <w:rsid w:val="0024720C"/>
    <w:rsid w:val="00254344"/>
    <w:rsid w:val="002617AE"/>
    <w:rsid w:val="002638D0"/>
    <w:rsid w:val="002647D3"/>
    <w:rsid w:val="00271F2B"/>
    <w:rsid w:val="00275EAE"/>
    <w:rsid w:val="00294998"/>
    <w:rsid w:val="00297F18"/>
    <w:rsid w:val="002A1945"/>
    <w:rsid w:val="002B2958"/>
    <w:rsid w:val="002B3FC8"/>
    <w:rsid w:val="002C4652"/>
    <w:rsid w:val="002D23C5"/>
    <w:rsid w:val="002D45B5"/>
    <w:rsid w:val="002D5996"/>
    <w:rsid w:val="002D6137"/>
    <w:rsid w:val="002E7E61"/>
    <w:rsid w:val="002F05E5"/>
    <w:rsid w:val="002F254D"/>
    <w:rsid w:val="002F30E4"/>
    <w:rsid w:val="002F632C"/>
    <w:rsid w:val="003061CD"/>
    <w:rsid w:val="00306858"/>
    <w:rsid w:val="00307140"/>
    <w:rsid w:val="00316DFF"/>
    <w:rsid w:val="00325B57"/>
    <w:rsid w:val="003277EC"/>
    <w:rsid w:val="00336056"/>
    <w:rsid w:val="003438A3"/>
    <w:rsid w:val="00343E62"/>
    <w:rsid w:val="0034491E"/>
    <w:rsid w:val="003502AE"/>
    <w:rsid w:val="003504A8"/>
    <w:rsid w:val="003544E1"/>
    <w:rsid w:val="00354927"/>
    <w:rsid w:val="0035624A"/>
    <w:rsid w:val="00360108"/>
    <w:rsid w:val="00366398"/>
    <w:rsid w:val="003810CF"/>
    <w:rsid w:val="00382CF4"/>
    <w:rsid w:val="00383343"/>
    <w:rsid w:val="003854F2"/>
    <w:rsid w:val="003979FD"/>
    <w:rsid w:val="00397E23"/>
    <w:rsid w:val="003A0632"/>
    <w:rsid w:val="003A30E5"/>
    <w:rsid w:val="003A5598"/>
    <w:rsid w:val="003A6ADF"/>
    <w:rsid w:val="003B3167"/>
    <w:rsid w:val="003B346D"/>
    <w:rsid w:val="003B3EE6"/>
    <w:rsid w:val="003B5928"/>
    <w:rsid w:val="003C625C"/>
    <w:rsid w:val="003C7A9A"/>
    <w:rsid w:val="003D380F"/>
    <w:rsid w:val="003D3992"/>
    <w:rsid w:val="003E0A40"/>
    <w:rsid w:val="003E160D"/>
    <w:rsid w:val="003F1D5F"/>
    <w:rsid w:val="003F71B0"/>
    <w:rsid w:val="00405128"/>
    <w:rsid w:val="00406CFF"/>
    <w:rsid w:val="00416B25"/>
    <w:rsid w:val="00420592"/>
    <w:rsid w:val="00420E7C"/>
    <w:rsid w:val="00422DCD"/>
    <w:rsid w:val="004319E0"/>
    <w:rsid w:val="00437E8C"/>
    <w:rsid w:val="00440225"/>
    <w:rsid w:val="00451622"/>
    <w:rsid w:val="004564D8"/>
    <w:rsid w:val="00463E6B"/>
    <w:rsid w:val="004678EC"/>
    <w:rsid w:val="004726BC"/>
    <w:rsid w:val="004737BB"/>
    <w:rsid w:val="00474105"/>
    <w:rsid w:val="00476473"/>
    <w:rsid w:val="00476E28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0A1F"/>
    <w:rsid w:val="004E1A4B"/>
    <w:rsid w:val="004E2794"/>
    <w:rsid w:val="004E2891"/>
    <w:rsid w:val="004E5B99"/>
    <w:rsid w:val="004F1888"/>
    <w:rsid w:val="004F5396"/>
    <w:rsid w:val="0050604D"/>
    <w:rsid w:val="00507D84"/>
    <w:rsid w:val="00510392"/>
    <w:rsid w:val="005137D1"/>
    <w:rsid w:val="00513E2A"/>
    <w:rsid w:val="00533A5B"/>
    <w:rsid w:val="00552886"/>
    <w:rsid w:val="00566A35"/>
    <w:rsid w:val="0056701E"/>
    <w:rsid w:val="005678D6"/>
    <w:rsid w:val="005730F7"/>
    <w:rsid w:val="005740D7"/>
    <w:rsid w:val="0059795B"/>
    <w:rsid w:val="005A0F26"/>
    <w:rsid w:val="005A1B10"/>
    <w:rsid w:val="005A6850"/>
    <w:rsid w:val="005B1B1B"/>
    <w:rsid w:val="005B3948"/>
    <w:rsid w:val="005C291D"/>
    <w:rsid w:val="005C5932"/>
    <w:rsid w:val="005D3CA7"/>
    <w:rsid w:val="005D4CC1"/>
    <w:rsid w:val="005E3826"/>
    <w:rsid w:val="005F4B91"/>
    <w:rsid w:val="005F55D2"/>
    <w:rsid w:val="006044E6"/>
    <w:rsid w:val="00605C56"/>
    <w:rsid w:val="00607C49"/>
    <w:rsid w:val="0062312F"/>
    <w:rsid w:val="00625F2C"/>
    <w:rsid w:val="006309BD"/>
    <w:rsid w:val="00635284"/>
    <w:rsid w:val="00635366"/>
    <w:rsid w:val="00645ADC"/>
    <w:rsid w:val="00657344"/>
    <w:rsid w:val="006579AD"/>
    <w:rsid w:val="006618E9"/>
    <w:rsid w:val="00662C27"/>
    <w:rsid w:val="00676368"/>
    <w:rsid w:val="0068194B"/>
    <w:rsid w:val="00686949"/>
    <w:rsid w:val="00692703"/>
    <w:rsid w:val="00692DEA"/>
    <w:rsid w:val="006A1962"/>
    <w:rsid w:val="006B1425"/>
    <w:rsid w:val="006B24C2"/>
    <w:rsid w:val="006B3155"/>
    <w:rsid w:val="006B5D48"/>
    <w:rsid w:val="006B7D7B"/>
    <w:rsid w:val="006C1A5E"/>
    <w:rsid w:val="006E1507"/>
    <w:rsid w:val="006E7F30"/>
    <w:rsid w:val="006F6E40"/>
    <w:rsid w:val="00712D8B"/>
    <w:rsid w:val="00714026"/>
    <w:rsid w:val="00725BE0"/>
    <w:rsid w:val="007273B7"/>
    <w:rsid w:val="00733E0A"/>
    <w:rsid w:val="00743811"/>
    <w:rsid w:val="0074403D"/>
    <w:rsid w:val="00746D44"/>
    <w:rsid w:val="00747F0A"/>
    <w:rsid w:val="00752384"/>
    <w:rsid w:val="00753611"/>
    <w:rsid w:val="007538DC"/>
    <w:rsid w:val="00753EFE"/>
    <w:rsid w:val="00757803"/>
    <w:rsid w:val="007702FF"/>
    <w:rsid w:val="00771C42"/>
    <w:rsid w:val="0079206B"/>
    <w:rsid w:val="00796076"/>
    <w:rsid w:val="007A3183"/>
    <w:rsid w:val="007A43C1"/>
    <w:rsid w:val="007A6D0D"/>
    <w:rsid w:val="007B2856"/>
    <w:rsid w:val="007C0566"/>
    <w:rsid w:val="007C4C77"/>
    <w:rsid w:val="007C606B"/>
    <w:rsid w:val="007D6922"/>
    <w:rsid w:val="007E2E1C"/>
    <w:rsid w:val="007E6A61"/>
    <w:rsid w:val="00801140"/>
    <w:rsid w:val="00803404"/>
    <w:rsid w:val="00833E23"/>
    <w:rsid w:val="00833FF1"/>
    <w:rsid w:val="00834955"/>
    <w:rsid w:val="00841E51"/>
    <w:rsid w:val="008452C5"/>
    <w:rsid w:val="00855B59"/>
    <w:rsid w:val="00860461"/>
    <w:rsid w:val="00862C66"/>
    <w:rsid w:val="0086487C"/>
    <w:rsid w:val="00870B20"/>
    <w:rsid w:val="008744CE"/>
    <w:rsid w:val="00880E20"/>
    <w:rsid w:val="008829F8"/>
    <w:rsid w:val="00885897"/>
    <w:rsid w:val="00894A99"/>
    <w:rsid w:val="008A6538"/>
    <w:rsid w:val="008B534D"/>
    <w:rsid w:val="008C7056"/>
    <w:rsid w:val="008C7E66"/>
    <w:rsid w:val="008E242B"/>
    <w:rsid w:val="008F3B14"/>
    <w:rsid w:val="00901899"/>
    <w:rsid w:val="0090344B"/>
    <w:rsid w:val="00905715"/>
    <w:rsid w:val="009079C8"/>
    <w:rsid w:val="0091321E"/>
    <w:rsid w:val="00913946"/>
    <w:rsid w:val="00913A56"/>
    <w:rsid w:val="00916C95"/>
    <w:rsid w:val="0092726B"/>
    <w:rsid w:val="0092793A"/>
    <w:rsid w:val="009361BA"/>
    <w:rsid w:val="009368AB"/>
    <w:rsid w:val="00936E79"/>
    <w:rsid w:val="0094012A"/>
    <w:rsid w:val="00944F78"/>
    <w:rsid w:val="00950EBE"/>
    <w:rsid w:val="009510E7"/>
    <w:rsid w:val="00952C89"/>
    <w:rsid w:val="009571D8"/>
    <w:rsid w:val="00962B3A"/>
    <w:rsid w:val="00963055"/>
    <w:rsid w:val="009650EA"/>
    <w:rsid w:val="00975283"/>
    <w:rsid w:val="00976B3A"/>
    <w:rsid w:val="0097790C"/>
    <w:rsid w:val="0098300A"/>
    <w:rsid w:val="00983CA8"/>
    <w:rsid w:val="00984BB7"/>
    <w:rsid w:val="0098506E"/>
    <w:rsid w:val="009A44CE"/>
    <w:rsid w:val="009B4709"/>
    <w:rsid w:val="009C4DFC"/>
    <w:rsid w:val="009D44F8"/>
    <w:rsid w:val="009D5375"/>
    <w:rsid w:val="009E3160"/>
    <w:rsid w:val="009E4943"/>
    <w:rsid w:val="009E68F8"/>
    <w:rsid w:val="009F220C"/>
    <w:rsid w:val="009F3767"/>
    <w:rsid w:val="009F3B05"/>
    <w:rsid w:val="009F46C4"/>
    <w:rsid w:val="009F4931"/>
    <w:rsid w:val="009F7082"/>
    <w:rsid w:val="00A00262"/>
    <w:rsid w:val="00A033B5"/>
    <w:rsid w:val="00A14534"/>
    <w:rsid w:val="00A16DAA"/>
    <w:rsid w:val="00A24162"/>
    <w:rsid w:val="00A2459F"/>
    <w:rsid w:val="00A25023"/>
    <w:rsid w:val="00A27001"/>
    <w:rsid w:val="00A270EA"/>
    <w:rsid w:val="00A30B2E"/>
    <w:rsid w:val="00A34BA2"/>
    <w:rsid w:val="00A36F27"/>
    <w:rsid w:val="00A42E32"/>
    <w:rsid w:val="00A46E63"/>
    <w:rsid w:val="00A47220"/>
    <w:rsid w:val="00A51DC5"/>
    <w:rsid w:val="00A53DE1"/>
    <w:rsid w:val="00A60AF3"/>
    <w:rsid w:val="00A615E1"/>
    <w:rsid w:val="00A62950"/>
    <w:rsid w:val="00A63293"/>
    <w:rsid w:val="00A755E8"/>
    <w:rsid w:val="00A93A5D"/>
    <w:rsid w:val="00AA64F6"/>
    <w:rsid w:val="00AB32F8"/>
    <w:rsid w:val="00AB610B"/>
    <w:rsid w:val="00AC7018"/>
    <w:rsid w:val="00AD2123"/>
    <w:rsid w:val="00AD360E"/>
    <w:rsid w:val="00AD40FB"/>
    <w:rsid w:val="00AD782D"/>
    <w:rsid w:val="00AE2F17"/>
    <w:rsid w:val="00AE7650"/>
    <w:rsid w:val="00B10EBE"/>
    <w:rsid w:val="00B1789C"/>
    <w:rsid w:val="00B236F1"/>
    <w:rsid w:val="00B26EE9"/>
    <w:rsid w:val="00B2761D"/>
    <w:rsid w:val="00B3454C"/>
    <w:rsid w:val="00B372FD"/>
    <w:rsid w:val="00B37434"/>
    <w:rsid w:val="00B50F99"/>
    <w:rsid w:val="00B51D1B"/>
    <w:rsid w:val="00B540F4"/>
    <w:rsid w:val="00B60FD0"/>
    <w:rsid w:val="00B622DF"/>
    <w:rsid w:val="00B6332A"/>
    <w:rsid w:val="00B81760"/>
    <w:rsid w:val="00B8494C"/>
    <w:rsid w:val="00B93CD1"/>
    <w:rsid w:val="00BA1546"/>
    <w:rsid w:val="00BA5936"/>
    <w:rsid w:val="00BA72ED"/>
    <w:rsid w:val="00BB13C2"/>
    <w:rsid w:val="00BB4E51"/>
    <w:rsid w:val="00BC5CD5"/>
    <w:rsid w:val="00BC6E5A"/>
    <w:rsid w:val="00BD431F"/>
    <w:rsid w:val="00BD45CA"/>
    <w:rsid w:val="00BE423E"/>
    <w:rsid w:val="00BF0AAD"/>
    <w:rsid w:val="00BF61AC"/>
    <w:rsid w:val="00C13D46"/>
    <w:rsid w:val="00C14070"/>
    <w:rsid w:val="00C14588"/>
    <w:rsid w:val="00C15CBC"/>
    <w:rsid w:val="00C21A4F"/>
    <w:rsid w:val="00C22C35"/>
    <w:rsid w:val="00C256D3"/>
    <w:rsid w:val="00C270A5"/>
    <w:rsid w:val="00C27402"/>
    <w:rsid w:val="00C33095"/>
    <w:rsid w:val="00C33F4C"/>
    <w:rsid w:val="00C36A36"/>
    <w:rsid w:val="00C41E25"/>
    <w:rsid w:val="00C43E90"/>
    <w:rsid w:val="00C47FA6"/>
    <w:rsid w:val="00C562C0"/>
    <w:rsid w:val="00C57FC6"/>
    <w:rsid w:val="00C65438"/>
    <w:rsid w:val="00C66A7D"/>
    <w:rsid w:val="00C73FFB"/>
    <w:rsid w:val="00C779DA"/>
    <w:rsid w:val="00C814F7"/>
    <w:rsid w:val="00CA4B4D"/>
    <w:rsid w:val="00CA6E40"/>
    <w:rsid w:val="00CB35C3"/>
    <w:rsid w:val="00CC2ED1"/>
    <w:rsid w:val="00CD323D"/>
    <w:rsid w:val="00CD4E3F"/>
    <w:rsid w:val="00CE05D7"/>
    <w:rsid w:val="00CE4030"/>
    <w:rsid w:val="00CE64B3"/>
    <w:rsid w:val="00CF1A49"/>
    <w:rsid w:val="00CF35B9"/>
    <w:rsid w:val="00D0630C"/>
    <w:rsid w:val="00D178A5"/>
    <w:rsid w:val="00D243A9"/>
    <w:rsid w:val="00D305E5"/>
    <w:rsid w:val="00D3066E"/>
    <w:rsid w:val="00D349FC"/>
    <w:rsid w:val="00D37CD3"/>
    <w:rsid w:val="00D55019"/>
    <w:rsid w:val="00D66A52"/>
    <w:rsid w:val="00D66EFA"/>
    <w:rsid w:val="00D7111B"/>
    <w:rsid w:val="00D72A2D"/>
    <w:rsid w:val="00D776D8"/>
    <w:rsid w:val="00D9521A"/>
    <w:rsid w:val="00DA3221"/>
    <w:rsid w:val="00DA3914"/>
    <w:rsid w:val="00DA51BB"/>
    <w:rsid w:val="00DA59AA"/>
    <w:rsid w:val="00DA6758"/>
    <w:rsid w:val="00DB6915"/>
    <w:rsid w:val="00DB7E1E"/>
    <w:rsid w:val="00DC1B78"/>
    <w:rsid w:val="00DC2A2F"/>
    <w:rsid w:val="00DC600B"/>
    <w:rsid w:val="00DE0FAA"/>
    <w:rsid w:val="00DE136D"/>
    <w:rsid w:val="00DE5194"/>
    <w:rsid w:val="00DE6534"/>
    <w:rsid w:val="00DF4D6C"/>
    <w:rsid w:val="00DF52FE"/>
    <w:rsid w:val="00E01923"/>
    <w:rsid w:val="00E06370"/>
    <w:rsid w:val="00E1036A"/>
    <w:rsid w:val="00E14498"/>
    <w:rsid w:val="00E15A0B"/>
    <w:rsid w:val="00E2397A"/>
    <w:rsid w:val="00E254DB"/>
    <w:rsid w:val="00E300FC"/>
    <w:rsid w:val="00E350F1"/>
    <w:rsid w:val="00E362DB"/>
    <w:rsid w:val="00E5632B"/>
    <w:rsid w:val="00E56F24"/>
    <w:rsid w:val="00E637AA"/>
    <w:rsid w:val="00E70240"/>
    <w:rsid w:val="00E71E6B"/>
    <w:rsid w:val="00E81CC5"/>
    <w:rsid w:val="00E81FE0"/>
    <w:rsid w:val="00E85A87"/>
    <w:rsid w:val="00E85B4A"/>
    <w:rsid w:val="00E9528E"/>
    <w:rsid w:val="00EA5099"/>
    <w:rsid w:val="00EA7C09"/>
    <w:rsid w:val="00EB2494"/>
    <w:rsid w:val="00EC1351"/>
    <w:rsid w:val="00EC4CBF"/>
    <w:rsid w:val="00EE2CA8"/>
    <w:rsid w:val="00EF17E8"/>
    <w:rsid w:val="00EF3305"/>
    <w:rsid w:val="00EF51D9"/>
    <w:rsid w:val="00F130DD"/>
    <w:rsid w:val="00F17D2A"/>
    <w:rsid w:val="00F2454F"/>
    <w:rsid w:val="00F24884"/>
    <w:rsid w:val="00F275A4"/>
    <w:rsid w:val="00F335B3"/>
    <w:rsid w:val="00F476C4"/>
    <w:rsid w:val="00F51479"/>
    <w:rsid w:val="00F554B7"/>
    <w:rsid w:val="00F61DF9"/>
    <w:rsid w:val="00F62997"/>
    <w:rsid w:val="00F663FB"/>
    <w:rsid w:val="00F81960"/>
    <w:rsid w:val="00F8598F"/>
    <w:rsid w:val="00F8769D"/>
    <w:rsid w:val="00F9350C"/>
    <w:rsid w:val="00F94EB5"/>
    <w:rsid w:val="00F9624D"/>
    <w:rsid w:val="00FA27E8"/>
    <w:rsid w:val="00FB31C1"/>
    <w:rsid w:val="00FB4662"/>
    <w:rsid w:val="00FB58F2"/>
    <w:rsid w:val="00FC4CFD"/>
    <w:rsid w:val="00FC6AEA"/>
    <w:rsid w:val="00FC7E14"/>
    <w:rsid w:val="00FD3D13"/>
    <w:rsid w:val="00FD6FE5"/>
    <w:rsid w:val="00FE0667"/>
    <w:rsid w:val="00FE1B6F"/>
    <w:rsid w:val="00FE26DF"/>
    <w:rsid w:val="00FE55A2"/>
    <w:rsid w:val="00FE7FCC"/>
    <w:rsid w:val="00FF2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E52CFF"/>
  <w15:chartTrackingRefBased/>
  <w15:docId w15:val="{621CB4CD-0079-4184-9A23-19B774B72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C140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marking@atneventstaffing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gmarking@atneventstaffing.com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nni\Downloads\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CAB8D0C8FF5435A8603B989873A86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2AB87-4229-4AAC-B8BA-CA4C6A3075B9}"/>
      </w:docPartPr>
      <w:docPartBody>
        <w:p w:rsidR="00AC147D" w:rsidRDefault="00D41BD7">
          <w:pPr>
            <w:pStyle w:val="DCAB8D0C8FF5435A8603B989873A86BC"/>
          </w:pPr>
          <w:r w:rsidRPr="00CF1A49">
            <w:t>Experience</w:t>
          </w:r>
        </w:p>
      </w:docPartBody>
    </w:docPart>
    <w:docPart>
      <w:docPartPr>
        <w:name w:val="E877751F880D4071A931B041B5E665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BF06CC-9783-4425-91B2-12E3ED1103B3}"/>
      </w:docPartPr>
      <w:docPartBody>
        <w:p w:rsidR="00AC147D" w:rsidRDefault="00D41BD7">
          <w:pPr>
            <w:pStyle w:val="E877751F880D4071A931B041B5E66554"/>
          </w:pPr>
          <w:r w:rsidRPr="00CF1A49">
            <w:t>Education</w:t>
          </w:r>
        </w:p>
      </w:docPartBody>
    </w:docPart>
    <w:docPart>
      <w:docPartPr>
        <w:name w:val="153C9EC3319A4A7F9842FBA05F886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29C33-D4BF-4A8E-8107-6D2CAFD31C0D}"/>
      </w:docPartPr>
      <w:docPartBody>
        <w:p w:rsidR="00AC147D" w:rsidRDefault="00D41BD7">
          <w:pPr>
            <w:pStyle w:val="153C9EC3319A4A7F9842FBA05F8869B7"/>
          </w:pPr>
          <w:r w:rsidRPr="00CF1A49">
            <w:t>Skills</w:t>
          </w:r>
        </w:p>
      </w:docPartBody>
    </w:docPart>
    <w:docPart>
      <w:docPartPr>
        <w:name w:val="3F13A7CC04124D749ED4509B91DA8E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5D77A3-46A3-43E3-87A1-A530CA2284A6}"/>
      </w:docPartPr>
      <w:docPartBody>
        <w:p w:rsidR="00AC147D" w:rsidRDefault="00D41BD7">
          <w:pPr>
            <w:pStyle w:val="3F13A7CC04124D749ED4509B91DA8E6F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BD7"/>
    <w:rsid w:val="00655ED4"/>
    <w:rsid w:val="006C0AAC"/>
    <w:rsid w:val="009B3FB6"/>
    <w:rsid w:val="00AC147D"/>
    <w:rsid w:val="00C92956"/>
    <w:rsid w:val="00CB192E"/>
    <w:rsid w:val="00D4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20CF61702F48C0A07C3415D0539DFB">
    <w:name w:val="2920CF61702F48C0A07C3415D0539DFB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1E71CF53F354B3DB6F5819535E9BCDF">
    <w:name w:val="11E71CF53F354B3DB6F5819535E9BCDF"/>
  </w:style>
  <w:style w:type="paragraph" w:customStyle="1" w:styleId="6865559126FD4E0BB0E03C2673875601">
    <w:name w:val="6865559126FD4E0BB0E03C2673875601"/>
  </w:style>
  <w:style w:type="paragraph" w:customStyle="1" w:styleId="64CBE3A687BE40588BA4B54B3E89BFF0">
    <w:name w:val="64CBE3A687BE40588BA4B54B3E89BFF0"/>
  </w:style>
  <w:style w:type="paragraph" w:customStyle="1" w:styleId="80575442C5664753B94CEB867BD05B84">
    <w:name w:val="80575442C5664753B94CEB867BD05B84"/>
  </w:style>
  <w:style w:type="paragraph" w:customStyle="1" w:styleId="3C3D92E92D7D49EB82D4D9C93731455E">
    <w:name w:val="3C3D92E92D7D49EB82D4D9C93731455E"/>
  </w:style>
  <w:style w:type="paragraph" w:customStyle="1" w:styleId="21DBB5C3BF0E4974A24DAF5FE14AE924">
    <w:name w:val="21DBB5C3BF0E4974A24DAF5FE14AE924"/>
  </w:style>
  <w:style w:type="paragraph" w:customStyle="1" w:styleId="47F2AF89232A4DC2A0C28636941F63D3">
    <w:name w:val="47F2AF89232A4DC2A0C28636941F63D3"/>
  </w:style>
  <w:style w:type="paragraph" w:customStyle="1" w:styleId="E3A707F116184C81AC0030CF73712D1E">
    <w:name w:val="E3A707F116184C81AC0030CF73712D1E"/>
  </w:style>
  <w:style w:type="paragraph" w:customStyle="1" w:styleId="51EA4C459BC94D56B31A7FCA834867B4">
    <w:name w:val="51EA4C459BC94D56B31A7FCA834867B4"/>
  </w:style>
  <w:style w:type="paragraph" w:customStyle="1" w:styleId="42C1B6C704D44D6FA23C29595CC87222">
    <w:name w:val="42C1B6C704D44D6FA23C29595CC87222"/>
  </w:style>
  <w:style w:type="paragraph" w:customStyle="1" w:styleId="DCAB8D0C8FF5435A8603B989873A86BC">
    <w:name w:val="DCAB8D0C8FF5435A8603B989873A86BC"/>
  </w:style>
  <w:style w:type="paragraph" w:customStyle="1" w:styleId="7E9D781A4F4744C4B214226FA7AF68BB">
    <w:name w:val="7E9D781A4F4744C4B214226FA7AF68BB"/>
  </w:style>
  <w:style w:type="paragraph" w:customStyle="1" w:styleId="BA0DBC45870047EB81927AE07069E0EA">
    <w:name w:val="BA0DBC45870047EB81927AE07069E0EA"/>
  </w:style>
  <w:style w:type="paragraph" w:customStyle="1" w:styleId="062241B33EC949B4A01F964B7ACD51C4">
    <w:name w:val="062241B33EC949B4A01F964B7ACD51C4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D1E817BBDD8D40F389771311BB2A85A4">
    <w:name w:val="D1E817BBDD8D40F389771311BB2A85A4"/>
  </w:style>
  <w:style w:type="paragraph" w:customStyle="1" w:styleId="90D2A6C0E8B64B049882815DD7065F20">
    <w:name w:val="90D2A6C0E8B64B049882815DD7065F20"/>
  </w:style>
  <w:style w:type="paragraph" w:customStyle="1" w:styleId="522D70888B4A44FCBCA67746123CF26F">
    <w:name w:val="522D70888B4A44FCBCA67746123CF26F"/>
  </w:style>
  <w:style w:type="paragraph" w:customStyle="1" w:styleId="2B5F66706E26455DB959260F39284A87">
    <w:name w:val="2B5F66706E26455DB959260F39284A87"/>
  </w:style>
  <w:style w:type="paragraph" w:customStyle="1" w:styleId="8B15323C4B904284A7D66A2AE41818DE">
    <w:name w:val="8B15323C4B904284A7D66A2AE41818DE"/>
  </w:style>
  <w:style w:type="paragraph" w:customStyle="1" w:styleId="E1006B2341BC45E1B92A90A6E33BE567">
    <w:name w:val="E1006B2341BC45E1B92A90A6E33BE567"/>
  </w:style>
  <w:style w:type="paragraph" w:customStyle="1" w:styleId="CF85BE0FF48D42E5B73EA937305D327E">
    <w:name w:val="CF85BE0FF48D42E5B73EA937305D327E"/>
  </w:style>
  <w:style w:type="paragraph" w:customStyle="1" w:styleId="E877751F880D4071A931B041B5E66554">
    <w:name w:val="E877751F880D4071A931B041B5E66554"/>
  </w:style>
  <w:style w:type="paragraph" w:customStyle="1" w:styleId="D36D1F1483204D9FA2AEC5430C52DF5A">
    <w:name w:val="D36D1F1483204D9FA2AEC5430C52DF5A"/>
  </w:style>
  <w:style w:type="paragraph" w:customStyle="1" w:styleId="23D406E2A9EC46C6B52332A8D8AB4072">
    <w:name w:val="23D406E2A9EC46C6B52332A8D8AB4072"/>
  </w:style>
  <w:style w:type="paragraph" w:customStyle="1" w:styleId="D5EAF9934A544B10B4237CFDCDBB3767">
    <w:name w:val="D5EAF9934A544B10B4237CFDCDBB3767"/>
  </w:style>
  <w:style w:type="paragraph" w:customStyle="1" w:styleId="EA60B8569A56423992A848125899DAC6">
    <w:name w:val="EA60B8569A56423992A848125899DAC6"/>
  </w:style>
  <w:style w:type="paragraph" w:customStyle="1" w:styleId="B99BE5F311AC48B3983BC7BF378B0972">
    <w:name w:val="B99BE5F311AC48B3983BC7BF378B0972"/>
  </w:style>
  <w:style w:type="paragraph" w:customStyle="1" w:styleId="72FB8E3051E74E7184E7AA2356875ED4">
    <w:name w:val="72FB8E3051E74E7184E7AA2356875ED4"/>
  </w:style>
  <w:style w:type="paragraph" w:customStyle="1" w:styleId="0CBA4819CBE141948A18B584D7DB10F7">
    <w:name w:val="0CBA4819CBE141948A18B584D7DB10F7"/>
  </w:style>
  <w:style w:type="paragraph" w:customStyle="1" w:styleId="441A0270DF9D418BBFCB6C9267CB3173">
    <w:name w:val="441A0270DF9D418BBFCB6C9267CB3173"/>
  </w:style>
  <w:style w:type="paragraph" w:customStyle="1" w:styleId="AFF15908C78E41EB83CFA7D239F04BFE">
    <w:name w:val="AFF15908C78E41EB83CFA7D239F04BFE"/>
  </w:style>
  <w:style w:type="paragraph" w:customStyle="1" w:styleId="3D00E157DF15465BA6A722653B5DCA60">
    <w:name w:val="3D00E157DF15465BA6A722653B5DCA60"/>
  </w:style>
  <w:style w:type="paragraph" w:customStyle="1" w:styleId="153C9EC3319A4A7F9842FBA05F8869B7">
    <w:name w:val="153C9EC3319A4A7F9842FBA05F8869B7"/>
  </w:style>
  <w:style w:type="paragraph" w:customStyle="1" w:styleId="2F6697FA2EE440FE846496EF6F949B13">
    <w:name w:val="2F6697FA2EE440FE846496EF6F949B13"/>
  </w:style>
  <w:style w:type="paragraph" w:customStyle="1" w:styleId="78EF062469584BDD949F508EF4D0473F">
    <w:name w:val="78EF062469584BDD949F508EF4D0473F"/>
  </w:style>
  <w:style w:type="paragraph" w:customStyle="1" w:styleId="1E35FAB8316E4650872717294AE9A590">
    <w:name w:val="1E35FAB8316E4650872717294AE9A590"/>
  </w:style>
  <w:style w:type="paragraph" w:customStyle="1" w:styleId="7345DAD93F744081951DCB588C481485">
    <w:name w:val="7345DAD93F744081951DCB588C481485"/>
  </w:style>
  <w:style w:type="paragraph" w:customStyle="1" w:styleId="BF3CF1F1FB374AC989776C31A6862A40">
    <w:name w:val="BF3CF1F1FB374AC989776C31A6862A40"/>
  </w:style>
  <w:style w:type="paragraph" w:customStyle="1" w:styleId="3F13A7CC04124D749ED4509B91DA8E6F">
    <w:name w:val="3F13A7CC04124D749ED4509B91DA8E6F"/>
  </w:style>
  <w:style w:type="paragraph" w:customStyle="1" w:styleId="0DCEEDE30B364850850DD7A264A8E509">
    <w:name w:val="0DCEEDE30B364850850DD7A264A8E509"/>
  </w:style>
  <w:style w:type="paragraph" w:customStyle="1" w:styleId="E64EA7BD599F47A6BA64BAD217E19A59">
    <w:name w:val="E64EA7BD599F47A6BA64BAD217E19A59"/>
    <w:rsid w:val="00D41B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tf16402488_win32</Template>
  <TotalTime>1509</TotalTime>
  <Pages>3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Lawhorn</dc:creator>
  <cp:keywords/>
  <dc:description/>
  <cp:lastModifiedBy>Jennifer Lawhorn</cp:lastModifiedBy>
  <cp:revision>96</cp:revision>
  <cp:lastPrinted>2020-10-21T01:02:00Z</cp:lastPrinted>
  <dcterms:created xsi:type="dcterms:W3CDTF">2020-10-19T03:16:00Z</dcterms:created>
  <dcterms:modified xsi:type="dcterms:W3CDTF">2020-10-31T05:46:00Z</dcterms:modified>
  <cp:category/>
</cp:coreProperties>
</file>