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7E" w:rsidRDefault="005F797E">
      <w:pPr>
        <w:ind w:left="143" w:right="14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RINA RUIZ</w:t>
      </w:r>
    </w:p>
    <w:p w:rsidR="005F797E" w:rsidRDefault="005F797E">
      <w:pPr>
        <w:ind w:left="143" w:right="14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21643 Willow Court</w:t>
      </w:r>
    </w:p>
    <w:p w:rsidR="005F797E" w:rsidRDefault="005F797E">
      <w:pPr>
        <w:ind w:left="143" w:right="14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Hayward,  CA.  94541</w:t>
      </w:r>
    </w:p>
    <w:p w:rsidR="005F797E" w:rsidRDefault="005F797E">
      <w:pPr>
        <w:ind w:left="143" w:right="143"/>
        <w:jc w:val="center"/>
        <w:rPr>
          <w:b/>
          <w:bCs/>
          <w:sz w:val="24"/>
          <w:szCs w:val="24"/>
        </w:rPr>
      </w:pPr>
      <w:hyperlink r:id="rId6" w:history="1">
        <w:r>
          <w:rPr>
            <w:b/>
            <w:bCs/>
            <w:color w:val="0000FF"/>
            <w:sz w:val="24"/>
            <w:szCs w:val="24"/>
            <w:u w:val="single"/>
          </w:rPr>
          <w:t>Rinabudhai01@yahoo.com</w:t>
        </w:r>
      </w:hyperlink>
    </w:p>
    <w:p w:rsidR="005F797E" w:rsidRDefault="005F797E">
      <w:pPr>
        <w:ind w:left="143" w:right="14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(925) 339-6936</w:t>
      </w:r>
    </w:p>
    <w:p w:rsidR="005F797E" w:rsidRDefault="005F797E">
      <w:pPr>
        <w:ind w:left="143" w:right="143"/>
        <w:jc w:val="center"/>
        <w:rPr>
          <w:b/>
          <w:bCs/>
          <w:sz w:val="24"/>
          <w:szCs w:val="24"/>
        </w:rPr>
      </w:pPr>
    </w:p>
    <w:p w:rsidR="005F797E" w:rsidRDefault="005F797E">
      <w:pPr>
        <w:ind w:left="143" w:right="143"/>
        <w:jc w:val="center"/>
        <w:rPr>
          <w:b/>
          <w:bCs/>
          <w:sz w:val="24"/>
          <w:szCs w:val="24"/>
        </w:rPr>
      </w:pPr>
    </w:p>
    <w:p w:rsidR="005F797E" w:rsidRDefault="005F797E">
      <w:pPr>
        <w:ind w:left="143" w:right="143"/>
        <w:rPr>
          <w:b/>
          <w:bCs/>
          <w:sz w:val="28"/>
          <w:szCs w:val="28"/>
        </w:rPr>
      </w:pPr>
    </w:p>
    <w:p w:rsidR="005F797E" w:rsidRDefault="005F797E">
      <w:pPr>
        <w:ind w:left="143" w:right="143"/>
        <w:rPr>
          <w:b/>
          <w:bCs/>
          <w:sz w:val="28"/>
          <w:szCs w:val="28"/>
        </w:rPr>
      </w:pPr>
    </w:p>
    <w:p w:rsidR="005F797E" w:rsidRDefault="005F797E">
      <w:pPr>
        <w:ind w:left="143" w:right="14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:rsidR="005F797E" w:rsidRDefault="005F797E">
      <w:pPr>
        <w:ind w:left="143" w:right="143"/>
        <w:rPr>
          <w:sz w:val="24"/>
          <w:szCs w:val="24"/>
        </w:rPr>
      </w:pPr>
      <w:r>
        <w:rPr>
          <w:sz w:val="24"/>
          <w:szCs w:val="24"/>
        </w:rPr>
        <w:t>To work for and grow with a company that values the diversity of today’s work force and supports and encourages my ambitions as a professional.</w:t>
      </w:r>
    </w:p>
    <w:p w:rsidR="005F797E" w:rsidRDefault="005F797E">
      <w:pPr>
        <w:ind w:left="143" w:right="143"/>
        <w:rPr>
          <w:sz w:val="24"/>
          <w:szCs w:val="24"/>
        </w:rPr>
      </w:pPr>
    </w:p>
    <w:p w:rsidR="005F797E" w:rsidRDefault="005F797E">
      <w:pPr>
        <w:ind w:left="143" w:right="14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SUMMARY:</w:t>
      </w:r>
    </w:p>
    <w:p w:rsidR="005F797E" w:rsidRDefault="005F797E">
      <w:pPr>
        <w:ind w:left="143" w:right="143"/>
        <w:rPr>
          <w:sz w:val="24"/>
          <w:szCs w:val="24"/>
        </w:rPr>
      </w:pPr>
      <w:r>
        <w:rPr>
          <w:sz w:val="24"/>
          <w:szCs w:val="24"/>
        </w:rPr>
        <w:t>I am goal-oriented and extremely self-motivated.  I thrive on learning different trades to become a more efficient employee in all aspects of a job.  I also enjoy working as a part of a team to achieve a common goal.</w:t>
      </w:r>
    </w:p>
    <w:p w:rsidR="005F797E" w:rsidRDefault="005F797E">
      <w:pPr>
        <w:ind w:left="143" w:right="143"/>
        <w:rPr>
          <w:sz w:val="24"/>
          <w:szCs w:val="24"/>
        </w:rPr>
      </w:pPr>
    </w:p>
    <w:p w:rsidR="005F797E" w:rsidRDefault="005F797E">
      <w:pPr>
        <w:ind w:left="143" w:right="14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EXPERIENCE: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Bay Area Psychiatric Group-September 2012-Present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Pleasanton, CA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Title: Office Manager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Meetings with doctor’s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Setting up Schedules for doctor’s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High volumes of incoming calls.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Setting up appointments/Checking patients in and out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Taking payments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Network Contracting and Pricing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Respond to inquires written, correspondence and e-mails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Sending out Claims/entering payment from insurance companies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Answering billing questions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Prior authorizations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Overpayments/collections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CPT codes/ICD-10 codes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Benefits and Eligibility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Community Psychiatry Associates-April 2011-2012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Dublin, CA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Title: Front Office Coordinator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High volumes of incoming calls.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Setting up appointments/Checking patients in and out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Taking payments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Respond to inquires written, correspondence and e-mails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Answering billing questions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Commerce West Insurance Company-August 2006-February 2010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Pleasanton, CA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Title:  Customer Service Representative Call Center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High volumes of incoming calls and online chat from agents/policy holders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Answering all billing questions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Submitting payments for agents/policy holders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 xml:space="preserve">Respond to inquires written, correspondence and e-mails    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 xml:space="preserve">Problem solving due to operation  </w:t>
      </w:r>
    </w:p>
    <w:p w:rsidR="005F797E" w:rsidRDefault="005F797E">
      <w:pPr>
        <w:ind w:left="143" w:right="143"/>
        <w:rPr>
          <w:sz w:val="24"/>
          <w:szCs w:val="24"/>
        </w:rPr>
      </w:pPr>
      <w:r>
        <w:rPr>
          <w:sz w:val="24"/>
          <w:szCs w:val="24"/>
        </w:rPr>
        <w:tab/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Alliance Title Company-November2004-November-2005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Stockton, CA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Title:   Escrow Assistant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Opening Orders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Ordering prelims and insurance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Reviewing/Recording packages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Submitting request for pay off  demands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Interacting escrow officers daily</w:t>
      </w:r>
    </w:p>
    <w:p w:rsidR="005F797E" w:rsidRDefault="005F797E">
      <w:pPr>
        <w:ind w:left="143" w:right="143"/>
        <w:rPr>
          <w:sz w:val="24"/>
          <w:szCs w:val="24"/>
        </w:rPr>
      </w:pP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North American Title Company-January 2003-November 2004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Modesto, CA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Title:   Special Project Coordinator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Opening Orders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Ordering prelims and insurance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Maintained all relevant correspondence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Preparing new insurance policy documents </w:t>
      </w:r>
    </w:p>
    <w:p w:rsidR="005F797E" w:rsidRDefault="005F797E">
      <w:pPr>
        <w:ind w:left="504" w:right="143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Processing, funding and closing documents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Hosford Insurance Company-June 1996-November 2002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Stockton,  CA</w:t>
      </w:r>
    </w:p>
    <w:p w:rsidR="005F797E" w:rsidRDefault="005F797E">
      <w:pPr>
        <w:ind w:left="143" w:right="1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Title:  Office Manager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Conducted all data entry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Answering all incoming calls from customers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 xml:space="preserve">Resolved issues related to insurance policy documents 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Maintained all relevant correspondence, including inventory and scheduling</w:t>
      </w:r>
    </w:p>
    <w:p w:rsidR="005F797E" w:rsidRDefault="005F797E">
      <w:pPr>
        <w:ind w:left="504" w:right="143" w:hanging="360"/>
        <w:rPr>
          <w:sz w:val="24"/>
          <w:szCs w:val="24"/>
        </w:rPr>
      </w:pPr>
      <w:r>
        <w:rPr>
          <w:sz w:val="24"/>
          <w:szCs w:val="24"/>
        </w:rPr>
        <w:t>Training new agents</w:t>
      </w:r>
    </w:p>
    <w:p w:rsidR="005F797E" w:rsidRDefault="005F797E">
      <w:pPr>
        <w:ind w:left="143" w:right="143"/>
        <w:rPr>
          <w:sz w:val="24"/>
          <w:szCs w:val="24"/>
        </w:rPr>
      </w:pPr>
    </w:p>
    <w:p w:rsidR="005F797E" w:rsidRDefault="005F797E">
      <w:pPr>
        <w:ind w:left="143" w:right="143"/>
        <w:rPr>
          <w:sz w:val="24"/>
          <w:szCs w:val="24"/>
        </w:rPr>
      </w:pPr>
    </w:p>
    <w:p w:rsidR="005F797E" w:rsidRDefault="005F797E">
      <w:pPr>
        <w:ind w:left="143" w:right="14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EDUCATION:</w:t>
      </w:r>
    </w:p>
    <w:p w:rsidR="005F797E" w:rsidRDefault="005F797E">
      <w:pPr>
        <w:ind w:left="143" w:right="143"/>
        <w:rPr>
          <w:sz w:val="24"/>
          <w:szCs w:val="24"/>
        </w:rPr>
      </w:pPr>
      <w:r>
        <w:rPr>
          <w:sz w:val="24"/>
          <w:szCs w:val="24"/>
        </w:rPr>
        <w:t>1991-1992 Sacramento Skills Center</w:t>
      </w:r>
    </w:p>
    <w:p w:rsidR="005F797E" w:rsidRDefault="005F797E">
      <w:pPr>
        <w:ind w:left="143" w:right="143"/>
        <w:rPr>
          <w:sz w:val="24"/>
          <w:szCs w:val="24"/>
        </w:rPr>
      </w:pPr>
      <w:r>
        <w:rPr>
          <w:sz w:val="24"/>
          <w:szCs w:val="24"/>
        </w:rPr>
        <w:t>1986- Graduate of Skyline High School</w:t>
      </w:r>
    </w:p>
    <w:p w:rsidR="005F797E" w:rsidRDefault="005F797E">
      <w:pPr>
        <w:ind w:left="143" w:right="143"/>
        <w:rPr>
          <w:sz w:val="24"/>
          <w:szCs w:val="24"/>
        </w:rPr>
      </w:pPr>
      <w:r>
        <w:rPr>
          <w:sz w:val="24"/>
          <w:szCs w:val="24"/>
        </w:rPr>
        <w:t>1986-1990 Argosy College</w:t>
      </w:r>
    </w:p>
    <w:p w:rsidR="005F797E" w:rsidRDefault="005F797E">
      <w:pPr>
        <w:ind w:left="143" w:right="143"/>
        <w:rPr>
          <w:sz w:val="24"/>
          <w:szCs w:val="24"/>
        </w:rPr>
      </w:pPr>
    </w:p>
    <w:p w:rsidR="005F797E" w:rsidRDefault="005F797E">
      <w:pPr>
        <w:ind w:left="143" w:right="14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PROFICIENCY:</w:t>
      </w:r>
    </w:p>
    <w:p w:rsidR="005F797E" w:rsidRDefault="005F797E">
      <w:pPr>
        <w:ind w:left="143" w:right="143"/>
        <w:rPr>
          <w:sz w:val="24"/>
          <w:szCs w:val="24"/>
        </w:rPr>
      </w:pPr>
      <w:r>
        <w:rPr>
          <w:sz w:val="24"/>
          <w:szCs w:val="24"/>
        </w:rPr>
        <w:t>Windows 7and 10, Microsoft Works Word  Processor, Outlook, Excel, Medisoft, Impact and RBJ, Valant, ACM.</w:t>
      </w:r>
    </w:p>
    <w:p w:rsidR="005F797E" w:rsidRDefault="005F797E">
      <w:pPr>
        <w:ind w:left="143" w:right="143"/>
        <w:rPr>
          <w:sz w:val="24"/>
          <w:szCs w:val="24"/>
        </w:rPr>
      </w:pPr>
    </w:p>
    <w:p w:rsidR="005F797E" w:rsidRDefault="005F797E">
      <w:pPr>
        <w:ind w:right="143"/>
        <w:rPr>
          <w:sz w:val="24"/>
          <w:szCs w:val="24"/>
        </w:rPr>
      </w:pPr>
    </w:p>
    <w:p w:rsidR="005F797E" w:rsidRDefault="005F797E">
      <w:pPr>
        <w:ind w:right="143"/>
        <w:rPr>
          <w:sz w:val="24"/>
          <w:szCs w:val="24"/>
        </w:rPr>
      </w:pPr>
    </w:p>
    <w:p w:rsidR="005F797E" w:rsidRDefault="005F797E">
      <w:pPr>
        <w:ind w:left="143" w:right="143"/>
        <w:rPr>
          <w:sz w:val="24"/>
          <w:szCs w:val="24"/>
        </w:rPr>
      </w:pPr>
    </w:p>
    <w:p w:rsidR="005F797E" w:rsidRDefault="005F797E">
      <w:pPr>
        <w:ind w:left="143" w:right="143"/>
        <w:rPr>
          <w:sz w:val="24"/>
          <w:szCs w:val="24"/>
        </w:rPr>
      </w:pPr>
    </w:p>
    <w:p w:rsidR="00000000" w:rsidRDefault="005F797E" w:rsidP="005F797E">
      <w:pPr>
        <w:ind w:left="143" w:right="143"/>
      </w:pPr>
      <w:r>
        <w:rPr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ab/>
        <w:t xml:space="preserve">   </w:t>
      </w:r>
    </w:p>
    <w:sectPr w:rsidR="00000000" w:rsidSect="005F797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97E" w:rsidRDefault="005F797E" w:rsidP="005F797E">
      <w:r>
        <w:separator/>
      </w:r>
    </w:p>
  </w:endnote>
  <w:endnote w:type="continuationSeparator" w:id="0">
    <w:p w:rsidR="005F797E" w:rsidRDefault="005F797E" w:rsidP="005F7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97E" w:rsidRDefault="005F797E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97E" w:rsidRDefault="005F797E" w:rsidP="005F797E">
      <w:r>
        <w:separator/>
      </w:r>
    </w:p>
  </w:footnote>
  <w:footnote w:type="continuationSeparator" w:id="0">
    <w:p w:rsidR="005F797E" w:rsidRDefault="005F797E" w:rsidP="005F79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97E" w:rsidRDefault="005F797E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5F797E"/>
    <w:rsid w:val="005F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nabudhai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