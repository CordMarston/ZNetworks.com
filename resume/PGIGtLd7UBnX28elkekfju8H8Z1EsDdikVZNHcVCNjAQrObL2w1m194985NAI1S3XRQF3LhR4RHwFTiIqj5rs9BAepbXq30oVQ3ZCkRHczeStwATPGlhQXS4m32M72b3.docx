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96" w:type="pct"/>
        <w:tblInd w:w="-18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28DBE860" w14:textId="77777777" w:rsidTr="00292E65">
        <w:trPr>
          <w:trHeight w:hRule="exact" w:val="1800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4A7714BD" w14:textId="77777777" w:rsidR="0094417E" w:rsidRDefault="0094417E" w:rsidP="0094417E">
            <w:pPr>
              <w:pStyle w:val="Title"/>
              <w:rPr>
                <w:rStyle w:val="IntenseEmphasis"/>
              </w:rPr>
            </w:pPr>
            <w:r w:rsidRPr="00957A43">
              <w:rPr>
                <w:sz w:val="52"/>
                <w:szCs w:val="52"/>
              </w:rPr>
              <w:t>Donald</w:t>
            </w:r>
            <w:r>
              <w:t xml:space="preserve">  </w:t>
            </w:r>
            <w:r w:rsidRPr="00957A43">
              <w:rPr>
                <w:rStyle w:val="IntenseEmphasis"/>
                <w:sz w:val="52"/>
                <w:szCs w:val="52"/>
              </w:rPr>
              <w:t>Barnes</w:t>
            </w:r>
          </w:p>
          <w:p w14:paraId="55636BB4" w14:textId="77777777" w:rsidR="00692703" w:rsidRPr="00957A43" w:rsidRDefault="0094417E" w:rsidP="0094417E">
            <w:pPr>
              <w:pStyle w:val="Title"/>
              <w:rPr>
                <w:sz w:val="52"/>
                <w:szCs w:val="52"/>
              </w:rPr>
            </w:pPr>
            <w:r w:rsidRPr="00957A43">
              <w:rPr>
                <w:sz w:val="52"/>
                <w:szCs w:val="52"/>
              </w:rPr>
              <w:t>206  718</w:t>
            </w:r>
            <w:r w:rsidR="00692703" w:rsidRPr="00957A43">
              <w:rPr>
                <w:sz w:val="52"/>
                <w:szCs w:val="52"/>
              </w:rPr>
              <w:t xml:space="preserve"> </w:t>
            </w:r>
            <w:sdt>
              <w:sdtPr>
                <w:rPr>
                  <w:sz w:val="52"/>
                  <w:szCs w:val="52"/>
                </w:rPr>
                <w:alias w:val="Divider dot:"/>
                <w:tag w:val="Divider dot:"/>
                <w:id w:val="-1459182552"/>
                <w:placeholder>
                  <w:docPart w:val="D81B30B9165C469480AD658E33F3802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957A43">
                  <w:rPr>
                    <w:sz w:val="52"/>
                    <w:szCs w:val="52"/>
                  </w:rPr>
                  <w:t>·</w:t>
                </w:r>
              </w:sdtContent>
            </w:sdt>
            <w:r w:rsidR="00692703" w:rsidRPr="00957A43">
              <w:rPr>
                <w:sz w:val="52"/>
                <w:szCs w:val="52"/>
              </w:rPr>
              <w:t xml:space="preserve"> </w:t>
            </w:r>
            <w:r w:rsidRPr="00957A43">
              <w:rPr>
                <w:sz w:val="52"/>
                <w:szCs w:val="52"/>
              </w:rPr>
              <w:t>3281</w:t>
            </w:r>
          </w:p>
          <w:p w14:paraId="6227B872" w14:textId="77777777" w:rsidR="00692703" w:rsidRPr="0094417E" w:rsidRDefault="0094417E" w:rsidP="00913946">
            <w:pPr>
              <w:pStyle w:val="ContactInfoEmphasis"/>
              <w:contextualSpacing w:val="0"/>
              <w:rPr>
                <w:sz w:val="32"/>
                <w:szCs w:val="32"/>
              </w:rPr>
            </w:pPr>
            <w:r w:rsidRPr="0094417E">
              <w:rPr>
                <w:sz w:val="32"/>
                <w:szCs w:val="32"/>
              </w:rPr>
              <w:t>Dbarnes757@msn.com</w:t>
            </w:r>
          </w:p>
        </w:tc>
      </w:tr>
      <w:tr w:rsidR="009571D8" w:rsidRPr="00CF1A49" w14:paraId="0090CF96" w14:textId="77777777" w:rsidTr="00292E65">
        <w:tc>
          <w:tcPr>
            <w:tcW w:w="9540" w:type="dxa"/>
            <w:tcMar>
              <w:top w:w="432" w:type="dxa"/>
            </w:tcMar>
          </w:tcPr>
          <w:p w14:paraId="176E6120" w14:textId="77777777" w:rsidR="001755A8" w:rsidRPr="00CF1A49" w:rsidRDefault="001755A8" w:rsidP="00913946">
            <w:pPr>
              <w:contextualSpacing w:val="0"/>
            </w:pPr>
          </w:p>
        </w:tc>
      </w:tr>
      <w:tr w:rsidR="0094417E" w:rsidRPr="00CF1A49" w14:paraId="0F7EDE28" w14:textId="77777777" w:rsidTr="00292E65">
        <w:tc>
          <w:tcPr>
            <w:tcW w:w="9540" w:type="dxa"/>
            <w:tcMar>
              <w:top w:w="432" w:type="dxa"/>
            </w:tcMar>
          </w:tcPr>
          <w:p w14:paraId="4E78617E" w14:textId="77777777" w:rsidR="0094417E" w:rsidRDefault="0094417E" w:rsidP="0094417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94417E">
              <w:rPr>
                <w:rFonts w:asciiTheme="majorHAnsi" w:hAnsiTheme="majorHAnsi"/>
                <w:b/>
                <w:sz w:val="28"/>
                <w:szCs w:val="28"/>
              </w:rPr>
              <w:t>OBJECTIVE</w:t>
            </w:r>
          </w:p>
          <w:p w14:paraId="7B40FADC" w14:textId="77777777" w:rsidR="00F4079E" w:rsidRDefault="00F4079E" w:rsidP="0094417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14:paraId="06E4B84C" w14:textId="397AF801" w:rsidR="0094417E" w:rsidRPr="0094417E" w:rsidRDefault="00C301FD" w:rsidP="00957A43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92E65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I would like to continue </w:t>
            </w:r>
            <w:r w:rsidR="00957A43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to deploy </w:t>
            </w:r>
            <w:r w:rsidRPr="00292E65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my </w:t>
            </w:r>
            <w:r w:rsidR="00E61A08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Network Administrative and </w:t>
            </w:r>
            <w:r w:rsidR="00D025CA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>Systems</w:t>
            </w:r>
            <w:r w:rsidRPr="00292E65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 </w:t>
            </w:r>
            <w:r w:rsidR="00D025CA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Engineer II </w:t>
            </w:r>
            <w:r w:rsidRPr="00292E65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 xml:space="preserve">skills to better assist current and future </w:t>
            </w:r>
            <w:r w:rsidR="00434A62">
              <w:rPr>
                <w:rFonts w:ascii="Arial" w:hAnsi="Arial" w:cs="Arial"/>
                <w:color w:val="4D5C69"/>
                <w:sz w:val="28"/>
                <w:szCs w:val="28"/>
                <w:lang w:val="en"/>
              </w:rPr>
              <w:t>users and or support and keep up with network development and upcoming changes to the industry.</w:t>
            </w:r>
          </w:p>
        </w:tc>
      </w:tr>
    </w:tbl>
    <w:p w14:paraId="111D4DE5" w14:textId="77777777" w:rsidR="004E01EB" w:rsidRDefault="00C301FD" w:rsidP="004E01EB">
      <w:pPr>
        <w:pStyle w:val="Heading1"/>
      </w:pPr>
      <w:r>
        <w:t xml:space="preserve"> Experience </w:t>
      </w:r>
    </w:p>
    <w:p w14:paraId="2C4207DC" w14:textId="77777777" w:rsidR="00C301FD" w:rsidRDefault="00C301FD" w:rsidP="004E01EB">
      <w:pPr>
        <w:pStyle w:val="Heading1"/>
      </w:pPr>
    </w:p>
    <w:p w14:paraId="7C344934" w14:textId="2A410618" w:rsidR="00C301FD" w:rsidRPr="00292E65" w:rsidRDefault="00984491" w:rsidP="00C301FD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1985 -201</w:t>
      </w:r>
      <w:r w:rsidR="002D77D3">
        <w:rPr>
          <w:rFonts w:ascii="Arial" w:hAnsi="Arial" w:cs="Arial"/>
          <w:b w:val="0"/>
        </w:rPr>
        <w:t>9</w:t>
      </w:r>
      <w:r>
        <w:rPr>
          <w:rFonts w:ascii="Arial" w:hAnsi="Arial" w:cs="Arial"/>
          <w:b w:val="0"/>
        </w:rPr>
        <w:t xml:space="preserve">  Care Computer systems</w:t>
      </w:r>
      <w:r w:rsidR="002D77D3">
        <w:rPr>
          <w:rFonts w:ascii="Arial" w:hAnsi="Arial" w:cs="Arial"/>
          <w:b w:val="0"/>
        </w:rPr>
        <w:t>/Cantata Health LLC</w:t>
      </w:r>
    </w:p>
    <w:p w14:paraId="7CE93843" w14:textId="77777777" w:rsidR="00C301FD" w:rsidRPr="00292E65" w:rsidRDefault="00C301FD" w:rsidP="00C301FD">
      <w:pPr>
        <w:pStyle w:val="Heading1"/>
        <w:rPr>
          <w:rFonts w:ascii="Arial" w:hAnsi="Arial" w:cs="Arial"/>
          <w:b w:val="0"/>
        </w:rPr>
      </w:pPr>
      <w:r w:rsidRPr="00292E65">
        <w:rPr>
          <w:rFonts w:ascii="Arial" w:hAnsi="Arial" w:cs="Arial"/>
          <w:b w:val="0"/>
        </w:rPr>
        <w:t xml:space="preserve">Technical Support Specialist </w:t>
      </w:r>
    </w:p>
    <w:p w14:paraId="2C230EA4" w14:textId="44988D76" w:rsidR="002D77D3" w:rsidRDefault="002D77D3" w:rsidP="002D77D3">
      <w:pPr>
        <w:pStyle w:val="Heading1"/>
        <w:tabs>
          <w:tab w:val="left" w:pos="1827"/>
        </w:tabs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  </w:t>
      </w:r>
    </w:p>
    <w:p w14:paraId="7ECF8D0A" w14:textId="6135B9A4" w:rsidR="00C301FD" w:rsidRPr="002D77D3" w:rsidRDefault="002D77D3" w:rsidP="002D77D3">
      <w:pPr>
        <w:pStyle w:val="Heading1"/>
        <w:tabs>
          <w:tab w:val="left" w:pos="1827"/>
        </w:tabs>
        <w:rPr>
          <w:rFonts w:ascii="Arial" w:hAnsi="Arial" w:cs="Arial"/>
          <w:b w:val="0"/>
          <w:color w:val="FF0000"/>
        </w:rPr>
      </w:pPr>
      <w:r w:rsidRPr="002D77D3">
        <w:rPr>
          <w:rFonts w:ascii="Arial" w:hAnsi="Arial" w:cs="Arial"/>
          <w:b w:val="0"/>
          <w:color w:val="FF0000"/>
        </w:rPr>
        <w:tab/>
      </w:r>
    </w:p>
    <w:sdt>
      <w:sdtPr>
        <w:alias w:val="Skills:"/>
        <w:tag w:val="Skills:"/>
        <w:id w:val="-1392877668"/>
        <w:placeholder>
          <w:docPart w:val="42F8F339F94D428B83F5F612A67A24E5"/>
        </w:placeholder>
        <w:temporary/>
        <w:showingPlcHdr/>
        <w15:appearance w15:val="hidden"/>
      </w:sdtPr>
      <w:sdtEndPr/>
      <w:sdtContent>
        <w:p w14:paraId="7B62C68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p w14:paraId="394DB441" w14:textId="12B4876E" w:rsidR="00E61A08" w:rsidRPr="00E61A08" w:rsidRDefault="005003FD" w:rsidP="00E61A08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>
        <w:rPr>
          <w:rFonts w:ascii="Arial" w:eastAsia="Times New Roman" w:hAnsi="Arial" w:cs="Arial"/>
          <w:color w:val="auto"/>
          <w:sz w:val="28"/>
          <w:szCs w:val="28"/>
          <w:lang w:val="en"/>
        </w:rPr>
        <w:t>10</w:t>
      </w:r>
      <w:r w:rsidR="00F4079E"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+ years of experience as a sys admin </w:t>
      </w:r>
      <w:r w:rsidR="00D025CA">
        <w:rPr>
          <w:rFonts w:ascii="Arial" w:eastAsia="Times New Roman" w:hAnsi="Arial" w:cs="Arial"/>
          <w:color w:val="auto"/>
          <w:sz w:val="28"/>
          <w:szCs w:val="28"/>
          <w:lang w:val="en"/>
        </w:rPr>
        <w:t>and</w:t>
      </w:r>
      <w:r w:rsidR="00F4079E"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 support </w:t>
      </w:r>
      <w:r w:rsidR="00D025CA">
        <w:rPr>
          <w:rFonts w:ascii="Arial" w:eastAsia="Times New Roman" w:hAnsi="Arial" w:cs="Arial"/>
          <w:color w:val="auto"/>
          <w:sz w:val="28"/>
          <w:szCs w:val="28"/>
          <w:lang w:val="en"/>
        </w:rPr>
        <w:t>engineer</w:t>
      </w:r>
      <w:r w:rsidR="00F4079E"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 level 2 </w:t>
      </w:r>
    </w:p>
    <w:p w14:paraId="02D31CB5" w14:textId="3DDF87A1" w:rsidR="00957A43" w:rsidRDefault="00F4079E" w:rsidP="00EA65D1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O365 User, Mail, Health, Licensing, Security &amp; Compliance</w:t>
      </w:r>
      <w:r w:rsidR="00957A43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 </w:t>
      </w: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User, Groups and policies in Active Directory (on-premise &amp; </w:t>
      </w:r>
      <w:r w:rsidR="00E61A08">
        <w:rPr>
          <w:rFonts w:ascii="Arial" w:eastAsia="Times New Roman" w:hAnsi="Arial" w:cs="Arial"/>
          <w:color w:val="auto"/>
          <w:sz w:val="28"/>
          <w:szCs w:val="28"/>
          <w:lang w:val="en"/>
        </w:rPr>
        <w:t>Cloud</w:t>
      </w: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)</w:t>
      </w:r>
    </w:p>
    <w:p w14:paraId="78011089" w14:textId="77777777" w:rsidR="00292E65" w:rsidRPr="00292E65" w:rsidRDefault="00F4079E" w:rsidP="00EA65D1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Setup, Reimage/Factory reset Computers &amp; Tablets</w:t>
      </w:r>
    </w:p>
    <w:p w14:paraId="5BE44E3B" w14:textId="5165378F" w:rsidR="00F4079E" w:rsidRPr="00E61A08" w:rsidRDefault="00F4079E" w:rsidP="00E61A08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CCENT, NET + or other equivalent Network certification</w:t>
      </w:r>
      <w:r w:rsidR="00E61A08">
        <w:rPr>
          <w:rFonts w:ascii="Arial" w:eastAsia="Times New Roman" w:hAnsi="Arial" w:cs="Arial"/>
          <w:color w:val="auto"/>
          <w:sz w:val="28"/>
          <w:szCs w:val="28"/>
          <w:lang w:val="en"/>
        </w:rPr>
        <w:t>s</w:t>
      </w:r>
    </w:p>
    <w:p w14:paraId="609A24F1" w14:textId="77777777"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Experience with VLANS, Wireless access points, DHCP, DNS, VOIP, and Firewalls</w:t>
      </w:r>
    </w:p>
    <w:p w14:paraId="148826E4" w14:textId="77777777"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Experience with the implementation and support of wireless technologies including Radius and 802.1x</w:t>
      </w:r>
    </w:p>
    <w:p w14:paraId="4648BD8A" w14:textId="4C262B21"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Familiar with secure configuration of network services such as DNS, WINS, SSH, SNMP, FTP as well as patch management</w:t>
      </w:r>
    </w:p>
    <w:p w14:paraId="6F9C2043" w14:textId="30D26613"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Understanding of IPv4 </w:t>
      </w:r>
      <w:r w:rsidR="00E61A08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and IPv6 </w:t>
      </w: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>subnetting/routing and firewall management</w:t>
      </w:r>
    </w:p>
    <w:p w14:paraId="538E8EF8" w14:textId="3C43893F" w:rsidR="00F4079E" w:rsidRPr="00292E65" w:rsidRDefault="00F4079E" w:rsidP="00F4079E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color w:val="auto"/>
          <w:sz w:val="28"/>
          <w:szCs w:val="28"/>
          <w:lang w:val="en"/>
        </w:rPr>
      </w:pP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Experience with Windows 2012 </w:t>
      </w:r>
      <w:r w:rsidR="00E61A08">
        <w:rPr>
          <w:rFonts w:ascii="Arial" w:eastAsia="Times New Roman" w:hAnsi="Arial" w:cs="Arial"/>
          <w:color w:val="auto"/>
          <w:sz w:val="28"/>
          <w:szCs w:val="28"/>
          <w:lang w:val="en"/>
        </w:rPr>
        <w:t>and</w:t>
      </w:r>
      <w:r w:rsidRPr="00292E65">
        <w:rPr>
          <w:rFonts w:ascii="Arial" w:eastAsia="Times New Roman" w:hAnsi="Arial" w:cs="Arial"/>
          <w:color w:val="auto"/>
          <w:sz w:val="28"/>
          <w:szCs w:val="28"/>
          <w:lang w:val="en"/>
        </w:rPr>
        <w:t xml:space="preserve"> higher server environment</w:t>
      </w:r>
    </w:p>
    <w:p w14:paraId="1F0F97D6" w14:textId="77777777" w:rsidR="00F4079E" w:rsidRPr="00F4079E" w:rsidRDefault="00F4079E" w:rsidP="00F4079E">
      <w:pPr>
        <w:ind w:left="720"/>
        <w:rPr>
          <w:rFonts w:ascii="Segoe UI" w:eastAsia="Times New Roman" w:hAnsi="Segoe UI" w:cs="Segoe UI"/>
          <w:color w:val="auto"/>
          <w:sz w:val="15"/>
          <w:szCs w:val="15"/>
          <w:lang w:val="en"/>
        </w:rPr>
      </w:pPr>
    </w:p>
    <w:sectPr w:rsidR="00F4079E" w:rsidRPr="00F4079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1DB9A" w14:textId="77777777" w:rsidR="00CE2618" w:rsidRDefault="00CE2618" w:rsidP="0068194B">
      <w:r>
        <w:separator/>
      </w:r>
    </w:p>
    <w:p w14:paraId="5A227F8E" w14:textId="77777777" w:rsidR="00CE2618" w:rsidRDefault="00CE2618"/>
    <w:p w14:paraId="788457E7" w14:textId="77777777" w:rsidR="00CE2618" w:rsidRDefault="00CE2618"/>
  </w:endnote>
  <w:endnote w:type="continuationSeparator" w:id="0">
    <w:p w14:paraId="4A094B2E" w14:textId="77777777" w:rsidR="00CE2618" w:rsidRDefault="00CE2618" w:rsidP="0068194B">
      <w:r>
        <w:continuationSeparator/>
      </w:r>
    </w:p>
    <w:p w14:paraId="6195EE30" w14:textId="77777777" w:rsidR="00CE2618" w:rsidRDefault="00CE2618"/>
    <w:p w14:paraId="4FDF9668" w14:textId="77777777" w:rsidR="00CE2618" w:rsidRDefault="00CE26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721B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1F804" w14:textId="77777777" w:rsidR="00CE2618" w:rsidRDefault="00CE2618" w:rsidP="0068194B">
      <w:r>
        <w:separator/>
      </w:r>
    </w:p>
    <w:p w14:paraId="70547A81" w14:textId="77777777" w:rsidR="00CE2618" w:rsidRDefault="00CE2618"/>
    <w:p w14:paraId="73ECAAE2" w14:textId="77777777" w:rsidR="00CE2618" w:rsidRDefault="00CE2618"/>
  </w:footnote>
  <w:footnote w:type="continuationSeparator" w:id="0">
    <w:p w14:paraId="04B71E77" w14:textId="77777777" w:rsidR="00CE2618" w:rsidRDefault="00CE2618" w:rsidP="0068194B">
      <w:r>
        <w:continuationSeparator/>
      </w:r>
    </w:p>
    <w:p w14:paraId="001874EE" w14:textId="77777777" w:rsidR="00CE2618" w:rsidRDefault="00CE2618"/>
    <w:p w14:paraId="454A7CB1" w14:textId="77777777" w:rsidR="00CE2618" w:rsidRDefault="00CE26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E2B8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AFCD8E" wp14:editId="4A6DA1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20772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F642ED"/>
    <w:multiLevelType w:val="multilevel"/>
    <w:tmpl w:val="606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F1702D"/>
    <w:multiLevelType w:val="multilevel"/>
    <w:tmpl w:val="7C4AB71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1201"/>
    <w:rsid w:val="001045A8"/>
    <w:rsid w:val="0011080F"/>
    <w:rsid w:val="00114A91"/>
    <w:rsid w:val="001427E1"/>
    <w:rsid w:val="00163668"/>
    <w:rsid w:val="00171566"/>
    <w:rsid w:val="00174676"/>
    <w:rsid w:val="001755A8"/>
    <w:rsid w:val="00184014"/>
    <w:rsid w:val="00192008"/>
    <w:rsid w:val="001B0ED5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E65"/>
    <w:rsid w:val="00294998"/>
    <w:rsid w:val="00297F18"/>
    <w:rsid w:val="002A1945"/>
    <w:rsid w:val="002B2958"/>
    <w:rsid w:val="002B3FC8"/>
    <w:rsid w:val="002D23C5"/>
    <w:rsid w:val="002D6137"/>
    <w:rsid w:val="002D77D3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A62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C9D"/>
    <w:rsid w:val="004E01EB"/>
    <w:rsid w:val="004E2794"/>
    <w:rsid w:val="005003FD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5FE5"/>
    <w:rsid w:val="007C606B"/>
    <w:rsid w:val="007E6A61"/>
    <w:rsid w:val="007F6C9A"/>
    <w:rsid w:val="00801140"/>
    <w:rsid w:val="00803404"/>
    <w:rsid w:val="00834955"/>
    <w:rsid w:val="00837934"/>
    <w:rsid w:val="00855B59"/>
    <w:rsid w:val="00860461"/>
    <w:rsid w:val="0086487C"/>
    <w:rsid w:val="00870B20"/>
    <w:rsid w:val="008829F8"/>
    <w:rsid w:val="00885897"/>
    <w:rsid w:val="008A6538"/>
    <w:rsid w:val="008C4E1C"/>
    <w:rsid w:val="008C7056"/>
    <w:rsid w:val="008E654E"/>
    <w:rsid w:val="008F3B14"/>
    <w:rsid w:val="00901899"/>
    <w:rsid w:val="0090344B"/>
    <w:rsid w:val="00905715"/>
    <w:rsid w:val="0091321E"/>
    <w:rsid w:val="00913946"/>
    <w:rsid w:val="0092726B"/>
    <w:rsid w:val="009361BA"/>
    <w:rsid w:val="0094417E"/>
    <w:rsid w:val="00944F78"/>
    <w:rsid w:val="00945D85"/>
    <w:rsid w:val="009510E7"/>
    <w:rsid w:val="00952C89"/>
    <w:rsid w:val="009571D8"/>
    <w:rsid w:val="00957A43"/>
    <w:rsid w:val="009650EA"/>
    <w:rsid w:val="0097790C"/>
    <w:rsid w:val="00984491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01FD"/>
    <w:rsid w:val="00C47FA6"/>
    <w:rsid w:val="00C57FC6"/>
    <w:rsid w:val="00C66A7D"/>
    <w:rsid w:val="00C779DA"/>
    <w:rsid w:val="00C814F7"/>
    <w:rsid w:val="00CA4B4D"/>
    <w:rsid w:val="00CB35C3"/>
    <w:rsid w:val="00CD323D"/>
    <w:rsid w:val="00CE2618"/>
    <w:rsid w:val="00CE3999"/>
    <w:rsid w:val="00CE4030"/>
    <w:rsid w:val="00CE64B3"/>
    <w:rsid w:val="00CF1A49"/>
    <w:rsid w:val="00D025CA"/>
    <w:rsid w:val="00D0630C"/>
    <w:rsid w:val="00D243A9"/>
    <w:rsid w:val="00D305E5"/>
    <w:rsid w:val="00D37CD3"/>
    <w:rsid w:val="00D66A52"/>
    <w:rsid w:val="00D66EFA"/>
    <w:rsid w:val="00D72A2D"/>
    <w:rsid w:val="00D94ED0"/>
    <w:rsid w:val="00D9521A"/>
    <w:rsid w:val="00DA3914"/>
    <w:rsid w:val="00DA59AA"/>
    <w:rsid w:val="00DB6915"/>
    <w:rsid w:val="00DB7E1E"/>
    <w:rsid w:val="00DC1B78"/>
    <w:rsid w:val="00DC2A2F"/>
    <w:rsid w:val="00DC600B"/>
    <w:rsid w:val="00DC74FA"/>
    <w:rsid w:val="00DE0FAA"/>
    <w:rsid w:val="00DE136D"/>
    <w:rsid w:val="00DE3AB7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A08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2945"/>
    <w:rsid w:val="00F130DD"/>
    <w:rsid w:val="00F24884"/>
    <w:rsid w:val="00F4079E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FFAF5"/>
  <w15:chartTrackingRefBased/>
  <w15:docId w15:val="{4C907B4B-16C6-4FB1-8B0B-3B013F40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F40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ar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1B30B9165C469480AD658E33F38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A019A-110D-487F-B37C-E0957D50DA0E}"/>
      </w:docPartPr>
      <w:docPartBody>
        <w:p w:rsidR="00320511" w:rsidRDefault="00283E02">
          <w:pPr>
            <w:pStyle w:val="D81B30B9165C469480AD658E33F38028"/>
          </w:pPr>
          <w:r w:rsidRPr="00CF1A49">
            <w:t>·</w:t>
          </w:r>
        </w:p>
      </w:docPartBody>
    </w:docPart>
    <w:docPart>
      <w:docPartPr>
        <w:name w:val="42F8F339F94D428B83F5F612A67A2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B8729-D12C-4FF0-BF36-D58206DA2949}"/>
      </w:docPartPr>
      <w:docPartBody>
        <w:p w:rsidR="00320511" w:rsidRDefault="00283E02">
          <w:pPr>
            <w:pStyle w:val="42F8F339F94D428B83F5F612A67A24E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02"/>
    <w:rsid w:val="001968D7"/>
    <w:rsid w:val="00283E02"/>
    <w:rsid w:val="002F41D1"/>
    <w:rsid w:val="00320511"/>
    <w:rsid w:val="00552468"/>
    <w:rsid w:val="006E0B1E"/>
    <w:rsid w:val="0076328D"/>
    <w:rsid w:val="00995F4B"/>
    <w:rsid w:val="009E3857"/>
    <w:rsid w:val="00BD4A44"/>
    <w:rsid w:val="00DF7A4B"/>
    <w:rsid w:val="00E14D71"/>
    <w:rsid w:val="00E660B7"/>
    <w:rsid w:val="00F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81B30B9165C469480AD658E33F38028">
    <w:name w:val="D81B30B9165C469480AD658E33F3802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2F8F339F94D428B83F5F612A67A24E5">
    <w:name w:val="42F8F339F94D428B83F5F612A67A24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BARNES</dc:creator>
  <cp:keywords/>
  <dc:description/>
  <cp:lastModifiedBy>DON BARNES</cp:lastModifiedBy>
  <cp:revision>21</cp:revision>
  <dcterms:created xsi:type="dcterms:W3CDTF">2019-12-04T18:55:00Z</dcterms:created>
  <dcterms:modified xsi:type="dcterms:W3CDTF">2021-03-11T05:34:00Z</dcterms:modified>
  <cp:category/>
</cp:coreProperties>
</file>