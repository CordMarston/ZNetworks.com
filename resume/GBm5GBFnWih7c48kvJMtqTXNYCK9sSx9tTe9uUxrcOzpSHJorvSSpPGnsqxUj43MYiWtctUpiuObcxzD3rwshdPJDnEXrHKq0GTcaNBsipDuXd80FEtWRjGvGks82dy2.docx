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43F85" w14:textId="77777777" w:rsidR="00816216" w:rsidRPr="003D4B85" w:rsidRDefault="00116E06" w:rsidP="005309C6">
      <w:pPr>
        <w:pStyle w:val="Title"/>
        <w:spacing w:after="0"/>
        <w:rPr>
          <w:b/>
          <w:sz w:val="40"/>
          <w:szCs w:val="40"/>
        </w:rPr>
      </w:pPr>
      <w:r w:rsidRPr="003D4B85">
        <w:rPr>
          <w:b/>
          <w:sz w:val="40"/>
          <w:szCs w:val="40"/>
        </w:rPr>
        <w:t>Jourdyn Tollum</w:t>
      </w:r>
    </w:p>
    <w:p w14:paraId="13658984" w14:textId="6123EDE6" w:rsidR="00141A4C" w:rsidRPr="003D4B85" w:rsidRDefault="00494E23" w:rsidP="005309C6">
      <w:pPr>
        <w:spacing w:after="0"/>
        <w:rPr>
          <w:sz w:val="20"/>
          <w:szCs w:val="20"/>
        </w:rPr>
      </w:pPr>
      <w:bookmarkStart w:id="0" w:name="_Hlk497207602"/>
      <w:r>
        <w:rPr>
          <w:sz w:val="20"/>
          <w:szCs w:val="20"/>
        </w:rPr>
        <w:t>Lake Stevens, WA 98258</w:t>
      </w:r>
      <w:r w:rsidR="00141A4C" w:rsidRPr="003D4B85">
        <w:rPr>
          <w:sz w:val="20"/>
          <w:szCs w:val="20"/>
        </w:rPr>
        <w:t> | </w:t>
      </w:r>
      <w:r w:rsidR="009A1C1F" w:rsidRPr="003D4B85">
        <w:rPr>
          <w:sz w:val="20"/>
          <w:szCs w:val="20"/>
        </w:rPr>
        <w:t>425-375-1236</w:t>
      </w:r>
      <w:r w:rsidR="00141A4C" w:rsidRPr="003D4B85">
        <w:rPr>
          <w:sz w:val="20"/>
          <w:szCs w:val="20"/>
        </w:rPr>
        <w:t> </w:t>
      </w:r>
      <w:bookmarkStart w:id="1" w:name="_Hlk497207652"/>
      <w:r w:rsidR="00141A4C" w:rsidRPr="003D4B85">
        <w:rPr>
          <w:sz w:val="20"/>
          <w:szCs w:val="20"/>
        </w:rPr>
        <w:t>|</w:t>
      </w:r>
      <w:bookmarkEnd w:id="1"/>
      <w:r w:rsidR="00141A4C" w:rsidRPr="003D4B85">
        <w:rPr>
          <w:sz w:val="20"/>
          <w:szCs w:val="20"/>
        </w:rPr>
        <w:t> </w:t>
      </w:r>
      <w:hyperlink r:id="rId8" w:history="1">
        <w:r w:rsidR="00B83FDF" w:rsidRPr="003D4B85">
          <w:rPr>
            <w:rStyle w:val="Hyperlink"/>
            <w:sz w:val="20"/>
            <w:szCs w:val="20"/>
          </w:rPr>
          <w:t>jtollum@gmail.com</w:t>
        </w:r>
      </w:hyperlink>
    </w:p>
    <w:bookmarkEnd w:id="0"/>
    <w:p w14:paraId="39594945" w14:textId="77777777" w:rsidR="00B83FDF" w:rsidRPr="00F42835" w:rsidRDefault="00B83FDF" w:rsidP="005309C6">
      <w:pPr>
        <w:spacing w:after="0"/>
        <w:rPr>
          <w:sz w:val="12"/>
          <w:szCs w:val="12"/>
        </w:rPr>
      </w:pPr>
    </w:p>
    <w:p w14:paraId="315CBE60" w14:textId="707F33C4" w:rsidR="006270A9" w:rsidRPr="00533593" w:rsidRDefault="00A3044B" w:rsidP="005309C6">
      <w:pPr>
        <w:pStyle w:val="Heading1"/>
        <w:spacing w:before="0" w:after="0"/>
        <w:jc w:val="both"/>
        <w:rPr>
          <w:rFonts w:asciiTheme="minorHAnsi" w:eastAsiaTheme="minorEastAsia" w:hAnsiTheme="minorHAnsi" w:cstheme="minorBidi"/>
          <w:b w:val="0"/>
          <w:color w:val="404040" w:themeColor="text1" w:themeTint="BF"/>
          <w:sz w:val="22"/>
          <w:szCs w:val="22"/>
        </w:rPr>
      </w:pPr>
      <w:sdt>
        <w:sdtPr>
          <w:alias w:val="Objective:"/>
          <w:tag w:val="Objective:"/>
          <w:id w:val="-731932020"/>
          <w:placeholder>
            <w:docPart w:val="E7CC6E8B4CE140718CA387B3579DB396"/>
          </w:placeholder>
          <w:temporary/>
          <w:showingPlcHdr/>
          <w15:appearance w15:val="hidden"/>
        </w:sdtPr>
        <w:sdtEndPr/>
        <w:sdtContent>
          <w:r w:rsidR="009D5933" w:rsidRPr="00E66FB5">
            <w:rPr>
              <w:szCs w:val="28"/>
            </w:rPr>
            <w:t>Objective</w:t>
          </w:r>
        </w:sdtContent>
      </w:sdt>
      <w:r w:rsidR="00533593">
        <w:t xml:space="preserve">: </w:t>
      </w:r>
      <w:r w:rsidR="00122DFD">
        <w:rPr>
          <w:rFonts w:asciiTheme="minorHAnsi" w:eastAsiaTheme="minorEastAsia" w:hAnsiTheme="minorHAnsi" w:cstheme="minorBidi"/>
          <w:b w:val="0"/>
          <w:color w:val="404040" w:themeColor="text1" w:themeTint="BF"/>
          <w:sz w:val="22"/>
          <w:szCs w:val="22"/>
        </w:rPr>
        <w:t>Obtain</w:t>
      </w:r>
      <w:r w:rsidR="00A940BE">
        <w:rPr>
          <w:rFonts w:asciiTheme="minorHAnsi" w:eastAsiaTheme="minorEastAsia" w:hAnsiTheme="minorHAnsi" w:cstheme="minorBidi"/>
          <w:b w:val="0"/>
          <w:color w:val="404040" w:themeColor="text1" w:themeTint="BF"/>
          <w:sz w:val="22"/>
          <w:szCs w:val="22"/>
        </w:rPr>
        <w:t xml:space="preserve"> </w:t>
      </w:r>
      <w:r w:rsidR="003D4B85">
        <w:rPr>
          <w:rFonts w:asciiTheme="minorHAnsi" w:eastAsiaTheme="minorEastAsia" w:hAnsiTheme="minorHAnsi" w:cstheme="minorBidi"/>
          <w:b w:val="0"/>
          <w:color w:val="404040" w:themeColor="text1" w:themeTint="BF"/>
          <w:sz w:val="22"/>
          <w:szCs w:val="22"/>
        </w:rPr>
        <w:t>a position</w:t>
      </w:r>
      <w:r w:rsidR="00A93A7F">
        <w:rPr>
          <w:rFonts w:asciiTheme="minorHAnsi" w:eastAsiaTheme="minorEastAsia" w:hAnsiTheme="minorHAnsi" w:cstheme="minorBidi"/>
          <w:b w:val="0"/>
          <w:color w:val="404040" w:themeColor="text1" w:themeTint="BF"/>
          <w:sz w:val="22"/>
          <w:szCs w:val="22"/>
        </w:rPr>
        <w:t xml:space="preserve"> </w:t>
      </w:r>
      <w:r w:rsidR="00A940BE">
        <w:rPr>
          <w:rFonts w:asciiTheme="minorHAnsi" w:eastAsiaTheme="minorEastAsia" w:hAnsiTheme="minorHAnsi" w:cstheme="minorBidi"/>
          <w:b w:val="0"/>
          <w:color w:val="404040" w:themeColor="text1" w:themeTint="BF"/>
          <w:sz w:val="22"/>
          <w:szCs w:val="22"/>
        </w:rPr>
        <w:t>where I can utilize my education</w:t>
      </w:r>
      <w:r w:rsidR="00494E23">
        <w:rPr>
          <w:rFonts w:asciiTheme="minorHAnsi" w:eastAsiaTheme="minorEastAsia" w:hAnsiTheme="minorHAnsi" w:cstheme="minorBidi"/>
          <w:b w:val="0"/>
          <w:color w:val="404040" w:themeColor="text1" w:themeTint="BF"/>
          <w:sz w:val="22"/>
          <w:szCs w:val="22"/>
        </w:rPr>
        <w:t>, certifications and experience</w:t>
      </w:r>
      <w:r w:rsidR="00A940BE">
        <w:rPr>
          <w:rFonts w:asciiTheme="minorHAnsi" w:eastAsiaTheme="minorEastAsia" w:hAnsiTheme="minorHAnsi" w:cstheme="minorBidi"/>
          <w:b w:val="0"/>
          <w:color w:val="404040" w:themeColor="text1" w:themeTint="BF"/>
          <w:sz w:val="22"/>
          <w:szCs w:val="22"/>
        </w:rPr>
        <w:t xml:space="preserve"> to contribute to the company’s operations, as well as focus on learning opportunities and advanced training development.</w:t>
      </w:r>
    </w:p>
    <w:p w14:paraId="4E002857" w14:textId="77777777" w:rsidR="00B83FDF" w:rsidRPr="00F42835" w:rsidRDefault="00B83FDF" w:rsidP="005309C6">
      <w:pPr>
        <w:spacing w:after="0"/>
        <w:jc w:val="both"/>
        <w:rPr>
          <w:sz w:val="12"/>
          <w:szCs w:val="12"/>
        </w:rPr>
      </w:pPr>
    </w:p>
    <w:sdt>
      <w:sdtPr>
        <w:alias w:val="Education:"/>
        <w:tag w:val="Education:"/>
        <w:id w:val="807127995"/>
        <w:placeholder>
          <w:docPart w:val="6386F3E143A946B0BF922CCD04F7BCFA"/>
        </w:placeholder>
        <w:temporary/>
        <w:showingPlcHdr/>
        <w15:appearance w15:val="hidden"/>
      </w:sdtPr>
      <w:sdtEndPr/>
      <w:sdtContent>
        <w:p w14:paraId="771865AC" w14:textId="77777777" w:rsidR="006270A9" w:rsidRDefault="009D5933" w:rsidP="005309C6">
          <w:pPr>
            <w:pStyle w:val="Heading1"/>
            <w:spacing w:before="0" w:after="0"/>
          </w:pPr>
          <w:r w:rsidRPr="00E66FB5">
            <w:rPr>
              <w:szCs w:val="28"/>
            </w:rPr>
            <w:t>Education</w:t>
          </w:r>
        </w:p>
      </w:sdtContent>
    </w:sdt>
    <w:p w14:paraId="7E01700A" w14:textId="77777777" w:rsidR="00533593" w:rsidRPr="005E544C" w:rsidRDefault="00533593" w:rsidP="005309C6">
      <w:pPr>
        <w:pStyle w:val="Heading2"/>
        <w:spacing w:before="0" w:after="0"/>
        <w:rPr>
          <w:sz w:val="8"/>
          <w:szCs w:val="8"/>
        </w:rPr>
      </w:pPr>
    </w:p>
    <w:p w14:paraId="183439E1" w14:textId="7645F242" w:rsidR="00187187" w:rsidRDefault="00A076A6" w:rsidP="005309C6">
      <w:pPr>
        <w:pStyle w:val="Heading2"/>
        <w:spacing w:before="0" w:after="0"/>
        <w:rPr>
          <w:sz w:val="22"/>
        </w:rPr>
      </w:pPr>
      <w:r w:rsidRPr="00A26C05">
        <w:rPr>
          <w:sz w:val="22"/>
        </w:rPr>
        <w:t>Everett Community College</w:t>
      </w:r>
      <w:r w:rsidR="00187187" w:rsidRPr="00A26C05">
        <w:rPr>
          <w:sz w:val="22"/>
        </w:rPr>
        <w:t> | </w:t>
      </w:r>
      <w:r w:rsidR="00212E1F" w:rsidRPr="00A26C05">
        <w:rPr>
          <w:sz w:val="22"/>
        </w:rPr>
        <w:t>Everett, WA</w:t>
      </w:r>
      <w:r w:rsidR="00187187" w:rsidRPr="00A26C05">
        <w:rPr>
          <w:sz w:val="22"/>
        </w:rPr>
        <w:t> | </w:t>
      </w:r>
      <w:r w:rsidR="00212E1F" w:rsidRPr="00A26C05">
        <w:rPr>
          <w:sz w:val="22"/>
        </w:rPr>
        <w:t>2017-</w:t>
      </w:r>
      <w:r w:rsidR="00DB3B8D">
        <w:rPr>
          <w:sz w:val="22"/>
        </w:rPr>
        <w:t>2018</w:t>
      </w:r>
    </w:p>
    <w:p w14:paraId="3264633C" w14:textId="77777777" w:rsidR="008F4CE8" w:rsidRPr="005E544C" w:rsidRDefault="008F4CE8" w:rsidP="005309C6">
      <w:pPr>
        <w:spacing w:after="0"/>
        <w:rPr>
          <w:sz w:val="8"/>
          <w:szCs w:val="8"/>
        </w:rPr>
      </w:pPr>
    </w:p>
    <w:p w14:paraId="3682F094" w14:textId="01DD814A" w:rsidR="00B83FDF" w:rsidRDefault="00666317" w:rsidP="005309C6">
      <w:pPr>
        <w:pStyle w:val="ListBullet"/>
        <w:numPr>
          <w:ilvl w:val="0"/>
          <w:numId w:val="0"/>
        </w:numPr>
        <w:spacing w:after="0" w:line="240" w:lineRule="auto"/>
        <w:jc w:val="both"/>
      </w:pPr>
      <w:r>
        <w:t xml:space="preserve">Associate in Technical Arts Degree, Information Technology (2018) </w:t>
      </w:r>
    </w:p>
    <w:p w14:paraId="01C9C323" w14:textId="77777777" w:rsidR="00666317" w:rsidRPr="00F42835" w:rsidRDefault="00666317" w:rsidP="005309C6">
      <w:pPr>
        <w:pStyle w:val="ListBullet"/>
        <w:numPr>
          <w:ilvl w:val="0"/>
          <w:numId w:val="0"/>
        </w:numPr>
        <w:spacing w:after="0" w:line="240" w:lineRule="auto"/>
        <w:jc w:val="both"/>
        <w:rPr>
          <w:sz w:val="12"/>
          <w:szCs w:val="12"/>
        </w:rPr>
      </w:pPr>
    </w:p>
    <w:p w14:paraId="58542F10" w14:textId="759C3FBC" w:rsidR="006270A9" w:rsidRDefault="00AA73A9" w:rsidP="005309C6">
      <w:pPr>
        <w:pStyle w:val="Heading1"/>
        <w:spacing w:before="0" w:after="0"/>
        <w:rPr>
          <w:szCs w:val="28"/>
        </w:rPr>
      </w:pPr>
      <w:r>
        <w:rPr>
          <w:szCs w:val="28"/>
        </w:rPr>
        <w:t xml:space="preserve">Key </w:t>
      </w:r>
      <w:r w:rsidR="00A93A7F" w:rsidRPr="00E66FB5">
        <w:rPr>
          <w:szCs w:val="28"/>
        </w:rPr>
        <w:t>Skills</w:t>
      </w:r>
    </w:p>
    <w:p w14:paraId="1476FDE6" w14:textId="77777777" w:rsidR="00AA73A9" w:rsidRPr="005E544C" w:rsidRDefault="00AA73A9" w:rsidP="005309C6">
      <w:pPr>
        <w:pStyle w:val="Heading1"/>
        <w:spacing w:before="0" w:after="0"/>
        <w:rPr>
          <w:rFonts w:asciiTheme="minorHAnsi" w:hAnsiTheme="minorHAnsi"/>
          <w:b w:val="0"/>
          <w:color w:val="333333"/>
          <w:sz w:val="8"/>
          <w:szCs w:val="8"/>
        </w:rPr>
      </w:pPr>
    </w:p>
    <w:p w14:paraId="3B434DCD" w14:textId="109C5736" w:rsidR="00F80F9E" w:rsidRPr="00F80F9E" w:rsidRDefault="00F80F9E" w:rsidP="002A46D2">
      <w:pPr>
        <w:pStyle w:val="ListParagraph"/>
        <w:numPr>
          <w:ilvl w:val="0"/>
          <w:numId w:val="36"/>
        </w:numPr>
        <w:rPr>
          <w:rFonts w:eastAsiaTheme="majorEastAsia" w:cstheme="majorBidi"/>
          <w:color w:val="auto"/>
        </w:rPr>
      </w:pPr>
      <w:r w:rsidRPr="00F80F9E">
        <w:rPr>
          <w:rFonts w:eastAsiaTheme="majorEastAsia" w:cstheme="majorBidi"/>
          <w:color w:val="auto"/>
        </w:rPr>
        <w:t>Thorough knowledge of systems administration requirements and techniques</w:t>
      </w:r>
    </w:p>
    <w:p w14:paraId="0019E9E9" w14:textId="358E5752" w:rsidR="005309C6" w:rsidRDefault="005309C6" w:rsidP="002A46D2">
      <w:pPr>
        <w:pStyle w:val="ListParagraph"/>
        <w:numPr>
          <w:ilvl w:val="0"/>
          <w:numId w:val="36"/>
        </w:numPr>
        <w:spacing w:after="0"/>
        <w:rPr>
          <w:rFonts w:eastAsiaTheme="majorEastAsia" w:cstheme="majorBidi"/>
          <w:color w:val="auto"/>
        </w:rPr>
      </w:pPr>
      <w:r>
        <w:rPr>
          <w:rFonts w:eastAsiaTheme="majorEastAsia" w:cstheme="majorBidi"/>
          <w:color w:val="auto"/>
        </w:rPr>
        <w:t>Proficient in computer hardware usage, including scanners and printers</w:t>
      </w:r>
    </w:p>
    <w:p w14:paraId="44AA30D9" w14:textId="77777777" w:rsidR="00F80F9E" w:rsidRDefault="00F80F9E" w:rsidP="002A46D2">
      <w:pPr>
        <w:numPr>
          <w:ilvl w:val="0"/>
          <w:numId w:val="36"/>
        </w:numPr>
        <w:spacing w:after="0"/>
        <w:rPr>
          <w:rFonts w:eastAsia="Times New Roman" w:cs="Times New Roman"/>
          <w:color w:val="auto"/>
          <w:lang w:eastAsia="en-US"/>
        </w:rPr>
      </w:pPr>
      <w:r>
        <w:rPr>
          <w:rFonts w:eastAsia="Times New Roman" w:cs="Times New Roman"/>
          <w:color w:val="auto"/>
          <w:lang w:eastAsia="en-US"/>
        </w:rPr>
        <w:t>Software license management</w:t>
      </w:r>
    </w:p>
    <w:p w14:paraId="3942CD7F" w14:textId="17E4ACB2" w:rsidR="00AA73A9" w:rsidRDefault="00AD33B8" w:rsidP="002A46D2">
      <w:pPr>
        <w:numPr>
          <w:ilvl w:val="0"/>
          <w:numId w:val="36"/>
        </w:numPr>
        <w:spacing w:after="0"/>
        <w:rPr>
          <w:rFonts w:eastAsia="Times New Roman" w:cs="Times New Roman"/>
          <w:color w:val="auto"/>
          <w:lang w:eastAsia="en-US"/>
        </w:rPr>
      </w:pPr>
      <w:r>
        <w:rPr>
          <w:rFonts w:eastAsia="Times New Roman" w:cs="Times New Roman"/>
          <w:color w:val="auto"/>
          <w:lang w:eastAsia="en-US"/>
        </w:rPr>
        <w:t xml:space="preserve">Skilled to </w:t>
      </w:r>
      <w:r w:rsidR="00AA73A9" w:rsidRPr="00F80F9E">
        <w:rPr>
          <w:rFonts w:eastAsia="Times New Roman" w:cs="Times New Roman"/>
          <w:color w:val="auto"/>
          <w:lang w:eastAsia="en-US"/>
        </w:rPr>
        <w:t xml:space="preserve">identify technical defects and provide prompt and effective solutions </w:t>
      </w:r>
    </w:p>
    <w:p w14:paraId="6946399E" w14:textId="328C12B1" w:rsidR="00AD33B8" w:rsidRPr="00AD33B8" w:rsidRDefault="00AD33B8" w:rsidP="002A46D2">
      <w:pPr>
        <w:pStyle w:val="ListParagraph"/>
        <w:numPr>
          <w:ilvl w:val="0"/>
          <w:numId w:val="36"/>
        </w:numPr>
        <w:spacing w:after="0"/>
        <w:rPr>
          <w:rFonts w:eastAsiaTheme="majorEastAsia" w:cstheme="majorBidi"/>
          <w:color w:val="auto"/>
        </w:rPr>
      </w:pPr>
      <w:r>
        <w:rPr>
          <w:rFonts w:eastAsiaTheme="majorEastAsia" w:cstheme="majorBidi"/>
          <w:color w:val="auto"/>
        </w:rPr>
        <w:t>Proven attention to detail and analysis of data</w:t>
      </w:r>
    </w:p>
    <w:p w14:paraId="6A46C282" w14:textId="79FD47E4" w:rsidR="00AA73A9" w:rsidRPr="00AA73A9" w:rsidRDefault="00AA73A9" w:rsidP="002A46D2">
      <w:pPr>
        <w:numPr>
          <w:ilvl w:val="0"/>
          <w:numId w:val="36"/>
        </w:numPr>
        <w:spacing w:after="0"/>
        <w:rPr>
          <w:rFonts w:eastAsia="Times New Roman" w:cs="Times New Roman"/>
          <w:color w:val="auto"/>
          <w:lang w:eastAsia="en-US"/>
        </w:rPr>
      </w:pPr>
      <w:r w:rsidRPr="00AA73A9">
        <w:rPr>
          <w:rFonts w:eastAsia="Times New Roman" w:cs="Times New Roman"/>
          <w:color w:val="auto"/>
          <w:lang w:eastAsia="en-US"/>
        </w:rPr>
        <w:t xml:space="preserve">Ability to stay abreast with the latest developments in technology management </w:t>
      </w:r>
    </w:p>
    <w:p w14:paraId="1A7ADCA1" w14:textId="4967C76A" w:rsidR="00F80F9E" w:rsidRDefault="00AA73A9" w:rsidP="002A46D2">
      <w:pPr>
        <w:numPr>
          <w:ilvl w:val="0"/>
          <w:numId w:val="36"/>
        </w:numPr>
        <w:spacing w:after="0"/>
        <w:rPr>
          <w:rFonts w:eastAsia="Times New Roman" w:cs="Times New Roman"/>
          <w:color w:val="auto"/>
          <w:lang w:eastAsia="en-US"/>
        </w:rPr>
      </w:pPr>
      <w:r>
        <w:rPr>
          <w:rFonts w:eastAsia="Times New Roman" w:cs="Times New Roman"/>
          <w:color w:val="auto"/>
          <w:lang w:eastAsia="en-US"/>
        </w:rPr>
        <w:t>Windows</w:t>
      </w:r>
      <w:r w:rsidR="00F80F9E">
        <w:rPr>
          <w:rFonts w:eastAsia="Times New Roman" w:cs="Times New Roman"/>
          <w:color w:val="auto"/>
          <w:lang w:eastAsia="en-US"/>
        </w:rPr>
        <w:t xml:space="preserve"> </w:t>
      </w:r>
      <w:r>
        <w:rPr>
          <w:rFonts w:eastAsia="Times New Roman" w:cs="Times New Roman"/>
          <w:color w:val="auto"/>
          <w:lang w:eastAsia="en-US"/>
        </w:rPr>
        <w:t>and Linux Systems Administration</w:t>
      </w:r>
    </w:p>
    <w:p w14:paraId="3AA63D2E" w14:textId="6B8CCC6B" w:rsidR="00C43D34" w:rsidRDefault="00F80F9E" w:rsidP="002A46D2">
      <w:pPr>
        <w:numPr>
          <w:ilvl w:val="0"/>
          <w:numId w:val="36"/>
        </w:numPr>
        <w:spacing w:after="0"/>
        <w:rPr>
          <w:rFonts w:eastAsia="Times New Roman" w:cs="Times New Roman"/>
          <w:color w:val="auto"/>
          <w:lang w:eastAsia="en-US"/>
        </w:rPr>
      </w:pPr>
      <w:r>
        <w:rPr>
          <w:rFonts w:eastAsia="Times New Roman" w:cs="Times New Roman"/>
          <w:color w:val="auto"/>
          <w:lang w:eastAsia="en-US"/>
        </w:rPr>
        <w:t xml:space="preserve">Cloud </w:t>
      </w:r>
      <w:r w:rsidR="00AD33B8">
        <w:rPr>
          <w:rFonts w:eastAsia="Times New Roman" w:cs="Times New Roman"/>
          <w:color w:val="auto"/>
          <w:lang w:eastAsia="en-US"/>
        </w:rPr>
        <w:t>C</w:t>
      </w:r>
      <w:r>
        <w:rPr>
          <w:rFonts w:eastAsia="Times New Roman" w:cs="Times New Roman"/>
          <w:color w:val="auto"/>
          <w:lang w:eastAsia="en-US"/>
        </w:rPr>
        <w:t>omputing</w:t>
      </w:r>
    </w:p>
    <w:p w14:paraId="140AE568" w14:textId="7E6B1F4E" w:rsidR="00F80F9E" w:rsidRDefault="00F80F9E" w:rsidP="002A46D2">
      <w:pPr>
        <w:numPr>
          <w:ilvl w:val="0"/>
          <w:numId w:val="36"/>
        </w:numPr>
        <w:spacing w:after="0"/>
        <w:rPr>
          <w:rFonts w:eastAsia="Times New Roman" w:cs="Times New Roman"/>
          <w:color w:val="auto"/>
          <w:lang w:eastAsia="en-US"/>
        </w:rPr>
      </w:pPr>
      <w:r>
        <w:rPr>
          <w:rFonts w:eastAsia="Times New Roman" w:cs="Times New Roman"/>
          <w:color w:val="auto"/>
          <w:lang w:eastAsia="en-US"/>
        </w:rPr>
        <w:t>Skilled at initial process documentation and revision of established processes</w:t>
      </w:r>
    </w:p>
    <w:p w14:paraId="6E9CE3CD" w14:textId="39C56726" w:rsidR="00F80F9E" w:rsidRDefault="00F80F9E" w:rsidP="002A46D2">
      <w:pPr>
        <w:pStyle w:val="ListParagraph"/>
        <w:numPr>
          <w:ilvl w:val="0"/>
          <w:numId w:val="36"/>
        </w:numPr>
        <w:spacing w:after="0"/>
        <w:rPr>
          <w:rFonts w:eastAsiaTheme="majorEastAsia" w:cstheme="majorBidi"/>
          <w:color w:val="auto"/>
        </w:rPr>
      </w:pPr>
      <w:r w:rsidRPr="00333C2D">
        <w:rPr>
          <w:rFonts w:eastAsiaTheme="majorEastAsia" w:cstheme="majorBidi"/>
          <w:color w:val="auto"/>
        </w:rPr>
        <w:t>Data entry, 10-key</w:t>
      </w:r>
      <w:r w:rsidR="00AD33B8">
        <w:rPr>
          <w:rFonts w:eastAsiaTheme="majorEastAsia" w:cstheme="majorBidi"/>
          <w:color w:val="auto"/>
        </w:rPr>
        <w:t>,</w:t>
      </w:r>
      <w:r w:rsidRPr="00333C2D">
        <w:rPr>
          <w:rFonts w:eastAsiaTheme="majorEastAsia" w:cstheme="majorBidi"/>
          <w:color w:val="auto"/>
        </w:rPr>
        <w:t xml:space="preserve"> and strong knowledge of Word, Excel</w:t>
      </w:r>
      <w:r>
        <w:rPr>
          <w:rFonts w:eastAsiaTheme="majorEastAsia" w:cstheme="majorBidi"/>
          <w:color w:val="auto"/>
        </w:rPr>
        <w:t>, other O</w:t>
      </w:r>
      <w:r w:rsidRPr="00333C2D">
        <w:rPr>
          <w:rFonts w:eastAsiaTheme="majorEastAsia" w:cstheme="majorBidi"/>
          <w:color w:val="auto"/>
        </w:rPr>
        <w:t>ffice</w:t>
      </w:r>
      <w:r>
        <w:rPr>
          <w:rFonts w:eastAsiaTheme="majorEastAsia" w:cstheme="majorBidi"/>
          <w:color w:val="auto"/>
        </w:rPr>
        <w:t xml:space="preserve"> Suite</w:t>
      </w:r>
      <w:r w:rsidR="00AD33B8">
        <w:rPr>
          <w:rFonts w:eastAsiaTheme="majorEastAsia" w:cstheme="majorBidi"/>
          <w:color w:val="auto"/>
        </w:rPr>
        <w:t>,</w:t>
      </w:r>
      <w:r>
        <w:rPr>
          <w:rFonts w:eastAsiaTheme="majorEastAsia" w:cstheme="majorBidi"/>
          <w:color w:val="auto"/>
        </w:rPr>
        <w:t xml:space="preserve"> and Mac</w:t>
      </w:r>
      <w:r w:rsidRPr="00333C2D">
        <w:rPr>
          <w:rFonts w:eastAsiaTheme="majorEastAsia" w:cstheme="majorBidi"/>
          <w:color w:val="auto"/>
        </w:rPr>
        <w:t xml:space="preserve"> products</w:t>
      </w:r>
    </w:p>
    <w:p w14:paraId="1A309EAB" w14:textId="77777777" w:rsidR="005309C6" w:rsidRPr="00F42835" w:rsidRDefault="005309C6" w:rsidP="005309C6">
      <w:pPr>
        <w:pStyle w:val="ListBullet"/>
        <w:numPr>
          <w:ilvl w:val="0"/>
          <w:numId w:val="0"/>
        </w:numPr>
        <w:spacing w:after="0" w:line="240" w:lineRule="auto"/>
        <w:rPr>
          <w:rFonts w:asciiTheme="majorHAnsi" w:eastAsiaTheme="majorEastAsia" w:hAnsiTheme="majorHAnsi" w:cstheme="majorBidi"/>
          <w:b/>
          <w:color w:val="2A7B88" w:themeColor="accent1" w:themeShade="BF"/>
          <w:sz w:val="12"/>
          <w:szCs w:val="12"/>
        </w:rPr>
      </w:pPr>
    </w:p>
    <w:p w14:paraId="5186B4B8" w14:textId="6A8F655D" w:rsidR="001C53B7" w:rsidRPr="00E66FB5" w:rsidRDefault="00A076A6" w:rsidP="005309C6">
      <w:pPr>
        <w:pStyle w:val="ListBullet"/>
        <w:numPr>
          <w:ilvl w:val="0"/>
          <w:numId w:val="0"/>
        </w:numPr>
        <w:spacing w:after="0" w:line="240" w:lineRule="auto"/>
        <w:rPr>
          <w:rFonts w:asciiTheme="majorHAnsi" w:eastAsiaTheme="majorEastAsia" w:hAnsiTheme="majorHAnsi" w:cstheme="majorBidi"/>
          <w:b/>
          <w:color w:val="2A7B88" w:themeColor="accent1" w:themeShade="BF"/>
          <w:sz w:val="28"/>
          <w:szCs w:val="28"/>
        </w:rPr>
      </w:pPr>
      <w:r w:rsidRPr="00E66FB5">
        <w:rPr>
          <w:rFonts w:asciiTheme="majorHAnsi" w:eastAsiaTheme="majorEastAsia" w:hAnsiTheme="majorHAnsi" w:cstheme="majorBidi"/>
          <w:b/>
          <w:color w:val="2A7B88" w:themeColor="accent1" w:themeShade="BF"/>
          <w:sz w:val="28"/>
          <w:szCs w:val="28"/>
        </w:rPr>
        <w:t>Certifications</w:t>
      </w:r>
    </w:p>
    <w:p w14:paraId="50D25181" w14:textId="77777777" w:rsidR="00A076A6" w:rsidRPr="005E544C" w:rsidRDefault="00A076A6" w:rsidP="005309C6">
      <w:pPr>
        <w:pStyle w:val="ListBullet"/>
        <w:numPr>
          <w:ilvl w:val="0"/>
          <w:numId w:val="0"/>
        </w:numPr>
        <w:spacing w:after="0" w:line="240" w:lineRule="auto"/>
        <w:ind w:left="216" w:hanging="216"/>
        <w:rPr>
          <w:rFonts w:asciiTheme="majorHAnsi" w:eastAsiaTheme="majorEastAsia" w:hAnsiTheme="majorHAnsi" w:cstheme="majorBidi"/>
          <w:b/>
          <w:color w:val="2A7B88" w:themeColor="accent1" w:themeShade="BF"/>
          <w:sz w:val="8"/>
          <w:szCs w:val="8"/>
        </w:rPr>
      </w:pPr>
    </w:p>
    <w:p w14:paraId="2FCCE743" w14:textId="04F55D53" w:rsidR="00E66FB5" w:rsidRDefault="00E66FB5" w:rsidP="005309C6">
      <w:pPr>
        <w:pStyle w:val="ListBullet"/>
        <w:numPr>
          <w:ilvl w:val="0"/>
          <w:numId w:val="0"/>
        </w:numPr>
        <w:spacing w:after="0" w:line="240" w:lineRule="auto"/>
        <w:ind w:left="216" w:hanging="216"/>
        <w:rPr>
          <w:rFonts w:asciiTheme="majorHAnsi" w:eastAsiaTheme="majorEastAsia" w:hAnsiTheme="majorHAnsi" w:cstheme="majorBidi"/>
          <w:b/>
          <w:caps/>
          <w:color w:val="262626" w:themeColor="text1" w:themeTint="D9"/>
        </w:rPr>
      </w:pPr>
      <w:r>
        <w:rPr>
          <w:rFonts w:asciiTheme="majorHAnsi" w:eastAsiaTheme="majorEastAsia" w:hAnsiTheme="majorHAnsi" w:cstheme="majorBidi"/>
          <w:b/>
          <w:caps/>
          <w:color w:val="262626" w:themeColor="text1" w:themeTint="D9"/>
        </w:rPr>
        <w:t xml:space="preserve">MTA: </w:t>
      </w:r>
      <w:r w:rsidRPr="00AA5B51">
        <w:rPr>
          <w:rFonts w:asciiTheme="majorHAnsi" w:eastAsiaTheme="majorEastAsia" w:hAnsiTheme="majorHAnsi" w:cstheme="majorBidi"/>
          <w:b/>
          <w:caps/>
          <w:color w:val="262626" w:themeColor="text1" w:themeTint="D9"/>
        </w:rPr>
        <w:t>NETWORKING FUNDAMENTALS - cERTIFIED 2018</w:t>
      </w:r>
    </w:p>
    <w:p w14:paraId="4DF99D60" w14:textId="6D4C0210" w:rsidR="002A1A5F" w:rsidRPr="00E66FB5" w:rsidRDefault="00A076A6" w:rsidP="005309C6">
      <w:pPr>
        <w:pStyle w:val="ListBullet"/>
        <w:numPr>
          <w:ilvl w:val="0"/>
          <w:numId w:val="0"/>
        </w:numPr>
        <w:spacing w:after="0" w:line="240" w:lineRule="auto"/>
        <w:ind w:left="216" w:hanging="216"/>
        <w:rPr>
          <w:rFonts w:asciiTheme="majorHAnsi" w:eastAsiaTheme="majorEastAsia" w:hAnsiTheme="majorHAnsi" w:cstheme="majorBidi"/>
          <w:b/>
          <w:caps/>
          <w:color w:val="262626" w:themeColor="text1" w:themeTint="D9"/>
        </w:rPr>
      </w:pPr>
      <w:r w:rsidRPr="00A26C05">
        <w:rPr>
          <w:rFonts w:asciiTheme="majorHAnsi" w:eastAsiaTheme="majorEastAsia" w:hAnsiTheme="majorHAnsi" w:cstheme="majorBidi"/>
          <w:b/>
          <w:caps/>
          <w:color w:val="262626" w:themeColor="text1" w:themeTint="D9"/>
        </w:rPr>
        <w:t>MTA: Windows Server Administration Fundamentals - Certified 2017</w:t>
      </w:r>
    </w:p>
    <w:p w14:paraId="531F6D82" w14:textId="7C17500D" w:rsidR="00A076A6" w:rsidRDefault="00A076A6" w:rsidP="005309C6">
      <w:pPr>
        <w:pStyle w:val="ListBullet"/>
        <w:numPr>
          <w:ilvl w:val="0"/>
          <w:numId w:val="0"/>
        </w:numPr>
        <w:spacing w:after="0" w:line="240" w:lineRule="auto"/>
        <w:ind w:left="216" w:hanging="216"/>
        <w:rPr>
          <w:rFonts w:asciiTheme="majorHAnsi" w:eastAsiaTheme="majorEastAsia" w:hAnsiTheme="majorHAnsi" w:cstheme="majorBidi"/>
          <w:b/>
          <w:caps/>
          <w:color w:val="262626" w:themeColor="text1" w:themeTint="D9"/>
        </w:rPr>
      </w:pPr>
      <w:r w:rsidRPr="00A26C05">
        <w:rPr>
          <w:rFonts w:asciiTheme="majorHAnsi" w:eastAsiaTheme="majorEastAsia" w:hAnsiTheme="majorHAnsi" w:cstheme="majorBidi"/>
          <w:b/>
          <w:caps/>
          <w:color w:val="262626" w:themeColor="text1" w:themeTint="D9"/>
        </w:rPr>
        <w:t>MTA: Security Fundamentals - Certified 2017</w:t>
      </w:r>
    </w:p>
    <w:p w14:paraId="37CFDAA6" w14:textId="77777777" w:rsidR="00B83FDF" w:rsidRPr="00F42835" w:rsidRDefault="00B83FDF" w:rsidP="005309C6">
      <w:pPr>
        <w:pStyle w:val="ListBullet"/>
        <w:numPr>
          <w:ilvl w:val="0"/>
          <w:numId w:val="0"/>
        </w:numPr>
        <w:spacing w:after="0" w:line="240" w:lineRule="auto"/>
        <w:rPr>
          <w:sz w:val="12"/>
          <w:szCs w:val="12"/>
        </w:rPr>
      </w:pPr>
    </w:p>
    <w:sdt>
      <w:sdtPr>
        <w:alias w:val="Experience:"/>
        <w:tag w:val="Experience:"/>
        <w:id w:val="171684534"/>
        <w:placeholder>
          <w:docPart w:val="AFED58804461497E83EFF3CE489A1498"/>
        </w:placeholder>
        <w:temporary/>
        <w:showingPlcHdr/>
        <w15:appearance w15:val="hidden"/>
      </w:sdtPr>
      <w:sdtEndPr/>
      <w:sdtContent>
        <w:p w14:paraId="7D369CBB" w14:textId="53479175" w:rsidR="00533593" w:rsidRDefault="009D5933" w:rsidP="005309C6">
          <w:pPr>
            <w:pStyle w:val="Heading1"/>
            <w:spacing w:before="0" w:after="0"/>
          </w:pPr>
          <w:r w:rsidRPr="00E66FB5">
            <w:rPr>
              <w:szCs w:val="28"/>
            </w:rPr>
            <w:t>Experience</w:t>
          </w:r>
        </w:p>
      </w:sdtContent>
    </w:sdt>
    <w:p w14:paraId="0416C287" w14:textId="178F8A01" w:rsidR="005309C6" w:rsidRPr="005E544C" w:rsidRDefault="005309C6" w:rsidP="005309C6">
      <w:pPr>
        <w:pStyle w:val="Heading1"/>
        <w:spacing w:before="0" w:after="0"/>
        <w:rPr>
          <w:sz w:val="8"/>
          <w:szCs w:val="8"/>
        </w:rPr>
      </w:pPr>
    </w:p>
    <w:p w14:paraId="0A4EE374" w14:textId="78683ED4" w:rsidR="008D6E50" w:rsidRDefault="008D6E50" w:rsidP="008D6E50">
      <w:pPr>
        <w:pStyle w:val="Heading2"/>
        <w:spacing w:before="0" w:after="0"/>
        <w:rPr>
          <w:sz w:val="22"/>
        </w:rPr>
      </w:pPr>
      <w:r>
        <w:rPr>
          <w:sz w:val="22"/>
        </w:rPr>
        <w:t xml:space="preserve">Product Sample Coordinator, product development </w:t>
      </w:r>
      <w:r w:rsidRPr="00A26C05">
        <w:rPr>
          <w:sz w:val="22"/>
        </w:rPr>
        <w:t>| </w:t>
      </w:r>
      <w:r>
        <w:rPr>
          <w:sz w:val="22"/>
        </w:rPr>
        <w:t>funko HQ</w:t>
      </w:r>
      <w:r w:rsidRPr="00A26C05">
        <w:rPr>
          <w:sz w:val="22"/>
        </w:rPr>
        <w:t> | </w:t>
      </w:r>
      <w:r>
        <w:rPr>
          <w:sz w:val="22"/>
        </w:rPr>
        <w:t>july 2019-</w:t>
      </w:r>
      <w:r w:rsidR="00910AA4">
        <w:rPr>
          <w:sz w:val="22"/>
        </w:rPr>
        <w:t>July 2020</w:t>
      </w:r>
    </w:p>
    <w:p w14:paraId="0A299BBC" w14:textId="126CE2FE" w:rsidR="008D6E50" w:rsidRDefault="00910AA4" w:rsidP="002A46D2">
      <w:pPr>
        <w:pStyle w:val="Heading2"/>
        <w:spacing w:before="0" w:after="0"/>
        <w:jc w:val="both"/>
        <w:rPr>
          <w:rFonts w:asciiTheme="minorHAnsi" w:eastAsiaTheme="minorEastAsia" w:hAnsiTheme="minorHAnsi" w:cstheme="minorBidi"/>
          <w:b w:val="0"/>
          <w:caps w:val="0"/>
          <w:color w:val="404040" w:themeColor="text1" w:themeTint="BF"/>
          <w:sz w:val="22"/>
          <w:szCs w:val="22"/>
        </w:rPr>
      </w:pPr>
      <w:r>
        <w:rPr>
          <w:rFonts w:asciiTheme="minorHAnsi" w:eastAsiaTheme="minorEastAsia" w:hAnsiTheme="minorHAnsi" w:cstheme="minorBidi"/>
          <w:b w:val="0"/>
          <w:caps w:val="0"/>
          <w:color w:val="404040" w:themeColor="text1" w:themeTint="BF"/>
          <w:sz w:val="22"/>
          <w:szCs w:val="22"/>
        </w:rPr>
        <w:t>Worked</w:t>
      </w:r>
      <w:r>
        <w:rPr>
          <w:rFonts w:asciiTheme="minorHAnsi" w:eastAsiaTheme="minorEastAsia" w:hAnsiTheme="minorHAnsi" w:cstheme="minorBidi"/>
          <w:b w:val="0"/>
          <w:caps w:val="0"/>
          <w:color w:val="404040" w:themeColor="text1" w:themeTint="BF"/>
          <w:sz w:val="22"/>
          <w:szCs w:val="22"/>
        </w:rPr>
        <w:t xml:space="preserve"> collaboratively with </w:t>
      </w:r>
      <w:r>
        <w:rPr>
          <w:rFonts w:asciiTheme="minorHAnsi" w:eastAsiaTheme="minorEastAsia" w:hAnsiTheme="minorHAnsi" w:cstheme="minorBidi"/>
          <w:b w:val="0"/>
          <w:caps w:val="0"/>
          <w:color w:val="404040" w:themeColor="text1" w:themeTint="BF"/>
          <w:sz w:val="22"/>
          <w:szCs w:val="22"/>
        </w:rPr>
        <w:t xml:space="preserve">multiple departments, including </w:t>
      </w:r>
      <w:r>
        <w:rPr>
          <w:rFonts w:asciiTheme="minorHAnsi" w:eastAsiaTheme="minorEastAsia" w:hAnsiTheme="minorHAnsi" w:cstheme="minorBidi"/>
          <w:b w:val="0"/>
          <w:caps w:val="0"/>
          <w:color w:val="404040" w:themeColor="text1" w:themeTint="BF"/>
          <w:sz w:val="22"/>
          <w:szCs w:val="22"/>
        </w:rPr>
        <w:t>L</w:t>
      </w:r>
      <w:r>
        <w:rPr>
          <w:rFonts w:asciiTheme="minorHAnsi" w:eastAsiaTheme="minorEastAsia" w:hAnsiTheme="minorHAnsi" w:cstheme="minorBidi"/>
          <w:b w:val="0"/>
          <w:caps w:val="0"/>
          <w:color w:val="404040" w:themeColor="text1" w:themeTint="BF"/>
          <w:sz w:val="22"/>
          <w:szCs w:val="22"/>
        </w:rPr>
        <w:t xml:space="preserve">icensing, </w:t>
      </w:r>
      <w:r>
        <w:rPr>
          <w:rFonts w:asciiTheme="minorHAnsi" w:eastAsiaTheme="minorEastAsia" w:hAnsiTheme="minorHAnsi" w:cstheme="minorBidi"/>
          <w:b w:val="0"/>
          <w:caps w:val="0"/>
          <w:color w:val="404040" w:themeColor="text1" w:themeTint="BF"/>
          <w:sz w:val="22"/>
          <w:szCs w:val="22"/>
        </w:rPr>
        <w:t>A</w:t>
      </w:r>
      <w:r>
        <w:rPr>
          <w:rFonts w:asciiTheme="minorHAnsi" w:eastAsiaTheme="minorEastAsia" w:hAnsiTheme="minorHAnsi" w:cstheme="minorBidi"/>
          <w:b w:val="0"/>
          <w:caps w:val="0"/>
          <w:color w:val="404040" w:themeColor="text1" w:themeTint="BF"/>
          <w:sz w:val="22"/>
          <w:szCs w:val="22"/>
        </w:rPr>
        <w:t xml:space="preserve">ccounting, </w:t>
      </w:r>
      <w:r w:rsidR="00494E23">
        <w:rPr>
          <w:rFonts w:asciiTheme="minorHAnsi" w:eastAsiaTheme="minorEastAsia" w:hAnsiTheme="minorHAnsi" w:cstheme="minorBidi"/>
          <w:b w:val="0"/>
          <w:caps w:val="0"/>
          <w:color w:val="404040" w:themeColor="text1" w:themeTint="BF"/>
          <w:sz w:val="22"/>
          <w:szCs w:val="22"/>
        </w:rPr>
        <w:t xml:space="preserve">and </w:t>
      </w:r>
      <w:r>
        <w:rPr>
          <w:rFonts w:asciiTheme="minorHAnsi" w:eastAsiaTheme="minorEastAsia" w:hAnsiTheme="minorHAnsi" w:cstheme="minorBidi"/>
          <w:b w:val="0"/>
          <w:caps w:val="0"/>
          <w:color w:val="404040" w:themeColor="text1" w:themeTint="BF"/>
          <w:sz w:val="22"/>
          <w:szCs w:val="22"/>
        </w:rPr>
        <w:t>R</w:t>
      </w:r>
      <w:r>
        <w:rPr>
          <w:rFonts w:asciiTheme="minorHAnsi" w:eastAsiaTheme="minorEastAsia" w:hAnsiTheme="minorHAnsi" w:cstheme="minorBidi"/>
          <w:b w:val="0"/>
          <w:caps w:val="0"/>
          <w:color w:val="404040" w:themeColor="text1" w:themeTint="BF"/>
          <w:sz w:val="22"/>
          <w:szCs w:val="22"/>
        </w:rPr>
        <w:t xml:space="preserve">oyalties, </w:t>
      </w:r>
      <w:r>
        <w:rPr>
          <w:rFonts w:asciiTheme="minorHAnsi" w:eastAsiaTheme="minorEastAsia" w:hAnsiTheme="minorHAnsi" w:cstheme="minorBidi"/>
          <w:b w:val="0"/>
          <w:caps w:val="0"/>
          <w:color w:val="404040" w:themeColor="text1" w:themeTint="BF"/>
          <w:sz w:val="22"/>
          <w:szCs w:val="22"/>
        </w:rPr>
        <w:t xml:space="preserve">to </w:t>
      </w:r>
      <w:r w:rsidR="00494E23">
        <w:rPr>
          <w:rFonts w:asciiTheme="minorHAnsi" w:eastAsiaTheme="minorEastAsia" w:hAnsiTheme="minorHAnsi" w:cstheme="minorBidi"/>
          <w:b w:val="0"/>
          <w:caps w:val="0"/>
          <w:color w:val="404040" w:themeColor="text1" w:themeTint="BF"/>
          <w:sz w:val="22"/>
          <w:szCs w:val="22"/>
        </w:rPr>
        <w:t xml:space="preserve">create and </w:t>
      </w:r>
      <w:r>
        <w:rPr>
          <w:rFonts w:asciiTheme="minorHAnsi" w:eastAsiaTheme="minorEastAsia" w:hAnsiTheme="minorHAnsi" w:cstheme="minorBidi"/>
          <w:b w:val="0"/>
          <w:caps w:val="0"/>
          <w:color w:val="404040" w:themeColor="text1" w:themeTint="BF"/>
          <w:sz w:val="22"/>
          <w:szCs w:val="22"/>
        </w:rPr>
        <w:t xml:space="preserve">streamline the </w:t>
      </w:r>
      <w:r w:rsidR="002219C9">
        <w:rPr>
          <w:rFonts w:asciiTheme="minorHAnsi" w:eastAsiaTheme="minorEastAsia" w:hAnsiTheme="minorHAnsi" w:cstheme="minorBidi"/>
          <w:b w:val="0"/>
          <w:caps w:val="0"/>
          <w:color w:val="404040" w:themeColor="text1" w:themeTint="BF"/>
          <w:sz w:val="22"/>
          <w:szCs w:val="22"/>
        </w:rPr>
        <w:t>i</w:t>
      </w:r>
      <w:r>
        <w:rPr>
          <w:rFonts w:asciiTheme="minorHAnsi" w:eastAsiaTheme="minorEastAsia" w:hAnsiTheme="minorHAnsi" w:cstheme="minorBidi"/>
          <w:b w:val="0"/>
          <w:caps w:val="0"/>
          <w:color w:val="404040" w:themeColor="text1" w:themeTint="BF"/>
          <w:sz w:val="22"/>
          <w:szCs w:val="22"/>
        </w:rPr>
        <w:t xml:space="preserve">tem </w:t>
      </w:r>
      <w:r w:rsidR="002219C9">
        <w:rPr>
          <w:rFonts w:asciiTheme="minorHAnsi" w:eastAsiaTheme="minorEastAsia" w:hAnsiTheme="minorHAnsi" w:cstheme="minorBidi"/>
          <w:b w:val="0"/>
          <w:caps w:val="0"/>
          <w:color w:val="404040" w:themeColor="text1" w:themeTint="BF"/>
          <w:sz w:val="22"/>
          <w:szCs w:val="22"/>
        </w:rPr>
        <w:t>c</w:t>
      </w:r>
      <w:r>
        <w:rPr>
          <w:rFonts w:asciiTheme="minorHAnsi" w:eastAsiaTheme="minorEastAsia" w:hAnsiTheme="minorHAnsi" w:cstheme="minorBidi"/>
          <w:b w:val="0"/>
          <w:caps w:val="0"/>
          <w:color w:val="404040" w:themeColor="text1" w:themeTint="BF"/>
          <w:sz w:val="22"/>
          <w:szCs w:val="22"/>
        </w:rPr>
        <w:t xml:space="preserve">reation process. </w:t>
      </w:r>
      <w:r w:rsidR="003768B2">
        <w:rPr>
          <w:rFonts w:asciiTheme="minorHAnsi" w:eastAsiaTheme="minorEastAsia" w:hAnsiTheme="minorHAnsi" w:cstheme="minorBidi"/>
          <w:b w:val="0"/>
          <w:caps w:val="0"/>
          <w:color w:val="404040" w:themeColor="text1" w:themeTint="BF"/>
          <w:sz w:val="22"/>
          <w:szCs w:val="22"/>
        </w:rPr>
        <w:t>Responsible for sample product data documentation of all incoming and outgoing items</w:t>
      </w:r>
      <w:r>
        <w:rPr>
          <w:rFonts w:asciiTheme="minorHAnsi" w:eastAsiaTheme="minorEastAsia" w:hAnsiTheme="minorHAnsi" w:cstheme="minorBidi"/>
          <w:b w:val="0"/>
          <w:caps w:val="0"/>
          <w:color w:val="404040" w:themeColor="text1" w:themeTint="BF"/>
          <w:sz w:val="22"/>
          <w:szCs w:val="22"/>
        </w:rPr>
        <w:t>,</w:t>
      </w:r>
      <w:r w:rsidR="005C5C55">
        <w:rPr>
          <w:rFonts w:asciiTheme="minorHAnsi" w:eastAsiaTheme="minorEastAsia" w:hAnsiTheme="minorHAnsi" w:cstheme="minorBidi"/>
          <w:b w:val="0"/>
          <w:caps w:val="0"/>
          <w:color w:val="404040" w:themeColor="text1" w:themeTint="BF"/>
          <w:sz w:val="22"/>
          <w:szCs w:val="22"/>
        </w:rPr>
        <w:t xml:space="preserve"> utilizing </w:t>
      </w:r>
      <w:r w:rsidR="00494E23">
        <w:rPr>
          <w:rFonts w:asciiTheme="minorHAnsi" w:eastAsiaTheme="minorEastAsia" w:hAnsiTheme="minorHAnsi" w:cstheme="minorBidi"/>
          <w:b w:val="0"/>
          <w:caps w:val="0"/>
          <w:color w:val="404040" w:themeColor="text1" w:themeTint="BF"/>
          <w:sz w:val="22"/>
          <w:szCs w:val="22"/>
        </w:rPr>
        <w:t>Excel</w:t>
      </w:r>
      <w:r w:rsidR="003768B2">
        <w:rPr>
          <w:rFonts w:asciiTheme="minorHAnsi" w:eastAsiaTheme="minorEastAsia" w:hAnsiTheme="minorHAnsi" w:cstheme="minorBidi"/>
          <w:b w:val="0"/>
          <w:caps w:val="0"/>
          <w:color w:val="404040" w:themeColor="text1" w:themeTint="BF"/>
          <w:sz w:val="22"/>
          <w:szCs w:val="22"/>
        </w:rPr>
        <w:t xml:space="preserve">. </w:t>
      </w:r>
      <w:r w:rsidR="005C5C55">
        <w:rPr>
          <w:rFonts w:asciiTheme="minorHAnsi" w:eastAsiaTheme="minorEastAsia" w:hAnsiTheme="minorHAnsi" w:cstheme="minorBidi"/>
          <w:b w:val="0"/>
          <w:caps w:val="0"/>
          <w:color w:val="404040" w:themeColor="text1" w:themeTint="BF"/>
          <w:sz w:val="22"/>
          <w:szCs w:val="22"/>
        </w:rPr>
        <w:t>Maintain</w:t>
      </w:r>
      <w:r>
        <w:rPr>
          <w:rFonts w:asciiTheme="minorHAnsi" w:eastAsiaTheme="minorEastAsia" w:hAnsiTheme="minorHAnsi" w:cstheme="minorBidi"/>
          <w:b w:val="0"/>
          <w:caps w:val="0"/>
          <w:color w:val="404040" w:themeColor="text1" w:themeTint="BF"/>
          <w:sz w:val="22"/>
          <w:szCs w:val="22"/>
        </w:rPr>
        <w:t>ed</w:t>
      </w:r>
      <w:r w:rsidR="005C5C55">
        <w:rPr>
          <w:rFonts w:asciiTheme="minorHAnsi" w:eastAsiaTheme="minorEastAsia" w:hAnsiTheme="minorHAnsi" w:cstheme="minorBidi"/>
          <w:b w:val="0"/>
          <w:caps w:val="0"/>
          <w:color w:val="404040" w:themeColor="text1" w:themeTint="BF"/>
          <w:sz w:val="22"/>
          <w:szCs w:val="22"/>
        </w:rPr>
        <w:t xml:space="preserve"> accurate tracking documents to ensure all delivered and returned samples </w:t>
      </w:r>
      <w:r>
        <w:rPr>
          <w:rFonts w:asciiTheme="minorHAnsi" w:eastAsiaTheme="minorEastAsia" w:hAnsiTheme="minorHAnsi" w:cstheme="minorBidi"/>
          <w:b w:val="0"/>
          <w:caps w:val="0"/>
          <w:color w:val="404040" w:themeColor="text1" w:themeTint="BF"/>
          <w:sz w:val="22"/>
          <w:szCs w:val="22"/>
        </w:rPr>
        <w:t xml:space="preserve">were </w:t>
      </w:r>
      <w:r w:rsidR="005C5C55">
        <w:rPr>
          <w:rFonts w:asciiTheme="minorHAnsi" w:eastAsiaTheme="minorEastAsia" w:hAnsiTheme="minorHAnsi" w:cstheme="minorBidi"/>
          <w:b w:val="0"/>
          <w:caps w:val="0"/>
          <w:color w:val="404040" w:themeColor="text1" w:themeTint="BF"/>
          <w:sz w:val="22"/>
          <w:szCs w:val="22"/>
        </w:rPr>
        <w:t xml:space="preserve">checked-in and accounted for. </w:t>
      </w:r>
      <w:r w:rsidR="003768B2" w:rsidRPr="003768B2">
        <w:rPr>
          <w:rFonts w:asciiTheme="minorHAnsi" w:eastAsiaTheme="minorEastAsia" w:hAnsiTheme="minorHAnsi" w:cstheme="minorBidi"/>
          <w:b w:val="0"/>
          <w:caps w:val="0"/>
          <w:color w:val="404040" w:themeColor="text1" w:themeTint="BF"/>
          <w:sz w:val="22"/>
          <w:szCs w:val="22"/>
        </w:rPr>
        <w:t>Fac</w:t>
      </w:r>
      <w:r w:rsidR="003768B2">
        <w:rPr>
          <w:rFonts w:asciiTheme="minorHAnsi" w:eastAsiaTheme="minorEastAsia" w:hAnsiTheme="minorHAnsi" w:cstheme="minorBidi"/>
          <w:b w:val="0"/>
          <w:caps w:val="0"/>
          <w:color w:val="404040" w:themeColor="text1" w:themeTint="BF"/>
          <w:sz w:val="22"/>
          <w:szCs w:val="22"/>
        </w:rPr>
        <w:t>ilitate</w:t>
      </w:r>
      <w:r>
        <w:rPr>
          <w:rFonts w:asciiTheme="minorHAnsi" w:eastAsiaTheme="minorEastAsia" w:hAnsiTheme="minorHAnsi" w:cstheme="minorBidi"/>
          <w:b w:val="0"/>
          <w:caps w:val="0"/>
          <w:color w:val="404040" w:themeColor="text1" w:themeTint="BF"/>
          <w:sz w:val="22"/>
          <w:szCs w:val="22"/>
        </w:rPr>
        <w:t>d</w:t>
      </w:r>
      <w:r w:rsidR="003768B2">
        <w:rPr>
          <w:rFonts w:asciiTheme="minorHAnsi" w:eastAsiaTheme="minorEastAsia" w:hAnsiTheme="minorHAnsi" w:cstheme="minorBidi"/>
          <w:b w:val="0"/>
          <w:caps w:val="0"/>
          <w:color w:val="404040" w:themeColor="text1" w:themeTint="BF"/>
          <w:sz w:val="22"/>
          <w:szCs w:val="22"/>
        </w:rPr>
        <w:t xml:space="preserve"> communication to all factories and internal teams for internal review and outgoing shipments. Collect</w:t>
      </w:r>
      <w:r>
        <w:rPr>
          <w:rFonts w:asciiTheme="minorHAnsi" w:eastAsiaTheme="minorEastAsia" w:hAnsiTheme="minorHAnsi" w:cstheme="minorBidi"/>
          <w:b w:val="0"/>
          <w:caps w:val="0"/>
          <w:color w:val="404040" w:themeColor="text1" w:themeTint="BF"/>
          <w:sz w:val="22"/>
          <w:szCs w:val="22"/>
        </w:rPr>
        <w:t>ed</w:t>
      </w:r>
      <w:r w:rsidR="003768B2">
        <w:rPr>
          <w:rFonts w:asciiTheme="minorHAnsi" w:eastAsiaTheme="minorEastAsia" w:hAnsiTheme="minorHAnsi" w:cstheme="minorBidi"/>
          <w:b w:val="0"/>
          <w:caps w:val="0"/>
          <w:color w:val="404040" w:themeColor="text1" w:themeTint="BF"/>
          <w:sz w:val="22"/>
          <w:szCs w:val="22"/>
        </w:rPr>
        <w:t xml:space="preserve"> and prepare</w:t>
      </w:r>
      <w:r>
        <w:rPr>
          <w:rFonts w:asciiTheme="minorHAnsi" w:eastAsiaTheme="minorEastAsia" w:hAnsiTheme="minorHAnsi" w:cstheme="minorBidi"/>
          <w:b w:val="0"/>
          <w:caps w:val="0"/>
          <w:color w:val="404040" w:themeColor="text1" w:themeTint="BF"/>
          <w:sz w:val="22"/>
          <w:szCs w:val="22"/>
        </w:rPr>
        <w:t>d</w:t>
      </w:r>
      <w:r w:rsidR="003768B2">
        <w:rPr>
          <w:rFonts w:asciiTheme="minorHAnsi" w:eastAsiaTheme="minorEastAsia" w:hAnsiTheme="minorHAnsi" w:cstheme="minorBidi"/>
          <w:b w:val="0"/>
          <w:caps w:val="0"/>
          <w:color w:val="404040" w:themeColor="text1" w:themeTint="BF"/>
          <w:sz w:val="22"/>
          <w:szCs w:val="22"/>
        </w:rPr>
        <w:t xml:space="preserve"> sales samples and marketing materials</w:t>
      </w:r>
      <w:r w:rsidR="005C5C55">
        <w:rPr>
          <w:rFonts w:asciiTheme="minorHAnsi" w:eastAsiaTheme="minorEastAsia" w:hAnsiTheme="minorHAnsi" w:cstheme="minorBidi"/>
          <w:b w:val="0"/>
          <w:caps w:val="0"/>
          <w:color w:val="404040" w:themeColor="text1" w:themeTint="BF"/>
          <w:sz w:val="22"/>
          <w:szCs w:val="22"/>
        </w:rPr>
        <w:t>, utilizing Nav,</w:t>
      </w:r>
      <w:r w:rsidR="003768B2">
        <w:rPr>
          <w:rFonts w:asciiTheme="minorHAnsi" w:eastAsiaTheme="minorEastAsia" w:hAnsiTheme="minorHAnsi" w:cstheme="minorBidi"/>
          <w:b w:val="0"/>
          <w:caps w:val="0"/>
          <w:color w:val="404040" w:themeColor="text1" w:themeTint="BF"/>
          <w:sz w:val="22"/>
          <w:szCs w:val="22"/>
        </w:rPr>
        <w:t xml:space="preserve"> for key trade shows</w:t>
      </w:r>
      <w:r w:rsidR="005C5C55">
        <w:rPr>
          <w:rFonts w:asciiTheme="minorHAnsi" w:eastAsiaTheme="minorEastAsia" w:hAnsiTheme="minorHAnsi" w:cstheme="minorBidi"/>
          <w:b w:val="0"/>
          <w:caps w:val="0"/>
          <w:color w:val="404040" w:themeColor="text1" w:themeTint="BF"/>
          <w:sz w:val="22"/>
          <w:szCs w:val="22"/>
        </w:rPr>
        <w:t xml:space="preserve">, </w:t>
      </w:r>
      <w:r w:rsidR="003768B2">
        <w:rPr>
          <w:rFonts w:asciiTheme="minorHAnsi" w:eastAsiaTheme="minorEastAsia" w:hAnsiTheme="minorHAnsi" w:cstheme="minorBidi"/>
          <w:b w:val="0"/>
          <w:caps w:val="0"/>
          <w:color w:val="404040" w:themeColor="text1" w:themeTint="BF"/>
          <w:sz w:val="22"/>
          <w:szCs w:val="22"/>
        </w:rPr>
        <w:t>conferences</w:t>
      </w:r>
      <w:r w:rsidR="005C5C55">
        <w:rPr>
          <w:rFonts w:asciiTheme="minorHAnsi" w:eastAsiaTheme="minorEastAsia" w:hAnsiTheme="minorHAnsi" w:cstheme="minorBidi"/>
          <w:b w:val="0"/>
          <w:caps w:val="0"/>
          <w:color w:val="404040" w:themeColor="text1" w:themeTint="BF"/>
          <w:sz w:val="22"/>
          <w:szCs w:val="22"/>
        </w:rPr>
        <w:t>, and c</w:t>
      </w:r>
      <w:r w:rsidR="00F42835">
        <w:rPr>
          <w:rFonts w:asciiTheme="minorHAnsi" w:eastAsiaTheme="minorEastAsia" w:hAnsiTheme="minorHAnsi" w:cstheme="minorBidi"/>
          <w:b w:val="0"/>
          <w:caps w:val="0"/>
          <w:color w:val="404040" w:themeColor="text1" w:themeTint="BF"/>
          <w:sz w:val="22"/>
          <w:szCs w:val="22"/>
        </w:rPr>
        <w:t>harity</w:t>
      </w:r>
      <w:r w:rsidR="005C5C55">
        <w:rPr>
          <w:rFonts w:asciiTheme="minorHAnsi" w:eastAsiaTheme="minorEastAsia" w:hAnsiTheme="minorHAnsi" w:cstheme="minorBidi"/>
          <w:b w:val="0"/>
          <w:caps w:val="0"/>
          <w:color w:val="404040" w:themeColor="text1" w:themeTint="BF"/>
          <w:sz w:val="22"/>
          <w:szCs w:val="22"/>
        </w:rPr>
        <w:t xml:space="preserve"> events.</w:t>
      </w:r>
      <w:r w:rsidR="00F42835">
        <w:rPr>
          <w:rFonts w:asciiTheme="minorHAnsi" w:eastAsiaTheme="minorEastAsia" w:hAnsiTheme="minorHAnsi" w:cstheme="minorBidi"/>
          <w:b w:val="0"/>
          <w:caps w:val="0"/>
          <w:color w:val="404040" w:themeColor="text1" w:themeTint="BF"/>
          <w:sz w:val="22"/>
          <w:szCs w:val="22"/>
        </w:rPr>
        <w:t xml:space="preserve"> </w:t>
      </w:r>
      <w:r w:rsidR="003768B2">
        <w:rPr>
          <w:rFonts w:asciiTheme="minorHAnsi" w:eastAsiaTheme="minorEastAsia" w:hAnsiTheme="minorHAnsi" w:cstheme="minorBidi"/>
          <w:b w:val="0"/>
          <w:caps w:val="0"/>
          <w:color w:val="404040" w:themeColor="text1" w:themeTint="BF"/>
          <w:sz w:val="22"/>
          <w:szCs w:val="22"/>
        </w:rPr>
        <w:t>Perform</w:t>
      </w:r>
      <w:r>
        <w:rPr>
          <w:rFonts w:asciiTheme="minorHAnsi" w:eastAsiaTheme="minorEastAsia" w:hAnsiTheme="minorHAnsi" w:cstheme="minorBidi"/>
          <w:b w:val="0"/>
          <w:caps w:val="0"/>
          <w:color w:val="404040" w:themeColor="text1" w:themeTint="BF"/>
          <w:sz w:val="22"/>
          <w:szCs w:val="22"/>
        </w:rPr>
        <w:t>ed</w:t>
      </w:r>
      <w:r w:rsidR="003768B2">
        <w:rPr>
          <w:rFonts w:asciiTheme="minorHAnsi" w:eastAsiaTheme="minorEastAsia" w:hAnsiTheme="minorHAnsi" w:cstheme="minorBidi"/>
          <w:b w:val="0"/>
          <w:caps w:val="0"/>
          <w:color w:val="404040" w:themeColor="text1" w:themeTint="BF"/>
          <w:sz w:val="22"/>
          <w:szCs w:val="22"/>
        </w:rPr>
        <w:t xml:space="preserve"> general administrative tasks to support the Product Development </w:t>
      </w:r>
      <w:r>
        <w:rPr>
          <w:rFonts w:asciiTheme="minorHAnsi" w:eastAsiaTheme="minorEastAsia" w:hAnsiTheme="minorHAnsi" w:cstheme="minorBidi"/>
          <w:b w:val="0"/>
          <w:caps w:val="0"/>
          <w:color w:val="404040" w:themeColor="text1" w:themeTint="BF"/>
          <w:sz w:val="22"/>
          <w:szCs w:val="22"/>
        </w:rPr>
        <w:t xml:space="preserve">and Marketing </w:t>
      </w:r>
      <w:r w:rsidR="003768B2">
        <w:rPr>
          <w:rFonts w:asciiTheme="minorHAnsi" w:eastAsiaTheme="minorEastAsia" w:hAnsiTheme="minorHAnsi" w:cstheme="minorBidi"/>
          <w:b w:val="0"/>
          <w:caps w:val="0"/>
          <w:color w:val="404040" w:themeColor="text1" w:themeTint="BF"/>
          <w:sz w:val="22"/>
          <w:szCs w:val="22"/>
        </w:rPr>
        <w:t>team</w:t>
      </w:r>
      <w:r w:rsidR="00494E23">
        <w:rPr>
          <w:rFonts w:asciiTheme="minorHAnsi" w:eastAsiaTheme="minorEastAsia" w:hAnsiTheme="minorHAnsi" w:cstheme="minorBidi"/>
          <w:b w:val="0"/>
          <w:caps w:val="0"/>
          <w:color w:val="404040" w:themeColor="text1" w:themeTint="BF"/>
          <w:sz w:val="22"/>
          <w:szCs w:val="22"/>
        </w:rPr>
        <w:t>s</w:t>
      </w:r>
      <w:r w:rsidR="003768B2">
        <w:rPr>
          <w:rFonts w:asciiTheme="minorHAnsi" w:eastAsiaTheme="minorEastAsia" w:hAnsiTheme="minorHAnsi" w:cstheme="minorBidi"/>
          <w:b w:val="0"/>
          <w:caps w:val="0"/>
          <w:color w:val="404040" w:themeColor="text1" w:themeTint="BF"/>
          <w:sz w:val="22"/>
          <w:szCs w:val="22"/>
        </w:rPr>
        <w:t xml:space="preserve"> as needed.</w:t>
      </w:r>
      <w:r w:rsidR="00F42835">
        <w:rPr>
          <w:rFonts w:asciiTheme="minorHAnsi" w:eastAsiaTheme="minorEastAsia" w:hAnsiTheme="minorHAnsi" w:cstheme="minorBidi"/>
          <w:b w:val="0"/>
          <w:caps w:val="0"/>
          <w:color w:val="404040" w:themeColor="text1" w:themeTint="BF"/>
          <w:sz w:val="22"/>
          <w:szCs w:val="22"/>
        </w:rPr>
        <w:t xml:space="preserve"> Stretch assignments include</w:t>
      </w:r>
      <w:r>
        <w:rPr>
          <w:rFonts w:asciiTheme="minorHAnsi" w:eastAsiaTheme="minorEastAsia" w:hAnsiTheme="minorHAnsi" w:cstheme="minorBidi"/>
          <w:b w:val="0"/>
          <w:caps w:val="0"/>
          <w:color w:val="404040" w:themeColor="text1" w:themeTint="BF"/>
          <w:sz w:val="22"/>
          <w:szCs w:val="22"/>
        </w:rPr>
        <w:t>d</w:t>
      </w:r>
      <w:r w:rsidR="005C5C55">
        <w:rPr>
          <w:rFonts w:asciiTheme="minorHAnsi" w:eastAsiaTheme="minorEastAsia" w:hAnsiTheme="minorHAnsi" w:cstheme="minorBidi"/>
          <w:b w:val="0"/>
          <w:caps w:val="0"/>
          <w:color w:val="404040" w:themeColor="text1" w:themeTint="BF"/>
          <w:sz w:val="22"/>
          <w:szCs w:val="22"/>
        </w:rPr>
        <w:t xml:space="preserve">: </w:t>
      </w:r>
      <w:r>
        <w:rPr>
          <w:rFonts w:asciiTheme="minorHAnsi" w:eastAsiaTheme="minorEastAsia" w:hAnsiTheme="minorHAnsi" w:cstheme="minorBidi"/>
          <w:b w:val="0"/>
          <w:caps w:val="0"/>
          <w:color w:val="404040" w:themeColor="text1" w:themeTint="BF"/>
          <w:sz w:val="22"/>
          <w:szCs w:val="22"/>
        </w:rPr>
        <w:t xml:space="preserve">process improvement for </w:t>
      </w:r>
      <w:r w:rsidR="005C5C55">
        <w:rPr>
          <w:rFonts w:asciiTheme="minorHAnsi" w:eastAsiaTheme="minorEastAsia" w:hAnsiTheme="minorHAnsi" w:cstheme="minorBidi"/>
          <w:b w:val="0"/>
          <w:caps w:val="0"/>
          <w:color w:val="404040" w:themeColor="text1" w:themeTint="BF"/>
          <w:sz w:val="22"/>
          <w:szCs w:val="22"/>
        </w:rPr>
        <w:t>item creation</w:t>
      </w:r>
      <w:r>
        <w:rPr>
          <w:rFonts w:asciiTheme="minorHAnsi" w:eastAsiaTheme="minorEastAsia" w:hAnsiTheme="minorHAnsi" w:cstheme="minorBidi"/>
          <w:b w:val="0"/>
          <w:caps w:val="0"/>
          <w:color w:val="404040" w:themeColor="text1" w:themeTint="BF"/>
          <w:sz w:val="22"/>
          <w:szCs w:val="22"/>
        </w:rPr>
        <w:t>, as well as creat</w:t>
      </w:r>
      <w:r w:rsidR="002219C9">
        <w:rPr>
          <w:rFonts w:asciiTheme="minorHAnsi" w:eastAsiaTheme="minorEastAsia" w:hAnsiTheme="minorHAnsi" w:cstheme="minorBidi"/>
          <w:b w:val="0"/>
          <w:caps w:val="0"/>
          <w:color w:val="404040" w:themeColor="text1" w:themeTint="BF"/>
          <w:sz w:val="22"/>
          <w:szCs w:val="22"/>
        </w:rPr>
        <w:t>ing</w:t>
      </w:r>
      <w:r>
        <w:rPr>
          <w:rFonts w:asciiTheme="minorHAnsi" w:eastAsiaTheme="minorEastAsia" w:hAnsiTheme="minorHAnsi" w:cstheme="minorBidi"/>
          <w:b w:val="0"/>
          <w:caps w:val="0"/>
          <w:color w:val="404040" w:themeColor="text1" w:themeTint="BF"/>
          <w:sz w:val="22"/>
          <w:szCs w:val="22"/>
        </w:rPr>
        <w:t xml:space="preserve"> the baseline for item creation within the company. Updated and removed old sales orders within Nav, to organize </w:t>
      </w:r>
      <w:r w:rsidR="00494E23">
        <w:rPr>
          <w:rFonts w:asciiTheme="minorHAnsi" w:eastAsiaTheme="minorEastAsia" w:hAnsiTheme="minorHAnsi" w:cstheme="minorBidi"/>
          <w:b w:val="0"/>
          <w:caps w:val="0"/>
          <w:color w:val="404040" w:themeColor="text1" w:themeTint="BF"/>
          <w:sz w:val="22"/>
          <w:szCs w:val="22"/>
        </w:rPr>
        <w:t>the S</w:t>
      </w:r>
      <w:r>
        <w:rPr>
          <w:rFonts w:asciiTheme="minorHAnsi" w:eastAsiaTheme="minorEastAsia" w:hAnsiTheme="minorHAnsi" w:cstheme="minorBidi"/>
          <w:b w:val="0"/>
          <w:caps w:val="0"/>
          <w:color w:val="404040" w:themeColor="text1" w:themeTint="BF"/>
          <w:sz w:val="22"/>
          <w:szCs w:val="22"/>
        </w:rPr>
        <w:t xml:space="preserve">amples </w:t>
      </w:r>
      <w:r w:rsidR="00494E23">
        <w:rPr>
          <w:rFonts w:asciiTheme="minorHAnsi" w:eastAsiaTheme="minorEastAsia" w:hAnsiTheme="minorHAnsi" w:cstheme="minorBidi"/>
          <w:b w:val="0"/>
          <w:caps w:val="0"/>
          <w:color w:val="404040" w:themeColor="text1" w:themeTint="BF"/>
          <w:sz w:val="22"/>
          <w:szCs w:val="22"/>
        </w:rPr>
        <w:t>department</w:t>
      </w:r>
      <w:r>
        <w:rPr>
          <w:rFonts w:asciiTheme="minorHAnsi" w:eastAsiaTheme="minorEastAsia" w:hAnsiTheme="minorHAnsi" w:cstheme="minorBidi"/>
          <w:b w:val="0"/>
          <w:caps w:val="0"/>
          <w:color w:val="404040" w:themeColor="text1" w:themeTint="BF"/>
          <w:sz w:val="22"/>
          <w:szCs w:val="22"/>
        </w:rPr>
        <w:t>.</w:t>
      </w:r>
    </w:p>
    <w:p w14:paraId="6CFB3F58" w14:textId="77777777" w:rsidR="00F42835" w:rsidRPr="00F42835" w:rsidRDefault="00F42835" w:rsidP="00F42835">
      <w:pPr>
        <w:spacing w:after="0"/>
        <w:rPr>
          <w:sz w:val="8"/>
          <w:szCs w:val="8"/>
        </w:rPr>
      </w:pPr>
    </w:p>
    <w:p w14:paraId="2E204252" w14:textId="57CC1887" w:rsidR="00C43D34" w:rsidRDefault="00C43D34" w:rsidP="005E544C">
      <w:pPr>
        <w:pStyle w:val="Heading2"/>
        <w:spacing w:before="0" w:after="0"/>
        <w:rPr>
          <w:sz w:val="22"/>
        </w:rPr>
      </w:pPr>
      <w:r>
        <w:rPr>
          <w:sz w:val="22"/>
        </w:rPr>
        <w:t xml:space="preserve">data entry coordinator, product </w:t>
      </w:r>
      <w:bookmarkStart w:id="2" w:name="_Hlk27915679"/>
      <w:r>
        <w:rPr>
          <w:sz w:val="22"/>
        </w:rPr>
        <w:t>deve</w:t>
      </w:r>
      <w:r w:rsidR="008D6E50">
        <w:rPr>
          <w:sz w:val="22"/>
        </w:rPr>
        <w:t>l</w:t>
      </w:r>
      <w:r>
        <w:rPr>
          <w:sz w:val="22"/>
        </w:rPr>
        <w:t xml:space="preserve">opment </w:t>
      </w:r>
      <w:r w:rsidRPr="00A26C05">
        <w:rPr>
          <w:sz w:val="22"/>
        </w:rPr>
        <w:t>| </w:t>
      </w:r>
      <w:r>
        <w:rPr>
          <w:sz w:val="22"/>
        </w:rPr>
        <w:t>funko</w:t>
      </w:r>
      <w:r w:rsidR="008D6E50">
        <w:rPr>
          <w:sz w:val="22"/>
        </w:rPr>
        <w:t xml:space="preserve"> HQ</w:t>
      </w:r>
      <w:r w:rsidRPr="00A26C05">
        <w:rPr>
          <w:sz w:val="22"/>
        </w:rPr>
        <w:t> | </w:t>
      </w:r>
      <w:r w:rsidR="008B6F2F">
        <w:rPr>
          <w:sz w:val="22"/>
        </w:rPr>
        <w:t>december</w:t>
      </w:r>
      <w:r>
        <w:rPr>
          <w:sz w:val="22"/>
        </w:rPr>
        <w:t xml:space="preserve"> 2018-</w:t>
      </w:r>
      <w:r w:rsidR="000A0014">
        <w:rPr>
          <w:sz w:val="22"/>
        </w:rPr>
        <w:t>july 2019</w:t>
      </w:r>
    </w:p>
    <w:bookmarkEnd w:id="2"/>
    <w:p w14:paraId="2BDA6DD7" w14:textId="7DB9FA37" w:rsidR="00C43D34" w:rsidRDefault="005E544C" w:rsidP="00F42835">
      <w:pPr>
        <w:spacing w:after="0"/>
        <w:jc w:val="both"/>
      </w:pPr>
      <w:r>
        <w:t>Utilizing Excel and The Shire, c</w:t>
      </w:r>
      <w:r w:rsidR="00037A05">
        <w:t>oordinate multi-department product item number management, including initial format, conformity, revision, and security. Work independently, as well as in collaborative group settings</w:t>
      </w:r>
      <w:r>
        <w:t xml:space="preserve">, </w:t>
      </w:r>
      <w:r w:rsidR="00037A05">
        <w:t xml:space="preserve">with different teams on several projects, to </w:t>
      </w:r>
      <w:r w:rsidR="008D6E50">
        <w:t>ensure</w:t>
      </w:r>
      <w:r w:rsidR="00037A05">
        <w:t xml:space="preserve"> the accuracy of data within the database. Organized and time-efficient. Assist in other departments, as needed</w:t>
      </w:r>
      <w:r>
        <w:t xml:space="preserve">, including the use of the </w:t>
      </w:r>
      <w:r w:rsidR="008B6F2F">
        <w:t xml:space="preserve">Microsoft Dynamics </w:t>
      </w:r>
      <w:r>
        <w:t>Nav system.</w:t>
      </w:r>
    </w:p>
    <w:p w14:paraId="62C11BDF" w14:textId="77777777" w:rsidR="00F42835" w:rsidRPr="00F42835" w:rsidRDefault="00F42835" w:rsidP="00F42835">
      <w:pPr>
        <w:spacing w:after="0"/>
        <w:rPr>
          <w:sz w:val="8"/>
          <w:szCs w:val="8"/>
        </w:rPr>
      </w:pPr>
    </w:p>
    <w:p w14:paraId="006D48B4" w14:textId="0FF6006D" w:rsidR="003432B5" w:rsidRDefault="00666317" w:rsidP="005E544C">
      <w:pPr>
        <w:pStyle w:val="Heading2"/>
        <w:spacing w:before="0" w:after="0"/>
        <w:rPr>
          <w:sz w:val="22"/>
        </w:rPr>
      </w:pPr>
      <w:r>
        <w:rPr>
          <w:sz w:val="22"/>
        </w:rPr>
        <w:t>IT Field Technician</w:t>
      </w:r>
      <w:r w:rsidR="005E544C">
        <w:rPr>
          <w:sz w:val="22"/>
        </w:rPr>
        <w:t xml:space="preserve"> intern</w:t>
      </w:r>
      <w:r w:rsidR="003D4B85">
        <w:rPr>
          <w:sz w:val="22"/>
        </w:rPr>
        <w:t xml:space="preserve"> </w:t>
      </w:r>
      <w:r w:rsidR="003D4B85" w:rsidRPr="00A26C05">
        <w:rPr>
          <w:sz w:val="22"/>
        </w:rPr>
        <w:t>| </w:t>
      </w:r>
      <w:r w:rsidR="003D4B85">
        <w:rPr>
          <w:sz w:val="22"/>
        </w:rPr>
        <w:t>Teksystems for dell at Boeing</w:t>
      </w:r>
      <w:r w:rsidR="003D4B85" w:rsidRPr="00A26C05">
        <w:rPr>
          <w:sz w:val="22"/>
        </w:rPr>
        <w:t> | </w:t>
      </w:r>
      <w:r w:rsidR="003D4B85">
        <w:rPr>
          <w:sz w:val="22"/>
        </w:rPr>
        <w:t>August 2018</w:t>
      </w:r>
      <w:r w:rsidR="003D4B85" w:rsidRPr="00A26C05">
        <w:rPr>
          <w:sz w:val="22"/>
        </w:rPr>
        <w:t>–</w:t>
      </w:r>
      <w:r w:rsidR="00333C2D">
        <w:rPr>
          <w:sz w:val="22"/>
        </w:rPr>
        <w:t>October 2018</w:t>
      </w:r>
    </w:p>
    <w:p w14:paraId="45340C2C" w14:textId="277E1D5B" w:rsidR="005309C6" w:rsidRDefault="00C43D34" w:rsidP="00F42835">
      <w:pPr>
        <w:spacing w:after="0"/>
        <w:jc w:val="both"/>
      </w:pPr>
      <w:r>
        <w:t>Provided support for desktop computer, operating systems and hardware peripherals. Proactively resolve customer issues, across departments, utilized the HP Service Manager to create, track and resolve tickets. Performed Windows 10 migrations and compatibility checks. Delivered just-in-time support across Boeing facility, to minimize data-loss, meet deadlines and support the needs of the users.</w:t>
      </w:r>
    </w:p>
    <w:p w14:paraId="2C38F052" w14:textId="77777777" w:rsidR="00F42835" w:rsidRPr="00F42835" w:rsidRDefault="00F42835" w:rsidP="00F42835">
      <w:pPr>
        <w:spacing w:after="0"/>
        <w:jc w:val="both"/>
        <w:rPr>
          <w:sz w:val="8"/>
          <w:szCs w:val="8"/>
        </w:rPr>
      </w:pPr>
    </w:p>
    <w:p w14:paraId="3327B1FD" w14:textId="7B8AC188" w:rsidR="00D656BD" w:rsidRDefault="00D656BD" w:rsidP="005E544C">
      <w:pPr>
        <w:pStyle w:val="Heading2"/>
        <w:spacing w:before="0" w:after="0"/>
        <w:rPr>
          <w:sz w:val="22"/>
        </w:rPr>
      </w:pPr>
      <w:r w:rsidRPr="00A26C05">
        <w:rPr>
          <w:sz w:val="22"/>
        </w:rPr>
        <w:lastRenderedPageBreak/>
        <w:t>Instructional</w:t>
      </w:r>
      <w:r w:rsidR="00ED513D">
        <w:rPr>
          <w:sz w:val="22"/>
        </w:rPr>
        <w:t xml:space="preserve"> IT Computer</w:t>
      </w:r>
      <w:r w:rsidRPr="00A26C05">
        <w:rPr>
          <w:sz w:val="22"/>
        </w:rPr>
        <w:t xml:space="preserve"> Lab Technician | Everett Community College | Ju</w:t>
      </w:r>
      <w:r w:rsidR="00ED513D">
        <w:rPr>
          <w:sz w:val="22"/>
        </w:rPr>
        <w:t>ly</w:t>
      </w:r>
      <w:r w:rsidRPr="00A26C05">
        <w:rPr>
          <w:sz w:val="22"/>
        </w:rPr>
        <w:t xml:space="preserve"> 2017–</w:t>
      </w:r>
      <w:r w:rsidR="00ED513D">
        <w:rPr>
          <w:sz w:val="22"/>
        </w:rPr>
        <w:t>JULY 2018</w:t>
      </w:r>
    </w:p>
    <w:p w14:paraId="6B29D3C4" w14:textId="24C76931" w:rsidR="008F4CE8" w:rsidRPr="005309C6" w:rsidRDefault="00C43D34" w:rsidP="005E544C">
      <w:pPr>
        <w:pStyle w:val="ListBullet"/>
        <w:numPr>
          <w:ilvl w:val="0"/>
          <w:numId w:val="0"/>
        </w:numPr>
        <w:spacing w:after="0" w:line="240" w:lineRule="auto"/>
        <w:jc w:val="both"/>
      </w:pPr>
      <w:r>
        <w:t>First contact person for students and faculty seeking technical help with computer-related issues, within the networking computer lab. Assisted with log-on issues, performed basic computer troubleshooting, diagnosing and resolution of workstation hardware and software issues. Performing domain administrative duties, created user accounts and group policies, including resetting and performing updates within the school's domain.</w:t>
      </w:r>
      <w:bookmarkStart w:id="3" w:name="_Hlk518809606"/>
      <w:r>
        <w:t xml:space="preserve"> </w:t>
      </w:r>
      <w:bookmarkEnd w:id="3"/>
    </w:p>
    <w:sectPr w:rsidR="008F4CE8" w:rsidRPr="005309C6" w:rsidSect="00E66FB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A2BA0" w14:textId="77777777" w:rsidR="00A3044B" w:rsidRDefault="00A3044B">
      <w:pPr>
        <w:spacing w:after="0"/>
      </w:pPr>
      <w:r>
        <w:separator/>
      </w:r>
    </w:p>
  </w:endnote>
  <w:endnote w:type="continuationSeparator" w:id="0">
    <w:p w14:paraId="2D421712" w14:textId="77777777" w:rsidR="00A3044B" w:rsidRDefault="00A30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ED3A" w14:textId="77777777" w:rsidR="00B355DB" w:rsidRDefault="00B35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21B6F" w14:textId="77777777" w:rsidR="006270A9" w:rsidRDefault="009D5933">
    <w:pPr>
      <w:pStyle w:val="Footer"/>
    </w:pPr>
    <w:r>
      <w:t xml:space="preserve">Page </w:t>
    </w:r>
    <w:r>
      <w:fldChar w:fldCharType="begin"/>
    </w:r>
    <w:r>
      <w:instrText xml:space="preserve"> PAGE   \* MERGEFORMAT </w:instrText>
    </w:r>
    <w:r>
      <w:fldChar w:fldCharType="separate"/>
    </w:r>
    <w:r w:rsidR="00B83FDF">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B215E" w14:textId="77777777" w:rsidR="00B355DB" w:rsidRDefault="00B35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BBE9" w14:textId="77777777" w:rsidR="00A3044B" w:rsidRDefault="00A3044B">
      <w:pPr>
        <w:spacing w:after="0"/>
      </w:pPr>
      <w:r>
        <w:separator/>
      </w:r>
    </w:p>
  </w:footnote>
  <w:footnote w:type="continuationSeparator" w:id="0">
    <w:p w14:paraId="44476468" w14:textId="77777777" w:rsidR="00A3044B" w:rsidRDefault="00A304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88724" w14:textId="77777777" w:rsidR="00B355DB" w:rsidRDefault="00B35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DCA38" w14:textId="77777777" w:rsidR="00B355DB" w:rsidRDefault="00B35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6ACD9" w14:textId="77777777" w:rsidR="00B355DB" w:rsidRDefault="00B35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4938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F1C10"/>
    <w:multiLevelType w:val="hybridMultilevel"/>
    <w:tmpl w:val="76A2C812"/>
    <w:lvl w:ilvl="0" w:tplc="7B829534">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B06D8F"/>
    <w:multiLevelType w:val="hybridMultilevel"/>
    <w:tmpl w:val="743EEC44"/>
    <w:lvl w:ilvl="0" w:tplc="DED0622A">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965E9"/>
    <w:multiLevelType w:val="hybridMultilevel"/>
    <w:tmpl w:val="723CFA8A"/>
    <w:lvl w:ilvl="0" w:tplc="057A8792">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5" w15:restartNumberingAfterBreak="0">
    <w:nsid w:val="0DAE0914"/>
    <w:multiLevelType w:val="hybridMultilevel"/>
    <w:tmpl w:val="6360E242"/>
    <w:lvl w:ilvl="0" w:tplc="595C8E58">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15A53B1"/>
    <w:multiLevelType w:val="hybridMultilevel"/>
    <w:tmpl w:val="ECF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51F81"/>
    <w:multiLevelType w:val="hybridMultilevel"/>
    <w:tmpl w:val="01A20C74"/>
    <w:lvl w:ilvl="0" w:tplc="1A906E0A">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5266AB"/>
    <w:multiLevelType w:val="hybridMultilevel"/>
    <w:tmpl w:val="A42EE7C0"/>
    <w:lvl w:ilvl="0" w:tplc="05E447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7A52BC"/>
    <w:multiLevelType w:val="hybridMultilevel"/>
    <w:tmpl w:val="51766EDA"/>
    <w:lvl w:ilvl="0" w:tplc="B672E568">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07285F"/>
    <w:multiLevelType w:val="hybridMultilevel"/>
    <w:tmpl w:val="8B9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B12B83"/>
    <w:multiLevelType w:val="hybridMultilevel"/>
    <w:tmpl w:val="AB4E3D40"/>
    <w:lvl w:ilvl="0" w:tplc="4B5A1DF6">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8544761"/>
    <w:multiLevelType w:val="hybridMultilevel"/>
    <w:tmpl w:val="11F670B8"/>
    <w:lvl w:ilvl="0" w:tplc="21D07A0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76D76"/>
    <w:multiLevelType w:val="hybridMultilevel"/>
    <w:tmpl w:val="77F0953E"/>
    <w:lvl w:ilvl="0" w:tplc="53322040">
      <w:start w:val="24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83114"/>
    <w:multiLevelType w:val="hybridMultilevel"/>
    <w:tmpl w:val="2BACCC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F5B7D8B"/>
    <w:multiLevelType w:val="multilevel"/>
    <w:tmpl w:val="27C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E097C"/>
    <w:multiLevelType w:val="hybridMultilevel"/>
    <w:tmpl w:val="1BA8715E"/>
    <w:lvl w:ilvl="0" w:tplc="A0F8F1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1"/>
  </w:num>
  <w:num w:numId="15">
    <w:abstractNumId w:val="26"/>
  </w:num>
  <w:num w:numId="16">
    <w:abstractNumId w:val="16"/>
  </w:num>
  <w:num w:numId="17">
    <w:abstractNumId w:val="24"/>
  </w:num>
  <w:num w:numId="18">
    <w:abstractNumId w:val="13"/>
  </w:num>
  <w:num w:numId="19">
    <w:abstractNumId w:val="34"/>
  </w:num>
  <w:num w:numId="20">
    <w:abstractNumId w:val="27"/>
  </w:num>
  <w:num w:numId="21">
    <w:abstractNumId w:val="14"/>
  </w:num>
  <w:num w:numId="22">
    <w:abstractNumId w:val="22"/>
  </w:num>
  <w:num w:numId="23">
    <w:abstractNumId w:val="33"/>
  </w:num>
  <w:num w:numId="24">
    <w:abstractNumId w:val="17"/>
  </w:num>
  <w:num w:numId="25">
    <w:abstractNumId w:val="29"/>
  </w:num>
  <w:num w:numId="26">
    <w:abstractNumId w:val="10"/>
  </w:num>
  <w:num w:numId="27">
    <w:abstractNumId w:val="11"/>
  </w:num>
  <w:num w:numId="28">
    <w:abstractNumId w:val="25"/>
  </w:num>
  <w:num w:numId="29">
    <w:abstractNumId w:val="18"/>
  </w:num>
  <w:num w:numId="30">
    <w:abstractNumId w:val="15"/>
  </w:num>
  <w:num w:numId="31">
    <w:abstractNumId w:val="12"/>
  </w:num>
  <w:num w:numId="32">
    <w:abstractNumId w:val="20"/>
  </w:num>
  <w:num w:numId="33">
    <w:abstractNumId w:val="28"/>
  </w:num>
  <w:num w:numId="34">
    <w:abstractNumId w:val="32"/>
  </w:num>
  <w:num w:numId="35">
    <w:abstractNumId w:val="19"/>
  </w:num>
  <w:num w:numId="36">
    <w:abstractNumId w:val="30"/>
  </w:num>
  <w:num w:numId="37">
    <w:abstractNumId w:val="3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06"/>
    <w:rsid w:val="00037A05"/>
    <w:rsid w:val="0009509B"/>
    <w:rsid w:val="000A0014"/>
    <w:rsid w:val="000A4F59"/>
    <w:rsid w:val="00102453"/>
    <w:rsid w:val="00115E47"/>
    <w:rsid w:val="00116E06"/>
    <w:rsid w:val="00122DFD"/>
    <w:rsid w:val="00141A4C"/>
    <w:rsid w:val="00187187"/>
    <w:rsid w:val="0019674E"/>
    <w:rsid w:val="001A121C"/>
    <w:rsid w:val="001B29CF"/>
    <w:rsid w:val="001C53B7"/>
    <w:rsid w:val="001D0578"/>
    <w:rsid w:val="00212E1F"/>
    <w:rsid w:val="002219C9"/>
    <w:rsid w:val="0028220F"/>
    <w:rsid w:val="002A1A5F"/>
    <w:rsid w:val="002A46D2"/>
    <w:rsid w:val="002E4F2B"/>
    <w:rsid w:val="0030364B"/>
    <w:rsid w:val="00333C2D"/>
    <w:rsid w:val="003432B5"/>
    <w:rsid w:val="003524DC"/>
    <w:rsid w:val="00356C14"/>
    <w:rsid w:val="00367CD8"/>
    <w:rsid w:val="003768B2"/>
    <w:rsid w:val="003928C2"/>
    <w:rsid w:val="00393F08"/>
    <w:rsid w:val="003B709F"/>
    <w:rsid w:val="003D4B85"/>
    <w:rsid w:val="0041556D"/>
    <w:rsid w:val="0047776A"/>
    <w:rsid w:val="00494E23"/>
    <w:rsid w:val="004B32C9"/>
    <w:rsid w:val="004C6C27"/>
    <w:rsid w:val="004F7038"/>
    <w:rsid w:val="005309C6"/>
    <w:rsid w:val="00533593"/>
    <w:rsid w:val="0054161D"/>
    <w:rsid w:val="005C5120"/>
    <w:rsid w:val="005C5C55"/>
    <w:rsid w:val="005E544C"/>
    <w:rsid w:val="005F1E1F"/>
    <w:rsid w:val="00613C83"/>
    <w:rsid w:val="00617B26"/>
    <w:rsid w:val="00625457"/>
    <w:rsid w:val="006270A9"/>
    <w:rsid w:val="00666317"/>
    <w:rsid w:val="00675956"/>
    <w:rsid w:val="006771C1"/>
    <w:rsid w:val="00681034"/>
    <w:rsid w:val="006D6612"/>
    <w:rsid w:val="007D4723"/>
    <w:rsid w:val="007F1F6F"/>
    <w:rsid w:val="00816216"/>
    <w:rsid w:val="00874073"/>
    <w:rsid w:val="0087734B"/>
    <w:rsid w:val="008B6F2F"/>
    <w:rsid w:val="008D6E50"/>
    <w:rsid w:val="008F2852"/>
    <w:rsid w:val="008F4CE8"/>
    <w:rsid w:val="00910AA4"/>
    <w:rsid w:val="00945488"/>
    <w:rsid w:val="009A1C1F"/>
    <w:rsid w:val="009C706B"/>
    <w:rsid w:val="009D5933"/>
    <w:rsid w:val="009E691F"/>
    <w:rsid w:val="00A076A6"/>
    <w:rsid w:val="00A26C05"/>
    <w:rsid w:val="00A3044B"/>
    <w:rsid w:val="00A4027D"/>
    <w:rsid w:val="00A93A7F"/>
    <w:rsid w:val="00A940BE"/>
    <w:rsid w:val="00AA5B51"/>
    <w:rsid w:val="00AA73A9"/>
    <w:rsid w:val="00AD1F4F"/>
    <w:rsid w:val="00AD33B8"/>
    <w:rsid w:val="00B22312"/>
    <w:rsid w:val="00B355DB"/>
    <w:rsid w:val="00B4598F"/>
    <w:rsid w:val="00B83FDF"/>
    <w:rsid w:val="00B90AD6"/>
    <w:rsid w:val="00BD768D"/>
    <w:rsid w:val="00BF1F84"/>
    <w:rsid w:val="00BF2833"/>
    <w:rsid w:val="00C26343"/>
    <w:rsid w:val="00C43D34"/>
    <w:rsid w:val="00C61F8E"/>
    <w:rsid w:val="00C71B69"/>
    <w:rsid w:val="00C962FC"/>
    <w:rsid w:val="00CA579B"/>
    <w:rsid w:val="00D444B8"/>
    <w:rsid w:val="00D656BD"/>
    <w:rsid w:val="00DA6314"/>
    <w:rsid w:val="00DB3B8D"/>
    <w:rsid w:val="00DC6153"/>
    <w:rsid w:val="00E21F4A"/>
    <w:rsid w:val="00E415E8"/>
    <w:rsid w:val="00E66FB5"/>
    <w:rsid w:val="00E83E4B"/>
    <w:rsid w:val="00E91DC8"/>
    <w:rsid w:val="00EA7396"/>
    <w:rsid w:val="00ED513D"/>
    <w:rsid w:val="00EE2413"/>
    <w:rsid w:val="00F42835"/>
    <w:rsid w:val="00F80F9E"/>
    <w:rsid w:val="00F94254"/>
    <w:rsid w:val="00FC29DC"/>
    <w:rsid w:val="00FC456F"/>
    <w:rsid w:val="00FF6032"/>
    <w:rsid w:val="00FF7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0F241"/>
  <w15:chartTrackingRefBased/>
  <w15:docId w15:val="{A9CFA0FB-1D9B-45DF-92BC-3A75B57D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4B32C9"/>
    <w:pPr>
      <w:ind w:left="720"/>
      <w:contextualSpacing/>
    </w:pPr>
  </w:style>
  <w:style w:type="character" w:styleId="UnresolvedMention">
    <w:name w:val="Unresolved Mention"/>
    <w:basedOn w:val="DefaultParagraphFont"/>
    <w:uiPriority w:val="99"/>
    <w:semiHidden/>
    <w:unhideWhenUsed/>
    <w:rsid w:val="00B83F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7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ollum@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CC6E8B4CE140718CA387B3579DB396"/>
        <w:category>
          <w:name w:val="General"/>
          <w:gallery w:val="placeholder"/>
        </w:category>
        <w:types>
          <w:type w:val="bbPlcHdr"/>
        </w:types>
        <w:behaviors>
          <w:behavior w:val="content"/>
        </w:behaviors>
        <w:guid w:val="{F007D09C-96DA-4156-A693-8BBDA887BA58}"/>
      </w:docPartPr>
      <w:docPartBody>
        <w:p w:rsidR="008F6ADF" w:rsidRDefault="00096BBC">
          <w:pPr>
            <w:pStyle w:val="E7CC6E8B4CE140718CA387B3579DB396"/>
          </w:pPr>
          <w:r>
            <w:t>Objective</w:t>
          </w:r>
        </w:p>
      </w:docPartBody>
    </w:docPart>
    <w:docPart>
      <w:docPartPr>
        <w:name w:val="6386F3E143A946B0BF922CCD04F7BCFA"/>
        <w:category>
          <w:name w:val="General"/>
          <w:gallery w:val="placeholder"/>
        </w:category>
        <w:types>
          <w:type w:val="bbPlcHdr"/>
        </w:types>
        <w:behaviors>
          <w:behavior w:val="content"/>
        </w:behaviors>
        <w:guid w:val="{D27B6CB6-ADDA-4C17-851A-6BB14EDB0B00}"/>
      </w:docPartPr>
      <w:docPartBody>
        <w:p w:rsidR="008F6ADF" w:rsidRDefault="00096BBC">
          <w:pPr>
            <w:pStyle w:val="6386F3E143A946B0BF922CCD04F7BCFA"/>
          </w:pPr>
          <w:r>
            <w:t>Education</w:t>
          </w:r>
        </w:p>
      </w:docPartBody>
    </w:docPart>
    <w:docPart>
      <w:docPartPr>
        <w:name w:val="AFED58804461497E83EFF3CE489A1498"/>
        <w:category>
          <w:name w:val="General"/>
          <w:gallery w:val="placeholder"/>
        </w:category>
        <w:types>
          <w:type w:val="bbPlcHdr"/>
        </w:types>
        <w:behaviors>
          <w:behavior w:val="content"/>
        </w:behaviors>
        <w:guid w:val="{3D38DC4D-11E6-4DEB-8480-3658BFF77346}"/>
      </w:docPartPr>
      <w:docPartBody>
        <w:p w:rsidR="008F6ADF" w:rsidRDefault="00096BBC">
          <w:pPr>
            <w:pStyle w:val="AFED58804461497E83EFF3CE489A149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7EE"/>
    <w:rsid w:val="00065A0C"/>
    <w:rsid w:val="00096BBC"/>
    <w:rsid w:val="000D318F"/>
    <w:rsid w:val="001245A5"/>
    <w:rsid w:val="0013354B"/>
    <w:rsid w:val="001A2120"/>
    <w:rsid w:val="002E3F86"/>
    <w:rsid w:val="00376A60"/>
    <w:rsid w:val="003E6ECA"/>
    <w:rsid w:val="00577F29"/>
    <w:rsid w:val="005D34EF"/>
    <w:rsid w:val="007B3851"/>
    <w:rsid w:val="007F0697"/>
    <w:rsid w:val="008F6ADF"/>
    <w:rsid w:val="009747AB"/>
    <w:rsid w:val="00A10AF1"/>
    <w:rsid w:val="00AA04B2"/>
    <w:rsid w:val="00AC37EE"/>
    <w:rsid w:val="00BB4ACA"/>
    <w:rsid w:val="00C814A9"/>
    <w:rsid w:val="00C96DB1"/>
    <w:rsid w:val="00D004AD"/>
    <w:rsid w:val="00D1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85ADC9BF4CF687B9F4BBEAA93A60">
    <w:name w:val="BAC085ADC9BF4CF687B9F4BBEAA93A60"/>
  </w:style>
  <w:style w:type="paragraph" w:customStyle="1" w:styleId="5EC87228DBAD4049BA679A5FBD80BC04">
    <w:name w:val="5EC87228DBAD4049BA679A5FBD80BC04"/>
  </w:style>
  <w:style w:type="paragraph" w:customStyle="1" w:styleId="3F0B5C725ED348F08AF485C39BFC9293">
    <w:name w:val="3F0B5C725ED348F08AF485C39BFC9293"/>
  </w:style>
  <w:style w:type="paragraph" w:customStyle="1" w:styleId="59D54F603F164AD3ABCF52A8F273950B">
    <w:name w:val="59D54F603F164AD3ABCF52A8F273950B"/>
  </w:style>
  <w:style w:type="paragraph" w:customStyle="1" w:styleId="E7CC6E8B4CE140718CA387B3579DB396">
    <w:name w:val="E7CC6E8B4CE140718CA387B3579DB396"/>
  </w:style>
  <w:style w:type="paragraph" w:customStyle="1" w:styleId="AF9BEF29553C467B972A668D327EDABE">
    <w:name w:val="AF9BEF29553C467B972A668D327EDABE"/>
  </w:style>
  <w:style w:type="paragraph" w:customStyle="1" w:styleId="6386F3E143A946B0BF922CCD04F7BCFA">
    <w:name w:val="6386F3E143A946B0BF922CCD04F7BCFA"/>
  </w:style>
  <w:style w:type="paragraph" w:customStyle="1" w:styleId="717EE76F6B5B4FC9918FAA1EEB6A0337">
    <w:name w:val="717EE76F6B5B4FC9918FAA1EEB6A0337"/>
  </w:style>
  <w:style w:type="paragraph" w:customStyle="1" w:styleId="0B362FD3B82F44EDA69872FB2DDA7D44">
    <w:name w:val="0B362FD3B82F44EDA69872FB2DDA7D44"/>
  </w:style>
  <w:style w:type="paragraph" w:customStyle="1" w:styleId="C133083A6DB64D249356BB518BF93D7C">
    <w:name w:val="C133083A6DB64D249356BB518BF93D7C"/>
  </w:style>
  <w:style w:type="paragraph" w:customStyle="1" w:styleId="D597CDF6BFF545C3A12DF73005E6308C">
    <w:name w:val="D597CDF6BFF545C3A12DF73005E6308C"/>
  </w:style>
  <w:style w:type="paragraph" w:customStyle="1" w:styleId="9A712CB28BA5474A876F37899E00427C">
    <w:name w:val="9A712CB28BA5474A876F37899E00427C"/>
  </w:style>
  <w:style w:type="paragraph" w:customStyle="1" w:styleId="5362EACD836548D2B50907482577476F">
    <w:name w:val="5362EACD836548D2B50907482577476F"/>
  </w:style>
  <w:style w:type="paragraph" w:customStyle="1" w:styleId="793C78E6A9124F60B601241F7CDCA240">
    <w:name w:val="793C78E6A9124F60B601241F7CDCA240"/>
  </w:style>
  <w:style w:type="paragraph" w:customStyle="1" w:styleId="6DF40E8664A54FC99A5B9540D47DACD3">
    <w:name w:val="6DF40E8664A54FC99A5B9540D47DACD3"/>
  </w:style>
  <w:style w:type="paragraph" w:customStyle="1" w:styleId="C50729E86F72497B99322658C2619542">
    <w:name w:val="C50729E86F72497B99322658C2619542"/>
  </w:style>
  <w:style w:type="paragraph" w:customStyle="1" w:styleId="20187EEE0BF44EBEAFA0ECEF7C67BD54">
    <w:name w:val="20187EEE0BF44EBEAFA0ECEF7C67BD54"/>
  </w:style>
  <w:style w:type="paragraph" w:customStyle="1" w:styleId="794ADB9B9E4C4B3F891A964DD836F236">
    <w:name w:val="794ADB9B9E4C4B3F891A964DD836F236"/>
  </w:style>
  <w:style w:type="paragraph" w:customStyle="1" w:styleId="7CC6691CBCCE493C8573A0EFCDC45A33">
    <w:name w:val="7CC6691CBCCE493C8573A0EFCDC45A33"/>
  </w:style>
  <w:style w:type="paragraph" w:customStyle="1" w:styleId="31B4E45EB0A540479060F6A0929B0572">
    <w:name w:val="31B4E45EB0A540479060F6A0929B0572"/>
  </w:style>
  <w:style w:type="paragraph" w:customStyle="1" w:styleId="2E56FF6543F6452BA8053061675D7898">
    <w:name w:val="2E56FF6543F6452BA8053061675D7898"/>
  </w:style>
  <w:style w:type="paragraph" w:customStyle="1" w:styleId="392FA897827142728930DC17B2E3836A">
    <w:name w:val="392FA897827142728930DC17B2E3836A"/>
  </w:style>
  <w:style w:type="paragraph" w:customStyle="1" w:styleId="7D3A77B69B934B10ABEBBBF7052B251B">
    <w:name w:val="7D3A77B69B934B10ABEBBBF7052B251B"/>
  </w:style>
  <w:style w:type="paragraph" w:customStyle="1" w:styleId="7F45B7BEFAF142BEB261D31E485CF00B">
    <w:name w:val="7F45B7BEFAF142BEB261D31E485CF00B"/>
  </w:style>
  <w:style w:type="paragraph" w:customStyle="1" w:styleId="AFED58804461497E83EFF3CE489A1498">
    <w:name w:val="AFED58804461497E83EFF3CE489A1498"/>
  </w:style>
  <w:style w:type="paragraph" w:customStyle="1" w:styleId="BDF6F777AE954FCB8CB15C6F22581D24">
    <w:name w:val="BDF6F777AE954FCB8CB15C6F22581D24"/>
  </w:style>
  <w:style w:type="paragraph" w:customStyle="1" w:styleId="486BAA418F254F3680CFDA511A10225E">
    <w:name w:val="486BAA418F254F3680CFDA511A10225E"/>
  </w:style>
  <w:style w:type="paragraph" w:customStyle="1" w:styleId="3B874CDF46374CF1AA7FBFC54ECB6AB7">
    <w:name w:val="3B874CDF46374CF1AA7FBFC54ECB6AB7"/>
  </w:style>
  <w:style w:type="paragraph" w:customStyle="1" w:styleId="575EB13F3FAB4552AFEC40C5BC293B51">
    <w:name w:val="575EB13F3FAB4552AFEC40C5BC293B51"/>
  </w:style>
  <w:style w:type="paragraph" w:customStyle="1" w:styleId="83D903725B2B4B8EB3C14D9596AE2EDF">
    <w:name w:val="83D903725B2B4B8EB3C14D9596AE2EDF"/>
  </w:style>
  <w:style w:type="paragraph" w:customStyle="1" w:styleId="157DA5492490442385FFB7352FC402D9">
    <w:name w:val="157DA5492490442385FFB7352FC402D9"/>
  </w:style>
  <w:style w:type="paragraph" w:customStyle="1" w:styleId="7978AD22FC0B465C9FF755CFD2ABF883">
    <w:name w:val="7978AD22FC0B465C9FF755CFD2ABF883"/>
  </w:style>
  <w:style w:type="paragraph" w:customStyle="1" w:styleId="EBA27992F75445E996B25E00831B176C">
    <w:name w:val="EBA27992F75445E996B25E00831B176C"/>
  </w:style>
  <w:style w:type="paragraph" w:customStyle="1" w:styleId="F97F8F98CF564038896C6104EA1FFBDE">
    <w:name w:val="F97F8F98CF564038896C6104EA1FFBDE"/>
    <w:rsid w:val="00AC37EE"/>
  </w:style>
  <w:style w:type="paragraph" w:customStyle="1" w:styleId="8F3BB926D8AA4C65A57DD95CDFD7B72D">
    <w:name w:val="8F3BB926D8AA4C65A57DD95CDFD7B72D"/>
    <w:rsid w:val="00AC37EE"/>
  </w:style>
  <w:style w:type="paragraph" w:customStyle="1" w:styleId="D177DA4146B34F51A79CADC4D415E953">
    <w:name w:val="D177DA4146B34F51A79CADC4D415E953"/>
    <w:rsid w:val="00AC37EE"/>
  </w:style>
  <w:style w:type="paragraph" w:customStyle="1" w:styleId="7C4D564235EB49DEAD6DD72CB667AE30">
    <w:name w:val="7C4D564235EB49DEAD6DD72CB667AE30"/>
    <w:rsid w:val="00AC37EE"/>
  </w:style>
  <w:style w:type="paragraph" w:customStyle="1" w:styleId="A99A1CF7C65147968FFFB18094E05536">
    <w:name w:val="A99A1CF7C65147968FFFB18094E05536"/>
    <w:rsid w:val="00AC37EE"/>
  </w:style>
  <w:style w:type="paragraph" w:customStyle="1" w:styleId="7E26CE48551B410FBDA16CE914EC13D7">
    <w:name w:val="7E26CE48551B410FBDA16CE914EC13D7"/>
    <w:rsid w:val="00AC37EE"/>
  </w:style>
  <w:style w:type="paragraph" w:customStyle="1" w:styleId="449F4FFD7EFD49D298344E9E149694A1">
    <w:name w:val="449F4FFD7EFD49D298344E9E149694A1"/>
    <w:rsid w:val="00AC37EE"/>
  </w:style>
  <w:style w:type="paragraph" w:customStyle="1" w:styleId="75A88080882044828D808DFAFD7ED568">
    <w:name w:val="75A88080882044828D808DFAFD7ED568"/>
    <w:rsid w:val="00AC37EE"/>
  </w:style>
  <w:style w:type="paragraph" w:customStyle="1" w:styleId="3DBC89530E2F41849CF756DF20A322A3">
    <w:name w:val="3DBC89530E2F41849CF756DF20A322A3"/>
    <w:rsid w:val="00AC3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67460-E387-4952-8C82-5C98EA47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230</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Debbie</dc:creator>
  <cp:keywords/>
  <cp:lastModifiedBy>Deborah Welch</cp:lastModifiedBy>
  <cp:revision>9</cp:revision>
  <cp:lastPrinted>2019-12-23T04:05:00Z</cp:lastPrinted>
  <dcterms:created xsi:type="dcterms:W3CDTF">2019-05-21T18:19:00Z</dcterms:created>
  <dcterms:modified xsi:type="dcterms:W3CDTF">2020-07-28T04:50:00Z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v-jewelc@microsoft.com</vt:lpwstr>
  </property>
  <property fmtid="{D5CDD505-2E9C-101B-9397-08002B2CF9AE}" pid="5" name="MSIP_Label_f42aa342-8706-4288-bd11-ebb85995028c_SetDate">
    <vt:lpwstr>2018-09-27T18:43:03.4502202Z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