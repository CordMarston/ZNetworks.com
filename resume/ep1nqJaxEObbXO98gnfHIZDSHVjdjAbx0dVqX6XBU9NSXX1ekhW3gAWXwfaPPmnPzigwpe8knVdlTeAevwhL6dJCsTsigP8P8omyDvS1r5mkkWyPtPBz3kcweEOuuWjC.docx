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5008"/>
        <w:gridCol w:w="4352"/>
      </w:tblGrid>
      <w:tr w:rsidR="00D92B95" w14:paraId="4E69E9C5" w14:textId="77777777" w:rsidTr="00E24E49">
        <w:trPr>
          <w:trHeight w:val="2180"/>
        </w:trPr>
        <w:tc>
          <w:tcPr>
            <w:tcW w:w="5013" w:type="dxa"/>
            <w:vAlign w:val="bottom"/>
          </w:tcPr>
          <w:p w14:paraId="531004CF" w14:textId="77777777" w:rsidR="00C84833" w:rsidRPr="00DC556C" w:rsidRDefault="00433785" w:rsidP="00DC556C">
            <w:pPr>
              <w:pStyle w:val="Title"/>
              <w:rPr>
                <w:sz w:val="56"/>
              </w:rPr>
            </w:pPr>
            <w:sdt>
              <w:sdtPr>
                <w:rPr>
                  <w:sz w:val="56"/>
                </w:rPr>
                <w:alias w:val="Enter first name:"/>
                <w:tag w:val="Enter first name:"/>
                <w:id w:val="1306818671"/>
                <w:placeholder>
                  <w:docPart w:val="F6263E4EA6710F4BB2F4C5C748BEB0C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DC556C" w:rsidRPr="00DC556C">
                  <w:rPr>
                    <w:sz w:val="56"/>
                  </w:rPr>
                  <w:t>Alejandro</w:t>
                </w:r>
              </w:sdtContent>
            </w:sdt>
            <w:r w:rsidR="00D92B95" w:rsidRPr="00DC556C">
              <w:rPr>
                <w:sz w:val="56"/>
              </w:rPr>
              <w:br/>
            </w:r>
            <w:sdt>
              <w:sdtPr>
                <w:rPr>
                  <w:sz w:val="56"/>
                </w:rPr>
                <w:alias w:val="Enter last name:"/>
                <w:tag w:val="Enter last name:"/>
                <w:id w:val="-1656595288"/>
                <w:placeholder>
                  <w:docPart w:val="FD87A2A61204AC468B2D74379AA55993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DC556C" w:rsidRPr="00DC556C">
                  <w:rPr>
                    <w:sz w:val="56"/>
                  </w:rPr>
                  <w:t>Gutierrez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461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143"/>
              <w:gridCol w:w="475"/>
            </w:tblGrid>
            <w:tr w:rsidR="00932D92" w:rsidRPr="009D0878" w14:paraId="39444CC6" w14:textId="77777777" w:rsidTr="00E24E49">
              <w:trPr>
                <w:trHeight w:val="264"/>
              </w:trPr>
              <w:tc>
                <w:tcPr>
                  <w:tcW w:w="4143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8955510" w14:textId="77777777" w:rsidR="004E2970" w:rsidRPr="009D0878" w:rsidRDefault="004E2970" w:rsidP="00E24E49">
                  <w:pPr>
                    <w:pStyle w:val="ContactInfo"/>
                  </w:pPr>
                </w:p>
              </w:tc>
              <w:tc>
                <w:tcPr>
                  <w:tcW w:w="475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3ED14D1" w14:textId="77777777" w:rsidR="00932D92" w:rsidRPr="009D0878" w:rsidRDefault="00932D92" w:rsidP="00E24E49">
                  <w:pPr>
                    <w:pStyle w:val="Icons"/>
                    <w:jc w:val="left"/>
                  </w:pPr>
                </w:p>
              </w:tc>
            </w:tr>
            <w:tr w:rsidR="00932D92" w:rsidRPr="009D0878" w14:paraId="362A3BBD" w14:textId="77777777" w:rsidTr="00E24E49">
              <w:trPr>
                <w:trHeight w:val="282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01543925AEEE3942BC637AE182212AE0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143" w:type="dxa"/>
                      <w:tcMar>
                        <w:left w:w="720" w:type="dxa"/>
                        <w:right w:w="29" w:type="dxa"/>
                      </w:tcMar>
                    </w:tcPr>
                    <w:p w14:paraId="0C422046" w14:textId="77777777" w:rsidR="00932D92" w:rsidRPr="009D0878" w:rsidRDefault="00E24E49" w:rsidP="00E24E49">
                      <w:pPr>
                        <w:pStyle w:val="ContactInfo"/>
                      </w:pPr>
                      <w:r>
                        <w:t>(702)510-2853</w:t>
                      </w:r>
                    </w:p>
                  </w:tc>
                </w:sdtContent>
              </w:sdt>
              <w:tc>
                <w:tcPr>
                  <w:tcW w:w="475" w:type="dxa"/>
                  <w:tcMar>
                    <w:left w:w="0" w:type="dxa"/>
                    <w:right w:w="0" w:type="dxa"/>
                  </w:tcMar>
                </w:tcPr>
                <w:p w14:paraId="5FDCD6D3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0AB7198" wp14:editId="3C31A90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30C81D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,669,2,606,11,543,23,483,41,423,63,365,91,307,124,252,160,197,201,144,247,92,279,61,311,36,345,18,377,6,410,0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84AAA42" w14:textId="77777777" w:rsidTr="00E24E49">
              <w:trPr>
                <w:trHeight w:val="515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CFC35036632C7C448BBDB3B4336708B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143" w:type="dxa"/>
                      <w:tcMar>
                        <w:left w:w="720" w:type="dxa"/>
                        <w:right w:w="29" w:type="dxa"/>
                      </w:tcMar>
                    </w:tcPr>
                    <w:p w14:paraId="0D428865" w14:textId="146964D8" w:rsidR="00932D92" w:rsidRPr="009D0878" w:rsidRDefault="006C2545" w:rsidP="006C2545">
                      <w:pPr>
                        <w:pStyle w:val="ContactInfo"/>
                      </w:pPr>
                      <w:r>
                        <w:t>Aleguti813</w:t>
                      </w:r>
                      <w:r w:rsidR="00E24E49">
                        <w:t>@gmail.com</w:t>
                      </w:r>
                    </w:p>
                  </w:tc>
                </w:sdtContent>
              </w:sdt>
              <w:tc>
                <w:tcPr>
                  <w:tcW w:w="475" w:type="dxa"/>
                  <w:tcMar>
                    <w:left w:w="0" w:type="dxa"/>
                    <w:right w:w="0" w:type="dxa"/>
                  </w:tcMar>
                </w:tcPr>
                <w:p w14:paraId="4C775026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2EAFC9" wp14:editId="121A92FB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911F92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" path="m108,21l108,21,60,58,12,21c11,20,11,19,12,18,13,16,14,16,16,17l60,51,104,17c105,16,107,16,108,18,109,19,109,20,108,21l108,21xm114,0l114,,6,0c3,,,3,,6l0,74c0,77,3,80,6,80l114,80c117,80,120,77,120,74l120,6c120,3,117,,114,0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15B455D" w14:textId="77777777" w:rsidTr="00E24E49">
              <w:trPr>
                <w:trHeight w:val="79"/>
              </w:trPr>
              <w:tc>
                <w:tcPr>
                  <w:tcW w:w="4143" w:type="dxa"/>
                  <w:tcMar>
                    <w:left w:w="720" w:type="dxa"/>
                    <w:right w:w="29" w:type="dxa"/>
                  </w:tcMar>
                </w:tcPr>
                <w:p w14:paraId="03726166" w14:textId="77777777" w:rsidR="00932D92" w:rsidRPr="009D0878" w:rsidRDefault="00932D92" w:rsidP="00E24E49">
                  <w:pPr>
                    <w:pStyle w:val="ContactInfo"/>
                  </w:pPr>
                </w:p>
              </w:tc>
              <w:tc>
                <w:tcPr>
                  <w:tcW w:w="475" w:type="dxa"/>
                  <w:tcMar>
                    <w:left w:w="0" w:type="dxa"/>
                    <w:right w:w="0" w:type="dxa"/>
                  </w:tcMar>
                </w:tcPr>
                <w:p w14:paraId="560F3B1A" w14:textId="77777777" w:rsidR="00932D92" w:rsidRPr="009D0878" w:rsidRDefault="00932D92" w:rsidP="00932D92">
                  <w:pPr>
                    <w:pStyle w:val="Icons"/>
                  </w:pPr>
                </w:p>
              </w:tc>
            </w:tr>
            <w:tr w:rsidR="00932D92" w:rsidRPr="009D0878" w14:paraId="4319A97A" w14:textId="77777777" w:rsidTr="00E24E49">
              <w:trPr>
                <w:trHeight w:val="247"/>
              </w:trPr>
              <w:tc>
                <w:tcPr>
                  <w:tcW w:w="4143" w:type="dxa"/>
                  <w:tcMar>
                    <w:left w:w="720" w:type="dxa"/>
                    <w:right w:w="29" w:type="dxa"/>
                  </w:tcMar>
                </w:tcPr>
                <w:p w14:paraId="4580D05C" w14:textId="77777777" w:rsidR="00932D92" w:rsidRPr="009D0878" w:rsidRDefault="00932D92" w:rsidP="00E24E49">
                  <w:pPr>
                    <w:pStyle w:val="ContactInfo"/>
                  </w:pPr>
                </w:p>
              </w:tc>
              <w:tc>
                <w:tcPr>
                  <w:tcW w:w="475" w:type="dxa"/>
                  <w:tcMar>
                    <w:left w:w="0" w:type="dxa"/>
                    <w:right w:w="0" w:type="dxa"/>
                  </w:tcMar>
                </w:tcPr>
                <w:p w14:paraId="79C62F83" w14:textId="77777777" w:rsidR="00932D92" w:rsidRPr="009D0878" w:rsidRDefault="00932D92" w:rsidP="00E24E49">
                  <w:pPr>
                    <w:pStyle w:val="Icons"/>
                    <w:jc w:val="left"/>
                  </w:pPr>
                </w:p>
              </w:tc>
            </w:tr>
          </w:tbl>
          <w:p w14:paraId="4A8794F2" w14:textId="77777777" w:rsidR="00D92B95" w:rsidRDefault="00D92B95" w:rsidP="009D3336">
            <w:pPr>
              <w:pStyle w:val="Header"/>
            </w:pPr>
          </w:p>
        </w:tc>
      </w:tr>
    </w:tbl>
    <w:p w14:paraId="503A0CF2" w14:textId="1693F990" w:rsidR="00C43D65" w:rsidRPr="00E24E49" w:rsidRDefault="00DC556C">
      <w:pPr>
        <w:rPr>
          <w:rFonts w:eastAsia="Times New Roman" w:cs="Times New Roman"/>
          <w:color w:val="auto"/>
          <w:sz w:val="24"/>
          <w:szCs w:val="24"/>
        </w:rPr>
      </w:pPr>
      <w:r w:rsidRPr="00E24E49">
        <w:rPr>
          <w:rFonts w:eastAsia="Times New Roman" w:cs="Times New Roman"/>
          <w:color w:val="000000"/>
          <w:sz w:val="24"/>
          <w:szCs w:val="24"/>
        </w:rPr>
        <w:t>To obtain a position that is challenging and allows me to use my skills</w:t>
      </w:r>
      <w:r w:rsidR="00984922">
        <w:rPr>
          <w:rFonts w:eastAsia="Times New Roman" w:cs="Times New Roman"/>
          <w:color w:val="000000"/>
          <w:sz w:val="24"/>
          <w:szCs w:val="24"/>
        </w:rPr>
        <w:t xml:space="preserve"> and knowledge of </w:t>
      </w:r>
      <w:proofErr w:type="spellStart"/>
      <w:r w:rsidR="00984922">
        <w:rPr>
          <w:rFonts w:eastAsia="Times New Roman" w:cs="Times New Roman"/>
          <w:color w:val="000000"/>
          <w:sz w:val="24"/>
          <w:szCs w:val="24"/>
        </w:rPr>
        <w:t>ServiceNow</w:t>
      </w:r>
      <w:proofErr w:type="spellEnd"/>
      <w:r w:rsidR="00984922">
        <w:rPr>
          <w:rFonts w:eastAsia="Times New Roman" w:cs="Times New Roman"/>
          <w:color w:val="000000"/>
          <w:sz w:val="24"/>
          <w:szCs w:val="24"/>
        </w:rPr>
        <w:t xml:space="preserve"> and ITSM</w:t>
      </w:r>
      <w:r w:rsidRPr="00E24E49">
        <w:rPr>
          <w:rFonts w:eastAsia="Times New Roman" w:cs="Times New Roman"/>
          <w:color w:val="000000"/>
          <w:sz w:val="24"/>
          <w:szCs w:val="24"/>
        </w:rPr>
        <w:t xml:space="preserve"> in a way that is beneficial to both my employer and myself, and will allow for growth and advancement. </w:t>
      </w:r>
      <w:bookmarkStart w:id="0" w:name="_GoBack"/>
      <w:bookmarkEnd w:id="0"/>
    </w:p>
    <w:p w14:paraId="5E0F8CB5" w14:textId="77777777" w:rsidR="00AD13CB" w:rsidRDefault="00433785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86473961B71010478A9FA69419FE2DC6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RPr="00DC556C" w14:paraId="1F09A32C" w14:textId="77777777" w:rsidTr="00D80E1D">
        <w:trPr>
          <w:trHeight w:val="1604"/>
        </w:trPr>
        <w:tc>
          <w:tcPr>
            <w:tcW w:w="4680" w:type="dxa"/>
          </w:tcPr>
          <w:p w14:paraId="347448BF" w14:textId="4EA7EFB0" w:rsidR="00E24E49" w:rsidRDefault="00D80E1D" w:rsidP="00E24E49">
            <w:pPr>
              <w:pStyle w:val="ListBullet"/>
              <w:numPr>
                <w:ilvl w:val="0"/>
                <w:numId w:val="15"/>
              </w:numPr>
            </w:pPr>
            <w:r>
              <w:t>Strong organizational and prioritizing skills with high level attention to detail</w:t>
            </w:r>
            <w:r w:rsidR="00E24E49">
              <w:t xml:space="preserve"> </w:t>
            </w:r>
          </w:p>
          <w:p w14:paraId="1CBEE589" w14:textId="77777777" w:rsidR="00D80E1D" w:rsidRDefault="00D80E1D" w:rsidP="00D80E1D">
            <w:pPr>
              <w:pStyle w:val="ListBullet"/>
              <w:numPr>
                <w:ilvl w:val="0"/>
                <w:numId w:val="15"/>
              </w:numPr>
            </w:pPr>
            <w:r>
              <w:t xml:space="preserve">Knowledge of </w:t>
            </w:r>
            <w:proofErr w:type="spellStart"/>
            <w:r>
              <w:t>ServiceNow</w:t>
            </w:r>
            <w:proofErr w:type="spellEnd"/>
            <w:r>
              <w:t xml:space="preserve"> applications for Incident, Change, Problem, CMDB, reports and service catalog</w:t>
            </w:r>
          </w:p>
          <w:p w14:paraId="6278881E" w14:textId="77777777" w:rsidR="00E21228" w:rsidRDefault="00E21228" w:rsidP="00E21228">
            <w:pPr>
              <w:pStyle w:val="ListBullet"/>
              <w:numPr>
                <w:ilvl w:val="0"/>
                <w:numId w:val="15"/>
              </w:numPr>
            </w:pPr>
            <w:r>
              <w:t xml:space="preserve">JavaScript, HTML and CSS </w:t>
            </w:r>
          </w:p>
          <w:p w14:paraId="6C17A7AB" w14:textId="450ACE73" w:rsidR="00E21228" w:rsidRPr="00DC556C" w:rsidRDefault="00E21228" w:rsidP="00D80E1D">
            <w:pPr>
              <w:pStyle w:val="ListBullet"/>
              <w:numPr>
                <w:ilvl w:val="0"/>
                <w:numId w:val="15"/>
              </w:numPr>
            </w:pPr>
            <w:r>
              <w:t>Spanish speaker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4B0F7F7D" w14:textId="4AB8DDF0" w:rsidR="00CC1A23" w:rsidRDefault="00E21228" w:rsidP="00E24E49">
            <w:pPr>
              <w:pStyle w:val="ListBullet"/>
              <w:numPr>
                <w:ilvl w:val="0"/>
                <w:numId w:val="15"/>
              </w:numPr>
            </w:pPr>
            <w:r>
              <w:t xml:space="preserve">Excellent problem solving skills: strong thinking process with ability to apply creative solutions </w:t>
            </w:r>
          </w:p>
          <w:p w14:paraId="1DCC374B" w14:textId="441B7058" w:rsidR="00D80E1D" w:rsidRDefault="00E21228" w:rsidP="00E24E49">
            <w:pPr>
              <w:pStyle w:val="ListBullet"/>
              <w:numPr>
                <w:ilvl w:val="0"/>
                <w:numId w:val="15"/>
              </w:numPr>
            </w:pPr>
            <w:r>
              <w:t>Strong analytical abilities; provide actionable insights from data</w:t>
            </w:r>
          </w:p>
          <w:p w14:paraId="1E578803" w14:textId="371040B7" w:rsidR="00D80E1D" w:rsidRPr="00DC556C" w:rsidRDefault="00D80E1D" w:rsidP="00D80E1D">
            <w:pPr>
              <w:pStyle w:val="ListBullet"/>
              <w:numPr>
                <w:ilvl w:val="0"/>
                <w:numId w:val="15"/>
              </w:numPr>
            </w:pPr>
            <w:r>
              <w:t xml:space="preserve">In depth understanding of </w:t>
            </w:r>
            <w:proofErr w:type="spellStart"/>
            <w:r>
              <w:t>ServiceNow</w:t>
            </w:r>
            <w:proofErr w:type="spellEnd"/>
            <w:r>
              <w:t xml:space="preserve"> functionality and how ITIL processes can be implemented in </w:t>
            </w:r>
            <w:proofErr w:type="spellStart"/>
            <w:r>
              <w:t>ServiceNow</w:t>
            </w:r>
            <w:proofErr w:type="spellEnd"/>
            <w:r>
              <w:t xml:space="preserve">. </w:t>
            </w:r>
          </w:p>
        </w:tc>
      </w:tr>
    </w:tbl>
    <w:p w14:paraId="4FC59EC8" w14:textId="0616C573" w:rsidR="005B1D68" w:rsidRDefault="00433785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A1C728DF31E85A40A7E171E4D419E4BB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6B6949A7" w14:textId="77777777" w:rsidR="0023705D" w:rsidRPr="00D413F9" w:rsidRDefault="00D413F9" w:rsidP="00D413F9">
      <w:pPr>
        <w:pStyle w:val="Heading3"/>
      </w:pPr>
      <w:r w:rsidRPr="00D413F9">
        <w:t xml:space="preserve"> </w:t>
      </w:r>
      <w:r w:rsidR="00DC556C">
        <w:t xml:space="preserve">08/2018 </w:t>
      </w:r>
      <w:r w:rsidRPr="00D413F9">
        <w:t>–</w:t>
      </w:r>
      <w:r w:rsidR="00DC556C">
        <w:t xml:space="preserve"> PresenT</w:t>
      </w:r>
    </w:p>
    <w:p w14:paraId="413B7431" w14:textId="77777777" w:rsidR="0023705D" w:rsidRDefault="00DC556C" w:rsidP="00513EFC">
      <w:pPr>
        <w:pStyle w:val="Heading2"/>
        <w:rPr>
          <w:rStyle w:val="Emphasis"/>
          <w:sz w:val="28"/>
          <w:szCs w:val="28"/>
        </w:rPr>
      </w:pPr>
      <w:r w:rsidRPr="00897A14">
        <w:rPr>
          <w:sz w:val="28"/>
          <w:szCs w:val="28"/>
        </w:rPr>
        <w:t>SERVICE DESK ANALYST</w:t>
      </w:r>
      <w:r w:rsidR="00E03F71" w:rsidRPr="00897A14">
        <w:rPr>
          <w:sz w:val="28"/>
          <w:szCs w:val="28"/>
        </w:rPr>
        <w:t xml:space="preserve"> </w:t>
      </w:r>
      <w:r w:rsidR="0095272C" w:rsidRPr="00897A14">
        <w:rPr>
          <w:sz w:val="28"/>
          <w:szCs w:val="28"/>
        </w:rPr>
        <w:t>/</w:t>
      </w:r>
      <w:r w:rsidR="005A4A49" w:rsidRPr="00897A14">
        <w:rPr>
          <w:sz w:val="28"/>
          <w:szCs w:val="28"/>
        </w:rPr>
        <w:t xml:space="preserve"> </w:t>
      </w:r>
      <w:r w:rsidRPr="00897A14">
        <w:rPr>
          <w:rStyle w:val="Emphasis"/>
          <w:sz w:val="28"/>
          <w:szCs w:val="28"/>
        </w:rPr>
        <w:t>DESERT RADIOLOGY</w:t>
      </w:r>
    </w:p>
    <w:p w14:paraId="5618484A" w14:textId="77777777" w:rsidR="00D80E1D" w:rsidRPr="00897A14" w:rsidRDefault="00D80E1D" w:rsidP="00513EFC">
      <w:pPr>
        <w:pStyle w:val="Heading2"/>
        <w:rPr>
          <w:sz w:val="28"/>
          <w:szCs w:val="28"/>
        </w:rPr>
      </w:pPr>
    </w:p>
    <w:p w14:paraId="69466FA6" w14:textId="3D82AEBA" w:rsidR="00FE7FBE" w:rsidRPr="00FE7FBE" w:rsidRDefault="00DC556C" w:rsidP="00FE7FBE">
      <w:pPr>
        <w:numPr>
          <w:ilvl w:val="0"/>
          <w:numId w:val="13"/>
        </w:numPr>
        <w:spacing w:after="0"/>
        <w:textAlignment w:val="baseline"/>
        <w:rPr>
          <w:rFonts w:cs="Times New Roman"/>
          <w:color w:val="000000"/>
        </w:rPr>
      </w:pPr>
      <w:r w:rsidRPr="00DC556C">
        <w:rPr>
          <w:rFonts w:cs="Times New Roman"/>
          <w:color w:val="000000"/>
        </w:rPr>
        <w:t>1</w:t>
      </w:r>
      <w:r w:rsidRPr="00DC556C">
        <w:rPr>
          <w:rFonts w:cs="Times New Roman"/>
          <w:color w:val="000000"/>
          <w:vertAlign w:val="superscript"/>
        </w:rPr>
        <w:t>st</w:t>
      </w:r>
      <w:r w:rsidRPr="00DC556C">
        <w:rPr>
          <w:rFonts w:cs="Times New Roman"/>
          <w:color w:val="000000"/>
        </w:rPr>
        <w:t xml:space="preserve"> line support to all users providing excellent customer service identifies and resolves incidents within agreed Service Level Agreements (SLAs)</w:t>
      </w:r>
    </w:p>
    <w:p w14:paraId="42621876" w14:textId="7E42F1E2" w:rsidR="00D80E1D" w:rsidRPr="00DC556C" w:rsidRDefault="00D80E1D" w:rsidP="00DC556C">
      <w:pPr>
        <w:numPr>
          <w:ilvl w:val="0"/>
          <w:numId w:val="13"/>
        </w:numPr>
        <w:spacing w:after="0"/>
        <w:textAlignment w:val="baseline"/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ServiceNow</w:t>
      </w:r>
      <w:proofErr w:type="spellEnd"/>
      <w:r>
        <w:rPr>
          <w:rFonts w:cs="Times New Roman"/>
          <w:color w:val="000000"/>
        </w:rPr>
        <w:t xml:space="preserve"> service catalog – adding and modifying c</w:t>
      </w:r>
      <w:r w:rsidR="00FE7FBE">
        <w:rPr>
          <w:rFonts w:cs="Times New Roman"/>
          <w:color w:val="000000"/>
        </w:rPr>
        <w:t>atalog</w:t>
      </w:r>
      <w:r>
        <w:rPr>
          <w:rFonts w:cs="Times New Roman"/>
          <w:color w:val="000000"/>
        </w:rPr>
        <w:t xml:space="preserve"> items</w:t>
      </w:r>
    </w:p>
    <w:p w14:paraId="1B522C63" w14:textId="77777777" w:rsidR="00DC556C" w:rsidRPr="00DC556C" w:rsidRDefault="00DC556C" w:rsidP="00DC556C">
      <w:pPr>
        <w:numPr>
          <w:ilvl w:val="0"/>
          <w:numId w:val="13"/>
        </w:numPr>
        <w:spacing w:after="0"/>
        <w:textAlignment w:val="baseline"/>
        <w:rPr>
          <w:rFonts w:cs="Times New Roman"/>
          <w:color w:val="000000"/>
        </w:rPr>
      </w:pPr>
      <w:r w:rsidRPr="00DC556C">
        <w:rPr>
          <w:rFonts w:cs="Times New Roman"/>
          <w:color w:val="000000"/>
        </w:rPr>
        <w:t>Refers to 2</w:t>
      </w:r>
      <w:r w:rsidRPr="00DC556C">
        <w:rPr>
          <w:rFonts w:cs="Times New Roman"/>
          <w:color w:val="000000"/>
          <w:vertAlign w:val="superscript"/>
        </w:rPr>
        <w:t>nd</w:t>
      </w:r>
      <w:r w:rsidRPr="00DC556C">
        <w:rPr>
          <w:rFonts w:cs="Times New Roman"/>
          <w:color w:val="000000"/>
        </w:rPr>
        <w:t xml:space="preserve"> and 3</w:t>
      </w:r>
      <w:r w:rsidRPr="00DC556C">
        <w:rPr>
          <w:rFonts w:cs="Times New Roman"/>
          <w:color w:val="000000"/>
          <w:vertAlign w:val="superscript"/>
        </w:rPr>
        <w:t>rd</w:t>
      </w:r>
      <w:r w:rsidRPr="00DC556C">
        <w:rPr>
          <w:rFonts w:cs="Times New Roman"/>
          <w:color w:val="000000"/>
        </w:rPr>
        <w:t xml:space="preserve"> level support teams when necessary</w:t>
      </w:r>
    </w:p>
    <w:p w14:paraId="7AB3525E" w14:textId="6F6A0DA3" w:rsidR="00D413F9" w:rsidRDefault="00DC556C" w:rsidP="00D413F9">
      <w:pPr>
        <w:numPr>
          <w:ilvl w:val="0"/>
          <w:numId w:val="13"/>
        </w:numPr>
        <w:spacing w:after="0"/>
        <w:textAlignment w:val="baseline"/>
        <w:rPr>
          <w:rFonts w:cs="Times New Roman"/>
          <w:color w:val="000000"/>
        </w:rPr>
      </w:pPr>
      <w:r w:rsidRPr="00DC556C">
        <w:rPr>
          <w:rFonts w:cs="Times New Roman"/>
          <w:color w:val="000000"/>
        </w:rPr>
        <w:t xml:space="preserve">Fulfill service requests throughout multiple applications such as DICOM, </w:t>
      </w:r>
      <w:proofErr w:type="spellStart"/>
      <w:r w:rsidRPr="00DC556C">
        <w:rPr>
          <w:rFonts w:cs="Times New Roman"/>
          <w:color w:val="000000"/>
        </w:rPr>
        <w:t>Intelerad</w:t>
      </w:r>
      <w:proofErr w:type="spellEnd"/>
      <w:r w:rsidRPr="00DC556C">
        <w:rPr>
          <w:rFonts w:cs="Times New Roman"/>
          <w:color w:val="000000"/>
        </w:rPr>
        <w:t xml:space="preserve"> PACS, Fuji RIS System, Windows and Microsoft programs</w:t>
      </w:r>
    </w:p>
    <w:p w14:paraId="529A1841" w14:textId="77777777" w:rsidR="00D80E1D" w:rsidRPr="00D80E1D" w:rsidRDefault="00D80E1D" w:rsidP="00D80E1D">
      <w:pPr>
        <w:spacing w:after="0"/>
        <w:ind w:left="720"/>
        <w:textAlignment w:val="baseline"/>
        <w:rPr>
          <w:rFonts w:cs="Times New Roman"/>
          <w:color w:val="000000"/>
        </w:rPr>
      </w:pPr>
    </w:p>
    <w:p w14:paraId="4C6BD855" w14:textId="77777777" w:rsidR="00D413F9" w:rsidRPr="00D413F9" w:rsidRDefault="00897A14" w:rsidP="00D413F9">
      <w:pPr>
        <w:pStyle w:val="Heading3"/>
      </w:pPr>
      <w:r>
        <w:t>04/2018</w:t>
      </w:r>
      <w:r w:rsidR="00D413F9" w:rsidRPr="00D413F9">
        <w:t xml:space="preserve"> –</w:t>
      </w:r>
      <w:r w:rsidR="00D413F9">
        <w:t xml:space="preserve"> </w:t>
      </w:r>
      <w:r>
        <w:t>08/2018</w:t>
      </w:r>
    </w:p>
    <w:p w14:paraId="60571C34" w14:textId="77777777" w:rsidR="00D413F9" w:rsidRDefault="00897A14" w:rsidP="00513EFC">
      <w:pPr>
        <w:pStyle w:val="Heading2"/>
        <w:rPr>
          <w:rStyle w:val="Emphasis"/>
          <w:sz w:val="28"/>
          <w:szCs w:val="28"/>
        </w:rPr>
      </w:pPr>
      <w:r w:rsidRPr="00897A14">
        <w:rPr>
          <w:sz w:val="28"/>
          <w:szCs w:val="28"/>
        </w:rPr>
        <w:t>FRONT DESK</w:t>
      </w:r>
      <w:r w:rsidR="00E03F71" w:rsidRPr="00897A14">
        <w:rPr>
          <w:sz w:val="28"/>
          <w:szCs w:val="28"/>
        </w:rPr>
        <w:t xml:space="preserve"> </w:t>
      </w:r>
      <w:r w:rsidR="0095272C" w:rsidRPr="00897A14">
        <w:rPr>
          <w:sz w:val="28"/>
          <w:szCs w:val="28"/>
        </w:rPr>
        <w:t>/</w:t>
      </w:r>
      <w:r w:rsidR="005A4A49" w:rsidRPr="00897A14">
        <w:rPr>
          <w:sz w:val="28"/>
          <w:szCs w:val="28"/>
        </w:rPr>
        <w:t xml:space="preserve"> </w:t>
      </w:r>
      <w:r w:rsidRPr="00897A14">
        <w:rPr>
          <w:rStyle w:val="Emphasis"/>
          <w:sz w:val="28"/>
          <w:szCs w:val="28"/>
        </w:rPr>
        <w:t>ENCORE AT WYNN</w:t>
      </w:r>
    </w:p>
    <w:p w14:paraId="7C9A314C" w14:textId="77777777" w:rsidR="00D80E1D" w:rsidRPr="00897A14" w:rsidRDefault="00D80E1D" w:rsidP="00513EFC">
      <w:pPr>
        <w:pStyle w:val="Heading2"/>
        <w:rPr>
          <w:sz w:val="28"/>
          <w:szCs w:val="28"/>
        </w:rPr>
      </w:pPr>
    </w:p>
    <w:p w14:paraId="08E1E33E" w14:textId="77777777" w:rsidR="00897A14" w:rsidRPr="00897A14" w:rsidRDefault="00897A14" w:rsidP="00897A14">
      <w:pPr>
        <w:pStyle w:val="NormalWeb"/>
        <w:numPr>
          <w:ilvl w:val="0"/>
          <w:numId w:val="16"/>
        </w:numPr>
        <w:spacing w:after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897A14">
        <w:rPr>
          <w:rFonts w:asciiTheme="minorHAnsi" w:hAnsiTheme="minorHAnsi"/>
          <w:color w:val="000000"/>
          <w:sz w:val="22"/>
          <w:szCs w:val="22"/>
        </w:rPr>
        <w:t>Provide Forbes 5-Star customer service</w:t>
      </w:r>
    </w:p>
    <w:p w14:paraId="5CD767A9" w14:textId="77777777" w:rsidR="00897A14" w:rsidRPr="00897A14" w:rsidRDefault="00897A14" w:rsidP="00897A14">
      <w:pPr>
        <w:numPr>
          <w:ilvl w:val="0"/>
          <w:numId w:val="16"/>
        </w:numPr>
        <w:spacing w:after="0"/>
        <w:textAlignment w:val="baseline"/>
        <w:rPr>
          <w:rFonts w:cs="Times New Roman"/>
          <w:color w:val="000000"/>
        </w:rPr>
      </w:pPr>
      <w:r w:rsidRPr="00897A14">
        <w:rPr>
          <w:rFonts w:cs="Times New Roman"/>
          <w:color w:val="000000"/>
        </w:rPr>
        <w:t xml:space="preserve">Greet and register guests in a </w:t>
      </w:r>
      <w:proofErr w:type="gramStart"/>
      <w:r w:rsidRPr="00897A14">
        <w:rPr>
          <w:rFonts w:cs="Times New Roman"/>
          <w:color w:val="000000"/>
        </w:rPr>
        <w:t>2,034 room</w:t>
      </w:r>
      <w:proofErr w:type="gramEnd"/>
      <w:r w:rsidRPr="00897A14">
        <w:rPr>
          <w:rFonts w:cs="Times New Roman"/>
          <w:color w:val="000000"/>
        </w:rPr>
        <w:t xml:space="preserve"> hotel using Opera OS, Windows 10, and </w:t>
      </w:r>
      <w:proofErr w:type="spellStart"/>
      <w:r w:rsidRPr="00897A14">
        <w:rPr>
          <w:rFonts w:cs="Times New Roman"/>
          <w:color w:val="000000"/>
        </w:rPr>
        <w:t>Veridocs</w:t>
      </w:r>
      <w:proofErr w:type="spellEnd"/>
      <w:r w:rsidRPr="00897A14">
        <w:rPr>
          <w:rFonts w:cs="Times New Roman"/>
          <w:color w:val="000000"/>
        </w:rPr>
        <w:t>, and ensuring personalized service throughout guest stay</w:t>
      </w:r>
    </w:p>
    <w:p w14:paraId="4EB0A9B1" w14:textId="77777777" w:rsidR="00897A14" w:rsidRDefault="00897A14" w:rsidP="00897A14">
      <w:pPr>
        <w:numPr>
          <w:ilvl w:val="0"/>
          <w:numId w:val="16"/>
        </w:numPr>
        <w:spacing w:after="0"/>
        <w:textAlignment w:val="baseline"/>
        <w:rPr>
          <w:rFonts w:cs="Times New Roman"/>
          <w:color w:val="000000"/>
        </w:rPr>
      </w:pPr>
      <w:r w:rsidRPr="00897A14">
        <w:rPr>
          <w:rFonts w:cs="Times New Roman"/>
          <w:color w:val="000000"/>
        </w:rPr>
        <w:t xml:space="preserve">Resolve </w:t>
      </w:r>
      <w:proofErr w:type="gramStart"/>
      <w:r w:rsidRPr="00897A14">
        <w:rPr>
          <w:rFonts w:cs="Times New Roman"/>
          <w:color w:val="000000"/>
        </w:rPr>
        <w:t>guests</w:t>
      </w:r>
      <w:proofErr w:type="gramEnd"/>
      <w:r w:rsidRPr="00897A14">
        <w:rPr>
          <w:rFonts w:cs="Times New Roman"/>
          <w:color w:val="000000"/>
        </w:rPr>
        <w:t xml:space="preserve"> complaints and escalate to appropriate department when necessary. </w:t>
      </w:r>
    </w:p>
    <w:p w14:paraId="5A97DBA4" w14:textId="77777777" w:rsidR="0086783F" w:rsidRDefault="0086783F" w:rsidP="0086783F">
      <w:pPr>
        <w:spacing w:after="0"/>
        <w:textAlignment w:val="baseline"/>
        <w:rPr>
          <w:rFonts w:cs="Times New Roman"/>
          <w:color w:val="000000"/>
        </w:rPr>
      </w:pPr>
    </w:p>
    <w:p w14:paraId="0ED1FD78" w14:textId="77777777" w:rsidR="0086783F" w:rsidRDefault="0086783F" w:rsidP="0086783F">
      <w:pPr>
        <w:spacing w:after="0"/>
        <w:textAlignment w:val="baseline"/>
        <w:rPr>
          <w:rFonts w:cs="Times New Roman"/>
          <w:color w:val="000000"/>
        </w:rPr>
      </w:pPr>
    </w:p>
    <w:p w14:paraId="28F5A4BC" w14:textId="77777777" w:rsidR="0086783F" w:rsidRDefault="0086783F" w:rsidP="0086783F">
      <w:pPr>
        <w:spacing w:after="0"/>
        <w:textAlignment w:val="baseline"/>
        <w:rPr>
          <w:rFonts w:cs="Times New Roman"/>
          <w:color w:val="000000"/>
        </w:rPr>
      </w:pPr>
    </w:p>
    <w:p w14:paraId="72BD865A" w14:textId="77777777" w:rsidR="0086783F" w:rsidRDefault="0086783F" w:rsidP="0086783F">
      <w:pPr>
        <w:spacing w:after="0"/>
        <w:textAlignment w:val="baseline"/>
        <w:rPr>
          <w:rFonts w:cs="Times New Roman"/>
          <w:color w:val="000000"/>
        </w:rPr>
      </w:pPr>
    </w:p>
    <w:p w14:paraId="6BD82487" w14:textId="77777777" w:rsidR="0086783F" w:rsidRPr="00897A14" w:rsidRDefault="0086783F" w:rsidP="0086783F">
      <w:pPr>
        <w:spacing w:after="0"/>
        <w:textAlignment w:val="baseline"/>
        <w:rPr>
          <w:rFonts w:cs="Times New Roman"/>
          <w:color w:val="000000"/>
        </w:rPr>
      </w:pPr>
    </w:p>
    <w:p w14:paraId="6A6AC955" w14:textId="77777777" w:rsidR="00D413F9" w:rsidRPr="00D413F9" w:rsidRDefault="00D413F9" w:rsidP="00D413F9"/>
    <w:p w14:paraId="1DBAC083" w14:textId="77777777" w:rsidR="0070237E" w:rsidRDefault="00433785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6DE63AFB8386D343AFE11265FD5DE7B5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169E866E" w14:textId="77777777" w:rsidR="0086783F" w:rsidRDefault="0086783F" w:rsidP="0070237E">
      <w:pPr>
        <w:pStyle w:val="Heading3"/>
      </w:pPr>
    </w:p>
    <w:p w14:paraId="20781405" w14:textId="4932AE15" w:rsidR="0070237E" w:rsidRDefault="003C734B" w:rsidP="0070237E">
      <w:pPr>
        <w:pStyle w:val="Heading3"/>
      </w:pPr>
      <w:r>
        <w:t>9/10/2020</w:t>
      </w:r>
      <w:r w:rsidR="002B28CA">
        <w:t xml:space="preserve"> </w:t>
      </w:r>
    </w:p>
    <w:p w14:paraId="39A4C0A9" w14:textId="1B213923" w:rsidR="0070237E" w:rsidRPr="00897A14" w:rsidRDefault="003C734B" w:rsidP="00513EFC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ITIL </w:t>
      </w:r>
      <w:r w:rsidR="0086783F">
        <w:rPr>
          <w:sz w:val="28"/>
          <w:szCs w:val="28"/>
        </w:rPr>
        <w:t>4 FOUNDATION CERTIFICATION</w:t>
      </w:r>
      <w:r w:rsidR="00E03F71" w:rsidRPr="00897A14">
        <w:rPr>
          <w:sz w:val="28"/>
          <w:szCs w:val="28"/>
        </w:rPr>
        <w:t xml:space="preserve"> </w:t>
      </w:r>
      <w:r w:rsidR="0095272C" w:rsidRPr="00897A14">
        <w:rPr>
          <w:sz w:val="28"/>
          <w:szCs w:val="28"/>
        </w:rPr>
        <w:t>/</w:t>
      </w:r>
      <w:r w:rsidR="0070237E" w:rsidRPr="00897A14">
        <w:rPr>
          <w:sz w:val="28"/>
          <w:szCs w:val="28"/>
        </w:rPr>
        <w:t xml:space="preserve"> </w:t>
      </w:r>
      <w:r>
        <w:rPr>
          <w:rStyle w:val="Emphasis"/>
          <w:sz w:val="28"/>
          <w:szCs w:val="28"/>
        </w:rPr>
        <w:t>DION TRAINING</w:t>
      </w:r>
    </w:p>
    <w:p w14:paraId="08F01B93" w14:textId="33760FB3" w:rsidR="0086783F" w:rsidRDefault="0086783F" w:rsidP="0086783F">
      <w:pPr>
        <w:pStyle w:val="Heading3"/>
      </w:pPr>
      <w:r>
        <w:t>CONFIGURATION MANAGEMENT</w:t>
      </w:r>
    </w:p>
    <w:p w14:paraId="09DCA56F" w14:textId="7DC6A6DB" w:rsidR="0086783F" w:rsidRDefault="0086783F" w:rsidP="0086783F">
      <w:pPr>
        <w:pStyle w:val="Heading3"/>
      </w:pPr>
      <w:r>
        <w:t xml:space="preserve">SERVICE </w:t>
      </w:r>
      <w:r>
        <w:t>DESK</w:t>
      </w:r>
    </w:p>
    <w:p w14:paraId="70C34AFE" w14:textId="77777777" w:rsidR="0086783F" w:rsidRDefault="0086783F" w:rsidP="0086783F">
      <w:pPr>
        <w:pStyle w:val="Heading3"/>
      </w:pPr>
    </w:p>
    <w:p w14:paraId="00A88411" w14:textId="04961371" w:rsidR="003C734B" w:rsidRDefault="002B28CA" w:rsidP="003C734B">
      <w:pPr>
        <w:pStyle w:val="Heading3"/>
      </w:pPr>
      <w:r>
        <w:t>8/13/2020</w:t>
      </w:r>
    </w:p>
    <w:p w14:paraId="5BDF37B2" w14:textId="2FB020EB" w:rsidR="003C734B" w:rsidRPr="00897A14" w:rsidRDefault="002B28CA" w:rsidP="003C734B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CERTIFIED SYSTEM ADMINISTRATOR</w:t>
      </w:r>
      <w:r w:rsidR="003C734B" w:rsidRPr="00897A14">
        <w:rPr>
          <w:sz w:val="28"/>
          <w:szCs w:val="28"/>
        </w:rPr>
        <w:t xml:space="preserve"> / </w:t>
      </w:r>
      <w:r>
        <w:rPr>
          <w:rStyle w:val="Emphasis"/>
          <w:sz w:val="28"/>
          <w:szCs w:val="28"/>
        </w:rPr>
        <w:t>SERVICE NOW</w:t>
      </w:r>
    </w:p>
    <w:p w14:paraId="3A3CC150" w14:textId="77777777" w:rsidR="0086783F" w:rsidRDefault="0086783F" w:rsidP="0086783F">
      <w:pPr>
        <w:pStyle w:val="Heading3"/>
      </w:pPr>
      <w:r>
        <w:t>CONFIGURATION MANAGEMENT / CMDB</w:t>
      </w:r>
    </w:p>
    <w:p w14:paraId="47D0F95F" w14:textId="77777777" w:rsidR="0086783F" w:rsidRDefault="0086783F" w:rsidP="0086783F">
      <w:pPr>
        <w:pStyle w:val="Heading3"/>
      </w:pPr>
      <w:r>
        <w:t xml:space="preserve">SERVICE CATALOG </w:t>
      </w:r>
    </w:p>
    <w:p w14:paraId="32A075CD" w14:textId="6B62CA43" w:rsidR="002B28CA" w:rsidRDefault="0086783F" w:rsidP="0086783F">
      <w:pPr>
        <w:pStyle w:val="Heading3"/>
      </w:pPr>
      <w:r>
        <w:t>INTEGRATIONHUB</w:t>
      </w:r>
    </w:p>
    <w:p w14:paraId="47F655EA" w14:textId="77777777" w:rsidR="0086783F" w:rsidRDefault="0086783F" w:rsidP="0086783F">
      <w:pPr>
        <w:pStyle w:val="Heading3"/>
      </w:pPr>
    </w:p>
    <w:p w14:paraId="43D18A18" w14:textId="77777777" w:rsidR="0070237E" w:rsidRDefault="00202455" w:rsidP="0070237E">
      <w:pPr>
        <w:pStyle w:val="Heading3"/>
      </w:pPr>
      <w:r>
        <w:t>06/2015</w:t>
      </w:r>
      <w:r w:rsidR="0070237E">
        <w:t xml:space="preserve"> </w:t>
      </w:r>
    </w:p>
    <w:p w14:paraId="002FF701" w14:textId="2100ECD7" w:rsidR="00E24E49" w:rsidRPr="00E21228" w:rsidRDefault="00202455" w:rsidP="00E21228">
      <w:pPr>
        <w:pStyle w:val="Heading2"/>
        <w:rPr>
          <w:sz w:val="28"/>
          <w:szCs w:val="28"/>
        </w:rPr>
      </w:pPr>
      <w:r w:rsidRPr="00202455">
        <w:rPr>
          <w:sz w:val="28"/>
          <w:szCs w:val="28"/>
        </w:rPr>
        <w:t>HIGH SCHOOL DIPLOMA</w:t>
      </w:r>
      <w:r w:rsidR="00E03F71" w:rsidRPr="00202455">
        <w:rPr>
          <w:sz w:val="28"/>
          <w:szCs w:val="28"/>
        </w:rPr>
        <w:t xml:space="preserve"> </w:t>
      </w:r>
      <w:r w:rsidR="0095272C" w:rsidRPr="00202455">
        <w:rPr>
          <w:sz w:val="28"/>
          <w:szCs w:val="28"/>
        </w:rPr>
        <w:t>/</w:t>
      </w:r>
      <w:r w:rsidR="0070237E" w:rsidRPr="00202455">
        <w:rPr>
          <w:sz w:val="28"/>
          <w:szCs w:val="28"/>
        </w:rPr>
        <w:t xml:space="preserve"> </w:t>
      </w:r>
      <w:r w:rsidRPr="00202455">
        <w:rPr>
          <w:rStyle w:val="Emphasis"/>
          <w:sz w:val="28"/>
          <w:szCs w:val="28"/>
        </w:rPr>
        <w:t>CLARK HIGH SCHOOL, LAS VEGAS, NV</w:t>
      </w:r>
    </w:p>
    <w:p w14:paraId="4B238029" w14:textId="77777777" w:rsidR="00E24E49" w:rsidRDefault="00E24E49" w:rsidP="00BC7376"/>
    <w:p w14:paraId="2BF87179" w14:textId="77777777" w:rsidR="00E24E49" w:rsidRPr="00BC7376" w:rsidRDefault="00E24E49" w:rsidP="00BC7376"/>
    <w:sectPr w:rsidR="00E24E49" w:rsidRPr="00BC737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5912A" w14:textId="77777777" w:rsidR="00433785" w:rsidRDefault="00433785" w:rsidP="00725803">
      <w:pPr>
        <w:spacing w:after="0"/>
      </w:pPr>
      <w:r>
        <w:separator/>
      </w:r>
    </w:p>
  </w:endnote>
  <w:endnote w:type="continuationSeparator" w:id="0">
    <w:p w14:paraId="2020413D" w14:textId="77777777" w:rsidR="00433785" w:rsidRDefault="00433785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242042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49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40AB1" w14:textId="77777777" w:rsidR="00433785" w:rsidRDefault="00433785" w:rsidP="00725803">
      <w:pPr>
        <w:spacing w:after="0"/>
      </w:pPr>
      <w:r>
        <w:separator/>
      </w:r>
    </w:p>
  </w:footnote>
  <w:footnote w:type="continuationSeparator" w:id="0">
    <w:p w14:paraId="7C49BCD9" w14:textId="77777777" w:rsidR="00433785" w:rsidRDefault="00433785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066C4C"/>
    <w:multiLevelType w:val="multilevel"/>
    <w:tmpl w:val="B72EF4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3A477E20"/>
    <w:multiLevelType w:val="hybridMultilevel"/>
    <w:tmpl w:val="C03A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FDE40C3"/>
    <w:multiLevelType w:val="hybridMultilevel"/>
    <w:tmpl w:val="58FC4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E07C30"/>
    <w:multiLevelType w:val="multilevel"/>
    <w:tmpl w:val="0C12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6C"/>
    <w:rsid w:val="00025E77"/>
    <w:rsid w:val="00027312"/>
    <w:rsid w:val="000645F2"/>
    <w:rsid w:val="00082F03"/>
    <w:rsid w:val="000835A0"/>
    <w:rsid w:val="000934A2"/>
    <w:rsid w:val="00115505"/>
    <w:rsid w:val="001372FE"/>
    <w:rsid w:val="001B0955"/>
    <w:rsid w:val="001B5A60"/>
    <w:rsid w:val="001D0D3D"/>
    <w:rsid w:val="00202455"/>
    <w:rsid w:val="00227784"/>
    <w:rsid w:val="0023705D"/>
    <w:rsid w:val="00250A31"/>
    <w:rsid w:val="00251C13"/>
    <w:rsid w:val="00280227"/>
    <w:rsid w:val="002922D0"/>
    <w:rsid w:val="002B28CA"/>
    <w:rsid w:val="00340B03"/>
    <w:rsid w:val="00380AE7"/>
    <w:rsid w:val="003A6943"/>
    <w:rsid w:val="003C734B"/>
    <w:rsid w:val="00410BA2"/>
    <w:rsid w:val="00426B3D"/>
    <w:rsid w:val="00433785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C08A0"/>
    <w:rsid w:val="006C2545"/>
    <w:rsid w:val="006C47D8"/>
    <w:rsid w:val="006D2D08"/>
    <w:rsid w:val="006F26A2"/>
    <w:rsid w:val="0070237E"/>
    <w:rsid w:val="00725803"/>
    <w:rsid w:val="00725CB5"/>
    <w:rsid w:val="007307A3"/>
    <w:rsid w:val="00752315"/>
    <w:rsid w:val="00857E6B"/>
    <w:rsid w:val="0086783F"/>
    <w:rsid w:val="008968C4"/>
    <w:rsid w:val="00897A14"/>
    <w:rsid w:val="008D7C1C"/>
    <w:rsid w:val="0092291B"/>
    <w:rsid w:val="00932D92"/>
    <w:rsid w:val="0095272C"/>
    <w:rsid w:val="00972024"/>
    <w:rsid w:val="00984922"/>
    <w:rsid w:val="009F04D2"/>
    <w:rsid w:val="009F2BA7"/>
    <w:rsid w:val="009F6DA0"/>
    <w:rsid w:val="00A01182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CC1A23"/>
    <w:rsid w:val="00D2420D"/>
    <w:rsid w:val="00D30382"/>
    <w:rsid w:val="00D413F9"/>
    <w:rsid w:val="00D44E50"/>
    <w:rsid w:val="00D80E1D"/>
    <w:rsid w:val="00D82FFA"/>
    <w:rsid w:val="00D90060"/>
    <w:rsid w:val="00D92B95"/>
    <w:rsid w:val="00DC556C"/>
    <w:rsid w:val="00DD5FF4"/>
    <w:rsid w:val="00E03F71"/>
    <w:rsid w:val="00E154B5"/>
    <w:rsid w:val="00E21228"/>
    <w:rsid w:val="00E232F0"/>
    <w:rsid w:val="00E24E49"/>
    <w:rsid w:val="00E52791"/>
    <w:rsid w:val="00E83195"/>
    <w:rsid w:val="00F00A4F"/>
    <w:rsid w:val="00F33CD8"/>
    <w:rsid w:val="00F6228B"/>
    <w:rsid w:val="00FD1DE2"/>
    <w:rsid w:val="00FE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58F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jandrogutierrez/Library/Containers/com.microsoft.Word/Data/Library/Caches/1033/TM16402607/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263E4EA6710F4BB2F4C5C748BEB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BF5F9-10D6-304A-8868-3AC3F168202F}"/>
      </w:docPartPr>
      <w:docPartBody>
        <w:p w:rsidR="00887FB0" w:rsidRDefault="00DE67A1">
          <w:pPr>
            <w:pStyle w:val="F6263E4EA6710F4BB2F4C5C748BEB0C9"/>
          </w:pPr>
          <w:r>
            <w:t>First Name</w:t>
          </w:r>
        </w:p>
      </w:docPartBody>
    </w:docPart>
    <w:docPart>
      <w:docPartPr>
        <w:name w:val="FD87A2A61204AC468B2D74379AA55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E082B-7C2B-364B-AA76-FBB74DD611C9}"/>
      </w:docPartPr>
      <w:docPartBody>
        <w:p w:rsidR="00887FB0" w:rsidRDefault="00DE67A1">
          <w:pPr>
            <w:pStyle w:val="FD87A2A61204AC468B2D74379AA55993"/>
          </w:pPr>
          <w:r>
            <w:t>Last Name</w:t>
          </w:r>
        </w:p>
      </w:docPartBody>
    </w:docPart>
    <w:docPart>
      <w:docPartPr>
        <w:name w:val="01543925AEEE3942BC637AE182212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1C99E-C6B3-DA43-A262-E216B79899FF}"/>
      </w:docPartPr>
      <w:docPartBody>
        <w:p w:rsidR="00887FB0" w:rsidRDefault="00DE67A1">
          <w:pPr>
            <w:pStyle w:val="01543925AEEE3942BC637AE182212AE0"/>
          </w:pPr>
          <w:r w:rsidRPr="009D0878">
            <w:t>Phone</w:t>
          </w:r>
        </w:p>
      </w:docPartBody>
    </w:docPart>
    <w:docPart>
      <w:docPartPr>
        <w:name w:val="CFC35036632C7C448BBDB3B433670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2294D-0955-D140-AE32-EEFC10D29878}"/>
      </w:docPartPr>
      <w:docPartBody>
        <w:p w:rsidR="00887FB0" w:rsidRDefault="00DE67A1">
          <w:pPr>
            <w:pStyle w:val="CFC35036632C7C448BBDB3B4336708B6"/>
          </w:pPr>
          <w:r w:rsidRPr="009D0878">
            <w:t>Email</w:t>
          </w:r>
        </w:p>
      </w:docPartBody>
    </w:docPart>
    <w:docPart>
      <w:docPartPr>
        <w:name w:val="86473961B71010478A9FA69419FE2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52542-2691-C144-B0E7-E710ACAD7A08}"/>
      </w:docPartPr>
      <w:docPartBody>
        <w:p w:rsidR="00887FB0" w:rsidRDefault="00DE67A1">
          <w:pPr>
            <w:pStyle w:val="86473961B71010478A9FA69419FE2DC6"/>
          </w:pPr>
          <w:r>
            <w:t>Skills</w:t>
          </w:r>
        </w:p>
      </w:docPartBody>
    </w:docPart>
    <w:docPart>
      <w:docPartPr>
        <w:name w:val="A1C728DF31E85A40A7E171E4D419E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C1719-A448-8143-B712-F12218333511}"/>
      </w:docPartPr>
      <w:docPartBody>
        <w:p w:rsidR="00887FB0" w:rsidRDefault="00DE67A1">
          <w:pPr>
            <w:pStyle w:val="A1C728DF31E85A40A7E171E4D419E4BB"/>
          </w:pPr>
          <w:r w:rsidRPr="00AD3FD8">
            <w:t>Experience</w:t>
          </w:r>
        </w:p>
      </w:docPartBody>
    </w:docPart>
    <w:docPart>
      <w:docPartPr>
        <w:name w:val="6DE63AFB8386D343AFE11265FD5DE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97849-10B7-AA4A-B93B-0012213B3D0A}"/>
      </w:docPartPr>
      <w:docPartBody>
        <w:p w:rsidR="00887FB0" w:rsidRDefault="00DE67A1">
          <w:pPr>
            <w:pStyle w:val="6DE63AFB8386D343AFE11265FD5DE7B5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E2"/>
    <w:rsid w:val="00733B5E"/>
    <w:rsid w:val="008677E2"/>
    <w:rsid w:val="00887FB0"/>
    <w:rsid w:val="00DE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63E4EA6710F4BB2F4C5C748BEB0C9">
    <w:name w:val="F6263E4EA6710F4BB2F4C5C748BEB0C9"/>
  </w:style>
  <w:style w:type="paragraph" w:customStyle="1" w:styleId="FD87A2A61204AC468B2D74379AA55993">
    <w:name w:val="FD87A2A61204AC468B2D74379AA55993"/>
  </w:style>
  <w:style w:type="paragraph" w:customStyle="1" w:styleId="1553C1C097FCDD4BA399C101E43D9A4E">
    <w:name w:val="1553C1C097FCDD4BA399C101E43D9A4E"/>
  </w:style>
  <w:style w:type="paragraph" w:customStyle="1" w:styleId="01543925AEEE3942BC637AE182212AE0">
    <w:name w:val="01543925AEEE3942BC637AE182212AE0"/>
  </w:style>
  <w:style w:type="paragraph" w:customStyle="1" w:styleId="CFC35036632C7C448BBDB3B4336708B6">
    <w:name w:val="CFC35036632C7C448BBDB3B4336708B6"/>
  </w:style>
  <w:style w:type="paragraph" w:customStyle="1" w:styleId="799E56DA63336246BAEDC389D0E31C67">
    <w:name w:val="799E56DA63336246BAEDC389D0E31C67"/>
  </w:style>
  <w:style w:type="paragraph" w:customStyle="1" w:styleId="D7659DB74CEEDF46BFFC9F901AED05AC">
    <w:name w:val="D7659DB74CEEDF46BFFC9F901AED05AC"/>
  </w:style>
  <w:style w:type="paragraph" w:customStyle="1" w:styleId="496050AB41AB0C40B77082477AEBA3D4">
    <w:name w:val="496050AB41AB0C40B77082477AEBA3D4"/>
  </w:style>
  <w:style w:type="paragraph" w:customStyle="1" w:styleId="86473961B71010478A9FA69419FE2DC6">
    <w:name w:val="86473961B71010478A9FA69419FE2DC6"/>
  </w:style>
  <w:style w:type="paragraph" w:customStyle="1" w:styleId="72F0F54E3C75C040AC985A4EFC2F1936">
    <w:name w:val="72F0F54E3C75C040AC985A4EFC2F1936"/>
  </w:style>
  <w:style w:type="paragraph" w:customStyle="1" w:styleId="7EDE0A632B442B4AB31D320DB7096A4C">
    <w:name w:val="7EDE0A632B442B4AB31D320DB7096A4C"/>
  </w:style>
  <w:style w:type="paragraph" w:customStyle="1" w:styleId="972AA43EB7BF0640BC20E7008BA246D3">
    <w:name w:val="972AA43EB7BF0640BC20E7008BA246D3"/>
  </w:style>
  <w:style w:type="paragraph" w:customStyle="1" w:styleId="CFBE93BD19FC6C4E871604B84DDE9C27">
    <w:name w:val="CFBE93BD19FC6C4E871604B84DDE9C27"/>
  </w:style>
  <w:style w:type="paragraph" w:customStyle="1" w:styleId="F33E4335322DD54194E0E4DC355D923A">
    <w:name w:val="F33E4335322DD54194E0E4DC355D923A"/>
  </w:style>
  <w:style w:type="paragraph" w:customStyle="1" w:styleId="A1C728DF31E85A40A7E171E4D419E4BB">
    <w:name w:val="A1C728DF31E85A40A7E171E4D419E4BB"/>
  </w:style>
  <w:style w:type="paragraph" w:customStyle="1" w:styleId="73D5CD0FFFD740428BBC93C2EE6E1085">
    <w:name w:val="73D5CD0FFFD740428BBC93C2EE6E1085"/>
  </w:style>
  <w:style w:type="paragraph" w:customStyle="1" w:styleId="059E2E7F1B01874186A99698FA707446">
    <w:name w:val="059E2E7F1B01874186A99698FA707446"/>
  </w:style>
  <w:style w:type="paragraph" w:customStyle="1" w:styleId="59DBC36EB727D245B63EA996C0F48531">
    <w:name w:val="59DBC36EB727D245B63EA996C0F48531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46EFC0073949314F8283DDEB1BC1E499">
    <w:name w:val="46EFC0073949314F8283DDEB1BC1E499"/>
  </w:style>
  <w:style w:type="paragraph" w:customStyle="1" w:styleId="F33A5D454BC38F4DB5FE430BDEB92689">
    <w:name w:val="F33A5D454BC38F4DB5FE430BDEB92689"/>
  </w:style>
  <w:style w:type="paragraph" w:customStyle="1" w:styleId="2B19A8BF1387E047878B484F82991967">
    <w:name w:val="2B19A8BF1387E047878B484F82991967"/>
  </w:style>
  <w:style w:type="paragraph" w:customStyle="1" w:styleId="0B01E76F641FEF489D786708A119C274">
    <w:name w:val="0B01E76F641FEF489D786708A119C274"/>
  </w:style>
  <w:style w:type="paragraph" w:customStyle="1" w:styleId="DDBF80BF448C5A40BE1F950CEF7DC6BF">
    <w:name w:val="DDBF80BF448C5A40BE1F950CEF7DC6BF"/>
  </w:style>
  <w:style w:type="paragraph" w:customStyle="1" w:styleId="89EF149C10016B4580852B50F8BA47AD">
    <w:name w:val="89EF149C10016B4580852B50F8BA47AD"/>
  </w:style>
  <w:style w:type="paragraph" w:customStyle="1" w:styleId="5C9E6335D1DC5E49BFBF0F144B91B7AC">
    <w:name w:val="5C9E6335D1DC5E49BFBF0F144B91B7AC"/>
  </w:style>
  <w:style w:type="paragraph" w:customStyle="1" w:styleId="6DE63AFB8386D343AFE11265FD5DE7B5">
    <w:name w:val="6DE63AFB8386D343AFE11265FD5DE7B5"/>
  </w:style>
  <w:style w:type="paragraph" w:customStyle="1" w:styleId="CB14BD5D45FE724B8B1B07119A116310">
    <w:name w:val="CB14BD5D45FE724B8B1B07119A116310"/>
  </w:style>
  <w:style w:type="paragraph" w:customStyle="1" w:styleId="C411BF0AA59E8647BB5EBE52FFA9E7D2">
    <w:name w:val="C411BF0AA59E8647BB5EBE52FFA9E7D2"/>
  </w:style>
  <w:style w:type="paragraph" w:customStyle="1" w:styleId="6A5861439EDD1D4599ACC236171788C9">
    <w:name w:val="6A5861439EDD1D4599ACC236171788C9"/>
  </w:style>
  <w:style w:type="paragraph" w:customStyle="1" w:styleId="7AC4C479888BAB47B5D163553AD0A086">
    <w:name w:val="7AC4C479888BAB47B5D163553AD0A086"/>
  </w:style>
  <w:style w:type="paragraph" w:customStyle="1" w:styleId="9887EFCE8AE2C34AAB84AB178BD74AC1">
    <w:name w:val="9887EFCE8AE2C34AAB84AB178BD74AC1"/>
  </w:style>
  <w:style w:type="paragraph" w:customStyle="1" w:styleId="248D52766E974D4C9D8AE105C213C272">
    <w:name w:val="248D52766E974D4C9D8AE105C213C272"/>
  </w:style>
  <w:style w:type="paragraph" w:customStyle="1" w:styleId="4D91EC947CC9F04EB37E0D686A708FA8">
    <w:name w:val="4D91EC947CC9F04EB37E0D686A708FA8"/>
  </w:style>
  <w:style w:type="paragraph" w:customStyle="1" w:styleId="D354ED4F42A6AC4CADB6694BF71D1829">
    <w:name w:val="D354ED4F42A6AC4CADB6694BF71D1829"/>
  </w:style>
  <w:style w:type="paragraph" w:customStyle="1" w:styleId="79CB82A658B3BF4D86F0E58F8ED35BE4">
    <w:name w:val="79CB82A658B3BF4D86F0E58F8ED35BE4"/>
  </w:style>
  <w:style w:type="paragraph" w:customStyle="1" w:styleId="C9ECC5D8977CB843975E4498E4C718B8">
    <w:name w:val="C9ECC5D8977CB843975E4498E4C718B8"/>
  </w:style>
  <w:style w:type="paragraph" w:customStyle="1" w:styleId="1BE50AC51E6BCE4EB1E4068B7666EE77">
    <w:name w:val="1BE50AC51E6BCE4EB1E4068B7666EE77"/>
  </w:style>
  <w:style w:type="paragraph" w:customStyle="1" w:styleId="75A893F28FF4D74EB9F049DD9E850246">
    <w:name w:val="75A893F28FF4D74EB9F049DD9E850246"/>
  </w:style>
  <w:style w:type="paragraph" w:customStyle="1" w:styleId="DA1C57A5550978478E8247F1F6B971FA">
    <w:name w:val="DA1C57A5550978478E8247F1F6B971FA"/>
    <w:rsid w:val="008677E2"/>
  </w:style>
  <w:style w:type="paragraph" w:customStyle="1" w:styleId="6C7E1FB7D270A541A8098358A3FA6F1F">
    <w:name w:val="6C7E1FB7D270A541A8098358A3FA6F1F"/>
    <w:rsid w:val="008677E2"/>
  </w:style>
  <w:style w:type="paragraph" w:customStyle="1" w:styleId="7F6587C80D17ED4498AC605B33108A77">
    <w:name w:val="7F6587C80D17ED4498AC605B33108A77"/>
    <w:rsid w:val="00887FB0"/>
  </w:style>
  <w:style w:type="paragraph" w:customStyle="1" w:styleId="951A347954B8564F812FFB130C27F127">
    <w:name w:val="951A347954B8564F812FFB130C27F127"/>
    <w:rsid w:val="00887FB0"/>
  </w:style>
  <w:style w:type="paragraph" w:customStyle="1" w:styleId="7A884FA9EB05EB4CB6318B35078EFA62">
    <w:name w:val="7A884FA9EB05EB4CB6318B35078EFA62"/>
    <w:rsid w:val="00887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Alejandro</Abstract>
  <CompanyAddress/>
  <CompanyPhone>(702)510-2853</CompanyPhone>
  <CompanyFax/>
  <CompanyEmail>Aleguti813@gmail.com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BDA5CD-0B7B-1945-A262-3AC307B9E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64</TotalTime>
  <Pages>2</Pages>
  <Words>283</Words>
  <Characters>1619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GUTIERREZ</dc:creator>
  <cp:keywords/>
  <dc:description/>
  <cp:lastModifiedBy>ALEJANDRO GUTIERREZ</cp:lastModifiedBy>
  <cp:revision>4</cp:revision>
  <dcterms:created xsi:type="dcterms:W3CDTF">2020-05-04T19:20:00Z</dcterms:created>
  <dcterms:modified xsi:type="dcterms:W3CDTF">2020-09-11T18:28:00Z</dcterms:modified>
  <cp:category>Gutierrez</cp:category>
</cp:coreProperties>
</file>