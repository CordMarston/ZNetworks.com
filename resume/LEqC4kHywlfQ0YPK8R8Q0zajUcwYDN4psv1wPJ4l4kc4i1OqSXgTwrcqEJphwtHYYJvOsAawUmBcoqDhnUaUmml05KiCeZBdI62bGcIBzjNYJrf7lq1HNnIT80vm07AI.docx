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1E0" w:firstRow="1" w:lastRow="1" w:firstColumn="1" w:lastColumn="1" w:noHBand="0" w:noVBand="0"/>
      </w:tblPr>
      <w:tblGrid>
        <w:gridCol w:w="541"/>
        <w:gridCol w:w="4691"/>
        <w:gridCol w:w="4848"/>
      </w:tblGrid>
      <w:tr w:rsidR="00711EA2" w:rsidRPr="005173BC" w:rsidTr="005173BC">
        <w:trPr>
          <w:jc w:val="center"/>
        </w:trPr>
        <w:tc>
          <w:tcPr>
            <w:tcW w:w="5000" w:type="pct"/>
            <w:gridSpan w:val="3"/>
            <w:shd w:val="clear" w:color="auto" w:fill="F9F9F9"/>
          </w:tcPr>
          <w:p w:rsidR="00711EA2" w:rsidRPr="005173BC" w:rsidRDefault="00B26EC8" w:rsidP="005173BC">
            <w:pPr>
              <w:pStyle w:val="SectionTitle"/>
            </w:pPr>
            <w:sdt>
              <w:sdtPr>
                <w:id w:val="5444144"/>
                <w:placeholder>
                  <w:docPart w:val="4443F812A2EA4F339E768DA3188CA259"/>
                </w:placeholder>
                <w:showingPlcHdr/>
              </w:sdtPr>
              <w:sdtEndPr/>
              <w:sdtContent>
                <w:r w:rsidR="00A46D56" w:rsidRPr="005173BC">
                  <w:t>References:</w:t>
                </w:r>
              </w:sdtContent>
            </w:sdt>
          </w:p>
        </w:tc>
      </w:tr>
      <w:tr w:rsidR="00711EA2" w:rsidTr="00484B9B">
        <w:trPr>
          <w:jc w:val="center"/>
        </w:trPr>
        <w:tc>
          <w:tcPr>
            <w:tcW w:w="268" w:type="pct"/>
            <w:shd w:val="clear" w:color="auto" w:fill="auto"/>
          </w:tcPr>
          <w:p w:rsidR="00E42A15" w:rsidRDefault="00E42A15">
            <w:pPr>
              <w:pStyle w:val="SectionDetails"/>
              <w:rPr>
                <w:szCs w:val="20"/>
              </w:rPr>
            </w:pPr>
            <w:r>
              <w:rPr>
                <w:szCs w:val="20"/>
              </w:rPr>
              <w:t>1.</w:t>
            </w:r>
          </w:p>
          <w:p w:rsidR="00E42A15" w:rsidRDefault="00E42A15">
            <w:pPr>
              <w:pStyle w:val="SectionDetails"/>
              <w:rPr>
                <w:szCs w:val="20"/>
              </w:rPr>
            </w:pPr>
          </w:p>
          <w:p w:rsidR="00E42A15" w:rsidRDefault="00E42A15">
            <w:pPr>
              <w:pStyle w:val="SectionDetails"/>
              <w:rPr>
                <w:szCs w:val="20"/>
              </w:rPr>
            </w:pPr>
          </w:p>
          <w:p w:rsidR="00E42A15" w:rsidRDefault="00E42A15">
            <w:pPr>
              <w:pStyle w:val="SectionDetails"/>
              <w:rPr>
                <w:szCs w:val="20"/>
              </w:rPr>
            </w:pPr>
          </w:p>
          <w:p w:rsidR="00E42A15" w:rsidRDefault="00E42A15">
            <w:pPr>
              <w:pStyle w:val="SectionDetails"/>
              <w:rPr>
                <w:szCs w:val="20"/>
              </w:rPr>
            </w:pPr>
          </w:p>
          <w:p w:rsidR="00E42A15" w:rsidRDefault="00E42A15">
            <w:pPr>
              <w:pStyle w:val="SectionDetails"/>
              <w:rPr>
                <w:szCs w:val="20"/>
              </w:rPr>
            </w:pPr>
          </w:p>
          <w:p w:rsidR="005F7A21" w:rsidRDefault="005F7A21">
            <w:pPr>
              <w:pStyle w:val="SectionDetails"/>
              <w:rPr>
                <w:szCs w:val="20"/>
              </w:rPr>
            </w:pPr>
          </w:p>
          <w:p w:rsidR="005F7A21" w:rsidRDefault="005F7A21">
            <w:pPr>
              <w:pStyle w:val="SectionDetails"/>
              <w:rPr>
                <w:szCs w:val="20"/>
              </w:rPr>
            </w:pPr>
          </w:p>
          <w:p w:rsidR="005F7A21" w:rsidRDefault="005F7A21">
            <w:pPr>
              <w:pStyle w:val="SectionDetails"/>
              <w:rPr>
                <w:szCs w:val="20"/>
              </w:rPr>
            </w:pPr>
          </w:p>
          <w:p w:rsidR="005F7A21" w:rsidRDefault="005F7A21">
            <w:pPr>
              <w:pStyle w:val="SectionDetails"/>
              <w:rPr>
                <w:szCs w:val="20"/>
              </w:rPr>
            </w:pPr>
          </w:p>
          <w:p w:rsidR="005F7A21" w:rsidRDefault="005F7A21">
            <w:pPr>
              <w:pStyle w:val="SectionDetails"/>
              <w:rPr>
                <w:szCs w:val="20"/>
              </w:rPr>
            </w:pPr>
          </w:p>
          <w:p w:rsidR="005F7A21" w:rsidRDefault="005F7A21">
            <w:pPr>
              <w:pStyle w:val="SectionDetails"/>
              <w:rPr>
                <w:szCs w:val="20"/>
              </w:rPr>
            </w:pPr>
          </w:p>
          <w:p w:rsidR="005F7A21" w:rsidRDefault="005F7A21">
            <w:pPr>
              <w:pStyle w:val="SectionDetails"/>
              <w:rPr>
                <w:szCs w:val="20"/>
              </w:rPr>
            </w:pPr>
          </w:p>
          <w:p w:rsidR="005F7A21" w:rsidRDefault="005F7A21">
            <w:pPr>
              <w:pStyle w:val="SectionDetails"/>
              <w:rPr>
                <w:szCs w:val="20"/>
              </w:rPr>
            </w:pPr>
          </w:p>
          <w:p w:rsidR="005F7A21" w:rsidRDefault="005F7A21">
            <w:pPr>
              <w:pStyle w:val="SectionDetails"/>
              <w:rPr>
                <w:szCs w:val="20"/>
              </w:rPr>
            </w:pPr>
          </w:p>
          <w:p w:rsidR="00711EA2" w:rsidRDefault="00E42A15">
            <w:pPr>
              <w:pStyle w:val="SectionDetails"/>
              <w:rPr>
                <w:szCs w:val="20"/>
              </w:rPr>
            </w:pPr>
            <w:r>
              <w:rPr>
                <w:szCs w:val="20"/>
              </w:rPr>
              <w:t>2</w:t>
            </w:r>
            <w:r w:rsidR="00490BAC">
              <w:rPr>
                <w:szCs w:val="20"/>
              </w:rPr>
              <w:t>.</w:t>
            </w:r>
          </w:p>
          <w:p w:rsidR="00E42A15" w:rsidRDefault="00E42A15">
            <w:pPr>
              <w:pStyle w:val="SectionDetails"/>
              <w:rPr>
                <w:szCs w:val="20"/>
              </w:rPr>
            </w:pPr>
          </w:p>
          <w:p w:rsidR="00E42A15" w:rsidRDefault="00E42A15">
            <w:pPr>
              <w:pStyle w:val="SectionDetails"/>
              <w:rPr>
                <w:szCs w:val="20"/>
              </w:rPr>
            </w:pPr>
          </w:p>
          <w:p w:rsidR="00E42A15" w:rsidRDefault="00E42A15">
            <w:pPr>
              <w:pStyle w:val="SectionDetails"/>
              <w:rPr>
                <w:szCs w:val="20"/>
              </w:rPr>
            </w:pPr>
          </w:p>
          <w:p w:rsidR="00E42A15" w:rsidRDefault="00E42A15">
            <w:pPr>
              <w:pStyle w:val="SectionDetails"/>
              <w:rPr>
                <w:szCs w:val="20"/>
              </w:rPr>
            </w:pPr>
          </w:p>
        </w:tc>
        <w:tc>
          <w:tcPr>
            <w:tcW w:w="2327" w:type="pct"/>
            <w:tcMar>
              <w:top w:w="86" w:type="dxa"/>
              <w:bottom w:w="86" w:type="dxa"/>
            </w:tcMar>
          </w:tcPr>
          <w:sdt>
            <w:sdtPr>
              <w:rPr>
                <w:rStyle w:val="SectionDetailsBoldChar"/>
              </w:rPr>
              <w:id w:val="5444190"/>
              <w:placeholder>
                <w:docPart w:val="B85CBDBD4BAF40DEABE596EFE637844E"/>
              </w:placeholder>
            </w:sdtPr>
            <w:sdtEndPr>
              <w:rPr>
                <w:rStyle w:val="DefaultParagraphFont"/>
                <w:b w:val="0"/>
                <w:color w:val="404040" w:themeColor="text1" w:themeTint="BF"/>
              </w:rPr>
            </w:sdtEndPr>
            <w:sdtContent>
              <w:p w:rsidR="00E42A15" w:rsidRDefault="00E42A15">
                <w:pPr>
                  <w:pStyle w:val="SectionDetails"/>
                  <w:rPr>
                    <w:rStyle w:val="SectionDetailsBoldChar"/>
                  </w:rPr>
                </w:pPr>
                <w:r>
                  <w:rPr>
                    <w:rStyle w:val="SectionDetailsBoldChar"/>
                  </w:rPr>
                  <w:t>Jennie Fryberg</w:t>
                </w:r>
              </w:p>
              <w:p w:rsidR="00E42A15" w:rsidRPr="005F7A21" w:rsidRDefault="00E42A15">
                <w:pPr>
                  <w:pStyle w:val="SectionDetails"/>
                  <w:rPr>
                    <w:rStyle w:val="SectionDetailsBoldChar"/>
                    <w:b w:val="0"/>
                  </w:rPr>
                </w:pPr>
                <w:r w:rsidRPr="005F7A21">
                  <w:rPr>
                    <w:rStyle w:val="SectionDetailsBoldChar"/>
                    <w:b w:val="0"/>
                  </w:rPr>
                  <w:t xml:space="preserve">Patient </w:t>
                </w:r>
                <w:r w:rsidR="004678CC" w:rsidRPr="005F7A21">
                  <w:rPr>
                    <w:rStyle w:val="SectionDetailsBoldChar"/>
                    <w:b w:val="0"/>
                  </w:rPr>
                  <w:t>Intake Specialist/Floater</w:t>
                </w:r>
              </w:p>
              <w:p w:rsidR="00E42A15" w:rsidRPr="005F7A21" w:rsidRDefault="00E42A15">
                <w:pPr>
                  <w:pStyle w:val="SectionDetails"/>
                  <w:rPr>
                    <w:rStyle w:val="SectionDetailsBoldChar"/>
                    <w:b w:val="0"/>
                  </w:rPr>
                </w:pPr>
                <w:r w:rsidRPr="005F7A21">
                  <w:rPr>
                    <w:rStyle w:val="SectionDetailsBoldChar"/>
                    <w:b w:val="0"/>
                  </w:rPr>
                  <w:t>7520 Totem Beach Road</w:t>
                </w:r>
              </w:p>
              <w:p w:rsidR="00E42A15" w:rsidRPr="005F7A21" w:rsidRDefault="00E42A15">
                <w:pPr>
                  <w:pStyle w:val="SectionDetails"/>
                  <w:rPr>
                    <w:rStyle w:val="SectionDetailsBoldChar"/>
                    <w:b w:val="0"/>
                  </w:rPr>
                </w:pPr>
                <w:r w:rsidRPr="005F7A21">
                  <w:rPr>
                    <w:rStyle w:val="SectionDetailsBoldChar"/>
                    <w:b w:val="0"/>
                  </w:rPr>
                  <w:t xml:space="preserve">Tulalip, </w:t>
                </w:r>
                <w:proofErr w:type="spellStart"/>
                <w:r w:rsidRPr="005F7A21">
                  <w:rPr>
                    <w:rStyle w:val="SectionDetailsBoldChar"/>
                    <w:b w:val="0"/>
                  </w:rPr>
                  <w:t>Wa</w:t>
                </w:r>
                <w:proofErr w:type="spellEnd"/>
                <w:r w:rsidRPr="005F7A21">
                  <w:rPr>
                    <w:rStyle w:val="SectionDetailsBoldChar"/>
                    <w:b w:val="0"/>
                  </w:rPr>
                  <w:t xml:space="preserve"> 98271</w:t>
                </w:r>
              </w:p>
              <w:p w:rsidR="00E42A15" w:rsidRPr="005F7A21" w:rsidRDefault="00E42A15">
                <w:pPr>
                  <w:pStyle w:val="SectionDetails"/>
                  <w:rPr>
                    <w:rStyle w:val="SectionDetailsBoldChar"/>
                    <w:b w:val="0"/>
                  </w:rPr>
                </w:pPr>
                <w:r w:rsidRPr="005F7A21">
                  <w:rPr>
                    <w:rStyle w:val="SectionDetailsBoldChar"/>
                    <w:b w:val="0"/>
                  </w:rPr>
                  <w:t>360-716-4511</w:t>
                </w:r>
              </w:p>
              <w:p w:rsidR="00E42A15" w:rsidRDefault="00E42A15">
                <w:pPr>
                  <w:pStyle w:val="SectionDetails"/>
                  <w:rPr>
                    <w:rStyle w:val="SectionDetailsBoldChar"/>
                  </w:rPr>
                </w:pPr>
              </w:p>
              <w:p w:rsidR="00E42A15" w:rsidRPr="005F7A21" w:rsidRDefault="005F7A21">
                <w:pPr>
                  <w:pStyle w:val="SectionDetails"/>
                  <w:rPr>
                    <w:rStyle w:val="SectionDetailsBoldChar"/>
                    <w:b w:val="0"/>
                  </w:rPr>
                </w:pPr>
                <w:r>
                  <w:rPr>
                    <w:rStyle w:val="SectionDetailsBoldChar"/>
                    <w:b w:val="0"/>
                  </w:rPr>
                  <w:t>Maintain schedules for medical, dental, behavior health, optometry, podiatry, pharmacy team, diabetes team, specialty clinic and complimentary medicine. Answers multi lined phones, collects paperwork, registers patients, work on epic programming. Collects all patient personal information, collects insurance information, and maintains flow of clinic.</w:t>
                </w:r>
              </w:p>
              <w:p w:rsidR="00E42A15" w:rsidRDefault="00E42A15">
                <w:pPr>
                  <w:pStyle w:val="SectionDetails"/>
                  <w:rPr>
                    <w:rStyle w:val="SectionDetailsBoldChar"/>
                  </w:rPr>
                </w:pPr>
              </w:p>
              <w:p w:rsidR="00711EA2" w:rsidRDefault="00F745AF">
                <w:pPr>
                  <w:pStyle w:val="SectionDetails"/>
                  <w:rPr>
                    <w:sz w:val="20"/>
                    <w:szCs w:val="20"/>
                  </w:rPr>
                </w:pPr>
                <w:r>
                  <w:rPr>
                    <w:rStyle w:val="SectionDetailsBoldChar"/>
                  </w:rPr>
                  <w:t xml:space="preserve">Kathy </w:t>
                </w:r>
                <w:proofErr w:type="spellStart"/>
                <w:r>
                  <w:rPr>
                    <w:rStyle w:val="SectionDetailsBoldChar"/>
                  </w:rPr>
                  <w:t>Desaultel</w:t>
                </w:r>
                <w:proofErr w:type="spellEnd"/>
              </w:p>
            </w:sdtContent>
          </w:sdt>
          <w:p w:rsidR="00711EA2" w:rsidRDefault="00B26EC8">
            <w:pPr>
              <w:rPr>
                <w:sz w:val="20"/>
                <w:szCs w:val="20"/>
              </w:rPr>
            </w:pPr>
            <w:sdt>
              <w:sdtPr>
                <w:rPr>
                  <w:rStyle w:val="SectionDetailsChar"/>
                </w:rPr>
                <w:id w:val="25448855"/>
                <w:placeholder>
                  <w:docPart w:val="F047E7EFDF2C412E97C93A4224656066"/>
                </w:placeholder>
              </w:sdtPr>
              <w:sdtEndPr>
                <w:rPr>
                  <w:rStyle w:val="SectionDetailsChar"/>
                </w:rPr>
              </w:sdtEndPr>
              <w:sdtContent>
                <w:r w:rsidR="00F745AF">
                  <w:rPr>
                    <w:rStyle w:val="SectionDetailsChar"/>
                  </w:rPr>
                  <w:t>Medical Receptionist</w:t>
                </w:r>
              </w:sdtContent>
            </w:sdt>
          </w:p>
          <w:sdt>
            <w:sdtPr>
              <w:rPr>
                <w:rStyle w:val="SectionDetailsChar"/>
              </w:rPr>
              <w:id w:val="25448857"/>
              <w:placeholder>
                <w:docPart w:val="7D6A4528A4004B30ABCACC8F26388F96"/>
              </w:placeholder>
            </w:sdtPr>
            <w:sdtEndPr>
              <w:rPr>
                <w:rStyle w:val="SectionDetailsChar"/>
              </w:rPr>
            </w:sdtEndPr>
            <w:sdtContent>
              <w:p w:rsidR="007F3F06" w:rsidRDefault="00F745AF">
                <w:pPr>
                  <w:rPr>
                    <w:rStyle w:val="SectionDetailsChar"/>
                  </w:rPr>
                </w:pPr>
                <w:r>
                  <w:rPr>
                    <w:rStyle w:val="SectionDetailsChar"/>
                  </w:rPr>
                  <w:t>29 Short Cut Road</w:t>
                </w:r>
              </w:p>
              <w:p w:rsidR="00711EA2" w:rsidRDefault="007F3F06">
                <w:pPr>
                  <w:rPr>
                    <w:sz w:val="20"/>
                    <w:szCs w:val="20"/>
                  </w:rPr>
                </w:pPr>
                <w:r>
                  <w:rPr>
                    <w:rStyle w:val="SectionDetailsChar"/>
                  </w:rPr>
                  <w:t>POB 290</w:t>
                </w:r>
              </w:p>
            </w:sdtContent>
          </w:sdt>
          <w:p w:rsidR="00711EA2" w:rsidRDefault="00B26EC8">
            <w:pPr>
              <w:rPr>
                <w:sz w:val="20"/>
                <w:szCs w:val="20"/>
              </w:rPr>
            </w:pPr>
            <w:sdt>
              <w:sdtPr>
                <w:rPr>
                  <w:rStyle w:val="SectionDetailsChar"/>
                </w:rPr>
                <w:id w:val="25448858"/>
                <w:placeholder>
                  <w:docPart w:val="DE254BB9E99E4CDCA43B5D7F39CE19F2"/>
                </w:placeholder>
              </w:sdtPr>
              <w:sdtEndPr>
                <w:rPr>
                  <w:rStyle w:val="SectionDetailsChar"/>
                </w:rPr>
              </w:sdtEndPr>
              <w:sdtContent>
                <w:proofErr w:type="spellStart"/>
                <w:r w:rsidR="00F745AF">
                  <w:rPr>
                    <w:rStyle w:val="SectionDetailsChar"/>
                  </w:rPr>
                  <w:t>Inchelium</w:t>
                </w:r>
                <w:proofErr w:type="spellEnd"/>
                <w:r w:rsidR="00F745AF">
                  <w:rPr>
                    <w:rStyle w:val="SectionDetailsChar"/>
                  </w:rPr>
                  <w:t xml:space="preserve">, </w:t>
                </w:r>
                <w:proofErr w:type="spellStart"/>
                <w:r w:rsidR="00F745AF">
                  <w:rPr>
                    <w:rStyle w:val="SectionDetailsChar"/>
                  </w:rPr>
                  <w:t>Wa</w:t>
                </w:r>
                <w:proofErr w:type="spellEnd"/>
                <w:r w:rsidR="00F745AF">
                  <w:rPr>
                    <w:rStyle w:val="SectionDetailsChar"/>
                  </w:rPr>
                  <w:t xml:space="preserve"> 99138</w:t>
                </w:r>
              </w:sdtContent>
            </w:sdt>
          </w:p>
          <w:p w:rsidR="00711EA2" w:rsidRDefault="00B26EC8">
            <w:pPr>
              <w:rPr>
                <w:sz w:val="20"/>
                <w:szCs w:val="20"/>
              </w:rPr>
            </w:pPr>
            <w:sdt>
              <w:sdtPr>
                <w:id w:val="25448862"/>
                <w:placeholder>
                  <w:docPart w:val="91B99E63316043C4B223CBE0FDD93C7C"/>
                </w:placeholder>
              </w:sdtPr>
              <w:sdtEndPr/>
              <w:sdtContent>
                <w:sdt>
                  <w:sdtPr>
                    <w:rPr>
                      <w:rStyle w:val="SectionDetailsChar"/>
                    </w:rPr>
                    <w:id w:val="25448859"/>
                    <w:placeholder>
                      <w:docPart w:val="632F93C319224818AD7F546BE023DF06"/>
                    </w:placeholder>
                  </w:sdtPr>
                  <w:sdtEndPr>
                    <w:rPr>
                      <w:rStyle w:val="SectionDetailsChar"/>
                    </w:rPr>
                  </w:sdtEndPr>
                  <w:sdtContent>
                    <w:r w:rsidR="00F745AF">
                      <w:rPr>
                        <w:rStyle w:val="SectionDetailsChar"/>
                      </w:rPr>
                      <w:t>509-722-7006</w:t>
                    </w:r>
                  </w:sdtContent>
                </w:sdt>
              </w:sdtContent>
            </w:sdt>
          </w:p>
          <w:p w:rsidR="00711EA2" w:rsidRDefault="00711EA2" w:rsidP="00F745AF">
            <w:pPr>
              <w:rPr>
                <w:sz w:val="20"/>
                <w:szCs w:val="20"/>
              </w:rPr>
            </w:pPr>
          </w:p>
          <w:p w:rsidR="00490BAC" w:rsidRDefault="00490BAC" w:rsidP="00F745AF">
            <w:pPr>
              <w:rPr>
                <w:sz w:val="20"/>
                <w:szCs w:val="20"/>
              </w:rPr>
            </w:pPr>
            <w:r>
              <w:rPr>
                <w:rFonts w:ascii="Helvetica" w:hAnsi="Helvetica" w:cs="Helvetica"/>
                <w:color w:val="000000"/>
                <w:sz w:val="21"/>
                <w:szCs w:val="21"/>
                <w:shd w:val="clear" w:color="auto" w:fill="FFFFFF"/>
              </w:rPr>
              <w:t>Meets, greets, and assists patients. Collect patient information. Verify insurance. Collected co-payment and other payments. Answered patient phone</w:t>
            </w:r>
            <w:r w:rsidR="007355D2">
              <w:rPr>
                <w:rFonts w:ascii="Helvetica" w:hAnsi="Helvetica" w:cs="Helvetica"/>
                <w:color w:val="000000"/>
                <w:sz w:val="21"/>
                <w:szCs w:val="21"/>
                <w:shd w:val="clear" w:color="auto" w:fill="FFFFFF"/>
              </w:rPr>
              <w:t xml:space="preserve"> calls, directed them to necessary</w:t>
            </w:r>
            <w:r>
              <w:rPr>
                <w:rFonts w:ascii="Helvetica" w:hAnsi="Helvetica" w:cs="Helvetica"/>
                <w:color w:val="000000"/>
                <w:sz w:val="21"/>
                <w:szCs w:val="21"/>
                <w:shd w:val="clear" w:color="auto" w:fill="FFFFFF"/>
              </w:rPr>
              <w:t xml:space="preserve"> dep</w:t>
            </w:r>
            <w:r w:rsidR="007355D2">
              <w:rPr>
                <w:rFonts w:ascii="Helvetica" w:hAnsi="Helvetica" w:cs="Helvetica"/>
                <w:color w:val="000000"/>
                <w:sz w:val="21"/>
                <w:szCs w:val="21"/>
                <w:shd w:val="clear" w:color="auto" w:fill="FFFFFF"/>
              </w:rPr>
              <w:t>artment. Fax, file, copy necessary</w:t>
            </w:r>
            <w:r>
              <w:rPr>
                <w:rFonts w:ascii="Helvetica" w:hAnsi="Helvetica" w:cs="Helvetica"/>
                <w:color w:val="000000"/>
                <w:sz w:val="21"/>
                <w:szCs w:val="21"/>
                <w:shd w:val="clear" w:color="auto" w:fill="FFFFFF"/>
              </w:rPr>
              <w:t xml:space="preserve"> documents. Work as a team mate while taking cultural sensitivity, and confidentiality in mind. Multi task and prioritize.</w:t>
            </w:r>
          </w:p>
        </w:tc>
        <w:tc>
          <w:tcPr>
            <w:tcW w:w="2405" w:type="pct"/>
          </w:tcPr>
          <w:p w:rsidR="00E42A15" w:rsidRDefault="00E42A15" w:rsidP="00F745AF">
            <w:r>
              <w:t xml:space="preserve">Relationship: </w:t>
            </w:r>
            <w:r w:rsidR="004678CC">
              <w:rPr>
                <w:b/>
              </w:rPr>
              <w:t>Patient Care Director</w:t>
            </w:r>
            <w:r>
              <w:t xml:space="preserve"> at </w:t>
            </w:r>
            <w:r w:rsidRPr="00E42A15">
              <w:rPr>
                <w:b/>
              </w:rPr>
              <w:t>Tulalip Health Clinic</w:t>
            </w:r>
            <w:r>
              <w:t xml:space="preserve"> from </w:t>
            </w:r>
            <w:r w:rsidRPr="004678CC">
              <w:rPr>
                <w:b/>
              </w:rPr>
              <w:t>8/12/2019 - Current</w:t>
            </w:r>
          </w:p>
          <w:p w:rsidR="00E42A15" w:rsidRDefault="00E42A15" w:rsidP="00F745AF"/>
          <w:p w:rsidR="00E42A15" w:rsidRDefault="00E42A15" w:rsidP="00F745AF"/>
          <w:p w:rsidR="00E42A15" w:rsidRDefault="00E42A15" w:rsidP="00F745AF"/>
          <w:p w:rsidR="00E42A15" w:rsidRDefault="00E42A15" w:rsidP="00F745AF"/>
          <w:p w:rsidR="00711EA2" w:rsidRDefault="00A46D56" w:rsidP="00F745AF">
            <w:pPr>
              <w:rPr>
                <w:sz w:val="20"/>
              </w:rPr>
            </w:pPr>
            <w:r>
              <w:t>Relationship:</w:t>
            </w:r>
            <w:r>
              <w:rPr>
                <w:sz w:val="20"/>
              </w:rPr>
              <w:t xml:space="preserve"> </w:t>
            </w:r>
            <w:sdt>
              <w:sdtPr>
                <w:rPr>
                  <w:rStyle w:val="SectionDetailsBoldChar"/>
                </w:rPr>
                <w:id w:val="25448886"/>
                <w:placeholder>
                  <w:docPart w:val="99B2CCF83BB247ADB8597BD3FD029509"/>
                </w:placeholder>
              </w:sdtPr>
              <w:sdtEndPr>
                <w:rPr>
                  <w:rStyle w:val="SectionDetailsChar"/>
                  <w:b w:val="0"/>
                  <w:color w:val="404040" w:themeColor="text1" w:themeTint="BF"/>
                </w:rPr>
              </w:sdtEndPr>
              <w:sdtContent>
                <w:r w:rsidR="00E42A15">
                  <w:rPr>
                    <w:rStyle w:val="SectionDetailsBoldChar"/>
                  </w:rPr>
                  <w:t>Supervisor</w:t>
                </w:r>
              </w:sdtContent>
            </w:sdt>
            <w:r>
              <w:rPr>
                <w:sz w:val="20"/>
              </w:rPr>
              <w:t xml:space="preserve"> </w:t>
            </w:r>
            <w:r>
              <w:t xml:space="preserve">at </w:t>
            </w:r>
            <w:r>
              <w:rPr>
                <w:sz w:val="20"/>
              </w:rPr>
              <w:t xml:space="preserve"> </w:t>
            </w:r>
            <w:sdt>
              <w:sdtPr>
                <w:rPr>
                  <w:rStyle w:val="SectionDetailsBoldChar"/>
                </w:rPr>
                <w:id w:val="25448887"/>
                <w:placeholder>
                  <w:docPart w:val="E3BF2163E69846009DF871AE5953DE07"/>
                </w:placeholder>
              </w:sdtPr>
              <w:sdtEndPr>
                <w:rPr>
                  <w:rStyle w:val="SectionDetailsChar"/>
                  <w:b w:val="0"/>
                  <w:color w:val="404040" w:themeColor="text1" w:themeTint="BF"/>
                </w:rPr>
              </w:sdtEndPr>
              <w:sdtContent>
                <w:r w:rsidR="00F745AF">
                  <w:rPr>
                    <w:rStyle w:val="SectionDetailsBoldChar"/>
                  </w:rPr>
                  <w:t>Lake Roosevelt Comm. Health Center</w:t>
                </w:r>
              </w:sdtContent>
            </w:sdt>
            <w:r>
              <w:t xml:space="preserve"> from</w:t>
            </w:r>
            <w:r>
              <w:rPr>
                <w:rStyle w:val="SectionDetailsBoldChar"/>
              </w:rPr>
              <w:t xml:space="preserve"> </w:t>
            </w:r>
            <w:sdt>
              <w:sdtPr>
                <w:rPr>
                  <w:rStyle w:val="SectionDetailsBoldChar"/>
                </w:rPr>
                <w:id w:val="25448888"/>
                <w:placeholder>
                  <w:docPart w:val="2E87A0BBF04945F0858462664713E208"/>
                </w:placeholder>
              </w:sdtPr>
              <w:sdtEndPr>
                <w:rPr>
                  <w:rStyle w:val="SectionDetailsChar"/>
                  <w:b w:val="0"/>
                  <w:color w:val="404040" w:themeColor="text1" w:themeTint="BF"/>
                </w:rPr>
              </w:sdtEndPr>
              <w:sdtContent>
                <w:r w:rsidR="00490BAC">
                  <w:rPr>
                    <w:rStyle w:val="SectionDetailsBoldChar"/>
                  </w:rPr>
                  <w:t>7/18/2016 – 7/21</w:t>
                </w:r>
                <w:r w:rsidR="007F3F06">
                  <w:rPr>
                    <w:rStyle w:val="SectionDetailsBoldChar"/>
                  </w:rPr>
                  <w:t>/2017</w:t>
                </w:r>
              </w:sdtContent>
            </w:sdt>
          </w:p>
        </w:tc>
      </w:tr>
      <w:tr w:rsidR="00711EA2" w:rsidTr="00484B9B">
        <w:trPr>
          <w:jc w:val="center"/>
        </w:trPr>
        <w:tc>
          <w:tcPr>
            <w:tcW w:w="268" w:type="pct"/>
            <w:shd w:val="clear" w:color="auto" w:fill="auto"/>
          </w:tcPr>
          <w:p w:rsidR="00711EA2" w:rsidRDefault="00B26EC8" w:rsidP="00E42A15">
            <w:pPr>
              <w:pStyle w:val="SectionDetails"/>
              <w:rPr>
                <w:szCs w:val="20"/>
              </w:rPr>
            </w:pPr>
            <w:sdt>
              <w:sdtPr>
                <w:id w:val="25448889"/>
                <w:placeholder>
                  <w:docPart w:val="1EAD308592AB468284252068E189C685"/>
                </w:placeholder>
              </w:sdtPr>
              <w:sdtEndPr/>
              <w:sdtContent>
                <w:r w:rsidR="00E42A15">
                  <w:t>3.</w:t>
                </w:r>
              </w:sdtContent>
            </w:sdt>
          </w:p>
        </w:tc>
        <w:tc>
          <w:tcPr>
            <w:tcW w:w="2327" w:type="pct"/>
            <w:shd w:val="clear" w:color="auto" w:fill="auto"/>
            <w:tcMar>
              <w:top w:w="86" w:type="dxa"/>
              <w:bottom w:w="86" w:type="dxa"/>
            </w:tcMar>
          </w:tcPr>
          <w:p w:rsidR="00711EA2" w:rsidRDefault="00B26EC8">
            <w:pPr>
              <w:pStyle w:val="SectionDetails"/>
              <w:rPr>
                <w:sz w:val="20"/>
                <w:szCs w:val="20"/>
              </w:rPr>
            </w:pPr>
            <w:sdt>
              <w:sdtPr>
                <w:rPr>
                  <w:rStyle w:val="SectionDetailsBoldChar"/>
                </w:rPr>
                <w:id w:val="25448890"/>
                <w:placeholder>
                  <w:docPart w:val="4FA045ACE743409794AE6F200E150BE4"/>
                </w:placeholder>
              </w:sdtPr>
              <w:sdtEndPr>
                <w:rPr>
                  <w:rStyle w:val="DefaultParagraphFont"/>
                  <w:b w:val="0"/>
                  <w:color w:val="404040" w:themeColor="text1" w:themeTint="BF"/>
                </w:rPr>
              </w:sdtEndPr>
              <w:sdtContent>
                <w:r w:rsidR="00F745AF">
                  <w:rPr>
                    <w:rStyle w:val="SectionDetailsBoldChar"/>
                  </w:rPr>
                  <w:t>Delores Randall</w:t>
                </w:r>
              </w:sdtContent>
            </w:sdt>
          </w:p>
          <w:p w:rsidR="00711EA2" w:rsidRDefault="00B26EC8">
            <w:pPr>
              <w:rPr>
                <w:sz w:val="20"/>
                <w:szCs w:val="20"/>
              </w:rPr>
            </w:pPr>
            <w:sdt>
              <w:sdtPr>
                <w:rPr>
                  <w:rStyle w:val="SectionDetailsChar"/>
                </w:rPr>
                <w:id w:val="25448891"/>
                <w:placeholder>
                  <w:docPart w:val="0D76F221332C42E58B6FE5D493FEFCC6"/>
                </w:placeholder>
              </w:sdtPr>
              <w:sdtEndPr>
                <w:rPr>
                  <w:rStyle w:val="SectionDetailsChar"/>
                </w:rPr>
              </w:sdtEndPr>
              <w:sdtContent>
                <w:r w:rsidR="00F745AF">
                  <w:rPr>
                    <w:rStyle w:val="SectionDetailsChar"/>
                  </w:rPr>
                  <w:t>Falls Buffet Hostess/Cashier</w:t>
                </w:r>
              </w:sdtContent>
            </w:sdt>
          </w:p>
          <w:p w:rsidR="00711EA2" w:rsidRDefault="00B26EC8">
            <w:pPr>
              <w:rPr>
                <w:sz w:val="20"/>
                <w:szCs w:val="20"/>
              </w:rPr>
            </w:pPr>
            <w:sdt>
              <w:sdtPr>
                <w:rPr>
                  <w:rStyle w:val="SectionDetailsChar"/>
                </w:rPr>
                <w:id w:val="25448893"/>
                <w:placeholder>
                  <w:docPart w:val="9570D111810A460D95028DC76E1B2616"/>
                </w:placeholder>
              </w:sdtPr>
              <w:sdtEndPr>
                <w:rPr>
                  <w:rStyle w:val="SectionDetailsChar"/>
                </w:rPr>
              </w:sdtEndPr>
              <w:sdtContent>
                <w:r w:rsidR="00F745AF">
                  <w:rPr>
                    <w:rStyle w:val="SectionDetailsChar"/>
                  </w:rPr>
                  <w:t>37500 SE North Bend Way</w:t>
                </w:r>
              </w:sdtContent>
            </w:sdt>
          </w:p>
          <w:p w:rsidR="00711EA2" w:rsidRDefault="00B26EC8">
            <w:pPr>
              <w:rPr>
                <w:sz w:val="20"/>
                <w:szCs w:val="20"/>
              </w:rPr>
            </w:pPr>
            <w:sdt>
              <w:sdtPr>
                <w:rPr>
                  <w:rStyle w:val="SectionDetailsChar"/>
                </w:rPr>
                <w:id w:val="25448894"/>
                <w:placeholder>
                  <w:docPart w:val="11981ACE11BA4CE085954B6B858FFA6B"/>
                </w:placeholder>
              </w:sdtPr>
              <w:sdtEndPr>
                <w:rPr>
                  <w:rStyle w:val="SectionDetailsChar"/>
                </w:rPr>
              </w:sdtEndPr>
              <w:sdtContent>
                <w:r w:rsidR="00F745AF">
                  <w:rPr>
                    <w:rStyle w:val="SectionDetailsChar"/>
                  </w:rPr>
                  <w:t xml:space="preserve">Snoqualmie, </w:t>
                </w:r>
                <w:proofErr w:type="spellStart"/>
                <w:r w:rsidR="00F745AF">
                  <w:rPr>
                    <w:rStyle w:val="SectionDetailsChar"/>
                  </w:rPr>
                  <w:t>Wa</w:t>
                </w:r>
                <w:proofErr w:type="spellEnd"/>
                <w:r w:rsidR="00F745AF">
                  <w:rPr>
                    <w:rStyle w:val="SectionDetailsChar"/>
                  </w:rPr>
                  <w:t xml:space="preserve"> 98065</w:t>
                </w:r>
              </w:sdtContent>
            </w:sdt>
          </w:p>
          <w:p w:rsidR="00711EA2" w:rsidRDefault="00B26EC8" w:rsidP="00F745AF">
            <w:pPr>
              <w:rPr>
                <w:rStyle w:val="SectionDetailsChar"/>
              </w:rPr>
            </w:pPr>
            <w:sdt>
              <w:sdtPr>
                <w:rPr>
                  <w:rStyle w:val="SectionDetailsChar"/>
                </w:rPr>
                <w:id w:val="25448895"/>
                <w:placeholder>
                  <w:docPart w:val="3C9249BF4D1A4ABCA844A0024B37546F"/>
                </w:placeholder>
              </w:sdtPr>
              <w:sdtEndPr>
                <w:rPr>
                  <w:rStyle w:val="SectionDetailsChar"/>
                </w:rPr>
              </w:sdtEndPr>
              <w:sdtContent>
                <w:r w:rsidR="00F745AF">
                  <w:rPr>
                    <w:rStyle w:val="SectionDetailsChar"/>
                  </w:rPr>
                  <w:t>253-227-2343</w:t>
                </w:r>
              </w:sdtContent>
            </w:sdt>
          </w:p>
          <w:p w:rsidR="00F745AF" w:rsidRDefault="00F745AF" w:rsidP="00F745AF">
            <w:pPr>
              <w:rPr>
                <w:sz w:val="20"/>
                <w:szCs w:val="20"/>
              </w:rPr>
            </w:pPr>
          </w:p>
          <w:p w:rsidR="00490BAC" w:rsidRDefault="00490BAC" w:rsidP="00F745AF">
            <w:pPr>
              <w:rPr>
                <w:sz w:val="20"/>
                <w:szCs w:val="20"/>
              </w:rPr>
            </w:pPr>
            <w:r>
              <w:rPr>
                <w:rFonts w:ascii="Helvetica" w:hAnsi="Helvetica" w:cs="Helvetica"/>
                <w:color w:val="000000"/>
                <w:sz w:val="21"/>
                <w:szCs w:val="21"/>
                <w:shd w:val="clear" w:color="auto" w:fill="FFFFFF"/>
              </w:rPr>
              <w:t>Great and seat guests. Keep a clean and organized work space. Obtain and return a balanced bank. Run POS system. Assist co-workers as needed.</w:t>
            </w:r>
          </w:p>
        </w:tc>
        <w:tc>
          <w:tcPr>
            <w:tcW w:w="2405" w:type="pct"/>
            <w:shd w:val="clear" w:color="auto" w:fill="auto"/>
          </w:tcPr>
          <w:p w:rsidR="00711EA2" w:rsidRDefault="00A46D56" w:rsidP="00D83D2D">
            <w:pPr>
              <w:rPr>
                <w:sz w:val="20"/>
              </w:rPr>
            </w:pPr>
            <w:r>
              <w:t>Relationship</w:t>
            </w:r>
            <w:r>
              <w:rPr>
                <w:sz w:val="20"/>
              </w:rPr>
              <w:t xml:space="preserve">: </w:t>
            </w:r>
            <w:sdt>
              <w:sdtPr>
                <w:rPr>
                  <w:rStyle w:val="SectionDetailsBoldChar"/>
                </w:rPr>
                <w:id w:val="25449353"/>
                <w:placeholder>
                  <w:docPart w:val="EC7165BB8FD14014B696F67AD4DB2DCC"/>
                </w:placeholder>
              </w:sdtPr>
              <w:sdtEndPr>
                <w:rPr>
                  <w:rStyle w:val="SectionDetailsChar"/>
                  <w:b w:val="0"/>
                  <w:color w:val="404040" w:themeColor="text1" w:themeTint="BF"/>
                </w:rPr>
              </w:sdtEndPr>
              <w:sdtContent>
                <w:proofErr w:type="spellStart"/>
                <w:r w:rsidR="00F745AF">
                  <w:rPr>
                    <w:rStyle w:val="SectionDetailsBoldChar"/>
                  </w:rPr>
                  <w:t>Supervisior</w:t>
                </w:r>
                <w:proofErr w:type="spellEnd"/>
              </w:sdtContent>
            </w:sdt>
            <w:r>
              <w:rPr>
                <w:sz w:val="20"/>
              </w:rPr>
              <w:t xml:space="preserve"> </w:t>
            </w:r>
            <w:r>
              <w:t>at</w:t>
            </w:r>
            <w:r>
              <w:rPr>
                <w:sz w:val="20"/>
              </w:rPr>
              <w:t xml:space="preserve">  </w:t>
            </w:r>
            <w:sdt>
              <w:sdtPr>
                <w:rPr>
                  <w:rStyle w:val="SectionDetailsBoldChar"/>
                </w:rPr>
                <w:id w:val="25449354"/>
                <w:placeholder>
                  <w:docPart w:val="F13BE4DB792A4EC1937149427B3ACC6E"/>
                </w:placeholder>
              </w:sdtPr>
              <w:sdtEndPr>
                <w:rPr>
                  <w:rStyle w:val="SectionDetailsChar"/>
                  <w:b w:val="0"/>
                  <w:color w:val="404040" w:themeColor="text1" w:themeTint="BF"/>
                </w:rPr>
              </w:sdtEndPr>
              <w:sdtContent>
                <w:r w:rsidR="00F745AF">
                  <w:rPr>
                    <w:rStyle w:val="SectionDetailsBoldChar"/>
                  </w:rPr>
                  <w:t>Snoqualmie Casino Falls Buffet</w:t>
                </w:r>
              </w:sdtContent>
            </w:sdt>
            <w:r>
              <w:rPr>
                <w:sz w:val="20"/>
              </w:rPr>
              <w:t xml:space="preserve"> </w:t>
            </w:r>
            <w:r>
              <w:t>from</w:t>
            </w:r>
            <w:r>
              <w:rPr>
                <w:sz w:val="20"/>
              </w:rPr>
              <w:t xml:space="preserve"> </w:t>
            </w:r>
            <w:sdt>
              <w:sdtPr>
                <w:rPr>
                  <w:rStyle w:val="SectionDetailsBoldChar"/>
                </w:rPr>
                <w:id w:val="25449355"/>
                <w:placeholder>
                  <w:docPart w:val="AF235EC2590749DDA6B7BAD5BF1F6BDE"/>
                </w:placeholder>
              </w:sdtPr>
              <w:sdtEndPr>
                <w:rPr>
                  <w:rStyle w:val="SectionDetailsChar"/>
                  <w:b w:val="0"/>
                  <w:color w:val="404040" w:themeColor="text1" w:themeTint="BF"/>
                </w:rPr>
              </w:sdtEndPr>
              <w:sdtContent>
                <w:r w:rsidR="00D83D2D">
                  <w:rPr>
                    <w:rStyle w:val="SectionDetailsBoldChar"/>
                  </w:rPr>
                  <w:t>10/2008-12/2008 and 03/2009-12/2009</w:t>
                </w:r>
              </w:sdtContent>
            </w:sdt>
          </w:p>
        </w:tc>
      </w:tr>
      <w:tr w:rsidR="00711EA2" w:rsidTr="00484B9B">
        <w:trPr>
          <w:jc w:val="center"/>
        </w:trPr>
        <w:tc>
          <w:tcPr>
            <w:tcW w:w="268" w:type="pct"/>
            <w:shd w:val="clear" w:color="auto" w:fill="auto"/>
          </w:tcPr>
          <w:p w:rsidR="00711EA2" w:rsidRDefault="00B26EC8" w:rsidP="00E42A15">
            <w:pPr>
              <w:pStyle w:val="SectionDetails"/>
              <w:rPr>
                <w:szCs w:val="20"/>
              </w:rPr>
            </w:pPr>
            <w:sdt>
              <w:sdtPr>
                <w:id w:val="25448900"/>
                <w:placeholder>
                  <w:docPart w:val="241572153ADE4FA080A4B5B3D1D8C2F4"/>
                </w:placeholder>
              </w:sdtPr>
              <w:sdtEndPr/>
              <w:sdtContent>
                <w:r w:rsidR="00E42A15">
                  <w:t>4.</w:t>
                </w:r>
              </w:sdtContent>
            </w:sdt>
          </w:p>
        </w:tc>
        <w:tc>
          <w:tcPr>
            <w:tcW w:w="2327" w:type="pct"/>
            <w:shd w:val="clear" w:color="auto" w:fill="auto"/>
            <w:tcMar>
              <w:top w:w="86" w:type="dxa"/>
              <w:bottom w:w="86" w:type="dxa"/>
            </w:tcMar>
          </w:tcPr>
          <w:p w:rsidR="00711EA2" w:rsidRDefault="00B26EC8">
            <w:pPr>
              <w:rPr>
                <w:sz w:val="20"/>
                <w:szCs w:val="20"/>
              </w:rPr>
            </w:pPr>
            <w:sdt>
              <w:sdtPr>
                <w:rPr>
                  <w:rStyle w:val="SectionDetailsBoldChar"/>
                </w:rPr>
                <w:id w:val="25448901"/>
                <w:placeholder>
                  <w:docPart w:val="052768E044C5442C97293D0D415EAA17"/>
                </w:placeholder>
              </w:sdtPr>
              <w:sdtEndPr>
                <w:rPr>
                  <w:rStyle w:val="SectionDetailsChar"/>
                  <w:b w:val="0"/>
                  <w:color w:val="404040" w:themeColor="text1" w:themeTint="BF"/>
                </w:rPr>
              </w:sdtEndPr>
              <w:sdtContent>
                <w:r w:rsidR="00D83D2D">
                  <w:rPr>
                    <w:rStyle w:val="SectionDetailsBoldChar"/>
                  </w:rPr>
                  <w:t>Brenda Hoffman</w:t>
                </w:r>
              </w:sdtContent>
            </w:sdt>
          </w:p>
          <w:p w:rsidR="00711EA2" w:rsidRDefault="00B26EC8">
            <w:pPr>
              <w:rPr>
                <w:sz w:val="20"/>
                <w:szCs w:val="20"/>
              </w:rPr>
            </w:pPr>
            <w:sdt>
              <w:sdtPr>
                <w:rPr>
                  <w:rStyle w:val="SectionDetailsChar"/>
                </w:rPr>
                <w:id w:val="25448903"/>
                <w:placeholder>
                  <w:docPart w:val="CEC35B49FBC94432B7D61F01065714EA"/>
                </w:placeholder>
              </w:sdtPr>
              <w:sdtEndPr>
                <w:rPr>
                  <w:rStyle w:val="SectionDetailsChar"/>
                </w:rPr>
              </w:sdtEndPr>
              <w:sdtContent>
                <w:sdt>
                  <w:sdtPr>
                    <w:rPr>
                      <w:rStyle w:val="SectionDetailsChar"/>
                    </w:rPr>
                    <w:id w:val="25448902"/>
                    <w:placeholder>
                      <w:docPart w:val="77C9C1CCE4874BD8ADA03AD022C774FE"/>
                    </w:placeholder>
                  </w:sdtPr>
                  <w:sdtEndPr>
                    <w:rPr>
                      <w:rStyle w:val="SectionDetailsChar"/>
                    </w:rPr>
                  </w:sdtEndPr>
                  <w:sdtContent>
                    <w:r w:rsidR="00D83D2D">
                      <w:rPr>
                        <w:rStyle w:val="SectionDetailsChar"/>
                      </w:rPr>
                      <w:t>Cashier</w:t>
                    </w:r>
                  </w:sdtContent>
                </w:sdt>
              </w:sdtContent>
            </w:sdt>
          </w:p>
          <w:p w:rsidR="00711EA2" w:rsidRDefault="00B26EC8">
            <w:pPr>
              <w:rPr>
                <w:sz w:val="20"/>
                <w:szCs w:val="20"/>
              </w:rPr>
            </w:pPr>
            <w:sdt>
              <w:sdtPr>
                <w:rPr>
                  <w:rStyle w:val="SectionDetailsChar"/>
                </w:rPr>
                <w:id w:val="25448904"/>
                <w:placeholder>
                  <w:docPart w:val="52A0080F227943569425802753B7C8CB"/>
                </w:placeholder>
              </w:sdtPr>
              <w:sdtEndPr>
                <w:rPr>
                  <w:rStyle w:val="SectionDetailsChar"/>
                </w:rPr>
              </w:sdtEndPr>
              <w:sdtContent>
                <w:proofErr w:type="spellStart"/>
                <w:r w:rsidR="0007136F">
                  <w:rPr>
                    <w:rStyle w:val="SectionDetailsChar"/>
                  </w:rPr>
                  <w:t>Bridgecreek</w:t>
                </w:r>
                <w:proofErr w:type="spellEnd"/>
                <w:r w:rsidR="0007136F">
                  <w:rPr>
                    <w:rStyle w:val="SectionDetailsChar"/>
                  </w:rPr>
                  <w:t xml:space="preserve"> Road</w:t>
                </w:r>
              </w:sdtContent>
            </w:sdt>
          </w:p>
          <w:p w:rsidR="00711EA2" w:rsidRDefault="00B26EC8">
            <w:pPr>
              <w:rPr>
                <w:sz w:val="20"/>
                <w:szCs w:val="20"/>
              </w:rPr>
            </w:pPr>
            <w:sdt>
              <w:sdtPr>
                <w:rPr>
                  <w:rStyle w:val="SectionDetailsChar"/>
                </w:rPr>
                <w:id w:val="25448905"/>
                <w:placeholder>
                  <w:docPart w:val="7D886F3EEA204C518B0494D9B940319C"/>
                </w:placeholder>
              </w:sdtPr>
              <w:sdtEndPr>
                <w:rPr>
                  <w:rStyle w:val="SectionDetailsChar"/>
                </w:rPr>
              </w:sdtEndPr>
              <w:sdtContent>
                <w:proofErr w:type="spellStart"/>
                <w:r w:rsidR="00D83D2D">
                  <w:rPr>
                    <w:rStyle w:val="SectionDetailsChar"/>
                  </w:rPr>
                  <w:t>Inchelium</w:t>
                </w:r>
                <w:proofErr w:type="spellEnd"/>
                <w:r w:rsidR="00D83D2D">
                  <w:rPr>
                    <w:rStyle w:val="SectionDetailsChar"/>
                  </w:rPr>
                  <w:t xml:space="preserve">, </w:t>
                </w:r>
                <w:proofErr w:type="spellStart"/>
                <w:r w:rsidR="00D83D2D">
                  <w:rPr>
                    <w:rStyle w:val="SectionDetailsChar"/>
                  </w:rPr>
                  <w:t>Wa</w:t>
                </w:r>
                <w:proofErr w:type="spellEnd"/>
                <w:r w:rsidR="00D83D2D">
                  <w:rPr>
                    <w:rStyle w:val="SectionDetailsChar"/>
                  </w:rPr>
                  <w:t xml:space="preserve"> 99138</w:t>
                </w:r>
              </w:sdtContent>
            </w:sdt>
          </w:p>
          <w:p w:rsidR="00711EA2" w:rsidRDefault="00B26EC8">
            <w:pPr>
              <w:rPr>
                <w:sz w:val="20"/>
                <w:szCs w:val="20"/>
              </w:rPr>
            </w:pPr>
            <w:sdt>
              <w:sdtPr>
                <w:rPr>
                  <w:rStyle w:val="SectionDetailsChar"/>
                </w:rPr>
                <w:id w:val="25448906"/>
                <w:placeholder>
                  <w:docPart w:val="581898702F6D45A488B5088B5405144B"/>
                </w:placeholder>
              </w:sdtPr>
              <w:sdtEndPr>
                <w:rPr>
                  <w:rStyle w:val="SectionDetailsChar"/>
                </w:rPr>
              </w:sdtEndPr>
              <w:sdtContent>
                <w:r w:rsidR="00D83D2D">
                  <w:rPr>
                    <w:rStyle w:val="SectionDetailsChar"/>
                  </w:rPr>
                  <w:t>509-722-3055</w:t>
                </w:r>
              </w:sdtContent>
            </w:sdt>
          </w:p>
          <w:p w:rsidR="00711EA2" w:rsidRDefault="00711EA2" w:rsidP="00D83D2D">
            <w:pPr>
              <w:rPr>
                <w:sz w:val="20"/>
                <w:szCs w:val="20"/>
              </w:rPr>
            </w:pPr>
          </w:p>
          <w:p w:rsidR="00490BAC" w:rsidRDefault="00490BAC" w:rsidP="00D83D2D">
            <w:pPr>
              <w:rPr>
                <w:sz w:val="20"/>
                <w:szCs w:val="20"/>
              </w:rPr>
            </w:pPr>
            <w:r>
              <w:rPr>
                <w:rFonts w:ascii="Helvetica" w:hAnsi="Helvetica" w:cs="Helvetica"/>
                <w:color w:val="000000"/>
                <w:sz w:val="21"/>
                <w:szCs w:val="21"/>
                <w:shd w:val="clear" w:color="auto" w:fill="FFFFFF"/>
              </w:rPr>
              <w:t>Deep fry deli cook. Stock and do monthly inventory. Run POS system. Keep store front clean and organized. Assist customers as needed.</w:t>
            </w:r>
          </w:p>
        </w:tc>
        <w:tc>
          <w:tcPr>
            <w:tcW w:w="2405" w:type="pct"/>
            <w:shd w:val="clear" w:color="auto" w:fill="auto"/>
          </w:tcPr>
          <w:p w:rsidR="00711EA2" w:rsidRDefault="00A46D56" w:rsidP="00F745AF">
            <w:pPr>
              <w:rPr>
                <w:sz w:val="20"/>
              </w:rPr>
            </w:pPr>
            <w:r>
              <w:t>Relationship:</w:t>
            </w:r>
            <w:r>
              <w:rPr>
                <w:sz w:val="20"/>
              </w:rPr>
              <w:t xml:space="preserve"> </w:t>
            </w:r>
            <w:sdt>
              <w:sdtPr>
                <w:rPr>
                  <w:rStyle w:val="SectionDetailsBoldChar"/>
                </w:rPr>
                <w:id w:val="25449367"/>
                <w:placeholder>
                  <w:docPart w:val="164DE9A889C1482ABC0CB4C5D636C981"/>
                </w:placeholder>
              </w:sdtPr>
              <w:sdtEndPr>
                <w:rPr>
                  <w:rStyle w:val="SectionDetailsChar"/>
                  <w:b w:val="0"/>
                  <w:color w:val="404040" w:themeColor="text1" w:themeTint="BF"/>
                </w:rPr>
              </w:sdtEndPr>
              <w:sdtContent>
                <w:r w:rsidR="00F745AF">
                  <w:rPr>
                    <w:rStyle w:val="SectionDetailsBoldChar"/>
                  </w:rPr>
                  <w:t>Manager</w:t>
                </w:r>
              </w:sdtContent>
            </w:sdt>
            <w:r>
              <w:rPr>
                <w:sz w:val="20"/>
              </w:rPr>
              <w:t xml:space="preserve"> </w:t>
            </w:r>
            <w:r>
              <w:t xml:space="preserve">at </w:t>
            </w:r>
            <w:r>
              <w:rPr>
                <w:sz w:val="20"/>
              </w:rPr>
              <w:t xml:space="preserve"> </w:t>
            </w:r>
            <w:sdt>
              <w:sdtPr>
                <w:rPr>
                  <w:rStyle w:val="SectionDetailsBoldChar"/>
                </w:rPr>
                <w:id w:val="25449368"/>
                <w:placeholder>
                  <w:docPart w:val="033B1B6A4529496C9A3B5968C85EEABB"/>
                </w:placeholder>
              </w:sdtPr>
              <w:sdtEndPr>
                <w:rPr>
                  <w:rStyle w:val="SectionDetailsChar"/>
                  <w:b w:val="0"/>
                  <w:color w:val="404040" w:themeColor="text1" w:themeTint="BF"/>
                </w:rPr>
              </w:sdtEndPr>
              <w:sdtContent>
                <w:proofErr w:type="spellStart"/>
                <w:r w:rsidR="00F745AF">
                  <w:rPr>
                    <w:rStyle w:val="SectionDetailsBoldChar"/>
                  </w:rPr>
                  <w:t>Inchelium</w:t>
                </w:r>
                <w:proofErr w:type="spellEnd"/>
                <w:r w:rsidR="00F745AF">
                  <w:rPr>
                    <w:rStyle w:val="SectionDetailsBoldChar"/>
                  </w:rPr>
                  <w:t xml:space="preserve"> Community Store</w:t>
                </w:r>
              </w:sdtContent>
            </w:sdt>
            <w:r>
              <w:rPr>
                <w:sz w:val="20"/>
              </w:rPr>
              <w:t xml:space="preserve"> </w:t>
            </w:r>
            <w:r>
              <w:t>from</w:t>
            </w:r>
            <w:r>
              <w:rPr>
                <w:sz w:val="20"/>
              </w:rPr>
              <w:t xml:space="preserve"> </w:t>
            </w:r>
            <w:sdt>
              <w:sdtPr>
                <w:rPr>
                  <w:rStyle w:val="SectionDetailsBoldChar"/>
                </w:rPr>
                <w:id w:val="25449369"/>
                <w:placeholder>
                  <w:docPart w:val="64B62C394FB44686A7C969439F4DF7C9"/>
                </w:placeholder>
              </w:sdtPr>
              <w:sdtEndPr>
                <w:rPr>
                  <w:rStyle w:val="SectionDetailsChar"/>
                  <w:b w:val="0"/>
                  <w:color w:val="404040" w:themeColor="text1" w:themeTint="BF"/>
                </w:rPr>
              </w:sdtEndPr>
              <w:sdtContent>
                <w:r w:rsidR="00F745AF">
                  <w:rPr>
                    <w:rStyle w:val="SectionDetailsBoldChar"/>
                  </w:rPr>
                  <w:t>06/2006-</w:t>
                </w:r>
                <w:r w:rsidR="00D83D2D">
                  <w:rPr>
                    <w:rStyle w:val="SectionDetailsBoldChar"/>
                  </w:rPr>
                  <w:t>08/</w:t>
                </w:r>
                <w:r w:rsidR="00F745AF">
                  <w:rPr>
                    <w:rStyle w:val="SectionDetailsBoldChar"/>
                  </w:rPr>
                  <w:t>2006</w:t>
                </w:r>
              </w:sdtContent>
            </w:sdt>
          </w:p>
        </w:tc>
      </w:tr>
      <w:tr w:rsidR="00711EA2" w:rsidTr="00484B9B">
        <w:trPr>
          <w:jc w:val="center"/>
        </w:trPr>
        <w:tc>
          <w:tcPr>
            <w:tcW w:w="268" w:type="pct"/>
            <w:shd w:val="clear" w:color="auto" w:fill="auto"/>
          </w:tcPr>
          <w:p w:rsidR="00711EA2" w:rsidRDefault="00B26EC8" w:rsidP="00E42A15">
            <w:pPr>
              <w:pStyle w:val="SectionDetails"/>
              <w:rPr>
                <w:szCs w:val="20"/>
              </w:rPr>
            </w:pPr>
            <w:sdt>
              <w:sdtPr>
                <w:id w:val="25448911"/>
                <w:placeholder>
                  <w:docPart w:val="46CA0784A5CC4660B068344574F9EE7D"/>
                </w:placeholder>
              </w:sdtPr>
              <w:sdtEndPr/>
              <w:sdtContent>
                <w:r w:rsidR="00E42A15">
                  <w:t>5.</w:t>
                </w:r>
              </w:sdtContent>
            </w:sdt>
          </w:p>
        </w:tc>
        <w:tc>
          <w:tcPr>
            <w:tcW w:w="2327" w:type="pct"/>
            <w:shd w:val="clear" w:color="auto" w:fill="auto"/>
            <w:tcMar>
              <w:top w:w="86" w:type="dxa"/>
              <w:bottom w:w="86" w:type="dxa"/>
            </w:tcMar>
          </w:tcPr>
          <w:p w:rsidR="00711EA2" w:rsidRDefault="00B26EC8">
            <w:pPr>
              <w:rPr>
                <w:sz w:val="20"/>
                <w:szCs w:val="20"/>
              </w:rPr>
            </w:pPr>
            <w:sdt>
              <w:sdtPr>
                <w:rPr>
                  <w:rStyle w:val="SectionDetailsBoldChar"/>
                </w:rPr>
                <w:id w:val="25448912"/>
                <w:placeholder>
                  <w:docPart w:val="AF8477A34DA64F6686EC0A11DFA0C70D"/>
                </w:placeholder>
              </w:sdtPr>
              <w:sdtEndPr>
                <w:rPr>
                  <w:rStyle w:val="SectionDetailsChar"/>
                  <w:b w:val="0"/>
                  <w:color w:val="404040" w:themeColor="text1" w:themeTint="BF"/>
                </w:rPr>
              </w:sdtEndPr>
              <w:sdtContent>
                <w:r w:rsidR="00D83D2D">
                  <w:rPr>
                    <w:rStyle w:val="SectionDetailsBoldChar"/>
                  </w:rPr>
                  <w:t>Lena Finley</w:t>
                </w:r>
              </w:sdtContent>
            </w:sdt>
          </w:p>
          <w:p w:rsidR="00711EA2" w:rsidRDefault="00B26EC8">
            <w:pPr>
              <w:rPr>
                <w:sz w:val="20"/>
                <w:szCs w:val="20"/>
              </w:rPr>
            </w:pPr>
            <w:sdt>
              <w:sdtPr>
                <w:rPr>
                  <w:rStyle w:val="SectionDetailsChar"/>
                </w:rPr>
                <w:id w:val="25448913"/>
                <w:placeholder>
                  <w:docPart w:val="06FEE7F667504E2A8975BF780B0EE4E5"/>
                </w:placeholder>
              </w:sdtPr>
              <w:sdtEndPr>
                <w:rPr>
                  <w:rStyle w:val="SectionDetailsChar"/>
                </w:rPr>
              </w:sdtEndPr>
              <w:sdtContent>
                <w:r w:rsidR="00D83D2D">
                  <w:rPr>
                    <w:rStyle w:val="SectionDetailsChar"/>
                  </w:rPr>
                  <w:t>Office Assistant</w:t>
                </w:r>
              </w:sdtContent>
            </w:sdt>
          </w:p>
          <w:p w:rsidR="00711EA2" w:rsidRDefault="00B26EC8">
            <w:pPr>
              <w:rPr>
                <w:sz w:val="20"/>
                <w:szCs w:val="20"/>
              </w:rPr>
            </w:pPr>
            <w:sdt>
              <w:sdtPr>
                <w:rPr>
                  <w:rStyle w:val="SectionDetailsChar"/>
                </w:rPr>
                <w:id w:val="25448915"/>
                <w:placeholder>
                  <w:docPart w:val="B6F330AEE8634F90A2FD374D4CB7C7C6"/>
                </w:placeholder>
              </w:sdtPr>
              <w:sdtEndPr>
                <w:rPr>
                  <w:rStyle w:val="SectionDetailsChar"/>
                </w:rPr>
              </w:sdtEndPr>
              <w:sdtContent>
                <w:r w:rsidR="00D83D2D">
                  <w:rPr>
                    <w:rStyle w:val="SectionDetailsChar"/>
                  </w:rPr>
                  <w:t xml:space="preserve">PO Box 150 </w:t>
                </w:r>
              </w:sdtContent>
            </w:sdt>
          </w:p>
          <w:p w:rsidR="00711EA2" w:rsidRDefault="00B26EC8">
            <w:pPr>
              <w:rPr>
                <w:sz w:val="20"/>
                <w:szCs w:val="20"/>
              </w:rPr>
            </w:pPr>
            <w:sdt>
              <w:sdtPr>
                <w:rPr>
                  <w:rStyle w:val="SectionDetailsChar"/>
                </w:rPr>
                <w:id w:val="25448916"/>
                <w:placeholder>
                  <w:docPart w:val="EBDDC21B58E74A40B6A4B4BFECF7B8F9"/>
                </w:placeholder>
              </w:sdtPr>
              <w:sdtEndPr>
                <w:rPr>
                  <w:rStyle w:val="SectionDetailsChar"/>
                </w:rPr>
              </w:sdtEndPr>
              <w:sdtContent>
                <w:proofErr w:type="spellStart"/>
                <w:r w:rsidR="00D83D2D">
                  <w:rPr>
                    <w:rStyle w:val="SectionDetailsChar"/>
                  </w:rPr>
                  <w:t>Nesepelem</w:t>
                </w:r>
                <w:proofErr w:type="spellEnd"/>
                <w:r w:rsidR="00D83D2D">
                  <w:rPr>
                    <w:rStyle w:val="SectionDetailsChar"/>
                  </w:rPr>
                  <w:t xml:space="preserve">, </w:t>
                </w:r>
                <w:proofErr w:type="spellStart"/>
                <w:r w:rsidR="00D83D2D">
                  <w:rPr>
                    <w:rStyle w:val="SectionDetailsChar"/>
                  </w:rPr>
                  <w:t>Wa</w:t>
                </w:r>
                <w:proofErr w:type="spellEnd"/>
                <w:r w:rsidR="00D83D2D">
                  <w:rPr>
                    <w:rStyle w:val="SectionDetailsChar"/>
                  </w:rPr>
                  <w:t xml:space="preserve"> 99155</w:t>
                </w:r>
              </w:sdtContent>
            </w:sdt>
          </w:p>
          <w:p w:rsidR="00711EA2" w:rsidRDefault="00B26EC8">
            <w:pPr>
              <w:rPr>
                <w:sz w:val="20"/>
                <w:szCs w:val="20"/>
              </w:rPr>
            </w:pPr>
            <w:sdt>
              <w:sdtPr>
                <w:rPr>
                  <w:rStyle w:val="SectionDetailsChar"/>
                </w:rPr>
                <w:id w:val="25448917"/>
                <w:placeholder>
                  <w:docPart w:val="B640ADD5F99B4405A22E261DE5B14DBF"/>
                </w:placeholder>
              </w:sdtPr>
              <w:sdtEndPr>
                <w:rPr>
                  <w:rStyle w:val="SectionDetailsChar"/>
                </w:rPr>
              </w:sdtEndPr>
              <w:sdtContent>
                <w:r w:rsidR="00D83D2D">
                  <w:rPr>
                    <w:rStyle w:val="SectionDetailsChar"/>
                  </w:rPr>
                  <w:t>509-722-7045</w:t>
                </w:r>
              </w:sdtContent>
            </w:sdt>
          </w:p>
          <w:p w:rsidR="00711EA2" w:rsidRDefault="00711EA2">
            <w:pPr>
              <w:rPr>
                <w:sz w:val="20"/>
                <w:szCs w:val="20"/>
              </w:rPr>
            </w:pPr>
          </w:p>
          <w:p w:rsidR="00490BAC" w:rsidRDefault="00490BAC">
            <w:pPr>
              <w:rPr>
                <w:sz w:val="20"/>
                <w:szCs w:val="20"/>
              </w:rPr>
            </w:pPr>
            <w:r>
              <w:rPr>
                <w:rFonts w:ascii="Helvetica" w:hAnsi="Helvetica" w:cs="Helvetica"/>
                <w:color w:val="000000"/>
                <w:sz w:val="21"/>
                <w:szCs w:val="21"/>
                <w:shd w:val="clear" w:color="auto" w:fill="FFFFFF"/>
              </w:rPr>
              <w:t xml:space="preserve">Transport clients. Fax, file, copy, </w:t>
            </w:r>
            <w:proofErr w:type="gramStart"/>
            <w:r>
              <w:rPr>
                <w:rFonts w:ascii="Helvetica" w:hAnsi="Helvetica" w:cs="Helvetica"/>
                <w:color w:val="000000"/>
                <w:sz w:val="21"/>
                <w:szCs w:val="21"/>
                <w:shd w:val="clear" w:color="auto" w:fill="FFFFFF"/>
              </w:rPr>
              <w:t>answer</w:t>
            </w:r>
            <w:proofErr w:type="gramEnd"/>
            <w:r>
              <w:rPr>
                <w:rFonts w:ascii="Helvetica" w:hAnsi="Helvetica" w:cs="Helvetica"/>
                <w:color w:val="000000"/>
                <w:sz w:val="21"/>
                <w:szCs w:val="21"/>
                <w:shd w:val="clear" w:color="auto" w:fill="FFFFFF"/>
              </w:rPr>
              <w:t xml:space="preserve"> multi lined phones with complete log. Distribute summer youth pay checks. Trained on TAZ and approval/denial letters.</w:t>
            </w:r>
          </w:p>
          <w:p w:rsidR="00711EA2" w:rsidRDefault="00711EA2" w:rsidP="00D83D2D">
            <w:pPr>
              <w:rPr>
                <w:sz w:val="20"/>
                <w:szCs w:val="20"/>
              </w:rPr>
            </w:pPr>
          </w:p>
        </w:tc>
        <w:tc>
          <w:tcPr>
            <w:tcW w:w="2405" w:type="pct"/>
            <w:shd w:val="clear" w:color="auto" w:fill="auto"/>
          </w:tcPr>
          <w:p w:rsidR="00711EA2" w:rsidRDefault="00A46D56" w:rsidP="00D83D2D">
            <w:pPr>
              <w:rPr>
                <w:sz w:val="20"/>
              </w:rPr>
            </w:pPr>
            <w:r>
              <w:t>Relationship:</w:t>
            </w:r>
            <w:r>
              <w:rPr>
                <w:sz w:val="20"/>
              </w:rPr>
              <w:t xml:space="preserve"> </w:t>
            </w:r>
            <w:sdt>
              <w:sdtPr>
                <w:rPr>
                  <w:rStyle w:val="SectionDetailsBoldChar"/>
                </w:rPr>
                <w:id w:val="25449381"/>
                <w:placeholder>
                  <w:docPart w:val="EC5840D1137745D88C22EB53483A7691"/>
                </w:placeholder>
              </w:sdtPr>
              <w:sdtEndPr>
                <w:rPr>
                  <w:rStyle w:val="SectionDetailsChar"/>
                  <w:b w:val="0"/>
                  <w:color w:val="404040" w:themeColor="text1" w:themeTint="BF"/>
                </w:rPr>
              </w:sdtEndPr>
              <w:sdtContent>
                <w:r w:rsidR="00D83D2D">
                  <w:rPr>
                    <w:rStyle w:val="SectionDetailsBoldChar"/>
                  </w:rPr>
                  <w:t>Case Worker</w:t>
                </w:r>
              </w:sdtContent>
            </w:sdt>
            <w:r>
              <w:rPr>
                <w:sz w:val="20"/>
              </w:rPr>
              <w:t xml:space="preserve"> </w:t>
            </w:r>
            <w:r>
              <w:t xml:space="preserve">at </w:t>
            </w:r>
            <w:r>
              <w:rPr>
                <w:sz w:val="20"/>
              </w:rPr>
              <w:t xml:space="preserve"> </w:t>
            </w:r>
            <w:sdt>
              <w:sdtPr>
                <w:rPr>
                  <w:rStyle w:val="SectionDetailsBoldChar"/>
                </w:rPr>
                <w:id w:val="25449382"/>
                <w:placeholder>
                  <w:docPart w:val="C27B12FD7A3F43E1A7EFEE9D4A23E173"/>
                </w:placeholder>
              </w:sdtPr>
              <w:sdtEndPr>
                <w:rPr>
                  <w:rStyle w:val="SectionDetailsChar"/>
                  <w:b w:val="0"/>
                  <w:color w:val="404040" w:themeColor="text1" w:themeTint="BF"/>
                </w:rPr>
              </w:sdtEndPr>
              <w:sdtContent>
                <w:proofErr w:type="spellStart"/>
                <w:r w:rsidR="00D83D2D">
                  <w:rPr>
                    <w:rStyle w:val="SectionDetailsBoldChar"/>
                  </w:rPr>
                  <w:t>Inchelium</w:t>
                </w:r>
                <w:proofErr w:type="spellEnd"/>
                <w:r w:rsidR="00D83D2D">
                  <w:rPr>
                    <w:rStyle w:val="SectionDetailsBoldChar"/>
                  </w:rPr>
                  <w:t xml:space="preserve"> TANF</w:t>
                </w:r>
              </w:sdtContent>
            </w:sdt>
            <w:r>
              <w:rPr>
                <w:sz w:val="20"/>
              </w:rPr>
              <w:t xml:space="preserve"> </w:t>
            </w:r>
            <w:r>
              <w:t>from</w:t>
            </w:r>
            <w:r>
              <w:rPr>
                <w:sz w:val="20"/>
              </w:rPr>
              <w:t xml:space="preserve"> </w:t>
            </w:r>
            <w:sdt>
              <w:sdtPr>
                <w:rPr>
                  <w:rStyle w:val="SectionDetailsBoldChar"/>
                </w:rPr>
                <w:id w:val="25449383"/>
                <w:placeholder>
                  <w:docPart w:val="69CBF04ED8894E09BF29913B7956C3AE"/>
                </w:placeholder>
              </w:sdtPr>
              <w:sdtEndPr>
                <w:rPr>
                  <w:rStyle w:val="SectionDetailsChar"/>
                  <w:b w:val="0"/>
                  <w:color w:val="404040" w:themeColor="text1" w:themeTint="BF"/>
                </w:rPr>
              </w:sdtEndPr>
              <w:sdtContent>
                <w:r w:rsidR="00D83D2D">
                  <w:rPr>
                    <w:rStyle w:val="SectionDetailsBoldChar"/>
                  </w:rPr>
                  <w:t>06/2005-08/2005</w:t>
                </w:r>
              </w:sdtContent>
            </w:sdt>
          </w:p>
        </w:tc>
      </w:tr>
      <w:tr w:rsidR="00711EA2" w:rsidTr="00484B9B">
        <w:trPr>
          <w:jc w:val="center"/>
        </w:trPr>
        <w:tc>
          <w:tcPr>
            <w:tcW w:w="268" w:type="pct"/>
            <w:shd w:val="clear" w:color="auto" w:fill="auto"/>
          </w:tcPr>
          <w:p w:rsidR="00711EA2" w:rsidRDefault="00B26EC8" w:rsidP="00E42A15">
            <w:pPr>
              <w:pStyle w:val="SectionDetails"/>
              <w:rPr>
                <w:szCs w:val="20"/>
              </w:rPr>
            </w:pPr>
            <w:sdt>
              <w:sdtPr>
                <w:id w:val="25448922"/>
                <w:placeholder>
                  <w:docPart w:val="28FB3454C3EA4B03B4FB4BAFAE0EA920"/>
                </w:placeholder>
              </w:sdtPr>
              <w:sdtEndPr/>
              <w:sdtContent>
                <w:r w:rsidR="00E42A15">
                  <w:t>6.</w:t>
                </w:r>
              </w:sdtContent>
            </w:sdt>
          </w:p>
        </w:tc>
        <w:tc>
          <w:tcPr>
            <w:tcW w:w="2327" w:type="pct"/>
            <w:shd w:val="clear" w:color="auto" w:fill="auto"/>
            <w:tcMar>
              <w:top w:w="86" w:type="dxa"/>
              <w:bottom w:w="86" w:type="dxa"/>
            </w:tcMar>
          </w:tcPr>
          <w:p w:rsidR="00711EA2" w:rsidRDefault="00D83D2D">
            <w:pPr>
              <w:rPr>
                <w:sz w:val="20"/>
                <w:szCs w:val="20"/>
              </w:rPr>
            </w:pPr>
            <w:r>
              <w:rPr>
                <w:rStyle w:val="SectionDetailsBoldChar"/>
              </w:rPr>
              <w:t>Sherry Boyd</w:t>
            </w:r>
          </w:p>
          <w:p w:rsidR="00711EA2" w:rsidRDefault="00B26EC8">
            <w:pPr>
              <w:rPr>
                <w:sz w:val="20"/>
                <w:szCs w:val="20"/>
              </w:rPr>
            </w:pPr>
            <w:sdt>
              <w:sdtPr>
                <w:rPr>
                  <w:rStyle w:val="SectionDetailsChar"/>
                </w:rPr>
                <w:id w:val="25448924"/>
                <w:placeholder>
                  <w:docPart w:val="2A425B5F700A46AE87237085CE99F9BC"/>
                </w:placeholder>
              </w:sdtPr>
              <w:sdtEndPr>
                <w:rPr>
                  <w:rStyle w:val="SectionDetailsChar"/>
                </w:rPr>
              </w:sdtEndPr>
              <w:sdtContent>
                <w:r w:rsidR="00D83D2D">
                  <w:rPr>
                    <w:rStyle w:val="SectionDetailsChar"/>
                  </w:rPr>
                  <w:t>Summer Youth J.O.T</w:t>
                </w:r>
              </w:sdtContent>
            </w:sdt>
          </w:p>
          <w:p w:rsidR="00711EA2" w:rsidRDefault="00B26EC8">
            <w:pPr>
              <w:rPr>
                <w:sz w:val="20"/>
                <w:szCs w:val="20"/>
              </w:rPr>
            </w:pPr>
            <w:sdt>
              <w:sdtPr>
                <w:rPr>
                  <w:rStyle w:val="SectionDetailsChar"/>
                </w:rPr>
                <w:id w:val="25448926"/>
                <w:placeholder>
                  <w:docPart w:val="0790D6C73012452BA807BD6E03349480"/>
                </w:placeholder>
              </w:sdtPr>
              <w:sdtEndPr>
                <w:rPr>
                  <w:rStyle w:val="SectionDetailsChar"/>
                </w:rPr>
              </w:sdtEndPr>
              <w:sdtContent>
                <w:r w:rsidR="00D83D2D">
                  <w:rPr>
                    <w:rStyle w:val="SectionDetailsChar"/>
                  </w:rPr>
                  <w:t>N.18 Twin Lakes Road</w:t>
                </w:r>
              </w:sdtContent>
            </w:sdt>
          </w:p>
          <w:p w:rsidR="00711EA2" w:rsidRDefault="00B26EC8">
            <w:pPr>
              <w:rPr>
                <w:sz w:val="20"/>
                <w:szCs w:val="20"/>
              </w:rPr>
            </w:pPr>
            <w:sdt>
              <w:sdtPr>
                <w:rPr>
                  <w:rStyle w:val="SectionDetailsChar"/>
                </w:rPr>
                <w:id w:val="25448927"/>
                <w:placeholder>
                  <w:docPart w:val="595E4A9F4AC2437C8DE6EFC755887530"/>
                </w:placeholder>
              </w:sdtPr>
              <w:sdtEndPr>
                <w:rPr>
                  <w:rStyle w:val="SectionDetailsChar"/>
                </w:rPr>
              </w:sdtEndPr>
              <w:sdtContent>
                <w:proofErr w:type="spellStart"/>
                <w:r w:rsidR="00D83D2D">
                  <w:rPr>
                    <w:rStyle w:val="SectionDetailsChar"/>
                  </w:rPr>
                  <w:t>Inchelium</w:t>
                </w:r>
                <w:proofErr w:type="spellEnd"/>
                <w:r w:rsidR="00D83D2D">
                  <w:rPr>
                    <w:rStyle w:val="SectionDetailsChar"/>
                  </w:rPr>
                  <w:t xml:space="preserve">, </w:t>
                </w:r>
                <w:proofErr w:type="spellStart"/>
                <w:r w:rsidR="00D83D2D">
                  <w:rPr>
                    <w:rStyle w:val="SectionDetailsChar"/>
                  </w:rPr>
                  <w:t>Wa</w:t>
                </w:r>
                <w:proofErr w:type="spellEnd"/>
                <w:r w:rsidR="00D83D2D">
                  <w:rPr>
                    <w:rStyle w:val="SectionDetailsChar"/>
                  </w:rPr>
                  <w:t xml:space="preserve"> 99138</w:t>
                </w:r>
              </w:sdtContent>
            </w:sdt>
          </w:p>
          <w:p w:rsidR="00711EA2" w:rsidRDefault="00B26EC8">
            <w:pPr>
              <w:rPr>
                <w:sz w:val="20"/>
                <w:szCs w:val="20"/>
              </w:rPr>
            </w:pPr>
            <w:sdt>
              <w:sdtPr>
                <w:rPr>
                  <w:rStyle w:val="SectionDetailsChar"/>
                </w:rPr>
                <w:id w:val="25448928"/>
                <w:placeholder>
                  <w:docPart w:val="04F435C1C5AC4F97A44BEF055D5DEE3D"/>
                </w:placeholder>
              </w:sdtPr>
              <w:sdtEndPr>
                <w:rPr>
                  <w:rStyle w:val="SectionDetailsChar"/>
                </w:rPr>
              </w:sdtEndPr>
              <w:sdtContent>
                <w:r w:rsidR="00D83D2D">
                  <w:rPr>
                    <w:rStyle w:val="SectionDetailsChar"/>
                  </w:rPr>
                  <w:t>509-722-5901</w:t>
                </w:r>
              </w:sdtContent>
            </w:sdt>
          </w:p>
          <w:p w:rsidR="00711EA2" w:rsidRDefault="00711EA2">
            <w:pPr>
              <w:rPr>
                <w:sz w:val="20"/>
                <w:szCs w:val="20"/>
              </w:rPr>
            </w:pPr>
          </w:p>
          <w:p w:rsidR="00711EA2" w:rsidRDefault="00490BAC" w:rsidP="00D83D2D">
            <w:pPr>
              <w:rPr>
                <w:sz w:val="20"/>
                <w:szCs w:val="20"/>
              </w:rPr>
            </w:pPr>
            <w:r>
              <w:rPr>
                <w:rFonts w:ascii="Helvetica" w:hAnsi="Helvetica" w:cs="Helvetica"/>
                <w:color w:val="000000"/>
                <w:sz w:val="21"/>
                <w:szCs w:val="21"/>
                <w:shd w:val="clear" w:color="auto" w:fill="FFFFFF"/>
              </w:rPr>
              <w:t>Stock, and monthly inventory. Barista and serve Ice cream. Video rental, nightly paperwork. Nightly cleaning.</w:t>
            </w:r>
          </w:p>
        </w:tc>
        <w:tc>
          <w:tcPr>
            <w:tcW w:w="2405" w:type="pct"/>
            <w:shd w:val="clear" w:color="auto" w:fill="auto"/>
          </w:tcPr>
          <w:p w:rsidR="00711EA2" w:rsidRDefault="00A46D56" w:rsidP="00D83D2D">
            <w:pPr>
              <w:rPr>
                <w:sz w:val="20"/>
              </w:rPr>
            </w:pPr>
            <w:r>
              <w:t>Relationship:</w:t>
            </w:r>
            <w:r>
              <w:rPr>
                <w:sz w:val="20"/>
              </w:rPr>
              <w:t xml:space="preserve"> </w:t>
            </w:r>
            <w:proofErr w:type="spellStart"/>
            <w:r w:rsidR="00D83D2D">
              <w:rPr>
                <w:rStyle w:val="SectionDetailsBoldChar"/>
              </w:rPr>
              <w:t>Supervisior</w:t>
            </w:r>
            <w:proofErr w:type="spellEnd"/>
            <w:r>
              <w:rPr>
                <w:sz w:val="20"/>
              </w:rPr>
              <w:t xml:space="preserve"> </w:t>
            </w:r>
            <w:r>
              <w:t xml:space="preserve">at </w:t>
            </w:r>
            <w:r>
              <w:rPr>
                <w:sz w:val="20"/>
              </w:rPr>
              <w:t xml:space="preserve"> </w:t>
            </w:r>
            <w:sdt>
              <w:sdtPr>
                <w:rPr>
                  <w:rStyle w:val="SectionDetailsBoldChar"/>
                </w:rPr>
                <w:id w:val="25449396"/>
                <w:placeholder>
                  <w:docPart w:val="E0D82DE619F34D75A7FEA4E0A1930178"/>
                </w:placeholder>
              </w:sdtPr>
              <w:sdtEndPr>
                <w:rPr>
                  <w:rStyle w:val="SectionDetailsChar"/>
                  <w:b w:val="0"/>
                  <w:color w:val="404040" w:themeColor="text1" w:themeTint="BF"/>
                </w:rPr>
              </w:sdtEndPr>
              <w:sdtContent>
                <w:r w:rsidR="00D83D2D">
                  <w:rPr>
                    <w:rStyle w:val="SectionDetailsBoldChar"/>
                  </w:rPr>
                  <w:t>Rainbow Beach Resort</w:t>
                </w:r>
              </w:sdtContent>
            </w:sdt>
            <w:r>
              <w:rPr>
                <w:sz w:val="20"/>
              </w:rPr>
              <w:t xml:space="preserve"> </w:t>
            </w:r>
            <w:r>
              <w:t>from</w:t>
            </w:r>
            <w:r>
              <w:rPr>
                <w:sz w:val="20"/>
              </w:rPr>
              <w:t xml:space="preserve"> </w:t>
            </w:r>
            <w:sdt>
              <w:sdtPr>
                <w:rPr>
                  <w:rStyle w:val="SectionDetailsBoldChar"/>
                </w:rPr>
                <w:id w:val="25449397"/>
                <w:placeholder>
                  <w:docPart w:val="C6F90DD0B73340E3B55296E89666F648"/>
                </w:placeholder>
              </w:sdtPr>
              <w:sdtEndPr>
                <w:rPr>
                  <w:rStyle w:val="SectionDetailsChar"/>
                  <w:b w:val="0"/>
                  <w:color w:val="404040" w:themeColor="text1" w:themeTint="BF"/>
                </w:rPr>
              </w:sdtEndPr>
              <w:sdtContent>
                <w:r w:rsidR="00D83D2D">
                  <w:rPr>
                    <w:rStyle w:val="SectionDetailsBoldChar"/>
                  </w:rPr>
                  <w:t>06/2004-08/2004</w:t>
                </w:r>
              </w:sdtContent>
            </w:sdt>
          </w:p>
        </w:tc>
      </w:tr>
    </w:tbl>
    <w:p w:rsidR="00C730D7" w:rsidRDefault="00C730D7"/>
    <w:p w:rsidR="00C730D7" w:rsidRPr="00C730D7" w:rsidRDefault="00C730D7" w:rsidP="00C730D7"/>
    <w:p w:rsidR="00C730D7" w:rsidRDefault="00942F61" w:rsidP="00C730D7">
      <w:r>
        <w:t>Professional References:</w:t>
      </w:r>
    </w:p>
    <w:p w:rsidR="00942F61" w:rsidRDefault="00942F61" w:rsidP="00C730D7">
      <w:r>
        <w:t xml:space="preserve">Dawn Peterson Smith, Outreach Coordinator at Lake Roosevelt Community Health Center </w:t>
      </w:r>
    </w:p>
    <w:p w:rsidR="00942F61" w:rsidRDefault="00942F61" w:rsidP="00C730D7">
      <w:r>
        <w:t>(509) 722-7627</w:t>
      </w:r>
    </w:p>
    <w:p w:rsidR="00942F61" w:rsidRDefault="00942F61" w:rsidP="00C730D7">
      <w:r>
        <w:t>Lesley Allen, Optometrist Receptionist at the Lake Roosevelt Community Health Center</w:t>
      </w:r>
    </w:p>
    <w:p w:rsidR="00942F61" w:rsidRDefault="00942F61" w:rsidP="00C730D7">
      <w:r>
        <w:t>(509) 722-7016</w:t>
      </w:r>
    </w:p>
    <w:p w:rsidR="00942F61" w:rsidRDefault="00942F61" w:rsidP="00C730D7">
      <w:r>
        <w:t xml:space="preserve"> </w:t>
      </w:r>
      <w:r w:rsidR="00CA4B82">
        <w:t xml:space="preserve">Kathy </w:t>
      </w:r>
      <w:proofErr w:type="spellStart"/>
      <w:r w:rsidR="00CA4B82">
        <w:t>Desaultel</w:t>
      </w:r>
      <w:proofErr w:type="spellEnd"/>
      <w:r w:rsidR="00CA4B82">
        <w:t>, Operations Manager at the Lake Roosevelt Community Health Center</w:t>
      </w:r>
    </w:p>
    <w:p w:rsidR="00CA4B82" w:rsidRDefault="00CA4B82" w:rsidP="00C730D7">
      <w:r>
        <w:t>(509) 722-7638</w:t>
      </w:r>
    </w:p>
    <w:p w:rsidR="00942F61" w:rsidRPr="00C730D7" w:rsidRDefault="00942F61" w:rsidP="00C730D7"/>
    <w:p w:rsidR="00C730D7" w:rsidRPr="00C730D7" w:rsidRDefault="00C730D7" w:rsidP="00C730D7"/>
    <w:p w:rsidR="00C730D7" w:rsidRDefault="00C730D7" w:rsidP="00C730D7"/>
    <w:p w:rsidR="00711EA2" w:rsidRPr="00C730D7" w:rsidRDefault="00C730D7" w:rsidP="00C730D7">
      <w:pPr>
        <w:tabs>
          <w:tab w:val="left" w:pos="6240"/>
        </w:tabs>
      </w:pPr>
      <w:r>
        <w:tab/>
      </w:r>
    </w:p>
    <w:sectPr w:rsidR="00711EA2" w:rsidRPr="00C730D7" w:rsidSect="00403B6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EC8" w:rsidRDefault="00B26EC8">
      <w:pPr>
        <w:spacing w:after="0" w:line="240" w:lineRule="auto"/>
      </w:pPr>
      <w:r>
        <w:separator/>
      </w:r>
    </w:p>
  </w:endnote>
  <w:endnote w:type="continuationSeparator" w:id="0">
    <w:p w:rsidR="00B26EC8" w:rsidRDefault="00B26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549" w:rsidRDefault="00D60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549" w:rsidRDefault="00D605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549" w:rsidRDefault="00D60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EC8" w:rsidRDefault="00B26EC8">
      <w:pPr>
        <w:spacing w:after="0" w:line="240" w:lineRule="auto"/>
      </w:pPr>
      <w:r>
        <w:separator/>
      </w:r>
    </w:p>
  </w:footnote>
  <w:footnote w:type="continuationSeparator" w:id="0">
    <w:p w:rsidR="00B26EC8" w:rsidRDefault="00B26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549" w:rsidRDefault="00D60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549" w:rsidRDefault="00D605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AFAFA"/>
      <w:tblCellMar>
        <w:top w:w="115" w:type="dxa"/>
        <w:left w:w="115" w:type="dxa"/>
        <w:bottom w:w="115" w:type="dxa"/>
        <w:right w:w="115" w:type="dxa"/>
      </w:tblCellMar>
      <w:tblLook w:val="01E0" w:firstRow="1" w:lastRow="1" w:firstColumn="1" w:lastColumn="1" w:noHBand="0" w:noVBand="0"/>
    </w:tblPr>
    <w:tblGrid>
      <w:gridCol w:w="10080"/>
    </w:tblGrid>
    <w:tr w:rsidR="004678CC" w:rsidTr="005173BC">
      <w:trPr>
        <w:jc w:val="center"/>
      </w:trPr>
      <w:tc>
        <w:tcPr>
          <w:tcW w:w="5000" w:type="pct"/>
          <w:shd w:val="clear" w:color="auto" w:fill="FAFAFA"/>
        </w:tcPr>
        <w:p w:rsidR="004678CC" w:rsidRDefault="00B26EC8" w:rsidP="00F745AF">
          <w:pPr>
            <w:pStyle w:val="Name"/>
            <w:rPr>
              <w:color w:val="31849B" w:themeColor="accent5" w:themeShade="BF"/>
              <w:sz w:val="28"/>
            </w:rPr>
          </w:pPr>
          <w:sdt>
            <w:sdtPr>
              <w:rPr>
                <w:rStyle w:val="NameChar"/>
              </w:rPr>
              <w:id w:val="5444133"/>
              <w:placeholder>
                <w:docPart w:val="7ACC7B6AACCF4B508B83665F12271207"/>
              </w:placeholder>
            </w:sdtPr>
            <w:sdtEndPr>
              <w:rPr>
                <w:rStyle w:val="NameChar"/>
              </w:rPr>
            </w:sdtEndPr>
            <w:sdtContent>
              <w:r w:rsidR="004678CC">
                <w:rPr>
                  <w:rStyle w:val="NameChar"/>
                </w:rPr>
                <w:t>Danielle Seymour</w:t>
              </w:r>
            </w:sdtContent>
          </w:sdt>
        </w:p>
      </w:tc>
    </w:tr>
    <w:tr w:rsidR="004678CC" w:rsidTr="005173BC">
      <w:trPr>
        <w:jc w:val="center"/>
      </w:trPr>
      <w:tc>
        <w:tcPr>
          <w:tcW w:w="5000" w:type="pct"/>
          <w:shd w:val="clear" w:color="auto" w:fill="FAFAFA"/>
          <w:vAlign w:val="bottom"/>
        </w:tcPr>
        <w:p w:rsidR="004678CC" w:rsidRDefault="005F7A21" w:rsidP="00A67C5E">
          <w:pPr>
            <w:pStyle w:val="ContactInfo"/>
            <w:jc w:val="center"/>
            <w:rPr>
              <w:b/>
            </w:rPr>
          </w:pPr>
          <w:r>
            <w:rPr>
              <w:rFonts w:asciiTheme="majorHAnsi" w:hAnsiTheme="majorHAnsi"/>
              <w:b/>
              <w:color w:val="984806" w:themeColor="accent6" w:themeShade="80"/>
              <w:sz w:val="32"/>
            </w:rPr>
            <w:t xml:space="preserve">                                            8120 47</w:t>
          </w:r>
          <w:r w:rsidRPr="005F7A21">
            <w:rPr>
              <w:rFonts w:asciiTheme="majorHAnsi" w:hAnsiTheme="majorHAnsi"/>
              <w:b/>
              <w:color w:val="984806" w:themeColor="accent6" w:themeShade="80"/>
              <w:sz w:val="32"/>
              <w:vertAlign w:val="superscript"/>
            </w:rPr>
            <w:t>th</w:t>
          </w:r>
          <w:r>
            <w:rPr>
              <w:rFonts w:asciiTheme="majorHAnsi" w:hAnsiTheme="majorHAnsi"/>
              <w:b/>
              <w:color w:val="984806" w:themeColor="accent6" w:themeShade="80"/>
              <w:sz w:val="32"/>
            </w:rPr>
            <w:t xml:space="preserve"> Ave Ne Unit B Marysville, </w:t>
          </w:r>
          <w:proofErr w:type="spellStart"/>
          <w:r>
            <w:rPr>
              <w:rFonts w:asciiTheme="majorHAnsi" w:hAnsiTheme="majorHAnsi"/>
              <w:b/>
              <w:color w:val="984806" w:themeColor="accent6" w:themeShade="80"/>
              <w:sz w:val="32"/>
            </w:rPr>
            <w:t>Wa</w:t>
          </w:r>
          <w:proofErr w:type="spellEnd"/>
          <w:r>
            <w:rPr>
              <w:rFonts w:asciiTheme="majorHAnsi" w:hAnsiTheme="majorHAnsi"/>
              <w:b/>
              <w:color w:val="984806" w:themeColor="accent6" w:themeShade="80"/>
              <w:sz w:val="32"/>
            </w:rPr>
            <w:t xml:space="preserve"> 98270</w:t>
          </w:r>
        </w:p>
        <w:p w:rsidR="004678CC" w:rsidRDefault="00B26EC8" w:rsidP="00F745AF">
          <w:pPr>
            <w:pStyle w:val="ContactInfo"/>
          </w:pPr>
          <w:sdt>
            <w:sdtPr>
              <w:rPr>
                <w:rStyle w:val="ContactInfoChar"/>
              </w:rPr>
              <w:id w:val="5444141"/>
              <w:placeholder>
                <w:docPart w:val="811D218E07FB4266A1B61C0238CEBD63"/>
              </w:placeholder>
            </w:sdtPr>
            <w:sdtEndPr>
              <w:rPr>
                <w:rStyle w:val="DefaultParagraphFont"/>
              </w:rPr>
            </w:sdtEndPr>
            <w:sdtContent>
              <w:sdt>
                <w:sdtPr>
                  <w:rPr>
                    <w:rStyle w:val="ContactInfoChar"/>
                  </w:rPr>
                  <w:id w:val="5444140"/>
                </w:sdtPr>
                <w:sdtEndPr>
                  <w:rPr>
                    <w:rStyle w:val="DefaultParagraphFont"/>
                  </w:rPr>
                </w:sdtEndPr>
                <w:sdtContent>
                  <w:sdt>
                    <w:sdtPr>
                      <w:id w:val="5444137"/>
                    </w:sdtPr>
                    <w:sdtEndPr/>
                    <w:sdtContent>
                      <w:r w:rsidR="004678CC">
                        <w:t>509-220-7121</w:t>
                      </w:r>
                    </w:sdtContent>
                  </w:sdt>
                  <w:r w:rsidR="00D60549">
                    <w:rPr>
                      <w:rStyle w:val="ContactInfoChar"/>
                    </w:rPr>
                    <w:t xml:space="preserve"> wjtj</w:t>
                  </w:r>
                  <w:bookmarkStart w:id="0" w:name="_GoBack"/>
                  <w:bookmarkEnd w:id="0"/>
                  <w:r w:rsidR="004678CC">
                    <w:rPr>
                      <w:rStyle w:val="ContactInfoChar"/>
                    </w:rPr>
                    <w:t>1108@gmail.com</w:t>
                  </w:r>
                </w:sdtContent>
              </w:sdt>
            </w:sdtContent>
          </w:sdt>
        </w:p>
      </w:tc>
    </w:tr>
    <w:tr w:rsidR="004678CC" w:rsidTr="005173BC">
      <w:trPr>
        <w:jc w:val="center"/>
      </w:trPr>
      <w:tc>
        <w:tcPr>
          <w:tcW w:w="5000" w:type="pct"/>
          <w:shd w:val="clear" w:color="auto" w:fill="FAFAFA"/>
          <w:vAlign w:val="bottom"/>
        </w:tcPr>
        <w:p w:rsidR="004678CC" w:rsidRDefault="004678CC" w:rsidP="00F745AF">
          <w:pPr>
            <w:pStyle w:val="ContactInfo"/>
            <w:jc w:val="center"/>
            <w:rPr>
              <w:rFonts w:asciiTheme="majorHAnsi" w:hAnsiTheme="majorHAnsi"/>
              <w:b/>
              <w:color w:val="984806" w:themeColor="accent6" w:themeShade="80"/>
              <w:sz w:val="32"/>
            </w:rPr>
          </w:pPr>
        </w:p>
      </w:tc>
    </w:tr>
  </w:tbl>
  <w:p w:rsidR="004678CC" w:rsidRDefault="004678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AF"/>
    <w:rsid w:val="00060B7C"/>
    <w:rsid w:val="0007136F"/>
    <w:rsid w:val="00085EBA"/>
    <w:rsid w:val="000933BB"/>
    <w:rsid w:val="001532DB"/>
    <w:rsid w:val="002C04F5"/>
    <w:rsid w:val="00336202"/>
    <w:rsid w:val="00403B6D"/>
    <w:rsid w:val="004678CC"/>
    <w:rsid w:val="00484B9B"/>
    <w:rsid w:val="00490BAC"/>
    <w:rsid w:val="005173BC"/>
    <w:rsid w:val="005F7A21"/>
    <w:rsid w:val="00600C3C"/>
    <w:rsid w:val="006039E2"/>
    <w:rsid w:val="0060640C"/>
    <w:rsid w:val="00634A01"/>
    <w:rsid w:val="00701D27"/>
    <w:rsid w:val="00711EA2"/>
    <w:rsid w:val="007355D2"/>
    <w:rsid w:val="00790F9A"/>
    <w:rsid w:val="007F3F06"/>
    <w:rsid w:val="008B6C6D"/>
    <w:rsid w:val="00942F61"/>
    <w:rsid w:val="009B5FCA"/>
    <w:rsid w:val="00A46D56"/>
    <w:rsid w:val="00A67C5E"/>
    <w:rsid w:val="00B26EC8"/>
    <w:rsid w:val="00C62E22"/>
    <w:rsid w:val="00C730D7"/>
    <w:rsid w:val="00CA4B82"/>
    <w:rsid w:val="00D60549"/>
    <w:rsid w:val="00D8141F"/>
    <w:rsid w:val="00D824AB"/>
    <w:rsid w:val="00D83D2D"/>
    <w:rsid w:val="00E42A15"/>
    <w:rsid w:val="00EE1359"/>
    <w:rsid w:val="00F745AF"/>
    <w:rsid w:val="00F8334A"/>
    <w:rsid w:val="00FA32D5"/>
    <w:rsid w:val="00FA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A3A164-B346-45CE-90EB-0E700385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11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1E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11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EA2"/>
  </w:style>
  <w:style w:type="paragraph" w:styleId="Footer">
    <w:name w:val="footer"/>
    <w:basedOn w:val="Normal"/>
    <w:link w:val="FooterChar"/>
    <w:uiPriority w:val="99"/>
    <w:unhideWhenUsed/>
    <w:rsid w:val="00711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EA2"/>
  </w:style>
  <w:style w:type="paragraph" w:customStyle="1" w:styleId="Name">
    <w:name w:val="Name"/>
    <w:basedOn w:val="Normal"/>
    <w:link w:val="NameChar"/>
    <w:qFormat/>
    <w:rsid w:val="005173BC"/>
    <w:pPr>
      <w:spacing w:after="0" w:line="240" w:lineRule="auto"/>
      <w:jc w:val="right"/>
    </w:pPr>
    <w:rPr>
      <w:rFonts w:asciiTheme="majorHAnsi" w:hAnsiTheme="majorHAnsi"/>
      <w:b/>
      <w:color w:val="984806" w:themeColor="accent6" w:themeShade="80"/>
      <w:sz w:val="32"/>
    </w:rPr>
  </w:style>
  <w:style w:type="character" w:customStyle="1" w:styleId="NameChar">
    <w:name w:val="Name Char"/>
    <w:basedOn w:val="DefaultParagraphFont"/>
    <w:link w:val="Name"/>
    <w:rsid w:val="005173BC"/>
    <w:rPr>
      <w:rFonts w:asciiTheme="majorHAnsi" w:hAnsiTheme="majorHAnsi"/>
      <w:b/>
      <w:color w:val="984806" w:themeColor="accent6" w:themeShade="80"/>
      <w:sz w:val="32"/>
    </w:rPr>
  </w:style>
  <w:style w:type="paragraph" w:styleId="BalloonText">
    <w:name w:val="Balloon Text"/>
    <w:basedOn w:val="Normal"/>
    <w:link w:val="BalloonTextChar"/>
    <w:uiPriority w:val="99"/>
    <w:semiHidden/>
    <w:unhideWhenUsed/>
    <w:rsid w:val="00711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EA2"/>
    <w:rPr>
      <w:rFonts w:ascii="Tahoma" w:hAnsi="Tahoma" w:cs="Tahoma"/>
      <w:sz w:val="16"/>
      <w:szCs w:val="16"/>
    </w:rPr>
  </w:style>
  <w:style w:type="character" w:styleId="PlaceholderText">
    <w:name w:val="Placeholder Text"/>
    <w:basedOn w:val="DefaultParagraphFont"/>
    <w:uiPriority w:val="99"/>
    <w:semiHidden/>
    <w:rsid w:val="00711EA2"/>
    <w:rPr>
      <w:color w:val="808080"/>
    </w:rPr>
  </w:style>
  <w:style w:type="paragraph" w:customStyle="1" w:styleId="SectionTitle">
    <w:name w:val="Section Title"/>
    <w:basedOn w:val="Normal"/>
    <w:link w:val="SectionTitleChar"/>
    <w:qFormat/>
    <w:rsid w:val="005173BC"/>
    <w:pPr>
      <w:spacing w:after="0" w:line="240" w:lineRule="auto"/>
    </w:pPr>
    <w:rPr>
      <w:rFonts w:asciiTheme="majorHAnsi" w:hAnsiTheme="majorHAnsi"/>
      <w:b/>
      <w:sz w:val="26"/>
    </w:rPr>
  </w:style>
  <w:style w:type="character" w:customStyle="1" w:styleId="SectionTitleChar">
    <w:name w:val="Section Title Char"/>
    <w:basedOn w:val="DefaultParagraphFont"/>
    <w:link w:val="SectionTitle"/>
    <w:rsid w:val="005173BC"/>
    <w:rPr>
      <w:rFonts w:asciiTheme="majorHAnsi" w:hAnsiTheme="majorHAnsi"/>
      <w:b/>
      <w:sz w:val="26"/>
    </w:rPr>
  </w:style>
  <w:style w:type="paragraph" w:customStyle="1" w:styleId="SectionDetails">
    <w:name w:val="Section Details"/>
    <w:basedOn w:val="Normal"/>
    <w:link w:val="SectionDetailsChar"/>
    <w:qFormat/>
    <w:rsid w:val="00711EA2"/>
    <w:pPr>
      <w:spacing w:after="0" w:line="240" w:lineRule="auto"/>
    </w:pPr>
    <w:rPr>
      <w:color w:val="404040" w:themeColor="text1" w:themeTint="BF"/>
    </w:rPr>
  </w:style>
  <w:style w:type="character" w:customStyle="1" w:styleId="SectionDetailsChar">
    <w:name w:val="Section Details Char"/>
    <w:basedOn w:val="DefaultParagraphFont"/>
    <w:link w:val="SectionDetails"/>
    <w:rsid w:val="00711EA2"/>
    <w:rPr>
      <w:color w:val="404040" w:themeColor="text1" w:themeTint="BF"/>
    </w:rPr>
  </w:style>
  <w:style w:type="paragraph" w:customStyle="1" w:styleId="SectionDetailsBold">
    <w:name w:val="Section Details Bold"/>
    <w:basedOn w:val="Normal"/>
    <w:link w:val="SectionDetailsBoldChar"/>
    <w:qFormat/>
    <w:rsid w:val="00711EA2"/>
    <w:pPr>
      <w:spacing w:after="240" w:line="360" w:lineRule="auto"/>
    </w:pPr>
    <w:rPr>
      <w:b/>
      <w:color w:val="000000" w:themeColor="text1"/>
    </w:rPr>
  </w:style>
  <w:style w:type="character" w:customStyle="1" w:styleId="SectionDetailsBoldChar">
    <w:name w:val="Section Details Bold Char"/>
    <w:basedOn w:val="DefaultParagraphFont"/>
    <w:link w:val="SectionDetailsBold"/>
    <w:rsid w:val="00711EA2"/>
    <w:rPr>
      <w:b/>
      <w:color w:val="000000" w:themeColor="text1"/>
    </w:rPr>
  </w:style>
  <w:style w:type="paragraph" w:customStyle="1" w:styleId="ContactInfo">
    <w:name w:val="Contact Info"/>
    <w:basedOn w:val="Normal"/>
    <w:link w:val="ContactInfoChar"/>
    <w:qFormat/>
    <w:rsid w:val="005173BC"/>
    <w:pPr>
      <w:spacing w:after="0"/>
      <w:jc w:val="right"/>
    </w:pPr>
    <w:rPr>
      <w:color w:val="262626" w:themeColor="text1" w:themeTint="D9"/>
      <w:sz w:val="24"/>
    </w:rPr>
  </w:style>
  <w:style w:type="character" w:customStyle="1" w:styleId="ContactInfoChar">
    <w:name w:val="Contact Info Char"/>
    <w:basedOn w:val="DefaultParagraphFont"/>
    <w:link w:val="ContactInfo"/>
    <w:rsid w:val="005173BC"/>
    <w:rPr>
      <w:color w:val="262626" w:themeColor="text1" w:themeTint="D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le\AppData\Roaming\Microsoft\Templates\Chronological%20resume%20reference%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43F812A2EA4F339E768DA3188CA259"/>
        <w:category>
          <w:name w:val="General"/>
          <w:gallery w:val="placeholder"/>
        </w:category>
        <w:types>
          <w:type w:val="bbPlcHdr"/>
        </w:types>
        <w:behaviors>
          <w:behavior w:val="content"/>
        </w:behaviors>
        <w:guid w:val="{83FE830A-02DB-4C21-96C6-AFA07B217166}"/>
      </w:docPartPr>
      <w:docPartBody>
        <w:p w:rsidR="005B6EC8" w:rsidRDefault="0033209C">
          <w:pPr>
            <w:pStyle w:val="4443F812A2EA4F339E768DA3188CA259"/>
          </w:pPr>
          <w:r>
            <w:rPr>
              <w:b/>
              <w:noProof/>
              <w:color w:val="538135" w:themeColor="accent6" w:themeShade="BF"/>
            </w:rPr>
            <w:t>References:</w:t>
          </w:r>
        </w:p>
      </w:docPartBody>
    </w:docPart>
    <w:docPart>
      <w:docPartPr>
        <w:name w:val="B85CBDBD4BAF40DEABE596EFE637844E"/>
        <w:category>
          <w:name w:val="General"/>
          <w:gallery w:val="placeholder"/>
        </w:category>
        <w:types>
          <w:type w:val="bbPlcHdr"/>
        </w:types>
        <w:behaviors>
          <w:behavior w:val="content"/>
        </w:behaviors>
        <w:guid w:val="{836B02B6-E147-48DF-A7BF-01E4A50312D8}"/>
      </w:docPartPr>
      <w:docPartBody>
        <w:p w:rsidR="005B6EC8" w:rsidRDefault="0033209C">
          <w:pPr>
            <w:pStyle w:val="B85CBDBD4BAF40DEABE596EFE637844E"/>
          </w:pPr>
          <w:r>
            <w:rPr>
              <w:rStyle w:val="ContentBodyBoldChar"/>
            </w:rPr>
            <w:t>[Reference's Name]</w:t>
          </w:r>
        </w:p>
      </w:docPartBody>
    </w:docPart>
    <w:docPart>
      <w:docPartPr>
        <w:name w:val="F047E7EFDF2C412E97C93A4224656066"/>
        <w:category>
          <w:name w:val="General"/>
          <w:gallery w:val="placeholder"/>
        </w:category>
        <w:types>
          <w:type w:val="bbPlcHdr"/>
        </w:types>
        <w:behaviors>
          <w:behavior w:val="content"/>
        </w:behaviors>
        <w:guid w:val="{C716B5E3-8DB7-431F-9FEF-966FB256F156}"/>
      </w:docPartPr>
      <w:docPartBody>
        <w:p w:rsidR="005B6EC8" w:rsidRDefault="0033209C">
          <w:pPr>
            <w:pStyle w:val="F047E7EFDF2C412E97C93A4224656066"/>
          </w:pPr>
          <w:r>
            <w:rPr>
              <w:sz w:val="20"/>
              <w:szCs w:val="20"/>
            </w:rPr>
            <w:t>[Title]</w:t>
          </w:r>
        </w:p>
      </w:docPartBody>
    </w:docPart>
    <w:docPart>
      <w:docPartPr>
        <w:name w:val="99B2CCF83BB247ADB8597BD3FD029509"/>
        <w:category>
          <w:name w:val="General"/>
          <w:gallery w:val="placeholder"/>
        </w:category>
        <w:types>
          <w:type w:val="bbPlcHdr"/>
        </w:types>
        <w:behaviors>
          <w:behavior w:val="content"/>
        </w:behaviors>
        <w:guid w:val="{6C1B6A70-1CED-45EC-9FCB-9EB6A3A68F0D}"/>
      </w:docPartPr>
      <w:docPartBody>
        <w:p w:rsidR="005B6EC8" w:rsidRDefault="0033209C">
          <w:pPr>
            <w:pStyle w:val="99B2CCF83BB247ADB8597BD3FD029509"/>
          </w:pPr>
          <w:r>
            <w:rPr>
              <w:rStyle w:val="ContentBodyBoldChar"/>
            </w:rPr>
            <w:t>[Relationship with reference]</w:t>
          </w:r>
        </w:p>
      </w:docPartBody>
    </w:docPart>
    <w:docPart>
      <w:docPartPr>
        <w:name w:val="E3BF2163E69846009DF871AE5953DE07"/>
        <w:category>
          <w:name w:val="General"/>
          <w:gallery w:val="placeholder"/>
        </w:category>
        <w:types>
          <w:type w:val="bbPlcHdr"/>
        </w:types>
        <w:behaviors>
          <w:behavior w:val="content"/>
        </w:behaviors>
        <w:guid w:val="{1AA37EF7-9607-449E-BED3-2BD4C3082165}"/>
      </w:docPartPr>
      <w:docPartBody>
        <w:p w:rsidR="005B6EC8" w:rsidRDefault="0033209C">
          <w:pPr>
            <w:pStyle w:val="E3BF2163E69846009DF871AE5953DE07"/>
          </w:pPr>
          <w:r>
            <w:rPr>
              <w:rStyle w:val="ContentBodyBoldChar"/>
            </w:rPr>
            <w:t>[Company Name]</w:t>
          </w:r>
        </w:p>
      </w:docPartBody>
    </w:docPart>
    <w:docPart>
      <w:docPartPr>
        <w:name w:val="2E87A0BBF04945F0858462664713E208"/>
        <w:category>
          <w:name w:val="General"/>
          <w:gallery w:val="placeholder"/>
        </w:category>
        <w:types>
          <w:type w:val="bbPlcHdr"/>
        </w:types>
        <w:behaviors>
          <w:behavior w:val="content"/>
        </w:behaviors>
        <w:guid w:val="{DDF61F1D-1729-4320-9A7A-E41C434AF044}"/>
      </w:docPartPr>
      <w:docPartBody>
        <w:p w:rsidR="005B6EC8" w:rsidRDefault="0033209C">
          <w:pPr>
            <w:pStyle w:val="2E87A0BBF04945F0858462664713E208"/>
          </w:pPr>
          <w:r>
            <w:rPr>
              <w:rStyle w:val="ContentBodyBoldChar"/>
            </w:rPr>
            <w:t>[dates of employment]</w:t>
          </w:r>
        </w:p>
      </w:docPartBody>
    </w:docPart>
    <w:docPart>
      <w:docPartPr>
        <w:name w:val="1EAD308592AB468284252068E189C685"/>
        <w:category>
          <w:name w:val="General"/>
          <w:gallery w:val="placeholder"/>
        </w:category>
        <w:types>
          <w:type w:val="bbPlcHdr"/>
        </w:types>
        <w:behaviors>
          <w:behavior w:val="content"/>
        </w:behaviors>
        <w:guid w:val="{5679FEB2-1F26-4F7F-9B12-6D3EA2749CCE}"/>
      </w:docPartPr>
      <w:docPartBody>
        <w:p w:rsidR="005B6EC8" w:rsidRDefault="0033209C">
          <w:pPr>
            <w:pStyle w:val="1EAD308592AB468284252068E189C685"/>
          </w:pPr>
          <w:r>
            <w:rPr>
              <w:szCs w:val="20"/>
            </w:rPr>
            <w:t>2.</w:t>
          </w:r>
        </w:p>
      </w:docPartBody>
    </w:docPart>
    <w:docPart>
      <w:docPartPr>
        <w:name w:val="4FA045ACE743409794AE6F200E150BE4"/>
        <w:category>
          <w:name w:val="General"/>
          <w:gallery w:val="placeholder"/>
        </w:category>
        <w:types>
          <w:type w:val="bbPlcHdr"/>
        </w:types>
        <w:behaviors>
          <w:behavior w:val="content"/>
        </w:behaviors>
        <w:guid w:val="{A333451A-9E9B-4795-948B-6812E8B7A2F9}"/>
      </w:docPartPr>
      <w:docPartBody>
        <w:p w:rsidR="005B6EC8" w:rsidRDefault="0033209C">
          <w:pPr>
            <w:pStyle w:val="4FA045ACE743409794AE6F200E150BE4"/>
          </w:pPr>
          <w:r>
            <w:rPr>
              <w:rStyle w:val="ContentBodyBoldChar"/>
            </w:rPr>
            <w:t>[Reference's Name]</w:t>
          </w:r>
        </w:p>
      </w:docPartBody>
    </w:docPart>
    <w:docPart>
      <w:docPartPr>
        <w:name w:val="0D76F221332C42E58B6FE5D493FEFCC6"/>
        <w:category>
          <w:name w:val="General"/>
          <w:gallery w:val="placeholder"/>
        </w:category>
        <w:types>
          <w:type w:val="bbPlcHdr"/>
        </w:types>
        <w:behaviors>
          <w:behavior w:val="content"/>
        </w:behaviors>
        <w:guid w:val="{82D70C02-8903-4013-81CC-B9EC0B05BD95}"/>
      </w:docPartPr>
      <w:docPartBody>
        <w:p w:rsidR="005B6EC8" w:rsidRDefault="0033209C">
          <w:pPr>
            <w:pStyle w:val="0D76F221332C42E58B6FE5D493FEFCC6"/>
          </w:pPr>
          <w:r>
            <w:rPr>
              <w:sz w:val="20"/>
              <w:szCs w:val="20"/>
            </w:rPr>
            <w:t>[Title]</w:t>
          </w:r>
        </w:p>
      </w:docPartBody>
    </w:docPart>
    <w:docPart>
      <w:docPartPr>
        <w:name w:val="EC7165BB8FD14014B696F67AD4DB2DCC"/>
        <w:category>
          <w:name w:val="General"/>
          <w:gallery w:val="placeholder"/>
        </w:category>
        <w:types>
          <w:type w:val="bbPlcHdr"/>
        </w:types>
        <w:behaviors>
          <w:behavior w:val="content"/>
        </w:behaviors>
        <w:guid w:val="{55F6054C-23C6-47A9-8228-61B4A42561D4}"/>
      </w:docPartPr>
      <w:docPartBody>
        <w:p w:rsidR="005B6EC8" w:rsidRDefault="0033209C">
          <w:pPr>
            <w:pStyle w:val="EC7165BB8FD14014B696F67AD4DB2DCC"/>
          </w:pPr>
          <w:r>
            <w:rPr>
              <w:rStyle w:val="ContentBodyBoldChar"/>
            </w:rPr>
            <w:t>[Relationship with reference]</w:t>
          </w:r>
        </w:p>
      </w:docPartBody>
    </w:docPart>
    <w:docPart>
      <w:docPartPr>
        <w:name w:val="F13BE4DB792A4EC1937149427B3ACC6E"/>
        <w:category>
          <w:name w:val="General"/>
          <w:gallery w:val="placeholder"/>
        </w:category>
        <w:types>
          <w:type w:val="bbPlcHdr"/>
        </w:types>
        <w:behaviors>
          <w:behavior w:val="content"/>
        </w:behaviors>
        <w:guid w:val="{465D2985-B07F-45CE-8D22-E4CD1C81D5C0}"/>
      </w:docPartPr>
      <w:docPartBody>
        <w:p w:rsidR="005B6EC8" w:rsidRDefault="0033209C">
          <w:pPr>
            <w:pStyle w:val="F13BE4DB792A4EC1937149427B3ACC6E"/>
          </w:pPr>
          <w:r>
            <w:rPr>
              <w:rStyle w:val="ContentBodyBoldChar"/>
            </w:rPr>
            <w:t>[Company Name]</w:t>
          </w:r>
        </w:p>
      </w:docPartBody>
    </w:docPart>
    <w:docPart>
      <w:docPartPr>
        <w:name w:val="AF235EC2590749DDA6B7BAD5BF1F6BDE"/>
        <w:category>
          <w:name w:val="General"/>
          <w:gallery w:val="placeholder"/>
        </w:category>
        <w:types>
          <w:type w:val="bbPlcHdr"/>
        </w:types>
        <w:behaviors>
          <w:behavior w:val="content"/>
        </w:behaviors>
        <w:guid w:val="{C9979A93-D363-43FF-8D9A-FC459A7AB70D}"/>
      </w:docPartPr>
      <w:docPartBody>
        <w:p w:rsidR="005B6EC8" w:rsidRDefault="0033209C">
          <w:pPr>
            <w:pStyle w:val="AF235EC2590749DDA6B7BAD5BF1F6BDE"/>
          </w:pPr>
          <w:r>
            <w:rPr>
              <w:rStyle w:val="ContentBodyBoldChar"/>
            </w:rPr>
            <w:t>[dates of employment]</w:t>
          </w:r>
        </w:p>
      </w:docPartBody>
    </w:docPart>
    <w:docPart>
      <w:docPartPr>
        <w:name w:val="241572153ADE4FA080A4B5B3D1D8C2F4"/>
        <w:category>
          <w:name w:val="General"/>
          <w:gallery w:val="placeholder"/>
        </w:category>
        <w:types>
          <w:type w:val="bbPlcHdr"/>
        </w:types>
        <w:behaviors>
          <w:behavior w:val="content"/>
        </w:behaviors>
        <w:guid w:val="{B2887F8E-8C86-4B14-8590-A515DBF46138}"/>
      </w:docPartPr>
      <w:docPartBody>
        <w:p w:rsidR="005B6EC8" w:rsidRDefault="0033209C">
          <w:pPr>
            <w:pStyle w:val="241572153ADE4FA080A4B5B3D1D8C2F4"/>
          </w:pPr>
          <w:r>
            <w:t>3</w:t>
          </w:r>
          <w:r>
            <w:rPr>
              <w:szCs w:val="20"/>
            </w:rPr>
            <w:t>.</w:t>
          </w:r>
        </w:p>
      </w:docPartBody>
    </w:docPart>
    <w:docPart>
      <w:docPartPr>
        <w:name w:val="052768E044C5442C97293D0D415EAA17"/>
        <w:category>
          <w:name w:val="General"/>
          <w:gallery w:val="placeholder"/>
        </w:category>
        <w:types>
          <w:type w:val="bbPlcHdr"/>
        </w:types>
        <w:behaviors>
          <w:behavior w:val="content"/>
        </w:behaviors>
        <w:guid w:val="{F47653F3-3F18-42B8-9AEA-55645B579FE3}"/>
      </w:docPartPr>
      <w:docPartBody>
        <w:p w:rsidR="005B6EC8" w:rsidRDefault="0033209C">
          <w:pPr>
            <w:pStyle w:val="052768E044C5442C97293D0D415EAA17"/>
          </w:pPr>
          <w:r>
            <w:rPr>
              <w:rStyle w:val="ContentBodyBoldChar"/>
            </w:rPr>
            <w:t>[Reference's Name]</w:t>
          </w:r>
        </w:p>
      </w:docPartBody>
    </w:docPart>
    <w:docPart>
      <w:docPartPr>
        <w:name w:val="CEC35B49FBC94432B7D61F01065714EA"/>
        <w:category>
          <w:name w:val="General"/>
          <w:gallery w:val="placeholder"/>
        </w:category>
        <w:types>
          <w:type w:val="bbPlcHdr"/>
        </w:types>
        <w:behaviors>
          <w:behavior w:val="content"/>
        </w:behaviors>
        <w:guid w:val="{B3248366-E2DD-4883-9A64-E062A7EBD8D5}"/>
      </w:docPartPr>
      <w:docPartBody>
        <w:p w:rsidR="005B6EC8" w:rsidRDefault="0033209C">
          <w:pPr>
            <w:pStyle w:val="CEC35B49FBC94432B7D61F01065714EA"/>
          </w:pPr>
          <w:r>
            <w:rPr>
              <w:sz w:val="20"/>
              <w:szCs w:val="20"/>
            </w:rPr>
            <w:t>[Company Name]</w:t>
          </w:r>
        </w:p>
      </w:docPartBody>
    </w:docPart>
    <w:docPart>
      <w:docPartPr>
        <w:name w:val="52A0080F227943569425802753B7C8CB"/>
        <w:category>
          <w:name w:val="General"/>
          <w:gallery w:val="placeholder"/>
        </w:category>
        <w:types>
          <w:type w:val="bbPlcHdr"/>
        </w:types>
        <w:behaviors>
          <w:behavior w:val="content"/>
        </w:behaviors>
        <w:guid w:val="{07C9A452-3D94-4ACB-8314-5E034D8FC95B}"/>
      </w:docPartPr>
      <w:docPartBody>
        <w:p w:rsidR="005B6EC8" w:rsidRDefault="0033209C">
          <w:pPr>
            <w:pStyle w:val="52A0080F227943569425802753B7C8CB"/>
          </w:pPr>
          <w:r>
            <w:rPr>
              <w:sz w:val="20"/>
              <w:szCs w:val="20"/>
            </w:rPr>
            <w:t>[Street Address]</w:t>
          </w:r>
        </w:p>
      </w:docPartBody>
    </w:docPart>
    <w:docPart>
      <w:docPartPr>
        <w:name w:val="7D886F3EEA204C518B0494D9B940319C"/>
        <w:category>
          <w:name w:val="General"/>
          <w:gallery w:val="placeholder"/>
        </w:category>
        <w:types>
          <w:type w:val="bbPlcHdr"/>
        </w:types>
        <w:behaviors>
          <w:behavior w:val="content"/>
        </w:behaviors>
        <w:guid w:val="{B25CFE31-D07B-4EB9-A30F-9E65D776E3A7}"/>
      </w:docPartPr>
      <w:docPartBody>
        <w:p w:rsidR="005B6EC8" w:rsidRDefault="0033209C">
          <w:pPr>
            <w:pStyle w:val="7D886F3EEA204C518B0494D9B940319C"/>
          </w:pPr>
          <w:r>
            <w:rPr>
              <w:sz w:val="20"/>
              <w:szCs w:val="20"/>
            </w:rPr>
            <w:t>[City, ST  ZIP Code]</w:t>
          </w:r>
        </w:p>
      </w:docPartBody>
    </w:docPart>
    <w:docPart>
      <w:docPartPr>
        <w:name w:val="581898702F6D45A488B5088B5405144B"/>
        <w:category>
          <w:name w:val="General"/>
          <w:gallery w:val="placeholder"/>
        </w:category>
        <w:types>
          <w:type w:val="bbPlcHdr"/>
        </w:types>
        <w:behaviors>
          <w:behavior w:val="content"/>
        </w:behaviors>
        <w:guid w:val="{3DBA2F3F-C61B-4818-ABED-8A648426B31A}"/>
      </w:docPartPr>
      <w:docPartBody>
        <w:p w:rsidR="005B6EC8" w:rsidRDefault="0033209C">
          <w:pPr>
            <w:pStyle w:val="581898702F6D45A488B5088B5405144B"/>
          </w:pPr>
          <w:r>
            <w:rPr>
              <w:sz w:val="20"/>
              <w:szCs w:val="20"/>
            </w:rPr>
            <w:t>[phone]</w:t>
          </w:r>
        </w:p>
      </w:docPartBody>
    </w:docPart>
    <w:docPart>
      <w:docPartPr>
        <w:name w:val="164DE9A889C1482ABC0CB4C5D636C981"/>
        <w:category>
          <w:name w:val="General"/>
          <w:gallery w:val="placeholder"/>
        </w:category>
        <w:types>
          <w:type w:val="bbPlcHdr"/>
        </w:types>
        <w:behaviors>
          <w:behavior w:val="content"/>
        </w:behaviors>
        <w:guid w:val="{0AF8912A-FC3C-49EF-84DE-B8E7A388FCFD}"/>
      </w:docPartPr>
      <w:docPartBody>
        <w:p w:rsidR="005B6EC8" w:rsidRDefault="0033209C">
          <w:pPr>
            <w:pStyle w:val="164DE9A889C1482ABC0CB4C5D636C981"/>
          </w:pPr>
          <w:r>
            <w:rPr>
              <w:rStyle w:val="ContentBodyBoldChar"/>
            </w:rPr>
            <w:t>[Relationship with reference]</w:t>
          </w:r>
        </w:p>
      </w:docPartBody>
    </w:docPart>
    <w:docPart>
      <w:docPartPr>
        <w:name w:val="033B1B6A4529496C9A3B5968C85EEABB"/>
        <w:category>
          <w:name w:val="General"/>
          <w:gallery w:val="placeholder"/>
        </w:category>
        <w:types>
          <w:type w:val="bbPlcHdr"/>
        </w:types>
        <w:behaviors>
          <w:behavior w:val="content"/>
        </w:behaviors>
        <w:guid w:val="{398A3F94-4876-4EFC-84F1-3E0F11154932}"/>
      </w:docPartPr>
      <w:docPartBody>
        <w:p w:rsidR="005B6EC8" w:rsidRDefault="0033209C">
          <w:pPr>
            <w:pStyle w:val="033B1B6A4529496C9A3B5968C85EEABB"/>
          </w:pPr>
          <w:r>
            <w:rPr>
              <w:rStyle w:val="ContentBodyBoldChar"/>
            </w:rPr>
            <w:t>[Company Name]</w:t>
          </w:r>
        </w:p>
      </w:docPartBody>
    </w:docPart>
    <w:docPart>
      <w:docPartPr>
        <w:name w:val="64B62C394FB44686A7C969439F4DF7C9"/>
        <w:category>
          <w:name w:val="General"/>
          <w:gallery w:val="placeholder"/>
        </w:category>
        <w:types>
          <w:type w:val="bbPlcHdr"/>
        </w:types>
        <w:behaviors>
          <w:behavior w:val="content"/>
        </w:behaviors>
        <w:guid w:val="{83FADE5E-AEAE-4FEA-BB44-69E2361685D5}"/>
      </w:docPartPr>
      <w:docPartBody>
        <w:p w:rsidR="005B6EC8" w:rsidRDefault="0033209C">
          <w:pPr>
            <w:pStyle w:val="64B62C394FB44686A7C969439F4DF7C9"/>
          </w:pPr>
          <w:r>
            <w:rPr>
              <w:rStyle w:val="ContentBodyBoldChar"/>
            </w:rPr>
            <w:t>[dates of employment]</w:t>
          </w:r>
        </w:p>
      </w:docPartBody>
    </w:docPart>
    <w:docPart>
      <w:docPartPr>
        <w:name w:val="46CA0784A5CC4660B068344574F9EE7D"/>
        <w:category>
          <w:name w:val="General"/>
          <w:gallery w:val="placeholder"/>
        </w:category>
        <w:types>
          <w:type w:val="bbPlcHdr"/>
        </w:types>
        <w:behaviors>
          <w:behavior w:val="content"/>
        </w:behaviors>
        <w:guid w:val="{0C7BF849-BF57-4C81-9E58-83F84DDAC4E7}"/>
      </w:docPartPr>
      <w:docPartBody>
        <w:p w:rsidR="005B6EC8" w:rsidRDefault="0033209C">
          <w:pPr>
            <w:pStyle w:val="46CA0784A5CC4660B068344574F9EE7D"/>
          </w:pPr>
          <w:r>
            <w:rPr>
              <w:szCs w:val="20"/>
            </w:rPr>
            <w:t>4.</w:t>
          </w:r>
        </w:p>
      </w:docPartBody>
    </w:docPart>
    <w:docPart>
      <w:docPartPr>
        <w:name w:val="AF8477A34DA64F6686EC0A11DFA0C70D"/>
        <w:category>
          <w:name w:val="General"/>
          <w:gallery w:val="placeholder"/>
        </w:category>
        <w:types>
          <w:type w:val="bbPlcHdr"/>
        </w:types>
        <w:behaviors>
          <w:behavior w:val="content"/>
        </w:behaviors>
        <w:guid w:val="{65D4E035-88B3-40A7-A503-CBEEB7FDFB83}"/>
      </w:docPartPr>
      <w:docPartBody>
        <w:p w:rsidR="005B6EC8" w:rsidRDefault="0033209C">
          <w:pPr>
            <w:pStyle w:val="AF8477A34DA64F6686EC0A11DFA0C70D"/>
          </w:pPr>
          <w:r>
            <w:rPr>
              <w:rStyle w:val="ContentBodyBoldChar"/>
            </w:rPr>
            <w:t>[Reference's Name]</w:t>
          </w:r>
        </w:p>
      </w:docPartBody>
    </w:docPart>
    <w:docPart>
      <w:docPartPr>
        <w:name w:val="06FEE7F667504E2A8975BF780B0EE4E5"/>
        <w:category>
          <w:name w:val="General"/>
          <w:gallery w:val="placeholder"/>
        </w:category>
        <w:types>
          <w:type w:val="bbPlcHdr"/>
        </w:types>
        <w:behaviors>
          <w:behavior w:val="content"/>
        </w:behaviors>
        <w:guid w:val="{6072C67A-C37B-4064-B6E4-BA4C59F86E99}"/>
      </w:docPartPr>
      <w:docPartBody>
        <w:p w:rsidR="005B6EC8" w:rsidRDefault="0033209C">
          <w:pPr>
            <w:pStyle w:val="06FEE7F667504E2A8975BF780B0EE4E5"/>
          </w:pPr>
          <w:r>
            <w:rPr>
              <w:sz w:val="20"/>
              <w:szCs w:val="20"/>
            </w:rPr>
            <w:t>[Title]</w:t>
          </w:r>
        </w:p>
      </w:docPartBody>
    </w:docPart>
    <w:docPart>
      <w:docPartPr>
        <w:name w:val="EC5840D1137745D88C22EB53483A7691"/>
        <w:category>
          <w:name w:val="General"/>
          <w:gallery w:val="placeholder"/>
        </w:category>
        <w:types>
          <w:type w:val="bbPlcHdr"/>
        </w:types>
        <w:behaviors>
          <w:behavior w:val="content"/>
        </w:behaviors>
        <w:guid w:val="{0195A50A-BE78-4DA0-8C0A-F787489BEE9C}"/>
      </w:docPartPr>
      <w:docPartBody>
        <w:p w:rsidR="005B6EC8" w:rsidRDefault="0033209C">
          <w:pPr>
            <w:pStyle w:val="EC5840D1137745D88C22EB53483A7691"/>
          </w:pPr>
          <w:r>
            <w:rPr>
              <w:rStyle w:val="ContentBodyBoldChar"/>
            </w:rPr>
            <w:t>[Relationship with reference]</w:t>
          </w:r>
        </w:p>
      </w:docPartBody>
    </w:docPart>
    <w:docPart>
      <w:docPartPr>
        <w:name w:val="C27B12FD7A3F43E1A7EFEE9D4A23E173"/>
        <w:category>
          <w:name w:val="General"/>
          <w:gallery w:val="placeholder"/>
        </w:category>
        <w:types>
          <w:type w:val="bbPlcHdr"/>
        </w:types>
        <w:behaviors>
          <w:behavior w:val="content"/>
        </w:behaviors>
        <w:guid w:val="{321AC1F5-122C-4B06-9E33-0EB5014BEF5D}"/>
      </w:docPartPr>
      <w:docPartBody>
        <w:p w:rsidR="005B6EC8" w:rsidRDefault="0033209C">
          <w:pPr>
            <w:pStyle w:val="C27B12FD7A3F43E1A7EFEE9D4A23E173"/>
          </w:pPr>
          <w:r>
            <w:rPr>
              <w:rStyle w:val="ContentBodyBoldChar"/>
            </w:rPr>
            <w:t>[Company Name]</w:t>
          </w:r>
        </w:p>
      </w:docPartBody>
    </w:docPart>
    <w:docPart>
      <w:docPartPr>
        <w:name w:val="69CBF04ED8894E09BF29913B7956C3AE"/>
        <w:category>
          <w:name w:val="General"/>
          <w:gallery w:val="placeholder"/>
        </w:category>
        <w:types>
          <w:type w:val="bbPlcHdr"/>
        </w:types>
        <w:behaviors>
          <w:behavior w:val="content"/>
        </w:behaviors>
        <w:guid w:val="{51174763-BC79-453B-BD4C-F2B3B1ABBF01}"/>
      </w:docPartPr>
      <w:docPartBody>
        <w:p w:rsidR="005B6EC8" w:rsidRDefault="0033209C">
          <w:pPr>
            <w:pStyle w:val="69CBF04ED8894E09BF29913B7956C3AE"/>
          </w:pPr>
          <w:r>
            <w:rPr>
              <w:rStyle w:val="ContentBodyBoldChar"/>
            </w:rPr>
            <w:t>[dates of employment]</w:t>
          </w:r>
        </w:p>
      </w:docPartBody>
    </w:docPart>
    <w:docPart>
      <w:docPartPr>
        <w:name w:val="28FB3454C3EA4B03B4FB4BAFAE0EA920"/>
        <w:category>
          <w:name w:val="General"/>
          <w:gallery w:val="placeholder"/>
        </w:category>
        <w:types>
          <w:type w:val="bbPlcHdr"/>
        </w:types>
        <w:behaviors>
          <w:behavior w:val="content"/>
        </w:behaviors>
        <w:guid w:val="{B98F874D-352E-4EF3-B79B-F328678A3A90}"/>
      </w:docPartPr>
      <w:docPartBody>
        <w:p w:rsidR="005B6EC8" w:rsidRDefault="0033209C">
          <w:pPr>
            <w:pStyle w:val="28FB3454C3EA4B03B4FB4BAFAE0EA920"/>
          </w:pPr>
          <w:r>
            <w:rPr>
              <w:szCs w:val="20"/>
            </w:rPr>
            <w:t>5.</w:t>
          </w:r>
        </w:p>
      </w:docPartBody>
    </w:docPart>
    <w:docPart>
      <w:docPartPr>
        <w:name w:val="2A425B5F700A46AE87237085CE99F9BC"/>
        <w:category>
          <w:name w:val="General"/>
          <w:gallery w:val="placeholder"/>
        </w:category>
        <w:types>
          <w:type w:val="bbPlcHdr"/>
        </w:types>
        <w:behaviors>
          <w:behavior w:val="content"/>
        </w:behaviors>
        <w:guid w:val="{374436EE-DF73-4AF8-AAF7-34BD0DDC9897}"/>
      </w:docPartPr>
      <w:docPartBody>
        <w:p w:rsidR="005B6EC8" w:rsidRDefault="0033209C">
          <w:pPr>
            <w:pStyle w:val="2A425B5F700A46AE87237085CE99F9BC"/>
          </w:pPr>
          <w:r>
            <w:rPr>
              <w:sz w:val="20"/>
              <w:szCs w:val="20"/>
            </w:rPr>
            <w:t>[Title]</w:t>
          </w:r>
        </w:p>
      </w:docPartBody>
    </w:docPart>
    <w:docPart>
      <w:docPartPr>
        <w:name w:val="E0D82DE619F34D75A7FEA4E0A1930178"/>
        <w:category>
          <w:name w:val="General"/>
          <w:gallery w:val="placeholder"/>
        </w:category>
        <w:types>
          <w:type w:val="bbPlcHdr"/>
        </w:types>
        <w:behaviors>
          <w:behavior w:val="content"/>
        </w:behaviors>
        <w:guid w:val="{F518E35D-688E-45F1-AEA8-D0E1AE454578}"/>
      </w:docPartPr>
      <w:docPartBody>
        <w:p w:rsidR="005B6EC8" w:rsidRDefault="0033209C">
          <w:pPr>
            <w:pStyle w:val="E0D82DE619F34D75A7FEA4E0A1930178"/>
          </w:pPr>
          <w:r>
            <w:rPr>
              <w:rStyle w:val="ContentBodyBoldChar"/>
            </w:rPr>
            <w:t>[Company Name]</w:t>
          </w:r>
        </w:p>
      </w:docPartBody>
    </w:docPart>
    <w:docPart>
      <w:docPartPr>
        <w:name w:val="C6F90DD0B73340E3B55296E89666F648"/>
        <w:category>
          <w:name w:val="General"/>
          <w:gallery w:val="placeholder"/>
        </w:category>
        <w:types>
          <w:type w:val="bbPlcHdr"/>
        </w:types>
        <w:behaviors>
          <w:behavior w:val="content"/>
        </w:behaviors>
        <w:guid w:val="{B57B5849-E4CA-4E88-85EF-1BD1CA2BF6BE}"/>
      </w:docPartPr>
      <w:docPartBody>
        <w:p w:rsidR="005B6EC8" w:rsidRDefault="0033209C">
          <w:pPr>
            <w:pStyle w:val="C6F90DD0B73340E3B55296E89666F648"/>
          </w:pPr>
          <w:r>
            <w:rPr>
              <w:rStyle w:val="ContentBodyBoldChar"/>
            </w:rPr>
            <w:t>[dates of employment]</w:t>
          </w:r>
        </w:p>
      </w:docPartBody>
    </w:docPart>
    <w:docPart>
      <w:docPartPr>
        <w:name w:val="7ACC7B6AACCF4B508B83665F12271207"/>
        <w:category>
          <w:name w:val="General"/>
          <w:gallery w:val="placeholder"/>
        </w:category>
        <w:types>
          <w:type w:val="bbPlcHdr"/>
        </w:types>
        <w:behaviors>
          <w:behavior w:val="content"/>
        </w:behaviors>
        <w:guid w:val="{DBF1E770-C9F4-46ED-9679-93E453CA32F6}"/>
      </w:docPartPr>
      <w:docPartBody>
        <w:p w:rsidR="005B6EC8" w:rsidRDefault="00500B75" w:rsidP="00500B75">
          <w:pPr>
            <w:pStyle w:val="7ACC7B6AACCF4B508B83665F12271207"/>
          </w:pPr>
          <w:r>
            <w:rPr>
              <w:sz w:val="20"/>
              <w:szCs w:val="20"/>
            </w:rPr>
            <w:t>[Street Address]</w:t>
          </w:r>
        </w:p>
      </w:docPartBody>
    </w:docPart>
    <w:docPart>
      <w:docPartPr>
        <w:name w:val="811D218E07FB4266A1B61C0238CEBD63"/>
        <w:category>
          <w:name w:val="General"/>
          <w:gallery w:val="placeholder"/>
        </w:category>
        <w:types>
          <w:type w:val="bbPlcHdr"/>
        </w:types>
        <w:behaviors>
          <w:behavior w:val="content"/>
        </w:behaviors>
        <w:guid w:val="{C8FB0D16-78DD-439C-BDEB-409B3605EC23}"/>
      </w:docPartPr>
      <w:docPartBody>
        <w:p w:rsidR="005B6EC8" w:rsidRDefault="00500B75" w:rsidP="00500B75">
          <w:pPr>
            <w:pStyle w:val="811D218E07FB4266A1B61C0238CEBD63"/>
          </w:pPr>
          <w:r>
            <w:rPr>
              <w:sz w:val="20"/>
              <w:szCs w:val="20"/>
            </w:rPr>
            <w:t>[phone]</w:t>
          </w:r>
        </w:p>
      </w:docPartBody>
    </w:docPart>
    <w:docPart>
      <w:docPartPr>
        <w:name w:val="7D6A4528A4004B30ABCACC8F26388F96"/>
        <w:category>
          <w:name w:val="General"/>
          <w:gallery w:val="placeholder"/>
        </w:category>
        <w:types>
          <w:type w:val="bbPlcHdr"/>
        </w:types>
        <w:behaviors>
          <w:behavior w:val="content"/>
        </w:behaviors>
        <w:guid w:val="{AD207950-EFC3-424E-861F-F206E360C114}"/>
      </w:docPartPr>
      <w:docPartBody>
        <w:p w:rsidR="005B6EC8" w:rsidRDefault="00500B75" w:rsidP="00500B75">
          <w:pPr>
            <w:pStyle w:val="7D6A4528A4004B30ABCACC8F26388F96"/>
          </w:pPr>
          <w:r>
            <w:rPr>
              <w:sz w:val="20"/>
              <w:szCs w:val="20"/>
            </w:rPr>
            <w:t>[Street Address]</w:t>
          </w:r>
        </w:p>
      </w:docPartBody>
    </w:docPart>
    <w:docPart>
      <w:docPartPr>
        <w:name w:val="DE254BB9E99E4CDCA43B5D7F39CE19F2"/>
        <w:category>
          <w:name w:val="General"/>
          <w:gallery w:val="placeholder"/>
        </w:category>
        <w:types>
          <w:type w:val="bbPlcHdr"/>
        </w:types>
        <w:behaviors>
          <w:behavior w:val="content"/>
        </w:behaviors>
        <w:guid w:val="{5E0D1152-1C68-4EC2-A7CC-BF3A5DFAF711}"/>
      </w:docPartPr>
      <w:docPartBody>
        <w:p w:rsidR="005B6EC8" w:rsidRDefault="00500B75" w:rsidP="00500B75">
          <w:pPr>
            <w:pStyle w:val="DE254BB9E99E4CDCA43B5D7F39CE19F2"/>
          </w:pPr>
          <w:r>
            <w:rPr>
              <w:sz w:val="20"/>
              <w:szCs w:val="20"/>
            </w:rPr>
            <w:t>[City, ST  ZIP Code]</w:t>
          </w:r>
        </w:p>
      </w:docPartBody>
    </w:docPart>
    <w:docPart>
      <w:docPartPr>
        <w:name w:val="91B99E63316043C4B223CBE0FDD93C7C"/>
        <w:category>
          <w:name w:val="General"/>
          <w:gallery w:val="placeholder"/>
        </w:category>
        <w:types>
          <w:type w:val="bbPlcHdr"/>
        </w:types>
        <w:behaviors>
          <w:behavior w:val="content"/>
        </w:behaviors>
        <w:guid w:val="{57D108F9-B28B-47E5-AAF1-B0150C84003E}"/>
      </w:docPartPr>
      <w:docPartBody>
        <w:p w:rsidR="005B6EC8" w:rsidRDefault="00500B75" w:rsidP="00500B75">
          <w:pPr>
            <w:pStyle w:val="91B99E63316043C4B223CBE0FDD93C7C"/>
          </w:pPr>
          <w:r>
            <w:rPr>
              <w:szCs w:val="20"/>
            </w:rPr>
            <w:t>1.</w:t>
          </w:r>
        </w:p>
      </w:docPartBody>
    </w:docPart>
    <w:docPart>
      <w:docPartPr>
        <w:name w:val="632F93C319224818AD7F546BE023DF06"/>
        <w:category>
          <w:name w:val="General"/>
          <w:gallery w:val="placeholder"/>
        </w:category>
        <w:types>
          <w:type w:val="bbPlcHdr"/>
        </w:types>
        <w:behaviors>
          <w:behavior w:val="content"/>
        </w:behaviors>
        <w:guid w:val="{3080F77B-A71F-4FAA-BD41-D8E8C8291199}"/>
      </w:docPartPr>
      <w:docPartBody>
        <w:p w:rsidR="005B6EC8" w:rsidRDefault="00500B75" w:rsidP="00500B75">
          <w:pPr>
            <w:pStyle w:val="632F93C319224818AD7F546BE023DF06"/>
          </w:pPr>
          <w:r>
            <w:rPr>
              <w:sz w:val="20"/>
              <w:szCs w:val="20"/>
            </w:rPr>
            <w:t>[phone]</w:t>
          </w:r>
        </w:p>
      </w:docPartBody>
    </w:docPart>
    <w:docPart>
      <w:docPartPr>
        <w:name w:val="9570D111810A460D95028DC76E1B2616"/>
        <w:category>
          <w:name w:val="General"/>
          <w:gallery w:val="placeholder"/>
        </w:category>
        <w:types>
          <w:type w:val="bbPlcHdr"/>
        </w:types>
        <w:behaviors>
          <w:behavior w:val="content"/>
        </w:behaviors>
        <w:guid w:val="{485B55FA-D2AB-4A43-8296-828BA7E8EC6B}"/>
      </w:docPartPr>
      <w:docPartBody>
        <w:p w:rsidR="005B6EC8" w:rsidRDefault="00500B75" w:rsidP="00500B75">
          <w:pPr>
            <w:pStyle w:val="9570D111810A460D95028DC76E1B2616"/>
          </w:pPr>
          <w:r>
            <w:rPr>
              <w:sz w:val="20"/>
              <w:szCs w:val="20"/>
            </w:rPr>
            <w:t>[Street Address]</w:t>
          </w:r>
        </w:p>
      </w:docPartBody>
    </w:docPart>
    <w:docPart>
      <w:docPartPr>
        <w:name w:val="11981ACE11BA4CE085954B6B858FFA6B"/>
        <w:category>
          <w:name w:val="General"/>
          <w:gallery w:val="placeholder"/>
        </w:category>
        <w:types>
          <w:type w:val="bbPlcHdr"/>
        </w:types>
        <w:behaviors>
          <w:behavior w:val="content"/>
        </w:behaviors>
        <w:guid w:val="{348B41B6-C46A-43AA-939C-6387BF36B70A}"/>
      </w:docPartPr>
      <w:docPartBody>
        <w:p w:rsidR="005B6EC8" w:rsidRDefault="00500B75" w:rsidP="00500B75">
          <w:pPr>
            <w:pStyle w:val="11981ACE11BA4CE085954B6B858FFA6B"/>
          </w:pPr>
          <w:r>
            <w:rPr>
              <w:sz w:val="20"/>
              <w:szCs w:val="20"/>
            </w:rPr>
            <w:t>[City, ST  ZIP Code]</w:t>
          </w:r>
        </w:p>
      </w:docPartBody>
    </w:docPart>
    <w:docPart>
      <w:docPartPr>
        <w:name w:val="3C9249BF4D1A4ABCA844A0024B37546F"/>
        <w:category>
          <w:name w:val="General"/>
          <w:gallery w:val="placeholder"/>
        </w:category>
        <w:types>
          <w:type w:val="bbPlcHdr"/>
        </w:types>
        <w:behaviors>
          <w:behavior w:val="content"/>
        </w:behaviors>
        <w:guid w:val="{79DA6BB0-314E-4A73-996D-E2CA41DE503F}"/>
      </w:docPartPr>
      <w:docPartBody>
        <w:p w:rsidR="005B6EC8" w:rsidRDefault="00500B75" w:rsidP="00500B75">
          <w:pPr>
            <w:pStyle w:val="3C9249BF4D1A4ABCA844A0024B37546F"/>
          </w:pPr>
          <w:r>
            <w:rPr>
              <w:sz w:val="20"/>
              <w:szCs w:val="20"/>
            </w:rPr>
            <w:t>[phone]</w:t>
          </w:r>
        </w:p>
      </w:docPartBody>
    </w:docPart>
    <w:docPart>
      <w:docPartPr>
        <w:name w:val="77C9C1CCE4874BD8ADA03AD022C774FE"/>
        <w:category>
          <w:name w:val="General"/>
          <w:gallery w:val="placeholder"/>
        </w:category>
        <w:types>
          <w:type w:val="bbPlcHdr"/>
        </w:types>
        <w:behaviors>
          <w:behavior w:val="content"/>
        </w:behaviors>
        <w:guid w:val="{38AA9D0F-6C33-4E94-80E4-105F5EDC552E}"/>
      </w:docPartPr>
      <w:docPartBody>
        <w:p w:rsidR="005B6EC8" w:rsidRDefault="00500B75" w:rsidP="00500B75">
          <w:pPr>
            <w:pStyle w:val="77C9C1CCE4874BD8ADA03AD022C774FE"/>
          </w:pPr>
          <w:r>
            <w:rPr>
              <w:sz w:val="20"/>
              <w:szCs w:val="20"/>
            </w:rPr>
            <w:t>[Title]</w:t>
          </w:r>
        </w:p>
      </w:docPartBody>
    </w:docPart>
    <w:docPart>
      <w:docPartPr>
        <w:name w:val="B6F330AEE8634F90A2FD374D4CB7C7C6"/>
        <w:category>
          <w:name w:val="General"/>
          <w:gallery w:val="placeholder"/>
        </w:category>
        <w:types>
          <w:type w:val="bbPlcHdr"/>
        </w:types>
        <w:behaviors>
          <w:behavior w:val="content"/>
        </w:behaviors>
        <w:guid w:val="{93877759-5404-45D0-A3BC-31E2C2F7786E}"/>
      </w:docPartPr>
      <w:docPartBody>
        <w:p w:rsidR="005B6EC8" w:rsidRDefault="00500B75" w:rsidP="00500B75">
          <w:pPr>
            <w:pStyle w:val="B6F330AEE8634F90A2FD374D4CB7C7C6"/>
          </w:pPr>
          <w:r>
            <w:rPr>
              <w:sz w:val="20"/>
              <w:szCs w:val="20"/>
            </w:rPr>
            <w:t>[Street Address]</w:t>
          </w:r>
        </w:p>
      </w:docPartBody>
    </w:docPart>
    <w:docPart>
      <w:docPartPr>
        <w:name w:val="EBDDC21B58E74A40B6A4B4BFECF7B8F9"/>
        <w:category>
          <w:name w:val="General"/>
          <w:gallery w:val="placeholder"/>
        </w:category>
        <w:types>
          <w:type w:val="bbPlcHdr"/>
        </w:types>
        <w:behaviors>
          <w:behavior w:val="content"/>
        </w:behaviors>
        <w:guid w:val="{3782F274-810F-4EA9-8127-974D15788B26}"/>
      </w:docPartPr>
      <w:docPartBody>
        <w:p w:rsidR="005B6EC8" w:rsidRDefault="00500B75" w:rsidP="00500B75">
          <w:pPr>
            <w:pStyle w:val="EBDDC21B58E74A40B6A4B4BFECF7B8F9"/>
          </w:pPr>
          <w:r>
            <w:rPr>
              <w:sz w:val="20"/>
              <w:szCs w:val="20"/>
            </w:rPr>
            <w:t>[City, ST  ZIP Code]</w:t>
          </w:r>
        </w:p>
      </w:docPartBody>
    </w:docPart>
    <w:docPart>
      <w:docPartPr>
        <w:name w:val="B640ADD5F99B4405A22E261DE5B14DBF"/>
        <w:category>
          <w:name w:val="General"/>
          <w:gallery w:val="placeholder"/>
        </w:category>
        <w:types>
          <w:type w:val="bbPlcHdr"/>
        </w:types>
        <w:behaviors>
          <w:behavior w:val="content"/>
        </w:behaviors>
        <w:guid w:val="{6866A4C0-3B94-4891-B302-3FBF8CD6FE6A}"/>
      </w:docPartPr>
      <w:docPartBody>
        <w:p w:rsidR="005B6EC8" w:rsidRDefault="00500B75" w:rsidP="00500B75">
          <w:pPr>
            <w:pStyle w:val="B640ADD5F99B4405A22E261DE5B14DBF"/>
          </w:pPr>
          <w:r>
            <w:rPr>
              <w:sz w:val="20"/>
              <w:szCs w:val="20"/>
            </w:rPr>
            <w:t>[phone]</w:t>
          </w:r>
        </w:p>
      </w:docPartBody>
    </w:docPart>
    <w:docPart>
      <w:docPartPr>
        <w:name w:val="0790D6C73012452BA807BD6E03349480"/>
        <w:category>
          <w:name w:val="General"/>
          <w:gallery w:val="placeholder"/>
        </w:category>
        <w:types>
          <w:type w:val="bbPlcHdr"/>
        </w:types>
        <w:behaviors>
          <w:behavior w:val="content"/>
        </w:behaviors>
        <w:guid w:val="{E753769F-046A-4D3A-AA41-45D8668D496B}"/>
      </w:docPartPr>
      <w:docPartBody>
        <w:p w:rsidR="005B6EC8" w:rsidRDefault="00500B75" w:rsidP="00500B75">
          <w:pPr>
            <w:pStyle w:val="0790D6C73012452BA807BD6E03349480"/>
          </w:pPr>
          <w:r>
            <w:rPr>
              <w:sz w:val="20"/>
              <w:szCs w:val="20"/>
            </w:rPr>
            <w:t>[Street Address]</w:t>
          </w:r>
        </w:p>
      </w:docPartBody>
    </w:docPart>
    <w:docPart>
      <w:docPartPr>
        <w:name w:val="595E4A9F4AC2437C8DE6EFC755887530"/>
        <w:category>
          <w:name w:val="General"/>
          <w:gallery w:val="placeholder"/>
        </w:category>
        <w:types>
          <w:type w:val="bbPlcHdr"/>
        </w:types>
        <w:behaviors>
          <w:behavior w:val="content"/>
        </w:behaviors>
        <w:guid w:val="{5E485E81-5E43-49FE-B9F3-9BC1B68669B9}"/>
      </w:docPartPr>
      <w:docPartBody>
        <w:p w:rsidR="005B6EC8" w:rsidRDefault="00500B75" w:rsidP="00500B75">
          <w:pPr>
            <w:pStyle w:val="595E4A9F4AC2437C8DE6EFC755887530"/>
          </w:pPr>
          <w:r>
            <w:rPr>
              <w:sz w:val="20"/>
              <w:szCs w:val="20"/>
            </w:rPr>
            <w:t>[City, ST  ZIP Code]</w:t>
          </w:r>
        </w:p>
      </w:docPartBody>
    </w:docPart>
    <w:docPart>
      <w:docPartPr>
        <w:name w:val="04F435C1C5AC4F97A44BEF055D5DEE3D"/>
        <w:category>
          <w:name w:val="General"/>
          <w:gallery w:val="placeholder"/>
        </w:category>
        <w:types>
          <w:type w:val="bbPlcHdr"/>
        </w:types>
        <w:behaviors>
          <w:behavior w:val="content"/>
        </w:behaviors>
        <w:guid w:val="{30B027A3-D515-429D-A99D-C6BBB0849BF2}"/>
      </w:docPartPr>
      <w:docPartBody>
        <w:p w:rsidR="005B6EC8" w:rsidRDefault="00500B75" w:rsidP="00500B75">
          <w:pPr>
            <w:pStyle w:val="04F435C1C5AC4F97A44BEF055D5DEE3D"/>
          </w:pPr>
          <w:r>
            <w:rPr>
              <w:sz w:val="20"/>
              <w:szCs w:val="20"/>
            </w:rPr>
            <w:t>[phone]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B75"/>
    <w:rsid w:val="002100FC"/>
    <w:rsid w:val="0033209C"/>
    <w:rsid w:val="004261C0"/>
    <w:rsid w:val="00500B75"/>
    <w:rsid w:val="0057518B"/>
    <w:rsid w:val="005B6EC8"/>
    <w:rsid w:val="006B6ED5"/>
    <w:rsid w:val="00703021"/>
    <w:rsid w:val="00811E5F"/>
    <w:rsid w:val="00D8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43F812A2EA4F339E768DA3188CA259">
    <w:name w:val="4443F812A2EA4F339E768DA3188CA259"/>
  </w:style>
  <w:style w:type="paragraph" w:customStyle="1" w:styleId="46420F834A5B4A8483CCA17E1A535FAF">
    <w:name w:val="46420F834A5B4A8483CCA17E1A535FAF"/>
  </w:style>
  <w:style w:type="paragraph" w:customStyle="1" w:styleId="ContentBodyBold">
    <w:name w:val="Content Body Bold"/>
    <w:basedOn w:val="Normal"/>
    <w:link w:val="ContentBodyBoldChar"/>
    <w:qFormat/>
    <w:rsid w:val="002100FC"/>
    <w:pPr>
      <w:spacing w:after="240" w:line="360" w:lineRule="auto"/>
    </w:pPr>
    <w:rPr>
      <w:rFonts w:eastAsiaTheme="minorHAnsi"/>
      <w:b/>
      <w:color w:val="000000" w:themeColor="text1"/>
    </w:rPr>
  </w:style>
  <w:style w:type="character" w:customStyle="1" w:styleId="ContentBodyBoldChar">
    <w:name w:val="Content Body Bold Char"/>
    <w:basedOn w:val="DefaultParagraphFont"/>
    <w:link w:val="ContentBodyBold"/>
    <w:rsid w:val="002100FC"/>
    <w:rPr>
      <w:rFonts w:eastAsiaTheme="minorHAnsi"/>
      <w:b/>
      <w:color w:val="000000" w:themeColor="text1"/>
    </w:rPr>
  </w:style>
  <w:style w:type="paragraph" w:customStyle="1" w:styleId="B85CBDBD4BAF40DEABE596EFE637844E">
    <w:name w:val="B85CBDBD4BAF40DEABE596EFE637844E"/>
  </w:style>
  <w:style w:type="paragraph" w:customStyle="1" w:styleId="F047E7EFDF2C412E97C93A4224656066">
    <w:name w:val="F047E7EFDF2C412E97C93A4224656066"/>
  </w:style>
  <w:style w:type="paragraph" w:customStyle="1" w:styleId="B4973133197A489899DAF1B25A4B2D01">
    <w:name w:val="B4973133197A489899DAF1B25A4B2D01"/>
  </w:style>
  <w:style w:type="paragraph" w:customStyle="1" w:styleId="A39DDC7DA5CF44A38855991968E5412E">
    <w:name w:val="A39DDC7DA5CF44A38855991968E5412E"/>
  </w:style>
  <w:style w:type="paragraph" w:customStyle="1" w:styleId="1F2301023F2240F6BF19B90C5365623A">
    <w:name w:val="1F2301023F2240F6BF19B90C5365623A"/>
  </w:style>
  <w:style w:type="paragraph" w:customStyle="1" w:styleId="1CFDB6B646104E2F8CC0025F060AB3CB">
    <w:name w:val="1CFDB6B646104E2F8CC0025F060AB3CB"/>
  </w:style>
  <w:style w:type="paragraph" w:customStyle="1" w:styleId="555F67252E3D457BABF626E38658F659">
    <w:name w:val="555F67252E3D457BABF626E38658F659"/>
  </w:style>
  <w:style w:type="paragraph" w:customStyle="1" w:styleId="99B2CCF83BB247ADB8597BD3FD029509">
    <w:name w:val="99B2CCF83BB247ADB8597BD3FD029509"/>
  </w:style>
  <w:style w:type="paragraph" w:customStyle="1" w:styleId="E3BF2163E69846009DF871AE5953DE07">
    <w:name w:val="E3BF2163E69846009DF871AE5953DE07"/>
  </w:style>
  <w:style w:type="paragraph" w:customStyle="1" w:styleId="2E87A0BBF04945F0858462664713E208">
    <w:name w:val="2E87A0BBF04945F0858462664713E208"/>
  </w:style>
  <w:style w:type="paragraph" w:customStyle="1" w:styleId="1EAD308592AB468284252068E189C685">
    <w:name w:val="1EAD308592AB468284252068E189C685"/>
  </w:style>
  <w:style w:type="paragraph" w:customStyle="1" w:styleId="4FA045ACE743409794AE6F200E150BE4">
    <w:name w:val="4FA045ACE743409794AE6F200E150BE4"/>
  </w:style>
  <w:style w:type="paragraph" w:customStyle="1" w:styleId="0D76F221332C42E58B6FE5D493FEFCC6">
    <w:name w:val="0D76F221332C42E58B6FE5D493FEFCC6"/>
  </w:style>
  <w:style w:type="paragraph" w:customStyle="1" w:styleId="5A7DD1E26F4D4A979F02485DE12202C9">
    <w:name w:val="5A7DD1E26F4D4A979F02485DE12202C9"/>
  </w:style>
  <w:style w:type="paragraph" w:customStyle="1" w:styleId="85828BB22D3D4A4A818FF77793CB2B25">
    <w:name w:val="85828BB22D3D4A4A818FF77793CB2B25"/>
  </w:style>
  <w:style w:type="paragraph" w:customStyle="1" w:styleId="1B0A46D73CF04D30BC51D72CEE2648A1">
    <w:name w:val="1B0A46D73CF04D30BC51D72CEE2648A1"/>
  </w:style>
  <w:style w:type="paragraph" w:customStyle="1" w:styleId="8BF8B660DDA4423D891D371D6D8F23E2">
    <w:name w:val="8BF8B660DDA4423D891D371D6D8F23E2"/>
  </w:style>
  <w:style w:type="paragraph" w:customStyle="1" w:styleId="CBA9D8B208EE4069943C2E916E2485CA">
    <w:name w:val="CBA9D8B208EE4069943C2E916E2485CA"/>
  </w:style>
  <w:style w:type="paragraph" w:customStyle="1" w:styleId="EC7165BB8FD14014B696F67AD4DB2DCC">
    <w:name w:val="EC7165BB8FD14014B696F67AD4DB2DCC"/>
  </w:style>
  <w:style w:type="paragraph" w:customStyle="1" w:styleId="F13BE4DB792A4EC1937149427B3ACC6E">
    <w:name w:val="F13BE4DB792A4EC1937149427B3ACC6E"/>
  </w:style>
  <w:style w:type="paragraph" w:customStyle="1" w:styleId="AF235EC2590749DDA6B7BAD5BF1F6BDE">
    <w:name w:val="AF235EC2590749DDA6B7BAD5BF1F6BDE"/>
  </w:style>
  <w:style w:type="paragraph" w:customStyle="1" w:styleId="241572153ADE4FA080A4B5B3D1D8C2F4">
    <w:name w:val="241572153ADE4FA080A4B5B3D1D8C2F4"/>
  </w:style>
  <w:style w:type="paragraph" w:customStyle="1" w:styleId="052768E044C5442C97293D0D415EAA17">
    <w:name w:val="052768E044C5442C97293D0D415EAA17"/>
  </w:style>
  <w:style w:type="paragraph" w:customStyle="1" w:styleId="1B58802794FD4E40BDC71A75A4670596">
    <w:name w:val="1B58802794FD4E40BDC71A75A4670596"/>
  </w:style>
  <w:style w:type="paragraph" w:customStyle="1" w:styleId="CEC35B49FBC94432B7D61F01065714EA">
    <w:name w:val="CEC35B49FBC94432B7D61F01065714EA"/>
  </w:style>
  <w:style w:type="paragraph" w:customStyle="1" w:styleId="52A0080F227943569425802753B7C8CB">
    <w:name w:val="52A0080F227943569425802753B7C8CB"/>
  </w:style>
  <w:style w:type="paragraph" w:customStyle="1" w:styleId="7D886F3EEA204C518B0494D9B940319C">
    <w:name w:val="7D886F3EEA204C518B0494D9B940319C"/>
  </w:style>
  <w:style w:type="paragraph" w:customStyle="1" w:styleId="581898702F6D45A488B5088B5405144B">
    <w:name w:val="581898702F6D45A488B5088B5405144B"/>
  </w:style>
  <w:style w:type="paragraph" w:customStyle="1" w:styleId="C0632D395D814FBAA75096EEBD45F66E">
    <w:name w:val="C0632D395D814FBAA75096EEBD45F66E"/>
  </w:style>
  <w:style w:type="paragraph" w:customStyle="1" w:styleId="164DE9A889C1482ABC0CB4C5D636C981">
    <w:name w:val="164DE9A889C1482ABC0CB4C5D636C981"/>
  </w:style>
  <w:style w:type="paragraph" w:customStyle="1" w:styleId="033B1B6A4529496C9A3B5968C85EEABB">
    <w:name w:val="033B1B6A4529496C9A3B5968C85EEABB"/>
  </w:style>
  <w:style w:type="paragraph" w:customStyle="1" w:styleId="64B62C394FB44686A7C969439F4DF7C9">
    <w:name w:val="64B62C394FB44686A7C969439F4DF7C9"/>
  </w:style>
  <w:style w:type="paragraph" w:customStyle="1" w:styleId="46CA0784A5CC4660B068344574F9EE7D">
    <w:name w:val="46CA0784A5CC4660B068344574F9EE7D"/>
  </w:style>
  <w:style w:type="paragraph" w:customStyle="1" w:styleId="AF8477A34DA64F6686EC0A11DFA0C70D">
    <w:name w:val="AF8477A34DA64F6686EC0A11DFA0C70D"/>
  </w:style>
  <w:style w:type="paragraph" w:customStyle="1" w:styleId="06FEE7F667504E2A8975BF780B0EE4E5">
    <w:name w:val="06FEE7F667504E2A8975BF780B0EE4E5"/>
  </w:style>
  <w:style w:type="paragraph" w:customStyle="1" w:styleId="0286074B2C914E6C9353E6ECCBD02881">
    <w:name w:val="0286074B2C914E6C9353E6ECCBD02881"/>
  </w:style>
  <w:style w:type="paragraph" w:customStyle="1" w:styleId="B3CEA90713C0499BB2F187B1EB32DED4">
    <w:name w:val="B3CEA90713C0499BB2F187B1EB32DED4"/>
  </w:style>
  <w:style w:type="paragraph" w:customStyle="1" w:styleId="BB19503BCAAA47849ACE359F5F6A7253">
    <w:name w:val="BB19503BCAAA47849ACE359F5F6A7253"/>
  </w:style>
  <w:style w:type="paragraph" w:customStyle="1" w:styleId="F695F73FF00A409387F115CB0404400F">
    <w:name w:val="F695F73FF00A409387F115CB0404400F"/>
  </w:style>
  <w:style w:type="paragraph" w:customStyle="1" w:styleId="3544AAA7303048D39D16B59F9495348B">
    <w:name w:val="3544AAA7303048D39D16B59F9495348B"/>
  </w:style>
  <w:style w:type="paragraph" w:customStyle="1" w:styleId="EC5840D1137745D88C22EB53483A7691">
    <w:name w:val="EC5840D1137745D88C22EB53483A7691"/>
  </w:style>
  <w:style w:type="paragraph" w:customStyle="1" w:styleId="C27B12FD7A3F43E1A7EFEE9D4A23E173">
    <w:name w:val="C27B12FD7A3F43E1A7EFEE9D4A23E173"/>
  </w:style>
  <w:style w:type="paragraph" w:customStyle="1" w:styleId="69CBF04ED8894E09BF29913B7956C3AE">
    <w:name w:val="69CBF04ED8894E09BF29913B7956C3AE"/>
  </w:style>
  <w:style w:type="paragraph" w:customStyle="1" w:styleId="28FB3454C3EA4B03B4FB4BAFAE0EA920">
    <w:name w:val="28FB3454C3EA4B03B4FB4BAFAE0EA920"/>
  </w:style>
  <w:style w:type="paragraph" w:customStyle="1" w:styleId="87B5495A1633412D842DFB0A858FDA64">
    <w:name w:val="87B5495A1633412D842DFB0A858FDA64"/>
  </w:style>
  <w:style w:type="paragraph" w:customStyle="1" w:styleId="2A425B5F700A46AE87237085CE99F9BC">
    <w:name w:val="2A425B5F700A46AE87237085CE99F9BC"/>
  </w:style>
  <w:style w:type="paragraph" w:customStyle="1" w:styleId="60E60C0DA9C8409CADB319CC8CF90197">
    <w:name w:val="60E60C0DA9C8409CADB319CC8CF90197"/>
  </w:style>
  <w:style w:type="paragraph" w:customStyle="1" w:styleId="D12E7E1D913C43AE8587336F0FCBD794">
    <w:name w:val="D12E7E1D913C43AE8587336F0FCBD794"/>
  </w:style>
  <w:style w:type="paragraph" w:customStyle="1" w:styleId="6E1966FF0A9841B9BE30D2AC938DA014">
    <w:name w:val="6E1966FF0A9841B9BE30D2AC938DA014"/>
  </w:style>
  <w:style w:type="paragraph" w:customStyle="1" w:styleId="13510FD74899429099285A6182498C49">
    <w:name w:val="13510FD74899429099285A6182498C49"/>
  </w:style>
  <w:style w:type="paragraph" w:customStyle="1" w:styleId="2F72562B47EF466A88E0BC7786B86672">
    <w:name w:val="2F72562B47EF466A88E0BC7786B86672"/>
  </w:style>
  <w:style w:type="paragraph" w:customStyle="1" w:styleId="26010E2F31BD488D9575C16FA0752092">
    <w:name w:val="26010E2F31BD488D9575C16FA0752092"/>
  </w:style>
  <w:style w:type="paragraph" w:customStyle="1" w:styleId="E0D82DE619F34D75A7FEA4E0A1930178">
    <w:name w:val="E0D82DE619F34D75A7FEA4E0A1930178"/>
  </w:style>
  <w:style w:type="paragraph" w:customStyle="1" w:styleId="C6F90DD0B73340E3B55296E89666F648">
    <w:name w:val="C6F90DD0B73340E3B55296E89666F648"/>
  </w:style>
  <w:style w:type="paragraph" w:customStyle="1" w:styleId="7ACC7B6AACCF4B508B83665F12271207">
    <w:name w:val="7ACC7B6AACCF4B508B83665F12271207"/>
    <w:rsid w:val="00500B75"/>
  </w:style>
  <w:style w:type="paragraph" w:customStyle="1" w:styleId="660A18EDE4594E1EA476B6E25085E16B">
    <w:name w:val="660A18EDE4594E1EA476B6E25085E16B"/>
    <w:rsid w:val="00500B75"/>
  </w:style>
  <w:style w:type="paragraph" w:customStyle="1" w:styleId="811D218E07FB4266A1B61C0238CEBD63">
    <w:name w:val="811D218E07FB4266A1B61C0238CEBD63"/>
    <w:rsid w:val="00500B75"/>
  </w:style>
  <w:style w:type="paragraph" w:customStyle="1" w:styleId="845D8484F69241FEA74561539DADF169">
    <w:name w:val="845D8484F69241FEA74561539DADF169"/>
    <w:rsid w:val="00500B75"/>
  </w:style>
  <w:style w:type="paragraph" w:customStyle="1" w:styleId="50F0D2C9602043DA8FE78CE0E559F64F">
    <w:name w:val="50F0D2C9602043DA8FE78CE0E559F64F"/>
    <w:rsid w:val="00500B75"/>
  </w:style>
  <w:style w:type="paragraph" w:customStyle="1" w:styleId="EE268E2CD406414F857A178429E2E129">
    <w:name w:val="EE268E2CD406414F857A178429E2E129"/>
    <w:rsid w:val="00500B75"/>
  </w:style>
  <w:style w:type="paragraph" w:customStyle="1" w:styleId="9D15CC02A7794E1F981C409188E0F1E4">
    <w:name w:val="9D15CC02A7794E1F981C409188E0F1E4"/>
    <w:rsid w:val="00500B75"/>
  </w:style>
  <w:style w:type="paragraph" w:customStyle="1" w:styleId="6A86DECF687649E0AFBE7CC4700DCB4F">
    <w:name w:val="6A86DECF687649E0AFBE7CC4700DCB4F"/>
    <w:rsid w:val="00500B75"/>
  </w:style>
  <w:style w:type="paragraph" w:customStyle="1" w:styleId="5817204DDC8544FF8612A4B00D2C18BC">
    <w:name w:val="5817204DDC8544FF8612A4B00D2C18BC"/>
    <w:rsid w:val="00500B75"/>
  </w:style>
  <w:style w:type="paragraph" w:customStyle="1" w:styleId="7D6A4528A4004B30ABCACC8F26388F96">
    <w:name w:val="7D6A4528A4004B30ABCACC8F26388F96"/>
    <w:rsid w:val="00500B75"/>
  </w:style>
  <w:style w:type="paragraph" w:customStyle="1" w:styleId="DE254BB9E99E4CDCA43B5D7F39CE19F2">
    <w:name w:val="DE254BB9E99E4CDCA43B5D7F39CE19F2"/>
    <w:rsid w:val="00500B75"/>
  </w:style>
  <w:style w:type="paragraph" w:customStyle="1" w:styleId="91B99E63316043C4B223CBE0FDD93C7C">
    <w:name w:val="91B99E63316043C4B223CBE0FDD93C7C"/>
    <w:rsid w:val="00500B75"/>
  </w:style>
  <w:style w:type="paragraph" w:customStyle="1" w:styleId="632F93C319224818AD7F546BE023DF06">
    <w:name w:val="632F93C319224818AD7F546BE023DF06"/>
    <w:rsid w:val="00500B75"/>
  </w:style>
  <w:style w:type="paragraph" w:customStyle="1" w:styleId="9570D111810A460D95028DC76E1B2616">
    <w:name w:val="9570D111810A460D95028DC76E1B2616"/>
    <w:rsid w:val="00500B75"/>
  </w:style>
  <w:style w:type="paragraph" w:customStyle="1" w:styleId="11981ACE11BA4CE085954B6B858FFA6B">
    <w:name w:val="11981ACE11BA4CE085954B6B858FFA6B"/>
    <w:rsid w:val="00500B75"/>
  </w:style>
  <w:style w:type="paragraph" w:customStyle="1" w:styleId="3C9249BF4D1A4ABCA844A0024B37546F">
    <w:name w:val="3C9249BF4D1A4ABCA844A0024B37546F"/>
    <w:rsid w:val="00500B75"/>
  </w:style>
  <w:style w:type="paragraph" w:customStyle="1" w:styleId="77C9C1CCE4874BD8ADA03AD022C774FE">
    <w:name w:val="77C9C1CCE4874BD8ADA03AD022C774FE"/>
    <w:rsid w:val="00500B75"/>
  </w:style>
  <w:style w:type="paragraph" w:customStyle="1" w:styleId="B6F330AEE8634F90A2FD374D4CB7C7C6">
    <w:name w:val="B6F330AEE8634F90A2FD374D4CB7C7C6"/>
    <w:rsid w:val="00500B75"/>
  </w:style>
  <w:style w:type="paragraph" w:customStyle="1" w:styleId="EBDDC21B58E74A40B6A4B4BFECF7B8F9">
    <w:name w:val="EBDDC21B58E74A40B6A4B4BFECF7B8F9"/>
    <w:rsid w:val="00500B75"/>
  </w:style>
  <w:style w:type="paragraph" w:customStyle="1" w:styleId="B640ADD5F99B4405A22E261DE5B14DBF">
    <w:name w:val="B640ADD5F99B4405A22E261DE5B14DBF"/>
    <w:rsid w:val="00500B75"/>
  </w:style>
  <w:style w:type="paragraph" w:customStyle="1" w:styleId="0790D6C73012452BA807BD6E03349480">
    <w:name w:val="0790D6C73012452BA807BD6E03349480"/>
    <w:rsid w:val="00500B75"/>
  </w:style>
  <w:style w:type="paragraph" w:customStyle="1" w:styleId="595E4A9F4AC2437C8DE6EFC755887530">
    <w:name w:val="595E4A9F4AC2437C8DE6EFC755887530"/>
    <w:rsid w:val="00500B75"/>
  </w:style>
  <w:style w:type="paragraph" w:customStyle="1" w:styleId="04F435C1C5AC4F97A44BEF055D5DEE3D">
    <w:name w:val="04F435C1C5AC4F97A44BEF055D5DEE3D"/>
    <w:rsid w:val="00500B75"/>
  </w:style>
  <w:style w:type="paragraph" w:customStyle="1" w:styleId="00499BF4171246999901E5F61FB458B5">
    <w:name w:val="00499BF4171246999901E5F61FB458B5"/>
    <w:rsid w:val="00210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40C1280-9205-4ACC-B310-182F06866B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Chronological resume reference sheet</Template>
  <TotalTime>77</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Chronological resume reference sheet</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reference sheet</dc:title>
  <dc:creator>Danielle</dc:creator>
  <cp:keywords/>
  <cp:lastModifiedBy>Danielle Seymour</cp:lastModifiedBy>
  <cp:revision>5</cp:revision>
  <cp:lastPrinted>2009-06-22T13:57:00Z</cp:lastPrinted>
  <dcterms:created xsi:type="dcterms:W3CDTF">2019-05-31T05:36:00Z</dcterms:created>
  <dcterms:modified xsi:type="dcterms:W3CDTF">2021-04-08T22:38:00Z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TC103782949990</vt:lpwstr>
  </property>
</Properties>
</file>