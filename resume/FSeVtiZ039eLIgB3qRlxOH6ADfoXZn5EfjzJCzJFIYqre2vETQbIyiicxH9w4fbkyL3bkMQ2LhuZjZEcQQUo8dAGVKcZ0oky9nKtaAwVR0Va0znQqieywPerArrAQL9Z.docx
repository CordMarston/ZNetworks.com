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8853D2">
      <w:pPr>
        <w:pStyle w:val="Title"/>
      </w:pPr>
      <w:sdt>
        <w:sdtPr>
          <w:alias w:val="Enter your name:"/>
          <w:tag w:val=""/>
          <w:id w:val="-328297061"/>
          <w:placeholder>
            <w:docPart w:val="C5FB402A1B88402C8E44C6B4B781C59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93315">
            <w:t>Nico Duenas</w:t>
          </w:r>
        </w:sdtContent>
      </w:sdt>
    </w:p>
    <w:p w:rsidR="00394A6D" w:rsidRDefault="00093315">
      <w:pPr>
        <w:rPr>
          <w:color w:val="000000" w:themeColor="text1"/>
        </w:rPr>
      </w:pPr>
      <w:r w:rsidRPr="009B1CB9">
        <w:rPr>
          <w:color w:val="000000" w:themeColor="text1"/>
        </w:rPr>
        <w:t>26381 Whitman St Apt 102 Hayward CA 94544</w:t>
      </w:r>
      <w:r w:rsidR="007D00B3" w:rsidRPr="009B1CB9">
        <w:rPr>
          <w:color w:val="000000" w:themeColor="text1"/>
        </w:rPr>
        <w:t> </w:t>
      </w:r>
      <w:r w:rsidR="007D00B3" w:rsidRPr="009B1CB9">
        <w:rPr>
          <w:b/>
          <w:color w:val="000000" w:themeColor="text1"/>
        </w:rPr>
        <w:t>|</w:t>
      </w:r>
      <w:r w:rsidR="00250E46" w:rsidRPr="009B1CB9">
        <w:rPr>
          <w:color w:val="000000" w:themeColor="text1"/>
        </w:rPr>
        <w:t xml:space="preserve"> </w:t>
      </w:r>
      <w:hyperlink r:id="rId7" w:history="1">
        <w:r w:rsidR="00250E46" w:rsidRPr="009B1CB9">
          <w:rPr>
            <w:rStyle w:val="Hyperlink"/>
            <w:color w:val="000000" w:themeColor="text1"/>
          </w:rPr>
          <w:t>nneduenas@gmail.com</w:t>
        </w:r>
      </w:hyperlink>
      <w:r w:rsidR="007D00B3" w:rsidRPr="009B1CB9">
        <w:rPr>
          <w:color w:val="000000" w:themeColor="text1"/>
        </w:rPr>
        <w:t> </w:t>
      </w:r>
      <w:r w:rsidR="007D00B3" w:rsidRPr="009B1CB9">
        <w:rPr>
          <w:b/>
          <w:color w:val="000000" w:themeColor="text1"/>
        </w:rPr>
        <w:t>|</w:t>
      </w:r>
      <w:r w:rsidR="007D00B3" w:rsidRPr="009B1CB9">
        <w:rPr>
          <w:color w:val="000000" w:themeColor="text1"/>
        </w:rPr>
        <w:t> </w:t>
      </w:r>
      <w:r w:rsidR="00250E46" w:rsidRPr="009B1CB9">
        <w:rPr>
          <w:color w:val="000000" w:themeColor="text1"/>
        </w:rPr>
        <w:t>Phone: 4157566020</w:t>
      </w:r>
    </w:p>
    <w:sdt>
      <w:sdtPr>
        <w:alias w:val="Objective:"/>
        <w:tag w:val="Objective:"/>
        <w:id w:val="-736782104"/>
        <w:placeholder>
          <w:docPart w:val="463CCD213E4E4B16A7A2113A3F73D678"/>
        </w:placeholder>
        <w:temporary/>
        <w:showingPlcHdr/>
      </w:sdtPr>
      <w:sdtEndPr/>
      <w:sdtContent>
        <w:p w:rsidR="00785487" w:rsidRDefault="00785487" w:rsidP="00785487">
          <w:pPr>
            <w:pStyle w:val="Heading1"/>
          </w:pPr>
          <w:r>
            <w:rPr>
              <w:sz w:val="24"/>
              <w:szCs w:val="24"/>
            </w:rPr>
            <w:t>Objective</w:t>
          </w:r>
        </w:p>
      </w:sdtContent>
    </w:sdt>
    <w:p w:rsidR="00785487" w:rsidRPr="009B1CB9" w:rsidRDefault="00785487" w:rsidP="00785487">
      <w:pPr>
        <w:rPr>
          <w:color w:val="000000" w:themeColor="text1"/>
        </w:rPr>
      </w:pPr>
      <w:r>
        <w:rPr>
          <w:rFonts w:asciiTheme="majorHAnsi" w:hAnsiTheme="majorHAnsi" w:cstheme="majorHAnsi"/>
          <w:color w:val="000000"/>
          <w:lang w:val="en-GB"/>
        </w:rPr>
        <w:t xml:space="preserve">Seeking to obtain a rewarding and challenging </w:t>
      </w:r>
      <w:r w:rsidR="00EF7687">
        <w:rPr>
          <w:rFonts w:asciiTheme="majorHAnsi" w:hAnsiTheme="majorHAnsi" w:cstheme="majorHAnsi"/>
          <w:b/>
          <w:color w:val="000000"/>
          <w:lang w:val="en-GB"/>
        </w:rPr>
        <w:t>IT</w:t>
      </w:r>
      <w:bookmarkStart w:id="0" w:name="_GoBack"/>
      <w:bookmarkEnd w:id="0"/>
      <w:r w:rsidR="00F0317E">
        <w:rPr>
          <w:rFonts w:asciiTheme="majorHAnsi" w:hAnsiTheme="majorHAnsi" w:cstheme="majorHAnsi"/>
          <w:b/>
          <w:color w:val="000000"/>
          <w:lang w:val="en-GB"/>
        </w:rPr>
        <w:t xml:space="preserve"> </w:t>
      </w:r>
      <w:r w:rsidR="00621833">
        <w:rPr>
          <w:rFonts w:asciiTheme="majorHAnsi" w:hAnsiTheme="majorHAnsi" w:cstheme="majorHAnsi"/>
          <w:b/>
          <w:color w:val="000000"/>
          <w:lang w:val="en-GB"/>
        </w:rPr>
        <w:t>Technician</w:t>
      </w:r>
      <w:r w:rsidR="00D164CA">
        <w:rPr>
          <w:rFonts w:asciiTheme="majorHAnsi" w:hAnsiTheme="majorHAnsi" w:cstheme="majorHAnsi"/>
          <w:b/>
          <w:color w:val="000000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lang w:val="en-GB"/>
        </w:rPr>
        <w:t>position to be offered through the best application of my knowledge, skills, competence, experience, talents and</w:t>
      </w:r>
      <w:r w:rsidR="00B809EC">
        <w:rPr>
          <w:rFonts w:asciiTheme="majorHAnsi" w:hAnsiTheme="majorHAnsi" w:cstheme="majorHAnsi"/>
          <w:color w:val="000000"/>
          <w:lang w:val="en-GB"/>
        </w:rPr>
        <w:t xml:space="preserve"> abilities</w:t>
      </w:r>
      <w:r w:rsidR="00261A97">
        <w:rPr>
          <w:rFonts w:asciiTheme="majorHAnsi" w:hAnsiTheme="majorHAnsi" w:cstheme="majorHAnsi"/>
          <w:color w:val="000000"/>
          <w:lang w:val="en-GB"/>
        </w:rPr>
        <w:t>.</w:t>
      </w:r>
    </w:p>
    <w:p w:rsidR="00394A6D" w:rsidRPr="00A6557D" w:rsidRDefault="00250E46" w:rsidP="00A6557D">
      <w:pPr>
        <w:pStyle w:val="Heading1"/>
        <w:rPr>
          <w:sz w:val="24"/>
          <w:szCs w:val="24"/>
        </w:rPr>
      </w:pPr>
      <w:r w:rsidRPr="00A6557D">
        <w:rPr>
          <w:sz w:val="24"/>
          <w:szCs w:val="24"/>
        </w:rPr>
        <w:t>Qualifications</w:t>
      </w:r>
    </w:p>
    <w:p w:rsidR="00DC2084" w:rsidRPr="00DC2084" w:rsidRDefault="00DC2084" w:rsidP="00DC2084">
      <w:pPr>
        <w:numPr>
          <w:ilvl w:val="0"/>
          <w:numId w:val="20"/>
        </w:numPr>
        <w:spacing w:after="0"/>
        <w:rPr>
          <w:rFonts w:asciiTheme="majorHAnsi" w:hAnsiTheme="majorHAnsi" w:cstheme="majorHAnsi"/>
          <w:lang w:val="en-GB"/>
        </w:rPr>
      </w:pPr>
      <w:r w:rsidRPr="00BA6432">
        <w:rPr>
          <w:rFonts w:asciiTheme="majorHAnsi" w:hAnsiTheme="majorHAnsi" w:cstheme="majorHAnsi"/>
          <w:lang w:val="en-GB"/>
        </w:rPr>
        <w:t>Has a diverse background in</w:t>
      </w:r>
      <w:r w:rsidRPr="00BA6432">
        <w:rPr>
          <w:rStyle w:val="apple-converted-space"/>
          <w:rFonts w:asciiTheme="majorHAnsi" w:hAnsiTheme="majorHAnsi" w:cstheme="majorHAnsi"/>
          <w:color w:val="000000"/>
          <w:lang w:val="en-GB"/>
        </w:rPr>
        <w:t> </w:t>
      </w:r>
      <w:r w:rsidRPr="00BA6432">
        <w:rPr>
          <w:rStyle w:val="yshortcuts"/>
          <w:rFonts w:cstheme="majorHAnsi"/>
          <w:color w:val="000000"/>
          <w:lang w:val="en-GB"/>
        </w:rPr>
        <w:t>providing customer service</w:t>
      </w:r>
      <w:r w:rsidRPr="00BA6432">
        <w:rPr>
          <w:rStyle w:val="apple-converted-space"/>
          <w:rFonts w:asciiTheme="majorHAnsi" w:hAnsiTheme="majorHAnsi" w:cstheme="majorHAnsi"/>
          <w:color w:val="000000"/>
          <w:lang w:val="en-GB"/>
        </w:rPr>
        <w:t> </w:t>
      </w:r>
      <w:r w:rsidRPr="00BA6432">
        <w:rPr>
          <w:rFonts w:asciiTheme="majorHAnsi" w:hAnsiTheme="majorHAnsi" w:cstheme="majorHAnsi"/>
          <w:lang w:val="en-GB"/>
        </w:rPr>
        <w:t>related tasks in various industries and prioritizes the customers safety and comfort.</w:t>
      </w:r>
    </w:p>
    <w:p w:rsidR="009B1CB9" w:rsidRPr="00BA6432" w:rsidRDefault="009B1CB9" w:rsidP="009B1CB9">
      <w:pPr>
        <w:numPr>
          <w:ilvl w:val="0"/>
          <w:numId w:val="20"/>
        </w:numPr>
        <w:spacing w:after="0"/>
        <w:rPr>
          <w:rFonts w:asciiTheme="majorHAnsi" w:hAnsiTheme="majorHAnsi" w:cstheme="majorHAnsi"/>
          <w:lang w:val="en-GB"/>
        </w:rPr>
      </w:pPr>
      <w:r w:rsidRPr="00BA6432">
        <w:rPr>
          <w:rFonts w:asciiTheme="majorHAnsi" w:hAnsiTheme="majorHAnsi" w:cstheme="majorHAnsi"/>
          <w:b/>
          <w:lang w:val="en-GB"/>
        </w:rPr>
        <w:t>CompTIA A+ Certified</w:t>
      </w:r>
    </w:p>
    <w:p w:rsidR="009B1CB9" w:rsidRPr="00181525" w:rsidRDefault="009B1CB9" w:rsidP="009B1CB9">
      <w:pPr>
        <w:numPr>
          <w:ilvl w:val="0"/>
          <w:numId w:val="20"/>
        </w:numPr>
        <w:spacing w:after="0"/>
        <w:rPr>
          <w:rFonts w:asciiTheme="majorHAnsi" w:hAnsiTheme="majorHAnsi" w:cstheme="majorHAnsi"/>
          <w:lang w:val="en-GB"/>
        </w:rPr>
      </w:pPr>
      <w:r w:rsidRPr="00BA6432">
        <w:rPr>
          <w:rFonts w:asciiTheme="majorHAnsi" w:hAnsiTheme="majorHAnsi" w:cstheme="majorHAnsi"/>
          <w:color w:val="000000"/>
          <w:shd w:val="clear" w:color="auto" w:fill="FFFFFF"/>
        </w:rPr>
        <w:t>Easily understand and solve technical problems</w:t>
      </w:r>
    </w:p>
    <w:p w:rsidR="00181525" w:rsidRPr="00181525" w:rsidRDefault="00181525" w:rsidP="00181525">
      <w:pPr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>Extensive knowledge of principles and processes for providing customer services and personal services, including</w:t>
      </w:r>
      <w:r>
        <w:rPr>
          <w:rStyle w:val="apple-converted-space"/>
          <w:rFonts w:cs="Times"/>
          <w:color w:val="000000"/>
          <w:lang w:val="en-GB"/>
        </w:rPr>
        <w:t> </w:t>
      </w:r>
      <w:r>
        <w:rPr>
          <w:rStyle w:val="yshortcuts"/>
          <w:rFonts w:cs="Times"/>
          <w:color w:val="000000"/>
          <w:lang w:val="en-GB"/>
        </w:rPr>
        <w:t>customer needs assessment</w:t>
      </w:r>
      <w:r>
        <w:rPr>
          <w:lang w:val="en-GB"/>
        </w:rPr>
        <w:t>, meeting quality standards for services.</w:t>
      </w:r>
    </w:p>
    <w:p w:rsidR="009B1CB9" w:rsidRPr="00BA6432" w:rsidRDefault="009B1CB9" w:rsidP="009B1CB9">
      <w:pPr>
        <w:numPr>
          <w:ilvl w:val="0"/>
          <w:numId w:val="20"/>
        </w:numPr>
        <w:spacing w:after="0"/>
        <w:rPr>
          <w:rFonts w:asciiTheme="majorHAnsi" w:hAnsiTheme="majorHAnsi" w:cstheme="majorHAnsi"/>
          <w:color w:val="000000"/>
          <w:lang w:val="en-GB"/>
        </w:rPr>
      </w:pPr>
      <w:r w:rsidRPr="00BA6432">
        <w:rPr>
          <w:rFonts w:asciiTheme="majorHAnsi" w:hAnsiTheme="majorHAnsi" w:cstheme="majorHAnsi"/>
          <w:color w:val="000000"/>
          <w:shd w:val="clear" w:color="auto" w:fill="FFFFFF"/>
        </w:rPr>
        <w:t>Proven adaptability to different cultural and business environments</w:t>
      </w:r>
    </w:p>
    <w:p w:rsidR="009B1CB9" w:rsidRPr="00BA6432" w:rsidRDefault="009B1CB9" w:rsidP="009B1CB9">
      <w:pPr>
        <w:numPr>
          <w:ilvl w:val="0"/>
          <w:numId w:val="20"/>
        </w:numPr>
        <w:spacing w:after="0"/>
        <w:rPr>
          <w:rFonts w:asciiTheme="majorHAnsi" w:hAnsiTheme="majorHAnsi" w:cstheme="majorHAnsi"/>
          <w:color w:val="000000"/>
          <w:lang w:val="en-GB"/>
        </w:rPr>
      </w:pPr>
      <w:r w:rsidRPr="00BA6432">
        <w:rPr>
          <w:rFonts w:asciiTheme="majorHAnsi" w:hAnsiTheme="majorHAnsi" w:cstheme="majorHAnsi"/>
          <w:color w:val="000000"/>
          <w:shd w:val="clear" w:color="auto" w:fill="FFFFFF"/>
        </w:rPr>
        <w:t>Skilled at evaluating options and generating solutions</w:t>
      </w:r>
    </w:p>
    <w:p w:rsidR="009B1CB9" w:rsidRPr="00BA6432" w:rsidRDefault="009B1CB9" w:rsidP="009B1CB9">
      <w:pPr>
        <w:numPr>
          <w:ilvl w:val="0"/>
          <w:numId w:val="20"/>
        </w:numPr>
        <w:spacing w:after="0"/>
        <w:rPr>
          <w:rFonts w:asciiTheme="majorHAnsi" w:hAnsiTheme="majorHAnsi" w:cstheme="majorHAnsi"/>
          <w:b/>
          <w:lang w:val="en-GB"/>
        </w:rPr>
      </w:pPr>
      <w:r w:rsidRPr="00BA6432">
        <w:rPr>
          <w:rFonts w:asciiTheme="majorHAnsi" w:hAnsiTheme="majorHAnsi" w:cstheme="majorHAnsi"/>
          <w:lang w:val="en-GB"/>
        </w:rPr>
        <w:t>Strong physical ability to perform all job functions</w:t>
      </w:r>
    </w:p>
    <w:p w:rsidR="009B1CB9" w:rsidRPr="009B1CB9" w:rsidRDefault="009B1CB9" w:rsidP="00A6557D">
      <w:pPr>
        <w:numPr>
          <w:ilvl w:val="0"/>
          <w:numId w:val="20"/>
        </w:numPr>
        <w:spacing w:after="0"/>
        <w:rPr>
          <w:rFonts w:asciiTheme="majorHAnsi" w:hAnsiTheme="majorHAnsi" w:cstheme="majorHAnsi"/>
          <w:b/>
          <w:lang w:val="en-GB"/>
        </w:rPr>
      </w:pPr>
      <w:r w:rsidRPr="00BA6432">
        <w:rPr>
          <w:rFonts w:asciiTheme="majorHAnsi" w:hAnsiTheme="majorHAnsi" w:cstheme="majorHAnsi"/>
          <w:color w:val="000000"/>
          <w:lang w:val="en-GB"/>
        </w:rPr>
        <w:t>Advanced knowledge of written and spoken</w:t>
      </w:r>
      <w:r w:rsidRPr="00BA6432">
        <w:rPr>
          <w:rStyle w:val="apple-converted-space"/>
          <w:rFonts w:asciiTheme="majorHAnsi" w:hAnsiTheme="majorHAnsi" w:cstheme="majorHAnsi"/>
          <w:color w:val="000000"/>
          <w:lang w:val="en-GB"/>
        </w:rPr>
        <w:t> </w:t>
      </w:r>
      <w:r w:rsidRPr="00BA6432">
        <w:rPr>
          <w:rFonts w:asciiTheme="majorHAnsi" w:hAnsiTheme="majorHAnsi" w:cstheme="majorHAnsi"/>
          <w:bCs/>
          <w:color w:val="000000"/>
          <w:lang w:val="en-GB"/>
        </w:rPr>
        <w:t>English</w:t>
      </w:r>
      <w:r w:rsidRPr="00BA6432">
        <w:rPr>
          <w:rStyle w:val="apple-converted-space"/>
          <w:rFonts w:asciiTheme="majorHAnsi" w:hAnsiTheme="majorHAnsi" w:cstheme="majorHAnsi"/>
          <w:color w:val="000000"/>
          <w:lang w:val="en-GB"/>
        </w:rPr>
        <w:t> </w:t>
      </w:r>
      <w:r w:rsidRPr="00BA6432">
        <w:rPr>
          <w:rFonts w:asciiTheme="majorHAnsi" w:hAnsiTheme="majorHAnsi" w:cstheme="majorHAnsi"/>
          <w:color w:val="000000"/>
          <w:lang w:val="en-GB"/>
        </w:rPr>
        <w:t>and</w:t>
      </w:r>
      <w:r w:rsidRPr="00BA6432">
        <w:rPr>
          <w:rStyle w:val="apple-converted-space"/>
          <w:rFonts w:asciiTheme="majorHAnsi" w:hAnsiTheme="majorHAnsi" w:cstheme="majorHAnsi"/>
          <w:color w:val="000000"/>
          <w:lang w:val="en-GB"/>
        </w:rPr>
        <w:t> </w:t>
      </w:r>
      <w:r w:rsidRPr="00BA6432">
        <w:rPr>
          <w:rFonts w:asciiTheme="majorHAnsi" w:hAnsiTheme="majorHAnsi" w:cstheme="majorHAnsi"/>
          <w:bCs/>
          <w:color w:val="000000"/>
          <w:lang w:val="en-GB"/>
        </w:rPr>
        <w:t>Filipino</w:t>
      </w:r>
      <w:r w:rsidRPr="00BA6432">
        <w:rPr>
          <w:rFonts w:asciiTheme="majorHAnsi" w:hAnsiTheme="majorHAnsi" w:cstheme="majorHAnsi"/>
          <w:color w:val="000000"/>
          <w:lang w:val="en-GB"/>
        </w:rPr>
        <w:t xml:space="preserve"> (Tagalog).</w:t>
      </w:r>
    </w:p>
    <w:p w:rsidR="00A6557D" w:rsidRDefault="009B1CB9" w:rsidP="00A6557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:rsidR="009B1CB9" w:rsidRPr="00BA6432" w:rsidRDefault="009B1CB9" w:rsidP="009B1CB9">
      <w:pPr>
        <w:numPr>
          <w:ilvl w:val="2"/>
          <w:numId w:val="21"/>
        </w:numPr>
        <w:spacing w:before="100" w:beforeAutospacing="1" w:after="100" w:afterAutospacing="1"/>
        <w:rPr>
          <w:rFonts w:asciiTheme="majorHAnsi" w:hAnsiTheme="majorHAnsi" w:cstheme="majorHAnsi"/>
          <w:b/>
          <w:color w:val="000000"/>
        </w:rPr>
      </w:pPr>
      <w:r w:rsidRPr="00BA6432">
        <w:rPr>
          <w:rFonts w:asciiTheme="majorHAnsi" w:hAnsiTheme="majorHAnsi" w:cstheme="majorHAnsi"/>
          <w:b/>
          <w:color w:val="000000"/>
        </w:rPr>
        <w:t>Provident Credit Union (Personal Account Advisor 2019-present)</w:t>
      </w:r>
    </w:p>
    <w:p w:rsidR="009B1CB9" w:rsidRPr="00BA6432" w:rsidRDefault="009B1CB9" w:rsidP="009B1CB9">
      <w:pPr>
        <w:numPr>
          <w:ilvl w:val="0"/>
          <w:numId w:val="25"/>
        </w:numPr>
        <w:shd w:val="clear" w:color="auto" w:fill="FFFFFF"/>
        <w:spacing w:after="0"/>
        <w:ind w:right="180"/>
        <w:textAlignment w:val="baseline"/>
        <w:rPr>
          <w:rFonts w:asciiTheme="majorHAnsi" w:hAnsiTheme="majorHAnsi" w:cstheme="majorHAnsi"/>
          <w:color w:val="404040"/>
        </w:rPr>
      </w:pPr>
      <w:r w:rsidRPr="00BA6432">
        <w:rPr>
          <w:rFonts w:asciiTheme="majorHAnsi" w:hAnsiTheme="majorHAnsi" w:cstheme="majorHAnsi"/>
          <w:color w:val="404040"/>
        </w:rPr>
        <w:t>Provide members with excellent account, loan, and card service by telephone, e-Mail, and chat.</w:t>
      </w:r>
    </w:p>
    <w:p w:rsidR="009B1CB9" w:rsidRDefault="009B1CB9" w:rsidP="009B1CB9">
      <w:pPr>
        <w:numPr>
          <w:ilvl w:val="0"/>
          <w:numId w:val="25"/>
        </w:numPr>
        <w:shd w:val="clear" w:color="auto" w:fill="FFFFFF"/>
        <w:spacing w:after="0"/>
        <w:ind w:right="180"/>
        <w:textAlignment w:val="baseline"/>
        <w:rPr>
          <w:rFonts w:asciiTheme="majorHAnsi" w:hAnsiTheme="majorHAnsi" w:cstheme="majorHAnsi"/>
          <w:color w:val="404040"/>
        </w:rPr>
      </w:pPr>
      <w:r w:rsidRPr="00BA6432">
        <w:rPr>
          <w:rFonts w:asciiTheme="majorHAnsi" w:hAnsiTheme="majorHAnsi" w:cstheme="majorHAnsi"/>
          <w:color w:val="404040"/>
        </w:rPr>
        <w:t>Guide members toward and assist members with our on-line, mobile, and telephone banking services.</w:t>
      </w:r>
    </w:p>
    <w:p w:rsidR="00EE0E80" w:rsidRPr="00EE0E80" w:rsidRDefault="00EE0E80" w:rsidP="00EE0E80">
      <w:pPr>
        <w:numPr>
          <w:ilvl w:val="0"/>
          <w:numId w:val="25"/>
        </w:numPr>
        <w:shd w:val="clear" w:color="auto" w:fill="FFFFFF"/>
        <w:spacing w:after="0"/>
        <w:ind w:right="180"/>
        <w:textAlignment w:val="baseline"/>
        <w:rPr>
          <w:rFonts w:asciiTheme="majorHAnsi" w:hAnsiTheme="majorHAnsi" w:cstheme="majorHAnsi"/>
          <w:color w:val="404040"/>
        </w:rPr>
      </w:pPr>
      <w:r w:rsidRPr="00BA6432">
        <w:rPr>
          <w:rFonts w:asciiTheme="majorHAnsi" w:hAnsiTheme="majorHAnsi" w:cstheme="majorHAnsi"/>
          <w:color w:val="404040"/>
        </w:rPr>
        <w:t>Solve issues straightaway, as well as serve</w:t>
      </w:r>
      <w:r w:rsidR="00E03363">
        <w:rPr>
          <w:rFonts w:asciiTheme="majorHAnsi" w:hAnsiTheme="majorHAnsi" w:cstheme="majorHAnsi"/>
          <w:color w:val="404040"/>
        </w:rPr>
        <w:t xml:space="preserve"> as a guide if a member's issue </w:t>
      </w:r>
      <w:r w:rsidRPr="00BA6432">
        <w:rPr>
          <w:rFonts w:asciiTheme="majorHAnsi" w:hAnsiTheme="majorHAnsi" w:cstheme="majorHAnsi"/>
          <w:color w:val="404040"/>
        </w:rPr>
        <w:t>requires assistance from a back office department.</w:t>
      </w:r>
    </w:p>
    <w:p w:rsidR="009B1CB9" w:rsidRPr="00BA6432" w:rsidRDefault="009B1CB9" w:rsidP="009B1CB9">
      <w:pPr>
        <w:numPr>
          <w:ilvl w:val="0"/>
          <w:numId w:val="25"/>
        </w:numPr>
        <w:shd w:val="clear" w:color="auto" w:fill="FFFFFF"/>
        <w:spacing w:after="0"/>
        <w:ind w:right="187"/>
        <w:textAlignment w:val="baseline"/>
        <w:rPr>
          <w:rFonts w:asciiTheme="majorHAnsi" w:hAnsiTheme="majorHAnsi" w:cstheme="majorHAnsi"/>
          <w:color w:val="404040"/>
        </w:rPr>
      </w:pPr>
      <w:r w:rsidRPr="00BA6432">
        <w:rPr>
          <w:rFonts w:asciiTheme="majorHAnsi" w:hAnsiTheme="majorHAnsi" w:cstheme="majorHAnsi"/>
          <w:color w:val="404040"/>
        </w:rPr>
        <w:t>Find new solutions for our members by forwarding leads to our investment, insurance, mortgage, and consumer loan representatives.</w:t>
      </w:r>
    </w:p>
    <w:p w:rsidR="009B1CB9" w:rsidRPr="009B1CB9" w:rsidRDefault="009B1CB9" w:rsidP="009B1CB9">
      <w:pPr>
        <w:numPr>
          <w:ilvl w:val="0"/>
          <w:numId w:val="25"/>
        </w:numPr>
        <w:shd w:val="clear" w:color="auto" w:fill="FFFFFF"/>
        <w:spacing w:after="0"/>
        <w:ind w:right="180"/>
        <w:textAlignment w:val="baseline"/>
        <w:rPr>
          <w:rFonts w:asciiTheme="majorHAnsi" w:hAnsiTheme="majorHAnsi" w:cstheme="majorHAnsi"/>
          <w:color w:val="404040"/>
        </w:rPr>
      </w:pPr>
      <w:r w:rsidRPr="00BA6432">
        <w:rPr>
          <w:rFonts w:asciiTheme="majorHAnsi" w:hAnsiTheme="majorHAnsi" w:cstheme="majorHAnsi"/>
          <w:color w:val="404040"/>
        </w:rPr>
        <w:t>Adhere to Bank Secrecy Act &amp; Office of Foreign Asset Control policies and procedures, as well as take part in annual BSA &amp; OFAC training.</w:t>
      </w:r>
    </w:p>
    <w:p w:rsidR="009B1CB9" w:rsidRPr="00BA6432" w:rsidRDefault="009B1CB9" w:rsidP="009B1CB9">
      <w:pPr>
        <w:numPr>
          <w:ilvl w:val="2"/>
          <w:numId w:val="21"/>
        </w:numPr>
        <w:spacing w:before="100" w:beforeAutospacing="1" w:after="100" w:afterAutospacing="1"/>
        <w:rPr>
          <w:rFonts w:asciiTheme="majorHAnsi" w:hAnsiTheme="majorHAnsi" w:cstheme="majorHAnsi"/>
          <w:b/>
          <w:color w:val="000000"/>
        </w:rPr>
      </w:pPr>
      <w:r w:rsidRPr="00BA6432">
        <w:rPr>
          <w:rFonts w:asciiTheme="majorHAnsi" w:hAnsiTheme="majorHAnsi" w:cstheme="majorHAnsi"/>
          <w:b/>
          <w:color w:val="000000"/>
        </w:rPr>
        <w:t>SkyWest Airlin</w:t>
      </w:r>
      <w:r w:rsidR="002924E5">
        <w:rPr>
          <w:rFonts w:asciiTheme="majorHAnsi" w:hAnsiTheme="majorHAnsi" w:cstheme="majorHAnsi"/>
          <w:b/>
          <w:color w:val="000000"/>
        </w:rPr>
        <w:t>es (Flight Attendant 2014-2020</w:t>
      </w:r>
      <w:r w:rsidRPr="00BA6432">
        <w:rPr>
          <w:rFonts w:asciiTheme="majorHAnsi" w:hAnsiTheme="majorHAnsi" w:cstheme="majorHAnsi"/>
          <w:b/>
          <w:color w:val="000000"/>
        </w:rPr>
        <w:t>)</w:t>
      </w:r>
    </w:p>
    <w:p w:rsidR="009B1CB9" w:rsidRPr="00BA6432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Routinely inspect cabin emergency equipment for compliance with minimum safety requirements</w:t>
      </w:r>
    </w:p>
    <w:p w:rsidR="009B1CB9" w:rsidRPr="00BA6432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Responsible for verifying that passengers were in compliance with federal regulations prior to take-offs and landings</w:t>
      </w:r>
    </w:p>
    <w:p w:rsidR="009B1CB9" w:rsidRPr="00BA6432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Participate in regular crew briefings prior to each flight (or more often, as needed) regarding flight duration, any expected adverse weather and/or traffic delays, or any other issues affecting planned routes and shared accountability for passengers and carry-ons as outlined by the FAA and the company</w:t>
      </w:r>
    </w:p>
    <w:p w:rsidR="009B1CB9" w:rsidRPr="00BA6432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Provide customer service to passengers in accordance with company procedures</w:t>
      </w:r>
    </w:p>
    <w:p w:rsidR="009B1CB9" w:rsidRPr="00BA6432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lastRenderedPageBreak/>
        <w:t>Assisted customers with special needs or requests; provided meal and drink service while in-flight.</w:t>
      </w:r>
    </w:p>
    <w:p w:rsidR="009B1CB9" w:rsidRPr="009B1CB9" w:rsidRDefault="009B1CB9" w:rsidP="009B1CB9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Direct aircraft evacuation as necessary and provide appropriate medical assistance</w:t>
      </w:r>
    </w:p>
    <w:p w:rsidR="009B1CB9" w:rsidRPr="00BA6432" w:rsidRDefault="009B1CB9" w:rsidP="009B1CB9">
      <w:pPr>
        <w:numPr>
          <w:ilvl w:val="2"/>
          <w:numId w:val="21"/>
        </w:numPr>
        <w:spacing w:before="100" w:beforeAutospacing="1" w:after="100" w:afterAutospacing="1"/>
        <w:rPr>
          <w:rFonts w:asciiTheme="majorHAnsi" w:hAnsiTheme="majorHAnsi" w:cstheme="majorHAnsi"/>
          <w:b/>
          <w:color w:val="000000"/>
        </w:rPr>
      </w:pPr>
      <w:r w:rsidRPr="00BA6432">
        <w:rPr>
          <w:rFonts w:asciiTheme="majorHAnsi" w:hAnsiTheme="majorHAnsi" w:cstheme="majorHAnsi"/>
          <w:b/>
          <w:color w:val="000000"/>
        </w:rPr>
        <w:t>SkyWest Airlines (Ramp Agent 2011-2014)</w:t>
      </w:r>
    </w:p>
    <w:p w:rsidR="009B1CB9" w:rsidRPr="00BA6432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Load and unload customer luggage, airfreight and company mail on and off aircraft</w:t>
      </w:r>
    </w:p>
    <w:p w:rsidR="009B1CB9" w:rsidRPr="00BA6432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Responsible for maintaining safety and security on the ramp</w:t>
      </w:r>
    </w:p>
    <w:p w:rsidR="009B1CB9" w:rsidRPr="00BA6432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Escort passengers and special needs customers safely and courteously</w:t>
      </w:r>
    </w:p>
    <w:p w:rsidR="009B1CB9" w:rsidRPr="00BA6432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Marshall aircraft in and out of the ramp area</w:t>
      </w:r>
    </w:p>
    <w:p w:rsidR="009B1CB9" w:rsidRPr="00BA6432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Service aircraft and ground equipment as needed</w:t>
      </w:r>
    </w:p>
    <w:p w:rsidR="009B1CB9" w:rsidRPr="009B1CB9" w:rsidRDefault="009B1CB9" w:rsidP="009B1CB9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Communicate efficiently with ground personnel and flight crews</w:t>
      </w:r>
    </w:p>
    <w:p w:rsidR="009B1CB9" w:rsidRPr="00BA6432" w:rsidRDefault="00457891" w:rsidP="009B1CB9">
      <w:pPr>
        <w:numPr>
          <w:ilvl w:val="2"/>
          <w:numId w:val="21"/>
        </w:numPr>
        <w:spacing w:before="100" w:beforeAutospacing="1" w:after="100" w:afterAutospacing="1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  <w:lang w:val="en-GB"/>
        </w:rPr>
        <w:t xml:space="preserve">California Smiles/SD-18 Inc. </w:t>
      </w:r>
      <w:r w:rsidR="009B1CB9" w:rsidRPr="00BA6432">
        <w:rPr>
          <w:rFonts w:asciiTheme="majorHAnsi" w:hAnsiTheme="majorHAnsi" w:cstheme="majorHAnsi"/>
          <w:b/>
          <w:color w:val="000000"/>
          <w:lang w:val="en-GB"/>
        </w:rPr>
        <w:t>(</w:t>
      </w:r>
      <w:r w:rsidR="002924E5">
        <w:rPr>
          <w:rFonts w:asciiTheme="majorHAnsi" w:hAnsiTheme="majorHAnsi" w:cstheme="majorHAnsi"/>
          <w:b/>
          <w:color w:val="000000"/>
          <w:lang w:val="en-GB"/>
        </w:rPr>
        <w:t>Retail Associate</w:t>
      </w:r>
      <w:r w:rsidR="009B1CB9" w:rsidRPr="00BA6432">
        <w:rPr>
          <w:rFonts w:asciiTheme="majorHAnsi" w:hAnsiTheme="majorHAnsi" w:cstheme="majorHAnsi"/>
          <w:b/>
          <w:color w:val="000000"/>
          <w:lang w:val="en-GB"/>
        </w:rPr>
        <w:t xml:space="preserve"> 2009-2011)</w:t>
      </w:r>
    </w:p>
    <w:p w:rsidR="009B1CB9" w:rsidRPr="00BA6432" w:rsidRDefault="009B1CB9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In charge of doing a weekly inventory of the store’s merchandise</w:t>
      </w:r>
    </w:p>
    <w:p w:rsidR="009B1CB9" w:rsidRPr="00BA6432" w:rsidRDefault="00552974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Selling merchandise</w:t>
      </w:r>
      <w:r w:rsidR="009B1CB9" w:rsidRPr="00BA6432">
        <w:rPr>
          <w:rFonts w:asciiTheme="majorHAnsi" w:hAnsiTheme="majorHAnsi" w:cstheme="majorHAnsi"/>
          <w:color w:val="000000"/>
        </w:rPr>
        <w:t xml:space="preserve"> and explaining to the customers how the store works</w:t>
      </w:r>
    </w:p>
    <w:p w:rsidR="009B1CB9" w:rsidRPr="00BA6432" w:rsidRDefault="009B1CB9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 xml:space="preserve">Office duties such as data entry and filing </w:t>
      </w:r>
    </w:p>
    <w:p w:rsidR="009B1CB9" w:rsidRPr="00BA6432" w:rsidRDefault="009B1CB9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Training new employees</w:t>
      </w:r>
    </w:p>
    <w:p w:rsidR="009B1CB9" w:rsidRPr="00BA6432" w:rsidRDefault="009B1CB9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Loading/unloading of merchandise from the store to storage and vice versa</w:t>
      </w:r>
    </w:p>
    <w:p w:rsidR="009B1CB9" w:rsidRPr="00BA6432" w:rsidRDefault="009B1CB9" w:rsidP="009B1CB9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Using a computer to assist customers with the customization of their shirts</w:t>
      </w:r>
    </w:p>
    <w:p w:rsidR="009B1CB9" w:rsidRPr="009B1CB9" w:rsidRDefault="009B1CB9" w:rsidP="00A6557D">
      <w:pPr>
        <w:numPr>
          <w:ilvl w:val="3"/>
          <w:numId w:val="24"/>
        </w:numPr>
        <w:spacing w:before="100" w:beforeAutospacing="1" w:after="100" w:afterAutospacing="1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>Cashier</w:t>
      </w:r>
    </w:p>
    <w:p w:rsidR="00093315" w:rsidRDefault="009B1CB9" w:rsidP="0009331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9B1CB9" w:rsidRPr="00BA6432" w:rsidRDefault="009B1CB9" w:rsidP="009B1CB9">
      <w:pPr>
        <w:numPr>
          <w:ilvl w:val="1"/>
          <w:numId w:val="26"/>
        </w:numPr>
        <w:spacing w:after="0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b/>
          <w:color w:val="000000"/>
          <w:lang w:val="en-GB"/>
        </w:rPr>
        <w:t>B.A. in Communication</w:t>
      </w:r>
    </w:p>
    <w:p w:rsidR="009B1CB9" w:rsidRPr="009B1CB9" w:rsidRDefault="009B1CB9" w:rsidP="009B1CB9">
      <w:pPr>
        <w:ind w:left="1440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  <w:lang w:val="en-GB"/>
        </w:rPr>
        <w:t>University of Santo Tomas, Philippines</w:t>
      </w:r>
      <w:r w:rsidRPr="00BA6432">
        <w:rPr>
          <w:rFonts w:asciiTheme="majorHAnsi" w:hAnsiTheme="majorHAnsi" w:cstheme="majorHAnsi"/>
          <w:b/>
          <w:color w:val="000000"/>
          <w:lang w:val="en-GB"/>
        </w:rPr>
        <w:t xml:space="preserve"> </w:t>
      </w:r>
    </w:p>
    <w:p w:rsidR="009B1CB9" w:rsidRDefault="00A6557D" w:rsidP="009B1CB9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4E4E4E" w:themeColor="accent1" w:themeTint="BF"/>
          <w:sz w:val="24"/>
          <w:szCs w:val="24"/>
        </w:rPr>
      </w:pPr>
      <w:r w:rsidRPr="00A6557D">
        <w:rPr>
          <w:rFonts w:asciiTheme="majorHAnsi" w:eastAsiaTheme="majorEastAsia" w:hAnsiTheme="majorHAnsi" w:cstheme="majorBidi"/>
          <w:b/>
          <w:color w:val="4E4E4E" w:themeColor="accent1" w:themeTint="BF"/>
          <w:sz w:val="24"/>
          <w:szCs w:val="24"/>
        </w:rPr>
        <w:t>References</w:t>
      </w:r>
    </w:p>
    <w:p w:rsidR="009B1CB9" w:rsidRDefault="009B1CB9" w:rsidP="009B1CB9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4E4E4E" w:themeColor="accent1" w:themeTint="BF"/>
          <w:sz w:val="24"/>
          <w:szCs w:val="24"/>
        </w:rPr>
      </w:pP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      </w:t>
      </w:r>
      <w:r w:rsidRPr="00BA6432">
        <w:rPr>
          <w:rFonts w:asciiTheme="majorHAnsi" w:hAnsiTheme="majorHAnsi" w:cstheme="majorHAnsi"/>
          <w:b/>
        </w:rPr>
        <w:t>Ivan Bernardo</w:t>
      </w:r>
      <w:r w:rsidRPr="00BA6432">
        <w:rPr>
          <w:rFonts w:asciiTheme="majorHAnsi" w:hAnsiTheme="majorHAnsi" w:cstheme="majorHAnsi"/>
        </w:rPr>
        <w:t xml:space="preserve">      </w:t>
      </w: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</w:rPr>
      </w:pPr>
      <w:r w:rsidRPr="00BA6432">
        <w:rPr>
          <w:rFonts w:asciiTheme="majorHAnsi" w:hAnsiTheme="majorHAnsi" w:cstheme="majorHAnsi"/>
        </w:rPr>
        <w:t xml:space="preserve">      Systems Administrator</w:t>
      </w:r>
    </w:p>
    <w:p w:rsidR="009B1CB9" w:rsidRDefault="009B1CB9" w:rsidP="009B1CB9">
      <w:pPr>
        <w:spacing w:after="0"/>
        <w:jc w:val="both"/>
        <w:rPr>
          <w:rFonts w:asciiTheme="majorHAnsi" w:hAnsiTheme="majorHAnsi" w:cstheme="majorHAnsi"/>
        </w:rPr>
      </w:pPr>
      <w:r w:rsidRPr="00BA6432">
        <w:rPr>
          <w:rFonts w:asciiTheme="majorHAnsi" w:hAnsiTheme="majorHAnsi" w:cstheme="majorHAnsi"/>
        </w:rPr>
        <w:t xml:space="preserve">      4155093838</w:t>
      </w:r>
    </w:p>
    <w:p w:rsidR="009B1CB9" w:rsidRPr="009B1CB9" w:rsidRDefault="009B1CB9" w:rsidP="009B1CB9">
      <w:pPr>
        <w:spacing w:after="0"/>
        <w:jc w:val="both"/>
        <w:rPr>
          <w:rFonts w:asciiTheme="majorHAnsi" w:hAnsiTheme="majorHAnsi" w:cstheme="majorHAnsi"/>
        </w:rPr>
      </w:pP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  <w:b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 xml:space="preserve">      </w:t>
      </w:r>
      <w:r w:rsidRPr="00BA6432">
        <w:rPr>
          <w:rFonts w:asciiTheme="majorHAnsi" w:hAnsiTheme="majorHAnsi" w:cstheme="majorHAnsi"/>
          <w:b/>
          <w:color w:val="000000"/>
        </w:rPr>
        <w:t>Nolan Rosquites</w:t>
      </w: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b/>
          <w:color w:val="000000"/>
        </w:rPr>
        <w:t xml:space="preserve">      </w:t>
      </w:r>
      <w:r w:rsidRPr="00BA6432">
        <w:rPr>
          <w:rFonts w:asciiTheme="majorHAnsi" w:hAnsiTheme="majorHAnsi" w:cstheme="majorHAnsi"/>
          <w:color w:val="000000"/>
        </w:rPr>
        <w:t xml:space="preserve">Zone Controller </w:t>
      </w: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color w:val="000000"/>
        </w:rPr>
        <w:t xml:space="preserve">      6502915010</w:t>
      </w:r>
    </w:p>
    <w:p w:rsidR="009B1CB9" w:rsidRDefault="009B1CB9" w:rsidP="009B1CB9">
      <w:pPr>
        <w:spacing w:after="0"/>
        <w:jc w:val="both"/>
        <w:rPr>
          <w:rStyle w:val="Hyperlink"/>
          <w:rFonts w:asciiTheme="majorHAnsi" w:hAnsiTheme="majorHAnsi" w:cstheme="majorHAnsi"/>
        </w:rPr>
      </w:pPr>
      <w:r w:rsidRPr="00BA6432">
        <w:rPr>
          <w:rFonts w:asciiTheme="majorHAnsi" w:hAnsiTheme="majorHAnsi" w:cstheme="majorHAnsi"/>
        </w:rPr>
        <w:t xml:space="preserve">      </w:t>
      </w:r>
      <w:hyperlink r:id="rId8" w:history="1">
        <w:r w:rsidRPr="00BA6432">
          <w:rPr>
            <w:rStyle w:val="Hyperlink"/>
            <w:rFonts w:asciiTheme="majorHAnsi" w:hAnsiTheme="majorHAnsi" w:cstheme="majorHAnsi"/>
          </w:rPr>
          <w:t>Nolan.rosquites@united.com</w:t>
        </w:r>
      </w:hyperlink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</w:rPr>
      </w:pP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</w:rPr>
        <w:t xml:space="preserve">      </w:t>
      </w:r>
      <w:r w:rsidRPr="00BA6432">
        <w:rPr>
          <w:rFonts w:asciiTheme="majorHAnsi" w:hAnsiTheme="majorHAnsi" w:cstheme="majorHAnsi"/>
          <w:b/>
          <w:color w:val="000000"/>
        </w:rPr>
        <w:t>Vicente Paolo Penaredondo</w:t>
      </w:r>
    </w:p>
    <w:p w:rsidR="009B1CB9" w:rsidRPr="00BA6432" w:rsidRDefault="009B1CB9" w:rsidP="009B1CB9">
      <w:pPr>
        <w:spacing w:after="0"/>
        <w:jc w:val="both"/>
        <w:rPr>
          <w:rFonts w:asciiTheme="majorHAnsi" w:hAnsiTheme="majorHAnsi" w:cstheme="majorHAnsi"/>
          <w:color w:val="000000"/>
        </w:rPr>
      </w:pPr>
      <w:r w:rsidRPr="00BA6432">
        <w:rPr>
          <w:rFonts w:asciiTheme="majorHAnsi" w:hAnsiTheme="majorHAnsi" w:cstheme="majorHAnsi"/>
          <w:b/>
          <w:color w:val="000000"/>
        </w:rPr>
        <w:t xml:space="preserve">      </w:t>
      </w:r>
      <w:r w:rsidRPr="00BA6432">
        <w:rPr>
          <w:rFonts w:asciiTheme="majorHAnsi" w:hAnsiTheme="majorHAnsi" w:cstheme="majorHAnsi"/>
          <w:color w:val="000000"/>
        </w:rPr>
        <w:t>5109638811</w:t>
      </w:r>
    </w:p>
    <w:p w:rsidR="009B1CB9" w:rsidRPr="009B1CB9" w:rsidRDefault="009B1CB9" w:rsidP="009B1CB9">
      <w:pPr>
        <w:spacing w:after="0"/>
        <w:jc w:val="both"/>
        <w:rPr>
          <w:rFonts w:asciiTheme="majorHAnsi" w:hAnsiTheme="majorHAnsi" w:cstheme="majorHAnsi"/>
          <w:b/>
        </w:rPr>
      </w:pPr>
      <w:r w:rsidRPr="00BA6432">
        <w:rPr>
          <w:rFonts w:asciiTheme="majorHAnsi" w:hAnsiTheme="majorHAnsi" w:cstheme="majorHAnsi"/>
          <w:color w:val="000000"/>
        </w:rPr>
        <w:t xml:space="preserve">      paolo_penaredondo@yahoo.com</w:t>
      </w:r>
    </w:p>
    <w:sectPr w:rsidR="009B1CB9" w:rsidRPr="009B1CB9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D2" w:rsidRDefault="008853D2">
      <w:pPr>
        <w:spacing w:after="0"/>
      </w:pPr>
      <w:r>
        <w:separator/>
      </w:r>
    </w:p>
  </w:endnote>
  <w:endnote w:type="continuationSeparator" w:id="0">
    <w:p w:rsidR="008853D2" w:rsidRDefault="0088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6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D2" w:rsidRDefault="008853D2">
      <w:pPr>
        <w:spacing w:after="0"/>
      </w:pPr>
      <w:r>
        <w:separator/>
      </w:r>
    </w:p>
  </w:footnote>
  <w:footnote w:type="continuationSeparator" w:id="0">
    <w:p w:rsidR="008853D2" w:rsidRDefault="00885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221078"/>
    <w:multiLevelType w:val="multilevel"/>
    <w:tmpl w:val="08C23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A046279"/>
    <w:multiLevelType w:val="hybridMultilevel"/>
    <w:tmpl w:val="303853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F14268D"/>
    <w:multiLevelType w:val="hybridMultilevel"/>
    <w:tmpl w:val="5442F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062000"/>
    <w:multiLevelType w:val="multilevel"/>
    <w:tmpl w:val="91F4C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574CC1"/>
    <w:multiLevelType w:val="multilevel"/>
    <w:tmpl w:val="B9F815F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68F651D"/>
    <w:multiLevelType w:val="multilevel"/>
    <w:tmpl w:val="C64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B3055"/>
    <w:multiLevelType w:val="hybridMultilevel"/>
    <w:tmpl w:val="D854A0D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8"/>
  </w:num>
  <w:num w:numId="21">
    <w:abstractNumId w:val="10"/>
  </w:num>
  <w:num w:numId="22">
    <w:abstractNumId w:val="11"/>
  </w:num>
  <w:num w:numId="23">
    <w:abstractNumId w:val="13"/>
  </w:num>
  <w:num w:numId="24">
    <w:abstractNumId w:val="14"/>
  </w:num>
  <w:num w:numId="25">
    <w:abstractNumId w:val="16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15"/>
    <w:rsid w:val="00014FF8"/>
    <w:rsid w:val="000155AF"/>
    <w:rsid w:val="00051CF7"/>
    <w:rsid w:val="00052604"/>
    <w:rsid w:val="000539D9"/>
    <w:rsid w:val="00075681"/>
    <w:rsid w:val="00083915"/>
    <w:rsid w:val="00093315"/>
    <w:rsid w:val="000B167D"/>
    <w:rsid w:val="000B59F6"/>
    <w:rsid w:val="000B650F"/>
    <w:rsid w:val="00114559"/>
    <w:rsid w:val="00117212"/>
    <w:rsid w:val="0012280C"/>
    <w:rsid w:val="00125F7D"/>
    <w:rsid w:val="00144FA6"/>
    <w:rsid w:val="001471F7"/>
    <w:rsid w:val="00166A0C"/>
    <w:rsid w:val="00167345"/>
    <w:rsid w:val="00170D0F"/>
    <w:rsid w:val="001751BC"/>
    <w:rsid w:val="0017632C"/>
    <w:rsid w:val="00181525"/>
    <w:rsid w:val="001C1F59"/>
    <w:rsid w:val="001C4AD9"/>
    <w:rsid w:val="001D6B0D"/>
    <w:rsid w:val="001E3D2A"/>
    <w:rsid w:val="001E47EF"/>
    <w:rsid w:val="001E66E7"/>
    <w:rsid w:val="001F3132"/>
    <w:rsid w:val="001F31B9"/>
    <w:rsid w:val="00202F47"/>
    <w:rsid w:val="00203328"/>
    <w:rsid w:val="0020363C"/>
    <w:rsid w:val="002048B6"/>
    <w:rsid w:val="0021631B"/>
    <w:rsid w:val="0023750B"/>
    <w:rsid w:val="00250E46"/>
    <w:rsid w:val="00253127"/>
    <w:rsid w:val="00256FB8"/>
    <w:rsid w:val="00261A97"/>
    <w:rsid w:val="0026394F"/>
    <w:rsid w:val="0028356A"/>
    <w:rsid w:val="00287BD5"/>
    <w:rsid w:val="002924E5"/>
    <w:rsid w:val="002B096F"/>
    <w:rsid w:val="002B3F54"/>
    <w:rsid w:val="002D73B5"/>
    <w:rsid w:val="002E39E9"/>
    <w:rsid w:val="0030705A"/>
    <w:rsid w:val="00316F18"/>
    <w:rsid w:val="00330F81"/>
    <w:rsid w:val="00334696"/>
    <w:rsid w:val="00345A4E"/>
    <w:rsid w:val="003528B5"/>
    <w:rsid w:val="0035306D"/>
    <w:rsid w:val="003705E8"/>
    <w:rsid w:val="00372240"/>
    <w:rsid w:val="0037245D"/>
    <w:rsid w:val="00374627"/>
    <w:rsid w:val="00394A6D"/>
    <w:rsid w:val="003A3D93"/>
    <w:rsid w:val="003B53F9"/>
    <w:rsid w:val="003B555D"/>
    <w:rsid w:val="003B79AF"/>
    <w:rsid w:val="003C14A2"/>
    <w:rsid w:val="003F0F68"/>
    <w:rsid w:val="003F19B9"/>
    <w:rsid w:val="004476A1"/>
    <w:rsid w:val="00457891"/>
    <w:rsid w:val="004A6CD8"/>
    <w:rsid w:val="005114E7"/>
    <w:rsid w:val="00531600"/>
    <w:rsid w:val="00552974"/>
    <w:rsid w:val="00576F4E"/>
    <w:rsid w:val="00596C75"/>
    <w:rsid w:val="005A39ED"/>
    <w:rsid w:val="005C23D4"/>
    <w:rsid w:val="005E5E55"/>
    <w:rsid w:val="005F1126"/>
    <w:rsid w:val="005F6098"/>
    <w:rsid w:val="00616068"/>
    <w:rsid w:val="00621833"/>
    <w:rsid w:val="006420FB"/>
    <w:rsid w:val="00653143"/>
    <w:rsid w:val="00656BEC"/>
    <w:rsid w:val="0067367A"/>
    <w:rsid w:val="00692009"/>
    <w:rsid w:val="006B2A5A"/>
    <w:rsid w:val="006C4000"/>
    <w:rsid w:val="006C59A4"/>
    <w:rsid w:val="006E401C"/>
    <w:rsid w:val="006F500E"/>
    <w:rsid w:val="006F6C40"/>
    <w:rsid w:val="00704B61"/>
    <w:rsid w:val="007114D8"/>
    <w:rsid w:val="00746FF3"/>
    <w:rsid w:val="00762DA5"/>
    <w:rsid w:val="0077253D"/>
    <w:rsid w:val="0077621B"/>
    <w:rsid w:val="007816A1"/>
    <w:rsid w:val="00785487"/>
    <w:rsid w:val="00791C0F"/>
    <w:rsid w:val="007963CE"/>
    <w:rsid w:val="007D00B3"/>
    <w:rsid w:val="00850EB9"/>
    <w:rsid w:val="008518EA"/>
    <w:rsid w:val="00856F36"/>
    <w:rsid w:val="00861EC7"/>
    <w:rsid w:val="00873DD9"/>
    <w:rsid w:val="00874F57"/>
    <w:rsid w:val="008822F7"/>
    <w:rsid w:val="008853D2"/>
    <w:rsid w:val="008916B6"/>
    <w:rsid w:val="00893C05"/>
    <w:rsid w:val="008A3456"/>
    <w:rsid w:val="008A638A"/>
    <w:rsid w:val="008B777E"/>
    <w:rsid w:val="008C2F58"/>
    <w:rsid w:val="008C3D86"/>
    <w:rsid w:val="008D1AE2"/>
    <w:rsid w:val="008E10EB"/>
    <w:rsid w:val="009125A8"/>
    <w:rsid w:val="009242D2"/>
    <w:rsid w:val="00952967"/>
    <w:rsid w:val="009544D7"/>
    <w:rsid w:val="0096665E"/>
    <w:rsid w:val="009760F4"/>
    <w:rsid w:val="009763C8"/>
    <w:rsid w:val="00994A23"/>
    <w:rsid w:val="009B1CB9"/>
    <w:rsid w:val="009C7CB0"/>
    <w:rsid w:val="00A41603"/>
    <w:rsid w:val="00A4673C"/>
    <w:rsid w:val="00A6557D"/>
    <w:rsid w:val="00A71E18"/>
    <w:rsid w:val="00A8131A"/>
    <w:rsid w:val="00A922B6"/>
    <w:rsid w:val="00AC2ABB"/>
    <w:rsid w:val="00AE246E"/>
    <w:rsid w:val="00AE6DAB"/>
    <w:rsid w:val="00B11C4C"/>
    <w:rsid w:val="00B178BB"/>
    <w:rsid w:val="00B468EC"/>
    <w:rsid w:val="00B75738"/>
    <w:rsid w:val="00B769EE"/>
    <w:rsid w:val="00B809EC"/>
    <w:rsid w:val="00BA769B"/>
    <w:rsid w:val="00BF618E"/>
    <w:rsid w:val="00BF7889"/>
    <w:rsid w:val="00C40714"/>
    <w:rsid w:val="00C57E43"/>
    <w:rsid w:val="00C624DC"/>
    <w:rsid w:val="00C72B59"/>
    <w:rsid w:val="00C76C5B"/>
    <w:rsid w:val="00C805C2"/>
    <w:rsid w:val="00C8574B"/>
    <w:rsid w:val="00CB4BB5"/>
    <w:rsid w:val="00CB7680"/>
    <w:rsid w:val="00CC75DB"/>
    <w:rsid w:val="00CD06C7"/>
    <w:rsid w:val="00CE4912"/>
    <w:rsid w:val="00CE5D80"/>
    <w:rsid w:val="00CE7B71"/>
    <w:rsid w:val="00D164CA"/>
    <w:rsid w:val="00D33143"/>
    <w:rsid w:val="00D3364C"/>
    <w:rsid w:val="00D53BD1"/>
    <w:rsid w:val="00D56207"/>
    <w:rsid w:val="00D61DFC"/>
    <w:rsid w:val="00D70296"/>
    <w:rsid w:val="00D765AF"/>
    <w:rsid w:val="00DA491C"/>
    <w:rsid w:val="00DA4B3D"/>
    <w:rsid w:val="00DB3DAD"/>
    <w:rsid w:val="00DB71E3"/>
    <w:rsid w:val="00DC2084"/>
    <w:rsid w:val="00DD4208"/>
    <w:rsid w:val="00DE48E8"/>
    <w:rsid w:val="00E03363"/>
    <w:rsid w:val="00E11503"/>
    <w:rsid w:val="00EA1C13"/>
    <w:rsid w:val="00EA2B92"/>
    <w:rsid w:val="00EB5FB3"/>
    <w:rsid w:val="00EE0E80"/>
    <w:rsid w:val="00EE20C4"/>
    <w:rsid w:val="00EF1CAF"/>
    <w:rsid w:val="00EF3603"/>
    <w:rsid w:val="00EF5A7E"/>
    <w:rsid w:val="00EF7687"/>
    <w:rsid w:val="00F0317E"/>
    <w:rsid w:val="00F076BA"/>
    <w:rsid w:val="00F14E4F"/>
    <w:rsid w:val="00F30344"/>
    <w:rsid w:val="00F33FA6"/>
    <w:rsid w:val="00F45C08"/>
    <w:rsid w:val="00F51938"/>
    <w:rsid w:val="00F65259"/>
    <w:rsid w:val="00F72C46"/>
    <w:rsid w:val="00F906DD"/>
    <w:rsid w:val="00F96323"/>
    <w:rsid w:val="00FD1072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AB186-47D2-4237-99C9-0E0E433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yshortcuts">
    <w:name w:val="yshortcuts"/>
    <w:basedOn w:val="DefaultParagraphFont"/>
    <w:rsid w:val="009B1CB9"/>
  </w:style>
  <w:style w:type="character" w:customStyle="1" w:styleId="apple-converted-space">
    <w:name w:val="apple-converted-space"/>
    <w:basedOn w:val="DefaultParagraphFont"/>
    <w:rsid w:val="009B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lan.rosquites@united.com" TargetMode="External"/><Relationship Id="rId3" Type="http://schemas.openxmlformats.org/officeDocument/2006/relationships/settings" Target="settings.xml"/><Relationship Id="rId7" Type="http://schemas.openxmlformats.org/officeDocument/2006/relationships/hyperlink" Target="nneduena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d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FB402A1B88402C8E44C6B4B781C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2C5A-E6C1-47B0-8E2D-AC80A1B39AC1}"/>
      </w:docPartPr>
      <w:docPartBody>
        <w:p w:rsidR="003F4C2F" w:rsidRDefault="001B3EF5">
          <w:pPr>
            <w:pStyle w:val="C5FB402A1B88402C8E44C6B4B781C59C"/>
          </w:pPr>
          <w:r>
            <w:t>Your Name</w:t>
          </w:r>
        </w:p>
      </w:docPartBody>
    </w:docPart>
    <w:docPart>
      <w:docPartPr>
        <w:name w:val="463CCD213E4E4B16A7A2113A3F73D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63648-99D5-4ADC-A87C-E063CDA6F193}"/>
      </w:docPartPr>
      <w:docPartBody>
        <w:p w:rsidR="00021A21" w:rsidRDefault="001B6A39" w:rsidP="001B6A39">
          <w:pPr>
            <w:pStyle w:val="463CCD213E4E4B16A7A2113A3F73D678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A4"/>
    <w:rsid w:val="00021A21"/>
    <w:rsid w:val="000324E4"/>
    <w:rsid w:val="000576B0"/>
    <w:rsid w:val="00076D48"/>
    <w:rsid w:val="000D7007"/>
    <w:rsid w:val="000E3E13"/>
    <w:rsid w:val="000E44E6"/>
    <w:rsid w:val="00131F1B"/>
    <w:rsid w:val="00161FE2"/>
    <w:rsid w:val="001649FA"/>
    <w:rsid w:val="00185DBA"/>
    <w:rsid w:val="001B3EF5"/>
    <w:rsid w:val="001B6A39"/>
    <w:rsid w:val="001D0D8F"/>
    <w:rsid w:val="00290C65"/>
    <w:rsid w:val="002E09F2"/>
    <w:rsid w:val="00360EC7"/>
    <w:rsid w:val="00361350"/>
    <w:rsid w:val="00363E9C"/>
    <w:rsid w:val="00367414"/>
    <w:rsid w:val="003A4CEE"/>
    <w:rsid w:val="003B0A52"/>
    <w:rsid w:val="003F4C2F"/>
    <w:rsid w:val="004052D1"/>
    <w:rsid w:val="00446DBC"/>
    <w:rsid w:val="00482E12"/>
    <w:rsid w:val="004A18BC"/>
    <w:rsid w:val="004B1403"/>
    <w:rsid w:val="004B4AF8"/>
    <w:rsid w:val="00500502"/>
    <w:rsid w:val="00521147"/>
    <w:rsid w:val="0055685A"/>
    <w:rsid w:val="00566BA4"/>
    <w:rsid w:val="005725CC"/>
    <w:rsid w:val="00584B30"/>
    <w:rsid w:val="005B005E"/>
    <w:rsid w:val="005B2ECC"/>
    <w:rsid w:val="005C661F"/>
    <w:rsid w:val="00622499"/>
    <w:rsid w:val="00641357"/>
    <w:rsid w:val="00661DB5"/>
    <w:rsid w:val="00662B35"/>
    <w:rsid w:val="00665B8B"/>
    <w:rsid w:val="00680EFF"/>
    <w:rsid w:val="00692B44"/>
    <w:rsid w:val="006D5657"/>
    <w:rsid w:val="006E0385"/>
    <w:rsid w:val="00723B16"/>
    <w:rsid w:val="00770A13"/>
    <w:rsid w:val="00791895"/>
    <w:rsid w:val="00792236"/>
    <w:rsid w:val="007E3A45"/>
    <w:rsid w:val="0080012D"/>
    <w:rsid w:val="00856C09"/>
    <w:rsid w:val="00870C19"/>
    <w:rsid w:val="008D646E"/>
    <w:rsid w:val="008E0AEE"/>
    <w:rsid w:val="0099075E"/>
    <w:rsid w:val="009911B0"/>
    <w:rsid w:val="009C37F9"/>
    <w:rsid w:val="009C78AF"/>
    <w:rsid w:val="009D60F2"/>
    <w:rsid w:val="00A05483"/>
    <w:rsid w:val="00A15095"/>
    <w:rsid w:val="00A40669"/>
    <w:rsid w:val="00A45BB3"/>
    <w:rsid w:val="00A85270"/>
    <w:rsid w:val="00AB55F8"/>
    <w:rsid w:val="00AC51AA"/>
    <w:rsid w:val="00B8070C"/>
    <w:rsid w:val="00BA59B9"/>
    <w:rsid w:val="00BE718D"/>
    <w:rsid w:val="00C73AA0"/>
    <w:rsid w:val="00CD626F"/>
    <w:rsid w:val="00D1314E"/>
    <w:rsid w:val="00D13344"/>
    <w:rsid w:val="00D14C4E"/>
    <w:rsid w:val="00D37984"/>
    <w:rsid w:val="00D92007"/>
    <w:rsid w:val="00DD6DBC"/>
    <w:rsid w:val="00E45D95"/>
    <w:rsid w:val="00E66DFB"/>
    <w:rsid w:val="00E75C4D"/>
    <w:rsid w:val="00E9712A"/>
    <w:rsid w:val="00EA1897"/>
    <w:rsid w:val="00EA44C0"/>
    <w:rsid w:val="00EF5C58"/>
    <w:rsid w:val="00F00AFA"/>
    <w:rsid w:val="00F0695B"/>
    <w:rsid w:val="00F22745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B402A1B88402C8E44C6B4B781C59C">
    <w:name w:val="C5FB402A1B88402C8E44C6B4B781C59C"/>
  </w:style>
  <w:style w:type="paragraph" w:customStyle="1" w:styleId="EAF5F55A57E2458CAFF1D32C98204FF1">
    <w:name w:val="EAF5F55A57E2458CAFF1D32C98204FF1"/>
  </w:style>
  <w:style w:type="paragraph" w:customStyle="1" w:styleId="704141B0102F4C7188FF7F360EE6F53B">
    <w:name w:val="704141B0102F4C7188FF7F360EE6F53B"/>
  </w:style>
  <w:style w:type="paragraph" w:customStyle="1" w:styleId="95324D28E31A442D801FDD7C6BC15725">
    <w:name w:val="95324D28E31A442D801FDD7C6BC15725"/>
  </w:style>
  <w:style w:type="paragraph" w:customStyle="1" w:styleId="617C91D57E9F4B6F816B75A7DC1EA65C">
    <w:name w:val="617C91D57E9F4B6F816B75A7DC1EA65C"/>
  </w:style>
  <w:style w:type="paragraph" w:customStyle="1" w:styleId="41A9829B609846E2A0E059E32527180D">
    <w:name w:val="41A9829B609846E2A0E059E32527180D"/>
  </w:style>
  <w:style w:type="paragraph" w:customStyle="1" w:styleId="8774B0FEE5074B229EB27523557EA5A0">
    <w:name w:val="8774B0FEE5074B229EB27523557EA5A0"/>
  </w:style>
  <w:style w:type="paragraph" w:customStyle="1" w:styleId="9745279BB9FE499F80994D3C514CE310">
    <w:name w:val="9745279BB9FE499F80994D3C514CE310"/>
  </w:style>
  <w:style w:type="paragraph" w:customStyle="1" w:styleId="784DA875FAD649A895E10BFEC8EDA7B4">
    <w:name w:val="784DA875FAD649A895E10BFEC8EDA7B4"/>
  </w:style>
  <w:style w:type="paragraph" w:customStyle="1" w:styleId="96E68FCF937E423DB43FD54E651D51FD">
    <w:name w:val="96E68FCF937E423DB43FD54E651D51FD"/>
  </w:style>
  <w:style w:type="paragraph" w:customStyle="1" w:styleId="5D8B94CD4FBD4B80B6FC215EFA914E2B">
    <w:name w:val="5D8B94CD4FBD4B80B6FC215EFA914E2B"/>
  </w:style>
  <w:style w:type="paragraph" w:customStyle="1" w:styleId="9E7B830CBDBC4727BBBB776A0AAF2C13">
    <w:name w:val="9E7B830CBDBC4727BBBB776A0AAF2C13"/>
  </w:style>
  <w:style w:type="paragraph" w:customStyle="1" w:styleId="EB0B9BEF96C44E4C99EB11849CE3DC42">
    <w:name w:val="EB0B9BEF96C44E4C99EB11849CE3DC42"/>
  </w:style>
  <w:style w:type="paragraph" w:customStyle="1" w:styleId="B5E718AD972A4BDDA24CFA1145F7C831">
    <w:name w:val="B5E718AD972A4BDDA24CFA1145F7C831"/>
  </w:style>
  <w:style w:type="paragraph" w:customStyle="1" w:styleId="6088DBCCEE8C46059809A61FCAA5533C">
    <w:name w:val="6088DBCCEE8C46059809A61FCAA5533C"/>
  </w:style>
  <w:style w:type="paragraph" w:customStyle="1" w:styleId="C15ED4925CE840509B339E8D81984D4F">
    <w:name w:val="C15ED4925CE840509B339E8D81984D4F"/>
  </w:style>
  <w:style w:type="paragraph" w:customStyle="1" w:styleId="246283CEB9244754B3A7A64953E694B4">
    <w:name w:val="246283CEB9244754B3A7A64953E694B4"/>
  </w:style>
  <w:style w:type="paragraph" w:customStyle="1" w:styleId="9980FF9D71374A18994BDD4DAF2AB4C1">
    <w:name w:val="9980FF9D71374A18994BDD4DAF2AB4C1"/>
  </w:style>
  <w:style w:type="paragraph" w:customStyle="1" w:styleId="EFB33886804F4E54BE2179D5280F428B">
    <w:name w:val="EFB33886804F4E54BE2179D5280F428B"/>
  </w:style>
  <w:style w:type="paragraph" w:customStyle="1" w:styleId="48CA532A815542EFBA6A91E45B029F3C">
    <w:name w:val="48CA532A815542EFBA6A91E45B029F3C"/>
  </w:style>
  <w:style w:type="paragraph" w:customStyle="1" w:styleId="F00036F1A5AE4113AFECAA30420BB617">
    <w:name w:val="F00036F1A5AE4113AFECAA30420BB617"/>
  </w:style>
  <w:style w:type="paragraph" w:customStyle="1" w:styleId="482B11004D4449C7B3739DA8A776F9F7">
    <w:name w:val="482B11004D4449C7B3739DA8A776F9F7"/>
  </w:style>
  <w:style w:type="paragraph" w:customStyle="1" w:styleId="989B98BF48D74CF9B1138586DF341089">
    <w:name w:val="989B98BF48D74CF9B1138586DF341089"/>
  </w:style>
  <w:style w:type="paragraph" w:customStyle="1" w:styleId="44CF99FB1E58452E8F990C25205AAA08">
    <w:name w:val="44CF99FB1E58452E8F990C25205AAA08"/>
  </w:style>
  <w:style w:type="paragraph" w:customStyle="1" w:styleId="D25EA761FA8C48A1A217049CC9B8B4D7">
    <w:name w:val="D25EA761FA8C48A1A217049CC9B8B4D7"/>
  </w:style>
  <w:style w:type="paragraph" w:customStyle="1" w:styleId="FCB5535CAA484A3AB9FE1FE553531655">
    <w:name w:val="FCB5535CAA484A3AB9FE1FE553531655"/>
  </w:style>
  <w:style w:type="paragraph" w:customStyle="1" w:styleId="B7D18696180F43BA858D64D6F934203D">
    <w:name w:val="B7D18696180F43BA858D64D6F934203D"/>
  </w:style>
  <w:style w:type="paragraph" w:customStyle="1" w:styleId="A01C78FF71684EB88922D9B50D270C3A">
    <w:name w:val="A01C78FF71684EB88922D9B50D270C3A"/>
  </w:style>
  <w:style w:type="paragraph" w:customStyle="1" w:styleId="8264B8AF7D554FA39B075CA8C5586A40">
    <w:name w:val="8264B8AF7D554FA39B075CA8C5586A40"/>
  </w:style>
  <w:style w:type="paragraph" w:customStyle="1" w:styleId="EEE8C13B84654FBC8898ADACC863D9A1">
    <w:name w:val="EEE8C13B84654FBC8898ADACC863D9A1"/>
  </w:style>
  <w:style w:type="paragraph" w:customStyle="1" w:styleId="13447EBF7DE745F2BDC88FD786446A23">
    <w:name w:val="13447EBF7DE745F2BDC88FD786446A23"/>
  </w:style>
  <w:style w:type="paragraph" w:customStyle="1" w:styleId="20F8C54402674CEAB7AFCE76091698F9">
    <w:name w:val="20F8C54402674CEAB7AFCE76091698F9"/>
  </w:style>
  <w:style w:type="paragraph" w:customStyle="1" w:styleId="5852A81135ED41EE9655EEB1C95D9245">
    <w:name w:val="5852A81135ED41EE9655EEB1C95D9245"/>
  </w:style>
  <w:style w:type="paragraph" w:customStyle="1" w:styleId="05B13C4452544CBCA8C4DD118D605DFC">
    <w:name w:val="05B13C4452544CBCA8C4DD118D605DFC"/>
  </w:style>
  <w:style w:type="paragraph" w:customStyle="1" w:styleId="B1CA6578059B459782703C66092903B4">
    <w:name w:val="B1CA6578059B459782703C66092903B4"/>
  </w:style>
  <w:style w:type="paragraph" w:customStyle="1" w:styleId="0D992ECA97C84E8FADE98C91DF5483BC">
    <w:name w:val="0D992ECA97C84E8FADE98C91DF5483BC"/>
  </w:style>
  <w:style w:type="paragraph" w:customStyle="1" w:styleId="6F0D9DE16B5F42CBBF9E78E8F358B663">
    <w:name w:val="6F0D9DE16B5F42CBBF9E78E8F358B663"/>
    <w:rsid w:val="00566BA4"/>
  </w:style>
  <w:style w:type="paragraph" w:customStyle="1" w:styleId="1B8197D6F7D24C76BBD163C284EF1888">
    <w:name w:val="1B8197D6F7D24C76BBD163C284EF1888"/>
    <w:rsid w:val="00566BA4"/>
  </w:style>
  <w:style w:type="paragraph" w:customStyle="1" w:styleId="D3F993FB472842D1BC18D9BF08DC4087">
    <w:name w:val="D3F993FB472842D1BC18D9BF08DC4087"/>
    <w:rsid w:val="00566BA4"/>
  </w:style>
  <w:style w:type="paragraph" w:customStyle="1" w:styleId="978CD34C43C74DBC90A31D3F7726FD6D">
    <w:name w:val="978CD34C43C74DBC90A31D3F7726FD6D"/>
    <w:rsid w:val="00566BA4"/>
  </w:style>
  <w:style w:type="paragraph" w:customStyle="1" w:styleId="395D45D3F76B408280593E5AACE1FB1D">
    <w:name w:val="395D45D3F76B408280593E5AACE1FB1D"/>
    <w:rsid w:val="00566BA4"/>
  </w:style>
  <w:style w:type="paragraph" w:customStyle="1" w:styleId="77BA65A044764A148834B446DE7AF279">
    <w:name w:val="77BA65A044764A148834B446DE7AF279"/>
    <w:rsid w:val="00566BA4"/>
  </w:style>
  <w:style w:type="paragraph" w:customStyle="1" w:styleId="9AA49C33BC3149E8898F85B2606EF8CE">
    <w:name w:val="9AA49C33BC3149E8898F85B2606EF8CE"/>
    <w:rsid w:val="00566BA4"/>
  </w:style>
  <w:style w:type="paragraph" w:customStyle="1" w:styleId="BEC6FD8556934CA1B1B464AB98BCCAB5">
    <w:name w:val="BEC6FD8556934CA1B1B464AB98BCCAB5"/>
    <w:rsid w:val="00566BA4"/>
  </w:style>
  <w:style w:type="paragraph" w:customStyle="1" w:styleId="3963F2C3D89744D98683AF3725E05BB3">
    <w:name w:val="3963F2C3D89744D98683AF3725E05BB3"/>
    <w:rsid w:val="00566BA4"/>
  </w:style>
  <w:style w:type="paragraph" w:customStyle="1" w:styleId="235664ADB8FA4A3CB459565F01EB1BA6">
    <w:name w:val="235664ADB8FA4A3CB459565F01EB1BA6"/>
    <w:rsid w:val="00566BA4"/>
  </w:style>
  <w:style w:type="paragraph" w:customStyle="1" w:styleId="65A634A427B84F64A6D7EDC8C4B18EFD">
    <w:name w:val="65A634A427B84F64A6D7EDC8C4B18EFD"/>
    <w:rsid w:val="00566BA4"/>
  </w:style>
  <w:style w:type="paragraph" w:customStyle="1" w:styleId="BC567C579A034DEC958958E7285497E3">
    <w:name w:val="BC567C579A034DEC958958E7285497E3"/>
    <w:rsid w:val="00566BA4"/>
  </w:style>
  <w:style w:type="paragraph" w:customStyle="1" w:styleId="463CCD213E4E4B16A7A2113A3F73D678">
    <w:name w:val="463CCD213E4E4B16A7A2113A3F73D678"/>
    <w:rsid w:val="001B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172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 d</dc:creator>
  <cp:keywords/>
  <dc:description>Nico Duenas</dc:description>
  <cp:lastModifiedBy>nico d</cp:lastModifiedBy>
  <cp:revision>155</cp:revision>
  <cp:lastPrinted>2020-04-16T02:31:00Z</cp:lastPrinted>
  <dcterms:created xsi:type="dcterms:W3CDTF">2019-11-23T09:43:00Z</dcterms:created>
  <dcterms:modified xsi:type="dcterms:W3CDTF">2020-10-09T02:49:00Z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