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8EDD" w14:textId="77777777" w:rsidR="00816216" w:rsidRDefault="00324D62" w:rsidP="00141A4C">
      <w:pPr>
        <w:pStyle w:val="Title"/>
      </w:pPr>
      <w:r>
        <w:t>Ed Ritchey</w:t>
      </w:r>
    </w:p>
    <w:p w14:paraId="19C3892E" w14:textId="77777777" w:rsidR="003473D9" w:rsidRDefault="00324D62" w:rsidP="00141A4C">
      <w:r>
        <w:t>1928 E. 56</w:t>
      </w:r>
      <w:r w:rsidRPr="00324D62">
        <w:rPr>
          <w:vertAlign w:val="superscript"/>
        </w:rPr>
        <w:t>th</w:t>
      </w:r>
      <w:r>
        <w:t xml:space="preserve"> Apt 19</w:t>
      </w:r>
      <w:r w:rsidR="00141A4C">
        <w:t> </w:t>
      </w:r>
      <w:r w:rsidR="00710E70">
        <w:t xml:space="preserve">Tacoma, WA. 98404 </w:t>
      </w:r>
      <w:r w:rsidR="00BC6A9B">
        <w:t>|</w:t>
      </w:r>
      <w:r w:rsidR="00141A4C">
        <w:t> </w:t>
      </w:r>
      <w:r>
        <w:t>(253) 254-3678</w:t>
      </w:r>
      <w:r w:rsidR="00141A4C">
        <w:t> | </w:t>
      </w:r>
      <w:hyperlink r:id="rId8" w:history="1">
        <w:r w:rsidRPr="00710E70">
          <w:rPr>
            <w:rStyle w:val="Hyperlink"/>
          </w:rPr>
          <w:t>ed_ritchey@hotmail.com</w:t>
        </w:r>
      </w:hyperlink>
    </w:p>
    <w:p w14:paraId="7D727BD4" w14:textId="77777777" w:rsidR="006270A9" w:rsidRDefault="00260787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C0589FE9F224494B86F06DC8A52AFDEB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2C057737" w14:textId="77777777" w:rsidR="003473D9" w:rsidRDefault="004041A4">
      <w:r>
        <w:t xml:space="preserve">To </w:t>
      </w:r>
      <w:r w:rsidR="00993057">
        <w:t>procure</w:t>
      </w:r>
      <w:r>
        <w:t xml:space="preserve"> </w:t>
      </w:r>
      <w:r w:rsidR="00993057">
        <w:t xml:space="preserve">gainful </w:t>
      </w:r>
      <w:r>
        <w:t>employment with an established company.</w:t>
      </w:r>
    </w:p>
    <w:p w14:paraId="68BB54EA" w14:textId="77777777" w:rsidR="00DA455D" w:rsidRDefault="0036116D" w:rsidP="006A5B7D">
      <w:pPr>
        <w:pStyle w:val="Heading1"/>
      </w:pPr>
      <w:r>
        <w:t>Education</w:t>
      </w:r>
      <w:r w:rsidR="00B761CB">
        <w:t xml:space="preserve"> </w:t>
      </w:r>
    </w:p>
    <w:p w14:paraId="75B59056" w14:textId="77777777" w:rsidR="00135F95" w:rsidRDefault="00DA455D" w:rsidP="006A5B7D">
      <w:pPr>
        <w:pStyle w:val="Heading2"/>
      </w:pPr>
      <w:r>
        <w:t>Tertiery</w:t>
      </w:r>
    </w:p>
    <w:p w14:paraId="516F32B2" w14:textId="53082AA0" w:rsidR="00B761CB" w:rsidRDefault="00DA455D" w:rsidP="008F131D">
      <w:r>
        <w:t xml:space="preserve">TESOL </w:t>
      </w:r>
      <w:r w:rsidR="00DF674E">
        <w:t xml:space="preserve">Teaching </w:t>
      </w:r>
      <w:r>
        <w:t>Certification from King George College, Canada</w:t>
      </w:r>
      <w:r w:rsidR="00B761CB">
        <w:t>, in</w:t>
      </w:r>
      <w:r w:rsidR="006E4FC1">
        <w:t xml:space="preserve"> </w:t>
      </w:r>
      <w:r w:rsidR="00B761CB">
        <w:t>Seoul Korea, 2009</w:t>
      </w:r>
    </w:p>
    <w:p w14:paraId="31F8AF75" w14:textId="77777777" w:rsidR="008126EC" w:rsidRDefault="00B761CB" w:rsidP="008F131D">
      <w:r>
        <w:t>Certificate of Vocational Training for Small Gas Engine Repair, Clover Park CVTI, 1983</w:t>
      </w:r>
    </w:p>
    <w:p w14:paraId="2C6FD859" w14:textId="77777777" w:rsidR="00DA455D" w:rsidRDefault="00DA455D" w:rsidP="00DA455D">
      <w:pPr>
        <w:pStyle w:val="Heading2"/>
      </w:pPr>
      <w:r>
        <w:t>General</w:t>
      </w:r>
    </w:p>
    <w:p w14:paraId="59CB94B0" w14:textId="7CE2F064" w:rsidR="002B0F56" w:rsidRDefault="00DA455D" w:rsidP="00DA455D">
      <w:r>
        <w:t>Lakes High School, Lakewood, WA. Graduated 1983</w:t>
      </w:r>
      <w:r w:rsidR="002B0F56">
        <w:t xml:space="preserve"> </w:t>
      </w:r>
    </w:p>
    <w:p w14:paraId="72141347" w14:textId="77777777" w:rsidR="00B7629F" w:rsidRDefault="00B7629F" w:rsidP="00B7629F">
      <w:pPr>
        <w:pStyle w:val="Heading2"/>
      </w:pPr>
      <w:r>
        <w:t xml:space="preserve">Online </w:t>
      </w:r>
    </w:p>
    <w:p w14:paraId="073487DA" w14:textId="2D012868" w:rsidR="00255EB5" w:rsidRDefault="008126EC" w:rsidP="008126EC">
      <w:pPr>
        <w:pStyle w:val="ListBullet"/>
        <w:numPr>
          <w:ilvl w:val="0"/>
          <w:numId w:val="0"/>
        </w:numPr>
        <w:ind w:left="216" w:hanging="216"/>
      </w:pPr>
      <w:r>
        <w:t xml:space="preserve">2D/3D </w:t>
      </w:r>
      <w:r w:rsidR="00C46D59">
        <w:t>Modeling/</w:t>
      </w:r>
      <w:r>
        <w:t>Graphic</w:t>
      </w:r>
      <w:r w:rsidR="003473D9">
        <w:t>s</w:t>
      </w:r>
      <w:r>
        <w:t xml:space="preserve"> Design, Programming, Web Development, Game Development</w:t>
      </w:r>
    </w:p>
    <w:p w14:paraId="189F78FE" w14:textId="087D3769" w:rsidR="00961222" w:rsidRDefault="00260787" w:rsidP="00290A02">
      <w:pPr>
        <w:pStyle w:val="ListBullet"/>
        <w:numPr>
          <w:ilvl w:val="0"/>
          <w:numId w:val="31"/>
        </w:numPr>
      </w:pPr>
      <w:hyperlink r:id="rId9" w:history="1">
        <w:r w:rsidR="00456D06">
          <w:rPr>
            <w:rStyle w:val="Hyperlink"/>
          </w:rPr>
          <w:t>Gnomon</w:t>
        </w:r>
      </w:hyperlink>
    </w:p>
    <w:p w14:paraId="2077E411" w14:textId="423639B1" w:rsidR="000D462B" w:rsidRDefault="00260787" w:rsidP="00290A02">
      <w:pPr>
        <w:pStyle w:val="ListBullet"/>
        <w:numPr>
          <w:ilvl w:val="0"/>
          <w:numId w:val="31"/>
        </w:numPr>
      </w:pPr>
      <w:hyperlink r:id="rId10" w:history="1">
        <w:r w:rsidR="006B6456">
          <w:rPr>
            <w:rStyle w:val="Hyperlink"/>
          </w:rPr>
          <w:t>Udemy</w:t>
        </w:r>
      </w:hyperlink>
    </w:p>
    <w:p w14:paraId="5A4CAE85" w14:textId="59579915" w:rsidR="00202C00" w:rsidRDefault="00260787" w:rsidP="00290A02">
      <w:pPr>
        <w:pStyle w:val="ListBullet"/>
        <w:numPr>
          <w:ilvl w:val="0"/>
          <w:numId w:val="31"/>
        </w:numPr>
      </w:pPr>
      <w:hyperlink r:id="rId11" w:history="1">
        <w:r w:rsidR="006B6456">
          <w:rPr>
            <w:rStyle w:val="Hyperlink"/>
          </w:rPr>
          <w:t>Digital Tutors</w:t>
        </w:r>
      </w:hyperlink>
    </w:p>
    <w:p w14:paraId="36B7040A" w14:textId="53F843D6" w:rsidR="00654BC9" w:rsidRDefault="00260787" w:rsidP="00290A02">
      <w:pPr>
        <w:pStyle w:val="ListBullet"/>
        <w:numPr>
          <w:ilvl w:val="0"/>
          <w:numId w:val="31"/>
        </w:numPr>
      </w:pPr>
      <w:hyperlink r:id="rId12" w:history="1">
        <w:r w:rsidR="00654BC9">
          <w:rPr>
            <w:rStyle w:val="Hyperlink"/>
          </w:rPr>
          <w:t>Lynda</w:t>
        </w:r>
      </w:hyperlink>
    </w:p>
    <w:sdt>
      <w:sdtPr>
        <w:alias w:val="Skills &amp; Abilities:"/>
        <w:tag w:val="Skills &amp; Abilities:"/>
        <w:id w:val="458624136"/>
        <w:placeholder>
          <w:docPart w:val="AE2DF283033E4BFF9535324617457C25"/>
        </w:placeholder>
        <w:temporary/>
        <w:showingPlcHdr/>
        <w15:appearance w15:val="hidden"/>
      </w:sdtPr>
      <w:sdtEndPr/>
      <w:sdtContent>
        <w:p w14:paraId="054C6FD2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05B37AA5" w14:textId="1F61206E" w:rsidR="00772C00" w:rsidRDefault="00772C00" w:rsidP="00772C00">
      <w:pPr>
        <w:numPr>
          <w:ilvl w:val="0"/>
          <w:numId w:val="28"/>
        </w:numPr>
      </w:pPr>
      <w:r w:rsidRPr="00D85EE7">
        <w:rPr>
          <w:color w:val="2A7B88" w:themeColor="accent1" w:themeShade="BF"/>
        </w:rPr>
        <w:t>Adobe Photoshop</w:t>
      </w:r>
      <w:r>
        <w:t xml:space="preserve"> for </w:t>
      </w:r>
      <w:r w:rsidR="003C520C">
        <w:t>2D design, and UV maps</w:t>
      </w:r>
      <w:r>
        <w:t>.</w:t>
      </w:r>
    </w:p>
    <w:p w14:paraId="5174B05B" w14:textId="77777777" w:rsidR="00342937" w:rsidRDefault="00342937" w:rsidP="00772C00">
      <w:pPr>
        <w:numPr>
          <w:ilvl w:val="0"/>
          <w:numId w:val="28"/>
        </w:numPr>
      </w:pPr>
      <w:r w:rsidRPr="00D85EE7">
        <w:rPr>
          <w:color w:val="2A7B88" w:themeColor="accent1" w:themeShade="BF"/>
        </w:rPr>
        <w:t>Adobe After Effects</w:t>
      </w:r>
      <w:r>
        <w:t xml:space="preserve"> for </w:t>
      </w:r>
      <w:r w:rsidR="00D85EE7">
        <w:t>p</w:t>
      </w:r>
      <w:r w:rsidR="00D85EE7" w:rsidRPr="00D85EE7">
        <w:t>os</w:t>
      </w:r>
      <w:r w:rsidR="00D85EE7">
        <w:t>t</w:t>
      </w:r>
      <w:r w:rsidR="00D85EE7" w:rsidRPr="00D85EE7">
        <w:t>-</w:t>
      </w:r>
      <w:r w:rsidR="00D85EE7">
        <w:t>p</w:t>
      </w:r>
      <w:r w:rsidR="00D85EE7" w:rsidRPr="00D85EE7">
        <w:t>roduction</w:t>
      </w:r>
      <w:r w:rsidR="00D85EE7">
        <w:t xml:space="preserve"> work</w:t>
      </w:r>
      <w:r w:rsidR="00D85EE7">
        <w:rPr>
          <w:i/>
        </w:rPr>
        <w:t>,</w:t>
      </w:r>
      <w:r>
        <w:t xml:space="preserve"> </w:t>
      </w:r>
      <w:r w:rsidR="00D85EE7">
        <w:t xml:space="preserve">upper and lower thirds, </w:t>
      </w:r>
      <w:r>
        <w:t xml:space="preserve">and image </w:t>
      </w:r>
      <w:r w:rsidR="00D85EE7">
        <w:t>effects</w:t>
      </w:r>
      <w:r>
        <w:t xml:space="preserve">. </w:t>
      </w:r>
    </w:p>
    <w:p w14:paraId="049E778B" w14:textId="4EE0520C" w:rsidR="00772C00" w:rsidRDefault="00772C00" w:rsidP="00772C00">
      <w:pPr>
        <w:numPr>
          <w:ilvl w:val="0"/>
          <w:numId w:val="28"/>
        </w:numPr>
      </w:pPr>
      <w:r w:rsidRPr="00D85EE7">
        <w:rPr>
          <w:color w:val="2A7B88" w:themeColor="accent1" w:themeShade="BF"/>
        </w:rPr>
        <w:t>Autodesk Maya</w:t>
      </w:r>
      <w:r>
        <w:t xml:space="preserve"> for 3D content generation, </w:t>
      </w:r>
      <w:r w:rsidR="00342937">
        <w:t>rigging, animations, dynamics simulations, re</w:t>
      </w:r>
      <w:r w:rsidR="00D85EE7">
        <w:t xml:space="preserve">ndering with </w:t>
      </w:r>
      <w:r w:rsidR="00D85EE7" w:rsidRPr="00D85EE7">
        <w:rPr>
          <w:color w:val="2A7B88" w:themeColor="accent1" w:themeShade="BF"/>
        </w:rPr>
        <w:t>Arnold</w:t>
      </w:r>
      <w:r w:rsidR="00342937">
        <w:t>.</w:t>
      </w:r>
    </w:p>
    <w:p w14:paraId="4E5CB2DD" w14:textId="77777777" w:rsidR="00342937" w:rsidRDefault="00342937" w:rsidP="00772C00">
      <w:pPr>
        <w:numPr>
          <w:ilvl w:val="0"/>
          <w:numId w:val="28"/>
        </w:numPr>
      </w:pPr>
      <w:r w:rsidRPr="00D85EE7">
        <w:rPr>
          <w:color w:val="2A7B88" w:themeColor="accent1" w:themeShade="BF"/>
        </w:rPr>
        <w:t>Autodesk MudBox</w:t>
      </w:r>
      <w:r>
        <w:t xml:space="preserve"> for </w:t>
      </w:r>
      <w:r w:rsidR="00D85EE7">
        <w:t xml:space="preserve">3D </w:t>
      </w:r>
      <w:r>
        <w:t>sculpting</w:t>
      </w:r>
      <w:r w:rsidR="00D85EE7">
        <w:t>, mesh painting, blend shapes, and map generation.</w:t>
      </w:r>
    </w:p>
    <w:p w14:paraId="554697EF" w14:textId="77777777" w:rsidR="00342937" w:rsidRDefault="00342937" w:rsidP="00772C00">
      <w:pPr>
        <w:numPr>
          <w:ilvl w:val="0"/>
          <w:numId w:val="28"/>
        </w:numPr>
      </w:pPr>
      <w:r w:rsidRPr="00D85EE7">
        <w:rPr>
          <w:color w:val="2A7B88" w:themeColor="accent1" w:themeShade="BF"/>
        </w:rPr>
        <w:t>Headus UV Layout</w:t>
      </w:r>
      <w:r>
        <w:t xml:space="preserve"> for UV work.</w:t>
      </w:r>
    </w:p>
    <w:p w14:paraId="103F88E3" w14:textId="7CB07A33" w:rsidR="00342937" w:rsidRDefault="005E6D6B" w:rsidP="00772C00">
      <w:pPr>
        <w:numPr>
          <w:ilvl w:val="0"/>
          <w:numId w:val="28"/>
        </w:numPr>
      </w:pPr>
      <w:r>
        <w:rPr>
          <w:color w:val="2A7B88" w:themeColor="accent1" w:themeShade="BF"/>
        </w:rPr>
        <w:t>Substance Painter</w:t>
      </w:r>
      <w:r w:rsidR="00342937">
        <w:t xml:space="preserve"> for </w:t>
      </w:r>
      <w:r w:rsidR="00F659E0">
        <w:t>PBR texture generation</w:t>
      </w:r>
      <w:r w:rsidR="00342937">
        <w:t>.</w:t>
      </w:r>
    </w:p>
    <w:p w14:paraId="707336DE" w14:textId="2AD1D203" w:rsidR="00342937" w:rsidRDefault="00342937" w:rsidP="00772C00">
      <w:pPr>
        <w:numPr>
          <w:ilvl w:val="0"/>
          <w:numId w:val="28"/>
        </w:numPr>
      </w:pPr>
      <w:r w:rsidRPr="00D85EE7">
        <w:rPr>
          <w:color w:val="2A7B88" w:themeColor="accent1" w:themeShade="BF"/>
        </w:rPr>
        <w:t>FL Studio</w:t>
      </w:r>
      <w:r>
        <w:t xml:space="preserve"> for </w:t>
      </w:r>
      <w:r w:rsidR="00AC4FAE">
        <w:t>audio</w:t>
      </w:r>
    </w:p>
    <w:p w14:paraId="0F0CCAA7" w14:textId="77777777" w:rsidR="003473D9" w:rsidRDefault="00D85EE7" w:rsidP="003473D9">
      <w:pPr>
        <w:numPr>
          <w:ilvl w:val="0"/>
          <w:numId w:val="28"/>
        </w:numPr>
      </w:pPr>
      <w:r w:rsidRPr="002E2B80">
        <w:rPr>
          <w:color w:val="2A7B88" w:themeColor="accent1" w:themeShade="BF"/>
        </w:rPr>
        <w:t>Audacity</w:t>
      </w:r>
      <w:r>
        <w:t xml:space="preserve"> </w:t>
      </w:r>
      <w:r w:rsidR="004344DC">
        <w:t>for vocals removal and sampling</w:t>
      </w:r>
    </w:p>
    <w:p w14:paraId="78C720A3" w14:textId="77777777" w:rsidR="003473D9" w:rsidRPr="00255EB5" w:rsidRDefault="003473D9" w:rsidP="003473D9">
      <w:pPr>
        <w:numPr>
          <w:ilvl w:val="0"/>
          <w:numId w:val="28"/>
        </w:numPr>
      </w:pPr>
      <w:r>
        <w:rPr>
          <w:color w:val="2A7B88" w:themeColor="accent1" w:themeShade="BF"/>
        </w:rPr>
        <w:t>Microsoft Word/Excel</w:t>
      </w:r>
      <w:r w:rsidRPr="003473D9">
        <w:rPr>
          <w:color w:val="000000" w:themeColor="text1"/>
        </w:rPr>
        <w:t xml:space="preserve"> for document and spreadsheet needs.</w:t>
      </w:r>
    </w:p>
    <w:p w14:paraId="0A3C015B" w14:textId="0C128684" w:rsidR="00255EB5" w:rsidRPr="00260787" w:rsidRDefault="007214EE" w:rsidP="003473D9">
      <w:pPr>
        <w:numPr>
          <w:ilvl w:val="0"/>
          <w:numId w:val="28"/>
        </w:numPr>
      </w:pPr>
      <w:r>
        <w:rPr>
          <w:color w:val="2A7B88" w:themeColor="accent1" w:themeShade="BF"/>
        </w:rPr>
        <w:t>Unity 3D</w:t>
      </w:r>
      <w:r w:rsidR="005B2EAF">
        <w:rPr>
          <w:color w:val="2A7B88" w:themeColor="accent1" w:themeShade="BF"/>
        </w:rPr>
        <w:t xml:space="preserve"> </w:t>
      </w:r>
      <w:r w:rsidR="00C13C44" w:rsidRPr="003473D9">
        <w:rPr>
          <w:color w:val="000000" w:themeColor="text1"/>
        </w:rPr>
        <w:t xml:space="preserve">for </w:t>
      </w:r>
      <w:r w:rsidR="00C13C44">
        <w:rPr>
          <w:color w:val="000000" w:themeColor="text1"/>
        </w:rPr>
        <w:t>game development and video production.</w:t>
      </w:r>
    </w:p>
    <w:p w14:paraId="3DBF3801" w14:textId="6AF7B4FB" w:rsidR="00260787" w:rsidRDefault="00260787" w:rsidP="003473D9">
      <w:pPr>
        <w:numPr>
          <w:ilvl w:val="0"/>
          <w:numId w:val="28"/>
        </w:numPr>
      </w:pPr>
      <w:r>
        <w:rPr>
          <w:color w:val="2A7B88" w:themeColor="accent1" w:themeShade="BF"/>
        </w:rPr>
        <w:t>Coding</w:t>
      </w:r>
    </w:p>
    <w:p w14:paraId="46C34A0E" w14:textId="3CFEB460" w:rsidR="00255EB5" w:rsidRPr="00255EB5" w:rsidRDefault="00255EB5" w:rsidP="00A9339C">
      <w:pPr>
        <w:pStyle w:val="ListBullet"/>
        <w:numPr>
          <w:ilvl w:val="0"/>
          <w:numId w:val="0"/>
        </w:numPr>
        <w:rPr>
          <w:b/>
          <w:u w:val="single"/>
        </w:rPr>
      </w:pPr>
      <w:r>
        <w:rPr>
          <w:b/>
          <w:u w:val="single"/>
        </w:rPr>
        <w:lastRenderedPageBreak/>
        <w:t>Communication | 13 Years</w:t>
      </w:r>
    </w:p>
    <w:p w14:paraId="4CFCE6E8" w14:textId="055BFAF9" w:rsidR="003473D9" w:rsidRDefault="003473D9" w:rsidP="00764F5B">
      <w:pPr>
        <w:pStyle w:val="ListBullet"/>
        <w:numPr>
          <w:ilvl w:val="0"/>
          <w:numId w:val="0"/>
        </w:numPr>
        <w:ind w:left="216"/>
      </w:pPr>
      <w:r>
        <w:t>Teacher, South Korea, 2008 – 2017</w:t>
      </w:r>
    </w:p>
    <w:p w14:paraId="1D333ABC" w14:textId="252E69E8" w:rsidR="00255EB5" w:rsidRDefault="00255EB5" w:rsidP="00255EB5">
      <w:pPr>
        <w:pStyle w:val="ListBullet"/>
        <w:numPr>
          <w:ilvl w:val="0"/>
          <w:numId w:val="30"/>
        </w:numPr>
      </w:pPr>
      <w:r>
        <w:t>Hyundai Department Store</w:t>
      </w:r>
      <w:r w:rsidR="00F67C43">
        <w:t>, Seoul</w:t>
      </w:r>
      <w:r w:rsidR="003A3BCD">
        <w:t>, South Korea</w:t>
      </w:r>
    </w:p>
    <w:p w14:paraId="5160F9B7" w14:textId="1BF59CD7" w:rsidR="00255EB5" w:rsidRDefault="00255EB5" w:rsidP="00255EB5">
      <w:pPr>
        <w:pStyle w:val="ListBullet"/>
        <w:numPr>
          <w:ilvl w:val="0"/>
          <w:numId w:val="30"/>
        </w:numPr>
      </w:pPr>
      <w:r>
        <w:t>Lotte Department Store</w:t>
      </w:r>
      <w:r w:rsidR="00F67C43">
        <w:t>, Seoul</w:t>
      </w:r>
      <w:r w:rsidR="003A3BCD">
        <w:t>, South Korea</w:t>
      </w:r>
    </w:p>
    <w:p w14:paraId="1058BCE5" w14:textId="2FCB6D12" w:rsidR="00255EB5" w:rsidRDefault="00255EB5" w:rsidP="00255EB5">
      <w:pPr>
        <w:pStyle w:val="ListBullet"/>
        <w:numPr>
          <w:ilvl w:val="0"/>
          <w:numId w:val="30"/>
        </w:numPr>
      </w:pPr>
      <w:r>
        <w:t>YoungHwa Elementary School, Incheon</w:t>
      </w:r>
      <w:r w:rsidR="00C445A6">
        <w:t>, South Korea</w:t>
      </w:r>
    </w:p>
    <w:p w14:paraId="0BEE9FAF" w14:textId="77777777" w:rsidR="008C603D" w:rsidRPr="00255EB5" w:rsidRDefault="008C603D" w:rsidP="00214B5C">
      <w:pPr>
        <w:pStyle w:val="ListBullet"/>
        <w:numPr>
          <w:ilvl w:val="0"/>
          <w:numId w:val="0"/>
        </w:numPr>
        <w:rPr>
          <w:b/>
          <w:u w:val="single"/>
        </w:rPr>
      </w:pPr>
    </w:p>
    <w:p w14:paraId="7B378FF3" w14:textId="0BACAD0D" w:rsidR="00717CDE" w:rsidRDefault="00A81BD6" w:rsidP="008126EC">
      <w:pPr>
        <w:pStyle w:val="ListBullet"/>
        <w:numPr>
          <w:ilvl w:val="0"/>
          <w:numId w:val="0"/>
        </w:numPr>
        <w:ind w:left="216"/>
        <w:rPr>
          <w:b/>
          <w:bCs/>
        </w:rPr>
      </w:pPr>
      <w:r>
        <w:rPr>
          <w:b/>
          <w:bCs/>
        </w:rPr>
        <w:t>Audio</w:t>
      </w:r>
      <w:r w:rsidR="00496D31">
        <w:rPr>
          <w:b/>
          <w:bCs/>
        </w:rPr>
        <w:t xml:space="preserve"> (Audacity, FL Studio, Accoustic</w:t>
      </w:r>
      <w:r w:rsidR="00590530">
        <w:rPr>
          <w:b/>
          <w:bCs/>
        </w:rPr>
        <w:t>a</w:t>
      </w:r>
      <w:r w:rsidR="00496D31">
        <w:rPr>
          <w:b/>
          <w:bCs/>
        </w:rPr>
        <w:t xml:space="preserve"> Mp3</w:t>
      </w:r>
      <w:r w:rsidR="002651B9">
        <w:rPr>
          <w:b/>
          <w:bCs/>
        </w:rPr>
        <w:t xml:space="preserve"> Studio, Nero Wav Editor</w:t>
      </w:r>
      <w:r w:rsidR="00BE377B">
        <w:rPr>
          <w:b/>
          <w:bCs/>
        </w:rPr>
        <w:t xml:space="preserve">, </w:t>
      </w:r>
      <w:r w:rsidR="00360CFF">
        <w:rPr>
          <w:b/>
          <w:bCs/>
        </w:rPr>
        <w:t>M</w:t>
      </w:r>
      <w:r w:rsidR="00BE377B">
        <w:rPr>
          <w:b/>
          <w:bCs/>
        </w:rPr>
        <w:t>elodyne, Nefx</w:t>
      </w:r>
      <w:r w:rsidR="002651B9">
        <w:rPr>
          <w:b/>
          <w:bCs/>
        </w:rPr>
        <w:t>)</w:t>
      </w:r>
    </w:p>
    <w:p w14:paraId="777F462E" w14:textId="66648718" w:rsidR="00A81BD6" w:rsidRDefault="00260787" w:rsidP="00A81BD6">
      <w:pPr>
        <w:pStyle w:val="ListBullet"/>
        <w:numPr>
          <w:ilvl w:val="0"/>
          <w:numId w:val="33"/>
        </w:numPr>
        <w:rPr>
          <w:b/>
          <w:bCs/>
        </w:rPr>
      </w:pPr>
      <w:hyperlink r:id="rId13" w:history="1">
        <w:r w:rsidR="003D3F61">
          <w:rPr>
            <w:rStyle w:val="Hyperlink"/>
            <w:b/>
            <w:bCs/>
          </w:rPr>
          <w:t xml:space="preserve">DIE For Me </w:t>
        </w:r>
        <w:r w:rsidR="001806D9">
          <w:rPr>
            <w:rStyle w:val="Hyperlink"/>
            <w:b/>
            <w:bCs/>
          </w:rPr>
          <w:t>(</w:t>
        </w:r>
        <w:r w:rsidR="003D3F61">
          <w:rPr>
            <w:rStyle w:val="Hyperlink"/>
            <w:b/>
            <w:bCs/>
          </w:rPr>
          <w:t xml:space="preserve">remake of Dance </w:t>
        </w:r>
        <w:r w:rsidR="001806D9">
          <w:rPr>
            <w:rStyle w:val="Hyperlink"/>
            <w:b/>
            <w:bCs/>
          </w:rPr>
          <w:t>for</w:t>
        </w:r>
        <w:r w:rsidR="003D3F61">
          <w:rPr>
            <w:rStyle w:val="Hyperlink"/>
            <w:b/>
            <w:bCs/>
          </w:rPr>
          <w:t xml:space="preserve"> Me</w:t>
        </w:r>
      </w:hyperlink>
      <w:r w:rsidR="001806D9">
        <w:rPr>
          <w:b/>
          <w:bCs/>
        </w:rPr>
        <w:t>)</w:t>
      </w:r>
    </w:p>
    <w:p w14:paraId="2FB090B7" w14:textId="5945A449" w:rsidR="00746A6B" w:rsidRDefault="00260787" w:rsidP="000A237C">
      <w:pPr>
        <w:pStyle w:val="ListBullet"/>
        <w:numPr>
          <w:ilvl w:val="0"/>
          <w:numId w:val="33"/>
        </w:numPr>
        <w:rPr>
          <w:b/>
          <w:bCs/>
        </w:rPr>
      </w:pPr>
      <w:hyperlink r:id="rId14" w:history="1">
        <w:r w:rsidR="00460A67" w:rsidRPr="00347DC0">
          <w:rPr>
            <w:rStyle w:val="Hyperlink"/>
            <w:b/>
            <w:bCs/>
          </w:rPr>
          <w:t>Game Of Thrones (piano version)</w:t>
        </w:r>
      </w:hyperlink>
    </w:p>
    <w:p w14:paraId="5FBC6327" w14:textId="5934B8D1" w:rsidR="000A237C" w:rsidRDefault="000A237C" w:rsidP="000A237C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</w:p>
    <w:p w14:paraId="56A3081C" w14:textId="7884E0C8" w:rsidR="000A237C" w:rsidRDefault="005E4EC4" w:rsidP="000A237C">
      <w:pPr>
        <w:pStyle w:val="ListBullet"/>
        <w:numPr>
          <w:ilvl w:val="0"/>
          <w:numId w:val="0"/>
        </w:numPr>
        <w:ind w:left="216"/>
        <w:rPr>
          <w:b/>
          <w:bCs/>
        </w:rPr>
      </w:pPr>
      <w:r>
        <w:rPr>
          <w:b/>
          <w:bCs/>
        </w:rPr>
        <w:t>3D Models</w:t>
      </w:r>
      <w:r w:rsidR="002651B9">
        <w:rPr>
          <w:b/>
          <w:bCs/>
        </w:rPr>
        <w:t xml:space="preserve"> (Maya, Mudbox, </w:t>
      </w:r>
      <w:r w:rsidR="00951156">
        <w:rPr>
          <w:b/>
          <w:bCs/>
        </w:rPr>
        <w:t>Substance Painter, Headus UV Layout, Photoshop)</w:t>
      </w:r>
    </w:p>
    <w:p w14:paraId="0CCCB67A" w14:textId="087DD891" w:rsidR="000A237C" w:rsidRDefault="00260787" w:rsidP="005E4EC4">
      <w:pPr>
        <w:pStyle w:val="ListBullet"/>
        <w:numPr>
          <w:ilvl w:val="0"/>
          <w:numId w:val="34"/>
        </w:numPr>
        <w:rPr>
          <w:b/>
          <w:bCs/>
        </w:rPr>
      </w:pPr>
      <w:hyperlink r:id="rId15" w:history="1">
        <w:r w:rsidR="008E4E11">
          <w:rPr>
            <w:rStyle w:val="Hyperlink"/>
            <w:b/>
            <w:bCs/>
          </w:rPr>
          <w:t>My 3D Models</w:t>
        </w:r>
      </w:hyperlink>
    </w:p>
    <w:p w14:paraId="6C5ABAA8" w14:textId="6FB7B052" w:rsidR="008C603D" w:rsidRDefault="008C603D" w:rsidP="008C603D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</w:p>
    <w:p w14:paraId="74F42C34" w14:textId="391720C4" w:rsidR="008C603D" w:rsidRDefault="008C603D" w:rsidP="008C603D">
      <w:pPr>
        <w:pStyle w:val="ListBullet"/>
        <w:numPr>
          <w:ilvl w:val="0"/>
          <w:numId w:val="0"/>
        </w:numPr>
        <w:ind w:left="432" w:hanging="216"/>
        <w:rPr>
          <w:b/>
          <w:bCs/>
        </w:rPr>
      </w:pPr>
      <w:r>
        <w:rPr>
          <w:b/>
          <w:bCs/>
        </w:rPr>
        <w:t>Video</w:t>
      </w:r>
      <w:r w:rsidR="00951156">
        <w:rPr>
          <w:b/>
          <w:bCs/>
        </w:rPr>
        <w:t xml:space="preserve"> (Maya, After Effects, Camtasia, Premier Pro, </w:t>
      </w:r>
      <w:r w:rsidR="00DA3476">
        <w:rPr>
          <w:b/>
          <w:bCs/>
        </w:rPr>
        <w:t xml:space="preserve">PF Track, HDR Studio, </w:t>
      </w:r>
      <w:r w:rsidR="00E84B55">
        <w:rPr>
          <w:b/>
          <w:bCs/>
        </w:rPr>
        <w:t>Unity 3D)</w:t>
      </w:r>
    </w:p>
    <w:p w14:paraId="794C8FE9" w14:textId="38A24A7B" w:rsidR="000A237C" w:rsidRDefault="00260787" w:rsidP="0026546A">
      <w:pPr>
        <w:pStyle w:val="ListBullet"/>
        <w:numPr>
          <w:ilvl w:val="0"/>
          <w:numId w:val="34"/>
        </w:numPr>
        <w:rPr>
          <w:b/>
          <w:bCs/>
        </w:rPr>
      </w:pPr>
      <w:hyperlink r:id="rId16" w:history="1">
        <w:r w:rsidR="002A0D0B" w:rsidRPr="0026546A">
          <w:rPr>
            <w:rStyle w:val="Hyperlink"/>
            <w:b/>
            <w:bCs/>
          </w:rPr>
          <w:t>My Facebook Vids</w:t>
        </w:r>
      </w:hyperlink>
    </w:p>
    <w:p w14:paraId="45101A90" w14:textId="0258025C" w:rsidR="0039355C" w:rsidRDefault="00260787" w:rsidP="0026546A">
      <w:pPr>
        <w:pStyle w:val="ListBullet"/>
        <w:numPr>
          <w:ilvl w:val="0"/>
          <w:numId w:val="34"/>
        </w:numPr>
        <w:rPr>
          <w:b/>
          <w:bCs/>
        </w:rPr>
      </w:pPr>
      <w:hyperlink r:id="rId17" w:history="1">
        <w:r w:rsidR="004A206E">
          <w:rPr>
            <w:rStyle w:val="Hyperlink"/>
            <w:b/>
            <w:bCs/>
          </w:rPr>
          <w:t>Videos</w:t>
        </w:r>
        <w:r w:rsidR="002B7CD0">
          <w:rPr>
            <w:rStyle w:val="Hyperlink"/>
            <w:b/>
            <w:bCs/>
          </w:rPr>
          <w:t xml:space="preserve"> on YouTube</w:t>
        </w:r>
      </w:hyperlink>
    </w:p>
    <w:p w14:paraId="3AC991EC" w14:textId="77777777" w:rsidR="002B7CD0" w:rsidRPr="0026546A" w:rsidRDefault="002B7CD0" w:rsidP="002B7CD0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</w:p>
    <w:p w14:paraId="47069DBD" w14:textId="3071269C" w:rsidR="00717CDE" w:rsidRDefault="00260787" w:rsidP="008126EC">
      <w:pPr>
        <w:pStyle w:val="ListBullet"/>
        <w:numPr>
          <w:ilvl w:val="0"/>
          <w:numId w:val="0"/>
        </w:numPr>
        <w:ind w:left="216"/>
        <w:rPr>
          <w:rStyle w:val="Hyperlink"/>
        </w:rPr>
      </w:pPr>
      <w:hyperlink r:id="rId18" w:history="1">
        <w:r w:rsidR="00D25F64" w:rsidRPr="00101AF5">
          <w:rPr>
            <w:rStyle w:val="Hyperlink"/>
          </w:rPr>
          <w:t>https://www.facebook.com/ed.l.ritchey</w:t>
        </w:r>
      </w:hyperlink>
    </w:p>
    <w:p w14:paraId="7FE306DC" w14:textId="3C9C92C9" w:rsidR="008E5AA8" w:rsidRDefault="00260787" w:rsidP="008126EC">
      <w:pPr>
        <w:pStyle w:val="ListBullet"/>
        <w:numPr>
          <w:ilvl w:val="0"/>
          <w:numId w:val="0"/>
        </w:numPr>
        <w:ind w:left="216"/>
        <w:rPr>
          <w:rStyle w:val="Hyperlink"/>
        </w:rPr>
      </w:pPr>
      <w:hyperlink r:id="rId19" w:history="1">
        <w:r w:rsidR="00E47D38" w:rsidRPr="00246D6D">
          <w:rPr>
            <w:rStyle w:val="Hyperlink"/>
          </w:rPr>
          <w:t>https://www.facebook.com/media/set/?set=a.873123316044441&amp;type=3</w:t>
        </w:r>
      </w:hyperlink>
    </w:p>
    <w:p w14:paraId="540F51AA" w14:textId="7BD913C2" w:rsidR="00E02EE1" w:rsidRDefault="00260787" w:rsidP="008126EC">
      <w:pPr>
        <w:pStyle w:val="ListBullet"/>
        <w:numPr>
          <w:ilvl w:val="0"/>
          <w:numId w:val="0"/>
        </w:numPr>
        <w:ind w:left="216"/>
      </w:pPr>
      <w:hyperlink r:id="rId20" w:history="1">
        <w:r w:rsidR="00902618" w:rsidRPr="000C3F3F">
          <w:rPr>
            <w:rStyle w:val="Hyperlink"/>
          </w:rPr>
          <w:t>https://www.facebook.com/groups/107951502902261</w:t>
        </w:r>
      </w:hyperlink>
    </w:p>
    <w:p w14:paraId="51D7E9CB" w14:textId="6330F55F" w:rsidR="009971AB" w:rsidRDefault="009971AB" w:rsidP="008126EC">
      <w:pPr>
        <w:pStyle w:val="ListBullet"/>
        <w:numPr>
          <w:ilvl w:val="0"/>
          <w:numId w:val="0"/>
        </w:numPr>
        <w:ind w:left="216"/>
      </w:pPr>
    </w:p>
    <w:p w14:paraId="68423B8A" w14:textId="39F61DBB" w:rsidR="009971AB" w:rsidRDefault="009971AB" w:rsidP="00436701">
      <w:pPr>
        <w:pStyle w:val="ListBullet"/>
        <w:numPr>
          <w:ilvl w:val="0"/>
          <w:numId w:val="0"/>
        </w:numPr>
        <w:ind w:left="216"/>
      </w:pPr>
      <w:r>
        <w:rPr>
          <w:noProof/>
        </w:rPr>
        <w:drawing>
          <wp:inline distT="0" distB="0" distL="0" distR="0" wp14:anchorId="31DF524C" wp14:editId="683C264B">
            <wp:extent cx="3756659" cy="2202180"/>
            <wp:effectExtent l="0" t="0" r="0" b="7620"/>
            <wp:docPr id="1" name="Picture 1" descr="A picture containing person, indoor, young, head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indoor, young, headdres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265" cy="222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9778" w14:textId="3CDA89F8" w:rsidR="00902618" w:rsidRDefault="005C60C5" w:rsidP="008126EC">
      <w:pPr>
        <w:pStyle w:val="ListBullet"/>
        <w:numPr>
          <w:ilvl w:val="0"/>
          <w:numId w:val="0"/>
        </w:numPr>
        <w:ind w:left="216"/>
      </w:pPr>
      <w:r>
        <w:rPr>
          <w:noProof/>
        </w:rPr>
        <w:drawing>
          <wp:inline distT="0" distB="0" distL="0" distR="0" wp14:anchorId="26EBD5BF" wp14:editId="0A282B56">
            <wp:extent cx="3756025" cy="20193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618" w:rsidSect="00617B26">
      <w:footerReference w:type="default" r:id="rId2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D36D2" w14:textId="77777777" w:rsidR="00CC7042" w:rsidRDefault="00CC7042">
      <w:pPr>
        <w:spacing w:after="0"/>
      </w:pPr>
      <w:r>
        <w:separator/>
      </w:r>
    </w:p>
  </w:endnote>
  <w:endnote w:type="continuationSeparator" w:id="0">
    <w:p w14:paraId="637BB24F" w14:textId="77777777" w:rsidR="00CC7042" w:rsidRDefault="00CC70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Adobe Ming Std L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24221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B6AF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3AAE1" w14:textId="77777777" w:rsidR="00CC7042" w:rsidRDefault="00CC7042">
      <w:pPr>
        <w:spacing w:after="0"/>
      </w:pPr>
      <w:r>
        <w:separator/>
      </w:r>
    </w:p>
  </w:footnote>
  <w:footnote w:type="continuationSeparator" w:id="0">
    <w:p w14:paraId="6C8A2A93" w14:textId="77777777" w:rsidR="00CC7042" w:rsidRDefault="00CC70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4043A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7D63B5"/>
    <w:multiLevelType w:val="hybridMultilevel"/>
    <w:tmpl w:val="A324231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03E1748A"/>
    <w:multiLevelType w:val="hybridMultilevel"/>
    <w:tmpl w:val="6A24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FD47BD2"/>
    <w:multiLevelType w:val="hybridMultilevel"/>
    <w:tmpl w:val="E7205D0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38CB"/>
    <w:multiLevelType w:val="hybridMultilevel"/>
    <w:tmpl w:val="2690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E16C0"/>
    <w:multiLevelType w:val="hybridMultilevel"/>
    <w:tmpl w:val="D05CFFD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5A2313"/>
    <w:multiLevelType w:val="hybridMultilevel"/>
    <w:tmpl w:val="74BE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8B36622"/>
    <w:multiLevelType w:val="hybridMultilevel"/>
    <w:tmpl w:val="DCBEDFC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5"/>
  </w:num>
  <w:num w:numId="16">
    <w:abstractNumId w:val="14"/>
  </w:num>
  <w:num w:numId="17">
    <w:abstractNumId w:val="20"/>
  </w:num>
  <w:num w:numId="18">
    <w:abstractNumId w:val="12"/>
  </w:num>
  <w:num w:numId="19">
    <w:abstractNumId w:val="30"/>
  </w:num>
  <w:num w:numId="20">
    <w:abstractNumId w:val="26"/>
  </w:num>
  <w:num w:numId="21">
    <w:abstractNumId w:val="13"/>
  </w:num>
  <w:num w:numId="22">
    <w:abstractNumId w:val="17"/>
  </w:num>
  <w:num w:numId="23">
    <w:abstractNumId w:val="29"/>
  </w:num>
  <w:num w:numId="24">
    <w:abstractNumId w:val="23"/>
  </w:num>
  <w:num w:numId="25">
    <w:abstractNumId w:val="28"/>
  </w:num>
  <w:num w:numId="26">
    <w:abstractNumId w:val="21"/>
  </w:num>
  <w:num w:numId="27">
    <w:abstractNumId w:val="22"/>
  </w:num>
  <w:num w:numId="28">
    <w:abstractNumId w:val="18"/>
  </w:num>
  <w:num w:numId="29">
    <w:abstractNumId w:val="19"/>
  </w:num>
  <w:num w:numId="30">
    <w:abstractNumId w:val="15"/>
  </w:num>
  <w:num w:numId="31">
    <w:abstractNumId w:val="11"/>
  </w:num>
  <w:num w:numId="32">
    <w:abstractNumId w:val="24"/>
  </w:num>
  <w:num w:numId="33">
    <w:abstractNumId w:val="27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D62"/>
    <w:rsid w:val="00030966"/>
    <w:rsid w:val="00043EAA"/>
    <w:rsid w:val="0005585E"/>
    <w:rsid w:val="00086717"/>
    <w:rsid w:val="000A237C"/>
    <w:rsid w:val="000A4F59"/>
    <w:rsid w:val="000B460A"/>
    <w:rsid w:val="000D2D5F"/>
    <w:rsid w:val="000D462B"/>
    <w:rsid w:val="000F112D"/>
    <w:rsid w:val="00135F95"/>
    <w:rsid w:val="00141A4C"/>
    <w:rsid w:val="001806D9"/>
    <w:rsid w:val="001B29CF"/>
    <w:rsid w:val="001F74E2"/>
    <w:rsid w:val="00202C00"/>
    <w:rsid w:val="00214B5C"/>
    <w:rsid w:val="0024124E"/>
    <w:rsid w:val="00255EB5"/>
    <w:rsid w:val="00260787"/>
    <w:rsid w:val="00262723"/>
    <w:rsid w:val="002648AB"/>
    <w:rsid w:val="002651B9"/>
    <w:rsid w:val="0026546A"/>
    <w:rsid w:val="002657D9"/>
    <w:rsid w:val="0028220F"/>
    <w:rsid w:val="00290A02"/>
    <w:rsid w:val="00291DB5"/>
    <w:rsid w:val="002A0D0B"/>
    <w:rsid w:val="002A5DCF"/>
    <w:rsid w:val="002B0F56"/>
    <w:rsid w:val="002B42E3"/>
    <w:rsid w:val="002B7CD0"/>
    <w:rsid w:val="002D238E"/>
    <w:rsid w:val="002E2B7D"/>
    <w:rsid w:val="002E2B80"/>
    <w:rsid w:val="00324D62"/>
    <w:rsid w:val="00342937"/>
    <w:rsid w:val="00343F87"/>
    <w:rsid w:val="003473D9"/>
    <w:rsid w:val="00347DC0"/>
    <w:rsid w:val="00356C14"/>
    <w:rsid w:val="00360CFF"/>
    <w:rsid w:val="0036116D"/>
    <w:rsid w:val="00367E91"/>
    <w:rsid w:val="0039355C"/>
    <w:rsid w:val="00394BE8"/>
    <w:rsid w:val="00395F39"/>
    <w:rsid w:val="003A3BCD"/>
    <w:rsid w:val="003C520C"/>
    <w:rsid w:val="003D3F61"/>
    <w:rsid w:val="003E1C02"/>
    <w:rsid w:val="003E739C"/>
    <w:rsid w:val="0040150D"/>
    <w:rsid w:val="004041A4"/>
    <w:rsid w:val="004344DC"/>
    <w:rsid w:val="00436701"/>
    <w:rsid w:val="00443002"/>
    <w:rsid w:val="00443F07"/>
    <w:rsid w:val="00453FCD"/>
    <w:rsid w:val="00454128"/>
    <w:rsid w:val="00456D06"/>
    <w:rsid w:val="00460A67"/>
    <w:rsid w:val="004673E7"/>
    <w:rsid w:val="00496D31"/>
    <w:rsid w:val="004A206E"/>
    <w:rsid w:val="004C317B"/>
    <w:rsid w:val="004C627C"/>
    <w:rsid w:val="004D48D8"/>
    <w:rsid w:val="004D729B"/>
    <w:rsid w:val="00511807"/>
    <w:rsid w:val="005148B9"/>
    <w:rsid w:val="00530AA6"/>
    <w:rsid w:val="00561B68"/>
    <w:rsid w:val="00564D8C"/>
    <w:rsid w:val="005776A0"/>
    <w:rsid w:val="0057775E"/>
    <w:rsid w:val="00590530"/>
    <w:rsid w:val="005B21BC"/>
    <w:rsid w:val="005B2EAF"/>
    <w:rsid w:val="005B5C52"/>
    <w:rsid w:val="005C60C5"/>
    <w:rsid w:val="005E4EC4"/>
    <w:rsid w:val="005E6D6B"/>
    <w:rsid w:val="00600C39"/>
    <w:rsid w:val="00606412"/>
    <w:rsid w:val="00607217"/>
    <w:rsid w:val="00617B26"/>
    <w:rsid w:val="006270A9"/>
    <w:rsid w:val="00644D3D"/>
    <w:rsid w:val="00654BC9"/>
    <w:rsid w:val="00675956"/>
    <w:rsid w:val="00681034"/>
    <w:rsid w:val="00693C2C"/>
    <w:rsid w:val="006A5B7D"/>
    <w:rsid w:val="006B6456"/>
    <w:rsid w:val="006D50DB"/>
    <w:rsid w:val="006E4FC1"/>
    <w:rsid w:val="00710E70"/>
    <w:rsid w:val="00717CDE"/>
    <w:rsid w:val="007214EE"/>
    <w:rsid w:val="00736A96"/>
    <w:rsid w:val="007461B8"/>
    <w:rsid w:val="00746A6B"/>
    <w:rsid w:val="00764F5B"/>
    <w:rsid w:val="00772C00"/>
    <w:rsid w:val="007A7DE3"/>
    <w:rsid w:val="007E015C"/>
    <w:rsid w:val="008126EC"/>
    <w:rsid w:val="008132D2"/>
    <w:rsid w:val="00816216"/>
    <w:rsid w:val="00822820"/>
    <w:rsid w:val="00826997"/>
    <w:rsid w:val="00856981"/>
    <w:rsid w:val="0087734B"/>
    <w:rsid w:val="00894959"/>
    <w:rsid w:val="008B3008"/>
    <w:rsid w:val="008C603D"/>
    <w:rsid w:val="008D5C01"/>
    <w:rsid w:val="008E4E11"/>
    <w:rsid w:val="008E5AA8"/>
    <w:rsid w:val="008E71AC"/>
    <w:rsid w:val="008F131D"/>
    <w:rsid w:val="00902618"/>
    <w:rsid w:val="00951156"/>
    <w:rsid w:val="0095375B"/>
    <w:rsid w:val="00961222"/>
    <w:rsid w:val="009774E3"/>
    <w:rsid w:val="00993057"/>
    <w:rsid w:val="009971AB"/>
    <w:rsid w:val="009B1463"/>
    <w:rsid w:val="009C450B"/>
    <w:rsid w:val="009D08FC"/>
    <w:rsid w:val="009D1062"/>
    <w:rsid w:val="009D19FE"/>
    <w:rsid w:val="009D5933"/>
    <w:rsid w:val="009E7E46"/>
    <w:rsid w:val="00A01898"/>
    <w:rsid w:val="00A21605"/>
    <w:rsid w:val="00A724BB"/>
    <w:rsid w:val="00A81BD6"/>
    <w:rsid w:val="00A9339C"/>
    <w:rsid w:val="00AA122E"/>
    <w:rsid w:val="00AC4FAE"/>
    <w:rsid w:val="00AD32AC"/>
    <w:rsid w:val="00B761CB"/>
    <w:rsid w:val="00B7629F"/>
    <w:rsid w:val="00B95C44"/>
    <w:rsid w:val="00BA30CD"/>
    <w:rsid w:val="00BC6A9B"/>
    <w:rsid w:val="00BD768D"/>
    <w:rsid w:val="00BE377B"/>
    <w:rsid w:val="00C01F39"/>
    <w:rsid w:val="00C1342F"/>
    <w:rsid w:val="00C13C44"/>
    <w:rsid w:val="00C27918"/>
    <w:rsid w:val="00C3424A"/>
    <w:rsid w:val="00C34E95"/>
    <w:rsid w:val="00C445A6"/>
    <w:rsid w:val="00C46D59"/>
    <w:rsid w:val="00C5694A"/>
    <w:rsid w:val="00C61F8E"/>
    <w:rsid w:val="00C64A1C"/>
    <w:rsid w:val="00C835B4"/>
    <w:rsid w:val="00CC7042"/>
    <w:rsid w:val="00D059FC"/>
    <w:rsid w:val="00D16E5A"/>
    <w:rsid w:val="00D25F64"/>
    <w:rsid w:val="00D61950"/>
    <w:rsid w:val="00D747CE"/>
    <w:rsid w:val="00D85EE7"/>
    <w:rsid w:val="00D96F5B"/>
    <w:rsid w:val="00D97989"/>
    <w:rsid w:val="00DA3476"/>
    <w:rsid w:val="00DA455D"/>
    <w:rsid w:val="00DB5282"/>
    <w:rsid w:val="00DC2DE8"/>
    <w:rsid w:val="00DD6E90"/>
    <w:rsid w:val="00DF674E"/>
    <w:rsid w:val="00E02EE1"/>
    <w:rsid w:val="00E1082C"/>
    <w:rsid w:val="00E219F4"/>
    <w:rsid w:val="00E36A90"/>
    <w:rsid w:val="00E41824"/>
    <w:rsid w:val="00E47D38"/>
    <w:rsid w:val="00E83E4B"/>
    <w:rsid w:val="00E84B55"/>
    <w:rsid w:val="00ED3332"/>
    <w:rsid w:val="00ED79D3"/>
    <w:rsid w:val="00F001CC"/>
    <w:rsid w:val="00F03A7F"/>
    <w:rsid w:val="00F04B62"/>
    <w:rsid w:val="00F14948"/>
    <w:rsid w:val="00F16F8E"/>
    <w:rsid w:val="00F212EA"/>
    <w:rsid w:val="00F475B0"/>
    <w:rsid w:val="00F54B5D"/>
    <w:rsid w:val="00F659E0"/>
    <w:rsid w:val="00F67C43"/>
    <w:rsid w:val="00F73E41"/>
    <w:rsid w:val="00FB6AF5"/>
    <w:rsid w:val="00FE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C11D50"/>
  <w15:chartTrackingRefBased/>
  <w15:docId w15:val="{270CCDD9-1316-45DE-A242-40447130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Subtitle">
    <w:name w:val="Subtitle"/>
    <w:basedOn w:val="Normal"/>
    <w:link w:val="SubtitleChar"/>
    <w:uiPriority w:val="2"/>
    <w:unhideWhenUsed/>
    <w:qFormat/>
    <w:rsid w:val="00894959"/>
    <w:pPr>
      <w:numPr>
        <w:ilvl w:val="1"/>
      </w:numPr>
      <w:spacing w:after="120"/>
      <w:contextualSpacing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894959"/>
    <w:rPr>
      <w:sz w:val="28"/>
      <w:szCs w:val="28"/>
    </w:rPr>
  </w:style>
  <w:style w:type="paragraph" w:customStyle="1" w:styleId="ResumeText">
    <w:name w:val="Resume Text"/>
    <w:basedOn w:val="Normal"/>
    <w:qFormat/>
    <w:rsid w:val="0005585E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05585E"/>
    <w:pPr>
      <w:spacing w:before="40" w:after="16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9A5B7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91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_ritchey@hotmail.com" TargetMode="External"/><Relationship Id="rId13" Type="http://schemas.openxmlformats.org/officeDocument/2006/relationships/hyperlink" Target="https://www.facebook.com/ed.l.ritchey/videos/3877351982288211" TargetMode="External"/><Relationship Id="rId18" Type="http://schemas.openxmlformats.org/officeDocument/2006/relationships/hyperlink" Target="https://www.facebook.com/ed.l.ritchey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jpg"/><Relationship Id="rId7" Type="http://schemas.openxmlformats.org/officeDocument/2006/relationships/endnotes" Target="endnotes.xml"/><Relationship Id="rId12" Type="http://schemas.openxmlformats.org/officeDocument/2006/relationships/hyperlink" Target="https://www.linkedin.com/learning/?trk=lynda_redirect_learning" TargetMode="External"/><Relationship Id="rId17" Type="http://schemas.openxmlformats.org/officeDocument/2006/relationships/hyperlink" Target="https://www.youtube.com/channel/UC9mWcvmj-l26sulVqp2ig5A/videos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ed.l.ritchey/videos/" TargetMode="External"/><Relationship Id="rId20" Type="http://schemas.openxmlformats.org/officeDocument/2006/relationships/hyperlink" Target="https://www.facebook.com/groups/10795150290226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luralsight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media/set/?set=a.873123316044441&amp;type=3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udemy.com/" TargetMode="External"/><Relationship Id="rId19" Type="http://schemas.openxmlformats.org/officeDocument/2006/relationships/hyperlink" Target="https://www.facebook.com/media/set/?set=a.873123316044441&amp;type=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nomon.edu/" TargetMode="External"/><Relationship Id="rId14" Type="http://schemas.openxmlformats.org/officeDocument/2006/relationships/hyperlink" Target="https://www.youtube.com/watch?v=73Qfyc_jDIM" TargetMode="External"/><Relationship Id="rId2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diEddie\AppData\Roaming\Microsoft\&#1064;&#1072;&#1073;&#1083;&#1086;&#1085;&#1099;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589FE9F224494B86F06DC8A52AF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B9786-311E-4804-AD5B-6451D7838AB9}"/>
      </w:docPartPr>
      <w:docPartBody>
        <w:p w:rsidR="00992C26" w:rsidRDefault="001334B6">
          <w:pPr>
            <w:pStyle w:val="C0589FE9F224494B86F06DC8A52AFDEB"/>
          </w:pPr>
          <w:r>
            <w:t>Objective</w:t>
          </w:r>
        </w:p>
      </w:docPartBody>
    </w:docPart>
    <w:docPart>
      <w:docPartPr>
        <w:name w:val="AE2DF283033E4BFF9535324617457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C22E-0CFC-4DE8-87FE-5A1847597B8E}"/>
      </w:docPartPr>
      <w:docPartBody>
        <w:p w:rsidR="00992C26" w:rsidRDefault="001334B6">
          <w:pPr>
            <w:pStyle w:val="AE2DF283033E4BFF9535324617457C25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Adobe Ming Std L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17"/>
    <w:rsid w:val="001334B6"/>
    <w:rsid w:val="001E4CCE"/>
    <w:rsid w:val="00340CF5"/>
    <w:rsid w:val="005B2117"/>
    <w:rsid w:val="00633D35"/>
    <w:rsid w:val="006B3B4F"/>
    <w:rsid w:val="00745C53"/>
    <w:rsid w:val="00790CB4"/>
    <w:rsid w:val="0083341C"/>
    <w:rsid w:val="00852040"/>
    <w:rsid w:val="0099031A"/>
    <w:rsid w:val="00992C26"/>
    <w:rsid w:val="00BA177A"/>
    <w:rsid w:val="00C06388"/>
    <w:rsid w:val="00C53D74"/>
    <w:rsid w:val="00CC46A8"/>
    <w:rsid w:val="00D15FAF"/>
    <w:rsid w:val="00D7428F"/>
    <w:rsid w:val="00DB5C34"/>
    <w:rsid w:val="00E26986"/>
    <w:rsid w:val="00E437DE"/>
    <w:rsid w:val="00F1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89FE9F224494B86F06DC8A52AFDEB">
    <w:name w:val="C0589FE9F224494B86F06DC8A52AFDEB"/>
  </w:style>
  <w:style w:type="paragraph" w:customStyle="1" w:styleId="AE2DF283033E4BFF9535324617457C25">
    <w:name w:val="AE2DF283033E4BFF9535324617457C25"/>
  </w:style>
  <w:style w:type="character" w:styleId="PlaceholderText">
    <w:name w:val="Placeholder Text"/>
    <w:basedOn w:val="DefaultParagraphFont"/>
    <w:uiPriority w:val="99"/>
    <w:semiHidden/>
    <w:rsid w:val="005B21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5895D-0D36-45CF-99BF-0F390D7A4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S1Niz7el2</dc:creator>
  <cp:keywords/>
  <cp:lastModifiedBy>ed ritchey</cp:lastModifiedBy>
  <cp:revision>2</cp:revision>
  <cp:lastPrinted>2018-08-30T15:54:00Z</cp:lastPrinted>
  <dcterms:created xsi:type="dcterms:W3CDTF">2021-09-22T19:09:00Z</dcterms:created>
  <dcterms:modified xsi:type="dcterms:W3CDTF">2021-09-22T19:09:00Z</dcterms:modified>
  <cp:version/>
</cp:coreProperties>
</file>