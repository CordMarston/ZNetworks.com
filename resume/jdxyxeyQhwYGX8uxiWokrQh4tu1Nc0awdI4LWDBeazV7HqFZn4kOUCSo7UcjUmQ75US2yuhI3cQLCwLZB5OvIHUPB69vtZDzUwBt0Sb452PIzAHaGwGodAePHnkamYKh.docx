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4C7A83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A189A7E" w14:textId="77777777" w:rsidR="00692703" w:rsidRPr="00CF1A49" w:rsidRDefault="003C6292" w:rsidP="00913946">
            <w:pPr>
              <w:pStyle w:val="Title"/>
            </w:pPr>
            <w:r>
              <w:t>CYNTHIA STENSAA</w:t>
            </w:r>
          </w:p>
          <w:p w14:paraId="1CEBDAB9" w14:textId="0C4406C2" w:rsidR="00692703" w:rsidRPr="00CF1A49" w:rsidRDefault="003C6292" w:rsidP="002834DD">
            <w:pPr>
              <w:pStyle w:val="ContactInfo"/>
              <w:contextualSpacing w:val="0"/>
            </w:pPr>
            <w:r>
              <w:t>9607 53</w:t>
            </w:r>
            <w:r w:rsidRPr="003C6292">
              <w:rPr>
                <w:vertAlign w:val="superscript"/>
              </w:rPr>
              <w:t>RD</w:t>
            </w:r>
            <w:r>
              <w:t xml:space="preserve"> DRIVE N.E.  MARYSVILLE, WA. 98270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B7DDAC5396441E19DEBC69AEF99161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2834DD">
              <w:t xml:space="preserve">(425) 328-8617 </w:t>
            </w:r>
            <w:sdt>
              <w:sdtPr>
                <w:alias w:val="Divider dot:"/>
                <w:tag w:val="Divider dot:"/>
                <w:id w:val="1841897927"/>
                <w:placeholder>
                  <w:docPart w:val="D6C3CCBA7A9C467BBF1EA584A745FCBA"/>
                </w:placeholder>
                <w:temporary/>
                <w:showingPlcHdr/>
                <w15:appearance w15:val="hidden"/>
              </w:sdtPr>
              <w:sdtContent>
                <w:r w:rsidR="002834DD" w:rsidRPr="00CF1A49">
                  <w:t>·</w:t>
                </w:r>
              </w:sdtContent>
            </w:sdt>
            <w:r w:rsidR="002834DD">
              <w:t xml:space="preserve"> </w:t>
            </w:r>
            <w:r>
              <w:t>(360) 925-6050</w:t>
            </w:r>
          </w:p>
          <w:p w14:paraId="1F32A3EE" w14:textId="77777777" w:rsidR="00692703" w:rsidRPr="00CF1A49" w:rsidRDefault="003C6292" w:rsidP="003C6292">
            <w:pPr>
              <w:pStyle w:val="ContactInfoEmphasis"/>
              <w:contextualSpacing w:val="0"/>
            </w:pPr>
            <w:r>
              <w:t>OLELILIES@HOTMAIL.COM</w:t>
            </w:r>
            <w:r w:rsidR="00692703" w:rsidRPr="00CF1A49">
              <w:t xml:space="preserve">    </w:t>
            </w:r>
          </w:p>
        </w:tc>
      </w:tr>
      <w:tr w:rsidR="009571D8" w:rsidRPr="00CF1A49" w14:paraId="633DFB49" w14:textId="77777777" w:rsidTr="00692703">
        <w:tc>
          <w:tcPr>
            <w:tcW w:w="9360" w:type="dxa"/>
            <w:tcMar>
              <w:top w:w="432" w:type="dxa"/>
            </w:tcMar>
          </w:tcPr>
          <w:p w14:paraId="2A8C4BA0" w14:textId="77777777" w:rsidR="001755A8" w:rsidRPr="00CF1A49" w:rsidRDefault="001755A8" w:rsidP="00B72155">
            <w:pPr>
              <w:contextualSpacing w:val="0"/>
            </w:pPr>
          </w:p>
        </w:tc>
      </w:tr>
    </w:tbl>
    <w:p w14:paraId="5BDE0845" w14:textId="77777777" w:rsidR="004E01EB" w:rsidRPr="00CF1A49" w:rsidRDefault="002834D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891863743D04CC2B1662F175B45565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D0161B6" w14:textId="77777777" w:rsidTr="00D66A52">
        <w:tc>
          <w:tcPr>
            <w:tcW w:w="9355" w:type="dxa"/>
          </w:tcPr>
          <w:p w14:paraId="6FF0165B" w14:textId="77777777" w:rsidR="001D0BF1" w:rsidRPr="00CF1A49" w:rsidRDefault="003C6292" w:rsidP="001D0BF1">
            <w:pPr>
              <w:pStyle w:val="Heading3"/>
              <w:contextualSpacing w:val="0"/>
              <w:outlineLvl w:val="2"/>
            </w:pPr>
            <w:r>
              <w:t>September 2005</w:t>
            </w:r>
            <w:r w:rsidR="001D0BF1" w:rsidRPr="00CF1A49">
              <w:t xml:space="preserve"> – </w:t>
            </w:r>
            <w:r>
              <w:t>PRESENT TIME</w:t>
            </w:r>
          </w:p>
          <w:p w14:paraId="68969259" w14:textId="1383CC6F" w:rsidR="001D0BF1" w:rsidRPr="00CF1A49" w:rsidRDefault="002834DD" w:rsidP="001D0BF1">
            <w:pPr>
              <w:pStyle w:val="Heading2"/>
              <w:contextualSpacing w:val="0"/>
              <w:outlineLvl w:val="1"/>
            </w:pPr>
            <w:r>
              <w:t>CNA</w:t>
            </w:r>
            <w:r w:rsidR="001D0BF1" w:rsidRPr="00CF1A49">
              <w:t xml:space="preserve">, </w:t>
            </w:r>
            <w:r w:rsidR="003C6292">
              <w:rPr>
                <w:rStyle w:val="SubtleReference"/>
              </w:rPr>
              <w:t>SNOHOMISH COUNTY CATHOLIC COMMUNITY SERVICE</w:t>
            </w:r>
          </w:p>
          <w:p w14:paraId="737952BF" w14:textId="77777777" w:rsidR="001E3120" w:rsidRDefault="003C6292" w:rsidP="003C6292">
            <w:pPr>
              <w:contextualSpacing w:val="0"/>
            </w:pPr>
            <w:r>
              <w:t>PROVIDING CARE FOR LONG AND SHORT TERM CLIENT(S), HOSPICE CARE, DEMENTIA CARE,</w:t>
            </w:r>
          </w:p>
          <w:p w14:paraId="1068513E" w14:textId="35B33ABF" w:rsidR="003C6292" w:rsidRPr="00CF1A49" w:rsidRDefault="003C6292" w:rsidP="003C6292">
            <w:pPr>
              <w:contextualSpacing w:val="0"/>
            </w:pPr>
            <w:r>
              <w:t xml:space="preserve">PERSONAL CARE, BATHING, MEAL PREPRATION, TRANSFERS, </w:t>
            </w:r>
            <w:r w:rsidR="00B62666">
              <w:t xml:space="preserve">HOUSEKEEPING, </w:t>
            </w:r>
            <w:r>
              <w:t>AND MEDICAL EQUIPMENT USE.</w:t>
            </w:r>
          </w:p>
        </w:tc>
      </w:tr>
      <w:tr w:rsidR="00F61DF9" w:rsidRPr="00CF1A49" w14:paraId="4AD57975" w14:textId="77777777" w:rsidTr="00F61DF9">
        <w:tc>
          <w:tcPr>
            <w:tcW w:w="9355" w:type="dxa"/>
            <w:tcMar>
              <w:top w:w="216" w:type="dxa"/>
            </w:tcMar>
          </w:tcPr>
          <w:p w14:paraId="090E40B6" w14:textId="77777777" w:rsidR="00F61DF9" w:rsidRPr="00CF1A49" w:rsidRDefault="00F61DF9" w:rsidP="003C6292">
            <w:pPr>
              <w:pStyle w:val="Heading3"/>
              <w:contextualSpacing w:val="0"/>
              <w:outlineLvl w:val="2"/>
            </w:pPr>
          </w:p>
          <w:p w14:paraId="02D54570" w14:textId="77777777" w:rsidR="00F61DF9" w:rsidRDefault="00F61DF9" w:rsidP="003C6292"/>
        </w:tc>
      </w:tr>
    </w:tbl>
    <w:sdt>
      <w:sdtPr>
        <w:alias w:val="Education:"/>
        <w:tag w:val="Education:"/>
        <w:id w:val="-1908763273"/>
        <w:placeholder>
          <w:docPart w:val="5F00FF5E897345C49EBEE01261CE830C"/>
        </w:placeholder>
        <w:temporary/>
        <w:showingPlcHdr/>
        <w15:appearance w15:val="hidden"/>
      </w:sdtPr>
      <w:sdtEndPr/>
      <w:sdtContent>
        <w:p w14:paraId="7AA157F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00F1F35" w14:textId="77777777" w:rsidTr="00D66A52">
        <w:tc>
          <w:tcPr>
            <w:tcW w:w="9355" w:type="dxa"/>
          </w:tcPr>
          <w:p w14:paraId="1AB7B29D" w14:textId="77777777" w:rsidR="001D0BF1" w:rsidRPr="00CF1A49" w:rsidRDefault="003C6292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2018</w:t>
            </w:r>
          </w:p>
          <w:p w14:paraId="144BE078" w14:textId="77777777" w:rsidR="001D0BF1" w:rsidRPr="00CF1A49" w:rsidRDefault="003C6292" w:rsidP="001D0BF1">
            <w:pPr>
              <w:pStyle w:val="Heading2"/>
              <w:contextualSpacing w:val="0"/>
              <w:outlineLvl w:val="1"/>
            </w:pPr>
            <w:r>
              <w:t>CNA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MED SMART ACADEMY</w:t>
            </w:r>
          </w:p>
          <w:p w14:paraId="3DEF0E3F" w14:textId="77777777" w:rsidR="007538DC" w:rsidRDefault="003C6292" w:rsidP="003C6292">
            <w:pPr>
              <w:contextualSpacing w:val="0"/>
            </w:pPr>
            <w:r>
              <w:t>COMPLETED CNA TRAINING</w:t>
            </w:r>
          </w:p>
          <w:p w14:paraId="170258A3" w14:textId="3D089693" w:rsidR="003C6292" w:rsidRPr="00CF1A49" w:rsidRDefault="00B72155" w:rsidP="003C6292">
            <w:pPr>
              <w:contextualSpacing w:val="0"/>
            </w:pPr>
            <w:r>
              <w:t>SCHEDULED TO COMPLETE LICENS</w:t>
            </w:r>
            <w:r w:rsidR="003C6292">
              <w:t xml:space="preserve">E BEFORE END </w:t>
            </w:r>
            <w:r w:rsidR="00F17FB3">
              <w:t>OF</w:t>
            </w:r>
            <w:r w:rsidR="003C6292">
              <w:t xml:space="preserve"> </w:t>
            </w:r>
            <w:r w:rsidR="00805210">
              <w:t>2019</w:t>
            </w:r>
          </w:p>
        </w:tc>
      </w:tr>
      <w:tr w:rsidR="00F61DF9" w:rsidRPr="00CF1A49" w14:paraId="56DFDF4E" w14:textId="77777777" w:rsidTr="00F61DF9">
        <w:tc>
          <w:tcPr>
            <w:tcW w:w="9355" w:type="dxa"/>
            <w:tcMar>
              <w:top w:w="216" w:type="dxa"/>
            </w:tcMar>
          </w:tcPr>
          <w:p w14:paraId="6F2D24B8" w14:textId="77777777" w:rsidR="00F61DF9" w:rsidRPr="00CF1A49" w:rsidRDefault="003C6292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2015</w:t>
            </w:r>
          </w:p>
          <w:p w14:paraId="31E69956" w14:textId="77777777" w:rsidR="00F61DF9" w:rsidRPr="00CF1A49" w:rsidRDefault="003C6292" w:rsidP="00F61DF9">
            <w:pPr>
              <w:pStyle w:val="Heading2"/>
              <w:contextualSpacing w:val="0"/>
              <w:outlineLvl w:val="1"/>
            </w:pPr>
            <w:r>
              <w:t>OFFICE CLASSES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EVERETT COMMUNITY COLLEGE</w:t>
            </w:r>
          </w:p>
          <w:p w14:paraId="769540B2" w14:textId="77777777" w:rsidR="00F61DF9" w:rsidRDefault="00B72155" w:rsidP="00B72155">
            <w:r>
              <w:t>MICROSOFT WORD, EXCEL, ASSES, PROWERPOINT, AND TYPING</w:t>
            </w:r>
          </w:p>
        </w:tc>
      </w:tr>
    </w:tbl>
    <w:sdt>
      <w:sdtPr>
        <w:alias w:val="Skills:"/>
        <w:tag w:val="Skills:"/>
        <w:id w:val="-1392877668"/>
        <w:placeholder>
          <w:docPart w:val="64ADC0ECFDCD4494B7BBE4BCFAF9AD16"/>
        </w:placeholder>
        <w:temporary/>
        <w:showingPlcHdr/>
        <w15:appearance w15:val="hidden"/>
      </w:sdtPr>
      <w:sdtEndPr/>
      <w:sdtContent>
        <w:p w14:paraId="658689E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8C7AB1E" w14:textId="77777777" w:rsidTr="00CF1A49">
        <w:tc>
          <w:tcPr>
            <w:tcW w:w="4675" w:type="dxa"/>
          </w:tcPr>
          <w:p w14:paraId="75644EB5" w14:textId="3B64647B" w:rsidR="001E3120" w:rsidRPr="006E1507" w:rsidRDefault="00294AC7" w:rsidP="006E1507">
            <w:pPr>
              <w:pStyle w:val="ListBullet"/>
              <w:contextualSpacing w:val="0"/>
            </w:pPr>
            <w:r>
              <w:t>CPR/FIRST AID TRAINING</w:t>
            </w:r>
          </w:p>
          <w:p w14:paraId="242C6B05" w14:textId="0A553439" w:rsidR="001F4E6D" w:rsidRPr="006E1507" w:rsidRDefault="00294AC7" w:rsidP="00B72155">
            <w:pPr>
              <w:pStyle w:val="ListBullet"/>
              <w:contextualSpacing w:val="0"/>
            </w:pPr>
            <w:r>
              <w:t xml:space="preserve">FOOD HANDLER </w:t>
            </w:r>
            <w:r w:rsidR="004C6A95">
              <w:t>PREMIT</w:t>
            </w:r>
          </w:p>
        </w:tc>
        <w:tc>
          <w:tcPr>
            <w:tcW w:w="4675" w:type="dxa"/>
            <w:tcMar>
              <w:left w:w="360" w:type="dxa"/>
            </w:tcMar>
          </w:tcPr>
          <w:p w14:paraId="57125CA2" w14:textId="03588EA1" w:rsidR="003A0632" w:rsidRPr="006E1507" w:rsidRDefault="00B72155" w:rsidP="006E1507">
            <w:pPr>
              <w:pStyle w:val="ListBullet"/>
              <w:contextualSpacing w:val="0"/>
            </w:pPr>
            <w:r>
              <w:t>COMPASSION</w:t>
            </w:r>
            <w:r w:rsidR="00294AC7">
              <w:t>ATE</w:t>
            </w:r>
          </w:p>
          <w:p w14:paraId="76788711" w14:textId="0E4BD63E" w:rsidR="001E3120" w:rsidRPr="006E1507" w:rsidRDefault="002834DD" w:rsidP="006E1507">
            <w:pPr>
              <w:pStyle w:val="ListBullet"/>
              <w:contextualSpacing w:val="0"/>
            </w:pPr>
            <w:r>
              <w:t>OVER 15</w:t>
            </w:r>
            <w:r w:rsidR="00B72155">
              <w:t xml:space="preserve"> YEARS OF EXPERIENCE AS A CAREGIVER</w:t>
            </w:r>
          </w:p>
          <w:p w14:paraId="08E29DAD" w14:textId="3CB12870" w:rsidR="002834DD" w:rsidRPr="006E1507" w:rsidRDefault="002834DD" w:rsidP="002834DD">
            <w:pPr>
              <w:pStyle w:val="ListBullet"/>
              <w:contextualSpacing w:val="0"/>
            </w:pPr>
            <w:r>
              <w:t>HOSPICE AND DEMENTIA CARE</w:t>
            </w:r>
            <w:bookmarkStart w:id="0" w:name="_GoBack"/>
            <w:bookmarkEnd w:id="0"/>
          </w:p>
        </w:tc>
      </w:tr>
    </w:tbl>
    <w:p w14:paraId="5022EB61" w14:textId="735D92CB" w:rsidR="00294AC7" w:rsidRPr="00CF1A49" w:rsidRDefault="00294AC7" w:rsidP="00294AC7">
      <w:pPr>
        <w:pStyle w:val="Heading1"/>
        <w:tabs>
          <w:tab w:val="left" w:pos="24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21B391" w14:textId="626C45F5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52D1A" w14:textId="77777777" w:rsidR="0027023C" w:rsidRDefault="0027023C" w:rsidP="0068194B">
      <w:r>
        <w:separator/>
      </w:r>
    </w:p>
    <w:p w14:paraId="0BAFE6AF" w14:textId="77777777" w:rsidR="0027023C" w:rsidRDefault="0027023C"/>
    <w:p w14:paraId="76318FCD" w14:textId="77777777" w:rsidR="0027023C" w:rsidRDefault="0027023C"/>
  </w:endnote>
  <w:endnote w:type="continuationSeparator" w:id="0">
    <w:p w14:paraId="0C6A56DF" w14:textId="77777777" w:rsidR="0027023C" w:rsidRDefault="0027023C" w:rsidP="0068194B">
      <w:r>
        <w:continuationSeparator/>
      </w:r>
    </w:p>
    <w:p w14:paraId="669372E4" w14:textId="77777777" w:rsidR="0027023C" w:rsidRDefault="0027023C"/>
    <w:p w14:paraId="41AB726A" w14:textId="77777777" w:rsidR="0027023C" w:rsidRDefault="00270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1B387" w14:textId="77777777" w:rsidR="00B62666" w:rsidRDefault="00B626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F0C9F" w14:textId="77777777" w:rsidR="0027023C" w:rsidRDefault="0027023C" w:rsidP="0068194B">
      <w:r>
        <w:separator/>
      </w:r>
    </w:p>
    <w:p w14:paraId="71841EE1" w14:textId="77777777" w:rsidR="0027023C" w:rsidRDefault="0027023C"/>
    <w:p w14:paraId="74A19CE4" w14:textId="77777777" w:rsidR="0027023C" w:rsidRDefault="0027023C"/>
  </w:footnote>
  <w:footnote w:type="continuationSeparator" w:id="0">
    <w:p w14:paraId="3E4C9193" w14:textId="77777777" w:rsidR="0027023C" w:rsidRDefault="0027023C" w:rsidP="0068194B">
      <w:r>
        <w:continuationSeparator/>
      </w:r>
    </w:p>
    <w:p w14:paraId="1A79804F" w14:textId="77777777" w:rsidR="0027023C" w:rsidRDefault="0027023C"/>
    <w:p w14:paraId="423C0A40" w14:textId="77777777" w:rsidR="0027023C" w:rsidRDefault="002702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48E80" w14:textId="77777777" w:rsidR="00B62666" w:rsidRPr="004E01EB" w:rsidRDefault="00B62666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577879" wp14:editId="68B59D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F5C4BB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92"/>
    <w:rsid w:val="000001EF"/>
    <w:rsid w:val="00004925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023C"/>
    <w:rsid w:val="00275EAE"/>
    <w:rsid w:val="002834DD"/>
    <w:rsid w:val="00294998"/>
    <w:rsid w:val="00294AC7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6292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A95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5210"/>
    <w:rsid w:val="00834955"/>
    <w:rsid w:val="008433C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1252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0DA9"/>
    <w:rsid w:val="00AE7650"/>
    <w:rsid w:val="00B10EBE"/>
    <w:rsid w:val="00B236F1"/>
    <w:rsid w:val="00B50F99"/>
    <w:rsid w:val="00B51D1B"/>
    <w:rsid w:val="00B540F4"/>
    <w:rsid w:val="00B60FD0"/>
    <w:rsid w:val="00B622DF"/>
    <w:rsid w:val="00B62666"/>
    <w:rsid w:val="00B6332A"/>
    <w:rsid w:val="00B72155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7FB3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D27E7D"/>
  <w15:chartTrackingRefBased/>
  <w15:docId w15:val="{56D5BEF8-334F-4850-B46A-5EC47A1E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7DDAC5396441E19DEBC69AEF991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E92C9-A823-409F-B494-20F5305BA39B}"/>
      </w:docPartPr>
      <w:docPartBody>
        <w:p w:rsidR="008E63BA" w:rsidRDefault="008E63BA">
          <w:pPr>
            <w:pStyle w:val="CB7DDAC5396441E19DEBC69AEF99161E"/>
          </w:pPr>
          <w:r w:rsidRPr="00CF1A49">
            <w:t>·</w:t>
          </w:r>
        </w:p>
      </w:docPartBody>
    </w:docPart>
    <w:docPart>
      <w:docPartPr>
        <w:name w:val="4891863743D04CC2B1662F175B455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508F0-443A-4127-8DF1-79798F48A050}"/>
      </w:docPartPr>
      <w:docPartBody>
        <w:p w:rsidR="008E63BA" w:rsidRDefault="008E63BA">
          <w:pPr>
            <w:pStyle w:val="4891863743D04CC2B1662F175B455657"/>
          </w:pPr>
          <w:r w:rsidRPr="00CF1A49">
            <w:t>Experience</w:t>
          </w:r>
        </w:p>
      </w:docPartBody>
    </w:docPart>
    <w:docPart>
      <w:docPartPr>
        <w:name w:val="5F00FF5E897345C49EBEE01261CE8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60302-9145-4814-9981-99C392D55EC1}"/>
      </w:docPartPr>
      <w:docPartBody>
        <w:p w:rsidR="008E63BA" w:rsidRDefault="008E63BA">
          <w:pPr>
            <w:pStyle w:val="5F00FF5E897345C49EBEE01261CE830C"/>
          </w:pPr>
          <w:r w:rsidRPr="00CF1A49">
            <w:t>Education</w:t>
          </w:r>
        </w:p>
      </w:docPartBody>
    </w:docPart>
    <w:docPart>
      <w:docPartPr>
        <w:name w:val="64ADC0ECFDCD4494B7BBE4BCFAF9A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72A2-A7FB-431F-9F68-79746F1F09AF}"/>
      </w:docPartPr>
      <w:docPartBody>
        <w:p w:rsidR="008E63BA" w:rsidRDefault="008E63BA">
          <w:pPr>
            <w:pStyle w:val="64ADC0ECFDCD4494B7BBE4BCFAF9AD16"/>
          </w:pPr>
          <w:r w:rsidRPr="00CF1A49">
            <w:t>Skills</w:t>
          </w:r>
        </w:p>
      </w:docPartBody>
    </w:docPart>
    <w:docPart>
      <w:docPartPr>
        <w:name w:val="D6C3CCBA7A9C467BBF1EA584A745F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C287A-A968-45D7-A08B-638DF8B3EDA3}"/>
      </w:docPartPr>
      <w:docPartBody>
        <w:p w:rsidR="00000000" w:rsidRDefault="00563B2B" w:rsidP="00563B2B">
          <w:pPr>
            <w:pStyle w:val="D6C3CCBA7A9C467BBF1EA584A745FCB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BA"/>
    <w:rsid w:val="00506877"/>
    <w:rsid w:val="00563B2B"/>
    <w:rsid w:val="008E63BA"/>
    <w:rsid w:val="00A2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D08FA3C1074191B9C53F957AD828D2">
    <w:name w:val="79D08FA3C1074191B9C53F957AD828D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B5B228E9CE84DDBBD4C9042D4D5AE20">
    <w:name w:val="DB5B228E9CE84DDBBD4C9042D4D5AE20"/>
  </w:style>
  <w:style w:type="paragraph" w:customStyle="1" w:styleId="4E4987EA863B47129ECF5D196D9B396F">
    <w:name w:val="4E4987EA863B47129ECF5D196D9B396F"/>
  </w:style>
  <w:style w:type="paragraph" w:customStyle="1" w:styleId="CB7DDAC5396441E19DEBC69AEF99161E">
    <w:name w:val="CB7DDAC5396441E19DEBC69AEF99161E"/>
  </w:style>
  <w:style w:type="paragraph" w:customStyle="1" w:styleId="603152DECE5942A7933A64C00ED2674E">
    <w:name w:val="603152DECE5942A7933A64C00ED2674E"/>
  </w:style>
  <w:style w:type="paragraph" w:customStyle="1" w:styleId="95C981757EB44B66A621E73E91F9D08E">
    <w:name w:val="95C981757EB44B66A621E73E91F9D08E"/>
  </w:style>
  <w:style w:type="paragraph" w:customStyle="1" w:styleId="3962CA41CC1343EC8E2329FF131F21BD">
    <w:name w:val="3962CA41CC1343EC8E2329FF131F21BD"/>
  </w:style>
  <w:style w:type="paragraph" w:customStyle="1" w:styleId="4976E5CB5F0243BFA2C35357887179EA">
    <w:name w:val="4976E5CB5F0243BFA2C35357887179EA"/>
  </w:style>
  <w:style w:type="paragraph" w:customStyle="1" w:styleId="4BE64F6CC6004A7F84F37668C4D5F8FD">
    <w:name w:val="4BE64F6CC6004A7F84F37668C4D5F8FD"/>
  </w:style>
  <w:style w:type="paragraph" w:customStyle="1" w:styleId="B7348A2C483C46C6B9DB278DA4E3A263">
    <w:name w:val="B7348A2C483C46C6B9DB278DA4E3A263"/>
  </w:style>
  <w:style w:type="paragraph" w:customStyle="1" w:styleId="02AE091A020F4FBCAB4BFCE15D1B15E7">
    <w:name w:val="02AE091A020F4FBCAB4BFCE15D1B15E7"/>
  </w:style>
  <w:style w:type="paragraph" w:customStyle="1" w:styleId="4891863743D04CC2B1662F175B455657">
    <w:name w:val="4891863743D04CC2B1662F175B455657"/>
  </w:style>
  <w:style w:type="paragraph" w:customStyle="1" w:styleId="DE452CBA4D534A3D8DE6D42F7EE8A21C">
    <w:name w:val="DE452CBA4D534A3D8DE6D42F7EE8A21C"/>
  </w:style>
  <w:style w:type="paragraph" w:customStyle="1" w:styleId="6BB4C6BCE5DC4D7391777FEF3E47080C">
    <w:name w:val="6BB4C6BCE5DC4D7391777FEF3E47080C"/>
  </w:style>
  <w:style w:type="paragraph" w:customStyle="1" w:styleId="D4B60861FB564432A8AA2225F47F903C">
    <w:name w:val="D4B60861FB564432A8AA2225F47F903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33B6B1850014FAB9607869CF6015F29">
    <w:name w:val="633B6B1850014FAB9607869CF6015F29"/>
  </w:style>
  <w:style w:type="paragraph" w:customStyle="1" w:styleId="FF17D02D8FA549E7BE910B08F2827B90">
    <w:name w:val="FF17D02D8FA549E7BE910B08F2827B90"/>
  </w:style>
  <w:style w:type="paragraph" w:customStyle="1" w:styleId="3749F2EDA97C41BCBE51FA28E63E1C76">
    <w:name w:val="3749F2EDA97C41BCBE51FA28E63E1C76"/>
  </w:style>
  <w:style w:type="paragraph" w:customStyle="1" w:styleId="F69C40527B4949B5B35ECA9E1D87152A">
    <w:name w:val="F69C40527B4949B5B35ECA9E1D87152A"/>
  </w:style>
  <w:style w:type="paragraph" w:customStyle="1" w:styleId="7639877417DE4F8E8EEEF674A3D04F16">
    <w:name w:val="7639877417DE4F8E8EEEF674A3D04F16"/>
  </w:style>
  <w:style w:type="paragraph" w:customStyle="1" w:styleId="E955BFD78E2644B8A526F534BED45CB6">
    <w:name w:val="E955BFD78E2644B8A526F534BED45CB6"/>
  </w:style>
  <w:style w:type="paragraph" w:customStyle="1" w:styleId="63FE534880594C358ED3DFA51A1DA485">
    <w:name w:val="63FE534880594C358ED3DFA51A1DA485"/>
  </w:style>
  <w:style w:type="paragraph" w:customStyle="1" w:styleId="5F00FF5E897345C49EBEE01261CE830C">
    <w:name w:val="5F00FF5E897345C49EBEE01261CE830C"/>
  </w:style>
  <w:style w:type="paragraph" w:customStyle="1" w:styleId="086B60CAAC5D41238B3AB191A0F2DC3B">
    <w:name w:val="086B60CAAC5D41238B3AB191A0F2DC3B"/>
  </w:style>
  <w:style w:type="paragraph" w:customStyle="1" w:styleId="E9ACAE0255B14A33B3B248DFA3A801E1">
    <w:name w:val="E9ACAE0255B14A33B3B248DFA3A801E1"/>
  </w:style>
  <w:style w:type="paragraph" w:customStyle="1" w:styleId="DB79A25CA4D743568B5D718560C98003">
    <w:name w:val="DB79A25CA4D743568B5D718560C98003"/>
  </w:style>
  <w:style w:type="paragraph" w:customStyle="1" w:styleId="DBB6B6890A384815ADC8383814352619">
    <w:name w:val="DBB6B6890A384815ADC8383814352619"/>
  </w:style>
  <w:style w:type="paragraph" w:customStyle="1" w:styleId="4593D4D888284F65B597E1068A905D91">
    <w:name w:val="4593D4D888284F65B597E1068A905D91"/>
  </w:style>
  <w:style w:type="paragraph" w:customStyle="1" w:styleId="DEE92B99497A4999B09551625DC98C03">
    <w:name w:val="DEE92B99497A4999B09551625DC98C03"/>
  </w:style>
  <w:style w:type="paragraph" w:customStyle="1" w:styleId="9EA0C1A3313844C998D8CDC5D8243AEE">
    <w:name w:val="9EA0C1A3313844C998D8CDC5D8243AEE"/>
  </w:style>
  <w:style w:type="paragraph" w:customStyle="1" w:styleId="B8BDA377F7BD495CAC552B1C3838785B">
    <w:name w:val="B8BDA377F7BD495CAC552B1C3838785B"/>
  </w:style>
  <w:style w:type="paragraph" w:customStyle="1" w:styleId="701530FF1DAB402A96B52B17CEAC2C6D">
    <w:name w:val="701530FF1DAB402A96B52B17CEAC2C6D"/>
  </w:style>
  <w:style w:type="paragraph" w:customStyle="1" w:styleId="A18CBB9D3F46442B912907F030F2CEC3">
    <w:name w:val="A18CBB9D3F46442B912907F030F2CEC3"/>
  </w:style>
  <w:style w:type="paragraph" w:customStyle="1" w:styleId="64ADC0ECFDCD4494B7BBE4BCFAF9AD16">
    <w:name w:val="64ADC0ECFDCD4494B7BBE4BCFAF9AD16"/>
  </w:style>
  <w:style w:type="paragraph" w:customStyle="1" w:styleId="424F117725CB436ABDBF48158FBB87AA">
    <w:name w:val="424F117725CB436ABDBF48158FBB87AA"/>
  </w:style>
  <w:style w:type="paragraph" w:customStyle="1" w:styleId="48529F6161174ED48C025F8C565BDFBB">
    <w:name w:val="48529F6161174ED48C025F8C565BDFBB"/>
  </w:style>
  <w:style w:type="paragraph" w:customStyle="1" w:styleId="510CDD71764E4848981D3761ABC94BCD">
    <w:name w:val="510CDD71764E4848981D3761ABC94BCD"/>
  </w:style>
  <w:style w:type="paragraph" w:customStyle="1" w:styleId="6445630959F64CE2A41D85B5A6C006B2">
    <w:name w:val="6445630959F64CE2A41D85B5A6C006B2"/>
  </w:style>
  <w:style w:type="paragraph" w:customStyle="1" w:styleId="67B6A90739BD4D4B9568D2FD864F4203">
    <w:name w:val="67B6A90739BD4D4B9568D2FD864F4203"/>
  </w:style>
  <w:style w:type="paragraph" w:customStyle="1" w:styleId="17D8E3A5EE244AF8B38FF1EEFA0034F1">
    <w:name w:val="17D8E3A5EE244AF8B38FF1EEFA0034F1"/>
  </w:style>
  <w:style w:type="paragraph" w:customStyle="1" w:styleId="3ED84881127E4BE890E15520DBBC0B71">
    <w:name w:val="3ED84881127E4BE890E15520DBBC0B71"/>
  </w:style>
  <w:style w:type="paragraph" w:customStyle="1" w:styleId="D6C3CCBA7A9C467BBF1EA584A745FCBA">
    <w:name w:val="D6C3CCBA7A9C467BBF1EA584A745FCBA"/>
    <w:rsid w:val="00563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403F3-F5E2-4AE9-A416-9D43DA1D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Cindy St</cp:lastModifiedBy>
  <cp:revision>5</cp:revision>
  <cp:lastPrinted>2018-09-12T03:32:00Z</cp:lastPrinted>
  <dcterms:created xsi:type="dcterms:W3CDTF">2019-04-07T03:20:00Z</dcterms:created>
  <dcterms:modified xsi:type="dcterms:W3CDTF">2020-07-20T17:31:00Z</dcterms:modified>
  <cp:category/>
</cp:coreProperties>
</file>