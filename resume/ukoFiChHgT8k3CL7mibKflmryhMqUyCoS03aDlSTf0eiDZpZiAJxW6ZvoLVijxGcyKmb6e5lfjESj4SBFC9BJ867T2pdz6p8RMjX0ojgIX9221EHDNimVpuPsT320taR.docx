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449"/>
        <w:gridCol w:w="6320"/>
        <w:gridCol w:w="411"/>
        <w:gridCol w:w="616"/>
      </w:tblGrid>
      <w:tr w:rsidR="00F91753" w:rsidRPr="00320ECB" w14:paraId="6C6A685B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DED6E" w14:textId="77777777" w:rsidR="00F91753" w:rsidRPr="00173B36" w:rsidRDefault="00F91753" w:rsidP="00320ECB"/>
        </w:tc>
      </w:tr>
      <w:tr w:rsidR="00741F9A" w:rsidRPr="00320ECB" w14:paraId="4FC9BCDA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24B44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E523C" w14:textId="77777777"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59C2A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4E554" w14:textId="77777777"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E9AE9" w14:textId="77777777" w:rsidR="00F91753" w:rsidRPr="00173B36" w:rsidRDefault="00F91753" w:rsidP="005A3E0B"/>
        </w:tc>
      </w:tr>
      <w:tr w:rsidR="00741F9A" w:rsidRPr="00320ECB" w14:paraId="2B00D431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ED9BB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388F1" w14:textId="77777777"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394D42" w14:textId="79035B9D"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52B4747F" wp14:editId="6FE60260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E81B6E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BB2256">
              <w:t>Andrea Cseri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F61FB3" wp14:editId="2E2AF590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1A18BD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D55B04C" w14:textId="78C2F258" w:rsidR="00B62B99" w:rsidRPr="00173B36" w:rsidRDefault="00BB2256" w:rsidP="005A3E0B">
            <w:pPr>
              <w:pStyle w:val="Subtitle"/>
            </w:pPr>
            <w:r>
              <w:t>Software engineer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92CD9" w14:textId="77777777"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A677C" w14:textId="77777777" w:rsidR="00F91753" w:rsidRPr="00173B36" w:rsidRDefault="00F91753" w:rsidP="005A3E0B"/>
        </w:tc>
      </w:tr>
      <w:tr w:rsidR="00741F9A" w:rsidRPr="00320ECB" w14:paraId="1CB6B3AD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934F7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1C769" w14:textId="77777777"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C05A0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095FB" w14:textId="77777777"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68345" w14:textId="77777777" w:rsidR="004A4C74" w:rsidRPr="00173B36" w:rsidRDefault="004A4C74" w:rsidP="005A3E0B"/>
        </w:tc>
      </w:tr>
      <w:tr w:rsidR="00F91753" w:rsidRPr="00320ECB" w14:paraId="32C21B8D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7C3DF" w14:textId="77777777" w:rsidR="00F91753" w:rsidRPr="00173B36" w:rsidRDefault="00F91753" w:rsidP="005A3E0B"/>
        </w:tc>
      </w:tr>
      <w:tr w:rsidR="00686284" w:rsidRPr="00320ECB" w14:paraId="3153413A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3DB3B093EF8C47A0981618670B92BD28"/>
              </w:placeholder>
              <w:temporary/>
              <w:showingPlcHdr/>
              <w15:appearance w15:val="hidden"/>
            </w:sdtPr>
            <w:sdtEndPr/>
            <w:sdtContent>
              <w:p w14:paraId="5BA7CC62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4F58B57A" w14:textId="77777777" w:rsidR="003E1692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11B5F7E" wp14:editId="522B37DE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67D6AF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7BE6432" w14:textId="6281D615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5F0B2A58" wp14:editId="4A6464FC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BB2256">
              <w:t>425-466-7581</w:t>
            </w:r>
          </w:p>
          <w:p w14:paraId="0E16CA34" w14:textId="1DE42E55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2922B2C6" wp14:editId="333127AD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BB2256">
              <w:t>andrea.cseri27@gmail.com</w:t>
            </w:r>
          </w:p>
          <w:p w14:paraId="1B57DFEB" w14:textId="14FD32D3" w:rsidR="00686284" w:rsidRPr="00173B36" w:rsidRDefault="00686284" w:rsidP="00F53B71">
            <w:pPr>
              <w:pStyle w:val="Contact"/>
              <w:framePr w:wrap="auto" w:vAnchor="margin" w:xAlign="left" w:yAlign="inline"/>
              <w:suppressOverlap w:val="0"/>
            </w:pP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6FEBB0FDF9F34AF0BE72719CA3DB3A33"/>
              </w:placeholder>
              <w:temporary/>
              <w:showingPlcHdr/>
              <w15:appearance w15:val="hidden"/>
            </w:sdtPr>
            <w:sdtEndPr/>
            <w:sdtContent>
              <w:p w14:paraId="15360899" w14:textId="77777777"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14:paraId="54F4A155" w14:textId="77777777"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AA23C9F" wp14:editId="3CFC958D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5C1DE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D744EDE" w14:textId="3093EC09" w:rsidR="00BB2256" w:rsidRPr="00741F9A" w:rsidRDefault="00BB2256" w:rsidP="0041669D">
            <w:pPr>
              <w:pStyle w:val="BodyText"/>
              <w:ind w:right="331"/>
              <w:rPr>
                <w:color w:val="666666"/>
                <w:spacing w:val="-56"/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Coming from a family of computer programmers and</w:t>
            </w:r>
            <w:r w:rsidRPr="00741F9A">
              <w:rPr>
                <w:color w:val="666666"/>
                <w:spacing w:val="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working at Microsoft raised my ambition to become a</w:t>
            </w:r>
            <w:r w:rsidRPr="00741F9A">
              <w:rPr>
                <w:color w:val="666666"/>
                <w:spacing w:val="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software</w:t>
            </w:r>
            <w:r w:rsidRPr="00741F9A">
              <w:rPr>
                <w:color w:val="666666"/>
                <w:spacing w:val="-13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engineer.</w:t>
            </w:r>
            <w:r w:rsidRPr="00741F9A">
              <w:rPr>
                <w:color w:val="666666"/>
                <w:spacing w:val="-13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I</w:t>
            </w:r>
            <w:r w:rsidRPr="00741F9A">
              <w:rPr>
                <w:color w:val="666666"/>
                <w:spacing w:val="-13"/>
                <w:sz w:val="24"/>
                <w:szCs w:val="24"/>
              </w:rPr>
              <w:t xml:space="preserve"> </w:t>
            </w:r>
            <w:r w:rsidR="00C44A6B">
              <w:rPr>
                <w:color w:val="666666"/>
                <w:sz w:val="24"/>
                <w:szCs w:val="24"/>
              </w:rPr>
              <w:t>recently graduated from the</w:t>
            </w:r>
            <w:r w:rsidRPr="00741F9A">
              <w:rPr>
                <w:color w:val="666666"/>
                <w:spacing w:val="-13"/>
                <w:sz w:val="24"/>
                <w:szCs w:val="24"/>
              </w:rPr>
              <w:t xml:space="preserve"> </w:t>
            </w:r>
            <w:r w:rsidR="0041669D" w:rsidRPr="00741F9A">
              <w:rPr>
                <w:color w:val="666666"/>
                <w:sz w:val="24"/>
                <w:szCs w:val="24"/>
              </w:rPr>
              <w:t xml:space="preserve">University of </w:t>
            </w:r>
            <w:r w:rsidRPr="00741F9A">
              <w:rPr>
                <w:color w:val="666666"/>
                <w:sz w:val="24"/>
                <w:szCs w:val="24"/>
              </w:rPr>
              <w:t xml:space="preserve">Washington </w:t>
            </w:r>
            <w:r w:rsidR="00C44A6B">
              <w:rPr>
                <w:color w:val="666666"/>
                <w:sz w:val="24"/>
                <w:szCs w:val="24"/>
              </w:rPr>
              <w:t>with my</w:t>
            </w:r>
            <w:r w:rsidRPr="00741F9A">
              <w:rPr>
                <w:color w:val="666666"/>
                <w:sz w:val="24"/>
                <w:szCs w:val="24"/>
              </w:rPr>
              <w:t xml:space="preserve"> Bachelor</w:t>
            </w:r>
            <w:r w:rsidR="001F62E0">
              <w:rPr>
                <w:color w:val="666666"/>
                <w:sz w:val="24"/>
                <w:szCs w:val="24"/>
              </w:rPr>
              <w:t xml:space="preserve">’s </w:t>
            </w:r>
            <w:r w:rsidR="0041669D" w:rsidRPr="00741F9A">
              <w:rPr>
                <w:color w:val="666666"/>
                <w:sz w:val="24"/>
                <w:szCs w:val="24"/>
              </w:rPr>
              <w:t xml:space="preserve">in </w:t>
            </w:r>
            <w:r w:rsidRPr="00741F9A">
              <w:rPr>
                <w:color w:val="666666"/>
                <w:sz w:val="24"/>
                <w:szCs w:val="24"/>
              </w:rPr>
              <w:t xml:space="preserve">Computer Science and </w:t>
            </w:r>
            <w:r w:rsidRPr="00741F9A">
              <w:rPr>
                <w:color w:val="666666"/>
                <w:spacing w:val="-56"/>
                <w:sz w:val="24"/>
                <w:szCs w:val="24"/>
              </w:rPr>
              <w:t xml:space="preserve">           </w:t>
            </w:r>
            <w:r w:rsidRPr="00741F9A">
              <w:rPr>
                <w:color w:val="666666"/>
                <w:sz w:val="24"/>
                <w:szCs w:val="24"/>
              </w:rPr>
              <w:t>Software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Engineering</w:t>
            </w:r>
            <w:r w:rsidR="00BD250E">
              <w:rPr>
                <w:color w:val="666666"/>
                <w:sz w:val="24"/>
                <w:szCs w:val="24"/>
              </w:rPr>
              <w:t>.</w:t>
            </w:r>
          </w:p>
          <w:p w14:paraId="47DE2C38" w14:textId="5B2FD3CF" w:rsidR="00686284" w:rsidRPr="00173B36" w:rsidRDefault="00686284" w:rsidP="00B54AD3"/>
        </w:tc>
      </w:tr>
      <w:tr w:rsidR="00F716E1" w:rsidRPr="00320ECB" w14:paraId="0823570A" w14:textId="77777777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2E87C8A5B39147DBBD0BA11B1C173128"/>
              </w:placeholder>
              <w:temporary/>
              <w:showingPlcHdr/>
              <w15:appearance w15:val="hidden"/>
            </w:sdtPr>
            <w:sdtEndPr/>
            <w:sdtContent>
              <w:p w14:paraId="61FA2296" w14:textId="77777777"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14:paraId="540DD07F" w14:textId="77777777"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1020A61" wp14:editId="0655020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FE5401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6F5393" w14:textId="75C320C1" w:rsidR="00BB2256" w:rsidRPr="00F14B1F" w:rsidRDefault="00BB2256" w:rsidP="00BB225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58"/>
                <w:tab w:val="left" w:pos="759"/>
              </w:tabs>
              <w:autoSpaceDE w:val="0"/>
              <w:autoSpaceDN w:val="0"/>
              <w:spacing w:before="1" w:after="0" w:line="400" w:lineRule="auto"/>
              <w:ind w:right="272"/>
              <w:contextualSpacing w:val="0"/>
              <w:rPr>
                <w:sz w:val="20"/>
                <w:szCs w:val="20"/>
              </w:rPr>
            </w:pPr>
            <w:r w:rsidRPr="00F14B1F">
              <w:rPr>
                <w:color w:val="5D7597"/>
                <w:sz w:val="20"/>
                <w:szCs w:val="20"/>
              </w:rPr>
              <w:t xml:space="preserve"> LANGUAGES:</w:t>
            </w:r>
            <w:r w:rsidRPr="00F14B1F">
              <w:rPr>
                <w:color w:val="5D7597"/>
                <w:spacing w:val="-11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JAVA,</w:t>
            </w:r>
            <w:r w:rsidRPr="00F14B1F">
              <w:rPr>
                <w:color w:val="5D7597"/>
                <w:spacing w:val="-11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C++,</w:t>
            </w:r>
            <w:r w:rsidRPr="00F14B1F">
              <w:rPr>
                <w:color w:val="5D7597"/>
                <w:spacing w:val="-56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JAVASCRIPT,</w:t>
            </w:r>
            <w:r w:rsidRPr="00F14B1F">
              <w:rPr>
                <w:color w:val="5D7597"/>
                <w:spacing w:val="-4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PYTHON</w:t>
            </w:r>
          </w:p>
          <w:p w14:paraId="4DE60372" w14:textId="77777777" w:rsidR="00BB2256" w:rsidRPr="00F14B1F" w:rsidRDefault="00BB2256" w:rsidP="00BB225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58"/>
                <w:tab w:val="left" w:pos="759"/>
              </w:tabs>
              <w:autoSpaceDE w:val="0"/>
              <w:autoSpaceDN w:val="0"/>
              <w:spacing w:before="0" w:after="0" w:line="400" w:lineRule="auto"/>
              <w:ind w:right="263"/>
              <w:contextualSpacing w:val="0"/>
              <w:rPr>
                <w:sz w:val="20"/>
                <w:szCs w:val="20"/>
              </w:rPr>
            </w:pPr>
            <w:r w:rsidRPr="00F14B1F">
              <w:rPr>
                <w:color w:val="5D7597"/>
                <w:sz w:val="20"/>
                <w:szCs w:val="20"/>
              </w:rPr>
              <w:t>SYSTEMS:</w:t>
            </w:r>
            <w:r w:rsidRPr="00F14B1F">
              <w:rPr>
                <w:color w:val="5D7597"/>
                <w:spacing w:val="-3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WINDOWS</w:t>
            </w:r>
            <w:r w:rsidRPr="00F14B1F">
              <w:rPr>
                <w:color w:val="5D7597"/>
                <w:spacing w:val="16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OS</w:t>
            </w:r>
            <w:r w:rsidRPr="00F14B1F">
              <w:rPr>
                <w:color w:val="5D7597"/>
                <w:spacing w:val="-56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XP/7/VISTA/10</w:t>
            </w:r>
          </w:p>
          <w:p w14:paraId="0C1F0C7A" w14:textId="277C5C65" w:rsidR="00BB2256" w:rsidRPr="00F14B1F" w:rsidRDefault="00BB2256" w:rsidP="00BB225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58"/>
                <w:tab w:val="left" w:pos="759"/>
              </w:tabs>
              <w:autoSpaceDE w:val="0"/>
              <w:autoSpaceDN w:val="0"/>
              <w:spacing w:before="0" w:after="0" w:line="400" w:lineRule="auto"/>
              <w:ind w:right="38"/>
              <w:contextualSpacing w:val="0"/>
              <w:rPr>
                <w:sz w:val="20"/>
                <w:szCs w:val="20"/>
              </w:rPr>
            </w:pPr>
            <w:r w:rsidRPr="00F14B1F">
              <w:rPr>
                <w:color w:val="5D7597"/>
                <w:sz w:val="20"/>
                <w:szCs w:val="20"/>
              </w:rPr>
              <w:t>SOFTWARE/TOOLS:</w:t>
            </w:r>
            <w:r w:rsidR="00F14B1F" w:rsidRPr="00F14B1F">
              <w:rPr>
                <w:color w:val="5D7597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VISUAL</w:t>
            </w:r>
            <w:r w:rsidRPr="00F14B1F">
              <w:rPr>
                <w:color w:val="5D7597"/>
                <w:spacing w:val="1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STUDIO,</w:t>
            </w:r>
            <w:r w:rsidRPr="00F14B1F">
              <w:rPr>
                <w:color w:val="5D7597"/>
                <w:spacing w:val="5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ECLIPSE,</w:t>
            </w:r>
            <w:r w:rsidRPr="00F14B1F">
              <w:rPr>
                <w:color w:val="5D7597"/>
                <w:spacing w:val="5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O365,</w:t>
            </w:r>
            <w:r w:rsidRPr="00F14B1F">
              <w:rPr>
                <w:color w:val="5D7597"/>
                <w:spacing w:val="5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AZURE</w:t>
            </w:r>
            <w:r w:rsidR="00C82FC0">
              <w:rPr>
                <w:color w:val="5D7597"/>
                <w:sz w:val="20"/>
                <w:szCs w:val="20"/>
              </w:rPr>
              <w:t xml:space="preserve"> </w:t>
            </w:r>
            <w:r w:rsidR="00C82FC0">
              <w:rPr>
                <w:color w:val="5D7597"/>
                <w:spacing w:val="-31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DEVOPS</w:t>
            </w:r>
            <w:r w:rsidRPr="00F14B1F">
              <w:rPr>
                <w:color w:val="5D7597"/>
                <w:spacing w:val="15"/>
                <w:sz w:val="20"/>
                <w:szCs w:val="20"/>
              </w:rPr>
              <w:t xml:space="preserve"> </w:t>
            </w:r>
            <w:r w:rsidRPr="00F14B1F">
              <w:rPr>
                <w:color w:val="5D7597"/>
                <w:sz w:val="20"/>
                <w:szCs w:val="20"/>
              </w:rPr>
              <w:t>REPOSITORY, GIT</w:t>
            </w:r>
          </w:p>
          <w:p w14:paraId="09ED6522" w14:textId="67FD26B7" w:rsidR="00F716E1" w:rsidRPr="00173B36" w:rsidRDefault="00F716E1" w:rsidP="00BB2256"/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id w:val="1888525358"/>
              <w:placeholder>
                <w:docPart w:val="2D8AA20FB1884CA48D4CBA6E122D72C7"/>
              </w:placeholder>
              <w:temporary/>
              <w:showingPlcHdr/>
              <w15:appearance w15:val="hidden"/>
            </w:sdtPr>
            <w:sdtEndPr/>
            <w:sdtContent>
              <w:p w14:paraId="734D7A0D" w14:textId="77777777" w:rsidR="00F716E1" w:rsidRPr="00BB2256" w:rsidRDefault="00FF673C" w:rsidP="00FF673C">
                <w:pPr>
                  <w:pStyle w:val="Heading1"/>
                  <w:outlineLvl w:val="0"/>
                </w:pPr>
                <w:r w:rsidRPr="00BB2256">
                  <w:t>EXPERIENCE</w:t>
                </w:r>
              </w:p>
            </w:sdtContent>
          </w:sdt>
          <w:p w14:paraId="7E504778" w14:textId="77777777" w:rsidR="00F53B71" w:rsidRPr="00BB2256" w:rsidRDefault="00F53B71" w:rsidP="00F53B71">
            <w:pPr>
              <w:pStyle w:val="NoSpacing"/>
            </w:pPr>
            <w:r w:rsidRPr="00BB2256">
              <w:rPr>
                <w:noProof/>
              </w:rPr>
              <mc:AlternateContent>
                <mc:Choice Requires="wps">
                  <w:drawing>
                    <wp:inline distT="0" distB="0" distL="0" distR="0" wp14:anchorId="063AC73E" wp14:editId="17FA581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CE2F48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D2C572" w14:textId="389BA421" w:rsidR="00B54AD3" w:rsidRPr="00741F9A" w:rsidRDefault="00BB2256" w:rsidP="00BB2256">
            <w:pPr>
              <w:pStyle w:val="Heading2"/>
              <w:tabs>
                <w:tab w:val="left" w:pos="1980"/>
              </w:tabs>
              <w:outlineLvl w:val="1"/>
              <w:rPr>
                <w:sz w:val="36"/>
                <w:szCs w:val="36"/>
              </w:rPr>
            </w:pPr>
            <w:r w:rsidRPr="00741F9A">
              <w:rPr>
                <w:sz w:val="36"/>
                <w:szCs w:val="36"/>
              </w:rPr>
              <w:t>Logisq LLC</w:t>
            </w:r>
          </w:p>
          <w:p w14:paraId="78ED942E" w14:textId="06EDAA09" w:rsidR="00B54AD3" w:rsidRPr="00741F9A" w:rsidRDefault="00BB2256" w:rsidP="00B54AD3">
            <w:pPr>
              <w:pStyle w:val="Date"/>
              <w:rPr>
                <w:sz w:val="20"/>
                <w:szCs w:val="20"/>
              </w:rPr>
            </w:pPr>
            <w:r w:rsidRPr="00741F9A">
              <w:rPr>
                <w:sz w:val="20"/>
                <w:szCs w:val="20"/>
              </w:rPr>
              <w:t>September 2020 – December 2020</w:t>
            </w:r>
          </w:p>
          <w:p w14:paraId="6CC73A00" w14:textId="3208FECC" w:rsidR="00741F9A" w:rsidRPr="00741F9A" w:rsidRDefault="00BB2256" w:rsidP="00BB2256">
            <w:pPr>
              <w:rPr>
                <w:b/>
                <w:bCs/>
                <w:sz w:val="28"/>
                <w:szCs w:val="28"/>
              </w:rPr>
            </w:pPr>
            <w:r w:rsidRPr="00741F9A">
              <w:rPr>
                <w:b/>
                <w:bCs/>
                <w:sz w:val="28"/>
                <w:szCs w:val="28"/>
              </w:rPr>
              <w:t>Application Development Intern</w:t>
            </w:r>
          </w:p>
          <w:p w14:paraId="6F89C181" w14:textId="1D5F6B3C" w:rsidR="00BB2256" w:rsidRPr="00741F9A" w:rsidRDefault="00BB2256" w:rsidP="0020414B">
            <w:pPr>
              <w:spacing w:before="0"/>
              <w:rPr>
                <w:sz w:val="24"/>
                <w:szCs w:val="24"/>
              </w:rPr>
            </w:pPr>
            <w:r w:rsidRPr="00741F9A">
              <w:rPr>
                <w:sz w:val="24"/>
                <w:szCs w:val="24"/>
              </w:rPr>
              <w:t>Worked on Decision Making Application</w:t>
            </w:r>
          </w:p>
          <w:p w14:paraId="70A1AA45" w14:textId="7FAF542A" w:rsidR="00BB2256" w:rsidRPr="00741F9A" w:rsidRDefault="00BB2256" w:rsidP="0020414B">
            <w:pPr>
              <w:spacing w:before="0"/>
              <w:rPr>
                <w:sz w:val="24"/>
                <w:szCs w:val="24"/>
              </w:rPr>
            </w:pPr>
            <w:r w:rsidRPr="00741F9A">
              <w:rPr>
                <w:sz w:val="24"/>
                <w:szCs w:val="24"/>
              </w:rPr>
              <w:t xml:space="preserve">Wrote test automation, improved app </w:t>
            </w:r>
            <w:r w:rsidR="00F14B1F" w:rsidRPr="00741F9A">
              <w:rPr>
                <w:sz w:val="24"/>
                <w:szCs w:val="24"/>
              </w:rPr>
              <w:t>performance,</w:t>
            </w:r>
            <w:r w:rsidRPr="00741F9A">
              <w:rPr>
                <w:sz w:val="24"/>
                <w:szCs w:val="24"/>
              </w:rPr>
              <w:t xml:space="preserve"> and created notifications</w:t>
            </w:r>
          </w:p>
          <w:p w14:paraId="4D5AACE2" w14:textId="2B529A26" w:rsidR="00F716E1" w:rsidRPr="0020414B" w:rsidRDefault="00F716E1" w:rsidP="00B54AD3">
            <w:pPr>
              <w:rPr>
                <w:sz w:val="20"/>
                <w:szCs w:val="20"/>
              </w:rPr>
            </w:pPr>
          </w:p>
          <w:p w14:paraId="2AA743D4" w14:textId="77777777" w:rsidR="00F51E3E" w:rsidRPr="00BB2256" w:rsidRDefault="00F51E3E" w:rsidP="00F51E3E">
            <w:pPr>
              <w:pStyle w:val="NoSpacing"/>
            </w:pPr>
            <w:r w:rsidRPr="00BB2256">
              <w:rPr>
                <w:noProof/>
              </w:rPr>
              <mc:AlternateContent>
                <mc:Choice Requires="wps">
                  <w:drawing>
                    <wp:inline distT="0" distB="0" distL="0" distR="0" wp14:anchorId="7A111CAD" wp14:editId="7D8601E5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9753EB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169D71" w14:textId="77777777" w:rsidR="00741F9A" w:rsidRDefault="00741F9A" w:rsidP="00B54AD3">
            <w:pPr>
              <w:pStyle w:val="Heading2"/>
              <w:outlineLvl w:val="1"/>
              <w:rPr>
                <w:sz w:val="36"/>
                <w:szCs w:val="36"/>
              </w:rPr>
            </w:pPr>
          </w:p>
          <w:p w14:paraId="6DE1DACE" w14:textId="726A7BA7" w:rsidR="00F716E1" w:rsidRPr="00741F9A" w:rsidRDefault="00BB2256" w:rsidP="00B54AD3">
            <w:pPr>
              <w:pStyle w:val="Heading2"/>
              <w:outlineLvl w:val="1"/>
              <w:rPr>
                <w:sz w:val="36"/>
                <w:szCs w:val="36"/>
              </w:rPr>
            </w:pPr>
            <w:r w:rsidRPr="00741F9A">
              <w:rPr>
                <w:sz w:val="36"/>
                <w:szCs w:val="36"/>
              </w:rPr>
              <w:t>Exela Technologies</w:t>
            </w:r>
          </w:p>
          <w:p w14:paraId="0C93F2EC" w14:textId="22FE991A" w:rsidR="00B54AD3" w:rsidRPr="00741F9A" w:rsidRDefault="00BB2256" w:rsidP="00B54AD3">
            <w:pPr>
              <w:pStyle w:val="Date"/>
              <w:rPr>
                <w:sz w:val="20"/>
                <w:szCs w:val="20"/>
              </w:rPr>
            </w:pPr>
            <w:r w:rsidRPr="00741F9A">
              <w:rPr>
                <w:sz w:val="20"/>
                <w:szCs w:val="20"/>
              </w:rPr>
              <w:t>March 2018 – December 2018</w:t>
            </w:r>
          </w:p>
          <w:p w14:paraId="1C444D52" w14:textId="24BD2FB4" w:rsidR="00BB2256" w:rsidRPr="00741F9A" w:rsidRDefault="00BB2256" w:rsidP="00BB2256">
            <w:pPr>
              <w:rPr>
                <w:b/>
                <w:bCs/>
                <w:sz w:val="28"/>
                <w:szCs w:val="28"/>
              </w:rPr>
            </w:pPr>
            <w:r w:rsidRPr="00741F9A">
              <w:rPr>
                <w:b/>
                <w:bCs/>
                <w:sz w:val="28"/>
                <w:szCs w:val="28"/>
              </w:rPr>
              <w:t>Mail Services Deliver Driver</w:t>
            </w:r>
          </w:p>
          <w:p w14:paraId="7DAEE675" w14:textId="7A13B7AF" w:rsidR="00BB2256" w:rsidRPr="00741F9A" w:rsidRDefault="00BB2256" w:rsidP="0020414B">
            <w:pPr>
              <w:pStyle w:val="BodyText"/>
              <w:rPr>
                <w:color w:val="666666"/>
                <w:spacing w:val="-55"/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Scan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and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load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packages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and</w:t>
            </w:r>
            <w:r w:rsidRPr="00741F9A">
              <w:rPr>
                <w:color w:val="666666"/>
                <w:spacing w:val="-7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mail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into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company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 xml:space="preserve">provided </w:t>
            </w:r>
            <w:r w:rsidRPr="00741F9A">
              <w:rPr>
                <w:color w:val="666666"/>
                <w:spacing w:val="-55"/>
                <w:sz w:val="24"/>
                <w:szCs w:val="24"/>
              </w:rPr>
              <w:t xml:space="preserve">                 </w:t>
            </w:r>
            <w:r w:rsidRPr="00741F9A">
              <w:rPr>
                <w:color w:val="666666"/>
                <w:sz w:val="24"/>
                <w:szCs w:val="24"/>
              </w:rPr>
              <w:t>cargo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741F9A">
              <w:rPr>
                <w:color w:val="666666"/>
                <w:sz w:val="24"/>
                <w:szCs w:val="24"/>
              </w:rPr>
              <w:t>van</w:t>
            </w:r>
            <w:proofErr w:type="gramEnd"/>
          </w:p>
          <w:p w14:paraId="39CC0F4A" w14:textId="6FA9F312" w:rsidR="00BB2256" w:rsidRPr="00741F9A" w:rsidRDefault="00BB2256" w:rsidP="0020414B">
            <w:pPr>
              <w:pStyle w:val="BodyText"/>
              <w:rPr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Drive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from</w:t>
            </w:r>
            <w:r w:rsidRPr="00741F9A">
              <w:rPr>
                <w:color w:val="666666"/>
                <w:spacing w:val="-7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mail</w:t>
            </w:r>
            <w:r w:rsidRPr="00741F9A">
              <w:rPr>
                <w:color w:val="666666"/>
                <w:spacing w:val="-7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building</w:t>
            </w:r>
            <w:r w:rsidRPr="00741F9A">
              <w:rPr>
                <w:color w:val="666666"/>
                <w:spacing w:val="-7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to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designated</w:t>
            </w:r>
            <w:r w:rsidRPr="00741F9A">
              <w:rPr>
                <w:color w:val="666666"/>
                <w:spacing w:val="-7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delivery</w:t>
            </w:r>
            <w:r w:rsidRPr="00741F9A">
              <w:rPr>
                <w:color w:val="666666"/>
                <w:spacing w:val="-7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buildings</w:t>
            </w:r>
            <w:r w:rsidRPr="00741F9A">
              <w:rPr>
                <w:color w:val="666666"/>
                <w:spacing w:val="-7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 xml:space="preserve">on </w:t>
            </w:r>
            <w:r w:rsidRPr="00741F9A">
              <w:rPr>
                <w:color w:val="666666"/>
                <w:spacing w:val="-56"/>
                <w:sz w:val="24"/>
                <w:szCs w:val="24"/>
              </w:rPr>
              <w:t xml:space="preserve">                </w:t>
            </w:r>
            <w:r w:rsidRPr="00741F9A">
              <w:rPr>
                <w:color w:val="666666"/>
                <w:sz w:val="24"/>
                <w:szCs w:val="24"/>
              </w:rPr>
              <w:t>Microsoft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Campus</w:t>
            </w:r>
          </w:p>
          <w:p w14:paraId="38A60ED0" w14:textId="755899FA" w:rsidR="00BB2256" w:rsidRPr="00741F9A" w:rsidRDefault="00BB2256" w:rsidP="0020414B">
            <w:pPr>
              <w:pStyle w:val="BodyText"/>
              <w:ind w:right="325"/>
              <w:rPr>
                <w:color w:val="666666"/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Deliver</w:t>
            </w:r>
            <w:r w:rsidRPr="00741F9A">
              <w:rPr>
                <w:color w:val="666666"/>
                <w:spacing w:val="-1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packages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to</w:t>
            </w:r>
            <w:r w:rsidRPr="00741F9A">
              <w:rPr>
                <w:color w:val="666666"/>
                <w:spacing w:val="-1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individual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Microsoft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employee</w:t>
            </w:r>
            <w:r w:rsidRPr="00741F9A">
              <w:rPr>
                <w:color w:val="666666"/>
                <w:spacing w:val="-1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offices or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741F9A">
              <w:rPr>
                <w:color w:val="666666"/>
                <w:sz w:val="24"/>
                <w:szCs w:val="24"/>
              </w:rPr>
              <w:t>lockers</w:t>
            </w:r>
            <w:proofErr w:type="gramEnd"/>
          </w:p>
          <w:p w14:paraId="22DAF25F" w14:textId="2DB9215C" w:rsidR="00F716E1" w:rsidRDefault="00F716E1" w:rsidP="00B54AD3"/>
          <w:p w14:paraId="3241A38F" w14:textId="1B2C7653" w:rsidR="00741F9A" w:rsidRDefault="00741F9A" w:rsidP="00B54AD3"/>
          <w:p w14:paraId="11953BDE" w14:textId="2526773C" w:rsidR="00741F9A" w:rsidRDefault="00741F9A" w:rsidP="00B54AD3"/>
          <w:p w14:paraId="4FB90C7E" w14:textId="1E23A80F" w:rsidR="00741F9A" w:rsidRDefault="00741F9A" w:rsidP="00B54AD3"/>
          <w:p w14:paraId="58F31A05" w14:textId="77777777" w:rsidR="00741F9A" w:rsidRPr="00BB2256" w:rsidRDefault="00741F9A" w:rsidP="00B54AD3"/>
          <w:p w14:paraId="4490E78D" w14:textId="77777777" w:rsidR="00F51E3E" w:rsidRPr="00BB2256" w:rsidRDefault="00F51E3E" w:rsidP="00F51E3E">
            <w:pPr>
              <w:pStyle w:val="NoSpacing"/>
            </w:pPr>
            <w:r w:rsidRPr="00BB2256">
              <w:rPr>
                <w:noProof/>
              </w:rPr>
              <mc:AlternateContent>
                <mc:Choice Requires="wps">
                  <w:drawing>
                    <wp:inline distT="0" distB="0" distL="0" distR="0" wp14:anchorId="1903A182" wp14:editId="3B57C0AF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B4F506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0FD92E" w14:textId="52479584" w:rsidR="00F716E1" w:rsidRPr="00741F9A" w:rsidRDefault="0020414B" w:rsidP="00B54AD3">
            <w:pPr>
              <w:pStyle w:val="Heading2"/>
              <w:outlineLvl w:val="1"/>
              <w:rPr>
                <w:sz w:val="36"/>
                <w:szCs w:val="36"/>
              </w:rPr>
            </w:pPr>
            <w:r w:rsidRPr="00741F9A">
              <w:rPr>
                <w:sz w:val="36"/>
                <w:szCs w:val="36"/>
              </w:rPr>
              <w:lastRenderedPageBreak/>
              <w:t>City of Redmond Farrell McWhirter Park</w:t>
            </w:r>
          </w:p>
          <w:p w14:paraId="290B5BBB" w14:textId="299F4D1C" w:rsidR="00B54AD3" w:rsidRPr="00741F9A" w:rsidRDefault="0020414B" w:rsidP="00B54AD3">
            <w:pPr>
              <w:pStyle w:val="Date"/>
              <w:rPr>
                <w:sz w:val="20"/>
                <w:szCs w:val="20"/>
              </w:rPr>
            </w:pPr>
            <w:r w:rsidRPr="00741F9A">
              <w:rPr>
                <w:sz w:val="20"/>
                <w:szCs w:val="20"/>
              </w:rPr>
              <w:t>June 2014 – March 2018</w:t>
            </w:r>
          </w:p>
          <w:p w14:paraId="5F5DFCD8" w14:textId="6B6E2DB9" w:rsidR="0020414B" w:rsidRPr="00741F9A" w:rsidRDefault="0020414B" w:rsidP="0020414B">
            <w:pPr>
              <w:rPr>
                <w:b/>
                <w:bCs/>
                <w:sz w:val="28"/>
                <w:szCs w:val="28"/>
              </w:rPr>
            </w:pPr>
            <w:r w:rsidRPr="00741F9A">
              <w:rPr>
                <w:b/>
                <w:bCs/>
                <w:sz w:val="28"/>
                <w:szCs w:val="28"/>
              </w:rPr>
              <w:t>Farm Maintenance/Riding Instructor</w:t>
            </w:r>
          </w:p>
          <w:p w14:paraId="1B926253" w14:textId="2F829AF7" w:rsidR="0020414B" w:rsidRPr="00741F9A" w:rsidRDefault="0020414B" w:rsidP="0020414B">
            <w:pPr>
              <w:pStyle w:val="BodyText"/>
              <w:rPr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Care for all animals at park including feeding and cleaning</w:t>
            </w:r>
            <w:r w:rsidRPr="00741F9A">
              <w:rPr>
                <w:color w:val="666666"/>
                <w:spacing w:val="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living</w:t>
            </w:r>
            <w:r w:rsidRPr="00741F9A">
              <w:rPr>
                <w:color w:val="666666"/>
                <w:spacing w:val="-7"/>
                <w:sz w:val="24"/>
                <w:szCs w:val="24"/>
              </w:rPr>
              <w:t xml:space="preserve"> </w:t>
            </w:r>
            <w:proofErr w:type="gramStart"/>
            <w:r w:rsidRPr="00741F9A">
              <w:rPr>
                <w:color w:val="666666"/>
                <w:sz w:val="24"/>
                <w:szCs w:val="24"/>
              </w:rPr>
              <w:t>areas</w:t>
            </w:r>
            <w:proofErr w:type="gramEnd"/>
          </w:p>
          <w:p w14:paraId="59D2CE43" w14:textId="77777777" w:rsidR="0020414B" w:rsidRPr="00741F9A" w:rsidRDefault="0020414B" w:rsidP="0020414B">
            <w:pPr>
              <w:pStyle w:val="BodyText"/>
              <w:rPr>
                <w:color w:val="666666"/>
                <w:spacing w:val="-56"/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Give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Farm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tours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and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safely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allow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visitors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to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interact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with</w:t>
            </w:r>
            <w:r w:rsidRPr="00741F9A">
              <w:rPr>
                <w:color w:val="666666"/>
                <w:spacing w:val="-56"/>
                <w:sz w:val="24"/>
                <w:szCs w:val="24"/>
              </w:rPr>
              <w:t xml:space="preserve">    </w:t>
            </w:r>
          </w:p>
          <w:p w14:paraId="073FBE74" w14:textId="77777777" w:rsidR="0020414B" w:rsidRPr="00741F9A" w:rsidRDefault="0020414B" w:rsidP="0020414B">
            <w:pPr>
              <w:pStyle w:val="BodyText"/>
              <w:rPr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animals</w:t>
            </w:r>
          </w:p>
          <w:p w14:paraId="337A2103" w14:textId="1F3FC498" w:rsidR="0020414B" w:rsidRPr="00741F9A" w:rsidRDefault="0020414B" w:rsidP="0020414B">
            <w:pPr>
              <w:pStyle w:val="BodyText"/>
              <w:rPr>
                <w:color w:val="666666"/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Teach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horseback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riding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lessons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to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children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proofErr w:type="gramStart"/>
            <w:r w:rsidRPr="00741F9A">
              <w:rPr>
                <w:color w:val="666666"/>
                <w:sz w:val="24"/>
                <w:szCs w:val="24"/>
              </w:rPr>
              <w:t>age</w:t>
            </w:r>
            <w:proofErr w:type="gramEnd"/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2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to</w:t>
            </w:r>
            <w:r w:rsidRPr="00741F9A">
              <w:rPr>
                <w:color w:val="666666"/>
                <w:spacing w:val="-8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adult</w:t>
            </w:r>
          </w:p>
          <w:p w14:paraId="6C65B450" w14:textId="407FBEB6" w:rsidR="0020414B" w:rsidRDefault="0020414B" w:rsidP="0020414B">
            <w:pPr>
              <w:pStyle w:val="BodyText"/>
              <w:rPr>
                <w:color w:val="666666"/>
                <w:sz w:val="20"/>
                <w:szCs w:val="20"/>
              </w:rPr>
            </w:pPr>
          </w:p>
          <w:p w14:paraId="23132682" w14:textId="22783F1C" w:rsidR="0020414B" w:rsidRDefault="0020414B" w:rsidP="0020414B">
            <w:pPr>
              <w:pStyle w:val="BodyText"/>
              <w:rPr>
                <w:color w:val="666666"/>
                <w:sz w:val="20"/>
                <w:szCs w:val="20"/>
              </w:rPr>
            </w:pPr>
          </w:p>
          <w:p w14:paraId="7A19DBD3" w14:textId="77777777" w:rsidR="0041669D" w:rsidRDefault="0041669D" w:rsidP="0020414B">
            <w:pPr>
              <w:pStyle w:val="BodyText"/>
              <w:rPr>
                <w:color w:val="666666"/>
                <w:sz w:val="20"/>
                <w:szCs w:val="20"/>
              </w:rPr>
            </w:pPr>
          </w:p>
          <w:p w14:paraId="43899CC2" w14:textId="77777777" w:rsidR="0020414B" w:rsidRPr="00BB2256" w:rsidRDefault="0020414B" w:rsidP="0020414B">
            <w:pPr>
              <w:pStyle w:val="NoSpacing"/>
            </w:pPr>
            <w:r w:rsidRPr="00BB2256">
              <w:rPr>
                <w:noProof/>
              </w:rPr>
              <mc:AlternateContent>
                <mc:Choice Requires="wps">
                  <w:drawing>
                    <wp:inline distT="0" distB="0" distL="0" distR="0" wp14:anchorId="7349BD27" wp14:editId="6EEA6D5D">
                      <wp:extent cx="3968496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0C87D3" id="Straight Connector 1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DE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W7m7BmROW7ugh&#10;odD7LrGtd44U9MhysIUoSblb8wzMaAdZuz7EFVFs3Q5PVgw7zEIMCm3+0ohsKHofJ71hSEyS8+J6&#10;efX5esmZPMeqF2DAmL6Atyz/NLxUzITi8DUmKkap55TsNo71xHh5uSz3EL3R7b02JsfKNsHWIDsI&#10;2gMhJbh0kfsnkleZZBlHzjzVOEf5S0cDY4kfoEgr6nw+Fslb+pZ3fuI1jrIzTFEXE7D+O/CUn6FQ&#10;NvhfwBOiVPYuTWCrncc/VU/DuWU15p8VGOfOEjz59lhuuEhDq1iUOz2bvOuv7QJ/edybX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lV3AxO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BAF0C6" w14:textId="77777777" w:rsidR="0020414B" w:rsidRPr="00741F9A" w:rsidRDefault="0020414B" w:rsidP="0020414B">
            <w:pPr>
              <w:pStyle w:val="Heading2"/>
              <w:outlineLvl w:val="1"/>
              <w:rPr>
                <w:sz w:val="36"/>
                <w:szCs w:val="36"/>
              </w:rPr>
            </w:pPr>
            <w:r w:rsidRPr="00741F9A">
              <w:rPr>
                <w:sz w:val="36"/>
                <w:szCs w:val="36"/>
              </w:rPr>
              <w:t>Terra Staffing Agency -Temp for Suddath</w:t>
            </w:r>
          </w:p>
          <w:p w14:paraId="34319D01" w14:textId="4BE83C88" w:rsidR="0020414B" w:rsidRPr="00741F9A" w:rsidRDefault="0020414B" w:rsidP="0020414B">
            <w:pPr>
              <w:pStyle w:val="Date"/>
              <w:rPr>
                <w:sz w:val="20"/>
                <w:szCs w:val="20"/>
              </w:rPr>
            </w:pPr>
            <w:r w:rsidRPr="00741F9A">
              <w:rPr>
                <w:sz w:val="20"/>
                <w:szCs w:val="20"/>
              </w:rPr>
              <w:t>October 2017 – February 2018</w:t>
            </w:r>
          </w:p>
          <w:p w14:paraId="6E6110EB" w14:textId="1590F08C" w:rsidR="0020414B" w:rsidRPr="00741F9A" w:rsidRDefault="0020414B" w:rsidP="0020414B">
            <w:pPr>
              <w:rPr>
                <w:b/>
                <w:bCs/>
                <w:sz w:val="28"/>
                <w:szCs w:val="28"/>
              </w:rPr>
            </w:pPr>
            <w:r w:rsidRPr="00741F9A">
              <w:rPr>
                <w:b/>
                <w:bCs/>
                <w:sz w:val="28"/>
                <w:szCs w:val="28"/>
              </w:rPr>
              <w:t>Computer Tech</w:t>
            </w:r>
          </w:p>
          <w:p w14:paraId="576551FF" w14:textId="5ACE9D48" w:rsidR="0020414B" w:rsidRPr="00741F9A" w:rsidRDefault="0020414B" w:rsidP="0020414B">
            <w:pPr>
              <w:pStyle w:val="BodyText"/>
              <w:rPr>
                <w:color w:val="666666"/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Disconnect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computer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setups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in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Microsoft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offices</w:t>
            </w:r>
            <w:r w:rsidRPr="00741F9A">
              <w:rPr>
                <w:color w:val="666666"/>
                <w:spacing w:val="-9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to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prep</w:t>
            </w:r>
            <w:r w:rsidR="00C82FC0" w:rsidRPr="00741F9A">
              <w:rPr>
                <w:color w:val="666666"/>
                <w:sz w:val="24"/>
                <w:szCs w:val="24"/>
              </w:rPr>
              <w:t>are th</w:t>
            </w:r>
            <w:r w:rsidRPr="00741F9A">
              <w:rPr>
                <w:color w:val="666666"/>
                <w:spacing w:val="-56"/>
                <w:sz w:val="24"/>
                <w:szCs w:val="24"/>
              </w:rPr>
              <w:t xml:space="preserve"> </w:t>
            </w:r>
            <w:r w:rsidR="00C82FC0" w:rsidRPr="00741F9A">
              <w:rPr>
                <w:color w:val="666666"/>
                <w:spacing w:val="-56"/>
                <w:sz w:val="24"/>
                <w:szCs w:val="24"/>
              </w:rPr>
              <w:t xml:space="preserve">       </w:t>
            </w:r>
            <w:r w:rsidRPr="00741F9A">
              <w:rPr>
                <w:color w:val="666666"/>
                <w:sz w:val="24"/>
                <w:szCs w:val="24"/>
              </w:rPr>
              <w:t>em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for</w:t>
            </w:r>
            <w:r w:rsidRPr="00741F9A">
              <w:rPr>
                <w:color w:val="666666"/>
                <w:spacing w:val="-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moving</w:t>
            </w:r>
          </w:p>
          <w:p w14:paraId="6507832B" w14:textId="77777777" w:rsidR="0020414B" w:rsidRPr="00741F9A" w:rsidRDefault="0020414B" w:rsidP="0020414B">
            <w:pPr>
              <w:pStyle w:val="BodyText"/>
              <w:rPr>
                <w:color w:val="666666"/>
                <w:sz w:val="24"/>
                <w:szCs w:val="24"/>
              </w:rPr>
            </w:pPr>
            <w:r w:rsidRPr="00741F9A">
              <w:rPr>
                <w:color w:val="666666"/>
                <w:sz w:val="24"/>
                <w:szCs w:val="24"/>
              </w:rPr>
              <w:t>Reconnect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computer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setups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after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move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ensuring</w:t>
            </w:r>
            <w:r w:rsidRPr="00741F9A">
              <w:rPr>
                <w:color w:val="666666"/>
                <w:spacing w:val="-10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all computers and monitors start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up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and</w:t>
            </w:r>
            <w:r w:rsidRPr="00741F9A">
              <w:rPr>
                <w:color w:val="666666"/>
                <w:spacing w:val="-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are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in</w:t>
            </w:r>
            <w:r w:rsidRPr="00741F9A">
              <w:rPr>
                <w:color w:val="666666"/>
                <w:spacing w:val="-1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working</w:t>
            </w:r>
            <w:r w:rsidRPr="00741F9A">
              <w:rPr>
                <w:color w:val="666666"/>
                <w:spacing w:val="-2"/>
                <w:sz w:val="24"/>
                <w:szCs w:val="24"/>
              </w:rPr>
              <w:t xml:space="preserve"> </w:t>
            </w:r>
            <w:r w:rsidRPr="00741F9A">
              <w:rPr>
                <w:color w:val="666666"/>
                <w:sz w:val="24"/>
                <w:szCs w:val="24"/>
              </w:rPr>
              <w:t>order</w:t>
            </w:r>
          </w:p>
          <w:p w14:paraId="01BDCF0D" w14:textId="77777777" w:rsidR="0020414B" w:rsidRPr="00BB2256" w:rsidRDefault="0020414B" w:rsidP="0020414B"/>
          <w:p w14:paraId="69BCE5B6" w14:textId="77777777" w:rsidR="0020414B" w:rsidRPr="00BB2256" w:rsidRDefault="0020414B" w:rsidP="0020414B">
            <w:pPr>
              <w:pStyle w:val="NoSpacing"/>
            </w:pPr>
            <w:r w:rsidRPr="00BB2256">
              <w:rPr>
                <w:noProof/>
              </w:rPr>
              <mc:AlternateContent>
                <mc:Choice Requires="wps">
                  <w:drawing>
                    <wp:inline distT="0" distB="0" distL="0" distR="0" wp14:anchorId="32726DB7" wp14:editId="6AE7D2BB">
                      <wp:extent cx="3968496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9BDBE5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jRmo4u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EC5559C" w14:textId="68C3BD3C" w:rsidR="0020414B" w:rsidRPr="00741F9A" w:rsidRDefault="0020414B" w:rsidP="0020414B">
            <w:pPr>
              <w:pStyle w:val="Heading2"/>
              <w:outlineLvl w:val="1"/>
              <w:rPr>
                <w:sz w:val="36"/>
                <w:szCs w:val="36"/>
              </w:rPr>
            </w:pPr>
            <w:r w:rsidRPr="00741F9A">
              <w:rPr>
                <w:sz w:val="36"/>
                <w:szCs w:val="36"/>
              </w:rPr>
              <w:t>UPS</w:t>
            </w:r>
          </w:p>
          <w:p w14:paraId="4371E7A9" w14:textId="4F0C9EF8" w:rsidR="0020414B" w:rsidRPr="00741F9A" w:rsidRDefault="0020414B" w:rsidP="0020414B">
            <w:pPr>
              <w:pStyle w:val="Date"/>
              <w:rPr>
                <w:sz w:val="20"/>
                <w:szCs w:val="20"/>
              </w:rPr>
            </w:pPr>
            <w:r w:rsidRPr="00741F9A">
              <w:rPr>
                <w:sz w:val="20"/>
                <w:szCs w:val="20"/>
              </w:rPr>
              <w:t>October 2009 – March 2016</w:t>
            </w:r>
          </w:p>
          <w:p w14:paraId="03D11BC2" w14:textId="6F941911" w:rsidR="0020414B" w:rsidRPr="00741F9A" w:rsidRDefault="0020414B" w:rsidP="0020414B">
            <w:pPr>
              <w:rPr>
                <w:b/>
                <w:bCs/>
                <w:sz w:val="28"/>
                <w:szCs w:val="28"/>
              </w:rPr>
            </w:pPr>
            <w:r w:rsidRPr="00741F9A">
              <w:rPr>
                <w:b/>
                <w:bCs/>
                <w:sz w:val="28"/>
                <w:szCs w:val="28"/>
              </w:rPr>
              <w:t>Operations Supervisor</w:t>
            </w:r>
          </w:p>
          <w:p w14:paraId="4EB86961" w14:textId="77777777" w:rsidR="0020414B" w:rsidRPr="00741F9A" w:rsidRDefault="0020414B" w:rsidP="0041669D">
            <w:pPr>
              <w:spacing w:before="0"/>
              <w:rPr>
                <w:rFonts w:eastAsia="Calibri" w:cstheme="minorHAnsi"/>
                <w:color w:val="7F7F7F" w:themeColor="text1" w:themeTint="80"/>
                <w:sz w:val="24"/>
                <w:szCs w:val="24"/>
              </w:rPr>
            </w:pPr>
            <w:r w:rsidRPr="00741F9A">
              <w:rPr>
                <w:rFonts w:eastAsia="Times New Roman" w:cstheme="minorHAnsi"/>
                <w:color w:val="7F7F7F" w:themeColor="text1" w:themeTint="80"/>
                <w:sz w:val="24"/>
                <w:szCs w:val="24"/>
              </w:rPr>
              <w:t>Train new employees in proper job methods and safety</w:t>
            </w:r>
          </w:p>
          <w:p w14:paraId="13AF8B4D" w14:textId="77777777" w:rsidR="0020414B" w:rsidRPr="00741F9A" w:rsidRDefault="0020414B" w:rsidP="0041669D">
            <w:pPr>
              <w:spacing w:before="0"/>
              <w:rPr>
                <w:rFonts w:eastAsia="Calibri" w:cstheme="minorHAnsi"/>
                <w:color w:val="7F7F7F" w:themeColor="text1" w:themeTint="80"/>
                <w:sz w:val="24"/>
                <w:szCs w:val="24"/>
              </w:rPr>
            </w:pPr>
            <w:r w:rsidRPr="00741F9A">
              <w:rPr>
                <w:rFonts w:eastAsia="Times New Roman" w:cstheme="minorHAnsi"/>
                <w:color w:val="7F7F7F" w:themeColor="text1" w:themeTint="80"/>
                <w:sz w:val="24"/>
                <w:szCs w:val="24"/>
              </w:rPr>
              <w:t xml:space="preserve">Supervise employees on load lines and </w:t>
            </w:r>
            <w:proofErr w:type="gramStart"/>
            <w:r w:rsidRPr="00741F9A">
              <w:rPr>
                <w:rFonts w:eastAsia="Times New Roman" w:cstheme="minorHAnsi"/>
                <w:color w:val="7F7F7F" w:themeColor="text1" w:themeTint="80"/>
                <w:sz w:val="24"/>
                <w:szCs w:val="24"/>
              </w:rPr>
              <w:t>unload</w:t>
            </w:r>
            <w:proofErr w:type="gramEnd"/>
          </w:p>
          <w:p w14:paraId="507FD360" w14:textId="77777777" w:rsidR="0020414B" w:rsidRPr="00741F9A" w:rsidRDefault="0020414B" w:rsidP="0041669D">
            <w:pPr>
              <w:spacing w:before="0"/>
              <w:rPr>
                <w:rFonts w:eastAsia="Times New Roman" w:cstheme="minorHAnsi"/>
                <w:color w:val="7F7F7F" w:themeColor="text1" w:themeTint="80"/>
                <w:sz w:val="24"/>
                <w:szCs w:val="24"/>
              </w:rPr>
            </w:pPr>
            <w:r w:rsidRPr="00741F9A">
              <w:rPr>
                <w:rFonts w:eastAsia="Times New Roman" w:cstheme="minorHAnsi"/>
                <w:color w:val="7F7F7F" w:themeColor="text1" w:themeTint="80"/>
                <w:sz w:val="24"/>
                <w:szCs w:val="24"/>
              </w:rPr>
              <w:t xml:space="preserve">Perform safety observations and quality control drills with </w:t>
            </w:r>
            <w:proofErr w:type="gramStart"/>
            <w:r w:rsidRPr="00741F9A">
              <w:rPr>
                <w:rFonts w:eastAsia="Times New Roman" w:cstheme="minorHAnsi"/>
                <w:color w:val="7F7F7F" w:themeColor="text1" w:themeTint="80"/>
                <w:sz w:val="24"/>
                <w:szCs w:val="24"/>
              </w:rPr>
              <w:t>employees</w:t>
            </w:r>
            <w:proofErr w:type="gramEnd"/>
          </w:p>
          <w:p w14:paraId="52DCF1E0" w14:textId="16693370" w:rsidR="0020414B" w:rsidRPr="00741F9A" w:rsidRDefault="0020414B" w:rsidP="0041669D">
            <w:pPr>
              <w:spacing w:before="0"/>
              <w:rPr>
                <w:rFonts w:eastAsia="Calibri" w:cstheme="minorHAnsi"/>
                <w:color w:val="7F7F7F" w:themeColor="text1" w:themeTint="80"/>
                <w:sz w:val="24"/>
                <w:szCs w:val="24"/>
              </w:rPr>
            </w:pPr>
            <w:r w:rsidRPr="00741F9A">
              <w:rPr>
                <w:rFonts w:eastAsia="Times New Roman" w:cstheme="minorHAnsi"/>
                <w:color w:val="7F7F7F" w:themeColor="text1" w:themeTint="80"/>
                <w:sz w:val="24"/>
                <w:szCs w:val="24"/>
              </w:rPr>
              <w:t xml:space="preserve">Scan packages and build into a wall in the correct </w:t>
            </w:r>
            <w:proofErr w:type="gramStart"/>
            <w:r w:rsidRPr="00741F9A">
              <w:rPr>
                <w:rFonts w:eastAsia="Times New Roman" w:cstheme="minorHAnsi"/>
                <w:color w:val="7F7F7F" w:themeColor="text1" w:themeTint="80"/>
                <w:sz w:val="24"/>
                <w:szCs w:val="24"/>
              </w:rPr>
              <w:t>trailer</w:t>
            </w:r>
            <w:proofErr w:type="gramEnd"/>
          </w:p>
          <w:p w14:paraId="432D986B" w14:textId="77777777" w:rsidR="0020414B" w:rsidRPr="0020414B" w:rsidRDefault="0020414B" w:rsidP="0020414B"/>
          <w:p w14:paraId="4CD5A994" w14:textId="12B08A03" w:rsidR="0020414B" w:rsidRPr="0020414B" w:rsidRDefault="0041669D" w:rsidP="0020414B">
            <w:r w:rsidRPr="00BB2256">
              <w:rPr>
                <w:noProof/>
              </w:rPr>
              <mc:AlternateContent>
                <mc:Choice Requires="wps">
                  <w:drawing>
                    <wp:inline distT="0" distB="0" distL="0" distR="0" wp14:anchorId="19AB3EAD" wp14:editId="5990456B">
                      <wp:extent cx="3968496" cy="0"/>
                      <wp:effectExtent l="0" t="0" r="0" b="0"/>
                      <wp:docPr id="16" name="Straight Connector 1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B359A9" id="Straight Connector 1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Y&#10;7ss44gEAACQ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CADA3E" w14:textId="5E1121B9" w:rsidR="00F716E1" w:rsidRPr="00BB2256" w:rsidRDefault="00F716E1" w:rsidP="00B54AD3"/>
        </w:tc>
      </w:tr>
      <w:tr w:rsidR="00F716E1" w:rsidRPr="00320ECB" w14:paraId="401D2E92" w14:textId="77777777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528C60136EE44DFC8E98DFE22E4D71B1"/>
              </w:placeholder>
              <w:temporary/>
              <w:showingPlcHdr/>
              <w15:appearance w15:val="hidden"/>
            </w:sdtPr>
            <w:sdtEndPr/>
            <w:sdtContent>
              <w:p w14:paraId="4ECEDE4B" w14:textId="77777777"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14:paraId="7132BDE8" w14:textId="77777777"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087C5DA" wp14:editId="63BE1296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8E63CE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2AC653E" w14:textId="626AF590" w:rsidR="00F716E1" w:rsidRPr="00173B36" w:rsidRDefault="00BB2256" w:rsidP="00BB2256">
            <w:pPr>
              <w:pStyle w:val="Heading2"/>
              <w:spacing w:line="240" w:lineRule="auto"/>
              <w:ind w:right="202"/>
              <w:outlineLvl w:val="1"/>
            </w:pPr>
            <w:r>
              <w:rPr>
                <w:color w:val="5D7597"/>
                <w:spacing w:val="-1"/>
              </w:rPr>
              <w:t>University</w:t>
            </w:r>
            <w:r>
              <w:rPr>
                <w:color w:val="5D7597"/>
                <w:spacing w:val="-15"/>
              </w:rPr>
              <w:t xml:space="preserve"> </w:t>
            </w:r>
            <w:r>
              <w:rPr>
                <w:color w:val="5D7597"/>
              </w:rPr>
              <w:t>of</w:t>
            </w:r>
            <w:r>
              <w:rPr>
                <w:color w:val="5D7597"/>
                <w:spacing w:val="-14"/>
              </w:rPr>
              <w:t xml:space="preserve"> </w:t>
            </w:r>
            <w:r>
              <w:rPr>
                <w:color w:val="5D7597"/>
              </w:rPr>
              <w:t>Washington</w:t>
            </w:r>
            <w:r>
              <w:rPr>
                <w:color w:val="5D7597"/>
                <w:spacing w:val="-60"/>
              </w:rPr>
              <w:t xml:space="preserve"> </w:t>
            </w:r>
            <w:r>
              <w:rPr>
                <w:color w:val="5D7597"/>
              </w:rPr>
              <w:t>Bothell</w:t>
            </w:r>
          </w:p>
          <w:p w14:paraId="6AB4CE04" w14:textId="526DD49F" w:rsidR="00F716E1" w:rsidRPr="00173B36" w:rsidRDefault="00BB2256" w:rsidP="00BB2256">
            <w:pPr>
              <w:spacing w:before="22"/>
            </w:pPr>
            <w:r>
              <w:rPr>
                <w:color w:val="806153"/>
              </w:rPr>
              <w:t>2019-2021</w:t>
            </w:r>
          </w:p>
          <w:p w14:paraId="61F27502" w14:textId="042F1015" w:rsidR="00BB2256" w:rsidRDefault="00BB2256" w:rsidP="00BB2256">
            <w:pPr>
              <w:spacing w:before="76"/>
              <w:ind w:right="36"/>
            </w:pPr>
            <w:r>
              <w:rPr>
                <w:color w:val="666666"/>
              </w:rPr>
              <w:t xml:space="preserve">Bachelor </w:t>
            </w:r>
            <w:r w:rsidR="0041669D">
              <w:rPr>
                <w:color w:val="666666"/>
              </w:rPr>
              <w:t>of</w:t>
            </w:r>
            <w:r>
              <w:rPr>
                <w:color w:val="666666"/>
              </w:rPr>
              <w:t xml:space="preserve"> </w:t>
            </w:r>
            <w:r w:rsidR="0041669D">
              <w:rPr>
                <w:color w:val="666666"/>
              </w:rPr>
              <w:t>S</w:t>
            </w:r>
            <w:r>
              <w:rPr>
                <w:color w:val="666666"/>
              </w:rPr>
              <w:t>cience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in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Computer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Science</w:t>
            </w:r>
            <w:r w:rsidR="00F14B1F">
              <w:rPr>
                <w:color w:val="666666"/>
              </w:rPr>
              <w:t xml:space="preserve"> </w:t>
            </w:r>
            <w:r>
              <w:rPr>
                <w:color w:val="666666"/>
                <w:spacing w:val="-38"/>
              </w:rPr>
              <w:t xml:space="preserve"> </w:t>
            </w:r>
            <w:r w:rsidR="0041669D">
              <w:rPr>
                <w:color w:val="666666"/>
                <w:spacing w:val="-38"/>
              </w:rPr>
              <w:t xml:space="preserve"> &amp;</w:t>
            </w:r>
            <w:r>
              <w:rPr>
                <w:color w:val="666666"/>
                <w:spacing w:val="40"/>
              </w:rPr>
              <w:t xml:space="preserve"> </w:t>
            </w:r>
            <w:r>
              <w:rPr>
                <w:color w:val="666666"/>
              </w:rPr>
              <w:t>Software Engineering</w:t>
            </w:r>
          </w:p>
          <w:p w14:paraId="2D7FB0DC" w14:textId="271F0387" w:rsidR="00BB2256" w:rsidRDefault="00BB2256" w:rsidP="00BB2256">
            <w:pPr>
              <w:ind w:left="114"/>
            </w:pPr>
            <w:r>
              <w:rPr>
                <w:color w:val="666666"/>
              </w:rPr>
              <w:t>-graduat</w:t>
            </w:r>
            <w:r w:rsidR="00C44A6B">
              <w:rPr>
                <w:color w:val="666666"/>
              </w:rPr>
              <w:t>ed June 2021</w:t>
            </w:r>
          </w:p>
          <w:p w14:paraId="35506F22" w14:textId="7F7DC7AB" w:rsidR="00F716E1" w:rsidRDefault="00F716E1" w:rsidP="00F53B71"/>
          <w:p w14:paraId="1761F49E" w14:textId="77777777" w:rsidR="00F14B1F" w:rsidRPr="00173B36" w:rsidRDefault="00F14B1F" w:rsidP="00F53B71"/>
          <w:p w14:paraId="69C4329B" w14:textId="77777777"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DDBEEE5" wp14:editId="496877F8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746CDD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72EDE1" w14:textId="411C9F30" w:rsidR="00BB2256" w:rsidRDefault="00BB2256" w:rsidP="00BB2256">
            <w:pPr>
              <w:pStyle w:val="Heading2"/>
              <w:spacing w:before="1"/>
              <w:outlineLvl w:val="1"/>
              <w:rPr>
                <w:color w:val="5D7597"/>
              </w:rPr>
            </w:pPr>
            <w:r>
              <w:rPr>
                <w:color w:val="5D7597"/>
              </w:rPr>
              <w:lastRenderedPageBreak/>
              <w:t>Bellevue</w:t>
            </w:r>
            <w:r>
              <w:rPr>
                <w:color w:val="5D7597"/>
                <w:spacing w:val="-8"/>
              </w:rPr>
              <w:t xml:space="preserve"> </w:t>
            </w:r>
            <w:r>
              <w:rPr>
                <w:color w:val="5D7597"/>
              </w:rPr>
              <w:t>College</w:t>
            </w:r>
          </w:p>
          <w:p w14:paraId="085C7877" w14:textId="5CA28BC7" w:rsidR="00B54AD3" w:rsidRPr="00173B36" w:rsidRDefault="00BB2256" w:rsidP="00BB2256">
            <w:pPr>
              <w:pStyle w:val="Heading2"/>
              <w:spacing w:before="1"/>
              <w:outlineLvl w:val="1"/>
            </w:pPr>
            <w:r>
              <w:rPr>
                <w:color w:val="806153"/>
                <w:sz w:val="18"/>
              </w:rPr>
              <w:t>2008-2013, 2019</w:t>
            </w:r>
          </w:p>
          <w:p w14:paraId="13AC91AD" w14:textId="208EDE2C" w:rsidR="00BB2256" w:rsidRDefault="00BB2256" w:rsidP="00BB2256">
            <w:pPr>
              <w:spacing w:before="76"/>
              <w:rPr>
                <w:color w:val="666666"/>
              </w:rPr>
            </w:pPr>
            <w:r>
              <w:rPr>
                <w:color w:val="666666"/>
              </w:rPr>
              <w:t>Associates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</w:rPr>
              <w:t>in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</w:rPr>
              <w:t>Arts</w:t>
            </w:r>
          </w:p>
          <w:p w14:paraId="23EE0804" w14:textId="7DB6469C" w:rsidR="00BB2256" w:rsidRDefault="00BB2256" w:rsidP="00BB2256">
            <w:pPr>
              <w:spacing w:before="76"/>
              <w:rPr>
                <w:color w:val="666666"/>
              </w:rPr>
            </w:pPr>
          </w:p>
          <w:p w14:paraId="6EF4A5DD" w14:textId="6D32AE96" w:rsidR="00BB2256" w:rsidRPr="00173B36" w:rsidRDefault="00BB2256" w:rsidP="00BB2256">
            <w:pPr>
              <w:pStyle w:val="Heading1"/>
              <w:outlineLvl w:val="0"/>
            </w:pPr>
            <w:r>
              <w:t>Coursework</w:t>
            </w:r>
          </w:p>
          <w:p w14:paraId="3A8C0BBE" w14:textId="77777777" w:rsidR="00BB2256" w:rsidRPr="00173B36" w:rsidRDefault="00BB2256" w:rsidP="00BB225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BDB7617" wp14:editId="0D4E3237">
                      <wp:extent cx="521970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0330C4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GTQD4v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8171296" w14:textId="77777777" w:rsidR="00BB2256" w:rsidRDefault="00BB2256" w:rsidP="00BB2256">
            <w:pPr>
              <w:pStyle w:val="BodyText"/>
              <w:spacing w:before="5"/>
              <w:rPr>
                <w:sz w:val="19"/>
              </w:rPr>
            </w:pPr>
          </w:p>
          <w:p w14:paraId="0830DF16" w14:textId="3137204A" w:rsidR="00BB2256" w:rsidRPr="00BB2256" w:rsidRDefault="00BB2256" w:rsidP="0020414B">
            <w:pPr>
              <w:spacing w:line="537" w:lineRule="auto"/>
              <w:ind w:right="389"/>
              <w:rPr>
                <w:sz w:val="20"/>
                <w:szCs w:val="20"/>
              </w:rPr>
            </w:pPr>
            <w:r w:rsidRPr="00BB2256">
              <w:rPr>
                <w:color w:val="666666"/>
                <w:sz w:val="20"/>
                <w:szCs w:val="20"/>
              </w:rPr>
              <w:t>Data</w:t>
            </w:r>
            <w:r w:rsidRPr="00BB2256">
              <w:rPr>
                <w:color w:val="666666"/>
                <w:spacing w:val="-4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Structures</w:t>
            </w:r>
            <w:r w:rsidRPr="00BB2256">
              <w:rPr>
                <w:color w:val="666666"/>
                <w:spacing w:val="-4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and</w:t>
            </w:r>
            <w:r w:rsidRPr="00BB2256">
              <w:rPr>
                <w:color w:val="666666"/>
                <w:spacing w:val="-4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Algorithms</w:t>
            </w:r>
            <w:r w:rsidRPr="00BB2256">
              <w:rPr>
                <w:color w:val="666666"/>
                <w:spacing w:val="-4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I&amp;II</w:t>
            </w:r>
            <w:r w:rsidRPr="00BB2256">
              <w:rPr>
                <w:color w:val="666666"/>
                <w:spacing w:val="-38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Software</w:t>
            </w:r>
            <w:r w:rsidRPr="00BB2256">
              <w:rPr>
                <w:color w:val="666666"/>
                <w:spacing w:val="-1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Engineering</w:t>
            </w:r>
          </w:p>
          <w:p w14:paraId="55EAF342" w14:textId="77777777" w:rsidR="00BB2256" w:rsidRPr="00BB2256" w:rsidRDefault="00BB2256" w:rsidP="0020414B">
            <w:pPr>
              <w:spacing w:before="1" w:line="537" w:lineRule="auto"/>
              <w:ind w:right="1323"/>
              <w:rPr>
                <w:sz w:val="20"/>
                <w:szCs w:val="20"/>
              </w:rPr>
            </w:pPr>
            <w:r w:rsidRPr="00BB2256">
              <w:rPr>
                <w:color w:val="666666"/>
                <w:sz w:val="20"/>
                <w:szCs w:val="20"/>
              </w:rPr>
              <w:t>Analysis and Design</w:t>
            </w:r>
            <w:r w:rsidRPr="00BB2256">
              <w:rPr>
                <w:color w:val="666666"/>
                <w:spacing w:val="1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pacing w:val="-1"/>
                <w:sz w:val="20"/>
                <w:szCs w:val="20"/>
              </w:rPr>
              <w:t xml:space="preserve">Management </w:t>
            </w:r>
            <w:r w:rsidRPr="00BB2256">
              <w:rPr>
                <w:color w:val="666666"/>
                <w:sz w:val="20"/>
                <w:szCs w:val="20"/>
              </w:rPr>
              <w:t>Principles</w:t>
            </w:r>
            <w:r w:rsidRPr="00BB2256">
              <w:rPr>
                <w:color w:val="666666"/>
                <w:spacing w:val="-38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Operating Systems</w:t>
            </w:r>
            <w:r w:rsidRPr="00BB2256">
              <w:rPr>
                <w:color w:val="666666"/>
                <w:spacing w:val="1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Project Management</w:t>
            </w:r>
            <w:r w:rsidRPr="00BB2256">
              <w:rPr>
                <w:color w:val="666666"/>
                <w:spacing w:val="1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Database</w:t>
            </w:r>
            <w:r w:rsidRPr="00BB2256">
              <w:rPr>
                <w:color w:val="666666"/>
                <w:spacing w:val="-2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Systems</w:t>
            </w:r>
          </w:p>
          <w:p w14:paraId="31830185" w14:textId="77777777" w:rsidR="00BB2256" w:rsidRPr="00BB2256" w:rsidRDefault="00BB2256" w:rsidP="0020414B">
            <w:pPr>
              <w:spacing w:before="2" w:line="537" w:lineRule="auto"/>
              <w:ind w:right="280"/>
              <w:rPr>
                <w:sz w:val="20"/>
                <w:szCs w:val="20"/>
              </w:rPr>
            </w:pPr>
            <w:r w:rsidRPr="00BB2256">
              <w:rPr>
                <w:color w:val="666666"/>
                <w:spacing w:val="-1"/>
                <w:sz w:val="20"/>
                <w:szCs w:val="20"/>
              </w:rPr>
              <w:t>Hardware</w:t>
            </w:r>
            <w:r w:rsidRPr="00BB2256">
              <w:rPr>
                <w:color w:val="666666"/>
                <w:spacing w:val="-9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and</w:t>
            </w:r>
            <w:r w:rsidRPr="00BB2256">
              <w:rPr>
                <w:color w:val="666666"/>
                <w:spacing w:val="-8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Computer</w:t>
            </w:r>
            <w:r w:rsidRPr="00BB2256">
              <w:rPr>
                <w:color w:val="666666"/>
                <w:spacing w:val="-8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Organization</w:t>
            </w:r>
            <w:r w:rsidRPr="00BB2256">
              <w:rPr>
                <w:color w:val="666666"/>
                <w:spacing w:val="-38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Computer</w:t>
            </w:r>
            <w:r w:rsidRPr="00BB2256">
              <w:rPr>
                <w:color w:val="666666"/>
                <w:spacing w:val="-1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Networking</w:t>
            </w:r>
          </w:p>
          <w:p w14:paraId="09DE1D4B" w14:textId="655343D8" w:rsidR="00BB2256" w:rsidRPr="00BB2256" w:rsidRDefault="00BB2256" w:rsidP="0020414B">
            <w:pPr>
              <w:spacing w:before="1"/>
              <w:rPr>
                <w:sz w:val="20"/>
                <w:szCs w:val="20"/>
              </w:rPr>
            </w:pPr>
            <w:r w:rsidRPr="00BB2256">
              <w:rPr>
                <w:color w:val="666666"/>
                <w:sz w:val="20"/>
                <w:szCs w:val="20"/>
              </w:rPr>
              <w:t>Intro</w:t>
            </w:r>
            <w:r w:rsidRPr="00BB2256">
              <w:rPr>
                <w:color w:val="666666"/>
                <w:spacing w:val="-5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to</w:t>
            </w:r>
            <w:r w:rsidRPr="00BB2256">
              <w:rPr>
                <w:color w:val="666666"/>
                <w:spacing w:val="-4"/>
                <w:sz w:val="20"/>
                <w:szCs w:val="20"/>
              </w:rPr>
              <w:t xml:space="preserve"> </w:t>
            </w:r>
            <w:r w:rsidRPr="00BB2256">
              <w:rPr>
                <w:color w:val="666666"/>
                <w:sz w:val="20"/>
                <w:szCs w:val="20"/>
              </w:rPr>
              <w:t>AI</w:t>
            </w:r>
            <w:r w:rsidR="00F14B1F">
              <w:rPr>
                <w:color w:val="666666"/>
                <w:sz w:val="20"/>
                <w:szCs w:val="20"/>
              </w:rPr>
              <w:t xml:space="preserve"> </w:t>
            </w:r>
          </w:p>
          <w:p w14:paraId="1303DDC7" w14:textId="77777777" w:rsidR="00BB2256" w:rsidRPr="00173B36" w:rsidRDefault="00BB2256" w:rsidP="00BB2256"/>
          <w:p w14:paraId="165FD6A4" w14:textId="77777777" w:rsidR="00BB2256" w:rsidRPr="00173B36" w:rsidRDefault="00BB2256" w:rsidP="00BB225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E92400" wp14:editId="0A16DA70">
                      <wp:extent cx="2016000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373656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BFC19C" w14:textId="77777777" w:rsidR="00BB2256" w:rsidRDefault="00BB2256" w:rsidP="00BB2256">
            <w:pPr>
              <w:spacing w:before="76"/>
              <w:rPr>
                <w:color w:val="666666"/>
              </w:rPr>
            </w:pPr>
          </w:p>
          <w:p w14:paraId="6932A4C2" w14:textId="6AA40EE0" w:rsidR="00BB2256" w:rsidRPr="00173B36" w:rsidRDefault="00BB2256" w:rsidP="00BB2256">
            <w:pPr>
              <w:pStyle w:val="Heading1"/>
              <w:outlineLvl w:val="0"/>
            </w:pPr>
            <w:r>
              <w:t>honors</w:t>
            </w:r>
          </w:p>
          <w:p w14:paraId="56E7A1CF" w14:textId="77777777" w:rsidR="00BB2256" w:rsidRPr="00173B36" w:rsidRDefault="00BB2256" w:rsidP="00BB225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5F50FD2" wp14:editId="156CB5C5">
                      <wp:extent cx="521970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81CE05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CtBwkY5AEAACI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375B4B" w14:textId="77777777" w:rsidR="00BB2256" w:rsidRDefault="00BB2256" w:rsidP="00BB2256">
            <w:pPr>
              <w:pStyle w:val="BodyText"/>
              <w:spacing w:before="5"/>
              <w:rPr>
                <w:sz w:val="19"/>
              </w:rPr>
            </w:pPr>
          </w:p>
          <w:p w14:paraId="4383248E" w14:textId="75E1510D" w:rsidR="00BB2256" w:rsidRDefault="00BB2256" w:rsidP="00BB2256">
            <w:pPr>
              <w:spacing w:before="76"/>
              <w:rPr>
                <w:color w:val="666666"/>
              </w:rPr>
            </w:pPr>
            <w:r>
              <w:rPr>
                <w:color w:val="666666"/>
              </w:rPr>
              <w:t>Dean’s List 2019-2021</w:t>
            </w:r>
          </w:p>
          <w:p w14:paraId="3533FC72" w14:textId="77777777" w:rsidR="00BB2256" w:rsidRDefault="00BB2256" w:rsidP="00BB2256">
            <w:pPr>
              <w:spacing w:before="76"/>
            </w:pPr>
          </w:p>
          <w:p w14:paraId="5E862B45" w14:textId="719D25D2" w:rsidR="00F716E1" w:rsidRPr="00173B36" w:rsidRDefault="00F716E1" w:rsidP="00B54AD3"/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5C36DF30" w14:textId="77777777" w:rsidR="00F716E1" w:rsidRPr="00173B36" w:rsidRDefault="00F716E1" w:rsidP="00241482"/>
        </w:tc>
      </w:tr>
    </w:tbl>
    <w:p w14:paraId="3A9073BA" w14:textId="77777777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438D" w14:textId="77777777" w:rsidR="002764C6" w:rsidRDefault="002764C6" w:rsidP="00BA3E51">
      <w:pPr>
        <w:spacing w:line="240" w:lineRule="auto"/>
      </w:pPr>
      <w:r>
        <w:separator/>
      </w:r>
    </w:p>
  </w:endnote>
  <w:endnote w:type="continuationSeparator" w:id="0">
    <w:p w14:paraId="13FDD958" w14:textId="77777777" w:rsidR="002764C6" w:rsidRDefault="002764C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A9B5" w14:textId="77777777" w:rsidR="002764C6" w:rsidRDefault="002764C6" w:rsidP="00BA3E51">
      <w:pPr>
        <w:spacing w:line="240" w:lineRule="auto"/>
      </w:pPr>
      <w:r>
        <w:separator/>
      </w:r>
    </w:p>
  </w:footnote>
  <w:footnote w:type="continuationSeparator" w:id="0">
    <w:p w14:paraId="2B0D5F8A" w14:textId="77777777" w:rsidR="002764C6" w:rsidRDefault="002764C6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11F6"/>
    <w:multiLevelType w:val="hybridMultilevel"/>
    <w:tmpl w:val="7ECE29A0"/>
    <w:lvl w:ilvl="0" w:tplc="46DA7750">
      <w:numFmt w:val="bullet"/>
      <w:lvlText w:val="◦"/>
      <w:lvlJc w:val="left"/>
      <w:pPr>
        <w:ind w:left="759" w:hanging="360"/>
      </w:pPr>
      <w:rPr>
        <w:rFonts w:ascii="Arial" w:eastAsia="Arial" w:hAnsi="Arial" w:cs="Arial" w:hint="default"/>
        <w:b w:val="0"/>
        <w:bCs w:val="0"/>
        <w:i w:val="0"/>
        <w:iCs w:val="0"/>
        <w:color w:val="5D7597"/>
        <w:w w:val="100"/>
        <w:sz w:val="18"/>
        <w:szCs w:val="18"/>
      </w:rPr>
    </w:lvl>
    <w:lvl w:ilvl="1" w:tplc="BFE42202">
      <w:numFmt w:val="bullet"/>
      <w:lvlText w:val="•"/>
      <w:lvlJc w:val="left"/>
      <w:pPr>
        <w:ind w:left="991" w:hanging="360"/>
      </w:pPr>
      <w:rPr>
        <w:rFonts w:hint="default"/>
      </w:rPr>
    </w:lvl>
    <w:lvl w:ilvl="2" w:tplc="0200F714">
      <w:numFmt w:val="bullet"/>
      <w:lvlText w:val="•"/>
      <w:lvlJc w:val="left"/>
      <w:pPr>
        <w:ind w:left="1223" w:hanging="360"/>
      </w:pPr>
      <w:rPr>
        <w:rFonts w:hint="default"/>
      </w:rPr>
    </w:lvl>
    <w:lvl w:ilvl="3" w:tplc="66E6128A">
      <w:numFmt w:val="bullet"/>
      <w:lvlText w:val="•"/>
      <w:lvlJc w:val="left"/>
      <w:pPr>
        <w:ind w:left="1455" w:hanging="360"/>
      </w:pPr>
      <w:rPr>
        <w:rFonts w:hint="default"/>
      </w:rPr>
    </w:lvl>
    <w:lvl w:ilvl="4" w:tplc="BD0E486A">
      <w:numFmt w:val="bullet"/>
      <w:lvlText w:val="•"/>
      <w:lvlJc w:val="left"/>
      <w:pPr>
        <w:ind w:left="1687" w:hanging="360"/>
      </w:pPr>
      <w:rPr>
        <w:rFonts w:hint="default"/>
      </w:rPr>
    </w:lvl>
    <w:lvl w:ilvl="5" w:tplc="8312AF58">
      <w:numFmt w:val="bullet"/>
      <w:lvlText w:val="•"/>
      <w:lvlJc w:val="left"/>
      <w:pPr>
        <w:ind w:left="1919" w:hanging="360"/>
      </w:pPr>
      <w:rPr>
        <w:rFonts w:hint="default"/>
      </w:rPr>
    </w:lvl>
    <w:lvl w:ilvl="6" w:tplc="3C0282F6">
      <w:numFmt w:val="bullet"/>
      <w:lvlText w:val="•"/>
      <w:lvlJc w:val="left"/>
      <w:pPr>
        <w:ind w:left="2150" w:hanging="360"/>
      </w:pPr>
      <w:rPr>
        <w:rFonts w:hint="default"/>
      </w:rPr>
    </w:lvl>
    <w:lvl w:ilvl="7" w:tplc="AC606E0C">
      <w:numFmt w:val="bullet"/>
      <w:lvlText w:val="•"/>
      <w:lvlJc w:val="left"/>
      <w:pPr>
        <w:ind w:left="2382" w:hanging="360"/>
      </w:pPr>
      <w:rPr>
        <w:rFonts w:hint="default"/>
      </w:rPr>
    </w:lvl>
    <w:lvl w:ilvl="8" w:tplc="4C500154">
      <w:numFmt w:val="bullet"/>
      <w:lvlText w:val="•"/>
      <w:lvlJc w:val="left"/>
      <w:pPr>
        <w:ind w:left="2614" w:hanging="360"/>
      </w:pPr>
      <w:rPr>
        <w:rFonts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7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2E0"/>
    <w:rsid w:val="001F6D5E"/>
    <w:rsid w:val="0020414B"/>
    <w:rsid w:val="00217454"/>
    <w:rsid w:val="002251C8"/>
    <w:rsid w:val="0023600D"/>
    <w:rsid w:val="00241482"/>
    <w:rsid w:val="00261E7B"/>
    <w:rsid w:val="002764C6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552D"/>
    <w:rsid w:val="003E7783"/>
    <w:rsid w:val="0041669D"/>
    <w:rsid w:val="00442A0E"/>
    <w:rsid w:val="00443C70"/>
    <w:rsid w:val="004A4C74"/>
    <w:rsid w:val="004E5226"/>
    <w:rsid w:val="004E6AB2"/>
    <w:rsid w:val="004E70E8"/>
    <w:rsid w:val="00535F87"/>
    <w:rsid w:val="00564622"/>
    <w:rsid w:val="005A3E0B"/>
    <w:rsid w:val="005B3227"/>
    <w:rsid w:val="006244CB"/>
    <w:rsid w:val="0068094B"/>
    <w:rsid w:val="00686284"/>
    <w:rsid w:val="0073402D"/>
    <w:rsid w:val="00741F9A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85E9F"/>
    <w:rsid w:val="00AB7FE5"/>
    <w:rsid w:val="00AC1E5A"/>
    <w:rsid w:val="00B54AD3"/>
    <w:rsid w:val="00B62B99"/>
    <w:rsid w:val="00B643D0"/>
    <w:rsid w:val="00B71E93"/>
    <w:rsid w:val="00B87E22"/>
    <w:rsid w:val="00BA3E51"/>
    <w:rsid w:val="00BB2256"/>
    <w:rsid w:val="00BB3142"/>
    <w:rsid w:val="00BD250E"/>
    <w:rsid w:val="00BD6049"/>
    <w:rsid w:val="00C155FC"/>
    <w:rsid w:val="00C44A6B"/>
    <w:rsid w:val="00C532FC"/>
    <w:rsid w:val="00C75D84"/>
    <w:rsid w:val="00C82FC0"/>
    <w:rsid w:val="00C857CB"/>
    <w:rsid w:val="00CA5CD9"/>
    <w:rsid w:val="00D04093"/>
    <w:rsid w:val="00D0794D"/>
    <w:rsid w:val="00D140DF"/>
    <w:rsid w:val="00D666BB"/>
    <w:rsid w:val="00D70975"/>
    <w:rsid w:val="00D720DF"/>
    <w:rsid w:val="00D92ED4"/>
    <w:rsid w:val="00D94ABF"/>
    <w:rsid w:val="00E20245"/>
    <w:rsid w:val="00E4379F"/>
    <w:rsid w:val="00E65596"/>
    <w:rsid w:val="00EA0042"/>
    <w:rsid w:val="00EB1D1B"/>
    <w:rsid w:val="00F14B1F"/>
    <w:rsid w:val="00F36875"/>
    <w:rsid w:val="00F51E3E"/>
    <w:rsid w:val="00F53B71"/>
    <w:rsid w:val="00F716E1"/>
    <w:rsid w:val="00F908C3"/>
    <w:rsid w:val="00F91753"/>
    <w:rsid w:val="00F95817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21F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1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B2256"/>
    <w:pPr>
      <w:widowControl w:val="0"/>
      <w:autoSpaceDE w:val="0"/>
      <w:autoSpaceDN w:val="0"/>
      <w:spacing w:before="0" w:after="0" w:line="240" w:lineRule="auto"/>
    </w:pPr>
    <w:rPr>
      <w:rFonts w:ascii="Calibri" w:eastAsia="Calibri" w:hAnsi="Calibri" w:cs="Calibri"/>
      <w:color w:val="auto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B2256"/>
    <w:rPr>
      <w:rFonts w:ascii="Calibri" w:eastAsia="Calibri" w:hAnsi="Calibri" w:cs="Calibri"/>
      <w:color w:val="auto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h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B3B093EF8C47A0981618670B92B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1955-70D0-4F63-86D3-BA1201D5B281}"/>
      </w:docPartPr>
      <w:docPartBody>
        <w:p w:rsidR="00BE5D83" w:rsidRDefault="002B427F">
          <w:pPr>
            <w:pStyle w:val="3DB3B093EF8C47A0981618670B92BD28"/>
          </w:pPr>
          <w:r w:rsidRPr="00173B36">
            <w:t>CONTACT</w:t>
          </w:r>
        </w:p>
      </w:docPartBody>
    </w:docPart>
    <w:docPart>
      <w:docPartPr>
        <w:name w:val="6FEBB0FDF9F34AF0BE72719CA3DB3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6513-4CB6-489D-B133-B3865A559A82}"/>
      </w:docPartPr>
      <w:docPartBody>
        <w:p w:rsidR="00BE5D83" w:rsidRDefault="002B427F">
          <w:pPr>
            <w:pStyle w:val="6FEBB0FDF9F34AF0BE72719CA3DB3A33"/>
          </w:pPr>
          <w:r w:rsidRPr="00173B36">
            <w:t>PROFILE</w:t>
          </w:r>
        </w:p>
      </w:docPartBody>
    </w:docPart>
    <w:docPart>
      <w:docPartPr>
        <w:name w:val="2E87C8A5B39147DBBD0BA11B1C173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E6483-2FA1-4D1C-83EC-44546E1FF67A}"/>
      </w:docPartPr>
      <w:docPartBody>
        <w:p w:rsidR="00BE5D83" w:rsidRDefault="002B427F">
          <w:pPr>
            <w:pStyle w:val="2E87C8A5B39147DBBD0BA11B1C173128"/>
          </w:pPr>
          <w:r w:rsidRPr="00173B36">
            <w:t>SKILLS</w:t>
          </w:r>
        </w:p>
      </w:docPartBody>
    </w:docPart>
    <w:docPart>
      <w:docPartPr>
        <w:name w:val="2D8AA20FB1884CA48D4CBA6E122D7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9F5F-53C8-4EB7-A8C8-5767CEDC91B5}"/>
      </w:docPartPr>
      <w:docPartBody>
        <w:p w:rsidR="00BE5D83" w:rsidRDefault="002B427F">
          <w:pPr>
            <w:pStyle w:val="2D8AA20FB1884CA48D4CBA6E122D72C7"/>
          </w:pPr>
          <w:r w:rsidRPr="00173B36">
            <w:t>EXPERIENCE</w:t>
          </w:r>
        </w:p>
      </w:docPartBody>
    </w:docPart>
    <w:docPart>
      <w:docPartPr>
        <w:name w:val="528C60136EE44DFC8E98DFE22E4D7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6CE29-6477-4D7B-BCA1-9BCEC0311CC8}"/>
      </w:docPartPr>
      <w:docPartBody>
        <w:p w:rsidR="00BE5D83" w:rsidRDefault="002B427F">
          <w:pPr>
            <w:pStyle w:val="528C60136EE44DFC8E98DFE22E4D71B1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F"/>
    <w:rsid w:val="002B427F"/>
    <w:rsid w:val="00874F78"/>
    <w:rsid w:val="00BE5D83"/>
    <w:rsid w:val="00BF1ED8"/>
    <w:rsid w:val="00D1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3B093EF8C47A0981618670B92BD28">
    <w:name w:val="3DB3B093EF8C47A0981618670B92BD28"/>
  </w:style>
  <w:style w:type="paragraph" w:customStyle="1" w:styleId="6FEBB0FDF9F34AF0BE72719CA3DB3A33">
    <w:name w:val="6FEBB0FDF9F34AF0BE72719CA3DB3A33"/>
  </w:style>
  <w:style w:type="paragraph" w:customStyle="1" w:styleId="2E87C8A5B39147DBBD0BA11B1C173128">
    <w:name w:val="2E87C8A5B39147DBBD0BA11B1C173128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2D8AA20FB1884CA48D4CBA6E122D72C7">
    <w:name w:val="2D8AA20FB1884CA48D4CBA6E122D72C7"/>
  </w:style>
  <w:style w:type="paragraph" w:customStyle="1" w:styleId="528C60136EE44DFC8E98DFE22E4D71B1">
    <w:name w:val="528C60136EE44DFC8E98DFE22E4D7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C3A30E-AF64-4BC6-AAC9-F33C5AD5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2021-06-21T20:22:00Z</dcterms:created>
  <dcterms:modified xsi:type="dcterms:W3CDTF">2021-06-21T20:22:00Z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