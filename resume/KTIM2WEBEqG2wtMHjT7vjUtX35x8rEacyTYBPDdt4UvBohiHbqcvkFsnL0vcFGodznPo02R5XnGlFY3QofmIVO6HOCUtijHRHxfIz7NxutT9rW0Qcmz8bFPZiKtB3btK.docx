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84"/>
      </w:tblGrid>
      <w:tr w:rsidR="00692703" w:rsidRPr="00CF1A49" w14:paraId="45C5DC06" w14:textId="77777777" w:rsidTr="0048508F">
        <w:trPr>
          <w:trHeight w:hRule="exact" w:val="1800"/>
        </w:trPr>
        <w:tc>
          <w:tcPr>
            <w:tcW w:w="9384" w:type="dxa"/>
            <w:tcMar>
              <w:top w:w="0" w:type="dxa"/>
              <w:bottom w:w="0" w:type="dxa"/>
            </w:tcMar>
          </w:tcPr>
          <w:p w14:paraId="75439964" w14:textId="43EDD502" w:rsidR="00692703" w:rsidRPr="0048508F" w:rsidRDefault="0048508F" w:rsidP="0048508F">
            <w:pPr>
              <w:jc w:val="center"/>
              <w:rPr>
                <w:b/>
                <w:bCs/>
                <w:sz w:val="36"/>
                <w:szCs w:val="36"/>
              </w:rPr>
            </w:pPr>
            <w:r w:rsidRPr="0048508F">
              <w:rPr>
                <w:b/>
                <w:bCs/>
                <w:sz w:val="36"/>
                <w:szCs w:val="36"/>
              </w:rPr>
              <w:t>Ryan J. Dowty</w:t>
            </w:r>
          </w:p>
          <w:p w14:paraId="16119641" w14:textId="77777777" w:rsidR="0048508F" w:rsidRPr="00CF1A49" w:rsidRDefault="0048508F" w:rsidP="0048508F"/>
          <w:p w14:paraId="3D608F22" w14:textId="703C0C32" w:rsidR="00692703" w:rsidRPr="00CF1A49" w:rsidRDefault="0048508F" w:rsidP="00913946">
            <w:pPr>
              <w:pStyle w:val="ContactInfo"/>
              <w:contextualSpacing w:val="0"/>
            </w:pPr>
            <w:r>
              <w:t>5321 87</w:t>
            </w:r>
            <w:r w:rsidRPr="0048508F">
              <w:rPr>
                <w:vertAlign w:val="superscript"/>
              </w:rPr>
              <w:t>th</w:t>
            </w:r>
            <w:r>
              <w:t xml:space="preserve"> Ave Ct W, University Place, WA 98467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8AF3BF560514794A15478A7ED836E9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253-341-2541</w:t>
            </w:r>
          </w:p>
          <w:p w14:paraId="3C5FE44B" w14:textId="24F51C74" w:rsidR="00692703" w:rsidRPr="00CF1A49" w:rsidRDefault="0048508F" w:rsidP="00913946">
            <w:pPr>
              <w:pStyle w:val="ContactInfoEmphasis"/>
              <w:contextualSpacing w:val="0"/>
            </w:pPr>
            <w:r>
              <w:t>ryandowty1@gmail.com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749F97E9D604263B7E0CA211552AFB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E67E1C" w:rsidRPr="00E67E1C">
                <w:rPr>
                  <w:b w:val="0"/>
                  <w:color w:val="0000FF"/>
                  <w:u w:val="single"/>
                </w:rPr>
                <w:t>https://www.linkedin.com/in/ryan-dowty-1449581b0/</w:t>
              </w:r>
            </w:hyperlink>
          </w:p>
        </w:tc>
      </w:tr>
      <w:tr w:rsidR="009571D8" w:rsidRPr="00CF1A49" w14:paraId="7AEA3B1F" w14:textId="77777777" w:rsidTr="0048508F">
        <w:tc>
          <w:tcPr>
            <w:tcW w:w="9384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3E2826E4626D423EA1B67E1CE08E1AE7"/>
              </w:placeholder>
              <w:temporary/>
              <w:showingPlcHdr/>
              <w15:appearance w15:val="hidden"/>
            </w:sdtPr>
            <w:sdtEndPr/>
            <w:sdtContent>
              <w:p w14:paraId="524EF921" w14:textId="05A2852D" w:rsidR="0048508F" w:rsidRDefault="0048508F" w:rsidP="0048508F">
                <w:pPr>
                  <w:pStyle w:val="Heading1"/>
                  <w:outlineLvl w:val="0"/>
                  <w:rPr>
                    <w:rFonts w:asciiTheme="minorHAnsi" w:eastAsiaTheme="minorHAnsi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</w:rPr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pPr w:leftFromText="180" w:rightFromText="180" w:vertAnchor="text" w:horzAnchor="margin" w:tblpY="-44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314"/>
            </w:tblGrid>
            <w:tr w:rsidR="0048508F" w:rsidRPr="00CF1A49" w14:paraId="3949592E" w14:textId="77777777" w:rsidTr="0048508F">
              <w:tc>
                <w:tcPr>
                  <w:tcW w:w="9314" w:type="dxa"/>
                </w:tcPr>
                <w:p w14:paraId="70F7FBE2" w14:textId="632810A8" w:rsidR="0048508F" w:rsidRPr="00CF1A49" w:rsidRDefault="009C0F0B" w:rsidP="0048508F">
                  <w:pPr>
                    <w:pStyle w:val="Heading3"/>
                    <w:contextualSpacing w:val="0"/>
                    <w:jc w:val="both"/>
                    <w:outlineLvl w:val="2"/>
                  </w:pPr>
                  <w:r>
                    <w:t>June</w:t>
                  </w:r>
                  <w:r w:rsidR="0048508F" w:rsidRPr="00CF1A49">
                    <w:t xml:space="preserve"> </w:t>
                  </w:r>
                  <w:r>
                    <w:t>2020</w:t>
                  </w:r>
                </w:p>
                <w:p w14:paraId="7486FF84" w14:textId="040BA2D4" w:rsidR="0048508F" w:rsidRPr="00CF1A49" w:rsidRDefault="009C0F0B" w:rsidP="0048508F">
                  <w:pPr>
                    <w:pStyle w:val="Heading2"/>
                    <w:contextualSpacing w:val="0"/>
                    <w:outlineLvl w:val="1"/>
                  </w:pPr>
                  <w:r>
                    <w:t>Computer Networking Systems technician</w:t>
                  </w:r>
                  <w:r w:rsidR="0048508F" w:rsidRPr="00CF1A49">
                    <w:t xml:space="preserve">, </w:t>
                  </w:r>
                  <w:r>
                    <w:rPr>
                      <w:rStyle w:val="SubtleReference"/>
                    </w:rPr>
                    <w:t>Bates Technical college</w:t>
                  </w:r>
                </w:p>
                <w:p w14:paraId="7A0552E0" w14:textId="4F5FAC74" w:rsidR="0048508F" w:rsidRPr="00CF1A49" w:rsidRDefault="00415A56" w:rsidP="0048508F">
                  <w:pPr>
                    <w:contextualSpacing w:val="0"/>
                  </w:pPr>
                  <w:r>
                    <w:t xml:space="preserve">Recently graduated with a 3.64 GPA. I made the Dean’s list for multiple quarters and was often </w:t>
                  </w:r>
                  <w:r w:rsidR="00A61E72">
                    <w:t>asked</w:t>
                  </w:r>
                  <w:r>
                    <w:t xml:space="preserve"> by instructors to teach</w:t>
                  </w:r>
                  <w:r w:rsidR="00A61E72">
                    <w:t xml:space="preserve"> other students because of my knowledge prior to the courses I was in. Classes covered, but were not limited to, AWS cloud services, Windows </w:t>
                  </w:r>
                  <w:proofErr w:type="spellStart"/>
                  <w:r w:rsidR="00A61E72">
                    <w:t>Powershell</w:t>
                  </w:r>
                  <w:proofErr w:type="spellEnd"/>
                  <w:r w:rsidR="00A61E72">
                    <w:t>, several distros of Linux and A+/Security+ CompTIA courses</w:t>
                  </w:r>
                  <w:r>
                    <w:t xml:space="preserve"> </w:t>
                  </w:r>
                </w:p>
              </w:tc>
            </w:tr>
            <w:tr w:rsidR="0048508F" w:rsidRPr="00CF1A49" w14:paraId="34C202EC" w14:textId="77777777" w:rsidTr="0048508F">
              <w:tc>
                <w:tcPr>
                  <w:tcW w:w="9314" w:type="dxa"/>
                  <w:tcMar>
                    <w:top w:w="216" w:type="dxa"/>
                  </w:tcMar>
                </w:tcPr>
                <w:p w14:paraId="33E008E5" w14:textId="2E5B30ED" w:rsidR="0048508F" w:rsidRDefault="0048508F" w:rsidP="009C0F0B">
                  <w:pPr>
                    <w:pStyle w:val="Heading3"/>
                    <w:contextualSpacing w:val="0"/>
                    <w:outlineLvl w:val="2"/>
                  </w:pPr>
                </w:p>
              </w:tc>
            </w:tr>
          </w:tbl>
          <w:p w14:paraId="5296B6A8" w14:textId="3922C313" w:rsidR="001755A8" w:rsidRPr="00CF1A49" w:rsidRDefault="001755A8" w:rsidP="00913946">
            <w:pPr>
              <w:contextualSpacing w:val="0"/>
            </w:pPr>
          </w:p>
        </w:tc>
      </w:tr>
    </w:tbl>
    <w:p w14:paraId="06EB0A47" w14:textId="77777777" w:rsidR="004E01EB" w:rsidRPr="00CF1A49" w:rsidRDefault="00931EF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27EA112B46948E48F55A7B9031F138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BB5E1DF" w14:textId="77777777" w:rsidTr="00D66A52">
        <w:tc>
          <w:tcPr>
            <w:tcW w:w="9355" w:type="dxa"/>
          </w:tcPr>
          <w:p w14:paraId="01F5FC92" w14:textId="7AE140F1" w:rsidR="001D0BF1" w:rsidRPr="00CF1A49" w:rsidRDefault="00A61E72" w:rsidP="0048508F">
            <w:pPr>
              <w:pStyle w:val="Heading3"/>
              <w:contextualSpacing w:val="0"/>
              <w:jc w:val="both"/>
              <w:outlineLvl w:val="2"/>
            </w:pPr>
            <w:r>
              <w:t>201</w:t>
            </w:r>
            <w:r w:rsidR="00EA74D4">
              <w:t>7</w:t>
            </w:r>
            <w:r w:rsidR="001D0BF1" w:rsidRPr="00CF1A49">
              <w:t xml:space="preserve"> – </w:t>
            </w:r>
            <w:r>
              <w:t>2020</w:t>
            </w:r>
          </w:p>
          <w:p w14:paraId="54E7180C" w14:textId="1BA3CAC2" w:rsidR="001D0BF1" w:rsidRPr="00CF1A49" w:rsidRDefault="00A61E72" w:rsidP="0048508F">
            <w:pPr>
              <w:pStyle w:val="Heading2"/>
              <w:contextualSpacing w:val="0"/>
              <w:jc w:val="both"/>
              <w:outlineLvl w:val="1"/>
            </w:pPr>
            <w:r>
              <w:t>Delivery driver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Pizza Hut</w:t>
            </w:r>
            <w:r w:rsidR="00EA74D4">
              <w:rPr>
                <w:rStyle w:val="SubtleReference"/>
              </w:rPr>
              <w:t xml:space="preserve"> and dominos pizza</w:t>
            </w:r>
          </w:p>
          <w:p w14:paraId="4092683E" w14:textId="402CC3C2" w:rsidR="001E3120" w:rsidRPr="00CF1A49" w:rsidRDefault="00EA74D4" w:rsidP="0048508F">
            <w:pPr>
              <w:contextualSpacing w:val="0"/>
              <w:jc w:val="both"/>
            </w:pPr>
            <w:r>
              <w:t>Responsible for dispatching myself and other drivers. Kept track of up to $500 at a time to be given back to the store at the end of the night.</w:t>
            </w:r>
          </w:p>
        </w:tc>
      </w:tr>
      <w:tr w:rsidR="00F61DF9" w:rsidRPr="00CF1A49" w14:paraId="741DE9F6" w14:textId="77777777" w:rsidTr="00EA74D4">
        <w:trPr>
          <w:trHeight w:val="1111"/>
        </w:trPr>
        <w:tc>
          <w:tcPr>
            <w:tcW w:w="9355" w:type="dxa"/>
            <w:tcMar>
              <w:top w:w="216" w:type="dxa"/>
            </w:tcMar>
          </w:tcPr>
          <w:p w14:paraId="1BA70F91" w14:textId="18FAAC24" w:rsidR="00F61DF9" w:rsidRPr="00CF1A49" w:rsidRDefault="00EA74D4" w:rsidP="00F61DF9">
            <w:pPr>
              <w:pStyle w:val="Heading3"/>
              <w:contextualSpacing w:val="0"/>
              <w:outlineLvl w:val="2"/>
            </w:pPr>
            <w:r>
              <w:t>2013</w:t>
            </w:r>
            <w:r w:rsidR="00F61DF9" w:rsidRPr="00CF1A49">
              <w:t xml:space="preserve"> – </w:t>
            </w:r>
            <w:r>
              <w:t>2015 and 2016-2017</w:t>
            </w:r>
          </w:p>
          <w:p w14:paraId="730CE233" w14:textId="4E83DD36" w:rsidR="00F61DF9" w:rsidRDefault="00EA74D4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med tech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sizewise rentals</w:t>
            </w:r>
          </w:p>
          <w:p w14:paraId="33CA36A3" w14:textId="4B41A289" w:rsidR="00EA74D4" w:rsidRPr="00CF1A49" w:rsidRDefault="00EA74D4" w:rsidP="00B85BD4">
            <w:pPr>
              <w:jc w:val="both"/>
            </w:pPr>
            <w:r>
              <w:t>Performed prevantative maintenance on hospital equipment including bariatric beds and alternating pressure mattresses</w:t>
            </w:r>
            <w:r w:rsidR="00B85BD4">
              <w:t>. Onsite emergency electronic and mechanical repairs required.</w:t>
            </w:r>
          </w:p>
          <w:p w14:paraId="504EA507" w14:textId="733E980A" w:rsidR="00EA74D4" w:rsidRDefault="00EA74D4" w:rsidP="00F61DF9"/>
        </w:tc>
      </w:tr>
      <w:tr w:rsidR="00B85BD4" w:rsidRPr="00CF1A49" w14:paraId="63D471D7" w14:textId="77777777" w:rsidTr="00EA74D4">
        <w:trPr>
          <w:trHeight w:val="1111"/>
        </w:trPr>
        <w:tc>
          <w:tcPr>
            <w:tcW w:w="9355" w:type="dxa"/>
            <w:tcMar>
              <w:top w:w="216" w:type="dxa"/>
            </w:tcMar>
          </w:tcPr>
          <w:p w14:paraId="647A2A8B" w14:textId="0AB35FA5" w:rsidR="00B85BD4" w:rsidRDefault="00B85BD4" w:rsidP="00F61DF9">
            <w:pPr>
              <w:pStyle w:val="Heading3"/>
              <w:outlineLvl w:val="2"/>
            </w:pPr>
            <w:r>
              <w:t>2015 – 2016</w:t>
            </w:r>
          </w:p>
          <w:p w14:paraId="018E636B" w14:textId="77777777" w:rsidR="00B85BD4" w:rsidRDefault="00B85BD4" w:rsidP="00F61DF9">
            <w:pPr>
              <w:pStyle w:val="Heading3"/>
              <w:outlineLvl w:val="2"/>
              <w:rPr>
                <w:rStyle w:val="SubtleReference"/>
                <w:b/>
                <w:sz w:val="26"/>
              </w:rPr>
            </w:pPr>
            <w:r w:rsidRPr="00B85BD4">
              <w:rPr>
                <w:color w:val="1D824C" w:themeColor="accent1"/>
                <w:sz w:val="26"/>
                <w:szCs w:val="26"/>
              </w:rPr>
              <w:t>Sales Associate,</w:t>
            </w:r>
            <w:r>
              <w:t xml:space="preserve"> </w:t>
            </w:r>
            <w:r w:rsidRPr="00B85BD4">
              <w:rPr>
                <w:rStyle w:val="SubtleReference"/>
                <w:sz w:val="26"/>
                <w:szCs w:val="26"/>
              </w:rPr>
              <w:t>Fry’s electronics</w:t>
            </w:r>
          </w:p>
          <w:p w14:paraId="6B101A79" w14:textId="45C8F519" w:rsidR="00B85BD4" w:rsidRDefault="00B85BD4" w:rsidP="00B85BD4">
            <w:pPr>
              <w:jc w:val="both"/>
            </w:pPr>
            <w:r>
              <w:t>Responsible for advising customers on what they require for their various office needs including small businesses and corporate offices. Responsible for learning about, setting up and maintaining new product displays.</w:t>
            </w:r>
          </w:p>
        </w:tc>
      </w:tr>
    </w:tbl>
    <w:p w14:paraId="3AA57C34" w14:textId="2B904CEF" w:rsidR="00DA59AA" w:rsidRPr="00CF1A49" w:rsidRDefault="00DA59AA" w:rsidP="0097790C">
      <w:pPr>
        <w:pStyle w:val="Heading1"/>
      </w:pPr>
    </w:p>
    <w:sdt>
      <w:sdtPr>
        <w:alias w:val="Skills:"/>
        <w:tag w:val="Skills:"/>
        <w:id w:val="-1392877668"/>
        <w:placeholder>
          <w:docPart w:val="72A2E69D9A1B4973A188A6CE9BA1A76E"/>
        </w:placeholder>
        <w:temporary/>
        <w:showingPlcHdr/>
        <w15:appearance w15:val="hidden"/>
      </w:sdtPr>
      <w:sdtEndPr/>
      <w:sdtContent>
        <w:p w14:paraId="61242D9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C338200" w14:textId="77777777" w:rsidTr="00CF1A49">
        <w:tc>
          <w:tcPr>
            <w:tcW w:w="4675" w:type="dxa"/>
          </w:tcPr>
          <w:p w14:paraId="43F693BC" w14:textId="2AF5BECE" w:rsidR="001E3120" w:rsidRPr="006E1507" w:rsidRDefault="00B85BD4" w:rsidP="006E1507">
            <w:pPr>
              <w:pStyle w:val="ListBullet"/>
              <w:contextualSpacing w:val="0"/>
            </w:pPr>
            <w:r>
              <w:t>System troubleshooting on Windows 7/8/10/Server and several Linux distros</w:t>
            </w:r>
          </w:p>
          <w:p w14:paraId="658E79DF" w14:textId="01F7C9D4" w:rsidR="001F4E6D" w:rsidRPr="006E1507" w:rsidRDefault="00B85BD4" w:rsidP="006E1507">
            <w:pPr>
              <w:pStyle w:val="ListBullet"/>
              <w:contextualSpacing w:val="0"/>
            </w:pPr>
            <w:r>
              <w:t>AWS Cloud Practitioner level, certification expected July 2020 and Solutions Architect in progress</w:t>
            </w:r>
          </w:p>
        </w:tc>
        <w:tc>
          <w:tcPr>
            <w:tcW w:w="4675" w:type="dxa"/>
            <w:tcMar>
              <w:left w:w="360" w:type="dxa"/>
            </w:tcMar>
          </w:tcPr>
          <w:p w14:paraId="25E65367" w14:textId="53A1F5B2" w:rsidR="003A0632" w:rsidRPr="006E1507" w:rsidRDefault="00B85BD4" w:rsidP="006E1507">
            <w:pPr>
              <w:pStyle w:val="ListBullet"/>
              <w:contextualSpacing w:val="0"/>
            </w:pPr>
            <w:r>
              <w:t>Security and Firewall basics through CompTIA courses</w:t>
            </w:r>
          </w:p>
          <w:p w14:paraId="101A65C5" w14:textId="784C9A3C" w:rsidR="001E3120" w:rsidRPr="006E1507" w:rsidRDefault="00B85BD4" w:rsidP="006E1507">
            <w:pPr>
              <w:pStyle w:val="ListBullet"/>
              <w:contextualSpacing w:val="0"/>
            </w:pPr>
            <w:r>
              <w:t xml:space="preserve">Microsoft Office 365 including Word, Excel, </w:t>
            </w:r>
            <w:proofErr w:type="spellStart"/>
            <w:r>
              <w:t>Powerpoint</w:t>
            </w:r>
            <w:proofErr w:type="spellEnd"/>
            <w:r>
              <w:t xml:space="preserve"> and Outlook</w:t>
            </w:r>
          </w:p>
          <w:p w14:paraId="5FBEF7C1" w14:textId="72DE2D87" w:rsidR="001E3120" w:rsidRPr="006E1507" w:rsidRDefault="001E3120" w:rsidP="00B85BD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225EBAEC" w14:textId="6F8AD6F6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1938F" w14:textId="77777777" w:rsidR="00931EF0" w:rsidRDefault="00931EF0" w:rsidP="0068194B">
      <w:r>
        <w:separator/>
      </w:r>
    </w:p>
    <w:p w14:paraId="0AC6A517" w14:textId="77777777" w:rsidR="00931EF0" w:rsidRDefault="00931EF0"/>
    <w:p w14:paraId="01B80DC5" w14:textId="77777777" w:rsidR="00931EF0" w:rsidRDefault="00931EF0"/>
  </w:endnote>
  <w:endnote w:type="continuationSeparator" w:id="0">
    <w:p w14:paraId="2ADCAE59" w14:textId="77777777" w:rsidR="00931EF0" w:rsidRDefault="00931EF0" w:rsidP="0068194B">
      <w:r>
        <w:continuationSeparator/>
      </w:r>
    </w:p>
    <w:p w14:paraId="6F194437" w14:textId="77777777" w:rsidR="00931EF0" w:rsidRDefault="00931EF0"/>
    <w:p w14:paraId="375AF644" w14:textId="77777777" w:rsidR="00931EF0" w:rsidRDefault="00931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6D4A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4DFA" w14:textId="77777777" w:rsidR="00931EF0" w:rsidRDefault="00931EF0" w:rsidP="0068194B">
      <w:r>
        <w:separator/>
      </w:r>
    </w:p>
    <w:p w14:paraId="2EAE0FE4" w14:textId="77777777" w:rsidR="00931EF0" w:rsidRDefault="00931EF0"/>
    <w:p w14:paraId="66A46DC6" w14:textId="77777777" w:rsidR="00931EF0" w:rsidRDefault="00931EF0"/>
  </w:footnote>
  <w:footnote w:type="continuationSeparator" w:id="0">
    <w:p w14:paraId="1C962792" w14:textId="77777777" w:rsidR="00931EF0" w:rsidRDefault="00931EF0" w:rsidP="0068194B">
      <w:r>
        <w:continuationSeparator/>
      </w:r>
    </w:p>
    <w:p w14:paraId="4778CF2D" w14:textId="77777777" w:rsidR="00931EF0" w:rsidRDefault="00931EF0"/>
    <w:p w14:paraId="00B0C19A" w14:textId="77777777" w:rsidR="00931EF0" w:rsidRDefault="00931E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3953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23C15A" wp14:editId="5EBD3C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E9619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4D4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5A56"/>
    <w:rsid w:val="00416B25"/>
    <w:rsid w:val="00420592"/>
    <w:rsid w:val="004319E0"/>
    <w:rsid w:val="00437E8C"/>
    <w:rsid w:val="00440225"/>
    <w:rsid w:val="004726BC"/>
    <w:rsid w:val="00474105"/>
    <w:rsid w:val="00480E6E"/>
    <w:rsid w:val="0048508F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1EF0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0F0B"/>
    <w:rsid w:val="009C4DFC"/>
    <w:rsid w:val="009D44F8"/>
    <w:rsid w:val="009D4A86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1E72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5BD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7E1C"/>
    <w:rsid w:val="00E70240"/>
    <w:rsid w:val="00E71E6B"/>
    <w:rsid w:val="00E81CC5"/>
    <w:rsid w:val="00E85A87"/>
    <w:rsid w:val="00E85B4A"/>
    <w:rsid w:val="00E9528E"/>
    <w:rsid w:val="00EA33DF"/>
    <w:rsid w:val="00EA5099"/>
    <w:rsid w:val="00EA74D4"/>
    <w:rsid w:val="00EC1351"/>
    <w:rsid w:val="00EC4CBF"/>
    <w:rsid w:val="00EE2CA8"/>
    <w:rsid w:val="00EF17E8"/>
    <w:rsid w:val="00EF51D9"/>
    <w:rsid w:val="00F130DD"/>
    <w:rsid w:val="00F24884"/>
    <w:rsid w:val="00F27792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08F05"/>
  <w15:chartTrackingRefBased/>
  <w15:docId w15:val="{89C46AE9-D26F-4D23-A31C-928A7241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yan-dowty-1449581b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d\AppData\Local\Microsoft\Office\16.0\DTS\en-US%7b31FA1F5D-FD83-4D74-BB3C-03E364A3D938%7d\%7bABE4791F-5201-4459-850B-4DDDFB199530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AF3BF560514794A15478A7ED836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A7F5-B35B-4D7A-B35F-303BFAEE59D3}"/>
      </w:docPartPr>
      <w:docPartBody>
        <w:p w:rsidR="001D29A6" w:rsidRDefault="00D34601">
          <w:pPr>
            <w:pStyle w:val="18AF3BF560514794A15478A7ED836E95"/>
          </w:pPr>
          <w:r w:rsidRPr="00CF1A49">
            <w:t>·</w:t>
          </w:r>
        </w:p>
      </w:docPartBody>
    </w:docPart>
    <w:docPart>
      <w:docPartPr>
        <w:name w:val="C749F97E9D604263B7E0CA211552A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D6CAC-BF34-4D24-91AC-79A200295E12}"/>
      </w:docPartPr>
      <w:docPartBody>
        <w:p w:rsidR="001D29A6" w:rsidRDefault="00D34601">
          <w:pPr>
            <w:pStyle w:val="C749F97E9D604263B7E0CA211552AFB0"/>
          </w:pPr>
          <w:r w:rsidRPr="00CF1A49">
            <w:t>·</w:t>
          </w:r>
        </w:p>
      </w:docPartBody>
    </w:docPart>
    <w:docPart>
      <w:docPartPr>
        <w:name w:val="B27EA112B46948E48F55A7B9031F1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A2998-53C8-4844-BA22-49FFA87A1E80}"/>
      </w:docPartPr>
      <w:docPartBody>
        <w:p w:rsidR="001D29A6" w:rsidRDefault="00D34601">
          <w:pPr>
            <w:pStyle w:val="B27EA112B46948E48F55A7B9031F138D"/>
          </w:pPr>
          <w:r w:rsidRPr="00CF1A49">
            <w:t>Experience</w:t>
          </w:r>
        </w:p>
      </w:docPartBody>
    </w:docPart>
    <w:docPart>
      <w:docPartPr>
        <w:name w:val="72A2E69D9A1B4973A188A6CE9BA1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875F-DFE2-42FC-8DEF-13267FA0D112}"/>
      </w:docPartPr>
      <w:docPartBody>
        <w:p w:rsidR="001D29A6" w:rsidRDefault="00D34601">
          <w:pPr>
            <w:pStyle w:val="72A2E69D9A1B4973A188A6CE9BA1A76E"/>
          </w:pPr>
          <w:r w:rsidRPr="00CF1A49">
            <w:t>Skills</w:t>
          </w:r>
        </w:p>
      </w:docPartBody>
    </w:docPart>
    <w:docPart>
      <w:docPartPr>
        <w:name w:val="3E2826E4626D423EA1B67E1CE08E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CFA6C-DEE7-4A6A-AD3C-30EE26B2D0BD}"/>
      </w:docPartPr>
      <w:docPartBody>
        <w:p w:rsidR="001D29A6" w:rsidRDefault="002C7D0F" w:rsidP="002C7D0F">
          <w:pPr>
            <w:pStyle w:val="3E2826E4626D423EA1B67E1CE08E1AE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0F"/>
    <w:rsid w:val="001D29A6"/>
    <w:rsid w:val="002C7D0F"/>
    <w:rsid w:val="00A60719"/>
    <w:rsid w:val="00D34601"/>
    <w:rsid w:val="00E7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78DBF0DF744A3874F3D7FCA06C5A9">
    <w:name w:val="F8778DBF0DF744A3874F3D7FCA06C5A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18D6A7B3A949BCA570CB4F8D8E6206">
    <w:name w:val="BF18D6A7B3A949BCA570CB4F8D8E6206"/>
  </w:style>
  <w:style w:type="paragraph" w:customStyle="1" w:styleId="397F313CDD2F4990A0B2E7758171E706">
    <w:name w:val="397F313CDD2F4990A0B2E7758171E706"/>
  </w:style>
  <w:style w:type="paragraph" w:customStyle="1" w:styleId="18AF3BF560514794A15478A7ED836E95">
    <w:name w:val="18AF3BF560514794A15478A7ED836E95"/>
  </w:style>
  <w:style w:type="paragraph" w:customStyle="1" w:styleId="F9C80086C89345CC8CB94A74DE26F184">
    <w:name w:val="F9C80086C89345CC8CB94A74DE26F184"/>
  </w:style>
  <w:style w:type="paragraph" w:customStyle="1" w:styleId="2718ADEE11C846ACBDC85F14F48BE677">
    <w:name w:val="2718ADEE11C846ACBDC85F14F48BE677"/>
  </w:style>
  <w:style w:type="paragraph" w:customStyle="1" w:styleId="C749F97E9D604263B7E0CA211552AFB0">
    <w:name w:val="C749F97E9D604263B7E0CA211552AFB0"/>
  </w:style>
  <w:style w:type="paragraph" w:customStyle="1" w:styleId="50C989EBCD3E4ADF98BCDDC323AB08AA">
    <w:name w:val="50C989EBCD3E4ADF98BCDDC323AB08AA"/>
  </w:style>
  <w:style w:type="paragraph" w:customStyle="1" w:styleId="927F1E36018F4EFC942392D4E822A3AB">
    <w:name w:val="927F1E36018F4EFC942392D4E822A3AB"/>
  </w:style>
  <w:style w:type="paragraph" w:customStyle="1" w:styleId="2E9A2DDAFB5940AAA90D6D2E6587B742">
    <w:name w:val="2E9A2DDAFB5940AAA90D6D2E6587B742"/>
  </w:style>
  <w:style w:type="paragraph" w:customStyle="1" w:styleId="A3D5953E298146E9A05D677109459C45">
    <w:name w:val="A3D5953E298146E9A05D677109459C45"/>
  </w:style>
  <w:style w:type="paragraph" w:customStyle="1" w:styleId="B27EA112B46948E48F55A7B9031F138D">
    <w:name w:val="B27EA112B46948E48F55A7B9031F138D"/>
  </w:style>
  <w:style w:type="paragraph" w:customStyle="1" w:styleId="568013A80FD24FFE8548532F121CB633">
    <w:name w:val="568013A80FD24FFE8548532F121CB633"/>
  </w:style>
  <w:style w:type="paragraph" w:customStyle="1" w:styleId="71EC73B305CF4273A412BC39EB176E3B">
    <w:name w:val="71EC73B305CF4273A412BC39EB176E3B"/>
  </w:style>
  <w:style w:type="paragraph" w:customStyle="1" w:styleId="1D07E5837B5E407CB10E29288D1A4999">
    <w:name w:val="1D07E5837B5E407CB10E29288D1A4999"/>
  </w:style>
  <w:style w:type="character" w:styleId="SubtleReference">
    <w:name w:val="Subtle Reference"/>
    <w:basedOn w:val="DefaultParagraphFont"/>
    <w:uiPriority w:val="10"/>
    <w:qFormat/>
    <w:rsid w:val="002C7D0F"/>
    <w:rPr>
      <w:b/>
      <w:caps w:val="0"/>
      <w:smallCaps/>
      <w:color w:val="595959" w:themeColor="text1" w:themeTint="A6"/>
    </w:rPr>
  </w:style>
  <w:style w:type="paragraph" w:customStyle="1" w:styleId="49A75747970748FEA69D8E2F2E19CBDB">
    <w:name w:val="49A75747970748FEA69D8E2F2E19CBDB"/>
  </w:style>
  <w:style w:type="paragraph" w:customStyle="1" w:styleId="CB1BCC03AE494BF492760ACD78FCD939">
    <w:name w:val="CB1BCC03AE494BF492760ACD78FCD939"/>
  </w:style>
  <w:style w:type="paragraph" w:customStyle="1" w:styleId="F255A292B9414E31A3D8C2DD1BC78305">
    <w:name w:val="F255A292B9414E31A3D8C2DD1BC78305"/>
  </w:style>
  <w:style w:type="paragraph" w:customStyle="1" w:styleId="91DD878ED2A64B1F885F2E9C77D46730">
    <w:name w:val="91DD878ED2A64B1F885F2E9C77D46730"/>
  </w:style>
  <w:style w:type="paragraph" w:customStyle="1" w:styleId="03843CCBAB2242E6BD8AB97CC723C86F">
    <w:name w:val="03843CCBAB2242E6BD8AB97CC723C86F"/>
  </w:style>
  <w:style w:type="paragraph" w:customStyle="1" w:styleId="A16DABADE6FA411EBF6378D427EE53E5">
    <w:name w:val="A16DABADE6FA411EBF6378D427EE53E5"/>
  </w:style>
  <w:style w:type="paragraph" w:customStyle="1" w:styleId="92BD45C9BFFE4A54A699F4FE79E0CA33">
    <w:name w:val="92BD45C9BFFE4A54A699F4FE79E0CA33"/>
  </w:style>
  <w:style w:type="paragraph" w:customStyle="1" w:styleId="A20ACC7263B04C818C23EF135AB6A05D">
    <w:name w:val="A20ACC7263B04C818C23EF135AB6A05D"/>
  </w:style>
  <w:style w:type="paragraph" w:customStyle="1" w:styleId="99B0E89CC5C54E768E6B0EDA5069D7C8">
    <w:name w:val="99B0E89CC5C54E768E6B0EDA5069D7C8"/>
  </w:style>
  <w:style w:type="paragraph" w:customStyle="1" w:styleId="7F5C9316F2AB4975A2BD68E5A67ED5DB">
    <w:name w:val="7F5C9316F2AB4975A2BD68E5A67ED5DB"/>
  </w:style>
  <w:style w:type="paragraph" w:customStyle="1" w:styleId="ADE5821C6FE44E9D927CC3AC5874C988">
    <w:name w:val="ADE5821C6FE44E9D927CC3AC5874C988"/>
  </w:style>
  <w:style w:type="paragraph" w:customStyle="1" w:styleId="E46D3295B3004BFCA187457B0A7FBB16">
    <w:name w:val="E46D3295B3004BFCA187457B0A7FBB16"/>
  </w:style>
  <w:style w:type="paragraph" w:customStyle="1" w:styleId="F50324A9ECCD4B31A5F88CE3FDC6C1CC">
    <w:name w:val="F50324A9ECCD4B31A5F88CE3FDC6C1CC"/>
  </w:style>
  <w:style w:type="paragraph" w:customStyle="1" w:styleId="4296D8126DA34177AA02DFCD4C667656">
    <w:name w:val="4296D8126DA34177AA02DFCD4C667656"/>
  </w:style>
  <w:style w:type="paragraph" w:customStyle="1" w:styleId="CB14086B115B4046A2A7310F9297051E">
    <w:name w:val="CB14086B115B4046A2A7310F9297051E"/>
  </w:style>
  <w:style w:type="paragraph" w:customStyle="1" w:styleId="47871AA9F14E4456BB4294062EA18A13">
    <w:name w:val="47871AA9F14E4456BB4294062EA18A13"/>
  </w:style>
  <w:style w:type="paragraph" w:customStyle="1" w:styleId="EF925ACC3BD846E198762569CC1B1C25">
    <w:name w:val="EF925ACC3BD846E198762569CC1B1C25"/>
  </w:style>
  <w:style w:type="paragraph" w:customStyle="1" w:styleId="DDA9EE2F2C0A4DB7810D29B13D8AD00B">
    <w:name w:val="DDA9EE2F2C0A4DB7810D29B13D8AD00B"/>
  </w:style>
  <w:style w:type="paragraph" w:customStyle="1" w:styleId="72A2E69D9A1B4973A188A6CE9BA1A76E">
    <w:name w:val="72A2E69D9A1B4973A188A6CE9BA1A76E"/>
  </w:style>
  <w:style w:type="paragraph" w:customStyle="1" w:styleId="BF6ED8A754984BFDBD1CBBD3970E64E8">
    <w:name w:val="BF6ED8A754984BFDBD1CBBD3970E64E8"/>
  </w:style>
  <w:style w:type="paragraph" w:customStyle="1" w:styleId="DD64C328AC87452FAC3A6144FB0054DE">
    <w:name w:val="DD64C328AC87452FAC3A6144FB0054DE"/>
  </w:style>
  <w:style w:type="paragraph" w:customStyle="1" w:styleId="E8A7A22712F14A8EAAB815254B4CB36B">
    <w:name w:val="E8A7A22712F14A8EAAB815254B4CB36B"/>
  </w:style>
  <w:style w:type="paragraph" w:customStyle="1" w:styleId="800D69800F9B4ABF963FB1A4C1950A09">
    <w:name w:val="800D69800F9B4ABF963FB1A4C1950A09"/>
  </w:style>
  <w:style w:type="paragraph" w:customStyle="1" w:styleId="1FFDC9C290674E6DA1B7A4A97D841729">
    <w:name w:val="1FFDC9C290674E6DA1B7A4A97D841729"/>
  </w:style>
  <w:style w:type="paragraph" w:customStyle="1" w:styleId="469AD6035D774FFF8BC6EC9CF6BF5CA5">
    <w:name w:val="469AD6035D774FFF8BC6EC9CF6BF5CA5"/>
  </w:style>
  <w:style w:type="paragraph" w:customStyle="1" w:styleId="EF05EB12C36D4172B05E11D0E010429E">
    <w:name w:val="EF05EB12C36D4172B05E11D0E010429E"/>
  </w:style>
  <w:style w:type="paragraph" w:customStyle="1" w:styleId="28727025520F4ED696B138A7B12F2B9F">
    <w:name w:val="28727025520F4ED696B138A7B12F2B9F"/>
    <w:rsid w:val="002C7D0F"/>
  </w:style>
  <w:style w:type="paragraph" w:customStyle="1" w:styleId="9EAAF50214C14900A9F1DEFE0161BDCE">
    <w:name w:val="9EAAF50214C14900A9F1DEFE0161BDCE"/>
    <w:rsid w:val="002C7D0F"/>
  </w:style>
  <w:style w:type="paragraph" w:customStyle="1" w:styleId="902EE4C6BD694C8DADEF8053038B9366">
    <w:name w:val="902EE4C6BD694C8DADEF8053038B9366"/>
    <w:rsid w:val="002C7D0F"/>
  </w:style>
  <w:style w:type="paragraph" w:customStyle="1" w:styleId="67E2ACA94F344380A5D4257E3B37757C">
    <w:name w:val="67E2ACA94F344380A5D4257E3B37757C"/>
    <w:rsid w:val="002C7D0F"/>
  </w:style>
  <w:style w:type="paragraph" w:customStyle="1" w:styleId="C4BA1AF7D62E443CAA51472F8DD692DB">
    <w:name w:val="C4BA1AF7D62E443CAA51472F8DD692DB"/>
    <w:rsid w:val="002C7D0F"/>
  </w:style>
  <w:style w:type="paragraph" w:customStyle="1" w:styleId="36528094DE474994804B9D5744660BF4">
    <w:name w:val="36528094DE474994804B9D5744660BF4"/>
    <w:rsid w:val="002C7D0F"/>
  </w:style>
  <w:style w:type="paragraph" w:customStyle="1" w:styleId="B08887C0C98B4C59A0D7965D87A9B2DC">
    <w:name w:val="B08887C0C98B4C59A0D7965D87A9B2DC"/>
    <w:rsid w:val="002C7D0F"/>
  </w:style>
  <w:style w:type="paragraph" w:customStyle="1" w:styleId="85E612C1F2CE4426885E6F156A9F37C9">
    <w:name w:val="85E612C1F2CE4426885E6F156A9F37C9"/>
    <w:rsid w:val="002C7D0F"/>
  </w:style>
  <w:style w:type="paragraph" w:customStyle="1" w:styleId="E5857DA77ED34762AB97C6DA8774582C">
    <w:name w:val="E5857DA77ED34762AB97C6DA8774582C"/>
    <w:rsid w:val="002C7D0F"/>
  </w:style>
  <w:style w:type="paragraph" w:customStyle="1" w:styleId="C8BB8A7A476C4F2E91381D68F7B2517B">
    <w:name w:val="C8BB8A7A476C4F2E91381D68F7B2517B"/>
    <w:rsid w:val="002C7D0F"/>
  </w:style>
  <w:style w:type="paragraph" w:customStyle="1" w:styleId="3E2826E4626D423EA1B67E1CE08E1AE7">
    <w:name w:val="3E2826E4626D423EA1B67E1CE08E1AE7"/>
    <w:rsid w:val="002C7D0F"/>
  </w:style>
  <w:style w:type="paragraph" w:customStyle="1" w:styleId="3F6B9C74EF9F45E29301F05FBAA40C2D">
    <w:name w:val="3F6B9C74EF9F45E29301F05FBAA40C2D"/>
    <w:rsid w:val="002C7D0F"/>
  </w:style>
  <w:style w:type="paragraph" w:customStyle="1" w:styleId="66C753697AF145DAAB450A24520078D0">
    <w:name w:val="66C753697AF145DAAB450A24520078D0"/>
    <w:rsid w:val="002C7D0F"/>
  </w:style>
  <w:style w:type="paragraph" w:customStyle="1" w:styleId="F38E34785DB4447B99D28A46D9583CE1">
    <w:name w:val="F38E34785DB4447B99D28A46D9583CE1"/>
    <w:rsid w:val="002C7D0F"/>
  </w:style>
  <w:style w:type="paragraph" w:customStyle="1" w:styleId="757690814A624545A61B7D557A20F456">
    <w:name w:val="757690814A624545A61B7D557A20F456"/>
    <w:rsid w:val="002C7D0F"/>
  </w:style>
  <w:style w:type="paragraph" w:customStyle="1" w:styleId="C3D63119CE934DFB9385CC0F01B0B74A">
    <w:name w:val="C3D63119CE934DFB9385CC0F01B0B74A"/>
    <w:rsid w:val="002C7D0F"/>
  </w:style>
  <w:style w:type="paragraph" w:customStyle="1" w:styleId="50658E0D894447CF9BE0E05D4F1E6DC8">
    <w:name w:val="50658E0D894447CF9BE0E05D4F1E6DC8"/>
    <w:rsid w:val="002C7D0F"/>
  </w:style>
  <w:style w:type="paragraph" w:customStyle="1" w:styleId="B6A160BECF1A4A7F99D7823627A981B7">
    <w:name w:val="B6A160BECF1A4A7F99D7823627A981B7"/>
    <w:rsid w:val="002C7D0F"/>
  </w:style>
  <w:style w:type="paragraph" w:customStyle="1" w:styleId="01CA415F3F5C4290A22B37DF5F7A8604">
    <w:name w:val="01CA415F3F5C4290A22B37DF5F7A8604"/>
    <w:rsid w:val="002C7D0F"/>
  </w:style>
  <w:style w:type="paragraph" w:customStyle="1" w:styleId="62F9A17895A0401EBB1172BF92C306AC">
    <w:name w:val="62F9A17895A0401EBB1172BF92C306AC"/>
    <w:rsid w:val="002C7D0F"/>
  </w:style>
  <w:style w:type="paragraph" w:customStyle="1" w:styleId="0EB93D266D9C4FC98B1A49F1A741B060">
    <w:name w:val="0EB93D266D9C4FC98B1A49F1A741B060"/>
    <w:rsid w:val="002C7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{ABE4791F-5201-4459-850B-4DDDFB199530}tf16402488.dotx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Dowty</dc:creator>
  <cp:keywords/>
  <dc:description/>
  <cp:lastModifiedBy>Ryan Dowty</cp:lastModifiedBy>
  <cp:revision>2</cp:revision>
  <dcterms:created xsi:type="dcterms:W3CDTF">2020-06-24T05:37:00Z</dcterms:created>
  <dcterms:modified xsi:type="dcterms:W3CDTF">2020-06-24T05:37:00Z</dcterms:modified>
  <cp:category/>
</cp:coreProperties>
</file>