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3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50"/>
        <w:gridCol w:w="770"/>
        <w:gridCol w:w="6919"/>
      </w:tblGrid>
      <w:tr w:rsidR="001B2ABD" w14:paraId="6E77CEB2" w14:textId="77777777" w:rsidTr="00BE756C">
        <w:trPr>
          <w:trHeight w:val="80"/>
        </w:trPr>
        <w:tc>
          <w:tcPr>
            <w:tcW w:w="3850" w:type="dxa"/>
            <w:vAlign w:val="bottom"/>
          </w:tcPr>
          <w:p w14:paraId="50FC1142" w14:textId="7BFC3463" w:rsidR="001B2ABD" w:rsidRDefault="001B2ABD" w:rsidP="00BE756C">
            <w:pPr>
              <w:tabs>
                <w:tab w:val="left" w:pos="990"/>
              </w:tabs>
            </w:pPr>
          </w:p>
        </w:tc>
        <w:tc>
          <w:tcPr>
            <w:tcW w:w="770" w:type="dxa"/>
          </w:tcPr>
          <w:p w14:paraId="712F045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19" w:type="dxa"/>
            <w:vAlign w:val="bottom"/>
          </w:tcPr>
          <w:p w14:paraId="33C75980" w14:textId="77777777" w:rsidR="001B2ABD" w:rsidRPr="00BE756C" w:rsidRDefault="001930F8" w:rsidP="001B2ABD">
            <w:pPr>
              <w:pStyle w:val="Title"/>
              <w:rPr>
                <w:sz w:val="84"/>
                <w:szCs w:val="84"/>
              </w:rPr>
            </w:pPr>
            <w:r w:rsidRPr="00BE756C">
              <w:rPr>
                <w:sz w:val="84"/>
                <w:szCs w:val="84"/>
              </w:rPr>
              <w:t>Rony Dolzena</w:t>
            </w:r>
          </w:p>
          <w:p w14:paraId="01C144C4" w14:textId="1CAAC660" w:rsidR="001B2ABD" w:rsidRPr="00C4033A" w:rsidRDefault="00C4033A" w:rsidP="001B2ABD">
            <w:pPr>
              <w:pStyle w:val="Subtitle"/>
              <w:rPr>
                <w:szCs w:val="32"/>
              </w:rPr>
            </w:pPr>
            <w:r w:rsidRPr="00C4033A">
              <w:rPr>
                <w:spacing w:val="0"/>
                <w:w w:val="100"/>
                <w:szCs w:val="32"/>
              </w:rPr>
              <w:t>NETWORK ADMINISTRATION</w:t>
            </w:r>
          </w:p>
        </w:tc>
      </w:tr>
      <w:tr w:rsidR="001B2ABD" w14:paraId="2E0D18BA" w14:textId="77777777" w:rsidTr="008D568B">
        <w:trPr>
          <w:trHeight w:val="9945"/>
        </w:trPr>
        <w:tc>
          <w:tcPr>
            <w:tcW w:w="3850" w:type="dxa"/>
          </w:tcPr>
          <w:p w14:paraId="5F7E0AFD" w14:textId="77777777" w:rsidR="00316898" w:rsidRPr="00BE756C" w:rsidRDefault="005E2565" w:rsidP="00316898">
            <w:pPr>
              <w:pStyle w:val="Heading3"/>
              <w:rPr>
                <w:szCs w:val="22"/>
              </w:rPr>
            </w:pPr>
            <w:sdt>
              <w:sdtPr>
                <w:rPr>
                  <w:szCs w:val="22"/>
                </w:rPr>
                <w:alias w:val="Objective:"/>
                <w:tag w:val="Objective:"/>
                <w:id w:val="319159961"/>
                <w:placeholder>
                  <w:docPart w:val="8FFCD086AA6E894C9528D2E8C550D290"/>
                </w:placeholder>
                <w:temporary/>
                <w:showingPlcHdr/>
                <w15:appearance w15:val="hidden"/>
              </w:sdtPr>
              <w:sdtEndPr/>
              <w:sdtContent>
                <w:r w:rsidR="00316898" w:rsidRPr="00BE756C">
                  <w:rPr>
                    <w:sz w:val="26"/>
                    <w:szCs w:val="26"/>
                  </w:rPr>
                  <w:t>Objective</w:t>
                </w:r>
              </w:sdtContent>
            </w:sdt>
          </w:p>
          <w:p w14:paraId="017885AC" w14:textId="77777777" w:rsidR="00316898" w:rsidRPr="00BE756C" w:rsidRDefault="009D626A" w:rsidP="00316898">
            <w:pPr>
              <w:rPr>
                <w:sz w:val="22"/>
              </w:rPr>
            </w:pPr>
            <w:r w:rsidRPr="00BE756C">
              <w:rPr>
                <w:sz w:val="22"/>
              </w:rPr>
              <w:t>Seeking a position that will</w:t>
            </w:r>
            <w:r w:rsidR="00316898" w:rsidRPr="00BE756C">
              <w:rPr>
                <w:sz w:val="22"/>
              </w:rPr>
              <w:t xml:space="preserve"> utilize my skills of technical competence, strong learning aptitude, and problem-solving to improve cost and performance. </w:t>
            </w:r>
          </w:p>
          <w:p w14:paraId="266EFC28" w14:textId="77777777" w:rsidR="00036450" w:rsidRPr="00BE756C" w:rsidRDefault="00036450" w:rsidP="00036450">
            <w:pPr>
              <w:rPr>
                <w:sz w:val="22"/>
              </w:rPr>
            </w:pPr>
          </w:p>
          <w:sdt>
            <w:sdtPr>
              <w:rPr>
                <w:szCs w:val="22"/>
              </w:rPr>
              <w:id w:val="-1954003311"/>
              <w:placeholder>
                <w:docPart w:val="AA145D414ED415489D62CE8983324179"/>
              </w:placeholder>
              <w:temporary/>
              <w:showingPlcHdr/>
              <w15:appearance w15:val="hidden"/>
            </w:sdtPr>
            <w:sdtEndPr/>
            <w:sdtContent>
              <w:p w14:paraId="0ACC40DC" w14:textId="77777777" w:rsidR="00036450" w:rsidRPr="00BE756C" w:rsidRDefault="00CB0055" w:rsidP="00CB0055">
                <w:pPr>
                  <w:pStyle w:val="Heading3"/>
                  <w:rPr>
                    <w:szCs w:val="22"/>
                  </w:rPr>
                </w:pPr>
                <w:r w:rsidRPr="00BE756C">
                  <w:rPr>
                    <w:sz w:val="26"/>
                    <w:szCs w:val="26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C70BF78ADA91AC4BA4B7259755AA15C9"/>
              </w:placeholder>
              <w:temporary/>
              <w:showingPlcHdr/>
              <w15:appearance w15:val="hidden"/>
            </w:sdtPr>
            <w:sdtEndPr/>
            <w:sdtContent>
              <w:p w14:paraId="58E0DF7C" w14:textId="77777777" w:rsidR="004D3011" w:rsidRPr="00BE756C" w:rsidRDefault="004D3011" w:rsidP="004D3011">
                <w:pPr>
                  <w:rPr>
                    <w:sz w:val="22"/>
                  </w:rPr>
                </w:pPr>
                <w:r w:rsidRPr="00BE756C">
                  <w:rPr>
                    <w:sz w:val="22"/>
                  </w:rPr>
                  <w:t>PHONE:</w:t>
                </w:r>
              </w:p>
            </w:sdtContent>
          </w:sdt>
          <w:p w14:paraId="45EA6E4A" w14:textId="34901D6E" w:rsidR="004D3011" w:rsidRDefault="00A83769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971-227-6241</w:t>
            </w:r>
          </w:p>
          <w:p w14:paraId="17C5CDCB" w14:textId="1A74AD81" w:rsidR="00BE756C" w:rsidRDefault="00BE756C" w:rsidP="004D3011">
            <w:pPr>
              <w:rPr>
                <w:sz w:val="22"/>
              </w:rPr>
            </w:pPr>
          </w:p>
          <w:p w14:paraId="0930EFA7" w14:textId="637EE35E" w:rsidR="00BE756C" w:rsidRDefault="00BE756C" w:rsidP="004D3011">
            <w:pPr>
              <w:rPr>
                <w:sz w:val="22"/>
              </w:rPr>
            </w:pPr>
            <w:r>
              <w:rPr>
                <w:sz w:val="22"/>
              </w:rPr>
              <w:t>ADDRESS:</w:t>
            </w:r>
          </w:p>
          <w:p w14:paraId="15E5784C" w14:textId="44F81B70" w:rsidR="00BE756C" w:rsidRDefault="00BE756C" w:rsidP="004D3011">
            <w:pPr>
              <w:rPr>
                <w:sz w:val="22"/>
              </w:rPr>
            </w:pPr>
            <w:r>
              <w:rPr>
                <w:sz w:val="22"/>
              </w:rPr>
              <w:t>4038 SE 72</w:t>
            </w:r>
            <w:r w:rsidRPr="00BE756C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AVE,</w:t>
            </w:r>
          </w:p>
          <w:p w14:paraId="7D4168E8" w14:textId="501683C5" w:rsidR="00BE756C" w:rsidRPr="00BE756C" w:rsidRDefault="00BE756C" w:rsidP="004D3011">
            <w:pPr>
              <w:rPr>
                <w:sz w:val="22"/>
              </w:rPr>
            </w:pPr>
            <w:r>
              <w:rPr>
                <w:sz w:val="22"/>
              </w:rPr>
              <w:t>PORTLAND, OR 97206</w:t>
            </w:r>
          </w:p>
          <w:p w14:paraId="4D95E958" w14:textId="77777777" w:rsidR="004D3011" w:rsidRPr="00BE756C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0434870EF42F7F4CA240F2B39A1D6D7C"/>
              </w:placeholder>
              <w:temporary/>
              <w:showingPlcHdr/>
              <w15:appearance w15:val="hidden"/>
            </w:sdtPr>
            <w:sdtEndPr/>
            <w:sdtContent>
              <w:p w14:paraId="0B25B45B" w14:textId="77777777" w:rsidR="004D3011" w:rsidRPr="00BE756C" w:rsidRDefault="004D3011" w:rsidP="004D3011">
                <w:pPr>
                  <w:rPr>
                    <w:sz w:val="22"/>
                  </w:rPr>
                </w:pPr>
                <w:r w:rsidRPr="00BE756C">
                  <w:rPr>
                    <w:sz w:val="22"/>
                  </w:rPr>
                  <w:t>EMAIL:</w:t>
                </w:r>
              </w:p>
            </w:sdtContent>
          </w:sdt>
          <w:p w14:paraId="4084C34D" w14:textId="77777777" w:rsidR="00036450" w:rsidRPr="00BE756C" w:rsidRDefault="00A83769" w:rsidP="004D3011">
            <w:pPr>
              <w:rPr>
                <w:rStyle w:val="Hyperlink"/>
                <w:sz w:val="22"/>
              </w:rPr>
            </w:pPr>
            <w:r w:rsidRPr="00BE756C">
              <w:rPr>
                <w:sz w:val="22"/>
              </w:rPr>
              <w:t>dorzenarony@gmail.com</w:t>
            </w:r>
          </w:p>
          <w:sdt>
            <w:sdtPr>
              <w:rPr>
                <w:szCs w:val="22"/>
              </w:rPr>
              <w:id w:val="-1444214663"/>
              <w:placeholder>
                <w:docPart w:val="7DE31100E495B64983CD852308BAF21D"/>
              </w:placeholder>
              <w:temporary/>
              <w:showingPlcHdr/>
              <w15:appearance w15:val="hidden"/>
            </w:sdtPr>
            <w:sdtEndPr/>
            <w:sdtContent>
              <w:p w14:paraId="40453C50" w14:textId="77777777" w:rsidR="004D3011" w:rsidRPr="00BE756C" w:rsidRDefault="00CB0055" w:rsidP="00CB0055">
                <w:pPr>
                  <w:pStyle w:val="Heading3"/>
                  <w:rPr>
                    <w:szCs w:val="22"/>
                  </w:rPr>
                </w:pPr>
                <w:r w:rsidRPr="00BE756C">
                  <w:rPr>
                    <w:sz w:val="26"/>
                    <w:szCs w:val="26"/>
                  </w:rPr>
                  <w:t>Hobbies</w:t>
                </w:r>
              </w:p>
            </w:sdtContent>
          </w:sdt>
          <w:p w14:paraId="3B278CA6" w14:textId="56BAE801" w:rsidR="004D3011" w:rsidRPr="00BE756C" w:rsidRDefault="008D568B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Basketball</w:t>
            </w:r>
          </w:p>
          <w:p w14:paraId="4C7F99C1" w14:textId="34B11803" w:rsidR="008D568B" w:rsidRPr="00BE756C" w:rsidRDefault="008D568B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Soccer</w:t>
            </w:r>
          </w:p>
          <w:p w14:paraId="721F095E" w14:textId="0F53BC3A" w:rsidR="008D568B" w:rsidRPr="00BE756C" w:rsidRDefault="008D568B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Bowling</w:t>
            </w:r>
          </w:p>
          <w:p w14:paraId="4102C310" w14:textId="77777777" w:rsidR="004D3011" w:rsidRPr="00BE756C" w:rsidRDefault="008D568B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Reading</w:t>
            </w:r>
          </w:p>
          <w:p w14:paraId="678E1AA0" w14:textId="77777777" w:rsidR="008D568B" w:rsidRPr="00BE756C" w:rsidRDefault="005C7A14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Working out</w:t>
            </w:r>
          </w:p>
          <w:p w14:paraId="3A13D5E4" w14:textId="5E11AFB2" w:rsidR="005C7A14" w:rsidRPr="004D3011" w:rsidRDefault="005C7A14" w:rsidP="004D3011"/>
        </w:tc>
        <w:tc>
          <w:tcPr>
            <w:tcW w:w="770" w:type="dxa"/>
          </w:tcPr>
          <w:p w14:paraId="260161B3" w14:textId="77777777" w:rsidR="001B2ABD" w:rsidRPr="00BE756C" w:rsidRDefault="001B2ABD" w:rsidP="000C45FF">
            <w:pPr>
              <w:tabs>
                <w:tab w:val="left" w:pos="990"/>
              </w:tabs>
              <w:rPr>
                <w:sz w:val="22"/>
              </w:rPr>
            </w:pPr>
          </w:p>
        </w:tc>
        <w:tc>
          <w:tcPr>
            <w:tcW w:w="6919" w:type="dxa"/>
          </w:tcPr>
          <w:sdt>
            <w:sdtPr>
              <w:rPr>
                <w:szCs w:val="22"/>
              </w:rPr>
              <w:id w:val="1049110328"/>
              <w:placeholder>
                <w:docPart w:val="9306658E160E7440AF7188FADF964755"/>
              </w:placeholder>
              <w:temporary/>
              <w:showingPlcHdr/>
              <w15:appearance w15:val="hidden"/>
            </w:sdtPr>
            <w:sdtEndPr/>
            <w:sdtContent>
              <w:p w14:paraId="1E0DC9A6" w14:textId="77777777" w:rsidR="001B2ABD" w:rsidRPr="00BE756C" w:rsidRDefault="00E25A26" w:rsidP="00036450">
                <w:pPr>
                  <w:pStyle w:val="Heading2"/>
                  <w:rPr>
                    <w:szCs w:val="22"/>
                  </w:rPr>
                </w:pPr>
                <w:r w:rsidRPr="00BE756C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11FDB2EF" w14:textId="77777777" w:rsidR="00036450" w:rsidRPr="00BE756C" w:rsidRDefault="001930F8" w:rsidP="00B359E4">
            <w:pPr>
              <w:pStyle w:val="Heading4"/>
              <w:rPr>
                <w:sz w:val="22"/>
              </w:rPr>
            </w:pPr>
            <w:r w:rsidRPr="00BE756C">
              <w:rPr>
                <w:sz w:val="22"/>
              </w:rPr>
              <w:t>Portland Community College, Portland, OR</w:t>
            </w:r>
          </w:p>
          <w:p w14:paraId="4CC63531" w14:textId="77777777" w:rsidR="00036450" w:rsidRPr="00BE756C" w:rsidRDefault="001930F8" w:rsidP="00B359E4">
            <w:pPr>
              <w:pStyle w:val="Date"/>
              <w:rPr>
                <w:sz w:val="22"/>
              </w:rPr>
            </w:pPr>
            <w:r w:rsidRPr="00BE756C">
              <w:rPr>
                <w:sz w:val="22"/>
              </w:rPr>
              <w:t>2020</w:t>
            </w:r>
          </w:p>
          <w:p w14:paraId="6AF385BF" w14:textId="77777777" w:rsidR="004D3011" w:rsidRPr="00BE756C" w:rsidRDefault="001930F8" w:rsidP="001930F8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E756C">
              <w:rPr>
                <w:sz w:val="22"/>
              </w:rPr>
              <w:t>Associate of Applied Science in Computer information systems network administration</w:t>
            </w:r>
          </w:p>
          <w:p w14:paraId="1B5ECE46" w14:textId="77777777" w:rsidR="001930F8" w:rsidRPr="00BE756C" w:rsidRDefault="001930F8" w:rsidP="001930F8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E756C">
              <w:rPr>
                <w:sz w:val="22"/>
              </w:rPr>
              <w:t>Dean’s list</w:t>
            </w:r>
          </w:p>
          <w:p w14:paraId="1F1C1DD6" w14:textId="77777777" w:rsidR="001930F8" w:rsidRPr="00BE756C" w:rsidRDefault="001930F8" w:rsidP="001930F8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E756C">
              <w:rPr>
                <w:sz w:val="22"/>
              </w:rPr>
              <w:t>Student government</w:t>
            </w:r>
          </w:p>
          <w:p w14:paraId="14B15C62" w14:textId="77777777" w:rsidR="001930F8" w:rsidRPr="00BE756C" w:rsidRDefault="001930F8" w:rsidP="001930F8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E756C">
              <w:rPr>
                <w:sz w:val="22"/>
              </w:rPr>
              <w:t>2.56 GPA</w:t>
            </w:r>
          </w:p>
          <w:p w14:paraId="7331D392" w14:textId="77777777" w:rsidR="00036450" w:rsidRPr="00BE756C" w:rsidRDefault="00036450" w:rsidP="00036450">
            <w:pPr>
              <w:rPr>
                <w:sz w:val="22"/>
              </w:rPr>
            </w:pPr>
          </w:p>
          <w:p w14:paraId="598E7C2D" w14:textId="77777777" w:rsidR="00036450" w:rsidRPr="00BE756C" w:rsidRDefault="001930F8" w:rsidP="00B359E4">
            <w:pPr>
              <w:pStyle w:val="Heading4"/>
              <w:rPr>
                <w:sz w:val="22"/>
              </w:rPr>
            </w:pPr>
            <w:r w:rsidRPr="00BE756C">
              <w:rPr>
                <w:sz w:val="22"/>
              </w:rPr>
              <w:t xml:space="preserve">College </w:t>
            </w:r>
            <w:proofErr w:type="spellStart"/>
            <w:r w:rsidRPr="00BE756C">
              <w:rPr>
                <w:sz w:val="22"/>
              </w:rPr>
              <w:t>Educatif</w:t>
            </w:r>
            <w:proofErr w:type="spellEnd"/>
            <w:r w:rsidRPr="00BE756C">
              <w:rPr>
                <w:sz w:val="22"/>
              </w:rPr>
              <w:t xml:space="preserve"> La Ronde, Gonaives, Haiti</w:t>
            </w:r>
          </w:p>
          <w:p w14:paraId="4A3EB92B" w14:textId="77777777" w:rsidR="00036450" w:rsidRPr="00BE756C" w:rsidRDefault="001930F8" w:rsidP="00B359E4">
            <w:pPr>
              <w:pStyle w:val="Date"/>
              <w:rPr>
                <w:sz w:val="22"/>
              </w:rPr>
            </w:pPr>
            <w:r w:rsidRPr="00BE756C">
              <w:rPr>
                <w:sz w:val="22"/>
              </w:rPr>
              <w:t>2010</w:t>
            </w:r>
          </w:p>
          <w:p w14:paraId="635272E5" w14:textId="77777777" w:rsidR="00036450" w:rsidRPr="00BE756C" w:rsidRDefault="001930F8" w:rsidP="001930F8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E756C">
              <w:rPr>
                <w:sz w:val="22"/>
              </w:rPr>
              <w:t>General studies</w:t>
            </w:r>
          </w:p>
          <w:p w14:paraId="6D0EB7F2" w14:textId="77777777" w:rsidR="001930F8" w:rsidRPr="00BE756C" w:rsidRDefault="001930F8" w:rsidP="001930F8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E756C">
              <w:rPr>
                <w:sz w:val="22"/>
              </w:rPr>
              <w:t>English</w:t>
            </w:r>
          </w:p>
          <w:sdt>
            <w:sdtPr>
              <w:rPr>
                <w:sz w:val="26"/>
              </w:rPr>
              <w:id w:val="1001553383"/>
              <w:placeholder>
                <w:docPart w:val="0AD5C1F247B49F45AA5C69C2C9CDB60B"/>
              </w:placeholder>
              <w:temporary/>
              <w:showingPlcHdr/>
              <w15:appearance w15:val="hidden"/>
            </w:sdtPr>
            <w:sdtEndPr>
              <w:rPr>
                <w:sz w:val="22"/>
                <w:szCs w:val="22"/>
              </w:rPr>
            </w:sdtEndPr>
            <w:sdtContent>
              <w:p w14:paraId="68B3A94F" w14:textId="77777777" w:rsidR="00036450" w:rsidRPr="00BE756C" w:rsidRDefault="00036450" w:rsidP="00036450">
                <w:pPr>
                  <w:pStyle w:val="Heading2"/>
                  <w:rPr>
                    <w:szCs w:val="22"/>
                  </w:rPr>
                </w:pPr>
                <w:r w:rsidRPr="00BE756C">
                  <w:rPr>
                    <w:sz w:val="26"/>
                  </w:rPr>
                  <w:t>WORK EXPERIENCE</w:t>
                </w:r>
              </w:p>
            </w:sdtContent>
          </w:sdt>
          <w:p w14:paraId="4F733934" w14:textId="77777777" w:rsidR="00036450" w:rsidRPr="00BE756C" w:rsidRDefault="001930F8" w:rsidP="00B359E4">
            <w:pPr>
              <w:pStyle w:val="Heading4"/>
              <w:rPr>
                <w:bCs/>
                <w:sz w:val="22"/>
              </w:rPr>
            </w:pPr>
            <w:r w:rsidRPr="00BE756C">
              <w:rPr>
                <w:sz w:val="22"/>
              </w:rPr>
              <w:t xml:space="preserve">Maranatha Church, Portland, </w:t>
            </w:r>
            <w:proofErr w:type="gramStart"/>
            <w:r w:rsidRPr="00BE756C">
              <w:rPr>
                <w:sz w:val="22"/>
              </w:rPr>
              <w:t xml:space="preserve">OR </w:t>
            </w:r>
            <w:r w:rsidR="00CD5E3F" w:rsidRPr="00BE756C">
              <w:rPr>
                <w:sz w:val="22"/>
              </w:rPr>
              <w:t xml:space="preserve"> </w:t>
            </w:r>
            <w:r w:rsidRPr="00BE756C">
              <w:rPr>
                <w:sz w:val="22"/>
              </w:rPr>
              <w:t>Camp</w:t>
            </w:r>
            <w:proofErr w:type="gramEnd"/>
            <w:r w:rsidRPr="00BE756C">
              <w:rPr>
                <w:sz w:val="22"/>
              </w:rPr>
              <w:t xml:space="preserve"> Teacher</w:t>
            </w:r>
          </w:p>
          <w:p w14:paraId="12666340" w14:textId="77777777" w:rsidR="00036450" w:rsidRPr="00BE756C" w:rsidRDefault="001930F8" w:rsidP="00B359E4">
            <w:pPr>
              <w:pStyle w:val="Date"/>
              <w:rPr>
                <w:sz w:val="22"/>
              </w:rPr>
            </w:pPr>
            <w:r w:rsidRPr="00BE756C">
              <w:rPr>
                <w:sz w:val="22"/>
              </w:rPr>
              <w:t>2016</w:t>
            </w:r>
            <w:r w:rsidR="00036450" w:rsidRPr="00BE756C">
              <w:rPr>
                <w:sz w:val="22"/>
              </w:rPr>
              <w:t>–</w:t>
            </w:r>
            <w:r w:rsidRPr="00BE756C">
              <w:rPr>
                <w:sz w:val="22"/>
              </w:rPr>
              <w:t>2020</w:t>
            </w:r>
          </w:p>
          <w:p w14:paraId="7CFA3C2D" w14:textId="77777777" w:rsidR="001930F8" w:rsidRPr="00BE756C" w:rsidRDefault="001930F8" w:rsidP="001930F8">
            <w:pPr>
              <w:rPr>
                <w:sz w:val="22"/>
              </w:rPr>
            </w:pPr>
            <w:r w:rsidRPr="00BE756C">
              <w:rPr>
                <w:sz w:val="22"/>
              </w:rPr>
              <w:t>Developed learning activities for kids, administration duties, and attendee management.</w:t>
            </w:r>
          </w:p>
          <w:p w14:paraId="26E397D0" w14:textId="77777777" w:rsidR="004D3011" w:rsidRPr="00BE756C" w:rsidRDefault="004D3011" w:rsidP="00036450">
            <w:pPr>
              <w:rPr>
                <w:sz w:val="22"/>
              </w:rPr>
            </w:pPr>
          </w:p>
          <w:p w14:paraId="0443DE02" w14:textId="77777777" w:rsidR="004D3011" w:rsidRPr="00BE756C" w:rsidRDefault="001930F8" w:rsidP="00B359E4">
            <w:pPr>
              <w:pStyle w:val="Heading4"/>
              <w:rPr>
                <w:sz w:val="22"/>
              </w:rPr>
            </w:pPr>
            <w:r w:rsidRPr="00BE756C">
              <w:rPr>
                <w:sz w:val="22"/>
              </w:rPr>
              <w:t xml:space="preserve">College Jules </w:t>
            </w:r>
            <w:proofErr w:type="spellStart"/>
            <w:r w:rsidRPr="00BE756C">
              <w:rPr>
                <w:sz w:val="22"/>
              </w:rPr>
              <w:t>Solim</w:t>
            </w:r>
            <w:proofErr w:type="spellEnd"/>
            <w:r w:rsidRPr="00BE756C">
              <w:rPr>
                <w:sz w:val="22"/>
              </w:rPr>
              <w:t xml:space="preserve"> </w:t>
            </w:r>
            <w:proofErr w:type="spellStart"/>
            <w:r w:rsidRPr="00BE756C">
              <w:rPr>
                <w:sz w:val="22"/>
              </w:rPr>
              <w:t>Milcent</w:t>
            </w:r>
            <w:proofErr w:type="spellEnd"/>
            <w:r w:rsidRPr="00BE756C">
              <w:rPr>
                <w:sz w:val="22"/>
              </w:rPr>
              <w:t xml:space="preserve">, Gonaives, </w:t>
            </w:r>
            <w:proofErr w:type="gramStart"/>
            <w:r w:rsidRPr="00BE756C">
              <w:rPr>
                <w:sz w:val="22"/>
              </w:rPr>
              <w:t xml:space="preserve">Haiti </w:t>
            </w:r>
            <w:r w:rsidR="00CD5E3F" w:rsidRPr="00BE756C">
              <w:rPr>
                <w:sz w:val="22"/>
              </w:rPr>
              <w:t xml:space="preserve"> </w:t>
            </w:r>
            <w:r w:rsidRPr="00BE756C">
              <w:rPr>
                <w:sz w:val="22"/>
              </w:rPr>
              <w:t>English</w:t>
            </w:r>
            <w:proofErr w:type="gramEnd"/>
            <w:r w:rsidRPr="00BE756C">
              <w:rPr>
                <w:sz w:val="22"/>
              </w:rPr>
              <w:t xml:space="preserve"> instructor volunteer</w:t>
            </w:r>
          </w:p>
          <w:p w14:paraId="3AA8A53B" w14:textId="77777777" w:rsidR="001930F8" w:rsidRPr="00BE756C" w:rsidRDefault="001930F8" w:rsidP="001930F8">
            <w:pPr>
              <w:rPr>
                <w:sz w:val="22"/>
              </w:rPr>
            </w:pPr>
            <w:r w:rsidRPr="00BE756C">
              <w:rPr>
                <w:sz w:val="22"/>
              </w:rPr>
              <w:t>2013</w:t>
            </w:r>
          </w:p>
          <w:p w14:paraId="72D78C3E" w14:textId="77777777" w:rsidR="001930F8" w:rsidRPr="00BE756C" w:rsidRDefault="001930F8" w:rsidP="001930F8">
            <w:pPr>
              <w:rPr>
                <w:sz w:val="22"/>
              </w:rPr>
            </w:pPr>
            <w:r w:rsidRPr="00BE756C">
              <w:rPr>
                <w:sz w:val="22"/>
              </w:rPr>
              <w:t>Taught English to high school students</w:t>
            </w:r>
          </w:p>
          <w:p w14:paraId="522C0F1F" w14:textId="77777777" w:rsidR="004D3011" w:rsidRPr="00BE756C" w:rsidRDefault="004D3011" w:rsidP="00036450">
            <w:pPr>
              <w:rPr>
                <w:sz w:val="22"/>
              </w:rPr>
            </w:pPr>
          </w:p>
          <w:sdt>
            <w:sdtPr>
              <w:rPr>
                <w:szCs w:val="22"/>
              </w:rPr>
              <w:id w:val="1669594239"/>
              <w:placeholder>
                <w:docPart w:val="89755924057BE84CB11D6C520DCDC214"/>
              </w:placeholder>
              <w:temporary/>
              <w:showingPlcHdr/>
              <w15:appearance w15:val="hidden"/>
            </w:sdtPr>
            <w:sdtEndPr/>
            <w:sdtContent>
              <w:p w14:paraId="7F4D07FA" w14:textId="77777777" w:rsidR="00036450" w:rsidRPr="00BE756C" w:rsidRDefault="00180329" w:rsidP="00036450">
                <w:pPr>
                  <w:pStyle w:val="Heading2"/>
                  <w:rPr>
                    <w:szCs w:val="22"/>
                  </w:rPr>
                </w:pPr>
                <w:r w:rsidRPr="00BE756C">
                  <w:rPr>
                    <w:rStyle w:val="Heading2Char"/>
                    <w:b/>
                    <w:bCs/>
                    <w:caps/>
                    <w:sz w:val="26"/>
                  </w:rPr>
                  <w:t>SKILLS</w:t>
                </w:r>
              </w:p>
            </w:sdtContent>
          </w:sdt>
          <w:p w14:paraId="4937FB5B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Microsoft office suite</w:t>
            </w:r>
          </w:p>
          <w:p w14:paraId="03B29D84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Familiar with LAN/WAN, TCP/IP and VPN</w:t>
            </w:r>
          </w:p>
          <w:p w14:paraId="7651810E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IP networking and routing protocols</w:t>
            </w:r>
          </w:p>
          <w:p w14:paraId="2FD0E774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Hardware and software troubleshooting</w:t>
            </w:r>
          </w:p>
          <w:p w14:paraId="7C4C203C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Network admin fracture</w:t>
            </w:r>
          </w:p>
          <w:p w14:paraId="0F7D8880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Network security, security storage, monitoring tools, enterprise tools and protocols</w:t>
            </w:r>
          </w:p>
          <w:p w14:paraId="5DEA3CC9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Data backups</w:t>
            </w:r>
          </w:p>
          <w:p w14:paraId="7E2AE440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Interpersonal skills</w:t>
            </w:r>
          </w:p>
          <w:p w14:paraId="4E836768" w14:textId="77777777" w:rsidR="00A83769" w:rsidRPr="00BE756C" w:rsidRDefault="00A83769" w:rsidP="00A83769">
            <w:pPr>
              <w:rPr>
                <w:sz w:val="22"/>
              </w:rPr>
            </w:pPr>
            <w:r w:rsidRPr="00BE756C">
              <w:rPr>
                <w:sz w:val="22"/>
              </w:rPr>
              <w:t>- System analysis</w:t>
            </w:r>
          </w:p>
          <w:p w14:paraId="2222D9E0" w14:textId="77777777" w:rsidR="00036450" w:rsidRPr="00BE756C" w:rsidRDefault="00A83769" w:rsidP="004D3011">
            <w:pPr>
              <w:rPr>
                <w:sz w:val="22"/>
              </w:rPr>
            </w:pPr>
            <w:r w:rsidRPr="00BE756C">
              <w:rPr>
                <w:sz w:val="22"/>
              </w:rPr>
              <w:t>- Active directory</w:t>
            </w:r>
          </w:p>
        </w:tc>
      </w:tr>
      <w:tr w:rsidR="001930F8" w14:paraId="33408124" w14:textId="77777777" w:rsidTr="00BE756C">
        <w:trPr>
          <w:trHeight w:val="80"/>
        </w:trPr>
        <w:tc>
          <w:tcPr>
            <w:tcW w:w="3850" w:type="dxa"/>
          </w:tcPr>
          <w:p w14:paraId="477A73CF" w14:textId="77777777" w:rsidR="001930F8" w:rsidRDefault="001930F8" w:rsidP="00036450">
            <w:pPr>
              <w:pStyle w:val="Heading3"/>
            </w:pPr>
            <w:r>
              <w:t xml:space="preserve">   </w:t>
            </w:r>
          </w:p>
        </w:tc>
        <w:tc>
          <w:tcPr>
            <w:tcW w:w="770" w:type="dxa"/>
          </w:tcPr>
          <w:p w14:paraId="3FB996AE" w14:textId="77777777" w:rsidR="001930F8" w:rsidRDefault="001930F8" w:rsidP="000C45FF">
            <w:pPr>
              <w:tabs>
                <w:tab w:val="left" w:pos="990"/>
              </w:tabs>
            </w:pPr>
          </w:p>
        </w:tc>
        <w:tc>
          <w:tcPr>
            <w:tcW w:w="6919" w:type="dxa"/>
          </w:tcPr>
          <w:p w14:paraId="0E0B885E" w14:textId="77777777" w:rsidR="00CA1064" w:rsidRDefault="00CA1064" w:rsidP="00CA1064"/>
          <w:p w14:paraId="2DD247AC" w14:textId="77777777" w:rsidR="00CA1064" w:rsidRPr="00CA1064" w:rsidRDefault="00CA1064" w:rsidP="00CA1064">
            <w:pPr>
              <w:pStyle w:val="Heading2"/>
              <w:rPr>
                <w:sz w:val="32"/>
                <w:szCs w:val="32"/>
              </w:rPr>
            </w:pPr>
            <w:r w:rsidRPr="00CA1064">
              <w:rPr>
                <w:sz w:val="32"/>
                <w:szCs w:val="32"/>
              </w:rPr>
              <w:t>references available upon request</w:t>
            </w:r>
          </w:p>
          <w:p w14:paraId="4DD659D1" w14:textId="4204473D" w:rsidR="00CA1064" w:rsidRPr="00CA1064" w:rsidRDefault="00CA1064" w:rsidP="00CA1064"/>
        </w:tc>
      </w:tr>
    </w:tbl>
    <w:p w14:paraId="4CA7103A" w14:textId="77777777" w:rsidR="0043117B" w:rsidRDefault="005E2565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9E159" w14:textId="77777777" w:rsidR="005E2565" w:rsidRDefault="005E2565" w:rsidP="000C45FF">
      <w:r>
        <w:separator/>
      </w:r>
    </w:p>
  </w:endnote>
  <w:endnote w:type="continuationSeparator" w:id="0">
    <w:p w14:paraId="2779763E" w14:textId="77777777" w:rsidR="005E2565" w:rsidRDefault="005E256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9474A" w14:textId="77777777" w:rsidR="005E2565" w:rsidRDefault="005E2565" w:rsidP="000C45FF">
      <w:r>
        <w:separator/>
      </w:r>
    </w:p>
  </w:footnote>
  <w:footnote w:type="continuationSeparator" w:id="0">
    <w:p w14:paraId="733CADB8" w14:textId="77777777" w:rsidR="005E2565" w:rsidRDefault="005E256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CCFA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4A3C4D" wp14:editId="2EF811C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3D7C"/>
    <w:multiLevelType w:val="hybridMultilevel"/>
    <w:tmpl w:val="F918A54C"/>
    <w:lvl w:ilvl="0" w:tplc="ECDAFE1A">
      <w:start w:val="97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F8"/>
    <w:rsid w:val="00036450"/>
    <w:rsid w:val="00094499"/>
    <w:rsid w:val="000C45FF"/>
    <w:rsid w:val="000E3FD1"/>
    <w:rsid w:val="00112054"/>
    <w:rsid w:val="001525E1"/>
    <w:rsid w:val="00180329"/>
    <w:rsid w:val="0019001F"/>
    <w:rsid w:val="001930F8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16898"/>
    <w:rsid w:val="003254B5"/>
    <w:rsid w:val="0037121F"/>
    <w:rsid w:val="003A6B7D"/>
    <w:rsid w:val="003B06CA"/>
    <w:rsid w:val="004071FC"/>
    <w:rsid w:val="00445947"/>
    <w:rsid w:val="0046260E"/>
    <w:rsid w:val="004813B3"/>
    <w:rsid w:val="00496591"/>
    <w:rsid w:val="004C63E4"/>
    <w:rsid w:val="004C7409"/>
    <w:rsid w:val="004D3011"/>
    <w:rsid w:val="005262AC"/>
    <w:rsid w:val="005C7A14"/>
    <w:rsid w:val="005E2565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61C1"/>
    <w:rsid w:val="008D568B"/>
    <w:rsid w:val="009260CD"/>
    <w:rsid w:val="00952C25"/>
    <w:rsid w:val="009D626A"/>
    <w:rsid w:val="00A2118D"/>
    <w:rsid w:val="00A83769"/>
    <w:rsid w:val="00AD76E2"/>
    <w:rsid w:val="00B20152"/>
    <w:rsid w:val="00B359E4"/>
    <w:rsid w:val="00B57D98"/>
    <w:rsid w:val="00B70850"/>
    <w:rsid w:val="00BE756C"/>
    <w:rsid w:val="00C01868"/>
    <w:rsid w:val="00C066B6"/>
    <w:rsid w:val="00C37BA1"/>
    <w:rsid w:val="00C4033A"/>
    <w:rsid w:val="00C4674C"/>
    <w:rsid w:val="00C506CF"/>
    <w:rsid w:val="00C72BED"/>
    <w:rsid w:val="00C9578B"/>
    <w:rsid w:val="00CA1064"/>
    <w:rsid w:val="00CB0055"/>
    <w:rsid w:val="00CD5E3F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2C90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9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ri/Library/Containers/com.microsoft.Word/Data/Library/Application%20Support/Microsoft/Office/16.0/DTS/Search/%7b6A4DAE5C-EF69-E144-9AA1-861A3586BE4D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145D414ED415489D62CE898332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1C7E-5740-E34B-A619-F3863762DA53}"/>
      </w:docPartPr>
      <w:docPartBody>
        <w:p w:rsidR="00620BEF" w:rsidRDefault="003F445A">
          <w:pPr>
            <w:pStyle w:val="AA145D414ED415489D62CE8983324179"/>
          </w:pPr>
          <w:r w:rsidRPr="00CB0055">
            <w:t>Contact</w:t>
          </w:r>
        </w:p>
      </w:docPartBody>
    </w:docPart>
    <w:docPart>
      <w:docPartPr>
        <w:name w:val="C70BF78ADA91AC4BA4B7259755AA1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141E5-2500-1247-9C4F-A4552D8ED977}"/>
      </w:docPartPr>
      <w:docPartBody>
        <w:p w:rsidR="00620BEF" w:rsidRDefault="003F445A">
          <w:pPr>
            <w:pStyle w:val="C70BF78ADA91AC4BA4B7259755AA15C9"/>
          </w:pPr>
          <w:r w:rsidRPr="004D3011">
            <w:t>PHONE:</w:t>
          </w:r>
        </w:p>
      </w:docPartBody>
    </w:docPart>
    <w:docPart>
      <w:docPartPr>
        <w:name w:val="0434870EF42F7F4CA240F2B39A1D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808A3-2AA3-6E48-A691-18874704BF55}"/>
      </w:docPartPr>
      <w:docPartBody>
        <w:p w:rsidR="00620BEF" w:rsidRDefault="003F445A">
          <w:pPr>
            <w:pStyle w:val="0434870EF42F7F4CA240F2B39A1D6D7C"/>
          </w:pPr>
          <w:r w:rsidRPr="004D3011">
            <w:t>EMAIL:</w:t>
          </w:r>
        </w:p>
      </w:docPartBody>
    </w:docPart>
    <w:docPart>
      <w:docPartPr>
        <w:name w:val="7DE31100E495B64983CD852308B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231A-6602-AC4F-AEF8-D9DBBA530732}"/>
      </w:docPartPr>
      <w:docPartBody>
        <w:p w:rsidR="00620BEF" w:rsidRDefault="003F445A">
          <w:pPr>
            <w:pStyle w:val="7DE31100E495B64983CD852308BAF21D"/>
          </w:pPr>
          <w:r w:rsidRPr="00CB0055">
            <w:t>Hobbies</w:t>
          </w:r>
        </w:p>
      </w:docPartBody>
    </w:docPart>
    <w:docPart>
      <w:docPartPr>
        <w:name w:val="9306658E160E7440AF7188FADF964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0D090-9DF5-614F-808A-7FF9970E5852}"/>
      </w:docPartPr>
      <w:docPartBody>
        <w:p w:rsidR="00620BEF" w:rsidRDefault="003F445A">
          <w:pPr>
            <w:pStyle w:val="9306658E160E7440AF7188FADF964755"/>
          </w:pPr>
          <w:r w:rsidRPr="00036450">
            <w:t>EDUCATION</w:t>
          </w:r>
        </w:p>
      </w:docPartBody>
    </w:docPart>
    <w:docPart>
      <w:docPartPr>
        <w:name w:val="0AD5C1F247B49F45AA5C69C2C9CDB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D1B6-DCB9-3248-858A-7C235571DF41}"/>
      </w:docPartPr>
      <w:docPartBody>
        <w:p w:rsidR="00620BEF" w:rsidRDefault="003F445A">
          <w:pPr>
            <w:pStyle w:val="0AD5C1F247B49F45AA5C69C2C9CDB60B"/>
          </w:pPr>
          <w:r w:rsidRPr="00036450">
            <w:t>WORK EXPERIENCE</w:t>
          </w:r>
        </w:p>
      </w:docPartBody>
    </w:docPart>
    <w:docPart>
      <w:docPartPr>
        <w:name w:val="89755924057BE84CB11D6C520DCD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98CF2-6456-5749-B6A3-B13712D03E3D}"/>
      </w:docPartPr>
      <w:docPartBody>
        <w:p w:rsidR="00620BEF" w:rsidRDefault="003F445A">
          <w:pPr>
            <w:pStyle w:val="89755924057BE84CB11D6C520DCDC21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FFCD086AA6E894C9528D2E8C550D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F67A-2181-4842-8AE7-6404268C0FA2}"/>
      </w:docPartPr>
      <w:docPartBody>
        <w:p w:rsidR="00620BEF" w:rsidRDefault="00DA65EE" w:rsidP="00DA65EE">
          <w:pPr>
            <w:pStyle w:val="8FFCD086AA6E894C9528D2E8C550D290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E"/>
    <w:rsid w:val="003F445A"/>
    <w:rsid w:val="00620BEF"/>
    <w:rsid w:val="00B96E1B"/>
    <w:rsid w:val="00DA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815519650EF45AC58B7F89C683097">
    <w:name w:val="A26815519650EF45AC58B7F89C683097"/>
  </w:style>
  <w:style w:type="paragraph" w:customStyle="1" w:styleId="D903EAEC9E7EE143A5BCAB31FC04A6D4">
    <w:name w:val="D903EAEC9E7EE143A5BCAB31FC04A6D4"/>
  </w:style>
  <w:style w:type="paragraph" w:customStyle="1" w:styleId="076E2EA50A327F41842BF0CCBE40600B">
    <w:name w:val="076E2EA50A327F41842BF0CCBE40600B"/>
  </w:style>
  <w:style w:type="paragraph" w:customStyle="1" w:styleId="6456BE3F16EF49448EFA8CDA26508841">
    <w:name w:val="6456BE3F16EF49448EFA8CDA26508841"/>
  </w:style>
  <w:style w:type="paragraph" w:customStyle="1" w:styleId="AA145D414ED415489D62CE8983324179">
    <w:name w:val="AA145D414ED415489D62CE8983324179"/>
  </w:style>
  <w:style w:type="paragraph" w:customStyle="1" w:styleId="C70BF78ADA91AC4BA4B7259755AA15C9">
    <w:name w:val="C70BF78ADA91AC4BA4B7259755AA15C9"/>
  </w:style>
  <w:style w:type="paragraph" w:customStyle="1" w:styleId="A0B89DD64DA52345902473827D3A0A79">
    <w:name w:val="A0B89DD64DA52345902473827D3A0A79"/>
  </w:style>
  <w:style w:type="paragraph" w:customStyle="1" w:styleId="CB9B6BC1828F824AA15FB7F4C4343762">
    <w:name w:val="CB9B6BC1828F824AA15FB7F4C4343762"/>
  </w:style>
  <w:style w:type="paragraph" w:customStyle="1" w:styleId="58B2A3B73EDB3D43861CADA42040B95C">
    <w:name w:val="58B2A3B73EDB3D43861CADA42040B95C"/>
  </w:style>
  <w:style w:type="paragraph" w:customStyle="1" w:styleId="0434870EF42F7F4CA240F2B39A1D6D7C">
    <w:name w:val="0434870EF42F7F4CA240F2B39A1D6D7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D05C4F6194C5C468D85C4D996F3645B">
    <w:name w:val="BD05C4F6194C5C468D85C4D996F3645B"/>
  </w:style>
  <w:style w:type="paragraph" w:customStyle="1" w:styleId="7DE31100E495B64983CD852308BAF21D">
    <w:name w:val="7DE31100E495B64983CD852308BAF21D"/>
  </w:style>
  <w:style w:type="paragraph" w:customStyle="1" w:styleId="CD1D38F84B3D3A4C90DE29E47AEC047A">
    <w:name w:val="CD1D38F84B3D3A4C90DE29E47AEC047A"/>
  </w:style>
  <w:style w:type="paragraph" w:customStyle="1" w:styleId="D3B6028E89DD624BAA9E9A2B7F1C4DF9">
    <w:name w:val="D3B6028E89DD624BAA9E9A2B7F1C4DF9"/>
  </w:style>
  <w:style w:type="paragraph" w:customStyle="1" w:styleId="51BEB04088ECF84C870CCC56202D704F">
    <w:name w:val="51BEB04088ECF84C870CCC56202D704F"/>
  </w:style>
  <w:style w:type="paragraph" w:customStyle="1" w:styleId="D4BB04103720AD4BBEAA4B2ABFAE18DE">
    <w:name w:val="D4BB04103720AD4BBEAA4B2ABFAE18DE"/>
  </w:style>
  <w:style w:type="paragraph" w:customStyle="1" w:styleId="9306658E160E7440AF7188FADF964755">
    <w:name w:val="9306658E160E7440AF7188FADF964755"/>
  </w:style>
  <w:style w:type="paragraph" w:customStyle="1" w:styleId="B919B2C14F3F084886651EFF5485F07E">
    <w:name w:val="B919B2C14F3F084886651EFF5485F07E"/>
  </w:style>
  <w:style w:type="paragraph" w:customStyle="1" w:styleId="F3C7FDC3AB97104A8F58EC01BE18527F">
    <w:name w:val="F3C7FDC3AB97104A8F58EC01BE18527F"/>
  </w:style>
  <w:style w:type="paragraph" w:customStyle="1" w:styleId="AD0C2498CC9F12408E91CB6A909D73B6">
    <w:name w:val="AD0C2498CC9F12408E91CB6A909D73B6"/>
  </w:style>
  <w:style w:type="paragraph" w:customStyle="1" w:styleId="0C3625F91EF7A44B82C4D9AA46D1E089">
    <w:name w:val="0C3625F91EF7A44B82C4D9AA46D1E089"/>
  </w:style>
  <w:style w:type="paragraph" w:customStyle="1" w:styleId="122E0DE86724614D84AB74C0611FA848">
    <w:name w:val="122E0DE86724614D84AB74C0611FA848"/>
  </w:style>
  <w:style w:type="paragraph" w:customStyle="1" w:styleId="8869FC49990A954280C443D88FD8EF34">
    <w:name w:val="8869FC49990A954280C443D88FD8EF34"/>
  </w:style>
  <w:style w:type="paragraph" w:customStyle="1" w:styleId="769BE07243B68C4BBED00A195ACF716F">
    <w:name w:val="769BE07243B68C4BBED00A195ACF716F"/>
  </w:style>
  <w:style w:type="paragraph" w:customStyle="1" w:styleId="0AD5C1F247B49F45AA5C69C2C9CDB60B">
    <w:name w:val="0AD5C1F247B49F45AA5C69C2C9CDB60B"/>
  </w:style>
  <w:style w:type="paragraph" w:customStyle="1" w:styleId="C8C17500BD1F4D45A11B6C7EE7A0DB65">
    <w:name w:val="C8C17500BD1F4D45A11B6C7EE7A0DB65"/>
  </w:style>
  <w:style w:type="paragraph" w:customStyle="1" w:styleId="4F8C154213986B4F97D4AD1720148D1C">
    <w:name w:val="4F8C154213986B4F97D4AD1720148D1C"/>
  </w:style>
  <w:style w:type="paragraph" w:customStyle="1" w:styleId="E0DAA4EBCC914D43A122705669C566C7">
    <w:name w:val="E0DAA4EBCC914D43A122705669C566C7"/>
  </w:style>
  <w:style w:type="paragraph" w:customStyle="1" w:styleId="1F6955ADB43B864286E7F035E4EF91EB">
    <w:name w:val="1F6955ADB43B864286E7F035E4EF91EB"/>
  </w:style>
  <w:style w:type="paragraph" w:customStyle="1" w:styleId="D849A6F1EE4A5649A9B57E56A2932506">
    <w:name w:val="D849A6F1EE4A5649A9B57E56A2932506"/>
  </w:style>
  <w:style w:type="paragraph" w:customStyle="1" w:styleId="2E4EDF1A78CA374D8743A3E4C8D2517A">
    <w:name w:val="2E4EDF1A78CA374D8743A3E4C8D2517A"/>
  </w:style>
  <w:style w:type="paragraph" w:customStyle="1" w:styleId="F8F6685480DC684FB1A80AD9C46CD92C">
    <w:name w:val="F8F6685480DC684FB1A80AD9C46CD92C"/>
  </w:style>
  <w:style w:type="paragraph" w:customStyle="1" w:styleId="7B848D6962BFA9428173D506524CB568">
    <w:name w:val="7B848D6962BFA9428173D506524CB568"/>
  </w:style>
  <w:style w:type="paragraph" w:customStyle="1" w:styleId="1365EE6DF78C2C4197FAC8D7CC4EB67C">
    <w:name w:val="1365EE6DF78C2C4197FAC8D7CC4EB67C"/>
  </w:style>
  <w:style w:type="paragraph" w:customStyle="1" w:styleId="28876B560FDB9C428FB44F1EB89F7588">
    <w:name w:val="28876B560FDB9C428FB44F1EB89F7588"/>
  </w:style>
  <w:style w:type="paragraph" w:customStyle="1" w:styleId="96B78A5680483D40BDF962484CA0E30F">
    <w:name w:val="96B78A5680483D40BDF962484CA0E30F"/>
  </w:style>
  <w:style w:type="paragraph" w:customStyle="1" w:styleId="AD6586C893811749A8EB11635AFC86B0">
    <w:name w:val="AD6586C893811749A8EB11635AFC86B0"/>
  </w:style>
  <w:style w:type="paragraph" w:customStyle="1" w:styleId="1E954BFF50B67E4F84C3B326B58EF667">
    <w:name w:val="1E954BFF50B67E4F84C3B326B58EF667"/>
  </w:style>
  <w:style w:type="paragraph" w:customStyle="1" w:styleId="C76F61ADAF03E842BC38640049568366">
    <w:name w:val="C76F61ADAF03E842BC38640049568366"/>
  </w:style>
  <w:style w:type="paragraph" w:customStyle="1" w:styleId="43464DC97A1C2647BAE3EA6AA4B03871">
    <w:name w:val="43464DC97A1C2647BAE3EA6AA4B0387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89755924057BE84CB11D6C520DCDC214">
    <w:name w:val="89755924057BE84CB11D6C520DCDC214"/>
  </w:style>
  <w:style w:type="paragraph" w:customStyle="1" w:styleId="8FFCD086AA6E894C9528D2E8C550D290">
    <w:name w:val="8FFCD086AA6E894C9528D2E8C550D290"/>
    <w:rsid w:val="00DA65EE"/>
  </w:style>
  <w:style w:type="paragraph" w:customStyle="1" w:styleId="4C93E77D0AE36B428285B5F7CFEE8DAA">
    <w:name w:val="4C93E77D0AE36B428285B5F7CFEE8DAA"/>
    <w:rsid w:val="00620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2020-11-01T19:38:00Z</dcterms:created>
  <dcterms:modified xsi:type="dcterms:W3CDTF">2020-11-01T20:38:00Z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