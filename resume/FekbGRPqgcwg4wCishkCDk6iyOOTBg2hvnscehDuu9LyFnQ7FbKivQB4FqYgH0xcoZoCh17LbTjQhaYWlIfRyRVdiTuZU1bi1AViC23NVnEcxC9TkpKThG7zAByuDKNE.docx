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Objective:"/>
        <w:tag w:val="Objective:"/>
        <w:id w:val="-1471434502"/>
        <w:placeholder>
          <w:docPart w:val="99E2D4D592044640B14C4A548536C89F"/>
        </w:placeholder>
        <w:temporary/>
        <w:showingPlcHdr/>
        <w15:appearance w15:val="hidden"/>
      </w:sdtPr>
      <w:sdtEndPr/>
      <w:sdtContent>
        <w:p w14:paraId="105D6826" w14:textId="77777777" w:rsidR="000B4AD8" w:rsidRDefault="000B4AD8" w:rsidP="000B4AD8">
          <w:pPr>
            <w:pStyle w:val="Heading1"/>
            <w:rPr>
              <w:rFonts w:asciiTheme="minorHAnsi" w:eastAsiaTheme="minorHAnsi" w:hAnsiTheme="minorHAnsi" w:cstheme="minorBidi"/>
              <w:b w:val="0"/>
              <w:caps w:val="0"/>
              <w:color w:val="auto"/>
              <w:szCs w:val="22"/>
            </w:rPr>
          </w:pPr>
          <w:r w:rsidRPr="009A3F06">
            <w:t>Objective</w:t>
          </w:r>
        </w:p>
      </w:sdtContent>
    </w:sdt>
    <w:p w14:paraId="6A7121F7" w14:textId="63B955CA" w:rsidR="000B4AD8" w:rsidRDefault="009B6876" w:rsidP="000B4AD8">
      <w:r>
        <w:t>I am a customer service representative with over 8 years of experience with a degree in Information Technology seeking a challenging position where my skills and proficiency can be of great value.</w:t>
      </w:r>
    </w:p>
    <w:p w14:paraId="1130E85C" w14:textId="02B4D6EA" w:rsidR="008453B9" w:rsidRDefault="008453B9" w:rsidP="00BD5277"/>
    <w:sdt>
      <w:sdtPr>
        <w:alias w:val="Skills and abilities:"/>
        <w:tag w:val="Skills and abilities:"/>
        <w:id w:val="-1758198345"/>
        <w:placeholder>
          <w:docPart w:val="076D0EEA321B41FD9DEEE9304B753319"/>
        </w:placeholder>
        <w:temporary/>
        <w:showingPlcHdr/>
        <w15:appearance w15:val="hidden"/>
      </w:sdtPr>
      <w:sdtEndPr/>
      <w:sdtContent>
        <w:p w14:paraId="1C4ECCEB" w14:textId="77777777" w:rsidR="000B4AD8" w:rsidRDefault="000B4AD8" w:rsidP="000B4AD8">
          <w:pPr>
            <w:pStyle w:val="Heading1"/>
            <w:rPr>
              <w:rFonts w:asciiTheme="minorHAnsi" w:eastAsiaTheme="minorHAnsi" w:hAnsiTheme="minorHAnsi" w:cstheme="minorBidi"/>
              <w:b w:val="0"/>
              <w:caps w:val="0"/>
              <w:color w:val="auto"/>
              <w:szCs w:val="22"/>
            </w:rPr>
          </w:pPr>
          <w:r w:rsidRPr="009A3F06">
            <w:t>Skills &amp; Abilities</w:t>
          </w:r>
        </w:p>
      </w:sdtContent>
    </w:sdt>
    <w:p w14:paraId="0C2292A8" w14:textId="77777777" w:rsidR="009B6876" w:rsidRDefault="009B6876" w:rsidP="000B4AD8">
      <w:r w:rsidRPr="009B6876">
        <w:t xml:space="preserve"> </w:t>
      </w:r>
      <w:r>
        <w:t>Complex Problem Solving</w:t>
      </w:r>
    </w:p>
    <w:p w14:paraId="10F1DBD6" w14:textId="77777777" w:rsidR="009B6876" w:rsidRDefault="009B6876" w:rsidP="000B4AD8">
      <w:r>
        <w:t xml:space="preserve"> Computer Software Knowledge</w:t>
      </w:r>
    </w:p>
    <w:p w14:paraId="5F9E0BDC" w14:textId="77777777" w:rsidR="009B6876" w:rsidRDefault="009B6876" w:rsidP="000B4AD8">
      <w:r>
        <w:t xml:space="preserve"> Strong Customer Service Skills</w:t>
      </w:r>
    </w:p>
    <w:p w14:paraId="42B664B6" w14:textId="77777777" w:rsidR="009B6876" w:rsidRDefault="009B6876" w:rsidP="000B4AD8">
      <w:r>
        <w:t xml:space="preserve"> Multitasking</w:t>
      </w:r>
    </w:p>
    <w:p w14:paraId="1421FBC3" w14:textId="77777777" w:rsidR="009B6876" w:rsidRDefault="009B6876" w:rsidP="000B4AD8">
      <w:r>
        <w:t xml:space="preserve"> Can type 40+ </w:t>
      </w:r>
      <w:proofErr w:type="gramStart"/>
      <w:r>
        <w:t>WPM</w:t>
      </w:r>
      <w:proofErr w:type="gramEnd"/>
    </w:p>
    <w:p w14:paraId="5EE8269C" w14:textId="77777777" w:rsidR="009B6876" w:rsidRDefault="009B6876" w:rsidP="000B4AD8">
      <w:r>
        <w:t xml:space="preserve"> Microsoft Office Proficient</w:t>
      </w:r>
    </w:p>
    <w:p w14:paraId="1D193A28" w14:textId="77777777" w:rsidR="009B6876" w:rsidRDefault="009B6876" w:rsidP="000B4AD8">
      <w:r>
        <w:t xml:space="preserve"> NOS basic configuration (Windows Server 2016)</w:t>
      </w:r>
    </w:p>
    <w:p w14:paraId="78B2F210" w14:textId="77777777" w:rsidR="009B6876" w:rsidRDefault="009B6876" w:rsidP="000B4AD8">
      <w:r>
        <w:t xml:space="preserve"> Networking Troubleshooting (TCP/IP) </w:t>
      </w:r>
    </w:p>
    <w:p w14:paraId="28B6F268" w14:textId="77777777" w:rsidR="009B6876" w:rsidRDefault="009B6876" w:rsidP="000B4AD8">
      <w:r>
        <w:t>Help Desk support</w:t>
      </w:r>
    </w:p>
    <w:p w14:paraId="427AA35B" w14:textId="77777777" w:rsidR="009B6876" w:rsidRDefault="009B6876" w:rsidP="000B4AD8">
      <w:r>
        <w:t xml:space="preserve"> CompTIA A+, Net+, Security+ hands-on training</w:t>
      </w:r>
    </w:p>
    <w:p w14:paraId="3E2495B7" w14:textId="77777777" w:rsidR="009B6876" w:rsidRDefault="009B6876" w:rsidP="000B4AD8">
      <w:r>
        <w:t xml:space="preserve"> Troubleshooting </w:t>
      </w:r>
    </w:p>
    <w:p w14:paraId="16180F64" w14:textId="75D9C341" w:rsidR="000B4AD8" w:rsidRDefault="009B6876" w:rsidP="000B4AD8">
      <w:r>
        <w:t>OS management, troubleshooting, and support</w:t>
      </w:r>
    </w:p>
    <w:sdt>
      <w:sdtPr>
        <w:alias w:val="Experience:"/>
        <w:tag w:val="Experience:"/>
        <w:id w:val="899876606"/>
        <w:placeholder>
          <w:docPart w:val="73AAEF32A4444E4C8971C97CAAC72345"/>
        </w:placeholder>
        <w:temporary/>
        <w:showingPlcHdr/>
        <w15:appearance w15:val="hidden"/>
      </w:sdtPr>
      <w:sdtEndPr/>
      <w:sdtContent>
        <w:p w14:paraId="341335C3" w14:textId="77777777" w:rsidR="000B4AD8" w:rsidRDefault="000B4AD8" w:rsidP="000B4AD8">
          <w:pPr>
            <w:pStyle w:val="Heading1"/>
            <w:rPr>
              <w:rFonts w:asciiTheme="minorHAnsi" w:eastAsiaTheme="minorHAnsi" w:hAnsiTheme="minorHAnsi" w:cstheme="minorBidi"/>
              <w:b w:val="0"/>
              <w:caps w:val="0"/>
              <w:color w:val="auto"/>
              <w:szCs w:val="22"/>
            </w:rPr>
          </w:pPr>
          <w:r w:rsidRPr="009A3F06">
            <w:t>Experience</w:t>
          </w:r>
        </w:p>
      </w:sdtContent>
    </w:sdt>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xperience details"/>
      </w:tblPr>
      <w:tblGrid>
        <w:gridCol w:w="8839"/>
        <w:gridCol w:w="1961"/>
      </w:tblGrid>
      <w:tr w:rsidR="000B4AD8" w:rsidRPr="009A3F06" w14:paraId="74A9733B" w14:textId="77777777" w:rsidTr="00BD5277">
        <w:tc>
          <w:tcPr>
            <w:tcW w:w="8839" w:type="dxa"/>
            <w:tcMar>
              <w:left w:w="0" w:type="dxa"/>
              <w:right w:w="0" w:type="dxa"/>
            </w:tcMar>
          </w:tcPr>
          <w:p w14:paraId="600249C9" w14:textId="613277B8" w:rsidR="000B4AD8" w:rsidRPr="00780228" w:rsidRDefault="008D18D9" w:rsidP="002A1891">
            <w:pPr>
              <w:pStyle w:val="Heading2"/>
              <w:outlineLvl w:val="1"/>
              <w:rPr>
                <w:rStyle w:val="Heading2Char"/>
              </w:rPr>
            </w:pPr>
            <w:r>
              <w:rPr>
                <w:b w:val="0"/>
                <w:sz w:val="20"/>
              </w:rPr>
              <w:t>Server</w:t>
            </w:r>
            <w:r w:rsidR="000B4AD8" w:rsidRPr="00780228">
              <w:rPr>
                <w:rStyle w:val="Heading2Char"/>
              </w:rPr>
              <w:t xml:space="preserve">, </w:t>
            </w:r>
            <w:r>
              <w:rPr>
                <w:rStyle w:val="Heading2Char"/>
              </w:rPr>
              <w:t xml:space="preserve">International House of Pancakes </w:t>
            </w:r>
          </w:p>
          <w:p w14:paraId="52D59CF4" w14:textId="35067ED3" w:rsidR="000B4AD8" w:rsidRPr="009A3F06" w:rsidRDefault="008D18D9" w:rsidP="002A1891">
            <w:r>
              <w:t>Working in a fast-paced environment, duties include and not limited to greeting and engaging with over 150 customers each day looking for fast and efficient service. Relay and retain an assortment of information for customers and fellow employees. Study and learn 230 menu items for future patrons that may want to experience the services provided.</w:t>
            </w:r>
          </w:p>
        </w:tc>
        <w:tc>
          <w:tcPr>
            <w:tcW w:w="1961" w:type="dxa"/>
          </w:tcPr>
          <w:p w14:paraId="67F31CEC" w14:textId="1E6F32D4" w:rsidR="000B4AD8" w:rsidRPr="009A3F06" w:rsidRDefault="008D18D9" w:rsidP="002A1891">
            <w:pPr>
              <w:pStyle w:val="Heading2"/>
              <w:outlineLvl w:val="1"/>
            </w:pPr>
            <w:r>
              <w:t>12/15/20</w:t>
            </w:r>
            <w:r w:rsidR="000B4AD8" w:rsidRPr="009A3F06">
              <w:t>-</w:t>
            </w:r>
            <w:r>
              <w:t>03/25/21</w:t>
            </w:r>
          </w:p>
        </w:tc>
      </w:tr>
      <w:tr w:rsidR="000B4AD8" w:rsidRPr="009A3F06" w14:paraId="6124FCB8" w14:textId="77777777" w:rsidTr="00BD5277">
        <w:tc>
          <w:tcPr>
            <w:tcW w:w="8839" w:type="dxa"/>
            <w:tcMar>
              <w:top w:w="144" w:type="dxa"/>
              <w:left w:w="0" w:type="dxa"/>
              <w:right w:w="0" w:type="dxa"/>
            </w:tcMar>
          </w:tcPr>
          <w:p w14:paraId="23B6950C" w14:textId="1F542C32" w:rsidR="000B4AD8" w:rsidRPr="00780228" w:rsidRDefault="008D18D9" w:rsidP="002A1891">
            <w:pPr>
              <w:pStyle w:val="Heading2"/>
              <w:outlineLvl w:val="1"/>
              <w:rPr>
                <w:rStyle w:val="Heading2Char"/>
              </w:rPr>
            </w:pPr>
            <w:r>
              <w:rPr>
                <w:b w:val="0"/>
                <w:sz w:val="20"/>
              </w:rPr>
              <w:t>Security</w:t>
            </w:r>
            <w:r w:rsidR="000B4AD8" w:rsidRPr="00780228">
              <w:rPr>
                <w:rStyle w:val="Heading2Char"/>
              </w:rPr>
              <w:t xml:space="preserve">, </w:t>
            </w:r>
            <w:r>
              <w:rPr>
                <w:rStyle w:val="Heading2Char"/>
              </w:rPr>
              <w:t xml:space="preserve">Allied Universal </w:t>
            </w:r>
          </w:p>
          <w:p w14:paraId="6C83E569" w14:textId="77777777" w:rsidR="000B4AD8" w:rsidRDefault="008D18D9" w:rsidP="002A1891">
            <w:r>
              <w:t>Observe and report any all-suspicious activity at the assigned job site while on duty. Answer and aid in any situations that can be handled on site. Enter and exit all personnel with proper identification on or off premises.</w:t>
            </w:r>
          </w:p>
          <w:p w14:paraId="250158E0" w14:textId="77777777" w:rsidR="008D18D9" w:rsidRDefault="008D18D9" w:rsidP="002A1891"/>
          <w:p w14:paraId="185CD364" w14:textId="77777777" w:rsidR="008D18D9" w:rsidRDefault="008D18D9" w:rsidP="002A1891">
            <w:r>
              <w:t xml:space="preserve">Crew, McDonald’s </w:t>
            </w:r>
          </w:p>
          <w:p w14:paraId="5BFC8D71" w14:textId="3A93BFDA" w:rsidR="008D18D9" w:rsidRDefault="008D18D9" w:rsidP="002A1891">
            <w:r>
              <w:t xml:space="preserve">Working in at fast paced environment duties included but not limited to engaging and interacting with </w:t>
            </w:r>
            <w:r w:rsidR="003A683E">
              <w:t>over 300</w:t>
            </w:r>
            <w:r>
              <w:t xml:space="preserve"> customers to get in their order and hand it to them in a timely fashion. Handling various cash and card transactions. Maintaining restaurant cleanliness by sweeping, mopping, wiping down tables, etc. Cook and prepare</w:t>
            </w:r>
            <w:r w:rsidR="003A683E">
              <w:t xml:space="preserve"> up to 1,500</w:t>
            </w:r>
            <w:r>
              <w:t xml:space="preserve"> ready to eat meals for paying customers.</w:t>
            </w:r>
          </w:p>
          <w:p w14:paraId="5133E9E8" w14:textId="4FA14FB5" w:rsidR="000C0699" w:rsidRDefault="000C0699" w:rsidP="002A1891"/>
          <w:p w14:paraId="6BB588F8" w14:textId="77777777" w:rsidR="000C0699" w:rsidRDefault="000C0699" w:rsidP="000C0699">
            <w:r>
              <w:lastRenderedPageBreak/>
              <w:t>Manager, Mack’s Tenders</w:t>
            </w:r>
          </w:p>
          <w:p w14:paraId="7A7BB834" w14:textId="070BD1E1" w:rsidR="000C0699" w:rsidRDefault="000C0699" w:rsidP="000C0699">
            <w:r>
              <w:t>Managed and monitored 5-10 employees. Conduct weekly inventory on all items in store. Make weekly schedule for employees. Greet and engage with customers. Handle various cash and card transactions up to $3,000 between banks and customers. Conduct meetings every 3 weeks with general managers and employees to discuss many topics that included sales and promotion.</w:t>
            </w:r>
          </w:p>
          <w:p w14:paraId="6B7F47CD" w14:textId="0CF283FA" w:rsidR="000C0699" w:rsidRDefault="000C0699" w:rsidP="000C0699"/>
          <w:sdt>
            <w:sdtPr>
              <w:alias w:val="Education:"/>
              <w:tag w:val="Education:"/>
              <w:id w:val="296876261"/>
              <w:placeholder>
                <w:docPart w:val="D7F044CB194645C4ADD8B58C100CC783"/>
              </w:placeholder>
              <w:temporary/>
              <w:showingPlcHdr/>
              <w15:appearance w15:val="hidden"/>
            </w:sdtPr>
            <w:sdtContent>
              <w:p w14:paraId="686B1985" w14:textId="77777777" w:rsidR="000C0699" w:rsidRDefault="000C0699" w:rsidP="000C0699">
                <w:pPr>
                  <w:pStyle w:val="Heading1"/>
                  <w:outlineLvl w:val="0"/>
                  <w:rPr>
                    <w:rFonts w:asciiTheme="minorHAnsi" w:eastAsiaTheme="minorHAnsi" w:hAnsiTheme="minorHAnsi" w:cstheme="minorBidi"/>
                    <w:b w:val="0"/>
                    <w:caps w:val="0"/>
                    <w:color w:val="auto"/>
                    <w:szCs w:val="22"/>
                  </w:rPr>
                </w:pPr>
                <w:r w:rsidRPr="009A3F06">
                  <w:t>Education</w:t>
                </w:r>
              </w:p>
            </w:sdtContent>
          </w:sdt>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ducation details"/>
            </w:tblPr>
            <w:tblGrid>
              <w:gridCol w:w="7232"/>
              <w:gridCol w:w="1607"/>
            </w:tblGrid>
            <w:tr w:rsidR="000C0699" w:rsidRPr="009A3F06" w14:paraId="4E512DC0" w14:textId="77777777" w:rsidTr="00F42108">
              <w:tc>
                <w:tcPr>
                  <w:tcW w:w="8839" w:type="dxa"/>
                </w:tcPr>
                <w:p w14:paraId="6FBEEAA4" w14:textId="77777777" w:rsidR="000C0699" w:rsidRPr="009A3F06" w:rsidRDefault="000C0699" w:rsidP="000C0699">
                  <w:r>
                    <w:rPr>
                      <w:rStyle w:val="Strong"/>
                    </w:rPr>
                    <w:t>Associates Degree- Information Technology</w:t>
                  </w:r>
                  <w:r w:rsidRPr="009A3F06">
                    <w:t xml:space="preserve">, </w:t>
                  </w:r>
                  <w:r>
                    <w:t>Jacksonville Florida</w:t>
                  </w:r>
                  <w:r w:rsidRPr="009A3F06">
                    <w:t xml:space="preserve">, </w:t>
                  </w:r>
                  <w:r>
                    <w:t>Keiser University</w:t>
                  </w:r>
                </w:p>
              </w:tc>
              <w:tc>
                <w:tcPr>
                  <w:tcW w:w="1961" w:type="dxa"/>
                </w:tcPr>
                <w:p w14:paraId="0A3C81EE" w14:textId="77777777" w:rsidR="000C0699" w:rsidRPr="009A3F06" w:rsidRDefault="000C0699" w:rsidP="000C0699">
                  <w:pPr>
                    <w:pStyle w:val="Heading2"/>
                    <w:outlineLvl w:val="1"/>
                  </w:pPr>
                  <w:r>
                    <w:t>12/18</w:t>
                  </w:r>
                  <w:r w:rsidRPr="009A3F06">
                    <w:t>-</w:t>
                  </w:r>
                  <w:r>
                    <w:t>12/20</w:t>
                  </w:r>
                </w:p>
              </w:tc>
            </w:tr>
            <w:tr w:rsidR="000C0699" w:rsidRPr="009A3F06" w14:paraId="6327BE99" w14:textId="77777777" w:rsidTr="00F42108">
              <w:tc>
                <w:tcPr>
                  <w:tcW w:w="8839" w:type="dxa"/>
                </w:tcPr>
                <w:p w14:paraId="1B54F1A0" w14:textId="77777777" w:rsidR="000C0699" w:rsidRPr="009A3F06" w:rsidRDefault="000C0699" w:rsidP="000C0699"/>
              </w:tc>
              <w:tc>
                <w:tcPr>
                  <w:tcW w:w="1961" w:type="dxa"/>
                </w:tcPr>
                <w:p w14:paraId="24C6368E" w14:textId="77777777" w:rsidR="000C0699" w:rsidRPr="009A3F06" w:rsidRDefault="000C0699" w:rsidP="000C0699">
                  <w:pPr>
                    <w:pStyle w:val="Heading2"/>
                    <w:outlineLvl w:val="1"/>
                  </w:pPr>
                </w:p>
              </w:tc>
            </w:tr>
          </w:tbl>
          <w:p w14:paraId="4EBDD514" w14:textId="77777777" w:rsidR="000C0699" w:rsidRDefault="000C0699" w:rsidP="000C0699"/>
          <w:p w14:paraId="45AC1B9C" w14:textId="77777777" w:rsidR="008D18D9" w:rsidRDefault="008D18D9" w:rsidP="002A1891"/>
          <w:p w14:paraId="2E80B584" w14:textId="23B6935F" w:rsidR="008D18D9" w:rsidRPr="009A3F06" w:rsidRDefault="008D18D9" w:rsidP="002A1891"/>
        </w:tc>
        <w:tc>
          <w:tcPr>
            <w:tcW w:w="1961" w:type="dxa"/>
            <w:tcMar>
              <w:top w:w="144" w:type="dxa"/>
            </w:tcMar>
          </w:tcPr>
          <w:p w14:paraId="6D4DD5F5" w14:textId="77777777" w:rsidR="000B4AD8" w:rsidRDefault="008D18D9" w:rsidP="002A1891">
            <w:pPr>
              <w:pStyle w:val="Heading2"/>
              <w:outlineLvl w:val="1"/>
            </w:pPr>
            <w:r>
              <w:lastRenderedPageBreak/>
              <w:t>07/04/20</w:t>
            </w:r>
            <w:r w:rsidR="000B4AD8" w:rsidRPr="009A3F06">
              <w:t>-</w:t>
            </w:r>
            <w:r>
              <w:t>01/10/21</w:t>
            </w:r>
          </w:p>
          <w:p w14:paraId="1007A273" w14:textId="77777777" w:rsidR="008D18D9" w:rsidRDefault="008D18D9" w:rsidP="002A1891">
            <w:pPr>
              <w:pStyle w:val="Heading2"/>
              <w:outlineLvl w:val="1"/>
            </w:pPr>
          </w:p>
          <w:p w14:paraId="7FC314DB" w14:textId="77777777" w:rsidR="008D18D9" w:rsidRDefault="008D18D9" w:rsidP="002A1891">
            <w:pPr>
              <w:pStyle w:val="Heading2"/>
              <w:outlineLvl w:val="1"/>
            </w:pPr>
          </w:p>
          <w:p w14:paraId="091A1325" w14:textId="77777777" w:rsidR="008D18D9" w:rsidRDefault="008D18D9" w:rsidP="002A1891">
            <w:pPr>
              <w:pStyle w:val="Heading2"/>
              <w:outlineLvl w:val="1"/>
            </w:pPr>
          </w:p>
          <w:p w14:paraId="25770E1D" w14:textId="77777777" w:rsidR="008D18D9" w:rsidRDefault="008D18D9" w:rsidP="002A1891">
            <w:pPr>
              <w:pStyle w:val="Heading2"/>
              <w:outlineLvl w:val="1"/>
            </w:pPr>
            <w:r>
              <w:t>06/30/2015-02/21/19</w:t>
            </w:r>
          </w:p>
          <w:p w14:paraId="3D29787B" w14:textId="77777777" w:rsidR="003A683E" w:rsidRDefault="003A683E" w:rsidP="002A1891">
            <w:pPr>
              <w:pStyle w:val="Heading2"/>
              <w:outlineLvl w:val="1"/>
            </w:pPr>
          </w:p>
          <w:p w14:paraId="466EF9AD" w14:textId="77777777" w:rsidR="003A683E" w:rsidRDefault="003A683E" w:rsidP="002A1891">
            <w:pPr>
              <w:pStyle w:val="Heading2"/>
              <w:outlineLvl w:val="1"/>
            </w:pPr>
          </w:p>
          <w:p w14:paraId="3E3E0217" w14:textId="77777777" w:rsidR="003A683E" w:rsidRDefault="003A683E" w:rsidP="002A1891">
            <w:pPr>
              <w:pStyle w:val="Heading2"/>
              <w:outlineLvl w:val="1"/>
            </w:pPr>
          </w:p>
          <w:p w14:paraId="7D5AD5E3" w14:textId="77777777" w:rsidR="003A683E" w:rsidRDefault="003A683E" w:rsidP="002A1891">
            <w:pPr>
              <w:pStyle w:val="Heading2"/>
              <w:outlineLvl w:val="1"/>
            </w:pPr>
          </w:p>
          <w:p w14:paraId="1AC05FB9" w14:textId="03A6F27D" w:rsidR="003A683E" w:rsidRPr="009A3F06" w:rsidRDefault="003A683E" w:rsidP="002A1891">
            <w:pPr>
              <w:pStyle w:val="Heading2"/>
              <w:outlineLvl w:val="1"/>
            </w:pPr>
            <w:r>
              <w:lastRenderedPageBreak/>
              <w:t>02/18/19-01/05/20</w:t>
            </w:r>
          </w:p>
        </w:tc>
      </w:tr>
    </w:tbl>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ducation details"/>
      </w:tblPr>
      <w:tblGrid>
        <w:gridCol w:w="8839"/>
        <w:gridCol w:w="1961"/>
      </w:tblGrid>
      <w:tr w:rsidR="000B4AD8" w:rsidRPr="009A3F06" w14:paraId="1B167763" w14:textId="77777777" w:rsidTr="00BD5277">
        <w:tc>
          <w:tcPr>
            <w:tcW w:w="8839" w:type="dxa"/>
          </w:tcPr>
          <w:p w14:paraId="7A05D7BC" w14:textId="2E90A21E" w:rsidR="000B4AD8" w:rsidRPr="009A3F06" w:rsidRDefault="000B4AD8" w:rsidP="000C0699">
            <w:pPr>
              <w:ind w:left="0"/>
            </w:pPr>
          </w:p>
        </w:tc>
        <w:tc>
          <w:tcPr>
            <w:tcW w:w="1961" w:type="dxa"/>
          </w:tcPr>
          <w:p w14:paraId="4D323B36" w14:textId="7DCEE124" w:rsidR="000B4AD8" w:rsidRPr="009A3F06" w:rsidRDefault="000B4AD8" w:rsidP="002A1891">
            <w:pPr>
              <w:pStyle w:val="Heading2"/>
              <w:outlineLvl w:val="1"/>
            </w:pPr>
          </w:p>
        </w:tc>
      </w:tr>
    </w:tbl>
    <w:p w14:paraId="47EED29A" w14:textId="26685EA9" w:rsidR="0094328E" w:rsidRDefault="0094328E" w:rsidP="0094328E">
      <w:pPr>
        <w:pStyle w:val="Heading1"/>
        <w:rPr>
          <w:rFonts w:asciiTheme="minorHAnsi" w:eastAsiaTheme="minorHAnsi" w:hAnsiTheme="minorHAnsi" w:cstheme="minorBidi"/>
          <w:b w:val="0"/>
          <w:caps w:val="0"/>
          <w:color w:val="auto"/>
          <w:szCs w:val="22"/>
        </w:rPr>
      </w:pPr>
    </w:p>
    <w:p w14:paraId="30123C48" w14:textId="571122CF" w:rsidR="0094328E" w:rsidRDefault="0094328E" w:rsidP="0094328E"/>
    <w:p w14:paraId="469F63EF" w14:textId="6BD87488" w:rsidR="0087650A" w:rsidRDefault="00BD1B24" w:rsidP="0087650A">
      <w:pPr>
        <w:pStyle w:val="Heading1"/>
        <w:rPr>
          <w:rFonts w:asciiTheme="minorHAnsi" w:eastAsiaTheme="minorHAnsi" w:hAnsiTheme="minorHAnsi" w:cstheme="minorBidi"/>
          <w:b w:val="0"/>
          <w:caps w:val="0"/>
          <w:color w:val="auto"/>
          <w:szCs w:val="22"/>
        </w:rPr>
      </w:pPr>
      <w:r>
        <w:t>References Available on Request</w:t>
      </w:r>
    </w:p>
    <w:p w14:paraId="6BC99021" w14:textId="0D978BF1" w:rsidR="0092054E" w:rsidRDefault="0092054E" w:rsidP="0087650A"/>
    <w:sectPr w:rsidR="0092054E" w:rsidSect="00533714">
      <w:headerReference w:type="default" r:id="rId8"/>
      <w:footerReference w:type="default" r:id="rId9"/>
      <w:headerReference w:type="first" r:id="rId10"/>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621C0" w14:textId="77777777" w:rsidR="00756EC6" w:rsidRDefault="00756EC6" w:rsidP="00CC562D">
      <w:pPr>
        <w:spacing w:after="0"/>
      </w:pPr>
      <w:r>
        <w:separator/>
      </w:r>
    </w:p>
  </w:endnote>
  <w:endnote w:type="continuationSeparator" w:id="0">
    <w:p w14:paraId="06E32F07" w14:textId="77777777" w:rsidR="00756EC6" w:rsidRDefault="00756EC6"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EndPr/>
    <w:sdtContent>
      <w:p w14:paraId="34A43B92" w14:textId="77777777" w:rsidR="00363129" w:rsidRDefault="00CC562D" w:rsidP="00363129">
        <w:pPr>
          <w:pStyle w:val="Footer"/>
        </w:pPr>
        <w:r>
          <w:fldChar w:fldCharType="begin"/>
        </w:r>
        <w:r>
          <w:instrText xml:space="preserve"> PAGE   \* MERGEFORMAT </w:instrText>
        </w:r>
        <w:r>
          <w:fldChar w:fldCharType="separate"/>
        </w:r>
        <w:r w:rsidR="00BD527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566C" w14:textId="77777777" w:rsidR="00756EC6" w:rsidRDefault="00756EC6" w:rsidP="00CC562D">
      <w:pPr>
        <w:spacing w:after="0"/>
      </w:pPr>
      <w:r>
        <w:separator/>
      </w:r>
    </w:p>
  </w:footnote>
  <w:footnote w:type="continuationSeparator" w:id="0">
    <w:p w14:paraId="1CF04C44" w14:textId="77777777" w:rsidR="00756EC6" w:rsidRDefault="00756EC6"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Your name:"/>
      <w:tag w:val="Your name:"/>
      <w:id w:val="-1934733010"/>
      <w:placeholder>
        <w:docPart w:val="1C0B866533BC42548F26863C30724F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A6F97" w14:textId="054EBEFB" w:rsidR="005E3678" w:rsidRDefault="009B6876" w:rsidP="005E3678">
        <w:pPr>
          <w:pStyle w:val="Title"/>
        </w:pPr>
        <w:r>
          <w:t>Delfonte Williams</w:t>
        </w:r>
      </w:p>
    </w:sdtContent>
  </w:sdt>
  <w:p w14:paraId="0607D7D0" w14:textId="2C0A0EE1" w:rsidR="005E3678" w:rsidRDefault="00756EC6" w:rsidP="005E3678">
    <w:pPr>
      <w:pStyle w:val="ContactInfo"/>
    </w:pPr>
    <w:sdt>
      <w:sdtPr>
        <w:alias w:val="Address:"/>
        <w:tag w:val="Address:"/>
        <w:id w:val="-1388171015"/>
        <w:placeholder>
          <w:docPart w:val="30585E6C1EB94F88A9EEC1AF52388FD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E1757">
          <w:t>2013 Tupelo way</w:t>
        </w:r>
      </w:sdtContent>
    </w:sdt>
    <w:r w:rsidR="005E3678">
      <w:t xml:space="preserve">, </w:t>
    </w:r>
    <w:sdt>
      <w:sdtPr>
        <w:alias w:val="City, ST ZIP Code:"/>
        <w:tag w:val="City, ST ZIP Code:"/>
        <w:id w:val="34632979"/>
        <w:placeholder>
          <w:docPart w:val="533A95C277954B90B5ECBE00BB9407F2"/>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9B6876">
          <w:t>Antioch, Ca 94509</w:t>
        </w:r>
      </w:sdtContent>
    </w:sdt>
  </w:p>
  <w:p w14:paraId="75EF05E0" w14:textId="61FBEEF7" w:rsidR="00E50F6B" w:rsidRDefault="00756EC6" w:rsidP="005E3678">
    <w:pPr>
      <w:pStyle w:val="ContactInfo"/>
    </w:pPr>
    <w:sdt>
      <w:sdtPr>
        <w:alias w:val="Phone:"/>
        <w:tag w:val="Phone:"/>
        <w:id w:val="2024825804"/>
        <w:placeholder>
          <w:docPart w:val="09291A4CCC714EB28F72F7915B79DE13"/>
        </w:placeholder>
        <w:dataBinding w:prefixMappings="xmlns:ns0='http://schemas.microsoft.com/office/2006/coverPageProps' " w:xpath="/ns0:CoverPageProperties[1]/ns0:CompanyPhone[1]" w:storeItemID="{55AF091B-3C7A-41E3-B477-F2FDAA23CFDA}"/>
        <w15:appearance w15:val="hidden"/>
        <w:text/>
      </w:sdtPr>
      <w:sdtEndPr/>
      <w:sdtContent>
        <w:r w:rsidR="009B6876">
          <w:t>(904)527-0189</w:t>
        </w:r>
      </w:sdtContent>
    </w:sdt>
    <w:r w:rsidR="00CC562D">
      <w:rPr>
        <w:noProof/>
      </w:rPr>
      <mc:AlternateContent>
        <mc:Choice Requires="wpg">
          <w:drawing>
            <wp:anchor distT="0" distB="0" distL="114300" distR="114300" simplePos="0" relativeHeight="251660288" behindDoc="1" locked="1" layoutInCell="1" allowOverlap="1" wp14:anchorId="15339D70" wp14:editId="637BA3BB">
              <wp:simplePos x="0" y="0"/>
              <wp:positionH relativeFrom="page">
                <wp:posOffset>288290</wp:posOffset>
              </wp:positionH>
              <wp:positionV relativeFrom="page">
                <wp:posOffset>2554605</wp:posOffset>
              </wp:positionV>
              <wp:extent cx="7168515" cy="9418320"/>
              <wp:effectExtent l="0" t="0" r="10160" b="24765"/>
              <wp:wrapNone/>
              <wp:docPr id="13" name="Group 13" descr="Curved border layout"/>
              <wp:cNvGraphicFramePr/>
              <a:graphic xmlns:a="http://schemas.openxmlformats.org/drawingml/2006/main">
                <a:graphicData uri="http://schemas.microsoft.com/office/word/2010/wordprocessingGroup">
                  <wpg:wgp>
                    <wpg:cNvGrpSpPr/>
                    <wpg:grpSpPr>
                      <a:xfrm>
                        <a:off x="0" y="0"/>
                        <a:ext cx="7168515" cy="9418320"/>
                        <a:chOff x="0" y="0"/>
                        <a:chExt cx="7168896" cy="9418320"/>
                      </a:xfrm>
                    </wpg:grpSpPr>
                    <wps:wsp>
                      <wps:cNvPr id="14" name="Rectangle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5D0E9433" id="Group 13" o:spid="_x0000_s1026" alt="Curved border layout" style="position:absolute;margin-left:22.7pt;margin-top:201.15pt;width:564.45pt;height:741.6pt;z-index:-251656192;mso-width-percent:922;mso-height-percent:936;mso-position-horizontal-relative:page;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">
              <v:rect id="Rectangle 14" o:spid="_x0000_s1027"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4saxAAAANsAAAAPAAAAZHJzL2Rvd25yZXYueG1sRI9BawIx&#10;EIXvBf9DGMFbTaxi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FJTixrEAAAA2wAAAA8A&#10;AAAAAAAAAAAAAAAABwIAAGRycy9kb3ducmV2LnhtbFBLBQYAAAAAAwADALcAAAD4AgAAAAA=&#10;" fillcolor="white [3212]" strokecolor="#d8d8d8 [2732]" strokeweight="1pt"/>
              <v:shape id="Freeform 15" o:spid="_x0000_s1028"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6" o:spid="_x0000_s1029"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6DC14EDE" w14:textId="700E1BB4" w:rsidR="005E3678" w:rsidRDefault="00756EC6" w:rsidP="005E3678">
    <w:pPr>
      <w:pStyle w:val="ContactInfo"/>
    </w:pPr>
    <w:sdt>
      <w:sdtPr>
        <w:alias w:val="Email:"/>
        <w:tag w:val="Email:"/>
        <w:id w:val="1728872440"/>
        <w:placeholder>
          <w:docPart w:val="8B89ECED8BD4429BBE8017E26F02F63D"/>
        </w:placeholder>
        <w:dataBinding w:prefixMappings="xmlns:ns0='http://schemas.microsoft.com/office/2006/coverPageProps' " w:xpath="/ns0:CoverPageProperties[1]/ns0:CompanyEmail[1]" w:storeItemID="{55AF091B-3C7A-41E3-B477-F2FDAA23CFDA}"/>
        <w15:appearance w15:val="hidden"/>
        <w:text/>
      </w:sdtPr>
      <w:sdtEndPr/>
      <w:sdtContent>
        <w:r w:rsidR="009B6876">
          <w:t>delfontewilliams@gmail.co</w:t>
        </w:r>
        <w:r w:rsidR="000E1757">
          <w:t>m</w:t>
        </w:r>
      </w:sdtContent>
    </w:sdt>
  </w:p>
  <w:sdt>
    <w:sdtPr>
      <w:alias w:val="Website:"/>
      <w:tag w:val="Website:"/>
      <w:id w:val="-1483385653"/>
      <w:placeholder>
        <w:docPart w:val="9CF52859FECB4DA39DE42AC5459ED860"/>
      </w:placeholder>
      <w:dataBinding w:prefixMappings="xmlns:ns0='http://schemas.microsoft.com/office/2006/coverPageProps' " w:xpath="/ns0:CoverPageProperties[1]/ns0:CompanyFax[1]" w:storeItemID="{55AF091B-3C7A-41E3-B477-F2FDAA23CFDA}"/>
      <w15:appearance w15:val="hidden"/>
      <w:text w:multiLine="1"/>
    </w:sdtPr>
    <w:sdtEndPr/>
    <w:sdtContent>
      <w:p w14:paraId="2BFB9B74" w14:textId="166CBFFE" w:rsidR="005E3678" w:rsidRPr="00363129" w:rsidRDefault="000E1757" w:rsidP="005E3678">
        <w:pPr>
          <w:pStyle w:val="ContactInfo"/>
        </w:pPr>
        <w:r>
          <w:t xml:space="preserve">AA- Information Technology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nter your name:"/>
      <w:tag w:val="Enter your name:"/>
      <w:id w:val="-625996017"/>
      <w:placeholder>
        <w:docPart w:val="99E2D4D592044640B14C4A548536C89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1D2C15" w14:textId="3931FD74" w:rsidR="00363129" w:rsidRDefault="009B6876" w:rsidP="00363129">
        <w:pPr>
          <w:pStyle w:val="Title"/>
        </w:pPr>
        <w:r>
          <w:t>Delfonte Williams</w:t>
        </w:r>
      </w:p>
    </w:sdtContent>
  </w:sdt>
  <w:p w14:paraId="5230FD91" w14:textId="529B9ACE" w:rsidR="00363129" w:rsidRDefault="00756EC6" w:rsidP="00363129">
    <w:pPr>
      <w:pStyle w:val="ContactInfo"/>
    </w:pPr>
    <w:sdt>
      <w:sdtPr>
        <w:alias w:val="Enter address:"/>
        <w:tag w:val="Enter address:"/>
        <w:id w:val="-1007595244"/>
        <w:placeholder>
          <w:docPart w:val="00F622BB8E054D0B94FCAC20F2B1018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E1757">
          <w:t>2013 Tupelo way</w:t>
        </w:r>
      </w:sdtContent>
    </w:sdt>
    <w:r w:rsidR="00B4473C">
      <w:t xml:space="preserve">, </w:t>
    </w:r>
    <w:sdt>
      <w:sdtPr>
        <w:alias w:val="Enter City, ST ZIP Code:"/>
        <w:tag w:val=""/>
        <w:id w:val="-108596555"/>
        <w:placeholder>
          <w:docPart w:val="73AAEF32A4444E4C8971C97CAAC72345"/>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9B6876">
          <w:t>Antioch, Ca 94509</w:t>
        </w:r>
      </w:sdtContent>
    </w:sdt>
  </w:p>
  <w:p w14:paraId="3C7C78A5" w14:textId="4A17E232" w:rsidR="00363129" w:rsidRPr="00E81174" w:rsidRDefault="00756EC6" w:rsidP="00BD5277">
    <w:pPr>
      <w:pStyle w:val="ContactInfo"/>
      <w:tabs>
        <w:tab w:val="left" w:pos="3150"/>
      </w:tabs>
    </w:pPr>
    <w:sdt>
      <w:sdtPr>
        <w:alias w:val="Enter phone:"/>
        <w:tag w:val="Enter phone:"/>
        <w:id w:val="683557046"/>
        <w:placeholder>
          <w:docPart w:val="4781E60AE8DF4D079F3F3510C0E784C1"/>
        </w:placeholder>
        <w:dataBinding w:prefixMappings="xmlns:ns0='http://schemas.microsoft.com/office/2006/coverPageProps' " w:xpath="/ns0:CoverPageProperties[1]/ns0:CompanyPhone[1]" w:storeItemID="{55AF091B-3C7A-41E3-B477-F2FDAA23CFDA}"/>
        <w15:appearance w15:val="hidden"/>
        <w:text/>
      </w:sdtPr>
      <w:sdtEndPr/>
      <w:sdtContent>
        <w:r w:rsidR="009B6876">
          <w:t>(904)527-0189</w:t>
        </w:r>
      </w:sdtContent>
    </w:sdt>
    <w:r w:rsidR="00CC562D">
      <w:rPr>
        <w:noProof/>
      </w:rPr>
      <mc:AlternateContent>
        <mc:Choice Requires="wpg">
          <w:drawing>
            <wp:anchor distT="0" distB="0" distL="114300" distR="114300" simplePos="0" relativeHeight="251659264" behindDoc="1" locked="1" layoutInCell="1" allowOverlap="1" wp14:anchorId="3AB15622" wp14:editId="404238E2">
              <wp:simplePos x="0" y="0"/>
              <wp:positionH relativeFrom="page">
                <wp:align>center</wp:align>
              </wp:positionH>
              <wp:positionV relativeFrom="page">
                <wp:align>center</wp:align>
              </wp:positionV>
              <wp:extent cx="7168896" cy="9418320"/>
              <wp:effectExtent l="0" t="0" r="10160" b="24765"/>
              <wp:wrapNone/>
              <wp:docPr id="9" name="Group 9"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0" name="Rectangle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5F5D3568" id="Group 9" o:spid="_x0000_s1026" alt="Curved border layout" style="position:absolute;margin-left:0;margin-top:0;width:564.5pt;height:741.6pt;z-index:-251657216;mso-width-percent:922;mso-height-percent:936;mso-position-horizontal:center;mso-position-horizontal-relative:page;mso-position-vertical:center;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">
              <v:rect id="Rectangle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" fillcolor="white [3212]" strokecolor="#d8d8d8 [2732]" strokeweight="1pt"/>
              <v:shape id="Freeform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nter email:"/>
      <w:tag w:val=""/>
      <w:id w:val="-1985455738"/>
      <w:placeholder>
        <w:docPart w:val="076D0EEA321B41FD9DEEE9304B753319"/>
      </w:placeholder>
      <w:dataBinding w:prefixMappings="xmlns:ns0='http://schemas.microsoft.com/office/2006/coverPageProps' " w:xpath="/ns0:CoverPageProperties[1]/ns0:CompanyEmail[1]" w:storeItemID="{55AF091B-3C7A-41E3-B477-F2FDAA23CFDA}"/>
      <w15:appearance w15:val="hidden"/>
      <w:text/>
    </w:sdtPr>
    <w:sdtEndPr/>
    <w:sdtContent>
      <w:p w14:paraId="0E2D2B09" w14:textId="1426D862" w:rsidR="00363129" w:rsidRDefault="009B6876" w:rsidP="00363129">
        <w:pPr>
          <w:pStyle w:val="ContactInfo"/>
        </w:pPr>
        <w:r>
          <w:t>delfontewilliams@gmail.com</w:t>
        </w:r>
      </w:p>
    </w:sdtContent>
  </w:sdt>
  <w:sdt>
    <w:sdtPr>
      <w:alias w:val="Enter website:"/>
      <w:tag w:val="Enter website:"/>
      <w:id w:val="1329867481"/>
      <w:placeholder>
        <w:docPart w:val="A0ED712DCA6941378F7D34AC9CCB1522"/>
      </w:placeholder>
      <w:dataBinding w:prefixMappings="xmlns:ns0='http://schemas.microsoft.com/office/2006/coverPageProps' " w:xpath="/ns0:CoverPageProperties[1]/ns0:CompanyFax[1]" w:storeItemID="{55AF091B-3C7A-41E3-B477-F2FDAA23CFDA}"/>
      <w15:appearance w15:val="hidden"/>
      <w:text w:multiLine="1"/>
    </w:sdtPr>
    <w:sdtEndPr/>
    <w:sdtContent>
      <w:p w14:paraId="75D8AA9E" w14:textId="1B5EC5CD" w:rsidR="00363129" w:rsidRPr="00363129" w:rsidRDefault="000E1757" w:rsidP="00BD1B24">
        <w:pPr>
          <w:pStyle w:val="ContactInfo"/>
          <w:jc w:val="center"/>
        </w:pPr>
        <w:r>
          <w:t xml:space="preserve">AA- Information Technology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76"/>
    <w:rsid w:val="00011689"/>
    <w:rsid w:val="000B4AD8"/>
    <w:rsid w:val="000C0699"/>
    <w:rsid w:val="000E1757"/>
    <w:rsid w:val="000F4513"/>
    <w:rsid w:val="001E478E"/>
    <w:rsid w:val="00241711"/>
    <w:rsid w:val="00293B83"/>
    <w:rsid w:val="00296B0D"/>
    <w:rsid w:val="003A683E"/>
    <w:rsid w:val="004654C2"/>
    <w:rsid w:val="005318D4"/>
    <w:rsid w:val="00533714"/>
    <w:rsid w:val="0057242C"/>
    <w:rsid w:val="0057335A"/>
    <w:rsid w:val="005E3678"/>
    <w:rsid w:val="00624536"/>
    <w:rsid w:val="006362CD"/>
    <w:rsid w:val="006501E3"/>
    <w:rsid w:val="006A3CE7"/>
    <w:rsid w:val="00756EC6"/>
    <w:rsid w:val="008453B9"/>
    <w:rsid w:val="0087650A"/>
    <w:rsid w:val="008D18D9"/>
    <w:rsid w:val="0092054E"/>
    <w:rsid w:val="0094328E"/>
    <w:rsid w:val="009B6876"/>
    <w:rsid w:val="009C13EB"/>
    <w:rsid w:val="009D6ED8"/>
    <w:rsid w:val="00A0318E"/>
    <w:rsid w:val="00A2302D"/>
    <w:rsid w:val="00AB43BC"/>
    <w:rsid w:val="00AD0F4D"/>
    <w:rsid w:val="00AD6605"/>
    <w:rsid w:val="00B15BC4"/>
    <w:rsid w:val="00B4473C"/>
    <w:rsid w:val="00B94F42"/>
    <w:rsid w:val="00BC72C0"/>
    <w:rsid w:val="00BD1B24"/>
    <w:rsid w:val="00BD5277"/>
    <w:rsid w:val="00C23BA6"/>
    <w:rsid w:val="00C86B7A"/>
    <w:rsid w:val="00CB415E"/>
    <w:rsid w:val="00CC562D"/>
    <w:rsid w:val="00CF2F10"/>
    <w:rsid w:val="00D65B61"/>
    <w:rsid w:val="00D9285E"/>
    <w:rsid w:val="00DA1155"/>
    <w:rsid w:val="00E50F6B"/>
    <w:rsid w:val="00E625C5"/>
    <w:rsid w:val="00EA7D64"/>
    <w:rsid w:val="00ED4595"/>
    <w:rsid w:val="00F66FAD"/>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78BAB"/>
  <w15:chartTrackingRefBased/>
  <w15:docId w15:val="{7E649206-5C59-49AE-AE2F-CC4473FD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Heading1">
    <w:name w:val="heading 1"/>
    <w:basedOn w:val="Normal"/>
    <w:link w:val="Heading1Ch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F66FA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9285E"/>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F66FAD"/>
    <w:rPr>
      <w:rFonts w:asciiTheme="majorHAnsi" w:eastAsiaTheme="majorEastAsia" w:hAnsiTheme="majorHAnsi" w:cstheme="majorBidi"/>
      <w:b/>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styleId="GridTable1Light-Accent2">
    <w:name w:val="Grid Table 1 Light Accent 2"/>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semiHidden/>
    <w:unhideWhenUsed/>
    <w:qFormat/>
    <w:rsid w:val="0092054E"/>
    <w:pPr>
      <w:ind w:left="720"/>
      <w:contextualSpacing/>
    </w:pPr>
  </w:style>
  <w:style w:type="table" w:styleId="ListTable1Light">
    <w:name w:val="List Table 1 Light"/>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styleId="PlainTable1">
    <w:name w:val="Plain Table 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styleId="SmartHyperlink">
    <w:name w:val="Smart Hyperlink"/>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styleId="UnresolvedMention">
    <w:name w:val="Unresolved Mention"/>
    <w:basedOn w:val="DefaultParagraphFon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h%20America\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E2D4D592044640B14C4A548536C89F"/>
        <w:category>
          <w:name w:val="General"/>
          <w:gallery w:val="placeholder"/>
        </w:category>
        <w:types>
          <w:type w:val="bbPlcHdr"/>
        </w:types>
        <w:behaviors>
          <w:behavior w:val="content"/>
        </w:behaviors>
        <w:guid w:val="{E696A57C-F489-42FB-B634-5EA95C517D0F}"/>
      </w:docPartPr>
      <w:docPartBody>
        <w:p w:rsidR="00967B7B" w:rsidRDefault="00601D41">
          <w:pPr>
            <w:pStyle w:val="99E2D4D592044640B14C4A548536C89F"/>
          </w:pPr>
          <w:r w:rsidRPr="009A3F06">
            <w:t>Objective</w:t>
          </w:r>
        </w:p>
      </w:docPartBody>
    </w:docPart>
    <w:docPart>
      <w:docPartPr>
        <w:name w:val="00F622BB8E054D0B94FCAC20F2B10185"/>
        <w:category>
          <w:name w:val="General"/>
          <w:gallery w:val="placeholder"/>
        </w:category>
        <w:types>
          <w:type w:val="bbPlcHdr"/>
        </w:types>
        <w:behaviors>
          <w:behavior w:val="content"/>
        </w:behaviors>
        <w:guid w:val="{89F63E6B-3F7D-49A5-A020-BC57D2B0F753}"/>
      </w:docPartPr>
      <w:docPartBody>
        <w:p w:rsidR="00967B7B" w:rsidRDefault="00601D41">
          <w:pPr>
            <w:pStyle w:val="00F622BB8E054D0B94FCAC20F2B10185"/>
          </w:pPr>
          <w:r w:rsidRPr="009A3F06">
            <w:t xml:space="preserve">Check out the quick tips below to help you get started. To replace tip text with your own, just </w:t>
          </w:r>
          <w:r>
            <w:t>tap</w:t>
          </w:r>
          <w:r w:rsidRPr="009A3F06">
            <w:t xml:space="preserve"> it and start typing.</w:t>
          </w:r>
        </w:p>
      </w:docPartBody>
    </w:docPart>
    <w:docPart>
      <w:docPartPr>
        <w:name w:val="4781E60AE8DF4D079F3F3510C0E784C1"/>
        <w:category>
          <w:name w:val="General"/>
          <w:gallery w:val="placeholder"/>
        </w:category>
        <w:types>
          <w:type w:val="bbPlcHdr"/>
        </w:types>
        <w:behaviors>
          <w:behavior w:val="content"/>
        </w:behaviors>
        <w:guid w:val="{6B973343-5BD0-488C-9989-CFC7CA3A850C}"/>
      </w:docPartPr>
      <w:docPartBody>
        <w:p w:rsidR="00967B7B" w:rsidRDefault="00601D41">
          <w:pPr>
            <w:pStyle w:val="4781E60AE8DF4D079F3F3510C0E784C1"/>
          </w:pPr>
          <w:r>
            <w:t>Enter your name, street address, city and ZIP code, phone number, email address, and website in the header, and then delete this sentence.</w:t>
          </w:r>
        </w:p>
      </w:docPartBody>
    </w:docPart>
    <w:docPart>
      <w:docPartPr>
        <w:name w:val="076D0EEA321B41FD9DEEE9304B753319"/>
        <w:category>
          <w:name w:val="General"/>
          <w:gallery w:val="placeholder"/>
        </w:category>
        <w:types>
          <w:type w:val="bbPlcHdr"/>
        </w:types>
        <w:behaviors>
          <w:behavior w:val="content"/>
        </w:behaviors>
        <w:guid w:val="{B350247E-FD0D-4B80-82DF-0259B401B74D}"/>
      </w:docPartPr>
      <w:docPartBody>
        <w:p w:rsidR="00967B7B" w:rsidRDefault="00601D41">
          <w:pPr>
            <w:pStyle w:val="076D0EEA321B41FD9DEEE9304B753319"/>
          </w:pPr>
          <w:r w:rsidRPr="009A3F06">
            <w:t>Skills &amp; Abilities</w:t>
          </w:r>
        </w:p>
      </w:docPartBody>
    </w:docPart>
    <w:docPart>
      <w:docPartPr>
        <w:name w:val="A0ED712DCA6941378F7D34AC9CCB1522"/>
        <w:category>
          <w:name w:val="General"/>
          <w:gallery w:val="placeholder"/>
        </w:category>
        <w:types>
          <w:type w:val="bbPlcHdr"/>
        </w:types>
        <w:behaviors>
          <w:behavior w:val="content"/>
        </w:behaviors>
        <w:guid w:val="{269F1DD2-6E24-4FA5-B305-9FD3B36B2F7B}"/>
      </w:docPartPr>
      <w:docPartBody>
        <w:p w:rsidR="00967B7B" w:rsidRDefault="00601D41">
          <w:pPr>
            <w:pStyle w:val="A0ED712DCA6941378F7D34AC9CCB1522"/>
          </w:pPr>
          <w:r w:rsidRPr="009A3F06">
            <w:t xml:space="preserve">On the Design tab of the ribbon, check out the Themes, Colors, and Fonts galleries to get a custom look with just a </w:t>
          </w:r>
          <w:r>
            <w:t>tap</w:t>
          </w:r>
          <w:r w:rsidRPr="009A3F06">
            <w:t>.</w:t>
          </w:r>
        </w:p>
      </w:docPartBody>
    </w:docPart>
    <w:docPart>
      <w:docPartPr>
        <w:name w:val="73AAEF32A4444E4C8971C97CAAC72345"/>
        <w:category>
          <w:name w:val="General"/>
          <w:gallery w:val="placeholder"/>
        </w:category>
        <w:types>
          <w:type w:val="bbPlcHdr"/>
        </w:types>
        <w:behaviors>
          <w:behavior w:val="content"/>
        </w:behaviors>
        <w:guid w:val="{08000B17-53E1-4291-87BD-C5B5C2862445}"/>
      </w:docPartPr>
      <w:docPartBody>
        <w:p w:rsidR="00967B7B" w:rsidRDefault="00601D41">
          <w:pPr>
            <w:pStyle w:val="73AAEF32A4444E4C8971C97CAAC72345"/>
          </w:pPr>
          <w:r w:rsidRPr="009A3F06">
            <w:t>Experience</w:t>
          </w:r>
        </w:p>
      </w:docPartBody>
    </w:docPart>
    <w:docPart>
      <w:docPartPr>
        <w:name w:val="1C0B866533BC42548F26863C30724FEE"/>
        <w:category>
          <w:name w:val="General"/>
          <w:gallery w:val="placeholder"/>
        </w:category>
        <w:types>
          <w:type w:val="bbPlcHdr"/>
        </w:types>
        <w:behaviors>
          <w:behavior w:val="content"/>
        </w:behaviors>
        <w:guid w:val="{CF100DA4-DD14-457A-9FD1-2D0FD99F1DDE}"/>
      </w:docPartPr>
      <w:docPartBody>
        <w:p w:rsidR="00967B7B" w:rsidRDefault="00601D41">
          <w:pPr>
            <w:pStyle w:val="1C0B866533BC42548F26863C30724FEE"/>
          </w:pPr>
          <w:r w:rsidRPr="0087650A">
            <w:t>Job Title 1</w:t>
          </w:r>
        </w:p>
      </w:docPartBody>
    </w:docPart>
    <w:docPart>
      <w:docPartPr>
        <w:name w:val="30585E6C1EB94F88A9EEC1AF52388FDA"/>
        <w:category>
          <w:name w:val="General"/>
          <w:gallery w:val="placeholder"/>
        </w:category>
        <w:types>
          <w:type w:val="bbPlcHdr"/>
        </w:types>
        <w:behaviors>
          <w:behavior w:val="content"/>
        </w:behaviors>
        <w:guid w:val="{0685C9E6-274F-4048-A5B1-3E5CE1F661EC}"/>
      </w:docPartPr>
      <w:docPartBody>
        <w:p w:rsidR="00967B7B" w:rsidRDefault="00601D41">
          <w:pPr>
            <w:pStyle w:val="30585E6C1EB94F88A9EEC1AF52388FDA"/>
          </w:pPr>
          <w:r w:rsidRPr="0087650A">
            <w:t>Company Name</w:t>
          </w:r>
        </w:p>
      </w:docPartBody>
    </w:docPart>
    <w:docPart>
      <w:docPartPr>
        <w:name w:val="533A95C277954B90B5ECBE00BB9407F2"/>
        <w:category>
          <w:name w:val="General"/>
          <w:gallery w:val="placeholder"/>
        </w:category>
        <w:types>
          <w:type w:val="bbPlcHdr"/>
        </w:types>
        <w:behaviors>
          <w:behavior w:val="content"/>
        </w:behaviors>
        <w:guid w:val="{58AB6A16-0B82-43E7-8601-36C828DB1BB3}"/>
      </w:docPartPr>
      <w:docPartBody>
        <w:p w:rsidR="00967B7B" w:rsidRDefault="00601D41">
          <w:pPr>
            <w:pStyle w:val="533A95C277954B90B5ECBE00BB9407F2"/>
          </w:pPr>
          <w:r w:rsidRPr="009A3F06">
            <w:t>This is the place for a brief summary of your key responsibilities and most stellar accomplishments.</w:t>
          </w:r>
        </w:p>
      </w:docPartBody>
    </w:docPart>
    <w:docPart>
      <w:docPartPr>
        <w:name w:val="09291A4CCC714EB28F72F7915B79DE13"/>
        <w:category>
          <w:name w:val="General"/>
          <w:gallery w:val="placeholder"/>
        </w:category>
        <w:types>
          <w:type w:val="bbPlcHdr"/>
        </w:types>
        <w:behaviors>
          <w:behavior w:val="content"/>
        </w:behaviors>
        <w:guid w:val="{23F43687-B25F-490C-8413-0F3FF004E990}"/>
      </w:docPartPr>
      <w:docPartBody>
        <w:p w:rsidR="00967B7B" w:rsidRDefault="00601D41">
          <w:pPr>
            <w:pStyle w:val="09291A4CCC714EB28F72F7915B79DE13"/>
          </w:pPr>
          <w:r w:rsidRPr="009A3F06">
            <w:t>Dates From</w:t>
          </w:r>
        </w:p>
      </w:docPartBody>
    </w:docPart>
    <w:docPart>
      <w:docPartPr>
        <w:name w:val="8B89ECED8BD4429BBE8017E26F02F63D"/>
        <w:category>
          <w:name w:val="General"/>
          <w:gallery w:val="placeholder"/>
        </w:category>
        <w:types>
          <w:type w:val="bbPlcHdr"/>
        </w:types>
        <w:behaviors>
          <w:behavior w:val="content"/>
        </w:behaviors>
        <w:guid w:val="{259FF2D9-A52A-4CEA-BD02-EF47820D2F1C}"/>
      </w:docPartPr>
      <w:docPartBody>
        <w:p w:rsidR="00967B7B" w:rsidRDefault="00601D41">
          <w:pPr>
            <w:pStyle w:val="8B89ECED8BD4429BBE8017E26F02F63D"/>
          </w:pPr>
          <w:r w:rsidRPr="009A3F06">
            <w:t>To</w:t>
          </w:r>
        </w:p>
      </w:docPartBody>
    </w:docPart>
    <w:docPart>
      <w:docPartPr>
        <w:name w:val="9CF52859FECB4DA39DE42AC5459ED860"/>
        <w:category>
          <w:name w:val="General"/>
          <w:gallery w:val="placeholder"/>
        </w:category>
        <w:types>
          <w:type w:val="bbPlcHdr"/>
        </w:types>
        <w:behaviors>
          <w:behavior w:val="content"/>
        </w:behaviors>
        <w:guid w:val="{3196C81C-2A43-4337-98C0-D656BDC0EF4C}"/>
      </w:docPartPr>
      <w:docPartBody>
        <w:p w:rsidR="00967B7B" w:rsidRDefault="00601D41">
          <w:pPr>
            <w:pStyle w:val="9CF52859FECB4DA39DE42AC5459ED860"/>
          </w:pPr>
          <w:r w:rsidRPr="0087650A">
            <w:t>Job Title 2</w:t>
          </w:r>
        </w:p>
      </w:docPartBody>
    </w:docPart>
    <w:docPart>
      <w:docPartPr>
        <w:name w:val="D7F044CB194645C4ADD8B58C100CC783"/>
        <w:category>
          <w:name w:val="General"/>
          <w:gallery w:val="placeholder"/>
        </w:category>
        <w:types>
          <w:type w:val="bbPlcHdr"/>
        </w:types>
        <w:behaviors>
          <w:behavior w:val="content"/>
        </w:behaviors>
        <w:guid w:val="{CCCFF019-C07C-4896-8379-1BE9D9F379BA}"/>
      </w:docPartPr>
      <w:docPartBody>
        <w:p w:rsidR="00000000" w:rsidRDefault="00F93218" w:rsidP="00F93218">
          <w:pPr>
            <w:pStyle w:val="D7F044CB194645C4ADD8B58C100CC783"/>
          </w:pPr>
          <w:r w:rsidRPr="009A3F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41"/>
    <w:rsid w:val="00601D41"/>
    <w:rsid w:val="008F2E2E"/>
    <w:rsid w:val="00967B7B"/>
    <w:rsid w:val="00BE61D5"/>
    <w:rsid w:val="00E82DDD"/>
    <w:rsid w:val="00F9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E2D4D592044640B14C4A548536C89F">
    <w:name w:val="99E2D4D592044640B14C4A548536C89F"/>
  </w:style>
  <w:style w:type="paragraph" w:customStyle="1" w:styleId="00F622BB8E054D0B94FCAC20F2B10185">
    <w:name w:val="00F622BB8E054D0B94FCAC20F2B10185"/>
  </w:style>
  <w:style w:type="paragraph" w:customStyle="1" w:styleId="4781E60AE8DF4D079F3F3510C0E784C1">
    <w:name w:val="4781E60AE8DF4D079F3F3510C0E784C1"/>
  </w:style>
  <w:style w:type="paragraph" w:customStyle="1" w:styleId="076D0EEA321B41FD9DEEE9304B753319">
    <w:name w:val="076D0EEA321B41FD9DEEE9304B753319"/>
  </w:style>
  <w:style w:type="paragraph" w:customStyle="1" w:styleId="A0ED712DCA6941378F7D34AC9CCB1522">
    <w:name w:val="A0ED712DCA6941378F7D34AC9CCB1522"/>
  </w:style>
  <w:style w:type="paragraph" w:customStyle="1" w:styleId="73AAEF32A4444E4C8971C97CAAC72345">
    <w:name w:val="73AAEF32A4444E4C8971C97CAAC72345"/>
  </w:style>
  <w:style w:type="paragraph" w:customStyle="1" w:styleId="1C0B866533BC42548F26863C30724FEE">
    <w:name w:val="1C0B866533BC42548F26863C30724FEE"/>
  </w:style>
  <w:style w:type="paragraph" w:customStyle="1" w:styleId="30585E6C1EB94F88A9EEC1AF52388FDA">
    <w:name w:val="30585E6C1EB94F88A9EEC1AF52388FDA"/>
  </w:style>
  <w:style w:type="paragraph" w:customStyle="1" w:styleId="533A95C277954B90B5ECBE00BB9407F2">
    <w:name w:val="533A95C277954B90B5ECBE00BB9407F2"/>
  </w:style>
  <w:style w:type="paragraph" w:customStyle="1" w:styleId="09291A4CCC714EB28F72F7915B79DE13">
    <w:name w:val="09291A4CCC714EB28F72F7915B79DE13"/>
  </w:style>
  <w:style w:type="paragraph" w:customStyle="1" w:styleId="8B89ECED8BD4429BBE8017E26F02F63D">
    <w:name w:val="8B89ECED8BD4429BBE8017E26F02F63D"/>
  </w:style>
  <w:style w:type="paragraph" w:customStyle="1" w:styleId="9CF52859FECB4DA39DE42AC5459ED860">
    <w:name w:val="9CF52859FECB4DA39DE42AC5459ED860"/>
  </w:style>
  <w:style w:type="paragraph" w:customStyle="1" w:styleId="55A2E8B6424E4A17A225C590353CA4FA">
    <w:name w:val="55A2E8B6424E4A17A225C590353CA4FA"/>
  </w:style>
  <w:style w:type="character" w:styleId="Strong">
    <w:name w:val="Strong"/>
    <w:basedOn w:val="DefaultParagraphFont"/>
    <w:uiPriority w:val="4"/>
    <w:qFormat/>
    <w:rPr>
      <w:b/>
      <w:bCs/>
    </w:rPr>
  </w:style>
  <w:style w:type="paragraph" w:customStyle="1" w:styleId="D7F044CB194645C4ADD8B58C100CC783">
    <w:name w:val="D7F044CB194645C4ADD8B58C100CC783"/>
    <w:rsid w:val="00F93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(904)527-0189</CompanyPhone>
  <CompanyFax>AA- Information Technology </CompanyFax>
  <CompanyEmail>delfontewilliams@gmail.com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Entry-level resume</Template>
  <TotalTime>55</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Delfonte Williams</dc:title>
  <dc:subject>2013 Tupelo way</dc:subject>
  <dc:creator>DEL Will</dc:creator>
  <cp:keywords/>
  <dc:description/>
  <cp:lastModifiedBy>DEL Will</cp:lastModifiedBy>
  <cp:revision>7</cp:revision>
  <dcterms:created xsi:type="dcterms:W3CDTF">2021-06-08T17:10:00Z</dcterms:created>
  <dcterms:modified xsi:type="dcterms:W3CDTF">2021-06-08T18:12:00Z</dcterms:modified>
  <cp:category>Antioch, Ca 94509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