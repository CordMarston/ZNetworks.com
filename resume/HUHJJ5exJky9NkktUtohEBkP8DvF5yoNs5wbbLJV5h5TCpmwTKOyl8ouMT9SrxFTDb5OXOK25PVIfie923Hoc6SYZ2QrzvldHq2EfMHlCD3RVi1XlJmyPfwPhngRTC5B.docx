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EAF7EB" w14:textId="77777777" w:rsidTr="009C6F99">
        <w:trPr>
          <w:trHeight w:hRule="exact" w:val="135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8FC55B9" w14:textId="42BC4E51" w:rsidR="00692703" w:rsidRPr="00CF1A49" w:rsidRDefault="000936D8" w:rsidP="00913946">
            <w:pPr>
              <w:pStyle w:val="Title"/>
            </w:pPr>
            <w:r>
              <w:t>Anthony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Withers</w:t>
            </w:r>
          </w:p>
          <w:p w14:paraId="0371A2BB" w14:textId="679C2ED1" w:rsidR="00692703" w:rsidRPr="00CF1A49" w:rsidRDefault="000F3AFC" w:rsidP="00913946">
            <w:pPr>
              <w:pStyle w:val="ContactInfo"/>
              <w:contextualSpacing w:val="0"/>
            </w:pPr>
            <w:r>
              <w:t>225 S Stephanie St.</w:t>
            </w:r>
            <w:r w:rsidR="000E2415">
              <w:t xml:space="preserve"> Henderson, NV 89012 Apt 521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7BF692BD29E4B11A356A38C899B02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0936D8">
              <w:t>480-408-2360</w:t>
            </w:r>
          </w:p>
          <w:p w14:paraId="397C919D" w14:textId="77777777" w:rsidR="00692703" w:rsidRPr="00CF1A49" w:rsidRDefault="000936D8" w:rsidP="00913946">
            <w:pPr>
              <w:pStyle w:val="ContactInfoEmphasis"/>
              <w:contextualSpacing w:val="0"/>
            </w:pPr>
            <w:r>
              <w:t>Anthony.withers32@gmail.com</w:t>
            </w:r>
          </w:p>
        </w:tc>
      </w:tr>
      <w:tr w:rsidR="009571D8" w:rsidRPr="00CF1A49" w14:paraId="65299FDC" w14:textId="77777777" w:rsidTr="009C6F99">
        <w:trPr>
          <w:trHeight w:val="562"/>
        </w:trPr>
        <w:tc>
          <w:tcPr>
            <w:tcW w:w="9360" w:type="dxa"/>
            <w:tcMar>
              <w:top w:w="432" w:type="dxa"/>
            </w:tcMar>
          </w:tcPr>
          <w:p w14:paraId="2335E1F1" w14:textId="09644E65" w:rsidR="001755A8" w:rsidRPr="00CF1A49" w:rsidRDefault="00100D4D" w:rsidP="00913946">
            <w:pPr>
              <w:contextualSpacing w:val="0"/>
            </w:pPr>
            <w:r>
              <w:rPr>
                <w:rFonts w:ascii="Arial" w:hAnsi="Arial" w:cs="Arial"/>
                <w:shd w:val="clear" w:color="auto" w:fill="FAFAFA"/>
              </w:rPr>
              <w:t xml:space="preserve">Diligent </w:t>
            </w:r>
            <w:r w:rsidR="008916E8">
              <w:rPr>
                <w:rFonts w:ascii="Arial" w:hAnsi="Arial" w:cs="Arial"/>
                <w:shd w:val="clear" w:color="auto" w:fill="FAFAFA"/>
              </w:rPr>
              <w:t>customer experience agent</w:t>
            </w:r>
            <w:r>
              <w:rPr>
                <w:rFonts w:ascii="Arial" w:hAnsi="Arial" w:cs="Arial"/>
                <w:shd w:val="clear" w:color="auto" w:fill="FAFAFA"/>
              </w:rPr>
              <w:t xml:space="preserve"> with 2+ years </w:t>
            </w:r>
            <w:r w:rsidR="00F242D1">
              <w:rPr>
                <w:rFonts w:ascii="Arial" w:hAnsi="Arial" w:cs="Arial"/>
                <w:shd w:val="clear" w:color="auto" w:fill="FAFAFA"/>
              </w:rPr>
              <w:t xml:space="preserve">of </w:t>
            </w:r>
            <w:r>
              <w:rPr>
                <w:rFonts w:ascii="Arial" w:hAnsi="Arial" w:cs="Arial"/>
                <w:shd w:val="clear" w:color="auto" w:fill="FAFAFA"/>
              </w:rPr>
              <w:t>experience with</w:t>
            </w:r>
            <w:r w:rsidR="008916E8">
              <w:rPr>
                <w:rFonts w:ascii="Arial" w:hAnsi="Arial" w:cs="Arial"/>
                <w:shd w:val="clear" w:color="auto" w:fill="FAFAFA"/>
              </w:rPr>
              <w:t xml:space="preserve"> remote</w:t>
            </w:r>
            <w:r>
              <w:rPr>
                <w:rFonts w:ascii="Arial" w:hAnsi="Arial" w:cs="Arial"/>
                <w:shd w:val="clear" w:color="auto" w:fill="FAFAFA"/>
              </w:rPr>
              <w:t xml:space="preserve"> </w:t>
            </w:r>
            <w:r w:rsidR="008A57B1">
              <w:rPr>
                <w:rFonts w:ascii="Arial" w:hAnsi="Arial" w:cs="Arial"/>
                <w:shd w:val="clear" w:color="auto" w:fill="FAFAFA"/>
              </w:rPr>
              <w:t>technical</w:t>
            </w:r>
            <w:r w:rsidR="008916E8">
              <w:rPr>
                <w:rFonts w:ascii="Arial" w:hAnsi="Arial" w:cs="Arial"/>
                <w:shd w:val="clear" w:color="auto" w:fill="FAFAFA"/>
              </w:rPr>
              <w:t>/customer</w:t>
            </w:r>
            <w:r w:rsidR="008A57B1">
              <w:rPr>
                <w:rFonts w:ascii="Arial" w:hAnsi="Arial" w:cs="Arial"/>
                <w:shd w:val="clear" w:color="auto" w:fill="FAFAFA"/>
              </w:rPr>
              <w:t xml:space="preserve"> support</w:t>
            </w:r>
            <w:r>
              <w:rPr>
                <w:rFonts w:ascii="Arial" w:hAnsi="Arial" w:cs="Arial"/>
                <w:shd w:val="clear" w:color="auto" w:fill="FAFAFA"/>
              </w:rPr>
              <w:t xml:space="preserve">. Seeking to </w:t>
            </w:r>
            <w:r w:rsidR="008916E8">
              <w:rPr>
                <w:rFonts w:ascii="Arial" w:hAnsi="Arial" w:cs="Arial"/>
                <w:shd w:val="clear" w:color="auto" w:fill="FAFAFA"/>
              </w:rPr>
              <w:t xml:space="preserve">begin new </w:t>
            </w:r>
            <w:r>
              <w:rPr>
                <w:rFonts w:ascii="Arial" w:hAnsi="Arial" w:cs="Arial"/>
                <w:shd w:val="clear" w:color="auto" w:fill="FAFAFA"/>
              </w:rPr>
              <w:t xml:space="preserve">career by growing with </w:t>
            </w:r>
            <w:r w:rsidR="00A313A7">
              <w:rPr>
                <w:rFonts w:ascii="Arial" w:hAnsi="Arial" w:cs="Arial"/>
                <w:shd w:val="clear" w:color="auto" w:fill="FAFAFA"/>
              </w:rPr>
              <w:t>your</w:t>
            </w:r>
            <w:r>
              <w:rPr>
                <w:rFonts w:ascii="Arial" w:hAnsi="Arial" w:cs="Arial"/>
                <w:shd w:val="clear" w:color="auto" w:fill="FAFAFA"/>
              </w:rPr>
              <w:t xml:space="preserve"> team as </w:t>
            </w:r>
            <w:r w:rsidR="008916E8">
              <w:rPr>
                <w:rFonts w:ascii="Arial" w:hAnsi="Arial" w:cs="Arial"/>
                <w:shd w:val="clear" w:color="auto" w:fill="FAFAFA"/>
              </w:rPr>
              <w:t>a</w:t>
            </w:r>
            <w:r w:rsidR="009C6F99">
              <w:rPr>
                <w:rFonts w:ascii="Arial" w:hAnsi="Arial" w:cs="Arial"/>
                <w:shd w:val="clear" w:color="auto" w:fill="FAFAFA"/>
              </w:rPr>
              <w:t>n IT support tech</w:t>
            </w:r>
            <w:r>
              <w:rPr>
                <w:rFonts w:ascii="Arial" w:hAnsi="Arial" w:cs="Arial"/>
                <w:shd w:val="clear" w:color="auto" w:fill="FAFAFA"/>
              </w:rPr>
              <w:t>.</w:t>
            </w:r>
          </w:p>
        </w:tc>
      </w:tr>
    </w:tbl>
    <w:p w14:paraId="08E69570" w14:textId="77777777" w:rsidR="004E01EB" w:rsidRPr="00CF1A49" w:rsidRDefault="0007781C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6469E169E6841CEAE9FF70AACCDFE3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27F5C938" w14:textId="77777777" w:rsidTr="00D66A52">
        <w:tc>
          <w:tcPr>
            <w:tcW w:w="9355" w:type="dxa"/>
          </w:tcPr>
          <w:p w14:paraId="10FFAD5A" w14:textId="6955CDDB" w:rsidR="001D0BF1" w:rsidRPr="00CF1A49" w:rsidRDefault="000936D8" w:rsidP="001D0BF1">
            <w:pPr>
              <w:pStyle w:val="Heading3"/>
              <w:contextualSpacing w:val="0"/>
              <w:outlineLvl w:val="2"/>
            </w:pPr>
            <w:r>
              <w:t>07/17</w:t>
            </w:r>
            <w:r w:rsidR="001D0BF1" w:rsidRPr="00CF1A49">
              <w:t xml:space="preserve"> – </w:t>
            </w:r>
            <w:r w:rsidR="00991653">
              <w:t>03/2</w:t>
            </w:r>
            <w:r w:rsidR="0049238D">
              <w:t>0</w:t>
            </w:r>
          </w:p>
          <w:p w14:paraId="3BAA09FF" w14:textId="574D21C7" w:rsidR="001D0BF1" w:rsidRPr="00CF1A49" w:rsidRDefault="00100D4D" w:rsidP="001D0BF1">
            <w:pPr>
              <w:pStyle w:val="Heading2"/>
              <w:contextualSpacing w:val="0"/>
              <w:outlineLvl w:val="1"/>
            </w:pPr>
            <w:r>
              <w:t>Technical Support</w:t>
            </w:r>
            <w:r w:rsidR="001D0BF1" w:rsidRPr="00CF1A49">
              <w:t xml:space="preserve">, </w:t>
            </w:r>
            <w:r w:rsidR="000936D8">
              <w:rPr>
                <w:rStyle w:val="SubtleReference"/>
              </w:rPr>
              <w:t>ASurion</w:t>
            </w:r>
          </w:p>
          <w:p w14:paraId="054E4D3D" w14:textId="13254806" w:rsidR="002756B6" w:rsidRPr="00CF1A49" w:rsidRDefault="00C917A9" w:rsidP="00DE5510">
            <w:pPr>
              <w:pStyle w:val="ListParagraph"/>
            </w:pPr>
            <w:r>
              <w:t xml:space="preserve">Answered incoming calls and helped to trouble shoot various </w:t>
            </w:r>
            <w:r w:rsidR="00E10884">
              <w:t xml:space="preserve">IOT devices from cellular companies. Took tickets through internal ticketing system and </w:t>
            </w:r>
            <w:r w:rsidR="00DE5510">
              <w:t>resolved customer’s issues. Also fixed billing issue and transferred to other departments as necessary.</w:t>
            </w:r>
          </w:p>
        </w:tc>
      </w:tr>
      <w:tr w:rsidR="00F61DF9" w:rsidRPr="00CF1A49" w14:paraId="44A1EF3E" w14:textId="77777777" w:rsidTr="00F61DF9">
        <w:tc>
          <w:tcPr>
            <w:tcW w:w="9355" w:type="dxa"/>
            <w:tcMar>
              <w:top w:w="216" w:type="dxa"/>
            </w:tcMar>
          </w:tcPr>
          <w:p w14:paraId="1B353BB1" w14:textId="43DA370F" w:rsidR="00F61DF9" w:rsidRPr="00CF1A49" w:rsidRDefault="000936D8" w:rsidP="00F61DF9">
            <w:pPr>
              <w:pStyle w:val="Heading3"/>
              <w:contextualSpacing w:val="0"/>
              <w:outlineLvl w:val="2"/>
            </w:pPr>
            <w:r>
              <w:t>0</w:t>
            </w:r>
            <w:r w:rsidR="00872C43">
              <w:t>3/2</w:t>
            </w:r>
            <w:r w:rsidR="0049238D">
              <w:t>0</w:t>
            </w:r>
            <w:r w:rsidR="00F61DF9" w:rsidRPr="00CF1A49">
              <w:t xml:space="preserve"> – </w:t>
            </w:r>
            <w:r w:rsidR="00872C43">
              <w:t>Current</w:t>
            </w:r>
          </w:p>
          <w:p w14:paraId="643FC0AD" w14:textId="69B48EF0" w:rsidR="00F61DF9" w:rsidRPr="00CF1A49" w:rsidRDefault="00CA3E62" w:rsidP="00F61DF9">
            <w:pPr>
              <w:pStyle w:val="Heading2"/>
              <w:contextualSpacing w:val="0"/>
              <w:outlineLvl w:val="1"/>
            </w:pPr>
            <w:r>
              <w:t>Microsoft ambassador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 xml:space="preserve">mural </w:t>
            </w:r>
            <w:r w:rsidR="00954675">
              <w:rPr>
                <w:rStyle w:val="SubtleReference"/>
              </w:rPr>
              <w:t>consulting</w:t>
            </w:r>
            <w:r>
              <w:rPr>
                <w:rStyle w:val="SubtleReference"/>
              </w:rPr>
              <w:t xml:space="preserve"> </w:t>
            </w:r>
          </w:p>
          <w:p w14:paraId="54BAF990" w14:textId="2F55A6C2" w:rsidR="00B055CF" w:rsidRDefault="00F64AE3" w:rsidP="00D64531">
            <w:pPr>
              <w:pStyle w:val="ListParagraph"/>
            </w:pPr>
            <w:r>
              <w:t xml:space="preserve">Helped Microsoft business customers with </w:t>
            </w:r>
            <w:r w:rsidR="00D00D2A">
              <w:t>troubleshooting Office 365 Products.</w:t>
            </w:r>
            <w:r w:rsidR="0016754B">
              <w:t xml:space="preserve"> Also w</w:t>
            </w:r>
            <w:r w:rsidR="004A26D1">
              <w:t xml:space="preserve">orked with customers on setting up hardware and </w:t>
            </w:r>
            <w:r w:rsidR="0016754B">
              <w:t>advised customers on best networking procedures and practices</w:t>
            </w:r>
            <w:r w:rsidR="008A618E">
              <w:t xml:space="preserve">. </w:t>
            </w:r>
          </w:p>
          <w:p w14:paraId="7CCFA2B5" w14:textId="0D3BC4D7" w:rsidR="00F869C6" w:rsidRDefault="00F869C6" w:rsidP="00D64531">
            <w:pPr>
              <w:pStyle w:val="ListParagraph"/>
            </w:pPr>
          </w:p>
        </w:tc>
      </w:tr>
    </w:tbl>
    <w:sdt>
      <w:sdtPr>
        <w:alias w:val="Education:"/>
        <w:tag w:val="Education:"/>
        <w:id w:val="-1908763273"/>
        <w:placeholder>
          <w:docPart w:val="0FF80D9DE53F4015801699118C94D169"/>
        </w:placeholder>
        <w:temporary/>
        <w:showingPlcHdr/>
        <w15:appearance w15:val="hidden"/>
      </w:sdtPr>
      <w:sdtEndPr/>
      <w:sdtContent>
        <w:p w14:paraId="1363F02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349C913" w14:textId="77777777" w:rsidTr="00D66A52">
        <w:tc>
          <w:tcPr>
            <w:tcW w:w="9355" w:type="dxa"/>
          </w:tcPr>
          <w:p w14:paraId="7C0188DE" w14:textId="77777777" w:rsidR="001D0BF1" w:rsidRPr="00CF1A49" w:rsidRDefault="00DA58CA" w:rsidP="001D0BF1">
            <w:pPr>
              <w:pStyle w:val="Heading3"/>
              <w:contextualSpacing w:val="0"/>
              <w:outlineLvl w:val="2"/>
            </w:pPr>
            <w:r>
              <w:t>Dec</w:t>
            </w:r>
            <w:r w:rsidR="001D0BF1" w:rsidRPr="00CF1A49">
              <w:t xml:space="preserve"> </w:t>
            </w:r>
            <w:r>
              <w:t>2019</w:t>
            </w:r>
          </w:p>
          <w:p w14:paraId="61ECB863" w14:textId="77777777" w:rsidR="001D0BF1" w:rsidRPr="00CF1A49" w:rsidRDefault="00DA58CA" w:rsidP="001D0BF1">
            <w:pPr>
              <w:pStyle w:val="Heading2"/>
              <w:contextualSpacing w:val="0"/>
              <w:outlineLvl w:val="1"/>
            </w:pPr>
            <w:r>
              <w:t>Advanced cyber security certificate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phoenix</w:t>
            </w:r>
          </w:p>
          <w:p w14:paraId="516AA506" w14:textId="1C3BD551" w:rsidR="007538DC" w:rsidRPr="00CF1A49" w:rsidRDefault="00A44E26" w:rsidP="007538DC">
            <w:pPr>
              <w:contextualSpacing w:val="0"/>
            </w:pPr>
            <w:r>
              <w:t xml:space="preserve">Am currently enrolled and will be completing certificate in December. </w:t>
            </w:r>
            <w:r w:rsidR="00BE0B07">
              <w:t>Currently have a 3.8 GPA in the course</w:t>
            </w:r>
            <w:r w:rsidR="006335AE">
              <w:t>.</w:t>
            </w:r>
          </w:p>
        </w:tc>
      </w:tr>
      <w:tr w:rsidR="00F61DF9" w:rsidRPr="00CF1A49" w14:paraId="63F75C86" w14:textId="77777777" w:rsidTr="00F61DF9">
        <w:tc>
          <w:tcPr>
            <w:tcW w:w="9355" w:type="dxa"/>
            <w:tcMar>
              <w:top w:w="216" w:type="dxa"/>
            </w:tcMar>
          </w:tcPr>
          <w:p w14:paraId="40B394FA" w14:textId="04EB2799" w:rsidR="00F61DF9" w:rsidRPr="00CF1A49" w:rsidRDefault="00881D1C" w:rsidP="00F61DF9">
            <w:pPr>
              <w:pStyle w:val="Heading3"/>
              <w:contextualSpacing w:val="0"/>
              <w:outlineLvl w:val="2"/>
            </w:pPr>
            <w:r>
              <w:t>December</w:t>
            </w:r>
            <w:r w:rsidR="00F61DF9" w:rsidRPr="00CF1A49">
              <w:t xml:space="preserve"> </w:t>
            </w:r>
            <w:r w:rsidR="00DE1F10">
              <w:t>2021</w:t>
            </w:r>
          </w:p>
          <w:p w14:paraId="446701B4" w14:textId="3718CB75" w:rsidR="00F61DF9" w:rsidRPr="00CF1A49" w:rsidRDefault="008B7614" w:rsidP="00F61DF9">
            <w:pPr>
              <w:pStyle w:val="Heading2"/>
              <w:contextualSpacing w:val="0"/>
              <w:outlineLvl w:val="1"/>
            </w:pPr>
            <w:r>
              <w:t>Bachelors in science in Information Technology</w:t>
            </w:r>
            <w:r w:rsidR="00F61DF9" w:rsidRPr="00CF1A49">
              <w:t xml:space="preserve">, </w:t>
            </w:r>
            <w:r w:rsidR="00A47280">
              <w:rPr>
                <w:rStyle w:val="SubtleReference"/>
              </w:rPr>
              <w:t>University of phoenix</w:t>
            </w:r>
          </w:p>
          <w:p w14:paraId="3EB940CA" w14:textId="32D81526" w:rsidR="00F61DF9" w:rsidRDefault="007F01C2" w:rsidP="00F61DF9">
            <w:r>
              <w:t xml:space="preserve">Am currently enrolled in degree program </w:t>
            </w:r>
            <w:r w:rsidR="00275333">
              <w:t xml:space="preserve">that will help further my development in the </w:t>
            </w:r>
            <w:r w:rsidR="00675F32">
              <w:t xml:space="preserve">IT field. Will complete </w:t>
            </w:r>
            <w:r w:rsidR="00D27D0B">
              <w:t xml:space="preserve">program in </w:t>
            </w:r>
            <w:r w:rsidR="00926765">
              <w:t>December</w:t>
            </w:r>
            <w:r w:rsidR="00D27D0B">
              <w:t xml:space="preserve"> of 2021.</w:t>
            </w:r>
          </w:p>
        </w:tc>
      </w:tr>
    </w:tbl>
    <w:sdt>
      <w:sdtPr>
        <w:alias w:val="Skills:"/>
        <w:tag w:val="Skills:"/>
        <w:id w:val="-1392877668"/>
        <w:placeholder>
          <w:docPart w:val="65C3B022FE324B3E88C5C2E7B99FCBDB"/>
        </w:placeholder>
        <w:temporary/>
        <w:showingPlcHdr/>
        <w15:appearance w15:val="hidden"/>
      </w:sdtPr>
      <w:sdtEndPr/>
      <w:sdtContent>
        <w:p w14:paraId="23A5640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2E942DA" w14:textId="77777777" w:rsidTr="00CF1A49">
        <w:tc>
          <w:tcPr>
            <w:tcW w:w="4675" w:type="dxa"/>
          </w:tcPr>
          <w:p w14:paraId="1AFB8191" w14:textId="14FDF719" w:rsidR="001E3120" w:rsidRPr="006E1507" w:rsidRDefault="00D2339D" w:rsidP="006E1507">
            <w:pPr>
              <w:pStyle w:val="ListBullet"/>
              <w:contextualSpacing w:val="0"/>
            </w:pPr>
            <w:r>
              <w:t xml:space="preserve">Exceptionally </w:t>
            </w:r>
            <w:r w:rsidR="00CE2E2B">
              <w:t>experienced</w:t>
            </w:r>
            <w:r w:rsidR="00310659">
              <w:t xml:space="preserve"> with w</w:t>
            </w:r>
            <w:r>
              <w:t xml:space="preserve">indows products </w:t>
            </w:r>
            <w:r w:rsidR="009C6F99">
              <w:t>as well as Microsoft 365</w:t>
            </w:r>
          </w:p>
          <w:p w14:paraId="62E18B9E" w14:textId="77777777" w:rsidR="001F4E6D" w:rsidRDefault="00CE2E2B" w:rsidP="006E1507">
            <w:pPr>
              <w:pStyle w:val="ListBullet"/>
              <w:contextualSpacing w:val="0"/>
            </w:pPr>
            <w:r>
              <w:t xml:space="preserve">Very great </w:t>
            </w:r>
            <w:r w:rsidR="00ED5769">
              <w:t>multitasker and poise under pressure</w:t>
            </w:r>
          </w:p>
          <w:p w14:paraId="3DA6586A" w14:textId="3EFA936F" w:rsidR="009C6F99" w:rsidRPr="006E1507" w:rsidRDefault="009C6F99" w:rsidP="006E1507">
            <w:pPr>
              <w:pStyle w:val="ListBullet"/>
              <w:contextualSpacing w:val="0"/>
            </w:pPr>
            <w:r>
              <w:t>Efficient in Active Directory</w:t>
            </w:r>
          </w:p>
        </w:tc>
        <w:tc>
          <w:tcPr>
            <w:tcW w:w="4675" w:type="dxa"/>
            <w:tcMar>
              <w:left w:w="360" w:type="dxa"/>
            </w:tcMar>
          </w:tcPr>
          <w:p w14:paraId="319AB1F3" w14:textId="6A295A0F" w:rsidR="003A0632" w:rsidRPr="006E1507" w:rsidRDefault="00C707E5" w:rsidP="006E1507">
            <w:pPr>
              <w:pStyle w:val="ListBullet"/>
              <w:contextualSpacing w:val="0"/>
            </w:pPr>
            <w:r>
              <w:t>Efficient</w:t>
            </w:r>
            <w:r w:rsidR="008451AB">
              <w:t xml:space="preserve"> and effective communicator </w:t>
            </w:r>
          </w:p>
          <w:p w14:paraId="16A99025" w14:textId="1E511EF4" w:rsidR="001E3120" w:rsidRPr="006E1507" w:rsidRDefault="00E179FF" w:rsidP="006E1507">
            <w:pPr>
              <w:pStyle w:val="ListBullet"/>
              <w:contextualSpacing w:val="0"/>
            </w:pPr>
            <w:r>
              <w:t xml:space="preserve">Ability to learn an adapt on the fly </w:t>
            </w:r>
            <w:r w:rsidR="00266014">
              <w:t>as needed</w:t>
            </w:r>
          </w:p>
          <w:p w14:paraId="020B9F41" w14:textId="1980BBFD" w:rsidR="001E3120" w:rsidRPr="006E1507" w:rsidRDefault="000B3FD7" w:rsidP="006E1507">
            <w:pPr>
              <w:pStyle w:val="ListBullet"/>
              <w:contextualSpacing w:val="0"/>
            </w:pPr>
            <w:r>
              <w:t>Have worked with Tech support and know what it takes to be successful.</w:t>
            </w:r>
          </w:p>
        </w:tc>
      </w:tr>
    </w:tbl>
    <w:p w14:paraId="06BC0166" w14:textId="3A6D72DF" w:rsidR="00B51D1B" w:rsidRPr="006E1507" w:rsidRDefault="005F62CE" w:rsidP="006E1507">
      <w:r>
        <w:t xml:space="preserve"> 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CB20" w14:textId="77777777" w:rsidR="0007781C" w:rsidRDefault="0007781C" w:rsidP="0068194B">
      <w:r>
        <w:separator/>
      </w:r>
    </w:p>
    <w:p w14:paraId="5C517CBD" w14:textId="77777777" w:rsidR="0007781C" w:rsidRDefault="0007781C"/>
    <w:p w14:paraId="3D2B5100" w14:textId="77777777" w:rsidR="0007781C" w:rsidRDefault="0007781C"/>
  </w:endnote>
  <w:endnote w:type="continuationSeparator" w:id="0">
    <w:p w14:paraId="48EBAB9F" w14:textId="77777777" w:rsidR="0007781C" w:rsidRDefault="0007781C" w:rsidP="0068194B">
      <w:r>
        <w:continuationSeparator/>
      </w:r>
    </w:p>
    <w:p w14:paraId="1423C868" w14:textId="77777777" w:rsidR="0007781C" w:rsidRDefault="0007781C"/>
    <w:p w14:paraId="3BCC08DC" w14:textId="77777777" w:rsidR="0007781C" w:rsidRDefault="00077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C0334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5167" w14:textId="77777777" w:rsidR="0007781C" w:rsidRDefault="0007781C" w:rsidP="0068194B">
      <w:r>
        <w:separator/>
      </w:r>
    </w:p>
    <w:p w14:paraId="69CEB5F4" w14:textId="77777777" w:rsidR="0007781C" w:rsidRDefault="0007781C"/>
    <w:p w14:paraId="3A27542B" w14:textId="77777777" w:rsidR="0007781C" w:rsidRDefault="0007781C"/>
  </w:footnote>
  <w:footnote w:type="continuationSeparator" w:id="0">
    <w:p w14:paraId="28CF1A14" w14:textId="77777777" w:rsidR="0007781C" w:rsidRDefault="0007781C" w:rsidP="0068194B">
      <w:r>
        <w:continuationSeparator/>
      </w:r>
    </w:p>
    <w:p w14:paraId="2C284B1B" w14:textId="77777777" w:rsidR="0007781C" w:rsidRDefault="0007781C"/>
    <w:p w14:paraId="20D61C7C" w14:textId="77777777" w:rsidR="0007781C" w:rsidRDefault="000778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1F9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E80BC9" wp14:editId="0C18EC1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BC4D80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9E10577"/>
    <w:multiLevelType w:val="hybridMultilevel"/>
    <w:tmpl w:val="9000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8490C20"/>
    <w:multiLevelType w:val="hybridMultilevel"/>
    <w:tmpl w:val="C70CB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D8"/>
    <w:rsid w:val="000001EF"/>
    <w:rsid w:val="00007322"/>
    <w:rsid w:val="00007728"/>
    <w:rsid w:val="00024584"/>
    <w:rsid w:val="00024730"/>
    <w:rsid w:val="00055E95"/>
    <w:rsid w:val="00063043"/>
    <w:rsid w:val="0007021F"/>
    <w:rsid w:val="0007781C"/>
    <w:rsid w:val="000936D8"/>
    <w:rsid w:val="000B2BA5"/>
    <w:rsid w:val="000B3FD7"/>
    <w:rsid w:val="000C0C02"/>
    <w:rsid w:val="000E2415"/>
    <w:rsid w:val="000F18CC"/>
    <w:rsid w:val="000F2F8C"/>
    <w:rsid w:val="000F3AFC"/>
    <w:rsid w:val="000F6CAC"/>
    <w:rsid w:val="0010006E"/>
    <w:rsid w:val="00100D4D"/>
    <w:rsid w:val="001045A8"/>
    <w:rsid w:val="00114A91"/>
    <w:rsid w:val="001427E1"/>
    <w:rsid w:val="00163668"/>
    <w:rsid w:val="00165646"/>
    <w:rsid w:val="0016754B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3F87"/>
    <w:rsid w:val="0020597D"/>
    <w:rsid w:val="002122FA"/>
    <w:rsid w:val="00213B4C"/>
    <w:rsid w:val="00224211"/>
    <w:rsid w:val="002253B0"/>
    <w:rsid w:val="00236D54"/>
    <w:rsid w:val="00241D8C"/>
    <w:rsid w:val="00241FDB"/>
    <w:rsid w:val="0024720C"/>
    <w:rsid w:val="002617AE"/>
    <w:rsid w:val="002638D0"/>
    <w:rsid w:val="002647D3"/>
    <w:rsid w:val="00266014"/>
    <w:rsid w:val="00275333"/>
    <w:rsid w:val="002756B6"/>
    <w:rsid w:val="00275EAE"/>
    <w:rsid w:val="002925E5"/>
    <w:rsid w:val="00294998"/>
    <w:rsid w:val="0029598C"/>
    <w:rsid w:val="00297F18"/>
    <w:rsid w:val="002A1945"/>
    <w:rsid w:val="002B2958"/>
    <w:rsid w:val="002B3FC8"/>
    <w:rsid w:val="002C3D84"/>
    <w:rsid w:val="002D23C5"/>
    <w:rsid w:val="002D6137"/>
    <w:rsid w:val="002E7077"/>
    <w:rsid w:val="002E7E61"/>
    <w:rsid w:val="002F05E5"/>
    <w:rsid w:val="002F254D"/>
    <w:rsid w:val="002F30E4"/>
    <w:rsid w:val="00307140"/>
    <w:rsid w:val="00310659"/>
    <w:rsid w:val="00316DFF"/>
    <w:rsid w:val="0032554D"/>
    <w:rsid w:val="00325B57"/>
    <w:rsid w:val="00336056"/>
    <w:rsid w:val="00347AF4"/>
    <w:rsid w:val="003544E1"/>
    <w:rsid w:val="00357ABC"/>
    <w:rsid w:val="00366398"/>
    <w:rsid w:val="003A0632"/>
    <w:rsid w:val="003A30E5"/>
    <w:rsid w:val="003A6ADF"/>
    <w:rsid w:val="003B5928"/>
    <w:rsid w:val="003C0406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6225"/>
    <w:rsid w:val="004726BC"/>
    <w:rsid w:val="00474105"/>
    <w:rsid w:val="00480E6E"/>
    <w:rsid w:val="00486277"/>
    <w:rsid w:val="0049238D"/>
    <w:rsid w:val="00494CF6"/>
    <w:rsid w:val="00495F8D"/>
    <w:rsid w:val="004A1FAE"/>
    <w:rsid w:val="004A26D1"/>
    <w:rsid w:val="004A32FF"/>
    <w:rsid w:val="004B06EB"/>
    <w:rsid w:val="004B6AD0"/>
    <w:rsid w:val="004C2D5D"/>
    <w:rsid w:val="004C33E1"/>
    <w:rsid w:val="004D7DF3"/>
    <w:rsid w:val="004E01EB"/>
    <w:rsid w:val="004E2794"/>
    <w:rsid w:val="00510392"/>
    <w:rsid w:val="00513E2A"/>
    <w:rsid w:val="00521F55"/>
    <w:rsid w:val="00536D5F"/>
    <w:rsid w:val="005655B9"/>
    <w:rsid w:val="00566A35"/>
    <w:rsid w:val="0056701E"/>
    <w:rsid w:val="005740D7"/>
    <w:rsid w:val="005A0F26"/>
    <w:rsid w:val="005A1B10"/>
    <w:rsid w:val="005A6850"/>
    <w:rsid w:val="005B1B1B"/>
    <w:rsid w:val="005C5932"/>
    <w:rsid w:val="005D3694"/>
    <w:rsid w:val="005D3CA7"/>
    <w:rsid w:val="005D4CC1"/>
    <w:rsid w:val="005F4B91"/>
    <w:rsid w:val="005F55D2"/>
    <w:rsid w:val="005F62CE"/>
    <w:rsid w:val="005F76C9"/>
    <w:rsid w:val="0062312F"/>
    <w:rsid w:val="00625F2C"/>
    <w:rsid w:val="006335AE"/>
    <w:rsid w:val="006618E9"/>
    <w:rsid w:val="00674EB5"/>
    <w:rsid w:val="00675F32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0FFB"/>
    <w:rsid w:val="0074403D"/>
    <w:rsid w:val="00746D44"/>
    <w:rsid w:val="007538DC"/>
    <w:rsid w:val="00757803"/>
    <w:rsid w:val="00761104"/>
    <w:rsid w:val="007734F3"/>
    <w:rsid w:val="0079206B"/>
    <w:rsid w:val="00796076"/>
    <w:rsid w:val="007C0566"/>
    <w:rsid w:val="007C606B"/>
    <w:rsid w:val="007E6A61"/>
    <w:rsid w:val="007F01C2"/>
    <w:rsid w:val="00801140"/>
    <w:rsid w:val="00803404"/>
    <w:rsid w:val="00834955"/>
    <w:rsid w:val="008451AB"/>
    <w:rsid w:val="00846C9D"/>
    <w:rsid w:val="0085425A"/>
    <w:rsid w:val="00855B59"/>
    <w:rsid w:val="00860461"/>
    <w:rsid w:val="0086487C"/>
    <w:rsid w:val="00870B20"/>
    <w:rsid w:val="00872C43"/>
    <w:rsid w:val="00881D1C"/>
    <w:rsid w:val="008829F8"/>
    <w:rsid w:val="00885897"/>
    <w:rsid w:val="008916E8"/>
    <w:rsid w:val="008A57B1"/>
    <w:rsid w:val="008A618E"/>
    <w:rsid w:val="008A6538"/>
    <w:rsid w:val="008B13EB"/>
    <w:rsid w:val="008B7614"/>
    <w:rsid w:val="008C7056"/>
    <w:rsid w:val="008F3B14"/>
    <w:rsid w:val="00901899"/>
    <w:rsid w:val="0090344B"/>
    <w:rsid w:val="00905715"/>
    <w:rsid w:val="0091321E"/>
    <w:rsid w:val="00913946"/>
    <w:rsid w:val="00926765"/>
    <w:rsid w:val="0092726B"/>
    <w:rsid w:val="009361BA"/>
    <w:rsid w:val="00944F78"/>
    <w:rsid w:val="009510E7"/>
    <w:rsid w:val="00952C89"/>
    <w:rsid w:val="009535B4"/>
    <w:rsid w:val="00954675"/>
    <w:rsid w:val="009571D8"/>
    <w:rsid w:val="009650EA"/>
    <w:rsid w:val="0097790C"/>
    <w:rsid w:val="0098506E"/>
    <w:rsid w:val="00991653"/>
    <w:rsid w:val="009A44CE"/>
    <w:rsid w:val="009B62D8"/>
    <w:rsid w:val="009C29B0"/>
    <w:rsid w:val="009C4DFC"/>
    <w:rsid w:val="009C6F99"/>
    <w:rsid w:val="009D44F8"/>
    <w:rsid w:val="009E3160"/>
    <w:rsid w:val="009E45CB"/>
    <w:rsid w:val="009F220C"/>
    <w:rsid w:val="009F3B05"/>
    <w:rsid w:val="009F4931"/>
    <w:rsid w:val="00A14534"/>
    <w:rsid w:val="00A16DAA"/>
    <w:rsid w:val="00A24162"/>
    <w:rsid w:val="00A25023"/>
    <w:rsid w:val="00A270EA"/>
    <w:rsid w:val="00A30275"/>
    <w:rsid w:val="00A313A7"/>
    <w:rsid w:val="00A34BA2"/>
    <w:rsid w:val="00A362D8"/>
    <w:rsid w:val="00A36F27"/>
    <w:rsid w:val="00A42E32"/>
    <w:rsid w:val="00A44E26"/>
    <w:rsid w:val="00A46E63"/>
    <w:rsid w:val="00A47280"/>
    <w:rsid w:val="00A51DC5"/>
    <w:rsid w:val="00A53DE1"/>
    <w:rsid w:val="00A615E1"/>
    <w:rsid w:val="00A755E8"/>
    <w:rsid w:val="00A93A5D"/>
    <w:rsid w:val="00AA4E18"/>
    <w:rsid w:val="00AB32F8"/>
    <w:rsid w:val="00AB610B"/>
    <w:rsid w:val="00AD360E"/>
    <w:rsid w:val="00AD40FB"/>
    <w:rsid w:val="00AD448D"/>
    <w:rsid w:val="00AD782D"/>
    <w:rsid w:val="00AE7650"/>
    <w:rsid w:val="00AF256D"/>
    <w:rsid w:val="00B055C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6D3"/>
    <w:rsid w:val="00BB4E51"/>
    <w:rsid w:val="00BC4EB8"/>
    <w:rsid w:val="00BD3920"/>
    <w:rsid w:val="00BD431F"/>
    <w:rsid w:val="00BE0B07"/>
    <w:rsid w:val="00BE423E"/>
    <w:rsid w:val="00BF61AC"/>
    <w:rsid w:val="00C03BCA"/>
    <w:rsid w:val="00C2477D"/>
    <w:rsid w:val="00C41D6D"/>
    <w:rsid w:val="00C47FA6"/>
    <w:rsid w:val="00C57FC6"/>
    <w:rsid w:val="00C66A7D"/>
    <w:rsid w:val="00C707E5"/>
    <w:rsid w:val="00C70FBA"/>
    <w:rsid w:val="00C779DA"/>
    <w:rsid w:val="00C814F7"/>
    <w:rsid w:val="00C917A9"/>
    <w:rsid w:val="00C91C2B"/>
    <w:rsid w:val="00CA3E62"/>
    <w:rsid w:val="00CA4B4D"/>
    <w:rsid w:val="00CB35C3"/>
    <w:rsid w:val="00CD323D"/>
    <w:rsid w:val="00CE2E2B"/>
    <w:rsid w:val="00CE4030"/>
    <w:rsid w:val="00CE64B3"/>
    <w:rsid w:val="00CF1A49"/>
    <w:rsid w:val="00CF79ED"/>
    <w:rsid w:val="00D00D2A"/>
    <w:rsid w:val="00D0630C"/>
    <w:rsid w:val="00D2339D"/>
    <w:rsid w:val="00D243A9"/>
    <w:rsid w:val="00D27D0B"/>
    <w:rsid w:val="00D305E5"/>
    <w:rsid w:val="00D37CD3"/>
    <w:rsid w:val="00D40AD7"/>
    <w:rsid w:val="00D64531"/>
    <w:rsid w:val="00D66A52"/>
    <w:rsid w:val="00D66EFA"/>
    <w:rsid w:val="00D72A2D"/>
    <w:rsid w:val="00D9521A"/>
    <w:rsid w:val="00DA3914"/>
    <w:rsid w:val="00DA58CA"/>
    <w:rsid w:val="00DA59AA"/>
    <w:rsid w:val="00DB6915"/>
    <w:rsid w:val="00DB7E1E"/>
    <w:rsid w:val="00DC1B78"/>
    <w:rsid w:val="00DC2A2F"/>
    <w:rsid w:val="00DC600B"/>
    <w:rsid w:val="00DE0FAA"/>
    <w:rsid w:val="00DE136D"/>
    <w:rsid w:val="00DE1F10"/>
    <w:rsid w:val="00DE5510"/>
    <w:rsid w:val="00DE6534"/>
    <w:rsid w:val="00DF4D6C"/>
    <w:rsid w:val="00E01923"/>
    <w:rsid w:val="00E10884"/>
    <w:rsid w:val="00E14498"/>
    <w:rsid w:val="00E179FF"/>
    <w:rsid w:val="00E2080E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5769"/>
    <w:rsid w:val="00EE2CA8"/>
    <w:rsid w:val="00EF17E8"/>
    <w:rsid w:val="00EF51D9"/>
    <w:rsid w:val="00F130DD"/>
    <w:rsid w:val="00F242D1"/>
    <w:rsid w:val="00F24884"/>
    <w:rsid w:val="00F476C4"/>
    <w:rsid w:val="00F61DF9"/>
    <w:rsid w:val="00F64AE3"/>
    <w:rsid w:val="00F808DD"/>
    <w:rsid w:val="00F81960"/>
    <w:rsid w:val="00F844B2"/>
    <w:rsid w:val="00F869C6"/>
    <w:rsid w:val="00F8769D"/>
    <w:rsid w:val="00F9350C"/>
    <w:rsid w:val="00F94EB5"/>
    <w:rsid w:val="00F9624D"/>
    <w:rsid w:val="00FB31C1"/>
    <w:rsid w:val="00FB58F2"/>
    <w:rsid w:val="00FC48C6"/>
    <w:rsid w:val="00FC6AEA"/>
    <w:rsid w:val="00FD3D13"/>
    <w:rsid w:val="00FE55A2"/>
    <w:rsid w:val="00FE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1A3C6"/>
  <w15:chartTrackingRefBased/>
  <w15:docId w15:val="{E6A255DC-DFCF-42BD-81CB-1816ED5D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Local\Packages\Microsoft.Office.Desktop_8wekyb3d8bbwe\LocalCache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BF692BD29E4B11A356A38C899B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5D9AA-C0B0-4DCA-A2FC-C40E95A359C8}"/>
      </w:docPartPr>
      <w:docPartBody>
        <w:p w:rsidR="00105CCB" w:rsidRDefault="0021425B">
          <w:pPr>
            <w:pStyle w:val="A7BF692BD29E4B11A356A38C899B02D1"/>
          </w:pPr>
          <w:r w:rsidRPr="00CF1A49">
            <w:t>·</w:t>
          </w:r>
        </w:p>
      </w:docPartBody>
    </w:docPart>
    <w:docPart>
      <w:docPartPr>
        <w:name w:val="E6469E169E6841CEAE9FF70AACCDF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BC9D9-808D-4D3D-8E5E-BBA76089FDB1}"/>
      </w:docPartPr>
      <w:docPartBody>
        <w:p w:rsidR="00105CCB" w:rsidRDefault="0021425B">
          <w:pPr>
            <w:pStyle w:val="E6469E169E6841CEAE9FF70AACCDFE3D"/>
          </w:pPr>
          <w:r w:rsidRPr="00CF1A49">
            <w:t>Experience</w:t>
          </w:r>
        </w:p>
      </w:docPartBody>
    </w:docPart>
    <w:docPart>
      <w:docPartPr>
        <w:name w:val="0FF80D9DE53F4015801699118C94D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1B93D-B49E-43E7-A772-60F911DC6C78}"/>
      </w:docPartPr>
      <w:docPartBody>
        <w:p w:rsidR="00105CCB" w:rsidRDefault="0021425B">
          <w:pPr>
            <w:pStyle w:val="0FF80D9DE53F4015801699118C94D169"/>
          </w:pPr>
          <w:r w:rsidRPr="00CF1A49">
            <w:t>Education</w:t>
          </w:r>
        </w:p>
      </w:docPartBody>
    </w:docPart>
    <w:docPart>
      <w:docPartPr>
        <w:name w:val="65C3B022FE324B3E88C5C2E7B99FC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9FD20-90AC-447F-8CAF-15BE40EF7035}"/>
      </w:docPartPr>
      <w:docPartBody>
        <w:p w:rsidR="00105CCB" w:rsidRDefault="0021425B">
          <w:pPr>
            <w:pStyle w:val="65C3B022FE324B3E88C5C2E7B99FCBD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25B"/>
    <w:rsid w:val="000E7761"/>
    <w:rsid w:val="00105CCB"/>
    <w:rsid w:val="0021425B"/>
    <w:rsid w:val="003479E1"/>
    <w:rsid w:val="00453793"/>
    <w:rsid w:val="00486E63"/>
    <w:rsid w:val="007C54F4"/>
    <w:rsid w:val="007E3626"/>
    <w:rsid w:val="00807000"/>
    <w:rsid w:val="00A54B56"/>
    <w:rsid w:val="00B40086"/>
    <w:rsid w:val="00BC10C1"/>
    <w:rsid w:val="00C82563"/>
    <w:rsid w:val="00D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7BF692BD29E4B11A356A38C899B02D1">
    <w:name w:val="A7BF692BD29E4B11A356A38C899B02D1"/>
  </w:style>
  <w:style w:type="paragraph" w:customStyle="1" w:styleId="E6469E169E6841CEAE9FF70AACCDFE3D">
    <w:name w:val="E6469E169E6841CEAE9FF70AACCDFE3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0FF80D9DE53F4015801699118C94D169">
    <w:name w:val="0FF80D9DE53F4015801699118C94D169"/>
  </w:style>
  <w:style w:type="paragraph" w:customStyle="1" w:styleId="65C3B022FE324B3E88C5C2E7B99FCBDB">
    <w:name w:val="65C3B022FE324B3E88C5C2E7B99FC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58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Withers</dc:creator>
  <cp:keywords/>
  <dc:description/>
  <cp:lastModifiedBy>Anthony Withers</cp:lastModifiedBy>
  <cp:revision>28</cp:revision>
  <dcterms:created xsi:type="dcterms:W3CDTF">2021-07-08T19:35:00Z</dcterms:created>
  <dcterms:modified xsi:type="dcterms:W3CDTF">2021-08-27T10:20:00Z</dcterms:modified>
  <cp:category/>
</cp:coreProperties>
</file>