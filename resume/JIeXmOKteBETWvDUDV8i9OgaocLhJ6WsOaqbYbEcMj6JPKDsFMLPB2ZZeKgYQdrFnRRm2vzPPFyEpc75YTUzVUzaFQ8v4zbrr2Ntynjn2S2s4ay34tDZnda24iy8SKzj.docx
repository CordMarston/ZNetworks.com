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E6A1C" w14:textId="77777777" w:rsidR="00B23F95" w:rsidRDefault="006C31CA">
      <w:pPr>
        <w:pStyle w:val="Heading1"/>
      </w:pPr>
      <w:r>
        <w:t>Objective</w:t>
      </w:r>
    </w:p>
    <w:p w14:paraId="4879AFA6" w14:textId="29810948" w:rsidR="00B23F95" w:rsidRDefault="00A9194B">
      <w:r>
        <w:t xml:space="preserve">Find a place to </w:t>
      </w:r>
      <w:r w:rsidR="00BC30AA">
        <w:t>utilize</w:t>
      </w:r>
      <w:r w:rsidR="00664788">
        <w:t xml:space="preserve"> my many skills</w:t>
      </w:r>
      <w:r>
        <w:t xml:space="preserve">, learn and accomplish all tasks </w:t>
      </w:r>
      <w:r w:rsidR="00664788">
        <w:t>ahead of me</w:t>
      </w:r>
      <w:r>
        <w:t>. Stand above the competition and excel in the workplace with hard work</w:t>
      </w:r>
      <w:r w:rsidR="00664788">
        <w:t>, ambition</w:t>
      </w:r>
      <w:r w:rsidR="00754D73">
        <w:t xml:space="preserve">, </w:t>
      </w:r>
      <w:r>
        <w:t>determinati</w:t>
      </w:r>
      <w:r w:rsidR="006C31CA">
        <w:t>on</w:t>
      </w:r>
      <w:r w:rsidR="00754D73">
        <w:t xml:space="preserve"> and Friendliness</w:t>
      </w:r>
    </w:p>
    <w:sdt>
      <w:sdtPr>
        <w:id w:val="1482146"/>
        <w:placeholder>
          <w:docPart w:val="228FBD7D288A4B19A38FB8246E0C2732"/>
        </w:placeholder>
        <w:temporary/>
        <w:showingPlcHdr/>
      </w:sdtPr>
      <w:sdtEndPr/>
      <w:sdtContent>
        <w:p w14:paraId="7F5452D6" w14:textId="77777777" w:rsidR="00B23F95" w:rsidRDefault="002A1BCD">
          <w:pPr>
            <w:pStyle w:val="Heading1"/>
          </w:pPr>
          <w:r>
            <w:t>Experience</w:t>
          </w:r>
        </w:p>
      </w:sdtContent>
    </w:sdt>
    <w:p w14:paraId="60FACC48" w14:textId="77777777" w:rsidR="00B23F95" w:rsidRDefault="00A9194B">
      <w:pPr>
        <w:pStyle w:val="Heading2"/>
      </w:pPr>
      <w:r>
        <w:t>Clover Park Technical College</w:t>
      </w:r>
    </w:p>
    <w:p w14:paraId="107BDFC5" w14:textId="3AA18B21" w:rsidR="00B23F95" w:rsidRDefault="00A9194B" w:rsidP="00A9194B">
      <w:r>
        <w:t>Dates June 2018-</w:t>
      </w:r>
      <w:r w:rsidR="009E52D9">
        <w:t>2020</w:t>
      </w:r>
    </w:p>
    <w:p w14:paraId="7B443479" w14:textId="6EC6BF65" w:rsidR="00A9194B" w:rsidRDefault="00A9194B" w:rsidP="00A9194B">
      <w:r>
        <w:t xml:space="preserve">Currently </w:t>
      </w:r>
      <w:r w:rsidR="00BC30AA">
        <w:t>learned</w:t>
      </w:r>
      <w:r>
        <w:t xml:space="preserve"> all the skills necessary to use in the workplace</w:t>
      </w:r>
      <w:r w:rsidR="009E52D9">
        <w:t xml:space="preserve"> willing to learn more.</w:t>
      </w:r>
    </w:p>
    <w:sdt>
      <w:sdtPr>
        <w:id w:val="1483710"/>
        <w:placeholder>
          <w:docPart w:val="3F8C22F6C06A4D828395EDEEDC4588F9"/>
        </w:placeholder>
        <w:temporary/>
        <w:showingPlcHdr/>
      </w:sdtPr>
      <w:sdtEndPr/>
      <w:sdtContent>
        <w:p w14:paraId="029DF0BC" w14:textId="77777777" w:rsidR="00B23F95" w:rsidRDefault="002A1BCD">
          <w:pPr>
            <w:pStyle w:val="Heading1"/>
          </w:pPr>
          <w:r>
            <w:t>Education</w:t>
          </w:r>
        </w:p>
      </w:sdtContent>
    </w:sdt>
    <w:p w14:paraId="002909A2" w14:textId="77777777" w:rsidR="00B23F95" w:rsidRDefault="00A9194B">
      <w:pPr>
        <w:pStyle w:val="Heading2"/>
      </w:pPr>
      <w:r>
        <w:t>Clover Park Technical College</w:t>
      </w:r>
      <w:r w:rsidR="006C31CA">
        <w:t xml:space="preserve"> 2018-2020</w:t>
      </w:r>
    </w:p>
    <w:p w14:paraId="41633B35" w14:textId="105A76F4" w:rsidR="00A9194B" w:rsidRDefault="00A9194B" w:rsidP="00A9194B">
      <w:pPr>
        <w:pStyle w:val="ListParagraph"/>
        <w:numPr>
          <w:ilvl w:val="0"/>
          <w:numId w:val="6"/>
        </w:numPr>
      </w:pPr>
      <w:r>
        <w:t xml:space="preserve">Consistently made the </w:t>
      </w:r>
      <w:r w:rsidR="00BC30AA">
        <w:t>Dean’s</w:t>
      </w:r>
      <w:r>
        <w:t xml:space="preserve"> list / Presidents list with a 3.9 - 4.0 for all</w:t>
      </w:r>
      <w:r w:rsidR="00CC09E4">
        <w:t xml:space="preserve"> Quarters of schooling.</w:t>
      </w:r>
    </w:p>
    <w:p w14:paraId="16E3494D" w14:textId="77777777" w:rsidR="006C31CA" w:rsidRDefault="006C31CA" w:rsidP="006C31CA">
      <w:pPr>
        <w:pStyle w:val="ListParagraph"/>
        <w:numPr>
          <w:ilvl w:val="0"/>
          <w:numId w:val="6"/>
        </w:numPr>
      </w:pPr>
      <w:r>
        <w:t>Learned basic computer hardware and how to troubleshoot and support components of a system</w:t>
      </w:r>
    </w:p>
    <w:p w14:paraId="287FCB84" w14:textId="77777777" w:rsidR="006C31CA" w:rsidRDefault="006C31CA" w:rsidP="006C31CA">
      <w:pPr>
        <w:pStyle w:val="ListParagraph"/>
        <w:numPr>
          <w:ilvl w:val="0"/>
          <w:numId w:val="6"/>
        </w:numPr>
      </w:pPr>
      <w:r>
        <w:t>Disassembled and reassembled desktop systems to diagnose symptoms and parts</w:t>
      </w:r>
    </w:p>
    <w:p w14:paraId="49AF57CD" w14:textId="77777777" w:rsidR="006C31CA" w:rsidRDefault="006C31CA" w:rsidP="006C31CA">
      <w:pPr>
        <w:pStyle w:val="ListParagraph"/>
        <w:numPr>
          <w:ilvl w:val="0"/>
          <w:numId w:val="6"/>
        </w:numPr>
      </w:pPr>
      <w:r>
        <w:t>Tested various components and peripherals for errors and replaced them as necessary; such as memory, power supplies and video cards</w:t>
      </w:r>
    </w:p>
    <w:p w14:paraId="66C82CEF" w14:textId="77777777" w:rsidR="006C31CA" w:rsidRDefault="006C31CA" w:rsidP="006C31CA">
      <w:pPr>
        <w:pStyle w:val="ListParagraph"/>
        <w:numPr>
          <w:ilvl w:val="0"/>
          <w:numId w:val="6"/>
        </w:numPr>
      </w:pPr>
      <w:r>
        <w:t>Managed virtual machines using Hyper-V, Virtual Box, VMWare, VM workstations</w:t>
      </w:r>
    </w:p>
    <w:p w14:paraId="2870C862" w14:textId="77777777" w:rsidR="006C31CA" w:rsidRDefault="006C31CA" w:rsidP="006C31CA">
      <w:pPr>
        <w:pStyle w:val="ListParagraph"/>
        <w:numPr>
          <w:ilvl w:val="0"/>
          <w:numId w:val="6"/>
        </w:numPr>
      </w:pPr>
      <w:r>
        <w:t>Configured Windows hardware and applications</w:t>
      </w:r>
    </w:p>
    <w:p w14:paraId="09C41F3D" w14:textId="77777777" w:rsidR="006C31CA" w:rsidRDefault="006C31CA" w:rsidP="006C31CA">
      <w:pPr>
        <w:pStyle w:val="ListParagraph"/>
        <w:numPr>
          <w:ilvl w:val="0"/>
          <w:numId w:val="6"/>
        </w:numPr>
      </w:pPr>
      <w:r>
        <w:t>Verified network connectivity on windows platforms</w:t>
      </w:r>
    </w:p>
    <w:p w14:paraId="43EF0D26" w14:textId="764AA988" w:rsidR="00B23F95" w:rsidRDefault="006C31CA" w:rsidP="006C31CA">
      <w:pPr>
        <w:pStyle w:val="ListParagraph"/>
        <w:numPr>
          <w:ilvl w:val="0"/>
          <w:numId w:val="6"/>
        </w:numPr>
      </w:pPr>
      <w:r>
        <w:t xml:space="preserve">Customized a Windows 10 Image, then prepared the image for capture using </w:t>
      </w:r>
      <w:r w:rsidR="00CC09E4">
        <w:t>S</w:t>
      </w:r>
      <w:r>
        <w:t>ysprep</w:t>
      </w:r>
    </w:p>
    <w:p w14:paraId="44D8482A" w14:textId="77777777" w:rsidR="006C31CA" w:rsidRDefault="006C31CA" w:rsidP="006C31CA">
      <w:pPr>
        <w:pStyle w:val="ListParagraph"/>
        <w:numPr>
          <w:ilvl w:val="0"/>
          <w:numId w:val="6"/>
        </w:numPr>
      </w:pPr>
      <w:r>
        <w:t>Many more skills were used and learned, feel free to ask for further skill sets</w:t>
      </w:r>
    </w:p>
    <w:p w14:paraId="34AD3B54" w14:textId="77777777" w:rsidR="00BC30AA" w:rsidRDefault="00BC30AA" w:rsidP="00BC30AA"/>
    <w:p w14:paraId="6CC87EC6" w14:textId="0B7D25CF" w:rsidR="00BC30AA" w:rsidRDefault="00BC30AA" w:rsidP="00BC30AA">
      <w:pPr>
        <w:pStyle w:val="Heading2"/>
      </w:pPr>
      <w:r>
        <w:t>Clover Park Technical College 2013-2015</w:t>
      </w:r>
    </w:p>
    <w:p w14:paraId="18467D80" w14:textId="7D9C13DC" w:rsidR="00BC30AA" w:rsidRDefault="00BC30AA" w:rsidP="00BC30AA">
      <w:r>
        <w:t>Architectural Engineering &amp; Design</w:t>
      </w:r>
    </w:p>
    <w:p w14:paraId="67B2D66E" w14:textId="1AA6C710" w:rsidR="00BC30AA" w:rsidRDefault="00BC30AA" w:rsidP="00BC30AA">
      <w:pPr>
        <w:pStyle w:val="ListParagraph"/>
        <w:numPr>
          <w:ilvl w:val="0"/>
          <w:numId w:val="9"/>
        </w:numPr>
      </w:pPr>
      <w:r>
        <w:t>Use of AutoCAD and Revit along with other 3D Computer Programs</w:t>
      </w:r>
    </w:p>
    <w:p w14:paraId="2AC7F79B" w14:textId="174FFE5B" w:rsidR="00BC30AA" w:rsidRDefault="00BC30AA" w:rsidP="00BC30AA">
      <w:pPr>
        <w:pStyle w:val="ListParagraph"/>
        <w:numPr>
          <w:ilvl w:val="0"/>
          <w:numId w:val="9"/>
        </w:numPr>
      </w:pPr>
      <w:r>
        <w:t>Sketching and drawing of plans and blue prints</w:t>
      </w:r>
    </w:p>
    <w:p w14:paraId="34814F01" w14:textId="57C8A872" w:rsidR="00BC30AA" w:rsidRDefault="00BC30AA" w:rsidP="00BC30AA">
      <w:pPr>
        <w:pStyle w:val="ListParagraph"/>
        <w:numPr>
          <w:ilvl w:val="0"/>
          <w:numId w:val="9"/>
        </w:numPr>
      </w:pPr>
      <w:r>
        <w:t>Mathematical strong suits</w:t>
      </w:r>
    </w:p>
    <w:p w14:paraId="47F304E4" w14:textId="58B1F402" w:rsidR="00BC30AA" w:rsidRDefault="00BC30AA" w:rsidP="00BC30AA">
      <w:pPr>
        <w:pStyle w:val="ListParagraph"/>
        <w:numPr>
          <w:ilvl w:val="0"/>
          <w:numId w:val="9"/>
        </w:numPr>
      </w:pPr>
      <w:r>
        <w:t>Computer usage and knowledge</w:t>
      </w:r>
    </w:p>
    <w:p w14:paraId="38555989" w14:textId="77777777" w:rsidR="006C31CA" w:rsidRDefault="006C31CA" w:rsidP="006C31CA">
      <w:pPr>
        <w:pStyle w:val="Heading1"/>
      </w:pPr>
      <w:r>
        <w:t>Strong Suits</w:t>
      </w:r>
    </w:p>
    <w:p w14:paraId="3D58B449" w14:textId="77777777" w:rsidR="006C31CA" w:rsidRDefault="006C31CA" w:rsidP="006C31CA">
      <w:r>
        <w:t>Hard worker</w:t>
      </w:r>
    </w:p>
    <w:p w14:paraId="0F09345B" w14:textId="77777777" w:rsidR="006C31CA" w:rsidRDefault="006C31CA" w:rsidP="006C31CA">
      <w:r>
        <w:t>Ambitious Go-Getter</w:t>
      </w:r>
    </w:p>
    <w:p w14:paraId="6F2A46BF" w14:textId="77777777" w:rsidR="006C31CA" w:rsidRDefault="006C31CA" w:rsidP="006C31CA">
      <w:r>
        <w:t>Solo Work (Hands On)</w:t>
      </w:r>
    </w:p>
    <w:p w14:paraId="634961AE" w14:textId="11352ED0" w:rsidR="00BC30AA" w:rsidRPr="006C31CA" w:rsidRDefault="00F91983" w:rsidP="006C31CA">
      <w:r>
        <w:t>Technology</w:t>
      </w:r>
    </w:p>
    <w:sdt>
      <w:sdtPr>
        <w:id w:val="1484071"/>
        <w:placeholder>
          <w:docPart w:val="65783C5043514772826200F524ADAD43"/>
        </w:placeholder>
        <w:temporary/>
        <w:showingPlcHdr/>
      </w:sdtPr>
      <w:sdtEndPr/>
      <w:sdtContent>
        <w:p w14:paraId="5B4013B1" w14:textId="77777777" w:rsidR="00B23F95" w:rsidRDefault="002A1BCD">
          <w:pPr>
            <w:pStyle w:val="Heading1"/>
          </w:pPr>
          <w:r>
            <w:t>References</w:t>
          </w:r>
        </w:p>
      </w:sdtContent>
    </w:sdt>
    <w:p w14:paraId="44405933" w14:textId="77777777" w:rsidR="00B23F95" w:rsidRDefault="006C31CA">
      <w:pPr>
        <w:pStyle w:val="Heading2"/>
      </w:pPr>
      <w:r>
        <w:t>First Name, Last Name - Workplace</w:t>
      </w:r>
    </w:p>
    <w:p w14:paraId="73AAC294" w14:textId="77777777" w:rsidR="00A9194B" w:rsidRDefault="00A9194B">
      <w:r>
        <w:t>Cell: XXX.XXX.XXXX</w:t>
      </w:r>
    </w:p>
    <w:p w14:paraId="78F7ABC9" w14:textId="77777777" w:rsidR="00A9194B" w:rsidRDefault="006C31CA" w:rsidP="00A9194B">
      <w:pPr>
        <w:pStyle w:val="Heading2"/>
      </w:pPr>
      <w:r>
        <w:t>First Name, Last Name - Workplace</w:t>
      </w:r>
    </w:p>
    <w:p w14:paraId="50864052" w14:textId="77777777" w:rsidR="006C31CA" w:rsidRPr="00A9194B" w:rsidRDefault="00A9194B" w:rsidP="00A9194B">
      <w:r>
        <w:t>Cell: XXX.XXX.XXXX</w:t>
      </w:r>
    </w:p>
    <w:sectPr w:rsidR="006C31CA" w:rsidRPr="00A9194B">
      <w:headerReference w:type="default" r:id="rId7"/>
      <w:footerReference w:type="default" r:id="rId8"/>
      <w:headerReference w:type="first" r:id="rId9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7A9D1" w14:textId="77777777" w:rsidR="000B07C1" w:rsidRDefault="000B07C1">
      <w:pPr>
        <w:spacing w:line="240" w:lineRule="auto"/>
      </w:pPr>
      <w:r>
        <w:separator/>
      </w:r>
    </w:p>
  </w:endnote>
  <w:endnote w:type="continuationSeparator" w:id="0">
    <w:p w14:paraId="013665FB" w14:textId="77777777" w:rsidR="000B07C1" w:rsidRDefault="000B07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87519"/>
      <w:docPartObj>
        <w:docPartGallery w:val="Page Numbers (Bottom of Page)"/>
        <w:docPartUnique/>
      </w:docPartObj>
    </w:sdtPr>
    <w:sdtEndPr/>
    <w:sdtContent>
      <w:p w14:paraId="162F77BA" w14:textId="77777777" w:rsidR="00B23F95" w:rsidRDefault="002A1BC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0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66D1A" w14:textId="77777777" w:rsidR="000B07C1" w:rsidRDefault="000B07C1">
      <w:pPr>
        <w:spacing w:line="240" w:lineRule="auto"/>
      </w:pPr>
      <w:r>
        <w:separator/>
      </w:r>
    </w:p>
  </w:footnote>
  <w:footnote w:type="continuationSeparator" w:id="0">
    <w:p w14:paraId="66FA7090" w14:textId="77777777" w:rsidR="000B07C1" w:rsidRDefault="000B07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6D19E" w14:textId="21A67B67" w:rsidR="001F2E8A" w:rsidRDefault="002A1BCD" w:rsidP="001F2E8A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1500CB8D" wp14:editId="5A8DAB26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2CD3AD8C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" filled="f" strokecolor="#bfbfbf [2412]" strokeweight=".25pt"/>
              <w10:wrap anchorx="page" anchory="page"/>
              <w10:anchorlock/>
            </v:group>
          </w:pict>
        </mc:Fallback>
      </mc:AlternateContent>
    </w:r>
  </w:p>
  <w:p w14:paraId="7EADBA7A" w14:textId="7E64440C" w:rsidR="00B23F95" w:rsidRDefault="00B23F95">
    <w:pPr>
      <w:pStyle w:val="ContactInf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1C90A" w14:textId="77777777" w:rsidR="00B23F95" w:rsidRDefault="002A1BCD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07EBC339" wp14:editId="7AAD233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3CB94E33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t6cLGHUGAACnFAAADgAAAAAA&#10;AAAAAAAAAAAuAgAAZHJzL2Uyb0RvYy54bWxQSwECLQAUAAYACAAAACEA6yx0u98AAAAIAQAADwAA&#10;AAAAAAAAAAAAAADPCAAAZHJzL2Rvd25yZXYueG1sUEsFBgAAAAAEAAQA8wAAANsJ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A9194B">
      <w:t>Derek Geers</w:t>
    </w:r>
  </w:p>
  <w:p w14:paraId="457A5901" w14:textId="03238672" w:rsidR="00B23F95" w:rsidRDefault="001F2E8A" w:rsidP="001F2E8A">
    <w:pPr>
      <w:pStyle w:val="ContactInfo"/>
    </w:pPr>
    <w:r>
      <w:rPr>
        <w:rStyle w:val="ContactInfoChar"/>
      </w:rPr>
      <w:t>Cell Phone:</w:t>
    </w:r>
    <w:r w:rsidR="00A9194B">
      <w:rPr>
        <w:rStyle w:val="ContactInfoChar"/>
      </w:rPr>
      <w:t xml:space="preserve"> 253.620.0005</w:t>
    </w:r>
  </w:p>
  <w:p w14:paraId="57DD222D" w14:textId="28E11C1D" w:rsidR="00664788" w:rsidRDefault="000B07C1" w:rsidP="00EB17C4">
    <w:pPr>
      <w:pStyle w:val="ContactInfo"/>
    </w:pPr>
    <w:hyperlink r:id="rId1" w:history="1">
      <w:r w:rsidR="00664788" w:rsidRPr="0074799A">
        <w:rPr>
          <w:rStyle w:val="Hyperlink"/>
        </w:rPr>
        <w:t>DGeers17@gmail.com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0827"/>
    <w:multiLevelType w:val="hybridMultilevel"/>
    <w:tmpl w:val="FE72E164"/>
    <w:lvl w:ilvl="0" w:tplc="243ED8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E0261"/>
    <w:multiLevelType w:val="hybridMultilevel"/>
    <w:tmpl w:val="88FCCE14"/>
    <w:lvl w:ilvl="0" w:tplc="FAF2C4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D378C"/>
    <w:multiLevelType w:val="hybridMultilevel"/>
    <w:tmpl w:val="763C3848"/>
    <w:lvl w:ilvl="0" w:tplc="50089D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B4D11"/>
    <w:multiLevelType w:val="hybridMultilevel"/>
    <w:tmpl w:val="9112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94B"/>
    <w:rsid w:val="00001613"/>
    <w:rsid w:val="00037DF7"/>
    <w:rsid w:val="0004653C"/>
    <w:rsid w:val="000B07C1"/>
    <w:rsid w:val="001F2E8A"/>
    <w:rsid w:val="002A1BCD"/>
    <w:rsid w:val="00571C85"/>
    <w:rsid w:val="005B6E13"/>
    <w:rsid w:val="00664788"/>
    <w:rsid w:val="006C31CA"/>
    <w:rsid w:val="00754D73"/>
    <w:rsid w:val="007872A1"/>
    <w:rsid w:val="007E2CDE"/>
    <w:rsid w:val="009E52D9"/>
    <w:rsid w:val="00A9194B"/>
    <w:rsid w:val="00B23F95"/>
    <w:rsid w:val="00BC30AA"/>
    <w:rsid w:val="00CC09E4"/>
    <w:rsid w:val="00D0551D"/>
    <w:rsid w:val="00E04834"/>
    <w:rsid w:val="00EB17C4"/>
    <w:rsid w:val="00F9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E3B68"/>
  <w15:docId w15:val="{315125F1-7887-4A7D-8B48-BC066125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1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A919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C31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478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4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Geers17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rek\AppData\Roaming\Microsoft\Templates\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28FBD7D288A4B19A38FB8246E0C2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D6179-BF03-4C13-8453-07A5847B339C}"/>
      </w:docPartPr>
      <w:docPartBody>
        <w:p w:rsidR="00F51434" w:rsidRDefault="0055021B">
          <w:pPr>
            <w:pStyle w:val="228FBD7D288A4B19A38FB8246E0C2732"/>
          </w:pPr>
          <w:r>
            <w:t>Experience</w:t>
          </w:r>
        </w:p>
      </w:docPartBody>
    </w:docPart>
    <w:docPart>
      <w:docPartPr>
        <w:name w:val="3F8C22F6C06A4D828395EDEEDC458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BDE47-F478-4572-81A9-3025F539DF4E}"/>
      </w:docPartPr>
      <w:docPartBody>
        <w:p w:rsidR="00F51434" w:rsidRDefault="0055021B">
          <w:pPr>
            <w:pStyle w:val="3F8C22F6C06A4D828395EDEEDC4588F9"/>
          </w:pPr>
          <w:r>
            <w:t>Education</w:t>
          </w:r>
        </w:p>
      </w:docPartBody>
    </w:docPart>
    <w:docPart>
      <w:docPartPr>
        <w:name w:val="65783C5043514772826200F524ADA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7E2A5-BB8A-4E75-BFEE-EDFD7B43B94A}"/>
      </w:docPartPr>
      <w:docPartBody>
        <w:p w:rsidR="00F51434" w:rsidRDefault="0055021B">
          <w:pPr>
            <w:pStyle w:val="65783C5043514772826200F524ADAD43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21B"/>
    <w:rsid w:val="001069AD"/>
    <w:rsid w:val="00363517"/>
    <w:rsid w:val="0055021B"/>
    <w:rsid w:val="00CA57C7"/>
    <w:rsid w:val="00F26987"/>
    <w:rsid w:val="00F5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945CE5C8354A829AF397A9CA5EA36E">
    <w:name w:val="87945CE5C8354A829AF397A9CA5EA36E"/>
  </w:style>
  <w:style w:type="paragraph" w:customStyle="1" w:styleId="2345EA25615E4A0F9BB4C61B07EE1348">
    <w:name w:val="2345EA25615E4A0F9BB4C61B07EE1348"/>
  </w:style>
  <w:style w:type="paragraph" w:customStyle="1" w:styleId="228FBD7D288A4B19A38FB8246E0C2732">
    <w:name w:val="228FBD7D288A4B19A38FB8246E0C2732"/>
  </w:style>
  <w:style w:type="paragraph" w:customStyle="1" w:styleId="DE98BE120B784BE7BD6D390AC2DC3CA0">
    <w:name w:val="DE98BE120B784BE7BD6D390AC2DC3CA0"/>
  </w:style>
  <w:style w:type="paragraph" w:customStyle="1" w:styleId="AED8F6FBD7974AA1ADC31E458377231C">
    <w:name w:val="AED8F6FBD7974AA1ADC31E458377231C"/>
  </w:style>
  <w:style w:type="paragraph" w:customStyle="1" w:styleId="933A5D1278944E03B48D5BB9063D8FD1">
    <w:name w:val="933A5D1278944E03B48D5BB9063D8FD1"/>
  </w:style>
  <w:style w:type="paragraph" w:customStyle="1" w:styleId="7D791538625E4162BE378B482C70911D">
    <w:name w:val="7D791538625E4162BE378B482C70911D"/>
  </w:style>
  <w:style w:type="paragraph" w:customStyle="1" w:styleId="D5409AD5272B474782346E79E89D28D7">
    <w:name w:val="D5409AD5272B474782346E79E89D28D7"/>
  </w:style>
  <w:style w:type="paragraph" w:customStyle="1" w:styleId="FBF86BC0EFD84D0190FDF3BF452A02D5">
    <w:name w:val="FBF86BC0EFD84D0190FDF3BF452A02D5"/>
  </w:style>
  <w:style w:type="paragraph" w:customStyle="1" w:styleId="3F8C22F6C06A4D828395EDEEDC4588F9">
    <w:name w:val="3F8C22F6C06A4D828395EDEEDC4588F9"/>
  </w:style>
  <w:style w:type="paragraph" w:customStyle="1" w:styleId="FFA426C6873B4FE6BF554F934F50331E">
    <w:name w:val="FFA426C6873B4FE6BF554F934F50331E"/>
  </w:style>
  <w:style w:type="paragraph" w:customStyle="1" w:styleId="830C894F68514B4B97BA7C50C3CF1663">
    <w:name w:val="830C894F68514B4B97BA7C50C3CF1663"/>
  </w:style>
  <w:style w:type="paragraph" w:customStyle="1" w:styleId="FB85F50C2E1240B0AFBE34119427A940">
    <w:name w:val="FB85F50C2E1240B0AFBE34119427A940"/>
  </w:style>
  <w:style w:type="paragraph" w:customStyle="1" w:styleId="7942FE389DDA4CCEB6A09D6277A365A4">
    <w:name w:val="7942FE389DDA4CCEB6A09D6277A365A4"/>
  </w:style>
  <w:style w:type="paragraph" w:customStyle="1" w:styleId="65783C5043514772826200F524ADAD43">
    <w:name w:val="65783C5043514772826200F524ADAD43"/>
  </w:style>
  <w:style w:type="paragraph" w:customStyle="1" w:styleId="FEF9DB362E5D42A9AD401A030F222839">
    <w:name w:val="FEF9DB362E5D42A9AD401A030F222839"/>
  </w:style>
  <w:style w:type="paragraph" w:customStyle="1" w:styleId="DDBEC72CA1604AF8A6501DE75E3EEE38">
    <w:name w:val="DDBEC72CA1604AF8A6501DE75E3EEE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resume.dotx</Template>
  <TotalTime>56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Derek Geers</dc:creator>
  <cp:keywords/>
  <cp:lastModifiedBy>Derek Geers</cp:lastModifiedBy>
  <cp:revision>26</cp:revision>
  <dcterms:created xsi:type="dcterms:W3CDTF">2020-01-07T00:57:00Z</dcterms:created>
  <dcterms:modified xsi:type="dcterms:W3CDTF">2020-08-07T17:28:00Z</dcterms:modified>
  <cp:version/>
</cp:coreProperties>
</file>