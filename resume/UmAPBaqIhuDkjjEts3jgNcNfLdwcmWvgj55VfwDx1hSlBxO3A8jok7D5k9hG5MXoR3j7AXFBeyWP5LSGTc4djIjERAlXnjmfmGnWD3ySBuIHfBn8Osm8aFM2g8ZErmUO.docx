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14E031" w14:textId="724A6477" w:rsidR="002F4F0D" w:rsidRDefault="000A7C39">
      <w:pPr>
        <w:pStyle w:val="Name"/>
      </w:pPr>
      <w:r>
        <w:t xml:space="preserve">juan Delgadillo </w:t>
      </w:r>
    </w:p>
    <w:p w14:paraId="7125D2FB" w14:textId="77777777" w:rsidR="00742EAA" w:rsidRDefault="00742EAA" w:rsidP="004136E2">
      <w:pPr>
        <w:pStyle w:val="ContactInfo"/>
        <w:numPr>
          <w:ilvl w:val="0"/>
          <w:numId w:val="16"/>
        </w:numPr>
      </w:pPr>
      <w:r>
        <w:t xml:space="preserve"> </w:t>
      </w:r>
      <w:r w:rsidR="00911D6A">
        <w:t xml:space="preserve">Costa Palma </w:t>
      </w:r>
      <w:r w:rsidR="00E953EB">
        <w:t xml:space="preserve">Ave.- </w:t>
      </w:r>
      <w:r w:rsidR="000B2DE0">
        <w:t>North Las Vegas ,NV</w:t>
      </w:r>
      <w:r w:rsidR="004136E2">
        <w:t xml:space="preserve"> 89031</w:t>
      </w:r>
      <w:r>
        <w:t xml:space="preserve">           </w:t>
      </w:r>
    </w:p>
    <w:p w14:paraId="20E9838E" w14:textId="0B55AEF6" w:rsidR="002F4F0D" w:rsidRDefault="000B2DE0" w:rsidP="00742EAA">
      <w:pPr>
        <w:pStyle w:val="ContactInfo"/>
        <w:ind w:left="360"/>
      </w:pPr>
      <w:r>
        <w:t>Jcd2567@gmail.com</w:t>
      </w:r>
    </w:p>
    <w:sdt>
      <w:sdtPr>
        <w:id w:val="-1179423465"/>
        <w:placeholder>
          <w:docPart w:val="6517F041B8CA25408A2A506F4606B7C4"/>
        </w:placeholder>
        <w:temporary/>
        <w:showingPlcHdr/>
        <w15:appearance w15:val="hidden"/>
      </w:sdtPr>
      <w:sdtEndPr/>
      <w:sdtContent>
        <w:p w14:paraId="3968AA90" w14:textId="77777777" w:rsidR="002F4F0D" w:rsidRDefault="00E717F9">
          <w:pPr>
            <w:pStyle w:val="Heading1"/>
          </w:pPr>
          <w:r>
            <w:t>Objective</w:t>
          </w:r>
        </w:p>
      </w:sdtContent>
    </w:sdt>
    <w:p w14:paraId="13102E05" w14:textId="34EB2AE3" w:rsidR="00B429DF" w:rsidRDefault="00B429DF" w:rsidP="00641A19">
      <w:pPr>
        <w:spacing w:line="240" w:lineRule="auto"/>
      </w:pPr>
      <w:r>
        <w:t>Substantial experience and outstanding skills in Customer Service, accustomed</w:t>
      </w:r>
      <w:r w:rsidR="00D73733">
        <w:t xml:space="preserve"> </w:t>
      </w:r>
      <w:r>
        <w:t>to working in fast paced environment with the ability to think quickly, work well</w:t>
      </w:r>
      <w:r w:rsidR="00B74A37">
        <w:t xml:space="preserve"> </w:t>
      </w:r>
      <w:r>
        <w:t>with others and successfully handle difficult customers. I can be expected to</w:t>
      </w:r>
      <w:r w:rsidR="00B74A37">
        <w:t xml:space="preserve"> </w:t>
      </w:r>
      <w:r>
        <w:t>exercise good judgment based on company objectives, adhere to business ethics</w:t>
      </w:r>
      <w:r w:rsidR="00B74A37">
        <w:t xml:space="preserve"> </w:t>
      </w:r>
      <w:r>
        <w:t>and fair play. I'm bilingual in Spanish, I have experience in keyboarding, Ten-Key</w:t>
      </w:r>
      <w:r w:rsidR="009B4B45">
        <w:t xml:space="preserve"> and</w:t>
      </w:r>
      <w:r w:rsidR="00D41A59" w:rsidRPr="00D41A59">
        <w:t xml:space="preserve"> </w:t>
      </w:r>
      <w:r w:rsidR="00D41A59">
        <w:t>extensive</w:t>
      </w:r>
      <w:r w:rsidR="009B4B45">
        <w:t xml:space="preserve"> computer</w:t>
      </w:r>
      <w:r w:rsidR="006041A1">
        <w:t xml:space="preserve"> </w:t>
      </w:r>
      <w:r w:rsidR="009B4B45">
        <w:t xml:space="preserve">knowledge. </w:t>
      </w:r>
    </w:p>
    <w:p w14:paraId="42A64DAF" w14:textId="71114720" w:rsidR="002F4F0D" w:rsidRDefault="00B429DF">
      <w:pPr>
        <w:pStyle w:val="Heading1"/>
      </w:pPr>
      <w:r>
        <w:t xml:space="preserve"> </w:t>
      </w:r>
    </w:p>
    <w:sdt>
      <w:sdtPr>
        <w:id w:val="1728489637"/>
        <w:placeholder>
          <w:docPart w:val="36D4E9C5290B8246A8EDD74661122609"/>
        </w:placeholder>
        <w:temporary/>
        <w:showingPlcHdr/>
        <w15:appearance w15:val="hidden"/>
      </w:sdtPr>
      <w:sdtEndPr/>
      <w:sdtContent>
        <w:p w14:paraId="722410E7" w14:textId="77777777" w:rsidR="002F4F0D" w:rsidRDefault="00E717F9">
          <w:pPr>
            <w:pStyle w:val="Heading1"/>
          </w:pPr>
          <w:r>
            <w:t>Experience</w:t>
          </w:r>
        </w:p>
      </w:sdtContent>
    </w:sdt>
    <w:p w14:paraId="664C4915" w14:textId="271F9DFB" w:rsidR="00D41A59" w:rsidRDefault="00D41A59">
      <w:pPr>
        <w:rPr>
          <w:b/>
        </w:rPr>
      </w:pPr>
      <w:r>
        <w:rPr>
          <w:b/>
        </w:rPr>
        <w:t xml:space="preserve">Clark County School District </w:t>
      </w:r>
      <w:r w:rsidR="002441FD">
        <w:rPr>
          <w:b/>
        </w:rPr>
        <w:t xml:space="preserve">- </w:t>
      </w:r>
      <w:bookmarkStart w:id="0" w:name="_GoBack"/>
      <w:bookmarkEnd w:id="0"/>
      <w:r w:rsidR="002441FD">
        <w:rPr>
          <w:b/>
        </w:rPr>
        <w:t>09/20-Current</w:t>
      </w:r>
    </w:p>
    <w:p w14:paraId="1E929ACC" w14:textId="46B0E05B" w:rsidR="00D41A59" w:rsidRDefault="00D41A59">
      <w:pPr>
        <w:rPr>
          <w:b/>
        </w:rPr>
      </w:pPr>
      <w:r>
        <w:rPr>
          <w:b/>
        </w:rPr>
        <w:t xml:space="preserve">Physical Education Instructional Assistant </w:t>
      </w:r>
    </w:p>
    <w:p w14:paraId="071192A4" w14:textId="77777777" w:rsidR="002441FD" w:rsidRPr="002441FD" w:rsidRDefault="002441FD" w:rsidP="002441FD">
      <w:pPr>
        <w:pStyle w:val="ListParagraph"/>
        <w:numPr>
          <w:ilvl w:val="0"/>
          <w:numId w:val="20"/>
        </w:numPr>
        <w:rPr>
          <w:b/>
        </w:rPr>
      </w:pPr>
      <w:r>
        <w:t xml:space="preserve">Assist the physical education teacher in performing specific duties as assigned or undertaking specialized tasks. </w:t>
      </w:r>
    </w:p>
    <w:p w14:paraId="4972E90B" w14:textId="4A9C297C" w:rsidR="002441FD" w:rsidRPr="002441FD" w:rsidRDefault="002441FD" w:rsidP="002441FD">
      <w:pPr>
        <w:pStyle w:val="ListParagraph"/>
        <w:numPr>
          <w:ilvl w:val="0"/>
          <w:numId w:val="20"/>
        </w:numPr>
        <w:rPr>
          <w:b/>
        </w:rPr>
      </w:pPr>
      <w:r>
        <w:t xml:space="preserve">Assist in establishing and maintaining standards of student behavior. </w:t>
      </w:r>
    </w:p>
    <w:p w14:paraId="1482C0FA" w14:textId="5A2CFF3E" w:rsidR="002441FD" w:rsidRPr="002441FD" w:rsidRDefault="002441FD" w:rsidP="002441FD">
      <w:pPr>
        <w:pStyle w:val="ListParagraph"/>
        <w:numPr>
          <w:ilvl w:val="0"/>
          <w:numId w:val="20"/>
        </w:numPr>
        <w:rPr>
          <w:b/>
        </w:rPr>
      </w:pPr>
      <w:r>
        <w:t xml:space="preserve"> Assist the physical education teacher in creating an environment that is conducive to learning and appropriate to the maturity and interests of the students. </w:t>
      </w:r>
    </w:p>
    <w:p w14:paraId="2F27FBB1" w14:textId="50D2D37C" w:rsidR="002441FD" w:rsidRPr="002441FD" w:rsidRDefault="002441FD" w:rsidP="002441FD">
      <w:pPr>
        <w:pStyle w:val="ListParagraph"/>
        <w:numPr>
          <w:ilvl w:val="0"/>
          <w:numId w:val="20"/>
        </w:numPr>
        <w:rPr>
          <w:b/>
        </w:rPr>
      </w:pPr>
      <w:r>
        <w:t xml:space="preserve">Alert the teacher to special needs of individual students. </w:t>
      </w:r>
    </w:p>
    <w:p w14:paraId="64422429" w14:textId="2414E3C1" w:rsidR="002441FD" w:rsidRPr="002441FD" w:rsidRDefault="002441FD" w:rsidP="002441FD">
      <w:pPr>
        <w:pStyle w:val="ListParagraph"/>
        <w:numPr>
          <w:ilvl w:val="0"/>
          <w:numId w:val="20"/>
        </w:numPr>
        <w:rPr>
          <w:b/>
        </w:rPr>
      </w:pPr>
      <w:r>
        <w:t xml:space="preserve">Provide escort and assistance to children as necessary. </w:t>
      </w:r>
    </w:p>
    <w:p w14:paraId="2947E4A6" w14:textId="5B3AD714" w:rsidR="002441FD" w:rsidRPr="002441FD" w:rsidRDefault="002441FD" w:rsidP="002441FD">
      <w:pPr>
        <w:pStyle w:val="ListParagraph"/>
        <w:numPr>
          <w:ilvl w:val="0"/>
          <w:numId w:val="20"/>
        </w:numPr>
        <w:rPr>
          <w:b/>
        </w:rPr>
      </w:pPr>
      <w:r>
        <w:t xml:space="preserve">Help maintain individual records for each student. </w:t>
      </w:r>
    </w:p>
    <w:p w14:paraId="0B51458A" w14:textId="4D84A67C" w:rsidR="002441FD" w:rsidRPr="002441FD" w:rsidRDefault="002441FD" w:rsidP="002441FD">
      <w:pPr>
        <w:pStyle w:val="ListParagraph"/>
        <w:numPr>
          <w:ilvl w:val="0"/>
          <w:numId w:val="20"/>
        </w:numPr>
        <w:rPr>
          <w:b/>
        </w:rPr>
      </w:pPr>
      <w:r>
        <w:t xml:space="preserve">Take all necessary and reasonable precautions to protect students, equipment, materials, and facilities. </w:t>
      </w:r>
    </w:p>
    <w:p w14:paraId="0A9BCAD8" w14:textId="12561431" w:rsidR="002441FD" w:rsidRPr="002441FD" w:rsidRDefault="002441FD" w:rsidP="002441FD">
      <w:pPr>
        <w:pStyle w:val="ListParagraph"/>
        <w:numPr>
          <w:ilvl w:val="0"/>
          <w:numId w:val="20"/>
        </w:numPr>
        <w:rPr>
          <w:b/>
        </w:rPr>
      </w:pPr>
      <w:r>
        <w:t>Encourage safety habits in work and organized game activities</w:t>
      </w:r>
    </w:p>
    <w:p w14:paraId="50F1946A" w14:textId="40C5EE6C" w:rsidR="00AA562C" w:rsidRDefault="00801DDE">
      <w:pPr>
        <w:rPr>
          <w:b/>
        </w:rPr>
      </w:pPr>
      <w:r>
        <w:rPr>
          <w:b/>
        </w:rPr>
        <w:t xml:space="preserve">United States Post Office </w:t>
      </w:r>
    </w:p>
    <w:p w14:paraId="33066353" w14:textId="7B874598" w:rsidR="00801DDE" w:rsidRDefault="00801DDE">
      <w:pPr>
        <w:rPr>
          <w:b/>
        </w:rPr>
      </w:pPr>
      <w:r>
        <w:rPr>
          <w:b/>
        </w:rPr>
        <w:t>City Carrier</w:t>
      </w:r>
      <w:r w:rsidR="001D0A07">
        <w:rPr>
          <w:b/>
        </w:rPr>
        <w:t>- 03</w:t>
      </w:r>
      <w:r w:rsidR="00A92E88">
        <w:rPr>
          <w:b/>
        </w:rPr>
        <w:t>/</w:t>
      </w:r>
      <w:r w:rsidR="001D0A07">
        <w:rPr>
          <w:b/>
        </w:rPr>
        <w:t>2</w:t>
      </w:r>
      <w:r w:rsidR="002441FD">
        <w:rPr>
          <w:b/>
        </w:rPr>
        <w:t>019-08/2020</w:t>
      </w:r>
    </w:p>
    <w:p w14:paraId="36B5C61D" w14:textId="77777777" w:rsidR="00154318" w:rsidRPr="00154318" w:rsidRDefault="00154318" w:rsidP="00B05948">
      <w:pPr>
        <w:numPr>
          <w:ilvl w:val="0"/>
          <w:numId w:val="18"/>
        </w:numPr>
        <w:spacing w:before="57" w:after="57" w:line="276" w:lineRule="auto"/>
        <w:ind w:right="386"/>
        <w:textAlignment w:val="baseline"/>
        <w:divId w:val="295185116"/>
        <w:rPr>
          <w:rFonts w:asciiTheme="majorHAnsi" w:eastAsia="Times New Roman" w:hAnsiTheme="majorHAnsi" w:cstheme="majorHAnsi"/>
          <w:lang w:eastAsia="en-US"/>
        </w:rPr>
      </w:pPr>
      <w:r w:rsidRPr="00154318">
        <w:rPr>
          <w:rFonts w:asciiTheme="majorHAnsi" w:eastAsia="Times New Roman" w:hAnsiTheme="majorHAnsi" w:cstheme="majorHAnsi"/>
          <w:lang w:eastAsia="en-US"/>
        </w:rPr>
        <w:t>Routes or cases all classes of mail in sequence of delivery along an established route. Rearranges and re-labels cases as required.</w:t>
      </w:r>
    </w:p>
    <w:p w14:paraId="767E082B" w14:textId="77777777" w:rsidR="00154318" w:rsidRPr="00154318" w:rsidRDefault="00154318" w:rsidP="00B05948">
      <w:pPr>
        <w:numPr>
          <w:ilvl w:val="0"/>
          <w:numId w:val="18"/>
        </w:numPr>
        <w:spacing w:before="57" w:after="57" w:line="276" w:lineRule="auto"/>
        <w:ind w:right="386"/>
        <w:textAlignment w:val="baseline"/>
        <w:divId w:val="295185116"/>
        <w:rPr>
          <w:rFonts w:asciiTheme="majorHAnsi" w:eastAsia="Times New Roman" w:hAnsiTheme="majorHAnsi" w:cstheme="majorHAnsi"/>
          <w:lang w:eastAsia="en-US"/>
        </w:rPr>
      </w:pPr>
      <w:r w:rsidRPr="00154318">
        <w:rPr>
          <w:rFonts w:asciiTheme="majorHAnsi" w:eastAsia="Times New Roman" w:hAnsiTheme="majorHAnsi" w:cstheme="majorHAnsi"/>
          <w:lang w:eastAsia="en-US"/>
        </w:rPr>
        <w:t>Withdraws mail from the distribution case and prepares it in sequence for efficient delivery independently or by another carrier along an established route. Prepares and separates all classes of mail to be carried by truck to relay boxes along route for subsequent delivery.</w:t>
      </w:r>
    </w:p>
    <w:p w14:paraId="5C0C5E51" w14:textId="77777777" w:rsidR="00154318" w:rsidRPr="00154318" w:rsidRDefault="00154318" w:rsidP="00B05948">
      <w:pPr>
        <w:numPr>
          <w:ilvl w:val="0"/>
          <w:numId w:val="18"/>
        </w:numPr>
        <w:spacing w:before="57" w:after="57" w:line="276" w:lineRule="auto"/>
        <w:ind w:right="386"/>
        <w:textAlignment w:val="baseline"/>
        <w:divId w:val="295185116"/>
        <w:rPr>
          <w:rFonts w:asciiTheme="majorHAnsi" w:eastAsia="Times New Roman" w:hAnsiTheme="majorHAnsi" w:cstheme="majorHAnsi"/>
          <w:lang w:eastAsia="en-US"/>
        </w:rPr>
      </w:pPr>
      <w:r w:rsidRPr="00154318">
        <w:rPr>
          <w:rFonts w:asciiTheme="majorHAnsi" w:eastAsia="Times New Roman" w:hAnsiTheme="majorHAnsi" w:cstheme="majorHAnsi"/>
          <w:lang w:eastAsia="en-US"/>
        </w:rPr>
        <w:t>Handles undeliverable mail in accordance with established procedures.</w:t>
      </w:r>
    </w:p>
    <w:p w14:paraId="69AA0AC7" w14:textId="77777777" w:rsidR="00154318" w:rsidRPr="00154318" w:rsidRDefault="00154318" w:rsidP="00B05948">
      <w:pPr>
        <w:numPr>
          <w:ilvl w:val="0"/>
          <w:numId w:val="18"/>
        </w:numPr>
        <w:spacing w:before="57" w:after="57" w:line="276" w:lineRule="auto"/>
        <w:ind w:right="386"/>
        <w:textAlignment w:val="baseline"/>
        <w:divId w:val="295185116"/>
        <w:rPr>
          <w:rFonts w:asciiTheme="majorHAnsi" w:eastAsia="Times New Roman" w:hAnsiTheme="majorHAnsi" w:cstheme="majorHAnsi"/>
          <w:lang w:eastAsia="en-US"/>
        </w:rPr>
      </w:pPr>
      <w:r w:rsidRPr="00154318">
        <w:rPr>
          <w:rFonts w:asciiTheme="majorHAnsi" w:eastAsia="Times New Roman" w:hAnsiTheme="majorHAnsi" w:cstheme="majorHAnsi"/>
          <w:lang w:eastAsia="en-US"/>
        </w:rPr>
        <w:lastRenderedPageBreak/>
        <w:t>Delivers and collects charges on customs, postage-due, and C.O.D. mail matter. Delivers and obtains receipts for registered and certain insured mail. Signs for such matter, except insured mail, at the post office before beginning route and accounts for it upon return by payments of the amounts collected and delivery of receipts taken.</w:t>
      </w:r>
    </w:p>
    <w:p w14:paraId="3B6C534D" w14:textId="77777777" w:rsidR="00154318" w:rsidRPr="00154318" w:rsidRDefault="00154318" w:rsidP="00B05948">
      <w:pPr>
        <w:numPr>
          <w:ilvl w:val="0"/>
          <w:numId w:val="18"/>
        </w:numPr>
        <w:spacing w:before="57" w:after="57" w:line="276" w:lineRule="auto"/>
        <w:ind w:right="386"/>
        <w:textAlignment w:val="baseline"/>
        <w:divId w:val="295185116"/>
        <w:rPr>
          <w:rFonts w:asciiTheme="majorHAnsi" w:eastAsia="Times New Roman" w:hAnsiTheme="majorHAnsi" w:cstheme="majorHAnsi"/>
          <w:lang w:eastAsia="en-US"/>
        </w:rPr>
      </w:pPr>
      <w:r w:rsidRPr="00154318">
        <w:rPr>
          <w:rFonts w:asciiTheme="majorHAnsi" w:eastAsia="Times New Roman" w:hAnsiTheme="majorHAnsi" w:cstheme="majorHAnsi"/>
          <w:lang w:eastAsia="en-US"/>
        </w:rPr>
        <w:t>Deposits in the post office mail collected on the route upon returning from the route.</w:t>
      </w:r>
    </w:p>
    <w:p w14:paraId="2AAD4B07" w14:textId="77777777" w:rsidR="00154318" w:rsidRPr="00154318" w:rsidRDefault="00154318" w:rsidP="00B05948">
      <w:pPr>
        <w:numPr>
          <w:ilvl w:val="0"/>
          <w:numId w:val="18"/>
        </w:numPr>
        <w:spacing w:before="57" w:after="57" w:line="276" w:lineRule="auto"/>
        <w:ind w:right="386"/>
        <w:textAlignment w:val="baseline"/>
        <w:divId w:val="295185116"/>
        <w:rPr>
          <w:rFonts w:asciiTheme="majorHAnsi" w:eastAsia="Times New Roman" w:hAnsiTheme="majorHAnsi" w:cstheme="majorHAnsi"/>
          <w:lang w:eastAsia="en-US"/>
        </w:rPr>
      </w:pPr>
      <w:r w:rsidRPr="00154318">
        <w:rPr>
          <w:rFonts w:asciiTheme="majorHAnsi" w:eastAsia="Times New Roman" w:hAnsiTheme="majorHAnsi" w:cstheme="majorHAnsi"/>
          <w:lang w:eastAsia="en-US"/>
        </w:rPr>
        <w:t>Works professionally with other employees in the office.</w:t>
      </w:r>
    </w:p>
    <w:p w14:paraId="2A029481" w14:textId="52E1D7CC" w:rsidR="00BD449C" w:rsidRPr="004176D7" w:rsidRDefault="00BD449C" w:rsidP="00412476">
      <w:pPr>
        <w:pStyle w:val="ListParagraph"/>
        <w:ind w:left="720"/>
        <w:jc w:val="both"/>
        <w:rPr>
          <w:b/>
        </w:rPr>
      </w:pPr>
    </w:p>
    <w:p w14:paraId="00FF0839" w14:textId="3C6D9DCF" w:rsidR="002F4F0D" w:rsidRPr="00C13D98" w:rsidRDefault="004E55DA">
      <w:pPr>
        <w:rPr>
          <w:b/>
        </w:rPr>
      </w:pPr>
      <w:r w:rsidRPr="00C13D98">
        <w:rPr>
          <w:b/>
        </w:rPr>
        <w:t xml:space="preserve">CJ Pony Parts </w:t>
      </w:r>
    </w:p>
    <w:p w14:paraId="52EB176C" w14:textId="6F6A6FF2" w:rsidR="002F4F0D" w:rsidRPr="008F2613" w:rsidRDefault="00405708">
      <w:pPr>
        <w:rPr>
          <w:b/>
          <w:i/>
        </w:rPr>
      </w:pPr>
      <w:r w:rsidRPr="008F2613">
        <w:rPr>
          <w:b/>
          <w:i/>
        </w:rPr>
        <w:t>Coordinator- 07/17-09/18</w:t>
      </w:r>
    </w:p>
    <w:p w14:paraId="7049EA33" w14:textId="4C086C03" w:rsidR="00941DBE" w:rsidRDefault="0041706C" w:rsidP="003C3E24">
      <w:pPr>
        <w:pStyle w:val="ListBullet"/>
      </w:pPr>
      <w:r>
        <w:t>Responsible for overseeing department associates, ensuring efficient operations. Supervised individuals performing operations to include inbound receipts/returns and inventory</w:t>
      </w:r>
      <w:r w:rsidR="00687EF2">
        <w:t xml:space="preserve"> </w:t>
      </w:r>
      <w:r>
        <w:t>control functions as well as safety protocols. Container experience, RF, purchase order</w:t>
      </w:r>
      <w:r w:rsidR="00941DBE">
        <w:t xml:space="preserve"> </w:t>
      </w:r>
      <w:r>
        <w:t xml:space="preserve">familiarity, put away logic and general receiving dock work flows. </w:t>
      </w:r>
    </w:p>
    <w:p w14:paraId="3EE65A59" w14:textId="2393E14C" w:rsidR="00CD7020" w:rsidRDefault="0041706C" w:rsidP="003C3E24">
      <w:pPr>
        <w:pStyle w:val="ListBullet"/>
      </w:pPr>
      <w:r>
        <w:t>Worked with the Director to</w:t>
      </w:r>
      <w:r w:rsidR="00941DBE">
        <w:t xml:space="preserve"> </w:t>
      </w:r>
      <w:r>
        <w:t xml:space="preserve">develop strategies and objectives to maximize productivity while exceeding our </w:t>
      </w:r>
      <w:r w:rsidR="00D41A59">
        <w:t>customer’s</w:t>
      </w:r>
      <w:r w:rsidR="0027104C">
        <w:t xml:space="preserve"> </w:t>
      </w:r>
      <w:r>
        <w:t>expectations.</w:t>
      </w:r>
      <w:r w:rsidR="003C3E24">
        <w:t xml:space="preserve"> </w:t>
      </w:r>
      <w:r>
        <w:t>Lead inbound operations across multiple shifts. Meet warehouse operational standards by implementing and monitoring daily production cycles.</w:t>
      </w:r>
    </w:p>
    <w:p w14:paraId="0CF14AD2" w14:textId="77777777" w:rsidR="00175888" w:rsidRDefault="0041706C" w:rsidP="00CF6432">
      <w:pPr>
        <w:pStyle w:val="ListBullet"/>
      </w:pPr>
      <w:r>
        <w:t>Mentored and coach assigned employees.</w:t>
      </w:r>
      <w:r w:rsidR="00A36C3A">
        <w:t xml:space="preserve"> </w:t>
      </w:r>
      <w:r>
        <w:t>Assisted with weekly employee scheduling, approval of time off requests.</w:t>
      </w:r>
      <w:r w:rsidR="00A36C3A">
        <w:t xml:space="preserve"> </w:t>
      </w:r>
      <w:r>
        <w:t xml:space="preserve">Trained employees on operating forklifts and other warehouse equipment as well as safety </w:t>
      </w:r>
      <w:r w:rsidR="00CF6432">
        <w:t>guidelines. Implemented</w:t>
      </w:r>
      <w:r>
        <w:t xml:space="preserve"> safety policies, procedures and training </w:t>
      </w:r>
      <w:r w:rsidR="00A84173">
        <w:t>programs. Assumed</w:t>
      </w:r>
      <w:r>
        <w:t xml:space="preserve"> leadership role in the absence of the Ops </w:t>
      </w:r>
      <w:r w:rsidR="00A84173">
        <w:t>Director.</w:t>
      </w:r>
    </w:p>
    <w:p w14:paraId="1787C9C8" w14:textId="55CDC07E" w:rsidR="002F4F0D" w:rsidRDefault="00A84173" w:rsidP="004A63E7">
      <w:pPr>
        <w:pStyle w:val="ListBullet"/>
      </w:pPr>
      <w:r>
        <w:t>Assisted</w:t>
      </w:r>
      <w:r w:rsidR="0041706C">
        <w:t xml:space="preserve"> operations in either an outbound or inbound capacity as circumstances </w:t>
      </w:r>
      <w:r>
        <w:t>dictate. Conducted</w:t>
      </w:r>
      <w:r w:rsidR="0041706C">
        <w:t xml:space="preserve"> safety inspections and identified and removed</w:t>
      </w:r>
      <w:r w:rsidR="00175888">
        <w:t xml:space="preserve"> </w:t>
      </w:r>
      <w:r w:rsidR="0041706C">
        <w:t xml:space="preserve">potential </w:t>
      </w:r>
      <w:r>
        <w:t>hazards. Proficient</w:t>
      </w:r>
      <w:r w:rsidR="0041706C">
        <w:t xml:space="preserve"> skill in supervising and coaching business </w:t>
      </w:r>
      <w:r>
        <w:t>teams. Proficient</w:t>
      </w:r>
      <w:r w:rsidR="0041706C">
        <w:t xml:space="preserve"> skill using Microsoft Office Suite in a business capacity (Outlook, </w:t>
      </w:r>
      <w:r w:rsidR="002166CB">
        <w:t xml:space="preserve">Excel, </w:t>
      </w:r>
      <w:r w:rsidR="00D41A59">
        <w:t>and Word</w:t>
      </w:r>
      <w:r w:rsidR="0041706C">
        <w:t>) and using a Windows OS PC in a data, email, ERP and web browser capacity.</w:t>
      </w:r>
    </w:p>
    <w:p w14:paraId="1C776A65" w14:textId="77777777" w:rsidR="00C614D3" w:rsidRDefault="00EC72BA" w:rsidP="00EC72BA">
      <w:pPr>
        <w:pStyle w:val="ListBullet"/>
        <w:numPr>
          <w:ilvl w:val="0"/>
          <w:numId w:val="0"/>
        </w:numPr>
        <w:ind w:left="216"/>
      </w:pPr>
      <w:r w:rsidRPr="008F2613">
        <w:rPr>
          <w:b/>
        </w:rPr>
        <w:t>Rakuten</w:t>
      </w:r>
      <w:r>
        <w:t xml:space="preserve"> </w:t>
      </w:r>
      <w:r w:rsidRPr="00C614D3">
        <w:rPr>
          <w:b/>
        </w:rPr>
        <w:t xml:space="preserve">Super </w:t>
      </w:r>
      <w:r w:rsidR="003B7529" w:rsidRPr="00C614D3">
        <w:rPr>
          <w:b/>
        </w:rPr>
        <w:t>Logistics</w:t>
      </w:r>
    </w:p>
    <w:p w14:paraId="0F833FBF" w14:textId="7D49BC77" w:rsidR="00EC72BA" w:rsidRPr="003B466C" w:rsidRDefault="00C614D3" w:rsidP="00EC72BA">
      <w:pPr>
        <w:pStyle w:val="ListBullet"/>
        <w:numPr>
          <w:ilvl w:val="0"/>
          <w:numId w:val="0"/>
        </w:numPr>
        <w:ind w:left="216"/>
        <w:rPr>
          <w:b/>
          <w:i/>
        </w:rPr>
      </w:pPr>
      <w:r w:rsidRPr="003B466C">
        <w:rPr>
          <w:b/>
          <w:i/>
        </w:rPr>
        <w:t xml:space="preserve">Inbound Supervisor </w:t>
      </w:r>
      <w:r w:rsidR="003B7529" w:rsidRPr="003B466C">
        <w:rPr>
          <w:b/>
          <w:i/>
        </w:rPr>
        <w:t>01/15-07/17</w:t>
      </w:r>
    </w:p>
    <w:p w14:paraId="67C8B496" w14:textId="77777777" w:rsidR="009C0E1C" w:rsidRDefault="00ED324D" w:rsidP="009C0E1C">
      <w:pPr>
        <w:pStyle w:val="ListBullet"/>
      </w:pPr>
      <w:r>
        <w:t>Oversee receiving and other warehouse processes and personnel to make sure work meet quality standards and is performed according to established procedures. Provide training of</w:t>
      </w:r>
      <w:r w:rsidR="0032561B">
        <w:t xml:space="preserve"> </w:t>
      </w:r>
      <w:r>
        <w:t>current and new employees in all appropriate procedures and processes required to complete</w:t>
      </w:r>
      <w:r w:rsidR="009C0E1C">
        <w:t xml:space="preserve"> </w:t>
      </w:r>
      <w:r>
        <w:t xml:space="preserve">work assignments. </w:t>
      </w:r>
    </w:p>
    <w:p w14:paraId="365C4AAE" w14:textId="77777777" w:rsidR="009C0E1C" w:rsidRDefault="00ED324D" w:rsidP="009C0E1C">
      <w:pPr>
        <w:pStyle w:val="ListBullet"/>
      </w:pPr>
      <w:r>
        <w:t>Provided daily work assignments to staff and worked with managers and other supervisors to coordinate personnel and resources as necessary to complete all work</w:t>
      </w:r>
      <w:r w:rsidR="009C0E1C">
        <w:t xml:space="preserve"> </w:t>
      </w:r>
      <w:r>
        <w:t xml:space="preserve">scheduled for department. </w:t>
      </w:r>
    </w:p>
    <w:p w14:paraId="0EEB163B" w14:textId="77777777" w:rsidR="00D12F63" w:rsidRDefault="00ED324D" w:rsidP="00D12F63">
      <w:pPr>
        <w:pStyle w:val="ListBullet"/>
      </w:pPr>
      <w:r>
        <w:t>Operated lift trucks, pallet jacks, and other equipment to safely</w:t>
      </w:r>
      <w:r w:rsidR="00CA673B">
        <w:t xml:space="preserve"> </w:t>
      </w:r>
      <w:r>
        <w:t xml:space="preserve">move parts to proper locations and load and unload trucks as necessary. Observed the </w:t>
      </w:r>
      <w:r w:rsidR="00D12F63">
        <w:t xml:space="preserve">receipt of </w:t>
      </w:r>
      <w:r>
        <w:t>purchased goods verifying counts and quality, completed transactions to receive product,</w:t>
      </w:r>
      <w:r w:rsidR="00D12F63">
        <w:t xml:space="preserve"> </w:t>
      </w:r>
      <w:r>
        <w:t xml:space="preserve">processed paperwork and completed all necessary transactions according to established procedures. </w:t>
      </w:r>
    </w:p>
    <w:p w14:paraId="27BF44E6" w14:textId="4307FC48" w:rsidR="00426CDB" w:rsidRDefault="00D0283B" w:rsidP="005A43E7">
      <w:pPr>
        <w:pStyle w:val="ListBullet"/>
        <w:numPr>
          <w:ilvl w:val="0"/>
          <w:numId w:val="0"/>
        </w:numPr>
        <w:rPr>
          <w:b/>
        </w:rPr>
      </w:pPr>
      <w:r w:rsidRPr="00D0283B">
        <w:rPr>
          <w:b/>
        </w:rPr>
        <w:t xml:space="preserve">Foundation for an Independent Tomorrow </w:t>
      </w:r>
    </w:p>
    <w:p w14:paraId="393792A9" w14:textId="2C7BA0A5" w:rsidR="00F13B16" w:rsidRDefault="00D41A59" w:rsidP="00426CDB">
      <w:pPr>
        <w:pStyle w:val="ListBullet"/>
        <w:numPr>
          <w:ilvl w:val="0"/>
          <w:numId w:val="0"/>
        </w:numPr>
        <w:ind w:left="216"/>
      </w:pPr>
      <w:r>
        <w:rPr>
          <w:b/>
          <w:i/>
        </w:rPr>
        <w:lastRenderedPageBreak/>
        <w:t xml:space="preserve">IT </w:t>
      </w:r>
      <w:r w:rsidR="00F13B16" w:rsidRPr="0021223F">
        <w:rPr>
          <w:b/>
          <w:i/>
        </w:rPr>
        <w:t xml:space="preserve">Coordinator </w:t>
      </w:r>
      <w:r>
        <w:rPr>
          <w:b/>
          <w:i/>
        </w:rPr>
        <w:t>09/08-12/14</w:t>
      </w:r>
    </w:p>
    <w:p w14:paraId="723B42BA" w14:textId="77777777" w:rsidR="00D41A59" w:rsidRPr="00D41A59" w:rsidRDefault="00D41A59" w:rsidP="00D41A59">
      <w:pPr>
        <w:pStyle w:val="ListBullet"/>
        <w:numPr>
          <w:ilvl w:val="0"/>
          <w:numId w:val="15"/>
        </w:numPr>
      </w:pPr>
      <w:r w:rsidRPr="00D41A59">
        <w:t>Set up hardware</w:t>
      </w:r>
    </w:p>
    <w:p w14:paraId="667BC491" w14:textId="77777777" w:rsidR="00D41A59" w:rsidRPr="00D41A59" w:rsidRDefault="00D41A59" w:rsidP="00D41A59">
      <w:pPr>
        <w:pStyle w:val="ListBullet"/>
        <w:numPr>
          <w:ilvl w:val="0"/>
          <w:numId w:val="15"/>
        </w:numPr>
      </w:pPr>
      <w:r w:rsidRPr="00D41A59">
        <w:t xml:space="preserve">Install software </w:t>
      </w:r>
    </w:p>
    <w:p w14:paraId="3530D734" w14:textId="77777777" w:rsidR="00D41A59" w:rsidRPr="00D41A59" w:rsidRDefault="00D41A59" w:rsidP="00D41A59">
      <w:pPr>
        <w:pStyle w:val="ListBullet"/>
        <w:numPr>
          <w:ilvl w:val="0"/>
          <w:numId w:val="15"/>
        </w:numPr>
      </w:pPr>
      <w:r w:rsidRPr="00D41A59">
        <w:t>Maintain and repair technological equipment</w:t>
      </w:r>
    </w:p>
    <w:p w14:paraId="2DBCA847" w14:textId="77777777" w:rsidR="00D41A59" w:rsidRPr="00D41A59" w:rsidRDefault="00D41A59" w:rsidP="00D41A59">
      <w:pPr>
        <w:pStyle w:val="ListBullet"/>
        <w:numPr>
          <w:ilvl w:val="0"/>
          <w:numId w:val="15"/>
        </w:numPr>
      </w:pPr>
      <w:r w:rsidRPr="00D41A59">
        <w:t>Manage software in computers and networks</w:t>
      </w:r>
    </w:p>
    <w:p w14:paraId="39908316" w14:textId="77777777" w:rsidR="00D41A59" w:rsidRPr="00D41A59" w:rsidRDefault="00D41A59" w:rsidP="00D41A59">
      <w:pPr>
        <w:pStyle w:val="ListBullet"/>
        <w:numPr>
          <w:ilvl w:val="0"/>
          <w:numId w:val="15"/>
        </w:numPr>
      </w:pPr>
      <w:r w:rsidRPr="00D41A59">
        <w:t xml:space="preserve">Ensure privacy and data protection </w:t>
      </w:r>
    </w:p>
    <w:p w14:paraId="7801ADEB" w14:textId="77777777" w:rsidR="00D41A59" w:rsidRPr="00D41A59" w:rsidRDefault="00D41A59" w:rsidP="00D41A59">
      <w:pPr>
        <w:pStyle w:val="ListBullet"/>
        <w:numPr>
          <w:ilvl w:val="0"/>
          <w:numId w:val="15"/>
        </w:numPr>
      </w:pPr>
      <w:r w:rsidRPr="00D41A59">
        <w:t>Perform regular upgrades</w:t>
      </w:r>
    </w:p>
    <w:p w14:paraId="737A02C9" w14:textId="77777777" w:rsidR="00D41A59" w:rsidRPr="00D41A59" w:rsidRDefault="00D41A59" w:rsidP="00D41A59">
      <w:pPr>
        <w:pStyle w:val="ListBullet"/>
        <w:numPr>
          <w:ilvl w:val="0"/>
          <w:numId w:val="15"/>
        </w:numPr>
      </w:pPr>
      <w:r w:rsidRPr="00D41A59">
        <w:t>Perform troubleshoot activities</w:t>
      </w:r>
    </w:p>
    <w:p w14:paraId="2AC9C0F2" w14:textId="77777777" w:rsidR="00D41A59" w:rsidRPr="00D41A59" w:rsidRDefault="00D41A59" w:rsidP="00D41A59">
      <w:pPr>
        <w:pStyle w:val="ListBullet"/>
        <w:numPr>
          <w:ilvl w:val="0"/>
          <w:numId w:val="15"/>
        </w:numPr>
      </w:pPr>
      <w:r w:rsidRPr="00D41A59">
        <w:t>Install well-functioning LAN/WAN and other networks</w:t>
      </w:r>
    </w:p>
    <w:p w14:paraId="18FBDB5C" w14:textId="77777777" w:rsidR="00D41A59" w:rsidRPr="00D41A59" w:rsidRDefault="00D41A59" w:rsidP="00D41A59">
      <w:pPr>
        <w:pStyle w:val="ListBullet"/>
        <w:numPr>
          <w:ilvl w:val="0"/>
          <w:numId w:val="15"/>
        </w:numPr>
      </w:pPr>
      <w:r w:rsidRPr="00D41A59">
        <w:t>Manage network components (servers, IPs, etc.)</w:t>
      </w:r>
    </w:p>
    <w:p w14:paraId="111B0AED" w14:textId="77777777" w:rsidR="00D41A59" w:rsidRPr="00D41A59" w:rsidRDefault="00D41A59" w:rsidP="00D41A59">
      <w:pPr>
        <w:pStyle w:val="ListBullet"/>
        <w:numPr>
          <w:ilvl w:val="0"/>
          <w:numId w:val="15"/>
        </w:numPr>
      </w:pPr>
      <w:r w:rsidRPr="00D41A59">
        <w:t>Manage and implement security solutions</w:t>
      </w:r>
    </w:p>
    <w:p w14:paraId="557EE9E8" w14:textId="77777777" w:rsidR="00D41A59" w:rsidRPr="00D41A59" w:rsidRDefault="00D41A59" w:rsidP="00D41A59">
      <w:pPr>
        <w:pStyle w:val="ListBullet"/>
        <w:numPr>
          <w:ilvl w:val="0"/>
          <w:numId w:val="15"/>
        </w:numPr>
      </w:pPr>
      <w:r w:rsidRPr="00D41A59">
        <w:t xml:space="preserve">Create records of repairs and fixes </w:t>
      </w:r>
    </w:p>
    <w:p w14:paraId="00E051E3" w14:textId="77777777" w:rsidR="00D41A59" w:rsidRPr="00D41A59" w:rsidRDefault="00D41A59" w:rsidP="00D41A59">
      <w:pPr>
        <w:pStyle w:val="ListBullet"/>
        <w:numPr>
          <w:ilvl w:val="0"/>
          <w:numId w:val="15"/>
        </w:numPr>
      </w:pPr>
      <w:r w:rsidRPr="00D41A59">
        <w:t xml:space="preserve">Provide technical support </w:t>
      </w:r>
    </w:p>
    <w:p w14:paraId="47D0FAB1" w14:textId="1A651637" w:rsidR="00D41A59" w:rsidRPr="00D41A59" w:rsidRDefault="00D41A59" w:rsidP="00D41A59">
      <w:pPr>
        <w:pStyle w:val="ListBullet"/>
        <w:numPr>
          <w:ilvl w:val="0"/>
          <w:numId w:val="15"/>
        </w:numPr>
      </w:pPr>
      <w:r w:rsidRPr="00D41A59">
        <w:t>Train and collaborate with other team members</w:t>
      </w:r>
    </w:p>
    <w:p w14:paraId="73FFCC74" w14:textId="6974FB13" w:rsidR="006862B4" w:rsidRPr="006862B4" w:rsidRDefault="00702CC7" w:rsidP="003B0E75">
      <w:pPr>
        <w:pStyle w:val="ListBullet"/>
        <w:numPr>
          <w:ilvl w:val="0"/>
          <w:numId w:val="15"/>
        </w:numPr>
        <w:rPr>
          <w:b/>
          <w:i/>
        </w:rPr>
      </w:pPr>
      <w:r w:rsidRPr="00A77085">
        <w:t>Developed</w:t>
      </w:r>
      <w:r w:rsidR="00A77085" w:rsidRPr="00A77085">
        <w:t xml:space="preserve"> administrative staff by providing information, educational opportunities, and </w:t>
      </w:r>
      <w:r w:rsidR="006862B4" w:rsidRPr="00A77085">
        <w:t>coaching. Resolved</w:t>
      </w:r>
      <w:r w:rsidR="00A77085" w:rsidRPr="00A77085">
        <w:t xml:space="preserve"> administrative problems by analyzing information, identifying and communicating </w:t>
      </w:r>
      <w:r w:rsidR="006862B4" w:rsidRPr="00A77085">
        <w:t xml:space="preserve">solutions. </w:t>
      </w:r>
    </w:p>
    <w:p w14:paraId="20862A47" w14:textId="77777777" w:rsidR="00D0283B" w:rsidRPr="00D0283B" w:rsidRDefault="00D0283B" w:rsidP="00426CDB">
      <w:pPr>
        <w:pStyle w:val="ListBullet"/>
        <w:numPr>
          <w:ilvl w:val="0"/>
          <w:numId w:val="0"/>
        </w:numPr>
        <w:ind w:left="216"/>
        <w:rPr>
          <w:b/>
        </w:rPr>
      </w:pPr>
    </w:p>
    <w:p w14:paraId="4F54C6C9" w14:textId="6179CA34" w:rsidR="002F4F0D" w:rsidRDefault="00ED324D">
      <w:pPr>
        <w:pStyle w:val="Heading1"/>
      </w:pPr>
      <w:r>
        <w:t xml:space="preserve"> </w:t>
      </w:r>
    </w:p>
    <w:sdt>
      <w:sdtPr>
        <w:id w:val="720946933"/>
        <w:placeholder>
          <w:docPart w:val="BE1BED8FD94ECF4B919E214E0BD53717"/>
        </w:placeholder>
        <w:temporary/>
        <w:showingPlcHdr/>
        <w15:appearance w15:val="hidden"/>
      </w:sdtPr>
      <w:sdtEndPr/>
      <w:sdtContent>
        <w:p w14:paraId="6CA9589D" w14:textId="77777777" w:rsidR="002F4F0D" w:rsidRDefault="00E717F9">
          <w:pPr>
            <w:pStyle w:val="Heading1"/>
          </w:pPr>
          <w:r>
            <w:t>Education</w:t>
          </w:r>
        </w:p>
      </w:sdtContent>
    </w:sdt>
    <w:p w14:paraId="1338C301" w14:textId="292AC920" w:rsidR="00D41A59" w:rsidRDefault="00D41A59">
      <w:pPr>
        <w:rPr>
          <w:b/>
          <w:i/>
        </w:rPr>
      </w:pPr>
      <w:r>
        <w:rPr>
          <w:b/>
          <w:i/>
        </w:rPr>
        <w:t xml:space="preserve">University of Phoenix 2021 Associates Degree in Computer Science </w:t>
      </w:r>
    </w:p>
    <w:p w14:paraId="025AF1A7" w14:textId="76C5897F" w:rsidR="002F4F0D" w:rsidRPr="00BD009D" w:rsidRDefault="00DE0444">
      <w:pPr>
        <w:rPr>
          <w:b/>
          <w:i/>
        </w:rPr>
      </w:pPr>
      <w:r w:rsidRPr="00BD009D">
        <w:rPr>
          <w:b/>
          <w:i/>
        </w:rPr>
        <w:t xml:space="preserve">Legacy High </w:t>
      </w:r>
      <w:r w:rsidR="00D41A59" w:rsidRPr="00BD009D">
        <w:rPr>
          <w:b/>
          <w:i/>
        </w:rPr>
        <w:t>School 2008</w:t>
      </w:r>
      <w:r w:rsidR="001137F0" w:rsidRPr="00BD009D">
        <w:rPr>
          <w:b/>
          <w:i/>
        </w:rPr>
        <w:t xml:space="preserve">    HSD </w:t>
      </w:r>
    </w:p>
    <w:sdt>
      <w:sdtPr>
        <w:id w:val="520597245"/>
        <w:placeholder>
          <w:docPart w:val="CC48B3DAA495E94890C0ED8FBBB21719"/>
        </w:placeholder>
        <w:temporary/>
        <w:showingPlcHdr/>
        <w15:appearance w15:val="hidden"/>
      </w:sdtPr>
      <w:sdtEndPr/>
      <w:sdtContent>
        <w:p w14:paraId="75F544F8" w14:textId="77777777" w:rsidR="002F4F0D" w:rsidRDefault="00E717F9">
          <w:pPr>
            <w:pStyle w:val="Heading1"/>
          </w:pPr>
          <w:r>
            <w:t>Awards and Acknowledgements</w:t>
          </w:r>
        </w:p>
      </w:sdtContent>
    </w:sdt>
    <w:p w14:paraId="5890D219" w14:textId="79DDBA8B" w:rsidR="002F4F0D" w:rsidRDefault="00835828">
      <w:pPr>
        <w:pStyle w:val="ListBullet"/>
      </w:pPr>
      <w:r>
        <w:t xml:space="preserve">CJ Pony Parts (Employee of the Month </w:t>
      </w:r>
      <w:r w:rsidR="00617353">
        <w:t>2x, Employee of the Quarter 1x)</w:t>
      </w:r>
    </w:p>
    <w:p w14:paraId="68C8B056" w14:textId="3DAB9140" w:rsidR="00BC3F67" w:rsidRDefault="00BC3F67">
      <w:pPr>
        <w:pStyle w:val="ListBullet"/>
      </w:pPr>
      <w:r>
        <w:t xml:space="preserve">Rakuten Super Logistics </w:t>
      </w:r>
      <w:r w:rsidR="00727ABD">
        <w:t xml:space="preserve">(Employee of the month 1x, </w:t>
      </w:r>
      <w:r w:rsidR="00AB2111">
        <w:t>Employee of the Year Award 1x)</w:t>
      </w:r>
    </w:p>
    <w:p w14:paraId="4A3B4A7D" w14:textId="4241367E" w:rsidR="00BC3F67" w:rsidRDefault="00044555">
      <w:pPr>
        <w:pStyle w:val="ListBullet"/>
      </w:pPr>
      <w:r>
        <w:t xml:space="preserve">Foundation for an Independent Tomorrow (Perfect attendance </w:t>
      </w:r>
      <w:r w:rsidR="00FE5603">
        <w:t xml:space="preserve">Award Quarterly </w:t>
      </w:r>
      <w:r w:rsidR="0069359B">
        <w:t>3x)</w:t>
      </w:r>
    </w:p>
    <w:sectPr w:rsidR="00BC3F67">
      <w:headerReference w:type="default" r:id="rId8"/>
      <w:footerReference w:type="default" r:id="rId9"/>
      <w:headerReference w:type="first" r:id="rId10"/>
      <w:pgSz w:w="12240" w:h="15840" w:code="1"/>
      <w:pgMar w:top="1296" w:right="1368" w:bottom="1440" w:left="1368" w:header="720" w:footer="10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9B2AC4" w14:textId="77777777" w:rsidR="00B53138" w:rsidRDefault="00B53138">
      <w:r>
        <w:separator/>
      </w:r>
    </w:p>
  </w:endnote>
  <w:endnote w:type="continuationSeparator" w:id="0">
    <w:p w14:paraId="0EBFB189" w14:textId="77777777" w:rsidR="00B53138" w:rsidRDefault="00B53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B8B01" w14:textId="75BB76E7" w:rsidR="002F4F0D" w:rsidRDefault="00E717F9">
    <w:pPr>
      <w:pStyle w:val="Footer"/>
    </w:pPr>
    <w:r>
      <w:fldChar w:fldCharType="begin"/>
    </w:r>
    <w:r>
      <w:instrText xml:space="preserve"> PAGE   \* MERGEFORMAT </w:instrText>
    </w:r>
    <w:r>
      <w:fldChar w:fldCharType="separate"/>
    </w:r>
    <w:r w:rsidR="002441FD">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17A7C5" w14:textId="77777777" w:rsidR="00B53138" w:rsidRDefault="00B53138">
      <w:r>
        <w:separator/>
      </w:r>
    </w:p>
  </w:footnote>
  <w:footnote w:type="continuationSeparator" w:id="0">
    <w:p w14:paraId="0E330C8F" w14:textId="77777777" w:rsidR="00B53138" w:rsidRDefault="00B531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2EADB" w14:textId="77777777" w:rsidR="002F4F0D" w:rsidRDefault="00E717F9">
    <w:r>
      <w:rPr>
        <w:noProof/>
        <w:lang w:eastAsia="en-US"/>
      </w:rPr>
      <mc:AlternateContent>
        <mc:Choice Requires="wps">
          <w:drawing>
            <wp:anchor distT="0" distB="0" distL="114300" distR="114300" simplePos="0" relativeHeight="251665408" behindDoc="1" locked="0" layoutInCell="1" allowOverlap="1" wp14:anchorId="7935BB67" wp14:editId="1D634AB1">
              <wp:simplePos x="876300" y="457200"/>
              <wp:positionH relativeFrom="page">
                <wp:align>center</wp:align>
              </wp:positionH>
              <wp:positionV relativeFrom="page">
                <wp:align>center</wp:align>
              </wp:positionV>
              <wp:extent cx="5013960" cy="7205980"/>
              <wp:effectExtent l="0" t="0" r="0" b="6985"/>
              <wp:wrapNone/>
              <wp:docPr id="1" name="Frame 1"/>
              <wp:cNvGraphicFramePr/>
              <a:graphic xmlns:a="http://schemas.openxmlformats.org/drawingml/2006/main">
                <a:graphicData uri="http://schemas.microsoft.com/office/word/2010/wordprocessingShape">
                  <wps:wsp>
                    <wps:cNvSpPr/>
                    <wps:spPr>
                      <a:xfrm>
                        <a:off x="0" y="0"/>
                        <a:ext cx="5013960" cy="7205980"/>
                      </a:xfrm>
                      <a:prstGeom prst="frame">
                        <a:avLst>
                          <a:gd name="adj1" fmla="val 2604"/>
                        </a:avLst>
                      </a:prstGeom>
                      <a:solidFill>
                        <a:srgbClr val="E3AB47"/>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95400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C2383BB" id="Frame 1" o:spid="_x0000_s1026" style="position:absolute;margin-left:0;margin-top:0;width:394.8pt;height:567.4pt;z-index:-251651072;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middle" coordsize="5013960,7205980"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" path="m,l5013960,r,7205980l,7205980,,xm130564,130564r,6944852l4883396,7075416r,-6944852l130564,130564xe" fillcolor="#e3ab47" stroked="f" strokeweight="1pt">
              <v:stroke joinstyle="miter"/>
              <v:path arrowok="t" o:connecttype="custom" o:connectlocs="0,0;5013960,0;5013960,7205980;0,7205980;0,0;130564,130564;130564,7075416;4883396,7075416;4883396,130564;130564,130564" o:connectangles="0,0,0,0,0,0,0,0,0,0"/>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79EA19" w14:textId="77777777" w:rsidR="002F4F0D" w:rsidRDefault="00E717F9">
    <w:r>
      <w:rPr>
        <w:noProof/>
        <w:lang w:eastAsia="en-US"/>
      </w:rPr>
      <mc:AlternateContent>
        <mc:Choice Requires="wpg">
          <w:drawing>
            <wp:anchor distT="0" distB="0" distL="114300" distR="114300" simplePos="0" relativeHeight="251663360" behindDoc="1" locked="0" layoutInCell="1" allowOverlap="1" wp14:anchorId="05352DEA" wp14:editId="642F13AB">
              <wp:simplePos x="0" y="0"/>
              <wp:positionH relativeFrom="page">
                <wp:align>center</wp:align>
              </wp:positionH>
              <wp:positionV relativeFrom="page">
                <wp:align>center</wp:align>
              </wp:positionV>
              <wp:extent cx="5012690" cy="7207250"/>
              <wp:effectExtent l="0" t="0" r="0" b="6985"/>
              <wp:wrapNone/>
              <wp:docPr id="4" name="Group 4" title="Page frame with tab"/>
              <wp:cNvGraphicFramePr/>
              <a:graphic xmlns:a="http://schemas.openxmlformats.org/drawingml/2006/main">
                <a:graphicData uri="http://schemas.microsoft.com/office/word/2010/wordprocessingGroup">
                  <wpg:wgp>
                    <wpg:cNvGrpSpPr/>
                    <wpg:grpSpPr>
                      <a:xfrm>
                        <a:off x="0" y="0"/>
                        <a:ext cx="5012690" cy="7207250"/>
                        <a:chOff x="133350" y="0"/>
                        <a:chExt cx="7315200" cy="9601200"/>
                      </a:xfrm>
                    </wpg:grpSpPr>
                    <wps:wsp>
                      <wps:cNvPr id="5" name="Frame 5"/>
                      <wps:cNvSpPr/>
                      <wps:spPr>
                        <a:xfrm>
                          <a:off x="133350" y="0"/>
                          <a:ext cx="7315200" cy="9601200"/>
                        </a:xfrm>
                        <a:prstGeom prst="frame">
                          <a:avLst>
                            <a:gd name="adj1" fmla="val 2604"/>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reeform 8"/>
                      <wps:cNvSpPr>
                        <a:spLocks/>
                      </wps:cNvSpPr>
                      <wps:spPr bwMode="auto">
                        <a:xfrm>
                          <a:off x="228599" y="428625"/>
                          <a:ext cx="358140" cy="802005"/>
                        </a:xfrm>
                        <a:custGeom>
                          <a:avLst/>
                          <a:gdLst>
                            <a:gd name="T0" fmla="*/ 2 w 240"/>
                            <a:gd name="T1" fmla="*/ 0 h 528"/>
                            <a:gd name="T2" fmla="*/ 169 w 240"/>
                            <a:gd name="T3" fmla="*/ 0 h 528"/>
                            <a:gd name="T4" fmla="*/ 240 w 240"/>
                            <a:gd name="T5" fmla="*/ 246 h 528"/>
                            <a:gd name="T6" fmla="*/ 169 w 240"/>
                            <a:gd name="T7" fmla="*/ 480 h 528"/>
                            <a:gd name="T8" fmla="*/ 59 w 240"/>
                            <a:gd name="T9" fmla="*/ 480 h 528"/>
                            <a:gd name="T10" fmla="*/ 59 w 240"/>
                            <a:gd name="T11" fmla="*/ 528 h 528"/>
                            <a:gd name="T12" fmla="*/ 0 w 240"/>
                            <a:gd name="T13" fmla="*/ 480 h 528"/>
                            <a:gd name="T14" fmla="*/ 2 w 240"/>
                            <a:gd name="T15" fmla="*/ 480 h 528"/>
                            <a:gd name="T16" fmla="*/ 2 w 240"/>
                            <a:gd name="T17" fmla="*/ 0 h 5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40" h="528">
                              <a:moveTo>
                                <a:pt x="2" y="0"/>
                              </a:moveTo>
                              <a:lnTo>
                                <a:pt x="169" y="0"/>
                              </a:lnTo>
                              <a:lnTo>
                                <a:pt x="240" y="246"/>
                              </a:lnTo>
                              <a:lnTo>
                                <a:pt x="169" y="480"/>
                              </a:lnTo>
                              <a:lnTo>
                                <a:pt x="59" y="480"/>
                              </a:lnTo>
                              <a:lnTo>
                                <a:pt x="59" y="528"/>
                              </a:lnTo>
                              <a:lnTo>
                                <a:pt x="0" y="480"/>
                              </a:lnTo>
                              <a:lnTo>
                                <a:pt x="2" y="480"/>
                              </a:lnTo>
                              <a:lnTo>
                                <a:pt x="2" y="0"/>
                              </a:lnTo>
                              <a:close/>
                            </a:path>
                          </a:pathLst>
                        </a:custGeom>
                        <a:solidFill>
                          <a:schemeClr val="tx1"/>
                        </a:solidFill>
                        <a:ln w="0">
                          <a:noFill/>
                          <a:prstDash val="solid"/>
                          <a:round/>
                          <a:headEnd/>
                          <a:tailEnd/>
                        </a:ln>
                      </wps:spPr>
                      <wps:txbx>
                        <w:txbxContent>
                          <w:p w14:paraId="7D1260A8" w14:textId="77777777" w:rsidR="002F4F0D" w:rsidRDefault="002F4F0D">
                            <w:pPr>
                              <w:jc w:val="center"/>
                            </w:pPr>
                          </w:p>
                        </w:txbxContent>
                      </wps:txbx>
                      <wps:bodyPr vert="horz" wrap="square" lIns="91440" tIns="45720" rIns="91440" bIns="45720" numCol="1" anchor="t" anchorCtr="0" compatLnSpc="1">
                        <a:prstTxWarp prst="textNoShape">
                          <a:avLst/>
                        </a:prstTxWarp>
                      </wps:bodyPr>
                    </wps:wsp>
                  </wpg:wgp>
                </a:graphicData>
              </a:graphic>
              <wp14:sizeRelH relativeFrom="page">
                <wp14:pctWidth>94100</wp14:pctWidth>
              </wp14:sizeRelH>
              <wp14:sizeRelV relativeFrom="page">
                <wp14:pctHeight>95400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5352DEA" id="Group 4" o:spid="_x0000_s1026" alt="Title: Page frame with tab" style="position:absolute;margin-left:0;margin-top:0;width:394.7pt;height:567.5pt;z-index:-251653120;mso-width-percent:941;mso-height-percent:954;mso-position-horizontal:center;mso-position-horizontal-relative:page;mso-position-vertical:center;mso-position-vertical-relative:page;mso-width-percent:941;mso-height-percent:954" coordorigin="1333" coordsize="73152,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">
              <v:shape id="Frame 5" o:spid="_x0000_s1027" style="position:absolute;left:1333;width:73152;height:96012;visibility:visible;mso-wrap-style:square;v-text-anchor:middle" coordsize="7315200,960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" path="m,l7315200,r,9601200l,9601200,,xm190488,190488r,9220224l7124712,9410712r,-9220224l190488,190488xe" fillcolor="#e3ab47 [3204]" stroked="f" strokeweight="1pt">
                <v:stroke joinstyle="miter"/>
                <v:path arrowok="t" o:connecttype="custom" o:connectlocs="0,0;7315200,0;7315200,9601200;0,9601200;0,0;190488,190488;190488,9410712;7124712,9410712;7124712,190488;190488,190488" o:connectangles="0,0,0,0,0,0,0,0,0,0"/>
              </v:shape>
              <v:shape id="Freeform 8" o:spid="_x0000_s1028" style="position:absolute;left:2285;top:4286;width:3582;height:8020;visibility:visible;mso-wrap-style:square;v-text-anchor:top" coordsize="240,5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" adj="-11796480,,5400" path="m2,l169,r71,246l169,480r-110,l59,528,,480r2,l2,xe" fillcolor="black [3213]" stroked="f" strokeweight="0">
                <v:stroke joinstyle="round"/>
                <v:formulas/>
                <v:path arrowok="t" o:connecttype="custom" o:connectlocs="2985,0;252190,0;358140,373661;252190,729095;88043,729095;88043,802005;0,729095;2985,729095;2985,0" o:connectangles="0,0,0,0,0,0,0,0,0" textboxrect="0,0,240,528"/>
                <v:textbox>
                  <w:txbxContent>
                    <w:p w14:paraId="7D1260A8" w14:textId="77777777" w:rsidR="002F4F0D" w:rsidRDefault="002F4F0D">
                      <w:pPr>
                        <w:jc w:val="center"/>
                      </w:pP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0AC940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C72B50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A0217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818159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A0C779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370F02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C9AFBD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2094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FC2BA48"/>
    <w:lvl w:ilvl="0">
      <w:start w:val="1"/>
      <w:numFmt w:val="decimal"/>
      <w:lvlText w:val="%1."/>
      <w:lvlJc w:val="left"/>
      <w:pPr>
        <w:tabs>
          <w:tab w:val="num" w:pos="216"/>
        </w:tabs>
        <w:ind w:left="216" w:hanging="216"/>
      </w:pPr>
      <w:rPr>
        <w:rFonts w:hint="default"/>
      </w:rPr>
    </w:lvl>
  </w:abstractNum>
  <w:abstractNum w:abstractNumId="9" w15:restartNumberingAfterBreak="0">
    <w:nsid w:val="FFFFFF89"/>
    <w:multiLevelType w:val="singleLevel"/>
    <w:tmpl w:val="1E24A5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366419"/>
    <w:multiLevelType w:val="hybridMultilevel"/>
    <w:tmpl w:val="AC56CE1A"/>
    <w:lvl w:ilvl="0" w:tplc="B24CB166">
      <w:start w:val="1"/>
      <w:numFmt w:val="bullet"/>
      <w:lvlText w:val=""/>
      <w:lvlJc w:val="left"/>
      <w:pPr>
        <w:ind w:left="1440" w:hanging="360"/>
      </w:pPr>
      <w:rPr>
        <w:rFonts w:ascii="Symbol" w:hAnsi="Symbol" w:hint="default"/>
        <w:color w:val="7F7F7F" w:themeColor="text1" w:themeTint="8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A281945"/>
    <w:multiLevelType w:val="hybridMultilevel"/>
    <w:tmpl w:val="3A3A0B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D46936"/>
    <w:multiLevelType w:val="multilevel"/>
    <w:tmpl w:val="FFFFFFFF"/>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454416C3"/>
    <w:multiLevelType w:val="hybridMultilevel"/>
    <w:tmpl w:val="1884BEFA"/>
    <w:lvl w:ilvl="0" w:tplc="F1084306">
      <w:start w:val="1"/>
      <w:numFmt w:val="bullet"/>
      <w:pStyle w:val="ListBullet"/>
      <w:lvlText w:val=""/>
      <w:lvlJc w:val="left"/>
      <w:pPr>
        <w:tabs>
          <w:tab w:val="num" w:pos="216"/>
        </w:tabs>
        <w:ind w:left="216" w:hanging="216"/>
      </w:pPr>
      <w:rPr>
        <w:rFonts w:ascii="Wingdings" w:hAnsi="Wingdings" w:hint="default"/>
        <w:color w:val="E3AB47"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196DB3"/>
    <w:multiLevelType w:val="hybridMultilevel"/>
    <w:tmpl w:val="8DE06008"/>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5" w15:restartNumberingAfterBreak="0">
    <w:nsid w:val="529D114D"/>
    <w:multiLevelType w:val="hybridMultilevel"/>
    <w:tmpl w:val="BBFA19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C11913"/>
    <w:multiLevelType w:val="hybridMultilevel"/>
    <w:tmpl w:val="57D4B128"/>
    <w:lvl w:ilvl="0" w:tplc="04090005">
      <w:start w:val="1"/>
      <w:numFmt w:val="bullet"/>
      <w:lvlText w:val=""/>
      <w:lvlJc w:val="left"/>
      <w:pPr>
        <w:ind w:left="710" w:hanging="360"/>
      </w:pPr>
      <w:rPr>
        <w:rFonts w:ascii="Wingdings" w:hAnsi="Wingdings"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17" w15:restartNumberingAfterBreak="0">
    <w:nsid w:val="5F603448"/>
    <w:multiLevelType w:val="hybridMultilevel"/>
    <w:tmpl w:val="C7D49C7A"/>
    <w:lvl w:ilvl="0" w:tplc="04090005">
      <w:start w:val="1"/>
      <w:numFmt w:val="bullet"/>
      <w:lvlText w:val=""/>
      <w:lvlJc w:val="left"/>
      <w:pPr>
        <w:ind w:left="906" w:hanging="360"/>
      </w:pPr>
      <w:rPr>
        <w:rFonts w:ascii="Wingdings" w:hAnsi="Wingdings" w:hint="default"/>
      </w:rPr>
    </w:lvl>
    <w:lvl w:ilvl="1" w:tplc="04090003" w:tentative="1">
      <w:start w:val="1"/>
      <w:numFmt w:val="bullet"/>
      <w:lvlText w:val="o"/>
      <w:lvlJc w:val="left"/>
      <w:pPr>
        <w:ind w:left="1626" w:hanging="360"/>
      </w:pPr>
      <w:rPr>
        <w:rFonts w:ascii="Courier New" w:hAnsi="Courier New" w:cs="Courier New" w:hint="default"/>
      </w:rPr>
    </w:lvl>
    <w:lvl w:ilvl="2" w:tplc="04090005" w:tentative="1">
      <w:start w:val="1"/>
      <w:numFmt w:val="bullet"/>
      <w:lvlText w:val=""/>
      <w:lvlJc w:val="left"/>
      <w:pPr>
        <w:ind w:left="2346" w:hanging="360"/>
      </w:pPr>
      <w:rPr>
        <w:rFonts w:ascii="Wingdings" w:hAnsi="Wingdings" w:hint="default"/>
      </w:rPr>
    </w:lvl>
    <w:lvl w:ilvl="3" w:tplc="04090001" w:tentative="1">
      <w:start w:val="1"/>
      <w:numFmt w:val="bullet"/>
      <w:lvlText w:val=""/>
      <w:lvlJc w:val="left"/>
      <w:pPr>
        <w:ind w:left="3066" w:hanging="360"/>
      </w:pPr>
      <w:rPr>
        <w:rFonts w:ascii="Symbol" w:hAnsi="Symbol" w:hint="default"/>
      </w:rPr>
    </w:lvl>
    <w:lvl w:ilvl="4" w:tplc="04090003" w:tentative="1">
      <w:start w:val="1"/>
      <w:numFmt w:val="bullet"/>
      <w:lvlText w:val="o"/>
      <w:lvlJc w:val="left"/>
      <w:pPr>
        <w:ind w:left="3786" w:hanging="360"/>
      </w:pPr>
      <w:rPr>
        <w:rFonts w:ascii="Courier New" w:hAnsi="Courier New" w:cs="Courier New" w:hint="default"/>
      </w:rPr>
    </w:lvl>
    <w:lvl w:ilvl="5" w:tplc="04090005" w:tentative="1">
      <w:start w:val="1"/>
      <w:numFmt w:val="bullet"/>
      <w:lvlText w:val=""/>
      <w:lvlJc w:val="left"/>
      <w:pPr>
        <w:ind w:left="4506" w:hanging="360"/>
      </w:pPr>
      <w:rPr>
        <w:rFonts w:ascii="Wingdings" w:hAnsi="Wingdings" w:hint="default"/>
      </w:rPr>
    </w:lvl>
    <w:lvl w:ilvl="6" w:tplc="04090001" w:tentative="1">
      <w:start w:val="1"/>
      <w:numFmt w:val="bullet"/>
      <w:lvlText w:val=""/>
      <w:lvlJc w:val="left"/>
      <w:pPr>
        <w:ind w:left="5226" w:hanging="360"/>
      </w:pPr>
      <w:rPr>
        <w:rFonts w:ascii="Symbol" w:hAnsi="Symbol" w:hint="default"/>
      </w:rPr>
    </w:lvl>
    <w:lvl w:ilvl="7" w:tplc="04090003" w:tentative="1">
      <w:start w:val="1"/>
      <w:numFmt w:val="bullet"/>
      <w:lvlText w:val="o"/>
      <w:lvlJc w:val="left"/>
      <w:pPr>
        <w:ind w:left="5946" w:hanging="360"/>
      </w:pPr>
      <w:rPr>
        <w:rFonts w:ascii="Courier New" w:hAnsi="Courier New" w:cs="Courier New" w:hint="default"/>
      </w:rPr>
    </w:lvl>
    <w:lvl w:ilvl="8" w:tplc="04090005" w:tentative="1">
      <w:start w:val="1"/>
      <w:numFmt w:val="bullet"/>
      <w:lvlText w:val=""/>
      <w:lvlJc w:val="left"/>
      <w:pPr>
        <w:ind w:left="6666" w:hanging="360"/>
      </w:pPr>
      <w:rPr>
        <w:rFonts w:ascii="Wingdings" w:hAnsi="Wingdings" w:hint="default"/>
      </w:rPr>
    </w:lvl>
  </w:abstractNum>
  <w:abstractNum w:abstractNumId="18" w15:restartNumberingAfterBreak="0">
    <w:nsid w:val="65454655"/>
    <w:multiLevelType w:val="hybridMultilevel"/>
    <w:tmpl w:val="7AB01E5C"/>
    <w:lvl w:ilvl="0" w:tplc="14FA4362">
      <w:start w:val="1"/>
      <w:numFmt w:val="decimal"/>
      <w:pStyle w:val="ListNumb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356E84"/>
    <w:multiLevelType w:val="hybridMultilevel"/>
    <w:tmpl w:val="04F0D5F6"/>
    <w:lvl w:ilvl="0" w:tplc="FFFFFFFF">
      <w:start w:val="2215"/>
      <w:numFmt w:val="decimal"/>
      <w:lvlText w:val="%1"/>
      <w:lvlJc w:val="left"/>
      <w:pPr>
        <w:ind w:left="881" w:hanging="521"/>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3"/>
  </w:num>
  <w:num w:numId="3">
    <w:abstractNumId w:val="10"/>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8"/>
  </w:num>
  <w:num w:numId="14">
    <w:abstractNumId w:val="14"/>
  </w:num>
  <w:num w:numId="15">
    <w:abstractNumId w:val="17"/>
  </w:num>
  <w:num w:numId="16">
    <w:abstractNumId w:val="19"/>
  </w:num>
  <w:num w:numId="17">
    <w:abstractNumId w:val="16"/>
  </w:num>
  <w:num w:numId="18">
    <w:abstractNumId w:val="15"/>
  </w:num>
  <w:num w:numId="19">
    <w:abstractNumId w:val="12"/>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39E"/>
    <w:rsid w:val="000028B5"/>
    <w:rsid w:val="00044555"/>
    <w:rsid w:val="000A7C39"/>
    <w:rsid w:val="000B2DE0"/>
    <w:rsid w:val="001137F0"/>
    <w:rsid w:val="00154318"/>
    <w:rsid w:val="001671DB"/>
    <w:rsid w:val="00171EB7"/>
    <w:rsid w:val="00175888"/>
    <w:rsid w:val="0018749A"/>
    <w:rsid w:val="001D0A07"/>
    <w:rsid w:val="001F77CC"/>
    <w:rsid w:val="0021223F"/>
    <w:rsid w:val="002166CB"/>
    <w:rsid w:val="002441FD"/>
    <w:rsid w:val="0027104C"/>
    <w:rsid w:val="002932A3"/>
    <w:rsid w:val="002D3AEB"/>
    <w:rsid w:val="002F4F0D"/>
    <w:rsid w:val="0032561B"/>
    <w:rsid w:val="0036003C"/>
    <w:rsid w:val="003B0E75"/>
    <w:rsid w:val="003B466C"/>
    <w:rsid w:val="003B7529"/>
    <w:rsid w:val="003C3E24"/>
    <w:rsid w:val="00405708"/>
    <w:rsid w:val="00412476"/>
    <w:rsid w:val="004136E2"/>
    <w:rsid w:val="0041706C"/>
    <w:rsid w:val="004176D7"/>
    <w:rsid w:val="00424075"/>
    <w:rsid w:val="00426CDB"/>
    <w:rsid w:val="004A63E7"/>
    <w:rsid w:val="004E55DA"/>
    <w:rsid w:val="00502068"/>
    <w:rsid w:val="005038EF"/>
    <w:rsid w:val="00536E36"/>
    <w:rsid w:val="005A43E7"/>
    <w:rsid w:val="005F6582"/>
    <w:rsid w:val="00600138"/>
    <w:rsid w:val="006041A1"/>
    <w:rsid w:val="00606324"/>
    <w:rsid w:val="00617353"/>
    <w:rsid w:val="00641A19"/>
    <w:rsid w:val="006658DE"/>
    <w:rsid w:val="006862B4"/>
    <w:rsid w:val="00687EF2"/>
    <w:rsid w:val="0069359B"/>
    <w:rsid w:val="006A75F8"/>
    <w:rsid w:val="00702CC7"/>
    <w:rsid w:val="00727ABD"/>
    <w:rsid w:val="00742EAA"/>
    <w:rsid w:val="00775848"/>
    <w:rsid w:val="007E1753"/>
    <w:rsid w:val="00801DDE"/>
    <w:rsid w:val="00835828"/>
    <w:rsid w:val="008F2613"/>
    <w:rsid w:val="00911D6A"/>
    <w:rsid w:val="00941DBE"/>
    <w:rsid w:val="00977B22"/>
    <w:rsid w:val="00991398"/>
    <w:rsid w:val="009B4B45"/>
    <w:rsid w:val="009C0E1C"/>
    <w:rsid w:val="00A36C3A"/>
    <w:rsid w:val="00A701BC"/>
    <w:rsid w:val="00A76F3D"/>
    <w:rsid w:val="00A77085"/>
    <w:rsid w:val="00A84173"/>
    <w:rsid w:val="00A92E88"/>
    <w:rsid w:val="00A933CD"/>
    <w:rsid w:val="00AA562C"/>
    <w:rsid w:val="00AB2111"/>
    <w:rsid w:val="00B02B72"/>
    <w:rsid w:val="00B05948"/>
    <w:rsid w:val="00B32651"/>
    <w:rsid w:val="00B33FA6"/>
    <w:rsid w:val="00B36915"/>
    <w:rsid w:val="00B429DF"/>
    <w:rsid w:val="00B53138"/>
    <w:rsid w:val="00B74A37"/>
    <w:rsid w:val="00B806A8"/>
    <w:rsid w:val="00B864B4"/>
    <w:rsid w:val="00BC3F67"/>
    <w:rsid w:val="00BD009D"/>
    <w:rsid w:val="00BD449C"/>
    <w:rsid w:val="00C13D98"/>
    <w:rsid w:val="00C3297F"/>
    <w:rsid w:val="00C614D3"/>
    <w:rsid w:val="00CA673B"/>
    <w:rsid w:val="00CD7020"/>
    <w:rsid w:val="00CF6432"/>
    <w:rsid w:val="00D0283B"/>
    <w:rsid w:val="00D12F63"/>
    <w:rsid w:val="00D1634C"/>
    <w:rsid w:val="00D3239E"/>
    <w:rsid w:val="00D41A59"/>
    <w:rsid w:val="00D73733"/>
    <w:rsid w:val="00DD3ED6"/>
    <w:rsid w:val="00DE0444"/>
    <w:rsid w:val="00E5440C"/>
    <w:rsid w:val="00E70FD9"/>
    <w:rsid w:val="00E717F9"/>
    <w:rsid w:val="00E85882"/>
    <w:rsid w:val="00E953EB"/>
    <w:rsid w:val="00EC72BA"/>
    <w:rsid w:val="00ED324D"/>
    <w:rsid w:val="00F13B16"/>
    <w:rsid w:val="00F17A0B"/>
    <w:rsid w:val="00F60379"/>
    <w:rsid w:val="00FD131A"/>
    <w:rsid w:val="00FE5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21E7D8"/>
  <w15:chartTrackingRefBased/>
  <w15:docId w15:val="{B81EB350-54AD-D846-A376-D50AB9F1D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7F7F7F" w:themeColor="text1" w:themeTint="80"/>
        <w:lang w:val="en-US" w:eastAsia="ja-JP" w:bidi="ar-SA"/>
      </w:rPr>
    </w:rPrDefault>
    <w:pPrDefault>
      <w:pPr>
        <w:spacing w:after="18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top w:val="single" w:sz="24" w:space="5" w:color="262626" w:themeColor="text1" w:themeTint="D9"/>
        <w:bottom w:val="single" w:sz="8" w:space="5" w:color="7F7F7F" w:themeColor="text1" w:themeTint="80"/>
      </w:pBdr>
      <w:spacing w:before="240" w:after="160" w:line="240" w:lineRule="auto"/>
      <w:outlineLvl w:val="0"/>
    </w:pPr>
    <w:rPr>
      <w:rFonts w:asciiTheme="majorHAnsi" w:eastAsiaTheme="majorEastAsia" w:hAnsiTheme="majorHAnsi" w:cstheme="majorBidi"/>
      <w:b/>
      <w:caps/>
      <w:color w:val="0E0B05" w:themeColor="text2"/>
      <w:sz w:val="24"/>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0E0B05" w:themeColor="text2"/>
      <w:sz w:val="22"/>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E0B05" w:themeColor="text2"/>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Cs/>
      <w:color w:val="0E0B05" w:themeColor="text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b/>
      <w:caps/>
      <w:color w:val="0E0B05" w:themeColor="text2"/>
      <w:sz w:val="18"/>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b/>
      <w:color w:val="0E0B05" w:themeColor="text2"/>
      <w:sz w:val="18"/>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Cs/>
      <w:color w:val="0E0B05" w:themeColor="text2"/>
      <w:sz w:val="18"/>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0E0B05" w:themeColor="text2"/>
      <w:sz w:val="1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iCs/>
      <w:color w:val="0E0B05" w:themeColor="text2"/>
      <w:sz w:val="1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0E0B05" w:themeColor="text2"/>
      <w:sz w:val="24"/>
      <w:szCs w:val="32"/>
    </w:rPr>
  </w:style>
  <w:style w:type="paragraph" w:customStyle="1" w:styleId="ContactInfo">
    <w:name w:val="Contact Info"/>
    <w:basedOn w:val="Normal"/>
    <w:uiPriority w:val="2"/>
    <w:qFormat/>
    <w:pPr>
      <w:spacing w:after="540" w:line="288" w:lineRule="auto"/>
      <w:ind w:right="2880"/>
      <w:contextualSpacing/>
    </w:pPr>
    <w:rPr>
      <w:rFonts w:asciiTheme="majorHAnsi" w:hAnsiTheme="majorHAnsi"/>
      <w:sz w:val="24"/>
    </w:rPr>
  </w:style>
  <w:style w:type="paragraph" w:styleId="Title">
    <w:name w:val="Title"/>
    <w:basedOn w:val="Normal"/>
    <w:next w:val="Normal"/>
    <w:link w:val="TitleChar"/>
    <w:uiPriority w:val="10"/>
    <w:semiHidden/>
    <w:unhideWhenUsed/>
    <w:qFormat/>
    <w:pPr>
      <w:spacing w:before="120" w:line="192" w:lineRule="auto"/>
      <w:contextualSpacing/>
    </w:pPr>
    <w:rPr>
      <w:rFonts w:asciiTheme="majorHAnsi" w:eastAsiaTheme="majorEastAsia" w:hAnsiTheme="majorHAnsi" w:cstheme="majorBidi"/>
      <w:b/>
      <w:caps/>
      <w:color w:val="000000" w:themeColor="text1"/>
      <w:kern w:val="28"/>
      <w:sz w:val="70"/>
      <w:szCs w:val="56"/>
    </w:rPr>
  </w:style>
  <w:style w:type="paragraph" w:styleId="Subtitle">
    <w:name w:val="Subtitle"/>
    <w:basedOn w:val="Normal"/>
    <w:next w:val="Normal"/>
    <w:link w:val="SubtitleChar"/>
    <w:uiPriority w:val="11"/>
    <w:semiHidden/>
    <w:unhideWhenUsed/>
    <w:qFormat/>
    <w:pPr>
      <w:numPr>
        <w:ilvl w:val="1"/>
      </w:numPr>
      <w:spacing w:after="540" w:line="288" w:lineRule="auto"/>
      <w:ind w:right="2880"/>
      <w:contextualSpacing/>
    </w:pPr>
    <w:rPr>
      <w:rFonts w:asciiTheme="majorHAnsi" w:eastAsiaTheme="minorEastAsia" w:hAnsiTheme="majorHAnsi"/>
      <w:spacing w:val="15"/>
      <w:sz w:val="24"/>
      <w:szCs w:val="22"/>
    </w:rPr>
  </w:style>
  <w:style w:type="paragraph" w:styleId="ListBullet">
    <w:name w:val="List Bullet"/>
    <w:basedOn w:val="Normal"/>
    <w:uiPriority w:val="9"/>
    <w:qFormat/>
    <w:pPr>
      <w:numPr>
        <w:numId w:val="2"/>
      </w:numPr>
      <w:spacing w:after="120"/>
    </w:pPr>
  </w:style>
  <w:style w:type="character" w:styleId="PlaceholderText">
    <w:name w:val="Placeholder Text"/>
    <w:basedOn w:val="DefaultParagraphFont"/>
    <w:uiPriority w:val="99"/>
    <w:semiHidden/>
    <w:rPr>
      <w:color w:val="8080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0E0B05"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aps/>
      <w:color w:val="0E0B05" w:themeColor="text2"/>
      <w:sz w:val="1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0E0B05" w:themeColor="text2"/>
      <w:sz w:val="18"/>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0E0B05" w:themeColor="text2"/>
      <w:sz w:val="18"/>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E0B05" w:themeColor="text2"/>
      <w:sz w:val="1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0E0B05" w:themeColor="text2"/>
      <w:sz w:val="16"/>
      <w:szCs w:val="21"/>
    </w:rPr>
  </w:style>
  <w:style w:type="character" w:styleId="SubtleEmphasis">
    <w:name w:val="Subtle Emphasis"/>
    <w:basedOn w:val="DefaultParagraphFont"/>
    <w:uiPriority w:val="19"/>
    <w:semiHidden/>
    <w:unhideWhenUsed/>
    <w:qFormat/>
    <w:rPr>
      <w:i w:val="0"/>
      <w:iCs/>
      <w:color w:val="262626" w:themeColor="text1" w:themeTint="D9"/>
    </w:rPr>
  </w:style>
  <w:style w:type="character" w:styleId="BookTitle">
    <w:name w:val="Book Title"/>
    <w:basedOn w:val="DefaultParagraphFont"/>
    <w:uiPriority w:val="33"/>
    <w:semiHidden/>
    <w:unhideWhenUsed/>
    <w:qFormat/>
    <w:rPr>
      <w:b w:val="0"/>
      <w:bCs/>
      <w:i w:val="0"/>
      <w:iCs/>
      <w:caps/>
      <w:smallCaps w:val="0"/>
      <w:color w:val="7F7F7F" w:themeColor="text1" w:themeTint="80"/>
      <w:spacing w:val="0"/>
      <w:u w:val="single"/>
      <w:bdr w:val="none" w:sz="0" w:space="0" w:color="auto"/>
    </w:rPr>
  </w:style>
  <w:style w:type="paragraph" w:styleId="Footer">
    <w:name w:val="footer"/>
    <w:basedOn w:val="Normal"/>
    <w:link w:val="FooterChar"/>
    <w:uiPriority w:val="99"/>
    <w:unhideWhenUsed/>
    <w:qFormat/>
    <w:pPr>
      <w:spacing w:before="240" w:after="0" w:line="240" w:lineRule="auto"/>
    </w:pPr>
    <w:rPr>
      <w:color w:val="0E0B05" w:themeColor="text2"/>
      <w:sz w:val="24"/>
    </w:rPr>
  </w:style>
  <w:style w:type="character" w:customStyle="1" w:styleId="FooterChar">
    <w:name w:val="Footer Char"/>
    <w:basedOn w:val="DefaultParagraphFont"/>
    <w:link w:val="Footer"/>
    <w:uiPriority w:val="99"/>
    <w:rPr>
      <w:color w:val="0E0B05" w:themeColor="text2"/>
      <w:sz w:val="24"/>
    </w:rPr>
  </w:style>
  <w:style w:type="character" w:customStyle="1" w:styleId="SubtitleChar">
    <w:name w:val="Subtitle Char"/>
    <w:basedOn w:val="DefaultParagraphFont"/>
    <w:link w:val="Subtitle"/>
    <w:uiPriority w:val="11"/>
    <w:semiHidden/>
    <w:rPr>
      <w:rFonts w:asciiTheme="majorHAnsi" w:eastAsiaTheme="minorEastAsia" w:hAnsiTheme="majorHAnsi"/>
      <w:spacing w:val="15"/>
      <w:sz w:val="24"/>
      <w:szCs w:val="22"/>
    </w:rPr>
  </w:style>
  <w:style w:type="character" w:styleId="Emphasis">
    <w:name w:val="Emphasis"/>
    <w:basedOn w:val="DefaultParagraphFont"/>
    <w:uiPriority w:val="20"/>
    <w:semiHidden/>
    <w:unhideWhenUsed/>
    <w:qFormat/>
    <w:rPr>
      <w:i w:val="0"/>
      <w:iCs/>
      <w:color w:val="E3AB47" w:themeColor="accent1"/>
    </w:rPr>
  </w:style>
  <w:style w:type="paragraph" w:styleId="Quote">
    <w:name w:val="Quote"/>
    <w:basedOn w:val="Normal"/>
    <w:next w:val="Normal"/>
    <w:link w:val="QuoteChar"/>
    <w:uiPriority w:val="29"/>
    <w:semiHidden/>
    <w:unhideWhenUsed/>
    <w:qFormat/>
    <w:pPr>
      <w:spacing w:before="360" w:after="360"/>
    </w:pPr>
    <w:rPr>
      <w:iCs/>
      <w:sz w:val="26"/>
    </w:rPr>
  </w:style>
  <w:style w:type="character" w:customStyle="1" w:styleId="QuoteChar">
    <w:name w:val="Quote Char"/>
    <w:basedOn w:val="DefaultParagraphFont"/>
    <w:link w:val="Quote"/>
    <w:uiPriority w:val="29"/>
    <w:semiHidden/>
    <w:rPr>
      <w:iCs/>
      <w:sz w:val="26"/>
    </w:rPr>
  </w:style>
  <w:style w:type="paragraph" w:styleId="IntenseQuote">
    <w:name w:val="Intense Quote"/>
    <w:basedOn w:val="Normal"/>
    <w:next w:val="Normal"/>
    <w:link w:val="IntenseQuoteChar"/>
    <w:uiPriority w:val="30"/>
    <w:semiHidden/>
    <w:unhideWhenUsed/>
    <w:qFormat/>
    <w:pPr>
      <w:spacing w:before="360" w:after="360"/>
    </w:pPr>
    <w:rPr>
      <w:b/>
      <w:iCs/>
      <w:color w:val="262626" w:themeColor="text1" w:themeTint="D9"/>
      <w:sz w:val="26"/>
    </w:rPr>
  </w:style>
  <w:style w:type="character" w:customStyle="1" w:styleId="IntenseQuoteChar">
    <w:name w:val="Intense Quote Char"/>
    <w:basedOn w:val="DefaultParagraphFont"/>
    <w:link w:val="IntenseQuote"/>
    <w:uiPriority w:val="30"/>
    <w:semiHidden/>
    <w:rPr>
      <w:b/>
      <w:iCs/>
      <w:color w:val="262626" w:themeColor="text1" w:themeTint="D9"/>
      <w:sz w:val="26"/>
    </w:rPr>
  </w:style>
  <w:style w:type="character" w:styleId="IntenseEmphasis">
    <w:name w:val="Intense Emphasis"/>
    <w:basedOn w:val="DefaultParagraphFont"/>
    <w:uiPriority w:val="21"/>
    <w:semiHidden/>
    <w:unhideWhenUsed/>
    <w:qFormat/>
    <w:rPr>
      <w:b/>
      <w:i w:val="0"/>
      <w:iCs/>
      <w:color w:val="E3AB47" w:themeColor="accent1"/>
    </w:rPr>
  </w:style>
  <w:style w:type="character" w:styleId="IntenseReference">
    <w:name w:val="Intense Reference"/>
    <w:basedOn w:val="DefaultParagraphFont"/>
    <w:uiPriority w:val="32"/>
    <w:semiHidden/>
    <w:unhideWhenUsed/>
    <w:qFormat/>
    <w:rPr>
      <w:b w:val="0"/>
      <w:bCs/>
      <w:caps/>
      <w:smallCaps w:val="0"/>
      <w:color w:val="262626" w:themeColor="text1" w:themeTint="D9"/>
      <w:spacing w:val="0"/>
    </w:rPr>
  </w:style>
  <w:style w:type="character" w:styleId="Strong">
    <w:name w:val="Strong"/>
    <w:basedOn w:val="DefaultParagraphFont"/>
    <w:uiPriority w:val="22"/>
    <w:semiHidden/>
    <w:unhideWhenUsed/>
    <w:qFormat/>
    <w:rPr>
      <w:b/>
      <w:bCs/>
      <w:color w:val="262626" w:themeColor="text1" w:themeTint="D9"/>
    </w:rPr>
  </w:style>
  <w:style w:type="paragraph" w:styleId="Caption">
    <w:name w:val="caption"/>
    <w:basedOn w:val="Normal"/>
    <w:next w:val="Normal"/>
    <w:uiPriority w:val="35"/>
    <w:semiHidden/>
    <w:unhideWhenUsed/>
    <w:qFormat/>
    <w:pPr>
      <w:spacing w:before="40" w:after="160" w:line="240" w:lineRule="auto"/>
    </w:pPr>
    <w:rPr>
      <w:iCs/>
      <w:color w:val="262626" w:themeColor="text1" w:themeTint="D9"/>
      <w:sz w:val="18"/>
      <w:szCs w:val="18"/>
    </w:rPr>
  </w:style>
  <w:style w:type="paragraph" w:styleId="ListParagraph">
    <w:name w:val="List Paragraph"/>
    <w:basedOn w:val="Normal"/>
    <w:uiPriority w:val="34"/>
    <w:unhideWhenUsed/>
    <w:qFormat/>
    <w:pPr>
      <w:ind w:left="216"/>
      <w:contextualSpacing/>
    </w:pPr>
  </w:style>
  <w:style w:type="paragraph" w:styleId="TOCHeading">
    <w:name w:val="TOC Heading"/>
    <w:basedOn w:val="Heading1"/>
    <w:next w:val="Normal"/>
    <w:uiPriority w:val="39"/>
    <w:semiHidden/>
    <w:unhideWhenUsed/>
    <w:qFormat/>
    <w:pPr>
      <w:outlineLvl w:val="9"/>
    </w:pPr>
  </w:style>
  <w:style w:type="paragraph" w:styleId="TOAHeading">
    <w:name w:val="toa heading"/>
    <w:basedOn w:val="Normal"/>
    <w:next w:val="Normal"/>
    <w:uiPriority w:val="99"/>
    <w:semiHidden/>
    <w:unhideWhenUsed/>
    <w:pPr>
      <w:pBdr>
        <w:top w:val="single" w:sz="24" w:space="5" w:color="auto"/>
        <w:bottom w:val="single" w:sz="4" w:space="5" w:color="auto"/>
      </w:pBdr>
      <w:spacing w:before="120"/>
    </w:pPr>
    <w:rPr>
      <w:rFonts w:asciiTheme="majorHAnsi" w:eastAsiaTheme="majorEastAsia" w:hAnsiTheme="majorHAnsi" w:cstheme="majorBidi"/>
      <w:b/>
      <w:bCs/>
      <w:sz w:val="24"/>
      <w:szCs w:val="24"/>
    </w:rPr>
  </w:style>
  <w:style w:type="character" w:styleId="SubtleReference">
    <w:name w:val="Subtle Reference"/>
    <w:basedOn w:val="DefaultParagraphFont"/>
    <w:uiPriority w:val="31"/>
    <w:semiHidden/>
    <w:unhideWhenUsed/>
    <w:qFormat/>
    <w:rPr>
      <w:caps/>
      <w:smallCaps w:val="0"/>
      <w:color w:val="7F7F7F" w:themeColor="text1" w:themeTint="80"/>
    </w:rPr>
  </w:style>
  <w:style w:type="paragraph" w:customStyle="1" w:styleId="Name">
    <w:name w:val="Name"/>
    <w:basedOn w:val="Normal"/>
    <w:uiPriority w:val="1"/>
    <w:qFormat/>
    <w:pPr>
      <w:spacing w:before="120" w:after="120" w:line="192" w:lineRule="auto"/>
      <w:contextualSpacing/>
    </w:pPr>
    <w:rPr>
      <w:rFonts w:asciiTheme="majorHAnsi" w:hAnsiTheme="majorHAnsi"/>
      <w:b/>
      <w:caps/>
      <w:color w:val="0E0B05" w:themeColor="text2"/>
      <w:kern w:val="28"/>
      <w:sz w:val="70"/>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color w:val="000000" w:themeColor="text1"/>
      <w:kern w:val="28"/>
      <w:sz w:val="70"/>
      <w:szCs w:val="5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E0B05" w:themeColor="text2"/>
      <w:sz w:val="22"/>
      <w:szCs w:val="26"/>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0"/>
    <w:qFormat/>
    <w:pPr>
      <w:numPr>
        <w:numId w:val="13"/>
      </w:numPr>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E0B05" w:themeColor="text2"/>
      <w:sz w:val="24"/>
      <w:szCs w:val="24"/>
    </w:rPr>
  </w:style>
  <w:style w:type="paragraph" w:styleId="Date">
    <w:name w:val="Date"/>
    <w:basedOn w:val="Normal"/>
    <w:next w:val="Normal"/>
    <w:link w:val="DateChar"/>
    <w:uiPriority w:val="99"/>
    <w:semiHidden/>
    <w:unhideWhenUsed/>
    <w:pPr>
      <w:spacing w:before="720" w:after="280" w:line="240" w:lineRule="auto"/>
      <w:contextualSpacing/>
    </w:pPr>
    <w:rPr>
      <w:color w:val="0E0B05" w:themeColor="text2"/>
      <w:sz w:val="24"/>
    </w:rPr>
  </w:style>
  <w:style w:type="character" w:customStyle="1" w:styleId="DateChar">
    <w:name w:val="Date Char"/>
    <w:basedOn w:val="DefaultParagraphFont"/>
    <w:link w:val="Date"/>
    <w:uiPriority w:val="99"/>
    <w:semiHidden/>
    <w:rPr>
      <w:color w:val="0E0B05" w:themeColor="text2"/>
      <w:sz w:val="24"/>
    </w:rPr>
  </w:style>
  <w:style w:type="paragraph" w:styleId="Salutation">
    <w:name w:val="Salutation"/>
    <w:basedOn w:val="Normal"/>
    <w:next w:val="Normal"/>
    <w:link w:val="SalutationChar"/>
    <w:uiPriority w:val="99"/>
    <w:semiHidden/>
    <w:unhideWhenUsed/>
    <w:pPr>
      <w:spacing w:before="800" w:after="0" w:line="240" w:lineRule="auto"/>
    </w:pPr>
    <w:rPr>
      <w:color w:val="0E0B05" w:themeColor="text2"/>
      <w:sz w:val="24"/>
    </w:rPr>
  </w:style>
  <w:style w:type="character" w:customStyle="1" w:styleId="SalutationChar">
    <w:name w:val="Salutation Char"/>
    <w:basedOn w:val="DefaultParagraphFont"/>
    <w:link w:val="Salutation"/>
    <w:uiPriority w:val="99"/>
    <w:semiHidden/>
    <w:rPr>
      <w:color w:val="0E0B05" w:themeColor="text2"/>
      <w:sz w:val="24"/>
    </w:rPr>
  </w:style>
  <w:style w:type="paragraph" w:styleId="Signature">
    <w:name w:val="Signature"/>
    <w:basedOn w:val="Normal"/>
    <w:link w:val="SignatureChar"/>
    <w:uiPriority w:val="99"/>
    <w:semiHidden/>
    <w:unhideWhenUsed/>
    <w:pPr>
      <w:spacing w:before="1080" w:after="280" w:line="240" w:lineRule="auto"/>
      <w:contextualSpacing/>
    </w:pPr>
    <w:rPr>
      <w:color w:val="0E0B05" w:themeColor="text2"/>
    </w:rPr>
  </w:style>
  <w:style w:type="character" w:customStyle="1" w:styleId="SignatureChar">
    <w:name w:val="Signature Char"/>
    <w:basedOn w:val="DefaultParagraphFont"/>
    <w:link w:val="Signature"/>
    <w:uiPriority w:val="99"/>
    <w:semiHidden/>
    <w:rPr>
      <w:color w:val="0E0B05" w:themeColor="text2"/>
    </w:rPr>
  </w:style>
  <w:style w:type="character" w:styleId="Hyperlink">
    <w:name w:val="Hyperlink"/>
    <w:basedOn w:val="DefaultParagraphFont"/>
    <w:uiPriority w:val="99"/>
    <w:unhideWhenUsed/>
    <w:rsid w:val="000B2DE0"/>
    <w:rPr>
      <w:color w:val="53C3C7" w:themeColor="hyperlink"/>
      <w:u w:val="single"/>
    </w:rPr>
  </w:style>
  <w:style w:type="character" w:customStyle="1" w:styleId="UnresolvedMention">
    <w:name w:val="Unresolved Mention"/>
    <w:basedOn w:val="DefaultParagraphFont"/>
    <w:uiPriority w:val="99"/>
    <w:semiHidden/>
    <w:unhideWhenUsed/>
    <w:rsid w:val="000B2D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185116">
      <w:bodyDiv w:val="1"/>
      <w:marLeft w:val="0"/>
      <w:marRight w:val="0"/>
      <w:marTop w:val="0"/>
      <w:marBottom w:val="0"/>
      <w:divBdr>
        <w:top w:val="none" w:sz="0" w:space="0" w:color="auto"/>
        <w:left w:val="none" w:sz="0" w:space="0" w:color="auto"/>
        <w:bottom w:val="none" w:sz="0" w:space="0" w:color="auto"/>
        <w:right w:val="none" w:sz="0" w:space="0" w:color="auto"/>
      </w:divBdr>
    </w:div>
    <w:div w:id="376007421">
      <w:bodyDiv w:val="1"/>
      <w:marLeft w:val="0"/>
      <w:marRight w:val="0"/>
      <w:marTop w:val="0"/>
      <w:marBottom w:val="0"/>
      <w:divBdr>
        <w:top w:val="none" w:sz="0" w:space="0" w:color="auto"/>
        <w:left w:val="none" w:sz="0" w:space="0" w:color="auto"/>
        <w:bottom w:val="none" w:sz="0" w:space="0" w:color="auto"/>
        <w:right w:val="none" w:sz="0" w:space="0" w:color="auto"/>
      </w:divBdr>
    </w:div>
    <w:div w:id="565846633">
      <w:bodyDiv w:val="1"/>
      <w:marLeft w:val="0"/>
      <w:marRight w:val="0"/>
      <w:marTop w:val="0"/>
      <w:marBottom w:val="0"/>
      <w:divBdr>
        <w:top w:val="none" w:sz="0" w:space="0" w:color="auto"/>
        <w:left w:val="none" w:sz="0" w:space="0" w:color="auto"/>
        <w:bottom w:val="none" w:sz="0" w:space="0" w:color="auto"/>
        <w:right w:val="none" w:sz="0" w:space="0" w:color="auto"/>
      </w:divBdr>
      <w:divsChild>
        <w:div w:id="2073117738">
          <w:marLeft w:val="0"/>
          <w:marRight w:val="0"/>
          <w:marTop w:val="0"/>
          <w:marBottom w:val="0"/>
          <w:divBdr>
            <w:top w:val="none" w:sz="0" w:space="0" w:color="auto"/>
            <w:left w:val="none" w:sz="0" w:space="0" w:color="auto"/>
            <w:bottom w:val="none" w:sz="0" w:space="0" w:color="auto"/>
            <w:right w:val="none" w:sz="0" w:space="0" w:color="auto"/>
          </w:divBdr>
          <w:divsChild>
            <w:div w:id="1785079210">
              <w:marLeft w:val="0"/>
              <w:marRight w:val="0"/>
              <w:marTop w:val="0"/>
              <w:marBottom w:val="0"/>
              <w:divBdr>
                <w:top w:val="none" w:sz="0" w:space="0" w:color="auto"/>
                <w:left w:val="none" w:sz="0" w:space="0" w:color="auto"/>
                <w:bottom w:val="none" w:sz="0" w:space="0" w:color="auto"/>
                <w:right w:val="none" w:sz="0" w:space="0" w:color="auto"/>
              </w:divBdr>
              <w:divsChild>
                <w:div w:id="96156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gajc\Desktop\%7b5B9B7B71-D4B1-3048-A89C-01242E7EB46A%7dtf50002018.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517F041B8CA25408A2A506F4606B7C4"/>
        <w:category>
          <w:name w:val="General"/>
          <w:gallery w:val="placeholder"/>
        </w:category>
        <w:types>
          <w:type w:val="bbPlcHdr"/>
        </w:types>
        <w:behaviors>
          <w:behavior w:val="content"/>
        </w:behaviors>
        <w:guid w:val="{F5B367D1-1BE9-EC44-9041-8CEA89B432F9}"/>
      </w:docPartPr>
      <w:docPartBody>
        <w:p w:rsidR="00261555" w:rsidRDefault="00FE07C5">
          <w:pPr>
            <w:pStyle w:val="6517F041B8CA25408A2A506F4606B7C4"/>
          </w:pPr>
          <w:r>
            <w:t>Objective</w:t>
          </w:r>
        </w:p>
      </w:docPartBody>
    </w:docPart>
    <w:docPart>
      <w:docPartPr>
        <w:name w:val="36D4E9C5290B8246A8EDD74661122609"/>
        <w:category>
          <w:name w:val="General"/>
          <w:gallery w:val="placeholder"/>
        </w:category>
        <w:types>
          <w:type w:val="bbPlcHdr"/>
        </w:types>
        <w:behaviors>
          <w:behavior w:val="content"/>
        </w:behaviors>
        <w:guid w:val="{CC89875E-2243-BB4F-BA7C-E8BCBDE7EECF}"/>
      </w:docPartPr>
      <w:docPartBody>
        <w:p w:rsidR="00261555" w:rsidRDefault="00FE07C5">
          <w:pPr>
            <w:pStyle w:val="36D4E9C5290B8246A8EDD74661122609"/>
          </w:pPr>
          <w:r>
            <w:t>Experience</w:t>
          </w:r>
        </w:p>
      </w:docPartBody>
    </w:docPart>
    <w:docPart>
      <w:docPartPr>
        <w:name w:val="BE1BED8FD94ECF4B919E214E0BD53717"/>
        <w:category>
          <w:name w:val="General"/>
          <w:gallery w:val="placeholder"/>
        </w:category>
        <w:types>
          <w:type w:val="bbPlcHdr"/>
        </w:types>
        <w:behaviors>
          <w:behavior w:val="content"/>
        </w:behaviors>
        <w:guid w:val="{F3678C2D-02C7-C640-84BA-7EEDD1F6B674}"/>
      </w:docPartPr>
      <w:docPartBody>
        <w:p w:rsidR="00261555" w:rsidRDefault="00FE07C5">
          <w:pPr>
            <w:pStyle w:val="BE1BED8FD94ECF4B919E214E0BD53717"/>
          </w:pPr>
          <w:r>
            <w:t>Education</w:t>
          </w:r>
        </w:p>
      </w:docPartBody>
    </w:docPart>
    <w:docPart>
      <w:docPartPr>
        <w:name w:val="CC48B3DAA495E94890C0ED8FBBB21719"/>
        <w:category>
          <w:name w:val="General"/>
          <w:gallery w:val="placeholder"/>
        </w:category>
        <w:types>
          <w:type w:val="bbPlcHdr"/>
        </w:types>
        <w:behaviors>
          <w:behavior w:val="content"/>
        </w:behaviors>
        <w:guid w:val="{CA28F517-482B-7A4F-9BEE-EF646819CFCF}"/>
      </w:docPartPr>
      <w:docPartBody>
        <w:p w:rsidR="00261555" w:rsidRDefault="00FE07C5">
          <w:pPr>
            <w:pStyle w:val="CC48B3DAA495E94890C0ED8FBBB21719"/>
          </w:pPr>
          <w:r>
            <w:t>Awards and Acknowledgements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4416C3"/>
    <w:multiLevelType w:val="hybridMultilevel"/>
    <w:tmpl w:val="1884BEFA"/>
    <w:lvl w:ilvl="0" w:tplc="F1084306">
      <w:start w:val="1"/>
      <w:numFmt w:val="bullet"/>
      <w:pStyle w:val="ListBullet"/>
      <w:lvlText w:val=""/>
      <w:lvlJc w:val="left"/>
      <w:pPr>
        <w:tabs>
          <w:tab w:val="num" w:pos="216"/>
        </w:tabs>
        <w:ind w:left="216" w:hanging="216"/>
      </w:pPr>
      <w:rPr>
        <w:rFonts w:ascii="Wingdings" w:hAnsi="Wingdings" w:hint="default"/>
        <w:color w:val="5B9BD5"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5FF"/>
    <w:rsid w:val="001C75FF"/>
    <w:rsid w:val="00261555"/>
    <w:rsid w:val="002A1F57"/>
    <w:rsid w:val="00BB5798"/>
    <w:rsid w:val="00FE0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34AF018056AE44A01A064EFC041766">
    <w:name w:val="B834AF018056AE44A01A064EFC041766"/>
  </w:style>
  <w:style w:type="paragraph" w:customStyle="1" w:styleId="C82B8E6344E66346B1BEE5694877FB74">
    <w:name w:val="C82B8E6344E66346B1BEE5694877FB74"/>
  </w:style>
  <w:style w:type="paragraph" w:customStyle="1" w:styleId="6517F041B8CA25408A2A506F4606B7C4">
    <w:name w:val="6517F041B8CA25408A2A506F4606B7C4"/>
  </w:style>
  <w:style w:type="paragraph" w:customStyle="1" w:styleId="5875F393478E5E4A84A2EBA7EB549D98">
    <w:name w:val="5875F393478E5E4A84A2EBA7EB549D98"/>
  </w:style>
  <w:style w:type="paragraph" w:customStyle="1" w:styleId="36D4E9C5290B8246A8EDD74661122609">
    <w:name w:val="36D4E9C5290B8246A8EDD74661122609"/>
  </w:style>
  <w:style w:type="paragraph" w:customStyle="1" w:styleId="F9163F3E2F50B142AB137A7C436DE47E">
    <w:name w:val="F9163F3E2F50B142AB137A7C436DE47E"/>
  </w:style>
  <w:style w:type="paragraph" w:customStyle="1" w:styleId="01C3EFE812835A4A807CE6F76053186D">
    <w:name w:val="01C3EFE812835A4A807CE6F76053186D"/>
  </w:style>
  <w:style w:type="paragraph" w:styleId="ListBullet">
    <w:name w:val="List Bullet"/>
    <w:basedOn w:val="Normal"/>
    <w:uiPriority w:val="9"/>
    <w:qFormat/>
    <w:pPr>
      <w:numPr>
        <w:numId w:val="1"/>
      </w:numPr>
      <w:spacing w:after="120" w:line="312" w:lineRule="auto"/>
    </w:pPr>
    <w:rPr>
      <w:rFonts w:eastAsiaTheme="minorHAnsi"/>
      <w:color w:val="7F7F7F" w:themeColor="text1" w:themeTint="80"/>
      <w:sz w:val="20"/>
      <w:szCs w:val="20"/>
      <w:lang w:eastAsia="ja-JP"/>
    </w:rPr>
  </w:style>
  <w:style w:type="paragraph" w:customStyle="1" w:styleId="D70DC5F5AD722C4BA6ECFB372A610A85">
    <w:name w:val="D70DC5F5AD722C4BA6ECFB372A610A85"/>
  </w:style>
  <w:style w:type="paragraph" w:customStyle="1" w:styleId="BE1BED8FD94ECF4B919E214E0BD53717">
    <w:name w:val="BE1BED8FD94ECF4B919E214E0BD53717"/>
  </w:style>
  <w:style w:type="paragraph" w:customStyle="1" w:styleId="AEC6DFE6EE0F82478B64C5DC6F85A4A2">
    <w:name w:val="AEC6DFE6EE0F82478B64C5DC6F85A4A2"/>
  </w:style>
  <w:style w:type="paragraph" w:customStyle="1" w:styleId="CC48B3DAA495E94890C0ED8FBBB21719">
    <w:name w:val="CC48B3DAA495E94890C0ED8FBBB21719"/>
  </w:style>
  <w:style w:type="paragraph" w:customStyle="1" w:styleId="8DA79FFACACAA0498D1799BE58986D6D">
    <w:name w:val="8DA79FFACACAA0498D1799BE58986D6D"/>
  </w:style>
  <w:style w:type="paragraph" w:customStyle="1" w:styleId="A0075494952BDA4F88F9BAADE42D5783">
    <w:name w:val="A0075494952BDA4F88F9BAADE42D5783"/>
    <w:rsid w:val="001C75FF"/>
  </w:style>
  <w:style w:type="paragraph" w:customStyle="1" w:styleId="544C37EB53CCAB4B9093E4A9B81666ED">
    <w:name w:val="544C37EB53CCAB4B9093E4A9B81666ED"/>
    <w:rsid w:val="001C75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0E0B05"/>
      </a:dk2>
      <a:lt2>
        <a:srgbClr val="F7F6F5"/>
      </a:lt2>
      <a:accent1>
        <a:srgbClr val="E3AB47"/>
      </a:accent1>
      <a:accent2>
        <a:srgbClr val="E36A48"/>
      </a:accent2>
      <a:accent3>
        <a:srgbClr val="969691"/>
      </a:accent3>
      <a:accent4>
        <a:srgbClr val="53C3C7"/>
      </a:accent4>
      <a:accent5>
        <a:srgbClr val="4FA274"/>
      </a:accent5>
      <a:accent6>
        <a:srgbClr val="846B8E"/>
      </a:accent6>
      <a:hlink>
        <a:srgbClr val="53C3C7"/>
      </a:hlink>
      <a:folHlink>
        <a:srgbClr val="846B8E"/>
      </a:folHlink>
    </a:clrScheme>
    <a:fontScheme name="Yellow Border Resume">
      <a:majorFont>
        <a:latin typeface="Tahom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Tahom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5775BB-18DE-456B-B28C-78277D460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{5B9B7B71-D4B1-3048-A89C-01242E7EB46A}tf50002018</Template>
  <TotalTime>0</TotalTime>
  <Pages>3</Pages>
  <Words>850</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Delgadillo</dc:creator>
  <cp:keywords/>
  <dc:description/>
  <cp:lastModifiedBy>Windows User</cp:lastModifiedBy>
  <cp:revision>2</cp:revision>
  <dcterms:created xsi:type="dcterms:W3CDTF">2021-10-06T14:38:00Z</dcterms:created>
  <dcterms:modified xsi:type="dcterms:W3CDTF">2021-10-06T14:38:00Z</dcterms:modified>
</cp:coreProperties>
</file>