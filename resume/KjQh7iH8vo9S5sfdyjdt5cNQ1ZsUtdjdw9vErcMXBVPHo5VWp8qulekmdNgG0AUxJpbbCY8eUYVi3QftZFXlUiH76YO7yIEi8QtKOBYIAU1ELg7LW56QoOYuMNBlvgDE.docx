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EB1F" w14:textId="7C29A737" w:rsidR="00816216" w:rsidRDefault="000E5941" w:rsidP="00141A4C">
      <w:pPr>
        <w:pStyle w:val="Title"/>
      </w:pPr>
      <w:r>
        <w:t>Cory Michael Tobin</w:t>
      </w:r>
      <w:r w:rsidR="00D8628C">
        <w:rPr>
          <w:noProof/>
        </w:rPr>
        <w:drawing>
          <wp:inline distT="0" distB="0" distL="0" distR="0" wp14:anchorId="546EABBC" wp14:editId="34BF376B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lus Logo Certified 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3D">
        <w:rPr>
          <w:noProof/>
        </w:rPr>
        <w:drawing>
          <wp:inline distT="0" distB="0" distL="0" distR="0" wp14:anchorId="5F5870CE" wp14:editId="3C5FB046">
            <wp:extent cx="704850" cy="70485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Plus Logo Certified 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3D">
        <w:rPr>
          <w:noProof/>
        </w:rPr>
        <w:drawing>
          <wp:inline distT="0" distB="0" distL="0" distR="0" wp14:anchorId="1DFD5E16" wp14:editId="16337979">
            <wp:extent cx="7048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Plus Logo Certified 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28C">
        <w:rPr>
          <w:noProof/>
        </w:rPr>
        <w:drawing>
          <wp:inline distT="0" distB="0" distL="0" distR="0" wp14:anchorId="79B91DF9" wp14:editId="03EB9794">
            <wp:extent cx="7048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 Essentials Logo Certifi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F7">
        <w:rPr>
          <w:noProof/>
        </w:rPr>
        <w:drawing>
          <wp:inline distT="0" distB="0" distL="0" distR="0" wp14:anchorId="5A137D88" wp14:editId="5CD89BB7">
            <wp:extent cx="48514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ybersecurity CompTIA Secure Infrastructure Specialist - CSIS 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9" cy="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F80">
        <w:rPr>
          <w:noProof/>
        </w:rPr>
        <w:drawing>
          <wp:inline distT="0" distB="0" distL="0" distR="0" wp14:anchorId="6500DB3F" wp14:editId="17F6C5E3">
            <wp:extent cx="609600" cy="58529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rastructure  CompTIA IT Operations Specialist - CIOS 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15" cy="6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736" w14:textId="0D8F0ACF" w:rsidR="00141A4C" w:rsidRDefault="0081388B" w:rsidP="00981DF7">
      <w:pPr>
        <w:spacing w:after="120"/>
      </w:pPr>
      <w:r>
        <w:t>14112B 99</w:t>
      </w:r>
      <w:r w:rsidRPr="0081388B">
        <w:rPr>
          <w:vertAlign w:val="superscript"/>
        </w:rPr>
        <w:t>th</w:t>
      </w:r>
      <w:r>
        <w:t xml:space="preserve"> </w:t>
      </w:r>
      <w:r w:rsidR="00BF1133">
        <w:t>A</w:t>
      </w:r>
      <w:r>
        <w:t xml:space="preserve">ve </w:t>
      </w:r>
      <w:r w:rsidR="00BF1133">
        <w:t>NE</w:t>
      </w:r>
      <w:r>
        <w:t>, Arlington</w:t>
      </w:r>
      <w:r w:rsidR="000E5941">
        <w:t>, WA 982</w:t>
      </w:r>
      <w:r>
        <w:t>23</w:t>
      </w:r>
      <w:r w:rsidR="00141A4C">
        <w:t> | </w:t>
      </w:r>
      <w:r w:rsidR="000E5941">
        <w:t>425-422-4705</w:t>
      </w:r>
      <w:r w:rsidR="00141A4C">
        <w:t> | </w:t>
      </w:r>
      <w:r w:rsidR="000E5941">
        <w:t>cory.m.tobin@gmail.com</w:t>
      </w:r>
    </w:p>
    <w:p w14:paraId="7C76E903" w14:textId="77777777" w:rsidR="006270A9" w:rsidRDefault="00647C6D" w:rsidP="00981DF7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BF722E555E254BB9AD17E4EA0150A87F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78D61358" w14:textId="5FEDEC4C" w:rsidR="006270A9" w:rsidRDefault="004B2522">
      <w:r>
        <w:t xml:space="preserve">Work in an </w:t>
      </w:r>
      <w:r w:rsidR="004C5488">
        <w:t>technical</w:t>
      </w:r>
      <w:r>
        <w:t xml:space="preserve"> environment where I can learn, grown and build my skills as an expert in the </w:t>
      </w:r>
      <w:r w:rsidR="004C5488">
        <w:t>computer science</w:t>
      </w:r>
      <w:r>
        <w:t xml:space="preserve"> industry.</w:t>
      </w:r>
    </w:p>
    <w:sdt>
      <w:sdtPr>
        <w:alias w:val="Education:"/>
        <w:tag w:val="Education:"/>
        <w:id w:val="807127995"/>
        <w:placeholder>
          <w:docPart w:val="DEF7F5D139584D16B67E661AADC7FACE"/>
        </w:placeholder>
        <w:temporary/>
        <w:showingPlcHdr/>
        <w15:appearance w15:val="hidden"/>
      </w:sdtPr>
      <w:sdtEndPr/>
      <w:sdtContent>
        <w:p w14:paraId="47B10F8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EAD91EB" w14:textId="215C3593" w:rsidR="006270A9" w:rsidRDefault="000E5941">
      <w:pPr>
        <w:pStyle w:val="Heading2"/>
      </w:pPr>
      <w:r>
        <w:t>High School diploma</w:t>
      </w:r>
      <w:r w:rsidR="009D5933">
        <w:t> | </w:t>
      </w:r>
      <w:r>
        <w:t>2006</w:t>
      </w:r>
      <w:r w:rsidR="009D5933">
        <w:t> | </w:t>
      </w:r>
      <w:r>
        <w:t>cascade high school</w:t>
      </w:r>
    </w:p>
    <w:p w14:paraId="13C3E972" w14:textId="66DFD350" w:rsidR="004B2522" w:rsidRPr="004B2522" w:rsidRDefault="004B2522" w:rsidP="0078179F">
      <w:pPr>
        <w:pStyle w:val="Heading2"/>
      </w:pPr>
      <w:r>
        <w:t>Current Student at Western governers university, bachelors in cloud systems</w:t>
      </w:r>
    </w:p>
    <w:sdt>
      <w:sdtPr>
        <w:alias w:val="Skills &amp; Abilities:"/>
        <w:tag w:val="Skills &amp; Abilities:"/>
        <w:id w:val="458624136"/>
        <w:placeholder>
          <w:docPart w:val="C37FB593200A4F13A5D57B0DB8F61B78"/>
        </w:placeholder>
        <w:temporary/>
        <w:showingPlcHdr/>
        <w15:appearance w15:val="hidden"/>
      </w:sdtPr>
      <w:sdtEndPr/>
      <w:sdtContent>
        <w:p w14:paraId="5DDF84AB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4A7235C" w14:textId="0D1E545D" w:rsidR="004B2522" w:rsidRDefault="004B2522">
      <w:pPr>
        <w:pStyle w:val="Heading2"/>
      </w:pPr>
      <w:r>
        <w:t>IT knowledge</w:t>
      </w:r>
    </w:p>
    <w:p w14:paraId="06AA8D2B" w14:textId="1D5E889E" w:rsidR="004B2522" w:rsidRDefault="004B2522" w:rsidP="00911505">
      <w:r>
        <w:t>. COMPTIA A+</w:t>
      </w:r>
      <w:r w:rsidR="00CD3167">
        <w:t xml:space="preserve">, </w:t>
      </w:r>
      <w:r>
        <w:t>Network +</w:t>
      </w:r>
      <w:r w:rsidR="00CD3167">
        <w:t>, Cloud+, Security+</w:t>
      </w:r>
      <w:r>
        <w:t xml:space="preserve"> certified, </w:t>
      </w:r>
      <w:r w:rsidR="0057099F">
        <w:t>ITIL certified</w:t>
      </w:r>
      <w:r>
        <w:t>, knowledge in cloud systems and advanced networking</w:t>
      </w:r>
      <w:r w:rsidR="00544014">
        <w:t xml:space="preserve">. Experience in SQL, </w:t>
      </w:r>
      <w:proofErr w:type="spellStart"/>
      <w:r w:rsidR="00544014">
        <w:t>Powershell</w:t>
      </w:r>
      <w:proofErr w:type="spellEnd"/>
      <w:r w:rsidR="00544014">
        <w:t xml:space="preserve"> and Kali Linux OS. Minor hands on with HTML and CSS.</w:t>
      </w:r>
    </w:p>
    <w:sdt>
      <w:sdtPr>
        <w:alias w:val="Communication:"/>
        <w:tag w:val="Communication:"/>
        <w:id w:val="-1153840069"/>
        <w:placeholder>
          <w:docPart w:val="422ED3ACB1FE4DCCAAF30D6338E37B71"/>
        </w:placeholder>
        <w:temporary/>
        <w:showingPlcHdr/>
        <w15:appearance w15:val="hidden"/>
      </w:sdtPr>
      <w:sdtEndPr/>
      <w:sdtContent>
        <w:p w14:paraId="66EFBEB1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16738204" w14:textId="1A40C81B" w:rsidR="006270A9" w:rsidRDefault="000E5941">
      <w:pPr>
        <w:pStyle w:val="ListBullet"/>
      </w:pPr>
      <w:r>
        <w:t xml:space="preserve">I speak to hundreds of people a month and </w:t>
      </w:r>
      <w:r w:rsidR="00E17135">
        <w:t>carry</w:t>
      </w:r>
      <w:r>
        <w:t xml:space="preserve"> a 97% satisfaction rate based off of customer surveys over a </w:t>
      </w:r>
      <w:proofErr w:type="gramStart"/>
      <w:r>
        <w:t>3 month</w:t>
      </w:r>
      <w:proofErr w:type="gramEnd"/>
      <w:r>
        <w:t xml:space="preserve"> rolling period. I have several awards from Comcast for my excellent customer experiences</w:t>
      </w:r>
      <w:r w:rsidR="004B2522">
        <w:t xml:space="preserve"> and have a solid knowledge base in large scale and </w:t>
      </w:r>
      <w:proofErr w:type="gramStart"/>
      <w:r w:rsidR="004B2522">
        <w:t>small scale</w:t>
      </w:r>
      <w:proofErr w:type="gramEnd"/>
      <w:r w:rsidR="004B2522">
        <w:t xml:space="preserve"> networking</w:t>
      </w:r>
      <w:r>
        <w:t>.</w:t>
      </w:r>
    </w:p>
    <w:sdt>
      <w:sdtPr>
        <w:alias w:val="Leadership:"/>
        <w:tag w:val="Leadership:"/>
        <w:id w:val="1837562325"/>
        <w:placeholder>
          <w:docPart w:val="39331D0A1A994DC6AA7FEA519ACC391A"/>
        </w:placeholder>
        <w:temporary/>
        <w:showingPlcHdr/>
        <w15:appearance w15:val="hidden"/>
      </w:sdtPr>
      <w:sdtEndPr/>
      <w:sdtContent>
        <w:p w14:paraId="684F94A3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50063277" w14:textId="10EC76C4" w:rsidR="006270A9" w:rsidRDefault="000E5941">
      <w:pPr>
        <w:pStyle w:val="ListBullet"/>
      </w:pPr>
      <w:r>
        <w:t xml:space="preserve">I act as a role model for other agents and employees. My goal is to help everyone get better at what we do </w:t>
      </w:r>
      <w:r w:rsidR="00977282">
        <w:t xml:space="preserve">so that we can all benefit. I can drive growth within a company and provide a positive attitude to help </w:t>
      </w:r>
      <w:r w:rsidR="000A023A">
        <w:t>everyone’s</w:t>
      </w:r>
      <w:r w:rsidR="00977282">
        <w:t xml:space="preserve"> morale.</w:t>
      </w:r>
      <w:r w:rsidR="00963C98">
        <w:t xml:space="preserve"> I have h</w:t>
      </w:r>
      <w:r w:rsidR="00FA7FD8">
        <w:t>osted several training events and run group huddles.</w:t>
      </w:r>
    </w:p>
    <w:sdt>
      <w:sdtPr>
        <w:alias w:val="Experience:"/>
        <w:tag w:val="Experience:"/>
        <w:id w:val="171684534"/>
        <w:placeholder>
          <w:docPart w:val="7022419E2F06481DAA22DCC586A2327B"/>
        </w:placeholder>
        <w:temporary/>
        <w:showingPlcHdr/>
        <w15:appearance w15:val="hidden"/>
      </w:sdtPr>
      <w:sdtEndPr/>
      <w:sdtContent>
        <w:p w14:paraId="18CAE5BC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3ADC235B" w14:textId="62A70FF5" w:rsidR="006270A9" w:rsidRDefault="00FE4A6F">
      <w:pPr>
        <w:pStyle w:val="Heading2"/>
      </w:pPr>
      <w:r>
        <w:t>Technical and account support</w:t>
      </w:r>
      <w:r w:rsidR="009D5933">
        <w:t> | </w:t>
      </w:r>
      <w:r w:rsidR="00977282">
        <w:t>comcast</w:t>
      </w:r>
      <w:r w:rsidR="009D5933">
        <w:t> | </w:t>
      </w:r>
      <w:r w:rsidR="00977282">
        <w:t>april 2016 - current</w:t>
      </w:r>
    </w:p>
    <w:p w14:paraId="2A452D88" w14:textId="645B0E69" w:rsidR="006270A9" w:rsidRDefault="00977282">
      <w:pPr>
        <w:pStyle w:val="ListBullet"/>
      </w:pPr>
      <w:r>
        <w:t>I manage several hundred accounts per month. I provide excellent customer service and help customers with support and troubleshooting</w:t>
      </w:r>
      <w:r w:rsidR="004B2522">
        <w:t xml:space="preserve"> with advanced product knowledge</w:t>
      </w:r>
      <w:r>
        <w:t>. I promote growth within the company. I have been awarded several times for my statistics in sales, customer satisfaction and multiple other metrics.</w:t>
      </w:r>
    </w:p>
    <w:p w14:paraId="3AF07B38" w14:textId="77777777" w:rsidR="00977282" w:rsidRPr="00977282" w:rsidRDefault="00977282" w:rsidP="00977282">
      <w:pPr>
        <w:pStyle w:val="Heading2"/>
      </w:pPr>
      <w:r>
        <w:t>correctional officer</w:t>
      </w:r>
      <w:r w:rsidR="009D5933">
        <w:t> </w:t>
      </w:r>
      <w:r>
        <w:t>level 2</w:t>
      </w:r>
      <w:r w:rsidR="009D5933">
        <w:t>| </w:t>
      </w:r>
      <w:r>
        <w:t>washington state d.o.c.</w:t>
      </w:r>
      <w:r w:rsidR="009D5933">
        <w:t> | </w:t>
      </w:r>
      <w:r>
        <w:t>june 2015 – april 2016</w:t>
      </w:r>
    </w:p>
    <w:p w14:paraId="36B3F1C1" w14:textId="77777777" w:rsidR="001B29CF" w:rsidRDefault="00977282" w:rsidP="001B29CF">
      <w:pPr>
        <w:pStyle w:val="ListBullet"/>
      </w:pPr>
      <w:r>
        <w:t xml:space="preserve">After graduating </w:t>
      </w:r>
      <w:proofErr w:type="gramStart"/>
      <w:r>
        <w:t>academy</w:t>
      </w:r>
      <w:proofErr w:type="gramEnd"/>
      <w:r>
        <w:t xml:space="preserve"> I had been given a post in the Special Offenders Unit. I managed and looked out for hundreds of mentally ill inmates </w:t>
      </w:r>
      <w:proofErr w:type="gramStart"/>
      <w:r>
        <w:t>on a daily basis</w:t>
      </w:r>
      <w:proofErr w:type="gramEnd"/>
      <w:r>
        <w:t xml:space="preserve"> and had been given excellent reviews by my commanding Sergeant. My basic job duties were being responsible for the safety and security of others.</w:t>
      </w:r>
    </w:p>
    <w:p w14:paraId="304E4DDC" w14:textId="77777777" w:rsidR="00977282" w:rsidRDefault="00977282" w:rsidP="00977282">
      <w:pPr>
        <w:pStyle w:val="Heading2"/>
      </w:pPr>
      <w:r>
        <w:t>Sales Expert | frontier communications | may 2012 – may 2015</w:t>
      </w:r>
    </w:p>
    <w:p w14:paraId="675A2C93" w14:textId="2B57C8A8" w:rsidR="00977282" w:rsidRPr="001B29CF" w:rsidRDefault="00DA49AD" w:rsidP="00981DF7">
      <w:pPr>
        <w:pStyle w:val="ListBullet"/>
      </w:pPr>
      <w:r>
        <w:t>I helped clients by educating them on available products and built their accounts. I managed multiple client accounts and secured information. I ran several classrooms providing employees the chance to learn sales techniques in order to help others grow within the company.</w:t>
      </w:r>
    </w:p>
    <w:sectPr w:rsidR="00977282" w:rsidRPr="001B29CF" w:rsidSect="00981DF7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3FE9" w14:textId="77777777" w:rsidR="00647C6D" w:rsidRDefault="00647C6D">
      <w:pPr>
        <w:spacing w:after="0"/>
      </w:pPr>
      <w:r>
        <w:separator/>
      </w:r>
    </w:p>
  </w:endnote>
  <w:endnote w:type="continuationSeparator" w:id="0">
    <w:p w14:paraId="497865A2" w14:textId="77777777" w:rsidR="00647C6D" w:rsidRDefault="00647C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7A60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D9D4" w14:textId="77777777" w:rsidR="00647C6D" w:rsidRDefault="00647C6D">
      <w:pPr>
        <w:spacing w:after="0"/>
      </w:pPr>
      <w:r>
        <w:separator/>
      </w:r>
    </w:p>
  </w:footnote>
  <w:footnote w:type="continuationSeparator" w:id="0">
    <w:p w14:paraId="305E78B7" w14:textId="77777777" w:rsidR="00647C6D" w:rsidRDefault="00647C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6591422"/>
    <w:multiLevelType w:val="hybridMultilevel"/>
    <w:tmpl w:val="0CDE2248"/>
    <w:lvl w:ilvl="0" w:tplc="FFF631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41"/>
    <w:rsid w:val="000A023A"/>
    <w:rsid w:val="000A4F59"/>
    <w:rsid w:val="000E5941"/>
    <w:rsid w:val="00141A4C"/>
    <w:rsid w:val="001B29CF"/>
    <w:rsid w:val="0028220F"/>
    <w:rsid w:val="00356C14"/>
    <w:rsid w:val="004B2522"/>
    <w:rsid w:val="004C5488"/>
    <w:rsid w:val="00544014"/>
    <w:rsid w:val="0057099F"/>
    <w:rsid w:val="0057723D"/>
    <w:rsid w:val="005B79BA"/>
    <w:rsid w:val="00617B26"/>
    <w:rsid w:val="006270A9"/>
    <w:rsid w:val="0063476F"/>
    <w:rsid w:val="00642F80"/>
    <w:rsid w:val="00647C6D"/>
    <w:rsid w:val="00675956"/>
    <w:rsid w:val="00681034"/>
    <w:rsid w:val="00696037"/>
    <w:rsid w:val="006C7A42"/>
    <w:rsid w:val="007560BE"/>
    <w:rsid w:val="0078179F"/>
    <w:rsid w:val="007A2E16"/>
    <w:rsid w:val="0081388B"/>
    <w:rsid w:val="00816216"/>
    <w:rsid w:val="0087734B"/>
    <w:rsid w:val="00911505"/>
    <w:rsid w:val="00963C98"/>
    <w:rsid w:val="00971EC9"/>
    <w:rsid w:val="00977282"/>
    <w:rsid w:val="00981DF7"/>
    <w:rsid w:val="009D5933"/>
    <w:rsid w:val="00BA616E"/>
    <w:rsid w:val="00BD768D"/>
    <w:rsid w:val="00BF1133"/>
    <w:rsid w:val="00C61F8E"/>
    <w:rsid w:val="00CD3167"/>
    <w:rsid w:val="00D0503B"/>
    <w:rsid w:val="00D8628C"/>
    <w:rsid w:val="00DA49AD"/>
    <w:rsid w:val="00E17135"/>
    <w:rsid w:val="00E732C4"/>
    <w:rsid w:val="00E83E4B"/>
    <w:rsid w:val="00FA7FD8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E0C2"/>
  <w15:chartTrackingRefBased/>
  <w15:docId w15:val="{0781A819-EDD6-43ED-98BD-A3FB29FB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B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0s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722E555E254BB9AD17E4EA0150A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903BC-9312-4969-B66B-D2524D130588}"/>
      </w:docPartPr>
      <w:docPartBody>
        <w:p w:rsidR="00AF0023" w:rsidRDefault="00C6681B">
          <w:pPr>
            <w:pStyle w:val="BF722E555E254BB9AD17E4EA0150A87F"/>
          </w:pPr>
          <w:r>
            <w:t>Objective</w:t>
          </w:r>
        </w:p>
      </w:docPartBody>
    </w:docPart>
    <w:docPart>
      <w:docPartPr>
        <w:name w:val="DEF7F5D139584D16B67E661AADC7F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A4CCB-FC8C-4A04-AC97-C339D704EF15}"/>
      </w:docPartPr>
      <w:docPartBody>
        <w:p w:rsidR="00AF0023" w:rsidRDefault="00C6681B">
          <w:pPr>
            <w:pStyle w:val="DEF7F5D139584D16B67E661AADC7FACE"/>
          </w:pPr>
          <w:r>
            <w:t>Education</w:t>
          </w:r>
        </w:p>
      </w:docPartBody>
    </w:docPart>
    <w:docPart>
      <w:docPartPr>
        <w:name w:val="C37FB593200A4F13A5D57B0DB8F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F8C1-9F15-4E0E-97A5-E6CFE73B8BCC}"/>
      </w:docPartPr>
      <w:docPartBody>
        <w:p w:rsidR="00AF0023" w:rsidRDefault="00C6681B">
          <w:pPr>
            <w:pStyle w:val="C37FB593200A4F13A5D57B0DB8F61B78"/>
          </w:pPr>
          <w:r>
            <w:t>Skills &amp; Abilities</w:t>
          </w:r>
        </w:p>
      </w:docPartBody>
    </w:docPart>
    <w:docPart>
      <w:docPartPr>
        <w:name w:val="422ED3ACB1FE4DCCAAF30D6338E3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B53A4-6320-49BB-B588-F95214177033}"/>
      </w:docPartPr>
      <w:docPartBody>
        <w:p w:rsidR="00AF0023" w:rsidRDefault="00C6681B">
          <w:pPr>
            <w:pStyle w:val="422ED3ACB1FE4DCCAAF30D6338E37B71"/>
          </w:pPr>
          <w:r>
            <w:t>Communication</w:t>
          </w:r>
        </w:p>
      </w:docPartBody>
    </w:docPart>
    <w:docPart>
      <w:docPartPr>
        <w:name w:val="39331D0A1A994DC6AA7FEA519ACC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B95C1-8C40-4A11-A46D-3BE733501FB7}"/>
      </w:docPartPr>
      <w:docPartBody>
        <w:p w:rsidR="00AF0023" w:rsidRDefault="00C6681B">
          <w:pPr>
            <w:pStyle w:val="39331D0A1A994DC6AA7FEA519ACC391A"/>
          </w:pPr>
          <w:r>
            <w:t>Leadership</w:t>
          </w:r>
        </w:p>
      </w:docPartBody>
    </w:docPart>
    <w:docPart>
      <w:docPartPr>
        <w:name w:val="7022419E2F06481DAA22DCC586A2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7AE67-635E-4818-BC97-09C7FB33DF8A}"/>
      </w:docPartPr>
      <w:docPartBody>
        <w:p w:rsidR="00AF0023" w:rsidRDefault="00C6681B">
          <w:pPr>
            <w:pStyle w:val="7022419E2F06481DAA22DCC586A2327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B"/>
    <w:rsid w:val="0004750D"/>
    <w:rsid w:val="00077BE5"/>
    <w:rsid w:val="001243E1"/>
    <w:rsid w:val="007174DB"/>
    <w:rsid w:val="00754956"/>
    <w:rsid w:val="00AF0023"/>
    <w:rsid w:val="00C6681B"/>
    <w:rsid w:val="00D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1772C41A2243118C11EFEF75AA2DA0">
    <w:name w:val="8A1772C41A2243118C11EFEF75AA2DA0"/>
  </w:style>
  <w:style w:type="paragraph" w:customStyle="1" w:styleId="DA9DB80C38B64FAEB0207FC1EEB457AB">
    <w:name w:val="DA9DB80C38B64FAEB0207FC1EEB457AB"/>
  </w:style>
  <w:style w:type="paragraph" w:customStyle="1" w:styleId="220D3860E51147DE85B50931795F0637">
    <w:name w:val="220D3860E51147DE85B50931795F0637"/>
  </w:style>
  <w:style w:type="paragraph" w:customStyle="1" w:styleId="FAE58C6E64C949A2ABAB5F8E27B9CA62">
    <w:name w:val="FAE58C6E64C949A2ABAB5F8E27B9CA62"/>
  </w:style>
  <w:style w:type="paragraph" w:customStyle="1" w:styleId="BF722E555E254BB9AD17E4EA0150A87F">
    <w:name w:val="BF722E555E254BB9AD17E4EA0150A87F"/>
  </w:style>
  <w:style w:type="paragraph" w:customStyle="1" w:styleId="A8C1E59112504865940452806EB9670A">
    <w:name w:val="A8C1E59112504865940452806EB9670A"/>
  </w:style>
  <w:style w:type="paragraph" w:customStyle="1" w:styleId="DEF7F5D139584D16B67E661AADC7FACE">
    <w:name w:val="DEF7F5D139584D16B67E661AADC7FACE"/>
  </w:style>
  <w:style w:type="paragraph" w:customStyle="1" w:styleId="A3659CF04D894129B1A1F1DD956DDF4A">
    <w:name w:val="A3659CF04D894129B1A1F1DD956DDF4A"/>
  </w:style>
  <w:style w:type="paragraph" w:customStyle="1" w:styleId="6C5F5ACC046C451EBB2348B0CE2715AD">
    <w:name w:val="6C5F5ACC046C451EBB2348B0CE2715AD"/>
  </w:style>
  <w:style w:type="paragraph" w:customStyle="1" w:styleId="E0107F10FDCF49478B37D33867DA7178">
    <w:name w:val="E0107F10FDCF49478B37D33867DA7178"/>
  </w:style>
  <w:style w:type="paragraph" w:customStyle="1" w:styleId="5269D7D4A6694D0380546BC670293607">
    <w:name w:val="5269D7D4A6694D0380546BC670293607"/>
  </w:style>
  <w:style w:type="paragraph" w:customStyle="1" w:styleId="5F0810BC67554C1C835C62F00DECB0CB">
    <w:name w:val="5F0810BC67554C1C835C62F00DECB0CB"/>
  </w:style>
  <w:style w:type="paragraph" w:customStyle="1" w:styleId="01FE1100D4184B979958CAAFF5B02B0B">
    <w:name w:val="01FE1100D4184B979958CAAFF5B02B0B"/>
  </w:style>
  <w:style w:type="paragraph" w:customStyle="1" w:styleId="C7DAC8003E16440289837C3B1B4667DE">
    <w:name w:val="C7DAC8003E16440289837C3B1B4667DE"/>
  </w:style>
  <w:style w:type="paragraph" w:customStyle="1" w:styleId="0755B31C017E480A89BCBBE81B408E5E">
    <w:name w:val="0755B31C017E480A89BCBBE81B408E5E"/>
  </w:style>
  <w:style w:type="paragraph" w:customStyle="1" w:styleId="C37FB593200A4F13A5D57B0DB8F61B78">
    <w:name w:val="C37FB593200A4F13A5D57B0DB8F61B78"/>
  </w:style>
  <w:style w:type="paragraph" w:customStyle="1" w:styleId="495A64662141451194CE5F1387B712B2">
    <w:name w:val="495A64662141451194CE5F1387B712B2"/>
  </w:style>
  <w:style w:type="paragraph" w:customStyle="1" w:styleId="435310473AD5441CB152F0D8DC5891D2">
    <w:name w:val="435310473AD5441CB152F0D8DC5891D2"/>
  </w:style>
  <w:style w:type="paragraph" w:customStyle="1" w:styleId="D89750FB1B7341FD913F309E2DDAE075">
    <w:name w:val="D89750FB1B7341FD913F309E2DDAE075"/>
  </w:style>
  <w:style w:type="paragraph" w:customStyle="1" w:styleId="9FB15A46436A4743A670838285081B38">
    <w:name w:val="9FB15A46436A4743A670838285081B38"/>
  </w:style>
  <w:style w:type="paragraph" w:customStyle="1" w:styleId="422ED3ACB1FE4DCCAAF30D6338E37B71">
    <w:name w:val="422ED3ACB1FE4DCCAAF30D6338E37B71"/>
  </w:style>
  <w:style w:type="paragraph" w:customStyle="1" w:styleId="7055AE506A854F68B7FBC44862D7EF14">
    <w:name w:val="7055AE506A854F68B7FBC44862D7EF14"/>
  </w:style>
  <w:style w:type="paragraph" w:customStyle="1" w:styleId="39331D0A1A994DC6AA7FEA519ACC391A">
    <w:name w:val="39331D0A1A994DC6AA7FEA519ACC391A"/>
  </w:style>
  <w:style w:type="paragraph" w:customStyle="1" w:styleId="C17BC7F553694D218DD0F00B116C144D">
    <w:name w:val="C17BC7F553694D218DD0F00B116C144D"/>
  </w:style>
  <w:style w:type="paragraph" w:customStyle="1" w:styleId="7022419E2F06481DAA22DCC586A2327B">
    <w:name w:val="7022419E2F06481DAA22DCC586A2327B"/>
  </w:style>
  <w:style w:type="paragraph" w:customStyle="1" w:styleId="902A4D6B44214E7097031F67708BF35D">
    <w:name w:val="902A4D6B44214E7097031F67708BF35D"/>
  </w:style>
  <w:style w:type="paragraph" w:customStyle="1" w:styleId="7AAE94BC619142ECAA06CEFDD76DC717">
    <w:name w:val="7AAE94BC619142ECAA06CEFDD76DC717"/>
  </w:style>
  <w:style w:type="paragraph" w:customStyle="1" w:styleId="14891A1CED2C4BC5BCC2C46CC2262C3B">
    <w:name w:val="14891A1CED2C4BC5BCC2C46CC2262C3B"/>
  </w:style>
  <w:style w:type="paragraph" w:customStyle="1" w:styleId="09D3FB96484144D4BFD305246D1528A1">
    <w:name w:val="09D3FB96484144D4BFD305246D1528A1"/>
  </w:style>
  <w:style w:type="paragraph" w:customStyle="1" w:styleId="42C0B0AAF98F4C66A5D5EA63841C199D">
    <w:name w:val="42C0B0AAF98F4C66A5D5EA63841C199D"/>
  </w:style>
  <w:style w:type="paragraph" w:customStyle="1" w:styleId="9F2E00BB1E8948AF8071ADB3BB3A5A9E">
    <w:name w:val="9F2E00BB1E8948AF8071ADB3BB3A5A9E"/>
  </w:style>
  <w:style w:type="paragraph" w:customStyle="1" w:styleId="20BA1FD8CD044EA79E42687CBD9FB68E">
    <w:name w:val="20BA1FD8CD044EA79E42687CBD9FB68E"/>
  </w:style>
  <w:style w:type="paragraph" w:customStyle="1" w:styleId="B640BC3055EC4F0F85041379F7AF66E0">
    <w:name w:val="B640BC3055EC4F0F85041379F7AF66E0"/>
  </w:style>
  <w:style w:type="paragraph" w:customStyle="1" w:styleId="3FC78A7B8A1C44CE8A64650F5F276664">
    <w:name w:val="3FC78A7B8A1C44CE8A64650F5F276664"/>
    <w:rsid w:val="00717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3F978-EC94-41FF-B3A3-361882F2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tobin</dc:creator>
  <cp:keywords/>
  <cp:lastModifiedBy>Cory Tobin</cp:lastModifiedBy>
  <cp:revision>22</cp:revision>
  <dcterms:created xsi:type="dcterms:W3CDTF">2020-01-15T22:57:00Z</dcterms:created>
  <dcterms:modified xsi:type="dcterms:W3CDTF">2020-10-27T20:25:00Z</dcterms:modified>
  <cp:version/>
</cp:coreProperties>
</file>