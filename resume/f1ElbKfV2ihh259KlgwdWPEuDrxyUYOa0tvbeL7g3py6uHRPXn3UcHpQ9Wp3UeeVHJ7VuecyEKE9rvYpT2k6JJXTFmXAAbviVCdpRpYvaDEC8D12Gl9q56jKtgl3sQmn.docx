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7F871DD3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3A9EE8DB" w14:textId="77777777"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2094B471" wp14:editId="03DB20E8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2F6E8FDC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81CDFD41FCC5401081F236E27AC7C47F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805803">
                  <w:t>DC</w:t>
                </w:r>
              </w:sdtContent>
            </w:sdt>
          </w:p>
          <w:p w14:paraId="7D57DFFD" w14:textId="77777777" w:rsidR="00A50939" w:rsidRPr="007D7398" w:rsidRDefault="000D61A9" w:rsidP="007569C1">
            <w:pPr>
              <w:pStyle w:val="Heading3"/>
              <w:rPr>
                <w:sz w:val="28"/>
                <w:szCs w:val="28"/>
              </w:rPr>
            </w:pPr>
            <w:r w:rsidRPr="007D7398">
              <w:rPr>
                <w:sz w:val="28"/>
                <w:szCs w:val="28"/>
              </w:rPr>
              <w:t>Technical Skills</w:t>
            </w:r>
          </w:p>
          <w:p w14:paraId="2F38E339" w14:textId="372DCFA0" w:rsidR="002C2CDD" w:rsidRPr="000D61A9" w:rsidRDefault="007D7398" w:rsidP="000D61A9">
            <w:pPr>
              <w:pStyle w:val="ListParagraph"/>
              <w:numPr>
                <w:ilvl w:val="0"/>
                <w:numId w:val="14"/>
              </w:numPr>
            </w:pPr>
            <w:r>
              <w:rPr>
                <w:sz w:val="20"/>
                <w:szCs w:val="20"/>
              </w:rPr>
              <w:t>Experienced</w:t>
            </w:r>
            <w:r w:rsidR="000D61A9">
              <w:rPr>
                <w:sz w:val="20"/>
                <w:szCs w:val="20"/>
              </w:rPr>
              <w:t xml:space="preserve"> </w:t>
            </w:r>
            <w:r w:rsidR="00F44A19">
              <w:rPr>
                <w:sz w:val="20"/>
                <w:szCs w:val="20"/>
              </w:rPr>
              <w:t>with</w:t>
            </w:r>
            <w:r w:rsidR="000D61A9">
              <w:rPr>
                <w:sz w:val="20"/>
                <w:szCs w:val="20"/>
              </w:rPr>
              <w:t xml:space="preserve"> Windows, MAC, Linux.</w:t>
            </w:r>
          </w:p>
          <w:p w14:paraId="3D4C8055" w14:textId="10858E7E" w:rsidR="00606422" w:rsidRPr="00606422" w:rsidRDefault="00606422" w:rsidP="007D7398">
            <w:pPr>
              <w:pStyle w:val="ListParagraph"/>
              <w:numPr>
                <w:ilvl w:val="0"/>
                <w:numId w:val="14"/>
              </w:numPr>
            </w:pPr>
            <w:r w:rsidRPr="00606422">
              <w:rPr>
                <w:sz w:val="20"/>
                <w:szCs w:val="20"/>
              </w:rPr>
              <w:t>Oracle PL/SQL</w:t>
            </w:r>
            <w:r>
              <w:rPr>
                <w:sz w:val="20"/>
                <w:szCs w:val="20"/>
              </w:rPr>
              <w:t xml:space="preserve">/NoSQL; </w:t>
            </w:r>
          </w:p>
          <w:p w14:paraId="3471D45B" w14:textId="374DC35C" w:rsidR="007D7398" w:rsidRPr="007D7398" w:rsidRDefault="00606422" w:rsidP="007D7398">
            <w:pPr>
              <w:pStyle w:val="ListParagraph"/>
              <w:numPr>
                <w:ilvl w:val="0"/>
                <w:numId w:val="14"/>
              </w:numPr>
            </w:pPr>
            <w:r w:rsidRPr="00606422">
              <w:rPr>
                <w:sz w:val="20"/>
                <w:szCs w:val="20"/>
              </w:rPr>
              <w:t>HTML/CSS/JavaScript</w:t>
            </w:r>
          </w:p>
          <w:p w14:paraId="0DEC67F3" w14:textId="3998D760" w:rsidR="007D7398" w:rsidRDefault="007D7398" w:rsidP="000D61A9">
            <w:pPr>
              <w:pStyle w:val="ListParagraph"/>
              <w:numPr>
                <w:ilvl w:val="0"/>
                <w:numId w:val="14"/>
              </w:numPr>
            </w:pPr>
            <w:r>
              <w:t>Network solutions</w:t>
            </w:r>
          </w:p>
          <w:p w14:paraId="378B57DD" w14:textId="6FC30270" w:rsidR="00314659" w:rsidRDefault="00314659" w:rsidP="000D61A9">
            <w:pPr>
              <w:pStyle w:val="ListParagraph"/>
              <w:numPr>
                <w:ilvl w:val="0"/>
                <w:numId w:val="14"/>
              </w:numPr>
            </w:pPr>
            <w:r>
              <w:t>Office 365 Suite</w:t>
            </w:r>
            <w:bookmarkStart w:id="0" w:name="_GoBack"/>
            <w:bookmarkEnd w:id="0"/>
          </w:p>
          <w:p w14:paraId="17B1D1DF" w14:textId="77777777" w:rsidR="002C2CDD" w:rsidRPr="007D7398" w:rsidRDefault="007D7398" w:rsidP="007569C1">
            <w:pPr>
              <w:pStyle w:val="Heading3"/>
              <w:rPr>
                <w:sz w:val="28"/>
                <w:szCs w:val="28"/>
              </w:rPr>
            </w:pPr>
            <w:r w:rsidRPr="007D7398">
              <w:rPr>
                <w:sz w:val="28"/>
                <w:szCs w:val="28"/>
              </w:rPr>
              <w:t>Professional Skills</w:t>
            </w:r>
          </w:p>
          <w:p w14:paraId="1BCD1C93" w14:textId="77777777" w:rsidR="00741125" w:rsidRDefault="000D61A9" w:rsidP="000D61A9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0D61A9">
              <w:rPr>
                <w:sz w:val="20"/>
                <w:szCs w:val="20"/>
              </w:rPr>
              <w:t>Effective Communicator</w:t>
            </w:r>
          </w:p>
          <w:p w14:paraId="26CDEE99" w14:textId="77777777" w:rsidR="000D61A9" w:rsidRDefault="000D61A9" w:rsidP="000D61A9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Leader</w:t>
            </w:r>
          </w:p>
          <w:p w14:paraId="45472A17" w14:textId="77777777" w:rsidR="000D61A9" w:rsidRDefault="000D61A9" w:rsidP="000D61A9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Works well with others</w:t>
            </w:r>
          </w:p>
          <w:p w14:paraId="56268B45" w14:textId="77777777" w:rsidR="000D61A9" w:rsidRDefault="000D61A9" w:rsidP="000D61A9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Teamwork</w:t>
            </w:r>
          </w:p>
          <w:p w14:paraId="1FB9CAE2" w14:textId="77777777" w:rsidR="000D61A9" w:rsidRDefault="000D61A9" w:rsidP="000D61A9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management</w:t>
            </w:r>
          </w:p>
          <w:p w14:paraId="35A8FA66" w14:textId="77777777" w:rsidR="000D61A9" w:rsidRDefault="000D61A9" w:rsidP="000D61A9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Decision making</w:t>
            </w:r>
          </w:p>
          <w:p w14:paraId="2E9ADAAC" w14:textId="77777777" w:rsidR="007D7398" w:rsidRDefault="000D61A9" w:rsidP="007D7398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Self-motivation</w:t>
            </w:r>
          </w:p>
          <w:p w14:paraId="05C3B422" w14:textId="77777777" w:rsidR="007D7398" w:rsidRDefault="007D7398" w:rsidP="007D7398">
            <w:pPr>
              <w:rPr>
                <w:sz w:val="20"/>
                <w:szCs w:val="20"/>
              </w:rPr>
            </w:pPr>
          </w:p>
          <w:p w14:paraId="3FE21FF1" w14:textId="77777777" w:rsidR="007D7398" w:rsidRPr="007D7398" w:rsidRDefault="007D7398" w:rsidP="007D7398">
            <w:pPr>
              <w:pStyle w:val="Heading3"/>
              <w:rPr>
                <w:sz w:val="28"/>
                <w:szCs w:val="28"/>
              </w:rPr>
            </w:pPr>
            <w:r w:rsidRPr="007D7398">
              <w:rPr>
                <w:sz w:val="28"/>
                <w:szCs w:val="28"/>
              </w:rPr>
              <w:t>Education</w:t>
            </w:r>
          </w:p>
          <w:p w14:paraId="60F0451A" w14:textId="77777777" w:rsidR="007D7398" w:rsidRDefault="007D7398" w:rsidP="007D7398">
            <w:pPr>
              <w:pStyle w:val="ListParagraph"/>
              <w:numPr>
                <w:ilvl w:val="0"/>
                <w:numId w:val="17"/>
              </w:numPr>
            </w:pPr>
            <w:r>
              <w:t>AA</w:t>
            </w:r>
            <w:r w:rsidRPr="007D7398">
              <w:t xml:space="preserve"> in</w:t>
            </w:r>
            <w:r>
              <w:t xml:space="preserve"> Math &amp; Sc</w:t>
            </w:r>
            <w:r w:rsidRPr="007D7398">
              <w:t>ience • June 2018 • Los Medanos College</w:t>
            </w:r>
          </w:p>
          <w:p w14:paraId="7C97ED81" w14:textId="43A8E985" w:rsidR="007D7398" w:rsidRPr="007D7398" w:rsidRDefault="00606422" w:rsidP="007D7398">
            <w:pPr>
              <w:pStyle w:val="ListParagraph"/>
              <w:numPr>
                <w:ilvl w:val="0"/>
                <w:numId w:val="17"/>
              </w:numPr>
            </w:pPr>
            <w:r>
              <w:t>BS in Information Systems</w:t>
            </w:r>
            <w:r w:rsidR="007D7398" w:rsidRPr="007D7398">
              <w:t xml:space="preserve"> • </w:t>
            </w:r>
            <w:r>
              <w:t xml:space="preserve"> Graduation date 12/2020</w:t>
            </w:r>
            <w:r w:rsidR="007D7398" w:rsidRPr="007D7398">
              <w:t xml:space="preserve"> • </w:t>
            </w:r>
            <w:r>
              <w:t>San Francisco State University</w:t>
            </w:r>
          </w:p>
          <w:p w14:paraId="6B7F5FC1" w14:textId="77777777" w:rsidR="007D7398" w:rsidRPr="007D7398" w:rsidRDefault="007D7398" w:rsidP="007D7398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0BBDB314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10894C8D" w14:textId="77777777" w:rsidR="00C612DA" w:rsidRPr="00906BEE" w:rsidRDefault="00AE3E15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9B15273211AD44C1BBB5A08A888DDA48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805803">
                        <w:t>DOMINIC j. cONFETTI</w:t>
                      </w:r>
                    </w:sdtContent>
                  </w:sdt>
                </w:p>
                <w:p w14:paraId="7E4A842D" w14:textId="5650B1CF" w:rsidR="00906BEE" w:rsidRPr="00906BEE" w:rsidRDefault="00AE3E15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83681269"/>
                      <w:placeholder>
                        <w:docPart w:val="E769738FD4D1411C9402BA5A8C1C00E1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805803">
                        <w:t>DCONFETTI@MAIL.SFSU.EDU</w:t>
                      </w:r>
                    </w:sdtContent>
                  </w:sdt>
                  <w:r w:rsidR="00E02DCD" w:rsidRPr="00906BEE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518D44A647874AE981DC5255FAC293A0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805803">
                        <w:t xml:space="preserve">(925) – </w:t>
                      </w:r>
                      <w:r w:rsidR="00F44A19">
                        <w:t>628</w:t>
                      </w:r>
                      <w:r w:rsidR="00805803">
                        <w:t xml:space="preserve"> - </w:t>
                      </w:r>
                      <w:r w:rsidR="00F44A19">
                        <w:t>3676</w:t>
                      </w:r>
                      <w:r w:rsidR="00805803">
                        <w:br/>
                        <w:t>27 bARRIE dRIVE pITTSBURG, cA, 94565</w:t>
                      </w:r>
                    </w:sdtContent>
                  </w:sdt>
                </w:p>
              </w:tc>
            </w:tr>
          </w:tbl>
          <w:p w14:paraId="078BBC25" w14:textId="77777777" w:rsidR="002C2CDD" w:rsidRPr="00906BEE" w:rsidRDefault="00AE3E15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1BB5A1CE02304652A3E4D321F51ACE3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16BD7B8F" w14:textId="290FB70E" w:rsidR="002C2CDD" w:rsidRPr="00906BEE" w:rsidRDefault="00606422" w:rsidP="007569C1">
            <w:pPr>
              <w:pStyle w:val="Heading4"/>
            </w:pPr>
            <w:r w:rsidRPr="00606422">
              <w:t>ITS Facilities/Housing</w:t>
            </w:r>
            <w:r w:rsidR="002C2CDD" w:rsidRPr="00906BEE">
              <w:t xml:space="preserve"> • </w:t>
            </w:r>
            <w:r>
              <w:t>SFSU,</w:t>
            </w:r>
            <w:r w:rsidR="00F44A19">
              <w:t xml:space="preserve"> </w:t>
            </w:r>
            <w:r>
              <w:t>San Francisco</w:t>
            </w:r>
            <w:r w:rsidR="00805803">
              <w:t>, ca</w:t>
            </w:r>
            <w:r w:rsidR="002C2CDD" w:rsidRPr="00906BEE">
              <w:t xml:space="preserve"> • </w:t>
            </w:r>
            <w:r w:rsidR="00805803">
              <w:t>jAN 201</w:t>
            </w:r>
            <w:r>
              <w:t>9</w:t>
            </w:r>
            <w:r w:rsidR="00F47E97" w:rsidRPr="00906BEE">
              <w:t xml:space="preserve"> – </w:t>
            </w:r>
            <w:r w:rsidR="00805803">
              <w:t>pRESENT</w:t>
            </w:r>
          </w:p>
          <w:p w14:paraId="648F1B51" w14:textId="6117E464" w:rsidR="00606422" w:rsidRDefault="00606422" w:rsidP="00805803">
            <w:pPr>
              <w:pStyle w:val="ListParagraph"/>
              <w:numPr>
                <w:ilvl w:val="0"/>
                <w:numId w:val="11"/>
              </w:numPr>
              <w:rPr>
                <w:rStyle w:val="background-details"/>
              </w:rPr>
            </w:pPr>
            <w:r>
              <w:rPr>
                <w:rStyle w:val="background-details"/>
              </w:rPr>
              <w:t>Responsible for providing desktop, network and user systems technical support.</w:t>
            </w:r>
          </w:p>
          <w:p w14:paraId="0E2852CE" w14:textId="517F8333" w:rsidR="00805803" w:rsidRDefault="00606422" w:rsidP="00805803">
            <w:pPr>
              <w:pStyle w:val="ListParagraph"/>
              <w:numPr>
                <w:ilvl w:val="0"/>
                <w:numId w:val="11"/>
              </w:numPr>
            </w:pPr>
            <w:r>
              <w:rPr>
                <w:rStyle w:val="background-details"/>
              </w:rPr>
              <w:t>Troubleshooting networks, systems, and applications</w:t>
            </w:r>
            <w:r w:rsidR="00805803">
              <w:t>.</w:t>
            </w:r>
          </w:p>
          <w:p w14:paraId="23D9234E" w14:textId="5C2C30C4" w:rsidR="00606422" w:rsidRDefault="00606422" w:rsidP="00805803">
            <w:pPr>
              <w:pStyle w:val="ListParagraph"/>
              <w:numPr>
                <w:ilvl w:val="0"/>
                <w:numId w:val="11"/>
              </w:numPr>
            </w:pPr>
            <w:r>
              <w:rPr>
                <w:rStyle w:val="background-details"/>
              </w:rPr>
              <w:t>Troubleshooting printers, networking, setting up staff workstations, IoT Devices, and AiM Devices.</w:t>
            </w:r>
          </w:p>
          <w:p w14:paraId="3BFD50A0" w14:textId="47809587" w:rsidR="00805803" w:rsidRDefault="00606422" w:rsidP="00805803">
            <w:pPr>
              <w:pStyle w:val="ListParagraph"/>
              <w:numPr>
                <w:ilvl w:val="0"/>
                <w:numId w:val="11"/>
              </w:numPr>
            </w:pPr>
            <w:r>
              <w:rPr>
                <w:rStyle w:val="background-details"/>
              </w:rPr>
              <w:t>Performing hardware, software installations and upgrades. Investigating and providing solutions to correct malfunctions and optimize operating procedures of the departments we service</w:t>
            </w:r>
            <w:r w:rsidR="00805803">
              <w:t>.</w:t>
            </w:r>
          </w:p>
          <w:p w14:paraId="505F4FF8" w14:textId="77777777" w:rsidR="00606422" w:rsidRDefault="00606422" w:rsidP="00805803">
            <w:pPr>
              <w:pStyle w:val="ListParagraph"/>
              <w:numPr>
                <w:ilvl w:val="0"/>
                <w:numId w:val="11"/>
              </w:numPr>
              <w:rPr>
                <w:rStyle w:val="background-details"/>
              </w:rPr>
            </w:pPr>
            <w:r>
              <w:rPr>
                <w:rStyle w:val="background-details"/>
              </w:rPr>
              <w:t>Documenting problems and solutions in ticketing system (ServiceNow)</w:t>
            </w:r>
          </w:p>
          <w:p w14:paraId="0C085C27" w14:textId="77777777" w:rsidR="00606422" w:rsidRDefault="00606422" w:rsidP="00805803">
            <w:pPr>
              <w:pStyle w:val="ListParagraph"/>
              <w:numPr>
                <w:ilvl w:val="0"/>
                <w:numId w:val="11"/>
              </w:numPr>
              <w:rPr>
                <w:rStyle w:val="background-details"/>
              </w:rPr>
            </w:pPr>
            <w:r>
              <w:rPr>
                <w:rStyle w:val="background-details"/>
              </w:rPr>
              <w:t xml:space="preserve">Providing IT assistance such as hardware and application support for the faculty and staff in departments Facilities Services, Physical Planning and Development, Capital Planning Design and Construction, and Housing. </w:t>
            </w:r>
          </w:p>
          <w:p w14:paraId="39B090BE" w14:textId="37C40D13" w:rsidR="00805803" w:rsidRPr="00906BEE" w:rsidRDefault="00606422" w:rsidP="00805803">
            <w:pPr>
              <w:pStyle w:val="ListParagraph"/>
              <w:numPr>
                <w:ilvl w:val="0"/>
                <w:numId w:val="11"/>
              </w:numPr>
            </w:pPr>
            <w:r>
              <w:rPr>
                <w:rStyle w:val="background-details"/>
              </w:rPr>
              <w:t>Assisting in IT projects throughout the facilities department as well as assisting students with their housing network and internet access.</w:t>
            </w:r>
          </w:p>
          <w:p w14:paraId="45ADA988" w14:textId="01911C08" w:rsidR="002C2CDD" w:rsidRPr="00906BEE" w:rsidRDefault="00606422" w:rsidP="007569C1">
            <w:pPr>
              <w:pStyle w:val="Heading4"/>
            </w:pPr>
            <w:r>
              <w:t>Service Desk STudent IT Consultant</w:t>
            </w:r>
            <w:r w:rsidR="002C2CDD" w:rsidRPr="00906BEE">
              <w:t xml:space="preserve"> • </w:t>
            </w:r>
            <w:r>
              <w:t>SFSU</w:t>
            </w:r>
            <w:r w:rsidR="00805803">
              <w:t xml:space="preserve">, </w:t>
            </w:r>
            <w:r>
              <w:t>San Francisco</w:t>
            </w:r>
            <w:r w:rsidR="00805803">
              <w:t>, CA</w:t>
            </w:r>
            <w:r w:rsidR="002C2CDD" w:rsidRPr="00906BEE">
              <w:t xml:space="preserve"> • </w:t>
            </w:r>
            <w:r w:rsidR="00805803">
              <w:t>Jan 201</w:t>
            </w:r>
            <w:r>
              <w:t>8</w:t>
            </w:r>
            <w:r w:rsidR="00F47E97" w:rsidRPr="00906BEE">
              <w:t xml:space="preserve"> – </w:t>
            </w:r>
            <w:r>
              <w:t>jAN 2019</w:t>
            </w:r>
          </w:p>
          <w:p w14:paraId="627528A1" w14:textId="0915B8DB" w:rsidR="00606422" w:rsidRDefault="00606422" w:rsidP="00805803">
            <w:pPr>
              <w:pStyle w:val="ListParagraph"/>
              <w:numPr>
                <w:ilvl w:val="0"/>
                <w:numId w:val="12"/>
              </w:numPr>
            </w:pPr>
            <w:r>
              <w:rPr>
                <w:rStyle w:val="background-details"/>
              </w:rPr>
              <w:t>Provide first level help desk support for service requests and incidents. Identify patterns that may indicate service problems. Perform light clerical tasks.</w:t>
            </w:r>
          </w:p>
          <w:p w14:paraId="6FB14A95" w14:textId="05724C00" w:rsidR="00741125" w:rsidRPr="00906BEE" w:rsidRDefault="00606422" w:rsidP="00F44A19">
            <w:pPr>
              <w:pStyle w:val="ListParagraph"/>
              <w:numPr>
                <w:ilvl w:val="0"/>
                <w:numId w:val="12"/>
              </w:numPr>
            </w:pPr>
            <w:r>
              <w:rPr>
                <w:rStyle w:val="background-details"/>
              </w:rPr>
              <w:t>Services include:</w:t>
            </w:r>
            <w:r w:rsidR="00F44A19">
              <w:rPr>
                <w:rStyle w:val="background-details"/>
              </w:rPr>
              <w:t xml:space="preserve"> </w:t>
            </w:r>
            <w:r>
              <w:rPr>
                <w:rStyle w:val="background-details"/>
              </w:rPr>
              <w:t>Network (wired and wireless)</w:t>
            </w:r>
            <w:r w:rsidR="00F44A19">
              <w:rPr>
                <w:rStyle w:val="background-details"/>
              </w:rPr>
              <w:t xml:space="preserve">, </w:t>
            </w:r>
            <w:r>
              <w:rPr>
                <w:rStyle w:val="background-details"/>
              </w:rPr>
              <w:t>Hardware troubleshooting</w:t>
            </w:r>
            <w:r w:rsidR="00F44A19">
              <w:rPr>
                <w:rStyle w:val="background-details"/>
              </w:rPr>
              <w:t xml:space="preserve">, </w:t>
            </w:r>
            <w:r>
              <w:rPr>
                <w:rStyle w:val="background-details"/>
              </w:rPr>
              <w:t>Software distribution, installation and assistance</w:t>
            </w:r>
            <w:r w:rsidR="00F44A19">
              <w:rPr>
                <w:rStyle w:val="background-details"/>
              </w:rPr>
              <w:t>,</w:t>
            </w:r>
            <w:r w:rsidR="00F44A19">
              <w:t xml:space="preserve"> </w:t>
            </w:r>
            <w:r>
              <w:rPr>
                <w:rStyle w:val="background-details"/>
              </w:rPr>
              <w:t>E-mail, IM and administrative account requests and assistance</w:t>
            </w:r>
            <w:r w:rsidR="00F44A19">
              <w:rPr>
                <w:rStyle w:val="background-details"/>
              </w:rPr>
              <w:t>.</w:t>
            </w:r>
          </w:p>
        </w:tc>
      </w:tr>
    </w:tbl>
    <w:p w14:paraId="7D9036D6" w14:textId="77777777" w:rsidR="00290AAA" w:rsidRDefault="00290AAA" w:rsidP="00E22E87">
      <w:pPr>
        <w:pStyle w:val="NoSpacing"/>
      </w:pPr>
    </w:p>
    <w:sectPr w:rsidR="00290AAA" w:rsidSect="007D7398">
      <w:headerReference w:type="default" r:id="rId8"/>
      <w:footerReference w:type="default" r:id="rId9"/>
      <w:pgSz w:w="12240" w:h="15840"/>
      <w:pgMar w:top="864" w:right="864" w:bottom="2304" w:left="864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A8166" w14:textId="77777777" w:rsidR="00AE3E15" w:rsidRDefault="00AE3E15" w:rsidP="00713050">
      <w:pPr>
        <w:spacing w:line="240" w:lineRule="auto"/>
      </w:pPr>
      <w:r>
        <w:separator/>
      </w:r>
    </w:p>
  </w:endnote>
  <w:endnote w:type="continuationSeparator" w:id="0">
    <w:p w14:paraId="053F092C" w14:textId="77777777" w:rsidR="00AE3E15" w:rsidRDefault="00AE3E15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1BF9D" w14:textId="77777777" w:rsidR="00C2098A" w:rsidRDefault="00C2098A" w:rsidP="007D7398">
    <w:pPr>
      <w:pStyle w:val="Footer"/>
      <w:jc w:val="left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CD45F" w14:textId="77777777" w:rsidR="00AE3E15" w:rsidRDefault="00AE3E15" w:rsidP="00713050">
      <w:pPr>
        <w:spacing w:line="240" w:lineRule="auto"/>
      </w:pPr>
      <w:r>
        <w:separator/>
      </w:r>
    </w:p>
  </w:footnote>
  <w:footnote w:type="continuationSeparator" w:id="0">
    <w:p w14:paraId="6304E6D5" w14:textId="77777777" w:rsidR="00AE3E15" w:rsidRDefault="00AE3E15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3201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6730"/>
    </w:tblGrid>
    <w:tr w:rsidR="007D7398" w:rsidRPr="00F207C0" w14:paraId="206D7F5F" w14:textId="77777777" w:rsidTr="007D7398">
      <w:trPr>
        <w:trHeight w:hRule="exact" w:val="2952"/>
      </w:trPr>
      <w:tc>
        <w:tcPr>
          <w:tcW w:w="6729" w:type="dxa"/>
          <w:tcMar>
            <w:top w:w="821" w:type="dxa"/>
            <w:left w:w="0" w:type="dxa"/>
          </w:tcMar>
        </w:tcPr>
        <w:p w14:paraId="2636D3F1" w14:textId="77777777" w:rsidR="007D7398" w:rsidRPr="00F207C0" w:rsidRDefault="007D7398" w:rsidP="001A5CA9"/>
      </w:tc>
    </w:tr>
  </w:tbl>
  <w:p w14:paraId="23BC298B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136E79"/>
    <w:multiLevelType w:val="hybridMultilevel"/>
    <w:tmpl w:val="E458C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442E60"/>
    <w:multiLevelType w:val="hybridMultilevel"/>
    <w:tmpl w:val="A57AD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6E6F8E"/>
    <w:multiLevelType w:val="hybridMultilevel"/>
    <w:tmpl w:val="C7165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7038B"/>
    <w:multiLevelType w:val="hybridMultilevel"/>
    <w:tmpl w:val="4BE04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2D5CCD"/>
    <w:multiLevelType w:val="hybridMultilevel"/>
    <w:tmpl w:val="F5D0E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694729"/>
    <w:multiLevelType w:val="hybridMultilevel"/>
    <w:tmpl w:val="8AE4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0A147A"/>
    <w:multiLevelType w:val="hybridMultilevel"/>
    <w:tmpl w:val="7BE8D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6"/>
  </w:num>
  <w:num w:numId="14">
    <w:abstractNumId w:val="15"/>
  </w:num>
  <w:num w:numId="15">
    <w:abstractNumId w:val="14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03"/>
    <w:rsid w:val="00091382"/>
    <w:rsid w:val="000A07DA"/>
    <w:rsid w:val="000A2BFA"/>
    <w:rsid w:val="000B0619"/>
    <w:rsid w:val="000B61CA"/>
    <w:rsid w:val="000D61A9"/>
    <w:rsid w:val="000E7856"/>
    <w:rsid w:val="000F7610"/>
    <w:rsid w:val="00114ED7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14659"/>
    <w:rsid w:val="00333CD3"/>
    <w:rsid w:val="00340365"/>
    <w:rsid w:val="00342B64"/>
    <w:rsid w:val="00364079"/>
    <w:rsid w:val="003C5528"/>
    <w:rsid w:val="003D03E5"/>
    <w:rsid w:val="003E08F2"/>
    <w:rsid w:val="004077FB"/>
    <w:rsid w:val="004244FF"/>
    <w:rsid w:val="00424DD9"/>
    <w:rsid w:val="0046104A"/>
    <w:rsid w:val="004717C5"/>
    <w:rsid w:val="004A24CC"/>
    <w:rsid w:val="00523479"/>
    <w:rsid w:val="00543DB7"/>
    <w:rsid w:val="005729B0"/>
    <w:rsid w:val="00606422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D2696"/>
    <w:rsid w:val="007D2FD2"/>
    <w:rsid w:val="007D7398"/>
    <w:rsid w:val="00805803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A42540"/>
    <w:rsid w:val="00A50939"/>
    <w:rsid w:val="00A83413"/>
    <w:rsid w:val="00AA6A40"/>
    <w:rsid w:val="00AA75F6"/>
    <w:rsid w:val="00AD00FD"/>
    <w:rsid w:val="00AE3E15"/>
    <w:rsid w:val="00AF0A8E"/>
    <w:rsid w:val="00B5664D"/>
    <w:rsid w:val="00BA5B40"/>
    <w:rsid w:val="00BD0206"/>
    <w:rsid w:val="00C2098A"/>
    <w:rsid w:val="00C5444A"/>
    <w:rsid w:val="00C612DA"/>
    <w:rsid w:val="00C641EC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4A19"/>
    <w:rsid w:val="00F47E97"/>
    <w:rsid w:val="00F645C7"/>
    <w:rsid w:val="00FF4243"/>
    <w:rsid w:val="00FF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7D9BE"/>
  <w15:chartTrackingRefBased/>
  <w15:docId w15:val="{F42790F7-B6B1-4823-AC3E-6EDE9A82C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customStyle="1" w:styleId="background-details">
    <w:name w:val="background-details"/>
    <w:basedOn w:val="DefaultParagraphFont"/>
    <w:rsid w:val="00606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4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msv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CDFD41FCC5401081F236E27AC7C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CCAFF-6621-44CD-9DB2-5A5017AADC9B}"/>
      </w:docPartPr>
      <w:docPartBody>
        <w:p w:rsidR="006415C1" w:rsidRDefault="00A525ED">
          <w:pPr>
            <w:pStyle w:val="81CDFD41FCC5401081F236E27AC7C47F"/>
          </w:pPr>
          <w:r w:rsidRPr="00906BEE">
            <w:t>YN</w:t>
          </w:r>
        </w:p>
      </w:docPartBody>
    </w:docPart>
    <w:docPart>
      <w:docPartPr>
        <w:name w:val="9B15273211AD44C1BBB5A08A888DD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5B6F6-B2DF-4584-AAE7-4DDAD6D96824}"/>
      </w:docPartPr>
      <w:docPartBody>
        <w:p w:rsidR="006415C1" w:rsidRDefault="00A525ED">
          <w:pPr>
            <w:pStyle w:val="9B15273211AD44C1BBB5A08A888DDA48"/>
          </w:pPr>
          <w:r>
            <w:t>Your name</w:t>
          </w:r>
        </w:p>
      </w:docPartBody>
    </w:docPart>
    <w:docPart>
      <w:docPartPr>
        <w:name w:val="E769738FD4D1411C9402BA5A8C1C0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9403A-83AB-49A9-AC51-E3CC2BDE6D8C}"/>
      </w:docPartPr>
      <w:docPartBody>
        <w:p w:rsidR="006415C1" w:rsidRDefault="00A525ED">
          <w:pPr>
            <w:pStyle w:val="E769738FD4D1411C9402BA5A8C1C00E1"/>
          </w:pPr>
          <w:r w:rsidRPr="00906BEE">
            <w:t>Profession or Industry</w:t>
          </w:r>
        </w:p>
      </w:docPartBody>
    </w:docPart>
    <w:docPart>
      <w:docPartPr>
        <w:name w:val="518D44A647874AE981DC5255FAC29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5411E-B16D-44E3-A45A-7630B600B36A}"/>
      </w:docPartPr>
      <w:docPartBody>
        <w:p w:rsidR="006415C1" w:rsidRDefault="00A525ED">
          <w:pPr>
            <w:pStyle w:val="518D44A647874AE981DC5255FAC293A0"/>
          </w:pPr>
          <w:r w:rsidRPr="00906BEE">
            <w:t>Link to other online properties: Portfolio/Website/Blog</w:t>
          </w:r>
        </w:p>
      </w:docPartBody>
    </w:docPart>
    <w:docPart>
      <w:docPartPr>
        <w:name w:val="1BB5A1CE02304652A3E4D321F51AC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E00EC-A19F-4B5C-8C87-6EAF6EDDDB57}"/>
      </w:docPartPr>
      <w:docPartBody>
        <w:p w:rsidR="006415C1" w:rsidRDefault="00A525ED">
          <w:pPr>
            <w:pStyle w:val="1BB5A1CE02304652A3E4D321F51ACE35"/>
          </w:pPr>
          <w:r w:rsidRPr="00906BEE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05"/>
    <w:rsid w:val="004E2F34"/>
    <w:rsid w:val="00626F46"/>
    <w:rsid w:val="006415C1"/>
    <w:rsid w:val="00A525ED"/>
    <w:rsid w:val="00CF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CDFD41FCC5401081F236E27AC7C47F">
    <w:name w:val="81CDFD41FCC5401081F236E27AC7C47F"/>
  </w:style>
  <w:style w:type="paragraph" w:customStyle="1" w:styleId="1B9747B0863A43EAA3550ADA732F181D">
    <w:name w:val="1B9747B0863A43EAA3550ADA732F181D"/>
  </w:style>
  <w:style w:type="paragraph" w:customStyle="1" w:styleId="8D2DB9807F7B40068CC017E8CB6BC880">
    <w:name w:val="8D2DB9807F7B40068CC017E8CB6BC880"/>
  </w:style>
  <w:style w:type="paragraph" w:customStyle="1" w:styleId="30F1698A62AB42E2B78DAE146D75EDDD">
    <w:name w:val="30F1698A62AB42E2B78DAE146D75EDDD"/>
  </w:style>
  <w:style w:type="paragraph" w:customStyle="1" w:styleId="039A9283ECCF4377B9BC21B28C6391B0">
    <w:name w:val="039A9283ECCF4377B9BC21B28C6391B0"/>
  </w:style>
  <w:style w:type="paragraph" w:customStyle="1" w:styleId="9B15273211AD44C1BBB5A08A888DDA48">
    <w:name w:val="9B15273211AD44C1BBB5A08A888DDA48"/>
  </w:style>
  <w:style w:type="paragraph" w:customStyle="1" w:styleId="E769738FD4D1411C9402BA5A8C1C00E1">
    <w:name w:val="E769738FD4D1411C9402BA5A8C1C00E1"/>
  </w:style>
  <w:style w:type="paragraph" w:customStyle="1" w:styleId="518D44A647874AE981DC5255FAC293A0">
    <w:name w:val="518D44A647874AE981DC5255FAC293A0"/>
  </w:style>
  <w:style w:type="paragraph" w:customStyle="1" w:styleId="1BB5A1CE02304652A3E4D321F51ACE35">
    <w:name w:val="1BB5A1CE02304652A3E4D321F51ACE35"/>
  </w:style>
  <w:style w:type="paragraph" w:customStyle="1" w:styleId="026DC07F45C246258A271BDEA8640302">
    <w:name w:val="026DC07F45C246258A271BDEA8640302"/>
  </w:style>
  <w:style w:type="paragraph" w:customStyle="1" w:styleId="A9D8B39A80924F37B17EA8A393EC79E4">
    <w:name w:val="A9D8B39A80924F37B17EA8A393EC79E4"/>
  </w:style>
  <w:style w:type="paragraph" w:customStyle="1" w:styleId="EE66993A64DA4CC493F26C95F5028923">
    <w:name w:val="EE66993A64DA4CC493F26C95F5028923"/>
  </w:style>
  <w:style w:type="paragraph" w:customStyle="1" w:styleId="37507C35C4C34352B979AA1D7AFB7B7F">
    <w:name w:val="37507C35C4C34352B979AA1D7AFB7B7F"/>
  </w:style>
  <w:style w:type="paragraph" w:customStyle="1" w:styleId="8A6014C035BE4CB88E219743DC49C11A">
    <w:name w:val="8A6014C035BE4CB88E219743DC49C11A"/>
  </w:style>
  <w:style w:type="paragraph" w:customStyle="1" w:styleId="3DBB1DD9549A43E7ADBD35C1B62E2C0E">
    <w:name w:val="3DBB1DD9549A43E7ADBD35C1B62E2C0E"/>
  </w:style>
  <w:style w:type="paragraph" w:customStyle="1" w:styleId="FBC030413B73483CB37D157B2743F540">
    <w:name w:val="FBC030413B73483CB37D157B2743F540"/>
  </w:style>
  <w:style w:type="paragraph" w:customStyle="1" w:styleId="6E9CBA67C5074F86952AD3F8A4781C28">
    <w:name w:val="6E9CBA67C5074F86952AD3F8A4781C28"/>
  </w:style>
  <w:style w:type="paragraph" w:customStyle="1" w:styleId="93FB4ADDBBD54DEFBA239B91BF553F9C">
    <w:name w:val="93FB4ADDBBD54DEFBA239B91BF553F9C"/>
  </w:style>
  <w:style w:type="paragraph" w:customStyle="1" w:styleId="300C16C9D54B4027BF7F30CF374E418B">
    <w:name w:val="300C16C9D54B4027BF7F30CF374E418B"/>
  </w:style>
  <w:style w:type="paragraph" w:customStyle="1" w:styleId="1EDD54FC411E4251833EC750AF80514D">
    <w:name w:val="1EDD54FC411E4251833EC750AF80514D"/>
  </w:style>
  <w:style w:type="paragraph" w:customStyle="1" w:styleId="B594C4069A274DB38BF56DAAFA50B618">
    <w:name w:val="B594C4069A274DB38BF56DAAFA50B618"/>
  </w:style>
  <w:style w:type="paragraph" w:customStyle="1" w:styleId="2B05352549C7481AAF52B3EDD0931AC5">
    <w:name w:val="2B05352549C7481AAF52B3EDD0931AC5"/>
  </w:style>
  <w:style w:type="paragraph" w:customStyle="1" w:styleId="4041BBA1602B4BD8BE91FD3F822C2F95">
    <w:name w:val="4041BBA1602B4BD8BE91FD3F822C2F95"/>
  </w:style>
  <w:style w:type="paragraph" w:customStyle="1" w:styleId="F63B7CDAECFA4295BDA31E087A26C595">
    <w:name w:val="F63B7CDAECFA4295BDA31E087A26C595"/>
  </w:style>
  <w:style w:type="paragraph" w:customStyle="1" w:styleId="5C584230FCC74DF0A31BCD17EFBFA54C">
    <w:name w:val="5C584230FCC74DF0A31BCD17EFBFA54C"/>
  </w:style>
  <w:style w:type="paragraph" w:customStyle="1" w:styleId="F637DDE5C3A049E5BB38AF9B8B7964AC">
    <w:name w:val="F637DDE5C3A049E5BB38AF9B8B7964AC"/>
  </w:style>
  <w:style w:type="paragraph" w:customStyle="1" w:styleId="2453628756C045F09FFA79446CFD4675">
    <w:name w:val="2453628756C045F09FFA79446CFD4675"/>
  </w:style>
  <w:style w:type="paragraph" w:customStyle="1" w:styleId="133FF44FE53A4B44BED3D361304F6871">
    <w:name w:val="133FF44FE53A4B44BED3D361304F6871"/>
  </w:style>
  <w:style w:type="paragraph" w:customStyle="1" w:styleId="FD8EB4B8D988458EBD1C069E4C299427">
    <w:name w:val="FD8EB4B8D988458EBD1C069E4C299427"/>
  </w:style>
  <w:style w:type="paragraph" w:customStyle="1" w:styleId="4CA4A63B2ABA48F08CEF6B67D528617F">
    <w:name w:val="4CA4A63B2ABA48F08CEF6B67D528617F"/>
  </w:style>
  <w:style w:type="paragraph" w:customStyle="1" w:styleId="556FDCC28A1C493FAAEAAD080089E006">
    <w:name w:val="556FDCC28A1C493FAAEAAD080089E006"/>
    <w:rsid w:val="00CF3605"/>
  </w:style>
  <w:style w:type="paragraph" w:customStyle="1" w:styleId="4C8F1940AAE740C89B4A644C37460CFD">
    <w:name w:val="4C8F1940AAE740C89B4A644C37460CFD"/>
    <w:rsid w:val="00CF3605"/>
  </w:style>
  <w:style w:type="paragraph" w:customStyle="1" w:styleId="A6F58B5755FE472898BA7B75453D0459">
    <w:name w:val="A6F58B5755FE472898BA7B75453D0459"/>
    <w:rsid w:val="00CF3605"/>
  </w:style>
  <w:style w:type="paragraph" w:customStyle="1" w:styleId="DC28D2AD3C7F4140BF7B5106C78FA7BA">
    <w:name w:val="DC28D2AD3C7F4140BF7B5106C78FA7BA"/>
    <w:rsid w:val="00CF3605"/>
  </w:style>
  <w:style w:type="paragraph" w:customStyle="1" w:styleId="797D0E23ACA84053A1CAF8B8C2947A82">
    <w:name w:val="797D0E23ACA84053A1CAF8B8C2947A82"/>
    <w:rsid w:val="00CF36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500D-F761-49C0-9CC6-01C6779DF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34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DCONFETTI@MAIL.SFSU.EDU</dc:subject>
  <dc:creator>Verified ✔️</dc:creator>
  <cp:keywords/>
  <dc:description>(925) – 628 - 3676
27 bARRIE dRIVE pITTSBURG, cA, 94565</dc:description>
  <cp:lastModifiedBy>Verified ✔️</cp:lastModifiedBy>
  <cp:revision>3</cp:revision>
  <dcterms:created xsi:type="dcterms:W3CDTF">2020-02-22T19:41:00Z</dcterms:created>
  <dcterms:modified xsi:type="dcterms:W3CDTF">2020-05-30T00:27:00Z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