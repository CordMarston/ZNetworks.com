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6477"/>
        <w:gridCol w:w="2600"/>
        <w:gridCol w:w="1939"/>
      </w:tblGrid>
      <w:tr w:rsidR="00F77D37" w:rsidRPr="007E612D" w14:paraId="1BAEC6EC" w14:textId="77777777" w:rsidTr="0098295D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14:paraId="37D0B4F1" w14:textId="2ABD0363" w:rsidR="00F77D37" w:rsidRPr="00B42536" w:rsidRDefault="00CB0A21" w:rsidP="00074321">
            <w:pPr>
              <w:spacing w:after="0" w:line="240" w:lineRule="auto"/>
              <w:jc w:val="right"/>
              <w:rPr>
                <w:rFonts w:ascii="Castellar" w:eastAsia="FangSong" w:hAnsi="Castellar" w:cs="Lucida Sans Unicode"/>
                <w:b/>
                <w:sz w:val="72"/>
                <w:szCs w:val="72"/>
              </w:rPr>
            </w:pPr>
            <w:r>
              <w:rPr>
                <w:rFonts w:ascii="Castellar" w:eastAsia="FangSong" w:hAnsi="Castellar" w:cs="Lucida Sans Unicode"/>
                <w:b/>
                <w:sz w:val="72"/>
                <w:szCs w:val="72"/>
              </w:rPr>
              <w:t>Louie, Mike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14:paraId="5CBA620F" w14:textId="4B2E46D1" w:rsidR="006826DC" w:rsidRPr="002C467D" w:rsidRDefault="00783AC1" w:rsidP="006826DC">
            <w:pPr>
              <w:spacing w:after="0" w:line="240" w:lineRule="auto"/>
              <w:jc w:val="right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1300 Adams ave</w:t>
            </w:r>
            <w:r w:rsidR="002C235B">
              <w:rPr>
                <w:caps/>
                <w:sz w:val="28"/>
                <w:szCs w:val="28"/>
              </w:rPr>
              <w:t xml:space="preserve"> 8M</w:t>
            </w:r>
          </w:p>
          <w:p w14:paraId="7550B17D" w14:textId="77777777" w:rsidR="006826DC" w:rsidRPr="002C467D" w:rsidRDefault="00783AC1" w:rsidP="006826DC">
            <w:pPr>
              <w:spacing w:after="0" w:line="240" w:lineRule="auto"/>
              <w:jc w:val="right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costa mesa, ca 92626</w:t>
            </w:r>
          </w:p>
          <w:p w14:paraId="33B5F2A9" w14:textId="77777777" w:rsidR="00262EF7" w:rsidRPr="002C467D" w:rsidRDefault="00783AC1" w:rsidP="007E612D">
            <w:pPr>
              <w:spacing w:after="0" w:line="240" w:lineRule="auto"/>
              <w:jc w:val="right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louiemikemichael@gmail.com</w:t>
            </w:r>
          </w:p>
          <w:p w14:paraId="662B06BF" w14:textId="77777777" w:rsidR="00F77D37" w:rsidRPr="0098295D" w:rsidRDefault="00783AC1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  <w:sz w:val="28"/>
                <w:szCs w:val="28"/>
              </w:rPr>
              <w:t>(714</w:t>
            </w:r>
            <w:r w:rsidR="00A10181" w:rsidRPr="002C467D">
              <w:rPr>
                <w:caps/>
                <w:sz w:val="28"/>
                <w:szCs w:val="28"/>
              </w:rPr>
              <w:t xml:space="preserve">) </w:t>
            </w:r>
            <w:r>
              <w:rPr>
                <w:caps/>
                <w:sz w:val="28"/>
                <w:szCs w:val="28"/>
              </w:rPr>
              <w:t>865-0272</w:t>
            </w:r>
          </w:p>
        </w:tc>
      </w:tr>
      <w:tr w:rsidR="007B4431" w:rsidRPr="007E612D" w14:paraId="7AD04ED1" w14:textId="77777777" w:rsidTr="007E612D">
        <w:tc>
          <w:tcPr>
            <w:tcW w:w="9198" w:type="dxa"/>
            <w:gridSpan w:val="2"/>
          </w:tcPr>
          <w:p w14:paraId="1B12170A" w14:textId="77777777" w:rsidR="007B4431" w:rsidRPr="007E612D" w:rsidRDefault="007B4431" w:rsidP="007E612D">
            <w:pPr>
              <w:spacing w:after="0" w:line="240" w:lineRule="auto"/>
            </w:pPr>
          </w:p>
          <w:p w14:paraId="200AA32A" w14:textId="77777777" w:rsidR="00273F94" w:rsidRPr="00607FA4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7FA4"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  <w:p w14:paraId="53225581" w14:textId="243862EB" w:rsidR="006826DC" w:rsidRPr="008F62BD" w:rsidRDefault="00ED5F60" w:rsidP="006826DC">
            <w:pPr>
              <w:ind w:left="450"/>
              <w:rPr>
                <w:rFonts w:ascii="Times New Roman" w:eastAsia="Helvetic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 xml:space="preserve">Certified </w:t>
            </w:r>
            <w:r w:rsidR="0002119A"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 xml:space="preserve">IT Technician with 6+ years of experience </w:t>
            </w:r>
            <w:r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>in troubleshooting and configuring Windows-based technology.</w:t>
            </w:r>
          </w:p>
          <w:p w14:paraId="67370822" w14:textId="77777777" w:rsidR="007B4431" w:rsidRPr="00607FA4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7FA4"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</w:p>
          <w:p w14:paraId="453FEB20" w14:textId="3CBFE122" w:rsidR="0045340A" w:rsidRPr="008F62BD" w:rsidRDefault="0045340A" w:rsidP="00607FA4">
            <w:pPr>
              <w:ind w:firstLine="450"/>
              <w:rPr>
                <w:rFonts w:ascii="Times New Roman" w:eastAsia="Helvetica" w:hAnsi="Times New Roman"/>
                <w:color w:val="000000"/>
              </w:rPr>
            </w:pPr>
            <w:r w:rsidRPr="006826DC"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>ITT Technical Institute</w:t>
            </w:r>
            <w:r w:rsidRPr="006826DC"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ab/>
            </w:r>
            <w:r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="006826DC">
              <w:rPr>
                <w:rFonts w:ascii="Times New Roman" w:eastAsia="Helvetica" w:hAnsi="Times New Roman"/>
                <w:b/>
                <w:color w:val="000000"/>
              </w:rPr>
              <w:t xml:space="preserve">            </w:t>
            </w:r>
            <w:r w:rsidR="007A1DA5" w:rsidRPr="006826DC"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>Orange, CA</w:t>
            </w:r>
          </w:p>
          <w:p w14:paraId="402BFE3F" w14:textId="0F1FEB1C" w:rsidR="006826DC" w:rsidRDefault="001C1A58" w:rsidP="0017420E">
            <w:pPr>
              <w:ind w:left="450" w:hanging="90"/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 xml:space="preserve">  </w:t>
            </w:r>
            <w:r w:rsidR="006826DC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Bachelor of </w:t>
            </w:r>
            <w:r w:rsidR="006826DC" w:rsidRPr="003E3B25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>Science</w:t>
            </w:r>
            <w:r w:rsidR="006826DC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, IT </w:t>
            </w:r>
            <w:r w:rsidR="006826DC" w:rsidRPr="003E3B25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– </w:t>
            </w:r>
            <w:r w:rsidR="006826DC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Data Communication Systems Technology </w:t>
            </w:r>
            <w:r w:rsidR="006826DC"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 xml:space="preserve">      </w:t>
            </w:r>
            <w:r w:rsidR="0001680A"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>Graduated</w:t>
            </w:r>
            <w:r w:rsidR="006826DC"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>:</w:t>
            </w:r>
            <w:r w:rsidR="006826DC" w:rsidRPr="0017420E">
              <w:rPr>
                <w:rFonts w:ascii="Times New Roman" w:eastAsia="Helvetica" w:hAnsi="Times New Roman"/>
                <w:b/>
                <w:color w:val="000000"/>
              </w:rPr>
              <w:t xml:space="preserve"> </w:t>
            </w:r>
            <w:r w:rsidR="006826DC">
              <w:rPr>
                <w:rFonts w:ascii="Times New Roman" w:eastAsia="Helvetica" w:hAnsi="Times New Roman"/>
                <w:b/>
                <w:color w:val="000000"/>
              </w:rPr>
              <w:t>June 201</w:t>
            </w:r>
            <w:r w:rsidR="0001680A">
              <w:rPr>
                <w:rFonts w:ascii="Times New Roman" w:eastAsia="Helvetica" w:hAnsi="Times New Roman"/>
                <w:b/>
                <w:color w:val="000000"/>
              </w:rPr>
              <w:t>3</w:t>
            </w:r>
            <w:r w:rsidR="006826DC"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="006826DC">
              <w:rPr>
                <w:rFonts w:ascii="Times New Roman" w:eastAsia="Helvetica" w:hAnsi="Times New Roman"/>
                <w:b/>
                <w:color w:val="000000"/>
              </w:rPr>
              <w:t xml:space="preserve">                                                                </w:t>
            </w:r>
          </w:p>
          <w:p w14:paraId="72C585A2" w14:textId="77777777" w:rsidR="003E3B25" w:rsidRPr="000E364A" w:rsidRDefault="006826DC" w:rsidP="006826DC">
            <w:pPr>
              <w:ind w:left="450" w:hanging="90"/>
              <w:rPr>
                <w:rFonts w:ascii="Times New Roman" w:eastAsia="Helvetica" w:hAnsi="Times New Roman"/>
                <w:b/>
                <w:color w:val="000000"/>
              </w:rPr>
            </w:pPr>
            <w:r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 xml:space="preserve">  </w:t>
            </w:r>
            <w:r w:rsidR="00F13422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Associate of </w:t>
            </w:r>
            <w:r w:rsidR="0045340A" w:rsidRPr="003E3B25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>Science</w:t>
            </w:r>
            <w:r w:rsidR="000E364A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>,</w:t>
            </w:r>
            <w:r w:rsidR="00F13422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 I</w:t>
            </w:r>
            <w:r w:rsidR="000E364A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T </w:t>
            </w:r>
            <w:r w:rsidR="0045340A" w:rsidRPr="003E3B25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>– Computer Network Systems</w:t>
            </w:r>
            <w:r w:rsidR="000E364A">
              <w:rPr>
                <w:rFonts w:ascii="Times New Roman" w:eastAsia="Helvetica" w:hAnsi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0E364A">
              <w:rPr>
                <w:rFonts w:ascii="Times New Roman" w:eastAsia="Helvetica" w:hAnsi="Times New Roman"/>
                <w:b/>
                <w:color w:val="000000"/>
                <w:sz w:val="24"/>
                <w:szCs w:val="24"/>
              </w:rPr>
              <w:t xml:space="preserve">                                      </w:t>
            </w:r>
            <w:r w:rsidR="001C1A58">
              <w:rPr>
                <w:rFonts w:ascii="Times New Roman" w:eastAsia="Helvetica" w:hAnsi="Times New Roman"/>
                <w:b/>
                <w:color w:val="000000"/>
              </w:rPr>
              <w:t>Graduated</w:t>
            </w:r>
            <w:r w:rsidR="000E364A">
              <w:rPr>
                <w:rFonts w:ascii="Times New Roman" w:eastAsia="Helvetica" w:hAnsi="Times New Roman"/>
                <w:b/>
                <w:color w:val="000000"/>
              </w:rPr>
              <w:t xml:space="preserve">: </w:t>
            </w:r>
            <w:r w:rsidR="0017420E" w:rsidRPr="0017420E">
              <w:rPr>
                <w:rFonts w:ascii="Times New Roman" w:eastAsia="Helvetica" w:hAnsi="Times New Roman"/>
                <w:b/>
                <w:color w:val="000000"/>
              </w:rPr>
              <w:t>March 2011</w:t>
            </w:r>
            <w:r w:rsidR="0045340A"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="0017420E">
              <w:rPr>
                <w:rFonts w:ascii="Times New Roman" w:eastAsia="Helvetica" w:hAnsi="Times New Roman"/>
                <w:b/>
                <w:color w:val="000000"/>
              </w:rPr>
              <w:t xml:space="preserve">                                                                </w:t>
            </w:r>
          </w:p>
          <w:p w14:paraId="1EA49462" w14:textId="0BFFDD54" w:rsidR="006826DC" w:rsidRPr="00833BDE" w:rsidRDefault="006826DC" w:rsidP="006826DC">
            <w:pPr>
              <w:ind w:left="450"/>
              <w:rPr>
                <w:rFonts w:ascii="Times New Roman" w:eastAsia="Helvetica" w:hAnsi="Times New Roman"/>
                <w:color w:val="000000"/>
                <w:sz w:val="24"/>
                <w:szCs w:val="24"/>
              </w:rPr>
            </w:pPr>
            <w:r w:rsidRPr="008F62BD"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  <w:u w:val="single"/>
              </w:rPr>
              <w:t>Software</w:t>
            </w:r>
            <w:r w:rsidRPr="008F62BD">
              <w:rPr>
                <w:rFonts w:ascii="Times New Roman" w:eastAsia="Helvetica" w:hAnsi="Times New Roman"/>
                <w:b/>
                <w:i/>
                <w:color w:val="000000"/>
                <w:sz w:val="24"/>
                <w:szCs w:val="24"/>
              </w:rPr>
              <w:t xml:space="preserve">:  </w:t>
            </w:r>
            <w:r>
              <w:rPr>
                <w:rFonts w:ascii="Times New Roman" w:eastAsia="Helvetica" w:hAnsi="Times New Roman"/>
                <w:color w:val="000000"/>
              </w:rPr>
              <w:t>Microsoft Office</w:t>
            </w:r>
            <w:r w:rsidR="00A34A02">
              <w:rPr>
                <w:rFonts w:ascii="Times New Roman" w:eastAsia="Helvetica" w:hAnsi="Times New Roman"/>
                <w:color w:val="000000"/>
              </w:rPr>
              <w:t>, Office 365</w:t>
            </w:r>
            <w:r w:rsidR="00B73AB3">
              <w:rPr>
                <w:rFonts w:ascii="Times New Roman" w:eastAsia="Helvetica" w:hAnsi="Times New Roman"/>
                <w:color w:val="000000"/>
              </w:rPr>
              <w:t xml:space="preserve"> Admin</w:t>
            </w:r>
            <w:r>
              <w:rPr>
                <w:rFonts w:ascii="Times New Roman" w:eastAsia="Helvetica" w:hAnsi="Times New Roman"/>
                <w:color w:val="000000"/>
              </w:rPr>
              <w:t>, Windows XP, Vista 7</w:t>
            </w:r>
            <w:r w:rsidR="00B73AB3">
              <w:rPr>
                <w:rFonts w:ascii="Times New Roman" w:eastAsia="Helvetica" w:hAnsi="Times New Roman"/>
                <w:color w:val="000000"/>
              </w:rPr>
              <w:t>, 8, 10</w:t>
            </w:r>
            <w:r>
              <w:rPr>
                <w:rFonts w:ascii="Times New Roman" w:eastAsia="Helvetica" w:hAnsi="Times New Roman"/>
                <w:color w:val="000000"/>
              </w:rPr>
              <w:t xml:space="preserve"> Operating Systems.</w:t>
            </w:r>
            <w:r w:rsidR="00A34A02">
              <w:rPr>
                <w:rFonts w:ascii="Times New Roman" w:eastAsia="Helvetica" w:hAnsi="Times New Roman"/>
                <w:color w:val="000000"/>
              </w:rPr>
              <w:t xml:space="preserve"> Hyper-V,</w:t>
            </w:r>
            <w:r>
              <w:rPr>
                <w:rFonts w:ascii="Times New Roman" w:eastAsia="Helvetica" w:hAnsi="Times New Roman"/>
                <w:color w:val="000000"/>
              </w:rPr>
              <w:t xml:space="preserve"> </w:t>
            </w:r>
            <w:r w:rsidRPr="008F62BD">
              <w:rPr>
                <w:rFonts w:ascii="Times New Roman" w:eastAsia="Helvetica" w:hAnsi="Times New Roman"/>
                <w:color w:val="000000"/>
              </w:rPr>
              <w:t xml:space="preserve">Microsoft InfoPath, </w:t>
            </w:r>
            <w:r w:rsidR="00B53E2E">
              <w:rPr>
                <w:rFonts w:ascii="Times New Roman" w:eastAsia="Helvetica" w:hAnsi="Times New Roman"/>
                <w:color w:val="000000"/>
              </w:rPr>
              <w:t xml:space="preserve">QuickBooks, </w:t>
            </w:r>
            <w:r w:rsidR="00B53E2E" w:rsidRPr="008F62BD">
              <w:rPr>
                <w:rFonts w:ascii="Times New Roman" w:eastAsia="Helvetica" w:hAnsi="Times New Roman"/>
                <w:color w:val="000000"/>
              </w:rPr>
              <w:t>Antivirus</w:t>
            </w:r>
            <w:r>
              <w:rPr>
                <w:rFonts w:ascii="Times New Roman" w:eastAsia="Helvetica" w:hAnsi="Times New Roman"/>
                <w:color w:val="000000"/>
              </w:rPr>
              <w:t xml:space="preserve"> software </w:t>
            </w:r>
            <w:r w:rsidR="00FE76E6">
              <w:rPr>
                <w:rFonts w:ascii="Times New Roman" w:eastAsia="Helvetica" w:hAnsi="Times New Roman"/>
                <w:color w:val="000000"/>
              </w:rPr>
              <w:t xml:space="preserve">and </w:t>
            </w:r>
            <w:r w:rsidR="00A34A02">
              <w:rPr>
                <w:rFonts w:ascii="Times New Roman" w:eastAsia="Helvetica" w:hAnsi="Times New Roman"/>
                <w:color w:val="000000"/>
              </w:rPr>
              <w:t>DELL</w:t>
            </w:r>
            <w:r w:rsidRPr="008F62BD">
              <w:rPr>
                <w:rFonts w:ascii="Times New Roman" w:eastAsia="Helvetica" w:hAnsi="Times New Roman"/>
                <w:color w:val="000000"/>
              </w:rPr>
              <w:t xml:space="preserve"> Advisor</w:t>
            </w:r>
            <w:r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>.</w:t>
            </w:r>
          </w:p>
          <w:p w14:paraId="2ADD493F" w14:textId="65532C32" w:rsidR="006826DC" w:rsidRPr="008F62BD" w:rsidRDefault="006826DC" w:rsidP="006826DC">
            <w:pPr>
              <w:ind w:left="450"/>
              <w:rPr>
                <w:rFonts w:ascii="Times New Roman" w:hAnsi="Times New Roman"/>
              </w:rPr>
            </w:pPr>
            <w:r w:rsidRPr="008F62BD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General</w:t>
            </w:r>
            <w:r w:rsidRPr="008F62BD">
              <w:rPr>
                <w:rFonts w:ascii="Times New Roman" w:hAnsi="Times New Roman"/>
                <w:b/>
                <w:i/>
              </w:rPr>
              <w:t>:</w:t>
            </w:r>
            <w:r w:rsidRPr="008F62BD">
              <w:rPr>
                <w:rFonts w:ascii="Times New Roman" w:hAnsi="Times New Roman"/>
                <w:b/>
              </w:rPr>
              <w:t xml:space="preserve">   </w:t>
            </w:r>
            <w:r w:rsidR="00815155" w:rsidRPr="00815155">
              <w:rPr>
                <w:rFonts w:ascii="Times New Roman" w:hAnsi="Times New Roman"/>
                <w:bCs/>
              </w:rPr>
              <w:t>Problem Solving, Personal Impact, Leadership Abilities</w:t>
            </w:r>
            <w:r w:rsidR="00815155">
              <w:rPr>
                <w:rFonts w:ascii="Times New Roman" w:hAnsi="Times New Roman"/>
                <w:bCs/>
              </w:rPr>
              <w:t>,</w:t>
            </w:r>
            <w:r w:rsidR="00A105D2">
              <w:rPr>
                <w:rFonts w:ascii="Times New Roman" w:hAnsi="Times New Roman"/>
                <w:bCs/>
              </w:rPr>
              <w:t xml:space="preserve"> Diagnosis and repair, </w:t>
            </w:r>
            <w:r w:rsidRPr="008F62BD">
              <w:rPr>
                <w:rFonts w:ascii="Times New Roman" w:hAnsi="Times New Roman"/>
              </w:rPr>
              <w:t>appointment scheduling, warm and friendly</w:t>
            </w:r>
            <w:r w:rsidR="00A105D2">
              <w:rPr>
                <w:rFonts w:ascii="Times New Roman" w:hAnsi="Times New Roman"/>
              </w:rPr>
              <w:t xml:space="preserve"> telephone skills</w:t>
            </w:r>
            <w:r w:rsidRPr="008F62BD">
              <w:rPr>
                <w:rFonts w:ascii="Times New Roman" w:hAnsi="Times New Roman"/>
              </w:rPr>
              <w:t>,</w:t>
            </w:r>
            <w:r w:rsidR="0081515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typing 47</w:t>
            </w:r>
            <w:r w:rsidRPr="008F62BD">
              <w:rPr>
                <w:rFonts w:ascii="Times New Roman" w:hAnsi="Times New Roman"/>
              </w:rPr>
              <w:t xml:space="preserve"> wpm and 10-key, managing change and maintaining flexibility in a variety of challenging environments.</w:t>
            </w:r>
          </w:p>
          <w:p w14:paraId="064FC0F8" w14:textId="77777777" w:rsidR="006826DC" w:rsidRPr="00833BDE" w:rsidRDefault="006826DC" w:rsidP="006826DC">
            <w:pPr>
              <w:ind w:left="450"/>
              <w:rPr>
                <w:rFonts w:ascii="Times New Roman" w:eastAsia="Helvetica" w:hAnsi="Times New Roman"/>
                <w:b/>
                <w:color w:val="000000"/>
              </w:rPr>
            </w:pPr>
            <w:r w:rsidRPr="008F62BD"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  <w:u w:val="single"/>
              </w:rPr>
              <w:t>English</w:t>
            </w:r>
            <w:r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  <w:u w:val="single"/>
              </w:rPr>
              <w:t>/Greek</w:t>
            </w:r>
            <w:r w:rsidRPr="008F62BD">
              <w:rPr>
                <w:rFonts w:ascii="Times New Roman" w:eastAsia="Helvetica" w:hAnsi="Times New Roman"/>
                <w:b/>
                <w:color w:val="000000"/>
              </w:rPr>
              <w:t xml:space="preserve">:  </w:t>
            </w:r>
            <w:r>
              <w:rPr>
                <w:rFonts w:ascii="Times New Roman" w:eastAsia="Helvetica" w:hAnsi="Times New Roman"/>
                <w:color w:val="000000"/>
              </w:rPr>
              <w:t>Speak, r</w:t>
            </w:r>
            <w:r w:rsidRPr="008F62BD">
              <w:rPr>
                <w:rFonts w:ascii="Times New Roman" w:eastAsia="Helvetica" w:hAnsi="Times New Roman"/>
                <w:color w:val="000000"/>
              </w:rPr>
              <w:t xml:space="preserve">ead and </w:t>
            </w:r>
            <w:r>
              <w:rPr>
                <w:rFonts w:ascii="Times New Roman" w:eastAsia="Helvetica" w:hAnsi="Times New Roman"/>
                <w:color w:val="000000"/>
              </w:rPr>
              <w:t>write f</w:t>
            </w:r>
            <w:r w:rsidRPr="008F62BD">
              <w:rPr>
                <w:rFonts w:ascii="Times New Roman" w:eastAsia="Helvetica" w:hAnsi="Times New Roman"/>
                <w:color w:val="000000"/>
              </w:rPr>
              <w:t xml:space="preserve">luently. </w:t>
            </w:r>
          </w:p>
          <w:p w14:paraId="3CAA9DB8" w14:textId="77777777" w:rsidR="00861439" w:rsidRPr="008F62BD" w:rsidRDefault="00861439" w:rsidP="00861439">
            <w:pPr>
              <w:jc w:val="center"/>
              <w:rPr>
                <w:rFonts w:ascii="Times New Roman" w:eastAsia="Helvetica" w:hAnsi="Times New Roman"/>
                <w:b/>
                <w:color w:val="000000"/>
              </w:rPr>
            </w:pPr>
            <w:r w:rsidRPr="008F62BD">
              <w:rPr>
                <w:rFonts w:ascii="Times New Roman" w:eastAsia="Helvetica" w:hAnsi="Times New Roman"/>
                <w:b/>
                <w:color w:val="000000"/>
              </w:rPr>
              <w:t>WORK EXPERIENCE</w:t>
            </w:r>
          </w:p>
          <w:p w14:paraId="78717B73" w14:textId="38EC5D4F" w:rsidR="00861439" w:rsidRPr="008F62BD" w:rsidRDefault="007F5253" w:rsidP="0063494C">
            <w:pPr>
              <w:rPr>
                <w:rFonts w:ascii="Times New Roman" w:eastAsia="Helvetica" w:hAnsi="Times New Roman"/>
                <w:color w:val="000000"/>
              </w:rPr>
            </w:pPr>
            <w:r w:rsidRPr="0063494C"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>Right Click</w:t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ab/>
            </w:r>
            <w:r w:rsidR="0063494C">
              <w:rPr>
                <w:rFonts w:ascii="Times New Roman" w:eastAsia="Helvetica" w:hAnsi="Times New Roman"/>
                <w:color w:val="000000"/>
              </w:rPr>
              <w:t xml:space="preserve">            </w:t>
            </w:r>
            <w:r>
              <w:rPr>
                <w:rFonts w:ascii="Times New Roman" w:eastAsia="Helvetica" w:hAnsi="Times New Roman"/>
                <w:color w:val="000000"/>
              </w:rPr>
              <w:t>Santa Ana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>, CA</w:t>
            </w:r>
          </w:p>
          <w:p w14:paraId="3499E24A" w14:textId="7AC37EDC" w:rsidR="00861439" w:rsidRPr="008F62BD" w:rsidRDefault="007F5253" w:rsidP="00E02429">
            <w:pPr>
              <w:ind w:firstLine="450"/>
              <w:rPr>
                <w:rFonts w:ascii="Times New Roman" w:eastAsia="Helvetica" w:hAnsi="Times New Roman"/>
                <w:i/>
                <w:color w:val="000000"/>
              </w:rPr>
            </w:pPr>
            <w:r>
              <w:rPr>
                <w:rFonts w:ascii="Times New Roman" w:eastAsia="Helvetica" w:hAnsi="Times New Roman"/>
                <w:b/>
                <w:color w:val="000000"/>
              </w:rPr>
              <w:t>Consultant, Technician, Engineer</w:t>
            </w:r>
            <w:r w:rsidR="00861439"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b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F85180">
              <w:rPr>
                <w:rFonts w:ascii="Times New Roman" w:eastAsia="Helvetica" w:hAnsi="Times New Roman"/>
                <w:color w:val="000000"/>
              </w:rPr>
              <w:t>10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>/</w:t>
            </w:r>
            <w:r w:rsidR="00F85180">
              <w:rPr>
                <w:rFonts w:ascii="Times New Roman" w:eastAsia="Helvetica" w:hAnsi="Times New Roman"/>
                <w:color w:val="000000"/>
              </w:rPr>
              <w:t>2017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 xml:space="preserve">- </w:t>
            </w:r>
            <w:r w:rsidR="00F85180">
              <w:rPr>
                <w:rFonts w:ascii="Times New Roman" w:eastAsia="Helvetica" w:hAnsi="Times New Roman"/>
                <w:color w:val="000000"/>
              </w:rPr>
              <w:t>3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>/</w:t>
            </w:r>
            <w:r w:rsidR="00F85180">
              <w:rPr>
                <w:rFonts w:ascii="Times New Roman" w:eastAsia="Helvetica" w:hAnsi="Times New Roman"/>
                <w:color w:val="000000"/>
              </w:rPr>
              <w:t>2020</w:t>
            </w:r>
            <w:r w:rsidR="00861439" w:rsidRPr="008F62BD">
              <w:rPr>
                <w:rFonts w:ascii="Times New Roman" w:eastAsia="Helvetica" w:hAnsi="Times New Roman"/>
                <w:i/>
                <w:color w:val="000000"/>
              </w:rPr>
              <w:t xml:space="preserve"> </w:t>
            </w:r>
          </w:p>
          <w:p w14:paraId="0E8AFFEF" w14:textId="6251AB8A" w:rsidR="00861439" w:rsidRPr="008F62BD" w:rsidRDefault="00EF1D6E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SolarWinds, IT Glue</w:t>
            </w:r>
            <w:r w:rsidR="0052796D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, </w:t>
            </w:r>
            <w:r w:rsidR="00805FF7">
              <w:rPr>
                <w:rFonts w:ascii="Times New Roman" w:hAnsi="Times New Roman"/>
                <w:color w:val="auto"/>
                <w:sz w:val="20"/>
                <w:szCs w:val="20"/>
              </w:rPr>
              <w:t>ConnectWise</w:t>
            </w:r>
          </w:p>
          <w:p w14:paraId="05893F81" w14:textId="008E9F93" w:rsidR="00861439" w:rsidRPr="008F62BD" w:rsidRDefault="00EF1D6E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Documentation </w:t>
            </w:r>
          </w:p>
          <w:p w14:paraId="7D55FCDE" w14:textId="2C5E52EC" w:rsidR="00861439" w:rsidRPr="008F62BD" w:rsidRDefault="00EF1D6E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Software Engineering Process Management, Software Quality Testing</w:t>
            </w:r>
          </w:p>
          <w:p w14:paraId="66D2DC03" w14:textId="0B5B3672" w:rsidR="00861439" w:rsidRPr="008E6F62" w:rsidRDefault="00EF1D6E" w:rsidP="008E6F6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Human Computer Interface</w:t>
            </w:r>
          </w:p>
          <w:p w14:paraId="424F5999" w14:textId="47850A91" w:rsidR="00861439" w:rsidRPr="008F62BD" w:rsidRDefault="00540ADC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Troubleshooting Network equipment-router, switch and firewalls</w:t>
            </w:r>
          </w:p>
          <w:p w14:paraId="792D1BBE" w14:textId="380B9B55" w:rsidR="00861439" w:rsidRPr="008F62BD" w:rsidRDefault="004B5E63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Coached </w:t>
            </w:r>
            <w:r w:rsidR="00FE76E6">
              <w:rPr>
                <w:rFonts w:ascii="Times New Roman" w:hAnsi="Times New Roman"/>
                <w:color w:val="auto"/>
                <w:sz w:val="20"/>
                <w:szCs w:val="20"/>
              </w:rPr>
              <w:t>newly hired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IT specialists on </w:t>
            </w:r>
            <w:r w:rsidR="0024544A">
              <w:rPr>
                <w:rFonts w:ascii="Times New Roman" w:hAnsi="Times New Roman"/>
                <w:color w:val="auto"/>
                <w:sz w:val="20"/>
                <w:szCs w:val="20"/>
              </w:rPr>
              <w:t>advanced technical procedures</w:t>
            </w:r>
          </w:p>
          <w:p w14:paraId="528E4E12" w14:textId="4F1F9543" w:rsidR="00861439" w:rsidRDefault="00FE76E6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Encouraged timely and relevant upgrades for clients, products as necessary </w:t>
            </w:r>
          </w:p>
          <w:p w14:paraId="09AE1362" w14:textId="1A82BDE9" w:rsidR="00862A66" w:rsidRPr="008F62BD" w:rsidRDefault="00862A66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Coached other help desk support agents on technical duties and managed hardware and software training on product catalog</w:t>
            </w:r>
          </w:p>
          <w:p w14:paraId="0AFD37BF" w14:textId="77777777" w:rsidR="00E656C7" w:rsidRDefault="00E656C7" w:rsidP="0063494C">
            <w:pPr>
              <w:rPr>
                <w:rFonts w:ascii="Times New Roman" w:eastAsia="Helvetica" w:hAnsi="Times New Roman"/>
                <w:color w:val="000000"/>
              </w:rPr>
            </w:pPr>
          </w:p>
          <w:p w14:paraId="519B37C1" w14:textId="57E51902" w:rsidR="00861439" w:rsidRPr="008F62BD" w:rsidRDefault="000A2A4F" w:rsidP="0063494C">
            <w:pPr>
              <w:rPr>
                <w:rFonts w:ascii="Times New Roman" w:eastAsia="Helvetica" w:hAnsi="Times New Roman"/>
                <w:color w:val="000000"/>
              </w:rPr>
            </w:pPr>
            <w:r w:rsidRPr="0063494C">
              <w:rPr>
                <w:rFonts w:ascii="Times New Roman" w:eastAsia="Helvetica" w:hAnsi="Times New Roman"/>
                <w:color w:val="000000"/>
                <w:sz w:val="24"/>
                <w:szCs w:val="24"/>
              </w:rPr>
              <w:t xml:space="preserve">Astro-Tek Aerospace                   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>
              <w:rPr>
                <w:rFonts w:ascii="Times New Roman" w:eastAsia="Helvetica" w:hAnsi="Times New Roman"/>
                <w:color w:val="000000"/>
              </w:rPr>
              <w:t>Anaheim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>, CA</w:t>
            </w:r>
          </w:p>
          <w:p w14:paraId="4AB6CE70" w14:textId="3EC02224" w:rsidR="00861439" w:rsidRPr="008F62BD" w:rsidRDefault="00D87D46" w:rsidP="00D87D46">
            <w:pPr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 xml:space="preserve">IT Manager – Document Control             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  <w:t xml:space="preserve"> </w:t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861439" w:rsidRPr="008F62BD">
              <w:rPr>
                <w:rFonts w:ascii="Times New Roman" w:eastAsia="Helvetica" w:hAnsi="Times New Roman"/>
                <w:color w:val="000000"/>
              </w:rPr>
              <w:tab/>
            </w:r>
            <w:r w:rsidR="000A2A4F">
              <w:rPr>
                <w:rFonts w:ascii="Times New Roman" w:eastAsia="Helvetica" w:hAnsi="Times New Roman"/>
                <w:color w:val="000000"/>
              </w:rPr>
              <w:t>09/2012-10/2017</w:t>
            </w:r>
          </w:p>
          <w:p w14:paraId="621A8B08" w14:textId="56A4937A" w:rsidR="00861439" w:rsidRPr="008F62BD" w:rsidRDefault="002779C1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Cloud Management</w:t>
            </w:r>
            <w:r w:rsidR="00E656C7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– Office 365 – Microsoft Azure</w:t>
            </w:r>
          </w:p>
          <w:p w14:paraId="2F54A4C6" w14:textId="76A2BB81" w:rsidR="00861439" w:rsidRPr="008F62BD" w:rsidRDefault="009C672E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IP Phone Systems, Cisco – VoIP (Voice Over Internet Protocol)</w:t>
            </w:r>
            <w:r w:rsidR="00861439" w:rsidRPr="008F62BD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</w:p>
          <w:p w14:paraId="5D4204DD" w14:textId="2DE2FA9F" w:rsidR="00861439" w:rsidRPr="008F62BD" w:rsidRDefault="00412A2C" w:rsidP="008614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Excellent knowledge/experience on Windows Authentication </w:t>
            </w:r>
          </w:p>
          <w:p w14:paraId="3FFED20E" w14:textId="7C1C298E" w:rsidR="007B4431" w:rsidRPr="00ED5F60" w:rsidRDefault="00412A2C" w:rsidP="00ED5F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Leading a team responsible for the tracking and monitoring of software viruses</w:t>
            </w:r>
            <w:r w:rsidR="00ED5F60">
              <w:rPr>
                <w:rFonts w:ascii="Times New Roman" w:hAnsi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1818" w:type="dxa"/>
            <w:shd w:val="clear" w:color="auto" w:fill="F2F2F2"/>
          </w:tcPr>
          <w:p w14:paraId="2DCD3BE1" w14:textId="77777777" w:rsidR="004F221D" w:rsidRDefault="004F221D" w:rsidP="00157DAC">
            <w:pPr>
              <w:pStyle w:val="ListParagraph"/>
              <w:ind w:left="450"/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  <w:u w:val="single"/>
              </w:rPr>
            </w:pPr>
          </w:p>
          <w:p w14:paraId="357EE395" w14:textId="77777777" w:rsidR="006826DC" w:rsidRPr="00833BDE" w:rsidRDefault="006826DC" w:rsidP="006826DC">
            <w:pPr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</w:rPr>
            </w:pPr>
            <w:r w:rsidRPr="00833BDE"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  <w:u w:val="single"/>
              </w:rPr>
              <w:t>IT/Network Systems &amp; Skills</w:t>
            </w:r>
            <w:r w:rsidRPr="00833BDE">
              <w:rPr>
                <w:rFonts w:ascii="Times New Roman" w:eastAsia="Helvetica" w:hAnsi="Times New Roman"/>
                <w:b/>
                <w:i/>
                <w:color w:val="000000"/>
                <w:sz w:val="28"/>
                <w:szCs w:val="28"/>
              </w:rPr>
              <w:t>:</w:t>
            </w:r>
          </w:p>
          <w:p w14:paraId="37F33164" w14:textId="77777777" w:rsidR="006826DC" w:rsidRPr="008B472E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 w:rsidRPr="008B472E">
              <w:rPr>
                <w:rFonts w:ascii="Times New Roman" w:eastAsia="Helvetica" w:hAnsi="Times New Roman"/>
                <w:color w:val="000000"/>
              </w:rPr>
              <w:t xml:space="preserve">Experience with TCP-IP active directory user accounts and </w:t>
            </w:r>
          </w:p>
          <w:p w14:paraId="07BAA006" w14:textId="11DD53FF" w:rsidR="006826DC" w:rsidRDefault="00340300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p</w:t>
            </w:r>
            <w:r w:rsidR="006826DC" w:rsidRPr="008B472E">
              <w:rPr>
                <w:rFonts w:ascii="Times New Roman" w:eastAsia="Helvetica" w:hAnsi="Times New Roman"/>
                <w:color w:val="000000"/>
              </w:rPr>
              <w:t>ermissions</w:t>
            </w:r>
          </w:p>
          <w:p w14:paraId="3E022D07" w14:textId="6CD3CA49" w:rsidR="00340300" w:rsidRDefault="00340300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14044C0E" w14:textId="375CC62F" w:rsidR="00340300" w:rsidRPr="008B472E" w:rsidRDefault="00340300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Problem Solving</w:t>
            </w:r>
          </w:p>
          <w:p w14:paraId="1D99BFBA" w14:textId="77777777" w:rsidR="006826DC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73D67C4D" w14:textId="13F7CB95" w:rsidR="006826DC" w:rsidRPr="008B472E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 w:rsidRPr="008B472E">
              <w:rPr>
                <w:rFonts w:ascii="Times New Roman" w:eastAsia="Helvetica" w:hAnsi="Times New Roman"/>
                <w:color w:val="000000"/>
              </w:rPr>
              <w:t>Hardware/Software troubleshooting and repair</w:t>
            </w:r>
          </w:p>
          <w:p w14:paraId="066B9DBF" w14:textId="77777777" w:rsidR="006826DC" w:rsidRPr="008B472E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698F60F5" w14:textId="5F2F9C41" w:rsidR="006826DC" w:rsidRPr="008B472E" w:rsidRDefault="00FE76E6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Exchange Server</w:t>
            </w:r>
            <w:r w:rsidR="006826DC" w:rsidRPr="008B472E">
              <w:rPr>
                <w:rFonts w:ascii="Times New Roman" w:eastAsia="Helvetica" w:hAnsi="Times New Roman"/>
                <w:color w:val="000000"/>
              </w:rPr>
              <w:t xml:space="preserve"> </w:t>
            </w:r>
          </w:p>
          <w:p w14:paraId="4E22E4CB" w14:textId="2B35370E" w:rsidR="00540ADC" w:rsidRDefault="00540A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1F2B51A6" w14:textId="5C047A92" w:rsidR="00540ADC" w:rsidRPr="008B472E" w:rsidRDefault="00540A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Network Security</w:t>
            </w:r>
          </w:p>
          <w:p w14:paraId="592AFCB4" w14:textId="77777777" w:rsidR="006826DC" w:rsidRPr="008B472E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612D6E37" w14:textId="592FD0A7" w:rsidR="006826DC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Structured cabling e</w:t>
            </w:r>
            <w:r w:rsidRPr="008B472E">
              <w:rPr>
                <w:rFonts w:ascii="Times New Roman" w:eastAsia="Helvetica" w:hAnsi="Times New Roman"/>
                <w:color w:val="000000"/>
              </w:rPr>
              <w:t>xperience with testing copper and fiber connection</w:t>
            </w:r>
            <w:r>
              <w:rPr>
                <w:rFonts w:ascii="Times New Roman" w:eastAsia="Helvetica" w:hAnsi="Times New Roman"/>
                <w:color w:val="000000"/>
              </w:rPr>
              <w:t>s</w:t>
            </w:r>
          </w:p>
          <w:p w14:paraId="1A6475C1" w14:textId="1B0633D9" w:rsidR="002A4522" w:rsidRDefault="002A4522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57FFD14A" w14:textId="4665FEDD" w:rsidR="002A4522" w:rsidRPr="008B472E" w:rsidRDefault="002A4522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Certified Windows 10</w:t>
            </w:r>
          </w:p>
          <w:p w14:paraId="26EA123E" w14:textId="77777777" w:rsidR="006826DC" w:rsidRPr="008B472E" w:rsidRDefault="006826DC" w:rsidP="006826DC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CCA9B54" w14:textId="0F9DB768" w:rsidR="006826DC" w:rsidRPr="008B472E" w:rsidRDefault="00BE100E" w:rsidP="006826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Analytics</w:t>
            </w:r>
          </w:p>
          <w:p w14:paraId="03B5D84F" w14:textId="77777777" w:rsidR="006826DC" w:rsidRPr="008B472E" w:rsidRDefault="006826DC" w:rsidP="006826DC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993ABBF" w14:textId="43B70DF6" w:rsidR="006826DC" w:rsidRDefault="00BE100E" w:rsidP="006826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Workforce Planning</w:t>
            </w:r>
          </w:p>
          <w:p w14:paraId="3130A5DD" w14:textId="77777777" w:rsidR="006826DC" w:rsidRDefault="006826DC" w:rsidP="006826DC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257E348" w14:textId="21B35D13" w:rsidR="006826DC" w:rsidRPr="008B472E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8</w:t>
            </w:r>
            <w:r w:rsidR="00626040">
              <w:rPr>
                <w:rFonts w:ascii="Times New Roman" w:eastAsia="Helvetica" w:hAnsi="Times New Roman"/>
                <w:color w:val="000000"/>
              </w:rPr>
              <w:t>+ Years Customer Service</w:t>
            </w:r>
          </w:p>
          <w:p w14:paraId="70B70C62" w14:textId="77777777" w:rsidR="006826DC" w:rsidRPr="008B472E" w:rsidRDefault="006826DC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3962F387" w14:textId="609F6783" w:rsidR="006826DC" w:rsidRDefault="004B5E63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Highly Motivated</w:t>
            </w:r>
            <w:r w:rsidR="00ED5F60">
              <w:rPr>
                <w:rFonts w:ascii="Times New Roman" w:eastAsia="Helvetica" w:hAnsi="Times New Roman"/>
                <w:color w:val="000000"/>
              </w:rPr>
              <w:t>,</w:t>
            </w:r>
          </w:p>
          <w:p w14:paraId="5E6B9E84" w14:textId="14ABF0EC" w:rsidR="00ED5F60" w:rsidRDefault="00ED5F60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Friendly people person</w:t>
            </w:r>
          </w:p>
          <w:p w14:paraId="5F727EC1" w14:textId="4675AB33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2B358B63" w14:textId="2762CC46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Problem Solving</w:t>
            </w:r>
          </w:p>
          <w:p w14:paraId="14436B7B" w14:textId="797EFD2F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17C3FA6C" w14:textId="1D8F88E6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Multitasking</w:t>
            </w:r>
          </w:p>
          <w:p w14:paraId="2683AC35" w14:textId="24724020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4E12E16B" w14:textId="1DCD14A2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Time Management</w:t>
            </w:r>
          </w:p>
          <w:p w14:paraId="09B81108" w14:textId="75721015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33DFEDF7" w14:textId="7906657C" w:rsidR="002779C1" w:rsidRDefault="002779C1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>Teamwork</w:t>
            </w:r>
          </w:p>
          <w:p w14:paraId="0570401C" w14:textId="3E58219A" w:rsidR="00626040" w:rsidRDefault="00626040" w:rsidP="006826DC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</w:p>
          <w:p w14:paraId="47E6C2E9" w14:textId="6627AF85" w:rsidR="0038089A" w:rsidRPr="00946662" w:rsidRDefault="00946662" w:rsidP="00D61479">
            <w:pPr>
              <w:spacing w:after="0" w:line="240" w:lineRule="auto"/>
              <w:rPr>
                <w:rFonts w:ascii="Times New Roman" w:eastAsia="Helvetica" w:hAnsi="Times New Roman"/>
                <w:color w:val="000000"/>
              </w:rPr>
            </w:pPr>
            <w:r>
              <w:rPr>
                <w:rFonts w:ascii="Times New Roman" w:eastAsia="Helvetica" w:hAnsi="Times New Roman"/>
                <w:color w:val="000000"/>
              </w:rPr>
              <w:t xml:space="preserve">Hard Worker </w:t>
            </w:r>
          </w:p>
        </w:tc>
      </w:tr>
    </w:tbl>
    <w:p w14:paraId="246C9087" w14:textId="77777777" w:rsidR="007E612D" w:rsidRDefault="007E612D" w:rsidP="006826DC"/>
    <w:sectPr w:rsidR="007E612D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1557F"/>
    <w:multiLevelType w:val="hybridMultilevel"/>
    <w:tmpl w:val="15B8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C7"/>
    <w:rsid w:val="000105EF"/>
    <w:rsid w:val="00011388"/>
    <w:rsid w:val="00011740"/>
    <w:rsid w:val="0001195A"/>
    <w:rsid w:val="0001680A"/>
    <w:rsid w:val="0002119A"/>
    <w:rsid w:val="0002460F"/>
    <w:rsid w:val="00031A1F"/>
    <w:rsid w:val="00034068"/>
    <w:rsid w:val="000673A6"/>
    <w:rsid w:val="00072DA7"/>
    <w:rsid w:val="00074321"/>
    <w:rsid w:val="000926CA"/>
    <w:rsid w:val="000975DF"/>
    <w:rsid w:val="000A2A4F"/>
    <w:rsid w:val="000B03B1"/>
    <w:rsid w:val="000B0C8C"/>
    <w:rsid w:val="000B510E"/>
    <w:rsid w:val="000C31A4"/>
    <w:rsid w:val="000C38E3"/>
    <w:rsid w:val="000C66EC"/>
    <w:rsid w:val="000C72C1"/>
    <w:rsid w:val="000D12C7"/>
    <w:rsid w:val="000D3183"/>
    <w:rsid w:val="000E364A"/>
    <w:rsid w:val="000F2A53"/>
    <w:rsid w:val="000F7845"/>
    <w:rsid w:val="00103606"/>
    <w:rsid w:val="00112A76"/>
    <w:rsid w:val="00113092"/>
    <w:rsid w:val="00113452"/>
    <w:rsid w:val="00113596"/>
    <w:rsid w:val="00116244"/>
    <w:rsid w:val="00121668"/>
    <w:rsid w:val="00133811"/>
    <w:rsid w:val="00137049"/>
    <w:rsid w:val="00157DAC"/>
    <w:rsid w:val="00165EDE"/>
    <w:rsid w:val="0017420E"/>
    <w:rsid w:val="00174D87"/>
    <w:rsid w:val="00175B96"/>
    <w:rsid w:val="00175D88"/>
    <w:rsid w:val="00181AE8"/>
    <w:rsid w:val="00185580"/>
    <w:rsid w:val="00190A64"/>
    <w:rsid w:val="0019344A"/>
    <w:rsid w:val="001B071F"/>
    <w:rsid w:val="001B4885"/>
    <w:rsid w:val="001C1A58"/>
    <w:rsid w:val="001C1B9A"/>
    <w:rsid w:val="001D7702"/>
    <w:rsid w:val="001D7DF3"/>
    <w:rsid w:val="001E66D0"/>
    <w:rsid w:val="001F02CE"/>
    <w:rsid w:val="001F5A5A"/>
    <w:rsid w:val="001F6C17"/>
    <w:rsid w:val="002031EC"/>
    <w:rsid w:val="0021209F"/>
    <w:rsid w:val="00223AC3"/>
    <w:rsid w:val="00225427"/>
    <w:rsid w:val="002332D1"/>
    <w:rsid w:val="0024544A"/>
    <w:rsid w:val="002522A9"/>
    <w:rsid w:val="00255318"/>
    <w:rsid w:val="002604EC"/>
    <w:rsid w:val="00262EF7"/>
    <w:rsid w:val="00270041"/>
    <w:rsid w:val="00273F94"/>
    <w:rsid w:val="00276B25"/>
    <w:rsid w:val="002779C1"/>
    <w:rsid w:val="00281105"/>
    <w:rsid w:val="00283553"/>
    <w:rsid w:val="00287A74"/>
    <w:rsid w:val="00292CB9"/>
    <w:rsid w:val="002A4522"/>
    <w:rsid w:val="002C235B"/>
    <w:rsid w:val="002C437E"/>
    <w:rsid w:val="002C467D"/>
    <w:rsid w:val="002C4910"/>
    <w:rsid w:val="002C74B4"/>
    <w:rsid w:val="002D5948"/>
    <w:rsid w:val="002E1FCB"/>
    <w:rsid w:val="002E20E6"/>
    <w:rsid w:val="002F34B9"/>
    <w:rsid w:val="002F37CD"/>
    <w:rsid w:val="003005C1"/>
    <w:rsid w:val="00301A6A"/>
    <w:rsid w:val="003033B5"/>
    <w:rsid w:val="00304D33"/>
    <w:rsid w:val="00314742"/>
    <w:rsid w:val="0031568C"/>
    <w:rsid w:val="0032031C"/>
    <w:rsid w:val="003308BD"/>
    <w:rsid w:val="00332DD3"/>
    <w:rsid w:val="00340300"/>
    <w:rsid w:val="00340C1B"/>
    <w:rsid w:val="0035301F"/>
    <w:rsid w:val="003549C2"/>
    <w:rsid w:val="00372B7E"/>
    <w:rsid w:val="00375547"/>
    <w:rsid w:val="00376C32"/>
    <w:rsid w:val="00377F66"/>
    <w:rsid w:val="0038089A"/>
    <w:rsid w:val="00384866"/>
    <w:rsid w:val="0038762B"/>
    <w:rsid w:val="003A09F5"/>
    <w:rsid w:val="003A1FF0"/>
    <w:rsid w:val="003B67C9"/>
    <w:rsid w:val="003B7166"/>
    <w:rsid w:val="003D5200"/>
    <w:rsid w:val="003E349C"/>
    <w:rsid w:val="003E3B25"/>
    <w:rsid w:val="003E6602"/>
    <w:rsid w:val="003F23D7"/>
    <w:rsid w:val="003F2B37"/>
    <w:rsid w:val="00405F3C"/>
    <w:rsid w:val="00407F0D"/>
    <w:rsid w:val="00411A15"/>
    <w:rsid w:val="00412A2C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340A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314B"/>
    <w:rsid w:val="0047437F"/>
    <w:rsid w:val="004803EF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B5E63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4F221D"/>
    <w:rsid w:val="0050061D"/>
    <w:rsid w:val="00500B67"/>
    <w:rsid w:val="005108FA"/>
    <w:rsid w:val="00516BDA"/>
    <w:rsid w:val="0052796D"/>
    <w:rsid w:val="00530929"/>
    <w:rsid w:val="00536701"/>
    <w:rsid w:val="00540ADC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75284"/>
    <w:rsid w:val="005810A8"/>
    <w:rsid w:val="0058238A"/>
    <w:rsid w:val="00592359"/>
    <w:rsid w:val="005A44B0"/>
    <w:rsid w:val="005A7155"/>
    <w:rsid w:val="005C5402"/>
    <w:rsid w:val="005C5904"/>
    <w:rsid w:val="005C5BF2"/>
    <w:rsid w:val="005C7660"/>
    <w:rsid w:val="005D0FD9"/>
    <w:rsid w:val="005D3ABD"/>
    <w:rsid w:val="005E0976"/>
    <w:rsid w:val="005E2B35"/>
    <w:rsid w:val="005E3AFA"/>
    <w:rsid w:val="005F1824"/>
    <w:rsid w:val="005F226E"/>
    <w:rsid w:val="005F7366"/>
    <w:rsid w:val="005F776E"/>
    <w:rsid w:val="00603196"/>
    <w:rsid w:val="00605E9C"/>
    <w:rsid w:val="00606082"/>
    <w:rsid w:val="00607FA4"/>
    <w:rsid w:val="006125E0"/>
    <w:rsid w:val="0061272A"/>
    <w:rsid w:val="0062159A"/>
    <w:rsid w:val="00623063"/>
    <w:rsid w:val="00626040"/>
    <w:rsid w:val="006264E7"/>
    <w:rsid w:val="00627799"/>
    <w:rsid w:val="00631AAA"/>
    <w:rsid w:val="0063494C"/>
    <w:rsid w:val="006432DD"/>
    <w:rsid w:val="00646400"/>
    <w:rsid w:val="006547F8"/>
    <w:rsid w:val="0065534C"/>
    <w:rsid w:val="0066633A"/>
    <w:rsid w:val="006706A6"/>
    <w:rsid w:val="00674457"/>
    <w:rsid w:val="006826DC"/>
    <w:rsid w:val="00683AF6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2E8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3A4"/>
    <w:rsid w:val="007174A3"/>
    <w:rsid w:val="007179EE"/>
    <w:rsid w:val="00721D93"/>
    <w:rsid w:val="00731160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06AA"/>
    <w:rsid w:val="0075719A"/>
    <w:rsid w:val="007665FB"/>
    <w:rsid w:val="00783AC1"/>
    <w:rsid w:val="007841CE"/>
    <w:rsid w:val="00785CB1"/>
    <w:rsid w:val="007860F8"/>
    <w:rsid w:val="007A0F3F"/>
    <w:rsid w:val="007A1DA5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7F5253"/>
    <w:rsid w:val="00805C2E"/>
    <w:rsid w:val="00805FF7"/>
    <w:rsid w:val="00807216"/>
    <w:rsid w:val="008106F9"/>
    <w:rsid w:val="00815155"/>
    <w:rsid w:val="008159E0"/>
    <w:rsid w:val="008213C1"/>
    <w:rsid w:val="008227E6"/>
    <w:rsid w:val="00823287"/>
    <w:rsid w:val="0083070B"/>
    <w:rsid w:val="00830CF6"/>
    <w:rsid w:val="00835743"/>
    <w:rsid w:val="008359B0"/>
    <w:rsid w:val="00844602"/>
    <w:rsid w:val="00844D7C"/>
    <w:rsid w:val="00855047"/>
    <w:rsid w:val="00861439"/>
    <w:rsid w:val="00862A66"/>
    <w:rsid w:val="00865CEF"/>
    <w:rsid w:val="00874004"/>
    <w:rsid w:val="00877A80"/>
    <w:rsid w:val="00882C77"/>
    <w:rsid w:val="008A161D"/>
    <w:rsid w:val="008B0B2D"/>
    <w:rsid w:val="008B24D2"/>
    <w:rsid w:val="008B472E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E6F62"/>
    <w:rsid w:val="008F19CC"/>
    <w:rsid w:val="008F506B"/>
    <w:rsid w:val="008F62BD"/>
    <w:rsid w:val="00904BED"/>
    <w:rsid w:val="00910913"/>
    <w:rsid w:val="00910C4D"/>
    <w:rsid w:val="00931831"/>
    <w:rsid w:val="00931A5A"/>
    <w:rsid w:val="009348A4"/>
    <w:rsid w:val="0093701B"/>
    <w:rsid w:val="0094075E"/>
    <w:rsid w:val="009429C9"/>
    <w:rsid w:val="00946662"/>
    <w:rsid w:val="00966A06"/>
    <w:rsid w:val="00976775"/>
    <w:rsid w:val="0098254F"/>
    <w:rsid w:val="0098295D"/>
    <w:rsid w:val="00982AE8"/>
    <w:rsid w:val="0098495C"/>
    <w:rsid w:val="009862D2"/>
    <w:rsid w:val="00990358"/>
    <w:rsid w:val="00992BE2"/>
    <w:rsid w:val="009A1EA2"/>
    <w:rsid w:val="009A7F16"/>
    <w:rsid w:val="009B1127"/>
    <w:rsid w:val="009B3978"/>
    <w:rsid w:val="009C672E"/>
    <w:rsid w:val="009D1DD2"/>
    <w:rsid w:val="009D73D1"/>
    <w:rsid w:val="009F1BD4"/>
    <w:rsid w:val="009F21B3"/>
    <w:rsid w:val="00A03C21"/>
    <w:rsid w:val="00A03CAC"/>
    <w:rsid w:val="00A06202"/>
    <w:rsid w:val="00A07634"/>
    <w:rsid w:val="00A10181"/>
    <w:rsid w:val="00A105D2"/>
    <w:rsid w:val="00A16341"/>
    <w:rsid w:val="00A172F2"/>
    <w:rsid w:val="00A17C51"/>
    <w:rsid w:val="00A20992"/>
    <w:rsid w:val="00A312D3"/>
    <w:rsid w:val="00A34A02"/>
    <w:rsid w:val="00A36358"/>
    <w:rsid w:val="00A36828"/>
    <w:rsid w:val="00A5148C"/>
    <w:rsid w:val="00A57641"/>
    <w:rsid w:val="00A630E9"/>
    <w:rsid w:val="00A84DDF"/>
    <w:rsid w:val="00A90E20"/>
    <w:rsid w:val="00AA2062"/>
    <w:rsid w:val="00AA3122"/>
    <w:rsid w:val="00AB00B6"/>
    <w:rsid w:val="00AB2B7B"/>
    <w:rsid w:val="00AB6F9A"/>
    <w:rsid w:val="00AF78A0"/>
    <w:rsid w:val="00B04A69"/>
    <w:rsid w:val="00B04EA4"/>
    <w:rsid w:val="00B177E7"/>
    <w:rsid w:val="00B21EC0"/>
    <w:rsid w:val="00B22A50"/>
    <w:rsid w:val="00B24EE4"/>
    <w:rsid w:val="00B33C18"/>
    <w:rsid w:val="00B36021"/>
    <w:rsid w:val="00B371CD"/>
    <w:rsid w:val="00B42385"/>
    <w:rsid w:val="00B42536"/>
    <w:rsid w:val="00B44F75"/>
    <w:rsid w:val="00B46EB4"/>
    <w:rsid w:val="00B53E2E"/>
    <w:rsid w:val="00B54DFB"/>
    <w:rsid w:val="00B55E7C"/>
    <w:rsid w:val="00B6486C"/>
    <w:rsid w:val="00B673D5"/>
    <w:rsid w:val="00B72BEA"/>
    <w:rsid w:val="00B73AB3"/>
    <w:rsid w:val="00B75AA8"/>
    <w:rsid w:val="00B7721F"/>
    <w:rsid w:val="00B82C24"/>
    <w:rsid w:val="00B9189E"/>
    <w:rsid w:val="00B928F8"/>
    <w:rsid w:val="00B9769E"/>
    <w:rsid w:val="00BA6750"/>
    <w:rsid w:val="00BA7D3E"/>
    <w:rsid w:val="00BB0062"/>
    <w:rsid w:val="00BB4BE4"/>
    <w:rsid w:val="00BC2D1F"/>
    <w:rsid w:val="00BC5654"/>
    <w:rsid w:val="00BC5755"/>
    <w:rsid w:val="00BC75E1"/>
    <w:rsid w:val="00BD2647"/>
    <w:rsid w:val="00BE100E"/>
    <w:rsid w:val="00BE4031"/>
    <w:rsid w:val="00BF2AC1"/>
    <w:rsid w:val="00BF38D3"/>
    <w:rsid w:val="00BF627B"/>
    <w:rsid w:val="00C0754D"/>
    <w:rsid w:val="00C10C21"/>
    <w:rsid w:val="00C13570"/>
    <w:rsid w:val="00C25F5F"/>
    <w:rsid w:val="00C26372"/>
    <w:rsid w:val="00C26DD0"/>
    <w:rsid w:val="00C27082"/>
    <w:rsid w:val="00C33FFA"/>
    <w:rsid w:val="00C34FCF"/>
    <w:rsid w:val="00C35B50"/>
    <w:rsid w:val="00C37800"/>
    <w:rsid w:val="00C37FAE"/>
    <w:rsid w:val="00C4290C"/>
    <w:rsid w:val="00C43F88"/>
    <w:rsid w:val="00C4400C"/>
    <w:rsid w:val="00C44C3C"/>
    <w:rsid w:val="00C44E1A"/>
    <w:rsid w:val="00C45CAE"/>
    <w:rsid w:val="00C527AA"/>
    <w:rsid w:val="00C62A07"/>
    <w:rsid w:val="00C63CBD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A746A"/>
    <w:rsid w:val="00CB0A21"/>
    <w:rsid w:val="00CB10C3"/>
    <w:rsid w:val="00CB27FC"/>
    <w:rsid w:val="00CB6117"/>
    <w:rsid w:val="00CC0BF7"/>
    <w:rsid w:val="00CC34AE"/>
    <w:rsid w:val="00CC3543"/>
    <w:rsid w:val="00CC64F8"/>
    <w:rsid w:val="00CD3AC8"/>
    <w:rsid w:val="00CE0F4C"/>
    <w:rsid w:val="00CE2088"/>
    <w:rsid w:val="00CE2A38"/>
    <w:rsid w:val="00CF6D77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53D3C"/>
    <w:rsid w:val="00D61479"/>
    <w:rsid w:val="00D665B7"/>
    <w:rsid w:val="00D73ABB"/>
    <w:rsid w:val="00D80096"/>
    <w:rsid w:val="00D8222C"/>
    <w:rsid w:val="00D84059"/>
    <w:rsid w:val="00D87D46"/>
    <w:rsid w:val="00D90973"/>
    <w:rsid w:val="00D918AA"/>
    <w:rsid w:val="00D9450B"/>
    <w:rsid w:val="00DA3A2C"/>
    <w:rsid w:val="00DA4B35"/>
    <w:rsid w:val="00DA538D"/>
    <w:rsid w:val="00DA619A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02A9"/>
    <w:rsid w:val="00E01444"/>
    <w:rsid w:val="00E0206B"/>
    <w:rsid w:val="00E0220F"/>
    <w:rsid w:val="00E02429"/>
    <w:rsid w:val="00E03386"/>
    <w:rsid w:val="00E048DE"/>
    <w:rsid w:val="00E3667B"/>
    <w:rsid w:val="00E433DC"/>
    <w:rsid w:val="00E457D7"/>
    <w:rsid w:val="00E61DDC"/>
    <w:rsid w:val="00E63F49"/>
    <w:rsid w:val="00E64684"/>
    <w:rsid w:val="00E656C7"/>
    <w:rsid w:val="00E7248F"/>
    <w:rsid w:val="00E72EAC"/>
    <w:rsid w:val="00E74B21"/>
    <w:rsid w:val="00E827D7"/>
    <w:rsid w:val="00E82D4E"/>
    <w:rsid w:val="00E9193E"/>
    <w:rsid w:val="00E93858"/>
    <w:rsid w:val="00E950F3"/>
    <w:rsid w:val="00EA295A"/>
    <w:rsid w:val="00EA3267"/>
    <w:rsid w:val="00EA48DD"/>
    <w:rsid w:val="00EA56ED"/>
    <w:rsid w:val="00EB0D8E"/>
    <w:rsid w:val="00EB6382"/>
    <w:rsid w:val="00EC151D"/>
    <w:rsid w:val="00EC32E6"/>
    <w:rsid w:val="00EC6748"/>
    <w:rsid w:val="00ED5F60"/>
    <w:rsid w:val="00EE0DCC"/>
    <w:rsid w:val="00EE1A25"/>
    <w:rsid w:val="00EE1D2C"/>
    <w:rsid w:val="00EE2A73"/>
    <w:rsid w:val="00EE3B1E"/>
    <w:rsid w:val="00EE5A9F"/>
    <w:rsid w:val="00EF1D6E"/>
    <w:rsid w:val="00EF39B0"/>
    <w:rsid w:val="00EF3AEA"/>
    <w:rsid w:val="00EF4103"/>
    <w:rsid w:val="00EF7695"/>
    <w:rsid w:val="00EF7AE2"/>
    <w:rsid w:val="00F1342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85180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E76E6"/>
    <w:rsid w:val="00FF339E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A03B"/>
  <w15:docId w15:val="{E94EAAEC-EE82-4831-9E7B-612C55F5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7DAC"/>
    <w:pPr>
      <w:spacing w:after="0" w:line="240" w:lineRule="auto"/>
      <w:ind w:left="720"/>
      <w:contextualSpacing/>
    </w:pPr>
    <w:rPr>
      <w:rFonts w:ascii="Cambria" w:hAnsi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ezos%20Michael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209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Loezos Michael</dc:creator>
  <cp:lastModifiedBy>Loizos Mike Michael</cp:lastModifiedBy>
  <cp:revision>42</cp:revision>
  <cp:lastPrinted>2007-12-05T14:26:00Z</cp:lastPrinted>
  <dcterms:created xsi:type="dcterms:W3CDTF">2011-03-25T01:33:00Z</dcterms:created>
  <dcterms:modified xsi:type="dcterms:W3CDTF">2020-04-13T22:30:00Z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