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60F3" w14:textId="77777777" w:rsidR="00816216" w:rsidRDefault="00872D3E" w:rsidP="00FD503F">
      <w:pPr>
        <w:pStyle w:val="Title"/>
      </w:pPr>
      <w:r w:rsidRPr="00872D3E">
        <w:t>Scott Twitchell</w:t>
      </w:r>
    </w:p>
    <w:p w14:paraId="324A4E14" w14:textId="0D78F639" w:rsidR="00141A4C" w:rsidRDefault="0016384D" w:rsidP="00FD503F">
      <w:r w:rsidRPr="0016384D">
        <w:t>206-550-8592</w:t>
      </w:r>
      <w:r w:rsidR="00141A4C">
        <w:t> | </w:t>
      </w:r>
      <w:hyperlink r:id="rId8" w:history="1">
        <w:r w:rsidR="00FE30F3" w:rsidRPr="002521EE">
          <w:rPr>
            <w:rStyle w:val="Hyperlink"/>
          </w:rPr>
          <w:t>1twitchellscott@gmail.com</w:t>
        </w:r>
      </w:hyperlink>
    </w:p>
    <w:bookmarkStart w:id="0" w:name="_Hlk41715276"/>
    <w:p w14:paraId="4F338535" w14:textId="7884A881" w:rsidR="006E11DB" w:rsidRDefault="00A12BF7" w:rsidP="00AD0B82">
      <w:pPr>
        <w:pStyle w:val="Heading1"/>
      </w:pPr>
      <w:sdt>
        <w:sdtPr>
          <w:alias w:val="Experience:"/>
          <w:tag w:val="Experience:"/>
          <w:id w:val="171684534"/>
          <w:placeholder>
            <w:docPart w:val="F8EDF86978FA4375BAAAFE1DC5F69B50"/>
          </w:placeholder>
          <w:temporary/>
          <w:showingPlcHdr/>
          <w15:appearance w15:val="hidden"/>
        </w:sdtPr>
        <w:sdtEndPr/>
        <w:sdtContent>
          <w:r w:rsidR="00AD0B82">
            <w:t>Experience</w:t>
          </w:r>
        </w:sdtContent>
      </w:sdt>
      <w:bookmarkEnd w:id="0"/>
    </w:p>
    <w:p w14:paraId="12014888" w14:textId="56483BFB" w:rsidR="006E11DB" w:rsidRDefault="006E11DB" w:rsidP="009A55C4">
      <w:pPr>
        <w:pStyle w:val="Heading2"/>
      </w:pPr>
    </w:p>
    <w:p w14:paraId="2C31FD54" w14:textId="533A5A29" w:rsidR="006E11DB" w:rsidRDefault="001571BE" w:rsidP="00347CE9">
      <w:pPr>
        <w:pStyle w:val="Heading2"/>
      </w:pPr>
      <w:r>
        <w:t>desktop support</w:t>
      </w:r>
      <w:r w:rsidR="00EE6B52">
        <w:t xml:space="preserve"> Lv 2</w:t>
      </w:r>
      <w:r>
        <w:t xml:space="preserve"> </w:t>
      </w:r>
      <w:r w:rsidR="006E11DB" w:rsidRPr="00347CE9">
        <w:t>| CITY OF KIRKLAND (current)</w:t>
      </w:r>
    </w:p>
    <w:p w14:paraId="7E59593B" w14:textId="77777777" w:rsidR="005F2FAB" w:rsidRDefault="005F2FAB" w:rsidP="005F2FAB">
      <w:pPr>
        <w:pStyle w:val="ListBullet"/>
      </w:pPr>
      <w:r>
        <w:t>Worked within the team to set up the city Emergency operations center for the covid-19 response</w:t>
      </w:r>
    </w:p>
    <w:p w14:paraId="226B2958" w14:textId="77777777" w:rsidR="005F2FAB" w:rsidRDefault="005F2FAB" w:rsidP="005F2FAB">
      <w:pPr>
        <w:pStyle w:val="ListBullet"/>
      </w:pPr>
      <w:r>
        <w:t xml:space="preserve">Set up telecommunication system for Kirkland Courts </w:t>
      </w:r>
    </w:p>
    <w:p w14:paraId="5A429FFB" w14:textId="77777777" w:rsidR="005F2FAB" w:rsidRDefault="005F2FAB" w:rsidP="005F2FAB">
      <w:pPr>
        <w:pStyle w:val="ListBullet"/>
      </w:pPr>
      <w:r>
        <w:t xml:space="preserve">Diploid computers and configured user workstations </w:t>
      </w:r>
    </w:p>
    <w:p w14:paraId="2C4518F8" w14:textId="77777777" w:rsidR="005F2FAB" w:rsidRDefault="005F2FAB" w:rsidP="005F2FAB">
      <w:pPr>
        <w:pStyle w:val="ListBullet"/>
      </w:pPr>
      <w:r>
        <w:t>Sensitive data handling</w:t>
      </w:r>
      <w:r w:rsidRPr="00C7026E">
        <w:t xml:space="preserve"> </w:t>
      </w:r>
    </w:p>
    <w:p w14:paraId="3D5CDCAD" w14:textId="39359028" w:rsidR="005D546A" w:rsidRDefault="006B51A7" w:rsidP="005D546A">
      <w:pPr>
        <w:pStyle w:val="ListBullet"/>
      </w:pPr>
      <w:r>
        <w:t>Update service now</w:t>
      </w:r>
    </w:p>
    <w:p w14:paraId="00D894DF" w14:textId="77777777" w:rsidR="00C7026E" w:rsidRDefault="006B51A7" w:rsidP="00C7026E">
      <w:pPr>
        <w:pStyle w:val="ListBullet"/>
      </w:pPr>
      <w:r>
        <w:t>Security cleared by FBI</w:t>
      </w:r>
      <w:r w:rsidR="00C7026E" w:rsidRPr="00C7026E">
        <w:t xml:space="preserve"> </w:t>
      </w:r>
    </w:p>
    <w:p w14:paraId="4163E5E4" w14:textId="5E005AFD" w:rsidR="005D546A" w:rsidRDefault="00C7026E" w:rsidP="005D546A">
      <w:pPr>
        <w:pStyle w:val="ListBullet"/>
      </w:pPr>
      <w:r>
        <w:t>S</w:t>
      </w:r>
      <w:r w:rsidRPr="005D546A">
        <w:t>urplussing</w:t>
      </w:r>
      <w:r>
        <w:t xml:space="preserve"> hardware</w:t>
      </w:r>
    </w:p>
    <w:p w14:paraId="0A7B4938" w14:textId="354D3CFF" w:rsidR="00FA3023" w:rsidRDefault="00FA3023" w:rsidP="005D546A">
      <w:pPr>
        <w:pStyle w:val="ListBullet"/>
      </w:pPr>
      <w:r>
        <w:t xml:space="preserve">Set up and deployed emergency take home </w:t>
      </w:r>
      <w:r w:rsidR="0012564C">
        <w:t>workstations</w:t>
      </w:r>
      <w:r>
        <w:t xml:space="preserve"> and trained users.</w:t>
      </w:r>
    </w:p>
    <w:p w14:paraId="30773BF6" w14:textId="2DC33617" w:rsidR="005D546A" w:rsidRPr="00347CE9" w:rsidRDefault="00FA3023" w:rsidP="005D546A">
      <w:pPr>
        <w:pStyle w:val="ListBullet"/>
      </w:pPr>
      <w:r>
        <w:t xml:space="preserve">Aided in Kirkland city jail surveillance system   </w:t>
      </w:r>
    </w:p>
    <w:p w14:paraId="0F8C9E4A" w14:textId="77777777" w:rsidR="00C7026E" w:rsidRDefault="00617E3C" w:rsidP="00EA4A95">
      <w:pPr>
        <w:pStyle w:val="ListBullet"/>
      </w:pPr>
      <w:r>
        <w:t xml:space="preserve">Actively updated city active directory with permissions to add new and delete.  </w:t>
      </w:r>
      <w:bookmarkStart w:id="1" w:name="_GoBack"/>
      <w:bookmarkEnd w:id="1"/>
    </w:p>
    <w:p w14:paraId="4C4B097B" w14:textId="3A52A4E4" w:rsidR="005D546A" w:rsidRDefault="00C7026E" w:rsidP="00EA4A95">
      <w:pPr>
        <w:pStyle w:val="ListBullet"/>
      </w:pPr>
      <w:r>
        <w:t>IT Support for non-technical users</w:t>
      </w:r>
    </w:p>
    <w:p w14:paraId="1D52C424" w14:textId="77777777" w:rsidR="005D546A" w:rsidRDefault="005D546A" w:rsidP="009A55C4">
      <w:pPr>
        <w:pStyle w:val="Heading2"/>
      </w:pPr>
    </w:p>
    <w:p w14:paraId="5D11D438" w14:textId="75B78ABF" w:rsidR="009A55C4" w:rsidRDefault="009A55C4" w:rsidP="009A55C4">
      <w:pPr>
        <w:pStyle w:val="Heading2"/>
      </w:pPr>
      <w:r>
        <w:t>Desktop support technition lv</w:t>
      </w:r>
      <w:r w:rsidR="00EE6B52">
        <w:t xml:space="preserve"> </w:t>
      </w:r>
      <w:r>
        <w:t>1 |Denali AI (2020)</w:t>
      </w:r>
    </w:p>
    <w:p w14:paraId="4D4732F6" w14:textId="6F43BBD5" w:rsidR="005D546A" w:rsidRDefault="00BF2172" w:rsidP="005D546A">
      <w:pPr>
        <w:pStyle w:val="ListBullet"/>
      </w:pPr>
      <w:r>
        <w:t xml:space="preserve">Work </w:t>
      </w:r>
      <w:r w:rsidR="00EE6B52">
        <w:t>within</w:t>
      </w:r>
      <w:r>
        <w:t xml:space="preserve"> team</w:t>
      </w:r>
      <w:r w:rsidR="00EE6B52">
        <w:t>s</w:t>
      </w:r>
      <w:r>
        <w:t xml:space="preserve"> to implement IT support and integration of new </w:t>
      </w:r>
      <w:r w:rsidR="00EE6B52">
        <w:t>IT</w:t>
      </w:r>
      <w:r>
        <w:t xml:space="preserve"> systems and software.  </w:t>
      </w:r>
    </w:p>
    <w:p w14:paraId="7B212684" w14:textId="08873E5B" w:rsidR="00EE6B52" w:rsidRDefault="005D546A" w:rsidP="00AD0B82">
      <w:pPr>
        <w:pStyle w:val="ListBullet"/>
      </w:pPr>
      <w:r>
        <w:t>NDA protected</w:t>
      </w:r>
    </w:p>
    <w:p w14:paraId="68B63FDC" w14:textId="15D72E8A" w:rsidR="003C6DD6" w:rsidRDefault="003C6DD6" w:rsidP="00AD0B82">
      <w:pPr>
        <w:pStyle w:val="Heading2"/>
      </w:pPr>
      <w:r>
        <w:t>Display Tech | BDS Marketing</w:t>
      </w:r>
      <w:r w:rsidR="003D1EEC">
        <w:t xml:space="preserve"> (2019)</w:t>
      </w:r>
    </w:p>
    <w:p w14:paraId="23B64A77" w14:textId="32C7FC74" w:rsidR="003C6DD6" w:rsidRPr="003C6DD6" w:rsidRDefault="003C6DD6" w:rsidP="003C6DD6">
      <w:pPr>
        <w:pStyle w:val="ListBullet"/>
      </w:pPr>
      <w:r>
        <w:t>Troubleshoot electronic technical displays,</w:t>
      </w:r>
      <w:r w:rsidR="00B17C88">
        <w:t xml:space="preserve"> setup tech demos, troubleshooting computer networks, troubleshoot audio and visual displays, </w:t>
      </w:r>
      <w:r w:rsidR="00195350">
        <w:t>develop relationships with Store Management and employees</w:t>
      </w:r>
      <w:r>
        <w:t>.</w:t>
      </w:r>
    </w:p>
    <w:p w14:paraId="0EECA3E4" w14:textId="77777777" w:rsidR="00EE6B52" w:rsidRDefault="00EE6B52" w:rsidP="00EE6B52">
      <w:pPr>
        <w:pStyle w:val="Heading1"/>
      </w:pPr>
    </w:p>
    <w:p w14:paraId="786A0C30" w14:textId="77777777" w:rsidR="00EE6B52" w:rsidRDefault="00EE6B52" w:rsidP="00EE6B52">
      <w:pPr>
        <w:pStyle w:val="Heading1"/>
      </w:pPr>
    </w:p>
    <w:p w14:paraId="1B5A89E9" w14:textId="63DD73D8" w:rsidR="00B4380C" w:rsidRDefault="00EE6B52" w:rsidP="00B4380C">
      <w:pPr>
        <w:pStyle w:val="Heading1"/>
      </w:pPr>
      <w:r w:rsidRPr="0016384D">
        <w:t>Technical Skills</w:t>
      </w:r>
    </w:p>
    <w:p w14:paraId="277982F8" w14:textId="5419B7D9" w:rsidR="000352B5" w:rsidRDefault="000352B5" w:rsidP="000352B5">
      <w:pPr>
        <w:pStyle w:val="ListBullet"/>
        <w:numPr>
          <w:ilvl w:val="0"/>
          <w:numId w:val="0"/>
        </w:numPr>
        <w:ind w:left="216" w:hanging="216"/>
      </w:pPr>
    </w:p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4864"/>
        <w:gridCol w:w="4856"/>
      </w:tblGrid>
      <w:tr w:rsidR="000352B5" w14:paraId="0B81D57C" w14:textId="77777777" w:rsidTr="00C7026E"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</w:tcPr>
          <w:p w14:paraId="3AC2BF46" w14:textId="77777777" w:rsidR="000352B5" w:rsidRDefault="000352B5" w:rsidP="000352B5">
            <w:pPr>
              <w:pStyle w:val="ListBullet"/>
            </w:pPr>
            <w:r>
              <w:t xml:space="preserve">Web Development </w:t>
            </w:r>
          </w:p>
          <w:p w14:paraId="5C30BA58" w14:textId="77777777" w:rsidR="000352B5" w:rsidRDefault="000352B5" w:rsidP="000352B5">
            <w:pPr>
              <w:pStyle w:val="ListBullet"/>
            </w:pPr>
            <w:r>
              <w:t>OOP</w:t>
            </w:r>
          </w:p>
          <w:p w14:paraId="54699A9C" w14:textId="77777777" w:rsidR="000352B5" w:rsidRDefault="000352B5" w:rsidP="000352B5">
            <w:pPr>
              <w:pStyle w:val="ListBullet"/>
            </w:pPr>
            <w:r>
              <w:t>Multitasking</w:t>
            </w:r>
          </w:p>
          <w:p w14:paraId="725D27F0" w14:textId="77777777" w:rsidR="000352B5" w:rsidRDefault="000352B5" w:rsidP="000352B5">
            <w:pPr>
              <w:pStyle w:val="ListBullet"/>
            </w:pPr>
            <w:r>
              <w:t xml:space="preserve">Data entry </w:t>
            </w:r>
          </w:p>
          <w:p w14:paraId="7AD21726" w14:textId="77777777" w:rsidR="000352B5" w:rsidRPr="00B4380C" w:rsidRDefault="000352B5" w:rsidP="000352B5">
            <w:pPr>
              <w:pStyle w:val="ListBullet"/>
            </w:pPr>
            <w:r>
              <w:t xml:space="preserve">Troubleshooting  </w:t>
            </w:r>
          </w:p>
          <w:p w14:paraId="65AF587A" w14:textId="79AEEC53" w:rsidR="000352B5" w:rsidRDefault="000352B5" w:rsidP="00B4380C">
            <w:pPr>
              <w:pStyle w:val="ListBullet"/>
              <w:ind w:left="0" w:firstLine="0"/>
            </w:pPr>
            <w:r>
              <w:t>Make my own RJ45 network patch cables</w:t>
            </w:r>
          </w:p>
        </w:tc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</w:tcPr>
          <w:p w14:paraId="49B51768" w14:textId="0D453204" w:rsidR="00C7026E" w:rsidRPr="00347CE9" w:rsidRDefault="00C7026E" w:rsidP="00C7026E">
            <w:pPr>
              <w:pStyle w:val="ListBullet"/>
            </w:pPr>
            <w:r>
              <w:t>D</w:t>
            </w:r>
            <w:r>
              <w:t>ata</w:t>
            </w:r>
            <w:r>
              <w:t xml:space="preserve"> disposable </w:t>
            </w:r>
          </w:p>
          <w:p w14:paraId="626677DC" w14:textId="77777777" w:rsidR="00C7026E" w:rsidRDefault="00C7026E" w:rsidP="00C7026E">
            <w:pPr>
              <w:pStyle w:val="ListBullet"/>
            </w:pPr>
            <w:r>
              <w:t>Imaging computers</w:t>
            </w:r>
          </w:p>
          <w:p w14:paraId="7B2E3395" w14:textId="1D84C8BE" w:rsidR="000352B5" w:rsidRDefault="00C7026E" w:rsidP="00B4380C">
            <w:pPr>
              <w:pStyle w:val="ListBullet"/>
              <w:ind w:left="0" w:firstLine="0"/>
            </w:pPr>
            <w:r>
              <w:t>Python, JavaScript, C#</w:t>
            </w:r>
          </w:p>
          <w:p w14:paraId="0E5D43BC" w14:textId="77777777" w:rsidR="00C7026E" w:rsidRDefault="00C7026E" w:rsidP="00B4380C">
            <w:pPr>
              <w:pStyle w:val="ListBullet"/>
              <w:ind w:left="0" w:firstLine="0"/>
            </w:pPr>
            <w:r>
              <w:t>Communicate technical solution</w:t>
            </w:r>
          </w:p>
          <w:p w14:paraId="0DC67C9D" w14:textId="77777777" w:rsidR="00C7026E" w:rsidRDefault="00C7026E" w:rsidP="00C7026E">
            <w:pPr>
              <w:pStyle w:val="ListBullet"/>
              <w:ind w:left="0" w:firstLine="0"/>
            </w:pPr>
            <w:r>
              <w:t xml:space="preserve"> SQL, MySQL</w:t>
            </w:r>
          </w:p>
          <w:p w14:paraId="0A15E357" w14:textId="2ACA37AB" w:rsidR="00C7026E" w:rsidRDefault="00C7026E" w:rsidP="00C7026E">
            <w:pPr>
              <w:pStyle w:val="ListBullet"/>
              <w:ind w:left="0" w:firstLine="0"/>
            </w:pPr>
            <w:r>
              <w:t xml:space="preserve">Git  </w:t>
            </w:r>
          </w:p>
          <w:p w14:paraId="12E237C2" w14:textId="1B761EB5" w:rsidR="00C7026E" w:rsidRDefault="00C7026E" w:rsidP="00C7026E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1B20D52" w14:textId="4BFF9810" w:rsidR="00B4380C" w:rsidRDefault="00B4380C" w:rsidP="000352B5">
      <w:pPr>
        <w:pStyle w:val="ListBullet"/>
        <w:numPr>
          <w:ilvl w:val="0"/>
          <w:numId w:val="0"/>
        </w:numPr>
      </w:pPr>
    </w:p>
    <w:p w14:paraId="5314E888" w14:textId="77777777" w:rsidR="00C7026E" w:rsidRDefault="00C7026E" w:rsidP="0016384D">
      <w:pPr>
        <w:pStyle w:val="Heading1"/>
      </w:pPr>
    </w:p>
    <w:p w14:paraId="2EC7042A" w14:textId="4FB0F787" w:rsidR="0016384D" w:rsidRDefault="00A12BF7" w:rsidP="0016384D">
      <w:pPr>
        <w:pStyle w:val="Heading1"/>
      </w:pPr>
      <w:sdt>
        <w:sdtPr>
          <w:alias w:val="Education:"/>
          <w:tag w:val="Education:"/>
          <w:id w:val="807127995"/>
          <w:placeholder>
            <w:docPart w:val="A73FADA2918240F8B12F0E2AB4A21141"/>
          </w:placeholder>
          <w:temporary/>
          <w:showingPlcHdr/>
          <w15:appearance w15:val="hidden"/>
        </w:sdtPr>
        <w:sdtEndPr/>
        <w:sdtContent>
          <w:r w:rsidR="0016384D">
            <w:t>Education</w:t>
          </w:r>
        </w:sdtContent>
      </w:sdt>
    </w:p>
    <w:p w14:paraId="23F799A0" w14:textId="2A2F8889" w:rsidR="008115F4" w:rsidRDefault="008115F4" w:rsidP="00CF47C7">
      <w:pPr>
        <w:pStyle w:val="ListBullet"/>
      </w:pPr>
      <w:r>
        <w:t> |</w:t>
      </w:r>
      <w:r w:rsidR="000B198E">
        <w:t>2</w:t>
      </w:r>
      <w:r w:rsidR="00E836B8">
        <w:t>01</w:t>
      </w:r>
      <w:r w:rsidR="000B198E">
        <w:t>7-</w:t>
      </w:r>
      <w:r w:rsidRPr="004D1268">
        <w:rPr>
          <w:sz w:val="24"/>
          <w:szCs w:val="24"/>
        </w:rPr>
        <w:t>2018 | </w:t>
      </w:r>
      <w:r w:rsidR="00CA5C7E">
        <w:rPr>
          <w:sz w:val="24"/>
          <w:szCs w:val="24"/>
        </w:rPr>
        <w:t>C</w:t>
      </w:r>
      <w:r w:rsidRPr="004D1268">
        <w:rPr>
          <w:sz w:val="24"/>
          <w:szCs w:val="24"/>
        </w:rPr>
        <w:t xml:space="preserve">oding </w:t>
      </w:r>
      <w:r w:rsidR="00CA5C7E">
        <w:rPr>
          <w:sz w:val="24"/>
          <w:szCs w:val="24"/>
        </w:rPr>
        <w:t>D</w:t>
      </w:r>
      <w:r w:rsidRPr="004D1268">
        <w:rPr>
          <w:sz w:val="24"/>
          <w:szCs w:val="24"/>
        </w:rPr>
        <w:t>ojo</w:t>
      </w:r>
      <w:r w:rsidR="00CA5C7E">
        <w:rPr>
          <w:sz w:val="24"/>
          <w:szCs w:val="24"/>
        </w:rPr>
        <w:t xml:space="preserve"> Technical Trade school,</w:t>
      </w:r>
      <w:r w:rsidR="008F4B3F" w:rsidRPr="004D1268">
        <w:rPr>
          <w:sz w:val="24"/>
          <w:szCs w:val="24"/>
        </w:rPr>
        <w:t xml:space="preserve"> </w:t>
      </w:r>
      <w:r w:rsidR="003161B6" w:rsidRPr="004D1268">
        <w:rPr>
          <w:sz w:val="24"/>
          <w:szCs w:val="24"/>
        </w:rPr>
        <w:t>Bellevue</w:t>
      </w:r>
      <w:r w:rsidR="008F4B3F" w:rsidRPr="004D1268">
        <w:rPr>
          <w:sz w:val="24"/>
          <w:szCs w:val="24"/>
        </w:rPr>
        <w:t xml:space="preserve"> </w:t>
      </w:r>
      <w:r w:rsidR="003161B6" w:rsidRPr="004D1268">
        <w:rPr>
          <w:sz w:val="24"/>
          <w:szCs w:val="24"/>
        </w:rPr>
        <w:t>Washington</w:t>
      </w:r>
    </w:p>
    <w:p w14:paraId="6CCD44D9" w14:textId="77777777" w:rsidR="000B198E" w:rsidRDefault="000B198E" w:rsidP="000B198E">
      <w:pPr>
        <w:pStyle w:val="ListBullet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Full-stack </w:t>
      </w:r>
      <w:r w:rsidR="008F4B3F" w:rsidRPr="004D1268">
        <w:rPr>
          <w:sz w:val="24"/>
          <w:szCs w:val="24"/>
        </w:rPr>
        <w:t>Python certified</w:t>
      </w:r>
    </w:p>
    <w:p w14:paraId="19D71BBD" w14:textId="77777777" w:rsidR="000B198E" w:rsidRDefault="000B198E" w:rsidP="000B198E">
      <w:pPr>
        <w:pStyle w:val="ListBullet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Flask, Django, SQLite, MySQL, middle ware.   </w:t>
      </w:r>
    </w:p>
    <w:p w14:paraId="6C4FF281" w14:textId="77777777" w:rsidR="000271D0" w:rsidRPr="000B198E" w:rsidRDefault="008F4B3F" w:rsidP="000B198E">
      <w:pPr>
        <w:pStyle w:val="ListBullet"/>
        <w:numPr>
          <w:ilvl w:val="1"/>
          <w:numId w:val="21"/>
        </w:numPr>
        <w:rPr>
          <w:sz w:val="24"/>
          <w:szCs w:val="24"/>
        </w:rPr>
      </w:pPr>
      <w:r w:rsidRPr="000B198E">
        <w:rPr>
          <w:sz w:val="24"/>
          <w:szCs w:val="24"/>
        </w:rPr>
        <w:t xml:space="preserve">Web Fundamentals certified </w:t>
      </w:r>
    </w:p>
    <w:p w14:paraId="52173EB1" w14:textId="77777777" w:rsidR="008F4B3F" w:rsidRPr="000271D0" w:rsidRDefault="00CA5C7E" w:rsidP="000B198E">
      <w:pPr>
        <w:pStyle w:val="ListBullet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8F4B3F" w:rsidRPr="000271D0">
        <w:rPr>
          <w:sz w:val="24"/>
          <w:szCs w:val="24"/>
        </w:rPr>
        <w:t xml:space="preserve">tml, </w:t>
      </w:r>
      <w:r w:rsidRPr="000271D0">
        <w:rPr>
          <w:sz w:val="24"/>
          <w:szCs w:val="24"/>
        </w:rPr>
        <w:t>CSS</w:t>
      </w:r>
      <w:r w:rsidR="008F4B3F" w:rsidRPr="000271D0">
        <w:rPr>
          <w:sz w:val="24"/>
          <w:szCs w:val="24"/>
        </w:rPr>
        <w:t xml:space="preserve">, </w:t>
      </w:r>
      <w:r w:rsidRPr="000271D0">
        <w:rPr>
          <w:sz w:val="24"/>
          <w:szCs w:val="24"/>
        </w:rPr>
        <w:t>JavaScript</w:t>
      </w:r>
      <w:r w:rsidR="008F4B3F" w:rsidRPr="000271D0">
        <w:rPr>
          <w:sz w:val="24"/>
          <w:szCs w:val="24"/>
        </w:rPr>
        <w:t xml:space="preserve">, </w:t>
      </w:r>
      <w:r w:rsidRPr="000271D0">
        <w:rPr>
          <w:sz w:val="24"/>
          <w:szCs w:val="24"/>
        </w:rPr>
        <w:t>jQuery</w:t>
      </w:r>
      <w:r w:rsidR="000B198E">
        <w:rPr>
          <w:sz w:val="24"/>
          <w:szCs w:val="24"/>
        </w:rPr>
        <w:t>.</w:t>
      </w:r>
      <w:r w:rsidR="008F4B3F" w:rsidRPr="000271D0">
        <w:rPr>
          <w:sz w:val="24"/>
          <w:szCs w:val="24"/>
        </w:rPr>
        <w:t xml:space="preserve"> </w:t>
      </w:r>
    </w:p>
    <w:p w14:paraId="67C30E23" w14:textId="64299839" w:rsidR="004D1268" w:rsidRDefault="000B198E" w:rsidP="00EE6B52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|2015-2016| Eastern Washington University  </w:t>
      </w:r>
    </w:p>
    <w:p w14:paraId="2AC1B559" w14:textId="6456EDB9" w:rsidR="00C7026E" w:rsidRDefault="00C7026E" w:rsidP="00C7026E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</w:p>
    <w:p w14:paraId="75EABC9A" w14:textId="49525D73" w:rsidR="00C7026E" w:rsidRDefault="00C7026E" w:rsidP="00C7026E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</w:p>
    <w:p w14:paraId="77D7E834" w14:textId="7A28B492" w:rsidR="00C7026E" w:rsidRDefault="00C7026E" w:rsidP="00C7026E">
      <w:pPr>
        <w:pStyle w:val="Heading1"/>
      </w:pPr>
      <w:r>
        <w:t>Non-Technical E</w:t>
      </w:r>
      <w:r w:rsidRPr="00C7026E">
        <w:t>xperience</w:t>
      </w:r>
      <w:r>
        <w:t xml:space="preserve"> </w:t>
      </w:r>
    </w:p>
    <w:p w14:paraId="21F8CBF6" w14:textId="60B54EA4" w:rsidR="00C7026E" w:rsidRDefault="00C7026E" w:rsidP="00C7026E">
      <w:pPr>
        <w:pStyle w:val="Heading1"/>
      </w:pPr>
    </w:p>
    <w:p w14:paraId="12AD547E" w14:textId="77777777" w:rsidR="00C7026E" w:rsidRDefault="00C7026E" w:rsidP="00C7026E">
      <w:pPr>
        <w:pStyle w:val="ListBullet"/>
        <w:numPr>
          <w:ilvl w:val="0"/>
          <w:numId w:val="0"/>
        </w:numPr>
        <w:ind w:left="216"/>
      </w:pPr>
      <w:r>
        <w:t>SEASONAL FORKLIFT OPERATOR | EVO (OCTOBER 2017- DECEMBER 2017)</w:t>
      </w:r>
    </w:p>
    <w:p w14:paraId="1E8F1CC6" w14:textId="77777777" w:rsidR="00C7026E" w:rsidRDefault="00C7026E" w:rsidP="00C7026E">
      <w:pPr>
        <w:pStyle w:val="ListBullet"/>
        <w:numPr>
          <w:ilvl w:val="0"/>
          <w:numId w:val="0"/>
        </w:numPr>
        <w:ind w:left="216"/>
      </w:pPr>
      <w:r>
        <w:t>·</w:t>
      </w:r>
      <w:r>
        <w:tab/>
        <w:t>Operating forklift and loaded trucks</w:t>
      </w:r>
    </w:p>
    <w:p w14:paraId="734F97D7" w14:textId="77777777" w:rsidR="00C7026E" w:rsidRDefault="00C7026E" w:rsidP="00C7026E">
      <w:pPr>
        <w:pStyle w:val="ListBullet"/>
        <w:numPr>
          <w:ilvl w:val="0"/>
          <w:numId w:val="0"/>
        </w:numPr>
        <w:ind w:left="216"/>
      </w:pPr>
      <w:r>
        <w:t>FLEX TEAM | MACYS (MAY 2016- SEPTEMBER 2016)</w:t>
      </w:r>
    </w:p>
    <w:p w14:paraId="4F8110FC" w14:textId="77777777" w:rsidR="00C7026E" w:rsidRDefault="00C7026E" w:rsidP="00C7026E">
      <w:pPr>
        <w:pStyle w:val="ListBullet"/>
        <w:numPr>
          <w:ilvl w:val="0"/>
          <w:numId w:val="0"/>
        </w:numPr>
        <w:ind w:left="216"/>
      </w:pPr>
      <w:r>
        <w:t>·</w:t>
      </w:r>
      <w:r>
        <w:tab/>
        <w:t xml:space="preserve">Superior customer service and casher. </w:t>
      </w:r>
    </w:p>
    <w:p w14:paraId="25757362" w14:textId="4FCF350A" w:rsidR="00C7026E" w:rsidRDefault="00C7026E" w:rsidP="00C7026E">
      <w:pPr>
        <w:pStyle w:val="ListBullet"/>
        <w:numPr>
          <w:ilvl w:val="0"/>
          <w:numId w:val="0"/>
        </w:numPr>
        <w:ind w:left="216"/>
      </w:pPr>
      <w:r>
        <w:t>MOBILITY ASSISTANT| FLIGHT SYSTEMS AND SERVICES (JANUARY 2014- JULY 2016)</w:t>
      </w:r>
    </w:p>
    <w:p w14:paraId="2696E536" w14:textId="25D8364B" w:rsidR="00C7026E" w:rsidRPr="00EE6B52" w:rsidRDefault="00C7026E" w:rsidP="00C7026E">
      <w:pPr>
        <w:pStyle w:val="ListBullet"/>
        <w:numPr>
          <w:ilvl w:val="0"/>
          <w:numId w:val="0"/>
        </w:numPr>
        <w:ind w:left="216"/>
      </w:pPr>
      <w:r>
        <w:t>·</w:t>
      </w:r>
      <w:r>
        <w:tab/>
        <w:t>Aided costumers through the SeaTac airport and provided direction.</w:t>
      </w:r>
    </w:p>
    <w:sectPr w:rsidR="00C7026E" w:rsidRPr="00EE6B52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2C356" w14:textId="77777777" w:rsidR="00A12BF7" w:rsidRDefault="00A12BF7">
      <w:pPr>
        <w:spacing w:after="0"/>
      </w:pPr>
      <w:r>
        <w:separator/>
      </w:r>
    </w:p>
  </w:endnote>
  <w:endnote w:type="continuationSeparator" w:id="0">
    <w:p w14:paraId="606AC49C" w14:textId="77777777" w:rsidR="00A12BF7" w:rsidRDefault="00A12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4AB6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E219E" w14:textId="77777777" w:rsidR="00A12BF7" w:rsidRDefault="00A12BF7">
      <w:pPr>
        <w:spacing w:after="0"/>
      </w:pPr>
      <w:r>
        <w:separator/>
      </w:r>
    </w:p>
  </w:footnote>
  <w:footnote w:type="continuationSeparator" w:id="0">
    <w:p w14:paraId="64EF631B" w14:textId="77777777" w:rsidR="00A12BF7" w:rsidRDefault="00A12B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3FA28E28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C575B6"/>
    <w:multiLevelType w:val="hybridMultilevel"/>
    <w:tmpl w:val="3628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134C4"/>
    <w:multiLevelType w:val="hybridMultilevel"/>
    <w:tmpl w:val="096A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801E0"/>
    <w:multiLevelType w:val="hybridMultilevel"/>
    <w:tmpl w:val="321E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35292"/>
    <w:multiLevelType w:val="hybridMultilevel"/>
    <w:tmpl w:val="E6F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B8305E2"/>
    <w:multiLevelType w:val="hybridMultilevel"/>
    <w:tmpl w:val="D4EA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17666"/>
    <w:multiLevelType w:val="hybridMultilevel"/>
    <w:tmpl w:val="D1F0A47A"/>
    <w:lvl w:ilvl="0" w:tplc="D17652A0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4459C"/>
    <w:multiLevelType w:val="hybridMultilevel"/>
    <w:tmpl w:val="87CC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54677"/>
    <w:multiLevelType w:val="hybridMultilevel"/>
    <w:tmpl w:val="2C7C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5B4072"/>
    <w:multiLevelType w:val="hybridMultilevel"/>
    <w:tmpl w:val="1536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E338D"/>
    <w:multiLevelType w:val="hybridMultilevel"/>
    <w:tmpl w:val="CBDE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7863EF"/>
    <w:multiLevelType w:val="hybridMultilevel"/>
    <w:tmpl w:val="20EE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7210B"/>
    <w:multiLevelType w:val="hybridMultilevel"/>
    <w:tmpl w:val="B916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95CEC"/>
    <w:multiLevelType w:val="hybridMultilevel"/>
    <w:tmpl w:val="1B46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7EC3802"/>
    <w:multiLevelType w:val="hybridMultilevel"/>
    <w:tmpl w:val="BDDA0B5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26C6D50"/>
    <w:multiLevelType w:val="hybridMultilevel"/>
    <w:tmpl w:val="ED18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A23D6"/>
    <w:multiLevelType w:val="hybridMultilevel"/>
    <w:tmpl w:val="21CC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817A7"/>
    <w:multiLevelType w:val="hybridMultilevel"/>
    <w:tmpl w:val="4AD42258"/>
    <w:lvl w:ilvl="0" w:tplc="D17652A0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40445"/>
    <w:multiLevelType w:val="hybridMultilevel"/>
    <w:tmpl w:val="F574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9"/>
  </w:num>
  <w:num w:numId="16">
    <w:abstractNumId w:val="12"/>
  </w:num>
  <w:num w:numId="17">
    <w:abstractNumId w:val="25"/>
  </w:num>
  <w:num w:numId="18">
    <w:abstractNumId w:val="10"/>
  </w:num>
  <w:num w:numId="19">
    <w:abstractNumId w:val="33"/>
  </w:num>
  <w:num w:numId="20">
    <w:abstractNumId w:val="30"/>
  </w:num>
  <w:num w:numId="21">
    <w:abstractNumId w:val="11"/>
  </w:num>
  <w:num w:numId="22">
    <w:abstractNumId w:val="21"/>
  </w:num>
  <w:num w:numId="23">
    <w:abstractNumId w:val="32"/>
  </w:num>
  <w:num w:numId="24">
    <w:abstractNumId w:val="18"/>
  </w:num>
  <w:num w:numId="25">
    <w:abstractNumId w:val="37"/>
  </w:num>
  <w:num w:numId="26">
    <w:abstractNumId w:val="26"/>
  </w:num>
  <w:num w:numId="27">
    <w:abstractNumId w:val="23"/>
  </w:num>
  <w:num w:numId="28">
    <w:abstractNumId w:val="31"/>
  </w:num>
  <w:num w:numId="29">
    <w:abstractNumId w:val="27"/>
  </w:num>
  <w:num w:numId="30">
    <w:abstractNumId w:val="14"/>
  </w:num>
  <w:num w:numId="31">
    <w:abstractNumId w:val="13"/>
  </w:num>
  <w:num w:numId="32">
    <w:abstractNumId w:val="20"/>
  </w:num>
  <w:num w:numId="33">
    <w:abstractNumId w:val="15"/>
  </w:num>
  <w:num w:numId="34">
    <w:abstractNumId w:val="35"/>
  </w:num>
  <w:num w:numId="35">
    <w:abstractNumId w:val="16"/>
  </w:num>
  <w:num w:numId="36">
    <w:abstractNumId w:val="24"/>
  </w:num>
  <w:num w:numId="37">
    <w:abstractNumId w:val="34"/>
  </w:num>
  <w:num w:numId="38">
    <w:abstractNumId w:val="36"/>
  </w:num>
  <w:num w:numId="39">
    <w:abstractNumId w:val="19"/>
  </w:num>
  <w:num w:numId="40">
    <w:abstractNumId w:val="2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3E"/>
    <w:rsid w:val="000077F9"/>
    <w:rsid w:val="000101E8"/>
    <w:rsid w:val="00011881"/>
    <w:rsid w:val="000271CD"/>
    <w:rsid w:val="000271D0"/>
    <w:rsid w:val="000352B5"/>
    <w:rsid w:val="00084224"/>
    <w:rsid w:val="00097F18"/>
    <w:rsid w:val="000A4F59"/>
    <w:rsid w:val="000B198E"/>
    <w:rsid w:val="0011411D"/>
    <w:rsid w:val="0012564C"/>
    <w:rsid w:val="0013028E"/>
    <w:rsid w:val="00141353"/>
    <w:rsid w:val="00141A4C"/>
    <w:rsid w:val="00145AA3"/>
    <w:rsid w:val="001571BE"/>
    <w:rsid w:val="0016384D"/>
    <w:rsid w:val="00177730"/>
    <w:rsid w:val="001821AA"/>
    <w:rsid w:val="00195350"/>
    <w:rsid w:val="001B29CF"/>
    <w:rsid w:val="001D5B2B"/>
    <w:rsid w:val="001F713E"/>
    <w:rsid w:val="002300A9"/>
    <w:rsid w:val="00245FF4"/>
    <w:rsid w:val="00274F81"/>
    <w:rsid w:val="00277E96"/>
    <w:rsid w:val="0028220F"/>
    <w:rsid w:val="002A2CB8"/>
    <w:rsid w:val="002B62F2"/>
    <w:rsid w:val="002B7CD7"/>
    <w:rsid w:val="002D7EEC"/>
    <w:rsid w:val="002F35FC"/>
    <w:rsid w:val="003051CD"/>
    <w:rsid w:val="00311512"/>
    <w:rsid w:val="003161B6"/>
    <w:rsid w:val="003271F7"/>
    <w:rsid w:val="00347CE9"/>
    <w:rsid w:val="00356C14"/>
    <w:rsid w:val="003816E7"/>
    <w:rsid w:val="003C6DD6"/>
    <w:rsid w:val="003C6F8F"/>
    <w:rsid w:val="003D1EEC"/>
    <w:rsid w:val="003E22A9"/>
    <w:rsid w:val="00421511"/>
    <w:rsid w:val="00480472"/>
    <w:rsid w:val="00497094"/>
    <w:rsid w:val="004A1E29"/>
    <w:rsid w:val="004D1268"/>
    <w:rsid w:val="004D295F"/>
    <w:rsid w:val="004F337A"/>
    <w:rsid w:val="00524707"/>
    <w:rsid w:val="00524E9B"/>
    <w:rsid w:val="00530D1A"/>
    <w:rsid w:val="00532EE5"/>
    <w:rsid w:val="00557D58"/>
    <w:rsid w:val="00562CAC"/>
    <w:rsid w:val="005A2B7F"/>
    <w:rsid w:val="005D546A"/>
    <w:rsid w:val="005D5837"/>
    <w:rsid w:val="005F2FAB"/>
    <w:rsid w:val="00617B26"/>
    <w:rsid w:val="00617E3C"/>
    <w:rsid w:val="006270A9"/>
    <w:rsid w:val="00666360"/>
    <w:rsid w:val="00675956"/>
    <w:rsid w:val="00681034"/>
    <w:rsid w:val="006B51A7"/>
    <w:rsid w:val="006C0C27"/>
    <w:rsid w:val="006C1ED6"/>
    <w:rsid w:val="006C3273"/>
    <w:rsid w:val="006E11DB"/>
    <w:rsid w:val="006E76B1"/>
    <w:rsid w:val="00712CF7"/>
    <w:rsid w:val="00756404"/>
    <w:rsid w:val="007A3491"/>
    <w:rsid w:val="007D59A8"/>
    <w:rsid w:val="008115F4"/>
    <w:rsid w:val="00816216"/>
    <w:rsid w:val="00843767"/>
    <w:rsid w:val="008535FF"/>
    <w:rsid w:val="00862E1B"/>
    <w:rsid w:val="00872D3E"/>
    <w:rsid w:val="0087734B"/>
    <w:rsid w:val="00887326"/>
    <w:rsid w:val="00895D2C"/>
    <w:rsid w:val="008E518F"/>
    <w:rsid w:val="008F4B3F"/>
    <w:rsid w:val="009063E4"/>
    <w:rsid w:val="0098687A"/>
    <w:rsid w:val="009A1FFB"/>
    <w:rsid w:val="009A55C4"/>
    <w:rsid w:val="009D5933"/>
    <w:rsid w:val="00A12BF7"/>
    <w:rsid w:val="00A94B70"/>
    <w:rsid w:val="00A94C36"/>
    <w:rsid w:val="00A97C37"/>
    <w:rsid w:val="00AD0B82"/>
    <w:rsid w:val="00AD14AE"/>
    <w:rsid w:val="00AF08B6"/>
    <w:rsid w:val="00B17C88"/>
    <w:rsid w:val="00B270DA"/>
    <w:rsid w:val="00B4380C"/>
    <w:rsid w:val="00B4491A"/>
    <w:rsid w:val="00B523B9"/>
    <w:rsid w:val="00B701BA"/>
    <w:rsid w:val="00B87551"/>
    <w:rsid w:val="00BA0202"/>
    <w:rsid w:val="00BD6422"/>
    <w:rsid w:val="00BD768D"/>
    <w:rsid w:val="00BF2172"/>
    <w:rsid w:val="00C16F6C"/>
    <w:rsid w:val="00C40ECA"/>
    <w:rsid w:val="00C61F8E"/>
    <w:rsid w:val="00C641C1"/>
    <w:rsid w:val="00C7026E"/>
    <w:rsid w:val="00CA5C7E"/>
    <w:rsid w:val="00CB25E3"/>
    <w:rsid w:val="00CF3FDF"/>
    <w:rsid w:val="00CF47C7"/>
    <w:rsid w:val="00D85515"/>
    <w:rsid w:val="00DA4CAC"/>
    <w:rsid w:val="00DC209F"/>
    <w:rsid w:val="00E66E2C"/>
    <w:rsid w:val="00E77B69"/>
    <w:rsid w:val="00E836B8"/>
    <w:rsid w:val="00E83E4B"/>
    <w:rsid w:val="00E92AE9"/>
    <w:rsid w:val="00E97EB9"/>
    <w:rsid w:val="00EA4A95"/>
    <w:rsid w:val="00ED5E6A"/>
    <w:rsid w:val="00EE6B52"/>
    <w:rsid w:val="00F6058E"/>
    <w:rsid w:val="00F7223C"/>
    <w:rsid w:val="00F7355E"/>
    <w:rsid w:val="00FA3023"/>
    <w:rsid w:val="00FC3BE4"/>
    <w:rsid w:val="00FD473F"/>
    <w:rsid w:val="00FD503F"/>
    <w:rsid w:val="00FE30F3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4BD31"/>
  <w15:chartTrackingRefBased/>
  <w15:docId w15:val="{F18C5406-3BDD-490F-89B8-2B111665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1638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42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52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twitchellscot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comput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3FADA2918240F8B12F0E2AB4A21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37C5F-6B86-48FF-B068-5016C2C7CB49}"/>
      </w:docPartPr>
      <w:docPartBody>
        <w:p w:rsidR="00C50399" w:rsidRDefault="00410CA7" w:rsidP="00410CA7">
          <w:pPr>
            <w:pStyle w:val="A73FADA2918240F8B12F0E2AB4A21141"/>
          </w:pPr>
          <w:r>
            <w:t>Education</w:t>
          </w:r>
        </w:p>
      </w:docPartBody>
    </w:docPart>
    <w:docPart>
      <w:docPartPr>
        <w:name w:val="F8EDF86978FA4375BAAAFE1DC5F69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DF395-581C-414F-99A6-A3A0AD7CEEA8}"/>
      </w:docPartPr>
      <w:docPartBody>
        <w:p w:rsidR="00A50E67" w:rsidRDefault="008F3198" w:rsidP="008F3198">
          <w:pPr>
            <w:pStyle w:val="F8EDF86978FA4375BAAAFE1DC5F69B5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A7"/>
    <w:rsid w:val="00041E9A"/>
    <w:rsid w:val="00253902"/>
    <w:rsid w:val="00410CA7"/>
    <w:rsid w:val="00583E83"/>
    <w:rsid w:val="006970BB"/>
    <w:rsid w:val="007A1AD8"/>
    <w:rsid w:val="008721A4"/>
    <w:rsid w:val="008F3198"/>
    <w:rsid w:val="00A50E67"/>
    <w:rsid w:val="00C50399"/>
    <w:rsid w:val="00C57278"/>
    <w:rsid w:val="00CA26ED"/>
    <w:rsid w:val="00CC2A4A"/>
    <w:rsid w:val="00E3138C"/>
    <w:rsid w:val="00E9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DB2D8A8A042DA9293A992551CDF8F">
    <w:name w:val="C59DB2D8A8A042DA9293A992551CDF8F"/>
  </w:style>
  <w:style w:type="paragraph" w:customStyle="1" w:styleId="60076B39CBF0451790D84C54B9E83EE2">
    <w:name w:val="60076B39CBF0451790D84C54B9E83EE2"/>
  </w:style>
  <w:style w:type="paragraph" w:customStyle="1" w:styleId="F76E0B9C49F447C7A6108F70FC32DEE7">
    <w:name w:val="F76E0B9C49F447C7A6108F70FC32DEE7"/>
  </w:style>
  <w:style w:type="paragraph" w:customStyle="1" w:styleId="20D19EF9493F4573B60B94B2EFEEFF1E">
    <w:name w:val="20D19EF9493F4573B60B94B2EFEEFF1E"/>
  </w:style>
  <w:style w:type="paragraph" w:customStyle="1" w:styleId="5D1BB77AAAE3476B8B98204B857E0FCB">
    <w:name w:val="5D1BB77AAAE3476B8B98204B857E0FCB"/>
  </w:style>
  <w:style w:type="paragraph" w:customStyle="1" w:styleId="E9E885FD516E41F588C6EA310D0799A6">
    <w:name w:val="E9E885FD516E41F588C6EA310D0799A6"/>
  </w:style>
  <w:style w:type="paragraph" w:customStyle="1" w:styleId="47372276FA2C4FF0AE642D181852C3D8">
    <w:name w:val="47372276FA2C4FF0AE642D181852C3D8"/>
  </w:style>
  <w:style w:type="paragraph" w:customStyle="1" w:styleId="3DC48750BD7941819DEC9EE853BB297C">
    <w:name w:val="3DC48750BD7941819DEC9EE853BB297C"/>
  </w:style>
  <w:style w:type="paragraph" w:customStyle="1" w:styleId="F5A816CA4C534F58B85F8A5FC9A2B2E1">
    <w:name w:val="F5A816CA4C534F58B85F8A5FC9A2B2E1"/>
  </w:style>
  <w:style w:type="paragraph" w:customStyle="1" w:styleId="EA27C27D98BD43768B7B43117BD977BD">
    <w:name w:val="EA27C27D98BD43768B7B43117BD977BD"/>
  </w:style>
  <w:style w:type="paragraph" w:customStyle="1" w:styleId="7E039C53223B4A45B0BAE0D2169F9F2D">
    <w:name w:val="7E039C53223B4A45B0BAE0D2169F9F2D"/>
  </w:style>
  <w:style w:type="paragraph" w:customStyle="1" w:styleId="EA414E5AB5F94C068F78E1D765CB5411">
    <w:name w:val="EA414E5AB5F94C068F78E1D765CB5411"/>
  </w:style>
  <w:style w:type="paragraph" w:customStyle="1" w:styleId="32728C21D3FA4568BED7F84BF497FB71">
    <w:name w:val="32728C21D3FA4568BED7F84BF497FB71"/>
  </w:style>
  <w:style w:type="paragraph" w:customStyle="1" w:styleId="6D6BFEF9B44940618297AA231C8DACB0">
    <w:name w:val="6D6BFEF9B44940618297AA231C8DACB0"/>
  </w:style>
  <w:style w:type="paragraph" w:customStyle="1" w:styleId="38C3D6A37FEF41E486C0E7F55726C6FD">
    <w:name w:val="38C3D6A37FEF41E486C0E7F55726C6FD"/>
  </w:style>
  <w:style w:type="paragraph" w:customStyle="1" w:styleId="FEA672C6C6C84386A296B2CB4524F561">
    <w:name w:val="FEA672C6C6C84386A296B2CB4524F561"/>
  </w:style>
  <w:style w:type="paragraph" w:customStyle="1" w:styleId="BC7DE12A9EAC4850A11845BC8F99D382">
    <w:name w:val="BC7DE12A9EAC4850A11845BC8F99D382"/>
  </w:style>
  <w:style w:type="paragraph" w:customStyle="1" w:styleId="2C2A3055C2084E6F8D1655720BBAF172">
    <w:name w:val="2C2A3055C2084E6F8D1655720BBAF172"/>
  </w:style>
  <w:style w:type="paragraph" w:customStyle="1" w:styleId="667ACCA745C54686B880E30DB67B4E9E">
    <w:name w:val="667ACCA745C54686B880E30DB67B4E9E"/>
  </w:style>
  <w:style w:type="paragraph" w:customStyle="1" w:styleId="A03768160A054F5FA6C670CEC0253C79">
    <w:name w:val="A03768160A054F5FA6C670CEC0253C79"/>
  </w:style>
  <w:style w:type="paragraph" w:customStyle="1" w:styleId="B2F7AD36C7924E09A55E65DE63C99028">
    <w:name w:val="B2F7AD36C7924E09A55E65DE63C99028"/>
  </w:style>
  <w:style w:type="paragraph" w:customStyle="1" w:styleId="04A676BBA30F4915B73B3B8C767EA1B0">
    <w:name w:val="04A676BBA30F4915B73B3B8C767EA1B0"/>
  </w:style>
  <w:style w:type="paragraph" w:customStyle="1" w:styleId="A8C3B2C95F3F485D8EC3939DD6FA4C0B">
    <w:name w:val="A8C3B2C95F3F485D8EC3939DD6FA4C0B"/>
  </w:style>
  <w:style w:type="paragraph" w:customStyle="1" w:styleId="2D0C91FBC77F4F3081B34C9AB228AA32">
    <w:name w:val="2D0C91FBC77F4F3081B34C9AB228AA32"/>
  </w:style>
  <w:style w:type="paragraph" w:customStyle="1" w:styleId="6A5870D80C884F70906178E3D4685E5F">
    <w:name w:val="6A5870D80C884F70906178E3D4685E5F"/>
  </w:style>
  <w:style w:type="paragraph" w:customStyle="1" w:styleId="056118825A394B6F978F9744B12C62B0">
    <w:name w:val="056118825A394B6F978F9744B12C62B0"/>
  </w:style>
  <w:style w:type="paragraph" w:customStyle="1" w:styleId="E188425E5CEA4F438441B8C2630A912B">
    <w:name w:val="E188425E5CEA4F438441B8C2630A912B"/>
  </w:style>
  <w:style w:type="paragraph" w:customStyle="1" w:styleId="180B21A31255449E97F2D6F212171F88">
    <w:name w:val="180B21A31255449E97F2D6F212171F88"/>
  </w:style>
  <w:style w:type="paragraph" w:customStyle="1" w:styleId="6E52371134CF4781A7803E0FFA85D92F">
    <w:name w:val="6E52371134CF4781A7803E0FFA85D92F"/>
  </w:style>
  <w:style w:type="paragraph" w:customStyle="1" w:styleId="6FA6ED72AAA743AE96411365F442852C">
    <w:name w:val="6FA6ED72AAA743AE96411365F442852C"/>
  </w:style>
  <w:style w:type="paragraph" w:customStyle="1" w:styleId="FF114428A0264A4081A7F3113B56DB7B">
    <w:name w:val="FF114428A0264A4081A7F3113B56DB7B"/>
  </w:style>
  <w:style w:type="paragraph" w:customStyle="1" w:styleId="96AF0830589C447292EBA68F782D379F">
    <w:name w:val="96AF0830589C447292EBA68F782D379F"/>
  </w:style>
  <w:style w:type="paragraph" w:customStyle="1" w:styleId="7ACFC01E14DF477998B8B085C143A140">
    <w:name w:val="7ACFC01E14DF477998B8B085C143A140"/>
  </w:style>
  <w:style w:type="paragraph" w:customStyle="1" w:styleId="A73FADA2918240F8B12F0E2AB4A21141">
    <w:name w:val="A73FADA2918240F8B12F0E2AB4A21141"/>
    <w:rsid w:val="00410CA7"/>
  </w:style>
  <w:style w:type="paragraph" w:customStyle="1" w:styleId="3236183E5C2C4B7D896CF3AF1E7F1885">
    <w:name w:val="3236183E5C2C4B7D896CF3AF1E7F1885"/>
    <w:rsid w:val="00410CA7"/>
  </w:style>
  <w:style w:type="paragraph" w:customStyle="1" w:styleId="E842600D9F524247A45492F89654FD1E">
    <w:name w:val="E842600D9F524247A45492F89654FD1E"/>
    <w:rsid w:val="00410CA7"/>
  </w:style>
  <w:style w:type="paragraph" w:customStyle="1" w:styleId="BABB2DE387F84ACDB8358479CE24C260">
    <w:name w:val="BABB2DE387F84ACDB8358479CE24C260"/>
    <w:rsid w:val="00410CA7"/>
  </w:style>
  <w:style w:type="paragraph" w:customStyle="1" w:styleId="1193F3ACCF5141F6B8FB4FF5AD5E0FF2">
    <w:name w:val="1193F3ACCF5141F6B8FB4FF5AD5E0FF2"/>
    <w:rsid w:val="00410CA7"/>
  </w:style>
  <w:style w:type="paragraph" w:customStyle="1" w:styleId="2A5259BE4DD84157A8C183CFD86382FE">
    <w:name w:val="2A5259BE4DD84157A8C183CFD86382FE"/>
    <w:rsid w:val="00410CA7"/>
  </w:style>
  <w:style w:type="paragraph" w:customStyle="1" w:styleId="B915DDC34BB64C5B80DD40EA7E2FB999">
    <w:name w:val="B915DDC34BB64C5B80DD40EA7E2FB999"/>
    <w:rsid w:val="00410CA7"/>
  </w:style>
  <w:style w:type="paragraph" w:customStyle="1" w:styleId="90090AB19C504BF99A8BE7CDA3FDF811">
    <w:name w:val="90090AB19C504BF99A8BE7CDA3FDF811"/>
    <w:rsid w:val="00410CA7"/>
  </w:style>
  <w:style w:type="paragraph" w:customStyle="1" w:styleId="DD840D7BD228400F86249CBB01298988">
    <w:name w:val="DD840D7BD228400F86249CBB01298988"/>
    <w:rsid w:val="00410CA7"/>
  </w:style>
  <w:style w:type="paragraph" w:customStyle="1" w:styleId="F8EDF86978FA4375BAAAFE1DC5F69B50">
    <w:name w:val="F8EDF86978FA4375BAAAFE1DC5F69B50"/>
    <w:rsid w:val="008F31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450F8-F2D8-4624-B50B-AC6F4DDA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2020-05-30T14:19:00Z</dcterms:created>
  <dcterms:modified xsi:type="dcterms:W3CDTF">2020-05-30T14:19:00Z</dcterms:modified>
  <cp:version/>
</cp:coreProperties>
</file>