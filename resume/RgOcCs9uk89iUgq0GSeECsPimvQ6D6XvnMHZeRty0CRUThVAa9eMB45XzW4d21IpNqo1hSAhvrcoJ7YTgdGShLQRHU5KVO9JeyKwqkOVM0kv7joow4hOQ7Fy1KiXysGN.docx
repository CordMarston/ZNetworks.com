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11C38AD0" w14:textId="77777777" w:rsidTr="00D12FA0">
        <w:tc>
          <w:tcPr>
            <w:tcW w:w="3780" w:type="dxa"/>
            <w:tcMar>
              <w:top w:w="504" w:type="dxa"/>
              <w:right w:w="720" w:type="dxa"/>
            </w:tcMar>
          </w:tcPr>
          <w:p w14:paraId="3A8623F8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67B4086" wp14:editId="01672D0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F60EDF0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9A11FDF4B22D4A768FCD4C51C58570F0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D12FA0">
                  <w:t>AP</w:t>
                </w:r>
              </w:sdtContent>
            </w:sdt>
          </w:p>
          <w:p w14:paraId="471EACFF" w14:textId="77777777" w:rsidR="00A50939" w:rsidRPr="00333CD3" w:rsidRDefault="00EA4B4D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F30F2860C72043579D9CAF9870BD08F7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7EDF8C8C" w14:textId="78395AAA" w:rsidR="002C2CDD" w:rsidRPr="00333CD3" w:rsidRDefault="008538A2" w:rsidP="007569C1">
            <w:r>
              <w:t xml:space="preserve">I’m looking to get into IT </w:t>
            </w:r>
            <w:proofErr w:type="gramStart"/>
            <w:r>
              <w:t>field</w:t>
            </w:r>
            <w:proofErr w:type="gramEnd"/>
          </w:p>
          <w:p w14:paraId="611FD5DC" w14:textId="77777777" w:rsidR="00A8668A" w:rsidRDefault="00A8668A" w:rsidP="007569C1">
            <w:pPr>
              <w:pStyle w:val="Heading3"/>
            </w:pPr>
          </w:p>
          <w:p w14:paraId="1D5C54A2" w14:textId="77777777" w:rsidR="002C2CDD" w:rsidRPr="00333CD3" w:rsidRDefault="00A8668A" w:rsidP="007569C1">
            <w:pPr>
              <w:pStyle w:val="Heading3"/>
            </w:pPr>
            <w:r>
              <w:t>qualifications</w:t>
            </w:r>
          </w:p>
          <w:p w14:paraId="06DF0855" w14:textId="2A1D98FE" w:rsidR="008538A2" w:rsidRDefault="008538A2" w:rsidP="008538A2">
            <w:pPr>
              <w:pStyle w:val="ListParagraph"/>
              <w:numPr>
                <w:ilvl w:val="0"/>
                <w:numId w:val="1"/>
              </w:numPr>
            </w:pPr>
            <w:r>
              <w:t>CCENT certified</w:t>
            </w:r>
          </w:p>
          <w:p w14:paraId="4C83239C" w14:textId="12C9A19A" w:rsidR="008538A2" w:rsidRDefault="008538A2" w:rsidP="008538A2">
            <w:pPr>
              <w:pStyle w:val="ListParagraph"/>
              <w:numPr>
                <w:ilvl w:val="0"/>
                <w:numId w:val="1"/>
              </w:numPr>
            </w:pPr>
            <w:r>
              <w:t>Microsoft office</w:t>
            </w:r>
          </w:p>
          <w:p w14:paraId="5C494CD0" w14:textId="69588177" w:rsidR="008538A2" w:rsidRDefault="00C6449F" w:rsidP="008538A2">
            <w:pPr>
              <w:pStyle w:val="ListParagraph"/>
              <w:numPr>
                <w:ilvl w:val="0"/>
                <w:numId w:val="1"/>
              </w:numPr>
            </w:pPr>
            <w:r>
              <w:t>Very familiar with Active Directory.</w:t>
            </w:r>
          </w:p>
          <w:p w14:paraId="036B9A29" w14:textId="30A1F70E" w:rsidR="00C6449F" w:rsidRPr="008538A2" w:rsidRDefault="00C6449F" w:rsidP="008538A2">
            <w:pPr>
              <w:pStyle w:val="ListParagraph"/>
              <w:numPr>
                <w:ilvl w:val="0"/>
                <w:numId w:val="1"/>
              </w:numPr>
            </w:pPr>
            <w:r>
              <w:t>Windows and Linux experience</w:t>
            </w:r>
          </w:p>
          <w:p w14:paraId="4FE223AF" w14:textId="15AF7317" w:rsidR="008538A2" w:rsidRPr="00A8668A" w:rsidRDefault="00A8668A" w:rsidP="008538A2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Arial" w:hAnsi="Arial" w:cs="Arial"/>
              </w:rPr>
              <w:t>Leadership experience</w:t>
            </w:r>
          </w:p>
          <w:p w14:paraId="3E192D22" w14:textId="77777777" w:rsidR="00A8668A" w:rsidRDefault="00A8668A" w:rsidP="00A8668A">
            <w:pPr>
              <w:pStyle w:val="ListParagraph"/>
              <w:numPr>
                <w:ilvl w:val="0"/>
                <w:numId w:val="1"/>
              </w:numPr>
            </w:pPr>
            <w:r>
              <w:t>Good people skills</w:t>
            </w:r>
          </w:p>
          <w:p w14:paraId="66E5578D" w14:textId="77777777" w:rsidR="00A8668A" w:rsidRDefault="00A8668A" w:rsidP="00A8668A">
            <w:pPr>
              <w:pStyle w:val="ListParagraph"/>
              <w:numPr>
                <w:ilvl w:val="0"/>
                <w:numId w:val="1"/>
              </w:numPr>
            </w:pPr>
            <w:r>
              <w:t xml:space="preserve">Sound judgement </w:t>
            </w:r>
          </w:p>
          <w:p w14:paraId="075CB323" w14:textId="77777777" w:rsidR="00A8668A" w:rsidRDefault="00AE5AC2" w:rsidP="00A8668A">
            <w:pPr>
              <w:pStyle w:val="ListParagraph"/>
              <w:numPr>
                <w:ilvl w:val="0"/>
                <w:numId w:val="1"/>
              </w:numPr>
            </w:pPr>
            <w:r>
              <w:t xml:space="preserve">Problem solving </w:t>
            </w:r>
          </w:p>
          <w:p w14:paraId="0A51034F" w14:textId="77777777" w:rsidR="00AE5AC2" w:rsidRDefault="00143F05" w:rsidP="00A8668A">
            <w:pPr>
              <w:pStyle w:val="ListParagraph"/>
              <w:numPr>
                <w:ilvl w:val="0"/>
                <w:numId w:val="1"/>
              </w:numPr>
            </w:pPr>
            <w:r>
              <w:t>Team building</w:t>
            </w:r>
          </w:p>
          <w:p w14:paraId="3F123896" w14:textId="535C8715" w:rsidR="00143F05" w:rsidRPr="00333CD3" w:rsidRDefault="00143F05" w:rsidP="008538A2">
            <w:pPr>
              <w:pStyle w:val="ListParagraph"/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5F8DEBBC" w14:textId="77777777" w:rsidTr="009877AC">
              <w:trPr>
                <w:trHeight w:hRule="exact" w:val="1197"/>
              </w:trPr>
              <w:tc>
                <w:tcPr>
                  <w:tcW w:w="6055" w:type="dxa"/>
                  <w:vAlign w:val="center"/>
                </w:tcPr>
                <w:p w14:paraId="3911ACEE" w14:textId="77777777" w:rsidR="00C612DA" w:rsidRPr="00333CD3" w:rsidRDefault="00EA4B4D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1FB32E08145449AF8FDA61397A34D5E6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41A42">
                        <w:t>Adam Priest</w:t>
                      </w:r>
                    </w:sdtContent>
                  </w:sdt>
                </w:p>
                <w:p w14:paraId="76240983" w14:textId="46DE86ED" w:rsidR="00C612DA" w:rsidRPr="00333CD3" w:rsidRDefault="008538A2" w:rsidP="00E02DCD">
                  <w:pPr>
                    <w:pStyle w:val="Heading2"/>
                    <w:outlineLvl w:val="1"/>
                  </w:pPr>
                  <w:r>
                    <w:t>Supervisor</w:t>
                  </w:r>
                </w:p>
              </w:tc>
            </w:tr>
          </w:tbl>
          <w:p w14:paraId="629982F5" w14:textId="77777777" w:rsidR="002C2CDD" w:rsidRPr="00333CD3" w:rsidRDefault="00EA4B4D" w:rsidP="009877AC">
            <w:pPr>
              <w:pStyle w:val="Heading3"/>
              <w:spacing w:before="700"/>
            </w:pPr>
            <w:sdt>
              <w:sdtPr>
                <w:alias w:val="Experience:"/>
                <w:tag w:val="Experience:"/>
                <w:id w:val="1217937480"/>
                <w:placeholder>
                  <w:docPart w:val="6A75333CF7D44196BD65F061F9114B0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3641CDEA" w14:textId="40DBABD1" w:rsidR="002C2CDD" w:rsidRPr="00333CD3" w:rsidRDefault="008538A2" w:rsidP="007569C1">
            <w:pPr>
              <w:pStyle w:val="Heading4"/>
            </w:pPr>
            <w:r>
              <w:t>Supervisor</w:t>
            </w:r>
            <w:r w:rsidR="002C2CDD" w:rsidRPr="00333CD3">
              <w:t xml:space="preserve"> • </w:t>
            </w:r>
            <w:r w:rsidR="0034113B">
              <w:t>Ply gem</w:t>
            </w:r>
            <w:r w:rsidR="002C2CDD" w:rsidRPr="00333CD3">
              <w:t xml:space="preserve"> • </w:t>
            </w:r>
            <w:r w:rsidR="0034113B">
              <w:t>July 2015 - Present</w:t>
            </w:r>
          </w:p>
          <w:p w14:paraId="15856CD7" w14:textId="616CFFFD" w:rsidR="002C2CDD" w:rsidRPr="00333CD3" w:rsidRDefault="0034113B" w:rsidP="007569C1">
            <w:r>
              <w:t xml:space="preserve">I </w:t>
            </w:r>
            <w:r w:rsidR="00A34391">
              <w:t>run</w:t>
            </w:r>
            <w:r w:rsidR="006C40C5">
              <w:t xml:space="preserve"> the floor for</w:t>
            </w:r>
            <w:r w:rsidR="00A34391">
              <w:t xml:space="preserve"> two departments with over </w:t>
            </w:r>
            <w:r w:rsidR="0054661C">
              <w:t>3</w:t>
            </w:r>
            <w:r w:rsidR="006C40C5">
              <w:t>0</w:t>
            </w:r>
            <w:r w:rsidR="0054661C">
              <w:t>+</w:t>
            </w:r>
            <w:r w:rsidR="00A34391">
              <w:t xml:space="preserve"> employees and </w:t>
            </w:r>
            <w:r w:rsidR="006C40C5">
              <w:t>2</w:t>
            </w:r>
            <w:r w:rsidR="00A34391">
              <w:t xml:space="preserve"> leads.</w:t>
            </w:r>
            <w:r w:rsidR="00F1188B">
              <w:t xml:space="preserve"> I am responsible for making sure that production goals are met. I decide where personnel</w:t>
            </w:r>
            <w:r w:rsidR="00AE5AC2">
              <w:t xml:space="preserve"> are</w:t>
            </w:r>
            <w:r w:rsidR="00F1188B">
              <w:t xml:space="preserve"> most needed to meet demand.</w:t>
            </w:r>
            <w:r w:rsidR="00143F05">
              <w:t xml:space="preserve"> With help of my leads we make sure everybody is on task.</w:t>
            </w:r>
            <w:r w:rsidR="00F1188B">
              <w:t xml:space="preserve"> I audit quality from start to end of gla</w:t>
            </w:r>
            <w:r w:rsidR="00F664E3">
              <w:t xml:space="preserve">ss production. I also audit safety and encourage my team to </w:t>
            </w:r>
            <w:r w:rsidR="006118C1">
              <w:t>audit safety as well</w:t>
            </w:r>
            <w:r w:rsidR="00F1188B">
              <w:t>.</w:t>
            </w:r>
            <w:r w:rsidR="008538A2">
              <w:t xml:space="preserve"> Because we lack IT on swing </w:t>
            </w:r>
            <w:r w:rsidR="00C6449F">
              <w:t>shift,</w:t>
            </w:r>
            <w:r w:rsidR="008538A2">
              <w:t xml:space="preserve"> I’m also trusted to fix computer and network issues that popup during those hours.</w:t>
            </w:r>
          </w:p>
          <w:p w14:paraId="3AAD3DFC" w14:textId="77777777" w:rsidR="002C2CDD" w:rsidRPr="00333CD3" w:rsidRDefault="0034113B" w:rsidP="007569C1">
            <w:pPr>
              <w:pStyle w:val="Heading4"/>
            </w:pPr>
            <w:r>
              <w:t>Overnight Stocker • Walmart</w:t>
            </w:r>
            <w:r w:rsidR="002C2CDD" w:rsidRPr="00333CD3">
              <w:t xml:space="preserve"> • </w:t>
            </w:r>
            <w:r>
              <w:t>January 2012 – April 2015</w:t>
            </w:r>
          </w:p>
          <w:p w14:paraId="232FCA22" w14:textId="77777777" w:rsidR="002C2CDD" w:rsidRDefault="00A8668A" w:rsidP="007569C1">
            <w:r>
              <w:t>My responsibilities included</w:t>
            </w:r>
            <w:r w:rsidRPr="00A8668A">
              <w:t xml:space="preserve"> stocking, cleaning, and making the area I worked in look presentable every day.</w:t>
            </w:r>
            <w:r w:rsidR="00517A43">
              <w:t xml:space="preserve"> Received excellent reviews from managers every year.</w:t>
            </w:r>
          </w:p>
          <w:p w14:paraId="7B6A4F2B" w14:textId="77777777" w:rsidR="00AE5AC2" w:rsidRDefault="00AE5AC2" w:rsidP="007569C1"/>
          <w:p w14:paraId="386C1623" w14:textId="77777777" w:rsidR="00AE5AC2" w:rsidRDefault="00AE5AC2" w:rsidP="007569C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Assistant • Cindy’s Daycare</w:t>
            </w:r>
            <w:r w:rsidRPr="00AE5AC2">
              <w:rPr>
                <w:rFonts w:asciiTheme="majorHAnsi" w:hAnsiTheme="majorHAnsi"/>
              </w:rPr>
              <w:t xml:space="preserve"> • </w:t>
            </w:r>
            <w:r>
              <w:rPr>
                <w:rFonts w:asciiTheme="majorHAnsi" w:hAnsiTheme="majorHAnsi"/>
              </w:rPr>
              <w:t>2006 – 2011</w:t>
            </w:r>
          </w:p>
          <w:p w14:paraId="259A1DC0" w14:textId="77777777" w:rsidR="00AE5AC2" w:rsidRPr="00AE5AC2" w:rsidRDefault="00AE5AC2" w:rsidP="007569C1">
            <w:r>
              <w:t xml:space="preserve">I was an assistant daycare provider. I worked with children every day making sure they were safe and </w:t>
            </w:r>
            <w:r w:rsidR="00143F05">
              <w:t>doing what they were supposed to be doing.</w:t>
            </w:r>
          </w:p>
          <w:p w14:paraId="24740AD8" w14:textId="77777777" w:rsidR="002C2CDD" w:rsidRPr="00333CD3" w:rsidRDefault="00EA4B4D" w:rsidP="009877AC">
            <w:pPr>
              <w:pStyle w:val="Heading3"/>
              <w:spacing w:before="480"/>
            </w:pPr>
            <w:sdt>
              <w:sdtPr>
                <w:alias w:val="Education:"/>
                <w:tag w:val="Education:"/>
                <w:id w:val="1349516922"/>
                <w:placeholder>
                  <w:docPart w:val="006C0B3AA7AB4E55A200941C01944DF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12D0CDDF" w14:textId="77777777" w:rsidR="002C2CDD" w:rsidRPr="00333CD3" w:rsidRDefault="0061243B" w:rsidP="007569C1">
            <w:pPr>
              <w:pStyle w:val="Heading4"/>
            </w:pPr>
            <w:r>
              <w:t>Green river community college</w:t>
            </w:r>
          </w:p>
          <w:p w14:paraId="6F76AFD6" w14:textId="77777777" w:rsidR="002C2CDD" w:rsidRPr="00333CD3" w:rsidRDefault="00AE5AC2" w:rsidP="007569C1">
            <w:r>
              <w:t>Finished my high school here and started taking IT classes. I received awards for having a perfect 4.0 for the entire quarter.</w:t>
            </w:r>
            <w:r w:rsidR="00680E99">
              <w:t xml:space="preserve"> Working on getting an IT Networking degree.</w:t>
            </w:r>
          </w:p>
          <w:p w14:paraId="37449E0D" w14:textId="77777777" w:rsidR="002C2CDD" w:rsidRPr="00333CD3" w:rsidRDefault="00386A30" w:rsidP="007569C1">
            <w:pPr>
              <w:pStyle w:val="Heading4"/>
            </w:pPr>
            <w:r>
              <w:t>High school diploma</w:t>
            </w:r>
            <w:r w:rsidR="002C2CDD" w:rsidRPr="00333CD3">
              <w:t xml:space="preserve"> • </w:t>
            </w:r>
            <w:r>
              <w:t>2006</w:t>
            </w:r>
            <w:r w:rsidR="002C2CDD" w:rsidRPr="00333CD3">
              <w:t xml:space="preserve"> • </w:t>
            </w:r>
            <w:r>
              <w:t>Thomas Jefferson high school</w:t>
            </w:r>
          </w:p>
          <w:p w14:paraId="5E70358F" w14:textId="77777777" w:rsidR="00741125" w:rsidRPr="00333CD3" w:rsidRDefault="002638AF" w:rsidP="00143F05">
            <w:r>
              <w:t>Graduated with a 3.76. I spent my last year taking classes at local community college.</w:t>
            </w:r>
          </w:p>
        </w:tc>
      </w:tr>
    </w:tbl>
    <w:p w14:paraId="15B11B91" w14:textId="77777777" w:rsidR="00241A42" w:rsidRPr="00333CD3" w:rsidRDefault="00241A42">
      <w:pPr>
        <w:pStyle w:val="NoSpacing"/>
      </w:pPr>
    </w:p>
    <w:sectPr w:rsidR="00241A42" w:rsidRPr="00333CD3" w:rsidSect="00EF7CC9">
      <w:headerReference w:type="default" r:id="rId9"/>
      <w:footerReference w:type="default" r:id="rId10"/>
      <w:footerReference w:type="first" r:id="rId11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B47DB" w14:textId="77777777" w:rsidR="00EA4B4D" w:rsidRDefault="00EA4B4D" w:rsidP="00713050">
      <w:pPr>
        <w:spacing w:line="240" w:lineRule="auto"/>
      </w:pPr>
      <w:r>
        <w:separator/>
      </w:r>
    </w:p>
  </w:endnote>
  <w:endnote w:type="continuationSeparator" w:id="0">
    <w:p w14:paraId="691C0C70" w14:textId="77777777" w:rsidR="00EA4B4D" w:rsidRDefault="00EA4B4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6414509D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4D3496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0340BB2" wp14:editId="57B18A99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F705F66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384pyNAgAABc5AAAOAAAAAAAAAAAAAAAAAC4CAABkcnMv&#10;ZTJvRG9jLnhtbFBLAQItABQABgAIAAAAIQBoRxvQ2AAAAAMBAAAPAAAAAAAAAAAAAAAAAI4KAABk&#10;cnMvZG93bnJldi54bWxQSwUGAAAAAAQABADzAAAAkwsAAAAA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2E71C0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11EEEBE" wp14:editId="2AB9BCBA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4FC0BDF" id="Group 4" o:spid="_x0000_s1026" alt="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fl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hJ835a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72A5770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289ECE9" wp14:editId="7052691A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E1E87D0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pYo02y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E692DF1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4970F12" wp14:editId="5229EC7F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C10D5C9" id="Group 16" o:spid="_x0000_s1026" alt="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ETB5XW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505E9A4D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FB82C34EA6EC49BCB0E3970372237252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7A657D9C" w14:textId="77777777" w:rsidR="00684488" w:rsidRPr="00CA3DF1" w:rsidRDefault="0054661C" w:rsidP="00811117">
              <w:pPr>
                <w:pStyle w:val="Footer"/>
              </w:pPr>
              <w:r>
                <w:t>S3Jonas@gmail.com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506A2EBA87884D31886ACE2543E14987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290BD10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7DC21AC5F2954BD3A718E3B7C615E0F4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5B1DE2A" w14:textId="77777777" w:rsidR="00684488" w:rsidRPr="00C2098A" w:rsidRDefault="00241A42" w:rsidP="00811117">
              <w:pPr>
                <w:pStyle w:val="Footer"/>
              </w:pPr>
              <w:r>
                <w:t>253-344-7535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33A4B272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526279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162"/>
      <w:gridCol w:w="2466"/>
      <w:gridCol w:w="2628"/>
      <w:gridCol w:w="2628"/>
    </w:tblGrid>
    <w:tr w:rsidR="00217980" w14:paraId="4DF1E411" w14:textId="77777777" w:rsidTr="00680E99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A8064B5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D629E80" wp14:editId="3B677096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BCD8D61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U+Jg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YYilPi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gridSpan w:val="2"/>
          <w:tcMar>
            <w:top w:w="648" w:type="dxa"/>
            <w:left w:w="115" w:type="dxa"/>
            <w:bottom w:w="0" w:type="dxa"/>
            <w:right w:w="115" w:type="dxa"/>
          </w:tcMar>
        </w:tcPr>
        <w:p w14:paraId="0AA45B15" w14:textId="77777777" w:rsidR="00217980" w:rsidRDefault="00241A42" w:rsidP="00241A42">
          <w:pPr>
            <w:pStyle w:val="Footer"/>
            <w:jc w:val="left"/>
          </w:pPr>
          <w:r>
            <w:t xml:space="preserve">         </w:t>
          </w:r>
          <w:r w:rsidR="00680E99" w:rsidRPr="00C2098A">
            <w:rPr>
              <w:noProof/>
            </w:rPr>
            <mc:AlternateContent>
              <mc:Choice Requires="wpg">
                <w:drawing>
                  <wp:inline distT="0" distB="0" distL="0" distR="0" wp14:anchorId="0A570D67" wp14:editId="48A9D2E7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A2101CF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sWPVIC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  <w:r>
            <w:t xml:space="preserve">         </w: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E46FA9C" w14:textId="77777777" w:rsidR="00217980" w:rsidRDefault="00217980" w:rsidP="00241A42">
          <w:pPr>
            <w:pStyle w:val="Footer"/>
            <w:jc w:val="left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4092589" w14:textId="77777777" w:rsidR="00217980" w:rsidRDefault="00217980" w:rsidP="00217980">
          <w:pPr>
            <w:pStyle w:val="Footer"/>
          </w:pPr>
        </w:p>
      </w:tc>
    </w:tr>
    <w:tr w:rsidR="00217980" w14:paraId="047E3D79" w14:textId="77777777" w:rsidTr="00680E99">
      <w:tc>
        <w:tcPr>
          <w:tcW w:w="2790" w:type="dxa"/>
          <w:gridSpan w:val="2"/>
          <w:tcMar>
            <w:top w:w="144" w:type="dxa"/>
            <w:left w:w="115" w:type="dxa"/>
            <w:right w:w="115" w:type="dxa"/>
          </w:tcMar>
        </w:tcPr>
        <w:p w14:paraId="53C73E36" w14:textId="77777777" w:rsidR="00811117" w:rsidRPr="00CA3DF1" w:rsidRDefault="00EA4B4D" w:rsidP="003C5528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D545C6A89DA74C88B61C1D65F9A6F789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54661C">
                <w:t>S3Jonas@gmail.com</w:t>
              </w:r>
            </w:sdtContent>
          </w:sdt>
        </w:p>
      </w:tc>
      <w:tc>
        <w:tcPr>
          <w:tcW w:w="2466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7DC21AC5F2954BD3A718E3B7C615E0F4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1DAA75E3" w14:textId="77777777" w:rsidR="00241A42" w:rsidRDefault="00241A42" w:rsidP="00241A42">
              <w:pPr>
                <w:pStyle w:val="Footer"/>
                <w:jc w:val="left"/>
                <w:rPr>
                  <w:rFonts w:asciiTheme="minorHAnsi" w:hAnsiTheme="minorHAnsi"/>
                  <w:caps w:val="0"/>
                </w:rPr>
              </w:pPr>
              <w:r>
                <w:t>253-344-7535</w:t>
              </w:r>
            </w:p>
          </w:sdtContent>
        </w:sdt>
        <w:p w14:paraId="2F7937E5" w14:textId="77777777" w:rsidR="00811117" w:rsidRPr="00C2098A" w:rsidRDefault="00811117" w:rsidP="00241A42">
          <w:pPr>
            <w:pStyle w:val="Footer"/>
            <w:jc w:val="left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58620908" w14:textId="77777777" w:rsidR="00811117" w:rsidRPr="00C2098A" w:rsidRDefault="00811117" w:rsidP="00241A42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40164A1" w14:textId="77777777" w:rsidR="00811117" w:rsidRPr="00C2098A" w:rsidRDefault="0061243B" w:rsidP="00217980">
              <w:pPr>
                <w:pStyle w:val="Footer"/>
              </w:pPr>
              <w:r>
                <w:t xml:space="preserve">     </w:t>
              </w:r>
            </w:p>
          </w:sdtContent>
        </w:sdt>
      </w:tc>
    </w:tr>
  </w:tbl>
  <w:p w14:paraId="7A08FB48" w14:textId="77777777" w:rsidR="00217980" w:rsidRDefault="00217980" w:rsidP="00241A42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7381F" w14:textId="77777777" w:rsidR="00EA4B4D" w:rsidRDefault="00EA4B4D" w:rsidP="00713050">
      <w:pPr>
        <w:spacing w:line="240" w:lineRule="auto"/>
      </w:pPr>
      <w:r>
        <w:separator/>
      </w:r>
    </w:p>
  </w:footnote>
  <w:footnote w:type="continuationSeparator" w:id="0">
    <w:p w14:paraId="75A3EA19" w14:textId="77777777" w:rsidR="00EA4B4D" w:rsidRDefault="00EA4B4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0D7AE9C5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59FA620C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E18C341" wp14:editId="37075AD2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AEA9D8E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Na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ekoNa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501953573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D12FA0">
                <w:t>AP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19888376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75905D58" w14:textId="77777777" w:rsidR="001A5CA9" w:rsidRPr="009B3C40" w:rsidRDefault="00EA4B4D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1842732515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41A42">
                      <w:t>Adam Priest</w:t>
                    </w:r>
                  </w:sdtContent>
                </w:sdt>
              </w:p>
              <w:p w14:paraId="3E59E3E4" w14:textId="77777777" w:rsidR="001A5CA9" w:rsidRDefault="00EA4B4D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-1285962970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34113B">
                      <w:t>Window fabrication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316797977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25281358" w14:textId="77777777" w:rsidR="001A5CA9" w:rsidRPr="00F207C0" w:rsidRDefault="001A5CA9" w:rsidP="001A5CA9"/>
      </w:tc>
    </w:tr>
  </w:tbl>
  <w:p w14:paraId="3F66D307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C0BDF"/>
    <w:multiLevelType w:val="hybridMultilevel"/>
    <w:tmpl w:val="41EEB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A42"/>
    <w:rsid w:val="00091382"/>
    <w:rsid w:val="000B0619"/>
    <w:rsid w:val="000B61CA"/>
    <w:rsid w:val="000F7610"/>
    <w:rsid w:val="00114ED7"/>
    <w:rsid w:val="00140B0E"/>
    <w:rsid w:val="00143F05"/>
    <w:rsid w:val="001A5CA9"/>
    <w:rsid w:val="001B2AC1"/>
    <w:rsid w:val="001B403A"/>
    <w:rsid w:val="00217980"/>
    <w:rsid w:val="00241A42"/>
    <w:rsid w:val="002638AF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113B"/>
    <w:rsid w:val="00342B64"/>
    <w:rsid w:val="00364079"/>
    <w:rsid w:val="00386A30"/>
    <w:rsid w:val="003C5528"/>
    <w:rsid w:val="003C68C8"/>
    <w:rsid w:val="004077FB"/>
    <w:rsid w:val="00424DD9"/>
    <w:rsid w:val="0046104A"/>
    <w:rsid w:val="004717C5"/>
    <w:rsid w:val="004B5436"/>
    <w:rsid w:val="00517A43"/>
    <w:rsid w:val="00523479"/>
    <w:rsid w:val="00543DB7"/>
    <w:rsid w:val="0054661C"/>
    <w:rsid w:val="005729B0"/>
    <w:rsid w:val="00595DC3"/>
    <w:rsid w:val="006118C1"/>
    <w:rsid w:val="0061243B"/>
    <w:rsid w:val="00641630"/>
    <w:rsid w:val="00663B4D"/>
    <w:rsid w:val="00680E99"/>
    <w:rsid w:val="00684488"/>
    <w:rsid w:val="006A3CE7"/>
    <w:rsid w:val="006C40C5"/>
    <w:rsid w:val="006C4C50"/>
    <w:rsid w:val="006D64A0"/>
    <w:rsid w:val="006D76B1"/>
    <w:rsid w:val="00713050"/>
    <w:rsid w:val="00741125"/>
    <w:rsid w:val="00746F7F"/>
    <w:rsid w:val="007569C1"/>
    <w:rsid w:val="00763832"/>
    <w:rsid w:val="007B28ED"/>
    <w:rsid w:val="007D2696"/>
    <w:rsid w:val="00811117"/>
    <w:rsid w:val="00841146"/>
    <w:rsid w:val="008538A2"/>
    <w:rsid w:val="0088504C"/>
    <w:rsid w:val="0089382B"/>
    <w:rsid w:val="008A1907"/>
    <w:rsid w:val="008B44A4"/>
    <w:rsid w:val="008C6BCA"/>
    <w:rsid w:val="008C7B50"/>
    <w:rsid w:val="00980A60"/>
    <w:rsid w:val="009877AC"/>
    <w:rsid w:val="009B3C40"/>
    <w:rsid w:val="00A34391"/>
    <w:rsid w:val="00A42540"/>
    <w:rsid w:val="00A50939"/>
    <w:rsid w:val="00A8668A"/>
    <w:rsid w:val="00AA6A40"/>
    <w:rsid w:val="00AE5AC2"/>
    <w:rsid w:val="00B5664D"/>
    <w:rsid w:val="00BA5B40"/>
    <w:rsid w:val="00BD0206"/>
    <w:rsid w:val="00C2098A"/>
    <w:rsid w:val="00C5444A"/>
    <w:rsid w:val="00C612DA"/>
    <w:rsid w:val="00C6449F"/>
    <w:rsid w:val="00C7741E"/>
    <w:rsid w:val="00C875AB"/>
    <w:rsid w:val="00CA3DF1"/>
    <w:rsid w:val="00CA4581"/>
    <w:rsid w:val="00CE18D5"/>
    <w:rsid w:val="00D04109"/>
    <w:rsid w:val="00D12FA0"/>
    <w:rsid w:val="00DD6416"/>
    <w:rsid w:val="00DF4E0A"/>
    <w:rsid w:val="00E02DCD"/>
    <w:rsid w:val="00E12C60"/>
    <w:rsid w:val="00E22E87"/>
    <w:rsid w:val="00E57630"/>
    <w:rsid w:val="00E86C2B"/>
    <w:rsid w:val="00EA4B4D"/>
    <w:rsid w:val="00EF7CC9"/>
    <w:rsid w:val="00F1188B"/>
    <w:rsid w:val="00F207C0"/>
    <w:rsid w:val="00F20AE5"/>
    <w:rsid w:val="00F645C7"/>
    <w:rsid w:val="00F664E3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3A1CC"/>
  <w15:chartTrackingRefBased/>
  <w15:docId w15:val="{E5C85366-EF77-4173-B4AA-B4FC212D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A86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3jo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A11FDF4B22D4A768FCD4C51C5857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0B640-5AD2-45F4-8433-D2078EC1384C}"/>
      </w:docPartPr>
      <w:docPartBody>
        <w:p w:rsidR="00FC6AE7" w:rsidRDefault="00A740EB">
          <w:pPr>
            <w:pStyle w:val="9A11FDF4B22D4A768FCD4C51C58570F0"/>
          </w:pPr>
          <w:r w:rsidRPr="00333CD3">
            <w:t>YN</w:t>
          </w:r>
        </w:p>
      </w:docPartBody>
    </w:docPart>
    <w:docPart>
      <w:docPartPr>
        <w:name w:val="F30F2860C72043579D9CAF9870BD0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8AB2C-C2EC-4C62-8600-B916119ED4F0}"/>
      </w:docPartPr>
      <w:docPartBody>
        <w:p w:rsidR="00FC6AE7" w:rsidRDefault="00A740EB">
          <w:pPr>
            <w:pStyle w:val="F30F2860C72043579D9CAF9870BD08F7"/>
          </w:pPr>
          <w:r>
            <w:t>Objective</w:t>
          </w:r>
        </w:p>
      </w:docPartBody>
    </w:docPart>
    <w:docPart>
      <w:docPartPr>
        <w:name w:val="1FB32E08145449AF8FDA61397A34D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C7BA6-7055-4F57-9F7A-4BEC2DBFA8C8}"/>
      </w:docPartPr>
      <w:docPartBody>
        <w:p w:rsidR="00FC6AE7" w:rsidRDefault="00A740EB">
          <w:pPr>
            <w:pStyle w:val="1FB32E08145449AF8FDA61397A34D5E6"/>
          </w:pPr>
          <w:r>
            <w:t>Your Name</w:t>
          </w:r>
        </w:p>
      </w:docPartBody>
    </w:docPart>
    <w:docPart>
      <w:docPartPr>
        <w:name w:val="6A75333CF7D44196BD65F061F9114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D2C1C-D12F-45AC-ACC5-D6D28FD182C0}"/>
      </w:docPartPr>
      <w:docPartBody>
        <w:p w:rsidR="00FC6AE7" w:rsidRDefault="00A740EB">
          <w:pPr>
            <w:pStyle w:val="6A75333CF7D44196BD65F061F9114B02"/>
          </w:pPr>
          <w:r w:rsidRPr="00333CD3">
            <w:t>Experience</w:t>
          </w:r>
        </w:p>
      </w:docPartBody>
    </w:docPart>
    <w:docPart>
      <w:docPartPr>
        <w:name w:val="006C0B3AA7AB4E55A200941C01944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B7ADE-BB03-4D74-844C-9754A48F128F}"/>
      </w:docPartPr>
      <w:docPartBody>
        <w:p w:rsidR="00FC6AE7" w:rsidRDefault="00A740EB">
          <w:pPr>
            <w:pStyle w:val="006C0B3AA7AB4E55A200941C01944DF5"/>
          </w:pPr>
          <w:r w:rsidRPr="00333CD3">
            <w:t>Education</w:t>
          </w:r>
        </w:p>
      </w:docPartBody>
    </w:docPart>
    <w:docPart>
      <w:docPartPr>
        <w:name w:val="D545C6A89DA74C88B61C1D65F9A6F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290F8-6572-45D1-BA08-03959C4B530A}"/>
      </w:docPartPr>
      <w:docPartBody>
        <w:p w:rsidR="00FC6AE7" w:rsidRDefault="00A740EB">
          <w:pPr>
            <w:pStyle w:val="D545C6A89DA74C88B61C1D65F9A6F789"/>
          </w:pPr>
          <w:r w:rsidRPr="00333CD3">
            <w:t>Date Earned</w:t>
          </w:r>
        </w:p>
      </w:docPartBody>
    </w:docPart>
    <w:docPart>
      <w:docPartPr>
        <w:name w:val="FB82C34EA6EC49BCB0E3970372237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C2F9F-7D5A-45D6-945F-6BCAC2EACD36}"/>
      </w:docPartPr>
      <w:docPartBody>
        <w:p w:rsidR="00FC6AE7" w:rsidRDefault="00A740EB">
          <w:pPr>
            <w:pStyle w:val="FB82C34EA6EC49BCB0E3970372237252"/>
          </w:pPr>
          <w:r w:rsidRPr="00333CD3">
            <w:t>School</w:t>
          </w:r>
        </w:p>
      </w:docPartBody>
    </w:docPart>
    <w:docPart>
      <w:docPartPr>
        <w:name w:val="506A2EBA87884D31886ACE2543E14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B6E56-0ED8-42A4-A060-92A7308E1FF7}"/>
      </w:docPartPr>
      <w:docPartBody>
        <w:p w:rsidR="00FC6AE7" w:rsidRDefault="00A740EB">
          <w:pPr>
            <w:pStyle w:val="506A2EBA87884D31886ACE2543E14987"/>
          </w:pPr>
          <w:r w:rsidRPr="00333CD3">
            <w:t>Volunteer Experience or Leadership</w:t>
          </w:r>
        </w:p>
      </w:docPartBody>
    </w:docPart>
    <w:docPart>
      <w:docPartPr>
        <w:name w:val="7DC21AC5F2954BD3A718E3B7C615E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5E20A-94FD-4F62-9D7A-029010B22881}"/>
      </w:docPartPr>
      <w:docPartBody>
        <w:p w:rsidR="00FC6AE7" w:rsidRDefault="00BA7F1A" w:rsidP="00BA7F1A">
          <w:pPr>
            <w:pStyle w:val="7DC21AC5F2954BD3A718E3B7C615E0F4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F1A"/>
    <w:rsid w:val="00150F55"/>
    <w:rsid w:val="003F6A1F"/>
    <w:rsid w:val="00423A7E"/>
    <w:rsid w:val="004F4471"/>
    <w:rsid w:val="0094091E"/>
    <w:rsid w:val="00A740EB"/>
    <w:rsid w:val="00AC39D9"/>
    <w:rsid w:val="00BA7F1A"/>
    <w:rsid w:val="00FC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11FDF4B22D4A768FCD4C51C58570F0">
    <w:name w:val="9A11FDF4B22D4A768FCD4C51C58570F0"/>
  </w:style>
  <w:style w:type="paragraph" w:customStyle="1" w:styleId="F30F2860C72043579D9CAF9870BD08F7">
    <w:name w:val="F30F2860C72043579D9CAF9870BD08F7"/>
  </w:style>
  <w:style w:type="paragraph" w:customStyle="1" w:styleId="1FB32E08145449AF8FDA61397A34D5E6">
    <w:name w:val="1FB32E08145449AF8FDA61397A34D5E6"/>
  </w:style>
  <w:style w:type="paragraph" w:customStyle="1" w:styleId="6A75333CF7D44196BD65F061F9114B02">
    <w:name w:val="6A75333CF7D44196BD65F061F9114B02"/>
  </w:style>
  <w:style w:type="paragraph" w:customStyle="1" w:styleId="006C0B3AA7AB4E55A200941C01944DF5">
    <w:name w:val="006C0B3AA7AB4E55A200941C01944DF5"/>
  </w:style>
  <w:style w:type="paragraph" w:customStyle="1" w:styleId="D545C6A89DA74C88B61C1D65F9A6F789">
    <w:name w:val="D545C6A89DA74C88B61C1D65F9A6F789"/>
  </w:style>
  <w:style w:type="paragraph" w:customStyle="1" w:styleId="FB82C34EA6EC49BCB0E3970372237252">
    <w:name w:val="FB82C34EA6EC49BCB0E3970372237252"/>
  </w:style>
  <w:style w:type="paragraph" w:customStyle="1" w:styleId="506A2EBA87884D31886ACE2543E14987">
    <w:name w:val="506A2EBA87884D31886ACE2543E14987"/>
  </w:style>
  <w:style w:type="paragraph" w:customStyle="1" w:styleId="7DC21AC5F2954BD3A718E3B7C615E0F4">
    <w:name w:val="7DC21AC5F2954BD3A718E3B7C615E0F4"/>
    <w:rsid w:val="00BA7F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253-344-7535</CompanyPhone>
  <CompanyFax/>
  <CompanyEmail>S3Jonas@gmail.com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AB0026-C4F7-4AD8-9F45-E309F658F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10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Window fabrication</dc:subject>
  <dc:creator>Adam Priest</dc:creator>
  <cp:keywords/>
  <dc:description/>
  <cp:lastModifiedBy>Adam Priest</cp:lastModifiedBy>
  <cp:revision>2</cp:revision>
  <dcterms:created xsi:type="dcterms:W3CDTF">2021-03-29T06:58:00Z</dcterms:created>
  <dcterms:modified xsi:type="dcterms:W3CDTF">2021-03-29T06:58:00Z</dcterms:modified>
</cp:coreProperties>
</file>