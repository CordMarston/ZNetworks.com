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F6040" w14:textId="04D88C26" w:rsidR="00C067C5" w:rsidRPr="00A73229" w:rsidRDefault="007E3105">
      <w:pPr>
        <w:pStyle w:val="Title"/>
        <w:rPr>
          <w:color w:val="auto"/>
        </w:rPr>
      </w:pPr>
      <w:r w:rsidRPr="00A73229">
        <w:rPr>
          <w:color w:val="auto"/>
        </w:rPr>
        <w:t>ADIL MAALIM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ntact Info table"/>
      </w:tblPr>
      <w:tblGrid>
        <w:gridCol w:w="9072"/>
      </w:tblGrid>
      <w:tr w:rsidR="00A73229" w:rsidRPr="00A73229" w14:paraId="358F139E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4A6B65A7" w14:textId="35432D49" w:rsidR="007E3105" w:rsidRPr="00A73229" w:rsidRDefault="007E3105" w:rsidP="007E3105">
            <w:pPr>
              <w:pStyle w:val="ContactInfo"/>
              <w:rPr>
                <w:color w:val="auto"/>
              </w:rPr>
            </w:pPr>
            <w:r w:rsidRPr="00A73229">
              <w:rPr>
                <w:color w:val="auto"/>
              </w:rPr>
              <w:t>Seattle, WA 98118 | 425-233-9336 | </w:t>
            </w:r>
            <w:r w:rsidRPr="00A73229">
              <w:rPr>
                <w:color w:val="auto"/>
              </w:rPr>
              <w:t>a</w:t>
            </w:r>
            <w:r w:rsidRPr="00A73229">
              <w:rPr>
                <w:color w:val="auto"/>
              </w:rPr>
              <w:t>dilthabit@hotmail.com</w:t>
            </w:r>
          </w:p>
          <w:p w14:paraId="663C622C" w14:textId="6A732B72" w:rsidR="00260D3F" w:rsidRPr="00A73229" w:rsidRDefault="00260D3F">
            <w:pPr>
              <w:pStyle w:val="ContactInfo"/>
              <w:rPr>
                <w:color w:val="auto"/>
              </w:rPr>
            </w:pPr>
          </w:p>
        </w:tc>
      </w:tr>
    </w:tbl>
    <w:sdt>
      <w:sdtPr>
        <w:rPr>
          <w:color w:val="auto"/>
        </w:rPr>
        <w:alias w:val="Objective heading:"/>
        <w:tag w:val="Objective heading:"/>
        <w:id w:val="-1471434502"/>
        <w:placeholder>
          <w:docPart w:val="E19AC7FEFFB94AFA94F5D289C63A3F08"/>
        </w:placeholder>
        <w:temporary/>
        <w:showingPlcHdr/>
        <w15:appearance w15:val="hidden"/>
      </w:sdtPr>
      <w:sdtEndPr/>
      <w:sdtContent>
        <w:p w14:paraId="4CF061E0" w14:textId="77777777" w:rsidR="00C067C5" w:rsidRPr="00A73229" w:rsidRDefault="00126049" w:rsidP="002563E8">
          <w:pPr>
            <w:pStyle w:val="Heading1"/>
            <w:rPr>
              <w:color w:val="auto"/>
            </w:rPr>
          </w:pPr>
          <w:r w:rsidRPr="00A73229">
            <w:rPr>
              <w:color w:val="auto"/>
            </w:rPr>
            <w:t>Objective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9072"/>
      </w:tblGrid>
      <w:tr w:rsidR="00A73229" w:rsidRPr="00A73229" w14:paraId="1D1EE3D0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3CE7A12C" w14:textId="05B80463" w:rsidR="00260D3F" w:rsidRPr="00A73229" w:rsidRDefault="007E3105" w:rsidP="007E3105">
            <w:pPr>
              <w:pStyle w:val="ListParagraph"/>
              <w:numPr>
                <w:ilvl w:val="0"/>
                <w:numId w:val="16"/>
              </w:numPr>
              <w:rPr>
                <w:color w:val="auto"/>
              </w:rPr>
            </w:pPr>
            <w:r w:rsidRPr="00A73229">
              <w:rPr>
                <w:color w:val="auto"/>
              </w:rPr>
              <w:t>Self-motivated student seeking an internship position in a good organization where my potentials will be fully discovered while working for the company dedicated</w:t>
            </w:r>
          </w:p>
        </w:tc>
      </w:tr>
    </w:tbl>
    <w:sdt>
      <w:sdtPr>
        <w:rPr>
          <w:color w:val="auto"/>
        </w:rPr>
        <w:alias w:val="Skills &amp; Abilities heading:"/>
        <w:tag w:val="Skills &amp; Abilities heading:"/>
        <w:id w:val="-1758198345"/>
        <w:placeholder>
          <w:docPart w:val="F42267D924D04AA9BEC11B9B234D7A08"/>
        </w:placeholder>
        <w:temporary/>
        <w:showingPlcHdr/>
        <w15:appearance w15:val="hidden"/>
      </w:sdtPr>
      <w:sdtEndPr/>
      <w:sdtContent>
        <w:p w14:paraId="45165956" w14:textId="77777777" w:rsidR="00126049" w:rsidRPr="00A73229" w:rsidRDefault="00126049" w:rsidP="002563E8">
          <w:pPr>
            <w:pStyle w:val="Heading1"/>
            <w:rPr>
              <w:color w:val="auto"/>
            </w:rPr>
          </w:pPr>
          <w:r w:rsidRPr="00A73229">
            <w:rPr>
              <w:color w:val="auto"/>
            </w:rPr>
            <w:t>Skills &amp; Abilities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9072"/>
      </w:tblGrid>
      <w:tr w:rsidR="00A73229" w:rsidRPr="00A73229" w14:paraId="6973AFEA" w14:textId="77777777" w:rsidTr="00843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138EE392" w14:textId="564D6415" w:rsidR="007E3105" w:rsidRPr="00A73229" w:rsidRDefault="007E3105" w:rsidP="007E3105">
            <w:pPr>
              <w:pStyle w:val="ListParagraph"/>
              <w:numPr>
                <w:ilvl w:val="0"/>
                <w:numId w:val="15"/>
              </w:numPr>
              <w:rPr>
                <w:color w:val="auto"/>
              </w:rPr>
            </w:pPr>
            <w:r w:rsidRPr="00A73229">
              <w:rPr>
                <w:color w:val="auto"/>
              </w:rPr>
              <w:t>Experience in Networking, SQL Server, Web design, Programming,</w:t>
            </w:r>
            <w:r w:rsidR="001675ED" w:rsidRPr="00A73229">
              <w:rPr>
                <w:color w:val="auto"/>
              </w:rPr>
              <w:t xml:space="preserve"> Visual Studio</w:t>
            </w:r>
            <w:r w:rsidRPr="00A73229">
              <w:rPr>
                <w:color w:val="auto"/>
              </w:rPr>
              <w:t xml:space="preserve"> at UWT.</w:t>
            </w:r>
          </w:p>
          <w:p w14:paraId="6BBD0944" w14:textId="77777777" w:rsidR="007E3105" w:rsidRPr="00A73229" w:rsidRDefault="007E3105" w:rsidP="007E3105">
            <w:pPr>
              <w:pStyle w:val="ListParagraph"/>
              <w:numPr>
                <w:ilvl w:val="0"/>
                <w:numId w:val="15"/>
              </w:numPr>
              <w:rPr>
                <w:color w:val="auto"/>
              </w:rPr>
            </w:pPr>
            <w:r w:rsidRPr="00A73229">
              <w:rPr>
                <w:color w:val="auto"/>
              </w:rPr>
              <w:t xml:space="preserve">Proficient in Microsoft 365 word, excel, PowerPoint, and Outlook email. </w:t>
            </w:r>
          </w:p>
          <w:p w14:paraId="4E195C81" w14:textId="77777777" w:rsidR="007E3105" w:rsidRPr="00A73229" w:rsidRDefault="007E3105" w:rsidP="007E3105">
            <w:pPr>
              <w:pStyle w:val="ListParagraph"/>
              <w:numPr>
                <w:ilvl w:val="0"/>
                <w:numId w:val="15"/>
              </w:numPr>
              <w:rPr>
                <w:color w:val="auto"/>
              </w:rPr>
            </w:pPr>
            <w:r w:rsidRPr="00A73229">
              <w:rPr>
                <w:color w:val="auto"/>
              </w:rPr>
              <w:t>Hard working, motivated, attentive, and determined, also able to multitask.</w:t>
            </w:r>
          </w:p>
          <w:p w14:paraId="3DFEA2CC" w14:textId="77777777" w:rsidR="007E3105" w:rsidRPr="00A73229" w:rsidRDefault="007E3105" w:rsidP="007E3105">
            <w:pPr>
              <w:pStyle w:val="ListParagraph"/>
              <w:numPr>
                <w:ilvl w:val="0"/>
                <w:numId w:val="15"/>
              </w:numPr>
              <w:rPr>
                <w:color w:val="auto"/>
              </w:rPr>
            </w:pPr>
            <w:r w:rsidRPr="00A73229">
              <w:rPr>
                <w:color w:val="auto"/>
              </w:rPr>
              <w:t>Flexible team player who thrives an environment requiring ability to prioritize multiple concurrent projects.</w:t>
            </w:r>
          </w:p>
          <w:p w14:paraId="6CB82F18" w14:textId="77777777" w:rsidR="007E3105" w:rsidRPr="00A73229" w:rsidRDefault="007E3105" w:rsidP="007E3105">
            <w:pPr>
              <w:pStyle w:val="ListParagraph"/>
              <w:numPr>
                <w:ilvl w:val="0"/>
                <w:numId w:val="15"/>
              </w:numPr>
              <w:rPr>
                <w:color w:val="auto"/>
              </w:rPr>
            </w:pPr>
            <w:r w:rsidRPr="00A73229">
              <w:rPr>
                <w:color w:val="auto"/>
              </w:rPr>
              <w:t>Proactive, and self-motivated with strong organizational and prioritization abilities.</w:t>
            </w:r>
          </w:p>
          <w:p w14:paraId="056E099E" w14:textId="6D906A17" w:rsidR="00260D3F" w:rsidRPr="00A73229" w:rsidRDefault="007E3105" w:rsidP="00C515D0">
            <w:pPr>
              <w:pStyle w:val="ListParagraph"/>
              <w:numPr>
                <w:ilvl w:val="0"/>
                <w:numId w:val="15"/>
              </w:numPr>
              <w:rPr>
                <w:color w:val="auto"/>
              </w:rPr>
            </w:pPr>
            <w:r w:rsidRPr="00A73229">
              <w:rPr>
                <w:color w:val="auto"/>
              </w:rPr>
              <w:t>Speaks English and Swahili</w:t>
            </w:r>
          </w:p>
        </w:tc>
      </w:tr>
    </w:tbl>
    <w:sdt>
      <w:sdtPr>
        <w:rPr>
          <w:color w:val="auto"/>
        </w:rPr>
        <w:alias w:val="Experience heading:"/>
        <w:tag w:val="Experience heading:"/>
        <w:id w:val="899876606"/>
        <w:placeholder>
          <w:docPart w:val="72A004E121D648CBAEBCA9B0796400AE"/>
        </w:placeholder>
        <w:temporary/>
        <w:showingPlcHdr/>
        <w15:appearance w15:val="hidden"/>
      </w:sdtPr>
      <w:sdtEndPr/>
      <w:sdtContent>
        <w:p w14:paraId="163082B8" w14:textId="77777777" w:rsidR="00843164" w:rsidRPr="00A73229" w:rsidRDefault="00843164" w:rsidP="00843164">
          <w:pPr>
            <w:pStyle w:val="Heading1"/>
            <w:rPr>
              <w:color w:val="auto"/>
            </w:rPr>
          </w:pPr>
          <w:r w:rsidRPr="00A73229">
            <w:rPr>
              <w:color w:val="auto"/>
            </w:rPr>
            <w:t>Experience</w:t>
          </w:r>
        </w:p>
      </w:sdtContent>
    </w:sdt>
    <w:tbl>
      <w:tblPr>
        <w:tblStyle w:val="ResumeTable"/>
        <w:tblW w:w="5000" w:type="pct"/>
        <w:tblLook w:val="0620" w:firstRow="1" w:lastRow="0" w:firstColumn="0" w:lastColumn="0" w:noHBand="1" w:noVBand="1"/>
        <w:tblDescription w:val="Experience table"/>
      </w:tblPr>
      <w:tblGrid>
        <w:gridCol w:w="1657"/>
        <w:gridCol w:w="7415"/>
      </w:tblGrid>
      <w:tr w:rsidR="00A73229" w:rsidRPr="00A73229" w14:paraId="6F040AD7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5E139719" w14:textId="30A6C1CF" w:rsidR="00843164" w:rsidRPr="00A73229" w:rsidRDefault="007E3105" w:rsidP="00843164">
            <w:pPr>
              <w:pStyle w:val="Date"/>
            </w:pPr>
            <w:r w:rsidRPr="00A73229">
              <w:t xml:space="preserve">October 2014 </w:t>
            </w:r>
            <w:r w:rsidR="00843164" w:rsidRPr="00A73229">
              <w:t>-</w:t>
            </w:r>
            <w:r w:rsidRPr="00A73229">
              <w:t>Present</w:t>
            </w:r>
          </w:p>
        </w:tc>
        <w:tc>
          <w:tcPr>
            <w:tcW w:w="4087" w:type="pct"/>
          </w:tcPr>
          <w:p w14:paraId="30987426" w14:textId="38E2A745" w:rsidR="00843164" w:rsidRPr="00A73229" w:rsidRDefault="007E3105" w:rsidP="00297EBC">
            <w:pPr>
              <w:rPr>
                <w:color w:val="auto"/>
              </w:rPr>
            </w:pPr>
            <w:r w:rsidRPr="00A73229">
              <w:rPr>
                <w:color w:val="auto"/>
              </w:rPr>
              <w:t>Sales Associate</w:t>
            </w:r>
            <w:r w:rsidR="00843164" w:rsidRPr="00A73229">
              <w:rPr>
                <w:color w:val="auto"/>
              </w:rPr>
              <w:t>,  </w:t>
            </w:r>
            <w:r w:rsidRPr="00A73229">
              <w:rPr>
                <w:rStyle w:val="Emphasis"/>
                <w:color w:val="auto"/>
              </w:rPr>
              <w:t>Macy’s</w:t>
            </w:r>
          </w:p>
          <w:p w14:paraId="3E9D29D1" w14:textId="77777777" w:rsidR="00C515D0" w:rsidRPr="00A73229" w:rsidRDefault="00C515D0" w:rsidP="00C515D0">
            <w:pPr>
              <w:pStyle w:val="ListBullet"/>
              <w:numPr>
                <w:ilvl w:val="0"/>
                <w:numId w:val="18"/>
              </w:numPr>
              <w:rPr>
                <w:color w:val="auto"/>
              </w:rPr>
            </w:pPr>
            <w:r w:rsidRPr="00A73229">
              <w:rPr>
                <w:color w:val="auto"/>
              </w:rPr>
              <w:t>Demonstrated knowledge of store products and services to build sales and minimize returns.</w:t>
            </w:r>
          </w:p>
          <w:p w14:paraId="2E5A10D7" w14:textId="77777777" w:rsidR="00C515D0" w:rsidRPr="00A73229" w:rsidRDefault="00C515D0" w:rsidP="00C515D0">
            <w:pPr>
              <w:pStyle w:val="ListBullet"/>
              <w:numPr>
                <w:ilvl w:val="0"/>
                <w:numId w:val="18"/>
              </w:numPr>
              <w:rPr>
                <w:color w:val="auto"/>
              </w:rPr>
            </w:pPr>
            <w:r w:rsidRPr="00A73229">
              <w:rPr>
                <w:color w:val="auto"/>
              </w:rPr>
              <w:t>Maintained a professional attitude with sincerity and enthusiasm reflecting commitment to customers.</w:t>
            </w:r>
          </w:p>
          <w:p w14:paraId="5044E0BF" w14:textId="77777777" w:rsidR="00C515D0" w:rsidRPr="00A73229" w:rsidRDefault="00C515D0" w:rsidP="00C515D0">
            <w:pPr>
              <w:pStyle w:val="ListBullet"/>
              <w:numPr>
                <w:ilvl w:val="0"/>
                <w:numId w:val="18"/>
              </w:numPr>
              <w:rPr>
                <w:color w:val="auto"/>
              </w:rPr>
            </w:pPr>
            <w:r w:rsidRPr="00A73229">
              <w:rPr>
                <w:color w:val="auto"/>
              </w:rPr>
              <w:t>Being knowledgeable of and performed sales support functions related to POS procedures.</w:t>
            </w:r>
          </w:p>
          <w:p w14:paraId="7D6ED4A7" w14:textId="77777777" w:rsidR="00C515D0" w:rsidRPr="00A73229" w:rsidRDefault="00C515D0" w:rsidP="00C515D0">
            <w:pPr>
              <w:pStyle w:val="ListBullet"/>
              <w:numPr>
                <w:ilvl w:val="0"/>
                <w:numId w:val="18"/>
              </w:numPr>
              <w:rPr>
                <w:color w:val="auto"/>
              </w:rPr>
            </w:pPr>
            <w:r w:rsidRPr="00A73229">
              <w:rPr>
                <w:color w:val="auto"/>
              </w:rPr>
              <w:t>Handled returns courteously and professionally.</w:t>
            </w:r>
          </w:p>
          <w:p w14:paraId="1FE0FFA2" w14:textId="77777777" w:rsidR="00C515D0" w:rsidRPr="00A73229" w:rsidRDefault="00C515D0" w:rsidP="00C515D0">
            <w:pPr>
              <w:pStyle w:val="ListBullet"/>
              <w:numPr>
                <w:ilvl w:val="0"/>
                <w:numId w:val="18"/>
              </w:numPr>
              <w:rPr>
                <w:color w:val="auto"/>
              </w:rPr>
            </w:pPr>
            <w:r w:rsidRPr="00A73229">
              <w:rPr>
                <w:color w:val="auto"/>
              </w:rPr>
              <w:t>Itemized and total customer merchandise selection at checkout counter, using cash register, and accepted cash or charge for purchases.</w:t>
            </w:r>
          </w:p>
          <w:p w14:paraId="63AC9604" w14:textId="305286AA" w:rsidR="00843164" w:rsidRPr="00A73229" w:rsidRDefault="00843164" w:rsidP="00C515D0">
            <w:pPr>
              <w:pStyle w:val="ListBullet"/>
              <w:numPr>
                <w:ilvl w:val="0"/>
                <w:numId w:val="0"/>
              </w:numPr>
              <w:ind w:left="101"/>
              <w:rPr>
                <w:color w:val="auto"/>
              </w:rPr>
            </w:pPr>
          </w:p>
        </w:tc>
      </w:tr>
      <w:tr w:rsidR="00A73229" w:rsidRPr="00A73229" w14:paraId="7206C4A5" w14:textId="77777777" w:rsidTr="00526C73">
        <w:tc>
          <w:tcPr>
            <w:tcW w:w="913" w:type="pct"/>
          </w:tcPr>
          <w:p w14:paraId="0920CFD2" w14:textId="46954A4A" w:rsidR="00843164" w:rsidRPr="00A73229" w:rsidRDefault="00843164" w:rsidP="00843164">
            <w:pPr>
              <w:pStyle w:val="Date"/>
            </w:pPr>
          </w:p>
        </w:tc>
        <w:tc>
          <w:tcPr>
            <w:tcW w:w="4087" w:type="pct"/>
          </w:tcPr>
          <w:p w14:paraId="5F3E3F14" w14:textId="0FFEA72E" w:rsidR="00843164" w:rsidRPr="00A73229" w:rsidRDefault="00843164" w:rsidP="00C515D0">
            <w:pPr>
              <w:rPr>
                <w:color w:val="auto"/>
              </w:rPr>
            </w:pPr>
          </w:p>
        </w:tc>
      </w:tr>
    </w:tbl>
    <w:sdt>
      <w:sdtPr>
        <w:rPr>
          <w:color w:val="auto"/>
        </w:rPr>
        <w:alias w:val="Education heading:"/>
        <w:tag w:val="Education heading:"/>
        <w:id w:val="989682148"/>
        <w:placeholder>
          <w:docPart w:val="B259133565B942548AF49007C426A70B"/>
        </w:placeholder>
        <w:temporary/>
        <w:showingPlcHdr/>
        <w15:appearance w15:val="hidden"/>
      </w:sdtPr>
      <w:sdtEndPr/>
      <w:sdtContent>
        <w:p w14:paraId="08B2DABE" w14:textId="77777777" w:rsidR="00843164" w:rsidRPr="00A73229" w:rsidRDefault="00843164" w:rsidP="00843164">
          <w:pPr>
            <w:pStyle w:val="Heading1"/>
            <w:rPr>
              <w:color w:val="auto"/>
            </w:rPr>
          </w:pPr>
          <w:r w:rsidRPr="00A73229">
            <w:rPr>
              <w:color w:val="auto"/>
            </w:rPr>
            <w:t>Education</w:t>
          </w:r>
        </w:p>
      </w:sdtContent>
    </w:sdt>
    <w:tbl>
      <w:tblPr>
        <w:tblStyle w:val="ResumeTable"/>
        <w:tblW w:w="5000" w:type="pct"/>
        <w:tblLook w:val="0620" w:firstRow="1" w:lastRow="0" w:firstColumn="0" w:lastColumn="0" w:noHBand="1" w:noVBand="1"/>
        <w:tblDescription w:val="Education table"/>
      </w:tblPr>
      <w:tblGrid>
        <w:gridCol w:w="1657"/>
        <w:gridCol w:w="7415"/>
      </w:tblGrid>
      <w:tr w:rsidR="00A73229" w:rsidRPr="00A73229" w14:paraId="7A02A5CE" w14:textId="77777777" w:rsidTr="00876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45382559" w14:textId="0B605BAE" w:rsidR="00D750A6" w:rsidRPr="00A73229" w:rsidRDefault="00C515D0" w:rsidP="00D750A6">
            <w:pPr>
              <w:pStyle w:val="Date"/>
            </w:pPr>
            <w:r w:rsidRPr="00A73229">
              <w:t>Mar 2018 – Jun 2021</w:t>
            </w:r>
          </w:p>
          <w:p w14:paraId="507E549C" w14:textId="631D05CB" w:rsidR="00D750A6" w:rsidRPr="00A73229" w:rsidRDefault="00D750A6" w:rsidP="00D750A6">
            <w:pPr>
              <w:pStyle w:val="Date"/>
            </w:pPr>
            <w:r w:rsidRPr="00A73229">
              <w:t>Sept 2011 – Ju</w:t>
            </w:r>
            <w:r w:rsidR="008760E3" w:rsidRPr="00A73229">
              <w:t>n</w:t>
            </w:r>
            <w:r w:rsidRPr="00A73229">
              <w:t xml:space="preserve"> 201</w:t>
            </w:r>
            <w:r w:rsidR="008760E3" w:rsidRPr="00A73229">
              <w:t>6</w:t>
            </w:r>
          </w:p>
        </w:tc>
        <w:tc>
          <w:tcPr>
            <w:tcW w:w="4087" w:type="pct"/>
          </w:tcPr>
          <w:p w14:paraId="200BA328" w14:textId="172207DB" w:rsidR="00D750A6" w:rsidRPr="00A73229" w:rsidRDefault="00C515D0" w:rsidP="00297EBC">
            <w:pPr>
              <w:rPr>
                <w:color w:val="auto"/>
              </w:rPr>
            </w:pPr>
            <w:r w:rsidRPr="00A73229">
              <w:rPr>
                <w:color w:val="auto"/>
              </w:rPr>
              <w:t>Bachelor</w:t>
            </w:r>
            <w:r w:rsidR="00D750A6" w:rsidRPr="00A73229">
              <w:rPr>
                <w:color w:val="auto"/>
              </w:rPr>
              <w:t xml:space="preserve">’ </w:t>
            </w:r>
            <w:r w:rsidRPr="00A73229">
              <w:rPr>
                <w:color w:val="auto"/>
              </w:rPr>
              <w:t>s of I</w:t>
            </w:r>
            <w:r w:rsidR="00D750A6" w:rsidRPr="00A73229">
              <w:rPr>
                <w:color w:val="auto"/>
              </w:rPr>
              <w:t xml:space="preserve">nformation </w:t>
            </w:r>
            <w:r w:rsidRPr="00A73229">
              <w:rPr>
                <w:color w:val="auto"/>
              </w:rPr>
              <w:t>T</w:t>
            </w:r>
            <w:r w:rsidR="00D750A6" w:rsidRPr="00A73229">
              <w:rPr>
                <w:color w:val="auto"/>
              </w:rPr>
              <w:t>echnology</w:t>
            </w:r>
            <w:r w:rsidR="00843164" w:rsidRPr="00A73229">
              <w:rPr>
                <w:color w:val="auto"/>
              </w:rPr>
              <w:t>, </w:t>
            </w:r>
            <w:r w:rsidRPr="00A73229">
              <w:rPr>
                <w:color w:val="auto"/>
              </w:rPr>
              <w:t xml:space="preserve">Tacoma, WA, </w:t>
            </w:r>
            <w:r w:rsidR="00843164" w:rsidRPr="00A73229">
              <w:rPr>
                <w:color w:val="auto"/>
              </w:rPr>
              <w:t> </w:t>
            </w:r>
            <w:r w:rsidRPr="00A73229">
              <w:rPr>
                <w:color w:val="auto"/>
              </w:rPr>
              <w:t>University of Washington Tacoma</w:t>
            </w:r>
          </w:p>
          <w:p w14:paraId="0F94143C" w14:textId="2D2B0EEA" w:rsidR="00D750A6" w:rsidRPr="00A73229" w:rsidRDefault="00D750A6" w:rsidP="00297EBC">
            <w:pPr>
              <w:rPr>
                <w:color w:val="auto"/>
              </w:rPr>
            </w:pPr>
            <w:r w:rsidRPr="00A73229">
              <w:rPr>
                <w:color w:val="auto"/>
              </w:rPr>
              <w:t xml:space="preserve">Associates of Arts &amp; Science, Bellevue, WA , Bellevue College  </w:t>
            </w:r>
          </w:p>
          <w:p w14:paraId="2409F2D2" w14:textId="2CB51F22" w:rsidR="00D750A6" w:rsidRPr="00A73229" w:rsidRDefault="00D750A6" w:rsidP="00297EBC">
            <w:pPr>
              <w:rPr>
                <w:color w:val="auto"/>
              </w:rPr>
            </w:pPr>
          </w:p>
          <w:p w14:paraId="3B7821B6" w14:textId="77777777" w:rsidR="00D750A6" w:rsidRPr="00A73229" w:rsidRDefault="00D750A6" w:rsidP="00297EBC">
            <w:pPr>
              <w:rPr>
                <w:color w:val="auto"/>
              </w:rPr>
            </w:pPr>
          </w:p>
          <w:p w14:paraId="229E3250" w14:textId="29FCF7B0" w:rsidR="00D750A6" w:rsidRPr="00A73229" w:rsidRDefault="00D750A6" w:rsidP="00297EBC">
            <w:pPr>
              <w:rPr>
                <w:color w:val="auto"/>
              </w:rPr>
            </w:pPr>
          </w:p>
          <w:p w14:paraId="68B6DF7F" w14:textId="4AA8ECB1" w:rsidR="00D750A6" w:rsidRPr="00A73229" w:rsidRDefault="00D750A6" w:rsidP="00297EBC">
            <w:pPr>
              <w:rPr>
                <w:color w:val="auto"/>
              </w:rPr>
            </w:pPr>
          </w:p>
          <w:p w14:paraId="4D8D2F2C" w14:textId="77777777" w:rsidR="00D750A6" w:rsidRPr="00A73229" w:rsidRDefault="00D750A6" w:rsidP="00297EBC">
            <w:pPr>
              <w:rPr>
                <w:color w:val="auto"/>
              </w:rPr>
            </w:pPr>
          </w:p>
          <w:p w14:paraId="7D562567" w14:textId="77777777" w:rsidR="00D750A6" w:rsidRPr="00A73229" w:rsidRDefault="00D750A6" w:rsidP="00297EBC">
            <w:pPr>
              <w:rPr>
                <w:color w:val="auto"/>
              </w:rPr>
            </w:pPr>
          </w:p>
          <w:p w14:paraId="1980B73F" w14:textId="1C173226" w:rsidR="00D750A6" w:rsidRPr="00A73229" w:rsidRDefault="00D750A6" w:rsidP="00D750A6">
            <w:pPr>
              <w:jc w:val="both"/>
              <w:rPr>
                <w:color w:val="auto"/>
              </w:rPr>
            </w:pPr>
          </w:p>
        </w:tc>
      </w:tr>
      <w:tr w:rsidR="00A73229" w:rsidRPr="00A73229" w14:paraId="1604F1DB" w14:textId="77777777" w:rsidTr="00526C73">
        <w:tblPrEx>
          <w:tblCellMar>
            <w:left w:w="1656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gridSpan w:val="2"/>
          </w:tcPr>
          <w:p w14:paraId="5495E87D" w14:textId="7AEE76AD" w:rsidR="00260D3F" w:rsidRPr="00A73229" w:rsidRDefault="00260D3F" w:rsidP="00126049">
            <w:pPr>
              <w:rPr>
                <w:color w:val="auto"/>
              </w:rPr>
            </w:pPr>
          </w:p>
        </w:tc>
      </w:tr>
      <w:tr w:rsidR="00A73229" w:rsidRPr="00A73229" w14:paraId="77D9B59C" w14:textId="77777777" w:rsidTr="00526C73">
        <w:tblPrEx>
          <w:tblCellMar>
            <w:left w:w="1656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gridSpan w:val="2"/>
          </w:tcPr>
          <w:p w14:paraId="7F62440D" w14:textId="19EFF09E" w:rsidR="00260D3F" w:rsidRPr="00A73229" w:rsidRDefault="00260D3F" w:rsidP="00CF2932">
            <w:pPr>
              <w:rPr>
                <w:color w:val="auto"/>
              </w:rPr>
            </w:pPr>
          </w:p>
        </w:tc>
      </w:tr>
    </w:tbl>
    <w:p w14:paraId="76190A7E" w14:textId="77777777" w:rsidR="00260D3F" w:rsidRPr="00A73229" w:rsidRDefault="00260D3F" w:rsidP="00F25533">
      <w:pPr>
        <w:rPr>
          <w:color w:val="auto"/>
        </w:rPr>
      </w:pPr>
    </w:p>
    <w:sectPr w:rsidR="00260D3F" w:rsidRPr="00A73229">
      <w:footerReference w:type="default" r:id="rId10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B9423E" w14:textId="77777777" w:rsidR="00E713AD" w:rsidRDefault="00E713AD">
      <w:pPr>
        <w:spacing w:after="0"/>
      </w:pPr>
      <w:r>
        <w:separator/>
      </w:r>
    </w:p>
    <w:p w14:paraId="742F046F" w14:textId="77777777" w:rsidR="00E713AD" w:rsidRDefault="00E713AD"/>
  </w:endnote>
  <w:endnote w:type="continuationSeparator" w:id="0">
    <w:p w14:paraId="4575EEB9" w14:textId="77777777" w:rsidR="00E713AD" w:rsidRDefault="00E713AD">
      <w:pPr>
        <w:spacing w:after="0"/>
      </w:pPr>
      <w:r>
        <w:continuationSeparator/>
      </w:r>
    </w:p>
    <w:p w14:paraId="58541542" w14:textId="77777777" w:rsidR="00E713AD" w:rsidRDefault="00E713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05D112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5397C5" w14:textId="77777777" w:rsidR="00E713AD" w:rsidRDefault="00E713AD">
      <w:pPr>
        <w:spacing w:after="0"/>
      </w:pPr>
      <w:r>
        <w:separator/>
      </w:r>
    </w:p>
    <w:p w14:paraId="38F21C36" w14:textId="77777777" w:rsidR="00E713AD" w:rsidRDefault="00E713AD"/>
  </w:footnote>
  <w:footnote w:type="continuationSeparator" w:id="0">
    <w:p w14:paraId="63E29598" w14:textId="77777777" w:rsidR="00E713AD" w:rsidRDefault="00E713AD">
      <w:pPr>
        <w:spacing w:after="0"/>
      </w:pPr>
      <w:r>
        <w:continuationSeparator/>
      </w:r>
    </w:p>
    <w:p w14:paraId="0691D638" w14:textId="77777777" w:rsidR="00E713AD" w:rsidRDefault="00E713A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654BF2"/>
    <w:multiLevelType w:val="hybridMultilevel"/>
    <w:tmpl w:val="8654C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60507B"/>
    <w:multiLevelType w:val="hybridMultilevel"/>
    <w:tmpl w:val="8FCAD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4A7BB0"/>
    <w:multiLevelType w:val="hybridMultilevel"/>
    <w:tmpl w:val="A8E00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2B747E"/>
    <w:multiLevelType w:val="hybridMultilevel"/>
    <w:tmpl w:val="87B6E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  <w:num w:numId="16">
    <w:abstractNumId w:val="10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105"/>
    <w:rsid w:val="00064C6E"/>
    <w:rsid w:val="000C0CA7"/>
    <w:rsid w:val="000F2762"/>
    <w:rsid w:val="00126049"/>
    <w:rsid w:val="0014523F"/>
    <w:rsid w:val="001675ED"/>
    <w:rsid w:val="00254924"/>
    <w:rsid w:val="002563E8"/>
    <w:rsid w:val="00260D3F"/>
    <w:rsid w:val="004827F9"/>
    <w:rsid w:val="00526C73"/>
    <w:rsid w:val="00650306"/>
    <w:rsid w:val="00693B17"/>
    <w:rsid w:val="00762CE4"/>
    <w:rsid w:val="00797C46"/>
    <w:rsid w:val="007E3105"/>
    <w:rsid w:val="00843164"/>
    <w:rsid w:val="00854E7D"/>
    <w:rsid w:val="008551F7"/>
    <w:rsid w:val="008760E3"/>
    <w:rsid w:val="008A74DF"/>
    <w:rsid w:val="008B5DC0"/>
    <w:rsid w:val="00931654"/>
    <w:rsid w:val="00A73229"/>
    <w:rsid w:val="00A82DCC"/>
    <w:rsid w:val="00C02E26"/>
    <w:rsid w:val="00C067C5"/>
    <w:rsid w:val="00C515D0"/>
    <w:rsid w:val="00CC05D9"/>
    <w:rsid w:val="00CD7582"/>
    <w:rsid w:val="00D0020C"/>
    <w:rsid w:val="00D06E8C"/>
    <w:rsid w:val="00D568D3"/>
    <w:rsid w:val="00D65641"/>
    <w:rsid w:val="00D750A6"/>
    <w:rsid w:val="00D81F4E"/>
    <w:rsid w:val="00E42361"/>
    <w:rsid w:val="00E713AD"/>
    <w:rsid w:val="00E76367"/>
    <w:rsid w:val="00F25533"/>
    <w:rsid w:val="00F6077F"/>
    <w:rsid w:val="00F6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A5259"/>
  <w15:chartTrackingRefBased/>
  <w15:docId w15:val="{06A9EF88-C7F3-4CBF-ACD5-597A507D2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4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ilt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19AC7FEFFB94AFA94F5D289C63A3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71D25-F83D-4C83-ADD3-E0FB8287BC14}"/>
      </w:docPartPr>
      <w:docPartBody>
        <w:p w:rsidR="00000000" w:rsidRDefault="00C06D46">
          <w:pPr>
            <w:pStyle w:val="E19AC7FEFFB94AFA94F5D289C63A3F08"/>
          </w:pPr>
          <w:r w:rsidRPr="00843164">
            <w:t>Objective</w:t>
          </w:r>
        </w:p>
      </w:docPartBody>
    </w:docPart>
    <w:docPart>
      <w:docPartPr>
        <w:name w:val="F42267D924D04AA9BEC11B9B234D7A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ADB2F-FA5B-44DE-967F-0AD360BD9502}"/>
      </w:docPartPr>
      <w:docPartBody>
        <w:p w:rsidR="00000000" w:rsidRDefault="00C06D46">
          <w:pPr>
            <w:pStyle w:val="F42267D924D04AA9BEC11B9B234D7A08"/>
          </w:pPr>
          <w:r w:rsidRPr="00843164">
            <w:t>Skills &amp; Abilities</w:t>
          </w:r>
        </w:p>
      </w:docPartBody>
    </w:docPart>
    <w:docPart>
      <w:docPartPr>
        <w:name w:val="72A004E121D648CBAEBCA9B0796400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344B8-CF11-4990-B036-00D8894EA0EC}"/>
      </w:docPartPr>
      <w:docPartBody>
        <w:p w:rsidR="00000000" w:rsidRDefault="00C06D46">
          <w:pPr>
            <w:pStyle w:val="72A004E121D648CBAEBCA9B0796400AE"/>
          </w:pPr>
          <w:r w:rsidRPr="00843164">
            <w:t>Experience</w:t>
          </w:r>
        </w:p>
      </w:docPartBody>
    </w:docPart>
    <w:docPart>
      <w:docPartPr>
        <w:name w:val="B259133565B942548AF49007C426A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4B088-4588-4602-8CE2-41957C56783E}"/>
      </w:docPartPr>
      <w:docPartBody>
        <w:p w:rsidR="00000000" w:rsidRDefault="00C06D46">
          <w:pPr>
            <w:pStyle w:val="B259133565B942548AF49007C426A70B"/>
          </w:pPr>
          <w:r w:rsidRPr="0084316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3E"/>
    <w:rsid w:val="00756E3E"/>
    <w:rsid w:val="00C0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E5E4F9551F45929F1793B73E107209">
    <w:name w:val="3AE5E4F9551F45929F1793B73E107209"/>
  </w:style>
  <w:style w:type="paragraph" w:customStyle="1" w:styleId="82FA5615D5184D8EA2B0CB4F91E7744E">
    <w:name w:val="82FA5615D5184D8EA2B0CB4F91E7744E"/>
  </w:style>
  <w:style w:type="paragraph" w:customStyle="1" w:styleId="99715BE302F94532978EFFF097870449">
    <w:name w:val="99715BE302F94532978EFFF097870449"/>
  </w:style>
  <w:style w:type="paragraph" w:customStyle="1" w:styleId="EAC174D0B4734BBE9127D1240DE71FA4">
    <w:name w:val="EAC174D0B4734BBE9127D1240DE71FA4"/>
  </w:style>
  <w:style w:type="paragraph" w:customStyle="1" w:styleId="E19AC7FEFFB94AFA94F5D289C63A3F08">
    <w:name w:val="E19AC7FEFFB94AFA94F5D289C63A3F08"/>
  </w:style>
  <w:style w:type="paragraph" w:customStyle="1" w:styleId="786131ABA37E4E7CBA1D0E3CB442D3B0">
    <w:name w:val="786131ABA37E4E7CBA1D0E3CB442D3B0"/>
  </w:style>
  <w:style w:type="paragraph" w:customStyle="1" w:styleId="F42267D924D04AA9BEC11B9B234D7A08">
    <w:name w:val="F42267D924D04AA9BEC11B9B234D7A08"/>
  </w:style>
  <w:style w:type="paragraph" w:customStyle="1" w:styleId="76330EF95B4949C480D6CB52ED497285">
    <w:name w:val="76330EF95B4949C480D6CB52ED497285"/>
  </w:style>
  <w:style w:type="paragraph" w:customStyle="1" w:styleId="72A004E121D648CBAEBCA9B0796400AE">
    <w:name w:val="72A004E121D648CBAEBCA9B0796400AE"/>
  </w:style>
  <w:style w:type="paragraph" w:customStyle="1" w:styleId="13CEA2EA36524F26997FF3C2CDF24543">
    <w:name w:val="13CEA2EA36524F26997FF3C2CDF24543"/>
  </w:style>
  <w:style w:type="paragraph" w:customStyle="1" w:styleId="42E05322C3B24F56A1BEC752BE32A576">
    <w:name w:val="42E05322C3B24F56A1BEC752BE32A576"/>
  </w:style>
  <w:style w:type="paragraph" w:customStyle="1" w:styleId="47AE46826E1A4AACAD84E565A5E1AFF2">
    <w:name w:val="47AE46826E1A4AACAD84E565A5E1AFF2"/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28CBF538E5F44482B55AA191D9A86F1E">
    <w:name w:val="28CBF538E5F44482B55AA191D9A86F1E"/>
  </w:style>
  <w:style w:type="paragraph" w:customStyle="1" w:styleId="26DFB2CB541F4A168C55B44118C4E404">
    <w:name w:val="26DFB2CB541F4A168C55B44118C4E404"/>
  </w:style>
  <w:style w:type="paragraph" w:customStyle="1" w:styleId="4C6CE8C7694D44C08A8300F0E02D9B7E">
    <w:name w:val="4C6CE8C7694D44C08A8300F0E02D9B7E"/>
  </w:style>
  <w:style w:type="paragraph" w:customStyle="1" w:styleId="EF3349F8893747CE84EE5A39376757F8">
    <w:name w:val="EF3349F8893747CE84EE5A39376757F8"/>
  </w:style>
  <w:style w:type="paragraph" w:customStyle="1" w:styleId="462F0B2EA36C4F68A835792778A9A737">
    <w:name w:val="462F0B2EA36C4F68A835792778A9A737"/>
  </w:style>
  <w:style w:type="paragraph" w:customStyle="1" w:styleId="2B5C7663C3BA4CA2BF95B4980F631061">
    <w:name w:val="2B5C7663C3BA4CA2BF95B4980F631061"/>
  </w:style>
  <w:style w:type="paragraph" w:customStyle="1" w:styleId="14D7F21461804EFBAD9CFFDCC82DEA4C">
    <w:name w:val="14D7F21461804EFBAD9CFFDCC82DEA4C"/>
  </w:style>
  <w:style w:type="paragraph" w:customStyle="1" w:styleId="B259133565B942548AF49007C426A70B">
    <w:name w:val="B259133565B942548AF49007C426A70B"/>
  </w:style>
  <w:style w:type="paragraph" w:customStyle="1" w:styleId="4286053DD3334A5B95953C0E652677C5">
    <w:name w:val="4286053DD3334A5B95953C0E652677C5"/>
  </w:style>
  <w:style w:type="paragraph" w:customStyle="1" w:styleId="6A5B6E361BA247609DAF4D41F1B0190A">
    <w:name w:val="6A5B6E361BA247609DAF4D41F1B0190A"/>
  </w:style>
  <w:style w:type="paragraph" w:customStyle="1" w:styleId="A691DDB6F02F4FF5B77D2902B6F541A5">
    <w:name w:val="A691DDB6F02F4FF5B77D2902B6F541A5"/>
  </w:style>
  <w:style w:type="paragraph" w:customStyle="1" w:styleId="74AC64697B79433CADF195338C1DA9FB">
    <w:name w:val="74AC64697B79433CADF195338C1DA9FB"/>
  </w:style>
  <w:style w:type="paragraph" w:customStyle="1" w:styleId="9275489993F746D4B1FCDE3F11E08F63">
    <w:name w:val="9275489993F746D4B1FCDE3F11E08F63"/>
  </w:style>
  <w:style w:type="paragraph" w:customStyle="1" w:styleId="1385D24248684BD4B41CF0D2D4D046AD">
    <w:name w:val="1385D24248684BD4B41CF0D2D4D046AD"/>
  </w:style>
  <w:style w:type="paragraph" w:customStyle="1" w:styleId="86E7BA79130B44BE8A991AEE7025D5FA">
    <w:name w:val="86E7BA79130B44BE8A991AEE7025D5FA"/>
  </w:style>
  <w:style w:type="paragraph" w:customStyle="1" w:styleId="F104EA7CA7BA4CE5B0730B6FF2BB3044">
    <w:name w:val="F104EA7CA7BA4CE5B0730B6FF2BB3044"/>
  </w:style>
  <w:style w:type="paragraph" w:customStyle="1" w:styleId="48551583B58746D693C727460FDB58C3">
    <w:name w:val="48551583B58746D693C727460FDB58C3"/>
  </w:style>
  <w:style w:type="paragraph" w:customStyle="1" w:styleId="D28DC47C73AF49CDB4323689056F55C6">
    <w:name w:val="D28DC47C73AF49CDB4323689056F55C6"/>
    <w:rsid w:val="00756E3E"/>
  </w:style>
  <w:style w:type="paragraph" w:customStyle="1" w:styleId="EEF837CB041141918758B60C86A1E152">
    <w:name w:val="EEF837CB041141918758B60C86A1E152"/>
    <w:rsid w:val="00756E3E"/>
  </w:style>
  <w:style w:type="paragraph" w:customStyle="1" w:styleId="0D4622D2C2F44E08BDE19D1FCB3F9AC7">
    <w:name w:val="0D4622D2C2F44E08BDE19D1FCB3F9AC7"/>
    <w:rsid w:val="00756E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34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Adil Maalim</dc:creator>
  <cp:lastModifiedBy>Adil Maalim</cp:lastModifiedBy>
  <cp:revision>4</cp:revision>
  <dcterms:created xsi:type="dcterms:W3CDTF">2021-03-30T04:47:00Z</dcterms:created>
  <dcterms:modified xsi:type="dcterms:W3CDTF">2021-03-30T05:23:00Z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