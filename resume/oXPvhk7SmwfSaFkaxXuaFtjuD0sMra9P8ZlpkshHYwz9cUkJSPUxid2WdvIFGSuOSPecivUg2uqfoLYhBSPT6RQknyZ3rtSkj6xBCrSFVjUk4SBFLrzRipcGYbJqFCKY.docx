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527C" w14:textId="47294EF8" w:rsidR="00394A6D" w:rsidRDefault="00871D7A">
      <w:pPr>
        <w:pStyle w:val="Title"/>
      </w:pPr>
      <w:sdt>
        <w:sdtPr>
          <w:alias w:val="Enter your name:"/>
          <w:tag w:val=""/>
          <w:id w:val="-328297061"/>
          <w:placeholder>
            <w:docPart w:val="A95F7433FA114D139AEA96AB12B0DE6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B43EA1">
            <w:t>Seth Andrew Croxton</w:t>
          </w:r>
        </w:sdtContent>
      </w:sdt>
    </w:p>
    <w:p w14:paraId="44231572" w14:textId="0FD068E5" w:rsidR="00394A6D" w:rsidRDefault="606C4307">
      <w:r>
        <w:t>133 Harbin Trail, Locust Grove, GA 30248 | 706-466-8959 | sethcroxton@gmail.com</w:t>
      </w:r>
    </w:p>
    <w:sdt>
      <w:sdtPr>
        <w:alias w:val="Experience:"/>
        <w:tag w:val="Experience:"/>
        <w:id w:val="1494989950"/>
        <w:placeholder>
          <w:docPart w:val="25BF3801FD9449AD830180ED04A311CD"/>
        </w:placeholder>
        <w:temporary/>
        <w:showingPlcHdr/>
        <w15:appearance w15:val="hidden"/>
      </w:sdtPr>
      <w:sdtEndPr/>
      <w:sdtContent>
        <w:p w14:paraId="459B838F" w14:textId="77777777" w:rsidR="00394A6D" w:rsidRDefault="007D00B3">
          <w:pPr>
            <w:pStyle w:val="Heading1"/>
          </w:pPr>
          <w:r>
            <w:t>Experience</w:t>
          </w:r>
        </w:p>
      </w:sdtContent>
    </w:sdt>
    <w:p w14:paraId="7B4A2621" w14:textId="1DFF0BD5" w:rsidR="00F9652F" w:rsidRDefault="00F9652F" w:rsidP="00F9652F">
      <w:pPr>
        <w:pStyle w:val="Heading2"/>
      </w:pPr>
      <w:r>
        <w:t>IT Support | Virtucom | 2021-Current</w:t>
      </w:r>
    </w:p>
    <w:p w14:paraId="70EAD068" w14:textId="4ABFC499" w:rsidR="00F9652F" w:rsidRDefault="006B5DB3" w:rsidP="00F9652F">
      <w:pPr>
        <w:pStyle w:val="ListBullet"/>
        <w:numPr>
          <w:ilvl w:val="0"/>
          <w:numId w:val="36"/>
        </w:numPr>
      </w:pPr>
      <w:r>
        <w:t xml:space="preserve">Provide </w:t>
      </w:r>
      <w:r w:rsidR="00C83C00">
        <w:t>level 1 technical support for hardware and software including workstations, laptops, netbooks, tablets, and personal/network printers &amp; copiers</w:t>
      </w:r>
    </w:p>
    <w:p w14:paraId="23181C25" w14:textId="74D5CE6D" w:rsidR="00E051CB" w:rsidRDefault="00C83C00" w:rsidP="00F9652F">
      <w:pPr>
        <w:pStyle w:val="ListBullet"/>
        <w:numPr>
          <w:ilvl w:val="0"/>
          <w:numId w:val="36"/>
        </w:numPr>
      </w:pPr>
      <w:r>
        <w:t>Support both in and out of warranty devices</w:t>
      </w:r>
    </w:p>
    <w:p w14:paraId="495D22F5" w14:textId="1075EED3" w:rsidR="00C83C00" w:rsidRDefault="00B040F8" w:rsidP="00F9652F">
      <w:pPr>
        <w:pStyle w:val="ListBullet"/>
        <w:numPr>
          <w:ilvl w:val="0"/>
          <w:numId w:val="36"/>
        </w:numPr>
      </w:pPr>
      <w:r>
        <w:t>Effectively communicate technical information to both technical and non-technical personnel</w:t>
      </w:r>
    </w:p>
    <w:p w14:paraId="773FF7C5" w14:textId="6F9B9175" w:rsidR="007C3738" w:rsidRDefault="00362342" w:rsidP="00B44128">
      <w:pPr>
        <w:pStyle w:val="Heading2"/>
      </w:pPr>
      <w:r>
        <w:t xml:space="preserve">IT Support | </w:t>
      </w:r>
      <w:r w:rsidR="00CF6AC8">
        <w:t>Unisys | 2018-</w:t>
      </w:r>
      <w:r>
        <w:t>2020</w:t>
      </w:r>
    </w:p>
    <w:p w14:paraId="1A0E4BE5" w14:textId="40F032D1" w:rsidR="007B1E87" w:rsidRDefault="007B1E87" w:rsidP="007B1E87">
      <w:pPr>
        <w:pStyle w:val="ListBullet"/>
        <w:numPr>
          <w:ilvl w:val="0"/>
          <w:numId w:val="36"/>
        </w:numPr>
      </w:pPr>
      <w:r>
        <w:t>Understanding of SLA requirements for clients</w:t>
      </w:r>
      <w:r w:rsidR="00A610D3">
        <w:t>, achieving first contact resolution when possible</w:t>
      </w:r>
    </w:p>
    <w:p w14:paraId="0D367599" w14:textId="3CE38884" w:rsidR="00223C0F" w:rsidRDefault="00223C0F" w:rsidP="007B1E87">
      <w:pPr>
        <w:pStyle w:val="ListBullet"/>
        <w:numPr>
          <w:ilvl w:val="0"/>
          <w:numId w:val="36"/>
        </w:numPr>
      </w:pPr>
      <w:r>
        <w:t>Accurately document calls and cases within ticketing system</w:t>
      </w:r>
    </w:p>
    <w:p w14:paraId="7FF8FAF4" w14:textId="10FA8D28" w:rsidR="00223C0F" w:rsidRDefault="00223C0F" w:rsidP="007B1E87">
      <w:pPr>
        <w:pStyle w:val="ListBullet"/>
        <w:numPr>
          <w:ilvl w:val="0"/>
          <w:numId w:val="36"/>
        </w:numPr>
      </w:pPr>
      <w:r>
        <w:t>Resolve issues</w:t>
      </w:r>
      <w:r w:rsidR="00B44128">
        <w:t xml:space="preserve"> through phone call, email, chat, and with or without remote assistance technology</w:t>
      </w:r>
    </w:p>
    <w:p w14:paraId="7A12EE72" w14:textId="2AAAA02B" w:rsidR="00394A6D" w:rsidRDefault="00A2466B">
      <w:pPr>
        <w:pStyle w:val="Heading2"/>
      </w:pPr>
      <w:r>
        <w:t>Pest Control Technician</w:t>
      </w:r>
      <w:r w:rsidR="007D00B3">
        <w:t> | </w:t>
      </w:r>
      <w:r>
        <w:t>Terminix</w:t>
      </w:r>
      <w:r w:rsidR="007D00B3">
        <w:t> | </w:t>
      </w:r>
      <w:r>
        <w:t>2017</w:t>
      </w:r>
      <w:r w:rsidR="0077621B">
        <w:t xml:space="preserve"> - </w:t>
      </w:r>
      <w:r>
        <w:t>2018</w:t>
      </w:r>
    </w:p>
    <w:p w14:paraId="43528207" w14:textId="585EA060" w:rsidR="00394A6D" w:rsidRDefault="00A610D3">
      <w:pPr>
        <w:pStyle w:val="ListBullet"/>
      </w:pPr>
      <w:r>
        <w:t xml:space="preserve">Maintain state certification for application of </w:t>
      </w:r>
      <w:r w:rsidR="00DC74BC">
        <w:t>commercial pesticide products within private residences as well as places of business</w:t>
      </w:r>
    </w:p>
    <w:p w14:paraId="4BC34636" w14:textId="3EE2A9C4" w:rsidR="00E94A99" w:rsidRDefault="00E94A99" w:rsidP="008A54B3">
      <w:pPr>
        <w:pStyle w:val="ListBullet"/>
      </w:pPr>
      <w:r>
        <w:t>Ability to sell new products and services, both to new and existing clients</w:t>
      </w:r>
      <w:r w:rsidR="000C6042">
        <w:t>, as well as collecting payment for services rendered.</w:t>
      </w:r>
    </w:p>
    <w:p w14:paraId="4F530EB3" w14:textId="77777777" w:rsidR="00394A6D" w:rsidRDefault="00A2466B">
      <w:pPr>
        <w:pStyle w:val="Heading2"/>
      </w:pPr>
      <w:r>
        <w:t>Health Service Technician</w:t>
      </w:r>
      <w:r w:rsidR="007D00B3">
        <w:t> | </w:t>
      </w:r>
      <w:r>
        <w:t>East Central Regional Hospital</w:t>
      </w:r>
      <w:r w:rsidR="007D00B3">
        <w:t> | </w:t>
      </w:r>
      <w:r>
        <w:t>2016</w:t>
      </w:r>
      <w:r w:rsidR="0077621B">
        <w:t xml:space="preserve"> - </w:t>
      </w:r>
      <w:r>
        <w:t>2017</w:t>
      </w:r>
    </w:p>
    <w:p w14:paraId="784C68B6" w14:textId="6817F830" w:rsidR="00871D7A" w:rsidRDefault="001733D3" w:rsidP="00871D7A">
      <w:pPr>
        <w:pStyle w:val="ListBullet"/>
        <w:numPr>
          <w:ilvl w:val="0"/>
          <w:numId w:val="35"/>
        </w:numPr>
      </w:pPr>
      <w:r>
        <w:t>Assist elderly developmentally disabled patients with basic daily activities.</w:t>
      </w:r>
    </w:p>
    <w:sdt>
      <w:sdtPr>
        <w:alias w:val="Education:"/>
        <w:tag w:val="Education:"/>
        <w:id w:val="1513793667"/>
        <w:placeholder>
          <w:docPart w:val="3564DA01F4434B3D9755576A29C93438"/>
        </w:placeholder>
        <w:temporary/>
        <w:showingPlcHdr/>
        <w15:appearance w15:val="hidden"/>
      </w:sdtPr>
      <w:sdtContent>
        <w:p w14:paraId="5E077C9A" w14:textId="77777777" w:rsidR="00871D7A" w:rsidRDefault="00871D7A" w:rsidP="00871D7A">
          <w:pPr>
            <w:pStyle w:val="Heading1"/>
          </w:pPr>
          <w:r>
            <w:t>Education</w:t>
          </w:r>
        </w:p>
      </w:sdtContent>
    </w:sdt>
    <w:p w14:paraId="6043F656" w14:textId="77777777" w:rsidR="00871D7A" w:rsidRDefault="00871D7A" w:rsidP="00871D7A">
      <w:pPr>
        <w:pStyle w:val="Heading2"/>
      </w:pPr>
      <w:r>
        <w:t>Associates of Arts | February 2022 | Saint Leo University</w:t>
      </w:r>
    </w:p>
    <w:p w14:paraId="2A4E2BA4" w14:textId="77777777" w:rsidR="00871D7A" w:rsidRDefault="00871D7A" w:rsidP="00871D7A">
      <w:pPr>
        <w:pStyle w:val="ListBullet"/>
        <w:numPr>
          <w:ilvl w:val="0"/>
          <w:numId w:val="34"/>
        </w:numPr>
      </w:pPr>
      <w:sdt>
        <w:sdtPr>
          <w:alias w:val="Major:"/>
          <w:tag w:val="Major:"/>
          <w:id w:val="673618560"/>
          <w:placeholder>
            <w:docPart w:val="960D618FD85142AFBE7CE29850301B64"/>
          </w:placeholder>
          <w:temporary/>
          <w:showingPlcHdr/>
          <w15:appearance w15:val="hidden"/>
        </w:sdtPr>
        <w:sdtContent>
          <w:r>
            <w:t>Major</w:t>
          </w:r>
        </w:sdtContent>
      </w:sdt>
      <w:r>
        <w:t>: Cybersecurity</w:t>
      </w:r>
    </w:p>
    <w:p w14:paraId="13ED09B9" w14:textId="77777777" w:rsidR="00871D7A" w:rsidRDefault="00871D7A" w:rsidP="00871D7A">
      <w:pPr>
        <w:pStyle w:val="ListBullet"/>
      </w:pPr>
      <w:sdt>
        <w:sdtPr>
          <w:alias w:val="Related coursework:"/>
          <w:tag w:val="Related coursework:"/>
          <w:id w:val="879673472"/>
          <w:placeholder>
            <w:docPart w:val="25216D3EA6214FD69FA397D53B27CFDC"/>
          </w:placeholder>
          <w:temporary/>
          <w:showingPlcHdr/>
          <w15:appearance w15:val="hidden"/>
        </w:sdtPr>
        <w:sdtContent>
          <w:r>
            <w:t>Related coursework</w:t>
          </w:r>
        </w:sdtContent>
      </w:sdt>
      <w:r>
        <w:t>: Basic Computer Skills, Computer Systems, System Information, Principles of Networking, Fundamentals of Cybersecurity</w:t>
      </w:r>
    </w:p>
    <w:p w14:paraId="079ABB34" w14:textId="77777777" w:rsidR="00871D7A" w:rsidRDefault="00871D7A" w:rsidP="00871D7A">
      <w:pPr>
        <w:pStyle w:val="Heading2"/>
      </w:pPr>
      <w:r>
        <w:t>Bachelor of Science | November 2024 | University of Alabama At Birmingham</w:t>
      </w:r>
    </w:p>
    <w:p w14:paraId="560C67D2" w14:textId="77777777" w:rsidR="00871D7A" w:rsidRDefault="00871D7A" w:rsidP="00871D7A">
      <w:pPr>
        <w:pStyle w:val="ListBullet"/>
      </w:pPr>
      <w:sdt>
        <w:sdtPr>
          <w:alias w:val="Major:"/>
          <w:tag w:val="Major:"/>
          <w:id w:val="1020971286"/>
          <w:placeholder>
            <w:docPart w:val="1E6E63E8112E4DD286DAB737A8349475"/>
          </w:placeholder>
          <w:temporary/>
          <w:showingPlcHdr/>
          <w15:appearance w15:val="hidden"/>
        </w:sdtPr>
        <w:sdtContent>
          <w:r>
            <w:t>Major</w:t>
          </w:r>
        </w:sdtContent>
      </w:sdt>
      <w:r>
        <w:t>: Computer Information Systems</w:t>
      </w:r>
    </w:p>
    <w:p w14:paraId="34F7CA64" w14:textId="77777777" w:rsidR="00871D7A" w:rsidRDefault="00871D7A" w:rsidP="00871D7A">
      <w:pPr>
        <w:pStyle w:val="ListBullet"/>
        <w:numPr>
          <w:ilvl w:val="0"/>
          <w:numId w:val="32"/>
        </w:numPr>
      </w:pPr>
      <w:sdt>
        <w:sdtPr>
          <w:alias w:val="Minor:"/>
          <w:tag w:val="Minor:"/>
          <w:id w:val="838737137"/>
          <w:placeholder>
            <w:docPart w:val="3C5E5BFAE2B74096BA0F9AEE8623F5AD"/>
          </w:placeholder>
          <w:temporary/>
          <w:showingPlcHdr/>
          <w15:appearance w15:val="hidden"/>
        </w:sdtPr>
        <w:sdtContent>
          <w:r>
            <w:t>Minor</w:t>
          </w:r>
        </w:sdtContent>
      </w:sdt>
      <w:r>
        <w:t>: Computer Programming</w:t>
      </w:r>
    </w:p>
    <w:p w14:paraId="211C35C6" w14:textId="77777777" w:rsidR="00871D7A" w:rsidRDefault="00871D7A" w:rsidP="00871D7A">
      <w:pPr>
        <w:pStyle w:val="Heading2"/>
      </w:pPr>
      <w:r>
        <w:t>Certifications</w:t>
      </w:r>
    </w:p>
    <w:p w14:paraId="52479F6E" w14:textId="77777777" w:rsidR="00871D7A" w:rsidRDefault="00871D7A" w:rsidP="00871D7A">
      <w:pPr>
        <w:pStyle w:val="ListBullet"/>
        <w:rPr>
          <w:rFonts w:eastAsiaTheme="minorEastAsia"/>
        </w:rPr>
      </w:pPr>
      <w:r w:rsidRPr="606C4307">
        <w:rPr>
          <w:rFonts w:eastAsiaTheme="minorEastAsia"/>
        </w:rPr>
        <w:t xml:space="preserve">CompTIA IT Fundamentals – </w:t>
      </w:r>
      <w:r w:rsidRPr="606C4307">
        <w:rPr>
          <w:rFonts w:eastAsiaTheme="minorEastAsia"/>
          <w:color w:val="303C47"/>
        </w:rPr>
        <w:t>C28XRG5F3CR41ZGB</w:t>
      </w:r>
    </w:p>
    <w:p w14:paraId="6615666E" w14:textId="0F4989D6" w:rsidR="00871D7A" w:rsidRPr="00871D7A" w:rsidRDefault="00871D7A" w:rsidP="00871D7A">
      <w:pPr>
        <w:pStyle w:val="ListBullet"/>
        <w:rPr>
          <w:rFonts w:eastAsiaTheme="minorEastAsia"/>
        </w:rPr>
      </w:pPr>
      <w:r w:rsidRPr="606C4307">
        <w:rPr>
          <w:rFonts w:eastAsiaTheme="minorEastAsia"/>
          <w:color w:val="303C47"/>
        </w:rPr>
        <w:t>CompTIA A+ - 3VNTSBNPTCR1QZW9</w:t>
      </w:r>
      <w:bookmarkStart w:id="0" w:name="_GoBack"/>
      <w:bookmarkEnd w:id="0"/>
    </w:p>
    <w:p w14:paraId="5CEE66AF" w14:textId="6BC071FF" w:rsidR="00745D5A" w:rsidRDefault="00745D5A" w:rsidP="00745D5A">
      <w:pPr>
        <w:pStyle w:val="Heading1"/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</w:pPr>
      <w:r>
        <w:t>References</w:t>
      </w:r>
    </w:p>
    <w:p w14:paraId="79B9C95F" w14:textId="7519E155" w:rsidR="00745D5A" w:rsidRDefault="00745D5A" w:rsidP="00745D5A">
      <w:pPr>
        <w:pStyle w:val="ListBullet"/>
        <w:numPr>
          <w:ilvl w:val="0"/>
          <w:numId w:val="0"/>
        </w:numPr>
      </w:pPr>
    </w:p>
    <w:p w14:paraId="7CE65D3B" w14:textId="20B1F57C" w:rsidR="00745D5A" w:rsidRPr="00745D5A" w:rsidRDefault="00745D5A" w:rsidP="00745D5A">
      <w:pPr>
        <w:pStyle w:val="ListBullet"/>
        <w:numPr>
          <w:ilvl w:val="0"/>
          <w:numId w:val="0"/>
        </w:numPr>
        <w:rPr>
          <w:color w:val="auto"/>
        </w:rPr>
      </w:pPr>
      <w:r w:rsidRPr="00745D5A">
        <w:rPr>
          <w:color w:val="auto"/>
        </w:rPr>
        <w:t>References available upon request.</w:t>
      </w:r>
    </w:p>
    <w:sectPr w:rsidR="00745D5A" w:rsidRPr="00745D5A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43142" w14:textId="77777777" w:rsidR="00872033" w:rsidRDefault="00872033">
      <w:pPr>
        <w:spacing w:after="0"/>
      </w:pPr>
      <w:r>
        <w:separator/>
      </w:r>
    </w:p>
  </w:endnote>
  <w:endnote w:type="continuationSeparator" w:id="0">
    <w:p w14:paraId="38ABCB58" w14:textId="77777777" w:rsidR="00872033" w:rsidRDefault="008720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2880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12EF6" w14:textId="77777777" w:rsidR="00872033" w:rsidRDefault="00872033">
      <w:pPr>
        <w:spacing w:after="0"/>
      </w:pPr>
      <w:r>
        <w:separator/>
      </w:r>
    </w:p>
  </w:footnote>
  <w:footnote w:type="continuationSeparator" w:id="0">
    <w:p w14:paraId="45AADDAA" w14:textId="77777777" w:rsidR="00872033" w:rsidRDefault="008720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247B8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C10768"/>
    <w:multiLevelType w:val="hybridMultilevel"/>
    <w:tmpl w:val="AC827352"/>
    <w:lvl w:ilvl="0" w:tplc="7312F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2C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E0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AEA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48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C6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68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66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C0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036FB2"/>
    <w:multiLevelType w:val="hybridMultilevel"/>
    <w:tmpl w:val="B6F2E99E"/>
    <w:lvl w:ilvl="0" w:tplc="EA160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49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0B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45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B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C2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AB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88C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E5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AD714E"/>
    <w:multiLevelType w:val="hybridMultilevel"/>
    <w:tmpl w:val="10B434B6"/>
    <w:lvl w:ilvl="0" w:tplc="90E07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7A5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EF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01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E6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A2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E7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8C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84F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E97C43"/>
    <w:multiLevelType w:val="hybridMultilevel"/>
    <w:tmpl w:val="F26847DE"/>
    <w:lvl w:ilvl="0" w:tplc="7FC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E8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4A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8F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88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9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85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62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8D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2D5DA6"/>
    <w:multiLevelType w:val="hybridMultilevel"/>
    <w:tmpl w:val="CF2A2A84"/>
    <w:lvl w:ilvl="0" w:tplc="7DBC2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C4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00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60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63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CF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4A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F8F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CD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FD0BC1"/>
    <w:multiLevelType w:val="hybridMultilevel"/>
    <w:tmpl w:val="15DAD0C0"/>
    <w:lvl w:ilvl="0" w:tplc="D76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4D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4AA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AA1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22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20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4E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8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6B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F0FD2"/>
    <w:multiLevelType w:val="hybridMultilevel"/>
    <w:tmpl w:val="2C46F7D4"/>
    <w:lvl w:ilvl="0" w:tplc="24505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6D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9EE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0F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CA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8E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8F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05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84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6D050A"/>
    <w:multiLevelType w:val="hybridMultilevel"/>
    <w:tmpl w:val="0F3CE862"/>
    <w:lvl w:ilvl="0" w:tplc="ADFC0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A5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AB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0D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C3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6A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AC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07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23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C37628"/>
    <w:multiLevelType w:val="hybridMultilevel"/>
    <w:tmpl w:val="568A7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3814144"/>
    <w:multiLevelType w:val="hybridMultilevel"/>
    <w:tmpl w:val="150CD5A2"/>
    <w:lvl w:ilvl="0" w:tplc="51627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A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A3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6C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8D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C7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A4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00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CF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D200C"/>
    <w:multiLevelType w:val="hybridMultilevel"/>
    <w:tmpl w:val="447A4A46"/>
    <w:lvl w:ilvl="0" w:tplc="E7427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69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328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C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A4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E0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C3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0E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C0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46B82"/>
    <w:multiLevelType w:val="hybridMultilevel"/>
    <w:tmpl w:val="62EEE1D2"/>
    <w:lvl w:ilvl="0" w:tplc="D7208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222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2E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EF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67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6A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AD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C8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A26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3" w15:restartNumberingAfterBreak="0">
    <w:nsid w:val="47542154"/>
    <w:multiLevelType w:val="hybridMultilevel"/>
    <w:tmpl w:val="92F8D842"/>
    <w:lvl w:ilvl="0" w:tplc="1C683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2B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8A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E1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E8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CF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6A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68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603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E648A"/>
    <w:multiLevelType w:val="hybridMultilevel"/>
    <w:tmpl w:val="9E4070E8"/>
    <w:lvl w:ilvl="0" w:tplc="DA8E1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C7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EC5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00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A0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A8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E9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0B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E2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061779"/>
    <w:multiLevelType w:val="hybridMultilevel"/>
    <w:tmpl w:val="49686E7C"/>
    <w:lvl w:ilvl="0" w:tplc="148CA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47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2A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42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0E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960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8A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CE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41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E0E69"/>
    <w:multiLevelType w:val="hybridMultilevel"/>
    <w:tmpl w:val="034CFAAE"/>
    <w:lvl w:ilvl="0" w:tplc="7C266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21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87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47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08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C8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AB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C2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6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16470"/>
    <w:multiLevelType w:val="hybridMultilevel"/>
    <w:tmpl w:val="D0D63D1A"/>
    <w:lvl w:ilvl="0" w:tplc="6978B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29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8D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C1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66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56B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60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8B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4B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27"/>
  </w:num>
  <w:num w:numId="5">
    <w:abstractNumId w:val="21"/>
  </w:num>
  <w:num w:numId="6">
    <w:abstractNumId w:val="11"/>
  </w:num>
  <w:num w:numId="7">
    <w:abstractNumId w:val="17"/>
  </w:num>
  <w:num w:numId="8">
    <w:abstractNumId w:val="24"/>
  </w:num>
  <w:num w:numId="9">
    <w:abstractNumId w:val="19"/>
  </w:num>
  <w:num w:numId="10">
    <w:abstractNumId w:val="26"/>
  </w:num>
  <w:num w:numId="11">
    <w:abstractNumId w:val="28"/>
  </w:num>
  <w:num w:numId="12">
    <w:abstractNumId w:val="23"/>
  </w:num>
  <w:num w:numId="13">
    <w:abstractNumId w:val="16"/>
  </w:num>
  <w:num w:numId="14">
    <w:abstractNumId w:val="15"/>
  </w:num>
  <w:num w:numId="15">
    <w:abstractNumId w:val="12"/>
  </w:num>
  <w:num w:numId="16">
    <w:abstractNumId w:val="10"/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2"/>
  </w:num>
  <w:num w:numId="31">
    <w:abstractNumId w:val="2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32">
    <w:abstractNumId w:val="2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33">
    <w:abstractNumId w:val="2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34">
    <w:abstractNumId w:val="2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35">
    <w:abstractNumId w:val="2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1E"/>
    <w:rsid w:val="000C6042"/>
    <w:rsid w:val="001733D3"/>
    <w:rsid w:val="001919A8"/>
    <w:rsid w:val="00223C0F"/>
    <w:rsid w:val="0025766F"/>
    <w:rsid w:val="002D7CD7"/>
    <w:rsid w:val="002F3DAD"/>
    <w:rsid w:val="00337196"/>
    <w:rsid w:val="00362342"/>
    <w:rsid w:val="00374627"/>
    <w:rsid w:val="00394A6D"/>
    <w:rsid w:val="003E5828"/>
    <w:rsid w:val="003F19B9"/>
    <w:rsid w:val="004476A1"/>
    <w:rsid w:val="005114E7"/>
    <w:rsid w:val="00546DFF"/>
    <w:rsid w:val="005E5E55"/>
    <w:rsid w:val="00616068"/>
    <w:rsid w:val="006B5DB3"/>
    <w:rsid w:val="006E401C"/>
    <w:rsid w:val="00733B37"/>
    <w:rsid w:val="00745D5A"/>
    <w:rsid w:val="0077621B"/>
    <w:rsid w:val="0079131E"/>
    <w:rsid w:val="007963CE"/>
    <w:rsid w:val="007B1E87"/>
    <w:rsid w:val="007C3738"/>
    <w:rsid w:val="007D00B3"/>
    <w:rsid w:val="007E31BB"/>
    <w:rsid w:val="00871D7A"/>
    <w:rsid w:val="00871F57"/>
    <w:rsid w:val="00872033"/>
    <w:rsid w:val="008916B6"/>
    <w:rsid w:val="008A54B3"/>
    <w:rsid w:val="008E10EB"/>
    <w:rsid w:val="009763C8"/>
    <w:rsid w:val="009902D8"/>
    <w:rsid w:val="009E4E29"/>
    <w:rsid w:val="00A2466B"/>
    <w:rsid w:val="00A610D3"/>
    <w:rsid w:val="00A67D58"/>
    <w:rsid w:val="00A8131A"/>
    <w:rsid w:val="00A82A61"/>
    <w:rsid w:val="00A86C1B"/>
    <w:rsid w:val="00B040F8"/>
    <w:rsid w:val="00B43EA1"/>
    <w:rsid w:val="00B44128"/>
    <w:rsid w:val="00B769EE"/>
    <w:rsid w:val="00C0639D"/>
    <w:rsid w:val="00C57E43"/>
    <w:rsid w:val="00C66841"/>
    <w:rsid w:val="00C72B59"/>
    <w:rsid w:val="00C83C00"/>
    <w:rsid w:val="00CC75DB"/>
    <w:rsid w:val="00CF6AC8"/>
    <w:rsid w:val="00D049EC"/>
    <w:rsid w:val="00D33143"/>
    <w:rsid w:val="00D56207"/>
    <w:rsid w:val="00D765AF"/>
    <w:rsid w:val="00DC74BC"/>
    <w:rsid w:val="00DD4208"/>
    <w:rsid w:val="00DF3245"/>
    <w:rsid w:val="00E051CB"/>
    <w:rsid w:val="00E72D90"/>
    <w:rsid w:val="00E94A99"/>
    <w:rsid w:val="00EA2B92"/>
    <w:rsid w:val="00EE4570"/>
    <w:rsid w:val="00EF73EC"/>
    <w:rsid w:val="00F16451"/>
    <w:rsid w:val="00F9652F"/>
    <w:rsid w:val="00FC0F4C"/>
    <w:rsid w:val="606C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CBC40"/>
  <w15:chartTrackingRefBased/>
  <w15:docId w15:val="{D5388B99-96BB-4C27-BF2E-56785C0B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30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2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2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2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2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2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2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2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2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2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h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5F7433FA114D139AEA96AB12B0D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BBF0E-B41F-4F2E-9F77-F58919FE9282}"/>
      </w:docPartPr>
      <w:docPartBody>
        <w:p w:rsidR="00CD19F6" w:rsidRDefault="00841327">
          <w:pPr>
            <w:pStyle w:val="A95F7433FA114D139AEA96AB12B0DE66"/>
          </w:pPr>
          <w:r>
            <w:t>Your Name</w:t>
          </w:r>
        </w:p>
      </w:docPartBody>
    </w:docPart>
    <w:docPart>
      <w:docPartPr>
        <w:name w:val="25BF3801FD9449AD830180ED04A31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C55D6-FBFC-48B8-9BDE-44675B0B3FBE}"/>
      </w:docPartPr>
      <w:docPartBody>
        <w:p w:rsidR="00CD19F6" w:rsidRDefault="00841327">
          <w:pPr>
            <w:pStyle w:val="25BF3801FD9449AD830180ED04A311CD"/>
          </w:pPr>
          <w:r>
            <w:t>Experience</w:t>
          </w:r>
        </w:p>
      </w:docPartBody>
    </w:docPart>
    <w:docPart>
      <w:docPartPr>
        <w:name w:val="3564DA01F4434B3D9755576A29C9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DF014-DB7E-4C47-B445-5D92F4B85280}"/>
      </w:docPartPr>
      <w:docPartBody>
        <w:p w:rsidR="00000000" w:rsidRDefault="00D0427F" w:rsidP="00D0427F">
          <w:pPr>
            <w:pStyle w:val="3564DA01F4434B3D9755576A29C93438"/>
          </w:pPr>
          <w:r>
            <w:t>Education</w:t>
          </w:r>
        </w:p>
      </w:docPartBody>
    </w:docPart>
    <w:docPart>
      <w:docPartPr>
        <w:name w:val="960D618FD85142AFBE7CE29850301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AFA0C-0A4E-4BA4-AD2D-A299F5FF70D1}"/>
      </w:docPartPr>
      <w:docPartBody>
        <w:p w:rsidR="00000000" w:rsidRDefault="00D0427F" w:rsidP="00D0427F">
          <w:pPr>
            <w:pStyle w:val="960D618FD85142AFBE7CE29850301B64"/>
          </w:pPr>
          <w:r>
            <w:t>Major</w:t>
          </w:r>
        </w:p>
      </w:docPartBody>
    </w:docPart>
    <w:docPart>
      <w:docPartPr>
        <w:name w:val="25216D3EA6214FD69FA397D53B27C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A674D-47A5-47D5-8DC8-06159867E14D}"/>
      </w:docPartPr>
      <w:docPartBody>
        <w:p w:rsidR="00000000" w:rsidRDefault="00D0427F" w:rsidP="00D0427F">
          <w:pPr>
            <w:pStyle w:val="25216D3EA6214FD69FA397D53B27CFDC"/>
          </w:pPr>
          <w:r>
            <w:t>Related coursework</w:t>
          </w:r>
        </w:p>
      </w:docPartBody>
    </w:docPart>
    <w:docPart>
      <w:docPartPr>
        <w:name w:val="1E6E63E8112E4DD286DAB737A8349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A396-7DE9-4A54-B6CB-E43C7299F9FE}"/>
      </w:docPartPr>
      <w:docPartBody>
        <w:p w:rsidR="00000000" w:rsidRDefault="00D0427F" w:rsidP="00D0427F">
          <w:pPr>
            <w:pStyle w:val="1E6E63E8112E4DD286DAB737A8349475"/>
          </w:pPr>
          <w:r>
            <w:t>Major</w:t>
          </w:r>
        </w:p>
      </w:docPartBody>
    </w:docPart>
    <w:docPart>
      <w:docPartPr>
        <w:name w:val="3C5E5BFAE2B74096BA0F9AEE8623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FF624-804F-49D8-A0C2-24484C1A683B}"/>
      </w:docPartPr>
      <w:docPartBody>
        <w:p w:rsidR="00000000" w:rsidRDefault="00D0427F" w:rsidP="00D0427F">
          <w:pPr>
            <w:pStyle w:val="3C5E5BFAE2B74096BA0F9AEE8623F5AD"/>
          </w:pPr>
          <w:r>
            <w:t>Minor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27"/>
    <w:rsid w:val="00665488"/>
    <w:rsid w:val="00714D85"/>
    <w:rsid w:val="00841327"/>
    <w:rsid w:val="008F53F0"/>
    <w:rsid w:val="00A41AC3"/>
    <w:rsid w:val="00B72F9E"/>
    <w:rsid w:val="00C360A9"/>
    <w:rsid w:val="00CD19F6"/>
    <w:rsid w:val="00D0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5F7433FA114D139AEA96AB12B0DE66">
    <w:name w:val="A95F7433FA114D139AEA96AB12B0DE66"/>
  </w:style>
  <w:style w:type="paragraph" w:customStyle="1" w:styleId="51D7AE171F1040189B8768C41FD7E879">
    <w:name w:val="51D7AE171F1040189B8768C41FD7E879"/>
  </w:style>
  <w:style w:type="paragraph" w:customStyle="1" w:styleId="7D408B12426E4FB7A20C654928D8AB0B">
    <w:name w:val="7D408B12426E4FB7A20C654928D8AB0B"/>
  </w:style>
  <w:style w:type="paragraph" w:customStyle="1" w:styleId="3E0E4F4AAC7141AD9477D81A15937FD1">
    <w:name w:val="3E0E4F4AAC7141AD9477D81A15937FD1"/>
  </w:style>
  <w:style w:type="paragraph" w:customStyle="1" w:styleId="E55076EFE974435AA7012482E244BC53">
    <w:name w:val="E55076EFE974435AA7012482E244BC53"/>
  </w:style>
  <w:style w:type="paragraph" w:customStyle="1" w:styleId="5FFA3C0C018645169004EF6CB162A79C">
    <w:name w:val="5FFA3C0C018645169004EF6CB162A79C"/>
  </w:style>
  <w:style w:type="paragraph" w:customStyle="1" w:styleId="973DCEBCC1674383A49C7315F6DAF93E">
    <w:name w:val="973DCEBCC1674383A49C7315F6DAF93E"/>
  </w:style>
  <w:style w:type="paragraph" w:customStyle="1" w:styleId="E42E05EBDD024E90B76559AE37FB74A7">
    <w:name w:val="E42E05EBDD024E90B76559AE37FB74A7"/>
  </w:style>
  <w:style w:type="paragraph" w:customStyle="1" w:styleId="D72F8BE1AF344BDDA32D339BE5414943">
    <w:name w:val="D72F8BE1AF344BDDA32D339BE5414943"/>
  </w:style>
  <w:style w:type="paragraph" w:customStyle="1" w:styleId="25BF3801FD9449AD830180ED04A311CD">
    <w:name w:val="25BF3801FD9449AD830180ED04A311CD"/>
  </w:style>
  <w:style w:type="paragraph" w:customStyle="1" w:styleId="0919972021D1411CABC526F261F778E2">
    <w:name w:val="0919972021D1411CABC526F261F778E2"/>
    <w:rsid w:val="00B72F9E"/>
  </w:style>
  <w:style w:type="paragraph" w:customStyle="1" w:styleId="3564DA01F4434B3D9755576A29C93438">
    <w:name w:val="3564DA01F4434B3D9755576A29C93438"/>
    <w:rsid w:val="00D0427F"/>
  </w:style>
  <w:style w:type="paragraph" w:customStyle="1" w:styleId="960D618FD85142AFBE7CE29850301B64">
    <w:name w:val="960D618FD85142AFBE7CE29850301B64"/>
    <w:rsid w:val="00D0427F"/>
  </w:style>
  <w:style w:type="paragraph" w:customStyle="1" w:styleId="25216D3EA6214FD69FA397D53B27CFDC">
    <w:name w:val="25216D3EA6214FD69FA397D53B27CFDC"/>
    <w:rsid w:val="00D0427F"/>
  </w:style>
  <w:style w:type="paragraph" w:customStyle="1" w:styleId="1E6E63E8112E4DD286DAB737A8349475">
    <w:name w:val="1E6E63E8112E4DD286DAB737A8349475"/>
    <w:rsid w:val="00D0427F"/>
  </w:style>
  <w:style w:type="paragraph" w:customStyle="1" w:styleId="3C5E5BFAE2B74096BA0F9AEE8623F5AD">
    <w:name w:val="3C5E5BFAE2B74096BA0F9AEE8623F5AD"/>
    <w:rsid w:val="00D042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86628-2650-4ED3-A225-2C6980499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17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Seth Croxton Resume Updated</dc:title>
  <dc:subject>Resume</dc:subject>
  <dc:creator>Seth Croxton</dc:creator>
  <cp:keywords>Resume</cp:keywords>
  <dc:description>Seth Andrew Croxton</dc:description>
  <cp:lastModifiedBy>Croxton, Seth</cp:lastModifiedBy>
  <cp:revision>40</cp:revision>
  <dcterms:created xsi:type="dcterms:W3CDTF">2018-05-31T02:22:00Z</dcterms:created>
  <dcterms:modified xsi:type="dcterms:W3CDTF">2021-12-06T14:04:00Z</dcterms:modified>
  <cp:category>Resume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