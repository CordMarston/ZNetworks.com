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10E2E" w14:textId="77777777" w:rsidR="00816216" w:rsidRPr="004A7762" w:rsidRDefault="00E331D0" w:rsidP="005965E6">
      <w:pPr>
        <w:pStyle w:val="Title"/>
        <w:rPr>
          <w:sz w:val="44"/>
          <w:szCs w:val="44"/>
        </w:rPr>
      </w:pPr>
      <w:r w:rsidRPr="004A7762">
        <w:rPr>
          <w:sz w:val="44"/>
          <w:szCs w:val="44"/>
        </w:rPr>
        <w:t>Kyle Cummings</w:t>
      </w:r>
      <w:r w:rsidRPr="004A7762">
        <w:rPr>
          <w:sz w:val="44"/>
          <w:szCs w:val="44"/>
        </w:rPr>
        <w:tab/>
      </w:r>
    </w:p>
    <w:p w14:paraId="65872016" w14:textId="7EAC6285" w:rsidR="00191E43" w:rsidRDefault="007824F6" w:rsidP="005965E6">
      <w:pPr>
        <w:spacing w:after="120"/>
      </w:pPr>
      <w:r>
        <w:t>C</w:t>
      </w:r>
      <w:r w:rsidR="007B29F5">
        <w:t>: (707)6967791</w:t>
      </w:r>
      <w:r w:rsidR="00141A4C">
        <w:t> |</w:t>
      </w:r>
      <w:r w:rsidR="004A7762">
        <w:t xml:space="preserve"> Hayward |</w:t>
      </w:r>
      <w:r w:rsidR="00E331D0">
        <w:t xml:space="preserve"> </w:t>
      </w:r>
      <w:hyperlink r:id="rId8" w:history="1">
        <w:r w:rsidR="00E331D0" w:rsidRPr="00E0490C">
          <w:rPr>
            <w:rStyle w:val="Hyperlink"/>
          </w:rPr>
          <w:t>Kyle-at-rts@comcast.net</w:t>
        </w:r>
      </w:hyperlink>
      <w:r w:rsidR="004D5F2E">
        <w:t xml:space="preserve"> | </w:t>
      </w:r>
      <w:hyperlink r:id="rId9" w:history="1">
        <w:r w:rsidR="00191E43" w:rsidRPr="00E2429F">
          <w:rPr>
            <w:rStyle w:val="Hyperlink"/>
          </w:rPr>
          <w:t>www.linkedin.com/in/kcummings3</w:t>
        </w:r>
      </w:hyperlink>
    </w:p>
    <w:p w14:paraId="60ECFBF5" w14:textId="77777777" w:rsidR="006270A9" w:rsidRPr="004A7762" w:rsidRDefault="0015035A" w:rsidP="007B29F5">
      <w:pPr>
        <w:pStyle w:val="Heading1"/>
        <w:spacing w:after="0"/>
        <w:rPr>
          <w:sz w:val="22"/>
          <w:szCs w:val="22"/>
        </w:rPr>
      </w:pPr>
      <w:sdt>
        <w:sdtPr>
          <w:rPr>
            <w:sz w:val="22"/>
            <w:szCs w:val="22"/>
          </w:rPr>
          <w:alias w:val="Objective:"/>
          <w:tag w:val="Objective:"/>
          <w:id w:val="-731932020"/>
          <w:placeholder>
            <w:docPart w:val="28D6AD146E00413C9138AA509060D767"/>
          </w:placeholder>
          <w:temporary/>
          <w:showingPlcHdr/>
          <w15:appearance w15:val="hidden"/>
        </w:sdtPr>
        <w:sdtEndPr/>
        <w:sdtContent>
          <w:r w:rsidR="009D5933" w:rsidRPr="004A7762">
            <w:rPr>
              <w:sz w:val="22"/>
              <w:szCs w:val="22"/>
            </w:rPr>
            <w:t>Objective</w:t>
          </w:r>
        </w:sdtContent>
      </w:sdt>
    </w:p>
    <w:p w14:paraId="7E8ABE0B" w14:textId="3F555EB2" w:rsidR="006270A9" w:rsidRPr="004A7762" w:rsidRDefault="00F0194A" w:rsidP="007B29F5">
      <w:pPr>
        <w:spacing w:after="0"/>
      </w:pPr>
      <w:r w:rsidRPr="004A7762">
        <w:t>C</w:t>
      </w:r>
      <w:r w:rsidR="007F4288" w:rsidRPr="004A7762">
        <w:t xml:space="preserve">ollege graduate with </w:t>
      </w:r>
      <w:r w:rsidRPr="004A7762">
        <w:t xml:space="preserve">more than </w:t>
      </w:r>
      <w:r w:rsidR="007B29F5" w:rsidRPr="004A7762">
        <w:t>7</w:t>
      </w:r>
      <w:r w:rsidR="00191E43" w:rsidRPr="004A7762">
        <w:t xml:space="preserve"> years</w:t>
      </w:r>
      <w:r w:rsidRPr="004A7762">
        <w:t xml:space="preserve"> of</w:t>
      </w:r>
      <w:r w:rsidR="008F3138" w:rsidRPr="004A7762">
        <w:t xml:space="preserve"> proven </w:t>
      </w:r>
      <w:r w:rsidR="00155DCB" w:rsidRPr="004A7762">
        <w:t>customer service experience in</w:t>
      </w:r>
      <w:r w:rsidRPr="004A7762">
        <w:t xml:space="preserve"> </w:t>
      </w:r>
      <w:r w:rsidR="006451BD" w:rsidRPr="004A7762">
        <w:t>the fields of retail</w:t>
      </w:r>
      <w:r w:rsidR="00442FBF" w:rsidRPr="004A7762">
        <w:t xml:space="preserve"> and security as well as experience and a background in electronics/computers</w:t>
      </w:r>
    </w:p>
    <w:sdt>
      <w:sdtPr>
        <w:rPr>
          <w:sz w:val="22"/>
          <w:szCs w:val="22"/>
        </w:rPr>
        <w:alias w:val="Education:"/>
        <w:tag w:val="Education:"/>
        <w:id w:val="807127995"/>
        <w:placeholder>
          <w:docPart w:val="3C4FC81D47704D5EB7CD44C17D4EE518"/>
        </w:placeholder>
        <w:temporary/>
        <w:showingPlcHdr/>
        <w15:appearance w15:val="hidden"/>
      </w:sdtPr>
      <w:sdtEndPr/>
      <w:sdtContent>
        <w:p w14:paraId="2BA9963F" w14:textId="77777777" w:rsidR="006270A9" w:rsidRPr="004A7762" w:rsidRDefault="009D5933" w:rsidP="007B29F5">
          <w:pPr>
            <w:pStyle w:val="Heading1"/>
            <w:spacing w:after="0"/>
            <w:rPr>
              <w:sz w:val="22"/>
              <w:szCs w:val="22"/>
            </w:rPr>
          </w:pPr>
          <w:r w:rsidRPr="004A7762">
            <w:rPr>
              <w:sz w:val="22"/>
              <w:szCs w:val="22"/>
            </w:rPr>
            <w:t>Education</w:t>
          </w:r>
        </w:p>
      </w:sdtContent>
    </w:sdt>
    <w:p w14:paraId="23F5B83E" w14:textId="77777777" w:rsidR="006270A9" w:rsidRPr="004A7762" w:rsidRDefault="00E331D0" w:rsidP="007B29F5">
      <w:pPr>
        <w:pStyle w:val="Heading2"/>
        <w:spacing w:after="0"/>
        <w:rPr>
          <w:sz w:val="22"/>
          <w:szCs w:val="22"/>
        </w:rPr>
      </w:pPr>
      <w:r w:rsidRPr="004A7762">
        <w:rPr>
          <w:sz w:val="22"/>
          <w:szCs w:val="22"/>
        </w:rPr>
        <w:t>Bachelor of science</w:t>
      </w:r>
      <w:r w:rsidR="009D5933" w:rsidRPr="004A7762">
        <w:rPr>
          <w:sz w:val="22"/>
          <w:szCs w:val="22"/>
        </w:rPr>
        <w:t> | </w:t>
      </w:r>
      <w:r w:rsidRPr="004A7762">
        <w:rPr>
          <w:sz w:val="22"/>
          <w:szCs w:val="22"/>
        </w:rPr>
        <w:t>2018</w:t>
      </w:r>
      <w:r w:rsidR="009D5933" w:rsidRPr="004A7762">
        <w:rPr>
          <w:sz w:val="22"/>
          <w:szCs w:val="22"/>
        </w:rPr>
        <w:t> | </w:t>
      </w:r>
      <w:r w:rsidRPr="004A7762">
        <w:rPr>
          <w:sz w:val="22"/>
          <w:szCs w:val="22"/>
        </w:rPr>
        <w:t>California State Univeristy – EasT Bay</w:t>
      </w:r>
      <w:r w:rsidRPr="004A7762">
        <w:rPr>
          <w:sz w:val="22"/>
          <w:szCs w:val="22"/>
        </w:rPr>
        <w:tab/>
      </w:r>
      <w:r w:rsidRPr="004A7762">
        <w:rPr>
          <w:sz w:val="22"/>
          <w:szCs w:val="22"/>
        </w:rPr>
        <w:tab/>
      </w:r>
    </w:p>
    <w:p w14:paraId="24A9F5B2" w14:textId="577358BB" w:rsidR="006270A9" w:rsidRPr="004A7762" w:rsidRDefault="009D5933" w:rsidP="007B29F5">
      <w:pPr>
        <w:pStyle w:val="ListBullet"/>
        <w:spacing w:after="0" w:line="240" w:lineRule="auto"/>
      </w:pPr>
      <w:r w:rsidRPr="004A7762">
        <w:t xml:space="preserve">Major: </w:t>
      </w:r>
      <w:r w:rsidR="00E331D0" w:rsidRPr="004A7762">
        <w:t>Criminal Justice</w:t>
      </w:r>
      <w:r w:rsidR="003F1980" w:rsidRPr="004A7762">
        <w:t xml:space="preserve"> with </w:t>
      </w:r>
      <w:r w:rsidR="00350839" w:rsidRPr="004A7762">
        <w:t>emphasis</w:t>
      </w:r>
      <w:r w:rsidR="003F1980" w:rsidRPr="004A7762">
        <w:t xml:space="preserve"> on Justice and Enforcement</w:t>
      </w:r>
    </w:p>
    <w:p w14:paraId="274378F8" w14:textId="77777777" w:rsidR="006270A9" w:rsidRPr="004A7762" w:rsidRDefault="00E331D0" w:rsidP="007B29F5">
      <w:pPr>
        <w:pStyle w:val="Heading2"/>
        <w:spacing w:after="0"/>
        <w:rPr>
          <w:sz w:val="22"/>
          <w:szCs w:val="22"/>
        </w:rPr>
      </w:pPr>
      <w:r w:rsidRPr="004A7762">
        <w:rPr>
          <w:sz w:val="22"/>
          <w:szCs w:val="22"/>
        </w:rPr>
        <w:t>Associate of arts</w:t>
      </w:r>
      <w:r w:rsidR="009D5933" w:rsidRPr="004A7762">
        <w:rPr>
          <w:sz w:val="22"/>
          <w:szCs w:val="22"/>
        </w:rPr>
        <w:t> | </w:t>
      </w:r>
      <w:r w:rsidRPr="004A7762">
        <w:rPr>
          <w:sz w:val="22"/>
          <w:szCs w:val="22"/>
        </w:rPr>
        <w:t>2011</w:t>
      </w:r>
      <w:r w:rsidR="009D5933" w:rsidRPr="004A7762">
        <w:rPr>
          <w:sz w:val="22"/>
          <w:szCs w:val="22"/>
        </w:rPr>
        <w:t> | </w:t>
      </w:r>
      <w:r w:rsidRPr="004A7762">
        <w:rPr>
          <w:sz w:val="22"/>
          <w:szCs w:val="22"/>
        </w:rPr>
        <w:t>Santa Rosa Junior College</w:t>
      </w:r>
    </w:p>
    <w:p w14:paraId="62848A9F" w14:textId="77777777" w:rsidR="00E331D0" w:rsidRPr="004A7762" w:rsidRDefault="009D5933" w:rsidP="007B29F5">
      <w:pPr>
        <w:pStyle w:val="ListBullet"/>
        <w:spacing w:after="0" w:line="240" w:lineRule="auto"/>
      </w:pPr>
      <w:r w:rsidRPr="004A7762">
        <w:t xml:space="preserve">Major: </w:t>
      </w:r>
      <w:r w:rsidR="00E331D0" w:rsidRPr="004A7762">
        <w:t>Anthropology</w:t>
      </w:r>
    </w:p>
    <w:sdt>
      <w:sdtPr>
        <w:rPr>
          <w:sz w:val="22"/>
          <w:szCs w:val="22"/>
        </w:rPr>
        <w:alias w:val="Experience:"/>
        <w:tag w:val="Experience:"/>
        <w:id w:val="171684534"/>
        <w:placeholder>
          <w:docPart w:val="E8F606F2F9A347A78C817D7F96506A3C"/>
        </w:placeholder>
        <w:temporary/>
        <w:showingPlcHdr/>
        <w15:appearance w15:val="hidden"/>
      </w:sdtPr>
      <w:sdtEndPr/>
      <w:sdtContent>
        <w:p w14:paraId="11C6EF60" w14:textId="77777777" w:rsidR="00E331D0" w:rsidRPr="004A7762" w:rsidRDefault="00E331D0" w:rsidP="007B29F5">
          <w:pPr>
            <w:pStyle w:val="Heading1"/>
            <w:spacing w:after="0"/>
            <w:rPr>
              <w:sz w:val="22"/>
              <w:szCs w:val="22"/>
            </w:rPr>
          </w:pPr>
          <w:r w:rsidRPr="004A7762">
            <w:rPr>
              <w:sz w:val="22"/>
              <w:szCs w:val="22"/>
            </w:rPr>
            <w:t>Experience</w:t>
          </w:r>
        </w:p>
      </w:sdtContent>
    </w:sdt>
    <w:p w14:paraId="4AFB6DAB" w14:textId="6BDAE97F" w:rsidR="00031CA7" w:rsidRPr="004A7762" w:rsidRDefault="00031CA7" w:rsidP="007B29F5">
      <w:pPr>
        <w:spacing w:after="0"/>
        <w:rPr>
          <w:b/>
        </w:rPr>
      </w:pPr>
      <w:r w:rsidRPr="004A7762">
        <w:rPr>
          <w:b/>
        </w:rPr>
        <w:t>TAP PLASTIC INC</w:t>
      </w:r>
      <w:r w:rsidR="00A407A3" w:rsidRPr="004A7762">
        <w:rPr>
          <w:b/>
        </w:rPr>
        <w:t xml:space="preserve"> | 2020-PRESENT</w:t>
      </w:r>
    </w:p>
    <w:p w14:paraId="3B9F8DB7" w14:textId="020D8B64" w:rsidR="00031CA7" w:rsidRPr="004A7762" w:rsidRDefault="00031CA7" w:rsidP="007B29F5">
      <w:pPr>
        <w:spacing w:after="0"/>
        <w:rPr>
          <w:b/>
        </w:rPr>
      </w:pPr>
      <w:r w:rsidRPr="004A7762">
        <w:rPr>
          <w:b/>
        </w:rPr>
        <w:t>Sales/Fabricator</w:t>
      </w:r>
    </w:p>
    <w:p w14:paraId="11D0DAC4" w14:textId="21B2CD13" w:rsidR="00A407A3" w:rsidRPr="004A7762" w:rsidRDefault="00A407A3" w:rsidP="00A407A3">
      <w:pPr>
        <w:pStyle w:val="ListBullet"/>
        <w:spacing w:after="0" w:line="240" w:lineRule="auto"/>
      </w:pPr>
      <w:r w:rsidRPr="004A7762">
        <w:t xml:space="preserve">Working with clients </w:t>
      </w:r>
      <w:r w:rsidR="001E46B0" w:rsidRPr="004A7762">
        <w:t>to design plastic-based solutions while promoting retail sales and services</w:t>
      </w:r>
    </w:p>
    <w:p w14:paraId="139BB3F2" w14:textId="33FF28E4" w:rsidR="001E46B0" w:rsidRPr="004A7762" w:rsidRDefault="00A12C45" w:rsidP="00A407A3">
      <w:pPr>
        <w:pStyle w:val="ListBullet"/>
        <w:spacing w:after="0" w:line="240" w:lineRule="auto"/>
      </w:pPr>
      <w:r w:rsidRPr="004A7762">
        <w:t>Back of house fabrication</w:t>
      </w:r>
    </w:p>
    <w:p w14:paraId="37EAFCAF" w14:textId="14AB133B" w:rsidR="00F0194A" w:rsidRPr="004A7762" w:rsidRDefault="00F0194A" w:rsidP="007B29F5">
      <w:pPr>
        <w:spacing w:after="0"/>
        <w:rPr>
          <w:b/>
        </w:rPr>
      </w:pPr>
      <w:r w:rsidRPr="004A7762">
        <w:rPr>
          <w:b/>
        </w:rPr>
        <w:t>GRATON RESORT &amp; CASINO</w:t>
      </w:r>
      <w:r w:rsidR="00A407A3" w:rsidRPr="004A7762">
        <w:rPr>
          <w:b/>
        </w:rPr>
        <w:t xml:space="preserve"> | 2018-2020</w:t>
      </w:r>
    </w:p>
    <w:p w14:paraId="749812A0" w14:textId="07E37917" w:rsidR="00B12466" w:rsidRPr="004A7762" w:rsidRDefault="00B12466" w:rsidP="00B12466">
      <w:pPr>
        <w:pStyle w:val="ListBullet"/>
        <w:numPr>
          <w:ilvl w:val="0"/>
          <w:numId w:val="0"/>
        </w:numPr>
        <w:spacing w:after="0" w:line="240" w:lineRule="auto"/>
        <w:rPr>
          <w:b/>
          <w:bCs/>
        </w:rPr>
      </w:pPr>
      <w:r w:rsidRPr="004A7762">
        <w:rPr>
          <w:b/>
          <w:bCs/>
        </w:rPr>
        <w:t xml:space="preserve">Slot Utility Technician </w:t>
      </w:r>
      <w:r w:rsidR="00792C74" w:rsidRPr="004A7762">
        <w:rPr>
          <w:b/>
          <w:bCs/>
        </w:rPr>
        <w:t>| 2019-</w:t>
      </w:r>
      <w:r w:rsidR="00A407A3" w:rsidRPr="004A7762">
        <w:rPr>
          <w:b/>
          <w:bCs/>
        </w:rPr>
        <w:t>2020</w:t>
      </w:r>
      <w:r w:rsidR="00792C74" w:rsidRPr="004A7762">
        <w:rPr>
          <w:b/>
          <w:bCs/>
        </w:rPr>
        <w:tab/>
      </w:r>
    </w:p>
    <w:p w14:paraId="090F7AF7" w14:textId="0AF553B0" w:rsidR="00B12466" w:rsidRPr="004A7762" w:rsidRDefault="00B12466" w:rsidP="00B12466">
      <w:pPr>
        <w:pStyle w:val="ListBullet"/>
        <w:spacing w:after="0" w:line="240" w:lineRule="auto"/>
      </w:pPr>
      <w:r w:rsidRPr="004A7762">
        <w:t xml:space="preserve">Responsible for maintaining, </w:t>
      </w:r>
      <w:proofErr w:type="gramStart"/>
      <w:r w:rsidRPr="004A7762">
        <w:t>troubleshooting</w:t>
      </w:r>
      <w:proofErr w:type="gramEnd"/>
      <w:r w:rsidRPr="004A7762">
        <w:t xml:space="preserve"> and repairing over 3000 </w:t>
      </w:r>
      <w:r w:rsidR="00620E4A" w:rsidRPr="004A7762">
        <w:t>Electronic Gaming Machines</w:t>
      </w:r>
    </w:p>
    <w:p w14:paraId="31ED0C81" w14:textId="77777777" w:rsidR="00B12466" w:rsidRPr="004A7762" w:rsidRDefault="00B12466" w:rsidP="00B12466">
      <w:pPr>
        <w:pStyle w:val="ListBullet"/>
        <w:spacing w:after="0" w:line="240" w:lineRule="auto"/>
      </w:pPr>
      <w:r w:rsidRPr="004A7762">
        <w:t>Safely and effectively operate hand tools, shop equipment, electronic test equipment</w:t>
      </w:r>
    </w:p>
    <w:p w14:paraId="6714A446" w14:textId="297FFE97" w:rsidR="00226019" w:rsidRPr="004A7762" w:rsidRDefault="00226019" w:rsidP="007B29F5">
      <w:pPr>
        <w:spacing w:after="0"/>
        <w:rPr>
          <w:b/>
        </w:rPr>
      </w:pPr>
      <w:r w:rsidRPr="004A7762">
        <w:rPr>
          <w:b/>
        </w:rPr>
        <w:t>Security Officer</w:t>
      </w:r>
      <w:r w:rsidR="00792C74" w:rsidRPr="004A7762">
        <w:rPr>
          <w:b/>
        </w:rPr>
        <w:t xml:space="preserve"> | 2018-2019</w:t>
      </w:r>
    </w:p>
    <w:p w14:paraId="25565DDB" w14:textId="3CB8D4B7" w:rsidR="00F0194A" w:rsidRPr="004A7762" w:rsidRDefault="005965E6" w:rsidP="007B29F5">
      <w:pPr>
        <w:pStyle w:val="ListBullet"/>
        <w:spacing w:after="0" w:line="240" w:lineRule="auto"/>
      </w:pPr>
      <w:r w:rsidRPr="004A7762">
        <w:t>Providing concierge level of customer service in a 24-hour, high traffic, operation</w:t>
      </w:r>
    </w:p>
    <w:p w14:paraId="19C53425" w14:textId="5D1BFC72" w:rsidR="005965E6" w:rsidRPr="004A7762" w:rsidRDefault="005965E6" w:rsidP="007B29F5">
      <w:pPr>
        <w:pStyle w:val="ListBullet"/>
        <w:spacing w:after="0" w:line="240" w:lineRule="auto"/>
      </w:pPr>
      <w:r w:rsidRPr="004A7762">
        <w:t>Utilizing working legal knowledge along with excellent verbal and written communication</w:t>
      </w:r>
    </w:p>
    <w:p w14:paraId="6EDF4E2D" w14:textId="0FB8B661" w:rsidR="00F45BA4" w:rsidRPr="004A7762" w:rsidRDefault="00E331D0" w:rsidP="007B29F5">
      <w:pPr>
        <w:pStyle w:val="Heading2"/>
        <w:spacing w:after="0"/>
        <w:rPr>
          <w:sz w:val="22"/>
          <w:szCs w:val="22"/>
        </w:rPr>
      </w:pPr>
      <w:r w:rsidRPr="004A7762">
        <w:rPr>
          <w:sz w:val="22"/>
          <w:szCs w:val="22"/>
        </w:rPr>
        <w:t>Target</w:t>
      </w:r>
      <w:r w:rsidR="00290F6A" w:rsidRPr="004A7762">
        <w:rPr>
          <w:sz w:val="22"/>
          <w:szCs w:val="22"/>
        </w:rPr>
        <w:t xml:space="preserve"> CORP</w:t>
      </w:r>
      <w:r w:rsidRPr="004A7762">
        <w:rPr>
          <w:sz w:val="22"/>
          <w:szCs w:val="22"/>
        </w:rPr>
        <w:t> | 2012-2018</w:t>
      </w:r>
    </w:p>
    <w:p w14:paraId="17D9E1C9" w14:textId="2A605D16" w:rsidR="00E331D0" w:rsidRPr="004A7762" w:rsidRDefault="00C4788D" w:rsidP="007B29F5">
      <w:pPr>
        <w:spacing w:after="0"/>
        <w:rPr>
          <w:rFonts w:asciiTheme="majorHAnsi" w:hAnsiTheme="majorHAnsi"/>
          <w:b/>
          <w:bCs/>
        </w:rPr>
      </w:pPr>
      <w:r w:rsidRPr="004A7762">
        <w:rPr>
          <w:b/>
          <w:bCs/>
        </w:rPr>
        <w:t>Specialized Retail Associate</w:t>
      </w:r>
      <w:r w:rsidR="00E331D0" w:rsidRPr="004A7762">
        <w:rPr>
          <w:b/>
          <w:bCs/>
        </w:rPr>
        <w:tab/>
      </w:r>
    </w:p>
    <w:p w14:paraId="1CB7A06E" w14:textId="6B2D77FA" w:rsidR="00E331D0" w:rsidRPr="004A7762" w:rsidRDefault="005965E6" w:rsidP="007B29F5">
      <w:pPr>
        <w:pStyle w:val="ListBullet"/>
        <w:spacing w:after="0" w:line="240" w:lineRule="auto"/>
      </w:pPr>
      <w:r w:rsidRPr="004A7762">
        <w:t>Electronics Sales Specialist. Tasked with promoting sales of consumer electronics, providing product knowledge, and handling of transactions. With a secondary role of providing general customer service.</w:t>
      </w:r>
    </w:p>
    <w:sdt>
      <w:sdtPr>
        <w:rPr>
          <w:sz w:val="22"/>
          <w:szCs w:val="22"/>
        </w:rPr>
        <w:alias w:val="Skills &amp; Abilities:"/>
        <w:tag w:val="Skills &amp; Abilities:"/>
        <w:id w:val="458624136"/>
        <w:placeholder>
          <w:docPart w:val="B54B12FCD6D64A899BF6BF1681068ACD"/>
        </w:placeholder>
        <w:temporary/>
        <w:showingPlcHdr/>
        <w15:appearance w15:val="hidden"/>
      </w:sdtPr>
      <w:sdtEndPr/>
      <w:sdtContent>
        <w:p w14:paraId="70EA0EE7" w14:textId="77777777" w:rsidR="006270A9" w:rsidRPr="004A7762" w:rsidRDefault="009D5933" w:rsidP="007B29F5">
          <w:pPr>
            <w:pStyle w:val="Heading1"/>
            <w:spacing w:after="0"/>
            <w:rPr>
              <w:sz w:val="22"/>
              <w:szCs w:val="22"/>
            </w:rPr>
          </w:pPr>
          <w:r w:rsidRPr="004A7762">
            <w:rPr>
              <w:sz w:val="22"/>
              <w:szCs w:val="22"/>
            </w:rPr>
            <w:t>Skills &amp; Abilities</w:t>
          </w:r>
        </w:p>
      </w:sdtContent>
    </w:sdt>
    <w:p w14:paraId="07A6BE6E" w14:textId="2E3D3337" w:rsidR="006270A9" w:rsidRPr="004A7762" w:rsidRDefault="00D35BB8" w:rsidP="007B29F5">
      <w:pPr>
        <w:pStyle w:val="Heading2"/>
        <w:spacing w:after="0"/>
        <w:rPr>
          <w:sz w:val="22"/>
          <w:szCs w:val="22"/>
        </w:rPr>
      </w:pPr>
      <w:r w:rsidRPr="004A7762">
        <w:rPr>
          <w:sz w:val="22"/>
          <w:szCs w:val="22"/>
        </w:rPr>
        <w:t>Strong Under Pressure</w:t>
      </w:r>
    </w:p>
    <w:p w14:paraId="22E43657" w14:textId="54AAAB06" w:rsidR="006270A9" w:rsidRPr="004A7762" w:rsidRDefault="00D35BB8" w:rsidP="007B29F5">
      <w:pPr>
        <w:pStyle w:val="ListBullet"/>
        <w:spacing w:after="0"/>
      </w:pPr>
      <w:r w:rsidRPr="004A7762">
        <w:t>Able to remain calm and multi-task under stressful</w:t>
      </w:r>
      <w:r w:rsidR="004F7C1F" w:rsidRPr="004A7762">
        <w:t xml:space="preserve"> and physically demanding</w:t>
      </w:r>
      <w:r w:rsidRPr="004A7762">
        <w:t xml:space="preserve"> conditions</w:t>
      </w:r>
      <w:r w:rsidR="00F0194A" w:rsidRPr="004A7762">
        <w:t xml:space="preserve"> </w:t>
      </w:r>
    </w:p>
    <w:p w14:paraId="7F209AB0" w14:textId="76C58AB8" w:rsidR="00D35BB8" w:rsidRPr="004A7762" w:rsidRDefault="00D35BB8" w:rsidP="007B29F5">
      <w:pPr>
        <w:pStyle w:val="ListBullet"/>
        <w:spacing w:after="0"/>
      </w:pPr>
      <w:r w:rsidRPr="004A7762">
        <w:t xml:space="preserve">Quick to adapt to surprising </w:t>
      </w:r>
      <w:r w:rsidR="0074172E" w:rsidRPr="004A7762">
        <w:t>demands and challenges</w:t>
      </w:r>
    </w:p>
    <w:p w14:paraId="23AE1791" w14:textId="3A2930AE" w:rsidR="006270A9" w:rsidRPr="004A7762" w:rsidRDefault="00BA723E" w:rsidP="007B29F5">
      <w:pPr>
        <w:pStyle w:val="Heading2"/>
        <w:spacing w:after="0"/>
        <w:rPr>
          <w:sz w:val="22"/>
          <w:szCs w:val="22"/>
        </w:rPr>
      </w:pPr>
      <w:r w:rsidRPr="004A7762">
        <w:rPr>
          <w:sz w:val="22"/>
          <w:szCs w:val="22"/>
        </w:rPr>
        <w:t>Teamplayer</w:t>
      </w:r>
    </w:p>
    <w:p w14:paraId="4E295E7A" w14:textId="220D4B42" w:rsidR="00D022F9" w:rsidRPr="004A7762" w:rsidRDefault="00C53808" w:rsidP="007B29F5">
      <w:pPr>
        <w:pStyle w:val="ListBullet"/>
        <w:spacing w:after="0"/>
      </w:pPr>
      <w:r w:rsidRPr="004A7762">
        <w:t>Embraces teamwork to complete tasks, but also enjoys working independently</w:t>
      </w:r>
    </w:p>
    <w:p w14:paraId="29A9ADC1" w14:textId="5661FF76" w:rsidR="00371FB4" w:rsidRPr="004A7762" w:rsidRDefault="00155DCB" w:rsidP="007B29F5">
      <w:pPr>
        <w:pStyle w:val="ListBullet"/>
        <w:spacing w:after="0"/>
      </w:pPr>
      <w:r w:rsidRPr="004A7762">
        <w:t>Taking initiative</w:t>
      </w:r>
      <w:r w:rsidR="00191E43" w:rsidRPr="004A7762">
        <w:t xml:space="preserve"> and recognizing my role in situations as they unfold</w:t>
      </w:r>
    </w:p>
    <w:p w14:paraId="65728EF9" w14:textId="7C0D216C" w:rsidR="00061FFA" w:rsidRPr="004A7762" w:rsidRDefault="00061FFA" w:rsidP="007B29F5">
      <w:pPr>
        <w:pStyle w:val="Heading2"/>
        <w:spacing w:after="0"/>
        <w:rPr>
          <w:sz w:val="22"/>
          <w:szCs w:val="22"/>
        </w:rPr>
      </w:pPr>
      <w:r w:rsidRPr="004A7762">
        <w:rPr>
          <w:sz w:val="22"/>
          <w:szCs w:val="22"/>
        </w:rPr>
        <w:t>Communication</w:t>
      </w:r>
    </w:p>
    <w:p w14:paraId="04436506" w14:textId="383A1F02" w:rsidR="00061FFA" w:rsidRPr="004A7762" w:rsidRDefault="00191E43" w:rsidP="007B29F5">
      <w:pPr>
        <w:pStyle w:val="ListBullet"/>
        <w:spacing w:after="0"/>
      </w:pPr>
      <w:r w:rsidRPr="004A7762">
        <w:t>Academic and Professional</w:t>
      </w:r>
      <w:r w:rsidR="00371FB4" w:rsidRPr="004A7762">
        <w:t xml:space="preserve"> </w:t>
      </w:r>
      <w:r w:rsidRPr="004A7762">
        <w:t>R</w:t>
      </w:r>
      <w:r w:rsidR="00371FB4" w:rsidRPr="004A7762">
        <w:t xml:space="preserve">eport </w:t>
      </w:r>
      <w:r w:rsidRPr="004A7762">
        <w:t>W</w:t>
      </w:r>
      <w:r w:rsidR="00371FB4" w:rsidRPr="004A7762">
        <w:t>riting</w:t>
      </w:r>
    </w:p>
    <w:p w14:paraId="28C45556" w14:textId="530EE951" w:rsidR="00D35BB8" w:rsidRPr="004A7762" w:rsidRDefault="00D35BB8" w:rsidP="007B29F5">
      <w:pPr>
        <w:pStyle w:val="ListBullet"/>
        <w:spacing w:after="0"/>
      </w:pPr>
      <w:r w:rsidRPr="004A7762">
        <w:t xml:space="preserve">Professional </w:t>
      </w:r>
      <w:r w:rsidR="0074172E" w:rsidRPr="004A7762">
        <w:t>demeanor</w:t>
      </w:r>
      <w:r w:rsidR="00A84057" w:rsidRPr="004A7762">
        <w:t xml:space="preserve"> in person or on the phone</w:t>
      </w:r>
      <w:r w:rsidR="0074172E" w:rsidRPr="004A7762">
        <w:t>,</w:t>
      </w:r>
      <w:r w:rsidR="00A84057" w:rsidRPr="004A7762">
        <w:t xml:space="preserve"> </w:t>
      </w:r>
      <w:r w:rsidR="0074172E" w:rsidRPr="004A7762">
        <w:t>even</w:t>
      </w:r>
      <w:r w:rsidR="00A84057" w:rsidRPr="004A7762">
        <w:t xml:space="preserve"> in the face of difficult interactions</w:t>
      </w:r>
    </w:p>
    <w:p w14:paraId="367728F2" w14:textId="531925E4" w:rsidR="00D35BB8" w:rsidRPr="004A7762" w:rsidRDefault="00D35BB8" w:rsidP="007B29F5">
      <w:pPr>
        <w:pStyle w:val="Heading1"/>
        <w:spacing w:after="0"/>
        <w:rPr>
          <w:sz w:val="22"/>
          <w:szCs w:val="22"/>
        </w:rPr>
      </w:pPr>
      <w:r w:rsidRPr="004A7762">
        <w:rPr>
          <w:sz w:val="22"/>
          <w:szCs w:val="22"/>
        </w:rPr>
        <w:t>Certifications</w:t>
      </w:r>
    </w:p>
    <w:p w14:paraId="593D5807" w14:textId="6764C561" w:rsidR="00D35BB8" w:rsidRPr="004A7762" w:rsidRDefault="00D35BB8" w:rsidP="007B29F5">
      <w:pPr>
        <w:pStyle w:val="ListBullet"/>
        <w:spacing w:after="0"/>
      </w:pPr>
      <w:r w:rsidRPr="004A7762">
        <w:t>Microsoft Expert Zone certified in Windows OS and Office 365</w:t>
      </w:r>
      <w:r w:rsidR="0074172E" w:rsidRPr="004A7762">
        <w:t xml:space="preserve"> suite</w:t>
      </w:r>
    </w:p>
    <w:p w14:paraId="2166F610" w14:textId="32080577" w:rsidR="00D35BB8" w:rsidRPr="004A7762" w:rsidRDefault="00D35BB8" w:rsidP="007B29F5">
      <w:pPr>
        <w:pStyle w:val="ListBullet"/>
        <w:spacing w:after="0"/>
      </w:pPr>
      <w:r w:rsidRPr="004A7762">
        <w:t>Security Guard Card</w:t>
      </w:r>
    </w:p>
    <w:p w14:paraId="05FA7E69" w14:textId="360620B3" w:rsidR="00D35BB8" w:rsidRPr="004A7762" w:rsidRDefault="00D35BB8" w:rsidP="007B29F5">
      <w:pPr>
        <w:pStyle w:val="ListBullet"/>
        <w:spacing w:after="0"/>
      </w:pPr>
      <w:r w:rsidRPr="004A7762">
        <w:t>CPR/First Aid Certified</w:t>
      </w:r>
    </w:p>
    <w:p w14:paraId="009742C1" w14:textId="74AFC9A4" w:rsidR="00D35BB8" w:rsidRDefault="007824F6" w:rsidP="004A7762">
      <w:pPr>
        <w:pStyle w:val="ListBullet"/>
        <w:spacing w:after="0"/>
      </w:pPr>
      <w:r w:rsidRPr="004A7762">
        <w:t>Amateur Radio: Technician</w:t>
      </w:r>
    </w:p>
    <w:sectPr w:rsidR="00D35BB8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E2A60" w14:textId="77777777" w:rsidR="005C02AF" w:rsidRDefault="005C02AF">
      <w:pPr>
        <w:spacing w:after="0"/>
      </w:pPr>
      <w:r>
        <w:separator/>
      </w:r>
    </w:p>
  </w:endnote>
  <w:endnote w:type="continuationSeparator" w:id="0">
    <w:p w14:paraId="346987A9" w14:textId="77777777" w:rsidR="005C02AF" w:rsidRDefault="005C02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EC7C9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E10AA" w14:textId="77777777" w:rsidR="005C02AF" w:rsidRDefault="005C02AF">
      <w:pPr>
        <w:spacing w:after="0"/>
      </w:pPr>
      <w:r>
        <w:separator/>
      </w:r>
    </w:p>
  </w:footnote>
  <w:footnote w:type="continuationSeparator" w:id="0">
    <w:p w14:paraId="28E5A500" w14:textId="77777777" w:rsidR="005C02AF" w:rsidRDefault="005C02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D0"/>
    <w:rsid w:val="00031CA7"/>
    <w:rsid w:val="00061FFA"/>
    <w:rsid w:val="000A4F59"/>
    <w:rsid w:val="001002B4"/>
    <w:rsid w:val="00141A4C"/>
    <w:rsid w:val="00155DCB"/>
    <w:rsid w:val="00191E43"/>
    <w:rsid w:val="001B29CF"/>
    <w:rsid w:val="001E46B0"/>
    <w:rsid w:val="001F4A60"/>
    <w:rsid w:val="001F7D13"/>
    <w:rsid w:val="002015C1"/>
    <w:rsid w:val="00226019"/>
    <w:rsid w:val="0028220F"/>
    <w:rsid w:val="00290F6A"/>
    <w:rsid w:val="002A5A35"/>
    <w:rsid w:val="003305C8"/>
    <w:rsid w:val="00350839"/>
    <w:rsid w:val="00356C14"/>
    <w:rsid w:val="00371FB4"/>
    <w:rsid w:val="003B7C40"/>
    <w:rsid w:val="003F1980"/>
    <w:rsid w:val="00442FBF"/>
    <w:rsid w:val="00465AFD"/>
    <w:rsid w:val="004A7762"/>
    <w:rsid w:val="004D5F2E"/>
    <w:rsid w:val="004F7C1F"/>
    <w:rsid w:val="005965E6"/>
    <w:rsid w:val="005C02AF"/>
    <w:rsid w:val="00615A79"/>
    <w:rsid w:val="00617B26"/>
    <w:rsid w:val="0062054D"/>
    <w:rsid w:val="00620E4A"/>
    <w:rsid w:val="006270A9"/>
    <w:rsid w:val="0063304F"/>
    <w:rsid w:val="00642237"/>
    <w:rsid w:val="006451BD"/>
    <w:rsid w:val="00675956"/>
    <w:rsid w:val="00681034"/>
    <w:rsid w:val="00734C31"/>
    <w:rsid w:val="0074172E"/>
    <w:rsid w:val="007660CE"/>
    <w:rsid w:val="007824F6"/>
    <w:rsid w:val="00792C74"/>
    <w:rsid w:val="007A2F2C"/>
    <w:rsid w:val="007B29F5"/>
    <w:rsid w:val="007F4288"/>
    <w:rsid w:val="00816216"/>
    <w:rsid w:val="0087734B"/>
    <w:rsid w:val="008E725C"/>
    <w:rsid w:val="008F3138"/>
    <w:rsid w:val="009708FB"/>
    <w:rsid w:val="009D5933"/>
    <w:rsid w:val="00A12C45"/>
    <w:rsid w:val="00A407A3"/>
    <w:rsid w:val="00A84057"/>
    <w:rsid w:val="00B12466"/>
    <w:rsid w:val="00B206A9"/>
    <w:rsid w:val="00B90E1F"/>
    <w:rsid w:val="00BA723E"/>
    <w:rsid w:val="00BB2ED9"/>
    <w:rsid w:val="00BD768D"/>
    <w:rsid w:val="00C4788D"/>
    <w:rsid w:val="00C53808"/>
    <w:rsid w:val="00C61F8E"/>
    <w:rsid w:val="00CA065F"/>
    <w:rsid w:val="00D022F9"/>
    <w:rsid w:val="00D35BB8"/>
    <w:rsid w:val="00D77DC0"/>
    <w:rsid w:val="00DD6F70"/>
    <w:rsid w:val="00E331D0"/>
    <w:rsid w:val="00E83E4B"/>
    <w:rsid w:val="00EB158B"/>
    <w:rsid w:val="00F0194A"/>
    <w:rsid w:val="00F07FD7"/>
    <w:rsid w:val="00F330B6"/>
    <w:rsid w:val="00F45BA4"/>
    <w:rsid w:val="00F91096"/>
    <w:rsid w:val="00FA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436742"/>
  <w15:chartTrackingRefBased/>
  <w15:docId w15:val="{F71EE8F1-BD14-4D37-911B-27FC2EEA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E331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2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yle-at-rts@comcast.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cummings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ia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8D6AD146E00413C9138AA509060D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B7281-1A80-479F-B81B-62C1C303FA04}"/>
      </w:docPartPr>
      <w:docPartBody>
        <w:p w:rsidR="002639D4" w:rsidRDefault="001D5FBB">
          <w:pPr>
            <w:pStyle w:val="28D6AD146E00413C9138AA509060D767"/>
          </w:pPr>
          <w:r>
            <w:t>Objective</w:t>
          </w:r>
        </w:p>
      </w:docPartBody>
    </w:docPart>
    <w:docPart>
      <w:docPartPr>
        <w:name w:val="3C4FC81D47704D5EB7CD44C17D4EE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5B1E9-0D04-42CB-B08B-2F085BA7483B}"/>
      </w:docPartPr>
      <w:docPartBody>
        <w:p w:rsidR="002639D4" w:rsidRDefault="001D5FBB">
          <w:pPr>
            <w:pStyle w:val="3C4FC81D47704D5EB7CD44C17D4EE518"/>
          </w:pPr>
          <w:r>
            <w:t>Education</w:t>
          </w:r>
        </w:p>
      </w:docPartBody>
    </w:docPart>
    <w:docPart>
      <w:docPartPr>
        <w:name w:val="B54B12FCD6D64A899BF6BF1681068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4B3E9-4A00-4527-B091-F275D1597E0D}"/>
      </w:docPartPr>
      <w:docPartBody>
        <w:p w:rsidR="002639D4" w:rsidRDefault="001D5FBB">
          <w:pPr>
            <w:pStyle w:val="B54B12FCD6D64A899BF6BF1681068ACD"/>
          </w:pPr>
          <w:r>
            <w:t>Skills &amp; Abilities</w:t>
          </w:r>
        </w:p>
      </w:docPartBody>
    </w:docPart>
    <w:docPart>
      <w:docPartPr>
        <w:name w:val="E8F606F2F9A347A78C817D7F96506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4A424-4925-49C5-8711-ED9E86AF7880}"/>
      </w:docPartPr>
      <w:docPartBody>
        <w:p w:rsidR="002639D4" w:rsidRDefault="000129FF" w:rsidP="000129FF">
          <w:pPr>
            <w:pStyle w:val="E8F606F2F9A347A78C817D7F96506A3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FF"/>
    <w:rsid w:val="000129FF"/>
    <w:rsid w:val="001D5FBB"/>
    <w:rsid w:val="002639D4"/>
    <w:rsid w:val="002B7E4F"/>
    <w:rsid w:val="003D0853"/>
    <w:rsid w:val="00460D44"/>
    <w:rsid w:val="004E6195"/>
    <w:rsid w:val="006C6029"/>
    <w:rsid w:val="007C7762"/>
    <w:rsid w:val="007F254E"/>
    <w:rsid w:val="00856B83"/>
    <w:rsid w:val="009E34D2"/>
    <w:rsid w:val="00D9246B"/>
    <w:rsid w:val="00E26521"/>
    <w:rsid w:val="00ED7F84"/>
    <w:rsid w:val="00F9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D6AD146E00413C9138AA509060D767">
    <w:name w:val="28D6AD146E00413C9138AA509060D767"/>
  </w:style>
  <w:style w:type="paragraph" w:customStyle="1" w:styleId="3C4FC81D47704D5EB7CD44C17D4EE518">
    <w:name w:val="3C4FC81D47704D5EB7CD44C17D4EE518"/>
  </w:style>
  <w:style w:type="paragraph" w:customStyle="1" w:styleId="B54B12FCD6D64A899BF6BF1681068ACD">
    <w:name w:val="B54B12FCD6D64A899BF6BF1681068ACD"/>
  </w:style>
  <w:style w:type="paragraph" w:customStyle="1" w:styleId="E8F606F2F9A347A78C817D7F96506A3C">
    <w:name w:val="E8F606F2F9A347A78C817D7F96506A3C"/>
    <w:rsid w:val="000129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4FDE2-F8B4-47A8-9675-9987B1C1D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Kyle Rader</dc:creator>
  <cp:keywords/>
  <cp:lastModifiedBy>Kyle Rader</cp:lastModifiedBy>
  <cp:revision>2</cp:revision>
  <cp:lastPrinted>2018-04-17T01:11:00Z</cp:lastPrinted>
  <dcterms:created xsi:type="dcterms:W3CDTF">2020-10-10T03:05:00Z</dcterms:created>
  <dcterms:modified xsi:type="dcterms:W3CDTF">2020-10-10T03:05:00Z</dcterms:modified>
  <cp:version/>
</cp:coreProperties>
</file>