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14:paraId="57283A74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530EC0E8" w14:textId="77777777" w:rsidR="007A0F44" w:rsidRPr="00565B06" w:rsidRDefault="00FF56EC" w:rsidP="00174A87">
            <w:pPr>
              <w:pStyle w:val="Title"/>
            </w:pPr>
            <w:r>
              <w:t>JAcolby</w:t>
            </w:r>
          </w:p>
          <w:p w14:paraId="780B6024" w14:textId="77777777" w:rsidR="007A0F44" w:rsidRPr="00565B06" w:rsidRDefault="00FF56EC" w:rsidP="00FF56EC">
            <w:pPr>
              <w:pStyle w:val="Subtitle"/>
            </w:pPr>
            <w:r>
              <w:t>White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67743971" w14:textId="77777777" w:rsidR="007A0F44" w:rsidRDefault="009256F9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A4BD0E56790B489EB221E6648E5ABB54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FF56EC">
                  <w:t>1751 N</w:t>
                </w:r>
                <w:r w:rsidR="003936DA">
                  <w:t>E 2nd Terrance, Pompano Beach FL</w:t>
                </w:r>
                <w:r w:rsidR="00FF56EC">
                  <w:t>, 33060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936F509" wp14:editId="1C6313D1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7AE6E30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CC8155" w14:textId="77777777" w:rsidR="007A0F44" w:rsidRDefault="009256F9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47E5AA7902641869BE66C52F1D81B6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FF56EC">
                  <w:t>(941) 763-7512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1FFBFF96" wp14:editId="2188DBFC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C7F601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708A9F8C" w14:textId="77777777" w:rsidR="007A0F44" w:rsidRDefault="009256F9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85B254A7F40D4C959B794A4B00F8CCC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FF56EC">
                  <w:t>Wjacolby@gmail.com</w:t>
                </w:r>
              </w:sdtContent>
            </w:sdt>
            <w:r w:rsidR="007A0F44">
              <w:t xml:space="preserve">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1A6C18C2" wp14:editId="3FFE8585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3C57AA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1117BFDD" w14:textId="77777777" w:rsidR="007A0F44" w:rsidRPr="00565B06" w:rsidRDefault="007A0F44" w:rsidP="00174A87">
            <w:pPr>
              <w:pStyle w:val="ContactInfo"/>
            </w:pP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14:paraId="0E8F6AD3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3D5764AF" w14:textId="77777777"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551E41" wp14:editId="36765C69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743FD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lWGsEA&#10;AADbAAAADwAAAGRycy9kb3ducmV2LnhtbERPS2sCMRC+F/wPYQRvNWsrRbZGEaGwF6W+oL0Nm+lm&#10;dTNZklTTf28Khd7m43vOfJlsJ67kQ+tYwWRcgCCunW65UXA8vD3OQISIrLFzTAp+KMByMXiYY6nd&#10;jXd03cdG5BAOJSowMfallKE2ZDGMXU+cuS/nLcYMfSO1x1sOt518KooXabHl3GCwp7Wh+rL/tgre&#10;P6o0ez55L9Pn9rzZVKa/mJ1So2FavYKIlOK/+M9d6Tx/Cr+/5APk4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JVhr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Y5d8IA&#10;AADbAAAADwAAAGRycy9kb3ducmV2LnhtbERPTWvCQBC9C/0PyxS8NbsVLJq6SipapBdN2tLrkB2T&#10;0OxsyK4a/71bKHibx/ucxWqwrThT7xvHGp4TBYK4dKbhSsPX5/ZpBsIHZIOtY9JwJQ+r5cNogalx&#10;F87pXIRKxBD2KWqoQ+hSKX1Zk0WfuI44ckfXWwwR9pU0PV5iuG3lRKkXabHh2FBjR+uayt/iZDUc&#10;8mK+f/vO8/ePI/kflandNttoPX4cslcQgYZwF/+7dybOn8LfL/EA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5jl3wgAAANsAAAAPAAAAAAAAAAAAAAAAAJgCAABkcnMvZG93&#10;bnJldi54bWxQSwUGAAAAAAQABAD1AAAAhwM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SnAMEA&#10;AADbAAAADwAAAGRycy9kb3ducmV2LnhtbERPTWvCQBC9C/6HZQRvumsPUqOrRKlFeqlJFa9DdkyC&#10;2dmQ3Wr8991Cobd5vM9ZbXrbiDt1vnasYTZVIIgLZ2ouNZy+9pNXED4gG2wck4Ynedish4MVJsY9&#10;OKN7HkoRQ9gnqKEKoU2k9EVFFv3UtcSRu7rOYoiwK6Xp8BHDbSNflJpLizXHhgpb2lVU3PJvq+GY&#10;5YvP7TnL3j+u5C8qVYd9+qb1eNSnSxCB+vAv/nMfTJw/h99f4gFy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0pwDBAAAA2wAAAA8AAAAAAAAAAAAAAAAAmAIAAGRycy9kb3du&#10;cmV2LnhtbFBLBQYAAAAABAAEAPUAAACGAw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pQ1MMA&#10;AADbAAAADwAAAGRycy9kb3ducmV2LnhtbERPTWvCQBC9C/0PyxS81Y0erI2uIqUFSxFt1NDjkJ0m&#10;odnZNbvV+O9doeBtHu9zZovONOJEra8tKxgOEhDEhdU1lwr2u/enCQgfkDU2lknBhTws5g+9Gaba&#10;nvmLTlkoRQxhn6KCKgSXSumLigz6gXXEkfuxrcEQYVtK3eI5hptGjpJkLA3WHBsqdPRaUfGb/RkF&#10;LhsdvvPPztD2+JK7j3y9ad6CUv3HbjkFEagLd/G/e6Xj/Ge4/RIPkP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UpQ1MMAAADbAAAADwAAAAAAAAAAAAAAAACYAgAAZHJzL2Rv&#10;d25yZXYueG1sUEsFBgAAAAAEAAQA9QAAAIgD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CBE60AB" w14:textId="77777777" w:rsidR="000E24AC" w:rsidRPr="00565B06" w:rsidRDefault="00FF56EC" w:rsidP="00FF56EC">
            <w:pPr>
              <w:pStyle w:val="Heading1"/>
              <w:outlineLvl w:val="0"/>
            </w:pPr>
            <w:r>
              <w:t>Summary</w:t>
            </w:r>
          </w:p>
        </w:tc>
      </w:tr>
    </w:tbl>
    <w:p w14:paraId="2F01C6F1" w14:textId="77777777" w:rsidR="00A77B4D" w:rsidRPr="007C1473" w:rsidRDefault="00FF56EC" w:rsidP="007850D1">
      <w:pPr>
        <w:rPr>
          <w:rFonts w:ascii="Arial Narrow" w:hAnsi="Arial Narrow"/>
          <w:color w:val="auto"/>
          <w:sz w:val="24"/>
          <w:szCs w:val="24"/>
        </w:rPr>
      </w:pPr>
      <w:r w:rsidRPr="007C1473">
        <w:rPr>
          <w:rFonts w:ascii="Arial Narrow" w:hAnsi="Arial Narrow"/>
          <w:color w:val="auto"/>
          <w:sz w:val="24"/>
          <w:szCs w:val="24"/>
        </w:rPr>
        <w:t>Highly dedicated and focused Individual; able to prioritize and multitask to achieve project goals. An Information Technology specialist that possesses acquired skills in problem identification/resolution, data analytics, research, sales, and interpersonal customer services. Whom also, possess the ability to relate to employees at all levels within an organization.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14:paraId="4DAC04A2" w14:textId="77777777" w:rsidTr="00AF136B">
        <w:tc>
          <w:tcPr>
            <w:tcW w:w="725" w:type="dxa"/>
            <w:tcMar>
              <w:right w:w="216" w:type="dxa"/>
            </w:tcMar>
            <w:vAlign w:val="bottom"/>
          </w:tcPr>
          <w:p w14:paraId="7239DE6B" w14:textId="77777777"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75C3F5D8" wp14:editId="79BB472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5C5270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h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">
                      <v:shape id="Education icon circle" o:spid="_x0000_s1027" alt="Education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j5hMEA&#10;AADbAAAADwAAAGRycy9kb3ducmV2LnhtbERPS2sCMRC+C/6HMEJvNWsLRbdGEUHYi6W+wN6GzXSz&#10;dTNZklTTf98UCt7m43vOfJlsJ67kQ+tYwWRcgCCunW65UXA8bB6nIEJE1tg5JgU/FGC5GA7mWGp3&#10;4x1d97EROYRDiQpMjH0pZagNWQxj1xNn7tN5izFD30jt8ZbDbSefiuJFWmw5NxjsaW2ovuy/rYL3&#10;c5WmzyfvZfp4+9puK9NfzE6ph1FavYKIlOJd/O+udJ4/g79f8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I+YT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UgMIA&#10;AADbAAAADwAAAGRycy9kb3ducmV2LnhtbERPz2vCMBS+D/wfwhO8rakOnHSNIoIoHsamQ9jt0by1&#10;1ealJJnt+tebw8Djx/c7X/WmETdyvrasYJqkIIgLq2suFXydts8LED4ga2wsk4I/8rBajp5yzLTt&#10;+JNux1CKGMI+QwVVCG0mpS8qMugT2xJH7sc6gyFCV0rtsIvhppGzNJ1LgzXHhgpb2lRUXI+/RoF5&#10;37nz62HA/fclXdfhZdh9nC9KTcb9+g1EoD48xP/uvVYwi+vjl/gD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klSAwgAAANsAAAAPAAAAAAAAAAAAAAAAAJgCAABkcnMvZG93&#10;bnJldi54bWxQSwUGAAAAAAQABAD1AAAAhwM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3116AB07" w14:textId="77777777" w:rsidR="00A77B4D" w:rsidRPr="00565B06" w:rsidRDefault="009256F9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CDE0C7F03C8940B2B56CA13CF18B46A9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14:paraId="5B3A9391" w14:textId="50479693" w:rsidR="007C0E0E" w:rsidRPr="00565B06" w:rsidRDefault="00AF136B" w:rsidP="00B47E1E">
      <w:pPr>
        <w:pStyle w:val="Heading2"/>
      </w:pPr>
      <w:r w:rsidRPr="00AF136B">
        <w:t>Bachelor of Science degree in Information Technology</w:t>
      </w:r>
      <w:r w:rsidR="007C0E0E" w:rsidRPr="00565B06">
        <w:t xml:space="preserve">| </w:t>
      </w:r>
      <w:r>
        <w:rPr>
          <w:rStyle w:val="Emphasis"/>
        </w:rPr>
        <w:t xml:space="preserve">University </w:t>
      </w:r>
      <w:r w:rsidR="00530093">
        <w:rPr>
          <w:rStyle w:val="Emphasis"/>
        </w:rPr>
        <w:t>o</w:t>
      </w:r>
      <w:r>
        <w:rPr>
          <w:rStyle w:val="Emphasis"/>
        </w:rPr>
        <w:t>f Central Florida</w:t>
      </w:r>
    </w:p>
    <w:p w14:paraId="713BFDE9" w14:textId="5A468293" w:rsidR="007C0E0E" w:rsidRPr="00565B06" w:rsidRDefault="00FF56EC" w:rsidP="004F199F">
      <w:pPr>
        <w:pStyle w:val="Heading3"/>
      </w:pPr>
      <w:r>
        <w:t>201</w:t>
      </w:r>
      <w:r w:rsidR="00AF136B">
        <w:t>2</w:t>
      </w:r>
      <w:r w:rsidR="007C0E0E" w:rsidRPr="00565B06">
        <w:t xml:space="preserve"> – </w:t>
      </w:r>
      <w:r>
        <w:t>201</w:t>
      </w:r>
      <w:r w:rsidR="00AF136B">
        <w:t>6</w:t>
      </w:r>
    </w:p>
    <w:p w14:paraId="2588C47D" w14:textId="63795A0B" w:rsidR="007C0E0E" w:rsidRPr="00565B06" w:rsidRDefault="00AF136B" w:rsidP="00B47E1E">
      <w:pPr>
        <w:pStyle w:val="Heading2"/>
      </w:pPr>
      <w:r>
        <w:t xml:space="preserve">Tech Support </w:t>
      </w:r>
      <w:r w:rsidR="00FF56EC">
        <w:t>Certification</w:t>
      </w:r>
      <w:r w:rsidR="007C0E0E" w:rsidRPr="00565B06">
        <w:t xml:space="preserve"> | </w:t>
      </w:r>
      <w:r>
        <w:rPr>
          <w:rStyle w:val="Emphasis"/>
        </w:rPr>
        <w:t>Broward College</w:t>
      </w:r>
    </w:p>
    <w:p w14:paraId="0AE6B82B" w14:textId="258D2630" w:rsidR="007C0E0E" w:rsidRPr="00565B06" w:rsidRDefault="00FF56EC" w:rsidP="004F199F">
      <w:pPr>
        <w:pStyle w:val="Heading3"/>
      </w:pPr>
      <w:r>
        <w:t>201</w:t>
      </w:r>
      <w:r w:rsidR="00530093">
        <w:t>7</w:t>
      </w:r>
      <w:r w:rsidR="007C0E0E" w:rsidRPr="00565B06">
        <w:t xml:space="preserve"> – </w:t>
      </w:r>
      <w:r>
        <w:t>2018</w:t>
      </w:r>
    </w:p>
    <w:p w14:paraId="50340B68" w14:textId="11FD4A4A" w:rsidR="00FF56EC" w:rsidRPr="00FF56EC" w:rsidRDefault="00FF56EC" w:rsidP="007C0E0E">
      <w:pPr>
        <w:rPr>
          <w:rFonts w:ascii="Arial Narrow" w:hAnsi="Arial Narrow"/>
        </w:rPr>
      </w:pPr>
      <w:r w:rsidRPr="00FF56EC">
        <w:rPr>
          <w:rFonts w:ascii="Arial Narrow" w:hAnsi="Arial Narrow"/>
        </w:rPr>
        <w:t>A+, Network+, Security+, IT Project management</w:t>
      </w:r>
      <w:r w:rsidR="00530093">
        <w:rPr>
          <w:rFonts w:ascii="Arial Narrow" w:hAnsi="Arial Narrow"/>
        </w:rPr>
        <w:t>, MCSE, CCNA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14:paraId="42778BD1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77A6810D" w14:textId="77777777"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0A62573" wp14:editId="20F764C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71EA9E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rB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">
                      <v:shape id="Experience icon circle" o:spid="_x0000_s1027" alt="Experienc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ChSMMA&#10;AADbAAAADwAAAGRycy9kb3ducmV2LnhtbESPQWsCMRSE74X+h/CE3mrWLRTZGkWEwl4sai20t8fm&#10;uVndvCxJqvHfN4LQ4zAz3zCzRbK9OJMPnWMFk3EBgrhxuuNWwf7z/XkKIkRkjb1jUnClAIv548MM&#10;K+0uvKXzLrYiQzhUqMDEOFRShsaQxTB2A3H2Ds5bjFn6VmqPlwy3vSyL4lVa7DgvGBxoZag57X6t&#10;gs13naYvX97L9PNxXK9rM5zMVqmnUVq+gYiU4n/43q61grKE25f8A+T8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EChSMMAAADb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azEcMA&#10;AADbAAAADwAAAGRycy9kb3ducmV2LnhtbESPQWsCMRSE7wX/Q3iCN81WsZbVKKWieO2qxeMjed1s&#10;u3lZNlFXf31TEHocZuYbZrHqXC0u1IbKs4LnUQaCWHtTcangsN8MX0GEiGyw9kwKbhRgtew9LTA3&#10;/sofdCliKRKEQ44KbIxNLmXQlhyGkW+Ik/flW4cxybaUpsVrgrtajrPsRTqsOC1YbOjdkv4pzk7B&#10;+vM0wfX3ttAa7WHq78fZzW2UGvS7tzmISF38Dz/aO6NgPIG/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nazEcMAAADbAAAADwAAAAAAAAAAAAAAAACYAgAAZHJzL2Rv&#10;d25yZXYueG1sUEsFBgAAAAAEAAQA9QAAAIgD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9B1BB9E" w14:textId="77777777" w:rsidR="005E088C" w:rsidRPr="00565B06" w:rsidRDefault="009256F9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EE90FD5181A2491FBBA667CD1B9E535F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14:paraId="6E44C38A" w14:textId="0026261F" w:rsidR="00616C65" w:rsidRDefault="00616C65" w:rsidP="00B47E1E">
      <w:pPr>
        <w:pStyle w:val="Heading2"/>
        <w:rPr>
          <w:color w:val="auto"/>
        </w:rPr>
      </w:pPr>
      <w:r>
        <w:t xml:space="preserve">IT Specialist | </w:t>
      </w:r>
      <w:r w:rsidRPr="00616C65">
        <w:rPr>
          <w:color w:val="auto"/>
        </w:rPr>
        <w:t xml:space="preserve">Sentinel Technologies </w:t>
      </w:r>
      <w:r>
        <w:rPr>
          <w:color w:val="auto"/>
        </w:rPr>
        <w:t>(MSP)</w:t>
      </w:r>
    </w:p>
    <w:p w14:paraId="217944AC" w14:textId="37F0B46A" w:rsidR="00616C65" w:rsidRDefault="00616C65" w:rsidP="00B47E1E">
      <w:pPr>
        <w:pStyle w:val="Heading2"/>
        <w:rPr>
          <w:b w:val="0"/>
          <w:bCs/>
          <w:color w:val="auto"/>
          <w:sz w:val="24"/>
          <w:szCs w:val="24"/>
        </w:rPr>
      </w:pPr>
      <w:r>
        <w:rPr>
          <w:color w:val="auto"/>
        </w:rPr>
        <w:t xml:space="preserve"> </w:t>
      </w:r>
      <w:r w:rsidRPr="00616C65">
        <w:rPr>
          <w:b w:val="0"/>
          <w:bCs/>
          <w:color w:val="auto"/>
          <w:sz w:val="24"/>
          <w:szCs w:val="24"/>
        </w:rPr>
        <w:t>2021-</w:t>
      </w:r>
      <w:r>
        <w:rPr>
          <w:b w:val="0"/>
          <w:bCs/>
          <w:color w:val="auto"/>
          <w:sz w:val="24"/>
          <w:szCs w:val="24"/>
        </w:rPr>
        <w:t xml:space="preserve"> (6 Month Contract</w:t>
      </w:r>
      <w:r w:rsidR="00F10B64">
        <w:rPr>
          <w:b w:val="0"/>
          <w:bCs/>
          <w:color w:val="auto"/>
          <w:sz w:val="24"/>
          <w:szCs w:val="24"/>
        </w:rPr>
        <w:t>-to</w:t>
      </w:r>
      <w:r>
        <w:rPr>
          <w:b w:val="0"/>
          <w:bCs/>
          <w:color w:val="auto"/>
          <w:sz w:val="24"/>
          <w:szCs w:val="24"/>
        </w:rPr>
        <w:t>-Hire</w:t>
      </w:r>
      <w:r w:rsidR="00F10B64">
        <w:rPr>
          <w:b w:val="0"/>
          <w:bCs/>
          <w:color w:val="auto"/>
          <w:sz w:val="24"/>
          <w:szCs w:val="24"/>
        </w:rPr>
        <w:t xml:space="preserve"> with client</w:t>
      </w:r>
      <w:r>
        <w:rPr>
          <w:b w:val="0"/>
          <w:bCs/>
          <w:color w:val="auto"/>
          <w:sz w:val="24"/>
          <w:szCs w:val="24"/>
        </w:rPr>
        <w:t>)</w:t>
      </w:r>
    </w:p>
    <w:p w14:paraId="72498F55" w14:textId="64D2539D" w:rsidR="00616C65" w:rsidRDefault="00F10B64" w:rsidP="00616C65">
      <w:pPr>
        <w:pStyle w:val="Heading2"/>
        <w:numPr>
          <w:ilvl w:val="0"/>
          <w:numId w:val="21"/>
        </w:num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Work alongside with Onsite Team at John Knox Village, a 78 Acker Campus with over 400 users.</w:t>
      </w:r>
    </w:p>
    <w:p w14:paraId="3853587B" w14:textId="18592000" w:rsidR="00F10B64" w:rsidRPr="00F10B64" w:rsidRDefault="00F10B64" w:rsidP="00F10B64">
      <w:pPr>
        <w:pStyle w:val="Heading2"/>
        <w:numPr>
          <w:ilvl w:val="0"/>
          <w:numId w:val="21"/>
        </w:numPr>
        <w:rPr>
          <w:b w:val="0"/>
          <w:bCs/>
          <w:color w:val="auto"/>
          <w:sz w:val="24"/>
          <w:szCs w:val="24"/>
        </w:rPr>
      </w:pPr>
      <w:r>
        <w:rPr>
          <w:b w:val="0"/>
          <w:bCs/>
          <w:color w:val="auto"/>
          <w:sz w:val="24"/>
          <w:szCs w:val="24"/>
        </w:rPr>
        <w:t>Serve as Senior</w:t>
      </w:r>
      <w:r w:rsidR="00CC6B21">
        <w:rPr>
          <w:b w:val="0"/>
          <w:bCs/>
          <w:color w:val="auto"/>
          <w:sz w:val="24"/>
          <w:szCs w:val="24"/>
        </w:rPr>
        <w:t xml:space="preserve"> Helpdesk Technician and Network Infrastructure Engineer.</w:t>
      </w:r>
      <w:r w:rsidRPr="00F10B64">
        <w:t xml:space="preserve"> </w:t>
      </w:r>
    </w:p>
    <w:p w14:paraId="21230284" w14:textId="1F26AFC6" w:rsidR="00F10B64" w:rsidRPr="00F10B64" w:rsidRDefault="00F10B64" w:rsidP="00F10B64">
      <w:pPr>
        <w:pStyle w:val="Heading2"/>
        <w:numPr>
          <w:ilvl w:val="0"/>
          <w:numId w:val="21"/>
        </w:numPr>
        <w:rPr>
          <w:b w:val="0"/>
          <w:bCs/>
          <w:color w:val="auto"/>
          <w:sz w:val="24"/>
          <w:szCs w:val="24"/>
        </w:rPr>
      </w:pPr>
      <w:r w:rsidRPr="00F10B64">
        <w:rPr>
          <w:b w:val="0"/>
          <w:bCs/>
          <w:color w:val="auto"/>
          <w:sz w:val="24"/>
          <w:szCs w:val="24"/>
        </w:rPr>
        <w:t>Maintaining computer networks and systems including VPNs, routers</w:t>
      </w:r>
      <w:r w:rsidR="00FD7EEB">
        <w:rPr>
          <w:b w:val="0"/>
          <w:bCs/>
          <w:color w:val="auto"/>
          <w:sz w:val="24"/>
          <w:szCs w:val="24"/>
        </w:rPr>
        <w:t xml:space="preserve">, Switches, Firewalls, and Access points </w:t>
      </w:r>
    </w:p>
    <w:p w14:paraId="57243B1F" w14:textId="77777777" w:rsidR="00F10B64" w:rsidRPr="00F10B64" w:rsidRDefault="00F10B64" w:rsidP="00F10B64">
      <w:pPr>
        <w:pStyle w:val="Heading2"/>
        <w:numPr>
          <w:ilvl w:val="0"/>
          <w:numId w:val="21"/>
        </w:numPr>
        <w:rPr>
          <w:b w:val="0"/>
          <w:bCs/>
          <w:color w:val="auto"/>
          <w:sz w:val="24"/>
          <w:szCs w:val="24"/>
        </w:rPr>
      </w:pPr>
      <w:r w:rsidRPr="00F10B64">
        <w:rPr>
          <w:b w:val="0"/>
          <w:bCs/>
          <w:color w:val="auto"/>
          <w:sz w:val="24"/>
          <w:szCs w:val="24"/>
        </w:rPr>
        <w:t>Installing and configuring network equipment to update or fix hardware or software issues</w:t>
      </w:r>
    </w:p>
    <w:p w14:paraId="3CAE25EF" w14:textId="77777777" w:rsidR="00F10B64" w:rsidRPr="00F10B64" w:rsidRDefault="00F10B64" w:rsidP="00F10B64">
      <w:pPr>
        <w:pStyle w:val="Heading2"/>
        <w:numPr>
          <w:ilvl w:val="0"/>
          <w:numId w:val="21"/>
        </w:numPr>
        <w:rPr>
          <w:b w:val="0"/>
          <w:bCs/>
          <w:color w:val="auto"/>
          <w:sz w:val="24"/>
          <w:szCs w:val="24"/>
        </w:rPr>
      </w:pPr>
      <w:r w:rsidRPr="00F10B64">
        <w:rPr>
          <w:b w:val="0"/>
          <w:bCs/>
          <w:color w:val="auto"/>
          <w:sz w:val="24"/>
          <w:szCs w:val="24"/>
        </w:rPr>
        <w:t>Monitoring computer systems to improve network performance for computer systems and networks</w:t>
      </w:r>
    </w:p>
    <w:p w14:paraId="230CAEEB" w14:textId="485CD89C" w:rsidR="00F10B64" w:rsidRPr="00FD7EEB" w:rsidRDefault="0005664F" w:rsidP="00CE7C7A">
      <w:pPr>
        <w:pStyle w:val="Heading2"/>
        <w:numPr>
          <w:ilvl w:val="0"/>
          <w:numId w:val="21"/>
        </w:numPr>
        <w:rPr>
          <w:b w:val="0"/>
          <w:bCs/>
        </w:rPr>
      </w:pPr>
      <w:proofErr w:type="gramStart"/>
      <w:r>
        <w:rPr>
          <w:b w:val="0"/>
          <w:bCs/>
          <w:color w:val="auto"/>
          <w:sz w:val="24"/>
          <w:szCs w:val="24"/>
        </w:rPr>
        <w:t xml:space="preserve">Troubleshooting </w:t>
      </w:r>
      <w:r w:rsidR="00F10B64" w:rsidRPr="00FD7EEB">
        <w:rPr>
          <w:b w:val="0"/>
          <w:bCs/>
          <w:color w:val="auto"/>
          <w:sz w:val="24"/>
          <w:szCs w:val="24"/>
        </w:rPr>
        <w:t xml:space="preserve"> software</w:t>
      </w:r>
      <w:proofErr w:type="gramEnd"/>
      <w:r w:rsidR="00F10B64" w:rsidRPr="00FD7EEB">
        <w:rPr>
          <w:b w:val="0"/>
          <w:bCs/>
          <w:color w:val="auto"/>
          <w:sz w:val="24"/>
          <w:szCs w:val="24"/>
        </w:rPr>
        <w:t xml:space="preserve"> and hardware configuration issues for users </w:t>
      </w:r>
      <w:r>
        <w:rPr>
          <w:b w:val="0"/>
          <w:bCs/>
          <w:color w:val="auto"/>
          <w:sz w:val="24"/>
          <w:szCs w:val="24"/>
        </w:rPr>
        <w:t>on-demand</w:t>
      </w:r>
    </w:p>
    <w:p w14:paraId="03E12144" w14:textId="51F19AF6" w:rsidR="00FD7EEB" w:rsidRPr="00FD7EEB" w:rsidRDefault="00FD7EEB" w:rsidP="00CE7C7A">
      <w:pPr>
        <w:pStyle w:val="Heading2"/>
        <w:numPr>
          <w:ilvl w:val="0"/>
          <w:numId w:val="21"/>
        </w:numPr>
        <w:rPr>
          <w:b w:val="0"/>
          <w:bCs/>
        </w:rPr>
      </w:pPr>
      <w:r>
        <w:rPr>
          <w:b w:val="0"/>
          <w:bCs/>
          <w:color w:val="auto"/>
          <w:sz w:val="24"/>
          <w:szCs w:val="24"/>
        </w:rPr>
        <w:t>Managing and Configuring Cisco IP Phones using Cisco Unity Tools</w:t>
      </w:r>
    </w:p>
    <w:p w14:paraId="3CD2B6B2" w14:textId="450AEB6F" w:rsidR="00FD7EEB" w:rsidRPr="00CC6B21" w:rsidRDefault="00CC6B21" w:rsidP="00CE7C7A">
      <w:pPr>
        <w:pStyle w:val="Heading2"/>
        <w:numPr>
          <w:ilvl w:val="0"/>
          <w:numId w:val="21"/>
        </w:numPr>
        <w:rPr>
          <w:b w:val="0"/>
          <w:bCs/>
        </w:rPr>
      </w:pPr>
      <w:r>
        <w:rPr>
          <w:b w:val="0"/>
          <w:bCs/>
          <w:color w:val="auto"/>
          <w:sz w:val="24"/>
          <w:szCs w:val="24"/>
        </w:rPr>
        <w:t>Managing</w:t>
      </w:r>
      <w:r w:rsidR="00FD7EEB">
        <w:rPr>
          <w:b w:val="0"/>
          <w:bCs/>
          <w:color w:val="auto"/>
          <w:sz w:val="24"/>
          <w:szCs w:val="24"/>
        </w:rPr>
        <w:t xml:space="preserve"> and Configuring </w:t>
      </w:r>
      <w:r>
        <w:rPr>
          <w:b w:val="0"/>
          <w:bCs/>
          <w:color w:val="auto"/>
          <w:sz w:val="24"/>
          <w:szCs w:val="24"/>
        </w:rPr>
        <w:t xml:space="preserve">IOS devices using </w:t>
      </w:r>
      <w:r w:rsidRPr="00CC6B21">
        <w:rPr>
          <w:b w:val="0"/>
          <w:bCs/>
          <w:color w:val="auto"/>
          <w:sz w:val="24"/>
          <w:szCs w:val="24"/>
        </w:rPr>
        <w:t xml:space="preserve">cisco </w:t>
      </w:r>
      <w:r>
        <w:rPr>
          <w:b w:val="0"/>
          <w:bCs/>
          <w:color w:val="auto"/>
          <w:sz w:val="24"/>
          <w:szCs w:val="24"/>
        </w:rPr>
        <w:t>M</w:t>
      </w:r>
      <w:r w:rsidRPr="00CC6B21">
        <w:rPr>
          <w:b w:val="0"/>
          <w:bCs/>
          <w:color w:val="auto"/>
          <w:sz w:val="24"/>
          <w:szCs w:val="24"/>
        </w:rPr>
        <w:t>eraki</w:t>
      </w:r>
      <w:r>
        <w:rPr>
          <w:b w:val="0"/>
          <w:bCs/>
          <w:color w:val="auto"/>
          <w:sz w:val="24"/>
          <w:szCs w:val="24"/>
        </w:rPr>
        <w:t xml:space="preserve"> MDM</w:t>
      </w:r>
    </w:p>
    <w:p w14:paraId="4EF6CE46" w14:textId="77777777" w:rsidR="00CC6B21" w:rsidRPr="00FD7EEB" w:rsidRDefault="00CC6B21" w:rsidP="00CC6B21">
      <w:pPr>
        <w:pStyle w:val="Heading2"/>
        <w:ind w:left="720"/>
        <w:rPr>
          <w:b w:val="0"/>
          <w:bCs/>
        </w:rPr>
      </w:pPr>
    </w:p>
    <w:p w14:paraId="3C6F18D7" w14:textId="5291162D" w:rsidR="001F3AD9" w:rsidRPr="001F3AD9" w:rsidRDefault="00F07BAD" w:rsidP="00B47E1E">
      <w:pPr>
        <w:pStyle w:val="Heading2"/>
        <w:rPr>
          <w:color w:val="auto"/>
        </w:rPr>
      </w:pPr>
      <w:r>
        <w:t xml:space="preserve">Network </w:t>
      </w:r>
      <w:r w:rsidR="001F3AD9">
        <w:t xml:space="preserve">Support Engineer- Team Lead | </w:t>
      </w:r>
      <w:proofErr w:type="spellStart"/>
      <w:r w:rsidR="00530093" w:rsidRPr="001F3AD9">
        <w:rPr>
          <w:color w:val="404040" w:themeColor="text1" w:themeTint="BF"/>
        </w:rPr>
        <w:t>AdvancedBits</w:t>
      </w:r>
      <w:proofErr w:type="spellEnd"/>
      <w:r w:rsidR="001F3AD9" w:rsidRPr="001F3AD9">
        <w:rPr>
          <w:color w:val="404040" w:themeColor="text1" w:themeTint="BF"/>
        </w:rPr>
        <w:t xml:space="preserve"> (MSP)</w:t>
      </w:r>
    </w:p>
    <w:p w14:paraId="7848D79C" w14:textId="3210413E" w:rsidR="001F3AD9" w:rsidRDefault="001F3AD9" w:rsidP="00B47E1E">
      <w:pPr>
        <w:pStyle w:val="Heading2"/>
        <w:rPr>
          <w:b w:val="0"/>
          <w:bCs/>
          <w:color w:val="404040" w:themeColor="text1" w:themeTint="BF"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 </w:t>
      </w:r>
      <w:r w:rsidRPr="001F3AD9">
        <w:rPr>
          <w:b w:val="0"/>
          <w:bCs/>
          <w:color w:val="404040" w:themeColor="text1" w:themeTint="BF"/>
          <w:sz w:val="24"/>
          <w:szCs w:val="24"/>
        </w:rPr>
        <w:t xml:space="preserve">2020 </w:t>
      </w:r>
      <w:r>
        <w:rPr>
          <w:b w:val="0"/>
          <w:bCs/>
          <w:color w:val="404040" w:themeColor="text1" w:themeTint="BF"/>
          <w:sz w:val="24"/>
          <w:szCs w:val="24"/>
        </w:rPr>
        <w:t>–</w:t>
      </w:r>
      <w:r w:rsidR="00616C65">
        <w:rPr>
          <w:b w:val="0"/>
          <w:bCs/>
          <w:color w:val="404040" w:themeColor="text1" w:themeTint="BF"/>
          <w:sz w:val="24"/>
          <w:szCs w:val="24"/>
        </w:rPr>
        <w:t xml:space="preserve"> 2021</w:t>
      </w:r>
    </w:p>
    <w:p w14:paraId="0FEB7227" w14:textId="0A27C415" w:rsidR="00AE7257" w:rsidRPr="00D6179B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>Function as the Team Lead for Sonny’s Carwash Enterprises, with over 600 locations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5686EC5A" w14:textId="550DB6B9" w:rsidR="00AE7257" w:rsidRPr="00D6179B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lastRenderedPageBreak/>
        <w:t>Solve a broad range of day-to-day onsite technical issues on network infrastructure and internal desktop systems providing tier 2/3 support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11261CA7" w14:textId="069D2128" w:rsidR="00AE7257" w:rsidRPr="00D6179B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>Customize communication, instructions, and product knowledge to the level of the individual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7E25F1FB" w14:textId="3AAFD578" w:rsidR="00AE7257" w:rsidRPr="00D6179B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>Determine the most cost-effective repair to minimize customer downtime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10C116AF" w14:textId="4C0A1AB8" w:rsidR="00AE7257" w:rsidRPr="00D6179B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>Prepare reports for analysis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5A8FEBA6" w14:textId="0FD72744" w:rsidR="00AE7257" w:rsidRPr="00D6179B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>Provide Office 365 and Exchange administration and support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5E50225C" w14:textId="5ECAA9F0" w:rsidR="00AE7257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 xml:space="preserve">Develop, update, document and manage GPOs across complex multiple </w:t>
      </w:r>
      <w:proofErr w:type="gramStart"/>
      <w:r w:rsidRPr="00D6179B">
        <w:rPr>
          <w:rFonts w:ascii="Arial Narrow" w:hAnsi="Arial Narrow" w:cstheme="minorHAnsi"/>
          <w:sz w:val="24"/>
          <w:szCs w:val="24"/>
        </w:rPr>
        <w:t>domain</w:t>
      </w:r>
      <w:proofErr w:type="gramEnd"/>
      <w:r w:rsidRPr="00D6179B">
        <w:rPr>
          <w:rFonts w:ascii="Arial Narrow" w:hAnsi="Arial Narrow" w:cstheme="minorHAnsi"/>
          <w:sz w:val="24"/>
          <w:szCs w:val="24"/>
        </w:rPr>
        <w:t>, network environment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1FE63D12" w14:textId="2F619E00" w:rsidR="00616C65" w:rsidRDefault="00616C65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 xml:space="preserve">Install Switches and configure </w:t>
      </w:r>
      <w:proofErr w:type="spellStart"/>
      <w:r>
        <w:rPr>
          <w:rFonts w:ascii="Arial Narrow" w:hAnsi="Arial Narrow" w:cstheme="minorHAnsi"/>
          <w:sz w:val="24"/>
          <w:szCs w:val="24"/>
        </w:rPr>
        <w:t>Vlans</w:t>
      </w:r>
      <w:proofErr w:type="spellEnd"/>
      <w:r>
        <w:rPr>
          <w:rFonts w:ascii="Arial Narrow" w:hAnsi="Arial Narrow" w:cstheme="minorHAnsi"/>
          <w:sz w:val="24"/>
          <w:szCs w:val="24"/>
        </w:rPr>
        <w:t>,</w:t>
      </w:r>
    </w:p>
    <w:p w14:paraId="4EF735DF" w14:textId="0A09E72E" w:rsidR="00616C65" w:rsidRPr="00D6179B" w:rsidRDefault="00616C65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>
        <w:rPr>
          <w:rFonts w:ascii="Arial Narrow" w:hAnsi="Arial Narrow" w:cstheme="minorHAnsi"/>
          <w:sz w:val="24"/>
          <w:szCs w:val="24"/>
        </w:rPr>
        <w:t xml:space="preserve">Manage IP Phones with Cisco products, and </w:t>
      </w:r>
      <w:proofErr w:type="spellStart"/>
      <w:r>
        <w:rPr>
          <w:rFonts w:ascii="Arial Narrow" w:hAnsi="Arial Narrow" w:cstheme="minorHAnsi"/>
          <w:sz w:val="24"/>
          <w:szCs w:val="24"/>
        </w:rPr>
        <w:t>Zeacoms</w:t>
      </w:r>
      <w:proofErr w:type="spellEnd"/>
      <w:r>
        <w:rPr>
          <w:rFonts w:ascii="Arial Narrow" w:hAnsi="Arial Narrow" w:cstheme="minorHAnsi"/>
          <w:sz w:val="24"/>
          <w:szCs w:val="24"/>
        </w:rPr>
        <w:t xml:space="preserve"> call manager.</w:t>
      </w:r>
    </w:p>
    <w:p w14:paraId="43430235" w14:textId="4C626F0B" w:rsidR="00AE7257" w:rsidRPr="00D6179B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>Develop and maintain backup and recovery practices and procedures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42C5B900" w14:textId="4D6C3CE6" w:rsidR="00FA3E6F" w:rsidRDefault="00AE7257" w:rsidP="00AE725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 Narrow" w:hAnsi="Arial Narrow" w:cstheme="minorHAnsi"/>
          <w:sz w:val="24"/>
          <w:szCs w:val="24"/>
        </w:rPr>
      </w:pPr>
      <w:r w:rsidRPr="00D6179B">
        <w:rPr>
          <w:rFonts w:ascii="Arial Narrow" w:hAnsi="Arial Narrow" w:cstheme="minorHAnsi"/>
          <w:sz w:val="24"/>
          <w:szCs w:val="24"/>
        </w:rPr>
        <w:t>Assist in management and support of internal and external DNS systems. Assist in management and support of DHCP scoping</w:t>
      </w:r>
      <w:r w:rsidR="00D6179B">
        <w:rPr>
          <w:rFonts w:ascii="Arial Narrow" w:hAnsi="Arial Narrow" w:cstheme="minorHAnsi"/>
          <w:sz w:val="24"/>
          <w:szCs w:val="24"/>
        </w:rPr>
        <w:t>.</w:t>
      </w:r>
    </w:p>
    <w:p w14:paraId="4C692D0E" w14:textId="6E0D25EC" w:rsidR="00616C65" w:rsidRPr="00616C65" w:rsidRDefault="00616C65" w:rsidP="00616C65">
      <w:pPr>
        <w:autoSpaceDE w:val="0"/>
        <w:autoSpaceDN w:val="0"/>
        <w:adjustRightInd w:val="0"/>
        <w:spacing w:after="0"/>
        <w:ind w:left="720"/>
        <w:rPr>
          <w:rFonts w:ascii="Arial Narrow" w:hAnsi="Arial Narrow" w:cstheme="minorHAnsi"/>
          <w:sz w:val="24"/>
          <w:szCs w:val="24"/>
        </w:rPr>
      </w:pPr>
    </w:p>
    <w:p w14:paraId="4847A9B3" w14:textId="3E3D8A12" w:rsidR="00AE7257" w:rsidRDefault="00AE7257" w:rsidP="00AE7257">
      <w:pPr>
        <w:autoSpaceDE w:val="0"/>
        <w:autoSpaceDN w:val="0"/>
        <w:adjustRightInd w:val="0"/>
        <w:spacing w:after="0"/>
        <w:rPr>
          <w:rFonts w:cstheme="minorHAnsi"/>
        </w:rPr>
      </w:pPr>
    </w:p>
    <w:p w14:paraId="7F3BAE95" w14:textId="1BC093C8" w:rsidR="005E088C" w:rsidRPr="00565B06" w:rsidRDefault="00FF56EC" w:rsidP="00B47E1E">
      <w:pPr>
        <w:pStyle w:val="Heading2"/>
      </w:pPr>
      <w:r>
        <w:t>IT Helpdesk Technician</w:t>
      </w:r>
      <w:r w:rsidR="005E088C" w:rsidRPr="00565B06">
        <w:t xml:space="preserve"> | </w:t>
      </w:r>
      <w:r>
        <w:rPr>
          <w:rStyle w:val="Emphasis"/>
        </w:rPr>
        <w:t xml:space="preserve">The Computer </w:t>
      </w:r>
      <w:proofErr w:type="spellStart"/>
      <w:r>
        <w:rPr>
          <w:rStyle w:val="Emphasis"/>
        </w:rPr>
        <w:t>Guyz</w:t>
      </w:r>
      <w:proofErr w:type="spellEnd"/>
      <w:r w:rsidR="00431F1A">
        <w:rPr>
          <w:rStyle w:val="Emphasis"/>
        </w:rPr>
        <w:t xml:space="preserve"> (MSP)</w:t>
      </w:r>
    </w:p>
    <w:p w14:paraId="2FA58C48" w14:textId="5C58812A" w:rsidR="005E088C" w:rsidRPr="00565B06" w:rsidRDefault="00FF56EC" w:rsidP="004F199F">
      <w:pPr>
        <w:pStyle w:val="Heading3"/>
      </w:pPr>
      <w:r>
        <w:t xml:space="preserve"> 2019</w:t>
      </w:r>
      <w:r w:rsidR="007C1473">
        <w:t xml:space="preserve"> -</w:t>
      </w:r>
      <w:r w:rsidR="001F3AD9">
        <w:t xml:space="preserve"> 2020</w:t>
      </w:r>
    </w:p>
    <w:p w14:paraId="7D036D43" w14:textId="77777777" w:rsidR="00FF56EC" w:rsidRPr="00FF56EC" w:rsidRDefault="00FF56EC" w:rsidP="00FF56E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Arial Narrow" w:eastAsia="Times New Roman" w:hAnsi="Arial Narrow" w:cs="Helvetica"/>
          <w:color w:val="auto"/>
          <w:sz w:val="24"/>
          <w:szCs w:val="24"/>
          <w:lang w:eastAsia="en-US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  <w:lang w:eastAsia="en-US"/>
        </w:rPr>
        <w:t>Receive and responds to Help Desk requests in a timely manner, clearly and with a professional and pleasant attitude.</w:t>
      </w:r>
    </w:p>
    <w:p w14:paraId="07838BA5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</w:rPr>
        <w:t>Update the status of ticket requests in the Help Desk system.</w:t>
      </w:r>
    </w:p>
    <w:p w14:paraId="5C90E66C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</w:rPr>
        <w:t>Consult with Information Technology team members and internal customers; evaluate, test, and implement new personal computers, operating systems, and application software solutions.</w:t>
      </w:r>
    </w:p>
    <w:p w14:paraId="3DE4A0E4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</w:rPr>
        <w:t>Monitor the availability of spare equipment inventory; replace equipment for users as needed.</w:t>
      </w:r>
    </w:p>
    <w:p w14:paraId="06FD14A3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hAnsi="Arial Narrow" w:cs="Helvetica"/>
          <w:color w:val="auto"/>
          <w:sz w:val="24"/>
          <w:szCs w:val="24"/>
          <w:shd w:val="clear" w:color="auto" w:fill="FFFFFF"/>
        </w:rPr>
        <w:t>Installs and configures computer hardware operating systems and applications</w:t>
      </w:r>
    </w:p>
    <w:p w14:paraId="360D6178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hAnsi="Arial Narrow" w:cs="Helvetica"/>
          <w:color w:val="auto"/>
          <w:sz w:val="24"/>
          <w:szCs w:val="24"/>
          <w:shd w:val="clear" w:color="auto" w:fill="FFFFFF"/>
        </w:rPr>
        <w:t>Diagnoses and solves hardware or software faults</w:t>
      </w:r>
    </w:p>
    <w:p w14:paraId="3A611189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hAnsi="Arial Narrow" w:cs="Helvetica"/>
          <w:color w:val="auto"/>
          <w:sz w:val="24"/>
          <w:szCs w:val="24"/>
          <w:shd w:val="clear" w:color="auto" w:fill="FFFFFF"/>
        </w:rPr>
        <w:t>Provides support, including procedural documentation and relevant reports</w:t>
      </w:r>
    </w:p>
    <w:p w14:paraId="38EA7F8C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hAnsi="Arial Narrow" w:cs="Helvetica"/>
          <w:color w:val="auto"/>
          <w:sz w:val="24"/>
          <w:szCs w:val="24"/>
          <w:shd w:val="clear" w:color="auto" w:fill="FFFFFF"/>
        </w:rPr>
        <w:t>Sets up new users' accounts and profiles and deals with password issues</w:t>
      </w:r>
    </w:p>
    <w:p w14:paraId="172C0257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</w:rPr>
        <w:t>Perform back up procedures for assigned computer files; coordinate restoration and retrieval of files as needed; maintains all files in an accurate and efficient manner.</w:t>
      </w:r>
    </w:p>
    <w:p w14:paraId="0E628D57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hAnsi="Arial Narrow" w:cs="Helvetica"/>
          <w:color w:val="auto"/>
          <w:sz w:val="24"/>
          <w:szCs w:val="24"/>
          <w:shd w:val="clear" w:color="auto" w:fill="FFFFFF"/>
        </w:rPr>
        <w:t>Replaces parts as required</w:t>
      </w:r>
    </w:p>
    <w:p w14:paraId="75D4EBE3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hAnsi="Arial Narrow" w:cs="Helvetica"/>
          <w:color w:val="auto"/>
          <w:sz w:val="24"/>
          <w:szCs w:val="24"/>
          <w:shd w:val="clear" w:color="auto" w:fill="FFFFFF"/>
        </w:rPr>
        <w:t>Prioritizes and manages many open cases at one time</w:t>
      </w:r>
    </w:p>
    <w:p w14:paraId="046A66E5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</w:rPr>
        <w:t>Provide direct support for Support Center and corporate office team members.</w:t>
      </w:r>
    </w:p>
    <w:p w14:paraId="00FA0363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hAnsi="Arial Narrow" w:cs="Helvetica"/>
          <w:color w:val="auto"/>
          <w:sz w:val="24"/>
          <w:szCs w:val="24"/>
          <w:shd w:val="clear" w:color="auto" w:fill="FFFFFF"/>
        </w:rPr>
        <w:t>Tests and evaluates new technology</w:t>
      </w:r>
    </w:p>
    <w:p w14:paraId="1260962E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Fonts w:ascii="Arial Narrow" w:eastAsia="Times New Roman" w:hAnsi="Arial Narrow" w:cs="Helvetica"/>
          <w:color w:val="auto"/>
          <w:sz w:val="24"/>
          <w:szCs w:val="24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</w:rPr>
        <w:t>Perform hardware/software upgrades and maintenance.</w:t>
      </w:r>
    </w:p>
    <w:p w14:paraId="1E6E1272" w14:textId="77777777" w:rsidR="00FF56EC" w:rsidRPr="00FF56EC" w:rsidRDefault="00FF56EC" w:rsidP="00FF56EC">
      <w:pPr>
        <w:numPr>
          <w:ilvl w:val="0"/>
          <w:numId w:val="16"/>
        </w:numPr>
        <w:shd w:val="clear" w:color="auto" w:fill="FFFFFF"/>
        <w:spacing w:before="100" w:beforeAutospacing="1" w:after="100" w:afterAutospacing="1"/>
        <w:rPr>
          <w:rStyle w:val="Strong"/>
          <w:rFonts w:ascii="Arial Narrow" w:eastAsia="Times New Roman" w:hAnsi="Arial Narrow" w:cs="Helvetica"/>
          <w:b w:val="0"/>
          <w:bCs w:val="0"/>
          <w:color w:val="auto"/>
          <w:sz w:val="24"/>
          <w:szCs w:val="24"/>
        </w:rPr>
      </w:pPr>
      <w:r w:rsidRPr="00FF56EC">
        <w:rPr>
          <w:rFonts w:ascii="Arial Narrow" w:eastAsia="Times New Roman" w:hAnsi="Arial Narrow" w:cs="Helvetica"/>
          <w:color w:val="auto"/>
          <w:sz w:val="24"/>
          <w:szCs w:val="24"/>
        </w:rPr>
        <w:t>Perform other duties as assigned.</w:t>
      </w:r>
    </w:p>
    <w:p w14:paraId="7FC65313" w14:textId="77777777" w:rsidR="005E088C" w:rsidRPr="00565B06" w:rsidRDefault="005E088C" w:rsidP="005E088C"/>
    <w:p w14:paraId="766DF62C" w14:textId="77777777" w:rsidR="005E088C" w:rsidRPr="00565B06" w:rsidRDefault="00FF56EC" w:rsidP="00B47E1E">
      <w:pPr>
        <w:pStyle w:val="Heading2"/>
      </w:pPr>
      <w:r>
        <w:t>Dispatch Helpdesk Technician</w:t>
      </w:r>
      <w:r w:rsidR="005E088C" w:rsidRPr="00565B06">
        <w:t xml:space="preserve"> | </w:t>
      </w:r>
      <w:r>
        <w:rPr>
          <w:rStyle w:val="Emphasis"/>
        </w:rPr>
        <w:t>Blue Stream</w:t>
      </w:r>
      <w:r w:rsidR="00431F1A">
        <w:rPr>
          <w:rStyle w:val="Emphasis"/>
        </w:rPr>
        <w:t xml:space="preserve"> (ISP)</w:t>
      </w:r>
    </w:p>
    <w:p w14:paraId="7389FEBA" w14:textId="77777777" w:rsidR="005E088C" w:rsidRDefault="00FF56EC" w:rsidP="004F199F">
      <w:pPr>
        <w:pStyle w:val="Heading3"/>
      </w:pPr>
      <w:r>
        <w:t>2016</w:t>
      </w:r>
      <w:r w:rsidR="005E088C" w:rsidRPr="00565B06">
        <w:t xml:space="preserve"> – </w:t>
      </w:r>
      <w:r>
        <w:t>2019</w:t>
      </w:r>
    </w:p>
    <w:p w14:paraId="0FFE1272" w14:textId="77777777" w:rsidR="00FF56EC" w:rsidRPr="00FF56EC" w:rsidRDefault="00FF56EC" w:rsidP="00FF56EC">
      <w:pPr>
        <w:pStyle w:val="NormalWeb"/>
        <w:numPr>
          <w:ilvl w:val="0"/>
          <w:numId w:val="17"/>
        </w:numPr>
        <w:spacing w:before="0" w:beforeAutospacing="0" w:after="120" w:afterAutospacing="0"/>
        <w:rPr>
          <w:rFonts w:ascii="Arial Narrow" w:hAnsi="Arial Narrow" w:cs="Arial"/>
          <w:bCs/>
          <w:shd w:val="clear" w:color="auto" w:fill="F9F9F9"/>
        </w:rPr>
      </w:pPr>
      <w:r w:rsidRPr="00FF56EC">
        <w:rPr>
          <w:rFonts w:ascii="Arial Narrow" w:hAnsi="Arial Narrow" w:cs="Arial"/>
          <w:bCs/>
          <w:shd w:val="clear" w:color="auto" w:fill="F9F9F9"/>
        </w:rPr>
        <w:t>Provides technical assistance to lower-level technicians</w:t>
      </w:r>
    </w:p>
    <w:p w14:paraId="2116500B" w14:textId="77777777" w:rsidR="00FF56EC" w:rsidRPr="00FF56EC" w:rsidRDefault="00FF56EC" w:rsidP="00FF56EC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="Arial Narrow" w:hAnsi="Arial Narrow" w:cs="Arial"/>
          <w:bCs/>
          <w:shd w:val="clear" w:color="auto" w:fill="F9F9F9"/>
        </w:rPr>
      </w:pPr>
      <w:r w:rsidRPr="00FF56EC">
        <w:rPr>
          <w:rFonts w:ascii="Arial Narrow" w:hAnsi="Arial Narrow" w:cs="Arial"/>
          <w:bCs/>
          <w:shd w:val="clear" w:color="auto" w:fill="F9F9F9"/>
        </w:rPr>
        <w:t>Oversight and management of field activity in applicable tools.</w:t>
      </w:r>
    </w:p>
    <w:p w14:paraId="70098B69" w14:textId="77777777" w:rsidR="00FF56EC" w:rsidRPr="00FF56EC" w:rsidRDefault="00FF56EC" w:rsidP="00FF56EC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="Arial Narrow" w:hAnsi="Arial Narrow" w:cs="Arial"/>
          <w:bCs/>
          <w:shd w:val="clear" w:color="auto" w:fill="F9F9F9"/>
        </w:rPr>
      </w:pPr>
      <w:r w:rsidRPr="00FF56EC">
        <w:rPr>
          <w:rFonts w:ascii="Arial Narrow" w:hAnsi="Arial Narrow" w:cs="Arial"/>
          <w:bCs/>
          <w:shd w:val="clear" w:color="auto" w:fill="F9F9F9"/>
        </w:rPr>
        <w:t>Maintains and monitors multiple queues through ticketing systems.</w:t>
      </w:r>
      <w:r w:rsidRPr="00FF56EC">
        <w:rPr>
          <w:rFonts w:ascii="Arial Narrow" w:hAnsi="Arial Narrow" w:cs="Arial"/>
          <w:bCs/>
          <w:shd w:val="clear" w:color="auto" w:fill="F9F9F9"/>
        </w:rPr>
        <w:br/>
        <w:t>Isolates and/or identifies network versus headend issues.</w:t>
      </w:r>
    </w:p>
    <w:p w14:paraId="39363E0C" w14:textId="77777777" w:rsidR="00FF56EC" w:rsidRPr="00FF56EC" w:rsidRDefault="00FF56EC" w:rsidP="00FF56EC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="Arial Narrow" w:hAnsi="Arial Narrow" w:cs="Arial"/>
          <w:bCs/>
          <w:shd w:val="clear" w:color="auto" w:fill="F9F9F9"/>
        </w:rPr>
      </w:pPr>
      <w:r w:rsidRPr="00FF56EC">
        <w:rPr>
          <w:rFonts w:ascii="Arial Narrow" w:hAnsi="Arial Narrow" w:cs="Arial"/>
          <w:bCs/>
          <w:shd w:val="clear" w:color="auto" w:fill="F9F9F9"/>
        </w:rPr>
        <w:lastRenderedPageBreak/>
        <w:t>Uses company technology, support tools, and contact systems to the</w:t>
      </w:r>
      <w:r w:rsidRPr="00FF56EC">
        <w:rPr>
          <w:rFonts w:ascii="Arial Narrow" w:hAnsi="Arial Narrow" w:cs="Arial"/>
          <w:bCs/>
          <w:shd w:val="clear" w:color="auto" w:fill="F9F9F9"/>
        </w:rPr>
        <w:br/>
        <w:t>fullest potential and as outlined by established business</w:t>
      </w:r>
      <w:r w:rsidRPr="00FF56EC">
        <w:rPr>
          <w:rFonts w:ascii="Arial Narrow" w:hAnsi="Arial Narrow" w:cs="Arial"/>
          <w:bCs/>
          <w:shd w:val="clear" w:color="auto" w:fill="F9F9F9"/>
        </w:rPr>
        <w:br/>
        <w:t>processes/protocols.</w:t>
      </w:r>
    </w:p>
    <w:p w14:paraId="70F7126C" w14:textId="77777777" w:rsidR="00FF56EC" w:rsidRPr="00FF56EC" w:rsidRDefault="00FF56EC" w:rsidP="00FF56EC">
      <w:pPr>
        <w:pStyle w:val="NormalWeb"/>
        <w:numPr>
          <w:ilvl w:val="0"/>
          <w:numId w:val="16"/>
        </w:numPr>
        <w:spacing w:before="0" w:beforeAutospacing="0" w:after="120" w:afterAutospacing="0"/>
        <w:rPr>
          <w:rFonts w:ascii="Arial Narrow" w:hAnsi="Arial Narrow" w:cs="Arial"/>
          <w:bCs/>
          <w:color w:val="333333"/>
          <w:sz w:val="20"/>
          <w:szCs w:val="20"/>
          <w:shd w:val="clear" w:color="auto" w:fill="F9F9F9"/>
        </w:rPr>
      </w:pPr>
      <w:r w:rsidRPr="00FF56EC">
        <w:rPr>
          <w:rFonts w:ascii="Arial Narrow" w:hAnsi="Arial Narrow" w:cs="Arial"/>
          <w:bCs/>
          <w:shd w:val="clear" w:color="auto" w:fill="F9F9F9"/>
        </w:rPr>
        <w:t>Isolates Video, High Speed Internet, and Telephony problems by</w:t>
      </w:r>
      <w:r w:rsidRPr="00FF56EC">
        <w:rPr>
          <w:rFonts w:ascii="Arial Narrow" w:hAnsi="Arial Narrow" w:cs="Arial"/>
          <w:bCs/>
          <w:shd w:val="clear" w:color="auto" w:fill="F9F9F9"/>
        </w:rPr>
        <w:br/>
        <w:t>correlating information from network surveillance equipment, diagnostics</w:t>
      </w:r>
      <w:r w:rsidRPr="00FF56EC">
        <w:rPr>
          <w:rFonts w:ascii="Arial Narrow" w:hAnsi="Arial Narrow" w:cs="Arial"/>
          <w:bCs/>
          <w:shd w:val="clear" w:color="auto" w:fill="F9F9F9"/>
        </w:rPr>
        <w:br/>
        <w:t>tools, and reported information to accurately direct fix organizations</w:t>
      </w:r>
      <w:r w:rsidRPr="00FF56EC">
        <w:rPr>
          <w:rFonts w:ascii="Arial Narrow" w:hAnsi="Arial Narrow" w:cs="Arial"/>
          <w:bCs/>
          <w:shd w:val="clear" w:color="auto" w:fill="F9F9F9"/>
        </w:rPr>
        <w:br/>
        <w:t>and personnel to most likely source of problem</w:t>
      </w:r>
      <w:r w:rsidRPr="00FF56EC">
        <w:rPr>
          <w:rFonts w:ascii="Arial Narrow" w:hAnsi="Arial Narrow" w:cs="Arial"/>
          <w:bCs/>
          <w:color w:val="333333"/>
          <w:sz w:val="20"/>
          <w:szCs w:val="20"/>
          <w:shd w:val="clear" w:color="auto" w:fill="F9F9F9"/>
        </w:rPr>
        <w:t>.</w:t>
      </w:r>
    </w:p>
    <w:p w14:paraId="6742C7E2" w14:textId="77777777" w:rsidR="00FF56EC" w:rsidRDefault="00FF56EC" w:rsidP="00FF56EC">
      <w:pPr>
        <w:pStyle w:val="Heading3"/>
      </w:pPr>
    </w:p>
    <w:p w14:paraId="07FB063E" w14:textId="77777777" w:rsidR="00FF56EC" w:rsidRPr="00565B06" w:rsidRDefault="00FF56EC" w:rsidP="00FF56EC">
      <w:pPr>
        <w:pStyle w:val="Heading3"/>
      </w:pPr>
    </w:p>
    <w:p w14:paraId="442B2388" w14:textId="77777777" w:rsidR="005E088C" w:rsidRPr="00565B06" w:rsidRDefault="005E088C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14:paraId="34B5B0B0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5FEFC49" w14:textId="77777777"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DE0E786" wp14:editId="481EEE5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3AD3F1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S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k5PMQA&#10;AADbAAAADwAAAGRycy9kb3ducmV2LnhtbESPQWsCMRSE7wX/Q3iCt5rVYpGtUUQQ9qJUW8HeHpvX&#10;zdbNy5Kkmv57Uyj0OMzMN8xilWwnruRD61jBZFyAIK6dbrlR8P62fZyDCBFZY+eYFPxQgNVy8LDA&#10;UrsbH+h6jI3IEA4lKjAx9qWUoTZkMYxdT5y9T+ctxix9I7XHW4bbTk6L4llabDkvGOxpY6i+HL+t&#10;gtdzleZPJ+9l+th/7XaV6S/moNRomNYvICKl+B/+a1dawXQGv1/yD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pOTzEAAAA2wAAAA8AAAAAAAAAAAAAAAAAmAIAAGRycy9k&#10;b3ducmV2LnhtbFBLBQYAAAAABAAEAPUAAACJ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tajcIA&#10;AADbAAAADwAAAGRycy9kb3ducmV2LnhtbESPQYvCMBSE7wv+h/AEb2tqD0WqUVQQvKndBT0+m2db&#10;bF5qE2vdX78RFvY4zMw3zHzZm1p01LrKsoLJOAJBnFtdcaHg+2v7OQXhPLLG2jIpeJGD5WLwMcdU&#10;2ycfqct8IQKEXYoKSu+bVEqXl2TQjW1DHLyrbQ36INtC6hafAW5qGUdRIg1WHBZKbGhTUn7LHkbB&#10;4YzrLL9EN3e6c/ITV/vTddspNRr2qxkIT73/D/+1d1pBnMD7S/gBc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1qNwgAAANsAAAAPAAAAAAAAAAAAAAAAAJgCAABkcnMvZG93&#10;bnJldi54bWxQSwUGAAAAAAQABAD1AAAAhwM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I5V74A&#10;AADbAAAADwAAAGRycy9kb3ducmV2LnhtbESPzQrCMBCE74LvEFbwpqk/iFSjqCDo0VrwujRrW2w2&#10;pYlafXojCB6HmfmGWa5bU4kHNa60rGA0jEAQZ1aXnCtIz/vBHITzyBory6TgRQ7Wq25nibG2Tz7R&#10;I/G5CBB2MSoovK9jKV1WkEE3tDVx8K62MeiDbHKpG3wGuKnkOIpm0mDJYaHAmnYFZbfkbhRY2iO/&#10;s5dOLseR07OD3W7TqVL9XrtZgPDU+n/41z5oBdMJfL+EHyB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yOVe+AAAA2wAAAA8AAAAAAAAAAAAAAAAAmAIAAGRycy9kb3ducmV2&#10;LnhtbFBLBQYAAAAABAAEAPUAAACD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BasQA&#10;AADbAAAADwAAAGRycy9kb3ducmV2LnhtbESPzWrDMBCE74W8g9hAb42cElLjRAmJoTSXUurkARZp&#10;/dNaK8eSHeftq0Khx2FmvmG2+8m2YqTeN44VLBcJCGLtTMOVgsv59SkF4QOywdYxKbiTh/1u9rDF&#10;zLgbf9JYhEpECPsMFdQhdJmUXtdk0S9cRxy90vUWQ5R9JU2Ptwi3rXxOkrW02HBcqLGjvCb9XQxW&#10;Qf5yDbk+vq+Xefp2nYbSf3yVWqnH+XTYgAg0hf/wX/tkFKxW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gWrEAAAA2wAAAA8AAAAAAAAAAAAAAAAAmAIAAGRycy9k&#10;b3ducmV2LnhtbFBLBQYAAAAABAAEAPUAAACJAw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JSCMEA&#10;AADbAAAADwAAAGRycy9kb3ducmV2LnhtbESPQWsCMRSE7wX/Q3gFbzXboqJbo7iC4LXqocfH5pms&#10;bl7CJtX13xuh4HGYmW+Yxap3rbhSFxvPCj5HBQji2uuGjYLjYfsxAxETssbWMym4U4TVcvC2wFL7&#10;G//QdZ+MyBCOJSqwKYVSylhbchhHPhBn7+Q7hynLzkjd4S3DXSu/imIqHTacFywG2liqL/s/p2Bj&#10;ToewqybVdh7G59n815o2VUoN3/v1N4hEfXqF/9s7rWA8geeX/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yUgjBAAAA2wAAAA8AAAAAAAAAAAAAAAAAmAIAAGRycy9kb3du&#10;cmV2LnhtbFBLBQYAAAAABAAEAPUAAACGAw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2215B3A" w14:textId="77777777" w:rsidR="00143224" w:rsidRPr="00565B06" w:rsidRDefault="009256F9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F1D02819D55491EA189C4EE32474A33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14:paraId="0A35DDBE" w14:textId="77777777" w:rsidTr="00565B06">
        <w:tc>
          <w:tcPr>
            <w:tcW w:w="4320" w:type="dxa"/>
          </w:tcPr>
          <w:p w14:paraId="39482A01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  <w:shd w:val="clear" w:color="auto" w:fill="FFFFFF"/>
              </w:rPr>
              <w:t xml:space="preserve">Strong typing/writing skills, </w:t>
            </w:r>
            <w:proofErr w:type="gramStart"/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  <w:shd w:val="clear" w:color="auto" w:fill="FFFFFF"/>
              </w:rPr>
              <w:t>as well as,</w:t>
            </w:r>
            <w:proofErr w:type="gramEnd"/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  <w:shd w:val="clear" w:color="auto" w:fill="FFFFFF"/>
              </w:rPr>
              <w:t xml:space="preserve"> organizational skills</w:t>
            </w:r>
          </w:p>
          <w:p w14:paraId="20802894" w14:textId="77777777" w:rsidR="00143224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Very strong interpersonal, written, and oral communication skills</w:t>
            </w:r>
          </w:p>
          <w:p w14:paraId="6FA182CA" w14:textId="1B350E0F" w:rsidR="007C1473" w:rsidRPr="003936DA" w:rsidRDefault="00F10B64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Attention to Detail</w:t>
            </w:r>
          </w:p>
          <w:p w14:paraId="22237519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Excellent time management skills</w:t>
            </w:r>
          </w:p>
          <w:p w14:paraId="45500158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Able to prioritize and multitask</w:t>
            </w:r>
          </w:p>
          <w:p w14:paraId="0DB87709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Strong analytical and problem-solving skills</w:t>
            </w:r>
          </w:p>
          <w:p w14:paraId="78BB5AB3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Excellent computer skills/knowledge</w:t>
            </w:r>
          </w:p>
          <w:p w14:paraId="46937B57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Ability to adapt to changes and adopt policies</w:t>
            </w:r>
          </w:p>
          <w:p w14:paraId="22EF8B41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Proficient in PC (desktop &amp; laptop) upgrades, configuration, maintenance, troubleshooting, and repairs, including handheld and mobile devices where applicable</w:t>
            </w:r>
          </w:p>
          <w:p w14:paraId="5ABDFD80" w14:textId="77777777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Knowledge of Microsoft Server 2008/2008r2/2012/2012r2</w:t>
            </w:r>
          </w:p>
          <w:p w14:paraId="45B2FCE1" w14:textId="32A2AF48" w:rsidR="007C1473" w:rsidRPr="003936DA" w:rsidRDefault="007C1473" w:rsidP="007C1473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Experience working with physical and virtual servers, firewalls, switches</w:t>
            </w:r>
            <w:r w:rsidR="00023A68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,</w:t>
            </w: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VPN</w:t>
            </w:r>
            <w:r w:rsidR="00023A68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,</w:t>
            </w:r>
            <w:r w:rsidR="007F4B79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</w:t>
            </w:r>
            <w:r w:rsidR="009E6D6E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VLANs</w:t>
            </w:r>
          </w:p>
          <w:p w14:paraId="7E9C145C" w14:textId="605899ED" w:rsidR="007C1473" w:rsidRPr="00EB312F" w:rsidRDefault="007C1473" w:rsidP="007C1473">
            <w:pPr>
              <w:pStyle w:val="ListBullet"/>
              <w:rPr>
                <w:rFonts w:ascii="Arial Narrow" w:eastAsiaTheme="minorEastAsia" w:hAnsi="Arial Narrow"/>
                <w:color w:val="595959" w:themeColor="text1" w:themeTint="A6"/>
                <w:sz w:val="24"/>
                <w:szCs w:val="24"/>
                <w:lang w:eastAsia="ja-JP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Experience with Remote Access via LogMeIn, Any Desk, &amp; TeamViewer</w:t>
            </w:r>
            <w:r w:rsidR="00D6179B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, Quick Assist</w:t>
            </w:r>
          </w:p>
          <w:p w14:paraId="44C5F858" w14:textId="379F5087" w:rsidR="00EB312F" w:rsidRPr="00EB312F" w:rsidRDefault="00EB312F" w:rsidP="007C1473">
            <w:pPr>
              <w:pStyle w:val="ListBullet"/>
              <w:rPr>
                <w:rFonts w:ascii="Arial Narrow" w:eastAsiaTheme="minorEastAsia" w:hAnsi="Arial Narrow"/>
                <w:color w:val="595959" w:themeColor="text1" w:themeTint="A6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Advanced Knowledge of </w:t>
            </w:r>
            <w:r w:rsidR="00616C65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Cisco Unity Tools and IP phones</w:t>
            </w:r>
          </w:p>
          <w:p w14:paraId="79D52999" w14:textId="6BB71B24" w:rsidR="00EB312F" w:rsidRPr="00CC6DAA" w:rsidRDefault="00EB312F" w:rsidP="00EB312F">
            <w:pPr>
              <w:pStyle w:val="ListBullet"/>
              <w:rPr>
                <w:rFonts w:ascii="Arial Narrow" w:eastAsiaTheme="minorEastAsia" w:hAnsi="Arial Narrow"/>
                <w:color w:val="595959" w:themeColor="text1" w:themeTint="A6"/>
                <w:sz w:val="24"/>
                <w:szCs w:val="24"/>
                <w:lang w:eastAsia="ja-JP"/>
              </w:rPr>
            </w:pP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Intermediate Knowledge of HTML5,</w:t>
            </w:r>
            <w:r w:rsidR="005D4714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</w:t>
            </w: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C</w:t>
            </w:r>
            <w:r w:rsidR="00906CC7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SS</w:t>
            </w: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, JavaScript Programing languages</w:t>
            </w:r>
          </w:p>
          <w:p w14:paraId="191CC9DE" w14:textId="28430F24" w:rsidR="00CC6DAA" w:rsidRPr="00EB312F" w:rsidRDefault="00CC6DAA" w:rsidP="00EB312F">
            <w:pPr>
              <w:pStyle w:val="ListBullet"/>
              <w:rPr>
                <w:rFonts w:ascii="Arial Narrow" w:eastAsiaTheme="minorEastAsia" w:hAnsi="Arial Narrow"/>
                <w:color w:val="595959" w:themeColor="text1" w:themeTint="A6"/>
                <w:sz w:val="24"/>
                <w:szCs w:val="24"/>
                <w:lang w:eastAsia="ja-JP"/>
              </w:rPr>
            </w:pPr>
          </w:p>
          <w:p w14:paraId="01A9C66D" w14:textId="77777777" w:rsidR="00EB312F" w:rsidRPr="00EB312F" w:rsidRDefault="00EB312F" w:rsidP="00EB312F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 Narrow" w:eastAsiaTheme="minorEastAsia" w:hAnsi="Arial Narrow"/>
                <w:color w:val="595959" w:themeColor="text1" w:themeTint="A6"/>
                <w:sz w:val="24"/>
                <w:szCs w:val="24"/>
                <w:lang w:eastAsia="ja-JP"/>
              </w:rPr>
            </w:pPr>
          </w:p>
          <w:p w14:paraId="692DF02E" w14:textId="77777777" w:rsidR="007C1473" w:rsidRPr="003936DA" w:rsidRDefault="007C1473" w:rsidP="00F22755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</w:p>
          <w:p w14:paraId="2263F17A" w14:textId="77777777" w:rsidR="00316CE4" w:rsidRPr="003936DA" w:rsidRDefault="00316CE4" w:rsidP="007C1473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</w:p>
        </w:tc>
        <w:tc>
          <w:tcPr>
            <w:tcW w:w="4320" w:type="dxa"/>
            <w:tcMar>
              <w:left w:w="576" w:type="dxa"/>
            </w:tcMar>
          </w:tcPr>
          <w:p w14:paraId="6F338F50" w14:textId="77777777" w:rsidR="00143224" w:rsidRPr="003936DA" w:rsidRDefault="007C1473" w:rsidP="00F22755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Software/Network skills: Experience in small, </w:t>
            </w:r>
            <w:proofErr w:type="gramStart"/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Medium and large</w:t>
            </w:r>
            <w:proofErr w:type="gramEnd"/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network environments including knowledge of LAN/WAN/NAS technologies, TCP/IP, VPN, wireless technologies, cabling (assembly, rou</w:t>
            </w:r>
            <w:r w:rsidR="00EB312F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ting, and termination)</w:t>
            </w:r>
          </w:p>
          <w:p w14:paraId="376B8D9C" w14:textId="77777777" w:rsidR="007C1473" w:rsidRPr="003936DA" w:rsidRDefault="007C1473" w:rsidP="00F22755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Microsoft Windows 7/8/10</w:t>
            </w:r>
          </w:p>
          <w:p w14:paraId="34246919" w14:textId="77777777" w:rsidR="007C1473" w:rsidRPr="003936DA" w:rsidRDefault="007C1473" w:rsidP="00F22755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Microsoft Active Directory,</w:t>
            </w:r>
            <w:r w:rsidR="00F22755"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</w:t>
            </w: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DNS,</w:t>
            </w:r>
            <w:r w:rsidR="00F22755"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</w:t>
            </w: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DHCP,</w:t>
            </w:r>
            <w:r w:rsidR="00F22755"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</w:t>
            </w: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Domain Controller,</w:t>
            </w:r>
            <w:r w:rsidR="00F22755"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</w:t>
            </w: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Print server,</w:t>
            </w:r>
            <w:r w:rsidR="00F22755"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</w:t>
            </w: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DMZ</w:t>
            </w:r>
          </w:p>
          <w:p w14:paraId="73E0AC3C" w14:textId="77777777" w:rsidR="007C1473" w:rsidRPr="003936DA" w:rsidRDefault="007C1473" w:rsidP="00F22755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Studied A+ at Broward College</w:t>
            </w:r>
          </w:p>
          <w:p w14:paraId="0D3C76EE" w14:textId="77777777" w:rsidR="007C1473" w:rsidRPr="003936DA" w:rsidRDefault="007C1473" w:rsidP="00F22755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Studied Network + @</w:t>
            </w:r>
            <w:r w:rsidR="00F22755"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 Broward </w:t>
            </w: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College</w:t>
            </w:r>
          </w:p>
          <w:p w14:paraId="63AB491F" w14:textId="77777777" w:rsidR="007C1473" w:rsidRPr="003936DA" w:rsidRDefault="007C1473" w:rsidP="00F22755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Studied Security + @ Broward College</w:t>
            </w:r>
          </w:p>
          <w:p w14:paraId="3D212119" w14:textId="77777777" w:rsidR="00F22755" w:rsidRPr="003936DA" w:rsidRDefault="00F22755" w:rsidP="00F22755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Studied MCSE, MCSA @ Broward College</w:t>
            </w:r>
          </w:p>
          <w:p w14:paraId="15D1D57A" w14:textId="02F9053D" w:rsidR="008B0E58" w:rsidRDefault="00F22755" w:rsidP="008B0E58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 w:rsidRPr="003936DA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Studied IT Project Management at Broward College</w:t>
            </w:r>
          </w:p>
          <w:p w14:paraId="264A9C46" w14:textId="29E15200" w:rsidR="008B0E58" w:rsidRDefault="009E6D6E" w:rsidP="008B0E58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Experience with Legacy Active Directory</w:t>
            </w:r>
            <w:r w:rsidR="00B67BD0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, Azure AD</w:t>
            </w:r>
          </w:p>
          <w:p w14:paraId="44139321" w14:textId="2C80C801" w:rsidR="00B67BD0" w:rsidRDefault="00CC6DAA" w:rsidP="008B0E58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Experience E</w:t>
            </w:r>
            <w:r w:rsidR="00B67BD0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xchange on-Prim and online</w:t>
            </w:r>
          </w:p>
          <w:p w14:paraId="2041861D" w14:textId="5876F9B3" w:rsidR="00B67BD0" w:rsidRDefault="00CC6DAA" w:rsidP="001579E0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 xml:space="preserve">Experience with </w:t>
            </w:r>
            <w:r w:rsidR="00B67BD0"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Group Policy Management</w:t>
            </w:r>
          </w:p>
          <w:p w14:paraId="3893D816" w14:textId="127FC507" w:rsidR="001579E0" w:rsidRPr="001579E0" w:rsidRDefault="00AE07B6" w:rsidP="001579E0">
            <w:pPr>
              <w:pStyle w:val="ListBullet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  <w:r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  <w:t>Experience with Microsoft 365 Admin Console</w:t>
            </w:r>
          </w:p>
          <w:p w14:paraId="5654B1CD" w14:textId="77777777" w:rsidR="00F904FC" w:rsidRPr="003936DA" w:rsidRDefault="00F904FC" w:rsidP="007C1473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Arial Narrow" w:hAnsi="Arial Narrow"/>
                <w:color w:val="595959" w:themeColor="text1" w:themeTint="A6"/>
                <w:sz w:val="24"/>
                <w:szCs w:val="24"/>
              </w:rPr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14:paraId="295E83E8" w14:textId="77777777" w:rsidTr="00562422">
        <w:tc>
          <w:tcPr>
            <w:tcW w:w="725" w:type="dxa"/>
            <w:tcMar>
              <w:right w:w="216" w:type="dxa"/>
            </w:tcMar>
            <w:vAlign w:val="bottom"/>
          </w:tcPr>
          <w:p w14:paraId="4F887473" w14:textId="77777777"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65AAB109" wp14:editId="605684E7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45C470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14:paraId="40E842FC" w14:textId="77777777" w:rsidR="00AC7C34" w:rsidRPr="00565B06" w:rsidRDefault="009256F9" w:rsidP="00AD6216">
            <w:pPr>
              <w:pStyle w:val="Heading1"/>
              <w:outlineLvl w:val="0"/>
            </w:pPr>
            <w:sdt>
              <w:sdtPr>
                <w:alias w:val="Activities:"/>
                <w:tag w:val="Activities:"/>
                <w:id w:val="-2061776476"/>
                <w:placeholder>
                  <w:docPart w:val="4944989858EF45E5BCD88C26C51C6871"/>
                </w:placeholder>
                <w:temporary/>
                <w:showingPlcHdr/>
                <w15:appearance w15:val="hidden"/>
              </w:sdtPr>
              <w:sdtEndPr/>
              <w:sdtContent>
                <w:r w:rsidR="00AC7C34" w:rsidRPr="00565B06">
                  <w:t>Activities</w:t>
                </w:r>
              </w:sdtContent>
            </w:sdt>
          </w:p>
        </w:tc>
      </w:tr>
    </w:tbl>
    <w:p w14:paraId="29F72443" w14:textId="77777777" w:rsidR="007A0F44" w:rsidRPr="003936DA" w:rsidRDefault="00F22755" w:rsidP="00316CE4">
      <w:pPr>
        <w:rPr>
          <w:rFonts w:ascii="Arial Narrow" w:hAnsi="Arial Narrow"/>
          <w:color w:val="auto"/>
          <w:sz w:val="24"/>
          <w:szCs w:val="24"/>
        </w:rPr>
      </w:pPr>
      <w:r w:rsidRPr="003936DA">
        <w:rPr>
          <w:rFonts w:ascii="Arial Narrow" w:hAnsi="Arial Narrow"/>
          <w:color w:val="auto"/>
          <w:sz w:val="24"/>
          <w:szCs w:val="24"/>
        </w:rPr>
        <w:t xml:space="preserve">Outside of work I’m very active, almost always on a strict Workout regimen, </w:t>
      </w:r>
      <w:r w:rsidR="003936DA" w:rsidRPr="003936DA">
        <w:rPr>
          <w:rFonts w:ascii="Arial Narrow" w:hAnsi="Arial Narrow"/>
          <w:color w:val="auto"/>
          <w:sz w:val="24"/>
          <w:szCs w:val="24"/>
        </w:rPr>
        <w:t xml:space="preserve">also </w:t>
      </w:r>
      <w:r w:rsidRPr="003936DA">
        <w:rPr>
          <w:rFonts w:ascii="Arial Narrow" w:hAnsi="Arial Narrow"/>
          <w:color w:val="auto"/>
          <w:sz w:val="24"/>
          <w:szCs w:val="24"/>
        </w:rPr>
        <w:t xml:space="preserve">I enjoy playing the Stock market (trading option contracts and equities), and </w:t>
      </w:r>
      <w:r w:rsidR="003936DA" w:rsidRPr="003936DA">
        <w:rPr>
          <w:rFonts w:ascii="Arial Narrow" w:hAnsi="Arial Narrow"/>
          <w:color w:val="auto"/>
          <w:sz w:val="24"/>
          <w:szCs w:val="24"/>
        </w:rPr>
        <w:t>most importantly I</w:t>
      </w:r>
      <w:r w:rsidRPr="003936DA">
        <w:rPr>
          <w:rFonts w:ascii="Arial Narrow" w:hAnsi="Arial Narrow"/>
          <w:color w:val="auto"/>
          <w:sz w:val="24"/>
          <w:szCs w:val="24"/>
        </w:rPr>
        <w:t xml:space="preserve"> love giving back to my </w:t>
      </w:r>
      <w:r w:rsidRPr="003936DA">
        <w:rPr>
          <w:rFonts w:ascii="Arial Narrow" w:hAnsi="Arial Narrow"/>
          <w:color w:val="auto"/>
          <w:sz w:val="24"/>
          <w:szCs w:val="24"/>
        </w:rPr>
        <w:lastRenderedPageBreak/>
        <w:t xml:space="preserve">community. My greatest achievement to date is being the Co-Founder of </w:t>
      </w:r>
      <w:r w:rsidR="003936DA" w:rsidRPr="003936DA">
        <w:rPr>
          <w:rFonts w:ascii="Arial Narrow" w:hAnsi="Arial Narrow"/>
          <w:color w:val="auto"/>
          <w:sz w:val="24"/>
          <w:szCs w:val="24"/>
        </w:rPr>
        <w:t>@</w:t>
      </w:r>
      <w:r w:rsidRPr="003936DA">
        <w:rPr>
          <w:rFonts w:ascii="Arial Narrow" w:hAnsi="Arial Narrow"/>
          <w:color w:val="auto"/>
          <w:sz w:val="24"/>
          <w:szCs w:val="24"/>
        </w:rPr>
        <w:t>TheWhyN</w:t>
      </w:r>
      <w:r w:rsidR="003936DA" w:rsidRPr="003936DA">
        <w:rPr>
          <w:rFonts w:ascii="Arial Narrow" w:hAnsi="Arial Narrow"/>
          <w:color w:val="auto"/>
          <w:sz w:val="24"/>
          <w:szCs w:val="24"/>
        </w:rPr>
        <w:t>ot</w:t>
      </w:r>
      <w:r w:rsidRPr="003936DA">
        <w:rPr>
          <w:rFonts w:ascii="Arial Narrow" w:hAnsi="Arial Narrow"/>
          <w:color w:val="auto"/>
          <w:sz w:val="24"/>
          <w:szCs w:val="24"/>
        </w:rPr>
        <w:t xml:space="preserve">Foundation; a non-profit 501c3 organization where we host parties for kids at the local Boys and Girls clubs in Broward County, We </w:t>
      </w:r>
      <w:r w:rsidR="003936DA" w:rsidRPr="003936DA">
        <w:rPr>
          <w:rFonts w:ascii="Arial Narrow" w:hAnsi="Arial Narrow"/>
          <w:color w:val="auto"/>
          <w:sz w:val="24"/>
          <w:szCs w:val="24"/>
        </w:rPr>
        <w:t xml:space="preserve">Collaborate with local companies and other non-profit organizations, </w:t>
      </w:r>
      <w:proofErr w:type="gramStart"/>
      <w:r w:rsidR="003936DA" w:rsidRPr="003936DA">
        <w:rPr>
          <w:rFonts w:ascii="Arial Narrow" w:hAnsi="Arial Narrow"/>
          <w:color w:val="auto"/>
          <w:sz w:val="24"/>
          <w:szCs w:val="24"/>
        </w:rPr>
        <w:t>Fundraise</w:t>
      </w:r>
      <w:proofErr w:type="gramEnd"/>
      <w:r w:rsidR="003936DA" w:rsidRPr="003936DA">
        <w:rPr>
          <w:rFonts w:ascii="Arial Narrow" w:hAnsi="Arial Narrow"/>
          <w:color w:val="auto"/>
          <w:sz w:val="24"/>
          <w:szCs w:val="24"/>
        </w:rPr>
        <w:t xml:space="preserve"> by placing creative ads on our social media platforms (Instagram, Facebook, Twitter, </w:t>
      </w:r>
      <w:proofErr w:type="spellStart"/>
      <w:r w:rsidR="003936DA" w:rsidRPr="003936DA">
        <w:rPr>
          <w:rFonts w:ascii="Arial Narrow" w:hAnsi="Arial Narrow"/>
          <w:color w:val="auto"/>
          <w:sz w:val="24"/>
          <w:szCs w:val="24"/>
        </w:rPr>
        <w:t>TikTok</w:t>
      </w:r>
      <w:proofErr w:type="spellEnd"/>
      <w:r w:rsidR="003936DA" w:rsidRPr="003936DA">
        <w:rPr>
          <w:rFonts w:ascii="Arial Narrow" w:hAnsi="Arial Narrow"/>
          <w:color w:val="auto"/>
          <w:sz w:val="24"/>
          <w:szCs w:val="24"/>
        </w:rPr>
        <w:t>), and we hold 2</w:t>
      </w:r>
      <w:r w:rsidRPr="003936DA">
        <w:rPr>
          <w:rFonts w:ascii="Arial Narrow" w:hAnsi="Arial Narrow"/>
          <w:color w:val="auto"/>
          <w:sz w:val="24"/>
          <w:szCs w:val="24"/>
        </w:rPr>
        <w:t xml:space="preserve"> yearly events in our community. In August, we handout school supplies and uniforms to</w:t>
      </w:r>
      <w:r w:rsidR="003936DA" w:rsidRPr="003936DA">
        <w:rPr>
          <w:rFonts w:ascii="Arial Narrow" w:hAnsi="Arial Narrow"/>
          <w:color w:val="auto"/>
          <w:sz w:val="24"/>
          <w:szCs w:val="24"/>
        </w:rPr>
        <w:t xml:space="preserve"> local</w:t>
      </w:r>
      <w:r w:rsidRPr="003936DA">
        <w:rPr>
          <w:rFonts w:ascii="Arial Narrow" w:hAnsi="Arial Narrow"/>
          <w:color w:val="auto"/>
          <w:sz w:val="24"/>
          <w:szCs w:val="24"/>
        </w:rPr>
        <w:t xml:space="preserve"> kids for back to school. In November, W</w:t>
      </w:r>
      <w:r w:rsidR="003936DA" w:rsidRPr="003936DA">
        <w:rPr>
          <w:rFonts w:ascii="Arial Narrow" w:hAnsi="Arial Narrow"/>
          <w:color w:val="auto"/>
          <w:sz w:val="24"/>
          <w:szCs w:val="24"/>
        </w:rPr>
        <w:t>e</w:t>
      </w:r>
      <w:r w:rsidRPr="003936DA">
        <w:rPr>
          <w:rFonts w:ascii="Arial Narrow" w:hAnsi="Arial Narrow"/>
          <w:color w:val="auto"/>
          <w:sz w:val="24"/>
          <w:szCs w:val="24"/>
        </w:rPr>
        <w:t xml:space="preserve"> handout Thanksgiving dinners to </w:t>
      </w:r>
      <w:r w:rsidR="003936DA" w:rsidRPr="003936DA">
        <w:rPr>
          <w:rFonts w:ascii="Arial Narrow" w:hAnsi="Arial Narrow"/>
          <w:color w:val="auto"/>
          <w:sz w:val="24"/>
          <w:szCs w:val="24"/>
        </w:rPr>
        <w:t>local income restricted families.</w:t>
      </w:r>
    </w:p>
    <w:sectPr w:rsidR="007A0F44" w:rsidRPr="003936DA" w:rsidSect="00FE18B2">
      <w:footerReference w:type="default" r:id="rId12"/>
      <w:headerReference w:type="first" r:id="rId13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80955" w14:textId="77777777" w:rsidR="009256F9" w:rsidRDefault="009256F9" w:rsidP="00F534FB">
      <w:pPr>
        <w:spacing w:after="0"/>
      </w:pPr>
      <w:r>
        <w:separator/>
      </w:r>
    </w:p>
  </w:endnote>
  <w:endnote w:type="continuationSeparator" w:id="0">
    <w:p w14:paraId="15187629" w14:textId="77777777" w:rsidR="009256F9" w:rsidRDefault="009256F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F3B121" w14:textId="77777777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F1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AA657" w14:textId="77777777" w:rsidR="009256F9" w:rsidRDefault="009256F9" w:rsidP="00F534FB">
      <w:pPr>
        <w:spacing w:after="0"/>
      </w:pPr>
      <w:r>
        <w:separator/>
      </w:r>
    </w:p>
  </w:footnote>
  <w:footnote w:type="continuationSeparator" w:id="0">
    <w:p w14:paraId="3560C5BB" w14:textId="77777777" w:rsidR="009256F9" w:rsidRDefault="009256F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B2868" w14:textId="77777777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5EDE500" wp14:editId="0276FD95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D48F82A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0C7E66"/>
    <w:multiLevelType w:val="hybridMultilevel"/>
    <w:tmpl w:val="817CD592"/>
    <w:lvl w:ilvl="0" w:tplc="D4185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521E99"/>
    <w:multiLevelType w:val="multilevel"/>
    <w:tmpl w:val="1EA6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686A9C"/>
    <w:multiLevelType w:val="hybridMultilevel"/>
    <w:tmpl w:val="71DEE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97507"/>
    <w:multiLevelType w:val="hybridMultilevel"/>
    <w:tmpl w:val="AE9ADE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93367B"/>
    <w:multiLevelType w:val="hybridMultilevel"/>
    <w:tmpl w:val="80386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606166"/>
    <w:multiLevelType w:val="hybridMultilevel"/>
    <w:tmpl w:val="CA2A5C5A"/>
    <w:lvl w:ilvl="0" w:tplc="199AADE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B82686">
      <w:start w:val="1"/>
      <w:numFmt w:val="bullet"/>
      <w:lvlText w:val="o"/>
      <w:lvlJc w:val="left"/>
      <w:pPr>
        <w:ind w:left="35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FF0AAC0">
      <w:start w:val="1"/>
      <w:numFmt w:val="bullet"/>
      <w:lvlText w:val="▪"/>
      <w:lvlJc w:val="left"/>
      <w:pPr>
        <w:ind w:left="42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DA807CA">
      <w:start w:val="1"/>
      <w:numFmt w:val="bullet"/>
      <w:lvlText w:val="•"/>
      <w:lvlJc w:val="left"/>
      <w:pPr>
        <w:ind w:left="49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886240C">
      <w:start w:val="1"/>
      <w:numFmt w:val="bullet"/>
      <w:lvlText w:val="o"/>
      <w:lvlJc w:val="left"/>
      <w:pPr>
        <w:ind w:left="5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664BAC">
      <w:start w:val="1"/>
      <w:numFmt w:val="bullet"/>
      <w:lvlText w:val="▪"/>
      <w:lvlJc w:val="left"/>
      <w:pPr>
        <w:ind w:left="6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454AEFA">
      <w:start w:val="1"/>
      <w:numFmt w:val="bullet"/>
      <w:lvlText w:val="•"/>
      <w:lvlJc w:val="left"/>
      <w:pPr>
        <w:ind w:left="7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0947AB2">
      <w:start w:val="1"/>
      <w:numFmt w:val="bullet"/>
      <w:lvlText w:val="o"/>
      <w:lvlJc w:val="left"/>
      <w:pPr>
        <w:ind w:left="7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278090A">
      <w:start w:val="1"/>
      <w:numFmt w:val="bullet"/>
      <w:lvlText w:val="▪"/>
      <w:lvlJc w:val="left"/>
      <w:pPr>
        <w:ind w:left="8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6262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4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2"/>
  </w:num>
  <w:num w:numId="16">
    <w:abstractNumId w:val="18"/>
  </w:num>
  <w:num w:numId="17">
    <w:abstractNumId w:val="16"/>
  </w:num>
  <w:num w:numId="18">
    <w:abstractNumId w:val="19"/>
  </w:num>
  <w:num w:numId="19">
    <w:abstractNumId w:val="15"/>
  </w:num>
  <w:num w:numId="20">
    <w:abstractNumId w:val="17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6EC"/>
    <w:rsid w:val="00002750"/>
    <w:rsid w:val="00004D4E"/>
    <w:rsid w:val="00011895"/>
    <w:rsid w:val="00013818"/>
    <w:rsid w:val="00023A68"/>
    <w:rsid w:val="00024730"/>
    <w:rsid w:val="000348ED"/>
    <w:rsid w:val="00040CF1"/>
    <w:rsid w:val="0004158B"/>
    <w:rsid w:val="00051DFD"/>
    <w:rsid w:val="0005664F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79E0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F3AD9"/>
    <w:rsid w:val="0020735F"/>
    <w:rsid w:val="002146F8"/>
    <w:rsid w:val="00215593"/>
    <w:rsid w:val="00217917"/>
    <w:rsid w:val="002372E8"/>
    <w:rsid w:val="0023768B"/>
    <w:rsid w:val="00244D50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274A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36DA"/>
    <w:rsid w:val="00394F2C"/>
    <w:rsid w:val="0039703C"/>
    <w:rsid w:val="003974BB"/>
    <w:rsid w:val="003A091E"/>
    <w:rsid w:val="003A65E0"/>
    <w:rsid w:val="003E5D64"/>
    <w:rsid w:val="00400D97"/>
    <w:rsid w:val="00403149"/>
    <w:rsid w:val="004037EF"/>
    <w:rsid w:val="00405BAD"/>
    <w:rsid w:val="004113D8"/>
    <w:rsid w:val="00416463"/>
    <w:rsid w:val="00423827"/>
    <w:rsid w:val="00431F1A"/>
    <w:rsid w:val="00437B8B"/>
    <w:rsid w:val="00465113"/>
    <w:rsid w:val="00467F3F"/>
    <w:rsid w:val="004727C2"/>
    <w:rsid w:val="00476144"/>
    <w:rsid w:val="00481CAA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8C2"/>
    <w:rsid w:val="004D3EB1"/>
    <w:rsid w:val="004D465D"/>
    <w:rsid w:val="004E2794"/>
    <w:rsid w:val="004E77A5"/>
    <w:rsid w:val="004F1057"/>
    <w:rsid w:val="004F199F"/>
    <w:rsid w:val="00504A18"/>
    <w:rsid w:val="005106C0"/>
    <w:rsid w:val="005247B7"/>
    <w:rsid w:val="00530093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D4714"/>
    <w:rsid w:val="005E088C"/>
    <w:rsid w:val="005E6E43"/>
    <w:rsid w:val="005F4455"/>
    <w:rsid w:val="006104FF"/>
    <w:rsid w:val="00614B7C"/>
    <w:rsid w:val="00616C65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6F73DD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3357"/>
    <w:rsid w:val="007850D1"/>
    <w:rsid w:val="007857C8"/>
    <w:rsid w:val="00785FEB"/>
    <w:rsid w:val="00785FF6"/>
    <w:rsid w:val="00790E98"/>
    <w:rsid w:val="00793D3F"/>
    <w:rsid w:val="007A0F44"/>
    <w:rsid w:val="007A729F"/>
    <w:rsid w:val="007B3F4F"/>
    <w:rsid w:val="007C0E0E"/>
    <w:rsid w:val="007C1473"/>
    <w:rsid w:val="007C153D"/>
    <w:rsid w:val="007C333C"/>
    <w:rsid w:val="007C34A8"/>
    <w:rsid w:val="007D027F"/>
    <w:rsid w:val="007E7052"/>
    <w:rsid w:val="007F4B79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0E58"/>
    <w:rsid w:val="008D4FC8"/>
    <w:rsid w:val="008D51B6"/>
    <w:rsid w:val="008D5A80"/>
    <w:rsid w:val="008E5483"/>
    <w:rsid w:val="008F4532"/>
    <w:rsid w:val="00906CC7"/>
    <w:rsid w:val="009256F9"/>
    <w:rsid w:val="00933CCA"/>
    <w:rsid w:val="0093795C"/>
    <w:rsid w:val="009411E8"/>
    <w:rsid w:val="00952C89"/>
    <w:rsid w:val="00953F32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E6D6E"/>
    <w:rsid w:val="009F2058"/>
    <w:rsid w:val="009F391D"/>
    <w:rsid w:val="00A1144C"/>
    <w:rsid w:val="00A1329C"/>
    <w:rsid w:val="00A25023"/>
    <w:rsid w:val="00A2760D"/>
    <w:rsid w:val="00A31879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07B6"/>
    <w:rsid w:val="00AE2F61"/>
    <w:rsid w:val="00AE313B"/>
    <w:rsid w:val="00AE7257"/>
    <w:rsid w:val="00AE7650"/>
    <w:rsid w:val="00AF136B"/>
    <w:rsid w:val="00B07E53"/>
    <w:rsid w:val="00B112B1"/>
    <w:rsid w:val="00B1221A"/>
    <w:rsid w:val="00B204FE"/>
    <w:rsid w:val="00B25746"/>
    <w:rsid w:val="00B47E1E"/>
    <w:rsid w:val="00B54661"/>
    <w:rsid w:val="00B55487"/>
    <w:rsid w:val="00B67BD0"/>
    <w:rsid w:val="00B763B5"/>
    <w:rsid w:val="00B90654"/>
    <w:rsid w:val="00B91175"/>
    <w:rsid w:val="00BA71B3"/>
    <w:rsid w:val="00BB34BE"/>
    <w:rsid w:val="00BB4E78"/>
    <w:rsid w:val="00BC0E1A"/>
    <w:rsid w:val="00BC1472"/>
    <w:rsid w:val="00BD2DD6"/>
    <w:rsid w:val="00BD55EE"/>
    <w:rsid w:val="00C0155C"/>
    <w:rsid w:val="00C3233C"/>
    <w:rsid w:val="00C3763A"/>
    <w:rsid w:val="00C60281"/>
    <w:rsid w:val="00C66B80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C6B21"/>
    <w:rsid w:val="00CC6DAA"/>
    <w:rsid w:val="00CD1043"/>
    <w:rsid w:val="00CE2C76"/>
    <w:rsid w:val="00D046EF"/>
    <w:rsid w:val="00D17C48"/>
    <w:rsid w:val="00D22E33"/>
    <w:rsid w:val="00D2672B"/>
    <w:rsid w:val="00D35BBD"/>
    <w:rsid w:val="00D37FAD"/>
    <w:rsid w:val="00D5184A"/>
    <w:rsid w:val="00D5627D"/>
    <w:rsid w:val="00D6179B"/>
    <w:rsid w:val="00D6600D"/>
    <w:rsid w:val="00D70757"/>
    <w:rsid w:val="00D728D5"/>
    <w:rsid w:val="00D73C98"/>
    <w:rsid w:val="00D77483"/>
    <w:rsid w:val="00D7797C"/>
    <w:rsid w:val="00D83EA1"/>
    <w:rsid w:val="00D85CA4"/>
    <w:rsid w:val="00DA2ACD"/>
    <w:rsid w:val="00DB0B61"/>
    <w:rsid w:val="00DD2D34"/>
    <w:rsid w:val="00DD467E"/>
    <w:rsid w:val="00DD537C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B312F"/>
    <w:rsid w:val="00EE0848"/>
    <w:rsid w:val="00F03B1E"/>
    <w:rsid w:val="00F03F2C"/>
    <w:rsid w:val="00F07BAD"/>
    <w:rsid w:val="00F10B64"/>
    <w:rsid w:val="00F11BB2"/>
    <w:rsid w:val="00F1202D"/>
    <w:rsid w:val="00F217AB"/>
    <w:rsid w:val="00F22755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3E6F"/>
    <w:rsid w:val="00FA4359"/>
    <w:rsid w:val="00FA4C84"/>
    <w:rsid w:val="00FB0F18"/>
    <w:rsid w:val="00FD7EEB"/>
    <w:rsid w:val="00FE18B2"/>
    <w:rsid w:val="00FE7443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0694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5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character" w:styleId="Strong">
    <w:name w:val="Strong"/>
    <w:basedOn w:val="DefaultParagraphFont"/>
    <w:uiPriority w:val="5"/>
    <w:qFormat/>
    <w:rsid w:val="00FF56EC"/>
    <w:rPr>
      <w:b/>
      <w:bCs/>
    </w:rPr>
  </w:style>
  <w:style w:type="paragraph" w:styleId="ListParagraph">
    <w:name w:val="List Paragraph"/>
    <w:basedOn w:val="Normal"/>
    <w:uiPriority w:val="34"/>
    <w:qFormat/>
    <w:rsid w:val="00FF56EC"/>
    <w:pPr>
      <w:spacing w:after="180" w:line="252" w:lineRule="auto"/>
      <w:ind w:left="720"/>
      <w:contextualSpacing/>
    </w:pPr>
    <w:rPr>
      <w:rFonts w:eastAsiaTheme="minorEastAsia"/>
      <w:color w:val="262626" w:themeColor="text1" w:themeTint="D9"/>
      <w:sz w:val="18"/>
      <w:szCs w:val="18"/>
      <w:lang w:eastAsia="ja-JP"/>
    </w:rPr>
  </w:style>
  <w:style w:type="paragraph" w:styleId="NormalWeb">
    <w:name w:val="Normal (Web)"/>
    <w:basedOn w:val="Normal"/>
    <w:uiPriority w:val="99"/>
    <w:unhideWhenUsed/>
    <w:rsid w:val="00FF56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0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lbyWhit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BD0E56790B489EB221E6648E5A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5DED4-AD4D-481C-BEE7-4357D41B00E2}"/>
      </w:docPartPr>
      <w:docPartBody>
        <w:p w:rsidR="00201300" w:rsidRDefault="00340135">
          <w:pPr>
            <w:pStyle w:val="A4BD0E56790B489EB221E6648E5ABB54"/>
          </w:pPr>
          <w:r w:rsidRPr="009D0878">
            <w:t>Address</w:t>
          </w:r>
        </w:p>
      </w:docPartBody>
    </w:docPart>
    <w:docPart>
      <w:docPartPr>
        <w:name w:val="447E5AA7902641869BE66C52F1D81B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C826B1-E451-4428-9939-0760B0508415}"/>
      </w:docPartPr>
      <w:docPartBody>
        <w:p w:rsidR="00201300" w:rsidRDefault="00340135">
          <w:pPr>
            <w:pStyle w:val="447E5AA7902641869BE66C52F1D81B66"/>
          </w:pPr>
          <w:r w:rsidRPr="009D0878">
            <w:t>Phone</w:t>
          </w:r>
        </w:p>
      </w:docPartBody>
    </w:docPart>
    <w:docPart>
      <w:docPartPr>
        <w:name w:val="85B254A7F40D4C959B794A4B00F8C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65B5F-3198-4729-A4A2-70D501D64684}"/>
      </w:docPartPr>
      <w:docPartBody>
        <w:p w:rsidR="00201300" w:rsidRDefault="00340135">
          <w:pPr>
            <w:pStyle w:val="85B254A7F40D4C959B794A4B00F8CCC0"/>
          </w:pPr>
          <w:r w:rsidRPr="009D0878">
            <w:t>Email</w:t>
          </w:r>
        </w:p>
      </w:docPartBody>
    </w:docPart>
    <w:docPart>
      <w:docPartPr>
        <w:name w:val="CDE0C7F03C8940B2B56CA13CF18B4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FC542-78E7-4940-9EE0-179D9C642368}"/>
      </w:docPartPr>
      <w:docPartBody>
        <w:p w:rsidR="00201300" w:rsidRDefault="00340135">
          <w:pPr>
            <w:pStyle w:val="CDE0C7F03C8940B2B56CA13CF18B46A9"/>
          </w:pPr>
          <w:r w:rsidRPr="00565B06">
            <w:t>Education</w:t>
          </w:r>
        </w:p>
      </w:docPartBody>
    </w:docPart>
    <w:docPart>
      <w:docPartPr>
        <w:name w:val="EE90FD5181A2491FBBA667CD1B9E5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5876E-33EA-4C60-9F0C-6B8EB40F551B}"/>
      </w:docPartPr>
      <w:docPartBody>
        <w:p w:rsidR="00201300" w:rsidRDefault="00340135">
          <w:pPr>
            <w:pStyle w:val="EE90FD5181A2491FBBA667CD1B9E535F"/>
          </w:pPr>
          <w:r w:rsidRPr="00565B06">
            <w:t>Experience</w:t>
          </w:r>
        </w:p>
      </w:docPartBody>
    </w:docPart>
    <w:docPart>
      <w:docPartPr>
        <w:name w:val="BF1D02819D55491EA189C4EE32474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C05DC2-0857-49AF-9130-E004DF171180}"/>
      </w:docPartPr>
      <w:docPartBody>
        <w:p w:rsidR="00201300" w:rsidRDefault="00340135">
          <w:pPr>
            <w:pStyle w:val="BF1D02819D55491EA189C4EE32474A33"/>
          </w:pPr>
          <w:r w:rsidRPr="00565B06">
            <w:t>Skills</w:t>
          </w:r>
        </w:p>
      </w:docPartBody>
    </w:docPart>
    <w:docPart>
      <w:docPartPr>
        <w:name w:val="4944989858EF45E5BCD88C26C51C6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37BF6-49FF-4EEB-9889-B2D59F54316C}"/>
      </w:docPartPr>
      <w:docPartBody>
        <w:p w:rsidR="00201300" w:rsidRDefault="00340135">
          <w:pPr>
            <w:pStyle w:val="4944989858EF45E5BCD88C26C51C6871"/>
          </w:pPr>
          <w:r w:rsidRPr="00565B06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135"/>
    <w:rsid w:val="00201300"/>
    <w:rsid w:val="00331665"/>
    <w:rsid w:val="00340135"/>
    <w:rsid w:val="007969CD"/>
    <w:rsid w:val="007C5748"/>
    <w:rsid w:val="00FC3CDC"/>
    <w:rsid w:val="00F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BD0E56790B489EB221E6648E5ABB54">
    <w:name w:val="A4BD0E56790B489EB221E6648E5ABB54"/>
  </w:style>
  <w:style w:type="paragraph" w:customStyle="1" w:styleId="447E5AA7902641869BE66C52F1D81B66">
    <w:name w:val="447E5AA7902641869BE66C52F1D81B66"/>
  </w:style>
  <w:style w:type="paragraph" w:customStyle="1" w:styleId="85B254A7F40D4C959B794A4B00F8CCC0">
    <w:name w:val="85B254A7F40D4C959B794A4B00F8CCC0"/>
  </w:style>
  <w:style w:type="paragraph" w:customStyle="1" w:styleId="CDE0C7F03C8940B2B56CA13CF18B46A9">
    <w:name w:val="CDE0C7F03C8940B2B56CA13CF18B46A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EE90FD5181A2491FBBA667CD1B9E535F">
    <w:name w:val="EE90FD5181A2491FBBA667CD1B9E535F"/>
  </w:style>
  <w:style w:type="paragraph" w:customStyle="1" w:styleId="BF1D02819D55491EA189C4EE32474A33">
    <w:name w:val="BF1D02819D55491EA189C4EE32474A33"/>
  </w:style>
  <w:style w:type="paragraph" w:customStyle="1" w:styleId="4944989858EF45E5BCD88C26C51C6871">
    <w:name w:val="4944989858EF45E5BCD88C26C51C68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1751 NE 2nd Terrance, Pompano Beach FL, 33060</CompanyAddress>
  <CompanyPhone>(941) 763-7512</CompanyPhone>
  <CompanyFax/>
  <CompanyEmail>Wjacolby@gmail.com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6A3591-806D-4360-9B4D-E833BA137E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5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4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2021-09-24T18:17:00Z</dcterms:created>
  <dcterms:modified xsi:type="dcterms:W3CDTF">2021-09-24T18:17:00Z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