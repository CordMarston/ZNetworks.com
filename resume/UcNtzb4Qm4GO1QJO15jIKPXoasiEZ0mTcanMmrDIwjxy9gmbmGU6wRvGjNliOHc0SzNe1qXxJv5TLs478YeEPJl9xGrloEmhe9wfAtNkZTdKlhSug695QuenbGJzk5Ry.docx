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600"/>
        <w:gridCol w:w="5760"/>
      </w:tblGrid>
      <w:tr w:rsidR="00D92B95" w:rsidRPr="000C32B8" w14:paraId="2318B393" w14:textId="77777777" w:rsidTr="003D2325">
        <w:tc>
          <w:tcPr>
            <w:tcW w:w="3600" w:type="dxa"/>
            <w:vAlign w:val="bottom"/>
          </w:tcPr>
          <w:p w14:paraId="46842C16" w14:textId="15548968" w:rsidR="00C84833" w:rsidRPr="000C32B8" w:rsidRDefault="00CD2056" w:rsidP="00C84833">
            <w:pPr>
              <w:pStyle w:val="Title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color w:val="auto"/>
                </w:rPr>
                <w:alias w:val="Enter first name:"/>
                <w:tag w:val="Enter first name:"/>
                <w:id w:val="1306818671"/>
                <w:placeholder>
                  <w:docPart w:val="AF54ACFDD8434673A77D0F9739E5CEA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97951" w:rsidRPr="000C32B8">
                  <w:rPr>
                    <w:rFonts w:asciiTheme="minorHAnsi" w:hAnsiTheme="minorHAnsi" w:cstheme="minorHAnsi"/>
                    <w:color w:val="auto"/>
                  </w:rPr>
                  <w:t>Alexander</w:t>
                </w:r>
              </w:sdtContent>
            </w:sdt>
            <w:r w:rsidR="00D92B95" w:rsidRPr="000C32B8">
              <w:rPr>
                <w:rFonts w:asciiTheme="minorHAnsi" w:hAnsiTheme="minorHAnsi" w:cstheme="minorHAnsi"/>
                <w:color w:val="auto"/>
              </w:rPr>
              <w:br/>
            </w:r>
            <w:sdt>
              <w:sdtPr>
                <w:rPr>
                  <w:rFonts w:asciiTheme="minorHAnsi" w:hAnsiTheme="minorHAnsi" w:cstheme="minorHAnsi"/>
                  <w:color w:val="auto"/>
                </w:rPr>
                <w:alias w:val="Enter last name:"/>
                <w:tag w:val="Enter last name:"/>
                <w:id w:val="-1656595288"/>
                <w:placeholder>
                  <w:docPart w:val="4D05819B66024B1EAD7D59357C3DCEA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97951" w:rsidRPr="000C32B8">
                  <w:rPr>
                    <w:rFonts w:asciiTheme="minorHAnsi" w:hAnsiTheme="minorHAnsi" w:cstheme="minorHAnsi"/>
                    <w:color w:val="auto"/>
                  </w:rPr>
                  <w:t>Villalobos</w:t>
                </w:r>
              </w:sdtContent>
            </w:sdt>
          </w:p>
        </w:tc>
        <w:tc>
          <w:tcPr>
            <w:tcW w:w="576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200"/>
              <w:gridCol w:w="560"/>
            </w:tblGrid>
            <w:tr w:rsidR="00932D92" w:rsidRPr="000C32B8" w14:paraId="3D83AD3D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79C226E" w14:textId="256C699F" w:rsidR="004E2970" w:rsidRPr="000C32B8" w:rsidRDefault="00CD2056" w:rsidP="004E2970">
                  <w:pPr>
                    <w:pStyle w:val="ContactInfo"/>
                    <w:rPr>
                      <w:rFonts w:cstheme="minorHAnsi"/>
                      <w:color w:val="auto"/>
                    </w:rPr>
                  </w:pPr>
                  <w:sdt>
                    <w:sdtPr>
                      <w:rPr>
                        <w:rFonts w:cstheme="minorHAnsi"/>
                        <w:color w:val="auto"/>
                      </w:rPr>
                      <w:alias w:val="Enter address:"/>
                      <w:tag w:val="Enter address:"/>
                      <w:id w:val="966779368"/>
                      <w:placeholder>
                        <w:docPart w:val="DA6420B042154367843B63A8546F79C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CB127F" w:rsidRPr="000C32B8">
                        <w:rPr>
                          <w:rFonts w:cstheme="minorHAnsi"/>
                          <w:color w:val="auto"/>
                        </w:rPr>
                        <w:t xml:space="preserve">7441 Hazeltine Ave. Apt. 101  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BE1B905" w14:textId="77777777" w:rsidR="00932D92" w:rsidRPr="000C32B8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0C32B8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EE27E7" wp14:editId="287D7E7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787C0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0C32B8" w14:paraId="78B7CA85" w14:textId="77777777" w:rsidTr="00972024">
              <w:sdt>
                <w:sdtPr>
                  <w:rPr>
                    <w:rFonts w:cstheme="minorHAnsi"/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044C8BEC1A104D399771BF0E8231733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F99CE61" w14:textId="76C182D1" w:rsidR="00932D92" w:rsidRPr="000C32B8" w:rsidRDefault="00DD5E0D" w:rsidP="00932D92">
                      <w:pPr>
                        <w:pStyle w:val="ContactInfo"/>
                        <w:rPr>
                          <w:rFonts w:cstheme="minorHAnsi"/>
                          <w:color w:val="auto"/>
                        </w:rPr>
                      </w:pPr>
                      <w:r w:rsidRPr="000C32B8">
                        <w:rPr>
                          <w:rFonts w:cstheme="minorHAnsi"/>
                          <w:color w:val="auto"/>
                        </w:rPr>
                        <w:t>(818)</w:t>
                      </w:r>
                      <w:r w:rsidR="00247F32" w:rsidRPr="000C32B8">
                        <w:rPr>
                          <w:rFonts w:cstheme="minorHAnsi"/>
                          <w:color w:val="auto"/>
                        </w:rPr>
                        <w:t xml:space="preserve"> </w:t>
                      </w:r>
                      <w:r w:rsidRPr="000C32B8">
                        <w:rPr>
                          <w:rFonts w:cstheme="minorHAnsi"/>
                          <w:color w:val="auto"/>
                        </w:rPr>
                        <w:t xml:space="preserve">641-7401  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A8F5B8B" w14:textId="77777777" w:rsidR="00932D92" w:rsidRPr="000C32B8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0C32B8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6A7CBE" wp14:editId="1D40751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6F67D0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0C32B8" w14:paraId="180E01B6" w14:textId="77777777" w:rsidTr="00972024">
              <w:sdt>
                <w:sdtPr>
                  <w:rPr>
                    <w:rFonts w:cstheme="minorHAnsi"/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7BFA4767209C40608F6E7D79AF157C1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DE14727" w14:textId="78A9E457" w:rsidR="00932D92" w:rsidRPr="000C32B8" w:rsidRDefault="00BA5E7E" w:rsidP="00932D92">
                      <w:pPr>
                        <w:pStyle w:val="ContactInfo"/>
                        <w:rPr>
                          <w:rFonts w:cstheme="minorHAnsi"/>
                          <w:color w:val="auto"/>
                        </w:rPr>
                      </w:pPr>
                      <w:r w:rsidRPr="000C32B8">
                        <w:rPr>
                          <w:rFonts w:cstheme="minorHAnsi"/>
                          <w:color w:val="auto"/>
                        </w:rPr>
                        <w:t>a</w:t>
                      </w:r>
                      <w:r w:rsidR="0032009B" w:rsidRPr="000C32B8">
                        <w:rPr>
                          <w:rFonts w:cstheme="minorHAnsi"/>
                          <w:color w:val="auto"/>
                        </w:rPr>
                        <w:t>lexxxvill75@gmail.com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673804F" w14:textId="77777777" w:rsidR="00932D92" w:rsidRPr="000C32B8" w:rsidRDefault="007307A3" w:rsidP="00932D92">
                  <w:pPr>
                    <w:pStyle w:val="Icons"/>
                    <w:rPr>
                      <w:rFonts w:cstheme="minorHAnsi"/>
                    </w:rPr>
                  </w:pPr>
                  <w:r w:rsidRPr="000C32B8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D9CF8C" wp14:editId="5AFC0AE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2F825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0C32B8" w14:paraId="50CE2F91" w14:textId="77777777" w:rsidTr="00972024">
              <w:sdt>
                <w:sdtPr>
                  <w:rPr>
                    <w:rFonts w:cstheme="minorHAnsi"/>
                    <w:color w:val="FFFFFF" w:themeColor="background1"/>
                  </w:rPr>
                  <w:alias w:val="Enter LinkedIn profile:"/>
                  <w:tag w:val="Enter LinkedIn profile:"/>
                  <w:id w:val="1102843699"/>
                  <w:placeholder>
                    <w:docPart w:val="DA8B152E7F1E42F98B5536AD4522FD6C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C6460A2" w14:textId="7132C139" w:rsidR="00932D92" w:rsidRPr="000C32B8" w:rsidRDefault="00DD5E0D" w:rsidP="00932D92">
                      <w:pPr>
                        <w:pStyle w:val="ContactInf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0C32B8">
                        <w:rPr>
                          <w:rFonts w:cstheme="minorHAnsi"/>
                          <w:color w:val="FFFFFF" w:themeColor="background1"/>
                        </w:rPr>
                        <w:t>LinkedIn Profile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1DC058F" w14:textId="5ED7A957" w:rsidR="00932D92" w:rsidRPr="000C32B8" w:rsidRDefault="00932D92" w:rsidP="00DD5E0D">
                  <w:pPr>
                    <w:pStyle w:val="Icons"/>
                    <w:jc w:val="left"/>
                    <w:rPr>
                      <w:rFonts w:cstheme="minorHAnsi"/>
                    </w:rPr>
                  </w:pPr>
                </w:p>
              </w:tc>
            </w:tr>
            <w:tr w:rsidR="00932D92" w:rsidRPr="000C32B8" w14:paraId="3EAEC530" w14:textId="77777777" w:rsidTr="00972024">
              <w:sdt>
                <w:sdtPr>
                  <w:rPr>
                    <w:rFonts w:cstheme="minorHAnsi"/>
                    <w:color w:val="FFFFFF" w:themeColor="background1"/>
                  </w:rPr>
                  <w:alias w:val="Enter Twitter/blog/portfolio:"/>
                  <w:tag w:val="Enter Twitter/blog/portfolio:"/>
                  <w:id w:val="182791170"/>
                  <w:placeholder>
                    <w:docPart w:val="5D6E7F91A4A843348D2EA81B63A44E7C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103A7BE" w14:textId="6A676D01" w:rsidR="00932D92" w:rsidRPr="000C32B8" w:rsidRDefault="00DD5E0D" w:rsidP="00932D92">
                      <w:pPr>
                        <w:pStyle w:val="ContactInf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0C32B8">
                        <w:rPr>
                          <w:rFonts w:cstheme="minorHAnsi"/>
                          <w:color w:val="FFFFFF" w:themeColor="background1"/>
                        </w:rPr>
                        <w:t>Twitter/Blog/Portfolio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446E43C" w14:textId="022C626F" w:rsidR="00932D92" w:rsidRPr="000C32B8" w:rsidRDefault="00932D92" w:rsidP="00932D92">
                  <w:pPr>
                    <w:pStyle w:val="Icons"/>
                    <w:rPr>
                      <w:rFonts w:cstheme="minorHAnsi"/>
                    </w:rPr>
                  </w:pPr>
                </w:p>
              </w:tc>
            </w:tr>
          </w:tbl>
          <w:p w14:paraId="51CF91C9" w14:textId="77777777" w:rsidR="00D92B95" w:rsidRPr="000C32B8" w:rsidRDefault="00D92B95" w:rsidP="009D3336">
            <w:pPr>
              <w:pStyle w:val="Header"/>
              <w:rPr>
                <w:rFonts w:cstheme="minorHAnsi"/>
              </w:rPr>
            </w:pPr>
          </w:p>
        </w:tc>
      </w:tr>
    </w:tbl>
    <w:p w14:paraId="05ADC2EE" w14:textId="225DF295" w:rsidR="00C43D65" w:rsidRPr="000C32B8" w:rsidRDefault="00997951">
      <w:pPr>
        <w:rPr>
          <w:rFonts w:cstheme="minorHAnsi"/>
        </w:rPr>
      </w:pPr>
      <w:r w:rsidRPr="000C32B8">
        <w:rPr>
          <w:rFonts w:cstheme="minorHAnsi"/>
          <w:color w:val="222222"/>
          <w:shd w:val="clear" w:color="auto" w:fill="FFFFFF"/>
        </w:rPr>
        <w:t>Eager and talented information technology student looking to utilize new skills at a growing organization</w:t>
      </w:r>
    </w:p>
    <w:p w14:paraId="6978F1EB" w14:textId="31E5D912" w:rsidR="00DC6C5F" w:rsidRPr="000C32B8" w:rsidRDefault="00CD2056" w:rsidP="00DC6C5F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543866955"/>
          <w:placeholder>
            <w:docPart w:val="81E4ECEAC01C48959949ADCE7D13F64D"/>
          </w:placeholder>
          <w:temporary/>
          <w:showingPlcHdr/>
          <w15:appearance w15:val="hidden"/>
        </w:sdtPr>
        <w:sdtEndPr/>
        <w:sdtContent>
          <w:r w:rsidR="00DC6C5F" w:rsidRPr="000C32B8">
            <w:rPr>
              <w:rFonts w:asciiTheme="minorHAnsi" w:hAnsiTheme="minorHAnsi" w:cstheme="minorHAnsi"/>
            </w:rPr>
            <w:t>Education</w:t>
          </w:r>
        </w:sdtContent>
      </w:sdt>
    </w:p>
    <w:p w14:paraId="03AE8BAC" w14:textId="58618432" w:rsidR="00E35F7F" w:rsidRPr="000C32B8" w:rsidRDefault="003A1FC4" w:rsidP="00DC6C5F">
      <w:pPr>
        <w:pStyle w:val="Heading2"/>
        <w:rPr>
          <w:rFonts w:asciiTheme="minorHAnsi" w:hAnsiTheme="minorHAnsi" w:cstheme="minorHAnsi"/>
          <w:b w:val="0"/>
          <w:caps/>
          <w:color w:val="auto"/>
          <w:sz w:val="22"/>
          <w:szCs w:val="24"/>
        </w:rPr>
      </w:pPr>
      <w:r w:rsidRPr="000C32B8">
        <w:rPr>
          <w:rFonts w:asciiTheme="minorHAnsi" w:hAnsiTheme="minorHAnsi" w:cstheme="minorHAnsi"/>
          <w:b w:val="0"/>
          <w:caps/>
          <w:color w:val="auto"/>
          <w:sz w:val="22"/>
          <w:szCs w:val="24"/>
        </w:rPr>
        <w:t>ANTICIPATED</w:t>
      </w:r>
      <w:r w:rsidR="00E35F7F" w:rsidRPr="000C32B8">
        <w:rPr>
          <w:rFonts w:asciiTheme="minorHAnsi" w:hAnsiTheme="minorHAnsi" w:cstheme="minorHAnsi"/>
          <w:b w:val="0"/>
          <w:caps/>
          <w:color w:val="auto"/>
          <w:sz w:val="22"/>
          <w:szCs w:val="24"/>
        </w:rPr>
        <w:t xml:space="preserve"> </w:t>
      </w:r>
      <w:r w:rsidRPr="000C32B8">
        <w:rPr>
          <w:rFonts w:asciiTheme="minorHAnsi" w:hAnsiTheme="minorHAnsi" w:cstheme="minorHAnsi"/>
          <w:b w:val="0"/>
          <w:caps/>
          <w:color w:val="auto"/>
          <w:sz w:val="22"/>
          <w:szCs w:val="24"/>
        </w:rPr>
        <w:t>COMPLETION:</w:t>
      </w:r>
      <w:r w:rsidR="00E35F7F" w:rsidRPr="000C32B8">
        <w:rPr>
          <w:rFonts w:asciiTheme="minorHAnsi" w:hAnsiTheme="minorHAnsi" w:cstheme="minorHAnsi"/>
          <w:b w:val="0"/>
          <w:caps/>
          <w:color w:val="auto"/>
          <w:sz w:val="22"/>
          <w:szCs w:val="24"/>
        </w:rPr>
        <w:t xml:space="preserve"> June 2020</w:t>
      </w:r>
    </w:p>
    <w:p w14:paraId="09CA8E93" w14:textId="60DC6F81" w:rsidR="00DC6C5F" w:rsidRPr="000C32B8" w:rsidRDefault="009C6A33" w:rsidP="00DC6C5F">
      <w:pPr>
        <w:pStyle w:val="Heading2"/>
        <w:rPr>
          <w:rFonts w:asciiTheme="minorHAnsi" w:hAnsiTheme="minorHAnsi" w:cstheme="minorHAnsi"/>
        </w:rPr>
      </w:pPr>
      <w:r w:rsidRPr="000C32B8">
        <w:rPr>
          <w:rFonts w:asciiTheme="minorHAnsi" w:hAnsiTheme="minorHAnsi" w:cstheme="minorHAnsi"/>
        </w:rPr>
        <w:t>A+ Certification</w:t>
      </w:r>
      <w:r w:rsidR="00DC6C5F" w:rsidRPr="000C32B8">
        <w:rPr>
          <w:rFonts w:asciiTheme="minorHAnsi" w:hAnsiTheme="minorHAnsi" w:cstheme="minorHAnsi"/>
        </w:rPr>
        <w:t xml:space="preserve"> / </w:t>
      </w:r>
      <w:r w:rsidRPr="000C32B8">
        <w:rPr>
          <w:rStyle w:val="Emphasis"/>
          <w:rFonts w:asciiTheme="minorHAnsi" w:hAnsiTheme="minorHAnsi" w:cstheme="minorHAnsi"/>
          <w:color w:val="auto"/>
        </w:rPr>
        <w:t>Los Angeles Mission College</w:t>
      </w:r>
    </w:p>
    <w:p w14:paraId="3ACC499C" w14:textId="741CFBE1" w:rsidR="00DC6C5F" w:rsidRPr="000C32B8" w:rsidRDefault="009C6A33" w:rsidP="00DC6C5F">
      <w:pPr>
        <w:rPr>
          <w:rFonts w:cstheme="minorHAnsi"/>
          <w:color w:val="auto"/>
        </w:rPr>
      </w:pPr>
      <w:r w:rsidRPr="000C32B8">
        <w:rPr>
          <w:rFonts w:cstheme="minorHAnsi"/>
          <w:color w:val="auto"/>
        </w:rPr>
        <w:t xml:space="preserve">CompTIA A+ </w:t>
      </w:r>
    </w:p>
    <w:p w14:paraId="14008BB7" w14:textId="7437EF3B" w:rsidR="00AF45D3" w:rsidRPr="000C32B8" w:rsidRDefault="00CD2056" w:rsidP="00AF45D3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Skills:"/>
          <w:tag w:val="Skills:"/>
          <w:id w:val="-891506033"/>
          <w:placeholder>
            <w:docPart w:val="F09A68264A534383862BAEABD401082F"/>
          </w:placeholder>
          <w:temporary/>
          <w:showingPlcHdr/>
          <w15:appearance w15:val="hidden"/>
        </w:sdtPr>
        <w:sdtEndPr/>
        <w:sdtContent>
          <w:r w:rsidR="00AF45D3" w:rsidRPr="00AF45D3">
            <w:rPr>
              <w:rFonts w:asciiTheme="minorHAnsi" w:hAnsiTheme="minorHAnsi" w:cstheme="minorHAnsi"/>
              <w:color w:val="auto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AF45D3" w:rsidRPr="000C32B8" w14:paraId="41B5AF39" w14:textId="77777777" w:rsidTr="00594BA7">
        <w:tc>
          <w:tcPr>
            <w:tcW w:w="4680" w:type="dxa"/>
          </w:tcPr>
          <w:p w14:paraId="73FCAC4A" w14:textId="77777777" w:rsidR="00AF45D3" w:rsidRPr="000C32B8" w:rsidRDefault="00AF45D3" w:rsidP="00594BA7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</w:rPr>
            </w:pPr>
            <w:r w:rsidRPr="000C32B8">
              <w:rPr>
                <w:rFonts w:cstheme="minorHAnsi"/>
                <w:color w:val="auto"/>
                <w:sz w:val="24"/>
                <w:szCs w:val="24"/>
              </w:rPr>
              <w:t>Proficient in computer programs such as Word, Excel, PowerPoint, Adobe Photoshop, Outlook, and Visual Studios.</w:t>
            </w:r>
          </w:p>
          <w:p w14:paraId="3F6A97A8" w14:textId="77777777" w:rsidR="00AF45D3" w:rsidRDefault="00AF45D3" w:rsidP="00594BA7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</w:rPr>
            </w:pPr>
            <w:r w:rsidRPr="000C32B8">
              <w:rPr>
                <w:rFonts w:cstheme="minorHAnsi"/>
                <w:color w:val="auto"/>
                <w:sz w:val="24"/>
                <w:szCs w:val="24"/>
              </w:rPr>
              <w:t>Ability to efficiently operate both Windows and Macintosh computers.</w:t>
            </w:r>
          </w:p>
          <w:p w14:paraId="414A827A" w14:textId="3ECEBBBE" w:rsidR="00863559" w:rsidRPr="00863559" w:rsidRDefault="00E1497C" w:rsidP="00863559">
            <w:pPr>
              <w:pStyle w:val="ListBullet"/>
              <w:rPr>
                <w:rFonts w:cstheme="minorHAnsi"/>
                <w:color w:val="auto"/>
                <w:sz w:val="24"/>
                <w:szCs w:val="24"/>
              </w:rPr>
            </w:pPr>
            <w:r w:rsidRPr="000C32B8">
              <w:rPr>
                <w:rFonts w:cstheme="minorHAnsi"/>
                <w:color w:val="auto"/>
                <w:sz w:val="24"/>
                <w:szCs w:val="24"/>
              </w:rPr>
              <w:t>Troubleshoot computer hardware and software.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DEC507F" w14:textId="0FDC30A2" w:rsidR="00E1497C" w:rsidRPr="000C32B8" w:rsidRDefault="00E1497C" w:rsidP="00E1497C">
            <w:pPr>
              <w:pStyle w:val="ListBullet"/>
              <w:rPr>
                <w:rFonts w:cstheme="minorHAnsi"/>
                <w:color w:val="auto"/>
                <w:sz w:val="24"/>
                <w:szCs w:val="24"/>
              </w:rPr>
            </w:pPr>
            <w:r w:rsidRPr="000C32B8">
              <w:rPr>
                <w:rFonts w:cstheme="minorHAnsi"/>
                <w:color w:val="auto"/>
                <w:sz w:val="24"/>
                <w:szCs w:val="24"/>
              </w:rPr>
              <w:t>Operate small document and large format document printers.</w:t>
            </w:r>
          </w:p>
          <w:p w14:paraId="43891ADE" w14:textId="77777777" w:rsidR="00E1497C" w:rsidRPr="000C32B8" w:rsidRDefault="00E1497C" w:rsidP="00E1497C">
            <w:pPr>
              <w:pStyle w:val="ListBullet"/>
              <w:rPr>
                <w:rFonts w:cstheme="minorHAnsi"/>
                <w:color w:val="auto"/>
                <w:sz w:val="24"/>
                <w:szCs w:val="24"/>
              </w:rPr>
            </w:pPr>
            <w:r w:rsidRPr="000C32B8">
              <w:rPr>
                <w:rFonts w:cstheme="minorHAnsi"/>
                <w:color w:val="auto"/>
                <w:sz w:val="24"/>
                <w:szCs w:val="24"/>
              </w:rPr>
              <w:t>Great communications skills with the ability to handle customer’s expectations.</w:t>
            </w:r>
          </w:p>
          <w:p w14:paraId="2F1A9C91" w14:textId="0069AA36" w:rsidR="00AF45D3" w:rsidRPr="000C32B8" w:rsidRDefault="00AF45D3" w:rsidP="00AF45D3">
            <w:pPr>
              <w:pStyle w:val="ListBullet"/>
              <w:rPr>
                <w:rFonts w:cstheme="minorHAnsi"/>
                <w:color w:val="auto"/>
                <w:sz w:val="24"/>
                <w:szCs w:val="24"/>
              </w:rPr>
            </w:pPr>
            <w:r w:rsidRPr="000C32B8">
              <w:rPr>
                <w:rFonts w:cstheme="minorHAnsi"/>
                <w:color w:val="auto"/>
                <w:sz w:val="24"/>
                <w:szCs w:val="24"/>
              </w:rPr>
              <w:t>Bilingual in both English and Spanish.</w:t>
            </w:r>
          </w:p>
          <w:p w14:paraId="02E90D73" w14:textId="2AF52218" w:rsidR="00AF45D3" w:rsidRPr="000C32B8" w:rsidRDefault="00AF45D3" w:rsidP="00AF45D3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</w:tbl>
    <w:p w14:paraId="5F9B5F01" w14:textId="4FC33AC2" w:rsidR="005B1D68" w:rsidRPr="000C32B8" w:rsidRDefault="00DC6C5F" w:rsidP="004937AE">
      <w:pPr>
        <w:pStyle w:val="Heading1"/>
        <w:rPr>
          <w:rFonts w:asciiTheme="minorHAnsi" w:hAnsiTheme="minorHAnsi" w:cstheme="minorHAnsi"/>
        </w:rPr>
      </w:pPr>
      <w:r w:rsidRPr="000C32B8">
        <w:rPr>
          <w:rFonts w:asciiTheme="minorHAnsi" w:hAnsiTheme="minorHAnsi" w:cstheme="minorHAnsi"/>
        </w:rPr>
        <w:t>Experience</w:t>
      </w:r>
    </w:p>
    <w:p w14:paraId="66988659" w14:textId="63740216" w:rsidR="0023705D" w:rsidRPr="000C32B8" w:rsidRDefault="00D757FB" w:rsidP="00D413F9">
      <w:pPr>
        <w:pStyle w:val="Heading3"/>
        <w:rPr>
          <w:rFonts w:cstheme="minorHAnsi"/>
          <w:color w:val="auto"/>
        </w:rPr>
      </w:pPr>
      <w:r w:rsidRPr="000C32B8">
        <w:rPr>
          <w:rFonts w:cstheme="minorHAnsi"/>
          <w:color w:val="auto"/>
        </w:rPr>
        <w:t>June 2015 - present</w:t>
      </w:r>
    </w:p>
    <w:p w14:paraId="0466EE22" w14:textId="3AEB1495" w:rsidR="0023705D" w:rsidRPr="000C32B8" w:rsidRDefault="00D757FB" w:rsidP="00513EFC">
      <w:pPr>
        <w:pStyle w:val="Heading2"/>
        <w:rPr>
          <w:rFonts w:asciiTheme="minorHAnsi" w:hAnsiTheme="minorHAnsi" w:cstheme="minorHAnsi"/>
          <w:szCs w:val="32"/>
        </w:rPr>
      </w:pPr>
      <w:r w:rsidRPr="000C32B8">
        <w:rPr>
          <w:rFonts w:asciiTheme="minorHAnsi" w:hAnsiTheme="minorHAnsi" w:cstheme="minorHAnsi"/>
          <w:szCs w:val="32"/>
        </w:rPr>
        <w:t>Production Supervisor</w:t>
      </w:r>
      <w:r w:rsidR="0095272C" w:rsidRPr="000C32B8">
        <w:rPr>
          <w:rFonts w:asciiTheme="minorHAnsi" w:hAnsiTheme="minorHAnsi" w:cstheme="minorHAnsi"/>
          <w:szCs w:val="32"/>
        </w:rPr>
        <w:t>/</w:t>
      </w:r>
      <w:r w:rsidR="005A4A49" w:rsidRPr="000C32B8">
        <w:rPr>
          <w:rFonts w:asciiTheme="minorHAnsi" w:hAnsiTheme="minorHAnsi" w:cstheme="minorHAnsi"/>
          <w:szCs w:val="32"/>
        </w:rPr>
        <w:t xml:space="preserve"> </w:t>
      </w:r>
      <w:r w:rsidRPr="000C32B8">
        <w:rPr>
          <w:rStyle w:val="Emphasis"/>
          <w:rFonts w:asciiTheme="minorHAnsi" w:hAnsiTheme="minorHAnsi" w:cstheme="minorHAnsi"/>
          <w:color w:val="auto"/>
          <w:szCs w:val="32"/>
        </w:rPr>
        <w:t>ARC Document Solutions</w:t>
      </w:r>
    </w:p>
    <w:p w14:paraId="0BBFB783" w14:textId="5328E06C" w:rsidR="00D757FB" w:rsidRPr="000C32B8" w:rsidRDefault="00D757FB" w:rsidP="00D757FB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auto"/>
          <w:sz w:val="24"/>
          <w:szCs w:val="24"/>
        </w:rPr>
      </w:pPr>
      <w:r w:rsidRPr="000C32B8">
        <w:rPr>
          <w:rFonts w:cstheme="minorHAnsi"/>
          <w:color w:val="auto"/>
          <w:sz w:val="24"/>
          <w:szCs w:val="24"/>
        </w:rPr>
        <w:t>Supervise day to day shop operations</w:t>
      </w:r>
    </w:p>
    <w:p w14:paraId="260C392B" w14:textId="7EEE10DC" w:rsidR="00D757FB" w:rsidRPr="000C32B8" w:rsidRDefault="00D757FB" w:rsidP="00D757FB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auto"/>
          <w:sz w:val="24"/>
          <w:szCs w:val="24"/>
        </w:rPr>
      </w:pPr>
      <w:r w:rsidRPr="000C32B8">
        <w:rPr>
          <w:rFonts w:cstheme="minorHAnsi"/>
          <w:color w:val="auto"/>
          <w:sz w:val="24"/>
          <w:szCs w:val="24"/>
        </w:rPr>
        <w:t xml:space="preserve">Dispatch drivers to deliver/pick up </w:t>
      </w:r>
      <w:r w:rsidR="00B637CD">
        <w:rPr>
          <w:rFonts w:cstheme="minorHAnsi"/>
          <w:color w:val="auto"/>
          <w:sz w:val="24"/>
          <w:szCs w:val="24"/>
        </w:rPr>
        <w:t>orders for clients.</w:t>
      </w:r>
    </w:p>
    <w:p w14:paraId="2C352434" w14:textId="23274EBB" w:rsidR="00D757FB" w:rsidRPr="000C32B8" w:rsidRDefault="00D757FB" w:rsidP="00D757FB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auto"/>
          <w:sz w:val="24"/>
          <w:szCs w:val="24"/>
        </w:rPr>
      </w:pPr>
      <w:r w:rsidRPr="000C32B8">
        <w:rPr>
          <w:rFonts w:cstheme="minorHAnsi"/>
          <w:color w:val="auto"/>
          <w:sz w:val="24"/>
          <w:szCs w:val="24"/>
        </w:rPr>
        <w:t>Help clients in person or over the phone for any questions about their order</w:t>
      </w:r>
      <w:r w:rsidR="00DD5E0D" w:rsidRPr="000C32B8">
        <w:rPr>
          <w:rFonts w:cstheme="minorHAnsi"/>
          <w:color w:val="auto"/>
          <w:sz w:val="24"/>
          <w:szCs w:val="24"/>
        </w:rPr>
        <w:t>s.</w:t>
      </w:r>
    </w:p>
    <w:p w14:paraId="658AD166" w14:textId="3AAE675E" w:rsidR="00D757FB" w:rsidRPr="000C32B8" w:rsidRDefault="00D757FB" w:rsidP="00D757FB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auto"/>
          <w:sz w:val="24"/>
          <w:szCs w:val="24"/>
        </w:rPr>
      </w:pPr>
      <w:r w:rsidRPr="000C32B8">
        <w:rPr>
          <w:rFonts w:cstheme="minorHAnsi"/>
          <w:color w:val="auto"/>
          <w:sz w:val="24"/>
          <w:szCs w:val="24"/>
        </w:rPr>
        <w:t xml:space="preserve">Print small format and large format documents and arrange per </w:t>
      </w:r>
      <w:r w:rsidR="00BB519B" w:rsidRPr="000C32B8">
        <w:rPr>
          <w:rFonts w:cstheme="minorHAnsi"/>
          <w:color w:val="auto"/>
          <w:sz w:val="24"/>
          <w:szCs w:val="24"/>
        </w:rPr>
        <w:t>client’s</w:t>
      </w:r>
      <w:r w:rsidRPr="000C32B8">
        <w:rPr>
          <w:rFonts w:cstheme="minorHAnsi"/>
          <w:color w:val="auto"/>
          <w:sz w:val="24"/>
          <w:szCs w:val="24"/>
        </w:rPr>
        <w:t xml:space="preserve"> instructions.</w:t>
      </w:r>
    </w:p>
    <w:p w14:paraId="48A50416" w14:textId="77777777" w:rsidR="00D757FB" w:rsidRPr="000C32B8" w:rsidRDefault="00D757FB" w:rsidP="00D757FB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auto"/>
          <w:sz w:val="24"/>
          <w:szCs w:val="24"/>
        </w:rPr>
      </w:pPr>
      <w:r w:rsidRPr="000C32B8">
        <w:rPr>
          <w:rFonts w:cstheme="minorHAnsi"/>
          <w:color w:val="auto"/>
          <w:sz w:val="24"/>
          <w:szCs w:val="24"/>
        </w:rPr>
        <w:t>Scan and index small format and large format documents.</w:t>
      </w:r>
    </w:p>
    <w:p w14:paraId="7E7A66AC" w14:textId="43B0194A" w:rsidR="00D757FB" w:rsidRPr="000C32B8" w:rsidRDefault="00D757FB" w:rsidP="00D757FB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auto"/>
          <w:sz w:val="24"/>
          <w:szCs w:val="24"/>
        </w:rPr>
      </w:pPr>
      <w:r w:rsidRPr="000C32B8">
        <w:rPr>
          <w:rFonts w:cstheme="minorHAnsi"/>
          <w:color w:val="auto"/>
          <w:sz w:val="24"/>
          <w:szCs w:val="24"/>
        </w:rPr>
        <w:t>Make sure all orders are billed before the end of the month.</w:t>
      </w:r>
    </w:p>
    <w:p w14:paraId="3FA3973F" w14:textId="09F38B1F" w:rsidR="00BC7376" w:rsidRPr="000C32B8" w:rsidRDefault="00D757FB" w:rsidP="00BC7376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auto"/>
          <w:sz w:val="24"/>
          <w:szCs w:val="24"/>
        </w:rPr>
      </w:pPr>
      <w:r w:rsidRPr="000C32B8">
        <w:rPr>
          <w:rFonts w:cstheme="minorHAnsi"/>
          <w:color w:val="auto"/>
          <w:sz w:val="24"/>
          <w:szCs w:val="24"/>
        </w:rPr>
        <w:t>Process orders in short amount of time to meet deadlines.</w:t>
      </w:r>
    </w:p>
    <w:sectPr w:rsidR="00BC7376" w:rsidRPr="000C32B8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308D7" w14:textId="77777777" w:rsidR="00CD2056" w:rsidRDefault="00CD2056" w:rsidP="00725803">
      <w:pPr>
        <w:spacing w:after="0"/>
      </w:pPr>
      <w:r>
        <w:separator/>
      </w:r>
    </w:p>
  </w:endnote>
  <w:endnote w:type="continuationSeparator" w:id="0">
    <w:p w14:paraId="5B60AEDA" w14:textId="77777777" w:rsidR="00CD2056" w:rsidRDefault="00CD205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A7CD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1E01C" w14:textId="77777777" w:rsidR="00CD2056" w:rsidRDefault="00CD2056" w:rsidP="00725803">
      <w:pPr>
        <w:spacing w:after="0"/>
      </w:pPr>
      <w:r>
        <w:separator/>
      </w:r>
    </w:p>
  </w:footnote>
  <w:footnote w:type="continuationSeparator" w:id="0">
    <w:p w14:paraId="79FDC528" w14:textId="77777777" w:rsidR="00CD2056" w:rsidRDefault="00CD205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E229B1"/>
    <w:multiLevelType w:val="hybridMultilevel"/>
    <w:tmpl w:val="E892BD0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2" w15:restartNumberingAfterBreak="0">
    <w:nsid w:val="4C786E60"/>
    <w:multiLevelType w:val="hybridMultilevel"/>
    <w:tmpl w:val="4DBA5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3A"/>
    <w:rsid w:val="00025E77"/>
    <w:rsid w:val="00027312"/>
    <w:rsid w:val="000645F2"/>
    <w:rsid w:val="00082F03"/>
    <w:rsid w:val="000835A0"/>
    <w:rsid w:val="000934A2"/>
    <w:rsid w:val="000C32B8"/>
    <w:rsid w:val="001B0955"/>
    <w:rsid w:val="001D12E1"/>
    <w:rsid w:val="00227784"/>
    <w:rsid w:val="0023705D"/>
    <w:rsid w:val="00247F32"/>
    <w:rsid w:val="00250A31"/>
    <w:rsid w:val="00251C13"/>
    <w:rsid w:val="002922D0"/>
    <w:rsid w:val="002B053A"/>
    <w:rsid w:val="0032009B"/>
    <w:rsid w:val="00340B03"/>
    <w:rsid w:val="00380AE7"/>
    <w:rsid w:val="003A1FC4"/>
    <w:rsid w:val="003A6943"/>
    <w:rsid w:val="003D2325"/>
    <w:rsid w:val="00410BA2"/>
    <w:rsid w:val="00434074"/>
    <w:rsid w:val="00463C3B"/>
    <w:rsid w:val="004937AE"/>
    <w:rsid w:val="004E2970"/>
    <w:rsid w:val="005026DD"/>
    <w:rsid w:val="005134D5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4F1F"/>
    <w:rsid w:val="008213E5"/>
    <w:rsid w:val="00857E6B"/>
    <w:rsid w:val="00863559"/>
    <w:rsid w:val="008968C4"/>
    <w:rsid w:val="008D7C1C"/>
    <w:rsid w:val="0092291B"/>
    <w:rsid w:val="00932D92"/>
    <w:rsid w:val="0095272C"/>
    <w:rsid w:val="00972024"/>
    <w:rsid w:val="00997951"/>
    <w:rsid w:val="009C6A33"/>
    <w:rsid w:val="009D1630"/>
    <w:rsid w:val="009F04D2"/>
    <w:rsid w:val="009F2BA7"/>
    <w:rsid w:val="009F6DA0"/>
    <w:rsid w:val="00A01182"/>
    <w:rsid w:val="00AD13CB"/>
    <w:rsid w:val="00AD3FD8"/>
    <w:rsid w:val="00AF45D3"/>
    <w:rsid w:val="00B370A8"/>
    <w:rsid w:val="00B637CD"/>
    <w:rsid w:val="00BA5E7E"/>
    <w:rsid w:val="00BB519B"/>
    <w:rsid w:val="00BC7376"/>
    <w:rsid w:val="00BD669A"/>
    <w:rsid w:val="00C13F2B"/>
    <w:rsid w:val="00C43D65"/>
    <w:rsid w:val="00C8077E"/>
    <w:rsid w:val="00C84833"/>
    <w:rsid w:val="00C9044F"/>
    <w:rsid w:val="00CB127F"/>
    <w:rsid w:val="00CD2056"/>
    <w:rsid w:val="00CF5926"/>
    <w:rsid w:val="00D12EF7"/>
    <w:rsid w:val="00D2420D"/>
    <w:rsid w:val="00D30382"/>
    <w:rsid w:val="00D413F9"/>
    <w:rsid w:val="00D44E50"/>
    <w:rsid w:val="00D473E0"/>
    <w:rsid w:val="00D649A1"/>
    <w:rsid w:val="00D757FB"/>
    <w:rsid w:val="00D90060"/>
    <w:rsid w:val="00D92B95"/>
    <w:rsid w:val="00DC6C5F"/>
    <w:rsid w:val="00DD5E0D"/>
    <w:rsid w:val="00E03F71"/>
    <w:rsid w:val="00E1497C"/>
    <w:rsid w:val="00E154B5"/>
    <w:rsid w:val="00E232F0"/>
    <w:rsid w:val="00E35F7F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2CC33"/>
  <w15:chartTrackingRefBased/>
  <w15:docId w15:val="{7D891F8D-A58D-4C21-805D-E8E1CB97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twork%20Kinection\AppData\Local\Packages\Microsoft.Office.Desktop_8wekyb3d8bbwe\LocalCache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54ACFDD8434673A77D0F9739E5C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94B0F-0242-4C1F-BC53-67ECC4EA4B55}"/>
      </w:docPartPr>
      <w:docPartBody>
        <w:p w:rsidR="006B4299" w:rsidRDefault="005A715F">
          <w:pPr>
            <w:pStyle w:val="AF54ACFDD8434673A77D0F9739E5CEA3"/>
          </w:pPr>
          <w:r>
            <w:t>First Name</w:t>
          </w:r>
        </w:p>
      </w:docPartBody>
    </w:docPart>
    <w:docPart>
      <w:docPartPr>
        <w:name w:val="4D05819B66024B1EAD7D59357C3DC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99C34-4CB1-4E8C-8260-B924F09B9F00}"/>
      </w:docPartPr>
      <w:docPartBody>
        <w:p w:rsidR="006B4299" w:rsidRDefault="005A715F">
          <w:pPr>
            <w:pStyle w:val="4D05819B66024B1EAD7D59357C3DCEAD"/>
          </w:pPr>
          <w:r>
            <w:t>Last Name</w:t>
          </w:r>
        </w:p>
      </w:docPartBody>
    </w:docPart>
    <w:docPart>
      <w:docPartPr>
        <w:name w:val="DA6420B042154367843B63A8546F7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01751-E976-44C4-9B93-F5542BEE72A1}"/>
      </w:docPartPr>
      <w:docPartBody>
        <w:p w:rsidR="006B4299" w:rsidRDefault="005A715F">
          <w:pPr>
            <w:pStyle w:val="DA6420B042154367843B63A8546F79CB"/>
          </w:pPr>
          <w:r w:rsidRPr="009D0878">
            <w:t>Address</w:t>
          </w:r>
        </w:p>
      </w:docPartBody>
    </w:docPart>
    <w:docPart>
      <w:docPartPr>
        <w:name w:val="044C8BEC1A104D399771BF0E82317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BF81-A253-42A5-AE82-9661E082AC15}"/>
      </w:docPartPr>
      <w:docPartBody>
        <w:p w:rsidR="006B4299" w:rsidRDefault="005A715F">
          <w:pPr>
            <w:pStyle w:val="044C8BEC1A104D399771BF0E8231733D"/>
          </w:pPr>
          <w:r w:rsidRPr="009D0878">
            <w:t>Phone</w:t>
          </w:r>
        </w:p>
      </w:docPartBody>
    </w:docPart>
    <w:docPart>
      <w:docPartPr>
        <w:name w:val="7BFA4767209C40608F6E7D79AF157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F308C-191F-400F-9ED5-E8CD63B52AAD}"/>
      </w:docPartPr>
      <w:docPartBody>
        <w:p w:rsidR="006B4299" w:rsidRDefault="005A715F">
          <w:pPr>
            <w:pStyle w:val="7BFA4767209C40608F6E7D79AF157C18"/>
          </w:pPr>
          <w:r w:rsidRPr="009D0878">
            <w:t>Email</w:t>
          </w:r>
        </w:p>
      </w:docPartBody>
    </w:docPart>
    <w:docPart>
      <w:docPartPr>
        <w:name w:val="DA8B152E7F1E42F98B5536AD4522F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19A86-890B-4079-A541-BF32D901A7EE}"/>
      </w:docPartPr>
      <w:docPartBody>
        <w:p w:rsidR="006B4299" w:rsidRDefault="005A715F">
          <w:pPr>
            <w:pStyle w:val="DA8B152E7F1E42F98B5536AD4522FD6C"/>
          </w:pPr>
          <w:r w:rsidRPr="009D0878">
            <w:t>LinkedIn Profile</w:t>
          </w:r>
        </w:p>
      </w:docPartBody>
    </w:docPart>
    <w:docPart>
      <w:docPartPr>
        <w:name w:val="5D6E7F91A4A843348D2EA81B63A4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D29FE-9B69-435D-AE88-C8F913EF3FCE}"/>
      </w:docPartPr>
      <w:docPartBody>
        <w:p w:rsidR="006B4299" w:rsidRDefault="005A715F">
          <w:pPr>
            <w:pStyle w:val="5D6E7F91A4A843348D2EA81B63A44E7C"/>
          </w:pPr>
          <w:r w:rsidRPr="009D0878">
            <w:t>Twitter/Blog/Portfolio</w:t>
          </w:r>
        </w:p>
      </w:docPartBody>
    </w:docPart>
    <w:docPart>
      <w:docPartPr>
        <w:name w:val="81E4ECEAC01C48959949ADCE7D13F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64681-B5AD-4621-8FB6-9C696375E4D9}"/>
      </w:docPartPr>
      <w:docPartBody>
        <w:p w:rsidR="00D21DDF" w:rsidRDefault="006B4299" w:rsidP="006B4299">
          <w:pPr>
            <w:pStyle w:val="81E4ECEAC01C48959949ADCE7D13F64D"/>
          </w:pPr>
          <w:r w:rsidRPr="0070237E">
            <w:t>Education</w:t>
          </w:r>
        </w:p>
      </w:docPartBody>
    </w:docPart>
    <w:docPart>
      <w:docPartPr>
        <w:name w:val="F09A68264A534383862BAEABD4010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46D35-BB72-4D22-AC9B-5FD2D63B6DF7}"/>
      </w:docPartPr>
      <w:docPartBody>
        <w:p w:rsidR="00420A61" w:rsidRDefault="00F82565" w:rsidP="00F82565">
          <w:pPr>
            <w:pStyle w:val="F09A68264A534383862BAEABD401082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5F"/>
    <w:rsid w:val="002030C4"/>
    <w:rsid w:val="003F02A7"/>
    <w:rsid w:val="00420A61"/>
    <w:rsid w:val="005A715F"/>
    <w:rsid w:val="006B4299"/>
    <w:rsid w:val="006E6C05"/>
    <w:rsid w:val="007F692A"/>
    <w:rsid w:val="00CE2421"/>
    <w:rsid w:val="00D21DDF"/>
    <w:rsid w:val="00D47491"/>
    <w:rsid w:val="00F82565"/>
    <w:rsid w:val="00F8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54ACFDD8434673A77D0F9739E5CEA3">
    <w:name w:val="AF54ACFDD8434673A77D0F9739E5CEA3"/>
  </w:style>
  <w:style w:type="paragraph" w:customStyle="1" w:styleId="4D05819B66024B1EAD7D59357C3DCEAD">
    <w:name w:val="4D05819B66024B1EAD7D59357C3DCEAD"/>
  </w:style>
  <w:style w:type="paragraph" w:customStyle="1" w:styleId="DA6420B042154367843B63A8546F79CB">
    <w:name w:val="DA6420B042154367843B63A8546F79CB"/>
  </w:style>
  <w:style w:type="paragraph" w:customStyle="1" w:styleId="044C8BEC1A104D399771BF0E8231733D">
    <w:name w:val="044C8BEC1A104D399771BF0E8231733D"/>
  </w:style>
  <w:style w:type="paragraph" w:customStyle="1" w:styleId="7BFA4767209C40608F6E7D79AF157C18">
    <w:name w:val="7BFA4767209C40608F6E7D79AF157C18"/>
  </w:style>
  <w:style w:type="paragraph" w:customStyle="1" w:styleId="DA8B152E7F1E42F98B5536AD4522FD6C">
    <w:name w:val="DA8B152E7F1E42F98B5536AD4522FD6C"/>
  </w:style>
  <w:style w:type="paragraph" w:customStyle="1" w:styleId="5D6E7F91A4A843348D2EA81B63A44E7C">
    <w:name w:val="5D6E7F91A4A843348D2EA81B63A44E7C"/>
  </w:style>
  <w:style w:type="paragraph" w:customStyle="1" w:styleId="71E3EEAA2EC24D8B92F8923E9F33042D">
    <w:name w:val="71E3EEAA2EC24D8B92F8923E9F33042D"/>
  </w:style>
  <w:style w:type="paragraph" w:customStyle="1" w:styleId="E1B5CCE491C4493DA0CEFD68112754A2">
    <w:name w:val="E1B5CCE491C4493DA0CEFD68112754A2"/>
  </w:style>
  <w:style w:type="paragraph" w:customStyle="1" w:styleId="648BF35657854CE7990010267B9C3A6D">
    <w:name w:val="648BF35657854CE7990010267B9C3A6D"/>
  </w:style>
  <w:style w:type="paragraph" w:customStyle="1" w:styleId="64E9CBA64AF24EF792945C677547E609">
    <w:name w:val="64E9CBA64AF24EF792945C677547E609"/>
  </w:style>
  <w:style w:type="paragraph" w:customStyle="1" w:styleId="10F2B4281D7E4E3E859C3B9367010CC9">
    <w:name w:val="10F2B4281D7E4E3E859C3B9367010CC9"/>
  </w:style>
  <w:style w:type="paragraph" w:customStyle="1" w:styleId="A0E546004A1B41AB9286391628997EEB">
    <w:name w:val="A0E546004A1B41AB9286391628997EEB"/>
  </w:style>
  <w:style w:type="paragraph" w:customStyle="1" w:styleId="0B781A6A5DE2439FB09C1444B40945EC">
    <w:name w:val="0B781A6A5DE2439FB09C1444B40945EC"/>
  </w:style>
  <w:style w:type="paragraph" w:customStyle="1" w:styleId="0CDA5E371DD84419A93AD6BC9ED6CDFA">
    <w:name w:val="0CDA5E371DD84419A93AD6BC9ED6CDFA"/>
  </w:style>
  <w:style w:type="paragraph" w:customStyle="1" w:styleId="AF134A8520F24AC7BD71DB36FC1979EC">
    <w:name w:val="AF134A8520F24AC7BD71DB36FC1979EC"/>
  </w:style>
  <w:style w:type="paragraph" w:customStyle="1" w:styleId="98A2D898B027439196B8A310AB7B21D4">
    <w:name w:val="98A2D898B027439196B8A310AB7B21D4"/>
  </w:style>
  <w:style w:type="paragraph" w:customStyle="1" w:styleId="8976398F390B44F3A9E802C19A3E9A1A">
    <w:name w:val="8976398F390B44F3A9E802C19A3E9A1A"/>
  </w:style>
  <w:style w:type="character" w:styleId="Emphasis">
    <w:name w:val="Emphasis"/>
    <w:basedOn w:val="DefaultParagraphFont"/>
    <w:uiPriority w:val="20"/>
    <w:qFormat/>
    <w:rsid w:val="006B4299"/>
    <w:rPr>
      <w:b w:val="0"/>
      <w:i w:val="0"/>
      <w:iCs/>
      <w:color w:val="595959" w:themeColor="text1" w:themeTint="A6"/>
    </w:rPr>
  </w:style>
  <w:style w:type="paragraph" w:customStyle="1" w:styleId="EB874141619C4DC8B4F31631C027AB71">
    <w:name w:val="EB874141619C4DC8B4F31631C027AB71"/>
  </w:style>
  <w:style w:type="paragraph" w:customStyle="1" w:styleId="28EB751FEE004DD193BF89698D04D73C">
    <w:name w:val="28EB751FEE004DD193BF89698D04D73C"/>
  </w:style>
  <w:style w:type="paragraph" w:customStyle="1" w:styleId="A0E1C05ECE17417CA8CCB395C6AC50CE">
    <w:name w:val="A0E1C05ECE17417CA8CCB395C6AC50CE"/>
  </w:style>
  <w:style w:type="paragraph" w:customStyle="1" w:styleId="92B0B09956EE46709CF8A4C8DAAEBD3D">
    <w:name w:val="92B0B09956EE46709CF8A4C8DAAEBD3D"/>
  </w:style>
  <w:style w:type="paragraph" w:customStyle="1" w:styleId="1A4404D4F1124579852BC8F56D33D123">
    <w:name w:val="1A4404D4F1124579852BC8F56D33D123"/>
  </w:style>
  <w:style w:type="paragraph" w:customStyle="1" w:styleId="5BED9719EE954EDCB590C00F452CADC0">
    <w:name w:val="5BED9719EE954EDCB590C00F452CADC0"/>
  </w:style>
  <w:style w:type="paragraph" w:customStyle="1" w:styleId="CF79798790914F4DA8E2A2D402905210">
    <w:name w:val="CF79798790914F4DA8E2A2D402905210"/>
  </w:style>
  <w:style w:type="paragraph" w:customStyle="1" w:styleId="C60F8BAF945F4DE2B68410C63EDB9061">
    <w:name w:val="C60F8BAF945F4DE2B68410C63EDB9061"/>
  </w:style>
  <w:style w:type="paragraph" w:customStyle="1" w:styleId="8CB44AF1A523418FA49B4E73716CF206">
    <w:name w:val="8CB44AF1A523418FA49B4E73716CF206"/>
  </w:style>
  <w:style w:type="paragraph" w:customStyle="1" w:styleId="CEA5C730C65047EEAE1453D1476B79E7">
    <w:name w:val="CEA5C730C65047EEAE1453D1476B79E7"/>
  </w:style>
  <w:style w:type="paragraph" w:customStyle="1" w:styleId="A4E1A0906A7E43DFBFA973DC1FBFC95F">
    <w:name w:val="A4E1A0906A7E43DFBFA973DC1FBFC95F"/>
  </w:style>
  <w:style w:type="paragraph" w:customStyle="1" w:styleId="6F1964C726B54BD78817E7C039C19381">
    <w:name w:val="6F1964C726B54BD78817E7C039C19381"/>
  </w:style>
  <w:style w:type="paragraph" w:customStyle="1" w:styleId="CF378FCA22E441C9A2F7E26FAC2AFBA3">
    <w:name w:val="CF378FCA22E441C9A2F7E26FAC2AFBA3"/>
  </w:style>
  <w:style w:type="paragraph" w:customStyle="1" w:styleId="D16A412022F04C67B7B4B23B200C289A">
    <w:name w:val="D16A412022F04C67B7B4B23B200C289A"/>
  </w:style>
  <w:style w:type="paragraph" w:customStyle="1" w:styleId="40A7D1D0E64F49D8B4063F4961ED9C48">
    <w:name w:val="40A7D1D0E64F49D8B4063F4961ED9C48"/>
  </w:style>
  <w:style w:type="paragraph" w:customStyle="1" w:styleId="FBF5603959CD409F96D5E55908A67141">
    <w:name w:val="FBF5603959CD409F96D5E55908A67141"/>
  </w:style>
  <w:style w:type="paragraph" w:customStyle="1" w:styleId="52A5524285CC4568B7BE545A56BDC5A0">
    <w:name w:val="52A5524285CC4568B7BE545A56BDC5A0"/>
  </w:style>
  <w:style w:type="paragraph" w:customStyle="1" w:styleId="E86F61C9632C47C891106D0A31288513">
    <w:name w:val="E86F61C9632C47C891106D0A31288513"/>
  </w:style>
  <w:style w:type="paragraph" w:customStyle="1" w:styleId="D225B157598F4290AA9D6B07F6589C98">
    <w:name w:val="D225B157598F4290AA9D6B07F6589C98"/>
  </w:style>
  <w:style w:type="paragraph" w:customStyle="1" w:styleId="AFAE61C036A449ACB1DD5ECEC57EF74A">
    <w:name w:val="AFAE61C036A449ACB1DD5ECEC57EF74A"/>
  </w:style>
  <w:style w:type="paragraph" w:customStyle="1" w:styleId="81E4ECEAC01C48959949ADCE7D13F64D">
    <w:name w:val="81E4ECEAC01C48959949ADCE7D13F64D"/>
    <w:rsid w:val="006B4299"/>
  </w:style>
  <w:style w:type="paragraph" w:customStyle="1" w:styleId="E1BD688EAA87474D9CF365715FC3B105">
    <w:name w:val="E1BD688EAA87474D9CF365715FC3B105"/>
    <w:rsid w:val="006B4299"/>
  </w:style>
  <w:style w:type="paragraph" w:customStyle="1" w:styleId="52E79527651E4BED87BBEECA95FCCDC8">
    <w:name w:val="52E79527651E4BED87BBEECA95FCCDC8"/>
    <w:rsid w:val="006B4299"/>
  </w:style>
  <w:style w:type="paragraph" w:customStyle="1" w:styleId="52D9F1C198054E52BA135A2E93E2F44F">
    <w:name w:val="52D9F1C198054E52BA135A2E93E2F44F"/>
    <w:rsid w:val="006B4299"/>
  </w:style>
  <w:style w:type="paragraph" w:customStyle="1" w:styleId="1E5BFF86BE0849158ABA78C16A687B1B">
    <w:name w:val="1E5BFF86BE0849158ABA78C16A687B1B"/>
    <w:rsid w:val="006B4299"/>
  </w:style>
  <w:style w:type="paragraph" w:customStyle="1" w:styleId="247AEADB7CF845D1A3C999DCBD01C773">
    <w:name w:val="247AEADB7CF845D1A3C999DCBD01C773"/>
    <w:rsid w:val="006B4299"/>
  </w:style>
  <w:style w:type="paragraph" w:customStyle="1" w:styleId="B6594BED4C054EEE94AB877AFFFEB78F">
    <w:name w:val="B6594BED4C054EEE94AB877AFFFEB78F"/>
    <w:rsid w:val="006B4299"/>
  </w:style>
  <w:style w:type="paragraph" w:customStyle="1" w:styleId="2748ABC853BA462BB57A2DFFFCDBAFFC">
    <w:name w:val="2748ABC853BA462BB57A2DFFFCDBAFFC"/>
    <w:rsid w:val="006B4299"/>
  </w:style>
  <w:style w:type="paragraph" w:customStyle="1" w:styleId="5B114523613B4869A83E058EB7CB11DB">
    <w:name w:val="5B114523613B4869A83E058EB7CB11DB"/>
    <w:rsid w:val="006B4299"/>
  </w:style>
  <w:style w:type="paragraph" w:customStyle="1" w:styleId="DC5011E70CB14057B35F165987526E32">
    <w:name w:val="DC5011E70CB14057B35F165987526E32"/>
    <w:rsid w:val="006B4299"/>
  </w:style>
  <w:style w:type="paragraph" w:customStyle="1" w:styleId="960CE98EF81F4BA198E4C650D4FFFF50">
    <w:name w:val="960CE98EF81F4BA198E4C650D4FFFF50"/>
    <w:rsid w:val="006B4299"/>
  </w:style>
  <w:style w:type="paragraph" w:customStyle="1" w:styleId="2A6E139431454AD3BEE83B4A03C0B23D">
    <w:name w:val="2A6E139431454AD3BEE83B4A03C0B23D"/>
    <w:rsid w:val="00F82565"/>
  </w:style>
  <w:style w:type="paragraph" w:customStyle="1" w:styleId="13D964C05A0B49C1A8722AC6267A499C">
    <w:name w:val="13D964C05A0B49C1A8722AC6267A499C"/>
    <w:rsid w:val="00F82565"/>
  </w:style>
  <w:style w:type="paragraph" w:customStyle="1" w:styleId="F09A68264A534383862BAEABD401082F">
    <w:name w:val="F09A68264A534383862BAEABD401082F"/>
    <w:rsid w:val="00F82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Alexander</Abstract>
  <CompanyAddress>7441 Hazeltine Ave. Apt. 101  </CompanyAddress>
  <CompanyPhone>(818) 641-7401  </CompanyPhone>
  <CompanyFax/>
  <CompanyEmail>alexxxvill75@gmail.com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9E390-E25A-45B7-AB67-E692F924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85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 Kinection</dc:creator>
  <cp:keywords/>
  <dc:description/>
  <cp:lastModifiedBy> </cp:lastModifiedBy>
  <cp:revision>18</cp:revision>
  <dcterms:created xsi:type="dcterms:W3CDTF">2020-03-13T02:47:00Z</dcterms:created>
  <dcterms:modified xsi:type="dcterms:W3CDTF">2020-04-23T01:13:00Z</dcterms:modified>
  <cp:category>Villalobos</cp:category>
</cp:coreProperties>
</file>