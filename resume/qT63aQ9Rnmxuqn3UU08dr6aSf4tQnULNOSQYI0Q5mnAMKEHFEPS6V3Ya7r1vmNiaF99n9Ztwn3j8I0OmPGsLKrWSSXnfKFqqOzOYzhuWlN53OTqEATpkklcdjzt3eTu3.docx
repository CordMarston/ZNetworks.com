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F45F2E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576129A" w14:textId="4BEB168E" w:rsidR="001B2ABD" w:rsidRDefault="00EE6C8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CD226D" wp14:editId="1B668D2D">
                  <wp:extent cx="2139950" cy="2139950"/>
                  <wp:effectExtent l="0" t="0" r="0" b="0"/>
                  <wp:docPr id="1" name="Picture 1" descr="A person with his arms crosse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ith his arms crossed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DB486B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1A031F6" w14:textId="49D03F1C" w:rsidR="001B2ABD" w:rsidRDefault="00EE6C86" w:rsidP="001B2ABD">
            <w:pPr>
              <w:pStyle w:val="Title"/>
            </w:pPr>
            <w:r>
              <w:t>STEF LEEMAN</w:t>
            </w:r>
          </w:p>
          <w:p w14:paraId="79A94EEE" w14:textId="464C52B9" w:rsidR="001B2ABD" w:rsidRDefault="00EE6C86" w:rsidP="001B2ABD">
            <w:pPr>
              <w:pStyle w:val="Subtitle"/>
            </w:pPr>
            <w:r w:rsidRPr="00510080">
              <w:rPr>
                <w:spacing w:val="35"/>
                <w:w w:val="100"/>
              </w:rPr>
              <w:t>IT Specialis</w:t>
            </w:r>
            <w:r w:rsidRPr="00510080">
              <w:rPr>
                <w:spacing w:val="7"/>
                <w:w w:val="100"/>
              </w:rPr>
              <w:t>t</w:t>
            </w:r>
          </w:p>
        </w:tc>
      </w:tr>
      <w:tr w:rsidR="001B2ABD" w14:paraId="23F38AC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067C5E43EF84267B116F74C77C1B347"/>
              </w:placeholder>
              <w:temporary/>
              <w:showingPlcHdr/>
              <w15:appearance w15:val="hidden"/>
            </w:sdtPr>
            <w:sdtEndPr/>
            <w:sdtContent>
              <w:p w14:paraId="69836ED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E84BB12" w14:textId="27F25B92" w:rsidR="005D6DC1" w:rsidRPr="005D6DC1" w:rsidRDefault="005D6DC1" w:rsidP="005D6DC1">
            <w:pPr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5D6DC1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Who is Stef? Stef is a young and enthusiastic guy who has more than 3 years of experience working in the IT sector, and I also own my own IT company. I've set up multiple environments regarding InTune. I'm a good communicator and I speak English fluently.</w:t>
            </w:r>
          </w:p>
          <w:p w14:paraId="75099A65" w14:textId="77777777" w:rsidR="005D6DC1" w:rsidRPr="005D6DC1" w:rsidRDefault="005D6DC1" w:rsidP="005D6DC1">
            <w:pPr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</w:p>
          <w:p w14:paraId="646209FF" w14:textId="7B4AAFBF" w:rsidR="00036450" w:rsidRPr="005D6DC1" w:rsidRDefault="005D6DC1" w:rsidP="005D6DC1">
            <w:pPr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</w:pPr>
            <w:r w:rsidRPr="005D6DC1">
              <w:rPr>
                <w:rFonts w:ascii="Helvetica" w:eastAsia="Times New Roman" w:hAnsi="Helvetica" w:cs="Helvetica"/>
                <w:color w:val="2D2D2D"/>
                <w:sz w:val="21"/>
                <w:szCs w:val="21"/>
                <w:lang w:eastAsia="en-US"/>
              </w:rPr>
              <w:t>I'm a very good team player that enjoys working. My dream is to work &amp; live in America so that's why I'm applying to jobs in America. I currently live in a small town in the Netherlands.</w:t>
            </w:r>
          </w:p>
          <w:sdt>
            <w:sdtPr>
              <w:id w:val="-1954003311"/>
              <w:placeholder>
                <w:docPart w:val="DC8B65233135444C94B1FC1C98599C4C"/>
              </w:placeholder>
              <w:temporary/>
              <w:showingPlcHdr/>
              <w15:appearance w15:val="hidden"/>
            </w:sdtPr>
            <w:sdtEndPr/>
            <w:sdtContent>
              <w:p w14:paraId="2026764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9E39DD82EF2432CBB42750616FC1D21"/>
              </w:placeholder>
              <w:temporary/>
              <w:showingPlcHdr/>
              <w15:appearance w15:val="hidden"/>
            </w:sdtPr>
            <w:sdtEndPr/>
            <w:sdtContent>
              <w:p w14:paraId="7E95025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587E7C6" w14:textId="28DCE646" w:rsidR="004D3011" w:rsidRDefault="00EE6C86" w:rsidP="004D3011">
            <w:r>
              <w:t>+31(0) 6 41620601</w:t>
            </w:r>
          </w:p>
          <w:p w14:paraId="2E339517" w14:textId="77777777" w:rsidR="004D3011" w:rsidRDefault="004D3011" w:rsidP="004D3011"/>
          <w:sdt>
            <w:sdtPr>
              <w:id w:val="-240260293"/>
              <w:placeholder>
                <w:docPart w:val="7D979B49B85E4B17BDF1F5EBFFE41C0B"/>
              </w:placeholder>
              <w:temporary/>
              <w:showingPlcHdr/>
              <w15:appearance w15:val="hidden"/>
            </w:sdtPr>
            <w:sdtEndPr/>
            <w:sdtContent>
              <w:p w14:paraId="0BEB69F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14D4E65" w14:textId="5DC596E3" w:rsidR="00036450" w:rsidRPr="00E4381A" w:rsidRDefault="00EE6C86" w:rsidP="004D3011">
            <w:pPr>
              <w:rPr>
                <w:rStyle w:val="Hyperlink"/>
              </w:rPr>
            </w:pPr>
            <w:r>
              <w:t>stefleeman@gmail.com</w:t>
            </w:r>
          </w:p>
          <w:sdt>
            <w:sdtPr>
              <w:id w:val="-1444214663"/>
              <w:placeholder>
                <w:docPart w:val="BB74D1F6448B4B7590B3DC36F57C71E3"/>
              </w:placeholder>
              <w:temporary/>
              <w:showingPlcHdr/>
              <w15:appearance w15:val="hidden"/>
            </w:sdtPr>
            <w:sdtEndPr/>
            <w:sdtContent>
              <w:p w14:paraId="6DC569D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979F4DC" w14:textId="32A7D6D7" w:rsidR="004D3011" w:rsidRDefault="00510080" w:rsidP="004D3011">
            <w:r>
              <w:t>Sports</w:t>
            </w:r>
          </w:p>
          <w:p w14:paraId="7D77E4C9" w14:textId="7B90DDF0" w:rsidR="00510080" w:rsidRDefault="00510080" w:rsidP="004D3011">
            <w:r>
              <w:t>Going out with friends</w:t>
            </w:r>
          </w:p>
          <w:p w14:paraId="0B526731" w14:textId="42A32807" w:rsidR="004D3011" w:rsidRDefault="00510080" w:rsidP="004D3011">
            <w:r>
              <w:t>Exploring</w:t>
            </w:r>
          </w:p>
          <w:p w14:paraId="734D7560" w14:textId="3505FC7E" w:rsidR="004D3011" w:rsidRPr="004D3011" w:rsidRDefault="00510080" w:rsidP="004D3011">
            <w:r>
              <w:t>Adventures</w:t>
            </w:r>
          </w:p>
        </w:tc>
        <w:tc>
          <w:tcPr>
            <w:tcW w:w="720" w:type="dxa"/>
          </w:tcPr>
          <w:p w14:paraId="7D9CD50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F927614B9974F85989CC4A3EFB52912"/>
              </w:placeholder>
              <w:temporary/>
              <w:showingPlcHdr/>
              <w15:appearance w15:val="hidden"/>
            </w:sdtPr>
            <w:sdtEndPr/>
            <w:sdtContent>
              <w:p w14:paraId="04A4DF1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40F005F" w14:textId="360EFE15" w:rsidR="00036450" w:rsidRPr="00510080" w:rsidRDefault="00EE6C86" w:rsidP="00B359E4">
            <w:pPr>
              <w:pStyle w:val="Heading4"/>
            </w:pPr>
            <w:r w:rsidRPr="00510080">
              <w:t>ROC Nijmegen – Network Engineer</w:t>
            </w:r>
          </w:p>
          <w:p w14:paraId="0E8E0AE4" w14:textId="392A27D5" w:rsidR="00036450" w:rsidRPr="00510080" w:rsidRDefault="00EE6C86" w:rsidP="00B359E4">
            <w:pPr>
              <w:pStyle w:val="Date"/>
            </w:pPr>
            <w:r w:rsidRPr="00510080">
              <w:t>2018-2020</w:t>
            </w:r>
          </w:p>
          <w:p w14:paraId="755EC1A3" w14:textId="2B1272EE" w:rsidR="00036450" w:rsidRDefault="00EE6C86" w:rsidP="00036450">
            <w:r w:rsidRPr="00EE6C86">
              <w:t>Certified in;</w:t>
            </w:r>
            <w:r w:rsidRPr="00EE6C86">
              <w:br/>
              <w:t>Cisco CCNA 1 &amp; 2</w:t>
            </w:r>
            <w:r w:rsidRPr="00EE6C86">
              <w:br/>
              <w:t>Ci</w:t>
            </w:r>
            <w:r>
              <w:t>sco IT Essentials</w:t>
            </w:r>
          </w:p>
          <w:p w14:paraId="4F377F67" w14:textId="18CFEB8E" w:rsidR="00036450" w:rsidRDefault="00134D04" w:rsidP="00036450">
            <w:pPr>
              <w:pStyle w:val="Heading2"/>
            </w:pPr>
            <w:sdt>
              <w:sdtPr>
                <w:id w:val="1001553383"/>
                <w:placeholder>
                  <w:docPart w:val="D5BBA15772664DD2902E8B6BC389DC9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  <w:r w:rsidR="00EE6C86">
              <w:t xml:space="preserve"> Last </w:t>
            </w:r>
            <w:r w:rsidR="00715F0B">
              <w:t>2</w:t>
            </w:r>
            <w:r w:rsidR="00EE6C86">
              <w:t xml:space="preserve"> jobs.</w:t>
            </w:r>
          </w:p>
          <w:p w14:paraId="1F1F6F8E" w14:textId="4F824720" w:rsidR="00036450" w:rsidRDefault="00EE6C86" w:rsidP="00B359E4">
            <w:pPr>
              <w:pStyle w:val="Heading4"/>
              <w:rPr>
                <w:bCs/>
              </w:rPr>
            </w:pPr>
            <w:r>
              <w:t>Ebusco -</w:t>
            </w:r>
            <w:r w:rsidR="00036450" w:rsidRPr="00036450">
              <w:t xml:space="preserve"> </w:t>
            </w:r>
            <w:r>
              <w:t>Project Manager IT</w:t>
            </w:r>
          </w:p>
          <w:p w14:paraId="14076BF6" w14:textId="3E0923C6" w:rsidR="00036450" w:rsidRPr="00036450" w:rsidRDefault="00EE6C86" w:rsidP="00B359E4">
            <w:pPr>
              <w:pStyle w:val="Date"/>
            </w:pPr>
            <w:r>
              <w:t>May-2021 - Current</w:t>
            </w:r>
          </w:p>
          <w:p w14:paraId="7BC579E1" w14:textId="41006EEB" w:rsidR="00036450" w:rsidRDefault="00EE6C86" w:rsidP="00036450">
            <w:r>
              <w:t>The one in charge of multiple larger projects, such as implementing a device management system &amp; mobile management system. I also helped</w:t>
            </w:r>
            <w:r w:rsidR="00715F0B">
              <w:t xml:space="preserve"> engineering th</w:t>
            </w:r>
            <w:r w:rsidR="008D6E56">
              <w:t>e</w:t>
            </w:r>
            <w:r w:rsidR="00715F0B">
              <w:t>s</w:t>
            </w:r>
            <w:r w:rsidR="008D6E56">
              <w:t>e</w:t>
            </w:r>
            <w:r w:rsidR="00715F0B">
              <w:t xml:space="preserve"> system</w:t>
            </w:r>
            <w:r w:rsidR="008D6E56">
              <w:t>s</w:t>
            </w:r>
          </w:p>
          <w:p w14:paraId="61E1B1CF" w14:textId="77777777" w:rsidR="004D3011" w:rsidRDefault="004D3011" w:rsidP="00036450"/>
          <w:p w14:paraId="2A6F42D1" w14:textId="050E38F9" w:rsidR="004D3011" w:rsidRPr="004D3011" w:rsidRDefault="00715F0B" w:rsidP="00B359E4">
            <w:pPr>
              <w:pStyle w:val="Heading4"/>
              <w:rPr>
                <w:bCs/>
              </w:rPr>
            </w:pPr>
            <w:r>
              <w:t>Ebusco – IT Support Engineer</w:t>
            </w:r>
          </w:p>
          <w:p w14:paraId="096325FE" w14:textId="6BBC6817" w:rsidR="004D3011" w:rsidRPr="004D3011" w:rsidRDefault="00715F0B" w:rsidP="00B359E4">
            <w:pPr>
              <w:pStyle w:val="Date"/>
            </w:pPr>
            <w:r>
              <w:t>November 2019 – May 2021</w:t>
            </w:r>
          </w:p>
          <w:p w14:paraId="3BB5417D" w14:textId="0F68E30E" w:rsidR="004D3011" w:rsidRPr="004D3011" w:rsidRDefault="00715F0B" w:rsidP="004D3011">
            <w:r>
              <w:t>Full time support engineer, worked at the help desk and made the solutions for the problem. Ebusco is a company with over 250+ employees and works globally.</w:t>
            </w:r>
          </w:p>
          <w:p w14:paraId="654338D9" w14:textId="4C69E9C5" w:rsidR="004D3011" w:rsidRDefault="00715F0B" w:rsidP="00036450">
            <w:r>
              <w:br/>
              <w:t xml:space="preserve">More experience is in the resume </w:t>
            </w:r>
          </w:p>
          <w:sdt>
            <w:sdtPr>
              <w:id w:val="1669594239"/>
              <w:placeholder>
                <w:docPart w:val="D3B5981892A242F3B635E3CEFEA99543"/>
              </w:placeholder>
              <w:temporary/>
              <w:showingPlcHdr/>
              <w15:appearance w15:val="hidden"/>
            </w:sdtPr>
            <w:sdtEndPr/>
            <w:sdtContent>
              <w:p w14:paraId="5EE8C94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37D9616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86EC580" wp14:editId="7C8E20BC">
                  <wp:extent cx="41757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5120DF3F" w14:textId="77777777" w:rsidR="0043117B" w:rsidRDefault="00134D04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33B8" w14:textId="77777777" w:rsidR="00134D04" w:rsidRDefault="00134D04" w:rsidP="000C45FF">
      <w:r>
        <w:separator/>
      </w:r>
    </w:p>
  </w:endnote>
  <w:endnote w:type="continuationSeparator" w:id="0">
    <w:p w14:paraId="41E3E986" w14:textId="77777777" w:rsidR="00134D04" w:rsidRDefault="00134D0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EFEE" w14:textId="77777777" w:rsidR="00134D04" w:rsidRDefault="00134D04" w:rsidP="000C45FF">
      <w:r>
        <w:separator/>
      </w:r>
    </w:p>
  </w:footnote>
  <w:footnote w:type="continuationSeparator" w:id="0">
    <w:p w14:paraId="135D10A0" w14:textId="77777777" w:rsidR="00134D04" w:rsidRDefault="00134D0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0D4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2FE668" wp14:editId="79A70B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6"/>
    <w:rsid w:val="00036450"/>
    <w:rsid w:val="00094499"/>
    <w:rsid w:val="000C45FF"/>
    <w:rsid w:val="000E3FD1"/>
    <w:rsid w:val="00112054"/>
    <w:rsid w:val="001317D8"/>
    <w:rsid w:val="00134D0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10080"/>
    <w:rsid w:val="005262AC"/>
    <w:rsid w:val="005D6DC1"/>
    <w:rsid w:val="005E39D5"/>
    <w:rsid w:val="00600670"/>
    <w:rsid w:val="0062123A"/>
    <w:rsid w:val="00646E75"/>
    <w:rsid w:val="006771D0"/>
    <w:rsid w:val="00715F0B"/>
    <w:rsid w:val="00715FCB"/>
    <w:rsid w:val="00743101"/>
    <w:rsid w:val="00764C9F"/>
    <w:rsid w:val="007775E1"/>
    <w:rsid w:val="007867A0"/>
    <w:rsid w:val="007927F5"/>
    <w:rsid w:val="00802CA0"/>
    <w:rsid w:val="008D6E56"/>
    <w:rsid w:val="00921F8C"/>
    <w:rsid w:val="009260CD"/>
    <w:rsid w:val="00940A66"/>
    <w:rsid w:val="00952C25"/>
    <w:rsid w:val="00A2118D"/>
    <w:rsid w:val="00AC5FD1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E6C8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3A8F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.Leeman.EBUSCO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Giving it all</c:v>
                </c:pt>
                <c:pt idx="1">
                  <c:v>Network</c:v>
                </c:pt>
                <c:pt idx="2">
                  <c:v>Microsoft</c:v>
                </c:pt>
                <c:pt idx="3">
                  <c:v>Hardware</c:v>
                </c:pt>
                <c:pt idx="4">
                  <c:v>Helpdesk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0.7</c:v>
                </c:pt>
                <c:pt idx="2">
                  <c:v>0.75</c:v>
                </c:pt>
                <c:pt idx="3">
                  <c:v>0.9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67C5E43EF84267B116F74C77C1B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BA37-6296-4D36-8290-643E308E83DC}"/>
      </w:docPartPr>
      <w:docPartBody>
        <w:p w:rsidR="004C336C" w:rsidRDefault="00970E7D">
          <w:pPr>
            <w:pStyle w:val="3067C5E43EF84267B116F74C77C1B347"/>
          </w:pPr>
          <w:r w:rsidRPr="00D5459D">
            <w:t>Profile</w:t>
          </w:r>
        </w:p>
      </w:docPartBody>
    </w:docPart>
    <w:docPart>
      <w:docPartPr>
        <w:name w:val="DC8B65233135444C94B1FC1C98599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605F0-3B67-44BB-B020-8D62D86E36B5}"/>
      </w:docPartPr>
      <w:docPartBody>
        <w:p w:rsidR="004C336C" w:rsidRDefault="00970E7D">
          <w:pPr>
            <w:pStyle w:val="DC8B65233135444C94B1FC1C98599C4C"/>
          </w:pPr>
          <w:r w:rsidRPr="00CB0055">
            <w:t>Contact</w:t>
          </w:r>
        </w:p>
      </w:docPartBody>
    </w:docPart>
    <w:docPart>
      <w:docPartPr>
        <w:name w:val="69E39DD82EF2432CBB42750616FC1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A3F98-E2DF-4C10-A3AA-138B0764B706}"/>
      </w:docPartPr>
      <w:docPartBody>
        <w:p w:rsidR="004C336C" w:rsidRDefault="00970E7D">
          <w:pPr>
            <w:pStyle w:val="69E39DD82EF2432CBB42750616FC1D21"/>
          </w:pPr>
          <w:r w:rsidRPr="004D3011">
            <w:t>PHONE:</w:t>
          </w:r>
        </w:p>
      </w:docPartBody>
    </w:docPart>
    <w:docPart>
      <w:docPartPr>
        <w:name w:val="7D979B49B85E4B17BDF1F5EBFFE41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55F2F-8A59-4FF6-AB21-718134F11901}"/>
      </w:docPartPr>
      <w:docPartBody>
        <w:p w:rsidR="004C336C" w:rsidRDefault="00970E7D">
          <w:pPr>
            <w:pStyle w:val="7D979B49B85E4B17BDF1F5EBFFE41C0B"/>
          </w:pPr>
          <w:r w:rsidRPr="004D3011">
            <w:t>EMAIL:</w:t>
          </w:r>
        </w:p>
      </w:docPartBody>
    </w:docPart>
    <w:docPart>
      <w:docPartPr>
        <w:name w:val="BB74D1F6448B4B7590B3DC36F57C7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5F377-CFC9-4D5A-B9E6-8DCC06EAD84F}"/>
      </w:docPartPr>
      <w:docPartBody>
        <w:p w:rsidR="004C336C" w:rsidRDefault="00970E7D">
          <w:pPr>
            <w:pStyle w:val="BB74D1F6448B4B7590B3DC36F57C71E3"/>
          </w:pPr>
          <w:r w:rsidRPr="00CB0055">
            <w:t>Hobbies</w:t>
          </w:r>
        </w:p>
      </w:docPartBody>
    </w:docPart>
    <w:docPart>
      <w:docPartPr>
        <w:name w:val="DF927614B9974F85989CC4A3EFB52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4874C-25DA-4551-B3CC-A0A36A48FC0C}"/>
      </w:docPartPr>
      <w:docPartBody>
        <w:p w:rsidR="004C336C" w:rsidRDefault="00970E7D">
          <w:pPr>
            <w:pStyle w:val="DF927614B9974F85989CC4A3EFB52912"/>
          </w:pPr>
          <w:r w:rsidRPr="00036450">
            <w:t>EDUCATION</w:t>
          </w:r>
        </w:p>
      </w:docPartBody>
    </w:docPart>
    <w:docPart>
      <w:docPartPr>
        <w:name w:val="D5BBA15772664DD2902E8B6BC389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99069-B860-42B4-81CC-2460E407FF61}"/>
      </w:docPartPr>
      <w:docPartBody>
        <w:p w:rsidR="004C336C" w:rsidRDefault="00970E7D">
          <w:pPr>
            <w:pStyle w:val="D5BBA15772664DD2902E8B6BC389DC9A"/>
          </w:pPr>
          <w:r w:rsidRPr="00036450">
            <w:t>WORK EXPERIENCE</w:t>
          </w:r>
        </w:p>
      </w:docPartBody>
    </w:docPart>
    <w:docPart>
      <w:docPartPr>
        <w:name w:val="D3B5981892A242F3B635E3CEFEA99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DBA8-66F1-4765-9AF4-6F955D72952E}"/>
      </w:docPartPr>
      <w:docPartBody>
        <w:p w:rsidR="004C336C" w:rsidRDefault="00970E7D">
          <w:pPr>
            <w:pStyle w:val="D3B5981892A242F3B635E3CEFEA9954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7D"/>
    <w:rsid w:val="004C336C"/>
    <w:rsid w:val="00700134"/>
    <w:rsid w:val="0081313E"/>
    <w:rsid w:val="009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67C5E43EF84267B116F74C77C1B347">
    <w:name w:val="3067C5E43EF84267B116F74C77C1B347"/>
  </w:style>
  <w:style w:type="paragraph" w:customStyle="1" w:styleId="DC8B65233135444C94B1FC1C98599C4C">
    <w:name w:val="DC8B65233135444C94B1FC1C98599C4C"/>
  </w:style>
  <w:style w:type="paragraph" w:customStyle="1" w:styleId="69E39DD82EF2432CBB42750616FC1D21">
    <w:name w:val="69E39DD82EF2432CBB42750616FC1D21"/>
  </w:style>
  <w:style w:type="paragraph" w:customStyle="1" w:styleId="7D979B49B85E4B17BDF1F5EBFFE41C0B">
    <w:name w:val="7D979B49B85E4B17BDF1F5EBFFE41C0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B74D1F6448B4B7590B3DC36F57C71E3">
    <w:name w:val="BB74D1F6448B4B7590B3DC36F57C71E3"/>
  </w:style>
  <w:style w:type="paragraph" w:customStyle="1" w:styleId="DF927614B9974F85989CC4A3EFB52912">
    <w:name w:val="DF927614B9974F85989CC4A3EFB52912"/>
  </w:style>
  <w:style w:type="paragraph" w:customStyle="1" w:styleId="FF3EC499B0A245CDB7A552604DB0FAD8">
    <w:name w:val="FF3EC499B0A245CDB7A552604DB0FAD8"/>
  </w:style>
  <w:style w:type="paragraph" w:customStyle="1" w:styleId="EB1651D9110848BD88DE2A775AE576FB">
    <w:name w:val="EB1651D9110848BD88DE2A775AE576FB"/>
  </w:style>
  <w:style w:type="paragraph" w:customStyle="1" w:styleId="49EED92E654E4882B83C892CD970D771">
    <w:name w:val="49EED92E654E4882B83C892CD970D771"/>
  </w:style>
  <w:style w:type="paragraph" w:customStyle="1" w:styleId="65073161984C4A72927308F2DB874A0E">
    <w:name w:val="65073161984C4A72927308F2DB874A0E"/>
  </w:style>
  <w:style w:type="paragraph" w:customStyle="1" w:styleId="D5BBA15772664DD2902E8B6BC389DC9A">
    <w:name w:val="D5BBA15772664DD2902E8B6BC389DC9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3B5981892A242F3B635E3CEFEA99543">
    <w:name w:val="D3B5981892A242F3B635E3CEFEA99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2021-11-25T08:21:00Z</dcterms:created>
  <dcterms:modified xsi:type="dcterms:W3CDTF">2021-11-30T09:13:00Z</dcterms:modified>
</cp:coreProperties>
</file>