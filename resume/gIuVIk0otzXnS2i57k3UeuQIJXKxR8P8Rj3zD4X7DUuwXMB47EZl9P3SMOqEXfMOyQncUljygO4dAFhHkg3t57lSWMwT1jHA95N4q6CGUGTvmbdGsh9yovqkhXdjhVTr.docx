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3F876D" w14:textId="77777777" w:rsidR="00816216" w:rsidRPr="00FC53DB" w:rsidRDefault="2FF72697" w:rsidP="2FF72697">
      <w:pPr>
        <w:pStyle w:val="Title"/>
        <w:rPr>
          <w:b/>
          <w:bCs/>
          <w:sz w:val="40"/>
          <w:szCs w:val="40"/>
        </w:rPr>
      </w:pPr>
      <w:r w:rsidRPr="2FF72697">
        <w:rPr>
          <w:b/>
          <w:bCs/>
          <w:sz w:val="40"/>
          <w:szCs w:val="40"/>
        </w:rPr>
        <w:t>Ian Coffman</w:t>
      </w:r>
    </w:p>
    <w:p w14:paraId="2E3B490D" w14:textId="76529151" w:rsidR="0093263A" w:rsidRDefault="090CB942" w:rsidP="090CB942">
      <w:pPr>
        <w:pStyle w:val="Title"/>
        <w:rPr>
          <w:color w:val="auto"/>
          <w:sz w:val="18"/>
          <w:szCs w:val="18"/>
        </w:rPr>
      </w:pPr>
      <w:r w:rsidRPr="090CB942">
        <w:rPr>
          <w:color w:val="auto"/>
          <w:sz w:val="18"/>
          <w:szCs w:val="18"/>
        </w:rPr>
        <w:t>Address:</w:t>
      </w:r>
      <w:r w:rsidR="006B56E1">
        <w:rPr>
          <w:color w:val="auto"/>
          <w:sz w:val="18"/>
          <w:szCs w:val="18"/>
        </w:rPr>
        <w:t xml:space="preserve"> 7290 W Upland Court</w:t>
      </w:r>
      <w:r w:rsidRPr="090CB942">
        <w:rPr>
          <w:color w:val="auto"/>
          <w:sz w:val="18"/>
          <w:szCs w:val="18"/>
        </w:rPr>
        <w:t xml:space="preserve">, </w:t>
      </w:r>
      <w:r w:rsidR="006B56E1">
        <w:rPr>
          <w:color w:val="auto"/>
          <w:sz w:val="18"/>
          <w:szCs w:val="18"/>
        </w:rPr>
        <w:t>Bloomington</w:t>
      </w:r>
      <w:r w:rsidRPr="090CB942">
        <w:rPr>
          <w:color w:val="auto"/>
          <w:sz w:val="18"/>
          <w:szCs w:val="18"/>
        </w:rPr>
        <w:t>, IN 47</w:t>
      </w:r>
      <w:r w:rsidR="006B56E1">
        <w:rPr>
          <w:color w:val="auto"/>
          <w:sz w:val="18"/>
          <w:szCs w:val="18"/>
        </w:rPr>
        <w:t>404</w:t>
      </w:r>
      <w:r w:rsidRPr="090CB942">
        <w:rPr>
          <w:color w:val="auto"/>
          <w:sz w:val="18"/>
          <w:szCs w:val="18"/>
        </w:rPr>
        <w:t xml:space="preserve"> | Phone: 317-371-4145 | </w:t>
      </w:r>
    </w:p>
    <w:p w14:paraId="336E3324" w14:textId="77777777" w:rsidR="00FC53DB" w:rsidRPr="00FC53DB" w:rsidRDefault="2FF72697" w:rsidP="090CB942">
      <w:pPr>
        <w:pStyle w:val="Title"/>
        <w:rPr>
          <w:color w:val="auto"/>
          <w:sz w:val="18"/>
          <w:szCs w:val="18"/>
        </w:rPr>
      </w:pPr>
      <w:r w:rsidRPr="2FF72697">
        <w:rPr>
          <w:color w:val="auto"/>
          <w:sz w:val="18"/>
          <w:szCs w:val="18"/>
        </w:rPr>
        <w:t xml:space="preserve">E-mail: ianpcoffman@gmail.com or </w:t>
      </w:r>
      <w:hyperlink r:id="rId8">
        <w:r w:rsidRPr="2FF72697">
          <w:rPr>
            <w:rStyle w:val="Hyperlink"/>
            <w:sz w:val="18"/>
            <w:szCs w:val="18"/>
          </w:rPr>
          <w:t>icoffman@purdue.edu</w:t>
        </w:r>
      </w:hyperlink>
      <w:r w:rsidRPr="2FF72697">
        <w:rPr>
          <w:color w:val="auto"/>
          <w:sz w:val="18"/>
          <w:szCs w:val="18"/>
        </w:rPr>
        <w:t xml:space="preserve"> | Personal Website: </w:t>
      </w:r>
      <w:hyperlink r:id="rId9">
        <w:r w:rsidRPr="2FF72697">
          <w:rPr>
            <w:rStyle w:val="Hyperlink"/>
            <w:sz w:val="18"/>
            <w:szCs w:val="18"/>
          </w:rPr>
          <w:t>iancoffman.com</w:t>
        </w:r>
      </w:hyperlink>
    </w:p>
    <w:p w14:paraId="25ACC77E" w14:textId="1FB5CE2D" w:rsidR="006B0D41" w:rsidRPr="00FC53DB" w:rsidRDefault="00F15D20" w:rsidP="2FF72697">
      <w:pPr>
        <w:pStyle w:val="Heading1"/>
        <w:spacing w:before="0" w:after="0" w:line="360" w:lineRule="auto"/>
        <w:rPr>
          <w:sz w:val="18"/>
          <w:szCs w:val="18"/>
        </w:rPr>
      </w:pPr>
      <w:sdt>
        <w:sdtPr>
          <w:alias w:val="Objective:"/>
          <w:tag w:val="Objective:"/>
          <w:id w:val="-731932020"/>
          <w:placeholder>
            <w:docPart w:val="F4CAAE6D89E2431DAE81638DDB3B98C1"/>
          </w:placeholder>
          <w:temporary/>
          <w:showingPlcHdr/>
          <w15:appearance w15:val="hidden"/>
        </w:sdtPr>
        <w:sdtEndPr/>
        <w:sdtContent>
          <w:r w:rsidR="2FF72697" w:rsidRPr="2FF72697">
            <w:rPr>
              <w:sz w:val="22"/>
              <w:szCs w:val="22"/>
            </w:rPr>
            <w:t>Objective</w:t>
          </w:r>
        </w:sdtContent>
      </w:sdt>
      <w:r w:rsidR="2FF72697" w:rsidRPr="2FF72697">
        <w:rPr>
          <w:sz w:val="24"/>
          <w:szCs w:val="24"/>
        </w:rPr>
        <w:t xml:space="preserve">: </w:t>
      </w:r>
      <w:r w:rsidR="2FF72697" w:rsidRPr="2FF72697">
        <w:rPr>
          <w:b w:val="0"/>
          <w:color w:val="auto"/>
          <w:sz w:val="18"/>
          <w:szCs w:val="18"/>
        </w:rPr>
        <w:t xml:space="preserve">To obtain a position in </w:t>
      </w:r>
      <w:r w:rsidR="00220409">
        <w:rPr>
          <w:b w:val="0"/>
          <w:color w:val="auto"/>
          <w:sz w:val="18"/>
          <w:szCs w:val="18"/>
        </w:rPr>
        <w:t>my field of study.</w:t>
      </w:r>
    </w:p>
    <w:p w14:paraId="21CA091B" w14:textId="199B213E" w:rsidR="7B6CFE42" w:rsidRDefault="7B6CFE42" w:rsidP="7B6CFE42">
      <w:pPr>
        <w:pStyle w:val="Heading1"/>
        <w:spacing w:before="0" w:after="0" w:line="360" w:lineRule="auto"/>
        <w:rPr>
          <w:sz w:val="24"/>
          <w:szCs w:val="24"/>
        </w:rPr>
      </w:pPr>
      <w:r w:rsidRPr="7B6CFE42">
        <w:rPr>
          <w:sz w:val="24"/>
          <w:szCs w:val="24"/>
        </w:rPr>
        <w:t>Experience</w:t>
      </w:r>
    </w:p>
    <w:p w14:paraId="51E2D5AD" w14:textId="15939774" w:rsidR="7B6CFE42" w:rsidRDefault="7B6CFE42" w:rsidP="7B6CFE42">
      <w:pPr>
        <w:pStyle w:val="Heading2"/>
        <w:spacing w:before="0" w:after="0" w:line="360" w:lineRule="auto"/>
        <w:rPr>
          <w:sz w:val="16"/>
          <w:szCs w:val="16"/>
        </w:rPr>
      </w:pPr>
      <w:r w:rsidRPr="7B6CFE42">
        <w:rPr>
          <w:sz w:val="16"/>
          <w:szCs w:val="16"/>
        </w:rPr>
        <w:t>Artist | Universal Phoenix Group | June 2020 – August 2020</w:t>
      </w:r>
    </w:p>
    <w:p w14:paraId="46D16919" w14:textId="28A8D020" w:rsidR="7B6CFE42" w:rsidRDefault="7B6CFE42" w:rsidP="7B6CFE42">
      <w:pPr>
        <w:pStyle w:val="ListBullet"/>
        <w:spacing w:after="0" w:line="360" w:lineRule="auto"/>
        <w:rPr>
          <w:sz w:val="18"/>
          <w:szCs w:val="18"/>
        </w:rPr>
      </w:pPr>
      <w:r w:rsidRPr="7B6CFE42">
        <w:rPr>
          <w:sz w:val="18"/>
          <w:szCs w:val="18"/>
        </w:rPr>
        <w:t>Responsibilities: Creating illustrations for multiple projects, including t-shirt designs, game assets, and website icons</w:t>
      </w:r>
    </w:p>
    <w:p w14:paraId="11465DC2" w14:textId="272D0A69" w:rsidR="7B6CFE42" w:rsidRDefault="2FF72697" w:rsidP="7B6CFE42">
      <w:pPr>
        <w:pStyle w:val="Heading1"/>
        <w:spacing w:before="0" w:after="0" w:line="360" w:lineRule="auto"/>
        <w:rPr>
          <w:sz w:val="24"/>
          <w:szCs w:val="24"/>
        </w:rPr>
      </w:pPr>
      <w:r w:rsidRPr="2FF72697">
        <w:rPr>
          <w:sz w:val="24"/>
          <w:szCs w:val="24"/>
        </w:rPr>
        <w:t>Skills</w:t>
      </w:r>
    </w:p>
    <w:p w14:paraId="7B3EBA01" w14:textId="3AE114D3" w:rsidR="2FF72697" w:rsidRDefault="2FF72697" w:rsidP="2FF72697">
      <w:pPr>
        <w:pStyle w:val="Heading2"/>
        <w:spacing w:before="0" w:after="0" w:line="360" w:lineRule="auto"/>
        <w:rPr>
          <w:sz w:val="16"/>
          <w:szCs w:val="16"/>
        </w:rPr>
      </w:pPr>
      <w:r w:rsidRPr="2FF72697">
        <w:rPr>
          <w:sz w:val="16"/>
          <w:szCs w:val="16"/>
        </w:rPr>
        <w:t>SOFTWARE:</w:t>
      </w:r>
    </w:p>
    <w:p w14:paraId="51B802BD" w14:textId="09BC99F9" w:rsidR="2FF72697" w:rsidRDefault="2FF72697" w:rsidP="2FF72697">
      <w:pPr>
        <w:pStyle w:val="ListBullet"/>
        <w:spacing w:after="0" w:line="360" w:lineRule="auto"/>
        <w:rPr>
          <w:sz w:val="18"/>
          <w:szCs w:val="18"/>
        </w:rPr>
      </w:pPr>
      <w:r w:rsidRPr="2FF72697">
        <w:rPr>
          <w:sz w:val="18"/>
          <w:szCs w:val="18"/>
        </w:rPr>
        <w:t xml:space="preserve">Maya, </w:t>
      </w:r>
      <w:r w:rsidR="006B56E1">
        <w:rPr>
          <w:sz w:val="18"/>
          <w:szCs w:val="18"/>
        </w:rPr>
        <w:t xml:space="preserve">Zbrush, </w:t>
      </w:r>
      <w:r w:rsidRPr="2FF72697">
        <w:rPr>
          <w:sz w:val="18"/>
          <w:szCs w:val="18"/>
        </w:rPr>
        <w:t>Blender, Adobe Photoshop, Adobe Illustrator, HTML, CSS, JavaScript</w:t>
      </w:r>
    </w:p>
    <w:p w14:paraId="0CC3A95A" w14:textId="1FE43F79" w:rsidR="2FF72697" w:rsidRDefault="2FF72697" w:rsidP="2FF72697">
      <w:pPr>
        <w:pStyle w:val="ListBullet"/>
        <w:spacing w:after="0" w:line="360" w:lineRule="auto"/>
        <w:rPr>
          <w:sz w:val="18"/>
          <w:szCs w:val="18"/>
        </w:rPr>
      </w:pPr>
      <w:r w:rsidRPr="2FF72697">
        <w:rPr>
          <w:sz w:val="18"/>
          <w:szCs w:val="18"/>
        </w:rPr>
        <w:t xml:space="preserve"> Microsoft Office (PowerPoint, Excel, Word), Adobe InDesign, Inventor, Python, Unity, Adobe After Effects, PHP</w:t>
      </w:r>
    </w:p>
    <w:p w14:paraId="78B58AD2" w14:textId="77777777" w:rsidR="2FF72697" w:rsidRDefault="2FF72697" w:rsidP="2FF72697">
      <w:pPr>
        <w:pStyle w:val="Heading2"/>
        <w:spacing w:before="0" w:after="0" w:line="360" w:lineRule="auto"/>
        <w:rPr>
          <w:sz w:val="16"/>
          <w:szCs w:val="16"/>
        </w:rPr>
      </w:pPr>
      <w:r w:rsidRPr="2FF72697">
        <w:rPr>
          <w:sz w:val="16"/>
          <w:szCs w:val="16"/>
        </w:rPr>
        <w:t>SPECIAL PROJECTS:</w:t>
      </w:r>
    </w:p>
    <w:p w14:paraId="08835BBE" w14:textId="77777777" w:rsidR="2FF72697" w:rsidRDefault="2FF72697" w:rsidP="2FF72697">
      <w:pPr>
        <w:pStyle w:val="ListBullet"/>
        <w:spacing w:after="0" w:line="360" w:lineRule="auto"/>
        <w:rPr>
          <w:sz w:val="18"/>
          <w:szCs w:val="18"/>
        </w:rPr>
      </w:pPr>
      <w:r w:rsidRPr="2FF72697">
        <w:rPr>
          <w:sz w:val="18"/>
          <w:szCs w:val="18"/>
        </w:rPr>
        <w:t>Worked individually and on various teams developing concepts for new products, improving layout and design of existing products, developing various websites, and working on different animation projects. Examples include developing a mascot for a fictional grocery store, designing a new candy dispenser, making an animated advertisement for a fictional internet security software, and creating character models for numerous CGT productions.</w:t>
      </w:r>
    </w:p>
    <w:p w14:paraId="0E07874F" w14:textId="77777777" w:rsidR="2FF72697" w:rsidRDefault="2FF72697" w:rsidP="2FF72697">
      <w:pPr>
        <w:pStyle w:val="Heading2"/>
        <w:spacing w:before="0" w:after="0" w:line="360" w:lineRule="auto"/>
        <w:rPr>
          <w:sz w:val="16"/>
          <w:szCs w:val="16"/>
        </w:rPr>
      </w:pPr>
      <w:r w:rsidRPr="2FF72697">
        <w:rPr>
          <w:sz w:val="16"/>
          <w:szCs w:val="16"/>
        </w:rPr>
        <w:t>ART/DESIGN:</w:t>
      </w:r>
    </w:p>
    <w:p w14:paraId="4DE8E5E2" w14:textId="77777777" w:rsidR="2FF72697" w:rsidRDefault="2FF72697" w:rsidP="2FF72697">
      <w:pPr>
        <w:pStyle w:val="ListBullet"/>
        <w:spacing w:after="0" w:line="360" w:lineRule="auto"/>
        <w:rPr>
          <w:sz w:val="18"/>
          <w:szCs w:val="18"/>
        </w:rPr>
      </w:pPr>
      <w:r w:rsidRPr="2FF72697">
        <w:rPr>
          <w:sz w:val="18"/>
          <w:szCs w:val="18"/>
        </w:rPr>
        <w:t>Produced a variety of flyers, posters, banners, and presentations</w:t>
      </w:r>
    </w:p>
    <w:p w14:paraId="0EA1C1FF" w14:textId="77777777" w:rsidR="2FF72697" w:rsidRDefault="2FF72697" w:rsidP="2FF72697">
      <w:pPr>
        <w:pStyle w:val="ListBullet"/>
        <w:spacing w:after="0" w:line="360" w:lineRule="auto"/>
        <w:rPr>
          <w:sz w:val="18"/>
          <w:szCs w:val="18"/>
        </w:rPr>
      </w:pPr>
      <w:r w:rsidRPr="2FF72697">
        <w:rPr>
          <w:sz w:val="18"/>
          <w:szCs w:val="18"/>
        </w:rPr>
        <w:t xml:space="preserve">Conceptualized multiple illustrations and digital paintings, </w:t>
      </w:r>
    </w:p>
    <w:p w14:paraId="4B42E988" w14:textId="4CB7ED9A" w:rsidR="2FF72697" w:rsidRDefault="2FF72697" w:rsidP="2FF72697">
      <w:pPr>
        <w:pStyle w:val="ListBullet"/>
        <w:spacing w:after="0" w:line="360" w:lineRule="auto"/>
        <w:rPr>
          <w:sz w:val="18"/>
          <w:szCs w:val="18"/>
        </w:rPr>
      </w:pPr>
      <w:r w:rsidRPr="2FF72697">
        <w:rPr>
          <w:sz w:val="18"/>
          <w:szCs w:val="18"/>
        </w:rPr>
        <w:t>Created various 3D models of characters, buildings, and props, resulting in a wide array of work</w:t>
      </w:r>
    </w:p>
    <w:p w14:paraId="548963D5" w14:textId="77777777" w:rsidR="7B6CFE42" w:rsidRDefault="7B6CFE42" w:rsidP="7B6CFE42">
      <w:pPr>
        <w:pStyle w:val="Heading2"/>
        <w:spacing w:before="0" w:after="0" w:line="360" w:lineRule="auto"/>
        <w:rPr>
          <w:sz w:val="16"/>
          <w:szCs w:val="16"/>
        </w:rPr>
      </w:pPr>
      <w:r w:rsidRPr="7B6CFE42">
        <w:rPr>
          <w:sz w:val="16"/>
          <w:szCs w:val="16"/>
        </w:rPr>
        <w:t>Website Development:</w:t>
      </w:r>
    </w:p>
    <w:p w14:paraId="4B1DFF40" w14:textId="77777777" w:rsidR="7B6CFE42" w:rsidRDefault="7B6CFE42" w:rsidP="7B6CFE42">
      <w:pPr>
        <w:pStyle w:val="ListBullet"/>
        <w:spacing w:after="0" w:line="360" w:lineRule="auto"/>
        <w:rPr>
          <w:sz w:val="18"/>
          <w:szCs w:val="18"/>
        </w:rPr>
      </w:pPr>
      <w:r w:rsidRPr="7B6CFE42">
        <w:rPr>
          <w:sz w:val="18"/>
          <w:szCs w:val="18"/>
        </w:rPr>
        <w:t>Personal Website: iancoffman.com-Please see my website for examples of my work</w:t>
      </w:r>
    </w:p>
    <w:p w14:paraId="093FE1B0" w14:textId="77777777" w:rsidR="7B6CFE42" w:rsidRDefault="7B6CFE42" w:rsidP="7B6CFE42">
      <w:pPr>
        <w:pStyle w:val="ListBullet"/>
        <w:spacing w:after="0" w:line="360" w:lineRule="auto"/>
        <w:rPr>
          <w:sz w:val="18"/>
          <w:szCs w:val="18"/>
        </w:rPr>
      </w:pPr>
      <w:r w:rsidRPr="7B6CFE42">
        <w:rPr>
          <w:sz w:val="18"/>
          <w:szCs w:val="18"/>
        </w:rPr>
        <w:t>Developed Websites through college course work</w:t>
      </w:r>
    </w:p>
    <w:p w14:paraId="785AEA4E" w14:textId="77777777" w:rsidR="7B6CFE42" w:rsidRDefault="7B6CFE42" w:rsidP="7B6CFE42">
      <w:pPr>
        <w:pStyle w:val="Heading2"/>
        <w:spacing w:before="0" w:after="0" w:line="360" w:lineRule="auto"/>
        <w:rPr>
          <w:sz w:val="16"/>
          <w:szCs w:val="16"/>
        </w:rPr>
      </w:pPr>
      <w:r w:rsidRPr="7B6CFE42">
        <w:rPr>
          <w:sz w:val="16"/>
          <w:szCs w:val="16"/>
        </w:rPr>
        <w:t>ADMINISTRATIVE/Customer Service:</w:t>
      </w:r>
    </w:p>
    <w:p w14:paraId="670B9A82" w14:textId="77777777" w:rsidR="7B6CFE42" w:rsidRDefault="7B6CFE42" w:rsidP="7B6CFE42">
      <w:pPr>
        <w:pStyle w:val="ListBullet"/>
        <w:spacing w:after="0" w:line="360" w:lineRule="auto"/>
        <w:rPr>
          <w:sz w:val="18"/>
          <w:szCs w:val="18"/>
        </w:rPr>
      </w:pPr>
      <w:r w:rsidRPr="7B6CFE42">
        <w:rPr>
          <w:sz w:val="18"/>
          <w:szCs w:val="18"/>
        </w:rPr>
        <w:t>Copying and Scanning</w:t>
      </w:r>
    </w:p>
    <w:p w14:paraId="5AD8E015" w14:textId="77777777" w:rsidR="7B6CFE42" w:rsidRDefault="7B6CFE42" w:rsidP="7B6CFE42">
      <w:pPr>
        <w:pStyle w:val="ListBullet"/>
        <w:spacing w:after="0" w:line="360" w:lineRule="auto"/>
        <w:rPr>
          <w:sz w:val="18"/>
          <w:szCs w:val="18"/>
        </w:rPr>
      </w:pPr>
      <w:r w:rsidRPr="7B6CFE42">
        <w:rPr>
          <w:sz w:val="18"/>
          <w:szCs w:val="18"/>
        </w:rPr>
        <w:t>Filing paperwork, creating folders on a network drive</w:t>
      </w:r>
    </w:p>
    <w:p w14:paraId="06E486BB" w14:textId="77777777" w:rsidR="7B6CFE42" w:rsidRDefault="7B6CFE42" w:rsidP="7B6CFE42">
      <w:pPr>
        <w:pStyle w:val="ListBullet"/>
        <w:spacing w:after="0" w:line="360" w:lineRule="auto"/>
        <w:rPr>
          <w:sz w:val="18"/>
          <w:szCs w:val="18"/>
        </w:rPr>
      </w:pPr>
      <w:r w:rsidRPr="7B6CFE42">
        <w:rPr>
          <w:sz w:val="18"/>
          <w:szCs w:val="18"/>
        </w:rPr>
        <w:t>Answering phones and assisting customer with questions</w:t>
      </w:r>
    </w:p>
    <w:p w14:paraId="51AAF0F0" w14:textId="77777777" w:rsidR="7B6CFE42" w:rsidRDefault="2FF72697" w:rsidP="7B6CFE42">
      <w:pPr>
        <w:pStyle w:val="ListBullet"/>
        <w:spacing w:after="0" w:line="360" w:lineRule="auto"/>
        <w:rPr>
          <w:sz w:val="18"/>
          <w:szCs w:val="18"/>
        </w:rPr>
      </w:pPr>
      <w:r w:rsidRPr="2FF72697">
        <w:rPr>
          <w:sz w:val="18"/>
          <w:szCs w:val="18"/>
        </w:rPr>
        <w:t>Assisting customers in a retail environment</w:t>
      </w:r>
    </w:p>
    <w:sdt>
      <w:sdtPr>
        <w:rPr>
          <w:sz w:val="24"/>
        </w:rPr>
        <w:alias w:val="Education:"/>
        <w:tag w:val="Education:"/>
        <w:id w:val="807127995"/>
        <w:placeholder>
          <w:docPart w:val="968E17EB1B4144C4A435F22ACCA4B5AE"/>
        </w:placeholder>
        <w:temporary/>
        <w:showingPlcHdr/>
        <w15:appearance w15:val="hidden"/>
      </w:sdtPr>
      <w:sdtEndPr/>
      <w:sdtContent>
        <w:p w14:paraId="706DF753" w14:textId="5DD0D535" w:rsidR="006270A9" w:rsidRPr="004018FE" w:rsidRDefault="090CB942" w:rsidP="090CB942">
          <w:pPr>
            <w:pStyle w:val="Heading1"/>
            <w:spacing w:before="0" w:after="0" w:line="360" w:lineRule="auto"/>
            <w:rPr>
              <w:sz w:val="22"/>
              <w:szCs w:val="22"/>
            </w:rPr>
          </w:pPr>
          <w:r w:rsidRPr="090CB942">
            <w:rPr>
              <w:sz w:val="22"/>
              <w:szCs w:val="22"/>
            </w:rPr>
            <w:t>Education</w:t>
          </w:r>
        </w:p>
      </w:sdtContent>
    </w:sdt>
    <w:p w14:paraId="45B62117" w14:textId="1AA6DC4A" w:rsidR="006270A9" w:rsidRPr="008145E1" w:rsidRDefault="090CB942" w:rsidP="090CB942">
      <w:pPr>
        <w:pStyle w:val="Heading2"/>
        <w:spacing w:before="0" w:after="0" w:line="360" w:lineRule="auto"/>
        <w:rPr>
          <w:sz w:val="16"/>
          <w:szCs w:val="16"/>
        </w:rPr>
      </w:pPr>
      <w:r w:rsidRPr="090CB942">
        <w:rPr>
          <w:color w:val="auto"/>
          <w:sz w:val="16"/>
          <w:szCs w:val="16"/>
        </w:rPr>
        <w:t>Purdue University</w:t>
      </w:r>
      <w:r w:rsidRPr="090CB942">
        <w:rPr>
          <w:sz w:val="16"/>
          <w:szCs w:val="16"/>
        </w:rPr>
        <w:t> | </w:t>
      </w:r>
      <w:r w:rsidRPr="090CB942">
        <w:rPr>
          <w:color w:val="auto"/>
          <w:sz w:val="16"/>
          <w:szCs w:val="16"/>
        </w:rPr>
        <w:t>Computer Graphics Technology – Animation and Web Development</w:t>
      </w:r>
      <w:r w:rsidR="00505230">
        <w:rPr>
          <w:color w:val="auto"/>
          <w:sz w:val="16"/>
          <w:szCs w:val="16"/>
        </w:rPr>
        <w:t xml:space="preserve"> With a minor in art and design</w:t>
      </w:r>
      <w:r w:rsidRPr="090CB942">
        <w:rPr>
          <w:sz w:val="16"/>
          <w:szCs w:val="16"/>
        </w:rPr>
        <w:t> | May 2021</w:t>
      </w:r>
    </w:p>
    <w:p w14:paraId="77204598" w14:textId="74F7EDD1" w:rsidR="0042134D" w:rsidRDefault="2FF72697" w:rsidP="090CB942">
      <w:pPr>
        <w:pStyle w:val="ListBullet"/>
        <w:spacing w:after="0" w:line="360" w:lineRule="auto"/>
        <w:rPr>
          <w:sz w:val="18"/>
          <w:szCs w:val="18"/>
        </w:rPr>
      </w:pPr>
      <w:r w:rsidRPr="2FF72697">
        <w:rPr>
          <w:sz w:val="18"/>
          <w:szCs w:val="18"/>
        </w:rPr>
        <w:t>Related coursework: Foundations Of Computer Graphics Technology, Fundamentals Of Imaging Technology, Design Thinking In Technology, Geometric Modeling for Visualization and Communication, Internet Foundations, Technologies And Development, Digital Lighting and Rendering, Motion for Computer Animation, Principles of UX Design, Principles of Interactive Media, Advanced Web Programming, Development And Data Integration, Design Drawing, Production for Computer Animation, Contemporary Problems in Applied Computer Graphics, Digital Illustration</w:t>
      </w:r>
      <w:r w:rsidR="006B56E1">
        <w:rPr>
          <w:sz w:val="18"/>
          <w:szCs w:val="18"/>
        </w:rPr>
        <w:t>, Modelling for Entertainment Graphics, Life Drawing</w:t>
      </w:r>
    </w:p>
    <w:p w14:paraId="0ECFC5C6" w14:textId="147D8B73" w:rsidR="7B6CFE42" w:rsidRDefault="7B6CFE42" w:rsidP="7B6CFE42">
      <w:pPr>
        <w:pStyle w:val="Heading1"/>
        <w:spacing w:before="0" w:after="0" w:line="360" w:lineRule="auto"/>
        <w:rPr>
          <w:sz w:val="22"/>
          <w:szCs w:val="22"/>
        </w:rPr>
      </w:pPr>
      <w:r w:rsidRPr="7B6CFE42">
        <w:rPr>
          <w:sz w:val="22"/>
          <w:szCs w:val="22"/>
        </w:rPr>
        <w:t>Employment History</w:t>
      </w:r>
    </w:p>
    <w:p w14:paraId="4F693422" w14:textId="77777777" w:rsidR="004018FE" w:rsidRPr="008145E1" w:rsidRDefault="090CB942" w:rsidP="090CB942">
      <w:pPr>
        <w:pStyle w:val="Heading2"/>
        <w:spacing w:before="0" w:after="0" w:line="360" w:lineRule="auto"/>
        <w:rPr>
          <w:sz w:val="16"/>
          <w:szCs w:val="16"/>
        </w:rPr>
      </w:pPr>
      <w:r w:rsidRPr="090CB942">
        <w:rPr>
          <w:sz w:val="16"/>
          <w:szCs w:val="16"/>
        </w:rPr>
        <w:t>Retail Sales Associate | Joann Fabric | October 2018 – present</w:t>
      </w:r>
    </w:p>
    <w:p w14:paraId="1201CD94" w14:textId="77777777" w:rsidR="00157160" w:rsidRPr="00157160" w:rsidRDefault="090CB942" w:rsidP="090CB942">
      <w:pPr>
        <w:pStyle w:val="ListBullet"/>
        <w:spacing w:after="0" w:line="360" w:lineRule="auto"/>
        <w:rPr>
          <w:sz w:val="18"/>
          <w:szCs w:val="18"/>
        </w:rPr>
      </w:pPr>
      <w:r w:rsidRPr="090CB942">
        <w:rPr>
          <w:sz w:val="18"/>
          <w:szCs w:val="18"/>
        </w:rPr>
        <w:t xml:space="preserve">Responsibilities: Sales, stocking, assisting customers with questions, closing </w:t>
      </w:r>
    </w:p>
    <w:p w14:paraId="6A385658" w14:textId="6161F23B" w:rsidR="006270A9" w:rsidRPr="008145E1" w:rsidRDefault="2FF72697" w:rsidP="090CB942">
      <w:pPr>
        <w:pStyle w:val="Heading2"/>
        <w:spacing w:before="0" w:after="0" w:line="360" w:lineRule="auto"/>
        <w:rPr>
          <w:sz w:val="18"/>
          <w:szCs w:val="18"/>
        </w:rPr>
      </w:pPr>
      <w:r w:rsidRPr="2FF72697">
        <w:rPr>
          <w:sz w:val="16"/>
          <w:szCs w:val="16"/>
        </w:rPr>
        <w:t>Student Associate | Wiley Dining court | October 2016 – October 2018</w:t>
      </w:r>
    </w:p>
    <w:p w14:paraId="0E5554EC" w14:textId="77777777" w:rsidR="00157160" w:rsidRPr="00157160" w:rsidRDefault="090CB942" w:rsidP="090CB942">
      <w:pPr>
        <w:pStyle w:val="ListBullet"/>
        <w:spacing w:after="0" w:line="360" w:lineRule="auto"/>
        <w:rPr>
          <w:sz w:val="18"/>
          <w:szCs w:val="18"/>
        </w:rPr>
      </w:pPr>
      <w:r w:rsidRPr="090CB942">
        <w:rPr>
          <w:sz w:val="18"/>
          <w:szCs w:val="18"/>
        </w:rPr>
        <w:t xml:space="preserve">Responsibilities: Employee Food service, cleaning, assisting students with questions, restocking </w:t>
      </w:r>
    </w:p>
    <w:p w14:paraId="7AA7AB3C" w14:textId="44129155" w:rsidR="006270A9" w:rsidRPr="008145E1" w:rsidRDefault="2FF72697" w:rsidP="090CB942">
      <w:pPr>
        <w:pStyle w:val="Heading2"/>
        <w:spacing w:before="0" w:after="0" w:line="360" w:lineRule="auto"/>
        <w:rPr>
          <w:sz w:val="16"/>
          <w:szCs w:val="16"/>
        </w:rPr>
      </w:pPr>
      <w:r w:rsidRPr="2FF72697">
        <w:rPr>
          <w:sz w:val="16"/>
          <w:szCs w:val="16"/>
        </w:rPr>
        <w:t>clerical volunteer | Tippecanoe arts federation | July 2016 – august 2016</w:t>
      </w:r>
    </w:p>
    <w:p w14:paraId="0D612445" w14:textId="77777777" w:rsidR="00FC53DB" w:rsidRPr="00157160" w:rsidRDefault="090CB942" w:rsidP="090CB942">
      <w:pPr>
        <w:pStyle w:val="ListBullet"/>
        <w:numPr>
          <w:ilvl w:val="0"/>
          <w:numId w:val="0"/>
        </w:numPr>
        <w:spacing w:after="0" w:line="360" w:lineRule="auto"/>
        <w:rPr>
          <w:sz w:val="18"/>
          <w:szCs w:val="18"/>
        </w:rPr>
      </w:pPr>
      <w:r w:rsidRPr="090CB942">
        <w:rPr>
          <w:sz w:val="18"/>
          <w:szCs w:val="18"/>
        </w:rPr>
        <w:t>Responsibilities: Answered phones, filing, &amp; greeting visitors</w:t>
      </w:r>
    </w:p>
    <w:sectPr w:rsidR="00FC53DB" w:rsidRPr="00157160" w:rsidSect="00EC4F5D">
      <w:footerReference w:type="default" r:id="rId10"/>
      <w:pgSz w:w="12240" w:h="15840"/>
      <w:pgMar w:top="720" w:right="1152" w:bottom="720" w:left="1152" w:header="144"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4FB098" w14:textId="77777777" w:rsidR="00F15D20" w:rsidRDefault="00F15D20">
      <w:pPr>
        <w:spacing w:after="0"/>
      </w:pPr>
      <w:r>
        <w:separator/>
      </w:r>
    </w:p>
  </w:endnote>
  <w:endnote w:type="continuationSeparator" w:id="0">
    <w:p w14:paraId="4F2B3554" w14:textId="77777777" w:rsidR="00F15D20" w:rsidRDefault="00F15D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MS Gothic"/>
    <w:panose1 w:val="00000000000000000000"/>
    <w:charset w:val="80"/>
    <w:family w:val="roman"/>
    <w:notTrueType/>
    <w:pitch w:val="default"/>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703AB3" w14:textId="77777777" w:rsidR="00703144" w:rsidRDefault="00703144">
    <w:pPr>
      <w:pStyle w:val="Footer"/>
    </w:pPr>
    <w:r>
      <w:t xml:space="preserve">Page </w:t>
    </w:r>
    <w:r>
      <w:fldChar w:fldCharType="begin"/>
    </w:r>
    <w:r>
      <w:instrText xml:space="preserve"> PAGE   \* MERGEFORMAT </w:instrText>
    </w:r>
    <w:r>
      <w:fldChar w:fldCharType="separate"/>
    </w:r>
    <w:r w:rsidR="00157160">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C65573" w14:textId="77777777" w:rsidR="00F15D20" w:rsidRDefault="00F15D20">
      <w:pPr>
        <w:spacing w:after="0"/>
      </w:pPr>
      <w:r>
        <w:separator/>
      </w:r>
    </w:p>
  </w:footnote>
  <w:footnote w:type="continuationSeparator" w:id="0">
    <w:p w14:paraId="0A89BBF7" w14:textId="77777777" w:rsidR="00F15D20" w:rsidRDefault="00F15D2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9E5B4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7C864A0"/>
    <w:multiLevelType w:val="multilevel"/>
    <w:tmpl w:val="F42A8A2A"/>
    <w:lvl w:ilvl="0">
      <w:start w:val="1"/>
      <w:numFmt w:val="upperRoman"/>
      <w:lvlText w:val="Article %1."/>
      <w:lvlJc w:val="left"/>
      <w:pPr>
        <w:ind w:left="0" w:firstLine="0"/>
      </w:pPr>
    </w:lvl>
    <w:lvl w:ilvl="1">
      <w:start w:val="1"/>
      <w:numFmt w:val="decima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EFA5EA4"/>
    <w:multiLevelType w:val="hybridMultilevel"/>
    <w:tmpl w:val="F7B8D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2FC5048"/>
    <w:multiLevelType w:val="multilevel"/>
    <w:tmpl w:val="04090023"/>
    <w:lvl w:ilvl="0">
      <w:start w:val="1"/>
      <w:numFmt w:val="upperRoman"/>
      <w:lvlText w:val="Article %1."/>
      <w:lvlJc w:val="left"/>
      <w:pPr>
        <w:ind w:left="0" w:firstLine="0"/>
      </w:pPr>
    </w:lvl>
    <w:lvl w:ilvl="1">
      <w:start w:val="1"/>
      <w:numFmt w:val="decima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0" w15:restartNumberingAfterBreak="0">
    <w:nsid w:val="71866955"/>
    <w:multiLevelType w:val="multilevel"/>
    <w:tmpl w:val="01684A10"/>
    <w:lvl w:ilvl="0">
      <w:start w:val="1"/>
      <w:numFmt w:val="upperRoman"/>
      <w:lvlText w:val="Article %1."/>
      <w:lvlJc w:val="left"/>
      <w:pPr>
        <w:ind w:left="0" w:firstLine="0"/>
      </w:pPr>
    </w:lvl>
    <w:lvl w:ilvl="1">
      <w:start w:val="1"/>
      <w:numFmt w:val="decima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3"/>
  </w:num>
  <w:num w:numId="15">
    <w:abstractNumId w:val="17"/>
  </w:num>
  <w:num w:numId="16">
    <w:abstractNumId w:val="12"/>
  </w:num>
  <w:num w:numId="17">
    <w:abstractNumId w:val="16"/>
  </w:num>
  <w:num w:numId="18">
    <w:abstractNumId w:val="10"/>
  </w:num>
  <w:num w:numId="19">
    <w:abstractNumId w:val="20"/>
  </w:num>
  <w:num w:numId="20">
    <w:abstractNumId w:val="18"/>
  </w:num>
  <w:num w:numId="21">
    <w:abstractNumId w:val="11"/>
  </w:num>
  <w:num w:numId="22">
    <w:abstractNumId w:val="15"/>
  </w:num>
  <w:num w:numId="23">
    <w:abstractNumId w:val="19"/>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592"/>
    <w:rsid w:val="000A4F59"/>
    <w:rsid w:val="000B75BF"/>
    <w:rsid w:val="00126CCF"/>
    <w:rsid w:val="00141A4C"/>
    <w:rsid w:val="00157160"/>
    <w:rsid w:val="00174279"/>
    <w:rsid w:val="00187189"/>
    <w:rsid w:val="001A21F4"/>
    <w:rsid w:val="001B29CF"/>
    <w:rsid w:val="001E113A"/>
    <w:rsid w:val="00220409"/>
    <w:rsid w:val="00261B7F"/>
    <w:rsid w:val="002731DC"/>
    <w:rsid w:val="0028220F"/>
    <w:rsid w:val="002D1113"/>
    <w:rsid w:val="002E73FC"/>
    <w:rsid w:val="00340A87"/>
    <w:rsid w:val="00347EA3"/>
    <w:rsid w:val="00356C14"/>
    <w:rsid w:val="003A3968"/>
    <w:rsid w:val="003B47C9"/>
    <w:rsid w:val="003C70F5"/>
    <w:rsid w:val="004018FE"/>
    <w:rsid w:val="0040775B"/>
    <w:rsid w:val="0042134D"/>
    <w:rsid w:val="004B490F"/>
    <w:rsid w:val="00505230"/>
    <w:rsid w:val="00506A91"/>
    <w:rsid w:val="0059126F"/>
    <w:rsid w:val="00617B26"/>
    <w:rsid w:val="006270A9"/>
    <w:rsid w:val="00635278"/>
    <w:rsid w:val="006446A5"/>
    <w:rsid w:val="00651E29"/>
    <w:rsid w:val="00675956"/>
    <w:rsid w:val="00681034"/>
    <w:rsid w:val="0069764A"/>
    <w:rsid w:val="006B0D41"/>
    <w:rsid w:val="006B56E1"/>
    <w:rsid w:val="00703144"/>
    <w:rsid w:val="00794CD9"/>
    <w:rsid w:val="007C7300"/>
    <w:rsid w:val="007E58F2"/>
    <w:rsid w:val="007E6C2F"/>
    <w:rsid w:val="007F4197"/>
    <w:rsid w:val="0080445E"/>
    <w:rsid w:val="008145E1"/>
    <w:rsid w:val="00816216"/>
    <w:rsid w:val="008267D6"/>
    <w:rsid w:val="0087734B"/>
    <w:rsid w:val="008C3D5C"/>
    <w:rsid w:val="009039E2"/>
    <w:rsid w:val="00911D68"/>
    <w:rsid w:val="0093263A"/>
    <w:rsid w:val="00946414"/>
    <w:rsid w:val="00995C4B"/>
    <w:rsid w:val="009D5933"/>
    <w:rsid w:val="00A028C2"/>
    <w:rsid w:val="00A85E4F"/>
    <w:rsid w:val="00B133E1"/>
    <w:rsid w:val="00B209E2"/>
    <w:rsid w:val="00B30D9A"/>
    <w:rsid w:val="00B7629B"/>
    <w:rsid w:val="00B7784B"/>
    <w:rsid w:val="00BA3B6C"/>
    <w:rsid w:val="00BB5648"/>
    <w:rsid w:val="00BC1804"/>
    <w:rsid w:val="00BD768D"/>
    <w:rsid w:val="00C05CA2"/>
    <w:rsid w:val="00C1369A"/>
    <w:rsid w:val="00C61F8E"/>
    <w:rsid w:val="00CA1A28"/>
    <w:rsid w:val="00CB4A5C"/>
    <w:rsid w:val="00CE5943"/>
    <w:rsid w:val="00D01720"/>
    <w:rsid w:val="00D15783"/>
    <w:rsid w:val="00D27D71"/>
    <w:rsid w:val="00D764CC"/>
    <w:rsid w:val="00DD3FD7"/>
    <w:rsid w:val="00DF103D"/>
    <w:rsid w:val="00E27592"/>
    <w:rsid w:val="00E54384"/>
    <w:rsid w:val="00E5588E"/>
    <w:rsid w:val="00E83E4B"/>
    <w:rsid w:val="00EC4F5D"/>
    <w:rsid w:val="00EE4D96"/>
    <w:rsid w:val="00EF66A5"/>
    <w:rsid w:val="00F15D20"/>
    <w:rsid w:val="00F46574"/>
    <w:rsid w:val="00FA1F24"/>
    <w:rsid w:val="00FB1C5F"/>
    <w:rsid w:val="00FC53DB"/>
    <w:rsid w:val="090CB942"/>
    <w:rsid w:val="2FF72697"/>
    <w:rsid w:val="7B6CF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476C5A"/>
  <w15:chartTrackingRefBased/>
  <w15:docId w15:val="{E25ADE1D-9994-45E2-8E4A-36A73160E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paragraph" w:styleId="ListParagraph">
    <w:name w:val="List Paragraph"/>
    <w:basedOn w:val="Normal"/>
    <w:uiPriority w:val="34"/>
    <w:unhideWhenUsed/>
    <w:qFormat/>
    <w:rsid w:val="001571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coffman@purdue.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iancoffman.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an\AppData\Roaming\Microsoft\Templates\Resume%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4CAAE6D89E2431DAE81638DDB3B98C1"/>
        <w:category>
          <w:name w:val="General"/>
          <w:gallery w:val="placeholder"/>
        </w:category>
        <w:types>
          <w:type w:val="bbPlcHdr"/>
        </w:types>
        <w:behaviors>
          <w:behavior w:val="content"/>
        </w:behaviors>
        <w:guid w:val="{5918EBC7-0911-4577-8F0E-364DCC2F461E}"/>
      </w:docPartPr>
      <w:docPartBody>
        <w:p w:rsidR="00406E6B" w:rsidRDefault="004708C6">
          <w:pPr>
            <w:pStyle w:val="F4CAAE6D89E2431DAE81638DDB3B98C1"/>
          </w:pPr>
          <w:r>
            <w:t>Objective</w:t>
          </w:r>
        </w:p>
      </w:docPartBody>
    </w:docPart>
    <w:docPart>
      <w:docPartPr>
        <w:name w:val="968E17EB1B4144C4A435F22ACCA4B5AE"/>
        <w:category>
          <w:name w:val="General"/>
          <w:gallery w:val="placeholder"/>
        </w:category>
        <w:types>
          <w:type w:val="bbPlcHdr"/>
        </w:types>
        <w:behaviors>
          <w:behavior w:val="content"/>
        </w:behaviors>
        <w:guid w:val="{E71C92F2-23DA-4A32-9A22-8138D6A9D555}"/>
      </w:docPartPr>
      <w:docPartBody>
        <w:p w:rsidR="00406E6B" w:rsidRDefault="004708C6">
          <w:pPr>
            <w:pStyle w:val="968E17EB1B4144C4A435F22ACCA4B5AE"/>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MS Gothic"/>
    <w:panose1 w:val="00000000000000000000"/>
    <w:charset w:val="80"/>
    <w:family w:val="roman"/>
    <w:notTrueType/>
    <w:pitch w:val="default"/>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8C6"/>
    <w:rsid w:val="000D56C8"/>
    <w:rsid w:val="001E5B19"/>
    <w:rsid w:val="002129DA"/>
    <w:rsid w:val="00391CD1"/>
    <w:rsid w:val="003D675C"/>
    <w:rsid w:val="00406E6B"/>
    <w:rsid w:val="00427774"/>
    <w:rsid w:val="004708C6"/>
    <w:rsid w:val="00476EE6"/>
    <w:rsid w:val="004A49DC"/>
    <w:rsid w:val="006245CF"/>
    <w:rsid w:val="00650EDB"/>
    <w:rsid w:val="006D7F13"/>
    <w:rsid w:val="007024EC"/>
    <w:rsid w:val="00A95233"/>
    <w:rsid w:val="00B96688"/>
    <w:rsid w:val="00BA1E4C"/>
    <w:rsid w:val="00BD357C"/>
    <w:rsid w:val="00D63D97"/>
    <w:rsid w:val="00E316DE"/>
    <w:rsid w:val="00FF7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CAAE6D89E2431DAE81638DDB3B98C1">
    <w:name w:val="F4CAAE6D89E2431DAE81638DDB3B98C1"/>
  </w:style>
  <w:style w:type="paragraph" w:customStyle="1" w:styleId="968E17EB1B4144C4A435F22ACCA4B5AE">
    <w:name w:val="968E17EB1B4144C4A435F22ACCA4B5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C1EC66-DDDB-44EA-8B87-844233895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Template>
  <TotalTime>32</TotalTime>
  <Pages>1</Pages>
  <Words>443</Words>
  <Characters>2527</Characters>
  <Application>Microsoft Office Word</Application>
  <DocSecurity>0</DocSecurity>
  <Lines>21</Lines>
  <Paragraphs>5</Paragraphs>
  <ScaleCrop>false</ScaleCrop>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Ian</dc:creator>
  <cp:keywords/>
  <cp:lastModifiedBy>ian</cp:lastModifiedBy>
  <cp:revision>5</cp:revision>
  <cp:lastPrinted>2019-06-03T17:02:00Z</cp:lastPrinted>
  <dcterms:created xsi:type="dcterms:W3CDTF">2021-01-31T19:11:00Z</dcterms:created>
  <dcterms:modified xsi:type="dcterms:W3CDTF">2021-03-05T18:42:00Z</dcterms:modified>
  <cp:version/>
</cp:coreProperties>
</file>