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horzAnchor="margin" w:tblpY="-862"/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6470"/>
      </w:tblGrid>
      <w:tr w:rsidR="001B2ABD" w14:paraId="41DE6A9C" w14:textId="77777777" w:rsidTr="00986292">
        <w:trPr>
          <w:trHeight w:val="4410"/>
        </w:trPr>
        <w:tc>
          <w:tcPr>
            <w:tcW w:w="3600" w:type="dxa"/>
            <w:vAlign w:val="bottom"/>
          </w:tcPr>
          <w:p w14:paraId="50B134CC" w14:textId="37B3B3EC" w:rsidR="001B2ABD" w:rsidRDefault="0082796B" w:rsidP="00CD781B">
            <w:pPr>
              <w:tabs>
                <w:tab w:val="left" w:pos="990"/>
              </w:tabs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4EC11F34" wp14:editId="522B6F08">
                  <wp:simplePos x="0" y="0"/>
                  <wp:positionH relativeFrom="column">
                    <wp:posOffset>97155</wp:posOffset>
                  </wp:positionH>
                  <wp:positionV relativeFrom="paragraph">
                    <wp:posOffset>506095</wp:posOffset>
                  </wp:positionV>
                  <wp:extent cx="1896745" cy="2456180"/>
                  <wp:effectExtent l="0" t="0" r="8255" b="1270"/>
                  <wp:wrapNone/>
                  <wp:docPr id="8" name="Picture 8" descr="A person smiling for the camera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 descr="A person smiling for the camera&#10;&#10;Description automatically generated with medium confidence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6745" cy="2456180"/>
                          </a:xfrm>
                          <a:prstGeom prst="ellipse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055FC11" wp14:editId="2A80B55A">
                      <wp:simplePos x="0" y="0"/>
                      <wp:positionH relativeFrom="column">
                        <wp:posOffset>29210</wp:posOffset>
                      </wp:positionH>
                      <wp:positionV relativeFrom="paragraph">
                        <wp:posOffset>445770</wp:posOffset>
                      </wp:positionV>
                      <wp:extent cx="2019300" cy="2524760"/>
                      <wp:effectExtent l="0" t="0" r="19050" b="27940"/>
                      <wp:wrapNone/>
                      <wp:docPr id="7" name="Oval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19300" cy="252476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BF99DC8" id="Oval 7" o:spid="_x0000_s1026" style="position:absolute;margin-left:2.3pt;margin-top:35.1pt;width:159pt;height:198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" fillcolor="#94b6d2 [3204]" strokecolor="#345c7d [1604]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720" w:type="dxa"/>
          </w:tcPr>
          <w:p w14:paraId="394346CF" w14:textId="6CB563F2" w:rsidR="001B2ABD" w:rsidRDefault="001B2ABD" w:rsidP="00986292">
            <w:pPr>
              <w:tabs>
                <w:tab w:val="left" w:pos="990"/>
              </w:tabs>
            </w:pPr>
          </w:p>
        </w:tc>
        <w:tc>
          <w:tcPr>
            <w:tcW w:w="6470" w:type="dxa"/>
            <w:vAlign w:val="bottom"/>
          </w:tcPr>
          <w:p w14:paraId="55734301" w14:textId="38BD5FA0" w:rsidR="001B2ABD" w:rsidRDefault="005A6C62" w:rsidP="00986292">
            <w:pPr>
              <w:pStyle w:val="Title"/>
            </w:pPr>
            <w:r>
              <w:t xml:space="preserve">Omar </w:t>
            </w:r>
            <w:r w:rsidR="00A0039D">
              <w:t xml:space="preserve">A. </w:t>
            </w:r>
            <w:r>
              <w:t>Usman</w:t>
            </w:r>
          </w:p>
        </w:tc>
      </w:tr>
      <w:tr w:rsidR="001B2ABD" w14:paraId="7E3F3946" w14:textId="77777777" w:rsidTr="00986292">
        <w:trPr>
          <w:trHeight w:val="7695"/>
        </w:trPr>
        <w:tc>
          <w:tcPr>
            <w:tcW w:w="3600" w:type="dxa"/>
          </w:tcPr>
          <w:sdt>
            <w:sdtPr>
              <w:rPr>
                <w:color w:val="FFFFFF" w:themeColor="background1"/>
                <w:sz w:val="19"/>
                <w:szCs w:val="19"/>
              </w:rPr>
              <w:id w:val="-1711873194"/>
              <w:placeholder>
                <w:docPart w:val="5619A8B035234778ACEC590B7815A411"/>
              </w:placeholder>
              <w:temporary/>
              <w:showingPlcHdr/>
              <w15:appearance w15:val="hidden"/>
            </w:sdtPr>
            <w:sdtEndPr/>
            <w:sdtContent>
              <w:p w14:paraId="0CACB612" w14:textId="77777777" w:rsidR="001B2ABD" w:rsidRPr="00AD1B75" w:rsidRDefault="00036450" w:rsidP="00986292">
                <w:pPr>
                  <w:pStyle w:val="Heading3"/>
                  <w:rPr>
                    <w:color w:val="FFFFFF" w:themeColor="background1"/>
                    <w:sz w:val="19"/>
                    <w:szCs w:val="19"/>
                  </w:rPr>
                </w:pPr>
                <w:r w:rsidRPr="00AD1B75">
                  <w:rPr>
                    <w:color w:val="FFFFFF" w:themeColor="background1"/>
                    <w:sz w:val="19"/>
                    <w:szCs w:val="19"/>
                  </w:rPr>
                  <w:t>Profile</w:t>
                </w:r>
              </w:p>
            </w:sdtContent>
          </w:sdt>
          <w:p w14:paraId="4D03727D" w14:textId="024F4FC4" w:rsidR="004522CF" w:rsidRPr="00AD1B75" w:rsidRDefault="00A0039D" w:rsidP="00986292">
            <w:pPr>
              <w:rPr>
                <w:color w:val="FFFFFF" w:themeColor="background1"/>
                <w:sz w:val="19"/>
                <w:szCs w:val="19"/>
              </w:rPr>
            </w:pPr>
            <w:r w:rsidRPr="00AD1B75">
              <w:rPr>
                <w:color w:val="FFFFFF" w:themeColor="background1"/>
                <w:sz w:val="19"/>
                <w:szCs w:val="19"/>
              </w:rPr>
              <w:t>Hello</w:t>
            </w:r>
            <w:r w:rsidR="004522CF" w:rsidRPr="00AD1B75">
              <w:rPr>
                <w:color w:val="FFFFFF" w:themeColor="background1"/>
                <w:sz w:val="19"/>
                <w:szCs w:val="19"/>
              </w:rPr>
              <w:t>,</w:t>
            </w:r>
          </w:p>
          <w:p w14:paraId="0843920F" w14:textId="59E1F867" w:rsidR="004522CF" w:rsidRPr="00AD1B75" w:rsidRDefault="00311952" w:rsidP="00986292">
            <w:pPr>
              <w:rPr>
                <w:color w:val="FFFFFF" w:themeColor="background1"/>
                <w:sz w:val="19"/>
                <w:szCs w:val="19"/>
              </w:rPr>
            </w:pPr>
            <w:r w:rsidRPr="00AD1B75">
              <w:rPr>
                <w:color w:val="FFFFFF" w:themeColor="background1"/>
                <w:sz w:val="19"/>
                <w:szCs w:val="19"/>
              </w:rPr>
              <w:t>My name is Omar Usman, I am currently 2</w:t>
            </w:r>
            <w:r w:rsidR="00A0039D" w:rsidRPr="00AD1B75">
              <w:rPr>
                <w:color w:val="FFFFFF" w:themeColor="background1"/>
                <w:sz w:val="19"/>
                <w:szCs w:val="19"/>
              </w:rPr>
              <w:t>1</w:t>
            </w:r>
            <w:r w:rsidRPr="00AD1B75">
              <w:rPr>
                <w:color w:val="FFFFFF" w:themeColor="background1"/>
                <w:sz w:val="19"/>
                <w:szCs w:val="19"/>
              </w:rPr>
              <w:t xml:space="preserve"> years old and a </w:t>
            </w:r>
            <w:r w:rsidR="00A0039D" w:rsidRPr="00AD1B75">
              <w:rPr>
                <w:color w:val="FFFFFF" w:themeColor="background1"/>
                <w:sz w:val="19"/>
                <w:szCs w:val="19"/>
              </w:rPr>
              <w:t>recent graduate</w:t>
            </w:r>
            <w:r w:rsidRPr="00AD1B75">
              <w:rPr>
                <w:color w:val="FFFFFF" w:themeColor="background1"/>
                <w:sz w:val="19"/>
                <w:szCs w:val="19"/>
              </w:rPr>
              <w:t xml:space="preserve"> </w:t>
            </w:r>
            <w:r w:rsidR="00A0039D" w:rsidRPr="00AD1B75">
              <w:rPr>
                <w:color w:val="FFFFFF" w:themeColor="background1"/>
                <w:sz w:val="19"/>
                <w:szCs w:val="19"/>
              </w:rPr>
              <w:t>from</w:t>
            </w:r>
            <w:r w:rsidRPr="00AD1B75">
              <w:rPr>
                <w:color w:val="FFFFFF" w:themeColor="background1"/>
                <w:sz w:val="19"/>
                <w:szCs w:val="19"/>
              </w:rPr>
              <w:t xml:space="preserve"> Grand Canyon University (GCU). I </w:t>
            </w:r>
            <w:r w:rsidR="00A0039D" w:rsidRPr="00AD1B75">
              <w:rPr>
                <w:color w:val="FFFFFF" w:themeColor="background1"/>
                <w:sz w:val="19"/>
                <w:szCs w:val="19"/>
              </w:rPr>
              <w:t xml:space="preserve">recently attained my </w:t>
            </w:r>
            <w:r w:rsidR="00D41B5E" w:rsidRPr="00AD1B75">
              <w:rPr>
                <w:color w:val="FFFFFF" w:themeColor="background1"/>
                <w:sz w:val="19"/>
                <w:szCs w:val="19"/>
              </w:rPr>
              <w:t>bachelor’s degree</w:t>
            </w:r>
            <w:r w:rsidR="007C34D0" w:rsidRPr="00AD1B75">
              <w:rPr>
                <w:color w:val="FFFFFF" w:themeColor="background1"/>
                <w:sz w:val="19"/>
                <w:szCs w:val="19"/>
              </w:rPr>
              <w:t>,</w:t>
            </w:r>
            <w:r w:rsidRPr="00AD1B75">
              <w:rPr>
                <w:color w:val="FFFFFF" w:themeColor="background1"/>
                <w:sz w:val="19"/>
                <w:szCs w:val="19"/>
              </w:rPr>
              <w:t xml:space="preserve"> Majoring in Criminal Justice</w:t>
            </w:r>
            <w:r w:rsidR="007C34D0" w:rsidRPr="00AD1B75">
              <w:rPr>
                <w:color w:val="FFFFFF" w:themeColor="background1"/>
                <w:sz w:val="19"/>
                <w:szCs w:val="19"/>
              </w:rPr>
              <w:t>,</w:t>
            </w:r>
            <w:r w:rsidRPr="00AD1B75">
              <w:rPr>
                <w:color w:val="FFFFFF" w:themeColor="background1"/>
                <w:sz w:val="19"/>
                <w:szCs w:val="19"/>
              </w:rPr>
              <w:t xml:space="preserve"> and aspire t</w:t>
            </w:r>
            <w:r w:rsidR="00B557FE" w:rsidRPr="00AD1B75">
              <w:rPr>
                <w:color w:val="FFFFFF" w:themeColor="background1"/>
                <w:sz w:val="19"/>
                <w:szCs w:val="19"/>
              </w:rPr>
              <w:t>o</w:t>
            </w:r>
            <w:r w:rsidRPr="00AD1B75">
              <w:rPr>
                <w:color w:val="FFFFFF" w:themeColor="background1"/>
                <w:sz w:val="19"/>
                <w:szCs w:val="19"/>
              </w:rPr>
              <w:t xml:space="preserve"> </w:t>
            </w:r>
            <w:r w:rsidR="00D33280" w:rsidRPr="00AD1B75">
              <w:rPr>
                <w:color w:val="FFFFFF" w:themeColor="background1"/>
                <w:sz w:val="19"/>
                <w:szCs w:val="19"/>
              </w:rPr>
              <w:t xml:space="preserve">earn a few certifications </w:t>
            </w:r>
            <w:r w:rsidR="00B755E7" w:rsidRPr="00AD1B75">
              <w:rPr>
                <w:color w:val="FFFFFF" w:themeColor="background1"/>
                <w:sz w:val="19"/>
                <w:szCs w:val="19"/>
              </w:rPr>
              <w:t xml:space="preserve">and </w:t>
            </w:r>
            <w:r w:rsidRPr="00AD1B75">
              <w:rPr>
                <w:color w:val="FFFFFF" w:themeColor="background1"/>
                <w:sz w:val="19"/>
                <w:szCs w:val="19"/>
              </w:rPr>
              <w:t>begin working a</w:t>
            </w:r>
            <w:r w:rsidR="00B51B3E" w:rsidRPr="00AD1B75">
              <w:rPr>
                <w:color w:val="FFFFFF" w:themeColor="background1"/>
                <w:sz w:val="19"/>
                <w:szCs w:val="19"/>
              </w:rPr>
              <w:t>t an</w:t>
            </w:r>
            <w:r w:rsidRPr="00AD1B75">
              <w:rPr>
                <w:color w:val="FFFFFF" w:themeColor="background1"/>
                <w:sz w:val="19"/>
                <w:szCs w:val="19"/>
              </w:rPr>
              <w:t xml:space="preserve"> IT </w:t>
            </w:r>
            <w:r w:rsidR="00B51B3E" w:rsidRPr="00AD1B75">
              <w:rPr>
                <w:color w:val="FFFFFF" w:themeColor="background1"/>
                <w:sz w:val="19"/>
                <w:szCs w:val="19"/>
              </w:rPr>
              <w:t>position</w:t>
            </w:r>
            <w:r w:rsidRPr="00AD1B75">
              <w:rPr>
                <w:color w:val="FFFFFF" w:themeColor="background1"/>
                <w:sz w:val="19"/>
                <w:szCs w:val="19"/>
              </w:rPr>
              <w:t xml:space="preserve"> for law enforcement and work my way to </w:t>
            </w:r>
            <w:r w:rsidR="00A77337" w:rsidRPr="00AD1B75">
              <w:rPr>
                <w:color w:val="FFFFFF" w:themeColor="background1"/>
                <w:sz w:val="19"/>
                <w:szCs w:val="19"/>
              </w:rPr>
              <w:t xml:space="preserve">become a Cybercrime </w:t>
            </w:r>
            <w:r w:rsidR="00C94221" w:rsidRPr="00AD1B75">
              <w:rPr>
                <w:color w:val="FFFFFF" w:themeColor="background1"/>
                <w:sz w:val="19"/>
                <w:szCs w:val="19"/>
              </w:rPr>
              <w:t xml:space="preserve">Analyst or Detective. </w:t>
            </w:r>
            <w:r w:rsidR="00A77337" w:rsidRPr="00AD1B75">
              <w:rPr>
                <w:color w:val="FFFFFF" w:themeColor="background1"/>
                <w:sz w:val="19"/>
                <w:szCs w:val="19"/>
              </w:rPr>
              <w:t xml:space="preserve">I am a very relaxed and easygoing person, but also a very dedicated worker who is determined to reach my goals. I </w:t>
            </w:r>
            <w:r w:rsidR="00C94221" w:rsidRPr="00AD1B75">
              <w:rPr>
                <w:color w:val="FFFFFF" w:themeColor="background1"/>
                <w:sz w:val="19"/>
                <w:szCs w:val="19"/>
              </w:rPr>
              <w:t xml:space="preserve">consider myself a tech enthusiast </w:t>
            </w:r>
            <w:r w:rsidR="00A77337" w:rsidRPr="00AD1B75">
              <w:rPr>
                <w:color w:val="FFFFFF" w:themeColor="background1"/>
                <w:sz w:val="19"/>
                <w:szCs w:val="19"/>
              </w:rPr>
              <w:t>and</w:t>
            </w:r>
            <w:r w:rsidR="0088156F" w:rsidRPr="00AD1B75">
              <w:rPr>
                <w:color w:val="FFFFFF" w:themeColor="background1"/>
                <w:sz w:val="19"/>
                <w:szCs w:val="19"/>
              </w:rPr>
              <w:t xml:space="preserve"> I enjoy</w:t>
            </w:r>
            <w:r w:rsidR="00A77337" w:rsidRPr="00AD1B75">
              <w:rPr>
                <w:color w:val="FFFFFF" w:themeColor="background1"/>
                <w:sz w:val="19"/>
                <w:szCs w:val="19"/>
              </w:rPr>
              <w:t xml:space="preserve"> working with people. I am very eager to start working </w:t>
            </w:r>
            <w:r w:rsidR="0088156F" w:rsidRPr="00AD1B75">
              <w:rPr>
                <w:color w:val="FFFFFF" w:themeColor="background1"/>
                <w:sz w:val="19"/>
                <w:szCs w:val="19"/>
              </w:rPr>
              <w:t xml:space="preserve">in my desired field </w:t>
            </w:r>
            <w:r w:rsidR="00A77337" w:rsidRPr="00AD1B75">
              <w:rPr>
                <w:color w:val="FFFFFF" w:themeColor="background1"/>
                <w:sz w:val="19"/>
                <w:szCs w:val="19"/>
              </w:rPr>
              <w:t xml:space="preserve">and am looking forward to </w:t>
            </w:r>
            <w:r w:rsidR="0088156F" w:rsidRPr="00AD1B75">
              <w:rPr>
                <w:color w:val="FFFFFF" w:themeColor="background1"/>
                <w:sz w:val="19"/>
                <w:szCs w:val="19"/>
              </w:rPr>
              <w:t>getting my foot in the door</w:t>
            </w:r>
            <w:r w:rsidR="00A77337" w:rsidRPr="00AD1B75">
              <w:rPr>
                <w:color w:val="FFFFFF" w:themeColor="background1"/>
                <w:sz w:val="19"/>
                <w:szCs w:val="19"/>
              </w:rPr>
              <w:t xml:space="preserve">. </w:t>
            </w:r>
          </w:p>
          <w:p w14:paraId="73F4D231" w14:textId="77777777" w:rsidR="004522CF" w:rsidRPr="00AD1B75" w:rsidRDefault="004522CF" w:rsidP="00986292">
            <w:pPr>
              <w:rPr>
                <w:color w:val="FFFFFF" w:themeColor="background1"/>
                <w:sz w:val="19"/>
                <w:szCs w:val="19"/>
              </w:rPr>
            </w:pPr>
          </w:p>
          <w:p w14:paraId="712950B8" w14:textId="2346F369" w:rsidR="00036450" w:rsidRPr="00AD1B75" w:rsidRDefault="00A77337" w:rsidP="00986292">
            <w:pPr>
              <w:rPr>
                <w:color w:val="FFFFFF" w:themeColor="background1"/>
                <w:sz w:val="19"/>
                <w:szCs w:val="19"/>
              </w:rPr>
            </w:pPr>
            <w:r w:rsidRPr="00AD1B75">
              <w:rPr>
                <w:color w:val="FFFFFF" w:themeColor="background1"/>
                <w:sz w:val="19"/>
                <w:szCs w:val="19"/>
              </w:rPr>
              <w:t xml:space="preserve">Thank you for your consideration! </w:t>
            </w:r>
          </w:p>
          <w:p w14:paraId="590A9110" w14:textId="77777777" w:rsidR="00036450" w:rsidRPr="00AD1B75" w:rsidRDefault="00036450" w:rsidP="00986292">
            <w:pPr>
              <w:rPr>
                <w:color w:val="FFFFFF" w:themeColor="background1"/>
                <w:sz w:val="19"/>
                <w:szCs w:val="19"/>
              </w:rPr>
            </w:pPr>
          </w:p>
          <w:sdt>
            <w:sdtPr>
              <w:rPr>
                <w:color w:val="FFFFFF" w:themeColor="background1"/>
                <w:sz w:val="19"/>
                <w:szCs w:val="19"/>
              </w:rPr>
              <w:id w:val="-1954003311"/>
              <w:placeholder>
                <w:docPart w:val="0D1AD909C26F4CB49B0C8361062B4095"/>
              </w:placeholder>
              <w:temporary/>
              <w:showingPlcHdr/>
              <w15:appearance w15:val="hidden"/>
            </w:sdtPr>
            <w:sdtEndPr/>
            <w:sdtContent>
              <w:p w14:paraId="056BF426" w14:textId="77777777" w:rsidR="00036450" w:rsidRPr="00AD1B75" w:rsidRDefault="00CB0055" w:rsidP="00986292">
                <w:pPr>
                  <w:pStyle w:val="Heading3"/>
                  <w:rPr>
                    <w:color w:val="FFFFFF" w:themeColor="background1"/>
                    <w:sz w:val="19"/>
                    <w:szCs w:val="19"/>
                  </w:rPr>
                </w:pPr>
                <w:r w:rsidRPr="00AD1B75">
                  <w:rPr>
                    <w:color w:val="FFFFFF" w:themeColor="background1"/>
                    <w:sz w:val="19"/>
                    <w:szCs w:val="19"/>
                  </w:rPr>
                  <w:t>Contact</w:t>
                </w:r>
              </w:p>
            </w:sdtContent>
          </w:sdt>
          <w:p w14:paraId="19820769" w14:textId="3566C5C9" w:rsidR="004D3011" w:rsidRPr="00AD1B75" w:rsidRDefault="005A6C62" w:rsidP="00986292">
            <w:pPr>
              <w:rPr>
                <w:color w:val="FFFFFF" w:themeColor="background1"/>
                <w:sz w:val="19"/>
                <w:szCs w:val="19"/>
              </w:rPr>
            </w:pPr>
            <w:r w:rsidRPr="00AD1B75">
              <w:rPr>
                <w:color w:val="FFFFFF" w:themeColor="background1"/>
                <w:sz w:val="19"/>
                <w:szCs w:val="19"/>
              </w:rPr>
              <w:t>PHONE (Cell):</w:t>
            </w:r>
          </w:p>
          <w:p w14:paraId="2C84D255" w14:textId="0A88FF78" w:rsidR="004D3011" w:rsidRPr="00AD1B75" w:rsidRDefault="005A6C62" w:rsidP="00986292">
            <w:pPr>
              <w:rPr>
                <w:color w:val="FFFFFF" w:themeColor="background1"/>
                <w:sz w:val="19"/>
                <w:szCs w:val="19"/>
              </w:rPr>
            </w:pPr>
            <w:r w:rsidRPr="00AD1B75">
              <w:rPr>
                <w:color w:val="FFFFFF" w:themeColor="background1"/>
                <w:sz w:val="19"/>
                <w:szCs w:val="19"/>
              </w:rPr>
              <w:t>(925)-303-7682</w:t>
            </w:r>
          </w:p>
          <w:p w14:paraId="7E85C3DE" w14:textId="77777777" w:rsidR="004D3011" w:rsidRPr="00AD1B75" w:rsidRDefault="004D3011" w:rsidP="00986292">
            <w:pPr>
              <w:rPr>
                <w:color w:val="FFFFFF" w:themeColor="background1"/>
                <w:sz w:val="19"/>
                <w:szCs w:val="19"/>
              </w:rPr>
            </w:pPr>
          </w:p>
          <w:sdt>
            <w:sdtPr>
              <w:rPr>
                <w:color w:val="FFFFFF" w:themeColor="background1"/>
                <w:sz w:val="19"/>
                <w:szCs w:val="19"/>
              </w:rPr>
              <w:id w:val="-240260293"/>
              <w:placeholder>
                <w:docPart w:val="492706F6B31E4BC5B474043E11FB0880"/>
              </w:placeholder>
              <w:temporary/>
              <w:showingPlcHdr/>
              <w15:appearance w15:val="hidden"/>
            </w:sdtPr>
            <w:sdtEndPr/>
            <w:sdtContent>
              <w:p w14:paraId="6CB8164E" w14:textId="77777777" w:rsidR="004D3011" w:rsidRPr="00AD1B75" w:rsidRDefault="004D3011" w:rsidP="00986292">
                <w:pPr>
                  <w:rPr>
                    <w:color w:val="FFFFFF" w:themeColor="background1"/>
                    <w:sz w:val="19"/>
                    <w:szCs w:val="19"/>
                  </w:rPr>
                </w:pPr>
                <w:r w:rsidRPr="00AD1B75">
                  <w:rPr>
                    <w:color w:val="FFFFFF" w:themeColor="background1"/>
                    <w:sz w:val="19"/>
                    <w:szCs w:val="19"/>
                  </w:rPr>
                  <w:t>EMAIL:</w:t>
                </w:r>
              </w:p>
            </w:sdtContent>
          </w:sdt>
          <w:p w14:paraId="6D3C9583" w14:textId="4585406C" w:rsidR="00036450" w:rsidRPr="00AD1B75" w:rsidRDefault="004E6C9F" w:rsidP="00986292">
            <w:pPr>
              <w:rPr>
                <w:rStyle w:val="Hyperlink"/>
                <w:color w:val="FFFFFF" w:themeColor="background1"/>
                <w:sz w:val="19"/>
                <w:szCs w:val="19"/>
              </w:rPr>
            </w:pPr>
            <w:hyperlink r:id="rId12" w:history="1">
              <w:r w:rsidR="005A6C62" w:rsidRPr="00AD1B75">
                <w:rPr>
                  <w:rStyle w:val="Hyperlink"/>
                  <w:color w:val="FFFFFF" w:themeColor="background1"/>
                  <w:sz w:val="19"/>
                  <w:szCs w:val="19"/>
                </w:rPr>
                <w:t>Omarua8@gmail.com</w:t>
              </w:r>
            </w:hyperlink>
            <w:r w:rsidR="005A6C62" w:rsidRPr="00AD1B75">
              <w:rPr>
                <w:color w:val="FFFFFF" w:themeColor="background1"/>
                <w:sz w:val="19"/>
                <w:szCs w:val="19"/>
              </w:rPr>
              <w:t xml:space="preserve"> </w:t>
            </w:r>
          </w:p>
          <w:sdt>
            <w:sdtPr>
              <w:rPr>
                <w:color w:val="FFFFFF" w:themeColor="background1"/>
                <w:sz w:val="19"/>
                <w:szCs w:val="19"/>
              </w:rPr>
              <w:id w:val="-1444214663"/>
              <w:placeholder>
                <w:docPart w:val="75277F0A1F0B49B48A71C54AA86CF6B8"/>
              </w:placeholder>
              <w:temporary/>
              <w:showingPlcHdr/>
              <w15:appearance w15:val="hidden"/>
            </w:sdtPr>
            <w:sdtEndPr/>
            <w:sdtContent>
              <w:p w14:paraId="4840A113" w14:textId="77777777" w:rsidR="004D3011" w:rsidRPr="00AD1B75" w:rsidRDefault="00CB0055" w:rsidP="00986292">
                <w:pPr>
                  <w:pStyle w:val="Heading3"/>
                  <w:rPr>
                    <w:color w:val="FFFFFF" w:themeColor="background1"/>
                    <w:sz w:val="19"/>
                    <w:szCs w:val="19"/>
                  </w:rPr>
                </w:pPr>
                <w:r w:rsidRPr="00AD1B75">
                  <w:rPr>
                    <w:color w:val="FFFFFF" w:themeColor="background1"/>
                    <w:sz w:val="19"/>
                    <w:szCs w:val="19"/>
                  </w:rPr>
                  <w:t>Hobbies</w:t>
                </w:r>
              </w:p>
            </w:sdtContent>
          </w:sdt>
          <w:p w14:paraId="727031B0" w14:textId="7DA5C28C" w:rsidR="004D3011" w:rsidRPr="00AD1B75" w:rsidRDefault="00311952" w:rsidP="00986292">
            <w:pPr>
              <w:rPr>
                <w:color w:val="FFFFFF" w:themeColor="background1"/>
                <w:sz w:val="19"/>
                <w:szCs w:val="19"/>
              </w:rPr>
            </w:pPr>
            <w:r w:rsidRPr="00AD1B75">
              <w:rPr>
                <w:color w:val="FFFFFF" w:themeColor="background1"/>
                <w:sz w:val="19"/>
                <w:szCs w:val="19"/>
              </w:rPr>
              <w:t>Travelling</w:t>
            </w:r>
          </w:p>
          <w:p w14:paraId="552F1A55" w14:textId="34205A7B" w:rsidR="004D3011" w:rsidRPr="00AD1B75" w:rsidRDefault="00311952" w:rsidP="00986292">
            <w:pPr>
              <w:rPr>
                <w:color w:val="FFFFFF" w:themeColor="background1"/>
                <w:sz w:val="19"/>
                <w:szCs w:val="19"/>
              </w:rPr>
            </w:pPr>
            <w:r w:rsidRPr="00AD1B75">
              <w:rPr>
                <w:color w:val="FFFFFF" w:themeColor="background1"/>
                <w:sz w:val="19"/>
                <w:szCs w:val="19"/>
              </w:rPr>
              <w:t>Playing Videogames</w:t>
            </w:r>
          </w:p>
          <w:p w14:paraId="0B121037" w14:textId="70C12E06" w:rsidR="004D3011" w:rsidRPr="00AD1B75" w:rsidRDefault="00311952" w:rsidP="00986292">
            <w:pPr>
              <w:rPr>
                <w:color w:val="FFFFFF" w:themeColor="background1"/>
                <w:sz w:val="19"/>
                <w:szCs w:val="19"/>
              </w:rPr>
            </w:pPr>
            <w:r w:rsidRPr="00AD1B75">
              <w:rPr>
                <w:color w:val="FFFFFF" w:themeColor="background1"/>
                <w:sz w:val="19"/>
                <w:szCs w:val="19"/>
              </w:rPr>
              <w:t>Working out at the gym</w:t>
            </w:r>
          </w:p>
          <w:p w14:paraId="31F9CF3B" w14:textId="77777777" w:rsidR="004D3011" w:rsidRPr="00AD1B75" w:rsidRDefault="00311952" w:rsidP="00986292">
            <w:pPr>
              <w:rPr>
                <w:color w:val="FFFFFF" w:themeColor="background1"/>
                <w:sz w:val="19"/>
                <w:szCs w:val="19"/>
              </w:rPr>
            </w:pPr>
            <w:r w:rsidRPr="00AD1B75">
              <w:rPr>
                <w:color w:val="FFFFFF" w:themeColor="background1"/>
                <w:sz w:val="19"/>
                <w:szCs w:val="19"/>
              </w:rPr>
              <w:t xml:space="preserve">Practicing guitar </w:t>
            </w:r>
          </w:p>
          <w:p w14:paraId="138A827C" w14:textId="19E28FE1" w:rsidR="00311952" w:rsidRPr="00AD1B75" w:rsidRDefault="00311952" w:rsidP="00986292">
            <w:pPr>
              <w:rPr>
                <w:color w:val="FFFFFF" w:themeColor="background1"/>
                <w:sz w:val="19"/>
                <w:szCs w:val="19"/>
              </w:rPr>
            </w:pPr>
            <w:r w:rsidRPr="00AD1B75">
              <w:rPr>
                <w:color w:val="FFFFFF" w:themeColor="background1"/>
                <w:sz w:val="19"/>
                <w:szCs w:val="19"/>
              </w:rPr>
              <w:t>Buildin</w:t>
            </w:r>
            <w:r w:rsidR="004522CF" w:rsidRPr="00AD1B75">
              <w:rPr>
                <w:color w:val="FFFFFF" w:themeColor="background1"/>
                <w:sz w:val="19"/>
                <w:szCs w:val="19"/>
              </w:rPr>
              <w:t>g/Working with computers</w:t>
            </w:r>
          </w:p>
          <w:p w14:paraId="4F04BF95" w14:textId="358C1C90" w:rsidR="00311952" w:rsidRPr="00AD1B75" w:rsidRDefault="00311952" w:rsidP="00986292">
            <w:pPr>
              <w:rPr>
                <w:color w:val="FFFFFF" w:themeColor="background1"/>
                <w:sz w:val="19"/>
                <w:szCs w:val="19"/>
              </w:rPr>
            </w:pPr>
          </w:p>
        </w:tc>
        <w:tc>
          <w:tcPr>
            <w:tcW w:w="720" w:type="dxa"/>
          </w:tcPr>
          <w:p w14:paraId="04369A6A" w14:textId="50D7CFB7" w:rsidR="001B2ABD" w:rsidRDefault="001B2ABD" w:rsidP="00986292">
            <w:pPr>
              <w:tabs>
                <w:tab w:val="left" w:pos="990"/>
              </w:tabs>
            </w:pPr>
          </w:p>
        </w:tc>
        <w:tc>
          <w:tcPr>
            <w:tcW w:w="6470" w:type="dxa"/>
          </w:tcPr>
          <w:sdt>
            <w:sdtPr>
              <w:rPr>
                <w:szCs w:val="22"/>
              </w:rPr>
              <w:id w:val="1049110328"/>
              <w:placeholder>
                <w:docPart w:val="A8DC3F7927F24EA98991F4487BBCE004"/>
              </w:placeholder>
              <w:temporary/>
              <w:showingPlcHdr/>
              <w15:appearance w15:val="hidden"/>
            </w:sdtPr>
            <w:sdtEndPr/>
            <w:sdtContent>
              <w:p w14:paraId="3DCE7B79" w14:textId="77777777" w:rsidR="001B2ABD" w:rsidRPr="00A0039D" w:rsidRDefault="00E25A26" w:rsidP="00986292">
                <w:pPr>
                  <w:pStyle w:val="Heading2"/>
                  <w:rPr>
                    <w:szCs w:val="22"/>
                  </w:rPr>
                </w:pPr>
                <w:r w:rsidRPr="00A0039D">
                  <w:rPr>
                    <w:szCs w:val="22"/>
                  </w:rPr>
                  <w:t>EDUCATION</w:t>
                </w:r>
              </w:p>
            </w:sdtContent>
          </w:sdt>
          <w:p w14:paraId="356395D1" w14:textId="1D85DD44" w:rsidR="00036450" w:rsidRPr="00A0039D" w:rsidRDefault="00A34D4B" w:rsidP="00986292">
            <w:pPr>
              <w:pStyle w:val="Heading4"/>
              <w:rPr>
                <w:sz w:val="22"/>
              </w:rPr>
            </w:pPr>
            <w:r w:rsidRPr="00A0039D">
              <w:rPr>
                <w:sz w:val="22"/>
              </w:rPr>
              <w:t>Grand Canyon University</w:t>
            </w:r>
          </w:p>
          <w:p w14:paraId="487749FE" w14:textId="14F18234" w:rsidR="00036450" w:rsidRPr="00A0039D" w:rsidRDefault="00A34D4B" w:rsidP="00986292">
            <w:pPr>
              <w:pStyle w:val="Date"/>
              <w:rPr>
                <w:sz w:val="22"/>
              </w:rPr>
            </w:pPr>
            <w:r w:rsidRPr="00A0039D">
              <w:rPr>
                <w:sz w:val="22"/>
              </w:rPr>
              <w:t>08/2018</w:t>
            </w:r>
            <w:r w:rsidR="00036450" w:rsidRPr="00A0039D">
              <w:rPr>
                <w:sz w:val="22"/>
              </w:rPr>
              <w:t xml:space="preserve"> </w:t>
            </w:r>
            <w:r w:rsidR="00AD70B2" w:rsidRPr="00A0039D">
              <w:rPr>
                <w:sz w:val="22"/>
              </w:rPr>
              <w:t>–</w:t>
            </w:r>
            <w:r w:rsidR="00036450" w:rsidRPr="00A0039D">
              <w:rPr>
                <w:sz w:val="22"/>
              </w:rPr>
              <w:t xml:space="preserve"> </w:t>
            </w:r>
            <w:r w:rsidR="00AD70B2" w:rsidRPr="00A0039D">
              <w:rPr>
                <w:sz w:val="22"/>
              </w:rPr>
              <w:t>12/21</w:t>
            </w:r>
          </w:p>
          <w:p w14:paraId="793B38CF" w14:textId="4AC730E1" w:rsidR="00036450" w:rsidRPr="00A0039D" w:rsidRDefault="006F31F1" w:rsidP="00986292">
            <w:pPr>
              <w:rPr>
                <w:sz w:val="22"/>
              </w:rPr>
            </w:pPr>
            <w:r w:rsidRPr="00A0039D">
              <w:rPr>
                <w:sz w:val="22"/>
              </w:rPr>
              <w:t>Bachelor’s Degree of Science</w:t>
            </w:r>
            <w:r w:rsidR="00A34D4B" w:rsidRPr="00A0039D">
              <w:rPr>
                <w:sz w:val="22"/>
              </w:rPr>
              <w:t xml:space="preserve"> in Criminal Justice. 3.5 GPA. </w:t>
            </w:r>
          </w:p>
          <w:p w14:paraId="6FFF43EC" w14:textId="76568BA9" w:rsidR="00036450" w:rsidRPr="00A0039D" w:rsidRDefault="00A34D4B" w:rsidP="00986292">
            <w:pPr>
              <w:pStyle w:val="Heading4"/>
              <w:rPr>
                <w:sz w:val="22"/>
              </w:rPr>
            </w:pPr>
            <w:r w:rsidRPr="00A0039D">
              <w:rPr>
                <w:sz w:val="22"/>
              </w:rPr>
              <w:t xml:space="preserve">Cornerstone Christian </w:t>
            </w:r>
          </w:p>
          <w:p w14:paraId="0AA12ADE" w14:textId="7138C316" w:rsidR="00036450" w:rsidRPr="00A0039D" w:rsidRDefault="00A34D4B" w:rsidP="00986292">
            <w:pPr>
              <w:pStyle w:val="Date"/>
              <w:rPr>
                <w:sz w:val="22"/>
              </w:rPr>
            </w:pPr>
            <w:r w:rsidRPr="00A0039D">
              <w:rPr>
                <w:sz w:val="22"/>
              </w:rPr>
              <w:t>08/2014</w:t>
            </w:r>
            <w:r w:rsidR="00036450" w:rsidRPr="00A0039D">
              <w:rPr>
                <w:sz w:val="22"/>
              </w:rPr>
              <w:t xml:space="preserve"> </w:t>
            </w:r>
            <w:r w:rsidRPr="00A0039D">
              <w:rPr>
                <w:sz w:val="22"/>
              </w:rPr>
              <w:t>–</w:t>
            </w:r>
            <w:r w:rsidR="00036450" w:rsidRPr="00A0039D">
              <w:rPr>
                <w:sz w:val="22"/>
              </w:rPr>
              <w:t xml:space="preserve"> </w:t>
            </w:r>
            <w:r w:rsidRPr="00A0039D">
              <w:rPr>
                <w:sz w:val="22"/>
              </w:rPr>
              <w:t>05/2018</w:t>
            </w:r>
          </w:p>
          <w:p w14:paraId="29A10407" w14:textId="5EEAE6FB" w:rsidR="00A34D4B" w:rsidRPr="00A0039D" w:rsidRDefault="00A34D4B" w:rsidP="00986292">
            <w:pPr>
              <w:rPr>
                <w:sz w:val="22"/>
              </w:rPr>
            </w:pPr>
            <w:r w:rsidRPr="00A0039D">
              <w:rPr>
                <w:sz w:val="22"/>
              </w:rPr>
              <w:t xml:space="preserve">High School Diploma. 3.0 GPA. </w:t>
            </w:r>
          </w:p>
          <w:sdt>
            <w:sdtPr>
              <w:rPr>
                <w:szCs w:val="22"/>
              </w:rPr>
              <w:id w:val="1001553383"/>
              <w:placeholder>
                <w:docPart w:val="D7F294BA7B794F829EFAADC7D9BCA2B1"/>
              </w:placeholder>
              <w:temporary/>
              <w:showingPlcHdr/>
              <w15:appearance w15:val="hidden"/>
            </w:sdtPr>
            <w:sdtEndPr/>
            <w:sdtContent>
              <w:p w14:paraId="63F64B6E" w14:textId="77777777" w:rsidR="00036450" w:rsidRPr="00A0039D" w:rsidRDefault="00036450" w:rsidP="00986292">
                <w:pPr>
                  <w:pStyle w:val="Heading2"/>
                  <w:rPr>
                    <w:szCs w:val="22"/>
                  </w:rPr>
                </w:pPr>
                <w:r w:rsidRPr="00A0039D">
                  <w:rPr>
                    <w:szCs w:val="22"/>
                  </w:rPr>
                  <w:t>WORK EXPERIENCE</w:t>
                </w:r>
              </w:p>
            </w:sdtContent>
          </w:sdt>
          <w:p w14:paraId="3D6DE4F1" w14:textId="0F2A8234" w:rsidR="002010DF" w:rsidRPr="00A0039D" w:rsidRDefault="002010DF" w:rsidP="00986292">
            <w:pPr>
              <w:pStyle w:val="Heading4"/>
              <w:rPr>
                <w:sz w:val="22"/>
              </w:rPr>
            </w:pPr>
          </w:p>
          <w:p w14:paraId="44F6BBAF" w14:textId="77777777" w:rsidR="009047CC" w:rsidRPr="00A0039D" w:rsidRDefault="009047CC" w:rsidP="009047CC">
            <w:pPr>
              <w:pStyle w:val="Heading4"/>
              <w:rPr>
                <w:bCs/>
                <w:sz w:val="22"/>
              </w:rPr>
            </w:pPr>
            <w:r w:rsidRPr="00A0039D">
              <w:rPr>
                <w:sz w:val="22"/>
              </w:rPr>
              <w:t>Best Buy – Sales Advisor</w:t>
            </w:r>
          </w:p>
          <w:p w14:paraId="58CBBCA0" w14:textId="3192657A" w:rsidR="00D6519F" w:rsidRPr="00A0039D" w:rsidRDefault="00E72884" w:rsidP="009047CC">
            <w:pPr>
              <w:pStyle w:val="Date"/>
              <w:rPr>
                <w:sz w:val="22"/>
              </w:rPr>
            </w:pPr>
            <w:r w:rsidRPr="00A0039D">
              <w:rPr>
                <w:sz w:val="22"/>
              </w:rPr>
              <w:t xml:space="preserve">04/2021 </w:t>
            </w:r>
            <w:r w:rsidRPr="00A0039D">
              <w:rPr>
                <w:sz w:val="22"/>
              </w:rPr>
              <w:softHyphen/>
            </w:r>
            <w:r w:rsidR="00656B2A" w:rsidRPr="00A0039D">
              <w:rPr>
                <w:sz w:val="22"/>
              </w:rPr>
              <w:softHyphen/>
              <w:t>– Present</w:t>
            </w:r>
          </w:p>
          <w:p w14:paraId="488AF154" w14:textId="672A31F7" w:rsidR="009047CC" w:rsidRPr="00A0039D" w:rsidRDefault="009047CC" w:rsidP="009047CC">
            <w:pPr>
              <w:pStyle w:val="Date"/>
              <w:rPr>
                <w:sz w:val="22"/>
              </w:rPr>
            </w:pPr>
            <w:r w:rsidRPr="00A0039D">
              <w:rPr>
                <w:sz w:val="22"/>
              </w:rPr>
              <w:t xml:space="preserve">10/2018 – </w:t>
            </w:r>
            <w:r w:rsidR="00D6519F" w:rsidRPr="00A0039D">
              <w:rPr>
                <w:sz w:val="22"/>
              </w:rPr>
              <w:t>12/2018</w:t>
            </w:r>
          </w:p>
          <w:p w14:paraId="48DA97DF" w14:textId="77777777" w:rsidR="00D6519F" w:rsidRPr="00A0039D" w:rsidRDefault="00D6519F" w:rsidP="00D6519F">
            <w:pPr>
              <w:rPr>
                <w:sz w:val="22"/>
              </w:rPr>
            </w:pPr>
          </w:p>
          <w:p w14:paraId="15590BAB" w14:textId="79528D01" w:rsidR="009047CC" w:rsidRPr="00A0039D" w:rsidRDefault="009047CC" w:rsidP="009047CC">
            <w:pPr>
              <w:rPr>
                <w:sz w:val="22"/>
              </w:rPr>
            </w:pPr>
            <w:r w:rsidRPr="00A0039D">
              <w:rPr>
                <w:sz w:val="22"/>
              </w:rPr>
              <w:t>During my time at Best Buy, I help guests find the product solutions they needed, provided in-depth information about computers</w:t>
            </w:r>
            <w:r w:rsidR="006F31F1" w:rsidRPr="00A0039D">
              <w:rPr>
                <w:sz w:val="22"/>
              </w:rPr>
              <w:t xml:space="preserve">, hand-held devices, security systems, and many </w:t>
            </w:r>
            <w:r w:rsidRPr="00A0039D">
              <w:rPr>
                <w:sz w:val="22"/>
              </w:rPr>
              <w:t>other electronics</w:t>
            </w:r>
            <w:r w:rsidR="006F31F1" w:rsidRPr="00A0039D">
              <w:rPr>
                <w:sz w:val="22"/>
              </w:rPr>
              <w:t xml:space="preserve">. I also </w:t>
            </w:r>
            <w:r w:rsidR="00DB17B9" w:rsidRPr="00A0039D">
              <w:rPr>
                <w:sz w:val="22"/>
              </w:rPr>
              <w:t>utilize</w:t>
            </w:r>
            <w:r w:rsidR="0019252C" w:rsidRPr="00A0039D">
              <w:rPr>
                <w:sz w:val="22"/>
              </w:rPr>
              <w:t xml:space="preserve"> my </w:t>
            </w:r>
            <w:r w:rsidR="00DB17B9" w:rsidRPr="00A0039D">
              <w:rPr>
                <w:sz w:val="22"/>
              </w:rPr>
              <w:t>sales skills to meet daily revenue goals and ma</w:t>
            </w:r>
            <w:r w:rsidR="0019252C" w:rsidRPr="00A0039D">
              <w:rPr>
                <w:sz w:val="22"/>
              </w:rPr>
              <w:t>ke</w:t>
            </w:r>
            <w:r w:rsidR="00DB17B9" w:rsidRPr="00A0039D">
              <w:rPr>
                <w:sz w:val="22"/>
              </w:rPr>
              <w:t xml:space="preserve"> sure my customers le</w:t>
            </w:r>
            <w:r w:rsidR="0019252C" w:rsidRPr="00A0039D">
              <w:rPr>
                <w:sz w:val="22"/>
              </w:rPr>
              <w:t>ave</w:t>
            </w:r>
            <w:r w:rsidR="00DB17B9" w:rsidRPr="00A0039D">
              <w:rPr>
                <w:sz w:val="22"/>
              </w:rPr>
              <w:t xml:space="preserve"> more than satisfied. </w:t>
            </w:r>
            <w:r w:rsidRPr="00A0039D">
              <w:rPr>
                <w:sz w:val="22"/>
              </w:rPr>
              <w:t xml:space="preserve"> </w:t>
            </w:r>
          </w:p>
          <w:p w14:paraId="6CD1BAC3" w14:textId="77777777" w:rsidR="009047CC" w:rsidRPr="00A0039D" w:rsidRDefault="009047CC" w:rsidP="009047CC">
            <w:pPr>
              <w:rPr>
                <w:sz w:val="22"/>
              </w:rPr>
            </w:pPr>
          </w:p>
          <w:p w14:paraId="7AB8B16B" w14:textId="345BB650" w:rsidR="00036450" w:rsidRPr="00A0039D" w:rsidRDefault="0063653D" w:rsidP="00986292">
            <w:pPr>
              <w:pStyle w:val="Heading4"/>
              <w:rPr>
                <w:bCs/>
                <w:sz w:val="22"/>
              </w:rPr>
            </w:pPr>
            <w:r w:rsidRPr="00A0039D">
              <w:rPr>
                <w:sz w:val="22"/>
              </w:rPr>
              <w:t>Under Armour</w:t>
            </w:r>
            <w:r w:rsidR="00036450" w:rsidRPr="00A0039D">
              <w:rPr>
                <w:sz w:val="22"/>
              </w:rPr>
              <w:t xml:space="preserve"> </w:t>
            </w:r>
            <w:r w:rsidRPr="00A0039D">
              <w:rPr>
                <w:sz w:val="22"/>
              </w:rPr>
              <w:t xml:space="preserve">– Sales Associate </w:t>
            </w:r>
          </w:p>
          <w:p w14:paraId="1A7B5CBF" w14:textId="69C91D6F" w:rsidR="00036450" w:rsidRPr="00A0039D" w:rsidRDefault="0063653D" w:rsidP="00986292">
            <w:pPr>
              <w:pStyle w:val="Date"/>
              <w:rPr>
                <w:sz w:val="22"/>
              </w:rPr>
            </w:pPr>
            <w:r w:rsidRPr="00A0039D">
              <w:rPr>
                <w:sz w:val="22"/>
              </w:rPr>
              <w:t>10/2019 – 04/2020</w:t>
            </w:r>
          </w:p>
          <w:p w14:paraId="09A1BD11" w14:textId="74449267" w:rsidR="00036450" w:rsidRPr="00A0039D" w:rsidRDefault="0063653D" w:rsidP="00986292">
            <w:pPr>
              <w:rPr>
                <w:sz w:val="22"/>
              </w:rPr>
            </w:pPr>
            <w:r w:rsidRPr="00A0039D">
              <w:rPr>
                <w:sz w:val="22"/>
              </w:rPr>
              <w:t>During my time at Under Armour,</w:t>
            </w:r>
            <w:r w:rsidR="00036450" w:rsidRPr="00A0039D">
              <w:rPr>
                <w:sz w:val="22"/>
              </w:rPr>
              <w:t xml:space="preserve"> </w:t>
            </w:r>
            <w:r w:rsidRPr="00A0039D">
              <w:rPr>
                <w:sz w:val="22"/>
              </w:rPr>
              <w:t xml:space="preserve">I used product knowledge to assist guests, processed new arrivals, and worked with other team members to reach daily revenue goals. </w:t>
            </w:r>
          </w:p>
          <w:p w14:paraId="1DE3ADDA" w14:textId="77777777" w:rsidR="004D3011" w:rsidRPr="00A0039D" w:rsidRDefault="004D3011" w:rsidP="00986292">
            <w:pPr>
              <w:rPr>
                <w:sz w:val="22"/>
              </w:rPr>
            </w:pPr>
          </w:p>
          <w:p w14:paraId="42913845" w14:textId="775AC1DD" w:rsidR="004D3011" w:rsidRPr="00A0039D" w:rsidRDefault="005A6C62" w:rsidP="00986292">
            <w:pPr>
              <w:pStyle w:val="Heading4"/>
              <w:rPr>
                <w:bCs/>
                <w:sz w:val="22"/>
              </w:rPr>
            </w:pPr>
            <w:r w:rsidRPr="00A0039D">
              <w:rPr>
                <w:sz w:val="22"/>
              </w:rPr>
              <w:t>Target – Sales Team Member</w:t>
            </w:r>
          </w:p>
          <w:p w14:paraId="5828921F" w14:textId="6F0B3C23" w:rsidR="004D3011" w:rsidRPr="00A0039D" w:rsidRDefault="005A6C62" w:rsidP="00986292">
            <w:pPr>
              <w:pStyle w:val="Date"/>
              <w:rPr>
                <w:sz w:val="22"/>
              </w:rPr>
            </w:pPr>
            <w:r w:rsidRPr="00A0039D">
              <w:rPr>
                <w:sz w:val="22"/>
              </w:rPr>
              <w:t>10/2017</w:t>
            </w:r>
            <w:r w:rsidR="004D3011" w:rsidRPr="00A0039D">
              <w:rPr>
                <w:sz w:val="22"/>
              </w:rPr>
              <w:t>–</w:t>
            </w:r>
            <w:r w:rsidRPr="00A0039D">
              <w:rPr>
                <w:sz w:val="22"/>
              </w:rPr>
              <w:t>7/2018</w:t>
            </w:r>
          </w:p>
          <w:p w14:paraId="277A8E0C" w14:textId="5F0114BF" w:rsidR="004D3011" w:rsidRPr="00A0039D" w:rsidRDefault="005A6C62" w:rsidP="00986292">
            <w:pPr>
              <w:rPr>
                <w:sz w:val="22"/>
              </w:rPr>
            </w:pPr>
            <w:r w:rsidRPr="00A0039D">
              <w:rPr>
                <w:sz w:val="22"/>
              </w:rPr>
              <w:t>During my time at Target</w:t>
            </w:r>
            <w:r w:rsidR="0063653D" w:rsidRPr="00A0039D">
              <w:rPr>
                <w:sz w:val="22"/>
              </w:rPr>
              <w:t>,</w:t>
            </w:r>
            <w:r w:rsidRPr="00A0039D">
              <w:rPr>
                <w:sz w:val="22"/>
              </w:rPr>
              <w:t xml:space="preserve"> I stocked the sales floor, helped guests find the products they need, and assisted in </w:t>
            </w:r>
            <w:r w:rsidR="0019252C" w:rsidRPr="00A0039D">
              <w:rPr>
                <w:sz w:val="22"/>
              </w:rPr>
              <w:t>setting up</w:t>
            </w:r>
            <w:r w:rsidRPr="00A0039D">
              <w:rPr>
                <w:sz w:val="22"/>
              </w:rPr>
              <w:t xml:space="preserve"> displays on the sales floor. </w:t>
            </w:r>
          </w:p>
          <w:p w14:paraId="23A83395" w14:textId="77777777" w:rsidR="004D3011" w:rsidRPr="00A0039D" w:rsidRDefault="004D3011" w:rsidP="00986292">
            <w:pPr>
              <w:rPr>
                <w:sz w:val="22"/>
              </w:rPr>
            </w:pPr>
          </w:p>
          <w:sdt>
            <w:sdtPr>
              <w:rPr>
                <w:szCs w:val="22"/>
              </w:rPr>
              <w:id w:val="1669594239"/>
              <w:placeholder>
                <w:docPart w:val="A2E2D5F74C934D78BBD5344EFABDA313"/>
              </w:placeholder>
              <w:temporary/>
              <w:showingPlcHdr/>
              <w15:appearance w15:val="hidden"/>
            </w:sdtPr>
            <w:sdtEndPr/>
            <w:sdtContent>
              <w:p w14:paraId="06CFB113" w14:textId="77777777" w:rsidR="00036450" w:rsidRPr="00A0039D" w:rsidRDefault="00180329" w:rsidP="00986292">
                <w:pPr>
                  <w:pStyle w:val="Heading2"/>
                  <w:rPr>
                    <w:szCs w:val="22"/>
                  </w:rPr>
                </w:pPr>
                <w:r w:rsidRPr="00A0039D">
                  <w:rPr>
                    <w:rStyle w:val="Heading2Char"/>
                    <w:b/>
                    <w:bCs/>
                    <w:caps/>
                    <w:szCs w:val="22"/>
                  </w:rPr>
                  <w:t>SKILLS</w:t>
                </w:r>
              </w:p>
            </w:sdtContent>
          </w:sdt>
          <w:p w14:paraId="6408787B" w14:textId="03E45B00" w:rsidR="00036450" w:rsidRPr="00A0039D" w:rsidRDefault="0063653D" w:rsidP="00986292">
            <w:pPr>
              <w:pStyle w:val="ListParagraph"/>
              <w:numPr>
                <w:ilvl w:val="0"/>
                <w:numId w:val="3"/>
              </w:numPr>
              <w:rPr>
                <w:sz w:val="22"/>
              </w:rPr>
            </w:pPr>
            <w:r w:rsidRPr="00A0039D">
              <w:rPr>
                <w:sz w:val="22"/>
              </w:rPr>
              <w:t xml:space="preserve">I am </w:t>
            </w:r>
            <w:r w:rsidR="0019252C" w:rsidRPr="00A0039D">
              <w:rPr>
                <w:sz w:val="22"/>
              </w:rPr>
              <w:t>knowledgeable in Window</w:t>
            </w:r>
            <w:r w:rsidR="00BF45CF" w:rsidRPr="00A0039D">
              <w:rPr>
                <w:sz w:val="22"/>
              </w:rPr>
              <w:t>s</w:t>
            </w:r>
            <w:r w:rsidR="0019252C" w:rsidRPr="00A0039D">
              <w:rPr>
                <w:sz w:val="22"/>
              </w:rPr>
              <w:t xml:space="preserve"> OS</w:t>
            </w:r>
            <w:r w:rsidR="001741AF" w:rsidRPr="00A0039D">
              <w:rPr>
                <w:sz w:val="22"/>
              </w:rPr>
              <w:t xml:space="preserve">, IOS, and some Chrome OS, including </w:t>
            </w:r>
            <w:r w:rsidR="00D86F33" w:rsidRPr="00A0039D">
              <w:rPr>
                <w:sz w:val="22"/>
              </w:rPr>
              <w:t xml:space="preserve">some experience with </w:t>
            </w:r>
            <w:r w:rsidR="001741AF" w:rsidRPr="00A0039D">
              <w:rPr>
                <w:sz w:val="22"/>
              </w:rPr>
              <w:t>hardware parts</w:t>
            </w:r>
            <w:r w:rsidR="00EB5B3F" w:rsidRPr="00A0039D">
              <w:rPr>
                <w:sz w:val="22"/>
              </w:rPr>
              <w:t xml:space="preserve"> and various software such as MS Office and </w:t>
            </w:r>
            <w:r w:rsidR="00516B4D" w:rsidRPr="00A0039D">
              <w:rPr>
                <w:sz w:val="22"/>
              </w:rPr>
              <w:t>cloud services.</w:t>
            </w:r>
          </w:p>
          <w:p w14:paraId="52CC275D" w14:textId="21480765" w:rsidR="00D86F33" w:rsidRPr="00A0039D" w:rsidRDefault="00D86F33" w:rsidP="00986292">
            <w:pPr>
              <w:pStyle w:val="ListParagraph"/>
              <w:numPr>
                <w:ilvl w:val="0"/>
                <w:numId w:val="3"/>
              </w:numPr>
              <w:rPr>
                <w:sz w:val="22"/>
              </w:rPr>
            </w:pPr>
            <w:r w:rsidRPr="00A0039D">
              <w:rPr>
                <w:sz w:val="22"/>
              </w:rPr>
              <w:t>I</w:t>
            </w:r>
            <w:r w:rsidR="004D176F" w:rsidRPr="00A0039D">
              <w:rPr>
                <w:sz w:val="22"/>
              </w:rPr>
              <w:t xml:space="preserve"> have some </w:t>
            </w:r>
            <w:r w:rsidR="00D6519F" w:rsidRPr="00A0039D">
              <w:rPr>
                <w:sz w:val="22"/>
              </w:rPr>
              <w:t xml:space="preserve">self-taught </w:t>
            </w:r>
            <w:r w:rsidR="004D176F" w:rsidRPr="00A0039D">
              <w:rPr>
                <w:sz w:val="22"/>
              </w:rPr>
              <w:t xml:space="preserve">experience diagnosing and troubleshooting issues </w:t>
            </w:r>
            <w:r w:rsidR="00D6519F" w:rsidRPr="00A0039D">
              <w:rPr>
                <w:sz w:val="22"/>
              </w:rPr>
              <w:t>involved with the aforementioned platforms.</w:t>
            </w:r>
          </w:p>
          <w:p w14:paraId="35249024" w14:textId="77777777" w:rsidR="00A31170" w:rsidRPr="00A0039D" w:rsidRDefault="00A31170" w:rsidP="00986292">
            <w:pPr>
              <w:pStyle w:val="ListParagraph"/>
              <w:numPr>
                <w:ilvl w:val="0"/>
                <w:numId w:val="3"/>
              </w:numPr>
              <w:rPr>
                <w:sz w:val="22"/>
              </w:rPr>
            </w:pPr>
            <w:r w:rsidRPr="00A0039D">
              <w:rPr>
                <w:sz w:val="22"/>
              </w:rPr>
              <w:t>I am a fast learner and tend to get in the groove of things very quickly.</w:t>
            </w:r>
          </w:p>
          <w:p w14:paraId="1AAE682F" w14:textId="039CFB6D" w:rsidR="00A31170" w:rsidRPr="00A0039D" w:rsidRDefault="00A31170" w:rsidP="00986292">
            <w:pPr>
              <w:pStyle w:val="ListParagraph"/>
              <w:numPr>
                <w:ilvl w:val="0"/>
                <w:numId w:val="3"/>
              </w:numPr>
              <w:rPr>
                <w:sz w:val="22"/>
              </w:rPr>
            </w:pPr>
            <w:r w:rsidRPr="00A0039D">
              <w:rPr>
                <w:sz w:val="22"/>
              </w:rPr>
              <w:t xml:space="preserve">I work well as a mediator and can assist in solving problems between co-workers and </w:t>
            </w:r>
            <w:r w:rsidR="00E84EE5" w:rsidRPr="00A0039D">
              <w:rPr>
                <w:sz w:val="22"/>
              </w:rPr>
              <w:t xml:space="preserve">clientele. </w:t>
            </w:r>
          </w:p>
          <w:p w14:paraId="6357D804" w14:textId="0C04A889" w:rsidR="00A31170" w:rsidRPr="00A0039D" w:rsidRDefault="00A31170" w:rsidP="00986292">
            <w:pPr>
              <w:pStyle w:val="ListParagraph"/>
              <w:numPr>
                <w:ilvl w:val="0"/>
                <w:numId w:val="3"/>
              </w:numPr>
              <w:rPr>
                <w:sz w:val="22"/>
              </w:rPr>
            </w:pPr>
            <w:r w:rsidRPr="00A0039D">
              <w:rPr>
                <w:sz w:val="22"/>
              </w:rPr>
              <w:t xml:space="preserve">I have a few years of experience in customer service and can ensure that customers leave the establishment satisfied. </w:t>
            </w:r>
          </w:p>
          <w:p w14:paraId="6A57DE0D" w14:textId="77777777" w:rsidR="00A31170" w:rsidRPr="00A0039D" w:rsidRDefault="00A31170" w:rsidP="00986292">
            <w:pPr>
              <w:pStyle w:val="ListParagraph"/>
              <w:numPr>
                <w:ilvl w:val="0"/>
                <w:numId w:val="3"/>
              </w:numPr>
              <w:rPr>
                <w:sz w:val="22"/>
              </w:rPr>
            </w:pPr>
            <w:r w:rsidRPr="00A0039D">
              <w:rPr>
                <w:sz w:val="22"/>
              </w:rPr>
              <w:t xml:space="preserve">I can work well under pressure and am good at multi-tasking, though I know when to ask for help if I need it. </w:t>
            </w:r>
          </w:p>
          <w:p w14:paraId="44FD313C" w14:textId="58948A8F" w:rsidR="00A31170" w:rsidRPr="00A0039D" w:rsidRDefault="00A31170" w:rsidP="00986292">
            <w:pPr>
              <w:pStyle w:val="ListParagraph"/>
              <w:numPr>
                <w:ilvl w:val="0"/>
                <w:numId w:val="3"/>
              </w:numPr>
              <w:rPr>
                <w:sz w:val="22"/>
              </w:rPr>
            </w:pPr>
            <w:r w:rsidRPr="00A0039D">
              <w:rPr>
                <w:sz w:val="22"/>
              </w:rPr>
              <w:t xml:space="preserve">When working in a group, I tend to take a leadership role </w:t>
            </w:r>
            <w:r w:rsidR="00BB54BE" w:rsidRPr="00A0039D">
              <w:rPr>
                <w:sz w:val="22"/>
              </w:rPr>
              <w:t xml:space="preserve">once I am confident in my work duties </w:t>
            </w:r>
            <w:r w:rsidRPr="00A0039D">
              <w:rPr>
                <w:sz w:val="22"/>
              </w:rPr>
              <w:t xml:space="preserve">and ensure the task gets done </w:t>
            </w:r>
            <w:r w:rsidR="00BB54BE" w:rsidRPr="00A0039D">
              <w:rPr>
                <w:sz w:val="22"/>
              </w:rPr>
              <w:t>efficiently</w:t>
            </w:r>
            <w:r w:rsidR="00A33B84" w:rsidRPr="00A0039D">
              <w:rPr>
                <w:sz w:val="22"/>
              </w:rPr>
              <w:t>.</w:t>
            </w:r>
          </w:p>
          <w:p w14:paraId="68C8E67D" w14:textId="7250CFD8" w:rsidR="00A31170" w:rsidRPr="00A0039D" w:rsidRDefault="00A31170" w:rsidP="00986292">
            <w:pPr>
              <w:pStyle w:val="ListParagraph"/>
              <w:numPr>
                <w:ilvl w:val="0"/>
                <w:numId w:val="3"/>
              </w:numPr>
              <w:rPr>
                <w:sz w:val="22"/>
              </w:rPr>
            </w:pPr>
            <w:r w:rsidRPr="00A0039D">
              <w:rPr>
                <w:sz w:val="22"/>
              </w:rPr>
              <w:t xml:space="preserve">I am a very dependable </w:t>
            </w:r>
            <w:r w:rsidR="00311952" w:rsidRPr="00A0039D">
              <w:rPr>
                <w:sz w:val="22"/>
              </w:rPr>
              <w:t>person and</w:t>
            </w:r>
            <w:r w:rsidRPr="00A0039D">
              <w:rPr>
                <w:sz w:val="22"/>
              </w:rPr>
              <w:t xml:space="preserve"> can be counted on whenever I am needed. </w:t>
            </w:r>
          </w:p>
        </w:tc>
      </w:tr>
    </w:tbl>
    <w:p w14:paraId="5A8539E6" w14:textId="22221EB6" w:rsidR="0043117B" w:rsidRDefault="004E6C9F" w:rsidP="000C45FF">
      <w:pPr>
        <w:tabs>
          <w:tab w:val="left" w:pos="990"/>
        </w:tabs>
      </w:pPr>
    </w:p>
    <w:sectPr w:rsidR="0043117B" w:rsidSect="000C45FF">
      <w:headerReference w:type="default" r:id="rId13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321D3B" w14:textId="77777777" w:rsidR="00E80946" w:rsidRDefault="00E80946" w:rsidP="000C45FF">
      <w:r>
        <w:separator/>
      </w:r>
    </w:p>
  </w:endnote>
  <w:endnote w:type="continuationSeparator" w:id="0">
    <w:p w14:paraId="6C9C9A37" w14:textId="77777777" w:rsidR="00E80946" w:rsidRDefault="00E80946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DA8257" w14:textId="77777777" w:rsidR="00E80946" w:rsidRDefault="00E80946" w:rsidP="000C45FF">
      <w:r>
        <w:separator/>
      </w:r>
    </w:p>
  </w:footnote>
  <w:footnote w:type="continuationSeparator" w:id="0">
    <w:p w14:paraId="028D86E8" w14:textId="77777777" w:rsidR="00E80946" w:rsidRDefault="00E80946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2F77BB" w14:textId="77777777" w:rsidR="000C45FF" w:rsidRDefault="000C45FF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636BBE6D" wp14:editId="377554E8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3" name="Graphic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CE2795"/>
    <w:multiLevelType w:val="hybridMultilevel"/>
    <w:tmpl w:val="5A6A1C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D26288"/>
    <w:multiLevelType w:val="hybridMultilevel"/>
    <w:tmpl w:val="905EE8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DF6538"/>
    <w:multiLevelType w:val="hybridMultilevel"/>
    <w:tmpl w:val="B99C03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D117E3"/>
    <w:multiLevelType w:val="hybridMultilevel"/>
    <w:tmpl w:val="1AE08A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D4B"/>
    <w:rsid w:val="00036450"/>
    <w:rsid w:val="00094499"/>
    <w:rsid w:val="000C45FF"/>
    <w:rsid w:val="000E3FD1"/>
    <w:rsid w:val="00112054"/>
    <w:rsid w:val="001525E1"/>
    <w:rsid w:val="001741AF"/>
    <w:rsid w:val="00180329"/>
    <w:rsid w:val="0018799D"/>
    <w:rsid w:val="0019001F"/>
    <w:rsid w:val="0019252C"/>
    <w:rsid w:val="001A74A5"/>
    <w:rsid w:val="001B2ABD"/>
    <w:rsid w:val="001E0391"/>
    <w:rsid w:val="001E1759"/>
    <w:rsid w:val="001F1ECC"/>
    <w:rsid w:val="002010DF"/>
    <w:rsid w:val="002400EB"/>
    <w:rsid w:val="00256CF7"/>
    <w:rsid w:val="00281FD5"/>
    <w:rsid w:val="0030481B"/>
    <w:rsid w:val="00311952"/>
    <w:rsid w:val="003156FC"/>
    <w:rsid w:val="003254B5"/>
    <w:rsid w:val="0037121F"/>
    <w:rsid w:val="003A6B7D"/>
    <w:rsid w:val="003B06CA"/>
    <w:rsid w:val="004071FC"/>
    <w:rsid w:val="00445947"/>
    <w:rsid w:val="004522CF"/>
    <w:rsid w:val="00461F1E"/>
    <w:rsid w:val="004813B3"/>
    <w:rsid w:val="00496591"/>
    <w:rsid w:val="004C63E4"/>
    <w:rsid w:val="004D176F"/>
    <w:rsid w:val="004D3011"/>
    <w:rsid w:val="004E6C9F"/>
    <w:rsid w:val="00516B4D"/>
    <w:rsid w:val="005262AC"/>
    <w:rsid w:val="005A6C62"/>
    <w:rsid w:val="005E39D5"/>
    <w:rsid w:val="00600670"/>
    <w:rsid w:val="0062123A"/>
    <w:rsid w:val="0063653D"/>
    <w:rsid w:val="00646E75"/>
    <w:rsid w:val="00656B2A"/>
    <w:rsid w:val="006771D0"/>
    <w:rsid w:val="006F31F1"/>
    <w:rsid w:val="006F4BDF"/>
    <w:rsid w:val="00715FCB"/>
    <w:rsid w:val="00743101"/>
    <w:rsid w:val="007775E1"/>
    <w:rsid w:val="007867A0"/>
    <w:rsid w:val="007927F5"/>
    <w:rsid w:val="00792C0D"/>
    <w:rsid w:val="007C34D0"/>
    <w:rsid w:val="00802CA0"/>
    <w:rsid w:val="0082796B"/>
    <w:rsid w:val="00872DB8"/>
    <w:rsid w:val="0088156F"/>
    <w:rsid w:val="008F08BA"/>
    <w:rsid w:val="009047CC"/>
    <w:rsid w:val="00915C29"/>
    <w:rsid w:val="009260CD"/>
    <w:rsid w:val="00952C25"/>
    <w:rsid w:val="00986292"/>
    <w:rsid w:val="00A0039D"/>
    <w:rsid w:val="00A2118D"/>
    <w:rsid w:val="00A252FB"/>
    <w:rsid w:val="00A31170"/>
    <w:rsid w:val="00A33B84"/>
    <w:rsid w:val="00A34D4B"/>
    <w:rsid w:val="00A77337"/>
    <w:rsid w:val="00AD1B75"/>
    <w:rsid w:val="00AD70B2"/>
    <w:rsid w:val="00AD76E2"/>
    <w:rsid w:val="00B20152"/>
    <w:rsid w:val="00B359E4"/>
    <w:rsid w:val="00B51B3E"/>
    <w:rsid w:val="00B557FE"/>
    <w:rsid w:val="00B57D98"/>
    <w:rsid w:val="00B70850"/>
    <w:rsid w:val="00B755E7"/>
    <w:rsid w:val="00BB39DE"/>
    <w:rsid w:val="00BB54BE"/>
    <w:rsid w:val="00BF45CF"/>
    <w:rsid w:val="00BF5B9B"/>
    <w:rsid w:val="00C066B6"/>
    <w:rsid w:val="00C32C9C"/>
    <w:rsid w:val="00C37BA1"/>
    <w:rsid w:val="00C4674C"/>
    <w:rsid w:val="00C506CF"/>
    <w:rsid w:val="00C72BED"/>
    <w:rsid w:val="00C94221"/>
    <w:rsid w:val="00C9578B"/>
    <w:rsid w:val="00CB0055"/>
    <w:rsid w:val="00CB0644"/>
    <w:rsid w:val="00CD781B"/>
    <w:rsid w:val="00D2522B"/>
    <w:rsid w:val="00D33280"/>
    <w:rsid w:val="00D41B5E"/>
    <w:rsid w:val="00D422DE"/>
    <w:rsid w:val="00D5459D"/>
    <w:rsid w:val="00D6519F"/>
    <w:rsid w:val="00D86F33"/>
    <w:rsid w:val="00DA1F4D"/>
    <w:rsid w:val="00DB17B9"/>
    <w:rsid w:val="00DD172A"/>
    <w:rsid w:val="00E25A26"/>
    <w:rsid w:val="00E4381A"/>
    <w:rsid w:val="00E55D74"/>
    <w:rsid w:val="00E72884"/>
    <w:rsid w:val="00E75C2C"/>
    <w:rsid w:val="00E80946"/>
    <w:rsid w:val="00E84EE5"/>
    <w:rsid w:val="00EB5B3F"/>
    <w:rsid w:val="00F17999"/>
    <w:rsid w:val="00F60274"/>
    <w:rsid w:val="00F77FB9"/>
    <w:rsid w:val="00F947C4"/>
    <w:rsid w:val="00FA2C98"/>
    <w:rsid w:val="00FB068F"/>
    <w:rsid w:val="00FE4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."/>
  <w:listSeparator w:val=","/>
  <w14:docId w14:val="6364EBE3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Smart Link" w:semiHidden="1" w:unhideWhenUsed="1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D5459D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D5459D"/>
    <w:rPr>
      <w:rFonts w:asciiTheme="majorHAnsi" w:eastAsiaTheme="majorEastAsia" w:hAnsiTheme="majorHAnsi" w:cstheme="majorBidi"/>
      <w:b/>
      <w:caps/>
      <w:color w:val="548AB7" w:themeColor="accent1" w:themeShade="BF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  <w:style w:type="character" w:styleId="FollowedHyperlink">
    <w:name w:val="FollowedHyperlink"/>
    <w:basedOn w:val="DefaultParagraphFont"/>
    <w:uiPriority w:val="99"/>
    <w:semiHidden/>
    <w:unhideWhenUsed/>
    <w:rsid w:val="005A6C62"/>
    <w:rPr>
      <w:color w:val="704404" w:themeColor="followedHyperlink"/>
      <w:u w:val="single"/>
    </w:rPr>
  </w:style>
  <w:style w:type="paragraph" w:styleId="ListParagraph">
    <w:name w:val="List Paragraph"/>
    <w:basedOn w:val="Normal"/>
    <w:uiPriority w:val="34"/>
    <w:semiHidden/>
    <w:qFormat/>
    <w:rsid w:val="006365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mailto:Omarua8@gmail.com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g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maru\AppData\Roaming\Microsoft\Templates\Blue%20grey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619A8B035234778ACEC590B7815A4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980C69-406A-41F1-838A-1F31BA5FCCD8}"/>
      </w:docPartPr>
      <w:docPartBody>
        <w:p w:rsidR="00833F05" w:rsidRDefault="00833F05">
          <w:pPr>
            <w:pStyle w:val="5619A8B035234778ACEC590B7815A411"/>
          </w:pPr>
          <w:r w:rsidRPr="00D5459D">
            <w:t>Profile</w:t>
          </w:r>
        </w:p>
      </w:docPartBody>
    </w:docPart>
    <w:docPart>
      <w:docPartPr>
        <w:name w:val="0D1AD909C26F4CB49B0C8361062B40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6C5DCA-471B-4ED4-A031-15DB2257A102}"/>
      </w:docPartPr>
      <w:docPartBody>
        <w:p w:rsidR="00833F05" w:rsidRDefault="00833F05">
          <w:pPr>
            <w:pStyle w:val="0D1AD909C26F4CB49B0C8361062B4095"/>
          </w:pPr>
          <w:r w:rsidRPr="00CB0055">
            <w:t>Contact</w:t>
          </w:r>
        </w:p>
      </w:docPartBody>
    </w:docPart>
    <w:docPart>
      <w:docPartPr>
        <w:name w:val="492706F6B31E4BC5B474043E11FB08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58EECF-3F9D-467B-998F-54F012CB55D5}"/>
      </w:docPartPr>
      <w:docPartBody>
        <w:p w:rsidR="00833F05" w:rsidRDefault="00833F05">
          <w:pPr>
            <w:pStyle w:val="492706F6B31E4BC5B474043E11FB0880"/>
          </w:pPr>
          <w:r w:rsidRPr="004D3011">
            <w:t>EMAIL:</w:t>
          </w:r>
        </w:p>
      </w:docPartBody>
    </w:docPart>
    <w:docPart>
      <w:docPartPr>
        <w:name w:val="75277F0A1F0B49B48A71C54AA86CF6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DA3939-A082-487D-B71B-8F4187BFAB70}"/>
      </w:docPartPr>
      <w:docPartBody>
        <w:p w:rsidR="00833F05" w:rsidRDefault="00833F05">
          <w:pPr>
            <w:pStyle w:val="75277F0A1F0B49B48A71C54AA86CF6B8"/>
          </w:pPr>
          <w:r w:rsidRPr="00CB0055">
            <w:t>Hobbies</w:t>
          </w:r>
        </w:p>
      </w:docPartBody>
    </w:docPart>
    <w:docPart>
      <w:docPartPr>
        <w:name w:val="A8DC3F7927F24EA98991F4487BBCE0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B62F7A-0F9D-4B02-B965-942EE9D1474A}"/>
      </w:docPartPr>
      <w:docPartBody>
        <w:p w:rsidR="00833F05" w:rsidRDefault="00833F05">
          <w:pPr>
            <w:pStyle w:val="A8DC3F7927F24EA98991F4487BBCE004"/>
          </w:pPr>
          <w:r w:rsidRPr="00036450">
            <w:t>EDUCATION</w:t>
          </w:r>
        </w:p>
      </w:docPartBody>
    </w:docPart>
    <w:docPart>
      <w:docPartPr>
        <w:name w:val="D7F294BA7B794F829EFAADC7D9BCA2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0D6957-1111-421D-8F25-14205C65C623}"/>
      </w:docPartPr>
      <w:docPartBody>
        <w:p w:rsidR="00833F05" w:rsidRDefault="00833F05">
          <w:pPr>
            <w:pStyle w:val="D7F294BA7B794F829EFAADC7D9BCA2B1"/>
          </w:pPr>
          <w:r w:rsidRPr="00036450">
            <w:t>WORK EXPERIENCE</w:t>
          </w:r>
        </w:p>
      </w:docPartBody>
    </w:docPart>
    <w:docPart>
      <w:docPartPr>
        <w:name w:val="A2E2D5F74C934D78BBD5344EFABDA3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7083F1-D065-4033-8407-C5B3CF23D2C6}"/>
      </w:docPartPr>
      <w:docPartBody>
        <w:p w:rsidR="00833F05" w:rsidRDefault="00833F05">
          <w:pPr>
            <w:pStyle w:val="A2E2D5F74C934D78BBD5344EFABDA313"/>
          </w:pPr>
          <w:r w:rsidRPr="00036450">
            <w:rPr>
              <w:rStyle w:val="Heading2Char"/>
            </w:rPr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F05"/>
    <w:rsid w:val="00833F05"/>
    <w:rsid w:val="00D45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619A8B035234778ACEC590B7815A411">
    <w:name w:val="5619A8B035234778ACEC590B7815A411"/>
  </w:style>
  <w:style w:type="paragraph" w:customStyle="1" w:styleId="0D1AD909C26F4CB49B0C8361062B4095">
    <w:name w:val="0D1AD909C26F4CB49B0C8361062B4095"/>
  </w:style>
  <w:style w:type="paragraph" w:customStyle="1" w:styleId="492706F6B31E4BC5B474043E11FB0880">
    <w:name w:val="492706F6B31E4BC5B474043E11FB0880"/>
  </w:style>
  <w:style w:type="character" w:styleId="Hyperlink">
    <w:name w:val="Hyperlink"/>
    <w:basedOn w:val="DefaultParagraphFont"/>
    <w:uiPriority w:val="99"/>
    <w:unhideWhenUsed/>
    <w:rPr>
      <w:color w:val="C45911" w:themeColor="accent2" w:themeShade="BF"/>
      <w:u w:val="single"/>
    </w:rPr>
  </w:style>
  <w:style w:type="paragraph" w:customStyle="1" w:styleId="75277F0A1F0B49B48A71C54AA86CF6B8">
    <w:name w:val="75277F0A1F0B49B48A71C54AA86CF6B8"/>
  </w:style>
  <w:style w:type="paragraph" w:customStyle="1" w:styleId="A8DC3F7927F24EA98991F4487BBCE004">
    <w:name w:val="A8DC3F7927F24EA98991F4487BBCE004"/>
  </w:style>
  <w:style w:type="paragraph" w:customStyle="1" w:styleId="D7F294BA7B794F829EFAADC7D9BCA2B1">
    <w:name w:val="D7F294BA7B794F829EFAADC7D9BCA2B1"/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paragraph" w:customStyle="1" w:styleId="A2E2D5F74C934D78BBD5344EFABDA313">
    <w:name w:val="A2E2D5F74C934D78BBD5344EFABDA31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43E149-BD72-41A7-8F13-AF59DE30D6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D14EC26-251D-443A-AF4F-B15D0F3B0F8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18506A0D-4821-47C2-BD9B-CACF27C6B10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B9CC4A8-8C2B-4321-B208-3B50AEF7E2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Blue grey resume</Template>
  <TotalTime>0</TotalTime>
  <Pages>2</Pages>
  <Words>421</Words>
  <Characters>2400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2020-10-26T06:10:00Z</dcterms:created>
  <dcterms:modified xsi:type="dcterms:W3CDTF">2022-01-26T05:59:00Z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