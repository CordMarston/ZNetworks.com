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7B2B" w14:textId="451AA97D" w:rsidR="00801C2D" w:rsidRPr="00DF6A4E" w:rsidRDefault="00CF5EEE" w:rsidP="004F52DE">
      <w:pPr>
        <w:pStyle w:val="Title"/>
      </w:pPr>
      <w:r>
        <w:t>Nora</w:t>
      </w:r>
      <w:r w:rsidR="007540CD">
        <w:t xml:space="preserve"> Trotter</w:t>
      </w:r>
    </w:p>
    <w:p w14:paraId="4B24D898" w14:textId="76E42A30" w:rsidR="00801C2D" w:rsidRPr="00DF6A4E" w:rsidRDefault="007540CD" w:rsidP="004202DB">
      <w:pPr>
        <w:pStyle w:val="ContactInfo"/>
        <w:ind w:left="720"/>
      </w:pPr>
      <w:r w:rsidRPr="007540CD">
        <w:t xml:space="preserve">1311 NE Schuyler St </w:t>
      </w:r>
      <w:r>
        <w:t>#</w:t>
      </w:r>
      <w:proofErr w:type="gramStart"/>
      <w:r w:rsidRPr="007540CD">
        <w:t>3</w:t>
      </w:r>
      <w:r w:rsidR="00801C2D" w:rsidRPr="00DF6A4E">
        <w:t xml:space="preserve"> </w:t>
      </w:r>
      <w:r w:rsidR="004202DB">
        <w:t xml:space="preserve"> </w:t>
      </w:r>
      <w:r w:rsidR="00801C2D" w:rsidRPr="00DF6A4E">
        <w:t>|</w:t>
      </w:r>
      <w:proofErr w:type="gramEnd"/>
      <w:r w:rsidR="00801C2D" w:rsidRPr="00DF6A4E">
        <w:t xml:space="preserve">  </w:t>
      </w:r>
      <w:r>
        <w:t>Portland, 97212</w:t>
      </w:r>
      <w:r w:rsidR="00801C2D" w:rsidRPr="00DF6A4E">
        <w:t xml:space="preserve">  |  </w:t>
      </w:r>
      <w:r>
        <w:t>(304)886-1485</w:t>
      </w:r>
      <w:r w:rsidR="00801C2D" w:rsidRPr="00DF6A4E">
        <w:t xml:space="preserve">  |</w:t>
      </w:r>
      <w:r w:rsidR="004202DB">
        <w:t xml:space="preserve">  </w:t>
      </w:r>
      <w:r>
        <w:t>bootrotter@gmail.com</w:t>
      </w:r>
    </w:p>
    <w:sdt>
      <w:sdtPr>
        <w:alias w:val="Skills &amp; Abilities:"/>
        <w:tag w:val="Skills &amp; Abilities:"/>
        <w:id w:val="-202552515"/>
        <w:placeholder>
          <w:docPart w:val="C7222064F9AC4C0A9D5FA796EC9E5572"/>
        </w:placeholder>
        <w:temporary/>
        <w:showingPlcHdr/>
        <w15:appearance w15:val="hidden"/>
      </w:sdtPr>
      <w:sdtEndPr/>
      <w:sdtContent>
        <w:p w14:paraId="5616B441" w14:textId="77777777" w:rsidR="00801C2D" w:rsidRPr="00DF6A4E" w:rsidRDefault="00801C2D" w:rsidP="00794AC5">
          <w:pPr>
            <w:pStyle w:val="Heading1"/>
          </w:pPr>
          <w:r w:rsidRPr="00A45188">
            <w:rPr>
              <w:sz w:val="24"/>
              <w:szCs w:val="24"/>
            </w:rPr>
            <w:t>Skills &amp; Abilities</w:t>
          </w:r>
        </w:p>
      </w:sdtContent>
    </w:sdt>
    <w:p w14:paraId="400E003F" w14:textId="07C68C33" w:rsidR="00801C2D" w:rsidRDefault="004202DB" w:rsidP="00DF6A4E">
      <w:pPr>
        <w:pStyle w:val="ListBullet"/>
      </w:pPr>
      <w:r>
        <w:t>Extensively used Excel, Premiere and Audition in a professional setting.</w:t>
      </w:r>
    </w:p>
    <w:p w14:paraId="66FD31FA" w14:textId="53688C19" w:rsidR="004202DB" w:rsidRDefault="004202DB" w:rsidP="00DF6A4E">
      <w:pPr>
        <w:pStyle w:val="ListBullet"/>
      </w:pPr>
      <w:r>
        <w:t>Spent hundreds of hours teaching English to speakers of other languages.</w:t>
      </w:r>
    </w:p>
    <w:p w14:paraId="6CD36BB4" w14:textId="594C703B" w:rsidR="004202DB" w:rsidRPr="00DF6A4E" w:rsidRDefault="004202DB" w:rsidP="00DF6A4E">
      <w:pPr>
        <w:pStyle w:val="ListBullet"/>
      </w:pPr>
      <w:r>
        <w:t>Years of customer service experience in café and bar settings.</w:t>
      </w:r>
    </w:p>
    <w:sdt>
      <w:sdtPr>
        <w:alias w:val="Experience:"/>
        <w:tag w:val="Experience:"/>
        <w:id w:val="-206186829"/>
        <w:placeholder>
          <w:docPart w:val="6D3070BDBB2F4324953365677F817484"/>
        </w:placeholder>
        <w:temporary/>
        <w:showingPlcHdr/>
        <w15:appearance w15:val="hidden"/>
      </w:sdtPr>
      <w:sdtEndPr/>
      <w:sdtContent>
        <w:p w14:paraId="742C5A88" w14:textId="77777777" w:rsidR="00801C2D" w:rsidRPr="00DF6A4E" w:rsidRDefault="00801C2D" w:rsidP="00794AC5">
          <w:pPr>
            <w:pStyle w:val="Heading1"/>
          </w:pPr>
          <w:r w:rsidRPr="00A45188">
            <w:rPr>
              <w:sz w:val="24"/>
              <w:szCs w:val="24"/>
            </w:rPr>
            <w:t>Experience</w:t>
          </w:r>
        </w:p>
      </w:sdtContent>
    </w:sdt>
    <w:p w14:paraId="649A17F4" w14:textId="5BF570EF" w:rsidR="00801C2D" w:rsidRPr="00DF6A4E" w:rsidRDefault="00940CBA" w:rsidP="00F17679">
      <w:pPr>
        <w:pStyle w:val="Heading2"/>
      </w:pPr>
      <w:r>
        <w:t>Chef/Barback</w:t>
      </w:r>
      <w:r w:rsidR="00801C2D" w:rsidRPr="00DF6A4E">
        <w:t xml:space="preserve">, </w:t>
      </w:r>
      <w:r>
        <w:t>Temple Bar</w:t>
      </w:r>
      <w:r w:rsidR="00F62176" w:rsidRPr="00DF6A4E">
        <w:tab/>
      </w:r>
      <w:r>
        <w:rPr>
          <w:rStyle w:val="Strong"/>
        </w:rPr>
        <w:t>March 2021</w:t>
      </w:r>
      <w:r w:rsidR="00801C2D" w:rsidRPr="00DF6A4E">
        <w:rPr>
          <w:rStyle w:val="Strong"/>
        </w:rPr>
        <w:t xml:space="preserve"> – </w:t>
      </w:r>
      <w:r>
        <w:rPr>
          <w:rStyle w:val="Strong"/>
        </w:rPr>
        <w:t>August 2021</w:t>
      </w:r>
    </w:p>
    <w:p w14:paraId="0695D1EC" w14:textId="0C380E98" w:rsidR="00F62176" w:rsidRPr="00DF6A4E" w:rsidRDefault="00940CBA" w:rsidP="00F62176">
      <w:pPr>
        <w:pStyle w:val="Heading3"/>
      </w:pPr>
      <w:r>
        <w:t>Bellingham, 306 W Champion St</w:t>
      </w:r>
    </w:p>
    <w:p w14:paraId="3CA2FBE3" w14:textId="3DA5BB30" w:rsidR="00801C2D" w:rsidRPr="00DF6A4E" w:rsidRDefault="00102B49" w:rsidP="00DF6A4E">
      <w:pPr>
        <w:pStyle w:val="ListBullet"/>
      </w:pPr>
      <w:r>
        <w:t>Assisted bartenders and prepared dishes at a craft cocktail bar.</w:t>
      </w:r>
    </w:p>
    <w:p w14:paraId="53A6134C" w14:textId="3E8E5E17" w:rsidR="00801C2D" w:rsidRPr="00DF6A4E" w:rsidRDefault="00940CBA" w:rsidP="00F17679">
      <w:pPr>
        <w:pStyle w:val="Heading2"/>
      </w:pPr>
      <w:r>
        <w:t>Barista, Avenue Bread Bellingham</w:t>
      </w:r>
      <w:r w:rsidR="00F62176" w:rsidRPr="00DF6A4E">
        <w:tab/>
      </w:r>
      <w:r>
        <w:rPr>
          <w:rStyle w:val="Strong"/>
        </w:rPr>
        <w:t>June 2019</w:t>
      </w:r>
      <w:r w:rsidR="00801C2D" w:rsidRPr="00DF6A4E">
        <w:rPr>
          <w:rStyle w:val="Strong"/>
        </w:rPr>
        <w:t xml:space="preserve"> – </w:t>
      </w:r>
      <w:r>
        <w:rPr>
          <w:rStyle w:val="Strong"/>
        </w:rPr>
        <w:t>March 2021</w:t>
      </w:r>
    </w:p>
    <w:p w14:paraId="253F30AA" w14:textId="3F2F6B33" w:rsidR="00F62176" w:rsidRPr="00DF6A4E" w:rsidRDefault="006C1718" w:rsidP="00F62176">
      <w:pPr>
        <w:pStyle w:val="Heading3"/>
      </w:pPr>
      <w:r>
        <w:t>Bellingham, 1313 Railroad Ave</w:t>
      </w:r>
    </w:p>
    <w:p w14:paraId="043AAC5F" w14:textId="4BD3834F" w:rsidR="00801C2D" w:rsidRPr="00DF6A4E" w:rsidRDefault="00102B49" w:rsidP="00DF6A4E">
      <w:pPr>
        <w:pStyle w:val="ListBullet"/>
      </w:pPr>
      <w:r>
        <w:t xml:space="preserve">Prepared espresso drinks and </w:t>
      </w:r>
      <w:r w:rsidR="00F019D4">
        <w:t xml:space="preserve">served food in a </w:t>
      </w:r>
      <w:r w:rsidR="00A45188">
        <w:t>high-volume</w:t>
      </w:r>
      <w:r w:rsidR="00F019D4">
        <w:t xml:space="preserve"> café.</w:t>
      </w:r>
    </w:p>
    <w:p w14:paraId="48EDAECC" w14:textId="12FCD175" w:rsidR="00940CBA" w:rsidRPr="00DF6A4E" w:rsidRDefault="00940CBA" w:rsidP="00940CBA">
      <w:pPr>
        <w:pStyle w:val="Heading2"/>
      </w:pPr>
      <w:r>
        <w:t>Operations Coordinator, KUGS FM/WWU</w:t>
      </w:r>
      <w:r w:rsidRPr="00DF6A4E">
        <w:tab/>
      </w:r>
      <w:r>
        <w:rPr>
          <w:rStyle w:val="Strong"/>
        </w:rPr>
        <w:t>June 2018</w:t>
      </w:r>
      <w:r w:rsidRPr="00DF6A4E">
        <w:rPr>
          <w:rStyle w:val="Strong"/>
        </w:rPr>
        <w:t xml:space="preserve"> – </w:t>
      </w:r>
      <w:r w:rsidR="001860D7">
        <w:rPr>
          <w:rStyle w:val="Strong"/>
        </w:rPr>
        <w:t>June</w:t>
      </w:r>
      <w:r>
        <w:rPr>
          <w:rStyle w:val="Strong"/>
        </w:rPr>
        <w:t xml:space="preserve"> 2019</w:t>
      </w:r>
    </w:p>
    <w:p w14:paraId="6157992E" w14:textId="65F5D57F" w:rsidR="00940CBA" w:rsidRPr="00DF6A4E" w:rsidRDefault="00940CBA" w:rsidP="00940CBA">
      <w:pPr>
        <w:pStyle w:val="Heading3"/>
      </w:pPr>
      <w:r>
        <w:t xml:space="preserve">Bellingham, </w:t>
      </w:r>
      <w:r w:rsidR="001860D7">
        <w:t>516 High St</w:t>
      </w:r>
    </w:p>
    <w:p w14:paraId="346E0807" w14:textId="2FFC2485" w:rsidR="00940CBA" w:rsidRDefault="0087208A" w:rsidP="00794AC5">
      <w:pPr>
        <w:pStyle w:val="ListBullet"/>
      </w:pPr>
      <w:r>
        <w:t>Prepared the station’s programming in excel, trained dozens of new DJs, coordinated, filmed and edited live performances.</w:t>
      </w:r>
    </w:p>
    <w:sdt>
      <w:sdtPr>
        <w:alias w:val="Education:"/>
        <w:tag w:val="Education:"/>
        <w:id w:val="-1338531963"/>
        <w:placeholder>
          <w:docPart w:val="200AF1805F284CC3A1BE75B3F2F35490"/>
        </w:placeholder>
        <w:temporary/>
        <w:showingPlcHdr/>
        <w15:appearance w15:val="hidden"/>
      </w:sdtPr>
      <w:sdtEndPr/>
      <w:sdtContent>
        <w:p w14:paraId="59F37E58" w14:textId="0443B471" w:rsidR="00801C2D" w:rsidRPr="00DF6A4E" w:rsidRDefault="00801C2D" w:rsidP="00794AC5">
          <w:pPr>
            <w:pStyle w:val="Heading1"/>
          </w:pPr>
          <w:r w:rsidRPr="00A45188">
            <w:rPr>
              <w:sz w:val="24"/>
              <w:szCs w:val="24"/>
            </w:rPr>
            <w:t>Education</w:t>
          </w:r>
        </w:p>
      </w:sdtContent>
    </w:sdt>
    <w:p w14:paraId="6D42DAE5" w14:textId="4DAE7532" w:rsidR="00801C2D" w:rsidRPr="00DF6A4E" w:rsidRDefault="004202DB" w:rsidP="00794AC5">
      <w:pPr>
        <w:pStyle w:val="Heading2"/>
      </w:pPr>
      <w:r>
        <w:t>Western Washington University</w:t>
      </w:r>
      <w:r w:rsidR="00801C2D" w:rsidRPr="00DF6A4E">
        <w:t xml:space="preserve"> – </w:t>
      </w:r>
      <w:r>
        <w:t>Bellingham, Washington</w:t>
      </w:r>
      <w:r w:rsidR="00801C2D" w:rsidRPr="00DF6A4E">
        <w:t xml:space="preserve"> – </w:t>
      </w:r>
      <w:r>
        <w:t>Linguistics BA</w:t>
      </w:r>
    </w:p>
    <w:p w14:paraId="443BAA33" w14:textId="7EE91ED5" w:rsidR="00801C2D" w:rsidRPr="00DF6A4E" w:rsidRDefault="007E2EC6" w:rsidP="001E5411">
      <w:pPr>
        <w:pStyle w:val="ListBullet"/>
      </w:pPr>
      <w:r>
        <w:t>Graduated with a double minor in both English and a Teaching English to Speakers of Other Languages certification. 3.</w:t>
      </w:r>
      <w:r w:rsidR="00940CBA">
        <w:t>4</w:t>
      </w:r>
      <w:r>
        <w:t xml:space="preserve"> GPA</w:t>
      </w:r>
    </w:p>
    <w:sdt>
      <w:sdtPr>
        <w:alias w:val="References:"/>
        <w:tag w:val="References:"/>
        <w:id w:val="446668654"/>
        <w:placeholder>
          <w:docPart w:val="0751893C286D4ED487897FC68871006C"/>
        </w:placeholder>
        <w:temporary/>
        <w:showingPlcHdr/>
        <w15:appearance w15:val="hidden"/>
      </w:sdtPr>
      <w:sdtEndPr/>
      <w:sdtContent>
        <w:p w14:paraId="3FFD490F" w14:textId="77777777" w:rsidR="00801C2D" w:rsidRPr="00DF6A4E" w:rsidRDefault="00801C2D" w:rsidP="00794AC5">
          <w:pPr>
            <w:pStyle w:val="Heading1"/>
          </w:pPr>
          <w:r w:rsidRPr="00A45188">
            <w:rPr>
              <w:sz w:val="24"/>
              <w:szCs w:val="24"/>
            </w:rPr>
            <w:t>References</w:t>
          </w:r>
        </w:p>
      </w:sdtContent>
    </w:sdt>
    <w:p w14:paraId="72E898D1" w14:textId="203218A0" w:rsidR="00801C2D" w:rsidRPr="00DF6A4E" w:rsidRDefault="001E5411" w:rsidP="00F17679">
      <w:pPr>
        <w:pStyle w:val="Heading2"/>
      </w:pPr>
      <w:r>
        <w:t>Olive Weeks</w:t>
      </w:r>
    </w:p>
    <w:p w14:paraId="603B77FE" w14:textId="38A0C0B6" w:rsidR="00801C2D" w:rsidRPr="00DF6A4E" w:rsidRDefault="001E5411" w:rsidP="0021702D">
      <w:pPr>
        <w:pStyle w:val="Heading3"/>
      </w:pPr>
      <w:r>
        <w:t>Bartender, Temple Bar</w:t>
      </w:r>
    </w:p>
    <w:p w14:paraId="670D8662" w14:textId="051051E6" w:rsidR="00386D4F" w:rsidRDefault="001E5411" w:rsidP="00DF6A4E">
      <w:r>
        <w:t>Phone: (360)951-3666</w:t>
      </w:r>
    </w:p>
    <w:p w14:paraId="027960AE" w14:textId="688C61E5" w:rsidR="00386D4F" w:rsidRPr="00DF6A4E" w:rsidRDefault="00386D4F" w:rsidP="00386D4F">
      <w:pPr>
        <w:pStyle w:val="Heading2"/>
      </w:pPr>
      <w:r>
        <w:t>Re Pinter</w:t>
      </w:r>
    </w:p>
    <w:p w14:paraId="057EA5DE" w14:textId="25C50DBE" w:rsidR="00386D4F" w:rsidRPr="00DF6A4E" w:rsidRDefault="00386D4F" w:rsidP="00386D4F">
      <w:pPr>
        <w:pStyle w:val="Heading3"/>
      </w:pPr>
      <w:r>
        <w:t>Barista/Manager, Avenue Bread</w:t>
      </w:r>
    </w:p>
    <w:p w14:paraId="66ADE108" w14:textId="5E1DEDDA" w:rsidR="00386D4F" w:rsidRDefault="00386D4F" w:rsidP="00386D4F">
      <w:r>
        <w:t>Phone: (815)508-9846</w:t>
      </w:r>
    </w:p>
    <w:p w14:paraId="0C29B851" w14:textId="4CB1C50D" w:rsidR="00386D4F" w:rsidRPr="00DF6A4E" w:rsidRDefault="00386D4F" w:rsidP="00386D4F">
      <w:pPr>
        <w:pStyle w:val="Heading2"/>
      </w:pPr>
      <w:r>
        <w:t xml:space="preserve">Tristan </w:t>
      </w:r>
      <w:proofErr w:type="spellStart"/>
      <w:r>
        <w:t>McGarr</w:t>
      </w:r>
      <w:proofErr w:type="spellEnd"/>
    </w:p>
    <w:p w14:paraId="3790B32C" w14:textId="774D3C3E" w:rsidR="00386D4F" w:rsidRPr="00DF6A4E" w:rsidRDefault="00386D4F" w:rsidP="00386D4F">
      <w:pPr>
        <w:pStyle w:val="Heading3"/>
      </w:pPr>
      <w:r>
        <w:t>Music Director, KUGS FM Bellingham</w:t>
      </w:r>
    </w:p>
    <w:p w14:paraId="730EAB71" w14:textId="0D5CCCF4" w:rsidR="00386D4F" w:rsidRPr="00DF6A4E" w:rsidRDefault="00386D4F" w:rsidP="00DF6A4E">
      <w:r>
        <w:t>Phone: (425)516-2254</w:t>
      </w:r>
    </w:p>
    <w:sectPr w:rsidR="00386D4F" w:rsidRPr="00DF6A4E" w:rsidSect="0021702D">
      <w:footerReference w:type="default" r:id="rId7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B2BC" w14:textId="77777777" w:rsidR="007540CD" w:rsidRDefault="007540CD" w:rsidP="00415E6E">
      <w:r>
        <w:separator/>
      </w:r>
    </w:p>
  </w:endnote>
  <w:endnote w:type="continuationSeparator" w:id="0">
    <w:p w14:paraId="7E588D81" w14:textId="77777777" w:rsidR="007540CD" w:rsidRDefault="007540CD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8DE11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241D" w14:textId="77777777" w:rsidR="007540CD" w:rsidRDefault="007540CD" w:rsidP="00415E6E">
      <w:r>
        <w:separator/>
      </w:r>
    </w:p>
  </w:footnote>
  <w:footnote w:type="continuationSeparator" w:id="0">
    <w:p w14:paraId="5164138B" w14:textId="77777777" w:rsidR="007540CD" w:rsidRDefault="007540CD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CD"/>
    <w:rsid w:val="00014AB7"/>
    <w:rsid w:val="000256BE"/>
    <w:rsid w:val="00027058"/>
    <w:rsid w:val="000604C7"/>
    <w:rsid w:val="00061392"/>
    <w:rsid w:val="000E1C28"/>
    <w:rsid w:val="00102B49"/>
    <w:rsid w:val="001111EF"/>
    <w:rsid w:val="00112F13"/>
    <w:rsid w:val="001860D7"/>
    <w:rsid w:val="001C5567"/>
    <w:rsid w:val="001E5411"/>
    <w:rsid w:val="0021702D"/>
    <w:rsid w:val="00226FAE"/>
    <w:rsid w:val="00386D4F"/>
    <w:rsid w:val="003A77DA"/>
    <w:rsid w:val="00415E6E"/>
    <w:rsid w:val="004202DB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5C197E"/>
    <w:rsid w:val="006C1718"/>
    <w:rsid w:val="006F6B6C"/>
    <w:rsid w:val="0074014C"/>
    <w:rsid w:val="007540CD"/>
    <w:rsid w:val="00785568"/>
    <w:rsid w:val="0079601A"/>
    <w:rsid w:val="007C187A"/>
    <w:rsid w:val="007E2EC6"/>
    <w:rsid w:val="00801C2D"/>
    <w:rsid w:val="00807A64"/>
    <w:rsid w:val="0087208A"/>
    <w:rsid w:val="00882511"/>
    <w:rsid w:val="008A4CF6"/>
    <w:rsid w:val="00940428"/>
    <w:rsid w:val="00940CBA"/>
    <w:rsid w:val="009867BA"/>
    <w:rsid w:val="009E2030"/>
    <w:rsid w:val="00A44BA4"/>
    <w:rsid w:val="00A45188"/>
    <w:rsid w:val="00A55FFC"/>
    <w:rsid w:val="00AB37A8"/>
    <w:rsid w:val="00AD72B9"/>
    <w:rsid w:val="00B41377"/>
    <w:rsid w:val="00B43D46"/>
    <w:rsid w:val="00B545D2"/>
    <w:rsid w:val="00B9760A"/>
    <w:rsid w:val="00BA160D"/>
    <w:rsid w:val="00BB0744"/>
    <w:rsid w:val="00C014BD"/>
    <w:rsid w:val="00C42436"/>
    <w:rsid w:val="00CF5EEE"/>
    <w:rsid w:val="00D05B36"/>
    <w:rsid w:val="00D3029E"/>
    <w:rsid w:val="00D32FAE"/>
    <w:rsid w:val="00D41EC2"/>
    <w:rsid w:val="00D54954"/>
    <w:rsid w:val="00D666F3"/>
    <w:rsid w:val="00DD46C1"/>
    <w:rsid w:val="00DF6A4E"/>
    <w:rsid w:val="00E15B92"/>
    <w:rsid w:val="00E90F59"/>
    <w:rsid w:val="00E9400D"/>
    <w:rsid w:val="00F019D4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0DF85123"/>
  <w15:docId w15:val="{07E95D7E-45BB-4138-9507-E2BD4B75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tr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22064F9AC4C0A9D5FA796EC9E5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0571F-B160-4DA5-B344-3A07513FB48D}"/>
      </w:docPartPr>
      <w:docPartBody>
        <w:p w:rsidR="000C7D51" w:rsidRDefault="00775396">
          <w:pPr>
            <w:pStyle w:val="C7222064F9AC4C0A9D5FA796EC9E5572"/>
          </w:pPr>
          <w:r w:rsidRPr="00DF6A4E">
            <w:t>Skills &amp; Abilities</w:t>
          </w:r>
        </w:p>
      </w:docPartBody>
    </w:docPart>
    <w:docPart>
      <w:docPartPr>
        <w:name w:val="6D3070BDBB2F4324953365677F81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AABB1-5C37-4E86-8964-D13ABD01440C}"/>
      </w:docPartPr>
      <w:docPartBody>
        <w:p w:rsidR="000C7D51" w:rsidRDefault="00775396">
          <w:pPr>
            <w:pStyle w:val="6D3070BDBB2F4324953365677F817484"/>
          </w:pPr>
          <w:r w:rsidRPr="00DF6A4E">
            <w:t>Experience</w:t>
          </w:r>
        </w:p>
      </w:docPartBody>
    </w:docPart>
    <w:docPart>
      <w:docPartPr>
        <w:name w:val="200AF1805F284CC3A1BE75B3F2F3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1420-1334-43A2-AE78-3873A9C9CD40}"/>
      </w:docPartPr>
      <w:docPartBody>
        <w:p w:rsidR="000C7D51" w:rsidRDefault="00775396">
          <w:pPr>
            <w:pStyle w:val="200AF1805F284CC3A1BE75B3F2F35490"/>
          </w:pPr>
          <w:r w:rsidRPr="00DF6A4E">
            <w:t>Education</w:t>
          </w:r>
        </w:p>
      </w:docPartBody>
    </w:docPart>
    <w:docPart>
      <w:docPartPr>
        <w:name w:val="0751893C286D4ED487897FC68871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27E7-2B86-4802-9638-DDA46250D3A3}"/>
      </w:docPartPr>
      <w:docPartBody>
        <w:p w:rsidR="000C7D51" w:rsidRDefault="00775396">
          <w:pPr>
            <w:pStyle w:val="0751893C286D4ED487897FC68871006C"/>
          </w:pPr>
          <w:r w:rsidRPr="00DF6A4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96"/>
    <w:rsid w:val="000C7D51"/>
    <w:rsid w:val="007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22064F9AC4C0A9D5FA796EC9E5572">
    <w:name w:val="C7222064F9AC4C0A9D5FA796EC9E5572"/>
  </w:style>
  <w:style w:type="paragraph" w:customStyle="1" w:styleId="6D3070BDBB2F4324953365677F817484">
    <w:name w:val="6D3070BDBB2F4324953365677F817484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200AF1805F284CC3A1BE75B3F2F35490">
    <w:name w:val="200AF1805F284CC3A1BE75B3F2F35490"/>
  </w:style>
  <w:style w:type="paragraph" w:customStyle="1" w:styleId="0751893C286D4ED487897FC68871006C">
    <w:name w:val="0751893C286D4ED487897FC688710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101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Christopher Trotter</dc:creator>
  <cp:keywords/>
  <cp:lastModifiedBy>Kit Trotter</cp:lastModifiedBy>
  <cp:revision>8</cp:revision>
  <cp:lastPrinted>2006-08-01T17:47:00Z</cp:lastPrinted>
  <dcterms:created xsi:type="dcterms:W3CDTF">2021-08-04T23:12:00Z</dcterms:created>
  <dcterms:modified xsi:type="dcterms:W3CDTF">2021-08-11T19:23:00Z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