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816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21D01B1D" w14:textId="77777777" w:rsidTr="00DF1825">
        <w:trPr>
          <w:trHeight w:val="19296"/>
        </w:trPr>
        <w:tc>
          <w:tcPr>
            <w:tcW w:w="3286" w:type="dxa"/>
          </w:tcPr>
          <w:p w14:paraId="1037778D" w14:textId="25A1EAC5" w:rsidR="00C420C8" w:rsidRPr="005152F2" w:rsidRDefault="00DF1825" w:rsidP="00DF1825">
            <w:pPr>
              <w:pStyle w:val="Heading1"/>
              <w:jc w:val="both"/>
            </w:pPr>
            <w:r>
              <w:t xml:space="preserve">    </w:t>
            </w:r>
            <w:r w:rsidR="003140D2">
              <w:t>Elyce Dye</w:t>
            </w:r>
          </w:p>
          <w:p w14:paraId="3AF2091B" w14:textId="77777777" w:rsidR="00C420C8" w:rsidRPr="00C420C8" w:rsidRDefault="00C420C8" w:rsidP="00DF1825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D7D235E" wp14:editId="54C2AF27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450C0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2542314" w14:textId="1E2468DB" w:rsidR="00C420C8" w:rsidRPr="00CE7CD4" w:rsidRDefault="001457CC" w:rsidP="00DF1825">
            <w:pPr>
              <w:rPr>
                <w:rFonts w:ascii="Segoe UI" w:hAnsi="Segoe UI" w:cs="Segoe UI"/>
              </w:rPr>
            </w:pPr>
            <w:r w:rsidRPr="00CE7CD4">
              <w:rPr>
                <w:rFonts w:ascii="Segoe UI" w:hAnsi="Segoe UI" w:cs="Segoe UI"/>
              </w:rPr>
              <w:t>e</w:t>
            </w:r>
            <w:r w:rsidR="003140D2" w:rsidRPr="00CE7CD4">
              <w:rPr>
                <w:rFonts w:ascii="Segoe UI" w:hAnsi="Segoe UI" w:cs="Segoe UI"/>
              </w:rPr>
              <w:t>lyce.</w:t>
            </w:r>
            <w:r w:rsidRPr="00CE7CD4">
              <w:rPr>
                <w:rFonts w:ascii="Segoe UI" w:hAnsi="Segoe UI" w:cs="Segoe UI"/>
              </w:rPr>
              <w:t>d</w:t>
            </w:r>
            <w:r w:rsidR="003140D2" w:rsidRPr="00CE7CD4">
              <w:rPr>
                <w:rFonts w:ascii="Segoe UI" w:hAnsi="Segoe UI" w:cs="Segoe UI"/>
              </w:rPr>
              <w:t>ye@gmail.com</w:t>
            </w:r>
          </w:p>
          <w:p w14:paraId="20D2A10A" w14:textId="77777777" w:rsidR="00C420C8" w:rsidRPr="00C420C8" w:rsidRDefault="00C420C8" w:rsidP="00DF1825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BC65B7C" wp14:editId="13B0889B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5B072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B78D054" w14:textId="77777777" w:rsidR="00C420C8" w:rsidRPr="00CE7CD4" w:rsidRDefault="003140D2" w:rsidP="00DF1825">
            <w:pPr>
              <w:rPr>
                <w:rFonts w:ascii="Segoe UI" w:hAnsi="Segoe UI" w:cs="Segoe UI"/>
              </w:rPr>
            </w:pPr>
            <w:r w:rsidRPr="00CE7CD4">
              <w:rPr>
                <w:rFonts w:ascii="Segoe UI" w:hAnsi="Segoe UI" w:cs="Segoe UI"/>
              </w:rPr>
              <w:t>847-907-0153</w:t>
            </w:r>
          </w:p>
          <w:p w14:paraId="74DCFC3B" w14:textId="77777777" w:rsidR="00C420C8" w:rsidRPr="00C420C8" w:rsidRDefault="00C420C8" w:rsidP="00DF1825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754CA4" wp14:editId="0D0A2179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FC3D8B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67E5A96" w14:textId="7A147B7E" w:rsidR="00C420C8" w:rsidRPr="00CE7CD4" w:rsidRDefault="00156253" w:rsidP="001457CC">
            <w:pPr>
              <w:rPr>
                <w:rFonts w:ascii="Segoe UI" w:hAnsi="Segoe UI" w:cs="Segoe UI"/>
              </w:rPr>
            </w:pPr>
            <w:hyperlink r:id="rId11" w:history="1">
              <w:r w:rsidR="001457CC" w:rsidRPr="004874A2">
                <w:rPr>
                  <w:rStyle w:val="Hyperlink"/>
                  <w:rFonts w:ascii="Segoe UI" w:hAnsi="Segoe UI" w:cs="Segoe UI"/>
                </w:rPr>
                <w:t>linkedin.com/in/elycedye</w:t>
              </w:r>
            </w:hyperlink>
          </w:p>
          <w:p w14:paraId="7BDFF9D9" w14:textId="77777777" w:rsidR="001457CC" w:rsidRPr="00C420C8" w:rsidRDefault="001457CC" w:rsidP="001457CC">
            <w:pPr>
              <w:pStyle w:val="Heading3"/>
              <w:jc w:val="both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49172714" w14:textId="77777777" w:rsidTr="00A44CC8">
              <w:trPr>
                <w:trHeight w:val="1008"/>
              </w:trPr>
              <w:tc>
                <w:tcPr>
                  <w:tcW w:w="3023" w:type="dxa"/>
                  <w:tcBorders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14:paraId="28660D9A" w14:textId="77777777" w:rsidR="00C420C8" w:rsidRDefault="00156253" w:rsidP="00156253">
                  <w:pPr>
                    <w:pStyle w:val="Heading3"/>
                    <w:framePr w:hSpace="180" w:wrap="around" w:vAnchor="page" w:hAnchor="margin" w:y="1816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4C9236FE40140E280A6F7F1DB0C1D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CE7CD4">
                        <w:rPr>
                          <w:rFonts w:ascii="Segoe UI" w:hAnsi="Segoe UI" w:cs="Segoe UI"/>
                        </w:rPr>
                        <w:t>Objective</w:t>
                      </w:r>
                    </w:sdtContent>
                  </w:sdt>
                </w:p>
                <w:p w14:paraId="6E249001" w14:textId="77777777" w:rsidR="00C420C8" w:rsidRDefault="00C420C8" w:rsidP="00156253">
                  <w:pPr>
                    <w:pStyle w:val="GraphicLine"/>
                    <w:framePr w:hSpace="180" w:wrap="around" w:vAnchor="page" w:hAnchor="margin" w:y="1816"/>
                  </w:pPr>
                  <w:r>
                    <mc:AlternateContent>
                      <mc:Choice Requires="wps">
                        <w:drawing>
                          <wp:inline distT="0" distB="0" distL="0" distR="0" wp14:anchorId="7BD2CC7F" wp14:editId="60FC1DD2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66151E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BB56603" w14:textId="77777777" w:rsidR="00C420C8" w:rsidRPr="00CE7CD4" w:rsidRDefault="00FA0236" w:rsidP="00156253">
                  <w:pPr>
                    <w:framePr w:hSpace="180" w:wrap="around" w:vAnchor="page" w:hAnchor="margin" w:y="1816"/>
                    <w:rPr>
                      <w:rFonts w:ascii="Segoe UI" w:hAnsi="Segoe UI" w:cs="Segoe UI"/>
                    </w:rPr>
                  </w:pPr>
                  <w:r w:rsidRPr="00CE7CD4">
                    <w:rPr>
                      <w:rFonts w:ascii="Segoe UI" w:hAnsi="Segoe UI" w:cs="Segoe UI"/>
                    </w:rPr>
                    <w:t>Seeking a challenging opportunity where I can further develop my skills and continue to advance in my career.</w:t>
                  </w:r>
                </w:p>
              </w:tc>
            </w:tr>
            <w:tr w:rsidR="00C420C8" w:rsidRPr="005152F2" w14:paraId="6BF521A8" w14:textId="77777777" w:rsidTr="00043A97">
              <w:trPr>
                <w:trHeight w:val="822"/>
              </w:trPr>
              <w:tc>
                <w:tcPr>
                  <w:tcW w:w="3023" w:type="dxa"/>
                  <w:tcBorders>
                    <w:bottom w:val="single" w:sz="4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14:paraId="184307A1" w14:textId="77777777" w:rsidR="00C420C8" w:rsidRDefault="00156253" w:rsidP="00156253">
                  <w:pPr>
                    <w:pStyle w:val="Heading3"/>
                    <w:framePr w:hSpace="180" w:wrap="around" w:vAnchor="page" w:hAnchor="margin" w:y="1816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DCCD2A2A4B543F4978F84B4C5EDBA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CE7CD4">
                        <w:rPr>
                          <w:rFonts w:ascii="Segoe UI" w:hAnsi="Segoe UI" w:cs="Segoe UI"/>
                        </w:rPr>
                        <w:t>Skills</w:t>
                      </w:r>
                    </w:sdtContent>
                  </w:sdt>
                </w:p>
                <w:p w14:paraId="5E886B67" w14:textId="77777777" w:rsidR="00C420C8" w:rsidRPr="005A7E57" w:rsidRDefault="004F21F1" w:rsidP="00156253">
                  <w:pPr>
                    <w:pStyle w:val="GraphicLine"/>
                    <w:framePr w:hSpace="180" w:wrap="around" w:vAnchor="page" w:hAnchor="margin" w:y="1816"/>
                  </w:pPr>
                  <w:r>
                    <mc:AlternateContent>
                      <mc:Choice Requires="wps">
                        <w:drawing>
                          <wp:inline distT="0" distB="0" distL="0" distR="0" wp14:anchorId="4310DA87" wp14:editId="789C53B1">
                            <wp:extent cx="221615" cy="0"/>
                            <wp:effectExtent l="0" t="0" r="26035" b="19050"/>
                            <wp:docPr id="5" name="Straight Connector 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F302B9" id="Straight Connector 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Df0Y4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28D25EF" w14:textId="684A25F9" w:rsidR="004F21F1" w:rsidRPr="00CE7CD4" w:rsidRDefault="000D23FC" w:rsidP="00156253">
                  <w:pPr>
                    <w:framePr w:hSpace="180" w:wrap="around" w:vAnchor="page" w:hAnchor="margin" w:y="1816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Expert</w:t>
                  </w:r>
                  <w:r w:rsidR="0034034E" w:rsidRPr="00CE7CD4">
                    <w:rPr>
                      <w:rFonts w:ascii="Segoe UI" w:hAnsi="Segoe UI" w:cs="Segoe UI"/>
                    </w:rPr>
                    <w:t xml:space="preserve"> </w:t>
                  </w:r>
                  <w:r w:rsidR="00C879B6" w:rsidRPr="00CE7CD4">
                    <w:rPr>
                      <w:rFonts w:ascii="Segoe UI" w:hAnsi="Segoe UI" w:cs="Segoe UI"/>
                    </w:rPr>
                    <w:t>with all Windows</w:t>
                  </w:r>
                  <w:r>
                    <w:rPr>
                      <w:rFonts w:ascii="Segoe UI" w:hAnsi="Segoe UI" w:cs="Segoe UI"/>
                    </w:rPr>
                    <w:t xml:space="preserve">, </w:t>
                  </w:r>
                  <w:r w:rsidR="00832738">
                    <w:rPr>
                      <w:rFonts w:ascii="Segoe UI" w:hAnsi="Segoe UI" w:cs="Segoe UI"/>
                    </w:rPr>
                    <w:t>MacOS</w:t>
                  </w:r>
                  <w:r>
                    <w:rPr>
                      <w:rFonts w:ascii="Segoe UI" w:hAnsi="Segoe UI" w:cs="Segoe UI"/>
                    </w:rPr>
                    <w:t>, and Mobile OS</w:t>
                  </w:r>
                  <w:r w:rsidR="00C879B6" w:rsidRPr="00CE7CD4">
                    <w:rPr>
                      <w:rFonts w:ascii="Segoe UI" w:hAnsi="Segoe UI" w:cs="Segoe UI"/>
                    </w:rPr>
                    <w:t xml:space="preserve"> operating systems</w:t>
                  </w:r>
                  <w:r w:rsidR="00156253">
                    <w:rPr>
                      <w:rFonts w:ascii="Segoe UI" w:hAnsi="Segoe UI" w:cs="Segoe UI"/>
                    </w:rPr>
                    <w:t>, e</w:t>
                  </w:r>
                  <w:r w:rsidR="00832738">
                    <w:rPr>
                      <w:rFonts w:ascii="Segoe UI" w:hAnsi="Segoe UI" w:cs="Segoe UI"/>
                    </w:rPr>
                    <w:t>xcellent troubleshooting and problem-solving skills</w:t>
                  </w:r>
                </w:p>
              </w:tc>
            </w:tr>
          </w:tbl>
          <w:p w14:paraId="36191016" w14:textId="77777777" w:rsidR="00C420C8" w:rsidRDefault="00C420C8" w:rsidP="00DF1825"/>
          <w:p w14:paraId="7A8ADEC0" w14:textId="77777777" w:rsidR="00CA1146" w:rsidRPr="00CE7CD4" w:rsidRDefault="004F21F1" w:rsidP="00DF1825">
            <w:pPr>
              <w:pStyle w:val="Heading3"/>
              <w:rPr>
                <w:rFonts w:ascii="Segoe UI" w:hAnsi="Segoe UI" w:cs="Segoe UI"/>
              </w:rPr>
            </w:pPr>
            <w:r w:rsidRPr="00CE7CD4">
              <w:rPr>
                <w:rFonts w:ascii="Segoe UI" w:hAnsi="Segoe UI" w:cs="Segoe UI"/>
              </w:rPr>
              <w:t>Education</w:t>
            </w:r>
          </w:p>
          <w:p w14:paraId="3C9065E2" w14:textId="77777777" w:rsidR="00CA1146" w:rsidRDefault="00CA1146" w:rsidP="00DF1825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852608" wp14:editId="1710D547">
                      <wp:extent cx="221615" cy="0"/>
                      <wp:effectExtent l="0" t="0" r="26035" b="19050"/>
                      <wp:docPr id="84" name="Straight Connector 84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0F5255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AA16BF1" w14:textId="7F9FA8EE" w:rsidR="004F21F1" w:rsidRPr="00CE7CD4" w:rsidRDefault="00604399" w:rsidP="00DF1825">
            <w:pPr>
              <w:rPr>
                <w:rFonts w:ascii="Segoe UI" w:hAnsi="Segoe UI" w:cs="Segoe UI"/>
              </w:rPr>
            </w:pPr>
            <w:r w:rsidRPr="00CE7CD4">
              <w:rPr>
                <w:rFonts w:ascii="Segoe UI" w:hAnsi="Segoe UI" w:cs="Segoe UI"/>
                <w:bCs/>
              </w:rPr>
              <w:t>High School diploma from John Hersey High School</w:t>
            </w:r>
          </w:p>
        </w:tc>
        <w:tc>
          <w:tcPr>
            <w:tcW w:w="7514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14"/>
            </w:tblGrid>
            <w:tr w:rsidR="00C420C8" w14:paraId="52E05D85" w14:textId="77777777" w:rsidTr="00F11CC2">
              <w:trPr>
                <w:trHeight w:val="4104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DB6B20C" w14:textId="77777777" w:rsidR="00C420C8" w:rsidRPr="005152F2" w:rsidRDefault="00156253" w:rsidP="00156253">
                  <w:pPr>
                    <w:pStyle w:val="Heading2"/>
                    <w:framePr w:hSpace="180" w:wrap="around" w:vAnchor="page" w:hAnchor="margin" w:y="1816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FA1974442F84D2EB4D9BF18D69EC2C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2F9E945C" w14:textId="08E0F210" w:rsidR="004874A2" w:rsidRPr="00305CD4" w:rsidRDefault="004874A2" w:rsidP="00156253">
                  <w:pPr>
                    <w:framePr w:hSpace="180" w:wrap="around" w:vAnchor="page" w:hAnchor="margin" w:y="1816"/>
                    <w:tabs>
                      <w:tab w:val="left" w:pos="720"/>
                    </w:tabs>
                    <w:rPr>
                      <w:rFonts w:ascii="Segoe UI" w:hAnsi="Segoe UI" w:cs="Segoe UI"/>
                    </w:rPr>
                  </w:pPr>
                  <w:r w:rsidRPr="00305CD4">
                    <w:rPr>
                      <w:rFonts w:ascii="Segoe UI" w:hAnsi="Segoe UI" w:cs="Segoe UI"/>
                      <w:b/>
                      <w:bCs/>
                    </w:rPr>
                    <w:t>Counter Intelligence Agent</w:t>
                  </w:r>
                  <w:r w:rsidR="00832738" w:rsidRPr="00305CD4">
                    <w:rPr>
                      <w:rFonts w:ascii="Segoe UI" w:hAnsi="Segoe UI" w:cs="Segoe UI"/>
                      <w:b/>
                      <w:bCs/>
                    </w:rPr>
                    <w:t xml:space="preserve">, </w:t>
                  </w:r>
                  <w:r w:rsidRPr="00305CD4">
                    <w:rPr>
                      <w:rFonts w:ascii="Segoe UI" w:hAnsi="Segoe UI" w:cs="Segoe UI"/>
                    </w:rPr>
                    <w:t>Geek Squad, Bellevue, WA</w:t>
                  </w:r>
                </w:p>
                <w:p w14:paraId="38B2F281" w14:textId="0C6F8126" w:rsidR="00832738" w:rsidRPr="00305CD4" w:rsidRDefault="00832738" w:rsidP="00156253">
                  <w:pPr>
                    <w:framePr w:hSpace="180" w:wrap="around" w:vAnchor="page" w:hAnchor="margin" w:y="1816"/>
                    <w:tabs>
                      <w:tab w:val="left" w:pos="720"/>
                    </w:tabs>
                    <w:rPr>
                      <w:rFonts w:ascii="Segoe UI" w:hAnsi="Segoe UI" w:cs="Segoe UI"/>
                    </w:rPr>
                  </w:pPr>
                  <w:r w:rsidRPr="00305CD4">
                    <w:rPr>
                      <w:rFonts w:ascii="Segoe UI" w:hAnsi="Segoe UI" w:cs="Segoe UI"/>
                    </w:rPr>
                    <w:t>March 2019 - Present</w:t>
                  </w:r>
                </w:p>
                <w:p w14:paraId="2BCC3E68" w14:textId="3CE1B770" w:rsidR="004874A2" w:rsidRPr="00305CD4" w:rsidRDefault="004874A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 xml:space="preserve">Communicate department goals, as well as other pertinent company information to the employees of the store. </w:t>
                  </w:r>
                </w:p>
                <w:p w14:paraId="3A471F07" w14:textId="61F283EF" w:rsidR="004874A2" w:rsidRPr="00305CD4" w:rsidRDefault="004874A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Provide on-going coaching, training, and acts as a consultant to other agents and store employees to achieve goals and high standards of customer service.</w:t>
                  </w:r>
                </w:p>
                <w:p w14:paraId="2FBC4DA7" w14:textId="248C150C" w:rsidR="004874A2" w:rsidRPr="00305CD4" w:rsidRDefault="004874A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Perform product maintenance, repairs and technology services as necess</w:t>
                  </w:r>
                  <w:r w:rsidR="00832738" w:rsidRPr="00305CD4">
                    <w:rPr>
                      <w:rFonts w:ascii="Segoe UI" w:hAnsi="Segoe UI" w:cs="Segoe UI"/>
                      <w:shd w:val="solid" w:color="FFFFFF" w:fill="FFFFFF"/>
                    </w:rPr>
                    <w:t>ary while working directly with clients.</w:t>
                  </w:r>
                </w:p>
                <w:p w14:paraId="2BDD88A8" w14:textId="668C0441" w:rsidR="00832738" w:rsidRPr="00305CD4" w:rsidRDefault="00832738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Resolve escalated tickets in a timely manner while keeping up to date with clients.</w:t>
                  </w:r>
                </w:p>
                <w:p w14:paraId="283103A2" w14:textId="77777777" w:rsidR="00832738" w:rsidRPr="00305CD4" w:rsidRDefault="00832738" w:rsidP="00156253">
                  <w:pPr>
                    <w:framePr w:hSpace="180" w:wrap="around" w:vAnchor="page" w:hAnchor="margin" w:y="1816"/>
                    <w:tabs>
                      <w:tab w:val="left" w:pos="720"/>
                    </w:tabs>
                    <w:jc w:val="both"/>
                    <w:rPr>
                      <w:rFonts w:ascii="Segoe UI" w:hAnsi="Segoe UI" w:cs="Segoe UI"/>
                      <w:b/>
                      <w:shd w:val="solid" w:color="FFFFFF" w:fill="FFFFFF"/>
                    </w:rPr>
                  </w:pPr>
                </w:p>
                <w:p w14:paraId="14D96ABA" w14:textId="1FD6704B" w:rsidR="004F21F1" w:rsidRPr="00305CD4" w:rsidRDefault="004F21F1" w:rsidP="00156253">
                  <w:pPr>
                    <w:framePr w:hSpace="180" w:wrap="around" w:vAnchor="page" w:hAnchor="margin" w:y="1816"/>
                    <w:tabs>
                      <w:tab w:val="left" w:pos="720"/>
                    </w:tabs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b/>
                      <w:shd w:val="solid" w:color="FFFFFF" w:fill="FFFFFF"/>
                    </w:rPr>
                    <w:t>Consultation Agent</w:t>
                  </w:r>
                  <w:r w:rsidR="00832738" w:rsidRPr="00305CD4">
                    <w:rPr>
                      <w:rFonts w:ascii="Segoe UI" w:hAnsi="Segoe UI" w:cs="Segoe UI"/>
                      <w:b/>
                      <w:shd w:val="solid" w:color="FFFFFF" w:fill="FFFFFF"/>
                    </w:rPr>
                    <w:t>,</w:t>
                  </w: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 xml:space="preserve"> Geek Squad, </w:t>
                  </w:r>
                  <w:r w:rsidR="00832738" w:rsidRPr="00305CD4">
                    <w:rPr>
                      <w:rFonts w:ascii="Segoe UI" w:hAnsi="Segoe UI" w:cs="Segoe UI"/>
                      <w:shd w:val="solid" w:color="FFFFFF" w:fill="FFFFFF"/>
                    </w:rPr>
                    <w:t>Bellevue, WA</w:t>
                  </w:r>
                </w:p>
                <w:p w14:paraId="009EABAA" w14:textId="5A444A3D" w:rsidR="00832738" w:rsidRPr="00305CD4" w:rsidRDefault="00832738" w:rsidP="00156253">
                  <w:pPr>
                    <w:framePr w:hSpace="180" w:wrap="around" w:vAnchor="page" w:hAnchor="margin" w:y="1816"/>
                    <w:tabs>
                      <w:tab w:val="left" w:pos="720"/>
                    </w:tabs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June 2016 – March 2019</w:t>
                  </w:r>
                </w:p>
                <w:p w14:paraId="73E0187D" w14:textId="77777777" w:rsidR="004F21F1" w:rsidRPr="00305CD4" w:rsidRDefault="004F21F1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Coordinated hardware and software repair processes with outside vendors.</w:t>
                  </w:r>
                </w:p>
                <w:p w14:paraId="77187914" w14:textId="77777777" w:rsidR="004F21F1" w:rsidRPr="00305CD4" w:rsidRDefault="004F21F1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 xml:space="preserve">Set up, tested and configured networks, desktops, laptops, and printers </w:t>
                  </w:r>
                  <w:r w:rsidR="00C05B06" w:rsidRPr="00305CD4">
                    <w:rPr>
                      <w:rFonts w:ascii="Segoe UI" w:hAnsi="Segoe UI" w:cs="Segoe UI"/>
                      <w:shd w:val="solid" w:color="FFFFFF" w:fill="FFFFFF"/>
                    </w:rPr>
                    <w:t>how</w:t>
                  </w: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 xml:space="preserve"> individual clients specified.</w:t>
                  </w:r>
                </w:p>
                <w:p w14:paraId="00E9F645" w14:textId="2B20ACBF" w:rsidR="004F21F1" w:rsidRPr="00305CD4" w:rsidRDefault="004F21F1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Trained new employees in effective diagnostic and repair procedures</w:t>
                  </w:r>
                </w:p>
                <w:p w14:paraId="2A996E3D" w14:textId="77777777" w:rsidR="004F21F1" w:rsidRPr="00305CD4" w:rsidRDefault="004F21F1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Use de-escalation and conflict resolution s</w:t>
                  </w:r>
                  <w:r w:rsidR="00C05B06" w:rsidRPr="00305CD4">
                    <w:rPr>
                      <w:rFonts w:ascii="Segoe UI" w:hAnsi="Segoe UI" w:cs="Segoe UI"/>
                      <w:shd w:val="solid" w:color="FFFFFF" w:fill="FFFFFF"/>
                    </w:rPr>
                    <w:t>k</w:t>
                  </w: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ills to develop understanding and results for clients.</w:t>
                  </w:r>
                </w:p>
                <w:p w14:paraId="5B26E457" w14:textId="77777777" w:rsidR="004F21F1" w:rsidRPr="00305CD4" w:rsidRDefault="00C05B06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Worked alongside coworkers to solve client issues</w:t>
                  </w:r>
                  <w:r w:rsidR="004F21F1" w:rsidRPr="00305CD4">
                    <w:rPr>
                      <w:rFonts w:ascii="Segoe UI" w:hAnsi="Segoe UI" w:cs="Segoe UI"/>
                      <w:shd w:val="solid" w:color="FFFFFF" w:fill="FFFFFF"/>
                    </w:rPr>
                    <w:t>.</w:t>
                  </w:r>
                </w:p>
                <w:p w14:paraId="5EFF20F5" w14:textId="77777777" w:rsidR="00832738" w:rsidRPr="00305CD4" w:rsidRDefault="00832738" w:rsidP="00156253">
                  <w:pPr>
                    <w:framePr w:hSpace="180" w:wrap="around" w:vAnchor="page" w:hAnchor="margin" w:y="1816"/>
                    <w:jc w:val="both"/>
                    <w:rPr>
                      <w:rFonts w:ascii="Segoe UI" w:hAnsi="Segoe UI" w:cs="Segoe UI"/>
                      <w:b/>
                      <w:bCs/>
                    </w:rPr>
                  </w:pPr>
                </w:p>
                <w:p w14:paraId="2FCAE9EA" w14:textId="77777777" w:rsidR="00135FF2" w:rsidRPr="00305CD4" w:rsidRDefault="00135FF2" w:rsidP="00156253">
                  <w:pPr>
                    <w:framePr w:hSpace="180" w:wrap="around" w:vAnchor="page" w:hAnchor="margin" w:y="1816"/>
                    <w:rPr>
                      <w:rFonts w:ascii="Segoe UI" w:hAnsi="Segoe UI" w:cs="Segoe UI"/>
                      <w:b/>
                      <w:bCs/>
                    </w:rPr>
                  </w:pPr>
                  <w:r w:rsidRPr="00305CD4">
                    <w:rPr>
                      <w:rFonts w:ascii="Segoe UI" w:hAnsi="Segoe UI" w:cs="Segoe UI"/>
                      <w:b/>
                      <w:bCs/>
                    </w:rPr>
                    <w:t xml:space="preserve">Executive Assistant, </w:t>
                  </w:r>
                  <w:r w:rsidRPr="00305CD4">
                    <w:rPr>
                      <w:rFonts w:ascii="Segoe UI" w:hAnsi="Segoe UI" w:cs="Segoe UI"/>
                    </w:rPr>
                    <w:t>Baxter &amp; Beasley, Palatine, IL</w:t>
                  </w:r>
                  <w:r w:rsidRPr="00305CD4">
                    <w:rPr>
                      <w:rFonts w:ascii="Segoe UI" w:hAnsi="Segoe UI" w:cs="Segoe UI"/>
                    </w:rPr>
                    <w:tab/>
                    <w:t xml:space="preserve">                                          June 2012 - June 2016</w:t>
                  </w:r>
                </w:p>
                <w:p w14:paraId="3F62FAA6" w14:textId="77777777" w:rsidR="00135FF2" w:rsidRPr="00305CD4" w:rsidRDefault="00135FF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 xml:space="preserve">Process all incoming client’s animals and </w:t>
                  </w:r>
                  <w:r w:rsidR="00604399" w:rsidRPr="00305CD4">
                    <w:rPr>
                      <w:rFonts w:ascii="Segoe UI" w:hAnsi="Segoe UI" w:cs="Segoe UI"/>
                      <w:shd w:val="solid" w:color="FFFFFF" w:fill="FFFFFF"/>
                    </w:rPr>
                    <w:t>data entry.</w:t>
                  </w:r>
                </w:p>
                <w:p w14:paraId="533684CD" w14:textId="77777777" w:rsidR="00135FF2" w:rsidRPr="00305CD4" w:rsidRDefault="00135FF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Coordinate all incoming and outgoing calls for office.</w:t>
                  </w:r>
                </w:p>
                <w:p w14:paraId="02C65DA5" w14:textId="2EB437B4" w:rsidR="00135FF2" w:rsidRPr="00305CD4" w:rsidRDefault="00135FF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 xml:space="preserve">Manage employees on daily basis to </w:t>
                  </w:r>
                  <w:r w:rsidR="00305CD4" w:rsidRPr="00305CD4">
                    <w:rPr>
                      <w:rFonts w:ascii="Segoe UI" w:hAnsi="Segoe UI" w:cs="Segoe UI"/>
                      <w:shd w:val="solid" w:color="FFFFFF" w:fill="FFFFFF"/>
                    </w:rPr>
                    <w:t>ensure</w:t>
                  </w: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 xml:space="preserve"> tasks are completed and all animals are fully cared for.</w:t>
                  </w:r>
                </w:p>
                <w:p w14:paraId="0F032C88" w14:textId="77777777" w:rsidR="00135FF2" w:rsidRPr="00305CD4" w:rsidRDefault="00135FF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Create weekly work schedules for entire company.</w:t>
                  </w:r>
                </w:p>
                <w:p w14:paraId="07D0099F" w14:textId="77777777" w:rsidR="00135FF2" w:rsidRPr="00305CD4" w:rsidRDefault="00135FF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Manage/Assist all building operations/meetings/conferences and responsible for ordering all office supplies.</w:t>
                  </w:r>
                </w:p>
                <w:p w14:paraId="0B3AB8C8" w14:textId="3F829B3F" w:rsidR="00CA1146" w:rsidRPr="00305CD4" w:rsidRDefault="00135FF2" w:rsidP="00156253">
                  <w:pPr>
                    <w:framePr w:hSpace="180" w:wrap="around" w:vAnchor="page" w:hAnchor="margin" w:y="1816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spacing w:after="0" w:line="240" w:lineRule="auto"/>
                    <w:jc w:val="left"/>
                    <w:rPr>
                      <w:rFonts w:ascii="Segoe UI" w:hAnsi="Segoe UI" w:cs="Segoe UI"/>
                      <w:shd w:val="solid" w:color="FFFFFF" w:fill="FFFFFF"/>
                    </w:rPr>
                  </w:pPr>
                  <w:r w:rsidRPr="00305CD4">
                    <w:rPr>
                      <w:rFonts w:ascii="Segoe UI" w:hAnsi="Segoe UI" w:cs="Segoe UI"/>
                      <w:shd w:val="solid" w:color="FFFFFF" w:fill="FFFFFF"/>
                    </w:rPr>
                    <w:t>Responsible for making sure all health code and necessary health requirements for animals and facility are met to standard.</w:t>
                  </w:r>
                </w:p>
                <w:p w14:paraId="5E49DE41" w14:textId="7ED28CB4" w:rsidR="00C420C8" w:rsidRPr="00F11CC2" w:rsidRDefault="00C420C8" w:rsidP="00156253">
                  <w:pPr>
                    <w:framePr w:hSpace="180" w:wrap="around" w:vAnchor="page" w:hAnchor="margin" w:y="1816"/>
                    <w:widowControl w:val="0"/>
                    <w:tabs>
                      <w:tab w:val="left" w:pos="720"/>
                    </w:tabs>
                    <w:spacing w:after="0" w:line="240" w:lineRule="auto"/>
                    <w:ind w:left="720"/>
                    <w:jc w:val="left"/>
                    <w:rPr>
                      <w:shd w:val="solid" w:color="FFFFFF" w:fill="FFFFFF"/>
                    </w:rPr>
                  </w:pPr>
                </w:p>
              </w:tc>
            </w:tr>
          </w:tbl>
          <w:p w14:paraId="4FB304E8" w14:textId="77777777" w:rsidR="00C420C8" w:rsidRPr="005152F2" w:rsidRDefault="00C420C8" w:rsidP="00DF1825"/>
        </w:tc>
      </w:tr>
    </w:tbl>
    <w:p w14:paraId="47ACF16A" w14:textId="77777777" w:rsidR="003F5FDB" w:rsidRDefault="003F5FDB" w:rsidP="00DF1825">
      <w:pPr>
        <w:pStyle w:val="NoSpacing"/>
        <w:jc w:val="both"/>
      </w:pPr>
    </w:p>
    <w:sectPr w:rsidR="003F5FDB" w:rsidSect="00DF1825">
      <w:headerReference w:type="first" r:id="rId12"/>
      <w:footerReference w:type="first" r:id="rId13"/>
      <w:pgSz w:w="12240" w:h="15840"/>
      <w:pgMar w:top="720" w:right="720" w:bottom="720" w:left="720" w:header="108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89F91" w14:textId="77777777" w:rsidR="0096740D" w:rsidRDefault="0096740D" w:rsidP="003856C9">
      <w:pPr>
        <w:spacing w:after="0" w:line="240" w:lineRule="auto"/>
      </w:pPr>
      <w:r>
        <w:separator/>
      </w:r>
    </w:p>
  </w:endnote>
  <w:endnote w:type="continuationSeparator" w:id="0">
    <w:p w14:paraId="69C72F56" w14:textId="77777777" w:rsidR="0096740D" w:rsidRDefault="0096740D" w:rsidP="003856C9">
      <w:pPr>
        <w:spacing w:after="0" w:line="240" w:lineRule="auto"/>
      </w:pPr>
      <w:r>
        <w:continuationSeparator/>
      </w:r>
    </w:p>
  </w:endnote>
  <w:endnote w:type="continuationNotice" w:id="1">
    <w:p w14:paraId="75E9D51F" w14:textId="77777777" w:rsidR="0096740D" w:rsidRDefault="009674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2E1CF" w14:textId="6D42C458" w:rsidR="00DF1825" w:rsidRDefault="00A44CC8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0D9B723" wp14:editId="3DB3E76C">
              <wp:simplePos x="0" y="0"/>
              <wp:positionH relativeFrom="margin">
                <wp:align>center</wp:align>
              </wp:positionH>
              <wp:positionV relativeFrom="page">
                <wp:posOffset>9312275</wp:posOffset>
              </wp:positionV>
              <wp:extent cx="6812280" cy="438785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3273B1" id="Group 4" o:spid="_x0000_s1026" alt="Title: Footer graphic design with grey rectangles in various angles" style="position:absolute;margin-left:0;margin-top:733.25pt;width:536.4pt;height:34.55pt;z-index:251658240;mso-width-percent:877;mso-height-percent:45;mso-position-horizontal:center;mso-position-horizontal-relative:margin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25D49" w14:textId="77777777" w:rsidR="0096740D" w:rsidRDefault="0096740D" w:rsidP="003856C9">
      <w:pPr>
        <w:spacing w:after="0" w:line="240" w:lineRule="auto"/>
      </w:pPr>
      <w:r>
        <w:separator/>
      </w:r>
    </w:p>
  </w:footnote>
  <w:footnote w:type="continuationSeparator" w:id="0">
    <w:p w14:paraId="683B7A55" w14:textId="77777777" w:rsidR="0096740D" w:rsidRDefault="0096740D" w:rsidP="003856C9">
      <w:pPr>
        <w:spacing w:after="0" w:line="240" w:lineRule="auto"/>
      </w:pPr>
      <w:r>
        <w:continuationSeparator/>
      </w:r>
    </w:p>
  </w:footnote>
  <w:footnote w:type="continuationNotice" w:id="1">
    <w:p w14:paraId="089BC891" w14:textId="77777777" w:rsidR="0096740D" w:rsidRDefault="009674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47056" w14:textId="7DA9774C" w:rsidR="00DF1825" w:rsidRDefault="00A44CC8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55114651" wp14:editId="6B6100A8">
              <wp:simplePos x="0" y="0"/>
              <wp:positionH relativeFrom="margin">
                <wp:align>center</wp:align>
              </wp:positionH>
              <wp:positionV relativeFrom="page">
                <wp:posOffset>356235</wp:posOffset>
              </wp:positionV>
              <wp:extent cx="6812280" cy="438785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A4E4BF" id="Group 17" o:spid="_x0000_s1026" alt="Title: Header graphic design with grey rectangles in various angles" style="position:absolute;margin-left:0;margin-top:28.05pt;width:536.4pt;height:34.55pt;z-index:251658241;mso-width-percent:877;mso-height-percent:45;mso-position-horizontal:center;mso-position-horizontal-relative:margin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2xm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335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/>
        <w:bCs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380" w:hanging="30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2100" w:hanging="1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460"/>
        </w:tabs>
        <w:ind w:left="2820" w:hanging="30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540" w:hanging="30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4260" w:hanging="1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20"/>
        </w:tabs>
        <w:ind w:left="4980" w:hanging="30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700" w:hanging="30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420" w:hanging="120"/>
      </w:pPr>
      <w:rPr>
        <w:rFonts w:ascii="Arial" w:eastAsia="Times New Roman" w:hAnsi="Arial" w:cs="Arial"/>
      </w:rPr>
    </w:lvl>
  </w:abstractNum>
  <w:abstractNum w:abstractNumId="11" w15:restartNumberingAfterBreak="0">
    <w:nsid w:val="7B2F0FAE"/>
    <w:multiLevelType w:val="hybridMultilevel"/>
    <w:tmpl w:val="4CD0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D2"/>
    <w:rsid w:val="00043A97"/>
    <w:rsid w:val="00052BE1"/>
    <w:rsid w:val="0007412A"/>
    <w:rsid w:val="000D23FC"/>
    <w:rsid w:val="000F7649"/>
    <w:rsid w:val="0010199E"/>
    <w:rsid w:val="0010257B"/>
    <w:rsid w:val="00135FF2"/>
    <w:rsid w:val="001457CC"/>
    <w:rsid w:val="001503AC"/>
    <w:rsid w:val="00156253"/>
    <w:rsid w:val="001765FE"/>
    <w:rsid w:val="0019561F"/>
    <w:rsid w:val="001A691D"/>
    <w:rsid w:val="001B32D2"/>
    <w:rsid w:val="002101E6"/>
    <w:rsid w:val="0024267D"/>
    <w:rsid w:val="0028350C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05CD4"/>
    <w:rsid w:val="003140D2"/>
    <w:rsid w:val="0034034E"/>
    <w:rsid w:val="003406C1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874A2"/>
    <w:rsid w:val="004D22BB"/>
    <w:rsid w:val="004F21F1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B170E"/>
    <w:rsid w:val="00604399"/>
    <w:rsid w:val="00616FF4"/>
    <w:rsid w:val="0064269C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738"/>
    <w:rsid w:val="00832F81"/>
    <w:rsid w:val="00841714"/>
    <w:rsid w:val="008501C7"/>
    <w:rsid w:val="008C7CA2"/>
    <w:rsid w:val="008F6337"/>
    <w:rsid w:val="00914DAF"/>
    <w:rsid w:val="0093286E"/>
    <w:rsid w:val="0096740D"/>
    <w:rsid w:val="009B17A0"/>
    <w:rsid w:val="009D1627"/>
    <w:rsid w:val="00A42F91"/>
    <w:rsid w:val="00A44CC8"/>
    <w:rsid w:val="00AF1258"/>
    <w:rsid w:val="00B01E52"/>
    <w:rsid w:val="00B0602D"/>
    <w:rsid w:val="00B1308C"/>
    <w:rsid w:val="00B550FC"/>
    <w:rsid w:val="00B85871"/>
    <w:rsid w:val="00B93310"/>
    <w:rsid w:val="00BB3B21"/>
    <w:rsid w:val="00BC1F18"/>
    <w:rsid w:val="00BD2E58"/>
    <w:rsid w:val="00BD6768"/>
    <w:rsid w:val="00BF6BAB"/>
    <w:rsid w:val="00C007A5"/>
    <w:rsid w:val="00C05B06"/>
    <w:rsid w:val="00C420C8"/>
    <w:rsid w:val="00C4403A"/>
    <w:rsid w:val="00C879B6"/>
    <w:rsid w:val="00CA1146"/>
    <w:rsid w:val="00CC0FCF"/>
    <w:rsid w:val="00CD16D1"/>
    <w:rsid w:val="00CE6306"/>
    <w:rsid w:val="00CE7CD4"/>
    <w:rsid w:val="00D11C4D"/>
    <w:rsid w:val="00D5067A"/>
    <w:rsid w:val="00DC0F74"/>
    <w:rsid w:val="00DC79BB"/>
    <w:rsid w:val="00DF0A0F"/>
    <w:rsid w:val="00DF1825"/>
    <w:rsid w:val="00E34D58"/>
    <w:rsid w:val="00E941EF"/>
    <w:rsid w:val="00EB1C1B"/>
    <w:rsid w:val="00F077AE"/>
    <w:rsid w:val="00F11CC2"/>
    <w:rsid w:val="00F14687"/>
    <w:rsid w:val="00F56435"/>
    <w:rsid w:val="00F91A9C"/>
    <w:rsid w:val="00F927F0"/>
    <w:rsid w:val="00FA0236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E4F48D"/>
  <w15:chartTrackingRefBased/>
  <w15:docId w15:val="{9D1E14C1-8C9A-4FBB-A1C4-A3AA3B15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A2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0D2"/>
    <w:pPr>
      <w:pBdr>
        <w:bottom w:val="single" w:sz="6" w:space="1" w:color="auto"/>
      </w:pBdr>
      <w:spacing w:after="0"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0D2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3140D2"/>
  </w:style>
  <w:style w:type="character" w:customStyle="1" w:styleId="vanity-name">
    <w:name w:val="vanity-name"/>
    <w:basedOn w:val="DefaultParagraphFont"/>
    <w:rsid w:val="003140D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0D2"/>
    <w:pPr>
      <w:pBdr>
        <w:top w:val="single" w:sz="6" w:space="1" w:color="auto"/>
      </w:pBdr>
      <w:spacing w:after="0"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0D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879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44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4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elycedye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yc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C9236FE40140E280A6F7F1DB0C1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FA222-F6F7-43AE-9132-93A0E479E340}"/>
      </w:docPartPr>
      <w:docPartBody>
        <w:p w:rsidR="00BC59E8" w:rsidRDefault="00BC59E8">
          <w:pPr>
            <w:pStyle w:val="F4C9236FE40140E280A6F7F1DB0C1D34"/>
          </w:pPr>
          <w:r>
            <w:t>Objective</w:t>
          </w:r>
        </w:p>
      </w:docPartBody>
    </w:docPart>
    <w:docPart>
      <w:docPartPr>
        <w:name w:val="CDCCD2A2A4B543F4978F84B4C5ED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77446-D6D0-4A66-8346-B65EB1FBC21C}"/>
      </w:docPartPr>
      <w:docPartBody>
        <w:p w:rsidR="00BC59E8" w:rsidRDefault="00BC59E8">
          <w:pPr>
            <w:pStyle w:val="CDCCD2A2A4B543F4978F84B4C5EDBA6E"/>
          </w:pPr>
          <w:r>
            <w:t>Skills</w:t>
          </w:r>
        </w:p>
      </w:docPartBody>
    </w:docPart>
    <w:docPart>
      <w:docPartPr>
        <w:name w:val="CFA1974442F84D2EB4D9BF18D69E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396D2-F4A5-4C9C-AA5E-3ED351FF1E07}"/>
      </w:docPartPr>
      <w:docPartBody>
        <w:p w:rsidR="00BC59E8" w:rsidRDefault="00BC59E8">
          <w:pPr>
            <w:pStyle w:val="CFA1974442F84D2EB4D9BF18D69EC2CB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E8"/>
    <w:rsid w:val="0055732F"/>
    <w:rsid w:val="007F302B"/>
    <w:rsid w:val="00A12CE4"/>
    <w:rsid w:val="00BC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E8085ECDC4A289639E90121E8233D">
    <w:name w:val="ED2E8085ECDC4A289639E90121E8233D"/>
  </w:style>
  <w:style w:type="paragraph" w:customStyle="1" w:styleId="515FC435DBC34226B4BA2B65338A8D00">
    <w:name w:val="515FC435DBC34226B4BA2B65338A8D00"/>
  </w:style>
  <w:style w:type="paragraph" w:customStyle="1" w:styleId="B9BAB482B039484C90D65D1681D48713">
    <w:name w:val="B9BAB482B039484C90D65D1681D48713"/>
  </w:style>
  <w:style w:type="paragraph" w:customStyle="1" w:styleId="F12315B011FA4D73B6BFFD256C295E6B">
    <w:name w:val="F12315B011FA4D73B6BFFD256C295E6B"/>
  </w:style>
  <w:style w:type="paragraph" w:customStyle="1" w:styleId="70370BC5F55A4FD29A89F448B90A333B">
    <w:name w:val="70370BC5F55A4FD29A89F448B90A333B"/>
  </w:style>
  <w:style w:type="paragraph" w:customStyle="1" w:styleId="F4C9236FE40140E280A6F7F1DB0C1D34">
    <w:name w:val="F4C9236FE40140E280A6F7F1DB0C1D34"/>
  </w:style>
  <w:style w:type="paragraph" w:customStyle="1" w:styleId="0D9B912AC712445699A26DC69EC05FDD">
    <w:name w:val="0D9B912AC712445699A26DC69EC05FDD"/>
  </w:style>
  <w:style w:type="paragraph" w:customStyle="1" w:styleId="CDCCD2A2A4B543F4978F84B4C5EDBA6E">
    <w:name w:val="CDCCD2A2A4B543F4978F84B4C5EDBA6E"/>
  </w:style>
  <w:style w:type="paragraph" w:customStyle="1" w:styleId="D900D907F6AD4A808BC8CDFF28188F03">
    <w:name w:val="D900D907F6AD4A808BC8CDFF28188F03"/>
  </w:style>
  <w:style w:type="paragraph" w:customStyle="1" w:styleId="CFA1974442F84D2EB4D9BF18D69EC2CB">
    <w:name w:val="CFA1974442F84D2EB4D9BF18D69EC2CB"/>
  </w:style>
  <w:style w:type="paragraph" w:customStyle="1" w:styleId="07F0D6C1E6784194AA5478529607D090">
    <w:name w:val="07F0D6C1E6784194AA5478529607D090"/>
  </w:style>
  <w:style w:type="paragraph" w:customStyle="1" w:styleId="B615841DA2FA471DA2E0174507FFCE83">
    <w:name w:val="B615841DA2FA471DA2E0174507FFCE83"/>
  </w:style>
  <w:style w:type="paragraph" w:customStyle="1" w:styleId="E256D82362294435B5ABB7476401F755">
    <w:name w:val="E256D82362294435B5ABB7476401F755"/>
  </w:style>
  <w:style w:type="paragraph" w:customStyle="1" w:styleId="332D8E2D26174604ADEDCED2508BCF4F">
    <w:name w:val="332D8E2D26174604ADEDCED2508BCF4F"/>
  </w:style>
  <w:style w:type="paragraph" w:customStyle="1" w:styleId="04870C1B73B14F02AAA86E0010CEA099">
    <w:name w:val="04870C1B73B14F02AAA86E0010CEA099"/>
  </w:style>
  <w:style w:type="paragraph" w:customStyle="1" w:styleId="F9C4AE4E6BF946888DD0719908848663">
    <w:name w:val="F9C4AE4E6BF946888DD0719908848663"/>
  </w:style>
  <w:style w:type="paragraph" w:customStyle="1" w:styleId="33A01CC2EE554684A7F16BCF1287EFF9">
    <w:name w:val="33A01CC2EE554684A7F16BCF1287EFF9"/>
  </w:style>
  <w:style w:type="paragraph" w:customStyle="1" w:styleId="2BCF4F98C60F43279AD7D091F0CF905B">
    <w:name w:val="2BCF4F98C60F43279AD7D091F0CF905B"/>
  </w:style>
  <w:style w:type="paragraph" w:customStyle="1" w:styleId="93C3522789EF4527B355E092F4C4E2DA">
    <w:name w:val="93C3522789EF4527B355E092F4C4E2DA"/>
  </w:style>
  <w:style w:type="paragraph" w:customStyle="1" w:styleId="A6124A88EB06490A9EE8AE076A6BE5AC">
    <w:name w:val="A6124A88EB06490A9EE8AE076A6BE5AC"/>
  </w:style>
  <w:style w:type="paragraph" w:customStyle="1" w:styleId="8994B90717F84B13A45024BB7EFBEC00">
    <w:name w:val="8994B90717F84B13A45024BB7EFBEC00"/>
  </w:style>
  <w:style w:type="paragraph" w:customStyle="1" w:styleId="A7BAB64501274EFCB1902E0F1453863C">
    <w:name w:val="A7BAB64501274EFCB1902E0F1453863C"/>
  </w:style>
  <w:style w:type="paragraph" w:customStyle="1" w:styleId="0E60C4914288454EB23E935C8A08F5DD">
    <w:name w:val="0E60C4914288454EB23E935C8A08F5DD"/>
  </w:style>
  <w:style w:type="paragraph" w:customStyle="1" w:styleId="53C21474DC9045EB84AB70FC848973D9">
    <w:name w:val="53C21474DC9045EB84AB70FC848973D9"/>
  </w:style>
  <w:style w:type="paragraph" w:customStyle="1" w:styleId="6F607C51017E41A4BE2CEDD0AB4F2214">
    <w:name w:val="6F607C51017E41A4BE2CEDD0AB4F2214"/>
    <w:rsid w:val="00BC59E8"/>
  </w:style>
  <w:style w:type="paragraph" w:customStyle="1" w:styleId="4C351000978043A6AC1F3C1F47D1EF69">
    <w:name w:val="4C351000978043A6AC1F3C1F47D1EF69"/>
    <w:rsid w:val="00BC59E8"/>
  </w:style>
  <w:style w:type="paragraph" w:customStyle="1" w:styleId="2861464D74C7429FAF51D677EEF3F162">
    <w:name w:val="2861464D74C7429FAF51D677EEF3F162"/>
    <w:rsid w:val="00BC59E8"/>
  </w:style>
  <w:style w:type="paragraph" w:customStyle="1" w:styleId="1FA38218F77B445199EDB830ACB65216">
    <w:name w:val="1FA38218F77B445199EDB830ACB65216"/>
    <w:rsid w:val="00BC59E8"/>
  </w:style>
  <w:style w:type="paragraph" w:customStyle="1" w:styleId="213E7739591546A5AE46814A48AC557A">
    <w:name w:val="213E7739591546A5AE46814A48AC557A"/>
    <w:rsid w:val="00BC59E8"/>
  </w:style>
  <w:style w:type="paragraph" w:customStyle="1" w:styleId="DEFCFACF16C94011839A5725217ABB58">
    <w:name w:val="DEFCFACF16C94011839A5725217ABB58"/>
    <w:rsid w:val="00BC59E8"/>
  </w:style>
  <w:style w:type="paragraph" w:customStyle="1" w:styleId="6175600368204819B3D503E5F5ADADFF">
    <w:name w:val="6175600368204819B3D503E5F5ADADFF"/>
    <w:rsid w:val="00BC59E8"/>
  </w:style>
  <w:style w:type="paragraph" w:customStyle="1" w:styleId="7E76AF32ED544BC8AA05EE4CC8D65FA7">
    <w:name w:val="7E76AF32ED544BC8AA05EE4CC8D65FA7"/>
    <w:rsid w:val="00BC59E8"/>
  </w:style>
  <w:style w:type="paragraph" w:customStyle="1" w:styleId="7D00D692505344369F73817058BD9471">
    <w:name w:val="7D00D692505344369F73817058BD9471"/>
    <w:rsid w:val="00BC59E8"/>
  </w:style>
  <w:style w:type="paragraph" w:customStyle="1" w:styleId="5BEA2ABDF5CC44869C1317D30CF1B665">
    <w:name w:val="5BEA2ABDF5CC44869C1317D30CF1B665"/>
    <w:rsid w:val="00BC59E8"/>
  </w:style>
  <w:style w:type="paragraph" w:customStyle="1" w:styleId="9CE5B137E964417B9FBA5979C5F358AB">
    <w:name w:val="9CE5B137E964417B9FBA5979C5F358AB"/>
    <w:rsid w:val="00BC59E8"/>
  </w:style>
  <w:style w:type="paragraph" w:customStyle="1" w:styleId="F61EBFA3966747A59EF0CBAE8DF93B05">
    <w:name w:val="F61EBFA3966747A59EF0CBAE8DF93B05"/>
    <w:rsid w:val="00BC59E8"/>
  </w:style>
  <w:style w:type="paragraph" w:customStyle="1" w:styleId="C709778508364537B2696AF2F58163E7">
    <w:name w:val="C709778508364537B2696AF2F58163E7"/>
    <w:rsid w:val="00BC59E8"/>
  </w:style>
  <w:style w:type="paragraph" w:customStyle="1" w:styleId="8958B1D7818E4DA1A315EB33110C3C7E">
    <w:name w:val="8958B1D7818E4DA1A315EB33110C3C7E"/>
    <w:rsid w:val="00BC59E8"/>
  </w:style>
  <w:style w:type="paragraph" w:customStyle="1" w:styleId="857A333B30CA440988F00B6F832BB8D5">
    <w:name w:val="857A333B30CA440988F00B6F832BB8D5"/>
    <w:rsid w:val="00BC59E8"/>
  </w:style>
  <w:style w:type="paragraph" w:customStyle="1" w:styleId="8CB87C92BAC24C7AACED4C1A32111AF2">
    <w:name w:val="8CB87C92BAC24C7AACED4C1A32111AF2"/>
    <w:rsid w:val="007F302B"/>
  </w:style>
  <w:style w:type="paragraph" w:customStyle="1" w:styleId="268038ACCBC048BF955AD7FC0C29D005">
    <w:name w:val="268038ACCBC048BF955AD7FC0C29D005"/>
    <w:rsid w:val="007F302B"/>
  </w:style>
  <w:style w:type="paragraph" w:customStyle="1" w:styleId="E0C53734305C493486367DBFFC592431">
    <w:name w:val="E0C53734305C493486367DBFFC592431"/>
    <w:rsid w:val="007F302B"/>
  </w:style>
  <w:style w:type="paragraph" w:customStyle="1" w:styleId="47DA3F03DBDE40EE81A3CD01838FE336">
    <w:name w:val="47DA3F03DBDE40EE81A3CD01838FE336"/>
    <w:rsid w:val="007F3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53950-0346-4D2A-984E-9100BA7CFB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8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Elyce Dye</dc:creator>
  <cp:keywords/>
  <dc:description/>
  <cp:lastModifiedBy>Elyce Dye</cp:lastModifiedBy>
  <cp:revision>4</cp:revision>
  <dcterms:created xsi:type="dcterms:W3CDTF">2020-05-22T03:58:00Z</dcterms:created>
  <dcterms:modified xsi:type="dcterms:W3CDTF">2020-09-30T05:52:00Z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