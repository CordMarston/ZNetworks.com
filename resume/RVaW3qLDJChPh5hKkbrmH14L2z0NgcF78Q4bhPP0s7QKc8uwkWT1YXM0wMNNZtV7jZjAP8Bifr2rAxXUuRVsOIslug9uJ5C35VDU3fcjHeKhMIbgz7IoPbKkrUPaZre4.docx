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CD185D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B36632A" w14:textId="1187793E" w:rsidR="00692703" w:rsidRPr="00CF1A49" w:rsidRDefault="00FD2768" w:rsidP="00913946">
            <w:pPr>
              <w:pStyle w:val="Title"/>
            </w:pPr>
            <w:r>
              <w:t>Yavor Kuzov</w:t>
            </w:r>
          </w:p>
          <w:p w14:paraId="00872997" w14:textId="3C0B33BB" w:rsidR="00692703" w:rsidRPr="00CF1A49" w:rsidRDefault="00FD2768" w:rsidP="00913946">
            <w:pPr>
              <w:pStyle w:val="ContactInfo"/>
              <w:contextualSpacing w:val="0"/>
            </w:pPr>
            <w:r>
              <w:t>4312 Las Lomas Ave Las Vegas, NV 89102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7E6331686664A8B82776C23B6F85B4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702 521-0546</w:t>
            </w:r>
          </w:p>
          <w:p w14:paraId="5C532579" w14:textId="20E259A8" w:rsidR="00692703" w:rsidRPr="00CF1A49" w:rsidRDefault="00FD2768" w:rsidP="00913946">
            <w:pPr>
              <w:pStyle w:val="ContactInfoEmphasis"/>
              <w:contextualSpacing w:val="0"/>
            </w:pPr>
            <w:r>
              <w:t>yavor.kuzoz@gmail.com</w:t>
            </w:r>
          </w:p>
        </w:tc>
      </w:tr>
      <w:tr w:rsidR="009571D8" w:rsidRPr="00CF1A49" w14:paraId="7D5F88D0" w14:textId="77777777" w:rsidTr="00692703">
        <w:tc>
          <w:tcPr>
            <w:tcW w:w="9360" w:type="dxa"/>
            <w:tcMar>
              <w:top w:w="432" w:type="dxa"/>
            </w:tcMar>
          </w:tcPr>
          <w:p w14:paraId="037E3D24" w14:textId="77777777" w:rsidR="00FD2768" w:rsidRPr="00052735" w:rsidRDefault="00FD2768" w:rsidP="00FD2768">
            <w:pPr>
              <w:rPr>
                <w:rFonts w:ascii="Times New Roman" w:hAnsi="Times New Roman"/>
                <w:sz w:val="24"/>
                <w:szCs w:val="24"/>
              </w:rPr>
            </w:pPr>
            <w:r w:rsidRPr="00052735">
              <w:rPr>
                <w:rFonts w:ascii="Times New Roman" w:hAnsi="Times New Roman"/>
                <w:sz w:val="24"/>
                <w:szCs w:val="24"/>
              </w:rPr>
              <w:t>I am a hardworking and highly motivated person who is seeing the opportunity to become a contributing member of your excellent team.</w:t>
            </w:r>
          </w:p>
          <w:p w14:paraId="0D07C00E" w14:textId="07167474" w:rsidR="001755A8" w:rsidRPr="00CF1A49" w:rsidRDefault="001755A8" w:rsidP="00913946">
            <w:pPr>
              <w:contextualSpacing w:val="0"/>
            </w:pPr>
          </w:p>
        </w:tc>
      </w:tr>
    </w:tbl>
    <w:p w14:paraId="55108873" w14:textId="77777777" w:rsidR="004E01EB" w:rsidRPr="00CF1A49" w:rsidRDefault="00D401F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9419E6F62B9445794E86FD446186B1F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FF784BD" w14:textId="77777777" w:rsidTr="00D66A52">
        <w:tc>
          <w:tcPr>
            <w:tcW w:w="9355" w:type="dxa"/>
          </w:tcPr>
          <w:p w14:paraId="764F8B66" w14:textId="0B62D88F" w:rsidR="001D0BF1" w:rsidRPr="00CF1A49" w:rsidRDefault="00B272E6" w:rsidP="001D0BF1">
            <w:pPr>
              <w:pStyle w:val="Heading3"/>
              <w:contextualSpacing w:val="0"/>
              <w:outlineLvl w:val="2"/>
            </w:pPr>
            <w:r>
              <w:t>Feb 2021</w:t>
            </w:r>
            <w:r w:rsidR="001D0BF1" w:rsidRPr="00CF1A49">
              <w:t xml:space="preserve"> – </w:t>
            </w:r>
            <w:r>
              <w:t>Current</w:t>
            </w:r>
          </w:p>
          <w:p w14:paraId="64A3D046" w14:textId="40EA0316" w:rsidR="001D0BF1" w:rsidRPr="00CF1A49" w:rsidRDefault="00B272E6" w:rsidP="001D0BF1">
            <w:pPr>
              <w:pStyle w:val="Heading2"/>
              <w:contextualSpacing w:val="0"/>
              <w:outlineLvl w:val="1"/>
            </w:pPr>
            <w:r>
              <w:t>Customer Service REp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PRogressive insurance</w:t>
            </w:r>
          </w:p>
          <w:p w14:paraId="0143394C" w14:textId="77777777" w:rsidR="001E3120" w:rsidRPr="00052735" w:rsidRDefault="00B272E6" w:rsidP="00B272E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735">
              <w:rPr>
                <w:rFonts w:ascii="Times New Roman" w:hAnsi="Times New Roman" w:cs="Times New Roman"/>
                <w:sz w:val="24"/>
                <w:szCs w:val="24"/>
              </w:rPr>
              <w:t>Work over the phone with current customers</w:t>
            </w:r>
          </w:p>
          <w:p w14:paraId="20E647A3" w14:textId="77777777" w:rsidR="00B272E6" w:rsidRPr="00052735" w:rsidRDefault="00B272E6" w:rsidP="00B272E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735">
              <w:rPr>
                <w:rFonts w:ascii="Times New Roman" w:hAnsi="Times New Roman" w:cs="Times New Roman"/>
                <w:sz w:val="24"/>
                <w:szCs w:val="24"/>
              </w:rPr>
              <w:t xml:space="preserve">Make changes </w:t>
            </w:r>
            <w:r w:rsidR="004C5AC2" w:rsidRPr="00052735">
              <w:rPr>
                <w:rFonts w:ascii="Times New Roman" w:hAnsi="Times New Roman" w:cs="Times New Roman"/>
                <w:sz w:val="24"/>
                <w:szCs w:val="24"/>
              </w:rPr>
              <w:t>to polices</w:t>
            </w:r>
          </w:p>
          <w:p w14:paraId="08AB6A69" w14:textId="77777777" w:rsidR="004C5AC2" w:rsidRPr="006471AF" w:rsidRDefault="004C5AC2" w:rsidP="00B272E6">
            <w:pPr>
              <w:pStyle w:val="ListParagraph"/>
              <w:numPr>
                <w:ilvl w:val="0"/>
                <w:numId w:val="15"/>
              </w:numPr>
            </w:pPr>
            <w:r w:rsidRPr="00052735">
              <w:rPr>
                <w:rFonts w:ascii="Times New Roman" w:hAnsi="Times New Roman" w:cs="Times New Roman"/>
                <w:sz w:val="24"/>
                <w:szCs w:val="24"/>
              </w:rPr>
              <w:t>Assisting with troubleshooting issues regarding our mobile app</w:t>
            </w:r>
          </w:p>
          <w:p w14:paraId="7B79EFF5" w14:textId="653C2921" w:rsidR="006471AF" w:rsidRPr="00CF1A49" w:rsidRDefault="006471AF" w:rsidP="006471AF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Helpdesk</w:t>
            </w:r>
          </w:p>
        </w:tc>
      </w:tr>
      <w:tr w:rsidR="00F61DF9" w:rsidRPr="00CF1A49" w14:paraId="3DE2AD70" w14:textId="77777777" w:rsidTr="00052735">
        <w:trPr>
          <w:trHeight w:val="3568"/>
        </w:trPr>
        <w:tc>
          <w:tcPr>
            <w:tcW w:w="9355" w:type="dxa"/>
            <w:tcMar>
              <w:top w:w="216" w:type="dxa"/>
            </w:tcMar>
          </w:tcPr>
          <w:p w14:paraId="25AC0E85" w14:textId="5C60E177" w:rsidR="00F61DF9" w:rsidRPr="00CF1A49" w:rsidRDefault="004C5AC2" w:rsidP="00F61DF9">
            <w:pPr>
              <w:pStyle w:val="Heading3"/>
              <w:contextualSpacing w:val="0"/>
              <w:outlineLvl w:val="2"/>
            </w:pPr>
            <w:r>
              <w:t>feb. 2017</w:t>
            </w:r>
            <w:r w:rsidR="00F61DF9" w:rsidRPr="00CF1A49">
              <w:t xml:space="preserve"> – </w:t>
            </w:r>
            <w:r>
              <w:t>september 2017</w:t>
            </w:r>
          </w:p>
          <w:p w14:paraId="54B5BF36" w14:textId="6DF59155" w:rsidR="00F61DF9" w:rsidRPr="00CF1A49" w:rsidRDefault="004C5AC2" w:rsidP="00F61DF9">
            <w:pPr>
              <w:pStyle w:val="Heading2"/>
              <w:contextualSpacing w:val="0"/>
              <w:outlineLvl w:val="1"/>
            </w:pPr>
            <w:r>
              <w:t>sales Associate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american income life</w:t>
            </w:r>
          </w:p>
          <w:p w14:paraId="5A93990C" w14:textId="77777777" w:rsidR="00F61DF9" w:rsidRPr="00052735" w:rsidRDefault="004C5AC2" w:rsidP="004C5AC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735">
              <w:rPr>
                <w:rFonts w:ascii="Times New Roman" w:hAnsi="Times New Roman" w:cs="Times New Roman"/>
                <w:sz w:val="24"/>
                <w:szCs w:val="24"/>
              </w:rPr>
              <w:t>Worked with current and future policy holders</w:t>
            </w:r>
          </w:p>
          <w:p w14:paraId="7905E071" w14:textId="77777777" w:rsidR="004C5AC2" w:rsidRPr="00052735" w:rsidRDefault="004C5AC2" w:rsidP="004C5AC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735">
              <w:rPr>
                <w:rFonts w:ascii="Times New Roman" w:hAnsi="Times New Roman" w:cs="Times New Roman"/>
                <w:sz w:val="24"/>
                <w:szCs w:val="24"/>
              </w:rPr>
              <w:t>Assisted with educating and expanding their policies</w:t>
            </w:r>
          </w:p>
          <w:p w14:paraId="04B8987A" w14:textId="77777777" w:rsidR="004C5AC2" w:rsidRDefault="004C5AC2" w:rsidP="004C5AC2">
            <w:pPr>
              <w:ind w:left="359"/>
            </w:pPr>
          </w:p>
          <w:p w14:paraId="38BE2A6E" w14:textId="7A66FF66" w:rsidR="004C5AC2" w:rsidRPr="00CF1A49" w:rsidRDefault="004C5AC2" w:rsidP="004C5AC2">
            <w:pPr>
              <w:pStyle w:val="Heading3"/>
              <w:contextualSpacing w:val="0"/>
              <w:outlineLvl w:val="2"/>
            </w:pPr>
            <w:r>
              <w:t>March 2015</w:t>
            </w:r>
            <w:r w:rsidRPr="00CF1A49">
              <w:t xml:space="preserve"> – </w:t>
            </w:r>
            <w:r>
              <w:t>feb. 2017</w:t>
            </w:r>
          </w:p>
          <w:p w14:paraId="34913AD2" w14:textId="1E65100E" w:rsidR="004C5AC2" w:rsidRPr="004C5AC2" w:rsidRDefault="004C5AC2" w:rsidP="004C5AC2">
            <w:pPr>
              <w:pStyle w:val="Heading2"/>
              <w:contextualSpacing w:val="0"/>
              <w:outlineLvl w:val="1"/>
            </w:pPr>
            <w:r>
              <w:t>manager</w:t>
            </w:r>
            <w:r w:rsidRPr="00CF1A49">
              <w:t xml:space="preserve">, </w:t>
            </w:r>
            <w:r>
              <w:t>unity one inc.</w:t>
            </w:r>
          </w:p>
          <w:p w14:paraId="7400164E" w14:textId="3502E961" w:rsidR="004C5AC2" w:rsidRPr="00052735" w:rsidRDefault="00052735" w:rsidP="0005273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735">
              <w:rPr>
                <w:rFonts w:ascii="Times New Roman" w:hAnsi="Times New Roman" w:cs="Times New Roman"/>
                <w:sz w:val="24"/>
                <w:szCs w:val="24"/>
              </w:rPr>
              <w:t>Network System Admin</w:t>
            </w:r>
          </w:p>
          <w:p w14:paraId="4BBFF51F" w14:textId="72F9F2EE" w:rsidR="00052735" w:rsidRPr="00052735" w:rsidRDefault="00052735" w:rsidP="0005273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735">
              <w:rPr>
                <w:rFonts w:ascii="Times New Roman" w:hAnsi="Times New Roman" w:cs="Times New Roman"/>
                <w:sz w:val="24"/>
                <w:szCs w:val="24"/>
              </w:rPr>
              <w:t>Helpdesk</w:t>
            </w:r>
          </w:p>
          <w:p w14:paraId="79E99BA1" w14:textId="296CCBD8" w:rsidR="00052735" w:rsidRPr="00052735" w:rsidRDefault="00052735" w:rsidP="0005273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735">
              <w:rPr>
                <w:rFonts w:ascii="Times New Roman" w:hAnsi="Times New Roman" w:cs="Times New Roman"/>
                <w:sz w:val="24"/>
                <w:szCs w:val="24"/>
              </w:rPr>
              <w:t xml:space="preserve">Worked with scheduling </w:t>
            </w:r>
          </w:p>
          <w:p w14:paraId="4DD4D9A3" w14:textId="299132A8" w:rsidR="00052735" w:rsidRPr="00052735" w:rsidRDefault="00052735" w:rsidP="0005273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735">
              <w:rPr>
                <w:rFonts w:ascii="Times New Roman" w:hAnsi="Times New Roman" w:cs="Times New Roman"/>
                <w:sz w:val="24"/>
                <w:szCs w:val="24"/>
              </w:rPr>
              <w:t>Shift supervision.</w:t>
            </w:r>
          </w:p>
          <w:p w14:paraId="5B754B9D" w14:textId="44B23C1A" w:rsidR="004C5AC2" w:rsidRDefault="004C5AC2" w:rsidP="004C5AC2">
            <w:pPr>
              <w:ind w:left="359"/>
            </w:pPr>
          </w:p>
        </w:tc>
      </w:tr>
    </w:tbl>
    <w:sdt>
      <w:sdtPr>
        <w:alias w:val="Education:"/>
        <w:tag w:val="Education:"/>
        <w:id w:val="-1908763273"/>
        <w:placeholder>
          <w:docPart w:val="D0B600442E2446A2B14BCC2CC2EF4C6F"/>
        </w:placeholder>
        <w:temporary/>
        <w:showingPlcHdr/>
        <w15:appearance w15:val="hidden"/>
      </w:sdtPr>
      <w:sdtEndPr/>
      <w:sdtContent>
        <w:p w14:paraId="3C246EA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01FC572" w14:textId="77777777" w:rsidTr="00D66A52">
        <w:tc>
          <w:tcPr>
            <w:tcW w:w="9355" w:type="dxa"/>
          </w:tcPr>
          <w:p w14:paraId="5CB551F5" w14:textId="7D9643D5" w:rsidR="001D0BF1" w:rsidRPr="00CF1A49" w:rsidRDefault="00FD2768" w:rsidP="001D0BF1">
            <w:pPr>
              <w:pStyle w:val="Heading3"/>
              <w:contextualSpacing w:val="0"/>
              <w:outlineLvl w:val="2"/>
            </w:pPr>
            <w:r>
              <w:t>March 2019</w:t>
            </w:r>
          </w:p>
          <w:p w14:paraId="33160FAD" w14:textId="542B4317" w:rsidR="001D0BF1" w:rsidRPr="00CF1A49" w:rsidRDefault="00FD2768" w:rsidP="001D0BF1">
            <w:pPr>
              <w:pStyle w:val="Heading2"/>
              <w:contextualSpacing w:val="0"/>
              <w:outlineLvl w:val="1"/>
            </w:pPr>
            <w:r>
              <w:t>Bachelor of science in criminal Justice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Purdue University</w:t>
            </w:r>
          </w:p>
          <w:p w14:paraId="70643A5C" w14:textId="30013C64" w:rsidR="007538DC" w:rsidRPr="00CF1A49" w:rsidRDefault="007538DC" w:rsidP="00FD2768"/>
        </w:tc>
      </w:tr>
      <w:tr w:rsidR="00F61DF9" w:rsidRPr="00CF1A49" w14:paraId="790D070B" w14:textId="77777777" w:rsidTr="00F61DF9">
        <w:tc>
          <w:tcPr>
            <w:tcW w:w="9355" w:type="dxa"/>
            <w:tcMar>
              <w:top w:w="216" w:type="dxa"/>
            </w:tcMar>
          </w:tcPr>
          <w:p w14:paraId="6DE68126" w14:textId="1C35D78B" w:rsidR="00F61DF9" w:rsidRPr="00CF1A49" w:rsidRDefault="00FD2768" w:rsidP="00F61DF9">
            <w:pPr>
              <w:pStyle w:val="Heading3"/>
              <w:contextualSpacing w:val="0"/>
              <w:outlineLvl w:val="2"/>
            </w:pPr>
            <w:r>
              <w:t>Aug 2020</w:t>
            </w:r>
          </w:p>
          <w:p w14:paraId="3EF58DBC" w14:textId="4B66DFB3" w:rsidR="00F61DF9" w:rsidRDefault="00FD2768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Master of psychology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Walden University</w:t>
            </w:r>
          </w:p>
          <w:p w14:paraId="44A0A1A1" w14:textId="77777777" w:rsidR="00FD2768" w:rsidRPr="00CF1A49" w:rsidRDefault="00FD2768" w:rsidP="00F61DF9">
            <w:pPr>
              <w:pStyle w:val="Heading2"/>
              <w:contextualSpacing w:val="0"/>
              <w:outlineLvl w:val="1"/>
            </w:pPr>
          </w:p>
          <w:p w14:paraId="68781C51" w14:textId="77777777" w:rsidR="00F61DF9" w:rsidRDefault="00F61DF9" w:rsidP="00F61DF9"/>
          <w:p w14:paraId="4D1CFBD0" w14:textId="6E1EDB2C" w:rsidR="00FD2768" w:rsidRPr="00CF1A49" w:rsidRDefault="00052735" w:rsidP="00FD2768">
            <w:pPr>
              <w:pStyle w:val="Heading3"/>
              <w:contextualSpacing w:val="0"/>
              <w:outlineLvl w:val="2"/>
            </w:pPr>
            <w:r>
              <w:t>Projected graduation 2023</w:t>
            </w:r>
          </w:p>
          <w:p w14:paraId="6BF54003" w14:textId="1E0004C6" w:rsidR="00FD2768" w:rsidRPr="00CF1A49" w:rsidRDefault="00FD2768" w:rsidP="00FD2768">
            <w:pPr>
              <w:pStyle w:val="Heading2"/>
              <w:contextualSpacing w:val="0"/>
              <w:outlineLvl w:val="1"/>
            </w:pPr>
            <w:r>
              <w:t>Bachelor of science in cybersecurity</w:t>
            </w:r>
            <w:r w:rsidRPr="00CF1A49">
              <w:t xml:space="preserve">, </w:t>
            </w:r>
            <w:r>
              <w:rPr>
                <w:rStyle w:val="SubtleReference"/>
              </w:rPr>
              <w:t>purdue university</w:t>
            </w:r>
          </w:p>
          <w:p w14:paraId="6D4B33BF" w14:textId="210C1B18" w:rsidR="00FD2768" w:rsidRDefault="00FD2768" w:rsidP="00F61DF9"/>
        </w:tc>
      </w:tr>
    </w:tbl>
    <w:sdt>
      <w:sdtPr>
        <w:alias w:val="Skills:"/>
        <w:tag w:val="Skills:"/>
        <w:id w:val="-1392877668"/>
        <w:placeholder>
          <w:docPart w:val="2B609E01C1944E37A26A27CD1844A4B4"/>
        </w:placeholder>
        <w:temporary/>
        <w:showingPlcHdr/>
        <w15:appearance w15:val="hidden"/>
      </w:sdtPr>
      <w:sdtEndPr/>
      <w:sdtContent>
        <w:p w14:paraId="03D41721" w14:textId="77777777" w:rsidR="00486277" w:rsidRPr="00CF1A49" w:rsidRDefault="00486277" w:rsidP="00486277">
          <w:pPr>
            <w:pStyle w:val="Heading1"/>
          </w:pPr>
          <w:r w:rsidRPr="00052735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5CDF3CA" w14:textId="77777777" w:rsidTr="00052735">
        <w:trPr>
          <w:trHeight w:val="1282"/>
        </w:trPr>
        <w:tc>
          <w:tcPr>
            <w:tcW w:w="4675" w:type="dxa"/>
          </w:tcPr>
          <w:p w14:paraId="7A87F047" w14:textId="5CB6554E" w:rsidR="001E3120" w:rsidRPr="00052735" w:rsidRDefault="00B272E6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2735">
              <w:rPr>
                <w:rFonts w:ascii="Times New Roman" w:hAnsi="Times New Roman" w:cs="Times New Roman"/>
                <w:sz w:val="24"/>
                <w:szCs w:val="24"/>
              </w:rPr>
              <w:t>DNS troubleshooting</w:t>
            </w:r>
          </w:p>
          <w:p w14:paraId="6AB05733" w14:textId="77777777" w:rsidR="001F4E6D" w:rsidRPr="00052735" w:rsidRDefault="00B272E6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2735">
              <w:rPr>
                <w:rFonts w:ascii="Times New Roman" w:hAnsi="Times New Roman" w:cs="Times New Roman"/>
                <w:sz w:val="24"/>
                <w:szCs w:val="24"/>
              </w:rPr>
              <w:t>Microsoft Azure</w:t>
            </w:r>
          </w:p>
          <w:p w14:paraId="577BA8D6" w14:textId="77777777" w:rsidR="00B272E6" w:rsidRPr="00052735" w:rsidRDefault="00B272E6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2735">
              <w:rPr>
                <w:rFonts w:ascii="Times New Roman" w:hAnsi="Times New Roman" w:cs="Times New Roman"/>
                <w:sz w:val="24"/>
                <w:szCs w:val="24"/>
              </w:rPr>
              <w:t>Linux OS</w:t>
            </w:r>
          </w:p>
          <w:p w14:paraId="4C19C2D6" w14:textId="0E3C3C9B" w:rsidR="00B272E6" w:rsidRPr="006E1507" w:rsidRDefault="00B272E6" w:rsidP="006E1507">
            <w:pPr>
              <w:pStyle w:val="ListBullet"/>
              <w:contextualSpacing w:val="0"/>
            </w:pPr>
            <w:r w:rsidRPr="00052735">
              <w:rPr>
                <w:rFonts w:ascii="Times New Roman" w:hAnsi="Times New Roman" w:cs="Times New Roman"/>
                <w:sz w:val="24"/>
                <w:szCs w:val="24"/>
              </w:rPr>
              <w:t>Python Programming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13546D14" w14:textId="659557AD" w:rsidR="003A0632" w:rsidRPr="00052735" w:rsidRDefault="00B272E6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2735"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</w:p>
          <w:p w14:paraId="28E949DF" w14:textId="4EFC0491" w:rsidR="001E3120" w:rsidRPr="00052735" w:rsidRDefault="00B272E6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2735">
              <w:rPr>
                <w:rFonts w:ascii="Times New Roman" w:hAnsi="Times New Roman" w:cs="Times New Roman"/>
                <w:sz w:val="24"/>
                <w:szCs w:val="24"/>
              </w:rPr>
              <w:t>System Admin</w:t>
            </w:r>
          </w:p>
          <w:p w14:paraId="18C3ACEE" w14:textId="7B8DABE2" w:rsidR="001E3120" w:rsidRPr="006E1507" w:rsidRDefault="001E3120" w:rsidP="00B272E6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49515B18" w14:textId="425113A6" w:rsidR="00B272E6" w:rsidRDefault="00B272E6" w:rsidP="006E1507"/>
    <w:p w14:paraId="3B6B9F1F" w14:textId="2AC43D9B" w:rsidR="00052735" w:rsidRDefault="00052735" w:rsidP="006E1507"/>
    <w:p w14:paraId="6D3209F1" w14:textId="6731B047" w:rsidR="00052735" w:rsidRDefault="00052735" w:rsidP="00052735">
      <w:pPr>
        <w:pStyle w:val="Heading1"/>
      </w:pPr>
      <w:r>
        <w:t>Military Experience</w:t>
      </w:r>
    </w:p>
    <w:p w14:paraId="43E4FFDF" w14:textId="77777777" w:rsidR="00052735" w:rsidRDefault="00052735" w:rsidP="0005273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Team Leader, Specialist (E-4)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Aug. 2010 – Dec. 2013</w:t>
      </w:r>
    </w:p>
    <w:p w14:paraId="4338E381" w14:textId="77777777" w:rsidR="00052735" w:rsidRDefault="00052735" w:rsidP="0005273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United States Army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Fort Riley, KS</w:t>
      </w:r>
    </w:p>
    <w:p w14:paraId="787CAF5D" w14:textId="77777777" w:rsidR="00052735" w:rsidRDefault="00052735" w:rsidP="00052735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Performed the duties of a team leader.</w:t>
      </w:r>
    </w:p>
    <w:p w14:paraId="62608B61" w14:textId="77777777" w:rsidR="00052735" w:rsidRDefault="00052735" w:rsidP="00052735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Oversaw the duties of a small team of 4 to 5 subordinates.</w:t>
      </w:r>
    </w:p>
    <w:p w14:paraId="2CCFE72D" w14:textId="77777777" w:rsidR="00052735" w:rsidRDefault="00052735" w:rsidP="00052735">
      <w:pPr>
        <w:pStyle w:val="ListParagraph"/>
        <w:numPr>
          <w:ilvl w:val="0"/>
          <w:numId w:val="20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Monitored the development and discipline of subordinates. </w:t>
      </w:r>
    </w:p>
    <w:p w14:paraId="78447C8A" w14:textId="77777777" w:rsidR="00052735" w:rsidRPr="006E1507" w:rsidRDefault="00052735" w:rsidP="00052735"/>
    <w:sectPr w:rsidR="00052735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5E87C" w14:textId="77777777" w:rsidR="00D401FD" w:rsidRDefault="00D401FD" w:rsidP="0068194B">
      <w:r>
        <w:separator/>
      </w:r>
    </w:p>
    <w:p w14:paraId="7044E244" w14:textId="77777777" w:rsidR="00D401FD" w:rsidRDefault="00D401FD"/>
    <w:p w14:paraId="1DA94969" w14:textId="77777777" w:rsidR="00D401FD" w:rsidRDefault="00D401FD"/>
  </w:endnote>
  <w:endnote w:type="continuationSeparator" w:id="0">
    <w:p w14:paraId="69A83F16" w14:textId="77777777" w:rsidR="00D401FD" w:rsidRDefault="00D401FD" w:rsidP="0068194B">
      <w:r>
        <w:continuationSeparator/>
      </w:r>
    </w:p>
    <w:p w14:paraId="768917F7" w14:textId="77777777" w:rsidR="00D401FD" w:rsidRDefault="00D401FD"/>
    <w:p w14:paraId="046961EF" w14:textId="77777777" w:rsidR="00D401FD" w:rsidRDefault="00D401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B729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80957" w14:textId="77777777" w:rsidR="00D401FD" w:rsidRDefault="00D401FD" w:rsidP="0068194B">
      <w:r>
        <w:separator/>
      </w:r>
    </w:p>
    <w:p w14:paraId="41AB37BC" w14:textId="77777777" w:rsidR="00D401FD" w:rsidRDefault="00D401FD"/>
    <w:p w14:paraId="6085EBB4" w14:textId="77777777" w:rsidR="00D401FD" w:rsidRDefault="00D401FD"/>
  </w:footnote>
  <w:footnote w:type="continuationSeparator" w:id="0">
    <w:p w14:paraId="6354FB9F" w14:textId="77777777" w:rsidR="00D401FD" w:rsidRDefault="00D401FD" w:rsidP="0068194B">
      <w:r>
        <w:continuationSeparator/>
      </w:r>
    </w:p>
    <w:p w14:paraId="4E45FF4B" w14:textId="77777777" w:rsidR="00D401FD" w:rsidRDefault="00D401FD"/>
    <w:p w14:paraId="6E5FB5BD" w14:textId="77777777" w:rsidR="00D401FD" w:rsidRDefault="00D401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CE3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8BF8722" wp14:editId="26B003A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8A8625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E1C79AC"/>
    <w:multiLevelType w:val="hybridMultilevel"/>
    <w:tmpl w:val="1D2E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94F5B"/>
    <w:multiLevelType w:val="hybridMultilevel"/>
    <w:tmpl w:val="1970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F64EF"/>
    <w:multiLevelType w:val="hybridMultilevel"/>
    <w:tmpl w:val="F6AE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B4828FD"/>
    <w:multiLevelType w:val="hybridMultilevel"/>
    <w:tmpl w:val="32B4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40059"/>
    <w:multiLevelType w:val="hybridMultilevel"/>
    <w:tmpl w:val="EE88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44DA9"/>
    <w:multiLevelType w:val="hybridMultilevel"/>
    <w:tmpl w:val="0462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20FC1"/>
    <w:multiLevelType w:val="hybridMultilevel"/>
    <w:tmpl w:val="059E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6"/>
  </w:num>
  <w:num w:numId="17">
    <w:abstractNumId w:val="13"/>
  </w:num>
  <w:num w:numId="18">
    <w:abstractNumId w:val="19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68"/>
    <w:rsid w:val="000001EF"/>
    <w:rsid w:val="00007322"/>
    <w:rsid w:val="00007728"/>
    <w:rsid w:val="00024584"/>
    <w:rsid w:val="00024730"/>
    <w:rsid w:val="00052735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5AC2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4CE0"/>
    <w:rsid w:val="005F55D2"/>
    <w:rsid w:val="0062312F"/>
    <w:rsid w:val="00625F2C"/>
    <w:rsid w:val="006471AF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75CC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72E6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01FD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2768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617F2"/>
  <w15:chartTrackingRefBased/>
  <w15:docId w15:val="{DCBD8F8C-D214-4E81-AB6B-2ABADD2A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phistopheles\AppData\Local\Microsoft\Office\16.0\DTS\en-US%7b00F12E78-06B1-4A02-A076-ED98C2238953%7d\%7bC6A82EE0-B522-4C85-81CB-B623DF1B0DF3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E6331686664A8B82776C23B6F85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7907B-A4BB-4F9D-8A41-D2F07EFD2EA1}"/>
      </w:docPartPr>
      <w:docPartBody>
        <w:p w:rsidR="00C4401D" w:rsidRDefault="005B104E">
          <w:pPr>
            <w:pStyle w:val="17E6331686664A8B82776C23B6F85B4B"/>
          </w:pPr>
          <w:r w:rsidRPr="00CF1A49">
            <w:t>·</w:t>
          </w:r>
        </w:p>
      </w:docPartBody>
    </w:docPart>
    <w:docPart>
      <w:docPartPr>
        <w:name w:val="A9419E6F62B9445794E86FD446186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FDDC2-00C6-479E-8468-38D2F9451C5E}"/>
      </w:docPartPr>
      <w:docPartBody>
        <w:p w:rsidR="00C4401D" w:rsidRDefault="005B104E">
          <w:pPr>
            <w:pStyle w:val="A9419E6F62B9445794E86FD446186B1F"/>
          </w:pPr>
          <w:r w:rsidRPr="00CF1A49">
            <w:t>Experience</w:t>
          </w:r>
        </w:p>
      </w:docPartBody>
    </w:docPart>
    <w:docPart>
      <w:docPartPr>
        <w:name w:val="D0B600442E2446A2B14BCC2CC2EF4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2E56-5BF5-47E6-9377-ABB8D0079198}"/>
      </w:docPartPr>
      <w:docPartBody>
        <w:p w:rsidR="00C4401D" w:rsidRDefault="005B104E">
          <w:pPr>
            <w:pStyle w:val="D0B600442E2446A2B14BCC2CC2EF4C6F"/>
          </w:pPr>
          <w:r w:rsidRPr="00CF1A49">
            <w:t>Education</w:t>
          </w:r>
        </w:p>
      </w:docPartBody>
    </w:docPart>
    <w:docPart>
      <w:docPartPr>
        <w:name w:val="2B609E01C1944E37A26A27CD1844A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F5C1A-884B-4835-A95B-3B4019076C44}"/>
      </w:docPartPr>
      <w:docPartBody>
        <w:p w:rsidR="00C4401D" w:rsidRDefault="005B104E">
          <w:pPr>
            <w:pStyle w:val="2B609E01C1944E37A26A27CD1844A4B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D3"/>
    <w:rsid w:val="005B104E"/>
    <w:rsid w:val="00C4401D"/>
    <w:rsid w:val="00C56CD3"/>
    <w:rsid w:val="00DE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7E6331686664A8B82776C23B6F85B4B">
    <w:name w:val="17E6331686664A8B82776C23B6F85B4B"/>
  </w:style>
  <w:style w:type="paragraph" w:customStyle="1" w:styleId="A9419E6F62B9445794E86FD446186B1F">
    <w:name w:val="A9419E6F62B9445794E86FD446186B1F"/>
  </w:style>
  <w:style w:type="character" w:styleId="SubtleReference">
    <w:name w:val="Subtle Reference"/>
    <w:basedOn w:val="DefaultParagraphFont"/>
    <w:uiPriority w:val="10"/>
    <w:qFormat/>
    <w:rsid w:val="00C56CD3"/>
    <w:rPr>
      <w:b/>
      <w:caps w:val="0"/>
      <w:smallCaps/>
      <w:color w:val="595959" w:themeColor="text1" w:themeTint="A6"/>
    </w:rPr>
  </w:style>
  <w:style w:type="paragraph" w:customStyle="1" w:styleId="D0B600442E2446A2B14BCC2CC2EF4C6F">
    <w:name w:val="D0B600442E2446A2B14BCC2CC2EF4C6F"/>
  </w:style>
  <w:style w:type="paragraph" w:customStyle="1" w:styleId="2B609E01C1944E37A26A27CD1844A4B4">
    <w:name w:val="2B609E01C1944E37A26A27CD1844A4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{C6A82EE0-B522-4C85-81CB-B623DF1B0DF3}tf16402488_win32</Template>
  <TotalTime>29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Mephistopheles</dc:creator>
  <cp:keywords/>
  <dc:description/>
  <cp:lastModifiedBy>yavor kuzov</cp:lastModifiedBy>
  <cp:revision>2</cp:revision>
  <dcterms:created xsi:type="dcterms:W3CDTF">2021-11-17T02:11:00Z</dcterms:created>
  <dcterms:modified xsi:type="dcterms:W3CDTF">2021-12-02T10:26:00Z</dcterms:modified>
  <cp:category/>
</cp:coreProperties>
</file>