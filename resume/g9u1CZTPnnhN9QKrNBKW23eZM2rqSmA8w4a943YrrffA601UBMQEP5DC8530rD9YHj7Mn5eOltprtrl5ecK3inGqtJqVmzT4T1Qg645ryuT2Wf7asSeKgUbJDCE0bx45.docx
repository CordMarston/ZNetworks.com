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3BC4" w14:textId="3CDBB89A" w:rsidR="006F4800" w:rsidRPr="00C16C8A" w:rsidRDefault="006F4800" w:rsidP="006F4800">
      <w:pPr>
        <w:pStyle w:val="Name"/>
        <w:spacing w:after="0"/>
        <w:ind w:left="720" w:hanging="720"/>
        <w:rPr>
          <w:rFonts w:ascii="Verdana" w:eastAsia="Microsoft JhengHei" w:hAnsi="Verdana" w:cs="Calibri"/>
          <w:sz w:val="24"/>
          <w:szCs w:val="24"/>
        </w:rPr>
      </w:pPr>
      <w:r>
        <w:rPr>
          <w:rFonts w:ascii="Verdana" w:eastAsia="Microsoft JhengHei" w:hAnsi="Verdana" w:cs="Calibri"/>
          <w:sz w:val="24"/>
          <w:szCs w:val="24"/>
        </w:rPr>
        <w:t>V</w:t>
      </w:r>
      <w:r w:rsidRPr="00C16C8A">
        <w:rPr>
          <w:rFonts w:ascii="Verdana" w:eastAsia="Microsoft JhengHei" w:hAnsi="Verdana" w:cs="Calibri"/>
          <w:sz w:val="24"/>
          <w:szCs w:val="24"/>
        </w:rPr>
        <w:t>ernon Way</w:t>
      </w:r>
    </w:p>
    <w:p w14:paraId="6EF69EE6" w14:textId="77777777" w:rsidR="006F4800" w:rsidRPr="00C16C8A" w:rsidRDefault="00DE589F" w:rsidP="006F4800">
      <w:pPr>
        <w:pStyle w:val="Address"/>
        <w:tabs>
          <w:tab w:val="left" w:pos="-810"/>
        </w:tabs>
        <w:spacing w:after="0"/>
        <w:rPr>
          <w:rFonts w:ascii="Verdana" w:eastAsia="Microsoft JhengHei" w:hAnsi="Verdana" w:cs="Calibri"/>
          <w:sz w:val="16"/>
          <w:szCs w:val="16"/>
        </w:rPr>
      </w:pPr>
      <w:hyperlink r:id="rId9">
        <w:r w:rsidR="006F4800" w:rsidRPr="00C16C8A">
          <w:rPr>
            <w:rStyle w:val="Hyperlink"/>
            <w:rFonts w:ascii="Verdana" w:eastAsia="Microsoft JhengHei" w:hAnsi="Verdana" w:cs="Calibri"/>
            <w:sz w:val="16"/>
            <w:szCs w:val="16"/>
          </w:rPr>
          <w:t>vernon.way@outlook.com</w:t>
        </w:r>
      </w:hyperlink>
    </w:p>
    <w:p w14:paraId="063ACF73" w14:textId="77777777" w:rsidR="006F4800" w:rsidRPr="00397B01" w:rsidRDefault="00DE589F" w:rsidP="006F4800">
      <w:pPr>
        <w:pStyle w:val="Address"/>
        <w:tabs>
          <w:tab w:val="left" w:pos="720"/>
        </w:tabs>
        <w:spacing w:after="0"/>
        <w:rPr>
          <w:rFonts w:ascii="Verdana" w:eastAsia="Microsoft JhengHei" w:hAnsi="Verdana" w:cs="Calibri"/>
          <w:color w:val="0000FF"/>
          <w:sz w:val="16"/>
          <w:szCs w:val="16"/>
          <w:u w:val="single"/>
        </w:rPr>
      </w:pPr>
      <w:hyperlink r:id="rId10" w:history="1">
        <w:r w:rsidR="006F4800" w:rsidRPr="00C16C8A">
          <w:rPr>
            <w:rStyle w:val="Hyperlink"/>
            <w:rFonts w:ascii="Verdana" w:eastAsia="Microsoft JhengHei" w:hAnsi="Verdana" w:cs="Calibri"/>
            <w:sz w:val="16"/>
            <w:szCs w:val="16"/>
          </w:rPr>
          <w:t>https://www.linkedin.com/in/vernon-way-lion-1a534a13/</w:t>
        </w:r>
      </w:hyperlink>
    </w:p>
    <w:p w14:paraId="193525DA" w14:textId="43F02D81" w:rsidR="006F4800" w:rsidRDefault="00E23193" w:rsidP="006F4800">
      <w:pPr>
        <w:pStyle w:val="Address"/>
        <w:tabs>
          <w:tab w:val="left" w:pos="-810"/>
        </w:tabs>
        <w:spacing w:after="0"/>
        <w:rPr>
          <w:rFonts w:ascii="Verdana" w:eastAsia="Microsoft JhengHei" w:hAnsi="Verdana" w:cs="Calibri"/>
          <w:sz w:val="16"/>
          <w:szCs w:val="16"/>
        </w:rPr>
      </w:pPr>
      <w:r>
        <w:rPr>
          <w:rFonts w:ascii="Verdana" w:eastAsia="Microsoft JhengHei" w:hAnsi="Verdana" w:cs="Calibri"/>
          <w:sz w:val="16"/>
          <w:szCs w:val="16"/>
        </w:rPr>
        <w:t xml:space="preserve">Las Vegas, NV </w:t>
      </w:r>
      <w:r w:rsidR="00DE7BD3">
        <w:rPr>
          <w:rFonts w:ascii="Verdana" w:eastAsia="Microsoft JhengHei" w:hAnsi="Verdana" w:cs="Calibri"/>
          <w:sz w:val="16"/>
          <w:szCs w:val="16"/>
        </w:rPr>
        <w:t>89101</w:t>
      </w:r>
    </w:p>
    <w:p w14:paraId="2D9121D4" w14:textId="656BE77F" w:rsidR="0080241E" w:rsidRDefault="0080241E" w:rsidP="006F4800">
      <w:pPr>
        <w:pStyle w:val="Address"/>
        <w:tabs>
          <w:tab w:val="left" w:pos="-810"/>
        </w:tabs>
        <w:spacing w:after="0"/>
        <w:rPr>
          <w:rFonts w:ascii="Verdana" w:eastAsia="Microsoft JhengHei" w:hAnsi="Verdana" w:cs="Calibri"/>
          <w:sz w:val="16"/>
          <w:szCs w:val="16"/>
        </w:rPr>
      </w:pPr>
      <w:r>
        <w:rPr>
          <w:rFonts w:ascii="Verdana" w:eastAsia="Microsoft JhengHei" w:hAnsi="Verdana" w:cs="Calibri"/>
          <w:sz w:val="16"/>
          <w:szCs w:val="16"/>
        </w:rPr>
        <w:t>(786) 770-0246</w:t>
      </w:r>
    </w:p>
    <w:p w14:paraId="26F9E314" w14:textId="534F8AEA" w:rsidR="006F4800" w:rsidRDefault="006F4800" w:rsidP="006F4800">
      <w:pPr>
        <w:pStyle w:val="Address"/>
        <w:tabs>
          <w:tab w:val="left" w:pos="-810"/>
        </w:tabs>
        <w:spacing w:after="0"/>
        <w:rPr>
          <w:rFonts w:ascii="Verdana" w:eastAsia="Microsoft JhengHei" w:hAnsi="Verdana" w:cs="Calibri"/>
          <w:sz w:val="16"/>
          <w:szCs w:val="16"/>
        </w:rPr>
      </w:pPr>
      <w:r w:rsidRPr="00C16C8A">
        <w:rPr>
          <w:rFonts w:ascii="Verdana" w:eastAsia="Microsoft JhengHei" w:hAnsi="Verdana" w:cs="Calibri"/>
          <w:sz w:val="16"/>
          <w:szCs w:val="16"/>
        </w:rPr>
        <w:t>(786) 667-6379</w:t>
      </w:r>
    </w:p>
    <w:p w14:paraId="5B8949A9" w14:textId="7A8A5F32" w:rsidR="006F4800" w:rsidRPr="00C16C8A" w:rsidRDefault="006F4800" w:rsidP="00695D54">
      <w:pPr>
        <w:pStyle w:val="Address"/>
        <w:tabs>
          <w:tab w:val="left" w:pos="-810"/>
        </w:tabs>
        <w:spacing w:after="0"/>
        <w:jc w:val="left"/>
        <w:rPr>
          <w:rFonts w:ascii="Verdana" w:eastAsia="Microsoft JhengHei" w:hAnsi="Verdana" w:cs="Calibri"/>
          <w:sz w:val="16"/>
          <w:szCs w:val="16"/>
        </w:rPr>
      </w:pPr>
    </w:p>
    <w:p w14:paraId="0E85BABA" w14:textId="26A64C0E" w:rsidR="00426673" w:rsidRPr="009F0467" w:rsidRDefault="00426673" w:rsidP="009F0467">
      <w:pPr>
        <w:pStyle w:val="Address"/>
        <w:tabs>
          <w:tab w:val="left" w:pos="-810"/>
        </w:tabs>
        <w:spacing w:after="0"/>
        <w:jc w:val="left"/>
        <w:rPr>
          <w:rFonts w:ascii="Verdana" w:eastAsia="Microsoft JhengHei" w:hAnsi="Verdana" w:cs="Calibri"/>
          <w:sz w:val="16"/>
          <w:szCs w:val="16"/>
        </w:rPr>
      </w:pPr>
    </w:p>
    <w:p w14:paraId="6553D603" w14:textId="2FE06D08" w:rsidR="00C91E42" w:rsidRPr="009F0467" w:rsidRDefault="4FED5380" w:rsidP="00E4014C">
      <w:pPr>
        <w:pStyle w:val="Address"/>
        <w:tabs>
          <w:tab w:val="left" w:pos="720"/>
        </w:tabs>
        <w:rPr>
          <w:rFonts w:ascii="Verdana" w:eastAsia="Microsoft JhengHei" w:hAnsi="Verdana" w:cs="Calibri"/>
          <w:b/>
          <w:sz w:val="16"/>
          <w:szCs w:val="16"/>
          <w:u w:val="single"/>
        </w:rPr>
      </w:pPr>
      <w:r w:rsidRPr="009F0467">
        <w:rPr>
          <w:rFonts w:ascii="Verdana" w:eastAsia="Microsoft JhengHei" w:hAnsi="Verdana" w:cs="Calibri"/>
          <w:b/>
          <w:bCs/>
          <w:sz w:val="16"/>
          <w:szCs w:val="16"/>
          <w:u w:val="single"/>
        </w:rPr>
        <w:t>Objective</w:t>
      </w:r>
    </w:p>
    <w:p w14:paraId="5C462933" w14:textId="76BCDFFF" w:rsidR="00C91E42" w:rsidRPr="009F0467" w:rsidRDefault="4FED5380" w:rsidP="00C0797F">
      <w:pPr>
        <w:pStyle w:val="Address"/>
        <w:tabs>
          <w:tab w:val="left" w:pos="720"/>
        </w:tabs>
        <w:spacing w:after="0"/>
        <w:jc w:val="left"/>
        <w:rPr>
          <w:rFonts w:ascii="Verdana" w:eastAsia="Microsoft JhengHei" w:hAnsi="Verdana" w:cs="Calibri"/>
          <w:sz w:val="16"/>
          <w:szCs w:val="16"/>
        </w:rPr>
      </w:pPr>
      <w:r w:rsidRPr="009F0467">
        <w:rPr>
          <w:rFonts w:ascii="Verdana" w:eastAsia="Microsoft JhengHei" w:hAnsi="Verdana" w:cs="Calibri"/>
          <w:sz w:val="16"/>
          <w:szCs w:val="16"/>
        </w:rPr>
        <w:t>Provide employer with excellent project coordination, quality customer service, computer/server support, systems administration and troubleshooting while exceeding expectations.</w:t>
      </w:r>
    </w:p>
    <w:tbl>
      <w:tblPr>
        <w:tblW w:w="0" w:type="auto"/>
        <w:tblInd w:w="108" w:type="dxa"/>
        <w:tblLook w:val="00A0" w:firstRow="1" w:lastRow="0" w:firstColumn="1" w:lastColumn="0" w:noHBand="0" w:noVBand="0"/>
      </w:tblPr>
      <w:tblGrid>
        <w:gridCol w:w="10318"/>
      </w:tblGrid>
      <w:tr w:rsidR="00606BAE" w:rsidRPr="009F0467" w14:paraId="5395F391" w14:textId="77777777" w:rsidTr="4FED5380">
        <w:trPr>
          <w:cantSplit/>
          <w:trHeight w:val="255"/>
        </w:trPr>
        <w:tc>
          <w:tcPr>
            <w:tcW w:w="10440" w:type="dxa"/>
            <w:shd w:val="clear" w:color="auto" w:fill="E6E6E6"/>
          </w:tcPr>
          <w:p w14:paraId="0AA769E4" w14:textId="5185C5ED" w:rsidR="00606BAE" w:rsidRPr="007F6B07" w:rsidRDefault="4FED5380" w:rsidP="007F6B07">
            <w:pPr>
              <w:pStyle w:val="JobTarget"/>
              <w:rPr>
                <w:rFonts w:ascii="Verdana" w:eastAsia="Microsoft JhengHei" w:hAnsi="Verdana" w:cs="Calibri"/>
                <w:sz w:val="16"/>
                <w:szCs w:val="16"/>
              </w:rPr>
            </w:pPr>
            <w:r w:rsidRPr="009F0467">
              <w:rPr>
                <w:rFonts w:ascii="Verdana" w:eastAsia="Microsoft JhengHei" w:hAnsi="Verdana" w:cs="Calibri"/>
                <w:sz w:val="16"/>
                <w:szCs w:val="16"/>
              </w:rPr>
              <w:t>T</w:t>
            </w:r>
            <w:r w:rsidR="00372CC1" w:rsidRPr="009F0467">
              <w:rPr>
                <w:rFonts w:ascii="Verdana" w:eastAsia="Microsoft JhengHei" w:hAnsi="Verdana" w:cs="Calibri"/>
                <w:sz w:val="16"/>
                <w:szCs w:val="16"/>
              </w:rPr>
              <w:t xml:space="preserve">argeting Senior Level, </w:t>
            </w:r>
            <w:r w:rsidR="00CD2871">
              <w:rPr>
                <w:rFonts w:ascii="Verdana" w:eastAsia="Microsoft JhengHei" w:hAnsi="Verdana" w:cs="Calibri"/>
                <w:sz w:val="16"/>
                <w:szCs w:val="16"/>
              </w:rPr>
              <w:t>Systems</w:t>
            </w:r>
            <w:r w:rsidR="00372CC1" w:rsidRPr="009F0467">
              <w:rPr>
                <w:rFonts w:ascii="Verdana" w:eastAsia="Microsoft JhengHei" w:hAnsi="Verdana" w:cs="Calibri"/>
                <w:sz w:val="16"/>
                <w:szCs w:val="16"/>
              </w:rPr>
              <w:t xml:space="preserve"> Admin</w:t>
            </w:r>
            <w:r w:rsidR="00663653">
              <w:rPr>
                <w:rFonts w:ascii="Verdana" w:eastAsia="Microsoft JhengHei" w:hAnsi="Verdana" w:cs="Calibri"/>
                <w:sz w:val="16"/>
                <w:szCs w:val="16"/>
              </w:rPr>
              <w:t>.</w:t>
            </w:r>
            <w:r w:rsidR="00C74367"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&amp; </w:t>
            </w:r>
            <w:r w:rsidR="00FA01E7" w:rsidRPr="009F0467">
              <w:rPr>
                <w:rFonts w:ascii="Verdana" w:eastAsia="Microsoft JhengHei" w:hAnsi="Verdana" w:cs="Calibri"/>
                <w:sz w:val="16"/>
                <w:szCs w:val="16"/>
              </w:rPr>
              <w:t>100</w:t>
            </w:r>
            <w:r w:rsidR="000B57D8" w:rsidRPr="009F0467">
              <w:rPr>
                <w:rFonts w:ascii="Verdana" w:eastAsia="Microsoft JhengHei" w:hAnsi="Verdana" w:cs="Calibri"/>
                <w:sz w:val="16"/>
                <w:szCs w:val="16"/>
              </w:rPr>
              <w:t>%</w:t>
            </w:r>
            <w:r w:rsidR="00B371AD"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REMOT</w:t>
            </w:r>
            <w:r w:rsidR="00E277A7" w:rsidRPr="009F0467">
              <w:rPr>
                <w:rFonts w:ascii="Verdana" w:eastAsia="Microsoft JhengHei" w:hAnsi="Verdana" w:cs="Calibri"/>
                <w:sz w:val="16"/>
                <w:szCs w:val="16"/>
              </w:rPr>
              <w:t>E IT Positions</w:t>
            </w:r>
            <w:r w:rsidR="007F6B07">
              <w:rPr>
                <w:rFonts w:ascii="Verdana" w:eastAsia="Microsoft JhengHei" w:hAnsi="Verdana" w:cs="Calibri"/>
                <w:sz w:val="16"/>
                <w:szCs w:val="16"/>
              </w:rPr>
              <w:t>.</w:t>
            </w:r>
          </w:p>
        </w:tc>
      </w:tr>
    </w:tbl>
    <w:p w14:paraId="3AADF42B" w14:textId="77777777" w:rsidR="00606BAE"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ITT Technical Institute graduate offering a strong academic background in IT combined with excellent experience as a Desktop/IT Technician.</w:t>
      </w:r>
    </w:p>
    <w:p w14:paraId="3E7CDE14" w14:textId="77777777" w:rsidR="00606BAE"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Consistently recognized for technical troubleshooting skills used to rapidly and cost-effectively resolve challenging technical issues; implementing, configuring, and maintaining vendor applications.</w:t>
      </w:r>
    </w:p>
    <w:p w14:paraId="5760718B" w14:textId="0B7B2597" w:rsidR="00606BAE"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 xml:space="preserve">Quickly learn and master new technology; equally successful in both team and self-directed settings; and knowledgeable in a range of computer systems, languages, tools, </w:t>
      </w:r>
      <w:r w:rsidR="003B2EEE" w:rsidRPr="009F0467">
        <w:rPr>
          <w:rFonts w:ascii="Verdana" w:eastAsia="Microsoft JhengHei" w:hAnsi="Verdana" w:cs="Calibri"/>
          <w:sz w:val="16"/>
          <w:szCs w:val="16"/>
        </w:rPr>
        <w:t xml:space="preserve">audio/visual </w:t>
      </w:r>
      <w:r w:rsidRPr="009F0467">
        <w:rPr>
          <w:rFonts w:ascii="Verdana" w:eastAsia="Microsoft JhengHei" w:hAnsi="Verdana" w:cs="Calibri"/>
          <w:sz w:val="16"/>
          <w:szCs w:val="16"/>
        </w:rPr>
        <w:t xml:space="preserve">and </w:t>
      </w:r>
      <w:r w:rsidRPr="00D922B8">
        <w:rPr>
          <w:rFonts w:ascii="Verdana" w:eastAsia="Microsoft JhengHei" w:hAnsi="Verdana" w:cs="Calibri"/>
          <w:b/>
          <w:bCs/>
          <w:sz w:val="16"/>
          <w:szCs w:val="16"/>
        </w:rPr>
        <w:t>testing</w:t>
      </w:r>
      <w:r w:rsidRPr="009F0467">
        <w:rPr>
          <w:rFonts w:ascii="Verdana" w:eastAsia="Microsoft JhengHei" w:hAnsi="Verdana" w:cs="Calibri"/>
          <w:sz w:val="16"/>
          <w:szCs w:val="16"/>
        </w:rPr>
        <w:t xml:space="preserve"> </w:t>
      </w:r>
      <w:r w:rsidRPr="00CB44E8">
        <w:rPr>
          <w:rFonts w:ascii="Verdana" w:eastAsia="Microsoft JhengHei" w:hAnsi="Verdana" w:cs="Calibri"/>
          <w:b/>
          <w:bCs/>
          <w:sz w:val="16"/>
          <w:szCs w:val="16"/>
        </w:rPr>
        <w:t>methodologies</w:t>
      </w:r>
      <w:r w:rsidRPr="009F0467">
        <w:rPr>
          <w:rFonts w:ascii="Verdana" w:eastAsia="Microsoft JhengHei" w:hAnsi="Verdana" w:cs="Calibri"/>
          <w:sz w:val="16"/>
          <w:szCs w:val="16"/>
        </w:rPr>
        <w:t xml:space="preserve">. </w:t>
      </w:r>
    </w:p>
    <w:p w14:paraId="29F0B7E4" w14:textId="385B1FDC" w:rsidR="003A7549" w:rsidRPr="009F0467" w:rsidRDefault="4FED5380" w:rsidP="003A7549">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Team Player, Strong Leader and an Effective communicator</w:t>
      </w:r>
      <w:r w:rsidR="00562EC2">
        <w:rPr>
          <w:rFonts w:ascii="Verdana" w:eastAsia="Microsoft JhengHei" w:hAnsi="Verdana" w:cs="Calibri"/>
          <w:sz w:val="16"/>
          <w:szCs w:val="16"/>
        </w:rPr>
        <w:t xml:space="preserve">; senior level remote services support. </w:t>
      </w:r>
    </w:p>
    <w:p w14:paraId="12CB69DE" w14:textId="7BB95DAF" w:rsidR="00D9776F" w:rsidRPr="009F0467" w:rsidRDefault="00D9776F" w:rsidP="003A7549">
      <w:pPr>
        <w:pStyle w:val="BulletPoints"/>
        <w:tabs>
          <w:tab w:val="num" w:pos="720"/>
        </w:tabs>
        <w:ind w:left="720"/>
        <w:rPr>
          <w:rFonts w:ascii="Verdana" w:eastAsia="Microsoft JhengHei" w:hAnsi="Verdana" w:cs="Calibri"/>
          <w:sz w:val="16"/>
          <w:szCs w:val="16"/>
          <w:lang w:val="fr-FR"/>
        </w:rPr>
      </w:pPr>
      <w:r w:rsidRPr="009F0467">
        <w:rPr>
          <w:rFonts w:ascii="Verdana" w:eastAsia="Microsoft JhengHei" w:hAnsi="Verdana" w:cs="Calibri"/>
          <w:sz w:val="16"/>
          <w:szCs w:val="16"/>
          <w:shd w:val="clear" w:color="auto" w:fill="FFFFFF"/>
          <w:lang w:val="fr-FR"/>
        </w:rPr>
        <w:t>Excellent soft</w:t>
      </w:r>
      <w:r w:rsidRPr="009F0467">
        <w:rPr>
          <w:rFonts w:ascii="Verdana" w:eastAsia="Microsoft JhengHei" w:hAnsi="Verdana" w:cs="Calibri"/>
          <w:sz w:val="16"/>
          <w:szCs w:val="16"/>
          <w:shd w:val="clear" w:color="auto" w:fill="FFFFFF"/>
        </w:rPr>
        <w:t xml:space="preserve"> skills</w:t>
      </w:r>
      <w:r w:rsidRPr="009F0467">
        <w:rPr>
          <w:rFonts w:ascii="Verdana" w:eastAsia="Microsoft JhengHei" w:hAnsi="Verdana" w:cs="Calibri"/>
          <w:sz w:val="16"/>
          <w:szCs w:val="16"/>
          <w:shd w:val="clear" w:color="auto" w:fill="FFFFFF"/>
          <w:lang w:val="fr-FR"/>
        </w:rPr>
        <w:t xml:space="preserve"> (i.e.,</w:t>
      </w:r>
      <w:r w:rsidRPr="009F0467">
        <w:rPr>
          <w:rFonts w:ascii="Verdana" w:eastAsia="Microsoft JhengHei" w:hAnsi="Verdana" w:cs="Calibri"/>
          <w:sz w:val="16"/>
          <w:szCs w:val="16"/>
          <w:shd w:val="clear" w:color="auto" w:fill="FFFFFF"/>
        </w:rPr>
        <w:t xml:space="preserve"> </w:t>
      </w:r>
      <w:r w:rsidR="004D42EB" w:rsidRPr="009F0467">
        <w:rPr>
          <w:rFonts w:ascii="Verdana" w:eastAsia="Microsoft JhengHei" w:hAnsi="Verdana" w:cs="Calibri"/>
          <w:sz w:val="16"/>
          <w:szCs w:val="16"/>
        </w:rPr>
        <w:t>Asset</w:t>
      </w:r>
      <w:r w:rsidR="004D42EB" w:rsidRPr="009F0467">
        <w:rPr>
          <w:rFonts w:ascii="Verdana" w:eastAsia="Microsoft JhengHei" w:hAnsi="Verdana" w:cs="Calibri"/>
          <w:sz w:val="16"/>
          <w:szCs w:val="16"/>
          <w:lang w:val="fr-FR"/>
        </w:rPr>
        <w:t xml:space="preserve"> Management</w:t>
      </w:r>
      <w:r w:rsidR="004D42EB" w:rsidRPr="009F0467">
        <w:rPr>
          <w:rFonts w:ascii="Verdana" w:eastAsia="Microsoft JhengHei" w:hAnsi="Verdana" w:cs="Calibri"/>
          <w:sz w:val="16"/>
          <w:szCs w:val="16"/>
          <w:shd w:val="clear" w:color="auto" w:fill="FFFFFF"/>
          <w:lang w:val="fr-FR"/>
        </w:rPr>
        <w:t>, c</w:t>
      </w:r>
      <w:r w:rsidRPr="009F0467">
        <w:rPr>
          <w:rFonts w:ascii="Verdana" w:eastAsia="Microsoft JhengHei" w:hAnsi="Verdana" w:cs="Calibri"/>
          <w:sz w:val="16"/>
          <w:szCs w:val="16"/>
          <w:shd w:val="clear" w:color="auto" w:fill="FFFFFF"/>
          <w:lang w:val="fr-FR"/>
        </w:rPr>
        <w:t>ollaboration, influence,</w:t>
      </w:r>
      <w:r w:rsidR="002A3B46" w:rsidRPr="009F0467">
        <w:rPr>
          <w:rFonts w:ascii="Verdana" w:eastAsia="Microsoft JhengHei" w:hAnsi="Verdana" w:cs="Calibri"/>
          <w:sz w:val="16"/>
          <w:szCs w:val="16"/>
          <w:shd w:val="clear" w:color="auto" w:fill="FFFFFF"/>
          <w:lang w:val="fr-FR"/>
        </w:rPr>
        <w:t xml:space="preserve"> documentation, etc.</w:t>
      </w:r>
      <w:r w:rsidRPr="009F0467">
        <w:rPr>
          <w:rFonts w:ascii="Verdana" w:eastAsia="Microsoft JhengHei" w:hAnsi="Verdana" w:cs="Calibri"/>
          <w:sz w:val="16"/>
          <w:szCs w:val="16"/>
          <w:shd w:val="clear" w:color="auto" w:fill="FFFFFF"/>
          <w:lang w:val="fr-FR"/>
        </w:rPr>
        <w:t>)</w:t>
      </w:r>
      <w:r w:rsidR="00924241">
        <w:rPr>
          <w:rFonts w:ascii="Verdana" w:eastAsia="Microsoft JhengHei" w:hAnsi="Verdana" w:cs="Calibri"/>
          <w:sz w:val="16"/>
          <w:szCs w:val="16"/>
          <w:shd w:val="clear" w:color="auto" w:fill="FFFFFF"/>
          <w:lang w:val="fr-FR"/>
        </w:rPr>
        <w:t>.</w:t>
      </w:r>
    </w:p>
    <w:p w14:paraId="20A91A6E" w14:textId="7CE9B3FE" w:rsidR="00606BAE" w:rsidRPr="00AC4CF1" w:rsidRDefault="00104D75" w:rsidP="000362AA">
      <w:pPr>
        <w:pStyle w:val="ResumeSectionHeader"/>
        <w:tabs>
          <w:tab w:val="left" w:pos="3465"/>
          <w:tab w:val="center" w:pos="5213"/>
        </w:tabs>
        <w:spacing w:before="0" w:after="0"/>
        <w:jc w:val="left"/>
        <w:rPr>
          <w:rFonts w:ascii="Verdana" w:eastAsia="Microsoft JhengHei" w:hAnsi="Verdana" w:cs="Calibri"/>
          <w:sz w:val="16"/>
          <w:szCs w:val="16"/>
          <w:u w:val="single"/>
        </w:rPr>
      </w:pPr>
      <w:r w:rsidRPr="00AC4CF1">
        <w:rPr>
          <w:rFonts w:ascii="Verdana" w:eastAsia="Microsoft JhengHei" w:hAnsi="Verdana" w:cs="Calibri"/>
          <w:sz w:val="16"/>
          <w:szCs w:val="16"/>
          <w:u w:val="single"/>
        </w:rPr>
        <w:t>Education</w:t>
      </w:r>
    </w:p>
    <w:p w14:paraId="36B37497" w14:textId="15A8CD17" w:rsidR="00AC4CF1" w:rsidRDefault="4FED5380" w:rsidP="00C0797F">
      <w:pPr>
        <w:pStyle w:val="Technologycategories"/>
        <w:spacing w:before="0"/>
        <w:rPr>
          <w:rFonts w:ascii="Verdana" w:eastAsia="Microsoft JhengHei" w:hAnsi="Verdana" w:cs="Calibri"/>
          <w:sz w:val="16"/>
          <w:szCs w:val="16"/>
        </w:rPr>
      </w:pPr>
      <w:r w:rsidRPr="009F0467">
        <w:rPr>
          <w:rFonts w:ascii="Verdana" w:eastAsia="Microsoft JhengHei" w:hAnsi="Verdana" w:cs="Calibri"/>
          <w:sz w:val="16"/>
          <w:szCs w:val="16"/>
        </w:rPr>
        <w:t>ITT Technical Institute – Tallahassee, FL</w:t>
      </w:r>
      <w:r w:rsidR="006233AC">
        <w:rPr>
          <w:rFonts w:ascii="Verdana" w:eastAsia="Microsoft JhengHei" w:hAnsi="Verdana" w:cs="Calibri"/>
          <w:sz w:val="16"/>
          <w:szCs w:val="16"/>
        </w:rPr>
        <w:t xml:space="preserve"> </w:t>
      </w:r>
      <w:r w:rsidR="00AC4CF1">
        <w:rPr>
          <w:rFonts w:ascii="Verdana" w:eastAsia="Microsoft JhengHei" w:hAnsi="Verdana" w:cs="Calibri"/>
          <w:sz w:val="16"/>
          <w:szCs w:val="16"/>
        </w:rPr>
        <w:t>Graduated 06/12</w:t>
      </w:r>
    </w:p>
    <w:p w14:paraId="2E1626F0" w14:textId="794DC6B8" w:rsidR="00606BAE" w:rsidRPr="006C6EDB" w:rsidRDefault="003F2F8D" w:rsidP="0063117D">
      <w:pPr>
        <w:pStyle w:val="Technologycategories"/>
        <w:spacing w:before="0"/>
        <w:rPr>
          <w:rFonts w:ascii="Verdana" w:eastAsia="Microsoft JhengHei" w:hAnsi="Verdana" w:cs="Calibri"/>
          <w:sz w:val="16"/>
          <w:szCs w:val="16"/>
        </w:rPr>
      </w:pPr>
      <w:r>
        <w:rPr>
          <w:rFonts w:ascii="Verdana" w:eastAsia="Microsoft JhengHei" w:hAnsi="Verdana" w:cs="Calibri"/>
          <w:sz w:val="16"/>
          <w:szCs w:val="16"/>
        </w:rPr>
        <w:t xml:space="preserve">A.S. in </w:t>
      </w:r>
      <w:r w:rsidR="00C74367" w:rsidRPr="009F0467">
        <w:rPr>
          <w:rFonts w:ascii="Verdana" w:eastAsia="Microsoft JhengHei" w:hAnsi="Verdana" w:cs="Calibri"/>
          <w:sz w:val="16"/>
          <w:szCs w:val="16"/>
        </w:rPr>
        <w:t>Information Technology</w:t>
      </w:r>
      <w:r>
        <w:rPr>
          <w:rFonts w:ascii="Verdana" w:eastAsia="Microsoft JhengHei" w:hAnsi="Verdana" w:cs="Calibri"/>
          <w:sz w:val="16"/>
          <w:szCs w:val="16"/>
        </w:rPr>
        <w:t>/</w:t>
      </w:r>
      <w:r w:rsidR="4FED5380" w:rsidRPr="006C6EDB">
        <w:rPr>
          <w:rFonts w:ascii="Verdana" w:eastAsia="Microsoft JhengHei" w:hAnsi="Verdana" w:cs="Calibri"/>
          <w:sz w:val="16"/>
          <w:szCs w:val="16"/>
        </w:rPr>
        <w:t>Computer Networking Systems</w:t>
      </w:r>
    </w:p>
    <w:p w14:paraId="22E085ED" w14:textId="77777777" w:rsidR="00606BAE" w:rsidRPr="009F0467" w:rsidRDefault="4FED5380">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Concurrent Employment with College Studies: </w:t>
      </w:r>
    </w:p>
    <w:p w14:paraId="1A7EAC8B" w14:textId="77777777" w:rsidR="0016639B"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b/>
          <w:bCs/>
          <w:sz w:val="16"/>
          <w:szCs w:val="16"/>
          <w:u w:val="single"/>
        </w:rPr>
        <w:t>Email Migration Technician</w:t>
      </w:r>
      <w:r w:rsidRPr="009F0467">
        <w:rPr>
          <w:rFonts w:ascii="Verdana" w:eastAsia="Microsoft JhengHei" w:hAnsi="Verdana" w:cs="Calibri"/>
          <w:sz w:val="16"/>
          <w:szCs w:val="16"/>
        </w:rPr>
        <w:t xml:space="preserve"> (November 2011-August 2012): Migrating current messaging and collaboration solution to </w:t>
      </w:r>
      <w:r w:rsidRPr="009F0467">
        <w:rPr>
          <w:rFonts w:ascii="Verdana" w:eastAsia="Microsoft JhengHei" w:hAnsi="Verdana" w:cs="Calibri"/>
          <w:b/>
          <w:sz w:val="16"/>
          <w:szCs w:val="16"/>
        </w:rPr>
        <w:t>Microsoft Office 365</w:t>
      </w:r>
      <w:r w:rsidRPr="009F0467">
        <w:rPr>
          <w:rFonts w:ascii="Verdana" w:eastAsia="Microsoft JhengHei" w:hAnsi="Verdana" w:cs="Calibri"/>
          <w:sz w:val="16"/>
          <w:szCs w:val="16"/>
        </w:rPr>
        <w:t xml:space="preserve"> and </w:t>
      </w: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 as well as helping identify and design complete solutions for business needs.</w:t>
      </w:r>
    </w:p>
    <w:p w14:paraId="08AE0300" w14:textId="6A0F7C2B" w:rsidR="0078531F" w:rsidRDefault="00EE1B49" w:rsidP="0078531F">
      <w:pPr>
        <w:pStyle w:val="BulletPoints"/>
        <w:tabs>
          <w:tab w:val="num" w:pos="720"/>
        </w:tabs>
        <w:ind w:left="720"/>
        <w:rPr>
          <w:rFonts w:ascii="Verdana" w:eastAsia="Microsoft JhengHei" w:hAnsi="Verdana" w:cs="Calibri"/>
          <w:sz w:val="16"/>
          <w:szCs w:val="16"/>
        </w:rPr>
      </w:pPr>
      <w:r>
        <w:rPr>
          <w:rFonts w:ascii="Verdana" w:eastAsia="Microsoft JhengHei" w:hAnsi="Verdana" w:cs="Calibri"/>
          <w:b/>
          <w:bCs/>
          <w:sz w:val="16"/>
          <w:szCs w:val="16"/>
          <w:u w:val="single"/>
        </w:rPr>
        <w:t>Desk side Technician/Helpdesk</w:t>
      </w:r>
      <w:r w:rsidR="4FED5380" w:rsidRPr="009F0467">
        <w:rPr>
          <w:rFonts w:ascii="Verdana" w:eastAsia="Microsoft JhengHei" w:hAnsi="Verdana" w:cs="Calibri"/>
          <w:sz w:val="16"/>
          <w:szCs w:val="16"/>
        </w:rPr>
        <w:t xml:space="preserve"> (February 2011 to August 2012): </w:t>
      </w:r>
      <w:r w:rsidR="00F34CE3" w:rsidRPr="009F0467">
        <w:rPr>
          <w:rFonts w:ascii="Verdana" w:eastAsia="Microsoft JhengHei" w:hAnsi="Verdana" w:cs="Calibri"/>
          <w:sz w:val="16"/>
          <w:szCs w:val="16"/>
        </w:rPr>
        <w:t>provide networking/desktop support, perform mainframe,</w:t>
      </w:r>
      <w:r w:rsidR="4FED5380" w:rsidRPr="009F0467">
        <w:rPr>
          <w:rFonts w:ascii="Verdana" w:eastAsia="Microsoft JhengHei" w:hAnsi="Verdana" w:cs="Calibri"/>
          <w:sz w:val="16"/>
          <w:szCs w:val="16"/>
        </w:rPr>
        <w:t xml:space="preserve"> and account maintenance tasks. Earned commendations for teamwork, flexibility and work excellence in providing IT support to students and faculty.</w:t>
      </w:r>
    </w:p>
    <w:p w14:paraId="6F1B60E6" w14:textId="77777777" w:rsidR="005712FB" w:rsidRDefault="005712FB" w:rsidP="005712FB">
      <w:pPr>
        <w:pStyle w:val="BulletPoints"/>
        <w:numPr>
          <w:ilvl w:val="0"/>
          <w:numId w:val="0"/>
        </w:numPr>
        <w:tabs>
          <w:tab w:val="num" w:pos="1710"/>
        </w:tabs>
        <w:ind w:left="720"/>
        <w:rPr>
          <w:rFonts w:ascii="Verdana" w:eastAsia="Microsoft JhengHei" w:hAnsi="Verdana" w:cs="Calibri"/>
          <w:sz w:val="16"/>
          <w:szCs w:val="16"/>
        </w:rPr>
      </w:pPr>
    </w:p>
    <w:tbl>
      <w:tblPr>
        <w:tblStyle w:val="TableGridLight"/>
        <w:tblpPr w:leftFromText="180" w:rightFromText="180" w:vertAnchor="text" w:horzAnchor="margin" w:tblpY="170"/>
        <w:tblW w:w="10391" w:type="dxa"/>
        <w:tblLook w:val="02A0" w:firstRow="1" w:lastRow="0" w:firstColumn="1" w:lastColumn="0" w:noHBand="1" w:noVBand="0"/>
      </w:tblPr>
      <w:tblGrid>
        <w:gridCol w:w="1403"/>
        <w:gridCol w:w="8988"/>
      </w:tblGrid>
      <w:tr w:rsidR="006F29FF" w:rsidRPr="009F0467" w14:paraId="2BD2BAAE" w14:textId="77777777" w:rsidTr="006F29FF">
        <w:trPr>
          <w:trHeight w:val="352"/>
        </w:trPr>
        <w:tc>
          <w:tcPr>
            <w:tcW w:w="0" w:type="auto"/>
          </w:tcPr>
          <w:p w14:paraId="14910FF1"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Operating Systems:</w:t>
            </w:r>
          </w:p>
        </w:tc>
        <w:tc>
          <w:tcPr>
            <w:tcW w:w="8988" w:type="dxa"/>
          </w:tcPr>
          <w:p w14:paraId="1C1D51AA"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Windows 98/XP/Vista/7/8.1/ 10 &amp; Mac OS X+/El Capitan</w:t>
            </w:r>
            <w:r>
              <w:rPr>
                <w:rFonts w:ascii="Verdana" w:eastAsia="Microsoft JhengHei" w:hAnsi="Verdana" w:cs="Calibri"/>
                <w:sz w:val="16"/>
                <w:szCs w:val="16"/>
              </w:rPr>
              <w:t>, Chromebook</w:t>
            </w:r>
            <w:r w:rsidRPr="009F0467">
              <w:rPr>
                <w:rFonts w:ascii="Verdana" w:eastAsia="Microsoft JhengHei" w:hAnsi="Verdana" w:cs="Calibri"/>
                <w:sz w:val="16"/>
                <w:szCs w:val="16"/>
              </w:rPr>
              <w:t xml:space="preserve">. </w:t>
            </w:r>
          </w:p>
        </w:tc>
      </w:tr>
      <w:tr w:rsidR="006F29FF" w:rsidRPr="009F0467" w14:paraId="3D50C692" w14:textId="77777777" w:rsidTr="006F29FF">
        <w:trPr>
          <w:trHeight w:val="352"/>
        </w:trPr>
        <w:tc>
          <w:tcPr>
            <w:tcW w:w="0" w:type="auto"/>
          </w:tcPr>
          <w:p w14:paraId="4E506978"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Servers:</w:t>
            </w:r>
          </w:p>
        </w:tc>
        <w:tc>
          <w:tcPr>
            <w:tcW w:w="8988" w:type="dxa"/>
          </w:tcPr>
          <w:p w14:paraId="7DEB0CA3"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Windows Small Business Server, Windows Exchange Server 2008/2010/2013</w:t>
            </w:r>
          </w:p>
        </w:tc>
      </w:tr>
      <w:tr w:rsidR="006F29FF" w:rsidRPr="009F0467" w14:paraId="4E3DE9FD" w14:textId="77777777" w:rsidTr="006F29FF">
        <w:trPr>
          <w:trHeight w:val="352"/>
        </w:trPr>
        <w:tc>
          <w:tcPr>
            <w:tcW w:w="0" w:type="auto"/>
          </w:tcPr>
          <w:p w14:paraId="5EDEA488"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Software:</w:t>
            </w:r>
          </w:p>
        </w:tc>
        <w:tc>
          <w:tcPr>
            <w:tcW w:w="8988" w:type="dxa"/>
          </w:tcPr>
          <w:p w14:paraId="1E5AD8EA"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b/>
                <w:i/>
                <w:iCs/>
                <w:sz w:val="16"/>
                <w:szCs w:val="16"/>
                <w:u w:val="single"/>
              </w:rPr>
              <w:t>WINDOWS</w:t>
            </w:r>
            <w:r w:rsidRPr="009F0467">
              <w:rPr>
                <w:rFonts w:ascii="Verdana" w:eastAsia="Microsoft JhengHei" w:hAnsi="Verdana" w:cs="Calibri"/>
                <w:sz w:val="16"/>
                <w:szCs w:val="16"/>
              </w:rPr>
              <w:t xml:space="preserve">: </w:t>
            </w:r>
            <w:r>
              <w:rPr>
                <w:rFonts w:ascii="Verdana" w:eastAsia="Microsoft JhengHei" w:hAnsi="Verdana" w:cs="Calibri"/>
                <w:sz w:val="16"/>
                <w:szCs w:val="16"/>
              </w:rPr>
              <w:t xml:space="preserve">Azure DevOps, </w:t>
            </w:r>
            <w:r w:rsidRPr="009F0467">
              <w:rPr>
                <w:rFonts w:ascii="Verdana" w:eastAsia="Microsoft JhengHei" w:hAnsi="Verdana" w:cs="Calibri"/>
                <w:sz w:val="16"/>
                <w:szCs w:val="16"/>
              </w:rPr>
              <w:t>OneDrive for Business Next Generation Sync Client,</w:t>
            </w:r>
            <w:r>
              <w:rPr>
                <w:rFonts w:ascii="Verdana" w:eastAsia="Microsoft JhengHei" w:hAnsi="Verdana" w:cs="Calibri"/>
                <w:sz w:val="16"/>
                <w:szCs w:val="16"/>
              </w:rPr>
              <w:t xml:space="preserve"> Yammer, </w:t>
            </w:r>
            <w:r w:rsidRPr="00221095">
              <w:rPr>
                <w:rFonts w:ascii="Verdana" w:eastAsia="Microsoft JhengHei" w:hAnsi="Verdana" w:cs="Calibri"/>
                <w:b/>
                <w:bCs/>
                <w:sz w:val="16"/>
                <w:szCs w:val="16"/>
              </w:rPr>
              <w:t>MS Teams</w:t>
            </w:r>
            <w:r>
              <w:rPr>
                <w:rFonts w:ascii="Verdana" w:eastAsia="Microsoft JhengHei" w:hAnsi="Verdana" w:cs="Calibri"/>
                <w:sz w:val="16"/>
                <w:szCs w:val="16"/>
              </w:rPr>
              <w:t>,</w:t>
            </w:r>
            <w:r w:rsidRPr="009F0467">
              <w:rPr>
                <w:rFonts w:ascii="Verdana" w:eastAsia="Microsoft JhengHei" w:hAnsi="Verdana" w:cs="Calibri"/>
                <w:sz w:val="16"/>
                <w:szCs w:val="16"/>
              </w:rPr>
              <w:t xml:space="preserve"> </w:t>
            </w:r>
            <w:r w:rsidRPr="001332EC">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1332EC">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w:t>
            </w:r>
            <w:r>
              <w:rPr>
                <w:rFonts w:ascii="Verdana" w:eastAsia="Microsoft JhengHei" w:hAnsi="Verdana" w:cs="Calibri"/>
                <w:sz w:val="16"/>
                <w:szCs w:val="16"/>
              </w:rPr>
              <w:t xml:space="preserve"> </w:t>
            </w:r>
            <w:r>
              <w:rPr>
                <w:rFonts w:ascii="Segoe UI" w:hAnsi="Segoe UI" w:cs="Segoe UI"/>
                <w:color w:val="171717"/>
                <w:shd w:val="clear" w:color="auto" w:fill="FFFFFF"/>
              </w:rPr>
              <w:t>Microsoft Identity Manager (MIM) 2016</w:t>
            </w:r>
            <w:r w:rsidRPr="009F0467">
              <w:rPr>
                <w:rFonts w:ascii="Verdana" w:eastAsia="Microsoft JhengHei" w:hAnsi="Verdana" w:cs="Calibri"/>
                <w:sz w:val="16"/>
                <w:szCs w:val="16"/>
              </w:rPr>
              <w:t xml:space="preserve"> </w:t>
            </w:r>
            <w:r>
              <w:rPr>
                <w:rFonts w:ascii="Verdana" w:eastAsia="Microsoft JhengHei" w:hAnsi="Verdana" w:cs="Calibri"/>
                <w:sz w:val="16"/>
                <w:szCs w:val="16"/>
              </w:rPr>
              <w:t>,</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365</w:t>
            </w:r>
            <w:r w:rsidRPr="009F0467">
              <w:rPr>
                <w:rFonts w:ascii="Verdana" w:eastAsia="Microsoft JhengHei" w:hAnsi="Verdana" w:cs="Calibri"/>
                <w:sz w:val="16"/>
                <w:szCs w:val="16"/>
              </w:rPr>
              <w:t xml:space="preserve"> Support and Recovery Assistant (</w:t>
            </w:r>
            <w:proofErr w:type="spellStart"/>
            <w:r w:rsidRPr="009F0467">
              <w:rPr>
                <w:rFonts w:ascii="Verdana" w:eastAsia="Microsoft JhengHei" w:hAnsi="Verdana" w:cs="Calibri"/>
                <w:sz w:val="16"/>
                <w:szCs w:val="16"/>
              </w:rPr>
              <w:t>SaRA</w:t>
            </w:r>
            <w:proofErr w:type="spellEnd"/>
            <w:r w:rsidRPr="009F0467">
              <w:rPr>
                <w:rFonts w:ascii="Verdana" w:eastAsia="Microsoft JhengHei" w:hAnsi="Verdana" w:cs="Calibri"/>
                <w:sz w:val="16"/>
                <w:szCs w:val="16"/>
              </w:rPr>
              <w:t xml:space="preserve">), Microsoft Dynamics CRM, </w:t>
            </w:r>
            <w:proofErr w:type="spellStart"/>
            <w:r w:rsidRPr="00E50936">
              <w:rPr>
                <w:rFonts w:ascii="Verdana" w:eastAsia="Microsoft JhengHei" w:hAnsi="Verdana" w:cs="Calibri"/>
                <w:b/>
                <w:bCs/>
                <w:sz w:val="16"/>
                <w:szCs w:val="16"/>
              </w:rPr>
              <w:t>Genesys</w:t>
            </w:r>
            <w:proofErr w:type="spellEnd"/>
            <w:r w:rsidRPr="009F0467">
              <w:rPr>
                <w:rFonts w:ascii="Verdana" w:eastAsia="Microsoft JhengHei" w:hAnsi="Verdana" w:cs="Calibri"/>
                <w:sz w:val="16"/>
                <w:szCs w:val="16"/>
              </w:rPr>
              <w:t xml:space="preserve"> Customer Platform, Rave Ticketing System, Parature Ticketing System, LogMeIn (LMI), Microsoft OneNote, OFFCAT, CMAT (Microsoft Billing Software), Service Now, </w:t>
            </w:r>
            <w:proofErr w:type="spellStart"/>
            <w:r w:rsidRPr="00D73B06">
              <w:rPr>
                <w:rFonts w:ascii="Verdana" w:eastAsia="Microsoft JhengHei" w:hAnsi="Verdana" w:cs="Calibri"/>
                <w:b/>
                <w:bCs/>
                <w:sz w:val="16"/>
                <w:szCs w:val="16"/>
              </w:rPr>
              <w:t>RightFax</w:t>
            </w:r>
            <w:proofErr w:type="spellEnd"/>
            <w:r w:rsidRPr="009F0467">
              <w:rPr>
                <w:rFonts w:ascii="Verdana" w:eastAsia="Microsoft JhengHei" w:hAnsi="Verdana" w:cs="Calibri"/>
                <w:sz w:val="16"/>
                <w:szCs w:val="16"/>
              </w:rPr>
              <w:t xml:space="preserve"> (FTP), Ayana One-X Agent, Survey Monkey, SAP </w:t>
            </w:r>
            <w:proofErr w:type="spellStart"/>
            <w:r w:rsidRPr="009F0467">
              <w:rPr>
                <w:rFonts w:ascii="Verdana" w:eastAsia="Microsoft JhengHei" w:hAnsi="Verdana" w:cs="Calibri"/>
                <w:sz w:val="16"/>
                <w:szCs w:val="16"/>
              </w:rPr>
              <w:t>Afaria</w:t>
            </w:r>
            <w:proofErr w:type="spellEnd"/>
            <w:r w:rsidRPr="009F0467">
              <w:rPr>
                <w:rFonts w:ascii="Verdana" w:eastAsia="Microsoft JhengHei" w:hAnsi="Verdana" w:cs="Calibri"/>
                <w:sz w:val="16"/>
                <w:szCs w:val="16"/>
              </w:rPr>
              <w:t xml:space="preserve">, PC Mover Enterprise,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Microsoft Project, Visio,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2010/2013/2016,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w:t>
            </w:r>
            <w:proofErr w:type="spellStart"/>
            <w:r w:rsidRPr="00C8691E">
              <w:rPr>
                <w:rFonts w:ascii="Verdana" w:eastAsia="Microsoft JhengHei" w:hAnsi="Verdana" w:cs="Calibri"/>
                <w:b/>
                <w:sz w:val="16"/>
                <w:szCs w:val="16"/>
              </w:rPr>
              <w:t>ProPlus</w:t>
            </w:r>
            <w:proofErr w:type="spellEnd"/>
            <w:r w:rsidRPr="009F0467">
              <w:rPr>
                <w:rFonts w:ascii="Verdana" w:eastAsia="Microsoft JhengHei" w:hAnsi="Verdana" w:cs="Calibri"/>
                <w:sz w:val="16"/>
                <w:szCs w:val="16"/>
              </w:rPr>
              <w:t xml:space="preserve"> 2016,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Small Business/Enterprise environments, MAC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2011/2015, </w:t>
            </w:r>
            <w:r w:rsidRPr="009F0467">
              <w:rPr>
                <w:rFonts w:ascii="Verdana" w:eastAsia="Microsoft JhengHei" w:hAnsi="Verdana" w:cs="Calibri"/>
                <w:b/>
                <w:sz w:val="16"/>
                <w:szCs w:val="16"/>
              </w:rPr>
              <w:t>SharePoint</w:t>
            </w:r>
            <w:r w:rsidRPr="009F0467">
              <w:rPr>
                <w:rFonts w:ascii="Verdana" w:eastAsia="Microsoft JhengHei" w:hAnsi="Verdana" w:cs="Calibri"/>
                <w:sz w:val="16"/>
                <w:szCs w:val="16"/>
              </w:rPr>
              <w:t>, Windows Exchange Server 2008/2010/2013, Active Directory, Lightweight Directory Access Protocol (LDAP), System Center Configuration Manager (</w:t>
            </w:r>
            <w:r w:rsidRPr="009F0467">
              <w:rPr>
                <w:rFonts w:ascii="Verdana" w:eastAsia="Microsoft JhengHei" w:hAnsi="Verdana" w:cs="Calibri"/>
                <w:b/>
                <w:sz w:val="16"/>
                <w:szCs w:val="16"/>
              </w:rPr>
              <w:t>SCCM</w:t>
            </w:r>
            <w:r w:rsidRPr="009F0467">
              <w:rPr>
                <w:rFonts w:ascii="Verdana" w:eastAsia="Microsoft JhengHei" w:hAnsi="Verdana" w:cs="Calibri"/>
                <w:sz w:val="16"/>
                <w:szCs w:val="16"/>
              </w:rPr>
              <w:t xml:space="preserve">), </w:t>
            </w: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2010-2015, Microsoft OLAP, </w:t>
            </w:r>
            <w:proofErr w:type="spellStart"/>
            <w:r w:rsidRPr="009F0467">
              <w:rPr>
                <w:rFonts w:ascii="Verdana" w:eastAsia="Microsoft JhengHei" w:hAnsi="Verdana" w:cs="Calibri"/>
                <w:sz w:val="16"/>
                <w:szCs w:val="16"/>
              </w:rPr>
              <w:t>MigrationWiz</w:t>
            </w:r>
            <w:proofErr w:type="spellEnd"/>
            <w:r w:rsidRPr="009F0467">
              <w:rPr>
                <w:rFonts w:ascii="Verdana" w:eastAsia="Microsoft JhengHei" w:hAnsi="Verdana" w:cs="Calibri"/>
                <w:sz w:val="16"/>
                <w:szCs w:val="16"/>
              </w:rPr>
              <w:t xml:space="preserve">, VMware/VSphere Virtual Environment App., Nagios, Oracle, Business Objects (BOXI), </w:t>
            </w:r>
            <w:r w:rsidRPr="00FF2A28">
              <w:rPr>
                <w:rFonts w:ascii="Verdana" w:eastAsia="Microsoft JhengHei" w:hAnsi="Verdana" w:cs="Calibri"/>
                <w:b/>
                <w:bCs/>
                <w:sz w:val="16"/>
                <w:szCs w:val="16"/>
              </w:rPr>
              <w:t>Citrix XenApp Administration, Citrix/XenApp Virtual Application Management, Citrix Presentation Server/XenApp</w:t>
            </w:r>
            <w:r w:rsidRPr="009F0467">
              <w:rPr>
                <w:rFonts w:ascii="Verdana" w:eastAsia="Microsoft JhengHei" w:hAnsi="Verdana" w:cs="Calibri"/>
                <w:sz w:val="16"/>
                <w:szCs w:val="16"/>
              </w:rPr>
              <w:t xml:space="preserve">, BMC Remedy, Altiris Carbon Copy, Lotus Notes, Norton Ghost and Anti-virus, </w:t>
            </w:r>
            <w:proofErr w:type="spellStart"/>
            <w:r>
              <w:rPr>
                <w:rFonts w:ascii="Verdana" w:eastAsia="Microsoft JhengHei" w:hAnsi="Verdana" w:cs="Calibri"/>
                <w:b/>
                <w:bCs/>
                <w:sz w:val="16"/>
                <w:szCs w:val="16"/>
              </w:rPr>
              <w:t>Applocker</w:t>
            </w:r>
            <w:proofErr w:type="spellEnd"/>
            <w:r>
              <w:rPr>
                <w:rFonts w:ascii="Verdana" w:eastAsia="Microsoft JhengHei" w:hAnsi="Verdana" w:cs="Calibri"/>
                <w:b/>
                <w:bCs/>
                <w:sz w:val="16"/>
                <w:szCs w:val="16"/>
              </w:rPr>
              <w:t>,</w:t>
            </w:r>
            <w:r>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McAfee Anti-Virus, McAfee Policy Orchestrator 5.0, McAfee Agent 4.8, </w:t>
            </w:r>
            <w:proofErr w:type="spellStart"/>
            <w:r w:rsidRPr="009F0467">
              <w:rPr>
                <w:rFonts w:ascii="Verdana" w:eastAsia="Microsoft JhengHei" w:hAnsi="Verdana" w:cs="Calibri"/>
                <w:sz w:val="16"/>
                <w:szCs w:val="16"/>
              </w:rPr>
              <w:t>Spybot</w:t>
            </w:r>
            <w:proofErr w:type="spellEnd"/>
            <w:r w:rsidRPr="009F0467">
              <w:rPr>
                <w:rFonts w:ascii="Verdana" w:eastAsia="Microsoft JhengHei" w:hAnsi="Verdana" w:cs="Calibri"/>
                <w:sz w:val="16"/>
                <w:szCs w:val="16"/>
              </w:rPr>
              <w:t xml:space="preserve">, Carbon Copy, Symantec Endpoint Protection &amp; </w:t>
            </w:r>
            <w:r w:rsidRPr="0040019A">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 </w:t>
            </w:r>
            <w:proofErr w:type="spellStart"/>
            <w:r w:rsidRPr="009F0467">
              <w:rPr>
                <w:rFonts w:ascii="Verdana" w:eastAsia="Microsoft JhengHei" w:hAnsi="Verdana" w:cs="Calibri"/>
                <w:sz w:val="16"/>
                <w:szCs w:val="16"/>
              </w:rPr>
              <w:t>Credant</w:t>
            </w:r>
            <w:proofErr w:type="spellEnd"/>
            <w:r w:rsidRPr="009F0467">
              <w:rPr>
                <w:rFonts w:ascii="Verdana" w:eastAsia="Microsoft JhengHei" w:hAnsi="Verdana" w:cs="Calibri"/>
                <w:sz w:val="16"/>
                <w:szCs w:val="16"/>
              </w:rPr>
              <w:t xml:space="preserve"> </w:t>
            </w:r>
            <w:r w:rsidRPr="00D82165">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 </w:t>
            </w:r>
            <w:r w:rsidRPr="0025402D">
              <w:rPr>
                <w:rFonts w:ascii="Verdana" w:eastAsia="Microsoft JhengHei" w:hAnsi="Verdana" w:cs="Calibri"/>
                <w:b/>
                <w:bCs/>
                <w:sz w:val="16"/>
                <w:szCs w:val="16"/>
              </w:rPr>
              <w:t>HD ENCRYPTION</w:t>
            </w:r>
            <w:r>
              <w:rPr>
                <w:rFonts w:ascii="Verdana" w:eastAsia="Microsoft JhengHei" w:hAnsi="Verdana" w:cs="Calibri"/>
                <w:sz w:val="16"/>
                <w:szCs w:val="16"/>
              </w:rPr>
              <w:t xml:space="preserve">, </w:t>
            </w:r>
            <w:proofErr w:type="spellStart"/>
            <w:r w:rsidRPr="009F0467">
              <w:rPr>
                <w:rFonts w:ascii="Verdana" w:eastAsia="Microsoft JhengHei" w:hAnsi="Verdana" w:cs="Calibri"/>
                <w:sz w:val="16"/>
                <w:szCs w:val="16"/>
              </w:rPr>
              <w:t>Credant</w:t>
            </w:r>
            <w:proofErr w:type="spellEnd"/>
            <w:r w:rsidRPr="009F0467">
              <w:rPr>
                <w:rFonts w:ascii="Verdana" w:eastAsia="Microsoft JhengHei" w:hAnsi="Verdana" w:cs="Calibri"/>
                <w:sz w:val="16"/>
                <w:szCs w:val="16"/>
              </w:rPr>
              <w:t xml:space="preserve"> Recovery Utility, </w:t>
            </w:r>
            <w:proofErr w:type="spellStart"/>
            <w:r w:rsidRPr="009F0467">
              <w:rPr>
                <w:rFonts w:ascii="Verdana" w:eastAsia="Microsoft JhengHei" w:hAnsi="Verdana" w:cs="Calibri"/>
                <w:sz w:val="16"/>
                <w:szCs w:val="16"/>
              </w:rPr>
              <w:t>Verdiem</w:t>
            </w:r>
            <w:proofErr w:type="spellEnd"/>
            <w:r w:rsidRPr="009F0467">
              <w:rPr>
                <w:rFonts w:ascii="Verdana" w:eastAsia="Microsoft JhengHei" w:hAnsi="Verdana" w:cs="Calibri"/>
                <w:sz w:val="16"/>
                <w:szCs w:val="16"/>
              </w:rPr>
              <w:t xml:space="preserve"> Surveyor Client, Adobe Reader, Adobe Photoshop, Adobe Flash Player, </w:t>
            </w:r>
            <w:proofErr w:type="spellStart"/>
            <w:r w:rsidRPr="009F0467">
              <w:rPr>
                <w:rFonts w:ascii="Verdana" w:eastAsia="Microsoft JhengHei" w:hAnsi="Verdana" w:cs="Calibri"/>
                <w:sz w:val="16"/>
                <w:szCs w:val="16"/>
              </w:rPr>
              <w:t>MyPC</w:t>
            </w:r>
            <w:proofErr w:type="spellEnd"/>
            <w:r w:rsidRPr="009F0467">
              <w:rPr>
                <w:rFonts w:ascii="Verdana" w:eastAsia="Microsoft JhengHei" w:hAnsi="Verdana" w:cs="Calibri"/>
                <w:sz w:val="16"/>
                <w:szCs w:val="16"/>
              </w:rPr>
              <w:t xml:space="preserve"> Remote Connection, LogMeIn Remote Assistance, WebEx Meeting, </w:t>
            </w:r>
            <w:proofErr w:type="spellStart"/>
            <w:r w:rsidRPr="009F0467">
              <w:rPr>
                <w:rFonts w:ascii="Verdana" w:eastAsia="Microsoft JhengHei" w:hAnsi="Verdana" w:cs="Calibri"/>
                <w:sz w:val="16"/>
                <w:szCs w:val="16"/>
              </w:rPr>
              <w:t>Dameware</w:t>
            </w:r>
            <w:proofErr w:type="spellEnd"/>
            <w:r w:rsidRPr="009F0467">
              <w:rPr>
                <w:rFonts w:ascii="Verdana" w:eastAsia="Microsoft JhengHei" w:hAnsi="Verdana" w:cs="Calibri"/>
                <w:sz w:val="16"/>
                <w:szCs w:val="16"/>
              </w:rPr>
              <w:t xml:space="preserve"> Remote Support Tool, </w:t>
            </w:r>
            <w:proofErr w:type="spellStart"/>
            <w:r w:rsidRPr="009F0467">
              <w:rPr>
                <w:rFonts w:ascii="Verdana" w:eastAsia="Microsoft JhengHei" w:hAnsi="Verdana" w:cs="Calibri"/>
                <w:sz w:val="16"/>
                <w:szCs w:val="16"/>
              </w:rPr>
              <w:t>Bomgar</w:t>
            </w:r>
            <w:proofErr w:type="spellEnd"/>
            <w:r w:rsidRPr="009F0467">
              <w:rPr>
                <w:rFonts w:ascii="Verdana" w:eastAsia="Microsoft JhengHei" w:hAnsi="Verdana" w:cs="Calibri"/>
                <w:sz w:val="16"/>
                <w:szCs w:val="16"/>
              </w:rPr>
              <w:t xml:space="preserve"> Enterprise Remote Support, TeamViewer, </w:t>
            </w:r>
            <w:proofErr w:type="spellStart"/>
            <w:r w:rsidRPr="009F0467">
              <w:rPr>
                <w:rFonts w:ascii="Verdana" w:eastAsia="Microsoft JhengHei" w:hAnsi="Verdana" w:cs="Calibri"/>
                <w:sz w:val="16"/>
                <w:szCs w:val="16"/>
              </w:rPr>
              <w:t>Volicon</w:t>
            </w:r>
            <w:proofErr w:type="spellEnd"/>
            <w:r w:rsidRPr="009F0467">
              <w:rPr>
                <w:rFonts w:ascii="Verdana" w:eastAsia="Microsoft JhengHei" w:hAnsi="Verdana" w:cs="Calibri"/>
                <w:sz w:val="16"/>
                <w:szCs w:val="16"/>
              </w:rPr>
              <w:t xml:space="preserve"> Observer Media Player, </w:t>
            </w:r>
            <w:proofErr w:type="spellStart"/>
            <w:r w:rsidRPr="009F0467">
              <w:rPr>
                <w:rFonts w:ascii="Verdana" w:eastAsia="Microsoft JhengHei" w:hAnsi="Verdana" w:cs="Calibri"/>
                <w:sz w:val="16"/>
                <w:szCs w:val="16"/>
              </w:rPr>
              <w:t>Optibase</w:t>
            </w:r>
            <w:proofErr w:type="spellEnd"/>
            <w:r w:rsidRPr="009F0467">
              <w:rPr>
                <w:rFonts w:ascii="Verdana" w:eastAsia="Microsoft JhengHei" w:hAnsi="Verdana" w:cs="Calibri"/>
                <w:sz w:val="16"/>
                <w:szCs w:val="16"/>
              </w:rPr>
              <w:t xml:space="preserve"> IPTV Monitor/Player, </w:t>
            </w:r>
            <w:proofErr w:type="spellStart"/>
            <w:r w:rsidRPr="009F0467">
              <w:rPr>
                <w:rFonts w:ascii="Verdana" w:eastAsia="Microsoft JhengHei" w:hAnsi="Verdana" w:cs="Calibri"/>
                <w:sz w:val="16"/>
                <w:szCs w:val="16"/>
              </w:rPr>
              <w:t>OuickTime</w:t>
            </w:r>
            <w:proofErr w:type="spellEnd"/>
            <w:r w:rsidRPr="009F0467">
              <w:rPr>
                <w:rFonts w:ascii="Verdana" w:eastAsia="Microsoft JhengHei" w:hAnsi="Verdana" w:cs="Calibri"/>
                <w:sz w:val="16"/>
                <w:szCs w:val="16"/>
              </w:rPr>
              <w:t xml:space="preserve">, </w:t>
            </w:r>
            <w:proofErr w:type="spellStart"/>
            <w:r w:rsidRPr="009F0467">
              <w:rPr>
                <w:rFonts w:ascii="Verdana" w:eastAsia="Microsoft JhengHei" w:hAnsi="Verdana" w:cs="Calibri"/>
                <w:sz w:val="16"/>
                <w:szCs w:val="16"/>
              </w:rPr>
              <w:t>Ultamatix</w:t>
            </w:r>
            <w:proofErr w:type="spellEnd"/>
            <w:r w:rsidRPr="009F0467">
              <w:rPr>
                <w:rFonts w:ascii="Verdana" w:eastAsia="Microsoft JhengHei" w:hAnsi="Verdana" w:cs="Calibri"/>
                <w:sz w:val="16"/>
                <w:szCs w:val="16"/>
              </w:rPr>
              <w:t xml:space="preserve">, </w:t>
            </w:r>
            <w:proofErr w:type="spellStart"/>
            <w:r w:rsidRPr="009F0467">
              <w:rPr>
                <w:rFonts w:ascii="Verdana" w:eastAsia="Microsoft JhengHei" w:hAnsi="Verdana" w:cs="Calibri"/>
                <w:sz w:val="16"/>
                <w:szCs w:val="16"/>
              </w:rPr>
              <w:t>Clarizen</w:t>
            </w:r>
            <w:proofErr w:type="spellEnd"/>
            <w:r w:rsidRPr="009F0467">
              <w:rPr>
                <w:rFonts w:ascii="Verdana" w:eastAsia="Microsoft JhengHei" w:hAnsi="Verdana" w:cs="Calibri"/>
                <w:sz w:val="16"/>
                <w:szCs w:val="16"/>
              </w:rPr>
              <w:t xml:space="preserve">. </w:t>
            </w:r>
          </w:p>
          <w:p w14:paraId="1E4044E1"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 </w:t>
            </w:r>
            <w:r w:rsidRPr="009F0467">
              <w:rPr>
                <w:rFonts w:ascii="Verdana" w:eastAsia="Microsoft JhengHei" w:hAnsi="Verdana" w:cs="Calibri"/>
                <w:b/>
                <w:i/>
                <w:iCs/>
                <w:sz w:val="16"/>
                <w:szCs w:val="16"/>
                <w:u w:val="single"/>
              </w:rPr>
              <w:t>MAC SUPPORT</w:t>
            </w:r>
            <w:r w:rsidRPr="009F0467">
              <w:rPr>
                <w:rFonts w:ascii="Verdana" w:eastAsia="Microsoft JhengHei" w:hAnsi="Verdana" w:cs="Calibri"/>
                <w:sz w:val="16"/>
                <w:szCs w:val="16"/>
              </w:rPr>
              <w:t xml:space="preserve">: Disk Warrior, </w:t>
            </w:r>
            <w:proofErr w:type="spellStart"/>
            <w:r w:rsidRPr="009F0467">
              <w:rPr>
                <w:rFonts w:ascii="Verdana" w:eastAsia="Microsoft JhengHei" w:hAnsi="Verdana" w:cs="Calibri"/>
                <w:sz w:val="16"/>
                <w:szCs w:val="16"/>
              </w:rPr>
              <w:t>QlikView</w:t>
            </w:r>
            <w:proofErr w:type="spellEnd"/>
            <w:r w:rsidRPr="009F0467">
              <w:rPr>
                <w:rFonts w:ascii="Verdana" w:eastAsia="Microsoft JhengHei" w:hAnsi="Verdana" w:cs="Calibri"/>
                <w:sz w:val="16"/>
                <w:szCs w:val="16"/>
              </w:rPr>
              <w:t xml:space="preserve"> Business Discovery Platform, Carbon Copy Cloner, Data Rescue 3, Tech Tool Pro 4, Disk Inventory X, </w:t>
            </w:r>
            <w:proofErr w:type="spellStart"/>
            <w:r w:rsidRPr="009F0467">
              <w:rPr>
                <w:rFonts w:ascii="Verdana" w:eastAsia="Microsoft JhengHei" w:hAnsi="Verdana" w:cs="Calibri"/>
                <w:sz w:val="16"/>
                <w:szCs w:val="16"/>
              </w:rPr>
              <w:t>OnyX</w:t>
            </w:r>
            <w:proofErr w:type="spellEnd"/>
            <w:r w:rsidRPr="009F0467">
              <w:rPr>
                <w:rFonts w:ascii="Verdana" w:eastAsia="Microsoft JhengHei" w:hAnsi="Verdana" w:cs="Calibri"/>
                <w:sz w:val="16"/>
                <w:szCs w:val="16"/>
              </w:rPr>
              <w:t xml:space="preserve">, </w:t>
            </w:r>
            <w:proofErr w:type="spellStart"/>
            <w:r w:rsidRPr="009F0467">
              <w:rPr>
                <w:rFonts w:ascii="Verdana" w:eastAsia="Microsoft JhengHei" w:hAnsi="Verdana" w:cs="Calibri"/>
                <w:sz w:val="16"/>
                <w:szCs w:val="16"/>
              </w:rPr>
              <w:t>Yasu</w:t>
            </w:r>
            <w:proofErr w:type="spellEnd"/>
            <w:r w:rsidRPr="009F0467">
              <w:rPr>
                <w:rFonts w:ascii="Verdana" w:eastAsia="Microsoft JhengHei" w:hAnsi="Verdana" w:cs="Calibri"/>
                <w:sz w:val="16"/>
                <w:szCs w:val="16"/>
              </w:rPr>
              <w:t xml:space="preserve">, Casper Imaging, Casper Remote Console, Cisco VPN, DRA and Juniper, ITSM/ITIL, </w:t>
            </w:r>
            <w:proofErr w:type="spellStart"/>
            <w:r w:rsidRPr="001D21DC">
              <w:rPr>
                <w:rFonts w:ascii="Verdana" w:eastAsia="Microsoft JhengHei" w:hAnsi="Verdana" w:cs="Calibri"/>
                <w:b/>
                <w:bCs/>
                <w:sz w:val="16"/>
                <w:szCs w:val="16"/>
              </w:rPr>
              <w:t>AirWatch</w:t>
            </w:r>
            <w:proofErr w:type="spellEnd"/>
            <w:r w:rsidRPr="009F0467">
              <w:rPr>
                <w:rFonts w:ascii="Verdana" w:eastAsia="Microsoft JhengHei" w:hAnsi="Verdana" w:cs="Calibri"/>
                <w:sz w:val="16"/>
                <w:szCs w:val="16"/>
              </w:rPr>
              <w:t xml:space="preserve"> (Enterprise Mobility Management)</w:t>
            </w:r>
          </w:p>
          <w:p w14:paraId="229F243D"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 </w:t>
            </w:r>
            <w:r w:rsidRPr="009F0467">
              <w:rPr>
                <w:rFonts w:ascii="Verdana" w:eastAsia="Microsoft JhengHei" w:hAnsi="Verdana" w:cs="Calibri"/>
                <w:b/>
                <w:i/>
                <w:iCs/>
                <w:sz w:val="16"/>
                <w:szCs w:val="16"/>
                <w:u w:val="single"/>
              </w:rPr>
              <w:t>MOBILE</w:t>
            </w:r>
            <w:r w:rsidRPr="009F0467">
              <w:rPr>
                <w:rFonts w:ascii="Verdana" w:eastAsia="Microsoft JhengHei" w:hAnsi="Verdana" w:cs="Calibri"/>
                <w:sz w:val="16"/>
                <w:szCs w:val="16"/>
              </w:rPr>
              <w:t>: Apple iOS (iPad/iPhone), Android OS (Jelly Bean, Lollipop) Mobile/Tablets, Windows Surface/Windows Phone 8/10</w:t>
            </w:r>
          </w:p>
        </w:tc>
      </w:tr>
      <w:tr w:rsidR="006F29FF" w:rsidRPr="009F0467" w14:paraId="50444952" w14:textId="77777777" w:rsidTr="006F29FF">
        <w:trPr>
          <w:trHeight w:val="352"/>
        </w:trPr>
        <w:tc>
          <w:tcPr>
            <w:tcW w:w="0" w:type="auto"/>
          </w:tcPr>
          <w:p w14:paraId="384660BC"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Hardware:</w:t>
            </w:r>
          </w:p>
        </w:tc>
        <w:tc>
          <w:tcPr>
            <w:tcW w:w="8988" w:type="dxa"/>
          </w:tcPr>
          <w:p w14:paraId="7EF9CD42"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Lenovo </w:t>
            </w:r>
            <w:proofErr w:type="spellStart"/>
            <w:r w:rsidRPr="009F0467">
              <w:rPr>
                <w:rFonts w:ascii="Verdana" w:eastAsia="Microsoft JhengHei" w:hAnsi="Verdana" w:cs="Calibri"/>
                <w:sz w:val="16"/>
                <w:szCs w:val="16"/>
              </w:rPr>
              <w:t>ThinkPads</w:t>
            </w:r>
            <w:proofErr w:type="spellEnd"/>
            <w:r w:rsidRPr="009F0467">
              <w:rPr>
                <w:rFonts w:ascii="Verdana" w:eastAsia="Microsoft JhengHei" w:hAnsi="Verdana" w:cs="Calibri"/>
                <w:sz w:val="16"/>
                <w:szCs w:val="16"/>
              </w:rPr>
              <w:t xml:space="preserve">, Compaq </w:t>
            </w:r>
            <w:proofErr w:type="spellStart"/>
            <w:r w:rsidRPr="009F0467">
              <w:rPr>
                <w:rFonts w:ascii="Verdana" w:eastAsia="Microsoft JhengHei" w:hAnsi="Verdana" w:cs="Calibri"/>
                <w:sz w:val="16"/>
                <w:szCs w:val="16"/>
              </w:rPr>
              <w:t>DeskPro</w:t>
            </w:r>
            <w:proofErr w:type="spellEnd"/>
            <w:r w:rsidRPr="009F0467">
              <w:rPr>
                <w:rFonts w:ascii="Verdana" w:eastAsia="Microsoft JhengHei" w:hAnsi="Verdana" w:cs="Calibri"/>
                <w:sz w:val="16"/>
                <w:szCs w:val="16"/>
              </w:rPr>
              <w:t xml:space="preserve">, HP Desktops and Laptops, Dell Desktops and Laptops, IBM ThinkPad, 3Com Ethernet NIC, Madge Token Ring, 10/100 Base-T Cat5 cabling, Hubs, Tape Backup, HP Laser, Desk and </w:t>
            </w:r>
            <w:proofErr w:type="spellStart"/>
            <w:r w:rsidRPr="009F0467">
              <w:rPr>
                <w:rFonts w:ascii="Verdana" w:eastAsia="Microsoft JhengHei" w:hAnsi="Verdana" w:cs="Calibri"/>
                <w:sz w:val="16"/>
                <w:szCs w:val="16"/>
              </w:rPr>
              <w:t>InkJet</w:t>
            </w:r>
            <w:proofErr w:type="spellEnd"/>
            <w:r w:rsidRPr="009F0467">
              <w:rPr>
                <w:rFonts w:ascii="Verdana" w:eastAsia="Microsoft JhengHei" w:hAnsi="Verdana" w:cs="Calibri"/>
                <w:sz w:val="16"/>
                <w:szCs w:val="16"/>
              </w:rPr>
              <w:t xml:space="preserve"> printers, Epson printers, Xerox printers, Lexmark printers, IDE and SCSI Drives, and HP Gen 2, 3 and 4 servers, MAC Book Pro and Laptops, POS Systems, RF (Radio Frequency) devices, Avaya IP/VPN Phones.</w:t>
            </w:r>
          </w:p>
        </w:tc>
      </w:tr>
      <w:tr w:rsidR="006F29FF" w:rsidRPr="009F0467" w14:paraId="37C6CB8C" w14:textId="77777777" w:rsidTr="006F29FF">
        <w:trPr>
          <w:trHeight w:val="352"/>
        </w:trPr>
        <w:tc>
          <w:tcPr>
            <w:tcW w:w="0" w:type="auto"/>
          </w:tcPr>
          <w:p w14:paraId="66BDC1CD"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lastRenderedPageBreak/>
              <w:t>Mobile Devices:</w:t>
            </w:r>
          </w:p>
        </w:tc>
        <w:tc>
          <w:tcPr>
            <w:tcW w:w="8988" w:type="dxa"/>
          </w:tcPr>
          <w:p w14:paraId="18C0CEB6"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Apple iPad/iPhone, Android Phones/Tablets, Windows Phone 8 &amp; 10/Windows Surface Pros 3/4, BlackBerry devices (E-Mail Configurations), RF Scanners, Portable POS devices. </w:t>
            </w:r>
          </w:p>
        </w:tc>
      </w:tr>
      <w:tr w:rsidR="006F29FF" w:rsidRPr="009F0467" w14:paraId="476D1E9F" w14:textId="77777777" w:rsidTr="006F29FF">
        <w:trPr>
          <w:trHeight w:val="352"/>
        </w:trPr>
        <w:tc>
          <w:tcPr>
            <w:tcW w:w="0" w:type="auto"/>
          </w:tcPr>
          <w:p w14:paraId="607B92DF"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Networks:</w:t>
            </w:r>
          </w:p>
        </w:tc>
        <w:tc>
          <w:tcPr>
            <w:tcW w:w="8988" w:type="dxa"/>
          </w:tcPr>
          <w:p w14:paraId="7FBE6D1E"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Local Area Network (LAN), Wide Area Network (WAN), VPN &amp; Wi-Fi. </w:t>
            </w:r>
          </w:p>
        </w:tc>
      </w:tr>
      <w:tr w:rsidR="006F29FF" w:rsidRPr="009F0467" w14:paraId="070D1989" w14:textId="77777777" w:rsidTr="006F29FF">
        <w:trPr>
          <w:trHeight w:val="352"/>
        </w:trPr>
        <w:tc>
          <w:tcPr>
            <w:tcW w:w="0" w:type="auto"/>
          </w:tcPr>
          <w:p w14:paraId="403C8404" w14:textId="77777777" w:rsidR="006F29FF" w:rsidRPr="009F0467" w:rsidRDefault="006F29FF" w:rsidP="006F29F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Skills:</w:t>
            </w:r>
          </w:p>
        </w:tc>
        <w:tc>
          <w:tcPr>
            <w:tcW w:w="8988" w:type="dxa"/>
          </w:tcPr>
          <w:p w14:paraId="6CA16784" w14:textId="77777777" w:rsidR="006F29FF" w:rsidRPr="009F0467" w:rsidRDefault="006F29FF" w:rsidP="006F29F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Networking, System Administration, Fast Track Programming, Troubleshooting, Remote Desktop Support, Phone/Call-Center Support (Tier 1-3), Software Documentation, Meeting Management, Network Administration, </w:t>
            </w:r>
            <w:r w:rsidRPr="009F0467">
              <w:rPr>
                <w:rFonts w:ascii="Verdana" w:eastAsia="Microsoft JhengHei" w:hAnsi="Verdana" w:cs="Calibri"/>
                <w:color w:val="333333"/>
                <w:sz w:val="16"/>
                <w:szCs w:val="16"/>
                <w:shd w:val="clear" w:color="auto" w:fill="FFFFFF"/>
              </w:rPr>
              <w:t xml:space="preserve">Desktop Application Packaging, </w:t>
            </w:r>
            <w:r w:rsidRPr="009F0467">
              <w:rPr>
                <w:rFonts w:ascii="Verdana" w:eastAsia="Microsoft JhengHei" w:hAnsi="Verdana" w:cs="Calibri"/>
                <w:sz w:val="16"/>
                <w:szCs w:val="16"/>
              </w:rPr>
              <w:t xml:space="preserve">Software Installation, Group Policy, Disaster Recovery, Incident Response Plan, Symantec Endpoint Protection &amp; </w:t>
            </w:r>
            <w:r w:rsidRPr="00D82165">
              <w:rPr>
                <w:rFonts w:ascii="Verdana" w:eastAsia="Microsoft JhengHei" w:hAnsi="Verdana" w:cs="Calibri"/>
                <w:b/>
                <w:bCs/>
                <w:sz w:val="16"/>
                <w:szCs w:val="16"/>
              </w:rPr>
              <w:t>Encryption</w:t>
            </w:r>
            <w:r w:rsidRPr="009F0467">
              <w:rPr>
                <w:rFonts w:ascii="Verdana" w:eastAsia="Microsoft JhengHei" w:hAnsi="Verdana" w:cs="Calibri"/>
                <w:sz w:val="16"/>
                <w:szCs w:val="16"/>
              </w:rPr>
              <w:t>,</w:t>
            </w:r>
            <w:r>
              <w:rPr>
                <w:rFonts w:ascii="Verdana" w:eastAsia="Microsoft JhengHei" w:hAnsi="Verdana" w:cs="Calibri"/>
                <w:sz w:val="16"/>
                <w:szCs w:val="16"/>
              </w:rPr>
              <w:t xml:space="preserve"> </w:t>
            </w:r>
            <w:r w:rsidRPr="008841F4">
              <w:rPr>
                <w:rFonts w:ascii="Verdana" w:eastAsia="Microsoft JhengHei" w:hAnsi="Verdana" w:cs="Calibri"/>
                <w:b/>
                <w:bCs/>
                <w:sz w:val="16"/>
                <w:szCs w:val="16"/>
              </w:rPr>
              <w:t>HD Encryption</w:t>
            </w:r>
            <w:r>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Security Awareness Training, Security Charters, PCI/IPPA compliance, Handling PII data, DNS, Help Desk Support, Computer Hardware, Tape Rotation, Technical Support, Messaging and Collaboration, Email Support, Email Migration, Project Coordination, Network Printers and Server Administration, Mobile Device and Policy Management, Blackberry Administration, Enterprise Mobility Management, </w:t>
            </w:r>
            <w:proofErr w:type="spellStart"/>
            <w:r w:rsidRPr="001D21DC">
              <w:rPr>
                <w:rFonts w:ascii="Verdana" w:eastAsia="Microsoft JhengHei" w:hAnsi="Verdana" w:cs="Calibri"/>
                <w:b/>
                <w:bCs/>
                <w:sz w:val="16"/>
                <w:szCs w:val="16"/>
              </w:rPr>
              <w:t>AirWatch</w:t>
            </w:r>
            <w:proofErr w:type="spellEnd"/>
            <w:r w:rsidRPr="009F0467">
              <w:rPr>
                <w:rFonts w:ascii="Verdana" w:eastAsia="Microsoft JhengHei" w:hAnsi="Verdana" w:cs="Calibri"/>
                <w:sz w:val="16"/>
                <w:szCs w:val="16"/>
              </w:rPr>
              <w:t xml:space="preserve"> </w:t>
            </w:r>
            <w:r w:rsidRPr="009B7B10">
              <w:rPr>
                <w:rFonts w:ascii="Verdana" w:eastAsia="Microsoft JhengHei" w:hAnsi="Verdana" w:cs="Calibri"/>
                <w:b/>
                <w:bCs/>
                <w:sz w:val="16"/>
                <w:szCs w:val="16"/>
              </w:rPr>
              <w:t>mobile device management</w:t>
            </w:r>
            <w:r w:rsidRPr="009F0467">
              <w:rPr>
                <w:rFonts w:ascii="Verdana" w:eastAsia="Microsoft JhengHei" w:hAnsi="Verdana" w:cs="Calibri"/>
                <w:sz w:val="16"/>
                <w:szCs w:val="16"/>
              </w:rPr>
              <w:t xml:space="preserve">, DNIS, Audio/Visual Technician, cable infrastructure, racking server, routers, and switches and other basic configurations. Familiar Languages: Visual Basic, PowerShell v2.0vdv, Control-M. </w:t>
            </w:r>
          </w:p>
        </w:tc>
      </w:tr>
    </w:tbl>
    <w:p w14:paraId="4B6E7286" w14:textId="72C3A131" w:rsidR="00EB42F7" w:rsidRDefault="00FC3626" w:rsidP="00EB42F7">
      <w:pPr>
        <w:pStyle w:val="BulletPoints"/>
        <w:numPr>
          <w:ilvl w:val="0"/>
          <w:numId w:val="0"/>
        </w:numPr>
        <w:tabs>
          <w:tab w:val="num" w:pos="1710"/>
        </w:tabs>
        <w:rPr>
          <w:rFonts w:ascii="Verdana" w:eastAsia="Microsoft JhengHei" w:hAnsi="Verdana" w:cs="Calibri"/>
          <w:b/>
          <w:bCs/>
          <w:sz w:val="16"/>
          <w:szCs w:val="16"/>
          <w:u w:val="single"/>
        </w:rPr>
      </w:pPr>
      <w:r>
        <w:rPr>
          <w:rFonts w:ascii="Verdana" w:eastAsia="Microsoft JhengHei" w:hAnsi="Verdana" w:cs="Calibri"/>
          <w:b/>
          <w:bCs/>
          <w:sz w:val="16"/>
          <w:szCs w:val="16"/>
          <w:u w:val="single"/>
        </w:rPr>
        <w:t>Businesses:</w:t>
      </w:r>
    </w:p>
    <w:p w14:paraId="06D72118" w14:textId="7AC8F643" w:rsidR="003A1D0C" w:rsidRPr="00CE1BEE" w:rsidRDefault="003A1D0C" w:rsidP="00CE1BEE">
      <w:pPr>
        <w:pStyle w:val="Resume-bodytext"/>
        <w:spacing w:after="20"/>
        <w:rPr>
          <w:rStyle w:val="Emphasis"/>
          <w:rFonts w:ascii="Verdana" w:eastAsia="Microsoft JhengHei" w:hAnsi="Verdana" w:cs="Calibri"/>
          <w:i w:val="0"/>
          <w:color w:val="000000"/>
          <w:sz w:val="16"/>
          <w:szCs w:val="16"/>
          <w:shd w:val="clear" w:color="auto" w:fill="FFFFFF"/>
        </w:rPr>
      </w:pPr>
      <w:r w:rsidRPr="006F4800">
        <w:rPr>
          <w:rStyle w:val="Emphasis"/>
          <w:rFonts w:ascii="Verdana" w:eastAsia="Microsoft JhengHei" w:hAnsi="Verdana" w:cs="Calibri"/>
          <w:b/>
          <w:iCs w:val="0"/>
          <w:color w:val="000000"/>
          <w:sz w:val="16"/>
          <w:szCs w:val="16"/>
          <w:u w:val="single"/>
          <w:shd w:val="clear" w:color="auto" w:fill="FFFFFF"/>
        </w:rPr>
        <w:t>WTV Tech</w:t>
      </w:r>
      <w:r>
        <w:rPr>
          <w:rStyle w:val="Emphasis"/>
          <w:rFonts w:ascii="Verdana" w:eastAsia="Microsoft JhengHei" w:hAnsi="Verdana" w:cs="Calibri"/>
          <w:b/>
          <w:iCs w:val="0"/>
          <w:color w:val="000000"/>
          <w:sz w:val="16"/>
          <w:szCs w:val="16"/>
          <w:u w:val="single"/>
          <w:shd w:val="clear" w:color="auto" w:fill="FFFFFF"/>
        </w:rPr>
        <w:t xml:space="preserve"> Consulting</w:t>
      </w:r>
      <w:r w:rsidRPr="00446DC4">
        <w:rPr>
          <w:rStyle w:val="Emphasis"/>
          <w:rFonts w:ascii="Verdana" w:eastAsia="Microsoft JhengHei" w:hAnsi="Verdana" w:cs="Calibri"/>
          <w:b/>
          <w:i w:val="0"/>
          <w:iCs w:val="0"/>
          <w:color w:val="000000"/>
          <w:sz w:val="16"/>
          <w:szCs w:val="16"/>
          <w:shd w:val="clear" w:color="auto" w:fill="FFFFFF"/>
        </w:rPr>
        <w:t xml:space="preserve"> </w:t>
      </w:r>
      <w:r w:rsidRPr="00063428">
        <w:rPr>
          <w:rStyle w:val="Emphasis"/>
          <w:rFonts w:ascii="Verdana" w:eastAsia="Microsoft JhengHei" w:hAnsi="Verdana" w:cs="Calibri"/>
          <w:b/>
          <w:i w:val="0"/>
          <w:iCs w:val="0"/>
          <w:color w:val="000000"/>
          <w:sz w:val="16"/>
          <w:szCs w:val="16"/>
          <w:shd w:val="clear" w:color="auto" w:fill="FFFFFF"/>
        </w:rPr>
        <w:t>–</w:t>
      </w:r>
      <w:r w:rsidRPr="00C16C8A">
        <w:rPr>
          <w:rStyle w:val="Emphasis"/>
          <w:rFonts w:ascii="Verdana" w:eastAsia="Microsoft JhengHei" w:hAnsi="Verdana" w:cs="Calibri"/>
          <w:i w:val="0"/>
          <w:iCs w:val="0"/>
          <w:color w:val="000000"/>
          <w:sz w:val="16"/>
          <w:szCs w:val="16"/>
          <w:shd w:val="clear" w:color="auto" w:fill="FFFFFF"/>
        </w:rPr>
        <w:t xml:space="preserve"> Minneapolis, MN (</w:t>
      </w:r>
      <w:r w:rsidRPr="00C16C8A">
        <w:rPr>
          <w:rStyle w:val="Emphasis"/>
          <w:rFonts w:ascii="Verdana" w:eastAsia="Microsoft JhengHei" w:hAnsi="Verdana" w:cs="Calibri"/>
          <w:b/>
          <w:color w:val="000000"/>
          <w:sz w:val="16"/>
          <w:szCs w:val="16"/>
          <w:shd w:val="clear" w:color="auto" w:fill="FFFFFF"/>
        </w:rPr>
        <w:t>Owner/Operator</w:t>
      </w:r>
      <w:r>
        <w:rPr>
          <w:rStyle w:val="Emphasis"/>
          <w:rFonts w:ascii="Verdana" w:eastAsia="Microsoft JhengHei" w:hAnsi="Verdana" w:cs="Calibri"/>
          <w:b/>
          <w:color w:val="000000"/>
          <w:sz w:val="16"/>
          <w:szCs w:val="16"/>
          <w:shd w:val="clear" w:color="auto" w:fill="FFFFFF"/>
        </w:rPr>
        <w:t>*</w:t>
      </w:r>
      <w:r w:rsidR="00637197">
        <w:rPr>
          <w:rStyle w:val="Emphasis"/>
          <w:rFonts w:ascii="Verdana" w:eastAsia="Microsoft JhengHei" w:hAnsi="Verdana" w:cs="Calibri"/>
          <w:i w:val="0"/>
          <w:iCs w:val="0"/>
          <w:color w:val="000000"/>
          <w:sz w:val="16"/>
          <w:szCs w:val="16"/>
          <w:shd w:val="clear" w:color="auto" w:fill="FFFFFF"/>
        </w:rPr>
        <w:t xml:space="preserve"> </w:t>
      </w:r>
      <w:r w:rsidRPr="00C16C8A">
        <w:rPr>
          <w:rStyle w:val="Emphasis"/>
          <w:rFonts w:ascii="Verdana" w:eastAsia="Microsoft JhengHei" w:hAnsi="Verdana" w:cs="Calibri"/>
          <w:i w:val="0"/>
          <w:iCs w:val="0"/>
          <w:color w:val="000000"/>
          <w:sz w:val="16"/>
          <w:szCs w:val="16"/>
          <w:shd w:val="clear" w:color="auto" w:fill="FFFFFF"/>
        </w:rPr>
        <w:t xml:space="preserve">July 2018) </w:t>
      </w:r>
    </w:p>
    <w:p w14:paraId="061D42E8" w14:textId="532783C9" w:rsidR="003A1D0C" w:rsidRDefault="003A1D0C" w:rsidP="00F34CE3">
      <w:pPr>
        <w:pStyle w:val="Resume-bodytext"/>
        <w:numPr>
          <w:ilvl w:val="0"/>
          <w:numId w:val="45"/>
        </w:numPr>
        <w:spacing w:before="0" w:after="20"/>
        <w:contextualSpacing/>
        <w:rPr>
          <w:rFonts w:ascii="Verdana" w:eastAsia="Microsoft JhengHei" w:hAnsi="Verdana" w:cs="Calibri"/>
          <w:sz w:val="16"/>
          <w:szCs w:val="16"/>
        </w:rPr>
      </w:pPr>
      <w:r w:rsidRPr="00C16C8A">
        <w:rPr>
          <w:rStyle w:val="Emphasis"/>
          <w:rFonts w:ascii="Verdana" w:eastAsia="Microsoft JhengHei" w:hAnsi="Verdana" w:cs="Calibri"/>
          <w:bCs/>
          <w:i w:val="0"/>
          <w:iCs w:val="0"/>
          <w:color w:val="000000"/>
          <w:sz w:val="16"/>
          <w:szCs w:val="16"/>
          <w:shd w:val="clear" w:color="auto" w:fill="FFFFFF"/>
        </w:rPr>
        <w:t>2/3 Senior Level, Network Systems</w:t>
      </w:r>
      <w:r w:rsidRPr="00C16C8A">
        <w:rPr>
          <w:rFonts w:ascii="Verdana" w:eastAsia="Microsoft JhengHei" w:hAnsi="Verdana" w:cs="Calibri"/>
          <w:sz w:val="16"/>
          <w:szCs w:val="16"/>
        </w:rPr>
        <w:t xml:space="preserve"> Administration.</w:t>
      </w:r>
    </w:p>
    <w:p w14:paraId="2B9C5FB3" w14:textId="77777777" w:rsidR="003A1D0C" w:rsidRPr="00C16C8A" w:rsidRDefault="003A1D0C" w:rsidP="00F34CE3">
      <w:pPr>
        <w:pStyle w:val="Resume-bodytext"/>
        <w:numPr>
          <w:ilvl w:val="0"/>
          <w:numId w:val="45"/>
        </w:numPr>
        <w:spacing w:before="0" w:after="20"/>
        <w:contextualSpacing/>
        <w:rPr>
          <w:rFonts w:ascii="Verdana" w:eastAsia="Microsoft JhengHei" w:hAnsi="Verdana" w:cs="Calibri"/>
          <w:sz w:val="16"/>
          <w:szCs w:val="16"/>
        </w:rPr>
      </w:pPr>
      <w:r w:rsidRPr="00C16C8A">
        <w:rPr>
          <w:rFonts w:ascii="Verdana" w:eastAsia="Microsoft JhengHei" w:hAnsi="Verdana" w:cs="Calibri"/>
          <w:sz w:val="16"/>
          <w:szCs w:val="16"/>
        </w:rPr>
        <w:t>Windows OS Upgrade to Windows 10 Migration.</w:t>
      </w:r>
    </w:p>
    <w:p w14:paraId="29103051" w14:textId="77777777" w:rsidR="003A1D0C" w:rsidRPr="00C16C8A" w:rsidRDefault="003A1D0C" w:rsidP="00F34CE3">
      <w:pPr>
        <w:numPr>
          <w:ilvl w:val="0"/>
          <w:numId w:val="45"/>
        </w:numPr>
        <w:rPr>
          <w:rFonts w:ascii="Verdana" w:hAnsi="Verdana"/>
          <w:color w:val="000000"/>
          <w:sz w:val="16"/>
          <w:szCs w:val="16"/>
        </w:rPr>
      </w:pPr>
      <w:r w:rsidRPr="00C16C8A">
        <w:rPr>
          <w:rFonts w:ascii="Verdana" w:hAnsi="Verdana"/>
          <w:color w:val="000000"/>
          <w:sz w:val="16"/>
          <w:szCs w:val="16"/>
        </w:rPr>
        <w:t xml:space="preserve">Enterprise deployment of Office 365 </w:t>
      </w:r>
      <w:proofErr w:type="spellStart"/>
      <w:r w:rsidRPr="00C16C8A">
        <w:rPr>
          <w:rFonts w:ascii="Verdana" w:hAnsi="Verdana"/>
          <w:color w:val="000000"/>
          <w:sz w:val="16"/>
          <w:szCs w:val="16"/>
        </w:rPr>
        <w:t>ProPlus</w:t>
      </w:r>
      <w:proofErr w:type="spellEnd"/>
      <w:r w:rsidRPr="00C16C8A">
        <w:rPr>
          <w:rFonts w:ascii="Verdana" w:hAnsi="Verdana"/>
          <w:color w:val="000000"/>
          <w:sz w:val="16"/>
          <w:szCs w:val="16"/>
        </w:rPr>
        <w:t xml:space="preserve"> including compatibility readiness and coexistence.</w:t>
      </w:r>
    </w:p>
    <w:p w14:paraId="6D1A688B" w14:textId="38B49863" w:rsidR="003A1D0C" w:rsidRPr="00C16C8A" w:rsidRDefault="003A1D0C" w:rsidP="00F34CE3">
      <w:pPr>
        <w:pStyle w:val="Resume-bodytext"/>
        <w:numPr>
          <w:ilvl w:val="0"/>
          <w:numId w:val="45"/>
        </w:numPr>
        <w:spacing w:before="0" w:after="2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Maintain global </w:t>
      </w:r>
      <w:r w:rsidRPr="00C16C8A">
        <w:rPr>
          <w:rFonts w:ascii="Verdana" w:eastAsia="Microsoft JhengHei" w:hAnsi="Verdana" w:cs="Calibri"/>
          <w:b/>
          <w:sz w:val="16"/>
          <w:szCs w:val="16"/>
        </w:rPr>
        <w:t>Microsoft</w:t>
      </w:r>
      <w:r w:rsidRPr="00C16C8A">
        <w:rPr>
          <w:rFonts w:ascii="Verdana" w:eastAsia="Microsoft JhengHei" w:hAnsi="Verdana" w:cs="Calibri"/>
          <w:sz w:val="16"/>
          <w:szCs w:val="16"/>
        </w:rPr>
        <w:t xml:space="preserve"> </w:t>
      </w:r>
      <w:r w:rsidRPr="00C16C8A">
        <w:rPr>
          <w:rFonts w:ascii="Verdana" w:eastAsia="Microsoft JhengHei" w:hAnsi="Verdana" w:cs="Calibri"/>
          <w:b/>
          <w:sz w:val="16"/>
          <w:szCs w:val="16"/>
        </w:rPr>
        <w:t>Office</w:t>
      </w:r>
      <w:r w:rsidRPr="00C16C8A">
        <w:rPr>
          <w:rFonts w:ascii="Verdana" w:eastAsia="Microsoft JhengHei" w:hAnsi="Verdana" w:cs="Calibri"/>
          <w:sz w:val="16"/>
          <w:szCs w:val="16"/>
        </w:rPr>
        <w:t xml:space="preserve"> </w:t>
      </w:r>
      <w:r w:rsidRPr="00C16C8A">
        <w:rPr>
          <w:rFonts w:ascii="Verdana" w:eastAsia="Microsoft JhengHei" w:hAnsi="Verdana" w:cs="Calibri"/>
          <w:b/>
          <w:sz w:val="16"/>
          <w:szCs w:val="16"/>
        </w:rPr>
        <w:t>2016</w:t>
      </w:r>
      <w:r w:rsidRPr="00C16C8A">
        <w:rPr>
          <w:rFonts w:ascii="Verdana" w:eastAsia="Microsoft JhengHei" w:hAnsi="Verdana" w:cs="Calibri"/>
          <w:sz w:val="16"/>
          <w:szCs w:val="16"/>
        </w:rPr>
        <w:t xml:space="preserve"> infrastructure providing </w:t>
      </w:r>
      <w:r w:rsidR="00F34CE3" w:rsidRPr="00C16C8A">
        <w:rPr>
          <w:rFonts w:ascii="Verdana" w:eastAsia="Microsoft JhengHei" w:hAnsi="Verdana" w:cs="Calibri"/>
          <w:sz w:val="16"/>
          <w:szCs w:val="16"/>
        </w:rPr>
        <w:t>third</w:t>
      </w:r>
      <w:r w:rsidRPr="00C16C8A">
        <w:rPr>
          <w:rFonts w:ascii="Verdana" w:eastAsia="Microsoft JhengHei" w:hAnsi="Verdana" w:cs="Calibri"/>
          <w:sz w:val="16"/>
          <w:szCs w:val="16"/>
        </w:rPr>
        <w:t xml:space="preserve"> Level Client Support. </w:t>
      </w:r>
    </w:p>
    <w:p w14:paraId="29298386" w14:textId="77777777" w:rsidR="003A1D0C" w:rsidRPr="00C16C8A" w:rsidRDefault="003A1D0C" w:rsidP="00F34CE3">
      <w:pPr>
        <w:pStyle w:val="Resume-bodytext"/>
        <w:numPr>
          <w:ilvl w:val="0"/>
          <w:numId w:val="45"/>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Provide enterprise level support for </w:t>
      </w:r>
      <w:r w:rsidRPr="00C16C8A">
        <w:rPr>
          <w:rFonts w:ascii="Verdana" w:eastAsia="Microsoft JhengHei" w:hAnsi="Verdana" w:cs="Calibri"/>
          <w:b/>
          <w:sz w:val="16"/>
          <w:szCs w:val="16"/>
        </w:rPr>
        <w:t>Office 365</w:t>
      </w:r>
      <w:r w:rsidRPr="00C16C8A">
        <w:rPr>
          <w:rFonts w:ascii="Verdana" w:eastAsia="Microsoft JhengHei" w:hAnsi="Verdana" w:cs="Calibri"/>
          <w:sz w:val="16"/>
          <w:szCs w:val="16"/>
        </w:rPr>
        <w:t xml:space="preserve"> Small Business/Enterprise environments. </w:t>
      </w:r>
    </w:p>
    <w:p w14:paraId="38A77C3A" w14:textId="77777777" w:rsidR="003A1D0C" w:rsidRPr="00C16C8A" w:rsidRDefault="003A1D0C" w:rsidP="00F34CE3">
      <w:pPr>
        <w:pStyle w:val="Resume-bodytext"/>
        <w:numPr>
          <w:ilvl w:val="0"/>
          <w:numId w:val="45"/>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Microsoft SharePoint Migration 2013 to 2016; integration of O365 for SharePoint 2016 Platform. </w:t>
      </w:r>
    </w:p>
    <w:p w14:paraId="0C55A107" w14:textId="77777777" w:rsidR="003A1D0C" w:rsidRPr="00C16C8A" w:rsidRDefault="003A1D0C" w:rsidP="00F34CE3">
      <w:pPr>
        <w:pStyle w:val="Resume-bodytext"/>
        <w:numPr>
          <w:ilvl w:val="0"/>
          <w:numId w:val="45"/>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Execute, manage and lead </w:t>
      </w:r>
      <w:r w:rsidRPr="00C16C8A">
        <w:rPr>
          <w:rFonts w:ascii="Verdana" w:eastAsia="Microsoft JhengHei" w:hAnsi="Verdana" w:cs="Calibri"/>
          <w:b/>
          <w:sz w:val="16"/>
          <w:szCs w:val="16"/>
        </w:rPr>
        <w:t>Office 365</w:t>
      </w:r>
      <w:r w:rsidRPr="00C16C8A">
        <w:rPr>
          <w:rFonts w:ascii="Verdana" w:eastAsia="Microsoft JhengHei" w:hAnsi="Verdana" w:cs="Calibri"/>
          <w:sz w:val="16"/>
          <w:szCs w:val="16"/>
        </w:rPr>
        <w:t xml:space="preserve"> customers through the </w:t>
      </w:r>
      <w:r w:rsidRPr="00C16C8A">
        <w:rPr>
          <w:rFonts w:ascii="Verdana" w:eastAsia="Microsoft JhengHei" w:hAnsi="Verdana" w:cs="Calibri"/>
          <w:b/>
          <w:sz w:val="16"/>
          <w:szCs w:val="16"/>
        </w:rPr>
        <w:t>Office</w:t>
      </w:r>
      <w:r w:rsidRPr="00C16C8A">
        <w:rPr>
          <w:rFonts w:ascii="Verdana" w:eastAsia="Microsoft JhengHei" w:hAnsi="Verdana" w:cs="Calibri"/>
          <w:sz w:val="16"/>
          <w:szCs w:val="16"/>
        </w:rPr>
        <w:t xml:space="preserve"> </w:t>
      </w:r>
      <w:r w:rsidRPr="00C16C8A">
        <w:rPr>
          <w:rFonts w:ascii="Verdana" w:eastAsia="Microsoft JhengHei" w:hAnsi="Verdana" w:cs="Calibri"/>
          <w:b/>
          <w:sz w:val="16"/>
          <w:szCs w:val="16"/>
        </w:rPr>
        <w:t>2016</w:t>
      </w:r>
      <w:r w:rsidRPr="00C16C8A">
        <w:rPr>
          <w:rFonts w:ascii="Verdana" w:eastAsia="Microsoft JhengHei" w:hAnsi="Verdana" w:cs="Calibri"/>
          <w:sz w:val="16"/>
          <w:szCs w:val="16"/>
        </w:rPr>
        <w:t xml:space="preserve"> interface process, via email, </w:t>
      </w:r>
      <w:r w:rsidRPr="009161D6">
        <w:rPr>
          <w:rFonts w:ascii="Verdana" w:eastAsia="Microsoft JhengHei" w:hAnsi="Verdana" w:cs="Calibri"/>
          <w:b/>
          <w:bCs/>
          <w:sz w:val="16"/>
          <w:szCs w:val="16"/>
        </w:rPr>
        <w:t>remote</w:t>
      </w:r>
      <w:r w:rsidRPr="00C16C8A">
        <w:rPr>
          <w:rFonts w:ascii="Verdana" w:eastAsia="Microsoft JhengHei" w:hAnsi="Verdana" w:cs="Calibri"/>
          <w:sz w:val="16"/>
          <w:szCs w:val="16"/>
        </w:rPr>
        <w:t xml:space="preserve"> support, chat or phone.</w:t>
      </w:r>
    </w:p>
    <w:p w14:paraId="4C0F48DB" w14:textId="3EE91B2A" w:rsidR="003A1D0C" w:rsidRDefault="003A1D0C" w:rsidP="00F34CE3">
      <w:pPr>
        <w:pStyle w:val="Resume-bodytext"/>
        <w:numPr>
          <w:ilvl w:val="0"/>
          <w:numId w:val="49"/>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Microsoft </w:t>
      </w:r>
      <w:r w:rsidRPr="009B7B10">
        <w:rPr>
          <w:rFonts w:ascii="Verdana" w:eastAsia="Microsoft JhengHei" w:hAnsi="Verdana" w:cs="Calibri"/>
          <w:b/>
          <w:bCs/>
          <w:sz w:val="16"/>
          <w:szCs w:val="16"/>
        </w:rPr>
        <w:t>Mobile Device Management</w:t>
      </w:r>
      <w:r>
        <w:rPr>
          <w:rFonts w:ascii="Verdana" w:eastAsia="Microsoft JhengHei" w:hAnsi="Verdana" w:cs="Calibri"/>
          <w:sz w:val="16"/>
          <w:szCs w:val="16"/>
        </w:rPr>
        <w:t xml:space="preserve"> (</w:t>
      </w:r>
      <w:r w:rsidRPr="006E02B7">
        <w:rPr>
          <w:rFonts w:ascii="Verdana" w:eastAsia="Microsoft JhengHei" w:hAnsi="Verdana" w:cs="Calibri"/>
          <w:b/>
          <w:bCs/>
          <w:sz w:val="16"/>
          <w:szCs w:val="16"/>
        </w:rPr>
        <w:t>MDM</w:t>
      </w:r>
      <w:r>
        <w:rPr>
          <w:rFonts w:ascii="Verdana" w:eastAsia="Microsoft JhengHei" w:hAnsi="Verdana" w:cs="Calibri"/>
          <w:sz w:val="16"/>
          <w:szCs w:val="16"/>
        </w:rPr>
        <w:t>)</w:t>
      </w:r>
      <w:r w:rsidRPr="00C16C8A">
        <w:rPr>
          <w:rFonts w:ascii="Verdana" w:eastAsia="Microsoft JhengHei" w:hAnsi="Verdana" w:cs="Calibri"/>
          <w:sz w:val="16"/>
          <w:szCs w:val="16"/>
        </w:rPr>
        <w:t xml:space="preserve">; MS </w:t>
      </w:r>
      <w:proofErr w:type="spellStart"/>
      <w:r w:rsidRPr="008869B5">
        <w:rPr>
          <w:rFonts w:ascii="Verdana" w:eastAsia="Microsoft JhengHei" w:hAnsi="Verdana" w:cs="Calibri"/>
          <w:b/>
          <w:bCs/>
          <w:sz w:val="16"/>
          <w:szCs w:val="16"/>
        </w:rPr>
        <w:t>InTune</w:t>
      </w:r>
      <w:proofErr w:type="spellEnd"/>
      <w:r w:rsidRPr="00C16C8A">
        <w:rPr>
          <w:rFonts w:ascii="Verdana" w:eastAsia="Microsoft JhengHei" w:hAnsi="Verdana" w:cs="Calibri"/>
          <w:sz w:val="16"/>
          <w:szCs w:val="16"/>
        </w:rPr>
        <w:t>.</w:t>
      </w:r>
    </w:p>
    <w:p w14:paraId="4B5F1C46" w14:textId="77777777" w:rsidR="00F53CA8" w:rsidRPr="00847B79" w:rsidRDefault="00F53CA8" w:rsidP="00F53CA8">
      <w:pPr>
        <w:pStyle w:val="Resume-bodytext"/>
        <w:numPr>
          <w:ilvl w:val="0"/>
          <w:numId w:val="49"/>
        </w:numPr>
        <w:spacing w:before="0" w:after="20"/>
        <w:rPr>
          <w:rFonts w:ascii="Verdana" w:eastAsia="Microsoft JhengHei" w:hAnsi="Verdana" w:cs="Calibri"/>
          <w:sz w:val="16"/>
          <w:szCs w:val="16"/>
          <w:u w:val="single"/>
        </w:rPr>
      </w:pPr>
      <w:r w:rsidRPr="00847B79">
        <w:rPr>
          <w:rFonts w:ascii="Segoe UI" w:hAnsi="Segoe UI" w:cs="Segoe UI"/>
          <w:b/>
          <w:bCs/>
          <w:color w:val="171717"/>
          <w:shd w:val="clear" w:color="auto" w:fill="FFFFFF"/>
        </w:rPr>
        <w:t xml:space="preserve">Microsoft Identity Manager (MIM) </w:t>
      </w:r>
      <w:r w:rsidRPr="002664E6">
        <w:rPr>
          <w:rFonts w:ascii="Segoe UI" w:hAnsi="Segoe UI" w:cs="Segoe UI"/>
          <w:color w:val="171717"/>
          <w:shd w:val="clear" w:color="auto" w:fill="FFFFFF"/>
        </w:rPr>
        <w:t xml:space="preserve">2016; </w:t>
      </w:r>
      <w:r>
        <w:rPr>
          <w:rFonts w:ascii="Segoe UI" w:hAnsi="Segoe UI" w:cs="Segoe UI"/>
          <w:color w:val="171717"/>
          <w:shd w:val="clear" w:color="auto" w:fill="FFFFFF"/>
        </w:rPr>
        <w:t xml:space="preserve">identity and group provisioning based on business policy and workflow-driven provisioning. </w:t>
      </w:r>
    </w:p>
    <w:p w14:paraId="0CB71AA0" w14:textId="12EF38A3" w:rsidR="003A1D0C" w:rsidRPr="00EC4703" w:rsidRDefault="00F53CA8" w:rsidP="00EC4703">
      <w:pPr>
        <w:pStyle w:val="Resume-bodytext"/>
        <w:numPr>
          <w:ilvl w:val="0"/>
          <w:numId w:val="49"/>
        </w:numPr>
        <w:spacing w:before="0" w:after="20"/>
        <w:rPr>
          <w:rFonts w:ascii="Verdana" w:eastAsia="Microsoft JhengHei" w:hAnsi="Verdana" w:cs="Calibri"/>
          <w:b/>
          <w:bCs/>
          <w:sz w:val="16"/>
          <w:szCs w:val="16"/>
          <w:u w:val="single"/>
        </w:rPr>
      </w:pPr>
      <w:r w:rsidRPr="00125C7A">
        <w:rPr>
          <w:rFonts w:ascii="Verdana" w:eastAsia="Microsoft JhengHei" w:hAnsi="Verdana" w:cs="Calibri"/>
          <w:b/>
          <w:bCs/>
          <w:sz w:val="16"/>
          <w:szCs w:val="16"/>
        </w:rPr>
        <w:t>PowerShell scripting; Entry Level.</w:t>
      </w:r>
    </w:p>
    <w:p w14:paraId="58991B05" w14:textId="3EAD8861" w:rsidR="003A1D0C" w:rsidRPr="0077148C" w:rsidRDefault="003A1D0C" w:rsidP="0077148C">
      <w:pPr>
        <w:pStyle w:val="Resume-bodytext"/>
        <w:numPr>
          <w:ilvl w:val="0"/>
          <w:numId w:val="49"/>
        </w:numPr>
        <w:spacing w:before="0"/>
        <w:contextualSpacing/>
        <w:rPr>
          <w:rFonts w:ascii="Verdana" w:eastAsia="Microsoft JhengHei" w:hAnsi="Verdana" w:cs="Calibri"/>
          <w:sz w:val="16"/>
          <w:szCs w:val="16"/>
        </w:rPr>
      </w:pPr>
      <w:r>
        <w:rPr>
          <w:rFonts w:ascii="Verdana" w:eastAsia="Microsoft JhengHei" w:hAnsi="Verdana" w:cs="Calibri"/>
          <w:sz w:val="16"/>
          <w:szCs w:val="16"/>
        </w:rPr>
        <w:t>Azure DevOps.</w:t>
      </w:r>
    </w:p>
    <w:p w14:paraId="7398B1FB" w14:textId="2255BE6B" w:rsidR="00D86502" w:rsidRPr="0077148C" w:rsidRDefault="003A1D0C" w:rsidP="00A92C9B">
      <w:pPr>
        <w:pStyle w:val="Resume-bodytext"/>
        <w:numPr>
          <w:ilvl w:val="0"/>
          <w:numId w:val="45"/>
        </w:numPr>
        <w:spacing w:before="0" w:after="20"/>
        <w:contextualSpacing/>
        <w:rPr>
          <w:rFonts w:ascii="Verdana" w:eastAsia="Microsoft JhengHei" w:hAnsi="Verdana" w:cs="Calibri"/>
          <w:i/>
          <w:iCs/>
          <w:sz w:val="16"/>
          <w:szCs w:val="16"/>
        </w:rPr>
      </w:pPr>
      <w:r w:rsidRPr="00C16C8A">
        <w:rPr>
          <w:rFonts w:ascii="Verdana" w:eastAsia="Microsoft JhengHei" w:hAnsi="Verdana" w:cs="Calibri"/>
          <w:sz w:val="16"/>
          <w:szCs w:val="16"/>
        </w:rPr>
        <w:t xml:space="preserve">SCCM </w:t>
      </w:r>
      <w:r w:rsidR="00985FCB">
        <w:rPr>
          <w:rFonts w:ascii="Verdana" w:eastAsia="Microsoft JhengHei" w:hAnsi="Verdana" w:cs="Calibri"/>
          <w:sz w:val="16"/>
          <w:szCs w:val="16"/>
        </w:rPr>
        <w:t xml:space="preserve">/ AD </w:t>
      </w:r>
      <w:r w:rsidRPr="00981976">
        <w:rPr>
          <w:rFonts w:ascii="Verdana" w:eastAsia="Microsoft JhengHei" w:hAnsi="Verdana" w:cs="Calibri"/>
          <w:sz w:val="16"/>
          <w:szCs w:val="16"/>
        </w:rPr>
        <w:t>Administration.</w:t>
      </w:r>
    </w:p>
    <w:p w14:paraId="5D52E516" w14:textId="77777777" w:rsidR="00F81BFD" w:rsidRDefault="00F81BFD" w:rsidP="00340BB1">
      <w:pPr>
        <w:pStyle w:val="Resume-bodytext"/>
        <w:spacing w:after="20"/>
        <w:rPr>
          <w:rStyle w:val="Emphasis"/>
          <w:rFonts w:ascii="Verdana" w:eastAsia="Microsoft JhengHei" w:hAnsi="Verdana" w:cs="Calibri"/>
          <w:b/>
          <w:iCs w:val="0"/>
          <w:color w:val="000000"/>
          <w:sz w:val="16"/>
          <w:szCs w:val="16"/>
          <w:u w:val="single"/>
          <w:shd w:val="clear" w:color="auto" w:fill="FFFFFF"/>
        </w:rPr>
      </w:pPr>
    </w:p>
    <w:p w14:paraId="7FA74A14" w14:textId="61800AE6" w:rsidR="00CD7B75" w:rsidRPr="00CE1BEE" w:rsidRDefault="00C378B5" w:rsidP="00340BB1">
      <w:pPr>
        <w:pStyle w:val="Resume-bodytext"/>
        <w:spacing w:after="20"/>
        <w:rPr>
          <w:rStyle w:val="Emphasis"/>
          <w:rFonts w:ascii="Verdana" w:eastAsia="Microsoft JhengHei" w:hAnsi="Verdana" w:cs="Calibri"/>
          <w:i w:val="0"/>
          <w:color w:val="000000"/>
          <w:sz w:val="16"/>
          <w:szCs w:val="16"/>
          <w:shd w:val="clear" w:color="auto" w:fill="FFFFFF"/>
        </w:rPr>
      </w:pPr>
      <w:r>
        <w:rPr>
          <w:rStyle w:val="Emphasis"/>
          <w:rFonts w:ascii="Verdana" w:eastAsia="Microsoft JhengHei" w:hAnsi="Verdana" w:cs="Calibri"/>
          <w:b/>
          <w:iCs w:val="0"/>
          <w:color w:val="000000"/>
          <w:sz w:val="16"/>
          <w:szCs w:val="16"/>
          <w:u w:val="single"/>
          <w:shd w:val="clear" w:color="auto" w:fill="FFFFFF"/>
        </w:rPr>
        <w:t>NETVEARNIN</w:t>
      </w:r>
      <w:r w:rsidR="00CD7B75" w:rsidRPr="006F4800">
        <w:rPr>
          <w:rStyle w:val="Emphasis"/>
          <w:rFonts w:ascii="Verdana" w:eastAsia="Microsoft JhengHei" w:hAnsi="Verdana" w:cs="Calibri"/>
          <w:b/>
          <w:iCs w:val="0"/>
          <w:color w:val="000000"/>
          <w:sz w:val="16"/>
          <w:szCs w:val="16"/>
          <w:u w:val="single"/>
          <w:shd w:val="clear" w:color="auto" w:fill="FFFFFF"/>
        </w:rPr>
        <w:t xml:space="preserve"> </w:t>
      </w:r>
      <w:r w:rsidR="00C91969">
        <w:rPr>
          <w:rStyle w:val="Emphasis"/>
          <w:rFonts w:ascii="Verdana" w:eastAsia="Microsoft JhengHei" w:hAnsi="Verdana" w:cs="Calibri"/>
          <w:b/>
          <w:iCs w:val="0"/>
          <w:color w:val="000000"/>
          <w:sz w:val="16"/>
          <w:szCs w:val="16"/>
          <w:u w:val="single"/>
          <w:shd w:val="clear" w:color="auto" w:fill="FFFFFF"/>
        </w:rPr>
        <w:t>Busin</w:t>
      </w:r>
      <w:r w:rsidR="00A96376">
        <w:rPr>
          <w:rStyle w:val="Emphasis"/>
          <w:rFonts w:ascii="Verdana" w:eastAsia="Microsoft JhengHei" w:hAnsi="Verdana" w:cs="Calibri"/>
          <w:b/>
          <w:iCs w:val="0"/>
          <w:color w:val="000000"/>
          <w:sz w:val="16"/>
          <w:szCs w:val="16"/>
          <w:u w:val="single"/>
          <w:shd w:val="clear" w:color="auto" w:fill="FFFFFF"/>
        </w:rPr>
        <w:t>ess Management</w:t>
      </w:r>
      <w:r w:rsidR="00CD7B75">
        <w:rPr>
          <w:rStyle w:val="Emphasis"/>
          <w:rFonts w:ascii="Verdana" w:eastAsia="Microsoft JhengHei" w:hAnsi="Verdana" w:cs="Calibri"/>
          <w:b/>
          <w:iCs w:val="0"/>
          <w:color w:val="000000"/>
          <w:sz w:val="16"/>
          <w:szCs w:val="16"/>
          <w:u w:val="single"/>
          <w:shd w:val="clear" w:color="auto" w:fill="FFFFFF"/>
        </w:rPr>
        <w:t xml:space="preserve"> Consulting</w:t>
      </w:r>
      <w:r w:rsidR="00CD7B75" w:rsidRPr="00446DC4">
        <w:rPr>
          <w:rStyle w:val="Emphasis"/>
          <w:rFonts w:ascii="Verdana" w:eastAsia="Microsoft JhengHei" w:hAnsi="Verdana" w:cs="Calibri"/>
          <w:b/>
          <w:i w:val="0"/>
          <w:iCs w:val="0"/>
          <w:color w:val="000000"/>
          <w:sz w:val="16"/>
          <w:szCs w:val="16"/>
          <w:shd w:val="clear" w:color="auto" w:fill="FFFFFF"/>
        </w:rPr>
        <w:t xml:space="preserve"> </w:t>
      </w:r>
      <w:r w:rsidR="00CD7B75" w:rsidRPr="00063428">
        <w:rPr>
          <w:rStyle w:val="Emphasis"/>
          <w:rFonts w:ascii="Verdana" w:eastAsia="Microsoft JhengHei" w:hAnsi="Verdana" w:cs="Calibri"/>
          <w:b/>
          <w:i w:val="0"/>
          <w:iCs w:val="0"/>
          <w:color w:val="000000"/>
          <w:sz w:val="16"/>
          <w:szCs w:val="16"/>
          <w:shd w:val="clear" w:color="auto" w:fill="FFFFFF"/>
        </w:rPr>
        <w:t>–</w:t>
      </w:r>
      <w:r w:rsidR="00CD7B75" w:rsidRPr="00C16C8A">
        <w:rPr>
          <w:rStyle w:val="Emphasis"/>
          <w:rFonts w:ascii="Verdana" w:eastAsia="Microsoft JhengHei" w:hAnsi="Verdana" w:cs="Calibri"/>
          <w:i w:val="0"/>
          <w:iCs w:val="0"/>
          <w:color w:val="000000"/>
          <w:sz w:val="16"/>
          <w:szCs w:val="16"/>
          <w:shd w:val="clear" w:color="auto" w:fill="FFFFFF"/>
        </w:rPr>
        <w:t xml:space="preserve"> </w:t>
      </w:r>
      <w:r w:rsidR="00A96376">
        <w:rPr>
          <w:rStyle w:val="Emphasis"/>
          <w:rFonts w:ascii="Verdana" w:eastAsia="Microsoft JhengHei" w:hAnsi="Verdana" w:cs="Calibri"/>
          <w:i w:val="0"/>
          <w:iCs w:val="0"/>
          <w:color w:val="000000"/>
          <w:sz w:val="16"/>
          <w:szCs w:val="16"/>
          <w:shd w:val="clear" w:color="auto" w:fill="FFFFFF"/>
        </w:rPr>
        <w:t>Las Vegas</w:t>
      </w:r>
      <w:r w:rsidR="00CD7B75" w:rsidRPr="00C16C8A">
        <w:rPr>
          <w:rStyle w:val="Emphasis"/>
          <w:rFonts w:ascii="Verdana" w:eastAsia="Microsoft JhengHei" w:hAnsi="Verdana" w:cs="Calibri"/>
          <w:i w:val="0"/>
          <w:iCs w:val="0"/>
          <w:color w:val="000000"/>
          <w:sz w:val="16"/>
          <w:szCs w:val="16"/>
          <w:shd w:val="clear" w:color="auto" w:fill="FFFFFF"/>
        </w:rPr>
        <w:t xml:space="preserve">, </w:t>
      </w:r>
      <w:r w:rsidR="00A96376">
        <w:rPr>
          <w:rStyle w:val="Emphasis"/>
          <w:rFonts w:ascii="Verdana" w:eastAsia="Microsoft JhengHei" w:hAnsi="Verdana" w:cs="Calibri"/>
          <w:i w:val="0"/>
          <w:iCs w:val="0"/>
          <w:color w:val="000000"/>
          <w:sz w:val="16"/>
          <w:szCs w:val="16"/>
          <w:shd w:val="clear" w:color="auto" w:fill="FFFFFF"/>
        </w:rPr>
        <w:t>NV</w:t>
      </w:r>
      <w:r w:rsidR="00CD7B75" w:rsidRPr="00C16C8A">
        <w:rPr>
          <w:rStyle w:val="Emphasis"/>
          <w:rFonts w:ascii="Verdana" w:eastAsia="Microsoft JhengHei" w:hAnsi="Verdana" w:cs="Calibri"/>
          <w:i w:val="0"/>
          <w:iCs w:val="0"/>
          <w:color w:val="000000"/>
          <w:sz w:val="16"/>
          <w:szCs w:val="16"/>
          <w:shd w:val="clear" w:color="auto" w:fill="FFFFFF"/>
        </w:rPr>
        <w:t xml:space="preserve"> (</w:t>
      </w:r>
      <w:r w:rsidR="00CD7B75" w:rsidRPr="00C16C8A">
        <w:rPr>
          <w:rStyle w:val="Emphasis"/>
          <w:rFonts w:ascii="Verdana" w:eastAsia="Microsoft JhengHei" w:hAnsi="Verdana" w:cs="Calibri"/>
          <w:b/>
          <w:color w:val="000000"/>
          <w:sz w:val="16"/>
          <w:szCs w:val="16"/>
          <w:shd w:val="clear" w:color="auto" w:fill="FFFFFF"/>
        </w:rPr>
        <w:t>Owner/Operator</w:t>
      </w:r>
      <w:r w:rsidR="00CD7B75">
        <w:rPr>
          <w:rStyle w:val="Emphasis"/>
          <w:rFonts w:ascii="Verdana" w:eastAsia="Microsoft JhengHei" w:hAnsi="Verdana" w:cs="Calibri"/>
          <w:b/>
          <w:color w:val="000000"/>
          <w:sz w:val="16"/>
          <w:szCs w:val="16"/>
          <w:shd w:val="clear" w:color="auto" w:fill="FFFFFF"/>
        </w:rPr>
        <w:t>*</w:t>
      </w:r>
      <w:r w:rsidR="00CD7B75">
        <w:rPr>
          <w:rStyle w:val="Emphasis"/>
          <w:rFonts w:ascii="Verdana" w:eastAsia="Microsoft JhengHei" w:hAnsi="Verdana" w:cs="Calibri"/>
          <w:i w:val="0"/>
          <w:iCs w:val="0"/>
          <w:color w:val="000000"/>
          <w:sz w:val="16"/>
          <w:szCs w:val="16"/>
          <w:shd w:val="clear" w:color="auto" w:fill="FFFFFF"/>
        </w:rPr>
        <w:t xml:space="preserve"> </w:t>
      </w:r>
      <w:r w:rsidR="0051442E">
        <w:rPr>
          <w:rStyle w:val="Emphasis"/>
          <w:rFonts w:ascii="Verdana" w:eastAsia="Microsoft JhengHei" w:hAnsi="Verdana" w:cs="Calibri"/>
          <w:i w:val="0"/>
          <w:iCs w:val="0"/>
          <w:color w:val="000000"/>
          <w:sz w:val="16"/>
          <w:szCs w:val="16"/>
          <w:shd w:val="clear" w:color="auto" w:fill="FFFFFF"/>
        </w:rPr>
        <w:t>August 2021</w:t>
      </w:r>
      <w:r w:rsidR="00CD7B75" w:rsidRPr="00C16C8A">
        <w:rPr>
          <w:rStyle w:val="Emphasis"/>
          <w:rFonts w:ascii="Verdana" w:eastAsia="Microsoft JhengHei" w:hAnsi="Verdana" w:cs="Calibri"/>
          <w:i w:val="0"/>
          <w:iCs w:val="0"/>
          <w:color w:val="000000"/>
          <w:sz w:val="16"/>
          <w:szCs w:val="16"/>
          <w:shd w:val="clear" w:color="auto" w:fill="FFFFFF"/>
        </w:rPr>
        <w:t xml:space="preserve">) </w:t>
      </w:r>
    </w:p>
    <w:p w14:paraId="0F180280" w14:textId="1D8802B5" w:rsidR="00283D12" w:rsidRDefault="00CA18AA" w:rsidP="00AC0BD4">
      <w:pPr>
        <w:pStyle w:val="Resume-bodytext"/>
        <w:numPr>
          <w:ilvl w:val="0"/>
          <w:numId w:val="49"/>
        </w:numPr>
        <w:tabs>
          <w:tab w:val="num" w:pos="1710"/>
        </w:tabs>
        <w:spacing w:before="0"/>
        <w:contextualSpacing/>
        <w:rPr>
          <w:rFonts w:ascii="Verdana" w:eastAsia="Microsoft JhengHei" w:hAnsi="Verdana" w:cs="Calibri"/>
          <w:sz w:val="16"/>
          <w:szCs w:val="16"/>
        </w:rPr>
      </w:pPr>
      <w:r>
        <w:rPr>
          <w:rFonts w:ascii="Verdana" w:eastAsia="Microsoft JhengHei" w:hAnsi="Verdana" w:cs="Calibri"/>
          <w:sz w:val="16"/>
          <w:szCs w:val="16"/>
        </w:rPr>
        <w:t xml:space="preserve">Implement </w:t>
      </w:r>
      <w:r w:rsidR="00010C9F">
        <w:rPr>
          <w:rFonts w:ascii="Verdana" w:eastAsia="Microsoft JhengHei" w:hAnsi="Verdana" w:cs="Calibri"/>
          <w:sz w:val="16"/>
          <w:szCs w:val="16"/>
        </w:rPr>
        <w:t xml:space="preserve">a </w:t>
      </w:r>
      <w:r w:rsidR="00283D12" w:rsidRPr="00283D12">
        <w:rPr>
          <w:rFonts w:ascii="Verdana" w:eastAsia="Microsoft JhengHei" w:hAnsi="Verdana" w:cs="Calibri"/>
          <w:sz w:val="16"/>
          <w:szCs w:val="16"/>
        </w:rPr>
        <w:t>comprehensive analysis of the market and help clients to improve their business</w:t>
      </w:r>
      <w:r w:rsidR="00010C9F">
        <w:rPr>
          <w:rFonts w:ascii="Verdana" w:eastAsia="Microsoft JhengHei" w:hAnsi="Verdana" w:cs="Calibri"/>
          <w:sz w:val="16"/>
          <w:szCs w:val="16"/>
        </w:rPr>
        <w:t>(</w:t>
      </w:r>
      <w:proofErr w:type="spellStart"/>
      <w:r w:rsidR="00010C9F">
        <w:rPr>
          <w:rFonts w:ascii="Verdana" w:eastAsia="Microsoft JhengHei" w:hAnsi="Verdana" w:cs="Calibri"/>
          <w:sz w:val="16"/>
          <w:szCs w:val="16"/>
        </w:rPr>
        <w:t>es</w:t>
      </w:r>
      <w:proofErr w:type="spellEnd"/>
      <w:r w:rsidR="00010C9F">
        <w:rPr>
          <w:rFonts w:ascii="Verdana" w:eastAsia="Microsoft JhengHei" w:hAnsi="Verdana" w:cs="Calibri"/>
          <w:sz w:val="16"/>
          <w:szCs w:val="16"/>
        </w:rPr>
        <w:t>).</w:t>
      </w:r>
    </w:p>
    <w:p w14:paraId="20587A79" w14:textId="3D1D9089" w:rsidR="000E6C52" w:rsidRPr="000E6C52" w:rsidRDefault="00CA18AA" w:rsidP="00AC0BD4">
      <w:pPr>
        <w:pStyle w:val="Resume-bodytext"/>
        <w:numPr>
          <w:ilvl w:val="0"/>
          <w:numId w:val="49"/>
        </w:numPr>
        <w:tabs>
          <w:tab w:val="num" w:pos="1710"/>
        </w:tabs>
        <w:spacing w:before="0"/>
        <w:contextualSpacing/>
        <w:rPr>
          <w:rFonts w:ascii="Verdana" w:eastAsia="Microsoft JhengHei" w:hAnsi="Verdana" w:cs="Calibri"/>
          <w:sz w:val="16"/>
          <w:szCs w:val="16"/>
        </w:rPr>
      </w:pPr>
      <w:r>
        <w:rPr>
          <w:rFonts w:ascii="Verdana" w:eastAsia="Microsoft JhengHei" w:hAnsi="Verdana" w:cs="Calibri"/>
          <w:sz w:val="16"/>
          <w:szCs w:val="16"/>
        </w:rPr>
        <w:t>Eva</w:t>
      </w:r>
      <w:r w:rsidR="005A701F" w:rsidRPr="000E6C52">
        <w:rPr>
          <w:rFonts w:ascii="Verdana" w:eastAsia="Microsoft JhengHei" w:hAnsi="Verdana" w:cs="Calibri"/>
          <w:sz w:val="16"/>
          <w:szCs w:val="16"/>
        </w:rPr>
        <w:t>luate current marketing efforts and make suggestions for improvements</w:t>
      </w:r>
      <w:r w:rsidR="000E6C52">
        <w:rPr>
          <w:rFonts w:ascii="Verdana" w:eastAsia="Microsoft JhengHei" w:hAnsi="Verdana" w:cs="Calibri"/>
          <w:sz w:val="16"/>
          <w:szCs w:val="16"/>
        </w:rPr>
        <w:t xml:space="preserve">. </w:t>
      </w:r>
    </w:p>
    <w:p w14:paraId="1BDD595F" w14:textId="1213CDDD" w:rsidR="0059600C" w:rsidRPr="00F84DA2" w:rsidRDefault="00A21A5F" w:rsidP="00AC0BD4">
      <w:pPr>
        <w:pStyle w:val="Resume-bodytext"/>
        <w:numPr>
          <w:ilvl w:val="0"/>
          <w:numId w:val="49"/>
        </w:numPr>
        <w:tabs>
          <w:tab w:val="num" w:pos="1710"/>
        </w:tabs>
        <w:spacing w:before="0"/>
        <w:contextualSpacing/>
        <w:rPr>
          <w:rFonts w:ascii="Verdana" w:eastAsia="Microsoft JhengHei" w:hAnsi="Verdana" w:cs="Calibri"/>
          <w:sz w:val="16"/>
          <w:szCs w:val="16"/>
        </w:rPr>
      </w:pPr>
      <w:r w:rsidRPr="00F84DA2">
        <w:rPr>
          <w:rFonts w:ascii="Verdana" w:hAnsi="Verdana"/>
          <w:color w:val="4D5156"/>
          <w:sz w:val="16"/>
          <w:szCs w:val="16"/>
          <w:shd w:val="clear" w:color="auto" w:fill="FFFFFF"/>
        </w:rPr>
        <w:t>P</w:t>
      </w:r>
      <w:r w:rsidR="0059600C" w:rsidRPr="00F84DA2">
        <w:rPr>
          <w:rFonts w:ascii="Verdana" w:hAnsi="Verdana"/>
          <w:color w:val="4D5156"/>
          <w:sz w:val="16"/>
          <w:szCs w:val="16"/>
          <w:shd w:val="clear" w:color="auto" w:fill="FFFFFF"/>
        </w:rPr>
        <w:t>lan</w:t>
      </w:r>
      <w:r w:rsidR="00703B16">
        <w:rPr>
          <w:rFonts w:ascii="Verdana" w:hAnsi="Verdana"/>
          <w:color w:val="4D5156"/>
          <w:sz w:val="16"/>
          <w:szCs w:val="16"/>
          <w:shd w:val="clear" w:color="auto" w:fill="FFFFFF"/>
        </w:rPr>
        <w:t>,</w:t>
      </w:r>
      <w:r w:rsidR="00507CAB">
        <w:rPr>
          <w:rFonts w:ascii="Verdana" w:hAnsi="Verdana"/>
          <w:color w:val="4D5156"/>
          <w:sz w:val="16"/>
          <w:szCs w:val="16"/>
          <w:shd w:val="clear" w:color="auto" w:fill="FFFFFF"/>
        </w:rPr>
        <w:t xml:space="preserve"> </w:t>
      </w:r>
      <w:r w:rsidR="0059600C" w:rsidRPr="00F84DA2">
        <w:rPr>
          <w:rFonts w:ascii="Verdana" w:hAnsi="Verdana"/>
          <w:color w:val="4D5156"/>
          <w:sz w:val="16"/>
          <w:szCs w:val="16"/>
          <w:shd w:val="clear" w:color="auto" w:fill="FFFFFF"/>
        </w:rPr>
        <w:t xml:space="preserve">implement </w:t>
      </w:r>
      <w:r w:rsidR="00703B16">
        <w:rPr>
          <w:rFonts w:ascii="Verdana" w:hAnsi="Verdana"/>
          <w:color w:val="4D5156"/>
          <w:sz w:val="16"/>
          <w:szCs w:val="16"/>
          <w:shd w:val="clear" w:color="auto" w:fill="FFFFFF"/>
        </w:rPr>
        <w:t xml:space="preserve">and execute </w:t>
      </w:r>
      <w:r w:rsidR="0059600C" w:rsidRPr="00F84DA2">
        <w:rPr>
          <w:rFonts w:ascii="Verdana" w:hAnsi="Verdana"/>
          <w:color w:val="4D5156"/>
          <w:sz w:val="16"/>
          <w:szCs w:val="16"/>
          <w:shd w:val="clear" w:color="auto" w:fill="FFFFFF"/>
        </w:rPr>
        <w:t>social media or other marketing campaigns</w:t>
      </w:r>
      <w:r w:rsidR="00703B16">
        <w:rPr>
          <w:rFonts w:ascii="Verdana" w:hAnsi="Verdana"/>
          <w:color w:val="4D5156"/>
          <w:sz w:val="16"/>
          <w:szCs w:val="16"/>
          <w:shd w:val="clear" w:color="auto" w:fill="FFFFFF"/>
        </w:rPr>
        <w:t>.</w:t>
      </w:r>
    </w:p>
    <w:p w14:paraId="2327A135" w14:textId="7C99BB7D" w:rsidR="00AC0BD4" w:rsidRDefault="008A7F1A" w:rsidP="00AC0BD4">
      <w:pPr>
        <w:pStyle w:val="Resume-bodytext"/>
        <w:numPr>
          <w:ilvl w:val="0"/>
          <w:numId w:val="49"/>
        </w:numPr>
        <w:tabs>
          <w:tab w:val="num" w:pos="1710"/>
        </w:tabs>
        <w:spacing w:before="0"/>
        <w:contextualSpacing/>
        <w:rPr>
          <w:rFonts w:ascii="Verdana" w:eastAsia="Microsoft JhengHei" w:hAnsi="Verdana" w:cs="Calibri"/>
          <w:sz w:val="16"/>
          <w:szCs w:val="16"/>
        </w:rPr>
      </w:pPr>
      <w:r>
        <w:rPr>
          <w:rFonts w:ascii="Verdana" w:eastAsia="Microsoft JhengHei" w:hAnsi="Verdana" w:cs="Calibri"/>
          <w:sz w:val="16"/>
          <w:szCs w:val="16"/>
        </w:rPr>
        <w:t>T</w:t>
      </w:r>
      <w:r w:rsidRPr="008A7F1A">
        <w:rPr>
          <w:rFonts w:ascii="Verdana" w:eastAsia="Microsoft JhengHei" w:hAnsi="Verdana" w:cs="Calibri"/>
          <w:sz w:val="16"/>
          <w:szCs w:val="16"/>
        </w:rPr>
        <w:t xml:space="preserve">rain other marketers on best practices and suggest new content, workflows or methods for reaching </w:t>
      </w:r>
      <w:r w:rsidR="00E37732">
        <w:rPr>
          <w:rFonts w:ascii="Verdana" w:eastAsia="Microsoft JhengHei" w:hAnsi="Verdana" w:cs="Calibri"/>
          <w:sz w:val="16"/>
          <w:szCs w:val="16"/>
        </w:rPr>
        <w:t xml:space="preserve">more </w:t>
      </w:r>
      <w:r w:rsidRPr="008A7F1A">
        <w:rPr>
          <w:rFonts w:ascii="Verdana" w:eastAsia="Microsoft JhengHei" w:hAnsi="Verdana" w:cs="Calibri"/>
          <w:sz w:val="16"/>
          <w:szCs w:val="16"/>
        </w:rPr>
        <w:t>consumers.</w:t>
      </w:r>
    </w:p>
    <w:p w14:paraId="10346E07" w14:textId="71038E5B" w:rsidR="00AC0BD4" w:rsidRDefault="00AF1763" w:rsidP="00AC0BD4">
      <w:pPr>
        <w:pStyle w:val="Resume-bodytext"/>
        <w:numPr>
          <w:ilvl w:val="0"/>
          <w:numId w:val="49"/>
        </w:numPr>
        <w:tabs>
          <w:tab w:val="num" w:pos="1710"/>
        </w:tabs>
        <w:spacing w:before="0"/>
        <w:contextualSpacing/>
        <w:rPr>
          <w:rFonts w:ascii="Verdana" w:eastAsia="Microsoft JhengHei" w:hAnsi="Verdana" w:cs="Calibri"/>
          <w:sz w:val="16"/>
          <w:szCs w:val="16"/>
        </w:rPr>
      </w:pPr>
      <w:r>
        <w:rPr>
          <w:rFonts w:ascii="Verdana" w:eastAsia="Microsoft JhengHei" w:hAnsi="Verdana" w:cs="Calibri"/>
          <w:sz w:val="16"/>
          <w:szCs w:val="16"/>
        </w:rPr>
        <w:t>T</w:t>
      </w:r>
      <w:r w:rsidR="00C06DA4" w:rsidRPr="00C06DA4">
        <w:rPr>
          <w:rFonts w:ascii="Verdana" w:eastAsia="Microsoft JhengHei" w:hAnsi="Verdana" w:cs="Calibri"/>
          <w:sz w:val="16"/>
          <w:szCs w:val="16"/>
        </w:rPr>
        <w:t>rack the success of</w:t>
      </w:r>
      <w:r w:rsidR="00E37732">
        <w:rPr>
          <w:rFonts w:ascii="Verdana" w:eastAsia="Microsoft JhengHei" w:hAnsi="Verdana" w:cs="Calibri"/>
          <w:sz w:val="16"/>
          <w:szCs w:val="16"/>
        </w:rPr>
        <w:t xml:space="preserve"> my</w:t>
      </w:r>
      <w:r w:rsidR="00C06DA4" w:rsidRPr="00C06DA4">
        <w:rPr>
          <w:rFonts w:ascii="Verdana" w:eastAsia="Microsoft JhengHei" w:hAnsi="Verdana" w:cs="Calibri"/>
          <w:sz w:val="16"/>
          <w:szCs w:val="16"/>
        </w:rPr>
        <w:t xml:space="preserve"> marketing strategies using analytical tools.</w:t>
      </w:r>
    </w:p>
    <w:p w14:paraId="7906EC44" w14:textId="1ACBADAB" w:rsidR="00E901F8" w:rsidRDefault="00742D49" w:rsidP="003C6BC9">
      <w:pPr>
        <w:pStyle w:val="Resume-bodytext"/>
        <w:numPr>
          <w:ilvl w:val="0"/>
          <w:numId w:val="49"/>
        </w:numPr>
        <w:tabs>
          <w:tab w:val="num" w:pos="1710"/>
        </w:tabs>
        <w:spacing w:before="0"/>
        <w:contextualSpacing/>
        <w:rPr>
          <w:rFonts w:ascii="Verdana" w:eastAsia="Microsoft JhengHei" w:hAnsi="Verdana" w:cs="Calibri"/>
          <w:sz w:val="16"/>
          <w:szCs w:val="16"/>
        </w:rPr>
      </w:pPr>
      <w:r w:rsidRPr="00742D49">
        <w:rPr>
          <w:rFonts w:ascii="Verdana" w:eastAsia="Microsoft JhengHei" w:hAnsi="Verdana" w:cs="Calibri"/>
          <w:sz w:val="16"/>
          <w:szCs w:val="16"/>
        </w:rPr>
        <w:t>Marketing expertise in a wide range of areas (social media, content, SEO, lead generation, PPC, etc.)</w:t>
      </w:r>
      <w:r w:rsidR="00D35A6B">
        <w:rPr>
          <w:rFonts w:ascii="Verdana" w:eastAsia="Microsoft JhengHei" w:hAnsi="Verdana" w:cs="Calibri"/>
          <w:sz w:val="16"/>
          <w:szCs w:val="16"/>
        </w:rPr>
        <w:t>.</w:t>
      </w:r>
    </w:p>
    <w:p w14:paraId="2633622B" w14:textId="77777777" w:rsidR="003C6BC9" w:rsidRDefault="003C6BC9" w:rsidP="003C6BC9">
      <w:pPr>
        <w:pStyle w:val="Resume-bodytext"/>
        <w:tabs>
          <w:tab w:val="num" w:pos="1710"/>
        </w:tabs>
        <w:spacing w:before="0"/>
        <w:ind w:left="1440"/>
        <w:contextualSpacing/>
        <w:rPr>
          <w:rFonts w:ascii="Verdana" w:eastAsia="Microsoft JhengHei" w:hAnsi="Verdana" w:cs="Calibri"/>
          <w:sz w:val="16"/>
          <w:szCs w:val="16"/>
        </w:rPr>
      </w:pPr>
    </w:p>
    <w:p w14:paraId="550F69ED" w14:textId="77777777" w:rsidR="003C6BC9" w:rsidRPr="003C6BC9" w:rsidRDefault="003C6BC9" w:rsidP="003C6BC9">
      <w:pPr>
        <w:pStyle w:val="Resume-bodytext"/>
        <w:tabs>
          <w:tab w:val="num" w:pos="1710"/>
        </w:tabs>
        <w:spacing w:before="0"/>
        <w:ind w:left="1440"/>
        <w:contextualSpacing/>
        <w:rPr>
          <w:rFonts w:ascii="Verdana" w:eastAsia="Microsoft JhengHei" w:hAnsi="Verdana" w:cs="Calibri"/>
          <w:sz w:val="16"/>
          <w:szCs w:val="16"/>
        </w:rPr>
      </w:pPr>
    </w:p>
    <w:p w14:paraId="500EBB12" w14:textId="77777777" w:rsidR="00606BAE" w:rsidRPr="009F0467" w:rsidRDefault="4FED5380" w:rsidP="001D4D19">
      <w:pPr>
        <w:pStyle w:val="ResumeSectionHeader"/>
        <w:rPr>
          <w:rFonts w:ascii="Verdana" w:eastAsia="Microsoft JhengHei" w:hAnsi="Verdana" w:cs="Calibri"/>
          <w:sz w:val="16"/>
          <w:szCs w:val="16"/>
        </w:rPr>
      </w:pPr>
      <w:r w:rsidRPr="009F0467">
        <w:rPr>
          <w:rFonts w:ascii="Verdana" w:eastAsia="Microsoft JhengHei" w:hAnsi="Verdana" w:cs="Calibri"/>
          <w:sz w:val="16"/>
          <w:szCs w:val="16"/>
        </w:rPr>
        <w:t>Technology Summary</w:t>
      </w:r>
    </w:p>
    <w:p w14:paraId="602B75C2" w14:textId="77777777" w:rsidR="00606BAE" w:rsidRPr="006F4800" w:rsidRDefault="4FED5380" w:rsidP="001D4D19">
      <w:pPr>
        <w:pStyle w:val="ResumeSectionHeader"/>
        <w:ind w:firstLine="720"/>
        <w:rPr>
          <w:rFonts w:ascii="Verdana" w:eastAsia="Microsoft JhengHei" w:hAnsi="Verdana" w:cs="Calibri"/>
          <w:sz w:val="16"/>
          <w:szCs w:val="16"/>
          <w:u w:val="single"/>
        </w:rPr>
      </w:pPr>
      <w:r w:rsidRPr="006F4800">
        <w:rPr>
          <w:rFonts w:ascii="Verdana" w:eastAsia="Microsoft JhengHei" w:hAnsi="Verdana" w:cs="Calibri"/>
          <w:sz w:val="16"/>
          <w:szCs w:val="16"/>
          <w:u w:val="single"/>
        </w:rPr>
        <w:t>IT Experience</w:t>
      </w:r>
    </w:p>
    <w:p w14:paraId="7267D0DC" w14:textId="71C36107" w:rsidR="00065706" w:rsidRPr="00016CAE" w:rsidRDefault="00065706" w:rsidP="000C7C43">
      <w:pPr>
        <w:pStyle w:val="Resume-bodytext"/>
        <w:spacing w:after="20"/>
        <w:rPr>
          <w:rFonts w:ascii="Verdana" w:eastAsia="Microsoft JhengHei" w:hAnsi="Verdana" w:cs="Calibri"/>
          <w:spacing w:val="-2"/>
          <w:sz w:val="16"/>
          <w:szCs w:val="16"/>
          <w:u w:val="single"/>
        </w:rPr>
      </w:pPr>
      <w:r w:rsidRPr="00016CAE">
        <w:rPr>
          <w:rFonts w:ascii="Verdana" w:eastAsia="Microsoft JhengHei" w:hAnsi="Verdana" w:cs="Calibri"/>
          <w:spacing w:val="-2"/>
          <w:sz w:val="16"/>
          <w:szCs w:val="16"/>
          <w:u w:val="single"/>
        </w:rPr>
        <w:t xml:space="preserve">Hewlett </w:t>
      </w:r>
      <w:r w:rsidR="004041FC">
        <w:rPr>
          <w:rFonts w:ascii="Verdana" w:eastAsia="Microsoft JhengHei" w:hAnsi="Verdana" w:cs="Calibri"/>
          <w:spacing w:val="-2"/>
          <w:sz w:val="16"/>
          <w:szCs w:val="16"/>
          <w:u w:val="single"/>
        </w:rPr>
        <w:t>Packard-2020 Companies</w:t>
      </w:r>
      <w:r w:rsidR="004041FC">
        <w:rPr>
          <w:rFonts w:ascii="Verdana" w:eastAsia="Microsoft JhengHei" w:hAnsi="Verdana" w:cs="Calibri"/>
          <w:spacing w:val="-2"/>
          <w:sz w:val="16"/>
          <w:szCs w:val="16"/>
        </w:rPr>
        <w:t xml:space="preserve"> </w:t>
      </w:r>
      <w:r w:rsidRPr="006F4800">
        <w:rPr>
          <w:rFonts w:ascii="Verdana" w:eastAsia="Microsoft JhengHei" w:hAnsi="Verdana" w:cs="Calibri"/>
          <w:spacing w:val="-2"/>
          <w:sz w:val="16"/>
          <w:szCs w:val="16"/>
        </w:rPr>
        <w:t xml:space="preserve">– </w:t>
      </w:r>
      <w:r w:rsidR="004041FC">
        <w:rPr>
          <w:rFonts w:ascii="Verdana" w:eastAsia="Microsoft JhengHei" w:hAnsi="Verdana" w:cs="Calibri"/>
          <w:spacing w:val="-2"/>
          <w:sz w:val="16"/>
          <w:szCs w:val="16"/>
        </w:rPr>
        <w:t>Las Vegas, NV</w:t>
      </w:r>
    </w:p>
    <w:p w14:paraId="13C47F36" w14:textId="713096A9" w:rsidR="00065706" w:rsidRPr="00C16C8A" w:rsidRDefault="00065706" w:rsidP="000C7C43">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cs="Calibri"/>
          <w:b/>
          <w:spacing w:val="-2"/>
          <w:sz w:val="16"/>
          <w:szCs w:val="16"/>
        </w:rPr>
        <w:t>HP Product Specialist</w:t>
      </w:r>
      <w:r>
        <w:rPr>
          <w:rFonts w:ascii="Verdana" w:eastAsia="Microsoft JhengHei" w:hAnsi="Verdana"/>
          <w:b/>
          <w:spacing w:val="-2"/>
          <w:sz w:val="16"/>
          <w:szCs w:val="16"/>
        </w:rPr>
        <w:t xml:space="preserve"> </w:t>
      </w:r>
      <w:r>
        <w:rPr>
          <w:rFonts w:ascii="Verdana" w:eastAsia="Microsoft JhengHei" w:hAnsi="Verdana"/>
          <w:spacing w:val="-2"/>
          <w:sz w:val="16"/>
          <w:szCs w:val="16"/>
        </w:rPr>
        <w:t>(</w:t>
      </w:r>
      <w:r w:rsidR="004041FC">
        <w:rPr>
          <w:rFonts w:ascii="Verdana" w:eastAsia="Microsoft JhengHei" w:hAnsi="Verdana"/>
          <w:spacing w:val="-2"/>
          <w:sz w:val="16"/>
          <w:szCs w:val="16"/>
        </w:rPr>
        <w:t>February 2021</w:t>
      </w:r>
      <w:r w:rsidR="007A6A25">
        <w:rPr>
          <w:rStyle w:val="Emphasis"/>
          <w:rFonts w:ascii="Verdana" w:eastAsia="Microsoft JhengHei" w:hAnsi="Verdana" w:cs="Calibri"/>
          <w:i w:val="0"/>
          <w:iCs w:val="0"/>
          <w:color w:val="000000"/>
          <w:sz w:val="16"/>
          <w:szCs w:val="16"/>
          <w:shd w:val="clear" w:color="auto" w:fill="FFFFFF"/>
        </w:rPr>
        <w:t>–</w:t>
      </w:r>
      <w:r w:rsidR="00F95835">
        <w:rPr>
          <w:rStyle w:val="Emphasis"/>
          <w:rFonts w:ascii="Verdana" w:eastAsia="Microsoft JhengHei" w:hAnsi="Verdana" w:cs="Calibri"/>
          <w:i w:val="0"/>
          <w:iCs w:val="0"/>
          <w:color w:val="000000"/>
          <w:sz w:val="16"/>
          <w:szCs w:val="16"/>
          <w:shd w:val="clear" w:color="auto" w:fill="FFFFFF"/>
        </w:rPr>
        <w:t xml:space="preserve"> </w:t>
      </w:r>
      <w:r w:rsidR="00591581">
        <w:rPr>
          <w:rStyle w:val="Emphasis"/>
          <w:rFonts w:ascii="Verdana" w:eastAsia="Microsoft JhengHei" w:hAnsi="Verdana" w:cs="Calibri"/>
          <w:i w:val="0"/>
          <w:iCs w:val="0"/>
          <w:color w:val="000000"/>
          <w:sz w:val="16"/>
          <w:szCs w:val="16"/>
          <w:shd w:val="clear" w:color="auto" w:fill="FFFFFF"/>
        </w:rPr>
        <w:t xml:space="preserve">November </w:t>
      </w:r>
      <w:r w:rsidR="00F95835">
        <w:rPr>
          <w:rStyle w:val="Emphasis"/>
          <w:rFonts w:ascii="Verdana" w:eastAsia="Microsoft JhengHei" w:hAnsi="Verdana" w:cs="Calibri"/>
          <w:i w:val="0"/>
          <w:iCs w:val="0"/>
          <w:color w:val="000000"/>
          <w:sz w:val="16"/>
          <w:szCs w:val="16"/>
          <w:shd w:val="clear" w:color="auto" w:fill="FFFFFF"/>
        </w:rPr>
        <w:t>2021</w:t>
      </w:r>
      <w:r w:rsidRPr="00C16C8A">
        <w:rPr>
          <w:rStyle w:val="Emphasis"/>
          <w:rFonts w:ascii="Verdana" w:eastAsia="Microsoft JhengHei" w:hAnsi="Verdana" w:cs="Calibri"/>
          <w:i w:val="0"/>
          <w:iCs w:val="0"/>
          <w:color w:val="000000"/>
          <w:sz w:val="16"/>
          <w:szCs w:val="16"/>
          <w:shd w:val="clear" w:color="auto" w:fill="FFFFFF"/>
        </w:rPr>
        <w:t xml:space="preserve">) </w:t>
      </w:r>
    </w:p>
    <w:p w14:paraId="53277577" w14:textId="2FDA2D95" w:rsidR="00E248A4" w:rsidRDefault="00E72B6A" w:rsidP="00E248A4">
      <w:pPr>
        <w:pStyle w:val="Resume-bodytext"/>
        <w:numPr>
          <w:ilvl w:val="0"/>
          <w:numId w:val="45"/>
        </w:numPr>
        <w:spacing w:before="0" w:after="20"/>
        <w:contextualSpacing/>
        <w:rPr>
          <w:rStyle w:val="Emphasis"/>
          <w:rFonts w:ascii="Verdana" w:eastAsia="Microsoft JhengHei" w:hAnsi="Verdana" w:cs="Calibri"/>
          <w:i w:val="0"/>
          <w:iCs w:val="0"/>
          <w:sz w:val="16"/>
          <w:szCs w:val="16"/>
        </w:rPr>
      </w:pPr>
      <w:r>
        <w:rPr>
          <w:rStyle w:val="Emphasis"/>
          <w:rFonts w:ascii="Verdana" w:eastAsia="Microsoft JhengHei" w:hAnsi="Verdana" w:cs="Calibri"/>
          <w:i w:val="0"/>
          <w:iCs w:val="0"/>
          <w:sz w:val="16"/>
          <w:szCs w:val="16"/>
        </w:rPr>
        <w:t>Best Buy</w:t>
      </w:r>
      <w:r w:rsidR="00CD7B86">
        <w:rPr>
          <w:rStyle w:val="Emphasis"/>
          <w:rFonts w:ascii="Verdana" w:eastAsia="Microsoft JhengHei" w:hAnsi="Verdana" w:cs="Calibri"/>
          <w:i w:val="0"/>
          <w:iCs w:val="0"/>
          <w:sz w:val="16"/>
          <w:szCs w:val="16"/>
        </w:rPr>
        <w:t xml:space="preserve"> ESR</w:t>
      </w:r>
      <w:r w:rsidR="00E248A4">
        <w:rPr>
          <w:rStyle w:val="Emphasis"/>
          <w:rFonts w:ascii="Verdana" w:eastAsia="Microsoft JhengHei" w:hAnsi="Verdana" w:cs="Calibri"/>
          <w:i w:val="0"/>
          <w:iCs w:val="0"/>
          <w:sz w:val="16"/>
          <w:szCs w:val="16"/>
        </w:rPr>
        <w:t xml:space="preserve">; </w:t>
      </w:r>
      <w:r w:rsidR="00866AF5">
        <w:rPr>
          <w:rStyle w:val="Emphasis"/>
          <w:rFonts w:ascii="Verdana" w:eastAsia="Microsoft JhengHei" w:hAnsi="Verdana" w:cs="Calibri"/>
          <w:i w:val="0"/>
          <w:iCs w:val="0"/>
          <w:sz w:val="16"/>
          <w:szCs w:val="16"/>
        </w:rPr>
        <w:t>#358</w:t>
      </w:r>
      <w:r>
        <w:rPr>
          <w:rStyle w:val="Emphasis"/>
          <w:rFonts w:ascii="Verdana" w:eastAsia="Microsoft JhengHei" w:hAnsi="Verdana" w:cs="Calibri"/>
          <w:i w:val="0"/>
          <w:iCs w:val="0"/>
          <w:sz w:val="16"/>
          <w:szCs w:val="16"/>
        </w:rPr>
        <w:t xml:space="preserve"> Henderson</w:t>
      </w:r>
      <w:r w:rsidR="00E248A4">
        <w:rPr>
          <w:rStyle w:val="Emphasis"/>
          <w:rFonts w:ascii="Verdana" w:eastAsia="Microsoft JhengHei" w:hAnsi="Verdana" w:cs="Calibri"/>
          <w:i w:val="0"/>
          <w:iCs w:val="0"/>
          <w:sz w:val="16"/>
          <w:szCs w:val="16"/>
        </w:rPr>
        <w:t xml:space="preserve"> site</w:t>
      </w:r>
      <w:r w:rsidR="00001E35">
        <w:rPr>
          <w:rStyle w:val="Emphasis"/>
          <w:rFonts w:ascii="Verdana" w:eastAsia="Microsoft JhengHei" w:hAnsi="Verdana" w:cs="Calibri"/>
          <w:i w:val="0"/>
          <w:iCs w:val="0"/>
          <w:sz w:val="16"/>
          <w:szCs w:val="16"/>
        </w:rPr>
        <w:t xml:space="preserve"> (PT).</w:t>
      </w:r>
    </w:p>
    <w:p w14:paraId="7450F4AF" w14:textId="0D74C147" w:rsidR="00065706" w:rsidRPr="00E248A4" w:rsidRDefault="00065706" w:rsidP="00E248A4">
      <w:pPr>
        <w:pStyle w:val="Resume-bodytext"/>
        <w:numPr>
          <w:ilvl w:val="0"/>
          <w:numId w:val="45"/>
        </w:numPr>
        <w:spacing w:before="0" w:after="20"/>
        <w:contextualSpacing/>
        <w:rPr>
          <w:rStyle w:val="Emphasis"/>
          <w:rFonts w:ascii="Verdana" w:eastAsia="Microsoft JhengHei" w:hAnsi="Verdana" w:cs="Calibri"/>
          <w:i w:val="0"/>
          <w:iCs w:val="0"/>
          <w:sz w:val="16"/>
          <w:szCs w:val="16"/>
        </w:rPr>
      </w:pPr>
      <w:r w:rsidRPr="00E248A4">
        <w:rPr>
          <w:rStyle w:val="Emphasis"/>
          <w:rFonts w:ascii="Verdana" w:eastAsia="Microsoft JhengHei" w:hAnsi="Verdana" w:cs="Calibri"/>
          <w:bCs/>
          <w:i w:val="0"/>
          <w:iCs w:val="0"/>
          <w:color w:val="000000"/>
          <w:sz w:val="16"/>
          <w:szCs w:val="16"/>
          <w:shd w:val="clear" w:color="auto" w:fill="FFFFFF"/>
        </w:rPr>
        <w:t>Responsible for driving sales, advocacy and brand awareness of HP Printer Products.</w:t>
      </w:r>
    </w:p>
    <w:p w14:paraId="60C7D502" w14:textId="77777777" w:rsidR="00065706" w:rsidRDefault="00065706" w:rsidP="000C7C4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Engage customers with</w:t>
      </w:r>
      <w:r w:rsidRPr="00885CF3">
        <w:rPr>
          <w:rFonts w:ascii="Verdana" w:eastAsia="Microsoft JhengHei" w:hAnsi="Verdana" w:cs="Calibri"/>
          <w:sz w:val="16"/>
          <w:szCs w:val="16"/>
        </w:rPr>
        <w:t xml:space="preserve"> demonstrations of the product features</w:t>
      </w:r>
      <w:r>
        <w:rPr>
          <w:rFonts w:ascii="Verdana" w:eastAsia="Microsoft JhengHei" w:hAnsi="Verdana" w:cs="Calibri"/>
          <w:sz w:val="16"/>
          <w:szCs w:val="16"/>
        </w:rPr>
        <w:t>.</w:t>
      </w:r>
      <w:r w:rsidRPr="00885CF3">
        <w:rPr>
          <w:rFonts w:ascii="Verdana" w:eastAsia="Microsoft JhengHei" w:hAnsi="Verdana" w:cs="Calibri"/>
          <w:sz w:val="16"/>
          <w:szCs w:val="16"/>
        </w:rPr>
        <w:t xml:space="preserve"> </w:t>
      </w:r>
    </w:p>
    <w:p w14:paraId="59D250A0" w14:textId="29794111" w:rsidR="00CA3569" w:rsidRPr="00CA3569" w:rsidRDefault="00065706" w:rsidP="00CA3569">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C</w:t>
      </w:r>
      <w:r w:rsidRPr="00885CF3">
        <w:rPr>
          <w:rFonts w:ascii="Verdana" w:eastAsia="Microsoft JhengHei" w:hAnsi="Verdana" w:cs="Calibri"/>
          <w:sz w:val="16"/>
          <w:szCs w:val="16"/>
        </w:rPr>
        <w:t>ommunicating the customer benefits delivered.</w:t>
      </w:r>
    </w:p>
    <w:p w14:paraId="0BA78A0C" w14:textId="1D6E23E5" w:rsidR="004803FB" w:rsidRPr="004803FB" w:rsidRDefault="00B747B5" w:rsidP="004803FB">
      <w:pPr>
        <w:pStyle w:val="Resume-bodytext"/>
        <w:numPr>
          <w:ilvl w:val="0"/>
          <w:numId w:val="45"/>
        </w:numPr>
        <w:spacing w:after="20"/>
        <w:contextualSpacing/>
        <w:rPr>
          <w:rFonts w:ascii="Verdana" w:eastAsia="Microsoft JhengHei" w:hAnsi="Verdana" w:cs="Calibri"/>
          <w:sz w:val="16"/>
          <w:szCs w:val="16"/>
        </w:rPr>
      </w:pPr>
      <w:r w:rsidRPr="00B747B5">
        <w:rPr>
          <w:rFonts w:ascii="Verdana" w:eastAsia="Microsoft JhengHei" w:hAnsi="Verdana" w:cs="Calibri"/>
          <w:sz w:val="16"/>
          <w:szCs w:val="16"/>
        </w:rPr>
        <w:t>Advise customers by providing information on products and services</w:t>
      </w:r>
      <w:r w:rsidR="004803FB">
        <w:rPr>
          <w:rFonts w:ascii="Verdana" w:eastAsia="Microsoft JhengHei" w:hAnsi="Verdana" w:cs="Calibri"/>
          <w:sz w:val="16"/>
          <w:szCs w:val="16"/>
        </w:rPr>
        <w:t>.</w:t>
      </w:r>
    </w:p>
    <w:p w14:paraId="7911F81E" w14:textId="2A5C63E7" w:rsidR="00B747B5" w:rsidRPr="004803FB" w:rsidRDefault="00B747B5" w:rsidP="004803FB">
      <w:pPr>
        <w:pStyle w:val="Resume-bodytext"/>
        <w:numPr>
          <w:ilvl w:val="0"/>
          <w:numId w:val="45"/>
        </w:numPr>
        <w:spacing w:after="20"/>
        <w:contextualSpacing/>
        <w:rPr>
          <w:rFonts w:ascii="Verdana" w:eastAsia="Microsoft JhengHei" w:hAnsi="Verdana" w:cs="Calibri"/>
          <w:sz w:val="16"/>
          <w:szCs w:val="16"/>
        </w:rPr>
      </w:pPr>
      <w:r w:rsidRPr="00B747B5">
        <w:rPr>
          <w:rFonts w:ascii="Verdana" w:eastAsia="Microsoft JhengHei" w:hAnsi="Verdana" w:cs="Calibri"/>
          <w:sz w:val="16"/>
          <w:szCs w:val="16"/>
        </w:rPr>
        <w:t>Accurately document and report sales</w:t>
      </w:r>
      <w:r w:rsidR="00CA3569">
        <w:rPr>
          <w:rFonts w:ascii="Verdana" w:eastAsia="Microsoft JhengHei" w:hAnsi="Verdana" w:cs="Calibri"/>
          <w:sz w:val="16"/>
          <w:szCs w:val="16"/>
        </w:rPr>
        <w:t>.</w:t>
      </w:r>
    </w:p>
    <w:p w14:paraId="5895A4F5" w14:textId="6CB716D7" w:rsidR="004803FB" w:rsidRPr="004803FB" w:rsidRDefault="00B747B5" w:rsidP="004803FB">
      <w:pPr>
        <w:pStyle w:val="Resume-bodytext"/>
        <w:numPr>
          <w:ilvl w:val="0"/>
          <w:numId w:val="45"/>
        </w:numPr>
        <w:spacing w:after="20"/>
        <w:contextualSpacing/>
        <w:rPr>
          <w:rFonts w:ascii="Verdana" w:eastAsia="Microsoft JhengHei" w:hAnsi="Verdana" w:cs="Calibri"/>
          <w:sz w:val="16"/>
          <w:szCs w:val="16"/>
        </w:rPr>
      </w:pPr>
      <w:r w:rsidRPr="00B747B5">
        <w:rPr>
          <w:rFonts w:ascii="Verdana" w:eastAsia="Microsoft JhengHei" w:hAnsi="Verdana" w:cs="Calibri"/>
          <w:sz w:val="16"/>
          <w:szCs w:val="16"/>
        </w:rPr>
        <w:t xml:space="preserve">Responsible for accurately tracking and communicating all activity to Retail </w:t>
      </w:r>
      <w:r w:rsidR="004803FB">
        <w:rPr>
          <w:rFonts w:ascii="Verdana" w:eastAsia="Microsoft JhengHei" w:hAnsi="Verdana" w:cs="Calibri"/>
          <w:sz w:val="16"/>
          <w:szCs w:val="16"/>
        </w:rPr>
        <w:t>Operations.</w:t>
      </w:r>
    </w:p>
    <w:p w14:paraId="5D6BFCBE" w14:textId="19033A09" w:rsidR="004041FC" w:rsidRDefault="00065706" w:rsidP="00B747B5">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M</w:t>
      </w:r>
      <w:r w:rsidRPr="00885CF3">
        <w:rPr>
          <w:rFonts w:ascii="Verdana" w:eastAsia="Microsoft JhengHei" w:hAnsi="Verdana" w:cs="Calibri"/>
          <w:sz w:val="16"/>
          <w:szCs w:val="16"/>
        </w:rPr>
        <w:t>aintain</w:t>
      </w:r>
      <w:r>
        <w:rPr>
          <w:rFonts w:ascii="Verdana" w:eastAsia="Microsoft JhengHei" w:hAnsi="Verdana" w:cs="Calibri"/>
          <w:sz w:val="16"/>
          <w:szCs w:val="16"/>
        </w:rPr>
        <w:t>ed</w:t>
      </w:r>
      <w:r w:rsidRPr="00885CF3">
        <w:rPr>
          <w:rFonts w:ascii="Verdana" w:eastAsia="Microsoft JhengHei" w:hAnsi="Verdana" w:cs="Calibri"/>
          <w:sz w:val="16"/>
          <w:szCs w:val="16"/>
        </w:rPr>
        <w:t xml:space="preserve"> working knowledge of all </w:t>
      </w:r>
      <w:r>
        <w:rPr>
          <w:rFonts w:ascii="Verdana" w:eastAsia="Microsoft JhengHei" w:hAnsi="Verdana" w:cs="Calibri"/>
          <w:sz w:val="16"/>
          <w:szCs w:val="16"/>
        </w:rPr>
        <w:t xml:space="preserve">HP Printer </w:t>
      </w:r>
      <w:r w:rsidRPr="00885CF3">
        <w:rPr>
          <w:rFonts w:ascii="Verdana" w:eastAsia="Microsoft JhengHei" w:hAnsi="Verdana" w:cs="Calibri"/>
          <w:sz w:val="16"/>
          <w:szCs w:val="16"/>
        </w:rPr>
        <w:t>products</w:t>
      </w:r>
      <w:r w:rsidR="004041FC">
        <w:rPr>
          <w:rFonts w:ascii="Verdana" w:eastAsia="Microsoft JhengHei" w:hAnsi="Verdana" w:cs="Calibri"/>
          <w:sz w:val="16"/>
          <w:szCs w:val="16"/>
        </w:rPr>
        <w:t>.</w:t>
      </w:r>
    </w:p>
    <w:p w14:paraId="0E6AADAE" w14:textId="29C4A6D1" w:rsidR="00065706" w:rsidRPr="00CD7B86" w:rsidRDefault="00065706" w:rsidP="00065706">
      <w:pPr>
        <w:pStyle w:val="Resume-bodytext"/>
        <w:numPr>
          <w:ilvl w:val="0"/>
          <w:numId w:val="45"/>
        </w:numPr>
        <w:spacing w:before="0" w:after="20"/>
        <w:contextualSpacing/>
        <w:rPr>
          <w:rFonts w:ascii="Verdana" w:eastAsia="Microsoft JhengHei" w:hAnsi="Verdana" w:cs="Calibri"/>
          <w:sz w:val="16"/>
          <w:szCs w:val="16"/>
        </w:rPr>
      </w:pPr>
      <w:r w:rsidRPr="004041FC">
        <w:rPr>
          <w:rFonts w:ascii="Verdana" w:eastAsia="Microsoft JhengHei" w:hAnsi="Verdana" w:cs="Calibri"/>
          <w:sz w:val="16"/>
          <w:szCs w:val="16"/>
        </w:rPr>
        <w:t xml:space="preserve">Printer management, HP </w:t>
      </w:r>
      <w:r w:rsidRPr="004041FC">
        <w:rPr>
          <w:rFonts w:ascii="Verdana" w:eastAsia="Microsoft JhengHei" w:hAnsi="Verdana" w:cs="Calibri"/>
          <w:color w:val="000000"/>
          <w:sz w:val="16"/>
          <w:szCs w:val="16"/>
          <w:shd w:val="clear" w:color="auto" w:fill="FFFFFF"/>
        </w:rPr>
        <w:t xml:space="preserve">Printer support for HP </w:t>
      </w:r>
      <w:proofErr w:type="spellStart"/>
      <w:r w:rsidRPr="004041FC">
        <w:rPr>
          <w:rFonts w:ascii="Verdana" w:eastAsia="Microsoft JhengHei" w:hAnsi="Verdana" w:cs="Calibri"/>
          <w:color w:val="000000"/>
          <w:sz w:val="16"/>
          <w:szCs w:val="16"/>
          <w:shd w:val="clear" w:color="auto" w:fill="FFFFFF"/>
        </w:rPr>
        <w:t>DeskJet</w:t>
      </w:r>
      <w:proofErr w:type="spellEnd"/>
      <w:r w:rsidRPr="004041FC">
        <w:rPr>
          <w:rFonts w:ascii="Verdana" w:eastAsia="Microsoft JhengHei" w:hAnsi="Verdana" w:cs="Calibri"/>
          <w:color w:val="000000"/>
          <w:sz w:val="16"/>
          <w:szCs w:val="16"/>
          <w:shd w:val="clear" w:color="auto" w:fill="FFFFFF"/>
        </w:rPr>
        <w:t>/</w:t>
      </w:r>
      <w:proofErr w:type="spellStart"/>
      <w:r w:rsidRPr="004041FC">
        <w:rPr>
          <w:rFonts w:ascii="Verdana" w:eastAsia="Microsoft JhengHei" w:hAnsi="Verdana" w:cs="Calibri"/>
          <w:color w:val="000000"/>
          <w:sz w:val="16"/>
          <w:szCs w:val="16"/>
          <w:shd w:val="clear" w:color="auto" w:fill="FFFFFF"/>
        </w:rPr>
        <w:t>OfficeJet</w:t>
      </w:r>
      <w:proofErr w:type="spellEnd"/>
      <w:r w:rsidRPr="004041FC">
        <w:rPr>
          <w:rFonts w:ascii="Verdana" w:eastAsia="Microsoft JhengHei" w:hAnsi="Verdana" w:cs="Calibri"/>
          <w:color w:val="000000"/>
          <w:sz w:val="16"/>
          <w:szCs w:val="16"/>
          <w:shd w:val="clear" w:color="auto" w:fill="FFFFFF"/>
        </w:rPr>
        <w:t>/LaserJet, Tango &amp; Sprocket.</w:t>
      </w:r>
    </w:p>
    <w:p w14:paraId="26D5B4D4" w14:textId="1DC0D950" w:rsidR="00065706" w:rsidRDefault="00CD7B86" w:rsidP="00CD7B86">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color w:val="000000"/>
          <w:sz w:val="16"/>
          <w:szCs w:val="16"/>
          <w:shd w:val="clear" w:color="auto" w:fill="FFFFFF"/>
        </w:rPr>
        <w:t xml:space="preserve">Training RSAs on latest </w:t>
      </w:r>
      <w:r w:rsidR="007F3840">
        <w:rPr>
          <w:rFonts w:ascii="Verdana" w:eastAsia="Microsoft JhengHei" w:hAnsi="Verdana" w:cs="Calibri"/>
          <w:color w:val="000000"/>
          <w:sz w:val="16"/>
          <w:szCs w:val="16"/>
          <w:shd w:val="clear" w:color="auto" w:fill="FFFFFF"/>
        </w:rPr>
        <w:t xml:space="preserve">HP PC &amp; Printer products. </w:t>
      </w:r>
    </w:p>
    <w:p w14:paraId="24F7A818" w14:textId="77777777" w:rsidR="00591581" w:rsidRDefault="00591581" w:rsidP="00591581">
      <w:pPr>
        <w:pStyle w:val="Resume-bodytext"/>
        <w:spacing w:after="20"/>
        <w:rPr>
          <w:rFonts w:ascii="Verdana" w:eastAsia="Microsoft JhengHei" w:hAnsi="Verdana" w:cs="Calibri"/>
          <w:sz w:val="16"/>
          <w:szCs w:val="16"/>
        </w:rPr>
      </w:pPr>
    </w:p>
    <w:p w14:paraId="2A37897B" w14:textId="251EADA0" w:rsidR="00B82BA5" w:rsidRPr="00016CAE" w:rsidRDefault="00FC53C9" w:rsidP="00591581">
      <w:pPr>
        <w:pStyle w:val="Resume-bodytext"/>
        <w:spacing w:after="20"/>
        <w:rPr>
          <w:rFonts w:ascii="Verdana" w:eastAsia="Microsoft JhengHei" w:hAnsi="Verdana"/>
          <w:spacing w:val="-2"/>
          <w:sz w:val="16"/>
          <w:szCs w:val="16"/>
          <w:u w:val="single"/>
        </w:rPr>
      </w:pPr>
      <w:r>
        <w:rPr>
          <w:rFonts w:ascii="Verdana" w:eastAsia="Microsoft JhengHei" w:hAnsi="Verdana" w:cs="Calibri"/>
          <w:spacing w:val="-2"/>
          <w:sz w:val="16"/>
          <w:szCs w:val="16"/>
          <w:u w:val="single"/>
        </w:rPr>
        <w:t>Catalyst Solutions</w:t>
      </w:r>
      <w:r w:rsidR="005E0B9A">
        <w:rPr>
          <w:rFonts w:ascii="Verdana" w:eastAsia="Microsoft JhengHei" w:hAnsi="Verdana" w:cs="Calibri"/>
          <w:spacing w:val="-2"/>
          <w:sz w:val="16"/>
          <w:szCs w:val="16"/>
          <w:u w:val="single"/>
        </w:rPr>
        <w:t>-GEHA</w:t>
      </w:r>
      <w:r w:rsidR="00B82BA5" w:rsidRPr="006F4800">
        <w:rPr>
          <w:rFonts w:ascii="Verdana" w:eastAsia="Microsoft JhengHei" w:hAnsi="Verdana"/>
          <w:spacing w:val="-2"/>
          <w:sz w:val="16"/>
          <w:szCs w:val="16"/>
        </w:rPr>
        <w:t xml:space="preserve"> </w:t>
      </w:r>
      <w:r w:rsidR="00B82BA5">
        <w:rPr>
          <w:rFonts w:ascii="Verdana" w:eastAsia="Microsoft JhengHei" w:hAnsi="Verdana"/>
          <w:spacing w:val="-2"/>
          <w:sz w:val="16"/>
          <w:szCs w:val="16"/>
        </w:rPr>
        <w:t xml:space="preserve">– </w:t>
      </w:r>
      <w:r>
        <w:rPr>
          <w:rFonts w:ascii="Verdana" w:eastAsia="Microsoft JhengHei" w:hAnsi="Verdana"/>
          <w:spacing w:val="-2"/>
          <w:sz w:val="16"/>
          <w:szCs w:val="16"/>
        </w:rPr>
        <w:t xml:space="preserve">Las Vegas, NV </w:t>
      </w:r>
      <w:r w:rsidR="00386275" w:rsidRPr="000D3481">
        <w:rPr>
          <w:rFonts w:ascii="Verdana" w:eastAsia="Microsoft JhengHei" w:hAnsi="Verdana"/>
          <w:b/>
          <w:bCs/>
          <w:spacing w:val="-2"/>
          <w:sz w:val="16"/>
          <w:szCs w:val="16"/>
        </w:rPr>
        <w:t>(REMOTE)</w:t>
      </w:r>
    </w:p>
    <w:p w14:paraId="1E4A453E" w14:textId="4CD6CF7B" w:rsidR="00386275" w:rsidRPr="00D14F8F" w:rsidRDefault="00740A93" w:rsidP="00D14F8F">
      <w:pPr>
        <w:pStyle w:val="Resume-bodytext"/>
        <w:spacing w:after="20"/>
        <w:ind w:left="360"/>
        <w:rPr>
          <w:rFonts w:ascii="Verdana" w:eastAsia="Microsoft JhengHei" w:hAnsi="Verdana" w:cs="Calibri"/>
          <w:b/>
          <w:iCs/>
          <w:color w:val="000000"/>
          <w:sz w:val="16"/>
          <w:szCs w:val="16"/>
          <w:shd w:val="clear" w:color="auto" w:fill="FFFFFF"/>
        </w:rPr>
      </w:pPr>
      <w:r>
        <w:rPr>
          <w:rFonts w:ascii="Verdana" w:eastAsia="Microsoft JhengHei" w:hAnsi="Verdana"/>
          <w:b/>
          <w:spacing w:val="-2"/>
          <w:sz w:val="16"/>
          <w:szCs w:val="16"/>
        </w:rPr>
        <w:t>Microsoft Office 365 SME / Skype for Business Lead</w:t>
      </w:r>
      <w:r w:rsidR="00B82BA5">
        <w:rPr>
          <w:rFonts w:ascii="Verdana" w:eastAsia="Microsoft JhengHei" w:hAnsi="Verdana"/>
          <w:b/>
          <w:spacing w:val="-2"/>
          <w:sz w:val="16"/>
          <w:szCs w:val="16"/>
        </w:rPr>
        <w:t xml:space="preserve"> </w:t>
      </w:r>
      <w:r w:rsidR="00B82BA5">
        <w:rPr>
          <w:rFonts w:ascii="Verdana" w:eastAsia="Microsoft JhengHei" w:hAnsi="Verdana"/>
          <w:spacing w:val="-2"/>
          <w:sz w:val="16"/>
          <w:szCs w:val="16"/>
        </w:rPr>
        <w:t>(</w:t>
      </w:r>
      <w:r w:rsidR="00690615">
        <w:rPr>
          <w:rStyle w:val="Emphasis"/>
          <w:rFonts w:ascii="Verdana" w:eastAsia="Microsoft JhengHei" w:hAnsi="Verdana" w:cs="Calibri"/>
          <w:i w:val="0"/>
          <w:iCs w:val="0"/>
          <w:color w:val="000000"/>
          <w:sz w:val="16"/>
          <w:szCs w:val="16"/>
          <w:shd w:val="clear" w:color="auto" w:fill="FFFFFF"/>
        </w:rPr>
        <w:t>Decembe</w:t>
      </w:r>
      <w:r w:rsidR="00B82BA5">
        <w:rPr>
          <w:rStyle w:val="Emphasis"/>
          <w:rFonts w:ascii="Verdana" w:eastAsia="Microsoft JhengHei" w:hAnsi="Verdana" w:cs="Calibri"/>
          <w:i w:val="0"/>
          <w:iCs w:val="0"/>
          <w:color w:val="000000"/>
          <w:sz w:val="16"/>
          <w:szCs w:val="16"/>
          <w:shd w:val="clear" w:color="auto" w:fill="FFFFFF"/>
        </w:rPr>
        <w:t xml:space="preserve">r </w:t>
      </w:r>
      <w:r w:rsidR="00690615">
        <w:rPr>
          <w:rStyle w:val="Emphasis"/>
          <w:rFonts w:ascii="Verdana" w:eastAsia="Microsoft JhengHei" w:hAnsi="Verdana" w:cs="Calibri"/>
          <w:i w:val="0"/>
          <w:iCs w:val="0"/>
          <w:color w:val="000000"/>
          <w:sz w:val="16"/>
          <w:szCs w:val="16"/>
          <w:shd w:val="clear" w:color="auto" w:fill="FFFFFF"/>
        </w:rPr>
        <w:t>20</w:t>
      </w:r>
      <w:r w:rsidR="00642FF6">
        <w:rPr>
          <w:rStyle w:val="Emphasis"/>
          <w:rFonts w:ascii="Verdana" w:eastAsia="Microsoft JhengHei" w:hAnsi="Verdana" w:cs="Calibri"/>
          <w:i w:val="0"/>
          <w:iCs w:val="0"/>
          <w:color w:val="000000"/>
          <w:sz w:val="16"/>
          <w:szCs w:val="16"/>
          <w:shd w:val="clear" w:color="auto" w:fill="FFFFFF"/>
        </w:rPr>
        <w:t xml:space="preserve">20-February </w:t>
      </w:r>
      <w:r w:rsidR="00387DDD">
        <w:rPr>
          <w:rStyle w:val="Emphasis"/>
          <w:rFonts w:ascii="Verdana" w:eastAsia="Microsoft JhengHei" w:hAnsi="Verdana" w:cs="Calibri"/>
          <w:i w:val="0"/>
          <w:iCs w:val="0"/>
          <w:color w:val="000000"/>
          <w:sz w:val="16"/>
          <w:szCs w:val="16"/>
          <w:shd w:val="clear" w:color="auto" w:fill="FFFFFF"/>
        </w:rPr>
        <w:t>2021</w:t>
      </w:r>
      <w:r w:rsidR="00B82BA5" w:rsidRPr="00C16C8A">
        <w:rPr>
          <w:rStyle w:val="Emphasis"/>
          <w:rFonts w:ascii="Verdana" w:eastAsia="Microsoft JhengHei" w:hAnsi="Verdana" w:cs="Calibri"/>
          <w:i w:val="0"/>
          <w:iCs w:val="0"/>
          <w:color w:val="000000"/>
          <w:sz w:val="16"/>
          <w:szCs w:val="16"/>
          <w:shd w:val="clear" w:color="auto" w:fill="FFFFFF"/>
        </w:rPr>
        <w:t>)</w:t>
      </w:r>
    </w:p>
    <w:p w14:paraId="1FAD6281" w14:textId="242799F6" w:rsidR="00EC3F04" w:rsidRPr="002A0CFA" w:rsidRDefault="00EC3F04" w:rsidP="00EC3F04">
      <w:pPr>
        <w:pStyle w:val="Resume-bodytext"/>
        <w:numPr>
          <w:ilvl w:val="0"/>
          <w:numId w:val="45"/>
        </w:numPr>
        <w:spacing w:after="20"/>
        <w:contextualSpacing/>
        <w:rPr>
          <w:rFonts w:ascii="Verdana" w:eastAsia="Microsoft JhengHei" w:hAnsi="Verdana"/>
          <w:b/>
          <w:spacing w:val="-2"/>
          <w:sz w:val="16"/>
          <w:szCs w:val="16"/>
        </w:rPr>
      </w:pPr>
      <w:r w:rsidRPr="002A0CFA">
        <w:rPr>
          <w:rFonts w:ascii="Verdana" w:eastAsia="Microsoft JhengHei" w:hAnsi="Verdana"/>
          <w:b/>
          <w:spacing w:val="-2"/>
          <w:sz w:val="16"/>
          <w:szCs w:val="16"/>
        </w:rPr>
        <w:t xml:space="preserve">GEHA Win 1909 Rollout </w:t>
      </w:r>
      <w:r w:rsidR="008934DC">
        <w:rPr>
          <w:rFonts w:ascii="Verdana" w:eastAsia="Microsoft JhengHei" w:hAnsi="Verdana"/>
          <w:b/>
          <w:spacing w:val="-2"/>
          <w:sz w:val="16"/>
          <w:szCs w:val="16"/>
        </w:rPr>
        <w:t>P</w:t>
      </w:r>
      <w:r w:rsidRPr="002A0CFA">
        <w:rPr>
          <w:rFonts w:ascii="Verdana" w:eastAsia="Microsoft JhengHei" w:hAnsi="Verdana"/>
          <w:b/>
          <w:spacing w:val="-2"/>
          <w:sz w:val="16"/>
          <w:szCs w:val="16"/>
        </w:rPr>
        <w:t>roject</w:t>
      </w:r>
      <w:r w:rsidR="002A0CFA" w:rsidRPr="002A0CFA">
        <w:rPr>
          <w:rFonts w:ascii="Verdana" w:eastAsia="Microsoft JhengHei" w:hAnsi="Verdana"/>
          <w:b/>
          <w:spacing w:val="-2"/>
          <w:sz w:val="16"/>
          <w:szCs w:val="16"/>
        </w:rPr>
        <w:t xml:space="preserve"> Lead</w:t>
      </w:r>
    </w:p>
    <w:p w14:paraId="1E44AFA4" w14:textId="77777777" w:rsidR="00740A93" w:rsidRDefault="00EC3F04" w:rsidP="00EC3F04">
      <w:pPr>
        <w:pStyle w:val="Resume-bodytext"/>
        <w:numPr>
          <w:ilvl w:val="0"/>
          <w:numId w:val="45"/>
        </w:numPr>
        <w:spacing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Service Desk administrator</w:t>
      </w:r>
    </w:p>
    <w:p w14:paraId="59A8AF3A" w14:textId="05827D66" w:rsidR="00EC3F04" w:rsidRPr="00C57F52" w:rsidRDefault="00740A93"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t>Network Consultant Engineer</w:t>
      </w:r>
      <w:r w:rsidR="00EC3F04" w:rsidRPr="00C57F52">
        <w:rPr>
          <w:rFonts w:ascii="Verdana" w:eastAsia="Microsoft JhengHei" w:hAnsi="Verdana"/>
          <w:bCs/>
          <w:spacing w:val="-2"/>
          <w:sz w:val="16"/>
          <w:szCs w:val="16"/>
        </w:rPr>
        <w:t>.</w:t>
      </w:r>
    </w:p>
    <w:p w14:paraId="37571F09" w14:textId="2DDEE196" w:rsidR="00EC3F04" w:rsidRPr="00C57F52" w:rsidRDefault="00EC3F04" w:rsidP="00EC3F04">
      <w:pPr>
        <w:pStyle w:val="Resume-bodytext"/>
        <w:numPr>
          <w:ilvl w:val="0"/>
          <w:numId w:val="45"/>
        </w:numPr>
        <w:spacing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Troubleshooting hardware issues (i.e. Dell laptops, etc.)</w:t>
      </w:r>
    </w:p>
    <w:p w14:paraId="244E6361" w14:textId="6D20FA13" w:rsidR="00EC3F04" w:rsidRDefault="00EC3F04" w:rsidP="00EC3F04">
      <w:pPr>
        <w:pStyle w:val="Resume-bodytext"/>
        <w:numPr>
          <w:ilvl w:val="0"/>
          <w:numId w:val="45"/>
        </w:numPr>
        <w:spacing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Software Center SME (i.e. SCCM, etc.)</w:t>
      </w:r>
    </w:p>
    <w:p w14:paraId="2526A5B6" w14:textId="274D463B" w:rsidR="00F67B99" w:rsidRDefault="00F67B99" w:rsidP="00EC3F04">
      <w:pPr>
        <w:pStyle w:val="Resume-bodytext"/>
        <w:numPr>
          <w:ilvl w:val="0"/>
          <w:numId w:val="45"/>
        </w:numPr>
        <w:spacing w:after="20"/>
        <w:contextualSpacing/>
        <w:rPr>
          <w:rFonts w:ascii="Verdana" w:eastAsia="Microsoft JhengHei" w:hAnsi="Verdana"/>
          <w:bCs/>
          <w:spacing w:val="-2"/>
          <w:sz w:val="16"/>
          <w:szCs w:val="16"/>
        </w:rPr>
      </w:pPr>
      <w:proofErr w:type="spellStart"/>
      <w:r>
        <w:rPr>
          <w:rFonts w:ascii="Verdana" w:eastAsia="Microsoft JhengHei" w:hAnsi="Verdana"/>
          <w:bCs/>
          <w:spacing w:val="-2"/>
          <w:sz w:val="16"/>
          <w:szCs w:val="16"/>
        </w:rPr>
        <w:t>Service</w:t>
      </w:r>
      <w:r w:rsidR="00D062CE">
        <w:rPr>
          <w:rFonts w:ascii="Verdana" w:eastAsia="Microsoft JhengHei" w:hAnsi="Verdana"/>
          <w:bCs/>
          <w:spacing w:val="-2"/>
          <w:sz w:val="16"/>
          <w:szCs w:val="16"/>
        </w:rPr>
        <w:t>No</w:t>
      </w:r>
      <w:r>
        <w:rPr>
          <w:rFonts w:ascii="Verdana" w:eastAsia="Microsoft JhengHei" w:hAnsi="Verdana"/>
          <w:bCs/>
          <w:spacing w:val="-2"/>
          <w:sz w:val="16"/>
          <w:szCs w:val="16"/>
        </w:rPr>
        <w:t>w</w:t>
      </w:r>
      <w:proofErr w:type="spellEnd"/>
      <w:r>
        <w:rPr>
          <w:rFonts w:ascii="Verdana" w:eastAsia="Microsoft JhengHei" w:hAnsi="Verdana"/>
          <w:bCs/>
          <w:spacing w:val="-2"/>
          <w:sz w:val="16"/>
          <w:szCs w:val="16"/>
        </w:rPr>
        <w:t xml:space="preserve"> </w:t>
      </w:r>
      <w:r w:rsidR="00D062CE">
        <w:rPr>
          <w:rFonts w:ascii="Verdana" w:eastAsia="Microsoft JhengHei" w:hAnsi="Verdana"/>
          <w:bCs/>
          <w:spacing w:val="-2"/>
          <w:sz w:val="16"/>
          <w:szCs w:val="16"/>
        </w:rPr>
        <w:t xml:space="preserve">ticketing system. </w:t>
      </w:r>
    </w:p>
    <w:p w14:paraId="5A8BFE61" w14:textId="1C8AA0BE" w:rsidR="00BB330D" w:rsidRDefault="00BB330D"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lastRenderedPageBreak/>
        <w:t xml:space="preserve">Cisco WebEx Administrator. </w:t>
      </w:r>
    </w:p>
    <w:p w14:paraId="35F68349" w14:textId="77777777" w:rsidR="00B44F12" w:rsidRPr="00F07EB3" w:rsidRDefault="00B44F12" w:rsidP="00B44F12">
      <w:pPr>
        <w:pStyle w:val="Resume-bodytext"/>
        <w:numPr>
          <w:ilvl w:val="0"/>
          <w:numId w:val="45"/>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 Access Suite Products like XenApp 6.5</w:t>
      </w:r>
      <w:r>
        <w:rPr>
          <w:rFonts w:ascii="Verdana" w:eastAsia="Microsoft JhengHei" w:hAnsi="Verdana" w:cs="Calibri"/>
          <w:b/>
          <w:bCs/>
          <w:sz w:val="16"/>
          <w:szCs w:val="16"/>
        </w:rPr>
        <w:t>.</w:t>
      </w:r>
      <w:r w:rsidRPr="00C72A7C">
        <w:rPr>
          <w:rFonts w:ascii="Verdana" w:eastAsia="Microsoft JhengHei" w:hAnsi="Verdana" w:cs="Calibri"/>
          <w:sz w:val="16"/>
          <w:szCs w:val="16"/>
        </w:rPr>
        <w:t xml:space="preserve">; configuring &amp; </w:t>
      </w:r>
      <w:r>
        <w:rPr>
          <w:rFonts w:ascii="Verdana" w:eastAsia="Microsoft JhengHei" w:hAnsi="Verdana" w:cs="Calibri"/>
          <w:sz w:val="16"/>
          <w:szCs w:val="16"/>
        </w:rPr>
        <w:t>administration.</w:t>
      </w:r>
    </w:p>
    <w:p w14:paraId="607A5235" w14:textId="77777777" w:rsidR="00740A93" w:rsidRDefault="003833AB"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t xml:space="preserve">Remote Desktop </w:t>
      </w:r>
      <w:r w:rsidR="00C67ECD">
        <w:rPr>
          <w:rFonts w:ascii="Verdana" w:eastAsia="Microsoft JhengHei" w:hAnsi="Verdana"/>
          <w:bCs/>
          <w:spacing w:val="-2"/>
          <w:sz w:val="16"/>
          <w:szCs w:val="16"/>
        </w:rPr>
        <w:t>Troubleshooting.</w:t>
      </w:r>
    </w:p>
    <w:p w14:paraId="7E0466C7" w14:textId="70131421" w:rsidR="003833AB" w:rsidRDefault="00740A93" w:rsidP="00EC3F04">
      <w:pPr>
        <w:pStyle w:val="Resume-bodytext"/>
        <w:numPr>
          <w:ilvl w:val="0"/>
          <w:numId w:val="45"/>
        </w:numPr>
        <w:spacing w:after="20"/>
        <w:contextualSpacing/>
        <w:rPr>
          <w:rFonts w:ascii="Verdana" w:eastAsia="Microsoft JhengHei" w:hAnsi="Verdana"/>
          <w:bCs/>
          <w:spacing w:val="-2"/>
          <w:sz w:val="16"/>
          <w:szCs w:val="16"/>
        </w:rPr>
      </w:pPr>
      <w:r w:rsidRPr="00740A93">
        <w:rPr>
          <w:rFonts w:ascii="Verdana" w:eastAsia="Microsoft JhengHei" w:hAnsi="Verdana"/>
          <w:b/>
          <w:bCs/>
          <w:spacing w:val="-2"/>
          <w:sz w:val="16"/>
          <w:szCs w:val="16"/>
        </w:rPr>
        <w:t>Skype for Business</w:t>
      </w:r>
      <w:r>
        <w:rPr>
          <w:rFonts w:ascii="Verdana" w:eastAsia="Microsoft JhengHei" w:hAnsi="Verdana"/>
          <w:bCs/>
          <w:spacing w:val="-2"/>
          <w:sz w:val="16"/>
          <w:szCs w:val="16"/>
        </w:rPr>
        <w:t xml:space="preserve"> Administrator.</w:t>
      </w:r>
    </w:p>
    <w:p w14:paraId="4D862774" w14:textId="74239BF3" w:rsidR="00847B79" w:rsidRPr="00847B79" w:rsidRDefault="00CB2613" w:rsidP="00D81EDA">
      <w:pPr>
        <w:pStyle w:val="Resume-bodytext"/>
        <w:numPr>
          <w:ilvl w:val="0"/>
          <w:numId w:val="45"/>
        </w:numPr>
        <w:spacing w:before="0" w:after="20"/>
        <w:rPr>
          <w:rFonts w:ascii="Verdana" w:eastAsia="Microsoft JhengHei" w:hAnsi="Verdana" w:cs="Calibri"/>
          <w:sz w:val="16"/>
          <w:szCs w:val="16"/>
          <w:u w:val="single"/>
        </w:rPr>
      </w:pPr>
      <w:r w:rsidRPr="00847B79">
        <w:rPr>
          <w:rFonts w:ascii="Segoe UI" w:hAnsi="Segoe UI" w:cs="Segoe UI"/>
          <w:b/>
          <w:bCs/>
          <w:color w:val="171717"/>
          <w:shd w:val="clear" w:color="auto" w:fill="FFFFFF"/>
        </w:rPr>
        <w:t xml:space="preserve">Microsoft Identity Manager (MIM) </w:t>
      </w:r>
      <w:r w:rsidRPr="002664E6">
        <w:rPr>
          <w:rFonts w:ascii="Segoe UI" w:hAnsi="Segoe UI" w:cs="Segoe UI"/>
          <w:color w:val="171717"/>
          <w:shd w:val="clear" w:color="auto" w:fill="FFFFFF"/>
        </w:rPr>
        <w:t>2016</w:t>
      </w:r>
      <w:r w:rsidR="003E3513" w:rsidRPr="002664E6">
        <w:rPr>
          <w:rFonts w:ascii="Segoe UI" w:hAnsi="Segoe UI" w:cs="Segoe UI"/>
          <w:color w:val="171717"/>
          <w:shd w:val="clear" w:color="auto" w:fill="FFFFFF"/>
        </w:rPr>
        <w:t>;</w:t>
      </w:r>
      <w:r w:rsidR="002664E6" w:rsidRPr="002664E6">
        <w:rPr>
          <w:rFonts w:ascii="Segoe UI" w:hAnsi="Segoe UI" w:cs="Segoe UI"/>
          <w:color w:val="171717"/>
          <w:shd w:val="clear" w:color="auto" w:fill="FFFFFF"/>
        </w:rPr>
        <w:t xml:space="preserve"> </w:t>
      </w:r>
      <w:r w:rsidR="002664E6">
        <w:rPr>
          <w:rFonts w:ascii="Segoe UI" w:hAnsi="Segoe UI" w:cs="Segoe UI"/>
          <w:color w:val="171717"/>
          <w:shd w:val="clear" w:color="auto" w:fill="FFFFFF"/>
        </w:rPr>
        <w:t>identity and group provisioning based on business policy and workflow-driven provisioning</w:t>
      </w:r>
      <w:r w:rsidR="00847B79">
        <w:rPr>
          <w:rFonts w:ascii="Segoe UI" w:hAnsi="Segoe UI" w:cs="Segoe UI"/>
          <w:color w:val="171717"/>
          <w:shd w:val="clear" w:color="auto" w:fill="FFFFFF"/>
        </w:rPr>
        <w:t xml:space="preserve">. </w:t>
      </w:r>
    </w:p>
    <w:p w14:paraId="6EC6D88F" w14:textId="1B6B5344" w:rsidR="00720D68" w:rsidRPr="00125C7A" w:rsidRDefault="00720D68" w:rsidP="00D81EDA">
      <w:pPr>
        <w:pStyle w:val="Resume-bodytext"/>
        <w:numPr>
          <w:ilvl w:val="0"/>
          <w:numId w:val="45"/>
        </w:numPr>
        <w:spacing w:before="0" w:after="20"/>
        <w:rPr>
          <w:rFonts w:ascii="Verdana" w:eastAsia="Microsoft JhengHei" w:hAnsi="Verdana" w:cs="Calibri"/>
          <w:b/>
          <w:bCs/>
          <w:sz w:val="16"/>
          <w:szCs w:val="16"/>
          <w:u w:val="single"/>
        </w:rPr>
      </w:pPr>
      <w:r w:rsidRPr="00125C7A">
        <w:rPr>
          <w:rFonts w:ascii="Verdana" w:eastAsia="Microsoft JhengHei" w:hAnsi="Verdana" w:cs="Calibri"/>
          <w:b/>
          <w:bCs/>
          <w:sz w:val="16"/>
          <w:szCs w:val="16"/>
        </w:rPr>
        <w:t>PowerShell scripting</w:t>
      </w:r>
      <w:r w:rsidR="00847B79" w:rsidRPr="00125C7A">
        <w:rPr>
          <w:rFonts w:ascii="Verdana" w:eastAsia="Microsoft JhengHei" w:hAnsi="Verdana" w:cs="Calibri"/>
          <w:b/>
          <w:bCs/>
          <w:sz w:val="16"/>
          <w:szCs w:val="16"/>
        </w:rPr>
        <w:t>; Entry Level</w:t>
      </w:r>
      <w:r w:rsidRPr="00125C7A">
        <w:rPr>
          <w:rFonts w:ascii="Verdana" w:eastAsia="Microsoft JhengHei" w:hAnsi="Verdana" w:cs="Calibri"/>
          <w:b/>
          <w:bCs/>
          <w:sz w:val="16"/>
          <w:szCs w:val="16"/>
        </w:rPr>
        <w:t>.</w:t>
      </w:r>
    </w:p>
    <w:p w14:paraId="6E47422C" w14:textId="3BE49AAB" w:rsidR="00EC3F04" w:rsidRPr="00C57F52" w:rsidRDefault="00EC3F04" w:rsidP="00592C2A">
      <w:pPr>
        <w:pStyle w:val="Resume-bodytext"/>
        <w:numPr>
          <w:ilvl w:val="0"/>
          <w:numId w:val="45"/>
        </w:numPr>
        <w:spacing w:before="0"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Document written communications and company blogs; sending emails to users and leadership.</w:t>
      </w:r>
    </w:p>
    <w:p w14:paraId="36E42BB2" w14:textId="63A0383F" w:rsidR="00643F7F" w:rsidRPr="006A1C07" w:rsidRDefault="00EC3F04" w:rsidP="00592C2A">
      <w:pPr>
        <w:pStyle w:val="Resume-bodytext"/>
        <w:numPr>
          <w:ilvl w:val="0"/>
          <w:numId w:val="45"/>
        </w:numPr>
        <w:spacing w:before="0" w:after="20"/>
        <w:rPr>
          <w:rFonts w:ascii="Verdana" w:eastAsia="Microsoft JhengHei" w:hAnsi="Verdana" w:cs="Calibri"/>
          <w:bCs/>
          <w:spacing w:val="-2"/>
          <w:sz w:val="16"/>
          <w:szCs w:val="16"/>
          <w:u w:val="single"/>
        </w:rPr>
      </w:pPr>
      <w:r w:rsidRPr="00C57F52">
        <w:rPr>
          <w:rFonts w:ascii="Verdana" w:eastAsia="Microsoft JhengHei" w:hAnsi="Verdana"/>
          <w:bCs/>
          <w:spacing w:val="-2"/>
          <w:sz w:val="16"/>
          <w:szCs w:val="16"/>
        </w:rPr>
        <w:t>Troubleshooting software installation issues.</w:t>
      </w:r>
    </w:p>
    <w:p w14:paraId="7A71C207" w14:textId="12F3D94E"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Proven ability to participate with other functional teams in systems integration and design including writing operational specifications, test plans and requirements management with attention to detail.</w:t>
      </w:r>
    </w:p>
    <w:p w14:paraId="792D7E33" w14:textId="63D082F2"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Review, test and applying Exchange Server application updates, patches and configuration changes on servers and related systems as needed.</w:t>
      </w:r>
    </w:p>
    <w:p w14:paraId="614F6DE0" w14:textId="417C5740"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Coordinated testing, upgrades and configuration of system files and services.</w:t>
      </w:r>
    </w:p>
    <w:p w14:paraId="3F371440" w14:textId="49E69B43"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Ability to produce system documentation, including writing requirements, operational specifications, system architecture, test plans and as-built documentation.</w:t>
      </w:r>
    </w:p>
    <w:p w14:paraId="3F10A7FA" w14:textId="0ADD8D7C"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 xml:space="preserve">Participated in technical projects through design, build, </w:t>
      </w:r>
      <w:r w:rsidR="00F34CE3" w:rsidRPr="00E825C6">
        <w:rPr>
          <w:rFonts w:ascii="Verdana" w:eastAsia="Microsoft JhengHei" w:hAnsi="Verdana" w:cs="Calibri"/>
          <w:bCs/>
          <w:spacing w:val="-2"/>
          <w:sz w:val="16"/>
          <w:szCs w:val="16"/>
        </w:rPr>
        <w:t>and test</w:t>
      </w:r>
      <w:r w:rsidRPr="00E825C6">
        <w:rPr>
          <w:rFonts w:ascii="Verdana" w:eastAsia="Microsoft JhengHei" w:hAnsi="Verdana" w:cs="Calibri"/>
          <w:bCs/>
          <w:spacing w:val="-2"/>
          <w:sz w:val="16"/>
          <w:szCs w:val="16"/>
        </w:rPr>
        <w:t xml:space="preserve"> and deploy phases.</w:t>
      </w:r>
    </w:p>
    <w:p w14:paraId="7EB511C9" w14:textId="59629EAF" w:rsidR="00303C5E" w:rsidRDefault="00E825C6" w:rsidP="00592C2A">
      <w:pPr>
        <w:pStyle w:val="Resume-bodytext"/>
        <w:numPr>
          <w:ilvl w:val="0"/>
          <w:numId w:val="45"/>
        </w:numPr>
        <w:spacing w:before="0" w:after="20"/>
        <w:rPr>
          <w:rFonts w:ascii="Verdana" w:eastAsia="Microsoft JhengHei" w:hAnsi="Verdana" w:cs="Calibri"/>
          <w:spacing w:val="-2"/>
          <w:sz w:val="16"/>
          <w:szCs w:val="16"/>
          <w:u w:val="single"/>
        </w:rPr>
      </w:pPr>
      <w:r w:rsidRPr="00E825C6">
        <w:rPr>
          <w:rFonts w:ascii="Verdana" w:eastAsia="Microsoft JhengHei" w:hAnsi="Verdana" w:cs="Calibri"/>
          <w:bCs/>
          <w:spacing w:val="-2"/>
          <w:sz w:val="16"/>
          <w:szCs w:val="16"/>
        </w:rPr>
        <w:t>Demonstrated ability to document project tasks, design, test, and implementation. Request input and review from management and technical team members.</w:t>
      </w:r>
    </w:p>
    <w:p w14:paraId="477672E3" w14:textId="77777777" w:rsidR="00FE285D" w:rsidRDefault="00FE285D" w:rsidP="00FE285D">
      <w:pPr>
        <w:pStyle w:val="Resume-bodytext"/>
        <w:spacing w:after="20"/>
        <w:rPr>
          <w:rFonts w:ascii="Verdana" w:eastAsia="Microsoft JhengHei" w:hAnsi="Verdana" w:cs="Calibri"/>
          <w:spacing w:val="-2"/>
          <w:sz w:val="16"/>
          <w:szCs w:val="16"/>
          <w:u w:val="single"/>
        </w:rPr>
      </w:pPr>
    </w:p>
    <w:p w14:paraId="66E6204D" w14:textId="362869FA" w:rsidR="00016CAE" w:rsidRPr="00016CAE" w:rsidRDefault="00016CAE" w:rsidP="00FE285D">
      <w:pPr>
        <w:pStyle w:val="Resume-bodytext"/>
        <w:spacing w:after="20"/>
        <w:rPr>
          <w:rFonts w:ascii="Verdana" w:eastAsia="Microsoft JhengHei" w:hAnsi="Verdana"/>
          <w:spacing w:val="-2"/>
          <w:sz w:val="16"/>
          <w:szCs w:val="16"/>
          <w:u w:val="single"/>
        </w:rPr>
      </w:pPr>
      <w:r w:rsidRPr="00016CAE">
        <w:rPr>
          <w:rFonts w:ascii="Verdana" w:eastAsia="Microsoft JhengHei" w:hAnsi="Verdana" w:cs="Calibri"/>
          <w:spacing w:val="-2"/>
          <w:sz w:val="16"/>
          <w:szCs w:val="16"/>
          <w:u w:val="single"/>
        </w:rPr>
        <w:t>Assurant-Infosys</w:t>
      </w:r>
      <w:r w:rsidRPr="006F4800">
        <w:rPr>
          <w:rFonts w:ascii="Verdana" w:eastAsia="Microsoft JhengHei" w:hAnsi="Verdana"/>
          <w:spacing w:val="-2"/>
          <w:sz w:val="16"/>
          <w:szCs w:val="16"/>
        </w:rPr>
        <w:t xml:space="preserve"> </w:t>
      </w:r>
      <w:r w:rsidR="006F4800">
        <w:rPr>
          <w:rFonts w:ascii="Verdana" w:eastAsia="Microsoft JhengHei" w:hAnsi="Verdana"/>
          <w:spacing w:val="-2"/>
          <w:sz w:val="16"/>
          <w:szCs w:val="16"/>
        </w:rPr>
        <w:t>– Woodbury, MN</w:t>
      </w:r>
      <w:r w:rsidR="00386275">
        <w:rPr>
          <w:rFonts w:ascii="Verdana" w:eastAsia="Microsoft JhengHei" w:hAnsi="Verdana"/>
          <w:spacing w:val="-2"/>
          <w:sz w:val="16"/>
          <w:szCs w:val="16"/>
        </w:rPr>
        <w:t xml:space="preserve"> </w:t>
      </w:r>
      <w:r w:rsidR="00386275" w:rsidRPr="000D3481">
        <w:rPr>
          <w:rFonts w:ascii="Verdana" w:eastAsia="Microsoft JhengHei" w:hAnsi="Verdana"/>
          <w:b/>
          <w:bCs/>
          <w:spacing w:val="-2"/>
          <w:sz w:val="16"/>
          <w:szCs w:val="16"/>
        </w:rPr>
        <w:t>(REMOTE)</w:t>
      </w:r>
    </w:p>
    <w:p w14:paraId="70254D20" w14:textId="6E2BD729" w:rsidR="00016CAE" w:rsidRPr="00C16C8A" w:rsidRDefault="003B6479" w:rsidP="00016CAE">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b/>
          <w:spacing w:val="-2"/>
          <w:sz w:val="16"/>
          <w:szCs w:val="16"/>
        </w:rPr>
        <w:t xml:space="preserve">Azure DevOps </w:t>
      </w:r>
      <w:r w:rsidR="00F34CE3" w:rsidRPr="00F34CE3">
        <w:rPr>
          <w:rFonts w:ascii="Verdana" w:eastAsia="Microsoft JhengHei" w:hAnsi="Verdana"/>
          <w:b/>
          <w:spacing w:val="-2"/>
          <w:sz w:val="16"/>
          <w:szCs w:val="16"/>
        </w:rPr>
        <w:t xml:space="preserve">Engineer / SCCM Admin </w:t>
      </w:r>
      <w:r w:rsidR="00016CAE">
        <w:rPr>
          <w:rFonts w:ascii="Verdana" w:eastAsia="Microsoft JhengHei" w:hAnsi="Verdana"/>
          <w:spacing w:val="-2"/>
          <w:sz w:val="16"/>
          <w:szCs w:val="16"/>
        </w:rPr>
        <w:t>(</w:t>
      </w:r>
      <w:r w:rsidR="00016CAE">
        <w:rPr>
          <w:rStyle w:val="Emphasis"/>
          <w:rFonts w:ascii="Verdana" w:eastAsia="Microsoft JhengHei" w:hAnsi="Verdana" w:cs="Calibri"/>
          <w:i w:val="0"/>
          <w:iCs w:val="0"/>
          <w:color w:val="000000"/>
          <w:sz w:val="16"/>
          <w:szCs w:val="16"/>
          <w:shd w:val="clear" w:color="auto" w:fill="FFFFFF"/>
        </w:rPr>
        <w:t xml:space="preserve">November </w:t>
      </w:r>
      <w:r w:rsidR="003161BA">
        <w:rPr>
          <w:rStyle w:val="Emphasis"/>
          <w:rFonts w:ascii="Verdana" w:eastAsia="Microsoft JhengHei" w:hAnsi="Verdana" w:cs="Calibri"/>
          <w:i w:val="0"/>
          <w:iCs w:val="0"/>
          <w:color w:val="000000"/>
          <w:sz w:val="16"/>
          <w:szCs w:val="16"/>
          <w:shd w:val="clear" w:color="auto" w:fill="FFFFFF"/>
        </w:rPr>
        <w:t>2019-May</w:t>
      </w:r>
      <w:r w:rsidR="00E30F91">
        <w:rPr>
          <w:rStyle w:val="Emphasis"/>
          <w:rFonts w:ascii="Verdana" w:eastAsia="Microsoft JhengHei" w:hAnsi="Verdana" w:cs="Calibri"/>
          <w:i w:val="0"/>
          <w:iCs w:val="0"/>
          <w:color w:val="000000"/>
          <w:sz w:val="16"/>
          <w:szCs w:val="16"/>
          <w:shd w:val="clear" w:color="auto" w:fill="FFFFFF"/>
        </w:rPr>
        <w:t xml:space="preserve"> 2020</w:t>
      </w:r>
      <w:r w:rsidR="00016CAE" w:rsidRPr="00C16C8A">
        <w:rPr>
          <w:rStyle w:val="Emphasis"/>
          <w:rFonts w:ascii="Verdana" w:eastAsia="Microsoft JhengHei" w:hAnsi="Verdana" w:cs="Calibri"/>
          <w:i w:val="0"/>
          <w:iCs w:val="0"/>
          <w:color w:val="000000"/>
          <w:sz w:val="16"/>
          <w:szCs w:val="16"/>
          <w:shd w:val="clear" w:color="auto" w:fill="FFFFFF"/>
        </w:rPr>
        <w:t xml:space="preserve">) </w:t>
      </w:r>
    </w:p>
    <w:p w14:paraId="0CC43233" w14:textId="36EEDC34" w:rsidR="003B6479" w:rsidRPr="003E059E" w:rsidRDefault="003B6479" w:rsidP="00740A93">
      <w:pPr>
        <w:pStyle w:val="Resume-bodytext"/>
        <w:numPr>
          <w:ilvl w:val="0"/>
          <w:numId w:val="49"/>
        </w:numPr>
        <w:spacing w:before="0"/>
        <w:contextualSpacing/>
        <w:rPr>
          <w:rFonts w:ascii="Verdana" w:eastAsia="Microsoft JhengHei" w:hAnsi="Verdana" w:cs="Calibri"/>
          <w:b/>
          <w:bCs/>
          <w:sz w:val="16"/>
          <w:szCs w:val="16"/>
        </w:rPr>
      </w:pPr>
      <w:r w:rsidRPr="003E059E">
        <w:rPr>
          <w:rFonts w:ascii="Verdana" w:eastAsia="Microsoft JhengHei" w:hAnsi="Verdana" w:cs="Calibri"/>
          <w:b/>
          <w:bCs/>
          <w:sz w:val="16"/>
          <w:szCs w:val="16"/>
        </w:rPr>
        <w:t>Skype for Business Admin</w:t>
      </w:r>
    </w:p>
    <w:p w14:paraId="3E65A7BF" w14:textId="22EA2CC4" w:rsidR="00740A93" w:rsidRPr="009F0467" w:rsidRDefault="00740A93" w:rsidP="00740A93">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 Support (WINDOWS/MAC) </w:t>
      </w:r>
    </w:p>
    <w:p w14:paraId="076FE4DC" w14:textId="59D4C8C8" w:rsidR="00740A93" w:rsidRPr="00740A93" w:rsidRDefault="00740A93" w:rsidP="00740A93">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Online PSTN services; Cloud PBX, PSTN Calling Services integrated with Cloud PBX with PSTN Calling.</w:t>
      </w:r>
    </w:p>
    <w:p w14:paraId="33CC8947" w14:textId="09F7EDF1" w:rsidR="006F506F" w:rsidRPr="006F506F" w:rsidRDefault="006F506F" w:rsidP="00697EBD">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b/>
          <w:spacing w:val="-2"/>
          <w:sz w:val="16"/>
          <w:szCs w:val="16"/>
        </w:rPr>
        <w:t>Application Packaging</w:t>
      </w:r>
      <w:r>
        <w:rPr>
          <w:rFonts w:ascii="Verdana" w:eastAsia="Microsoft JhengHei" w:hAnsi="Verdana"/>
          <w:b/>
          <w:spacing w:val="-2"/>
          <w:sz w:val="16"/>
          <w:szCs w:val="16"/>
        </w:rPr>
        <w:t>/Patching Lead</w:t>
      </w:r>
    </w:p>
    <w:p w14:paraId="70D236BA" w14:textId="0547EFF0" w:rsidR="00697EBD" w:rsidRPr="00697EBD" w:rsidRDefault="00697EBD" w:rsidP="00697EBD">
      <w:pPr>
        <w:pStyle w:val="Resume-bodytext"/>
        <w:numPr>
          <w:ilvl w:val="0"/>
          <w:numId w:val="45"/>
        </w:numPr>
        <w:spacing w:before="0" w:after="20"/>
        <w:contextualSpacing/>
        <w:rPr>
          <w:rStyle w:val="Emphasis"/>
          <w:rFonts w:ascii="Verdana" w:eastAsia="Microsoft JhengHei" w:hAnsi="Verdana" w:cs="Calibri"/>
          <w:i w:val="0"/>
          <w:iCs w:val="0"/>
          <w:sz w:val="16"/>
          <w:szCs w:val="16"/>
        </w:rPr>
      </w:pPr>
      <w:r>
        <w:rPr>
          <w:rFonts w:ascii="Verdana" w:eastAsia="Microsoft JhengHei" w:hAnsi="Verdana" w:cs="Calibri"/>
          <w:sz w:val="16"/>
          <w:szCs w:val="16"/>
        </w:rPr>
        <w:t>P</w:t>
      </w:r>
      <w:r w:rsidRPr="00697EBD">
        <w:rPr>
          <w:rFonts w:ascii="Verdana" w:eastAsia="Microsoft JhengHei" w:hAnsi="Verdana" w:cs="Calibri"/>
          <w:sz w:val="16"/>
          <w:szCs w:val="16"/>
        </w:rPr>
        <w:t>rimary point of contact (SPOC) for packages and application interfaces related to Key processing applications.</w:t>
      </w:r>
    </w:p>
    <w:p w14:paraId="52D78920" w14:textId="5D85CB39" w:rsidR="00697EBD" w:rsidRPr="00697EBD" w:rsidRDefault="00697EBD" w:rsidP="00697EBD">
      <w:pPr>
        <w:pStyle w:val="Resume-bodytext"/>
        <w:numPr>
          <w:ilvl w:val="0"/>
          <w:numId w:val="45"/>
        </w:numPr>
        <w:spacing w:before="0" w:after="20"/>
        <w:contextualSpacing/>
        <w:rPr>
          <w:rStyle w:val="Emphasis"/>
          <w:rFonts w:ascii="Verdana" w:eastAsia="Microsoft JhengHei" w:hAnsi="Verdana" w:cs="Calibri"/>
          <w:i w:val="0"/>
          <w:iCs w:val="0"/>
          <w:sz w:val="16"/>
          <w:szCs w:val="16"/>
        </w:rPr>
      </w:pPr>
      <w:r w:rsidRPr="00697EBD">
        <w:rPr>
          <w:rStyle w:val="Emphasis"/>
          <w:rFonts w:ascii="Verdana" w:eastAsia="Microsoft JhengHei" w:hAnsi="Verdana" w:cs="Calibri"/>
          <w:i w:val="0"/>
          <w:iCs w:val="0"/>
          <w:sz w:val="16"/>
          <w:szCs w:val="16"/>
        </w:rPr>
        <w:t>Responsible for installing, maintaining, upgrading, troubleshooting and repairing computer systems, network systems, hardware, and computer peripherals in all user environments</w:t>
      </w:r>
      <w:r>
        <w:rPr>
          <w:rStyle w:val="Emphasis"/>
          <w:rFonts w:ascii="Verdana" w:eastAsia="Microsoft JhengHei" w:hAnsi="Verdana" w:cs="Calibri"/>
          <w:i w:val="0"/>
          <w:iCs w:val="0"/>
          <w:sz w:val="16"/>
          <w:szCs w:val="16"/>
        </w:rPr>
        <w:t xml:space="preserve">. </w:t>
      </w:r>
    </w:p>
    <w:p w14:paraId="78558CE0" w14:textId="1F531EF6" w:rsidR="00016CAE" w:rsidRPr="00016CAE" w:rsidRDefault="00016CAE" w:rsidP="00016CAE">
      <w:pPr>
        <w:pStyle w:val="Resume-bodytext"/>
        <w:numPr>
          <w:ilvl w:val="0"/>
          <w:numId w:val="45"/>
        </w:numPr>
        <w:spacing w:before="0" w:after="20"/>
        <w:contextualSpacing/>
        <w:rPr>
          <w:rStyle w:val="Emphasis"/>
          <w:rFonts w:ascii="Verdana" w:eastAsia="Microsoft JhengHei" w:hAnsi="Verdana" w:cs="Calibri"/>
          <w:i w:val="0"/>
          <w:iCs w:val="0"/>
          <w:sz w:val="16"/>
          <w:szCs w:val="16"/>
        </w:rPr>
      </w:pPr>
      <w:r w:rsidRPr="00016CAE">
        <w:rPr>
          <w:rStyle w:val="Emphasis"/>
          <w:rFonts w:ascii="Verdana" w:eastAsia="Microsoft JhengHei" w:hAnsi="Verdana" w:cs="Calibri"/>
          <w:bCs/>
          <w:i w:val="0"/>
          <w:iCs w:val="0"/>
          <w:color w:val="000000"/>
          <w:sz w:val="16"/>
          <w:szCs w:val="16"/>
          <w:shd w:val="clear" w:color="auto" w:fill="FFFFFF"/>
        </w:rPr>
        <w:t xml:space="preserve">Remote desktop admin support </w:t>
      </w:r>
    </w:p>
    <w:p w14:paraId="1782974F" w14:textId="77777777" w:rsidR="00016CAE"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Packaging and Patching, with Virtualization technologies</w:t>
      </w:r>
      <w:r>
        <w:rPr>
          <w:rFonts w:ascii="Verdana" w:eastAsia="Microsoft JhengHei" w:hAnsi="Verdana" w:cs="Calibri"/>
          <w:sz w:val="16"/>
          <w:szCs w:val="16"/>
        </w:rPr>
        <w:t>.</w:t>
      </w:r>
    </w:p>
    <w:p w14:paraId="1F57E2B4" w14:textId="5C3C450E" w:rsidR="00016CAE"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Managing Packaging Infrastructure on App</w:t>
      </w:r>
      <w:r>
        <w:rPr>
          <w:rFonts w:ascii="Verdana" w:eastAsia="Microsoft JhengHei" w:hAnsi="Verdana" w:cs="Calibri"/>
          <w:sz w:val="16"/>
          <w:szCs w:val="16"/>
        </w:rPr>
        <w:t>lication Compatibility Analysis</w:t>
      </w:r>
      <w:r w:rsidR="0011652A">
        <w:rPr>
          <w:rFonts w:ascii="Verdana" w:eastAsia="Microsoft JhengHei" w:hAnsi="Verdana" w:cs="Calibri"/>
          <w:sz w:val="16"/>
          <w:szCs w:val="16"/>
        </w:rPr>
        <w:t>.</w:t>
      </w:r>
    </w:p>
    <w:p w14:paraId="4280D72F" w14:textId="49313023" w:rsidR="00A21964" w:rsidRDefault="005438CA" w:rsidP="00A21964">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 xml:space="preserve">SCCM </w:t>
      </w:r>
      <w:r w:rsidR="00A21964">
        <w:rPr>
          <w:rFonts w:ascii="Verdana" w:eastAsia="Microsoft JhengHei" w:hAnsi="Verdana" w:cs="Calibri"/>
          <w:sz w:val="16"/>
          <w:szCs w:val="16"/>
        </w:rPr>
        <w:t>Migrations to ADO.</w:t>
      </w:r>
    </w:p>
    <w:p w14:paraId="389E3DE5" w14:textId="77777777" w:rsidR="00553B4D" w:rsidRDefault="00553B4D" w:rsidP="00553B4D">
      <w:pPr>
        <w:pStyle w:val="Resume-bodytext"/>
        <w:numPr>
          <w:ilvl w:val="0"/>
          <w:numId w:val="45"/>
        </w:numPr>
        <w:spacing w:before="0" w:after="20"/>
        <w:rPr>
          <w:rFonts w:ascii="Verdana" w:eastAsia="Microsoft JhengHei" w:hAnsi="Verdana" w:cs="Calibri"/>
          <w:sz w:val="16"/>
          <w:szCs w:val="16"/>
        </w:rPr>
      </w:pPr>
      <w:proofErr w:type="spellStart"/>
      <w:r w:rsidRPr="001556A8">
        <w:rPr>
          <w:rFonts w:ascii="Verdana" w:eastAsia="Microsoft JhengHei" w:hAnsi="Verdana" w:cs="Calibri"/>
          <w:b/>
          <w:bCs/>
          <w:sz w:val="16"/>
          <w:szCs w:val="16"/>
        </w:rPr>
        <w:t>Applocker</w:t>
      </w:r>
      <w:proofErr w:type="spellEnd"/>
      <w:r w:rsidRPr="00C1610F">
        <w:rPr>
          <w:rFonts w:ascii="Verdana" w:eastAsia="Microsoft JhengHei" w:hAnsi="Verdana" w:cs="Calibri"/>
          <w:sz w:val="16"/>
          <w:szCs w:val="16"/>
        </w:rPr>
        <w:t xml:space="preserve"> Administrator, configuring </w:t>
      </w:r>
      <w:proofErr w:type="spellStart"/>
      <w:r w:rsidRPr="00C1610F">
        <w:rPr>
          <w:rFonts w:ascii="Verdana" w:eastAsia="Microsoft JhengHei" w:hAnsi="Verdana" w:cs="Calibri"/>
          <w:sz w:val="16"/>
          <w:szCs w:val="16"/>
        </w:rPr>
        <w:t>AppLocker</w:t>
      </w:r>
      <w:proofErr w:type="spellEnd"/>
      <w:r w:rsidRPr="00C1610F">
        <w:rPr>
          <w:rFonts w:ascii="Verdana" w:eastAsia="Microsoft JhengHei" w:hAnsi="Verdana" w:cs="Calibri"/>
          <w:sz w:val="16"/>
          <w:szCs w:val="16"/>
        </w:rPr>
        <w:t xml:space="preserve"> policies on any edition of Windows 10 supported by </w:t>
      </w:r>
      <w:r w:rsidRPr="009B7B10">
        <w:rPr>
          <w:rFonts w:ascii="Verdana" w:eastAsia="Microsoft JhengHei" w:hAnsi="Verdana" w:cs="Calibri"/>
          <w:b/>
          <w:bCs/>
          <w:sz w:val="16"/>
          <w:szCs w:val="16"/>
        </w:rPr>
        <w:t>Mobile Device Management</w:t>
      </w:r>
      <w:r w:rsidRPr="00C1610F">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C1610F">
        <w:rPr>
          <w:rFonts w:ascii="Verdana" w:eastAsia="Microsoft JhengHei" w:hAnsi="Verdana" w:cs="Calibri"/>
          <w:sz w:val="16"/>
          <w:szCs w:val="16"/>
        </w:rPr>
        <w:t>).</w:t>
      </w:r>
    </w:p>
    <w:p w14:paraId="0B9926EB" w14:textId="77777777" w:rsidR="00542CCE" w:rsidRDefault="009E17E0" w:rsidP="00016CAE">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Yammer</w:t>
      </w:r>
      <w:r w:rsidR="00542CCE">
        <w:rPr>
          <w:rFonts w:ascii="Verdana" w:eastAsia="Microsoft JhengHei" w:hAnsi="Verdana" w:cs="Calibri"/>
          <w:sz w:val="16"/>
          <w:szCs w:val="16"/>
        </w:rPr>
        <w:t>.</w:t>
      </w:r>
    </w:p>
    <w:p w14:paraId="44BC204F" w14:textId="4213B53B" w:rsidR="00542CCE" w:rsidRDefault="004F2981" w:rsidP="00016CAE">
      <w:pPr>
        <w:pStyle w:val="Resume-bodytext"/>
        <w:numPr>
          <w:ilvl w:val="0"/>
          <w:numId w:val="45"/>
        </w:numPr>
        <w:spacing w:before="0" w:after="20"/>
        <w:contextualSpacing/>
        <w:rPr>
          <w:rFonts w:ascii="Verdana" w:eastAsia="Microsoft JhengHei" w:hAnsi="Verdana" w:cs="Calibri"/>
          <w:sz w:val="16"/>
          <w:szCs w:val="16"/>
        </w:rPr>
      </w:pPr>
      <w:r w:rsidRPr="00221095">
        <w:rPr>
          <w:rFonts w:ascii="Verdana" w:eastAsia="Microsoft JhengHei" w:hAnsi="Verdana" w:cs="Calibri"/>
          <w:b/>
          <w:bCs/>
          <w:sz w:val="16"/>
          <w:szCs w:val="16"/>
        </w:rPr>
        <w:t xml:space="preserve">Microsoft </w:t>
      </w:r>
      <w:r w:rsidR="009E17E0" w:rsidRPr="00221095">
        <w:rPr>
          <w:rFonts w:ascii="Verdana" w:eastAsia="Microsoft JhengHei" w:hAnsi="Verdana" w:cs="Calibri"/>
          <w:b/>
          <w:bCs/>
          <w:sz w:val="16"/>
          <w:szCs w:val="16"/>
        </w:rPr>
        <w:t>Teams</w:t>
      </w:r>
      <w:r w:rsidR="00542CCE">
        <w:rPr>
          <w:rFonts w:ascii="Verdana" w:eastAsia="Microsoft JhengHei" w:hAnsi="Verdana" w:cs="Calibri"/>
          <w:sz w:val="16"/>
          <w:szCs w:val="16"/>
        </w:rPr>
        <w:t xml:space="preserve">. </w:t>
      </w:r>
    </w:p>
    <w:p w14:paraId="13268B5D" w14:textId="56E36F11" w:rsidR="000669FC" w:rsidRPr="00AC40D8" w:rsidRDefault="00BE3ACD" w:rsidP="00016CAE">
      <w:pPr>
        <w:pStyle w:val="Resume-bodytext"/>
        <w:numPr>
          <w:ilvl w:val="0"/>
          <w:numId w:val="45"/>
        </w:numPr>
        <w:spacing w:before="0" w:after="20"/>
        <w:contextualSpacing/>
        <w:rPr>
          <w:rFonts w:ascii="Verdana" w:eastAsia="Microsoft JhengHei" w:hAnsi="Verdana" w:cs="Calibri"/>
          <w:sz w:val="16"/>
          <w:szCs w:val="16"/>
        </w:rPr>
      </w:pPr>
      <w:r>
        <w:rPr>
          <w:rFonts w:ascii="Verdana" w:hAnsi="Verdana" w:cs="Arial"/>
          <w:b/>
          <w:bCs/>
          <w:color w:val="444444"/>
          <w:sz w:val="16"/>
          <w:szCs w:val="16"/>
        </w:rPr>
        <w:t xml:space="preserve">License </w:t>
      </w:r>
      <w:r w:rsidR="00AC40D8" w:rsidRPr="0031795A">
        <w:rPr>
          <w:rFonts w:ascii="Verdana" w:hAnsi="Verdana" w:cs="Arial"/>
          <w:b/>
          <w:bCs/>
          <w:color w:val="444444"/>
          <w:sz w:val="16"/>
          <w:szCs w:val="16"/>
        </w:rPr>
        <w:t>Hosting</w:t>
      </w:r>
      <w:r w:rsidR="00AC40D8">
        <w:rPr>
          <w:rFonts w:ascii="Verdana" w:hAnsi="Verdana" w:cs="Arial"/>
          <w:color w:val="444444"/>
          <w:sz w:val="16"/>
          <w:szCs w:val="16"/>
        </w:rPr>
        <w:t xml:space="preserve"> </w:t>
      </w:r>
      <w:r w:rsidR="000669FC" w:rsidRPr="00AC40D8">
        <w:rPr>
          <w:rFonts w:ascii="Verdana" w:hAnsi="Verdana" w:cs="Arial"/>
          <w:color w:val="444444"/>
          <w:sz w:val="16"/>
          <w:szCs w:val="16"/>
        </w:rPr>
        <w:t xml:space="preserve">Manager </w:t>
      </w:r>
      <w:r w:rsidR="00D81CF4">
        <w:rPr>
          <w:rFonts w:ascii="Verdana" w:hAnsi="Verdana" w:cs="Arial"/>
          <w:color w:val="444444"/>
          <w:sz w:val="16"/>
          <w:szCs w:val="16"/>
        </w:rPr>
        <w:t xml:space="preserve">enforcing &amp; managing </w:t>
      </w:r>
      <w:r w:rsidR="000669FC" w:rsidRPr="00AC40D8">
        <w:rPr>
          <w:rFonts w:ascii="Verdana" w:hAnsi="Verdana" w:cs="Arial"/>
          <w:color w:val="444444"/>
          <w:sz w:val="16"/>
          <w:szCs w:val="16"/>
        </w:rPr>
        <w:t>licensing in multi-user environment</w:t>
      </w:r>
      <w:r w:rsidR="00AE7E3F">
        <w:rPr>
          <w:rFonts w:ascii="Verdana" w:hAnsi="Verdana" w:cs="Arial"/>
          <w:color w:val="444444"/>
          <w:sz w:val="16"/>
          <w:szCs w:val="16"/>
        </w:rPr>
        <w:t>, k</w:t>
      </w:r>
      <w:r w:rsidR="000669FC" w:rsidRPr="00AC40D8">
        <w:rPr>
          <w:rFonts w:ascii="Verdana" w:hAnsi="Verdana" w:cs="Arial"/>
          <w:color w:val="444444"/>
          <w:sz w:val="16"/>
          <w:szCs w:val="16"/>
        </w:rPr>
        <w:t>eep</w:t>
      </w:r>
      <w:r w:rsidR="00AE7E3F">
        <w:rPr>
          <w:rFonts w:ascii="Verdana" w:hAnsi="Verdana" w:cs="Arial"/>
          <w:color w:val="444444"/>
          <w:sz w:val="16"/>
          <w:szCs w:val="16"/>
        </w:rPr>
        <w:t>ing</w:t>
      </w:r>
      <w:r w:rsidR="000669FC" w:rsidRPr="00AC40D8">
        <w:rPr>
          <w:rFonts w:ascii="Verdana" w:hAnsi="Verdana" w:cs="Arial"/>
          <w:color w:val="444444"/>
          <w:sz w:val="16"/>
          <w:szCs w:val="16"/>
        </w:rPr>
        <w:t xml:space="preserve"> track of all the licenses and handle</w:t>
      </w:r>
      <w:r w:rsidR="00057BBA">
        <w:rPr>
          <w:rFonts w:ascii="Verdana" w:hAnsi="Verdana" w:cs="Arial"/>
          <w:color w:val="444444"/>
          <w:sz w:val="16"/>
          <w:szCs w:val="16"/>
        </w:rPr>
        <w:t>d</w:t>
      </w:r>
      <w:r w:rsidR="000669FC" w:rsidRPr="00AC40D8">
        <w:rPr>
          <w:rFonts w:ascii="Verdana" w:hAnsi="Verdana" w:cs="Arial"/>
          <w:color w:val="444444"/>
          <w:sz w:val="16"/>
          <w:szCs w:val="16"/>
        </w:rPr>
        <w:t xml:space="preserve"> requests from network users who want to run </w:t>
      </w:r>
      <w:r w:rsidR="004A0D15">
        <w:rPr>
          <w:rFonts w:ascii="Verdana" w:hAnsi="Verdana" w:cs="Arial"/>
          <w:color w:val="444444"/>
          <w:sz w:val="16"/>
          <w:szCs w:val="16"/>
        </w:rPr>
        <w:t>applications</w:t>
      </w:r>
      <w:r w:rsidR="00065804">
        <w:rPr>
          <w:rFonts w:ascii="Verdana" w:hAnsi="Verdana" w:cs="Arial"/>
          <w:color w:val="444444"/>
          <w:sz w:val="16"/>
          <w:szCs w:val="16"/>
        </w:rPr>
        <w:t>.</w:t>
      </w:r>
    </w:p>
    <w:p w14:paraId="3DD4869F" w14:textId="3F324E67" w:rsidR="0011652A" w:rsidRDefault="0011652A" w:rsidP="00016CAE">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 xml:space="preserve">Azure DevOps </w:t>
      </w:r>
      <w:r w:rsidR="0047791A">
        <w:rPr>
          <w:rFonts w:ascii="Verdana" w:eastAsia="Microsoft JhengHei" w:hAnsi="Verdana" w:cs="Calibri"/>
          <w:sz w:val="16"/>
          <w:szCs w:val="16"/>
        </w:rPr>
        <w:t xml:space="preserve">Level 1. </w:t>
      </w:r>
    </w:p>
    <w:p w14:paraId="1AB5DF3F" w14:textId="024C7A3F" w:rsidR="00F03CDF" w:rsidRDefault="00F03CDF" w:rsidP="00F03CDF">
      <w:pPr>
        <w:pStyle w:val="Resume-bodytext"/>
        <w:numPr>
          <w:ilvl w:val="0"/>
          <w:numId w:val="45"/>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proofErr w:type="spellStart"/>
      <w:r w:rsidRPr="008869B5">
        <w:rPr>
          <w:rFonts w:ascii="Verdana" w:eastAsia="Microsoft JhengHei" w:hAnsi="Verdana" w:cs="Calibri"/>
          <w:b/>
          <w:bCs/>
          <w:sz w:val="16"/>
          <w:szCs w:val="16"/>
        </w:rPr>
        <w:t>InTune</w:t>
      </w:r>
      <w:proofErr w:type="spellEnd"/>
      <w:r w:rsidRPr="009F0467">
        <w:rPr>
          <w:rFonts w:ascii="Verdana" w:eastAsia="Microsoft JhengHei" w:hAnsi="Verdana" w:cs="Calibri"/>
          <w:sz w:val="16"/>
          <w:szCs w:val="16"/>
        </w:rPr>
        <w:t xml:space="preserve"> Administrator</w:t>
      </w:r>
      <w:r w:rsidR="00720D68">
        <w:rPr>
          <w:rFonts w:ascii="Verdana" w:eastAsia="Microsoft JhengHei" w:hAnsi="Verdana" w:cs="Calibri"/>
          <w:sz w:val="16"/>
          <w:szCs w:val="16"/>
        </w:rPr>
        <w:t>.</w:t>
      </w:r>
    </w:p>
    <w:p w14:paraId="79381197" w14:textId="77777777" w:rsidR="00767E0C" w:rsidRPr="00847B79" w:rsidRDefault="00767E0C" w:rsidP="00FF133F">
      <w:pPr>
        <w:pStyle w:val="Resume-bodytext"/>
        <w:numPr>
          <w:ilvl w:val="0"/>
          <w:numId w:val="45"/>
        </w:numPr>
        <w:spacing w:before="0" w:after="20"/>
        <w:rPr>
          <w:rFonts w:ascii="Verdana" w:eastAsia="Microsoft JhengHei" w:hAnsi="Verdana" w:cs="Calibri"/>
          <w:sz w:val="16"/>
          <w:szCs w:val="16"/>
          <w:u w:val="single"/>
        </w:rPr>
      </w:pPr>
      <w:r w:rsidRPr="00847B79">
        <w:rPr>
          <w:rFonts w:ascii="Segoe UI" w:hAnsi="Segoe UI" w:cs="Segoe UI"/>
          <w:b/>
          <w:bCs/>
          <w:color w:val="171717"/>
          <w:shd w:val="clear" w:color="auto" w:fill="FFFFFF"/>
        </w:rPr>
        <w:t xml:space="preserve">Microsoft Identity Manager (MIM) </w:t>
      </w:r>
      <w:r w:rsidRPr="002664E6">
        <w:rPr>
          <w:rFonts w:ascii="Segoe UI" w:hAnsi="Segoe UI" w:cs="Segoe UI"/>
          <w:color w:val="171717"/>
          <w:shd w:val="clear" w:color="auto" w:fill="FFFFFF"/>
        </w:rPr>
        <w:t xml:space="preserve">2016; </w:t>
      </w:r>
      <w:r>
        <w:rPr>
          <w:rFonts w:ascii="Segoe UI" w:hAnsi="Segoe UI" w:cs="Segoe UI"/>
          <w:color w:val="171717"/>
          <w:shd w:val="clear" w:color="auto" w:fill="FFFFFF"/>
        </w:rPr>
        <w:t xml:space="preserve">identity and group provisioning based on business policy and workflow-driven provisioning. </w:t>
      </w:r>
    </w:p>
    <w:p w14:paraId="7707BA93" w14:textId="77777777" w:rsidR="00767E0C" w:rsidRPr="00125C7A" w:rsidRDefault="00767E0C" w:rsidP="00FF133F">
      <w:pPr>
        <w:pStyle w:val="Resume-bodytext"/>
        <w:numPr>
          <w:ilvl w:val="0"/>
          <w:numId w:val="45"/>
        </w:numPr>
        <w:spacing w:before="0" w:after="20"/>
        <w:rPr>
          <w:rFonts w:ascii="Verdana" w:eastAsia="Microsoft JhengHei" w:hAnsi="Verdana" w:cs="Calibri"/>
          <w:b/>
          <w:bCs/>
          <w:sz w:val="16"/>
          <w:szCs w:val="16"/>
          <w:u w:val="single"/>
        </w:rPr>
      </w:pPr>
      <w:r w:rsidRPr="00125C7A">
        <w:rPr>
          <w:rFonts w:ascii="Verdana" w:eastAsia="Microsoft JhengHei" w:hAnsi="Verdana" w:cs="Calibri"/>
          <w:b/>
          <w:bCs/>
          <w:sz w:val="16"/>
          <w:szCs w:val="16"/>
        </w:rPr>
        <w:t>PowerShell scripting; Entry Level.</w:t>
      </w:r>
    </w:p>
    <w:p w14:paraId="4514B450" w14:textId="29B413A4" w:rsidR="00885CF3"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Application packaging using Install Shield 2016, Admin studio, App-V 5.1</w:t>
      </w:r>
    </w:p>
    <w:p w14:paraId="7C624607" w14:textId="68CEC350" w:rsidR="00016CAE"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MSI, MST packaging, APP-V sequencing and deployment</w:t>
      </w:r>
      <w:r>
        <w:rPr>
          <w:rFonts w:ascii="Verdana" w:eastAsia="Microsoft JhengHei" w:hAnsi="Verdana" w:cs="Calibri"/>
          <w:sz w:val="16"/>
          <w:szCs w:val="16"/>
        </w:rPr>
        <w:t>.</w:t>
      </w:r>
    </w:p>
    <w:p w14:paraId="2FEFA30B" w14:textId="081460CD" w:rsidR="00016CAE" w:rsidRDefault="00697EBD" w:rsidP="00697EBD">
      <w:pPr>
        <w:pStyle w:val="Resume-bodytext"/>
        <w:numPr>
          <w:ilvl w:val="0"/>
          <w:numId w:val="45"/>
        </w:numPr>
        <w:spacing w:before="0" w:after="20"/>
        <w:contextualSpacing/>
        <w:rPr>
          <w:rFonts w:ascii="Verdana" w:eastAsia="Microsoft JhengHei" w:hAnsi="Verdana" w:cs="Calibri"/>
          <w:sz w:val="16"/>
          <w:szCs w:val="16"/>
        </w:rPr>
      </w:pPr>
      <w:r w:rsidRPr="00697EBD">
        <w:rPr>
          <w:rFonts w:ascii="Verdana" w:eastAsia="Microsoft JhengHei" w:hAnsi="Verdana" w:cs="Calibri"/>
          <w:sz w:val="16"/>
          <w:szCs w:val="16"/>
        </w:rPr>
        <w:t>User migrations, Desktop Migrations, File Migrations, Scripting</w:t>
      </w:r>
      <w:r>
        <w:rPr>
          <w:rFonts w:ascii="Verdana" w:eastAsia="Microsoft JhengHei" w:hAnsi="Verdana" w:cs="Calibri"/>
          <w:sz w:val="16"/>
          <w:szCs w:val="16"/>
        </w:rPr>
        <w:t>.</w:t>
      </w:r>
    </w:p>
    <w:p w14:paraId="378A2366" w14:textId="5FDA4F28" w:rsidR="00BF3596" w:rsidRDefault="00697EBD" w:rsidP="00697EBD">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Deployment t</w:t>
      </w:r>
      <w:r w:rsidRPr="00697EBD">
        <w:rPr>
          <w:rFonts w:ascii="Verdana" w:eastAsia="Microsoft JhengHei" w:hAnsi="Verdana" w:cs="Calibri"/>
          <w:sz w:val="16"/>
          <w:szCs w:val="16"/>
        </w:rPr>
        <w:t xml:space="preserve">ools like BBCA, SCCM 2007 and </w:t>
      </w:r>
      <w:r w:rsidRPr="00843772">
        <w:rPr>
          <w:rFonts w:ascii="Verdana" w:eastAsia="Microsoft JhengHei" w:hAnsi="Verdana" w:cs="Calibri"/>
          <w:b/>
          <w:bCs/>
          <w:sz w:val="16"/>
          <w:szCs w:val="16"/>
        </w:rPr>
        <w:t>LANDesk (</w:t>
      </w:r>
      <w:proofErr w:type="spellStart"/>
      <w:r w:rsidRPr="00843772">
        <w:rPr>
          <w:rFonts w:ascii="Verdana" w:eastAsia="Microsoft JhengHei" w:hAnsi="Verdana" w:cs="Calibri"/>
          <w:b/>
          <w:bCs/>
          <w:sz w:val="16"/>
          <w:szCs w:val="16"/>
        </w:rPr>
        <w:t>ivanti</w:t>
      </w:r>
      <w:proofErr w:type="spellEnd"/>
      <w:r w:rsidRPr="00843772">
        <w:rPr>
          <w:rFonts w:ascii="Verdana" w:eastAsia="Microsoft JhengHei" w:hAnsi="Verdana" w:cs="Calibri"/>
          <w:b/>
          <w:bCs/>
          <w:sz w:val="16"/>
          <w:szCs w:val="16"/>
        </w:rPr>
        <w:t>)</w:t>
      </w:r>
      <w:r w:rsidR="00843772">
        <w:rPr>
          <w:rFonts w:ascii="Verdana" w:eastAsia="Microsoft JhengHei" w:hAnsi="Verdana" w:cs="Calibri"/>
          <w:b/>
          <w:bCs/>
          <w:sz w:val="16"/>
          <w:szCs w:val="16"/>
        </w:rPr>
        <w:t>.</w:t>
      </w:r>
    </w:p>
    <w:p w14:paraId="35C6143E" w14:textId="6C064FD3" w:rsidR="007B59B7" w:rsidRPr="007B59B7" w:rsidRDefault="00BF3596" w:rsidP="00F34CE3">
      <w:pPr>
        <w:pStyle w:val="Resume-bodytext"/>
        <w:numPr>
          <w:ilvl w:val="0"/>
          <w:numId w:val="45"/>
        </w:numPr>
        <w:spacing w:before="0" w:after="20"/>
        <w:contextualSpacing/>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2/3 level in networked applications, workstation hardware and software, specifically WebEx and Go to Meeting troubleshooting.</w:t>
      </w:r>
    </w:p>
    <w:p w14:paraId="7AC7EC32" w14:textId="154C9392" w:rsidR="00697EBD" w:rsidRPr="00BF3596" w:rsidRDefault="00697EBD" w:rsidP="00F34CE3">
      <w:pPr>
        <w:pStyle w:val="Resume-bodytext"/>
        <w:numPr>
          <w:ilvl w:val="0"/>
          <w:numId w:val="45"/>
        </w:numPr>
        <w:spacing w:before="0" w:after="20"/>
        <w:contextualSpacing/>
        <w:rPr>
          <w:rFonts w:ascii="Verdana" w:eastAsia="Microsoft JhengHei" w:hAnsi="Verdana" w:cs="Calibri"/>
          <w:sz w:val="16"/>
          <w:szCs w:val="16"/>
        </w:rPr>
      </w:pPr>
      <w:r w:rsidRPr="00BF3596">
        <w:rPr>
          <w:rFonts w:ascii="Verdana" w:eastAsia="Microsoft JhengHei" w:hAnsi="Verdana" w:cs="Calibri"/>
          <w:b/>
          <w:bCs/>
          <w:sz w:val="16"/>
          <w:szCs w:val="16"/>
        </w:rPr>
        <w:t>Citrix/Terminal Services</w:t>
      </w:r>
      <w:r w:rsidRPr="00BF3596">
        <w:rPr>
          <w:rFonts w:ascii="Verdana" w:eastAsia="Microsoft JhengHei" w:hAnsi="Verdana" w:cs="Calibri"/>
          <w:sz w:val="16"/>
          <w:szCs w:val="16"/>
        </w:rPr>
        <w:t xml:space="preserve"> support for hardware devices and software. </w:t>
      </w:r>
    </w:p>
    <w:p w14:paraId="0FB07529" w14:textId="77777777" w:rsidR="001B71AE" w:rsidRDefault="00697EBD" w:rsidP="00697EBD">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A</w:t>
      </w:r>
      <w:r w:rsidRPr="00697EBD">
        <w:rPr>
          <w:rFonts w:ascii="Verdana" w:eastAsia="Microsoft JhengHei" w:hAnsi="Verdana" w:cs="Calibri"/>
          <w:sz w:val="16"/>
          <w:szCs w:val="16"/>
        </w:rPr>
        <w:t>ligning</w:t>
      </w:r>
      <w:r>
        <w:rPr>
          <w:rFonts w:ascii="Verdana" w:eastAsia="Microsoft JhengHei" w:hAnsi="Verdana" w:cs="Calibri"/>
          <w:sz w:val="16"/>
          <w:szCs w:val="16"/>
        </w:rPr>
        <w:t xml:space="preserve"> the</w:t>
      </w:r>
      <w:r w:rsidRPr="00697EBD">
        <w:rPr>
          <w:rFonts w:ascii="Verdana" w:eastAsia="Microsoft JhengHei" w:hAnsi="Verdana" w:cs="Calibri"/>
          <w:sz w:val="16"/>
          <w:szCs w:val="16"/>
        </w:rPr>
        <w:t xml:space="preserve"> IT services with the needs of the Business</w:t>
      </w:r>
      <w:r>
        <w:rPr>
          <w:rFonts w:ascii="Verdana" w:eastAsia="Microsoft JhengHei" w:hAnsi="Verdana" w:cs="Calibri"/>
          <w:sz w:val="16"/>
          <w:szCs w:val="16"/>
        </w:rPr>
        <w:t>.</w:t>
      </w:r>
    </w:p>
    <w:p w14:paraId="3D94D425" w14:textId="0A260706" w:rsidR="00BF3596" w:rsidRPr="001B71AE" w:rsidRDefault="00BF3596" w:rsidP="00DE50E2">
      <w:pPr>
        <w:pStyle w:val="Resume-bodytext"/>
        <w:spacing w:before="0" w:after="20"/>
        <w:contextualSpacing/>
        <w:rPr>
          <w:rFonts w:ascii="Verdana" w:eastAsia="Microsoft JhengHei" w:hAnsi="Verdana" w:cs="Calibri"/>
          <w:sz w:val="16"/>
          <w:szCs w:val="16"/>
        </w:rPr>
      </w:pPr>
    </w:p>
    <w:p w14:paraId="72D7BD8A" w14:textId="7E8D88D1" w:rsidR="00016CAE" w:rsidRPr="00016CAE" w:rsidRDefault="00016CAE" w:rsidP="00BF3596">
      <w:pPr>
        <w:pStyle w:val="Resume-bodytext"/>
        <w:spacing w:after="20"/>
        <w:rPr>
          <w:rFonts w:ascii="Verdana" w:eastAsia="Microsoft JhengHei" w:hAnsi="Verdana" w:cs="Calibri"/>
          <w:spacing w:val="-2"/>
          <w:sz w:val="16"/>
          <w:szCs w:val="16"/>
          <w:u w:val="single"/>
        </w:rPr>
      </w:pPr>
      <w:r w:rsidRPr="00016CAE">
        <w:rPr>
          <w:rFonts w:ascii="Verdana" w:eastAsia="Microsoft JhengHei" w:hAnsi="Verdana"/>
          <w:spacing w:val="-2"/>
          <w:sz w:val="16"/>
          <w:szCs w:val="16"/>
          <w:u w:val="single"/>
        </w:rPr>
        <w:t>Acosta/Mosaic-</w:t>
      </w:r>
      <w:r w:rsidRPr="00016CAE">
        <w:rPr>
          <w:rFonts w:ascii="Verdana" w:eastAsia="Microsoft JhengHei" w:hAnsi="Verdana" w:cs="Calibri"/>
          <w:spacing w:val="-2"/>
          <w:sz w:val="16"/>
          <w:szCs w:val="16"/>
          <w:u w:val="single"/>
        </w:rPr>
        <w:t>Hewlett Packard</w:t>
      </w:r>
      <w:r w:rsidR="006F4800" w:rsidRPr="006F4800">
        <w:rPr>
          <w:rFonts w:ascii="Verdana" w:eastAsia="Microsoft JhengHei" w:hAnsi="Verdana" w:cs="Calibri"/>
          <w:spacing w:val="-2"/>
          <w:sz w:val="16"/>
          <w:szCs w:val="16"/>
        </w:rPr>
        <w:t xml:space="preserve"> – Saint Louis Park</w:t>
      </w:r>
      <w:r w:rsidR="00FF1D76">
        <w:rPr>
          <w:rFonts w:ascii="Verdana" w:eastAsia="Microsoft JhengHei" w:hAnsi="Verdana" w:cs="Calibri"/>
          <w:spacing w:val="-2"/>
          <w:sz w:val="16"/>
          <w:szCs w:val="16"/>
        </w:rPr>
        <w:t>, MN</w:t>
      </w:r>
    </w:p>
    <w:p w14:paraId="7DAD3D8C" w14:textId="0B4B7778" w:rsidR="00E4014C" w:rsidRPr="00C16C8A" w:rsidRDefault="006F4800" w:rsidP="00E4014C">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cs="Calibri"/>
          <w:b/>
          <w:spacing w:val="-2"/>
          <w:sz w:val="16"/>
          <w:szCs w:val="16"/>
        </w:rPr>
        <w:t xml:space="preserve">HP </w:t>
      </w:r>
      <w:r w:rsidR="00E4014C">
        <w:rPr>
          <w:rFonts w:ascii="Verdana" w:eastAsia="Microsoft JhengHei" w:hAnsi="Verdana" w:cs="Calibri"/>
          <w:b/>
          <w:spacing w:val="-2"/>
          <w:sz w:val="16"/>
          <w:szCs w:val="16"/>
        </w:rPr>
        <w:t>Product Specialist</w:t>
      </w:r>
      <w:r w:rsidR="00016CAE">
        <w:rPr>
          <w:rFonts w:ascii="Verdana" w:eastAsia="Microsoft JhengHei" w:hAnsi="Verdana"/>
          <w:b/>
          <w:spacing w:val="-2"/>
          <w:sz w:val="16"/>
          <w:szCs w:val="16"/>
        </w:rPr>
        <w:t xml:space="preserve"> </w:t>
      </w:r>
      <w:r w:rsidR="00E4014C">
        <w:rPr>
          <w:rFonts w:ascii="Verdana" w:eastAsia="Microsoft JhengHei" w:hAnsi="Verdana"/>
          <w:spacing w:val="-2"/>
          <w:sz w:val="16"/>
          <w:szCs w:val="16"/>
        </w:rPr>
        <w:t>(</w:t>
      </w:r>
      <w:r w:rsidR="00885CF3">
        <w:rPr>
          <w:rStyle w:val="Emphasis"/>
          <w:rFonts w:ascii="Verdana" w:eastAsia="Microsoft JhengHei" w:hAnsi="Verdana" w:cs="Calibri"/>
          <w:i w:val="0"/>
          <w:iCs w:val="0"/>
          <w:color w:val="000000"/>
          <w:sz w:val="16"/>
          <w:szCs w:val="16"/>
          <w:shd w:val="clear" w:color="auto" w:fill="FFFFFF"/>
        </w:rPr>
        <w:t>September</w:t>
      </w:r>
      <w:r w:rsidR="001E082B">
        <w:rPr>
          <w:rStyle w:val="Emphasis"/>
          <w:rFonts w:ascii="Verdana" w:eastAsia="Microsoft JhengHei" w:hAnsi="Verdana" w:cs="Calibri"/>
          <w:i w:val="0"/>
          <w:iCs w:val="0"/>
          <w:color w:val="000000"/>
          <w:sz w:val="16"/>
          <w:szCs w:val="16"/>
          <w:shd w:val="clear" w:color="auto" w:fill="FFFFFF"/>
        </w:rPr>
        <w:t>2019-June 2020</w:t>
      </w:r>
      <w:r w:rsidR="00E4014C" w:rsidRPr="00C16C8A">
        <w:rPr>
          <w:rStyle w:val="Emphasis"/>
          <w:rFonts w:ascii="Verdana" w:eastAsia="Microsoft JhengHei" w:hAnsi="Verdana" w:cs="Calibri"/>
          <w:i w:val="0"/>
          <w:iCs w:val="0"/>
          <w:color w:val="000000"/>
          <w:sz w:val="16"/>
          <w:szCs w:val="16"/>
          <w:shd w:val="clear" w:color="auto" w:fill="FFFFFF"/>
        </w:rPr>
        <w:t xml:space="preserve">) </w:t>
      </w:r>
    </w:p>
    <w:p w14:paraId="17F80C32" w14:textId="2AB9607E" w:rsidR="00885CF3" w:rsidRDefault="00885CF3" w:rsidP="00885CF3">
      <w:pPr>
        <w:pStyle w:val="Resume-bodytext"/>
        <w:numPr>
          <w:ilvl w:val="0"/>
          <w:numId w:val="45"/>
        </w:numPr>
        <w:spacing w:before="0" w:after="20"/>
        <w:contextualSpacing/>
        <w:rPr>
          <w:rStyle w:val="Emphasis"/>
          <w:rFonts w:ascii="Verdana" w:eastAsia="Microsoft JhengHei" w:hAnsi="Verdana" w:cs="Calibri"/>
          <w:i w:val="0"/>
          <w:iCs w:val="0"/>
          <w:sz w:val="16"/>
          <w:szCs w:val="16"/>
        </w:rPr>
      </w:pPr>
      <w:r>
        <w:rPr>
          <w:rStyle w:val="Emphasis"/>
          <w:rFonts w:ascii="Verdana" w:eastAsia="Microsoft JhengHei" w:hAnsi="Verdana" w:cs="Calibri"/>
          <w:bCs/>
          <w:i w:val="0"/>
          <w:iCs w:val="0"/>
          <w:color w:val="000000"/>
          <w:sz w:val="16"/>
          <w:szCs w:val="16"/>
          <w:shd w:val="clear" w:color="auto" w:fill="FFFFFF"/>
        </w:rPr>
        <w:t>R</w:t>
      </w:r>
      <w:r w:rsidRPr="00885CF3">
        <w:rPr>
          <w:rStyle w:val="Emphasis"/>
          <w:rFonts w:ascii="Verdana" w:eastAsia="Microsoft JhengHei" w:hAnsi="Verdana" w:cs="Calibri"/>
          <w:bCs/>
          <w:i w:val="0"/>
          <w:iCs w:val="0"/>
          <w:color w:val="000000"/>
          <w:sz w:val="16"/>
          <w:szCs w:val="16"/>
          <w:shd w:val="clear" w:color="auto" w:fill="FFFFFF"/>
        </w:rPr>
        <w:t>esponsible for driving sales, adv</w:t>
      </w:r>
      <w:r>
        <w:rPr>
          <w:rStyle w:val="Emphasis"/>
          <w:rFonts w:ascii="Verdana" w:eastAsia="Microsoft JhengHei" w:hAnsi="Verdana" w:cs="Calibri"/>
          <w:bCs/>
          <w:i w:val="0"/>
          <w:iCs w:val="0"/>
          <w:color w:val="000000"/>
          <w:sz w:val="16"/>
          <w:szCs w:val="16"/>
          <w:shd w:val="clear" w:color="auto" w:fill="FFFFFF"/>
        </w:rPr>
        <w:t>ocacy and brand awareness of HP</w:t>
      </w:r>
      <w:r w:rsidRPr="00885CF3">
        <w:rPr>
          <w:rStyle w:val="Emphasis"/>
          <w:rFonts w:ascii="Verdana" w:eastAsia="Microsoft JhengHei" w:hAnsi="Verdana" w:cs="Calibri"/>
          <w:bCs/>
          <w:i w:val="0"/>
          <w:iCs w:val="0"/>
          <w:color w:val="000000"/>
          <w:sz w:val="16"/>
          <w:szCs w:val="16"/>
          <w:shd w:val="clear" w:color="auto" w:fill="FFFFFF"/>
        </w:rPr>
        <w:t xml:space="preserve"> </w:t>
      </w:r>
      <w:r>
        <w:rPr>
          <w:rStyle w:val="Emphasis"/>
          <w:rFonts w:ascii="Verdana" w:eastAsia="Microsoft JhengHei" w:hAnsi="Verdana" w:cs="Calibri"/>
          <w:bCs/>
          <w:i w:val="0"/>
          <w:iCs w:val="0"/>
          <w:color w:val="000000"/>
          <w:sz w:val="16"/>
          <w:szCs w:val="16"/>
          <w:shd w:val="clear" w:color="auto" w:fill="FFFFFF"/>
        </w:rPr>
        <w:t xml:space="preserve">Printer </w:t>
      </w:r>
      <w:r w:rsidRPr="00885CF3">
        <w:rPr>
          <w:rStyle w:val="Emphasis"/>
          <w:rFonts w:ascii="Verdana" w:eastAsia="Microsoft JhengHei" w:hAnsi="Verdana" w:cs="Calibri"/>
          <w:bCs/>
          <w:i w:val="0"/>
          <w:iCs w:val="0"/>
          <w:color w:val="000000"/>
          <w:sz w:val="16"/>
          <w:szCs w:val="16"/>
          <w:shd w:val="clear" w:color="auto" w:fill="FFFFFF"/>
        </w:rPr>
        <w:t>Products.</w:t>
      </w:r>
    </w:p>
    <w:p w14:paraId="520A954F" w14:textId="00E89F90" w:rsidR="00885CF3"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Engage customers with</w:t>
      </w:r>
      <w:r w:rsidRPr="00885CF3">
        <w:rPr>
          <w:rFonts w:ascii="Verdana" w:eastAsia="Microsoft JhengHei" w:hAnsi="Verdana" w:cs="Calibri"/>
          <w:sz w:val="16"/>
          <w:szCs w:val="16"/>
        </w:rPr>
        <w:t xml:space="preserve"> demonstrations of the product features</w:t>
      </w:r>
      <w:r>
        <w:rPr>
          <w:rFonts w:ascii="Verdana" w:eastAsia="Microsoft JhengHei" w:hAnsi="Verdana" w:cs="Calibri"/>
          <w:sz w:val="16"/>
          <w:szCs w:val="16"/>
        </w:rPr>
        <w:t>.</w:t>
      </w:r>
      <w:r w:rsidRPr="00885CF3">
        <w:rPr>
          <w:rFonts w:ascii="Verdana" w:eastAsia="Microsoft JhengHei" w:hAnsi="Verdana" w:cs="Calibri"/>
          <w:sz w:val="16"/>
          <w:szCs w:val="16"/>
        </w:rPr>
        <w:t xml:space="preserve"> </w:t>
      </w:r>
    </w:p>
    <w:p w14:paraId="75DB6B38" w14:textId="21285F4A" w:rsidR="00E4014C"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C</w:t>
      </w:r>
      <w:r w:rsidRPr="00885CF3">
        <w:rPr>
          <w:rFonts w:ascii="Verdana" w:eastAsia="Microsoft JhengHei" w:hAnsi="Verdana" w:cs="Calibri"/>
          <w:sz w:val="16"/>
          <w:szCs w:val="16"/>
        </w:rPr>
        <w:t>ommunicating the customer benefits delivered.</w:t>
      </w:r>
    </w:p>
    <w:p w14:paraId="24DC609E" w14:textId="24F7BB1A" w:rsidR="00885CF3"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Q</w:t>
      </w:r>
      <w:r w:rsidRPr="00885CF3">
        <w:rPr>
          <w:rFonts w:ascii="Verdana" w:eastAsia="Microsoft JhengHei" w:hAnsi="Verdana" w:cs="Calibri"/>
          <w:sz w:val="16"/>
          <w:szCs w:val="16"/>
        </w:rPr>
        <w:t>uality control and data entry</w:t>
      </w:r>
      <w:r>
        <w:rPr>
          <w:rFonts w:ascii="Verdana" w:eastAsia="Microsoft JhengHei" w:hAnsi="Verdana" w:cs="Calibri"/>
          <w:sz w:val="16"/>
          <w:szCs w:val="16"/>
        </w:rPr>
        <w:t xml:space="preserve">. </w:t>
      </w:r>
    </w:p>
    <w:p w14:paraId="4ED197BB" w14:textId="51C68276" w:rsidR="00885CF3"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M</w:t>
      </w:r>
      <w:r w:rsidRPr="00885CF3">
        <w:rPr>
          <w:rFonts w:ascii="Verdana" w:eastAsia="Microsoft JhengHei" w:hAnsi="Verdana" w:cs="Calibri"/>
          <w:sz w:val="16"/>
          <w:szCs w:val="16"/>
        </w:rPr>
        <w:t>aintain</w:t>
      </w:r>
      <w:r>
        <w:rPr>
          <w:rFonts w:ascii="Verdana" w:eastAsia="Microsoft JhengHei" w:hAnsi="Verdana" w:cs="Calibri"/>
          <w:sz w:val="16"/>
          <w:szCs w:val="16"/>
        </w:rPr>
        <w:t>ed</w:t>
      </w:r>
      <w:r w:rsidRPr="00885CF3">
        <w:rPr>
          <w:rFonts w:ascii="Verdana" w:eastAsia="Microsoft JhengHei" w:hAnsi="Verdana" w:cs="Calibri"/>
          <w:sz w:val="16"/>
          <w:szCs w:val="16"/>
        </w:rPr>
        <w:t xml:space="preserve"> working knowledge of all </w:t>
      </w:r>
      <w:r>
        <w:rPr>
          <w:rFonts w:ascii="Verdana" w:eastAsia="Microsoft JhengHei" w:hAnsi="Verdana" w:cs="Calibri"/>
          <w:sz w:val="16"/>
          <w:szCs w:val="16"/>
        </w:rPr>
        <w:t xml:space="preserve">HP Printer </w:t>
      </w:r>
      <w:r w:rsidRPr="00885CF3">
        <w:rPr>
          <w:rFonts w:ascii="Verdana" w:eastAsia="Microsoft JhengHei" w:hAnsi="Verdana" w:cs="Calibri"/>
          <w:sz w:val="16"/>
          <w:szCs w:val="16"/>
        </w:rPr>
        <w:t>products</w:t>
      </w:r>
      <w:r>
        <w:rPr>
          <w:rFonts w:ascii="Verdana" w:eastAsia="Microsoft JhengHei" w:hAnsi="Verdana" w:cs="Calibri"/>
          <w:sz w:val="16"/>
          <w:szCs w:val="16"/>
        </w:rPr>
        <w:t>.</w:t>
      </w:r>
    </w:p>
    <w:p w14:paraId="1BEA5F76" w14:textId="27A88184" w:rsidR="00745EB9" w:rsidRDefault="00885CF3" w:rsidP="00D14F8F">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Printer</w:t>
      </w:r>
      <w:r w:rsidRPr="00C16C8A">
        <w:rPr>
          <w:rFonts w:ascii="Verdana" w:eastAsia="Microsoft JhengHei" w:hAnsi="Verdana" w:cs="Calibri"/>
          <w:sz w:val="16"/>
          <w:szCs w:val="16"/>
        </w:rPr>
        <w:t xml:space="preserve"> management, </w:t>
      </w:r>
      <w:r>
        <w:rPr>
          <w:rFonts w:ascii="Verdana" w:eastAsia="Microsoft JhengHei" w:hAnsi="Verdana" w:cs="Calibri"/>
          <w:sz w:val="16"/>
          <w:szCs w:val="16"/>
        </w:rPr>
        <w:t>HP</w:t>
      </w:r>
      <w:r w:rsidRPr="00C16C8A">
        <w:rPr>
          <w:rFonts w:ascii="Verdana" w:eastAsia="Microsoft JhengHei" w:hAnsi="Verdana" w:cs="Calibri"/>
          <w:sz w:val="16"/>
          <w:szCs w:val="16"/>
        </w:rPr>
        <w:t xml:space="preserve"> </w:t>
      </w:r>
      <w:r w:rsidRPr="00C16C8A">
        <w:rPr>
          <w:rFonts w:ascii="Verdana" w:eastAsia="Microsoft JhengHei" w:hAnsi="Verdana" w:cs="Calibri"/>
          <w:color w:val="000000"/>
          <w:sz w:val="16"/>
          <w:szCs w:val="16"/>
          <w:shd w:val="clear" w:color="auto" w:fill="FFFFFF"/>
        </w:rPr>
        <w:t xml:space="preserve">Printer support for HP </w:t>
      </w:r>
      <w:proofErr w:type="spellStart"/>
      <w:r w:rsidRPr="00C16C8A">
        <w:rPr>
          <w:rFonts w:ascii="Verdana" w:eastAsia="Microsoft JhengHei" w:hAnsi="Verdana" w:cs="Calibri"/>
          <w:color w:val="000000"/>
          <w:sz w:val="16"/>
          <w:szCs w:val="16"/>
          <w:shd w:val="clear" w:color="auto" w:fill="FFFFFF"/>
        </w:rPr>
        <w:t>DeskJet</w:t>
      </w:r>
      <w:proofErr w:type="spellEnd"/>
      <w:r w:rsidRPr="00C16C8A">
        <w:rPr>
          <w:rFonts w:ascii="Verdana" w:eastAsia="Microsoft JhengHei" w:hAnsi="Verdana" w:cs="Calibri"/>
          <w:color w:val="000000"/>
          <w:sz w:val="16"/>
          <w:szCs w:val="16"/>
          <w:shd w:val="clear" w:color="auto" w:fill="FFFFFF"/>
        </w:rPr>
        <w:t>/</w:t>
      </w:r>
      <w:proofErr w:type="spellStart"/>
      <w:r w:rsidRPr="00C16C8A">
        <w:rPr>
          <w:rFonts w:ascii="Verdana" w:eastAsia="Microsoft JhengHei" w:hAnsi="Verdana" w:cs="Calibri"/>
          <w:color w:val="000000"/>
          <w:sz w:val="16"/>
          <w:szCs w:val="16"/>
          <w:shd w:val="clear" w:color="auto" w:fill="FFFFFF"/>
        </w:rPr>
        <w:t>OfficeJet</w:t>
      </w:r>
      <w:proofErr w:type="spellEnd"/>
      <w:r w:rsidRPr="00C16C8A">
        <w:rPr>
          <w:rFonts w:ascii="Verdana" w:eastAsia="Microsoft JhengHei" w:hAnsi="Verdana" w:cs="Calibri"/>
          <w:color w:val="000000"/>
          <w:sz w:val="16"/>
          <w:szCs w:val="16"/>
          <w:shd w:val="clear" w:color="auto" w:fill="FFFFFF"/>
        </w:rPr>
        <w:t>/LaserJet,</w:t>
      </w:r>
      <w:r>
        <w:rPr>
          <w:rFonts w:ascii="Verdana" w:eastAsia="Microsoft JhengHei" w:hAnsi="Verdana" w:cs="Calibri"/>
          <w:color w:val="000000"/>
          <w:sz w:val="16"/>
          <w:szCs w:val="16"/>
          <w:shd w:val="clear" w:color="auto" w:fill="FFFFFF"/>
        </w:rPr>
        <w:t xml:space="preserve"> Tango &amp; Sprocket. </w:t>
      </w:r>
    </w:p>
    <w:p w14:paraId="1584B9CB" w14:textId="77777777" w:rsidR="00D14F8F" w:rsidRDefault="00D14F8F" w:rsidP="00D14F8F">
      <w:pPr>
        <w:pStyle w:val="Resume-bodytext"/>
        <w:spacing w:before="0" w:after="20"/>
        <w:ind w:left="1440"/>
        <w:contextualSpacing/>
        <w:rPr>
          <w:rFonts w:ascii="Verdana" w:eastAsia="Microsoft JhengHei" w:hAnsi="Verdana" w:cs="Calibri"/>
          <w:sz w:val="16"/>
          <w:szCs w:val="16"/>
        </w:rPr>
      </w:pPr>
    </w:p>
    <w:p w14:paraId="4C6E1A7C" w14:textId="77777777" w:rsidR="00D14F8F" w:rsidRPr="00D14F8F" w:rsidRDefault="00D14F8F" w:rsidP="00D14F8F">
      <w:pPr>
        <w:pStyle w:val="Resume-bodytext"/>
        <w:spacing w:before="0" w:after="20"/>
        <w:ind w:left="1440"/>
        <w:contextualSpacing/>
        <w:rPr>
          <w:rFonts w:ascii="Verdana" w:eastAsia="Microsoft JhengHei" w:hAnsi="Verdana" w:cs="Calibri"/>
          <w:sz w:val="16"/>
          <w:szCs w:val="16"/>
        </w:rPr>
      </w:pPr>
    </w:p>
    <w:p w14:paraId="15614F21" w14:textId="359B2515" w:rsidR="005E781D" w:rsidRPr="000C3D81" w:rsidRDefault="005E781D" w:rsidP="005E781D">
      <w:pPr>
        <w:pStyle w:val="Resume-bodytext"/>
        <w:spacing w:before="0" w:after="20"/>
        <w:ind w:left="720" w:hanging="720"/>
        <w:rPr>
          <w:rFonts w:ascii="Verdana" w:eastAsia="Microsoft JhengHei" w:hAnsi="Verdana" w:cs="Calibri"/>
          <w:b/>
          <w:bCs/>
          <w:sz w:val="16"/>
          <w:szCs w:val="16"/>
        </w:rPr>
      </w:pPr>
      <w:r w:rsidRPr="009F0467">
        <w:rPr>
          <w:rFonts w:ascii="Verdana" w:eastAsia="Microsoft JhengHei" w:hAnsi="Verdana" w:cs="Calibri"/>
          <w:sz w:val="16"/>
          <w:szCs w:val="16"/>
          <w:u w:val="single"/>
        </w:rPr>
        <w:t>TCS-Cargill</w:t>
      </w:r>
      <w:r w:rsidRPr="009F0467">
        <w:rPr>
          <w:rFonts w:ascii="Verdana" w:eastAsia="Microsoft JhengHei" w:hAnsi="Verdana" w:cs="Calibri"/>
          <w:sz w:val="16"/>
          <w:szCs w:val="16"/>
        </w:rPr>
        <w:t xml:space="preserve"> – Bloomington, MN</w:t>
      </w:r>
      <w:r w:rsidR="0056266B">
        <w:rPr>
          <w:rFonts w:ascii="Verdana" w:eastAsia="Microsoft JhengHei" w:hAnsi="Verdana" w:cs="Calibri"/>
          <w:sz w:val="16"/>
          <w:szCs w:val="16"/>
        </w:rPr>
        <w:t xml:space="preserve"> </w:t>
      </w:r>
      <w:r w:rsidR="007A0F6D">
        <w:rPr>
          <w:rFonts w:ascii="Verdana" w:eastAsia="Microsoft JhengHei" w:hAnsi="Verdana" w:cs="Calibri"/>
          <w:sz w:val="16"/>
          <w:szCs w:val="16"/>
        </w:rPr>
        <w:t>(</w:t>
      </w:r>
      <w:r w:rsidR="000D3481">
        <w:rPr>
          <w:rFonts w:ascii="Verdana" w:eastAsia="Microsoft JhengHei" w:hAnsi="Verdana" w:cs="Calibri"/>
          <w:b/>
          <w:bCs/>
          <w:sz w:val="16"/>
          <w:szCs w:val="16"/>
        </w:rPr>
        <w:t>REMOTE</w:t>
      </w:r>
      <w:r w:rsidR="000C3D81">
        <w:rPr>
          <w:rFonts w:ascii="Verdana" w:eastAsia="Microsoft JhengHei" w:hAnsi="Verdana" w:cs="Calibri"/>
          <w:b/>
          <w:bCs/>
          <w:sz w:val="16"/>
          <w:szCs w:val="16"/>
        </w:rPr>
        <w:t>)</w:t>
      </w:r>
    </w:p>
    <w:p w14:paraId="5125614E" w14:textId="7D316F69" w:rsidR="005E781D" w:rsidRPr="009F0467" w:rsidRDefault="005E781D" w:rsidP="005E781D">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MS </w:t>
      </w:r>
      <w:r w:rsidRPr="00C8691E">
        <w:rPr>
          <w:rFonts w:ascii="Verdana" w:eastAsia="Microsoft JhengHei" w:hAnsi="Verdana" w:cs="Calibri"/>
          <w:b/>
          <w:bCs/>
          <w:sz w:val="16"/>
          <w:szCs w:val="16"/>
        </w:rPr>
        <w:t>Office 365</w:t>
      </w:r>
      <w:r w:rsidRPr="009F0467">
        <w:rPr>
          <w:rFonts w:ascii="Verdana" w:eastAsia="Microsoft JhengHei" w:hAnsi="Verdana" w:cs="Calibri"/>
          <w:b/>
          <w:bCs/>
          <w:sz w:val="16"/>
          <w:szCs w:val="16"/>
        </w:rPr>
        <w:t xml:space="preserve"> SME</w:t>
      </w:r>
      <w:r w:rsidR="002167FE" w:rsidRPr="009F0467">
        <w:rPr>
          <w:rFonts w:ascii="Verdana" w:eastAsia="Microsoft JhengHei" w:hAnsi="Verdana" w:cs="Calibri"/>
          <w:b/>
          <w:bCs/>
          <w:sz w:val="16"/>
          <w:szCs w:val="16"/>
        </w:rPr>
        <w:t>/</w:t>
      </w:r>
      <w:r w:rsidR="00936C76">
        <w:rPr>
          <w:rFonts w:ascii="Verdana" w:eastAsia="Microsoft JhengHei" w:hAnsi="Verdana" w:cs="Calibri"/>
          <w:b/>
          <w:bCs/>
          <w:sz w:val="16"/>
          <w:szCs w:val="16"/>
        </w:rPr>
        <w:t>Skype</w:t>
      </w:r>
      <w:r w:rsidR="002167FE" w:rsidRPr="009F0467">
        <w:rPr>
          <w:rFonts w:ascii="Verdana" w:eastAsia="Microsoft JhengHei" w:hAnsi="Verdana" w:cs="Calibri"/>
          <w:b/>
          <w:bCs/>
          <w:sz w:val="16"/>
          <w:szCs w:val="16"/>
        </w:rPr>
        <w:t xml:space="preserve"> Lead</w:t>
      </w:r>
      <w:r w:rsidR="00B23A51" w:rsidRPr="009F0467">
        <w:rPr>
          <w:rFonts w:ascii="Verdana" w:eastAsia="Microsoft JhengHei" w:hAnsi="Verdana" w:cs="Calibri"/>
          <w:sz w:val="16"/>
          <w:szCs w:val="16"/>
        </w:rPr>
        <w:t xml:space="preserve">, (April </w:t>
      </w:r>
      <w:r w:rsidR="00354CA8" w:rsidRPr="009F0467">
        <w:rPr>
          <w:rFonts w:ascii="Verdana" w:eastAsia="Microsoft JhengHei" w:hAnsi="Verdana" w:cs="Calibri"/>
          <w:sz w:val="16"/>
          <w:szCs w:val="16"/>
        </w:rPr>
        <w:t>2017-July</w:t>
      </w:r>
      <w:r w:rsidR="00372CC1" w:rsidRPr="009F0467">
        <w:rPr>
          <w:rFonts w:ascii="Verdana" w:eastAsia="Microsoft JhengHei" w:hAnsi="Verdana" w:cs="Calibri"/>
          <w:sz w:val="16"/>
          <w:szCs w:val="16"/>
        </w:rPr>
        <w:t xml:space="preserve"> 2018</w:t>
      </w:r>
      <w:r w:rsidRPr="009F0467">
        <w:rPr>
          <w:rFonts w:ascii="Verdana" w:eastAsia="Microsoft JhengHei" w:hAnsi="Verdana" w:cs="Calibri"/>
          <w:sz w:val="16"/>
          <w:szCs w:val="16"/>
        </w:rPr>
        <w:t>)</w:t>
      </w:r>
    </w:p>
    <w:p w14:paraId="2A140E28" w14:textId="3D40D57E" w:rsidR="00B23A51" w:rsidRPr="009F0467" w:rsidRDefault="00B23A51" w:rsidP="005E781D">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w:t>
      </w:r>
      <w:r w:rsidR="002167FE" w:rsidRPr="009F0467">
        <w:rPr>
          <w:rFonts w:ascii="Verdana" w:eastAsia="Microsoft JhengHei" w:hAnsi="Verdana" w:cs="Calibri"/>
          <w:sz w:val="16"/>
          <w:szCs w:val="16"/>
        </w:rPr>
        <w:t>Upgrade Project</w:t>
      </w:r>
      <w:r w:rsidR="00C50F10" w:rsidRPr="009F0467">
        <w:rPr>
          <w:rFonts w:ascii="Verdana" w:eastAsia="Microsoft JhengHei" w:hAnsi="Verdana" w:cs="Calibri"/>
          <w:sz w:val="16"/>
          <w:szCs w:val="16"/>
        </w:rPr>
        <w:t xml:space="preserve">. </w:t>
      </w:r>
    </w:p>
    <w:p w14:paraId="7B4B0CF3" w14:textId="1A661F35" w:rsidR="00390A18" w:rsidRDefault="00390A18" w:rsidP="005E781D">
      <w:pPr>
        <w:pStyle w:val="Resume-bodytext"/>
        <w:numPr>
          <w:ilvl w:val="0"/>
          <w:numId w:val="49"/>
        </w:numPr>
        <w:spacing w:before="0" w:after="20"/>
        <w:contextualSpacing/>
        <w:rPr>
          <w:rFonts w:ascii="Verdana" w:eastAsia="Microsoft JhengHei" w:hAnsi="Verdana" w:cs="Calibri"/>
          <w:sz w:val="16"/>
          <w:szCs w:val="16"/>
        </w:rPr>
      </w:pPr>
      <w:r w:rsidRPr="00C8691E">
        <w:rPr>
          <w:rFonts w:ascii="Verdana" w:eastAsia="Microsoft JhengHei" w:hAnsi="Verdana" w:cs="Calibri"/>
          <w:b/>
          <w:sz w:val="16"/>
          <w:szCs w:val="16"/>
        </w:rPr>
        <w:lastRenderedPageBreak/>
        <w:t>Office 365</w:t>
      </w:r>
      <w:r w:rsidRPr="009F0467">
        <w:rPr>
          <w:rFonts w:ascii="Verdana" w:eastAsia="Microsoft JhengHei" w:hAnsi="Verdana" w:cs="Calibri"/>
          <w:sz w:val="16"/>
          <w:szCs w:val="16"/>
        </w:rPr>
        <w:t xml:space="preserve"> </w:t>
      </w:r>
      <w:proofErr w:type="spellStart"/>
      <w:r w:rsidRPr="00C8691E">
        <w:rPr>
          <w:rFonts w:ascii="Verdana" w:eastAsia="Microsoft JhengHei" w:hAnsi="Verdana" w:cs="Calibri"/>
          <w:b/>
          <w:sz w:val="16"/>
          <w:szCs w:val="16"/>
        </w:rPr>
        <w:t>ProPlus</w:t>
      </w:r>
      <w:proofErr w:type="spellEnd"/>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w:t>
      </w:r>
      <w:r w:rsidR="00FA0428" w:rsidRPr="009F0467">
        <w:rPr>
          <w:rFonts w:ascii="Verdana" w:eastAsia="Microsoft JhengHei" w:hAnsi="Verdana" w:cs="Calibri"/>
          <w:sz w:val="16"/>
          <w:szCs w:val="16"/>
        </w:rPr>
        <w:t>Migration P</w:t>
      </w:r>
      <w:r w:rsidRPr="009F0467">
        <w:rPr>
          <w:rFonts w:ascii="Verdana" w:eastAsia="Microsoft JhengHei" w:hAnsi="Verdana" w:cs="Calibri"/>
          <w:sz w:val="16"/>
          <w:szCs w:val="16"/>
        </w:rPr>
        <w:t>roject.</w:t>
      </w:r>
    </w:p>
    <w:p w14:paraId="3FC46DAE" w14:textId="77777777" w:rsidR="00EE1B49" w:rsidRPr="009F0467" w:rsidRDefault="00EE1B49" w:rsidP="00EE1B49">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 Support (WINDOWS/MAC) </w:t>
      </w:r>
    </w:p>
    <w:p w14:paraId="5AC7E315" w14:textId="10DE50EB" w:rsidR="00EE1B49" w:rsidRPr="00EE1B49" w:rsidRDefault="00EE1B49" w:rsidP="00EE1B49">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Online PSTN services; Cloud PBX, PSTN Calling Services integrated with Cloud PBX with PSTN Calling.</w:t>
      </w:r>
    </w:p>
    <w:p w14:paraId="12098867" w14:textId="11DC59B1" w:rsidR="008900FD" w:rsidRPr="009F0467" w:rsidRDefault="008900FD" w:rsidP="005E781D">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Fast Track </w:t>
      </w:r>
      <w:r w:rsidR="00161CFC" w:rsidRPr="009F0467">
        <w:rPr>
          <w:rFonts w:ascii="Verdana" w:eastAsia="Microsoft JhengHei" w:hAnsi="Verdana" w:cs="Calibri"/>
          <w:sz w:val="16"/>
          <w:szCs w:val="16"/>
        </w:rPr>
        <w:t>Programming.</w:t>
      </w:r>
    </w:p>
    <w:p w14:paraId="4C4F2BCA" w14:textId="02A36AA2" w:rsidR="00C50F10" w:rsidRPr="009F0467" w:rsidRDefault="00C50F10" w:rsidP="005E781D">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Maintain global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infrastructure providing </w:t>
      </w:r>
      <w:r w:rsidR="00F34CE3" w:rsidRPr="009F0467">
        <w:rPr>
          <w:rFonts w:ascii="Verdana" w:eastAsia="Microsoft JhengHei" w:hAnsi="Verdana" w:cs="Calibri"/>
          <w:sz w:val="16"/>
          <w:szCs w:val="16"/>
        </w:rPr>
        <w:t>third</w:t>
      </w:r>
      <w:r w:rsidRPr="009F0467">
        <w:rPr>
          <w:rFonts w:ascii="Verdana" w:eastAsia="Microsoft JhengHei" w:hAnsi="Verdana" w:cs="Calibri"/>
          <w:sz w:val="16"/>
          <w:szCs w:val="16"/>
        </w:rPr>
        <w:t xml:space="preserve"> Level Client Support. </w:t>
      </w:r>
    </w:p>
    <w:p w14:paraId="11E76208" w14:textId="77777777" w:rsidR="002167FE" w:rsidRPr="009F0467" w:rsidRDefault="002167FE"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Provide enterprise level support for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Small Business/Enterprise environments. </w:t>
      </w:r>
    </w:p>
    <w:p w14:paraId="6AE297D3" w14:textId="2488A54E" w:rsidR="002167FE" w:rsidRPr="009F0467" w:rsidRDefault="002167FE"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Execute, manage and lead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customers through the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interface process, via email, remote support, chat or phone.</w:t>
      </w:r>
    </w:p>
    <w:p w14:paraId="2212CFA5" w14:textId="0EF64714" w:rsidR="005E781D" w:rsidRDefault="005E781D" w:rsidP="005E781D">
      <w:pPr>
        <w:pStyle w:val="Resume-bodytext"/>
        <w:numPr>
          <w:ilvl w:val="0"/>
          <w:numId w:val="49"/>
        </w:numPr>
        <w:spacing w:before="0" w:after="20"/>
        <w:contextualSpacing/>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Pr="009F0467">
        <w:rPr>
          <w:rFonts w:ascii="Verdana" w:eastAsia="Microsoft JhengHei" w:hAnsi="Verdana" w:cs="Calibri"/>
          <w:sz w:val="16"/>
          <w:szCs w:val="16"/>
        </w:rPr>
        <w:t>;</w:t>
      </w:r>
      <w:r w:rsidR="003822C0">
        <w:rPr>
          <w:rFonts w:ascii="Verdana" w:eastAsia="Microsoft JhengHei" w:hAnsi="Verdana" w:cs="Calibri"/>
          <w:sz w:val="16"/>
          <w:szCs w:val="16"/>
        </w:rPr>
        <w:t xml:space="preserve"> </w:t>
      </w:r>
      <w:r w:rsidR="003822C0" w:rsidRPr="003F4B34">
        <w:rPr>
          <w:rFonts w:ascii="Verdana" w:eastAsia="Microsoft JhengHei" w:hAnsi="Verdana" w:cs="Calibri"/>
          <w:b/>
          <w:bCs/>
          <w:sz w:val="16"/>
          <w:szCs w:val="16"/>
        </w:rPr>
        <w:t>Exchange Online</w:t>
      </w:r>
      <w:r w:rsidR="003822C0">
        <w:rPr>
          <w:rFonts w:ascii="Verdana" w:eastAsia="Microsoft JhengHei" w:hAnsi="Verdana" w:cs="Calibri"/>
          <w:sz w:val="16"/>
          <w:szCs w:val="16"/>
        </w:rPr>
        <w:t>,</w:t>
      </w:r>
      <w:r w:rsidRPr="009F0467">
        <w:rPr>
          <w:rFonts w:ascii="Verdana" w:eastAsia="Microsoft JhengHei" w:hAnsi="Verdana" w:cs="Calibri"/>
          <w:sz w:val="16"/>
          <w:szCs w:val="16"/>
        </w:rPr>
        <w:t xml:space="preserve"> System Administration (Windows).</w:t>
      </w:r>
    </w:p>
    <w:p w14:paraId="7E5C1858" w14:textId="7C3FF5BB" w:rsidR="007A0F6D" w:rsidRDefault="00557292" w:rsidP="00F34CE3">
      <w:pPr>
        <w:pStyle w:val="Resume-bodytext"/>
        <w:numPr>
          <w:ilvl w:val="0"/>
          <w:numId w:val="49"/>
        </w:numPr>
        <w:spacing w:before="0" w:after="20"/>
        <w:contextualSpacing/>
        <w:rPr>
          <w:rFonts w:ascii="Verdana" w:eastAsia="Microsoft JhengHei" w:hAnsi="Verdana" w:cs="Calibri"/>
          <w:sz w:val="16"/>
          <w:szCs w:val="16"/>
        </w:rPr>
      </w:pPr>
      <w:r w:rsidRPr="0056136B">
        <w:rPr>
          <w:rFonts w:ascii="Verdana" w:eastAsia="Microsoft JhengHei" w:hAnsi="Verdana" w:cs="Calibri"/>
          <w:b/>
          <w:bCs/>
          <w:sz w:val="16"/>
          <w:szCs w:val="16"/>
        </w:rPr>
        <w:t xml:space="preserve">Remote </w:t>
      </w:r>
      <w:r w:rsidR="0056136B" w:rsidRPr="009F0467">
        <w:rPr>
          <w:rFonts w:ascii="Verdana" w:eastAsia="Microsoft JhengHei" w:hAnsi="Verdana" w:cs="Calibri"/>
          <w:sz w:val="16"/>
          <w:szCs w:val="16"/>
        </w:rPr>
        <w:t>Desktop Support software</w:t>
      </w:r>
      <w:r w:rsidR="007A0F6D">
        <w:rPr>
          <w:rFonts w:ascii="Verdana" w:eastAsia="Microsoft JhengHei" w:hAnsi="Verdana" w:cs="Calibri"/>
          <w:sz w:val="16"/>
          <w:szCs w:val="16"/>
        </w:rPr>
        <w:t>.</w:t>
      </w:r>
    </w:p>
    <w:p w14:paraId="66FF6A18" w14:textId="77777777" w:rsidR="00FD3023" w:rsidRDefault="00FD3023" w:rsidP="00F34CE3">
      <w:pPr>
        <w:pStyle w:val="Resume-bodytext"/>
        <w:numPr>
          <w:ilvl w:val="0"/>
          <w:numId w:val="49"/>
        </w:numPr>
        <w:spacing w:before="0" w:after="20"/>
        <w:rPr>
          <w:rFonts w:ascii="Verdana" w:eastAsia="Microsoft JhengHei" w:hAnsi="Verdana" w:cs="Calibri"/>
          <w:sz w:val="16"/>
          <w:szCs w:val="16"/>
        </w:rPr>
      </w:pPr>
      <w:proofErr w:type="spellStart"/>
      <w:r w:rsidRPr="001556A8">
        <w:rPr>
          <w:rFonts w:ascii="Verdana" w:eastAsia="Microsoft JhengHei" w:hAnsi="Verdana" w:cs="Calibri"/>
          <w:b/>
          <w:bCs/>
          <w:sz w:val="16"/>
          <w:szCs w:val="16"/>
        </w:rPr>
        <w:t>Applocker</w:t>
      </w:r>
      <w:proofErr w:type="spellEnd"/>
      <w:r w:rsidRPr="00C1610F">
        <w:rPr>
          <w:rFonts w:ascii="Verdana" w:eastAsia="Microsoft JhengHei" w:hAnsi="Verdana" w:cs="Calibri"/>
          <w:sz w:val="16"/>
          <w:szCs w:val="16"/>
        </w:rPr>
        <w:t xml:space="preserve"> Administrator, configuring </w:t>
      </w:r>
      <w:proofErr w:type="spellStart"/>
      <w:r w:rsidRPr="00C1610F">
        <w:rPr>
          <w:rFonts w:ascii="Verdana" w:eastAsia="Microsoft JhengHei" w:hAnsi="Verdana" w:cs="Calibri"/>
          <w:sz w:val="16"/>
          <w:szCs w:val="16"/>
        </w:rPr>
        <w:t>AppLocker</w:t>
      </w:r>
      <w:proofErr w:type="spellEnd"/>
      <w:r w:rsidRPr="00C1610F">
        <w:rPr>
          <w:rFonts w:ascii="Verdana" w:eastAsia="Microsoft JhengHei" w:hAnsi="Verdana" w:cs="Calibri"/>
          <w:sz w:val="16"/>
          <w:szCs w:val="16"/>
        </w:rPr>
        <w:t xml:space="preserve"> policies on any edition of Windows 10 supported by </w:t>
      </w:r>
      <w:r w:rsidRPr="009B7B10">
        <w:rPr>
          <w:rFonts w:ascii="Verdana" w:eastAsia="Microsoft JhengHei" w:hAnsi="Verdana" w:cs="Calibri"/>
          <w:b/>
          <w:bCs/>
          <w:sz w:val="16"/>
          <w:szCs w:val="16"/>
        </w:rPr>
        <w:t>Mobile Device Management</w:t>
      </w:r>
      <w:r w:rsidRPr="00C1610F">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C1610F">
        <w:rPr>
          <w:rFonts w:ascii="Verdana" w:eastAsia="Microsoft JhengHei" w:hAnsi="Verdana" w:cs="Calibri"/>
          <w:sz w:val="16"/>
          <w:szCs w:val="16"/>
        </w:rPr>
        <w:t>).</w:t>
      </w:r>
    </w:p>
    <w:p w14:paraId="21F6DA2D" w14:textId="77777777" w:rsidR="003C4B29" w:rsidRDefault="003C4B29" w:rsidP="00F34CE3">
      <w:pPr>
        <w:pStyle w:val="Resume-bodytext"/>
        <w:numPr>
          <w:ilvl w:val="0"/>
          <w:numId w:val="49"/>
        </w:numPr>
        <w:spacing w:before="0"/>
        <w:contextualSpacing/>
        <w:rPr>
          <w:rFonts w:ascii="Verdana" w:eastAsia="Microsoft JhengHei" w:hAnsi="Verdana" w:cs="Calibri"/>
          <w:sz w:val="16"/>
          <w:szCs w:val="16"/>
        </w:rPr>
      </w:pPr>
      <w:r>
        <w:rPr>
          <w:rFonts w:ascii="Verdana" w:eastAsia="Microsoft JhengHei" w:hAnsi="Verdana" w:cs="Calibri"/>
          <w:sz w:val="16"/>
          <w:szCs w:val="16"/>
        </w:rPr>
        <w:t>Yammer.</w:t>
      </w:r>
    </w:p>
    <w:p w14:paraId="05CFFA79" w14:textId="7B37412B" w:rsidR="003C4B29" w:rsidRDefault="003C4B29" w:rsidP="00F34CE3">
      <w:pPr>
        <w:pStyle w:val="Resume-bodytext"/>
        <w:numPr>
          <w:ilvl w:val="0"/>
          <w:numId w:val="49"/>
        </w:numPr>
        <w:spacing w:before="0"/>
        <w:contextualSpacing/>
        <w:rPr>
          <w:rFonts w:ascii="Verdana" w:eastAsia="Microsoft JhengHei" w:hAnsi="Verdana" w:cs="Calibri"/>
          <w:sz w:val="16"/>
          <w:szCs w:val="16"/>
        </w:rPr>
      </w:pPr>
      <w:r w:rsidRPr="00221095">
        <w:rPr>
          <w:rFonts w:ascii="Verdana" w:eastAsia="Microsoft JhengHei" w:hAnsi="Verdana" w:cs="Calibri"/>
          <w:b/>
          <w:bCs/>
          <w:sz w:val="16"/>
          <w:szCs w:val="16"/>
        </w:rPr>
        <w:t>Microsoft Teams</w:t>
      </w:r>
      <w:r>
        <w:rPr>
          <w:rFonts w:ascii="Verdana" w:eastAsia="Microsoft JhengHei" w:hAnsi="Verdana" w:cs="Calibri"/>
          <w:sz w:val="16"/>
          <w:szCs w:val="16"/>
        </w:rPr>
        <w:t>.</w:t>
      </w:r>
    </w:p>
    <w:p w14:paraId="07E1C57B" w14:textId="77777777" w:rsidR="00270D96" w:rsidRDefault="00084A38" w:rsidP="00F34CE3">
      <w:pPr>
        <w:pStyle w:val="Resume-bodytext"/>
        <w:numPr>
          <w:ilvl w:val="0"/>
          <w:numId w:val="49"/>
        </w:numPr>
        <w:spacing w:before="0" w:after="20"/>
        <w:contextualSpacing/>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2/3 level in networked applications, workstation hardware and software, specifically WebEx and Go to Meeting </w:t>
      </w:r>
      <w:r w:rsidR="00270D96" w:rsidRPr="000255AC">
        <w:rPr>
          <w:rFonts w:ascii="Verdana" w:hAnsi="Verdana"/>
          <w:sz w:val="16"/>
          <w:szCs w:val="16"/>
          <w:shd w:val="clear" w:color="auto" w:fill="FFFFFF"/>
        </w:rPr>
        <w:t>troubleshooting.</w:t>
      </w:r>
      <w:r w:rsidR="00270D96" w:rsidRPr="0056136B">
        <w:rPr>
          <w:rFonts w:ascii="Verdana" w:eastAsia="Microsoft JhengHei" w:hAnsi="Verdana" w:cs="Calibri"/>
          <w:sz w:val="16"/>
          <w:szCs w:val="16"/>
        </w:rPr>
        <w:t xml:space="preserve"> </w:t>
      </w:r>
    </w:p>
    <w:p w14:paraId="2B16958A" w14:textId="3BE629E3" w:rsidR="002167FE" w:rsidRPr="0056136B" w:rsidRDefault="00270D96" w:rsidP="00F34CE3">
      <w:pPr>
        <w:pStyle w:val="Resume-bodytext"/>
        <w:numPr>
          <w:ilvl w:val="0"/>
          <w:numId w:val="49"/>
        </w:numPr>
        <w:spacing w:before="0" w:after="20"/>
        <w:contextualSpacing/>
        <w:rPr>
          <w:rFonts w:ascii="Verdana" w:eastAsia="Microsoft JhengHei" w:hAnsi="Verdana" w:cs="Calibri"/>
          <w:sz w:val="16"/>
          <w:szCs w:val="16"/>
        </w:rPr>
      </w:pPr>
      <w:r w:rsidRPr="0056136B">
        <w:rPr>
          <w:rFonts w:ascii="Verdana" w:eastAsia="Microsoft JhengHei" w:hAnsi="Verdana" w:cs="Calibri"/>
          <w:sz w:val="16"/>
          <w:szCs w:val="16"/>
        </w:rPr>
        <w:t>Implementing</w:t>
      </w:r>
      <w:r w:rsidR="002167FE" w:rsidRPr="0056136B">
        <w:rPr>
          <w:rFonts w:ascii="Verdana" w:eastAsia="Microsoft JhengHei" w:hAnsi="Verdana" w:cs="Calibri"/>
          <w:sz w:val="16"/>
          <w:szCs w:val="16"/>
        </w:rPr>
        <w:t xml:space="preserve"> enterprise messaging administrative concepts (installation, disaster recovery process, database utilities, public folder replication, FSMO role holders, and OWA and Front End/Back End knowledge).</w:t>
      </w:r>
    </w:p>
    <w:p w14:paraId="1C73951E" w14:textId="75C7F5FF" w:rsidR="002167FE" w:rsidRPr="009F0467" w:rsidRDefault="002167FE" w:rsidP="002167FE">
      <w:pPr>
        <w:pStyle w:val="Resume-bodytext"/>
        <w:numPr>
          <w:ilvl w:val="0"/>
          <w:numId w:val="49"/>
        </w:numPr>
        <w:spacing w:before="0"/>
        <w:contextualSpacing/>
        <w:rPr>
          <w:rFonts w:ascii="Verdana" w:eastAsia="Microsoft JhengHei" w:hAnsi="Verdana" w:cs="Calibri"/>
          <w:sz w:val="16"/>
          <w:szCs w:val="16"/>
        </w:rPr>
      </w:pPr>
      <w:r w:rsidRPr="00FC4C3B">
        <w:rPr>
          <w:rFonts w:ascii="Verdana" w:eastAsia="Microsoft JhengHei" w:hAnsi="Verdana" w:cs="Calibri"/>
          <w:b/>
          <w:bCs/>
          <w:sz w:val="16"/>
          <w:szCs w:val="16"/>
        </w:rPr>
        <w:t>Microsoft Exchange Server</w:t>
      </w:r>
      <w:r w:rsidRPr="009F0467">
        <w:rPr>
          <w:rFonts w:ascii="Verdana" w:eastAsia="Microsoft JhengHei" w:hAnsi="Verdana" w:cs="Calibri"/>
          <w:sz w:val="16"/>
          <w:szCs w:val="16"/>
        </w:rPr>
        <w:t xml:space="preserve"> 2007/2010/2013+, </w:t>
      </w:r>
      <w:r w:rsidR="006A2BF2" w:rsidRPr="003F4B34">
        <w:rPr>
          <w:rFonts w:ascii="Verdana" w:eastAsia="Microsoft JhengHei" w:hAnsi="Verdana" w:cs="Calibri"/>
          <w:b/>
          <w:bCs/>
          <w:sz w:val="16"/>
          <w:szCs w:val="16"/>
        </w:rPr>
        <w:t>Exchange Online</w:t>
      </w:r>
      <w:r w:rsidR="006A2BF2">
        <w:rPr>
          <w:rFonts w:ascii="Verdana" w:eastAsia="Microsoft JhengHei" w:hAnsi="Verdana" w:cs="Calibri"/>
          <w:sz w:val="16"/>
          <w:szCs w:val="16"/>
        </w:rPr>
        <w:t xml:space="preserve">, </w:t>
      </w:r>
      <w:r w:rsidRPr="009F0467">
        <w:rPr>
          <w:rFonts w:ascii="Verdana" w:eastAsia="Microsoft JhengHei" w:hAnsi="Verdana" w:cs="Calibri"/>
          <w:sz w:val="16"/>
          <w:szCs w:val="16"/>
        </w:rPr>
        <w:t>Windows client, Windows Server, Active Directory, and Mobile device technologies.</w:t>
      </w:r>
    </w:p>
    <w:p w14:paraId="3737859A" w14:textId="096E6547" w:rsidR="00E277A7" w:rsidRPr="009F0467" w:rsidRDefault="00E277A7"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 </w:t>
      </w:r>
      <w:proofErr w:type="spellStart"/>
      <w:r w:rsidRPr="00C36DEA">
        <w:rPr>
          <w:rFonts w:ascii="Verdana" w:eastAsia="Microsoft JhengHei" w:hAnsi="Verdana" w:cs="Calibri"/>
          <w:b/>
          <w:bCs/>
          <w:sz w:val="16"/>
          <w:szCs w:val="16"/>
        </w:rPr>
        <w:t>SailPoint</w:t>
      </w:r>
      <w:proofErr w:type="spellEnd"/>
      <w:r w:rsidRPr="009F0467">
        <w:rPr>
          <w:rFonts w:ascii="Verdana" w:eastAsia="Microsoft JhengHei" w:hAnsi="Verdana" w:cs="Calibri"/>
          <w:sz w:val="16"/>
          <w:szCs w:val="16"/>
        </w:rPr>
        <w:t xml:space="preserve"> Identity </w:t>
      </w:r>
      <w:r w:rsidR="00A832D2" w:rsidRPr="009F0467">
        <w:rPr>
          <w:rFonts w:ascii="Verdana" w:eastAsia="Microsoft JhengHei" w:hAnsi="Verdana" w:cs="Calibri"/>
          <w:sz w:val="16"/>
          <w:szCs w:val="16"/>
        </w:rPr>
        <w:t xml:space="preserve">Governance </w:t>
      </w:r>
      <w:r w:rsidRPr="009F0467">
        <w:rPr>
          <w:rFonts w:ascii="Verdana" w:eastAsia="Microsoft JhengHei" w:hAnsi="Verdana" w:cs="Calibri"/>
          <w:sz w:val="16"/>
          <w:szCs w:val="16"/>
        </w:rPr>
        <w:t xml:space="preserve">&amp; </w:t>
      </w:r>
      <w:r w:rsidR="00A832D2" w:rsidRPr="009F0467">
        <w:rPr>
          <w:rFonts w:ascii="Verdana" w:eastAsia="Microsoft JhengHei" w:hAnsi="Verdana" w:cs="Calibri"/>
          <w:sz w:val="16"/>
          <w:szCs w:val="16"/>
        </w:rPr>
        <w:t xml:space="preserve">Cloud </w:t>
      </w:r>
      <w:r w:rsidRPr="009F0467">
        <w:rPr>
          <w:rFonts w:ascii="Verdana" w:eastAsia="Microsoft JhengHei" w:hAnsi="Verdana" w:cs="Calibri"/>
          <w:sz w:val="16"/>
          <w:szCs w:val="16"/>
        </w:rPr>
        <w:t xml:space="preserve">Management </w:t>
      </w:r>
      <w:r w:rsidR="00A832D2" w:rsidRPr="009F0467">
        <w:rPr>
          <w:rFonts w:ascii="Verdana" w:eastAsia="Microsoft JhengHei" w:hAnsi="Verdana" w:cs="Calibri"/>
          <w:sz w:val="16"/>
          <w:szCs w:val="16"/>
        </w:rPr>
        <w:t>Administrator</w:t>
      </w:r>
      <w:r w:rsidR="00C50F10" w:rsidRPr="009F0467">
        <w:rPr>
          <w:rFonts w:ascii="Verdana" w:eastAsia="Microsoft JhengHei" w:hAnsi="Verdana" w:cs="Calibri"/>
          <w:sz w:val="16"/>
          <w:szCs w:val="16"/>
        </w:rPr>
        <w:t>.</w:t>
      </w:r>
    </w:p>
    <w:p w14:paraId="14CFF81E" w14:textId="631C8447" w:rsidR="00C50F10" w:rsidRPr="009F0467" w:rsidRDefault="00C50F10"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proofErr w:type="spellStart"/>
      <w:r w:rsidRPr="008869B5">
        <w:rPr>
          <w:rFonts w:ascii="Verdana" w:eastAsia="Microsoft JhengHei" w:hAnsi="Verdana" w:cs="Calibri"/>
          <w:b/>
          <w:bCs/>
          <w:sz w:val="16"/>
          <w:szCs w:val="16"/>
        </w:rPr>
        <w:t>InTune</w:t>
      </w:r>
      <w:proofErr w:type="spellEnd"/>
      <w:r w:rsidRPr="009F0467">
        <w:rPr>
          <w:rFonts w:ascii="Verdana" w:eastAsia="Microsoft JhengHei" w:hAnsi="Verdana" w:cs="Calibri"/>
          <w:sz w:val="16"/>
          <w:szCs w:val="16"/>
        </w:rPr>
        <w:t xml:space="preserve"> Administrator</w:t>
      </w:r>
    </w:p>
    <w:p w14:paraId="27C60AD7" w14:textId="38400419" w:rsidR="00C50F10" w:rsidRDefault="00C50F10" w:rsidP="00C50F1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9F0467">
        <w:rPr>
          <w:rFonts w:ascii="Verdana" w:eastAsia="Microsoft JhengHei" w:hAnsi="Verdana" w:cs="Calibri"/>
          <w:b/>
          <w:sz w:val="16"/>
          <w:szCs w:val="16"/>
        </w:rPr>
        <w:t>SharePoint</w:t>
      </w:r>
      <w:r w:rsidRPr="009F0467">
        <w:rPr>
          <w:rFonts w:ascii="Verdana" w:eastAsia="Microsoft JhengHei" w:hAnsi="Verdana" w:cs="Calibri"/>
          <w:sz w:val="16"/>
          <w:szCs w:val="16"/>
        </w:rPr>
        <w:t xml:space="preserve"> Administrator</w:t>
      </w:r>
    </w:p>
    <w:p w14:paraId="708D6317" w14:textId="77777777" w:rsidR="0037031E" w:rsidRPr="004F50AA" w:rsidRDefault="0037031E" w:rsidP="0037031E">
      <w:pPr>
        <w:pStyle w:val="Resume-bodytext"/>
        <w:numPr>
          <w:ilvl w:val="0"/>
          <w:numId w:val="49"/>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5847705A" w14:textId="77777777" w:rsidR="002167FE" w:rsidRPr="009F0467" w:rsidRDefault="002167FE" w:rsidP="4FED5380">
      <w:pPr>
        <w:pStyle w:val="Resume-bodytext"/>
        <w:spacing w:before="0" w:after="20"/>
        <w:ind w:left="720" w:hanging="720"/>
        <w:rPr>
          <w:rFonts w:ascii="Verdana" w:eastAsia="Microsoft JhengHei" w:hAnsi="Verdana" w:cs="Calibri"/>
          <w:sz w:val="16"/>
          <w:szCs w:val="16"/>
          <w:u w:val="single"/>
        </w:rPr>
      </w:pPr>
    </w:p>
    <w:p w14:paraId="4F6E9A02" w14:textId="192C6C67" w:rsidR="00696113" w:rsidRPr="009F0467" w:rsidRDefault="4FED5380"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Express Scripts</w:t>
      </w:r>
      <w:r w:rsidRPr="009F0467">
        <w:rPr>
          <w:rFonts w:ascii="Verdana" w:eastAsia="Microsoft JhengHei" w:hAnsi="Verdana" w:cs="Calibri"/>
          <w:sz w:val="16"/>
          <w:szCs w:val="16"/>
        </w:rPr>
        <w:t xml:space="preserve"> – Bloomington, MN</w:t>
      </w:r>
    </w:p>
    <w:p w14:paraId="61172706" w14:textId="0479F670" w:rsidR="00696113" w:rsidRPr="009F0467" w:rsidRDefault="00696113"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MAC Production Support </w:t>
      </w:r>
      <w:r w:rsidR="00925A1C" w:rsidRPr="009F0467">
        <w:rPr>
          <w:rFonts w:ascii="Verdana" w:eastAsia="Microsoft JhengHei" w:hAnsi="Verdana" w:cs="Calibri"/>
          <w:b/>
          <w:bCs/>
          <w:sz w:val="16"/>
          <w:szCs w:val="16"/>
        </w:rPr>
        <w:t>Analyst</w:t>
      </w:r>
      <w:r w:rsidR="007B6BDA" w:rsidRPr="009F0467">
        <w:rPr>
          <w:rFonts w:ascii="Verdana" w:eastAsia="Microsoft JhengHei" w:hAnsi="Verdana" w:cs="Calibri"/>
          <w:b/>
          <w:bCs/>
          <w:sz w:val="16"/>
          <w:szCs w:val="16"/>
        </w:rPr>
        <w:t>/MS Office SME</w:t>
      </w:r>
      <w:r w:rsidRPr="009F0467">
        <w:rPr>
          <w:rFonts w:ascii="Verdana" w:eastAsia="Microsoft JhengHei" w:hAnsi="Verdana" w:cs="Calibri"/>
          <w:sz w:val="16"/>
          <w:szCs w:val="16"/>
        </w:rPr>
        <w:t>, (May 2016-September 2016)</w:t>
      </w:r>
    </w:p>
    <w:p w14:paraId="4445AD8D" w14:textId="7C7BB4B0" w:rsidR="00335543" w:rsidRPr="009F0467" w:rsidRDefault="00335543" w:rsidP="00335543">
      <w:pPr>
        <w:pStyle w:val="Resume-bodytext"/>
        <w:numPr>
          <w:ilvl w:val="0"/>
          <w:numId w:val="49"/>
        </w:numPr>
        <w:spacing w:before="0" w:after="20"/>
        <w:contextualSpacing/>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00B70EB6" w:rsidRPr="009F0467">
        <w:rPr>
          <w:rFonts w:ascii="Verdana" w:eastAsia="Microsoft JhengHei" w:hAnsi="Verdana" w:cs="Calibri"/>
          <w:sz w:val="16"/>
          <w:szCs w:val="16"/>
        </w:rPr>
        <w:t xml:space="preserve">; </w:t>
      </w:r>
      <w:r w:rsidR="003D303E" w:rsidRPr="003F4B34">
        <w:rPr>
          <w:rFonts w:ascii="Verdana" w:eastAsia="Microsoft JhengHei" w:hAnsi="Verdana" w:cs="Calibri"/>
          <w:b/>
          <w:bCs/>
          <w:sz w:val="16"/>
          <w:szCs w:val="16"/>
        </w:rPr>
        <w:t>Exchange Online</w:t>
      </w:r>
      <w:r w:rsidR="003D303E">
        <w:rPr>
          <w:rFonts w:ascii="Verdana" w:eastAsia="Microsoft JhengHei" w:hAnsi="Verdana" w:cs="Calibri"/>
          <w:sz w:val="16"/>
          <w:szCs w:val="16"/>
        </w:rPr>
        <w:t xml:space="preserve">, </w:t>
      </w:r>
      <w:r w:rsidR="00B70EB6" w:rsidRPr="009F0467">
        <w:rPr>
          <w:rFonts w:ascii="Verdana" w:eastAsia="Microsoft JhengHei" w:hAnsi="Verdana" w:cs="Calibri"/>
          <w:sz w:val="16"/>
          <w:szCs w:val="16"/>
        </w:rPr>
        <w:t>System Administration (Windows)</w:t>
      </w:r>
      <w:r w:rsidRPr="009F0467">
        <w:rPr>
          <w:rFonts w:ascii="Verdana" w:eastAsia="Microsoft JhengHei" w:hAnsi="Verdana" w:cs="Calibri"/>
          <w:sz w:val="16"/>
          <w:szCs w:val="16"/>
        </w:rPr>
        <w:t>.</w:t>
      </w:r>
    </w:p>
    <w:p w14:paraId="1C258FC8" w14:textId="1BB9A6FA" w:rsidR="00696113" w:rsidRPr="009F0467" w:rsidRDefault="00A4553C" w:rsidP="4FED5380">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Desktop Imaging</w:t>
      </w:r>
      <w:r w:rsidR="006E3D3B">
        <w:rPr>
          <w:rFonts w:ascii="Verdana" w:eastAsia="Microsoft JhengHei" w:hAnsi="Verdana" w:cs="Calibri"/>
          <w:sz w:val="16"/>
          <w:szCs w:val="16"/>
        </w:rPr>
        <w:t xml:space="preserve"> </w:t>
      </w:r>
      <w:r w:rsidR="00327FDF" w:rsidRPr="00327FDF">
        <w:rPr>
          <w:rFonts w:ascii="Verdana" w:eastAsia="Microsoft JhengHei" w:hAnsi="Verdana" w:cs="Calibri"/>
          <w:sz w:val="16"/>
          <w:szCs w:val="16"/>
        </w:rPr>
        <w:t>(Windows, iOS &amp; Chromebook)</w:t>
      </w:r>
      <w:r w:rsidRPr="009F0467">
        <w:rPr>
          <w:rFonts w:ascii="Verdana" w:eastAsia="Microsoft JhengHei" w:hAnsi="Verdana" w:cs="Calibri"/>
          <w:sz w:val="16"/>
          <w:szCs w:val="16"/>
        </w:rPr>
        <w:t xml:space="preserve">; </w:t>
      </w:r>
      <w:r w:rsidR="00F20C0F" w:rsidRPr="009F0467">
        <w:rPr>
          <w:rFonts w:ascii="Verdana" w:eastAsia="Microsoft JhengHei" w:hAnsi="Verdana" w:cs="Calibri"/>
          <w:color w:val="000000"/>
          <w:sz w:val="16"/>
          <w:szCs w:val="16"/>
          <w:shd w:val="clear" w:color="auto" w:fill="FFFFFF"/>
        </w:rPr>
        <w:t>Building</w:t>
      </w:r>
      <w:r w:rsidR="00696113" w:rsidRPr="009F0467">
        <w:rPr>
          <w:rFonts w:ascii="Verdana" w:eastAsia="Microsoft JhengHei" w:hAnsi="Verdana" w:cs="Calibri"/>
          <w:color w:val="000000"/>
          <w:sz w:val="16"/>
          <w:szCs w:val="16"/>
          <w:shd w:val="clear" w:color="auto" w:fill="FFFFFF"/>
        </w:rPr>
        <w:t xml:space="preserve"> system</w:t>
      </w:r>
      <w:r w:rsidR="00F20C0F" w:rsidRPr="009F0467">
        <w:rPr>
          <w:rFonts w:ascii="Verdana" w:eastAsia="Microsoft JhengHei" w:hAnsi="Verdana" w:cs="Calibri"/>
          <w:color w:val="000000"/>
          <w:sz w:val="16"/>
          <w:szCs w:val="16"/>
          <w:shd w:val="clear" w:color="auto" w:fill="FFFFFF"/>
        </w:rPr>
        <w:t>s</w:t>
      </w:r>
      <w:r w:rsidR="00696113" w:rsidRPr="009F0467">
        <w:rPr>
          <w:rFonts w:ascii="Verdana" w:eastAsia="Microsoft JhengHei" w:hAnsi="Verdana" w:cs="Calibri"/>
          <w:color w:val="000000"/>
          <w:sz w:val="16"/>
          <w:szCs w:val="16"/>
          <w:shd w:val="clear" w:color="auto" w:fill="FFFFFF"/>
        </w:rPr>
        <w:t xml:space="preserve"> using a standard image and troubleshoot issues related to t</w:t>
      </w:r>
      <w:r w:rsidR="00E42E97" w:rsidRPr="009F0467">
        <w:rPr>
          <w:rFonts w:ascii="Verdana" w:eastAsia="Microsoft JhengHei" w:hAnsi="Verdana" w:cs="Calibri"/>
          <w:color w:val="000000"/>
          <w:sz w:val="16"/>
          <w:szCs w:val="16"/>
          <w:shd w:val="clear" w:color="auto" w:fill="FFFFFF"/>
        </w:rPr>
        <w:t>he builds and software installs.</w:t>
      </w:r>
    </w:p>
    <w:p w14:paraId="4803CB7D" w14:textId="488E2DC5" w:rsidR="00E42E97" w:rsidRPr="007B2DB6" w:rsidRDefault="00E42E97" w:rsidP="4FED5380">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w:t>
      </w:r>
      <w:r w:rsidR="00F20C0F" w:rsidRPr="009F0467">
        <w:rPr>
          <w:rFonts w:ascii="Verdana" w:eastAsia="Microsoft JhengHei" w:hAnsi="Verdana" w:cs="Calibri"/>
          <w:color w:val="000000"/>
          <w:sz w:val="16"/>
          <w:szCs w:val="16"/>
          <w:shd w:val="clear" w:color="auto" w:fill="FFFFFF"/>
        </w:rPr>
        <w:t>Administrator</w:t>
      </w:r>
      <w:r w:rsidRPr="009F0467">
        <w:rPr>
          <w:rFonts w:ascii="Verdana" w:eastAsia="Microsoft JhengHei" w:hAnsi="Verdana" w:cs="Calibri"/>
          <w:color w:val="000000"/>
          <w:sz w:val="16"/>
          <w:szCs w:val="16"/>
          <w:shd w:val="clear" w:color="auto" w:fill="FFFFFF"/>
        </w:rPr>
        <w:t xml:space="preserve">; </w:t>
      </w:r>
      <w:r w:rsidR="0037210B" w:rsidRPr="009F0467">
        <w:rPr>
          <w:rFonts w:ascii="Verdana" w:eastAsia="Microsoft JhengHei" w:hAnsi="Verdana" w:cs="Calibri"/>
          <w:color w:val="000000"/>
          <w:sz w:val="16"/>
          <w:szCs w:val="16"/>
          <w:shd w:val="clear" w:color="auto" w:fill="FFFFFF"/>
        </w:rPr>
        <w:t>developm</w:t>
      </w:r>
      <w:r w:rsidR="000D048B" w:rsidRPr="009F0467">
        <w:rPr>
          <w:rFonts w:ascii="Verdana" w:eastAsia="Microsoft JhengHei" w:hAnsi="Verdana" w:cs="Calibri"/>
          <w:color w:val="000000"/>
          <w:sz w:val="16"/>
          <w:szCs w:val="16"/>
          <w:shd w:val="clear" w:color="auto" w:fill="FFFFFF"/>
        </w:rPr>
        <w:t xml:space="preserve">ent and </w:t>
      </w:r>
      <w:r w:rsidR="00B91D49" w:rsidRPr="009F0467">
        <w:rPr>
          <w:rFonts w:ascii="Verdana" w:eastAsia="Microsoft JhengHei" w:hAnsi="Verdana" w:cs="Calibri"/>
          <w:color w:val="000000"/>
          <w:sz w:val="16"/>
          <w:szCs w:val="16"/>
          <w:shd w:val="clear" w:color="auto" w:fill="FFFFFF"/>
        </w:rPr>
        <w:t>maint</w:t>
      </w:r>
      <w:r w:rsidR="000D048B" w:rsidRPr="009F0467">
        <w:rPr>
          <w:rFonts w:ascii="Verdana" w:eastAsia="Microsoft JhengHei" w:hAnsi="Verdana" w:cs="Calibri"/>
          <w:color w:val="000000"/>
          <w:sz w:val="16"/>
          <w:szCs w:val="16"/>
          <w:shd w:val="clear" w:color="auto" w:fill="FFFFFF"/>
        </w:rPr>
        <w:t>ain infrastructure</w:t>
      </w:r>
      <w:r w:rsidR="00B67A6B" w:rsidRPr="009F0467">
        <w:rPr>
          <w:rFonts w:ascii="Verdana" w:eastAsia="Microsoft JhengHei" w:hAnsi="Verdana" w:cs="Calibri"/>
          <w:color w:val="000000"/>
          <w:sz w:val="16"/>
          <w:szCs w:val="16"/>
          <w:shd w:val="clear" w:color="auto" w:fill="FFFFFF"/>
        </w:rPr>
        <w:t>,</w:t>
      </w:r>
      <w:r w:rsidR="00EF6B1D" w:rsidRPr="009F0467">
        <w:rPr>
          <w:rFonts w:ascii="Verdana" w:eastAsia="Microsoft JhengHei" w:hAnsi="Verdana" w:cs="Calibri"/>
          <w:color w:val="000000"/>
          <w:sz w:val="16"/>
          <w:szCs w:val="16"/>
          <w:shd w:val="clear" w:color="auto" w:fill="FFFFFF"/>
        </w:rPr>
        <w:t xml:space="preserve"> </w:t>
      </w:r>
      <w:r w:rsidR="00256F86" w:rsidRPr="009F0467">
        <w:rPr>
          <w:rFonts w:ascii="Verdana" w:eastAsia="Microsoft JhengHei" w:hAnsi="Verdana" w:cs="Calibri"/>
          <w:color w:val="000000"/>
          <w:sz w:val="16"/>
          <w:szCs w:val="16"/>
          <w:shd w:val="clear" w:color="auto" w:fill="FFFFFF"/>
        </w:rPr>
        <w:t>design implementation of</w:t>
      </w:r>
      <w:r w:rsidR="00B67A6B" w:rsidRPr="009F0467">
        <w:rPr>
          <w:rFonts w:ascii="Verdana" w:eastAsia="Microsoft JhengHei" w:hAnsi="Verdana" w:cs="Calibri"/>
          <w:color w:val="000000"/>
          <w:sz w:val="16"/>
          <w:szCs w:val="16"/>
          <w:shd w:val="clear" w:color="auto" w:fill="FFFFFF"/>
        </w:rPr>
        <w:t xml:space="preserve"> current</w:t>
      </w:r>
      <w:r w:rsidR="00256F86" w:rsidRPr="009F0467">
        <w:rPr>
          <w:rFonts w:ascii="Verdana" w:eastAsia="Microsoft JhengHei" w:hAnsi="Verdana" w:cs="Calibri"/>
          <w:color w:val="000000"/>
          <w:sz w:val="16"/>
          <w:szCs w:val="16"/>
          <w:shd w:val="clear" w:color="auto" w:fill="FFFFFF"/>
        </w:rPr>
        <w:t xml:space="preserve"> system, including </w:t>
      </w:r>
      <w:r w:rsidR="001F4354" w:rsidRPr="009F0467">
        <w:rPr>
          <w:rFonts w:ascii="Verdana" w:eastAsia="Microsoft JhengHei" w:hAnsi="Verdana" w:cs="Calibri"/>
          <w:color w:val="000000"/>
          <w:sz w:val="16"/>
          <w:szCs w:val="16"/>
          <w:shd w:val="clear" w:color="auto" w:fill="FFFFFF"/>
        </w:rPr>
        <w:t xml:space="preserve">planning, creation, deployment and </w:t>
      </w:r>
      <w:r w:rsidR="00B82A44" w:rsidRPr="009F0467">
        <w:rPr>
          <w:rFonts w:ascii="Verdana" w:eastAsia="Microsoft JhengHei" w:hAnsi="Verdana" w:cs="Calibri"/>
          <w:color w:val="000000"/>
          <w:sz w:val="16"/>
          <w:szCs w:val="16"/>
          <w:shd w:val="clear" w:color="auto" w:fill="FFFFFF"/>
        </w:rPr>
        <w:t xml:space="preserve">monitoring </w:t>
      </w:r>
      <w:r w:rsidR="00B82A44" w:rsidRPr="009F0467">
        <w:rPr>
          <w:rFonts w:ascii="Verdana" w:eastAsia="Microsoft JhengHei" w:hAnsi="Verdana" w:cs="Calibri"/>
          <w:b/>
          <w:color w:val="000000"/>
          <w:sz w:val="16"/>
          <w:szCs w:val="16"/>
          <w:shd w:val="clear" w:color="auto" w:fill="FFFFFF"/>
        </w:rPr>
        <w:t>SCCM</w:t>
      </w:r>
      <w:r w:rsidR="00B82A44" w:rsidRPr="009F0467">
        <w:rPr>
          <w:rFonts w:ascii="Verdana" w:eastAsia="Microsoft JhengHei" w:hAnsi="Verdana" w:cs="Calibri"/>
          <w:color w:val="000000"/>
          <w:sz w:val="16"/>
          <w:szCs w:val="16"/>
          <w:shd w:val="clear" w:color="auto" w:fill="FFFFFF"/>
        </w:rPr>
        <w:t xml:space="preserve"> packages</w:t>
      </w:r>
      <w:r w:rsidR="00BC344F" w:rsidRPr="009F0467">
        <w:rPr>
          <w:rFonts w:ascii="Verdana" w:eastAsia="Microsoft JhengHei" w:hAnsi="Verdana" w:cs="Calibri"/>
          <w:color w:val="000000"/>
          <w:sz w:val="16"/>
          <w:szCs w:val="16"/>
          <w:shd w:val="clear" w:color="auto" w:fill="FFFFFF"/>
        </w:rPr>
        <w:t>.</w:t>
      </w:r>
    </w:p>
    <w:p w14:paraId="26862727" w14:textId="04B1C50C" w:rsidR="001556A8" w:rsidRDefault="00C1610F" w:rsidP="00C1610F">
      <w:pPr>
        <w:pStyle w:val="Resume-bodytext"/>
        <w:numPr>
          <w:ilvl w:val="0"/>
          <w:numId w:val="49"/>
        </w:numPr>
        <w:spacing w:before="0" w:after="20"/>
        <w:rPr>
          <w:rFonts w:ascii="Verdana" w:eastAsia="Microsoft JhengHei" w:hAnsi="Verdana" w:cs="Calibri"/>
          <w:sz w:val="16"/>
          <w:szCs w:val="16"/>
        </w:rPr>
      </w:pPr>
      <w:proofErr w:type="spellStart"/>
      <w:r w:rsidRPr="001556A8">
        <w:rPr>
          <w:rFonts w:ascii="Verdana" w:eastAsia="Microsoft JhengHei" w:hAnsi="Verdana" w:cs="Calibri"/>
          <w:b/>
          <w:bCs/>
          <w:sz w:val="16"/>
          <w:szCs w:val="16"/>
        </w:rPr>
        <w:t>Applocker</w:t>
      </w:r>
      <w:proofErr w:type="spellEnd"/>
      <w:r w:rsidRPr="00C1610F">
        <w:rPr>
          <w:rFonts w:ascii="Verdana" w:eastAsia="Microsoft JhengHei" w:hAnsi="Verdana" w:cs="Calibri"/>
          <w:sz w:val="16"/>
          <w:szCs w:val="16"/>
        </w:rPr>
        <w:t xml:space="preserve"> Administrator, configuring </w:t>
      </w:r>
      <w:proofErr w:type="spellStart"/>
      <w:r w:rsidRPr="00C1610F">
        <w:rPr>
          <w:rFonts w:ascii="Verdana" w:eastAsia="Microsoft JhengHei" w:hAnsi="Verdana" w:cs="Calibri"/>
          <w:sz w:val="16"/>
          <w:szCs w:val="16"/>
        </w:rPr>
        <w:t>AppLocker</w:t>
      </w:r>
      <w:proofErr w:type="spellEnd"/>
      <w:r w:rsidRPr="00C1610F">
        <w:rPr>
          <w:rFonts w:ascii="Verdana" w:eastAsia="Microsoft JhengHei" w:hAnsi="Verdana" w:cs="Calibri"/>
          <w:sz w:val="16"/>
          <w:szCs w:val="16"/>
        </w:rPr>
        <w:t xml:space="preserve"> policies on any edition of Windows 10 supported by </w:t>
      </w:r>
      <w:r w:rsidRPr="009B7B10">
        <w:rPr>
          <w:rFonts w:ascii="Verdana" w:eastAsia="Microsoft JhengHei" w:hAnsi="Verdana" w:cs="Calibri"/>
          <w:b/>
          <w:bCs/>
          <w:sz w:val="16"/>
          <w:szCs w:val="16"/>
        </w:rPr>
        <w:t>Mobile D</w:t>
      </w:r>
      <w:r w:rsidR="001556A8" w:rsidRPr="009B7B10">
        <w:rPr>
          <w:rFonts w:ascii="Verdana" w:eastAsia="Microsoft JhengHei" w:hAnsi="Verdana" w:cs="Calibri"/>
          <w:b/>
          <w:bCs/>
          <w:sz w:val="16"/>
          <w:szCs w:val="16"/>
        </w:rPr>
        <w:t>e</w:t>
      </w:r>
      <w:r w:rsidRPr="009B7B10">
        <w:rPr>
          <w:rFonts w:ascii="Verdana" w:eastAsia="Microsoft JhengHei" w:hAnsi="Verdana" w:cs="Calibri"/>
          <w:b/>
          <w:bCs/>
          <w:sz w:val="16"/>
          <w:szCs w:val="16"/>
        </w:rPr>
        <w:t>vice Management</w:t>
      </w:r>
      <w:r w:rsidRPr="00C1610F">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C1610F">
        <w:rPr>
          <w:rFonts w:ascii="Verdana" w:eastAsia="Microsoft JhengHei" w:hAnsi="Verdana" w:cs="Calibri"/>
          <w:sz w:val="16"/>
          <w:szCs w:val="16"/>
        </w:rPr>
        <w:t>).</w:t>
      </w:r>
    </w:p>
    <w:p w14:paraId="2C2D9A91" w14:textId="383A100A" w:rsidR="00696113" w:rsidRPr="009F0467" w:rsidRDefault="00696113" w:rsidP="00C1610F">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color w:val="000000"/>
          <w:sz w:val="16"/>
          <w:szCs w:val="16"/>
          <w:shd w:val="clear" w:color="auto" w:fill="FFFFFF"/>
        </w:rPr>
        <w:t>Responsible for initial builds, deployments, and moves.</w:t>
      </w:r>
      <w:r w:rsidRPr="009F0467">
        <w:rPr>
          <w:rFonts w:ascii="Verdana" w:eastAsia="Microsoft JhengHei" w:hAnsi="Verdana" w:cs="Calibri"/>
          <w:sz w:val="16"/>
          <w:szCs w:val="16"/>
        </w:rPr>
        <w:t xml:space="preserve"> Asset Management processes and procedures.</w:t>
      </w:r>
    </w:p>
    <w:p w14:paraId="6C8F8025" w14:textId="4775EC80" w:rsidR="00696113"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Data Migrations included ALL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products from 2003/2007 onto 2010/2013 (Outlook, Excel, Access, Word and PowerPoint), as well as company-developed software; via PC Mover Enterprise or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w:t>
      </w:r>
    </w:p>
    <w:p w14:paraId="078973F6" w14:textId="77777777" w:rsidR="00F03CDF" w:rsidRPr="009F0467" w:rsidRDefault="00F03CDF" w:rsidP="00F03CDF">
      <w:pPr>
        <w:pStyle w:val="Resume-bodytext"/>
        <w:numPr>
          <w:ilvl w:val="0"/>
          <w:numId w:val="40"/>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proofErr w:type="spellStart"/>
      <w:r w:rsidRPr="008869B5">
        <w:rPr>
          <w:rFonts w:ascii="Verdana" w:eastAsia="Microsoft JhengHei" w:hAnsi="Verdana" w:cs="Calibri"/>
          <w:b/>
          <w:bCs/>
          <w:sz w:val="16"/>
          <w:szCs w:val="16"/>
        </w:rPr>
        <w:t>InTune</w:t>
      </w:r>
      <w:proofErr w:type="spellEnd"/>
      <w:r w:rsidRPr="009F0467">
        <w:rPr>
          <w:rFonts w:ascii="Verdana" w:eastAsia="Microsoft JhengHei" w:hAnsi="Verdana" w:cs="Calibri"/>
          <w:sz w:val="16"/>
          <w:szCs w:val="16"/>
        </w:rPr>
        <w:t xml:space="preserve"> Administrator</w:t>
      </w:r>
    </w:p>
    <w:p w14:paraId="5833F29E" w14:textId="5A8E475C" w:rsidR="00696113"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Remote Desktop Support software and image deployment.</w:t>
      </w:r>
    </w:p>
    <w:p w14:paraId="5BEF75E2" w14:textId="53C22792" w:rsidR="00696113"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3AFC37BC" w14:textId="77777777" w:rsidR="00D02AAC" w:rsidRPr="009F0467" w:rsidRDefault="4FED5380" w:rsidP="4FED5380">
      <w:pPr>
        <w:pStyle w:val="Resume-bodytext"/>
        <w:numPr>
          <w:ilvl w:val="0"/>
          <w:numId w:val="40"/>
        </w:numPr>
        <w:spacing w:before="0" w:after="20"/>
        <w:rPr>
          <w:rFonts w:ascii="Verdana" w:eastAsia="Microsoft JhengHei" w:hAnsi="Verdana" w:cs="Calibri"/>
          <w:sz w:val="16"/>
          <w:szCs w:val="16"/>
          <w:lang w:val="fr-FR"/>
        </w:rPr>
      </w:pPr>
      <w:r w:rsidRPr="009F0467">
        <w:rPr>
          <w:rFonts w:ascii="Verdana" w:eastAsia="Microsoft JhengHei" w:hAnsi="Verdana" w:cs="Calibri"/>
          <w:sz w:val="16"/>
          <w:szCs w:val="16"/>
          <w:lang w:val="fr-FR"/>
        </w:rPr>
        <w:t xml:space="preserve">McAfee Endpoint </w:t>
      </w:r>
      <w:r w:rsidRPr="00593DD6">
        <w:rPr>
          <w:rFonts w:ascii="Verdana" w:eastAsia="Microsoft JhengHei" w:hAnsi="Verdana" w:cs="Calibri"/>
          <w:b/>
          <w:bCs/>
          <w:sz w:val="16"/>
          <w:szCs w:val="16"/>
          <w:lang w:val="fr-FR"/>
        </w:rPr>
        <w:t xml:space="preserve">Encryption </w:t>
      </w:r>
      <w:r w:rsidRPr="009F0467">
        <w:rPr>
          <w:rFonts w:ascii="Verdana" w:eastAsia="Microsoft JhengHei" w:hAnsi="Verdana" w:cs="Calibri"/>
          <w:sz w:val="16"/>
          <w:szCs w:val="16"/>
          <w:lang w:val="fr-FR"/>
        </w:rPr>
        <w:t>solution configurations.</w:t>
      </w:r>
    </w:p>
    <w:p w14:paraId="5A74EE45" w14:textId="773C71D4" w:rsidR="005731F0"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McAfee Policy Orchestrator 5.0, McAfee Agent 4.8.</w:t>
      </w:r>
    </w:p>
    <w:p w14:paraId="64E7BFDC" w14:textId="376E3C1E" w:rsidR="00BA11B8" w:rsidRDefault="00BA11B8" w:rsidP="4FED5380">
      <w:pPr>
        <w:pStyle w:val="Resume-bodytext"/>
        <w:numPr>
          <w:ilvl w:val="0"/>
          <w:numId w:val="40"/>
        </w:numPr>
        <w:spacing w:before="0" w:after="20"/>
        <w:rPr>
          <w:rFonts w:ascii="Verdana" w:eastAsia="Microsoft JhengHei" w:hAnsi="Verdana" w:cs="Calibri"/>
          <w:sz w:val="16"/>
          <w:szCs w:val="16"/>
        </w:rPr>
      </w:pPr>
      <w:r w:rsidRPr="00B32DC8">
        <w:rPr>
          <w:rFonts w:ascii="Verdana" w:eastAsia="Microsoft JhengHei" w:hAnsi="Verdana" w:cs="Calibri"/>
          <w:b/>
          <w:bCs/>
          <w:sz w:val="16"/>
          <w:szCs w:val="16"/>
        </w:rPr>
        <w:t>HD Encryption</w:t>
      </w:r>
      <w:r>
        <w:rPr>
          <w:rFonts w:ascii="Verdana" w:eastAsia="Microsoft JhengHei" w:hAnsi="Verdana" w:cs="Calibri"/>
          <w:sz w:val="16"/>
          <w:szCs w:val="16"/>
        </w:rPr>
        <w:t xml:space="preserve">. </w:t>
      </w:r>
    </w:p>
    <w:p w14:paraId="58D5A844" w14:textId="77777777" w:rsidR="00A663C8" w:rsidRPr="004F50AA" w:rsidRDefault="00A663C8" w:rsidP="00A663C8">
      <w:pPr>
        <w:pStyle w:val="Resume-bodytext"/>
        <w:numPr>
          <w:ilvl w:val="0"/>
          <w:numId w:val="40"/>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50410B63" w14:textId="71EE30C7" w:rsidR="00696113" w:rsidRPr="009F0467" w:rsidRDefault="4FED5380" w:rsidP="4FED5380">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Active Directory (i.e. LDAP integration) and other Helpdesk Management Tools.</w:t>
      </w:r>
    </w:p>
    <w:p w14:paraId="6EE11B66" w14:textId="6559E1CA" w:rsidR="00696113" w:rsidRPr="009F0467" w:rsidRDefault="4FED5380" w:rsidP="4FED5380">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Hardware/server troubleshooting.</w:t>
      </w:r>
    </w:p>
    <w:p w14:paraId="65EAB49E" w14:textId="400C8D05" w:rsidR="003B2EEE" w:rsidRPr="009F0467" w:rsidRDefault="003B2EEE" w:rsidP="003B2EEE">
      <w:pPr>
        <w:pStyle w:val="ListParagraph"/>
        <w:numPr>
          <w:ilvl w:val="0"/>
          <w:numId w:val="49"/>
        </w:numPr>
        <w:rPr>
          <w:rFonts w:ascii="Verdana" w:eastAsia="Microsoft JhengHei" w:hAnsi="Verdana" w:cs="Calibri"/>
          <w:sz w:val="16"/>
          <w:szCs w:val="16"/>
        </w:rPr>
      </w:pPr>
      <w:r w:rsidRPr="009F0467">
        <w:rPr>
          <w:rFonts w:ascii="Verdana" w:eastAsia="Microsoft JhengHei" w:hAnsi="Verdana" w:cs="Calibri"/>
          <w:sz w:val="16"/>
          <w:szCs w:val="16"/>
        </w:rPr>
        <w:t xml:space="preserve">Audio/Visual Technician; completed set-up, maintenance and repair of </w:t>
      </w:r>
      <w:r w:rsidR="00F34CE3" w:rsidRPr="009F0467">
        <w:rPr>
          <w:rFonts w:ascii="Verdana" w:eastAsia="Microsoft JhengHei" w:hAnsi="Verdana" w:cs="Calibri"/>
          <w:sz w:val="16"/>
          <w:szCs w:val="16"/>
        </w:rPr>
        <w:t>audiovisual</w:t>
      </w:r>
      <w:r w:rsidRPr="009F0467">
        <w:rPr>
          <w:rFonts w:ascii="Verdana" w:eastAsia="Microsoft JhengHei" w:hAnsi="Verdana" w:cs="Calibri"/>
          <w:sz w:val="16"/>
          <w:szCs w:val="16"/>
        </w:rPr>
        <w:t xml:space="preserve"> equipment.</w:t>
      </w:r>
    </w:p>
    <w:p w14:paraId="2F83B74F" w14:textId="77777777" w:rsidR="00D61DAC" w:rsidRPr="009F0467" w:rsidRDefault="4FED5380" w:rsidP="4FED5380">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Avaya IP/VPN Phones.</w:t>
      </w:r>
    </w:p>
    <w:p w14:paraId="4DA28C3E" w14:textId="73B298CD" w:rsidR="00002DF0" w:rsidRPr="009F0467" w:rsidRDefault="00835AE1" w:rsidP="00002DF0">
      <w:pPr>
        <w:pStyle w:val="Resume-bodytext"/>
        <w:numPr>
          <w:ilvl w:val="0"/>
          <w:numId w:val="49"/>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Mobile Device Management (MDM)</w:t>
      </w:r>
      <w:r>
        <w:rPr>
          <w:rFonts w:ascii="Verdana" w:eastAsia="Microsoft JhengHei" w:hAnsi="Verdana" w:cs="Calibri"/>
          <w:sz w:val="16"/>
          <w:szCs w:val="16"/>
        </w:rPr>
        <w:t xml:space="preserve"> </w:t>
      </w:r>
      <w:r w:rsidRPr="009F0467">
        <w:rPr>
          <w:rFonts w:ascii="Verdana" w:eastAsia="Microsoft JhengHei" w:hAnsi="Verdana" w:cs="Calibri"/>
          <w:sz w:val="16"/>
          <w:szCs w:val="16"/>
        </w:rPr>
        <w:t>on iPhone,</w:t>
      </w:r>
      <w:r w:rsidR="0017522C">
        <w:rPr>
          <w:rFonts w:ascii="Verdana" w:eastAsia="Microsoft JhengHei" w:hAnsi="Verdana" w:cs="Calibri"/>
          <w:sz w:val="16"/>
          <w:szCs w:val="16"/>
        </w:rPr>
        <w:t xml:space="preserve"> </w:t>
      </w:r>
      <w:r w:rsidR="006434D2">
        <w:rPr>
          <w:rFonts w:ascii="Verdana" w:eastAsia="Microsoft JhengHei" w:hAnsi="Verdana" w:cs="Calibri"/>
          <w:sz w:val="16"/>
          <w:szCs w:val="16"/>
        </w:rPr>
        <w:t>Android.</w:t>
      </w:r>
    </w:p>
    <w:p w14:paraId="56B74212" w14:textId="77777777" w:rsidR="00696113" w:rsidRPr="009F0467" w:rsidRDefault="00696113" w:rsidP="002D12AB">
      <w:pPr>
        <w:pStyle w:val="Resume-bodytext"/>
        <w:spacing w:before="0"/>
        <w:ind w:left="720" w:hanging="720"/>
        <w:rPr>
          <w:rFonts w:ascii="Verdana" w:eastAsia="Microsoft JhengHei" w:hAnsi="Verdana" w:cs="Calibri"/>
          <w:sz w:val="16"/>
          <w:szCs w:val="16"/>
          <w:u w:val="single"/>
        </w:rPr>
      </w:pPr>
    </w:p>
    <w:p w14:paraId="57A58AA6" w14:textId="77777777" w:rsidR="00985FCB" w:rsidRDefault="00985FCB" w:rsidP="002D12AB">
      <w:pPr>
        <w:pStyle w:val="Resume-bodytext"/>
        <w:spacing w:before="0"/>
        <w:ind w:left="720" w:hanging="720"/>
        <w:rPr>
          <w:rFonts w:ascii="Verdana" w:eastAsia="Microsoft JhengHei" w:hAnsi="Verdana" w:cs="Calibri"/>
          <w:sz w:val="16"/>
          <w:szCs w:val="16"/>
          <w:u w:val="single"/>
        </w:rPr>
      </w:pPr>
    </w:p>
    <w:p w14:paraId="325831E8" w14:textId="030DFDEA" w:rsidR="002D12AB" w:rsidRPr="009F0467" w:rsidRDefault="4FED5380" w:rsidP="002D12AB">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Microsoft</w:t>
      </w:r>
      <w:r w:rsidRPr="009F0467">
        <w:rPr>
          <w:rFonts w:ascii="Verdana" w:eastAsia="Microsoft JhengHei" w:hAnsi="Verdana" w:cs="Calibri"/>
          <w:sz w:val="16"/>
          <w:szCs w:val="16"/>
        </w:rPr>
        <w:t xml:space="preserve"> – </w:t>
      </w:r>
      <w:r w:rsidR="006F4800">
        <w:rPr>
          <w:rFonts w:ascii="Verdana" w:eastAsia="Microsoft JhengHei" w:hAnsi="Verdana" w:cs="Calibri"/>
          <w:sz w:val="16"/>
          <w:szCs w:val="16"/>
        </w:rPr>
        <w:t>Edina</w:t>
      </w:r>
      <w:r w:rsidRPr="009F0467">
        <w:rPr>
          <w:rFonts w:ascii="Verdana" w:eastAsia="Microsoft JhengHei" w:hAnsi="Verdana" w:cs="Calibri"/>
          <w:sz w:val="16"/>
          <w:szCs w:val="16"/>
        </w:rPr>
        <w:t>, MN</w:t>
      </w:r>
      <w:r w:rsidR="00925800">
        <w:rPr>
          <w:rFonts w:ascii="Verdana" w:eastAsia="Microsoft JhengHei" w:hAnsi="Verdana" w:cs="Calibri"/>
          <w:sz w:val="16"/>
          <w:szCs w:val="16"/>
        </w:rPr>
        <w:t xml:space="preserve"> </w:t>
      </w:r>
      <w:r w:rsidR="00925800" w:rsidRPr="00792C4F">
        <w:rPr>
          <w:rFonts w:ascii="Verdana" w:eastAsia="Microsoft JhengHei" w:hAnsi="Verdana" w:cs="Calibri"/>
          <w:b/>
          <w:bCs/>
          <w:sz w:val="16"/>
          <w:szCs w:val="16"/>
        </w:rPr>
        <w:t>(</w:t>
      </w:r>
      <w:r w:rsidR="001417EE">
        <w:rPr>
          <w:rFonts w:ascii="Verdana" w:eastAsia="Microsoft JhengHei" w:hAnsi="Verdana" w:cs="Calibri"/>
          <w:b/>
          <w:bCs/>
          <w:sz w:val="16"/>
          <w:szCs w:val="16"/>
        </w:rPr>
        <w:t>REMOTE</w:t>
      </w:r>
      <w:r w:rsidR="00925800" w:rsidRPr="00792C4F">
        <w:rPr>
          <w:rFonts w:ascii="Verdana" w:eastAsia="Microsoft JhengHei" w:hAnsi="Verdana" w:cs="Calibri"/>
          <w:b/>
          <w:bCs/>
          <w:sz w:val="16"/>
          <w:szCs w:val="16"/>
        </w:rPr>
        <w:t>)</w:t>
      </w:r>
    </w:p>
    <w:p w14:paraId="7C7F5743" w14:textId="49B22BC6" w:rsidR="002D12AB" w:rsidRPr="009F0467" w:rsidRDefault="002D12AB" w:rsidP="002D12AB">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00936C76" w:rsidRPr="00936C76">
        <w:rPr>
          <w:rFonts w:ascii="Verdana" w:eastAsia="Microsoft JhengHei" w:hAnsi="Verdana" w:cs="Calibri"/>
          <w:b/>
          <w:sz w:val="16"/>
          <w:szCs w:val="16"/>
        </w:rPr>
        <w:t>Skype/</w:t>
      </w:r>
      <w:r w:rsidR="007406C0" w:rsidRPr="009F0467">
        <w:rPr>
          <w:rFonts w:ascii="Verdana" w:eastAsia="Microsoft JhengHei" w:hAnsi="Verdana" w:cs="Calibri"/>
          <w:b/>
          <w:bCs/>
          <w:sz w:val="16"/>
          <w:szCs w:val="16"/>
        </w:rPr>
        <w:t>Microsoft Office 365 SMB Onboarding Engineer</w:t>
      </w:r>
      <w:r w:rsidRPr="009F0467">
        <w:rPr>
          <w:rFonts w:ascii="Verdana" w:eastAsia="Microsoft JhengHei" w:hAnsi="Verdana" w:cs="Calibri"/>
          <w:sz w:val="16"/>
          <w:szCs w:val="16"/>
        </w:rPr>
        <w:t>, (</w:t>
      </w:r>
      <w:r w:rsidR="007406C0" w:rsidRPr="009F0467">
        <w:rPr>
          <w:rFonts w:ascii="Verdana" w:eastAsia="Microsoft JhengHei" w:hAnsi="Verdana" w:cs="Calibri"/>
          <w:sz w:val="16"/>
          <w:szCs w:val="16"/>
        </w:rPr>
        <w:t xml:space="preserve">September </w:t>
      </w:r>
      <w:r w:rsidRPr="009F0467">
        <w:rPr>
          <w:rFonts w:ascii="Verdana" w:eastAsia="Microsoft JhengHei" w:hAnsi="Verdana" w:cs="Calibri"/>
          <w:sz w:val="16"/>
          <w:szCs w:val="16"/>
        </w:rPr>
        <w:t>2015</w:t>
      </w:r>
      <w:r w:rsidR="007406C0" w:rsidRPr="009F0467">
        <w:rPr>
          <w:rFonts w:ascii="Verdana" w:eastAsia="Microsoft JhengHei" w:hAnsi="Verdana" w:cs="Calibri"/>
          <w:sz w:val="16"/>
          <w:szCs w:val="16"/>
        </w:rPr>
        <w:t>-</w:t>
      </w:r>
      <w:r w:rsidR="00B451A4" w:rsidRPr="009F0467">
        <w:rPr>
          <w:rFonts w:ascii="Verdana" w:eastAsia="Microsoft JhengHei" w:hAnsi="Verdana" w:cs="Calibri"/>
          <w:sz w:val="16"/>
          <w:szCs w:val="16"/>
        </w:rPr>
        <w:t>March 2016</w:t>
      </w:r>
      <w:r w:rsidRPr="009F0467">
        <w:rPr>
          <w:rFonts w:ascii="Verdana" w:eastAsia="Microsoft JhengHei" w:hAnsi="Verdana" w:cs="Calibri"/>
          <w:sz w:val="16"/>
          <w:szCs w:val="16"/>
        </w:rPr>
        <w:t>)</w:t>
      </w:r>
    </w:p>
    <w:p w14:paraId="1FB2EDFA" w14:textId="45E41ADF" w:rsidR="004309B5" w:rsidRPr="009F0467" w:rsidRDefault="4FED5380" w:rsidP="004309B5">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Provide enterprise level support for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Small Business/Enterprise environments. </w:t>
      </w:r>
    </w:p>
    <w:p w14:paraId="548DCD19" w14:textId="2326B9CF" w:rsidR="007406C0" w:rsidRPr="009F0467" w:rsidRDefault="4FED5380" w:rsidP="007406C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Execute, manage and lead a set of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customers (Small Business 10-300 licenses) through the Onboarding process, via chat or phone.</w:t>
      </w:r>
    </w:p>
    <w:p w14:paraId="04DDB736" w14:textId="77777777" w:rsidR="007406C0" w:rsidRPr="009F0467" w:rsidRDefault="4FED5380" w:rsidP="007406C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Drive interaction with small customers (300 licenses and below) to maintain customer satisfaction during the </w:t>
      </w:r>
      <w:r w:rsidRPr="009F0467">
        <w:rPr>
          <w:rFonts w:ascii="Verdana" w:eastAsia="Microsoft JhengHei" w:hAnsi="Verdana" w:cs="Calibri"/>
          <w:b/>
          <w:sz w:val="16"/>
          <w:szCs w:val="16"/>
        </w:rPr>
        <w:t>FastTrack</w:t>
      </w:r>
      <w:r w:rsidRPr="009F0467">
        <w:rPr>
          <w:rFonts w:ascii="Verdana" w:eastAsia="Microsoft JhengHei" w:hAnsi="Verdana" w:cs="Calibri"/>
          <w:sz w:val="16"/>
          <w:szCs w:val="16"/>
        </w:rPr>
        <w:t xml:space="preserve"> deployment phase.</w:t>
      </w:r>
    </w:p>
    <w:p w14:paraId="07037F2E" w14:textId="396B0BB5" w:rsidR="007406C0" w:rsidRDefault="4FED5380" w:rsidP="004B4B18">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Delivering customers to the Onboarding Experience for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with configuration of onboarding tools and processes technology.</w:t>
      </w:r>
    </w:p>
    <w:p w14:paraId="70BCE052" w14:textId="4788E553" w:rsidR="006C1599" w:rsidRDefault="006F4365" w:rsidP="00F34CE3">
      <w:pPr>
        <w:pStyle w:val="Resume-bodytext"/>
        <w:numPr>
          <w:ilvl w:val="0"/>
          <w:numId w:val="49"/>
        </w:numPr>
        <w:spacing w:before="0"/>
        <w:contextualSpacing/>
        <w:rPr>
          <w:rFonts w:ascii="Verdana" w:eastAsia="Microsoft JhengHei" w:hAnsi="Verdana" w:cs="Calibri"/>
          <w:sz w:val="16"/>
          <w:szCs w:val="16"/>
        </w:rPr>
      </w:pPr>
      <w:proofErr w:type="spellStart"/>
      <w:r w:rsidRPr="003D015B">
        <w:rPr>
          <w:rFonts w:ascii="Verdana" w:eastAsia="Microsoft JhengHei" w:hAnsi="Verdana" w:cs="Calibri"/>
          <w:b/>
          <w:bCs/>
          <w:sz w:val="16"/>
          <w:szCs w:val="16"/>
        </w:rPr>
        <w:t>Applocker</w:t>
      </w:r>
      <w:proofErr w:type="spellEnd"/>
      <w:r w:rsidRPr="006C1599">
        <w:rPr>
          <w:rFonts w:ascii="Verdana" w:eastAsia="Microsoft JhengHei" w:hAnsi="Verdana" w:cs="Calibri"/>
          <w:sz w:val="16"/>
          <w:szCs w:val="16"/>
        </w:rPr>
        <w:t xml:space="preserve"> Administrator</w:t>
      </w:r>
      <w:r w:rsidR="002E7CCF" w:rsidRPr="006C1599">
        <w:rPr>
          <w:rFonts w:ascii="Verdana" w:eastAsia="Microsoft JhengHei" w:hAnsi="Verdana" w:cs="Calibri"/>
          <w:sz w:val="16"/>
          <w:szCs w:val="16"/>
        </w:rPr>
        <w:t xml:space="preserve">, </w:t>
      </w:r>
      <w:r w:rsidR="006C1599" w:rsidRPr="006C1599">
        <w:rPr>
          <w:rFonts w:ascii="Verdana" w:eastAsia="Microsoft JhengHei" w:hAnsi="Verdana" w:cs="Calibri"/>
          <w:sz w:val="16"/>
          <w:szCs w:val="16"/>
        </w:rPr>
        <w:t>configur</w:t>
      </w:r>
      <w:r w:rsidR="00DA5F69">
        <w:rPr>
          <w:rFonts w:ascii="Verdana" w:eastAsia="Microsoft JhengHei" w:hAnsi="Verdana" w:cs="Calibri"/>
          <w:sz w:val="16"/>
          <w:szCs w:val="16"/>
        </w:rPr>
        <w:t xml:space="preserve">ing </w:t>
      </w:r>
      <w:proofErr w:type="spellStart"/>
      <w:r w:rsidR="006C1599" w:rsidRPr="006C1599">
        <w:rPr>
          <w:rFonts w:ascii="Verdana" w:eastAsia="Microsoft JhengHei" w:hAnsi="Verdana" w:cs="Calibri"/>
          <w:sz w:val="16"/>
          <w:szCs w:val="16"/>
        </w:rPr>
        <w:t>AppLocker</w:t>
      </w:r>
      <w:proofErr w:type="spellEnd"/>
      <w:r w:rsidR="006C1599" w:rsidRPr="006C1599">
        <w:rPr>
          <w:rFonts w:ascii="Verdana" w:eastAsia="Microsoft JhengHei" w:hAnsi="Verdana" w:cs="Calibri"/>
          <w:sz w:val="16"/>
          <w:szCs w:val="16"/>
        </w:rPr>
        <w:t xml:space="preserve"> policies on any edition of Windows 10 supported by </w:t>
      </w:r>
      <w:r w:rsidR="006C1599" w:rsidRPr="00597F32">
        <w:rPr>
          <w:rFonts w:ascii="Verdana" w:eastAsia="Microsoft JhengHei" w:hAnsi="Verdana" w:cs="Calibri"/>
          <w:b/>
          <w:bCs/>
          <w:sz w:val="16"/>
          <w:szCs w:val="16"/>
        </w:rPr>
        <w:t>Mobile Device Management</w:t>
      </w:r>
      <w:r w:rsidR="006C1599" w:rsidRPr="006C1599">
        <w:rPr>
          <w:rFonts w:ascii="Verdana" w:eastAsia="Microsoft JhengHei" w:hAnsi="Verdana" w:cs="Calibri"/>
          <w:sz w:val="16"/>
          <w:szCs w:val="16"/>
        </w:rPr>
        <w:t xml:space="preserve"> (</w:t>
      </w:r>
      <w:r w:rsidR="006C1599" w:rsidRPr="00913249">
        <w:rPr>
          <w:rFonts w:ascii="Verdana" w:eastAsia="Microsoft JhengHei" w:hAnsi="Verdana" w:cs="Calibri"/>
          <w:b/>
          <w:bCs/>
          <w:sz w:val="16"/>
          <w:szCs w:val="16"/>
        </w:rPr>
        <w:t>MDM</w:t>
      </w:r>
      <w:r w:rsidR="006C1599" w:rsidRPr="006C1599">
        <w:rPr>
          <w:rFonts w:ascii="Verdana" w:eastAsia="Microsoft JhengHei" w:hAnsi="Verdana" w:cs="Calibri"/>
          <w:sz w:val="16"/>
          <w:szCs w:val="16"/>
        </w:rPr>
        <w:t>).</w:t>
      </w:r>
    </w:p>
    <w:p w14:paraId="4B12D074" w14:textId="77777777" w:rsidR="003B22E4" w:rsidRPr="009F0467" w:rsidRDefault="003B22E4" w:rsidP="00F34CE3">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proofErr w:type="spellStart"/>
      <w:r w:rsidRPr="008869B5">
        <w:rPr>
          <w:rFonts w:ascii="Verdana" w:eastAsia="Microsoft JhengHei" w:hAnsi="Verdana" w:cs="Calibri"/>
          <w:b/>
          <w:bCs/>
          <w:sz w:val="16"/>
          <w:szCs w:val="16"/>
        </w:rPr>
        <w:t>InTune</w:t>
      </w:r>
      <w:proofErr w:type="spellEnd"/>
      <w:r w:rsidRPr="009F0467">
        <w:rPr>
          <w:rFonts w:ascii="Verdana" w:eastAsia="Microsoft JhengHei" w:hAnsi="Verdana" w:cs="Calibri"/>
          <w:sz w:val="16"/>
          <w:szCs w:val="16"/>
        </w:rPr>
        <w:t xml:space="preserve"> Administrator</w:t>
      </w:r>
    </w:p>
    <w:p w14:paraId="3C439835" w14:textId="747612D1" w:rsidR="002D12AB" w:rsidRPr="006C1599" w:rsidRDefault="4FED5380" w:rsidP="00F34CE3">
      <w:pPr>
        <w:pStyle w:val="Resume-bodytext"/>
        <w:numPr>
          <w:ilvl w:val="0"/>
          <w:numId w:val="49"/>
        </w:numPr>
        <w:spacing w:before="0"/>
        <w:contextualSpacing/>
        <w:rPr>
          <w:rFonts w:ascii="Verdana" w:eastAsia="Microsoft JhengHei" w:hAnsi="Verdana" w:cs="Calibri"/>
          <w:sz w:val="16"/>
          <w:szCs w:val="16"/>
        </w:rPr>
      </w:pPr>
      <w:r w:rsidRPr="006C1599">
        <w:rPr>
          <w:rFonts w:ascii="Verdana" w:eastAsia="Microsoft JhengHei" w:hAnsi="Verdana" w:cs="Calibri"/>
          <w:sz w:val="16"/>
          <w:szCs w:val="16"/>
        </w:rPr>
        <w:t xml:space="preserve">Interacting with internal partners, Enterprise services and support teams, the field sales organizations and </w:t>
      </w:r>
      <w:r w:rsidRPr="006C1599">
        <w:rPr>
          <w:rFonts w:ascii="Verdana" w:eastAsia="Microsoft JhengHei" w:hAnsi="Verdana" w:cs="Calibri"/>
          <w:b/>
          <w:sz w:val="16"/>
          <w:szCs w:val="16"/>
        </w:rPr>
        <w:t>Office 365</w:t>
      </w:r>
      <w:r w:rsidRPr="006C1599">
        <w:rPr>
          <w:rFonts w:ascii="Verdana" w:eastAsia="Microsoft JhengHei" w:hAnsi="Verdana" w:cs="Calibri"/>
          <w:sz w:val="16"/>
          <w:szCs w:val="16"/>
        </w:rPr>
        <w:t xml:space="preserve"> business groups.</w:t>
      </w:r>
    </w:p>
    <w:p w14:paraId="7C0CB500" w14:textId="092DE56C" w:rsidR="008F42BD" w:rsidRPr="009F0467" w:rsidRDefault="00B60461" w:rsidP="007406C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Internal </w:t>
      </w:r>
      <w:r w:rsidR="00B16A35" w:rsidRPr="009F0467">
        <w:rPr>
          <w:rFonts w:ascii="Verdana" w:eastAsia="Microsoft JhengHei" w:hAnsi="Verdana" w:cs="Calibri"/>
          <w:sz w:val="16"/>
          <w:szCs w:val="16"/>
        </w:rPr>
        <w:t xml:space="preserve">Sales for SMB partners on a </w:t>
      </w:r>
      <w:r w:rsidR="00843922" w:rsidRPr="009F0467">
        <w:rPr>
          <w:rFonts w:ascii="Verdana" w:eastAsia="Microsoft JhengHei" w:hAnsi="Verdana" w:cs="Calibri"/>
          <w:sz w:val="16"/>
          <w:szCs w:val="16"/>
        </w:rPr>
        <w:t xml:space="preserve">corporate scale. </w:t>
      </w:r>
    </w:p>
    <w:p w14:paraId="6B782B8E" w14:textId="026A61E7" w:rsidR="004E23E5" w:rsidRDefault="4FED5380" w:rsidP="004E23E5">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Implementing enterprise messaging administrative concepts (installation, disaster recovery process, database utilities, public folder replication, FSMO role holders, and OWA and Front End/Back End knowledge)</w:t>
      </w:r>
      <w:r w:rsidR="002167FE" w:rsidRPr="009F0467">
        <w:rPr>
          <w:rFonts w:ascii="Verdana" w:eastAsia="Microsoft JhengHei" w:hAnsi="Verdana" w:cs="Calibri"/>
          <w:sz w:val="16"/>
          <w:szCs w:val="16"/>
        </w:rPr>
        <w:t>.</w:t>
      </w:r>
    </w:p>
    <w:p w14:paraId="2463CEE9" w14:textId="22804836" w:rsidR="00045846" w:rsidRPr="009F0467" w:rsidRDefault="00045846" w:rsidP="000D7C66">
      <w:pPr>
        <w:pStyle w:val="Resume-bodytext"/>
        <w:spacing w:before="0"/>
        <w:contextualSpacing/>
        <w:rPr>
          <w:rFonts w:ascii="Verdana" w:eastAsia="Microsoft JhengHei" w:hAnsi="Verdana" w:cs="Calibri"/>
          <w:sz w:val="16"/>
          <w:szCs w:val="16"/>
        </w:rPr>
      </w:pPr>
    </w:p>
    <w:p w14:paraId="481FAF0C" w14:textId="19C8687A" w:rsidR="009059DC" w:rsidRPr="009F0467" w:rsidRDefault="009059DC" w:rsidP="00045846">
      <w:pPr>
        <w:pStyle w:val="Resume-bodytext"/>
        <w:spacing w:before="0"/>
        <w:rPr>
          <w:rFonts w:ascii="Verdana" w:eastAsia="Microsoft JhengHei" w:hAnsi="Verdana" w:cs="Calibri"/>
          <w:sz w:val="16"/>
          <w:szCs w:val="16"/>
          <w:u w:val="single"/>
        </w:rPr>
      </w:pPr>
    </w:p>
    <w:p w14:paraId="7E51739B" w14:textId="77777777" w:rsidR="00633BFF" w:rsidRPr="009F0467" w:rsidRDefault="4FED5380" w:rsidP="00633BFF">
      <w:pPr>
        <w:pStyle w:val="Resume-bodytext"/>
        <w:spacing w:before="0"/>
        <w:ind w:left="720" w:hanging="720"/>
        <w:rPr>
          <w:rFonts w:ascii="Verdana" w:eastAsia="Microsoft JhengHei" w:hAnsi="Verdana" w:cs="Calibri"/>
          <w:sz w:val="16"/>
          <w:szCs w:val="16"/>
        </w:rPr>
      </w:pPr>
      <w:proofErr w:type="spellStart"/>
      <w:r w:rsidRPr="009F0467">
        <w:rPr>
          <w:rFonts w:ascii="Verdana" w:eastAsia="Microsoft JhengHei" w:hAnsi="Verdana" w:cs="Calibri"/>
          <w:sz w:val="16"/>
          <w:szCs w:val="16"/>
          <w:u w:val="single"/>
        </w:rPr>
        <w:t>Medica</w:t>
      </w:r>
      <w:proofErr w:type="spellEnd"/>
      <w:r w:rsidRPr="009F0467">
        <w:rPr>
          <w:rFonts w:ascii="Verdana" w:eastAsia="Microsoft JhengHei" w:hAnsi="Verdana" w:cs="Calibri"/>
          <w:sz w:val="16"/>
          <w:szCs w:val="16"/>
        </w:rPr>
        <w:t xml:space="preserve"> – Minnetonka, MN</w:t>
      </w:r>
    </w:p>
    <w:p w14:paraId="15CD033D" w14:textId="6EA698DC" w:rsidR="00633BFF" w:rsidRPr="009F0467" w:rsidRDefault="00633BFF" w:rsidP="00633BFF">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Senior Support </w:t>
      </w:r>
      <w:r w:rsidR="00772DFB" w:rsidRPr="009F0467">
        <w:rPr>
          <w:rFonts w:ascii="Verdana" w:eastAsia="Microsoft JhengHei" w:hAnsi="Verdana" w:cs="Calibri"/>
          <w:b/>
          <w:bCs/>
          <w:sz w:val="16"/>
          <w:szCs w:val="16"/>
        </w:rPr>
        <w:t>Analyst</w:t>
      </w:r>
      <w:r w:rsidR="007B6BDA" w:rsidRPr="009F0467">
        <w:rPr>
          <w:rFonts w:ascii="Verdana" w:eastAsia="Microsoft JhengHei" w:hAnsi="Verdana" w:cs="Calibri"/>
          <w:b/>
          <w:bCs/>
          <w:sz w:val="16"/>
          <w:szCs w:val="16"/>
        </w:rPr>
        <w:t>/MS Office SME</w:t>
      </w:r>
      <w:r w:rsidRPr="009F0467">
        <w:rPr>
          <w:rFonts w:ascii="Verdana" w:eastAsia="Microsoft JhengHei" w:hAnsi="Verdana" w:cs="Calibri"/>
          <w:sz w:val="16"/>
          <w:szCs w:val="16"/>
        </w:rPr>
        <w:t>, (February 2015-</w:t>
      </w:r>
      <w:r w:rsidR="003F405D" w:rsidRPr="009F0467">
        <w:rPr>
          <w:rFonts w:ascii="Verdana" w:eastAsia="Microsoft JhengHei" w:hAnsi="Verdana" w:cs="Calibri"/>
          <w:sz w:val="16"/>
          <w:szCs w:val="16"/>
        </w:rPr>
        <w:t>May 2015</w:t>
      </w:r>
      <w:r w:rsidRPr="009F0467">
        <w:rPr>
          <w:rFonts w:ascii="Verdana" w:eastAsia="Microsoft JhengHei" w:hAnsi="Verdana" w:cs="Calibri"/>
          <w:sz w:val="16"/>
          <w:szCs w:val="16"/>
        </w:rPr>
        <w:t>)</w:t>
      </w:r>
    </w:p>
    <w:p w14:paraId="7501ED6F" w14:textId="77777777" w:rsidR="0003656D" w:rsidRPr="009F0467" w:rsidRDefault="4FED5380" w:rsidP="0003656D">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Participate with projects teams and assist with the development of project plans and documentation. </w:t>
      </w:r>
    </w:p>
    <w:p w14:paraId="65FEB6F4" w14:textId="77777777" w:rsidR="0003656D" w:rsidRPr="009F0467" w:rsidRDefault="4FED5380" w:rsidP="0003656D">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77BDA3C0" w14:textId="77777777" w:rsidR="00633BFF" w:rsidRPr="009F0467" w:rsidRDefault="4FED5380" w:rsidP="007148D7">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Provides all direct customer support to end-users with my extensive knowledge of information technology desktop support (i.e. hardware and software), help desk process and methodologies as well as knowledge of best practices and procedures.</w:t>
      </w:r>
    </w:p>
    <w:p w14:paraId="413FF948" w14:textId="77777777" w:rsidR="0003656D" w:rsidRPr="009F0467" w:rsidRDefault="4FED5380" w:rsidP="0003656D">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Assist with coordinating daily work tasks for IT departments.</w:t>
      </w:r>
    </w:p>
    <w:p w14:paraId="4E4B14CC" w14:textId="77777777" w:rsidR="00D9776F" w:rsidRPr="009F0467" w:rsidRDefault="4FED5380" w:rsidP="00D9776F">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Utilize helpdesk tools and have the ability to manage helpdesk requests via </w:t>
      </w:r>
      <w:proofErr w:type="spellStart"/>
      <w:r w:rsidRPr="009F0467">
        <w:rPr>
          <w:rFonts w:ascii="Verdana" w:eastAsia="Microsoft JhengHei" w:hAnsi="Verdana" w:cs="Calibri"/>
          <w:sz w:val="16"/>
          <w:szCs w:val="16"/>
        </w:rPr>
        <w:t>Dameware</w:t>
      </w:r>
      <w:proofErr w:type="spellEnd"/>
      <w:r w:rsidRPr="009F0467">
        <w:rPr>
          <w:rFonts w:ascii="Verdana" w:eastAsia="Microsoft JhengHei" w:hAnsi="Verdana" w:cs="Calibri"/>
          <w:sz w:val="16"/>
          <w:szCs w:val="16"/>
        </w:rPr>
        <w:t xml:space="preserve"> Remote Desktop Support Tool.</w:t>
      </w:r>
    </w:p>
    <w:p w14:paraId="3169C78D" w14:textId="433D95B5" w:rsidR="00D9776F" w:rsidRPr="009F0467" w:rsidRDefault="4FED5380" w:rsidP="00BE1EE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Active Directory (i.e. LDAP integration) and other Helpdesk Management Tools (i.e. </w:t>
      </w:r>
      <w:r w:rsidRPr="009F0467">
        <w:rPr>
          <w:rFonts w:ascii="Verdana" w:eastAsia="Microsoft JhengHei" w:hAnsi="Verdana" w:cs="Calibri"/>
          <w:b/>
          <w:sz w:val="16"/>
          <w:szCs w:val="16"/>
        </w:rPr>
        <w:t>SCCM</w:t>
      </w:r>
      <w:r w:rsidRPr="009F0467">
        <w:rPr>
          <w:rFonts w:ascii="Verdana" w:eastAsia="Microsoft JhengHei" w:hAnsi="Verdana" w:cs="Calibri"/>
          <w:sz w:val="16"/>
          <w:szCs w:val="16"/>
        </w:rPr>
        <w:t>, Service Now, WebEx Meeting).</w:t>
      </w:r>
    </w:p>
    <w:p w14:paraId="014F4BE1" w14:textId="028BF0D3" w:rsidR="00002DF0" w:rsidRPr="009F0467" w:rsidRDefault="00002DF0" w:rsidP="00002DF0">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Apple iOS (iPad/iPhone) Support Specialist.</w:t>
      </w:r>
    </w:p>
    <w:p w14:paraId="194B7551" w14:textId="3D0F88F6" w:rsidR="00B70EB6" w:rsidRPr="009F0467" w:rsidRDefault="00B70EB6" w:rsidP="00BE1EE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42194636" w14:textId="77777777" w:rsidR="009321C5" w:rsidRPr="009F0467" w:rsidRDefault="4FED5380" w:rsidP="009321C5">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5EA76539" w14:textId="0DE2CC8F" w:rsidR="0017299D" w:rsidRPr="009F0467" w:rsidRDefault="4FED5380" w:rsidP="0017299D">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VSphere (VMWare) Virtual Environment Management.</w:t>
      </w:r>
    </w:p>
    <w:p w14:paraId="50CE4897" w14:textId="0BD822BB" w:rsidR="00411EF7" w:rsidRPr="00F07EB3" w:rsidRDefault="4FED5380" w:rsidP="00411EF7">
      <w:pPr>
        <w:pStyle w:val="Resume-bodytext"/>
        <w:numPr>
          <w:ilvl w:val="0"/>
          <w:numId w:val="49"/>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 Access Suite Products like XenApp 6.5</w:t>
      </w:r>
      <w:r w:rsidR="00634A69">
        <w:rPr>
          <w:rFonts w:ascii="Verdana" w:eastAsia="Microsoft JhengHei" w:hAnsi="Verdana" w:cs="Calibri"/>
          <w:b/>
          <w:bCs/>
          <w:sz w:val="16"/>
          <w:szCs w:val="16"/>
        </w:rPr>
        <w:t>.</w:t>
      </w:r>
      <w:r w:rsidR="00634A69" w:rsidRPr="00C72A7C">
        <w:rPr>
          <w:rFonts w:ascii="Verdana" w:eastAsia="Microsoft JhengHei" w:hAnsi="Verdana" w:cs="Calibri"/>
          <w:sz w:val="16"/>
          <w:szCs w:val="16"/>
        </w:rPr>
        <w:t xml:space="preserve">; configuring &amp; </w:t>
      </w:r>
      <w:r w:rsidR="00C72A7C">
        <w:rPr>
          <w:rFonts w:ascii="Verdana" w:eastAsia="Microsoft JhengHei" w:hAnsi="Verdana" w:cs="Calibri"/>
          <w:sz w:val="16"/>
          <w:szCs w:val="16"/>
        </w:rPr>
        <w:t>administration.</w:t>
      </w:r>
    </w:p>
    <w:p w14:paraId="56E33337" w14:textId="28E0F10D" w:rsidR="0017299D" w:rsidRPr="00F07EB3" w:rsidRDefault="4FED5380" w:rsidP="0017299D">
      <w:pPr>
        <w:pStyle w:val="Resume-bodytext"/>
        <w:numPr>
          <w:ilvl w:val="0"/>
          <w:numId w:val="49"/>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Citrix/XenApp Virtual Application Management.</w:t>
      </w:r>
    </w:p>
    <w:p w14:paraId="7E0811F7" w14:textId="28EA7438" w:rsidR="00411EF7" w:rsidRPr="00F07EB3" w:rsidRDefault="4FED5380" w:rsidP="4FED5380">
      <w:pPr>
        <w:pStyle w:val="ListParagraph"/>
        <w:numPr>
          <w:ilvl w:val="0"/>
          <w:numId w:val="49"/>
        </w:numPr>
        <w:rPr>
          <w:rFonts w:ascii="Verdana" w:eastAsia="Microsoft JhengHei" w:hAnsi="Verdana" w:cs="Calibri"/>
          <w:b/>
          <w:bCs/>
          <w:sz w:val="16"/>
          <w:szCs w:val="16"/>
        </w:rPr>
      </w:pPr>
      <w:r w:rsidRPr="00F07EB3">
        <w:rPr>
          <w:rFonts w:ascii="Verdana" w:eastAsia="Microsoft JhengHei" w:hAnsi="Verdana" w:cs="Calibri"/>
          <w:b/>
          <w:bCs/>
          <w:sz w:val="16"/>
          <w:szCs w:val="16"/>
        </w:rPr>
        <w:t>Migrate applications and users from XenApp v4.5 to XenApp v6.5 farm.</w:t>
      </w:r>
    </w:p>
    <w:p w14:paraId="588C4FF8" w14:textId="316514FC" w:rsidR="00411EF7" w:rsidRPr="00F07EB3" w:rsidRDefault="4FED5380" w:rsidP="4FED5380">
      <w:pPr>
        <w:pStyle w:val="ListParagraph"/>
        <w:numPr>
          <w:ilvl w:val="0"/>
          <w:numId w:val="49"/>
        </w:numPr>
        <w:rPr>
          <w:rFonts w:ascii="Verdana" w:eastAsia="Microsoft JhengHei" w:hAnsi="Verdana" w:cs="Calibri"/>
          <w:b/>
          <w:bCs/>
          <w:sz w:val="16"/>
          <w:szCs w:val="16"/>
        </w:rPr>
      </w:pPr>
      <w:r w:rsidRPr="00F07EB3">
        <w:rPr>
          <w:rFonts w:ascii="Verdana" w:eastAsia="Microsoft JhengHei" w:hAnsi="Verdana" w:cs="Calibri"/>
          <w:b/>
          <w:bCs/>
          <w:sz w:val="16"/>
          <w:szCs w:val="16"/>
        </w:rPr>
        <w:t>Mitigate application issues resulting from XenApp v5 to XenApp v6.5 and Windows 2003 to Windows 2008R2 migration.</w:t>
      </w:r>
    </w:p>
    <w:p w14:paraId="6530BA51" w14:textId="77777777" w:rsidR="00C0797F" w:rsidRPr="009F0467" w:rsidRDefault="4FED5380" w:rsidP="0017299D">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RAC-F, COSMOS, UNIX Admin Support.</w:t>
      </w:r>
    </w:p>
    <w:p w14:paraId="1968A080" w14:textId="2FAB9155" w:rsidR="0078531F" w:rsidRPr="009F0467" w:rsidRDefault="4FED5380" w:rsidP="0078531F">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FTP Admini</w:t>
      </w:r>
      <w:r w:rsidR="00740A93">
        <w:rPr>
          <w:rFonts w:ascii="Verdana" w:eastAsia="Microsoft JhengHei" w:hAnsi="Verdana" w:cs="Calibri"/>
          <w:sz w:val="16"/>
          <w:szCs w:val="16"/>
        </w:rPr>
        <w:t>stration with</w:t>
      </w:r>
      <w:r w:rsidRPr="009F0467">
        <w:rPr>
          <w:rFonts w:ascii="Verdana" w:eastAsia="Microsoft JhengHei" w:hAnsi="Verdana" w:cs="Calibri"/>
          <w:sz w:val="16"/>
          <w:szCs w:val="16"/>
        </w:rPr>
        <w:t xml:space="preserve"> </w:t>
      </w:r>
      <w:proofErr w:type="spellStart"/>
      <w:r w:rsidRPr="00D73B06">
        <w:rPr>
          <w:rFonts w:ascii="Verdana" w:eastAsia="Microsoft JhengHei" w:hAnsi="Verdana" w:cs="Calibri"/>
          <w:b/>
          <w:bCs/>
          <w:sz w:val="16"/>
          <w:szCs w:val="16"/>
        </w:rPr>
        <w:t>RightFax</w:t>
      </w:r>
      <w:proofErr w:type="spellEnd"/>
      <w:r w:rsidRPr="009F0467">
        <w:rPr>
          <w:rFonts w:ascii="Verdana" w:eastAsia="Microsoft JhengHei" w:hAnsi="Verdana" w:cs="Calibri"/>
          <w:sz w:val="16"/>
          <w:szCs w:val="16"/>
        </w:rPr>
        <w:t xml:space="preserve"> network fax server software.</w:t>
      </w:r>
    </w:p>
    <w:p w14:paraId="5DE217A1" w14:textId="77777777" w:rsidR="00BC55C4" w:rsidRPr="009F0467" w:rsidRDefault="4FED5380" w:rsidP="0078531F">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Avaya IP/VPN Phones (Ayana One-X Agent).</w:t>
      </w:r>
    </w:p>
    <w:p w14:paraId="45B1601E" w14:textId="17A52F9E" w:rsidR="00633BFF" w:rsidRDefault="4FED5380" w:rsidP="007148D7">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Utilize my extensive background in troubleshooting procedures and the ability to develop troubleshooting practices.</w:t>
      </w:r>
    </w:p>
    <w:p w14:paraId="0334CA5A" w14:textId="77777777" w:rsidR="00A663C8" w:rsidRPr="004F50AA" w:rsidRDefault="00A663C8" w:rsidP="00A663C8">
      <w:pPr>
        <w:pStyle w:val="Resume-bodytext"/>
        <w:numPr>
          <w:ilvl w:val="0"/>
          <w:numId w:val="49"/>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40C13691"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Products (Office Professional Suite 2010, Windows 7, </w:t>
      </w:r>
      <w:r w:rsidRPr="00FC2CE4">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w:t>
      </w:r>
    </w:p>
    <w:p w14:paraId="4F572015" w14:textId="5475650E" w:rsidR="00AA73ED" w:rsidRPr="009F0467" w:rsidRDefault="4FED5380" w:rsidP="00AA73ED">
      <w:pPr>
        <w:pStyle w:val="Resume-bodytext"/>
        <w:numPr>
          <w:ilvl w:val="0"/>
          <w:numId w:val="49"/>
        </w:numPr>
        <w:contextualSpacing/>
        <w:rPr>
          <w:rFonts w:ascii="Verdana" w:eastAsia="Microsoft JhengHei" w:hAnsi="Verdana" w:cs="Calibri"/>
          <w:sz w:val="16"/>
          <w:szCs w:val="16"/>
        </w:rPr>
      </w:pPr>
      <w:r w:rsidRPr="006B7F6F">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2013 and </w:t>
      </w:r>
      <w:r w:rsidRPr="00771899">
        <w:rPr>
          <w:rFonts w:ascii="Verdana" w:eastAsia="Microsoft JhengHei" w:hAnsi="Verdana" w:cs="Calibri"/>
          <w:b/>
          <w:bCs/>
          <w:sz w:val="16"/>
          <w:szCs w:val="16"/>
        </w:rPr>
        <w:t>Skype for Business</w:t>
      </w:r>
      <w:r w:rsidR="00EE1B49">
        <w:rPr>
          <w:rFonts w:ascii="Verdana" w:eastAsia="Microsoft JhengHei" w:hAnsi="Verdana" w:cs="Calibri"/>
          <w:b/>
          <w:bCs/>
          <w:sz w:val="16"/>
          <w:szCs w:val="16"/>
        </w:rPr>
        <w:t xml:space="preserve"> </w:t>
      </w:r>
      <w:r w:rsidRPr="009F0467">
        <w:rPr>
          <w:rFonts w:ascii="Verdana" w:eastAsia="Microsoft JhengHei" w:hAnsi="Verdana" w:cs="Calibri"/>
          <w:sz w:val="16"/>
          <w:szCs w:val="16"/>
        </w:rPr>
        <w:t>2015/2016, WebEx Meeting.</w:t>
      </w:r>
    </w:p>
    <w:p w14:paraId="4E68E969"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Hardware configurations (HP Laptops and Desktops, Mobile Phones, and Peripherals).</w:t>
      </w:r>
    </w:p>
    <w:p w14:paraId="29CF464D"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Demonstrated experience and knowledge in supporting &amp; troubleshooting in a multi-application environment.</w:t>
      </w:r>
    </w:p>
    <w:p w14:paraId="0FC8B3B2"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Antivirus and Malware product (BitLocker).</w:t>
      </w:r>
    </w:p>
    <w:p w14:paraId="21A25E3A" w14:textId="77777777" w:rsidR="0003656D" w:rsidRPr="009F0467" w:rsidRDefault="4FED5380" w:rsidP="0003656D">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Document technical issues for end users, internal staff; troubleshooting steps, results and problem resolutions.</w:t>
      </w:r>
    </w:p>
    <w:p w14:paraId="6D059123" w14:textId="79AE8119" w:rsidR="00633BFF" w:rsidRDefault="4FED5380" w:rsidP="007148D7">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Understanding of Local Area Network (LAN) terminology and basic troubleshooting.</w:t>
      </w:r>
    </w:p>
    <w:p w14:paraId="10E2E174" w14:textId="73540A10" w:rsidR="006965C3" w:rsidRPr="009F0467" w:rsidRDefault="009C6716" w:rsidP="007148D7">
      <w:pPr>
        <w:pStyle w:val="Resume-bodytext"/>
        <w:numPr>
          <w:ilvl w:val="0"/>
          <w:numId w:val="49"/>
        </w:numPr>
        <w:spacing w:before="0"/>
        <w:contextualSpacing/>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2/3 level in networked applications, workstation hardware and software, specifically WebEx and Go to Meeting </w:t>
      </w:r>
      <w:r w:rsidR="00740A93" w:rsidRPr="000255AC">
        <w:rPr>
          <w:rFonts w:ascii="Verdana" w:hAnsi="Verdana"/>
          <w:sz w:val="16"/>
          <w:szCs w:val="16"/>
          <w:shd w:val="clear" w:color="auto" w:fill="FFFFFF"/>
        </w:rPr>
        <w:t>troubleshooting.</w:t>
      </w:r>
      <w:r w:rsidR="00740A93" w:rsidRPr="009F0467">
        <w:rPr>
          <w:rFonts w:ascii="Verdana" w:eastAsia="Microsoft JhengHei" w:hAnsi="Verdana" w:cs="Calibri"/>
          <w:sz w:val="16"/>
          <w:szCs w:val="16"/>
        </w:rPr>
        <w:t xml:space="preserve"> Survey</w:t>
      </w:r>
      <w:r w:rsidR="4FED5380" w:rsidRPr="009F0467">
        <w:rPr>
          <w:rFonts w:ascii="Verdana" w:eastAsia="Microsoft JhengHei" w:hAnsi="Verdana" w:cs="Calibri"/>
          <w:sz w:val="16"/>
          <w:szCs w:val="16"/>
        </w:rPr>
        <w:t xml:space="preserve"> Monkey; end-user support ratings tool. </w:t>
      </w:r>
    </w:p>
    <w:p w14:paraId="40AA8488" w14:textId="77777777" w:rsidR="003508B3" w:rsidRPr="009F0467" w:rsidRDefault="003508B3" w:rsidP="00D022BB">
      <w:pPr>
        <w:pStyle w:val="Resume-bodytext"/>
        <w:spacing w:before="0"/>
        <w:ind w:left="720" w:hanging="720"/>
        <w:rPr>
          <w:rFonts w:ascii="Verdana" w:eastAsia="Microsoft JhengHei" w:hAnsi="Verdana" w:cs="Calibri"/>
          <w:sz w:val="16"/>
          <w:szCs w:val="16"/>
          <w:u w:val="single"/>
        </w:rPr>
      </w:pPr>
    </w:p>
    <w:p w14:paraId="09201754" w14:textId="68B346A8" w:rsidR="000269AB" w:rsidRPr="009F0467" w:rsidRDefault="4FED5380"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3M</w:t>
      </w:r>
      <w:r w:rsidRPr="009F0467">
        <w:rPr>
          <w:rFonts w:ascii="Verdana" w:eastAsia="Microsoft JhengHei" w:hAnsi="Verdana" w:cs="Calibri"/>
          <w:sz w:val="16"/>
          <w:szCs w:val="16"/>
        </w:rPr>
        <w:t xml:space="preserve"> – St. Paul, MN</w:t>
      </w:r>
    </w:p>
    <w:p w14:paraId="2F2BA1EC" w14:textId="77777777" w:rsidR="000269AB" w:rsidRPr="009F0467" w:rsidRDefault="000269AB"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008D37B7" w:rsidRPr="009F0467">
        <w:rPr>
          <w:rFonts w:ascii="Verdana" w:eastAsia="Microsoft JhengHei" w:hAnsi="Verdana" w:cs="Calibri"/>
          <w:b/>
          <w:bCs/>
          <w:sz w:val="16"/>
          <w:szCs w:val="16"/>
        </w:rPr>
        <w:t xml:space="preserve">IT Analyst III </w:t>
      </w:r>
      <w:r w:rsidR="00AD0979" w:rsidRPr="009F0467">
        <w:rPr>
          <w:rFonts w:ascii="Verdana" w:eastAsia="Microsoft JhengHei" w:hAnsi="Verdana" w:cs="Calibri"/>
          <w:b/>
          <w:bCs/>
          <w:sz w:val="16"/>
          <w:szCs w:val="16"/>
        </w:rPr>
        <w:t>(MAM GPL)</w:t>
      </w:r>
      <w:r w:rsidRPr="009F0467">
        <w:rPr>
          <w:rFonts w:ascii="Verdana" w:eastAsia="Microsoft JhengHei" w:hAnsi="Verdana" w:cs="Calibri"/>
          <w:sz w:val="16"/>
          <w:szCs w:val="16"/>
        </w:rPr>
        <w:t>, (September 2014-</w:t>
      </w:r>
      <w:r w:rsidR="00CC6194" w:rsidRPr="009F0467">
        <w:rPr>
          <w:rFonts w:ascii="Verdana" w:eastAsia="Microsoft JhengHei" w:hAnsi="Verdana" w:cs="Calibri"/>
          <w:sz w:val="16"/>
          <w:szCs w:val="16"/>
        </w:rPr>
        <w:t>January 2015</w:t>
      </w:r>
      <w:r w:rsidRPr="009F0467">
        <w:rPr>
          <w:rFonts w:ascii="Verdana" w:eastAsia="Microsoft JhengHei" w:hAnsi="Verdana" w:cs="Calibri"/>
          <w:sz w:val="16"/>
          <w:szCs w:val="16"/>
        </w:rPr>
        <w:t>)</w:t>
      </w:r>
    </w:p>
    <w:p w14:paraId="37EF9B40" w14:textId="77777777" w:rsidR="000269AB" w:rsidRPr="009F0467" w:rsidRDefault="4FED5380" w:rsidP="4FED5380">
      <w:pPr>
        <w:pStyle w:val="Resume-bodytext"/>
        <w:numPr>
          <w:ilvl w:val="0"/>
          <w:numId w:val="48"/>
        </w:numPr>
        <w:spacing w:before="0" w:after="20"/>
        <w:rPr>
          <w:rFonts w:ascii="Verdana" w:eastAsia="Microsoft JhengHei" w:hAnsi="Verdana" w:cs="Calibri"/>
          <w:b/>
          <w:bCs/>
          <w:sz w:val="16"/>
          <w:szCs w:val="16"/>
          <w:lang w:val="fr-FR"/>
        </w:rPr>
      </w:pPr>
      <w:r w:rsidRPr="009F0467">
        <w:rPr>
          <w:rFonts w:ascii="Verdana" w:eastAsia="Microsoft JhengHei" w:hAnsi="Verdana" w:cs="Calibri"/>
          <w:b/>
          <w:bCs/>
          <w:i/>
          <w:iCs/>
          <w:sz w:val="16"/>
          <w:szCs w:val="16"/>
          <w:u w:val="single"/>
          <w:lang w:val="fr-FR"/>
        </w:rPr>
        <w:t>Mobile Device Management (MDM) Project</w:t>
      </w:r>
      <w:r w:rsidRPr="009F0467">
        <w:rPr>
          <w:rFonts w:ascii="Verdana" w:eastAsia="Microsoft JhengHei" w:hAnsi="Verdana" w:cs="Calibri"/>
          <w:b/>
          <w:bCs/>
          <w:sz w:val="16"/>
          <w:szCs w:val="16"/>
          <w:lang w:val="fr-FR"/>
        </w:rPr>
        <w:t xml:space="preserve">. </w:t>
      </w:r>
    </w:p>
    <w:p w14:paraId="7E23A8C8" w14:textId="77777777" w:rsidR="00A16EC7" w:rsidRPr="009F0467" w:rsidRDefault="00A16EC7" w:rsidP="4FED5380">
      <w:pPr>
        <w:pStyle w:val="Resume-bodytext"/>
        <w:numPr>
          <w:ilvl w:val="0"/>
          <w:numId w:val="48"/>
        </w:numPr>
        <w:spacing w:before="0" w:after="20"/>
        <w:rPr>
          <w:rFonts w:ascii="Verdana" w:eastAsia="Microsoft JhengHei" w:hAnsi="Verdana" w:cs="Calibri"/>
          <w:b/>
          <w:bCs/>
          <w:sz w:val="16"/>
          <w:szCs w:val="16"/>
        </w:rPr>
      </w:pPr>
      <w:r w:rsidRPr="009F0467">
        <w:rPr>
          <w:rFonts w:ascii="Verdana" w:eastAsia="Microsoft JhengHei" w:hAnsi="Verdana" w:cs="Calibri"/>
          <w:b/>
          <w:bCs/>
          <w:color w:val="333333"/>
          <w:sz w:val="16"/>
          <w:szCs w:val="16"/>
          <w:shd w:val="clear" w:color="auto" w:fill="FFFFFF"/>
        </w:rPr>
        <w:t>Mobile Application Management Global Product Lead (MAM GPL).</w:t>
      </w:r>
    </w:p>
    <w:p w14:paraId="390F0C40" w14:textId="77777777" w:rsidR="000269A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Responsible for Project coordination, support and development of Mobile Applications Management (MAM) system (SAP </w:t>
      </w:r>
      <w:proofErr w:type="spellStart"/>
      <w:r w:rsidRPr="009F0467">
        <w:rPr>
          <w:rFonts w:ascii="Verdana" w:eastAsia="Microsoft JhengHei" w:hAnsi="Verdana" w:cs="Calibri"/>
          <w:sz w:val="16"/>
          <w:szCs w:val="16"/>
        </w:rPr>
        <w:t>Afaria</w:t>
      </w:r>
      <w:proofErr w:type="spellEnd"/>
      <w:r w:rsidRPr="009F0467">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9F0467">
        <w:rPr>
          <w:rFonts w:ascii="Verdana" w:eastAsia="Microsoft JhengHei" w:hAnsi="Verdana" w:cs="Calibri"/>
          <w:sz w:val="16"/>
          <w:szCs w:val="16"/>
        </w:rPr>
        <w:t xml:space="preserve"> environment and related projects. Assume responsibility for support and development of our Mobile Applications Management (MAM) system (SAP </w:t>
      </w:r>
      <w:proofErr w:type="spellStart"/>
      <w:r w:rsidRPr="009F0467">
        <w:rPr>
          <w:rFonts w:ascii="Verdana" w:eastAsia="Microsoft JhengHei" w:hAnsi="Verdana" w:cs="Calibri"/>
          <w:sz w:val="16"/>
          <w:szCs w:val="16"/>
        </w:rPr>
        <w:t>Afaria</w:t>
      </w:r>
      <w:proofErr w:type="spellEnd"/>
      <w:r w:rsidRPr="009F0467">
        <w:rPr>
          <w:rFonts w:ascii="Verdana" w:eastAsia="Microsoft JhengHei" w:hAnsi="Verdana" w:cs="Calibri"/>
          <w:sz w:val="16"/>
          <w:szCs w:val="16"/>
        </w:rPr>
        <w:t>) environment and related projects. Some support activities and projects may include other Mobility technologies.</w:t>
      </w:r>
    </w:p>
    <w:p w14:paraId="1155B604" w14:textId="77777777" w:rsidR="009321C5"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Some support activities and projects including other Mobility technologies.</w:t>
      </w:r>
    </w:p>
    <w:p w14:paraId="15934433" w14:textId="4A5BDFC7" w:rsidR="00FF562D" w:rsidRPr="009F0467" w:rsidRDefault="00701528"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color w:val="333333"/>
          <w:sz w:val="16"/>
          <w:szCs w:val="16"/>
          <w:shd w:val="clear" w:color="auto" w:fill="FFFFFF"/>
        </w:rPr>
        <w:t xml:space="preserve">Desktop </w:t>
      </w:r>
      <w:r w:rsidR="00817801" w:rsidRPr="009F0467">
        <w:rPr>
          <w:rFonts w:ascii="Verdana" w:eastAsia="Microsoft JhengHei" w:hAnsi="Verdana" w:cs="Calibri"/>
          <w:color w:val="333333"/>
          <w:sz w:val="16"/>
          <w:szCs w:val="16"/>
          <w:shd w:val="clear" w:color="auto" w:fill="FFFFFF"/>
        </w:rPr>
        <w:t xml:space="preserve">applications engineering </w:t>
      </w:r>
      <w:r w:rsidR="00EB32DB" w:rsidRPr="009F0467">
        <w:rPr>
          <w:rFonts w:ascii="Verdana" w:eastAsia="Microsoft JhengHei" w:hAnsi="Verdana" w:cs="Calibri"/>
          <w:color w:val="333333"/>
          <w:sz w:val="16"/>
          <w:szCs w:val="16"/>
          <w:shd w:val="clear" w:color="auto" w:fill="FFFFFF"/>
        </w:rPr>
        <w:t xml:space="preserve">with skills </w:t>
      </w:r>
      <w:r w:rsidR="00FF562D" w:rsidRPr="009F0467">
        <w:rPr>
          <w:rFonts w:ascii="Verdana" w:eastAsia="Microsoft JhengHei" w:hAnsi="Verdana" w:cs="Calibri"/>
          <w:color w:val="333333"/>
          <w:sz w:val="16"/>
          <w:szCs w:val="16"/>
          <w:shd w:val="clear" w:color="auto" w:fill="FFFFFF"/>
        </w:rPr>
        <w:t xml:space="preserve">to create MSI packages for deployment to Windows 7 desktops using </w:t>
      </w:r>
      <w:r w:rsidR="00FF562D" w:rsidRPr="009F0467">
        <w:rPr>
          <w:rFonts w:ascii="Verdana" w:eastAsia="Microsoft JhengHei" w:hAnsi="Verdana" w:cs="Calibri"/>
          <w:b/>
          <w:color w:val="333333"/>
          <w:sz w:val="16"/>
          <w:szCs w:val="16"/>
          <w:shd w:val="clear" w:color="auto" w:fill="FFFFFF"/>
        </w:rPr>
        <w:t>SCCM</w:t>
      </w:r>
      <w:r w:rsidR="00FF562D" w:rsidRPr="009F0467">
        <w:rPr>
          <w:rFonts w:ascii="Verdana" w:eastAsia="Microsoft JhengHei" w:hAnsi="Verdana" w:cs="Calibri"/>
          <w:color w:val="333333"/>
          <w:sz w:val="16"/>
          <w:szCs w:val="16"/>
          <w:shd w:val="clear" w:color="auto" w:fill="FFFFFF"/>
        </w:rPr>
        <w:t>.</w:t>
      </w:r>
    </w:p>
    <w:p w14:paraId="23478814" w14:textId="3FD85E7E" w:rsidR="00002DF0" w:rsidRDefault="00B70EB6"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r w:rsidR="00002DF0" w:rsidRPr="009F0467">
        <w:rPr>
          <w:rFonts w:ascii="Verdana" w:eastAsia="Microsoft JhengHei" w:hAnsi="Verdana" w:cs="Calibri"/>
          <w:sz w:val="16"/>
          <w:szCs w:val="16"/>
        </w:rPr>
        <w:t xml:space="preserve"> </w:t>
      </w:r>
    </w:p>
    <w:p w14:paraId="2D222549" w14:textId="77777777" w:rsidR="00C10EBB" w:rsidRPr="009F0467" w:rsidRDefault="00C10EBB" w:rsidP="00C10EBB">
      <w:pPr>
        <w:pStyle w:val="Resume-bodytext"/>
        <w:numPr>
          <w:ilvl w:val="0"/>
          <w:numId w:val="48"/>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proofErr w:type="spellStart"/>
      <w:r w:rsidRPr="002A3FDD">
        <w:rPr>
          <w:rFonts w:ascii="Verdana" w:eastAsia="Microsoft JhengHei" w:hAnsi="Verdana" w:cs="Calibri"/>
          <w:b/>
          <w:bCs/>
          <w:sz w:val="16"/>
          <w:szCs w:val="16"/>
        </w:rPr>
        <w:t>InTune</w:t>
      </w:r>
      <w:proofErr w:type="spellEnd"/>
      <w:r w:rsidRPr="009F0467">
        <w:rPr>
          <w:rFonts w:ascii="Verdana" w:eastAsia="Microsoft JhengHei" w:hAnsi="Verdana" w:cs="Calibri"/>
          <w:sz w:val="16"/>
          <w:szCs w:val="16"/>
        </w:rPr>
        <w:t xml:space="preserve"> Administrator</w:t>
      </w:r>
    </w:p>
    <w:p w14:paraId="79657C70" w14:textId="53B65C29" w:rsidR="00B70EB6" w:rsidRPr="009F0467" w:rsidRDefault="00920169" w:rsidP="4FED5380">
      <w:pPr>
        <w:pStyle w:val="Resume-bodytext"/>
        <w:numPr>
          <w:ilvl w:val="0"/>
          <w:numId w:val="48"/>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Mobile Device Management (MDM)</w:t>
      </w:r>
      <w:r>
        <w:rPr>
          <w:rFonts w:ascii="Verdana" w:eastAsia="Microsoft JhengHei" w:hAnsi="Verdana" w:cs="Calibri"/>
          <w:sz w:val="16"/>
          <w:szCs w:val="16"/>
        </w:rPr>
        <w:t xml:space="preserve"> </w:t>
      </w:r>
      <w:r w:rsidRPr="009F0467">
        <w:rPr>
          <w:rFonts w:ascii="Verdana" w:eastAsia="Microsoft JhengHei" w:hAnsi="Verdana" w:cs="Calibri"/>
          <w:sz w:val="16"/>
          <w:szCs w:val="16"/>
        </w:rPr>
        <w:t>on iPhone</w:t>
      </w:r>
      <w:r w:rsidR="00CF1087">
        <w:rPr>
          <w:rFonts w:ascii="Verdana" w:eastAsia="Microsoft JhengHei" w:hAnsi="Verdana" w:cs="Calibri"/>
          <w:sz w:val="16"/>
          <w:szCs w:val="16"/>
        </w:rPr>
        <w:t>/</w:t>
      </w:r>
      <w:r w:rsidR="00C11FF1">
        <w:rPr>
          <w:rFonts w:ascii="Verdana" w:eastAsia="Microsoft JhengHei" w:hAnsi="Verdana" w:cs="Calibri"/>
          <w:sz w:val="16"/>
          <w:szCs w:val="16"/>
        </w:rPr>
        <w:t xml:space="preserve">iPad, </w:t>
      </w:r>
      <w:r w:rsidRPr="009F0467">
        <w:rPr>
          <w:rFonts w:ascii="Verdana" w:eastAsia="Microsoft JhengHei" w:hAnsi="Verdana" w:cs="Calibri"/>
          <w:sz w:val="16"/>
          <w:szCs w:val="16"/>
        </w:rPr>
        <w:t>Android</w:t>
      </w:r>
      <w:r w:rsidR="00C11FF1">
        <w:rPr>
          <w:rFonts w:ascii="Verdana" w:eastAsia="Microsoft JhengHei" w:hAnsi="Verdana" w:cs="Calibri"/>
          <w:sz w:val="16"/>
          <w:szCs w:val="16"/>
        </w:rPr>
        <w:t>, Wind</w:t>
      </w:r>
      <w:r w:rsidR="00CF1087">
        <w:rPr>
          <w:rFonts w:ascii="Verdana" w:eastAsia="Microsoft JhengHei" w:hAnsi="Verdana" w:cs="Calibri"/>
          <w:sz w:val="16"/>
          <w:szCs w:val="16"/>
        </w:rPr>
        <w:t xml:space="preserve">ows Surface. </w:t>
      </w:r>
    </w:p>
    <w:p w14:paraId="74EC488D" w14:textId="1B439B64" w:rsidR="00920169" w:rsidRDefault="004418E1" w:rsidP="00E73045">
      <w:pPr>
        <w:pStyle w:val="Resume-bodytext"/>
        <w:numPr>
          <w:ilvl w:val="0"/>
          <w:numId w:val="48"/>
        </w:numPr>
        <w:spacing w:before="0" w:after="20"/>
        <w:rPr>
          <w:rFonts w:ascii="Verdana" w:eastAsia="Microsoft JhengHei" w:hAnsi="Verdana" w:cs="Calibri"/>
          <w:sz w:val="16"/>
          <w:szCs w:val="16"/>
        </w:rPr>
      </w:pPr>
      <w:proofErr w:type="spellStart"/>
      <w:r w:rsidRPr="001D21DC">
        <w:rPr>
          <w:rFonts w:ascii="Verdana" w:eastAsia="Microsoft JhengHei" w:hAnsi="Verdana" w:cs="Calibri"/>
          <w:b/>
          <w:bCs/>
          <w:sz w:val="16"/>
          <w:szCs w:val="16"/>
        </w:rPr>
        <w:t>AirWatch</w:t>
      </w:r>
      <w:proofErr w:type="spellEnd"/>
      <w:r w:rsidRPr="009F0467">
        <w:rPr>
          <w:rFonts w:ascii="Verdana" w:eastAsia="Microsoft JhengHei" w:hAnsi="Verdana" w:cs="Calibri"/>
          <w:sz w:val="16"/>
          <w:szCs w:val="16"/>
        </w:rPr>
        <w:t xml:space="preserve"> Administration.</w:t>
      </w:r>
    </w:p>
    <w:p w14:paraId="7B86CF70" w14:textId="77777777" w:rsidR="00A663C8" w:rsidRPr="004F50AA" w:rsidRDefault="00A663C8" w:rsidP="00A663C8">
      <w:pPr>
        <w:pStyle w:val="Resume-bodytext"/>
        <w:numPr>
          <w:ilvl w:val="0"/>
          <w:numId w:val="48"/>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3B73752D" w14:textId="3962A94B" w:rsidR="0028100C"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ITIL; application configuration support. (Windows)</w:t>
      </w:r>
    </w:p>
    <w:p w14:paraId="1F20DB47" w14:textId="77777777" w:rsidR="00BA38A4" w:rsidRPr="00BA38A4" w:rsidRDefault="00BA38A4" w:rsidP="4FED5380">
      <w:pPr>
        <w:pStyle w:val="Resume-bodytext"/>
        <w:numPr>
          <w:ilvl w:val="0"/>
          <w:numId w:val="48"/>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2/3 level in networked applications, workstation hardware and software, specifically WebEx and Go to Meeting troubleshooting.</w:t>
      </w:r>
    </w:p>
    <w:p w14:paraId="203464DD" w14:textId="6E8FD665"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Implementing, configuring, and maintaining vendor applications. </w:t>
      </w:r>
    </w:p>
    <w:p w14:paraId="150E289C" w14:textId="77777777"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Project planning and tracking; initiate efforts for analyzing mobility projects including implementation of changes to help determine deployment processes. </w:t>
      </w:r>
    </w:p>
    <w:p w14:paraId="5B38B699" w14:textId="77777777"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Organizing project tasks for deployment of defined/developed mobility technologies and processes. </w:t>
      </w:r>
    </w:p>
    <w:p w14:paraId="29C1E1D4" w14:textId="47976E3B" w:rsidR="00D022BB"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Helping develop and </w:t>
      </w:r>
      <w:r w:rsidR="00740A93" w:rsidRPr="009F0467">
        <w:rPr>
          <w:rFonts w:ascii="Verdana" w:eastAsia="Microsoft JhengHei" w:hAnsi="Verdana" w:cs="Calibri"/>
          <w:sz w:val="16"/>
          <w:szCs w:val="16"/>
        </w:rPr>
        <w:t>design</w:t>
      </w:r>
      <w:r w:rsidRPr="009F0467">
        <w:rPr>
          <w:rFonts w:ascii="Verdana" w:eastAsia="Microsoft JhengHei" w:hAnsi="Verdana" w:cs="Calibri"/>
          <w:sz w:val="16"/>
          <w:szCs w:val="16"/>
        </w:rPr>
        <w:t xml:space="preserve"> their MAM solution using SAP </w:t>
      </w:r>
      <w:proofErr w:type="spellStart"/>
      <w:r w:rsidRPr="009F0467">
        <w:rPr>
          <w:rFonts w:ascii="Verdana" w:eastAsia="Microsoft JhengHei" w:hAnsi="Verdana" w:cs="Calibri"/>
          <w:sz w:val="16"/>
          <w:szCs w:val="16"/>
        </w:rPr>
        <w:t>Afaria</w:t>
      </w:r>
      <w:proofErr w:type="spellEnd"/>
      <w:r w:rsidRPr="009F0467">
        <w:rPr>
          <w:rFonts w:ascii="Verdana" w:eastAsia="Microsoft JhengHei" w:hAnsi="Verdana" w:cs="Calibri"/>
          <w:sz w:val="16"/>
          <w:szCs w:val="16"/>
        </w:rPr>
        <w:t>.</w:t>
      </w:r>
    </w:p>
    <w:p w14:paraId="326E654B" w14:textId="62C3E2C0" w:rsidR="00DD7D7B" w:rsidRDefault="005B1318" w:rsidP="4FED5380">
      <w:pPr>
        <w:pStyle w:val="Resume-bodytext"/>
        <w:numPr>
          <w:ilvl w:val="0"/>
          <w:numId w:val="48"/>
        </w:numPr>
        <w:spacing w:before="0" w:after="20"/>
        <w:rPr>
          <w:rFonts w:ascii="Verdana" w:eastAsia="Microsoft JhengHei" w:hAnsi="Verdana" w:cs="Calibri"/>
          <w:sz w:val="16"/>
          <w:szCs w:val="16"/>
        </w:rPr>
      </w:pPr>
      <w:r w:rsidRPr="005B1318">
        <w:rPr>
          <w:rFonts w:ascii="Verdana" w:eastAsia="Microsoft JhengHei" w:hAnsi="Verdana" w:cs="Calibri"/>
          <w:sz w:val="16"/>
          <w:szCs w:val="16"/>
        </w:rPr>
        <w:t>Proven ability to participate with other functional teams in systems integration and design including writing operational specifications, test plans and requirements management with attention to detail.</w:t>
      </w:r>
    </w:p>
    <w:p w14:paraId="5ECB29A0" w14:textId="095F1393" w:rsidR="00A51814" w:rsidRDefault="00A51814" w:rsidP="4FED5380">
      <w:pPr>
        <w:pStyle w:val="Resume-bodytext"/>
        <w:numPr>
          <w:ilvl w:val="0"/>
          <w:numId w:val="48"/>
        </w:numPr>
        <w:spacing w:before="0" w:after="20"/>
        <w:rPr>
          <w:rFonts w:ascii="Verdana" w:eastAsia="Microsoft JhengHei" w:hAnsi="Verdana" w:cs="Calibri"/>
          <w:sz w:val="16"/>
          <w:szCs w:val="16"/>
        </w:rPr>
      </w:pPr>
      <w:r w:rsidRPr="00A51814">
        <w:rPr>
          <w:rFonts w:ascii="Verdana" w:eastAsia="Microsoft JhengHei" w:hAnsi="Verdana" w:cs="Calibri"/>
          <w:sz w:val="16"/>
          <w:szCs w:val="16"/>
        </w:rPr>
        <w:t>Review, test and applying Exchange Server application updates, patches and configuration changes on servers and related systems as needed.</w:t>
      </w:r>
    </w:p>
    <w:p w14:paraId="73AC2ADF" w14:textId="56102C09" w:rsidR="00A51814" w:rsidRDefault="00616B8F" w:rsidP="4FED5380">
      <w:pPr>
        <w:pStyle w:val="Resume-bodytext"/>
        <w:numPr>
          <w:ilvl w:val="0"/>
          <w:numId w:val="48"/>
        </w:numPr>
        <w:spacing w:before="0" w:after="20"/>
        <w:rPr>
          <w:rFonts w:ascii="Verdana" w:eastAsia="Microsoft JhengHei" w:hAnsi="Verdana" w:cs="Calibri"/>
          <w:sz w:val="16"/>
          <w:szCs w:val="16"/>
        </w:rPr>
      </w:pPr>
      <w:r w:rsidRPr="00616B8F">
        <w:rPr>
          <w:rFonts w:ascii="Verdana" w:eastAsia="Microsoft JhengHei" w:hAnsi="Verdana" w:cs="Calibri"/>
          <w:sz w:val="16"/>
          <w:szCs w:val="16"/>
        </w:rPr>
        <w:t>Coordinated testing, upgrades and configuration of system files and services.</w:t>
      </w:r>
    </w:p>
    <w:p w14:paraId="32F5C005" w14:textId="18D44F9E" w:rsidR="00593207" w:rsidRDefault="00593207" w:rsidP="4FED5380">
      <w:pPr>
        <w:pStyle w:val="Resume-bodytext"/>
        <w:numPr>
          <w:ilvl w:val="0"/>
          <w:numId w:val="48"/>
        </w:numPr>
        <w:spacing w:before="0" w:after="20"/>
        <w:rPr>
          <w:rFonts w:ascii="Verdana" w:eastAsia="Microsoft JhengHei" w:hAnsi="Verdana" w:cs="Calibri"/>
          <w:sz w:val="16"/>
          <w:szCs w:val="16"/>
        </w:rPr>
      </w:pPr>
      <w:r w:rsidRPr="00593207">
        <w:rPr>
          <w:rFonts w:ascii="Verdana" w:eastAsia="Microsoft JhengHei" w:hAnsi="Verdana" w:cs="Calibri"/>
          <w:sz w:val="16"/>
          <w:szCs w:val="16"/>
        </w:rPr>
        <w:lastRenderedPageBreak/>
        <w:t>Ability to produce system documentation, including writing requirements, operational specifications, system architecture, test plans and as-built documentation.</w:t>
      </w:r>
    </w:p>
    <w:p w14:paraId="1F2ABB93" w14:textId="4BF74FA6" w:rsidR="00D017D0" w:rsidRDefault="00FF665C" w:rsidP="4FED5380">
      <w:pPr>
        <w:pStyle w:val="Resume-bodytext"/>
        <w:numPr>
          <w:ilvl w:val="0"/>
          <w:numId w:val="48"/>
        </w:numPr>
        <w:spacing w:before="0" w:after="20"/>
        <w:rPr>
          <w:rFonts w:ascii="Verdana" w:eastAsia="Microsoft JhengHei" w:hAnsi="Verdana" w:cs="Calibri"/>
          <w:sz w:val="16"/>
          <w:szCs w:val="16"/>
        </w:rPr>
      </w:pPr>
      <w:r>
        <w:rPr>
          <w:rFonts w:ascii="Verdana" w:eastAsia="Microsoft JhengHei" w:hAnsi="Verdana" w:cs="Calibri"/>
          <w:sz w:val="16"/>
          <w:szCs w:val="16"/>
        </w:rPr>
        <w:t>Participated</w:t>
      </w:r>
      <w:r w:rsidR="00D017D0" w:rsidRPr="00D017D0">
        <w:rPr>
          <w:rFonts w:ascii="Verdana" w:eastAsia="Microsoft JhengHei" w:hAnsi="Verdana" w:cs="Calibri"/>
          <w:sz w:val="16"/>
          <w:szCs w:val="16"/>
        </w:rPr>
        <w:t xml:space="preserve"> in technical projects through design, build, </w:t>
      </w:r>
      <w:r w:rsidR="00740A93" w:rsidRPr="00D017D0">
        <w:rPr>
          <w:rFonts w:ascii="Verdana" w:eastAsia="Microsoft JhengHei" w:hAnsi="Verdana" w:cs="Calibri"/>
          <w:sz w:val="16"/>
          <w:szCs w:val="16"/>
        </w:rPr>
        <w:t>and test</w:t>
      </w:r>
      <w:r w:rsidR="00D017D0" w:rsidRPr="00D017D0">
        <w:rPr>
          <w:rFonts w:ascii="Verdana" w:eastAsia="Microsoft JhengHei" w:hAnsi="Verdana" w:cs="Calibri"/>
          <w:sz w:val="16"/>
          <w:szCs w:val="16"/>
        </w:rPr>
        <w:t xml:space="preserve"> and deploy phases.</w:t>
      </w:r>
    </w:p>
    <w:p w14:paraId="382662CE" w14:textId="219C2207" w:rsidR="00A77609" w:rsidRDefault="00A77609" w:rsidP="4FED5380">
      <w:pPr>
        <w:pStyle w:val="Resume-bodytext"/>
        <w:numPr>
          <w:ilvl w:val="0"/>
          <w:numId w:val="48"/>
        </w:numPr>
        <w:spacing w:before="0" w:after="20"/>
        <w:rPr>
          <w:rFonts w:ascii="Verdana" w:eastAsia="Microsoft JhengHei" w:hAnsi="Verdana" w:cs="Calibri"/>
          <w:sz w:val="16"/>
          <w:szCs w:val="16"/>
        </w:rPr>
      </w:pPr>
      <w:r w:rsidRPr="00A77609">
        <w:rPr>
          <w:rFonts w:ascii="Verdana" w:eastAsia="Microsoft JhengHei" w:hAnsi="Verdana" w:cs="Calibri"/>
          <w:sz w:val="16"/>
          <w:szCs w:val="16"/>
        </w:rPr>
        <w:t>Demonstrate</w:t>
      </w:r>
      <w:r w:rsidR="004B0FDF">
        <w:rPr>
          <w:rFonts w:ascii="Verdana" w:eastAsia="Microsoft JhengHei" w:hAnsi="Verdana" w:cs="Calibri"/>
          <w:sz w:val="16"/>
          <w:szCs w:val="16"/>
        </w:rPr>
        <w:t>d</w:t>
      </w:r>
      <w:r w:rsidRPr="00A77609">
        <w:rPr>
          <w:rFonts w:ascii="Verdana" w:eastAsia="Microsoft JhengHei" w:hAnsi="Verdana" w:cs="Calibri"/>
          <w:sz w:val="16"/>
          <w:szCs w:val="16"/>
        </w:rPr>
        <w:t xml:space="preserve"> ability to document project tasks, design, test, and implementation. Request input and review from management and technical team members.</w:t>
      </w:r>
    </w:p>
    <w:p w14:paraId="0E01381E" w14:textId="2DBFF4FD"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84167E">
        <w:rPr>
          <w:rFonts w:ascii="Verdana" w:eastAsia="Microsoft JhengHei" w:hAnsi="Verdana" w:cs="Calibri"/>
          <w:b/>
          <w:bCs/>
          <w:sz w:val="16"/>
          <w:szCs w:val="16"/>
        </w:rPr>
        <w:t>Testing</w:t>
      </w:r>
      <w:r w:rsidRPr="009F0467">
        <w:rPr>
          <w:rFonts w:ascii="Verdana" w:eastAsia="Microsoft JhengHei" w:hAnsi="Verdana" w:cs="Calibri"/>
          <w:sz w:val="16"/>
          <w:szCs w:val="16"/>
        </w:rPr>
        <w:t xml:space="preserve"> and Evaluation; establish efforts to test mobility technology solutions before deployment, including knowledge transfer to prepare for deployment as well as pilot </w:t>
      </w:r>
      <w:r w:rsidRPr="0084167E">
        <w:rPr>
          <w:rFonts w:ascii="Verdana" w:eastAsia="Microsoft JhengHei" w:hAnsi="Verdana" w:cs="Calibri"/>
          <w:b/>
          <w:bCs/>
          <w:sz w:val="16"/>
          <w:szCs w:val="16"/>
        </w:rPr>
        <w:t>testing</w:t>
      </w:r>
      <w:r w:rsidRPr="009F0467">
        <w:rPr>
          <w:rFonts w:ascii="Verdana" w:eastAsia="Microsoft JhengHei" w:hAnsi="Verdana" w:cs="Calibri"/>
          <w:sz w:val="16"/>
          <w:szCs w:val="16"/>
        </w:rPr>
        <w:t xml:space="preserve"> to validate deployment process. </w:t>
      </w:r>
    </w:p>
    <w:p w14:paraId="0FB7D696" w14:textId="77777777" w:rsidR="00B70EB6"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Interaction with the IT infrastructure support groups when necessary to build process and develop the MAM and </w:t>
      </w:r>
      <w:r w:rsidRPr="00D60409">
        <w:rPr>
          <w:rFonts w:ascii="Verdana" w:eastAsia="Microsoft JhengHei" w:hAnsi="Verdana" w:cs="Calibri"/>
          <w:b/>
          <w:bCs/>
          <w:sz w:val="16"/>
          <w:szCs w:val="16"/>
        </w:rPr>
        <w:t>MDM</w:t>
      </w:r>
      <w:r w:rsidRPr="009F0467">
        <w:rPr>
          <w:rFonts w:ascii="Verdana" w:eastAsia="Microsoft JhengHei" w:hAnsi="Verdana" w:cs="Calibri"/>
          <w:sz w:val="16"/>
          <w:szCs w:val="16"/>
        </w:rPr>
        <w:t xml:space="preserve"> environment.</w:t>
      </w:r>
    </w:p>
    <w:p w14:paraId="5FD28FEB" w14:textId="091949A9" w:rsidR="00D022BB" w:rsidRPr="009F0467" w:rsidRDefault="00B70EB6"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r w:rsidR="4FED5380" w:rsidRPr="009F0467">
        <w:rPr>
          <w:rFonts w:ascii="Verdana" w:eastAsia="Microsoft JhengHei" w:hAnsi="Verdana" w:cs="Calibri"/>
          <w:sz w:val="16"/>
          <w:szCs w:val="16"/>
        </w:rPr>
        <w:t xml:space="preserve"> </w:t>
      </w:r>
    </w:p>
    <w:p w14:paraId="2BE80CFA" w14:textId="2403E1C8" w:rsidR="00130F8E"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6B7F6F">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2013 and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w:t>
      </w:r>
    </w:p>
    <w:p w14:paraId="02BF79F3" w14:textId="2353609D" w:rsidR="00CC3D9A" w:rsidRPr="00F26CFE" w:rsidRDefault="4FED5380" w:rsidP="00F26CFE">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Provide reviews, updates, and create necessary documentation to support processes used by the global mobility services team. As necessary, also reviews, updates, and create ITSM Documents for service desk staff.</w:t>
      </w:r>
    </w:p>
    <w:p w14:paraId="1479F3CD" w14:textId="77777777" w:rsidR="003E48B1" w:rsidRDefault="003E48B1" w:rsidP="4FED5380">
      <w:pPr>
        <w:pStyle w:val="Resume-bodytext"/>
        <w:spacing w:after="20"/>
        <w:ind w:left="720" w:hanging="720"/>
        <w:rPr>
          <w:rFonts w:ascii="Verdana" w:eastAsia="Microsoft JhengHei" w:hAnsi="Verdana" w:cs="Calibri"/>
          <w:sz w:val="16"/>
          <w:szCs w:val="16"/>
          <w:u w:val="single"/>
        </w:rPr>
      </w:pPr>
    </w:p>
    <w:p w14:paraId="32941E7B" w14:textId="636E2B24" w:rsidR="0072552D" w:rsidRPr="009F0467" w:rsidRDefault="4FED5380" w:rsidP="4FED5380">
      <w:pPr>
        <w:pStyle w:val="Resume-bodytext"/>
        <w:spacing w:after="20"/>
        <w:ind w:left="720" w:hanging="720"/>
        <w:rPr>
          <w:rFonts w:ascii="Verdana" w:eastAsia="Microsoft JhengHei" w:hAnsi="Verdana" w:cs="Calibri"/>
          <w:sz w:val="16"/>
          <w:szCs w:val="16"/>
        </w:rPr>
      </w:pPr>
      <w:proofErr w:type="spellStart"/>
      <w:r w:rsidRPr="009F0467">
        <w:rPr>
          <w:rFonts w:ascii="Verdana" w:eastAsia="Microsoft JhengHei" w:hAnsi="Verdana" w:cs="Calibri"/>
          <w:sz w:val="16"/>
          <w:szCs w:val="16"/>
          <w:u w:val="single"/>
        </w:rPr>
        <w:t>ProSys</w:t>
      </w:r>
      <w:proofErr w:type="spellEnd"/>
      <w:r w:rsidRPr="009F0467">
        <w:rPr>
          <w:rFonts w:ascii="Verdana" w:eastAsia="Microsoft JhengHei" w:hAnsi="Verdana" w:cs="Calibri"/>
          <w:sz w:val="16"/>
          <w:szCs w:val="16"/>
          <w:u w:val="single"/>
        </w:rPr>
        <w:t xml:space="preserve"> Information Systems</w:t>
      </w:r>
      <w:r w:rsidRPr="009F0467">
        <w:rPr>
          <w:rFonts w:ascii="Verdana" w:eastAsia="Microsoft JhengHei" w:hAnsi="Verdana" w:cs="Calibri"/>
          <w:sz w:val="16"/>
          <w:szCs w:val="16"/>
        </w:rPr>
        <w:t xml:space="preserve"> - Atlanta, GA</w:t>
      </w:r>
    </w:p>
    <w:p w14:paraId="77622860" w14:textId="77777777" w:rsidR="0072552D" w:rsidRPr="009F0467" w:rsidRDefault="0072552D"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004F6563" w:rsidRPr="009F0467">
        <w:rPr>
          <w:rFonts w:ascii="Verdana" w:eastAsia="Microsoft JhengHei" w:hAnsi="Verdana" w:cs="Calibri"/>
          <w:b/>
          <w:bCs/>
          <w:sz w:val="16"/>
          <w:szCs w:val="16"/>
        </w:rPr>
        <w:t>Tech Support II</w:t>
      </w:r>
      <w:r w:rsidR="00F74C49" w:rsidRPr="009F0467">
        <w:rPr>
          <w:rFonts w:ascii="Verdana" w:eastAsia="Microsoft JhengHei" w:hAnsi="Verdana" w:cs="Calibri"/>
          <w:sz w:val="16"/>
          <w:szCs w:val="16"/>
        </w:rPr>
        <w:t>, (August 2014)</w:t>
      </w:r>
    </w:p>
    <w:p w14:paraId="0BB3F559" w14:textId="77777777" w:rsidR="00A16EC7" w:rsidRPr="009F0467" w:rsidRDefault="4FED5380" w:rsidP="4FED5380">
      <w:pPr>
        <w:pStyle w:val="Resume-bodytext"/>
        <w:numPr>
          <w:ilvl w:val="0"/>
          <w:numId w:val="47"/>
        </w:numPr>
        <w:spacing w:before="0"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Microsoft Retail Project</w:t>
      </w:r>
      <w:r w:rsidRPr="009F0467">
        <w:rPr>
          <w:rFonts w:ascii="Verdana" w:eastAsia="Microsoft JhengHei" w:hAnsi="Verdana" w:cs="Calibri"/>
          <w:b/>
          <w:bCs/>
          <w:sz w:val="16"/>
          <w:szCs w:val="16"/>
        </w:rPr>
        <w:t xml:space="preserve">. </w:t>
      </w:r>
    </w:p>
    <w:p w14:paraId="11D7FE39" w14:textId="77777777" w:rsidR="004F6563"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Deployment installation technician assisting with the opening of over 100 retail stores throughout the United States. All equipment built and configured at </w:t>
      </w:r>
      <w:proofErr w:type="spellStart"/>
      <w:r w:rsidRPr="009F0467">
        <w:rPr>
          <w:rFonts w:ascii="Verdana" w:eastAsia="Microsoft JhengHei" w:hAnsi="Verdana" w:cs="Calibri"/>
          <w:sz w:val="16"/>
          <w:szCs w:val="16"/>
        </w:rPr>
        <w:t>ProSys</w:t>
      </w:r>
      <w:proofErr w:type="spellEnd"/>
      <w:r w:rsidRPr="009F0467">
        <w:rPr>
          <w:rFonts w:ascii="Verdana" w:eastAsia="Microsoft JhengHei" w:hAnsi="Verdana" w:cs="Calibri"/>
          <w:sz w:val="16"/>
          <w:szCs w:val="16"/>
        </w:rPr>
        <w:t xml:space="preserve"> site in Norcross, GA and then shipped nationwide.</w:t>
      </w:r>
    </w:p>
    <w:p w14:paraId="26408E9A" w14:textId="2D8D9A48" w:rsidR="004F6563"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Responsible for the installation of new POS systems, RF (radio Frequency) devices, VOIP phones, Avaya IP/VPN Phones, printers, desktops, and servers in each new store. Once on-site; installed and troubleshoot all equipment.</w:t>
      </w:r>
    </w:p>
    <w:p w14:paraId="1EBA1D47" w14:textId="77777777" w:rsidR="003769CE" w:rsidRDefault="00F055BB" w:rsidP="4FED5380">
      <w:pPr>
        <w:pStyle w:val="Resume-bodytext"/>
        <w:numPr>
          <w:ilvl w:val="0"/>
          <w:numId w:val="47"/>
        </w:numPr>
        <w:spacing w:before="0" w:after="20"/>
        <w:rPr>
          <w:rFonts w:ascii="Verdana" w:eastAsia="Microsoft JhengHei" w:hAnsi="Verdana" w:cs="Calibri"/>
          <w:sz w:val="16"/>
          <w:szCs w:val="16"/>
        </w:rPr>
      </w:pPr>
      <w:r w:rsidRPr="00F055BB">
        <w:rPr>
          <w:rFonts w:ascii="Verdana" w:eastAsia="Microsoft JhengHei" w:hAnsi="Verdana" w:cs="Calibri"/>
          <w:sz w:val="16"/>
          <w:szCs w:val="16"/>
        </w:rPr>
        <w:t>Proven ability to participate with other functional teams in systems integration and design including writing operational specifications, test plans and requirements management with attention to detail.</w:t>
      </w:r>
    </w:p>
    <w:p w14:paraId="15AB5EC6" w14:textId="43FB6763" w:rsidR="004E5A21"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6A5F8793" w14:textId="77777777" w:rsidR="009321C5"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6DE114B3" w14:textId="77777777" w:rsidR="005E04CD"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Assist with Cisco server configuration; installation of wireless access points &amp; light troubleshooting with Cisco routers/switches.</w:t>
      </w:r>
    </w:p>
    <w:p w14:paraId="6EE4125B" w14:textId="7DD0EB7A" w:rsidR="001C4E56"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Business Objects (BOXI) analysis, configuration and administration of backup client; and access to files on the server. </w:t>
      </w:r>
    </w:p>
    <w:p w14:paraId="7E78DC11" w14:textId="77777777" w:rsidR="00A663C8" w:rsidRPr="004F50AA" w:rsidRDefault="00A663C8" w:rsidP="00A663C8">
      <w:pPr>
        <w:pStyle w:val="Resume-bodytext"/>
        <w:numPr>
          <w:ilvl w:val="0"/>
          <w:numId w:val="47"/>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3EA12CA9" w14:textId="77777777" w:rsidR="005E04CD"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Hardware/server troubleshooting.</w:t>
      </w:r>
    </w:p>
    <w:p w14:paraId="758CD4AF" w14:textId="72B1223F" w:rsidR="00002DF0" w:rsidRPr="009F0467" w:rsidRDefault="00DA005F" w:rsidP="00002DF0">
      <w:pPr>
        <w:pStyle w:val="Resume-bodytext"/>
        <w:numPr>
          <w:ilvl w:val="0"/>
          <w:numId w:val="47"/>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Mobile Device Management (MDM)</w:t>
      </w:r>
      <w:r>
        <w:rPr>
          <w:rFonts w:ascii="Verdana" w:eastAsia="Microsoft JhengHei" w:hAnsi="Verdana" w:cs="Calibri"/>
          <w:sz w:val="16"/>
          <w:szCs w:val="16"/>
        </w:rPr>
        <w:t xml:space="preserve"> </w:t>
      </w:r>
      <w:r w:rsidRPr="009F0467">
        <w:rPr>
          <w:rFonts w:ascii="Verdana" w:eastAsia="Microsoft JhengHei" w:hAnsi="Verdana" w:cs="Calibri"/>
          <w:sz w:val="16"/>
          <w:szCs w:val="16"/>
        </w:rPr>
        <w:t>on</w:t>
      </w:r>
      <w:r w:rsidR="0062663A">
        <w:rPr>
          <w:rFonts w:ascii="Verdana" w:eastAsia="Microsoft JhengHei" w:hAnsi="Verdana" w:cs="Calibri"/>
          <w:sz w:val="16"/>
          <w:szCs w:val="16"/>
        </w:rPr>
        <w:t xml:space="preserve"> </w:t>
      </w:r>
      <w:r w:rsidR="00002DF0" w:rsidRPr="009F0467">
        <w:rPr>
          <w:rFonts w:ascii="Verdana" w:eastAsia="Microsoft JhengHei" w:hAnsi="Verdana" w:cs="Calibri"/>
          <w:sz w:val="16"/>
          <w:szCs w:val="16"/>
        </w:rPr>
        <w:t>Apple iOS (iPad/iPhone)</w:t>
      </w:r>
      <w:r w:rsidR="00920169">
        <w:rPr>
          <w:rFonts w:ascii="Verdana" w:eastAsia="Microsoft JhengHei" w:hAnsi="Verdana" w:cs="Calibri"/>
          <w:sz w:val="16"/>
          <w:szCs w:val="16"/>
        </w:rPr>
        <w:t>; iOS</w:t>
      </w:r>
      <w:r w:rsidR="00002DF0" w:rsidRPr="009F0467">
        <w:rPr>
          <w:rFonts w:ascii="Verdana" w:eastAsia="Microsoft JhengHei" w:hAnsi="Verdana" w:cs="Calibri"/>
          <w:sz w:val="16"/>
          <w:szCs w:val="16"/>
        </w:rPr>
        <w:t xml:space="preserve"> Support Specialist.</w:t>
      </w:r>
    </w:p>
    <w:p w14:paraId="028B38C1" w14:textId="4F6A6DD5" w:rsidR="009059DC" w:rsidRPr="009F0467" w:rsidRDefault="4FED5380" w:rsidP="4FED5380">
      <w:pPr>
        <w:pStyle w:val="Resume-bodytext"/>
        <w:numPr>
          <w:ilvl w:val="0"/>
          <w:numId w:val="47"/>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Interface with high-level executives across all three organizations.</w:t>
      </w:r>
    </w:p>
    <w:p w14:paraId="26A6CD22" w14:textId="77777777" w:rsidR="003508B3" w:rsidRPr="009F0467" w:rsidRDefault="003508B3" w:rsidP="006659C8">
      <w:pPr>
        <w:pStyle w:val="Resume-bodytext"/>
        <w:rPr>
          <w:rFonts w:ascii="Verdana" w:eastAsia="Microsoft JhengHei" w:hAnsi="Verdana" w:cs="Calibri"/>
          <w:sz w:val="16"/>
          <w:szCs w:val="16"/>
          <w:u w:val="single"/>
        </w:rPr>
      </w:pPr>
    </w:p>
    <w:p w14:paraId="15E6258A" w14:textId="0F540DEC" w:rsidR="00BB7591" w:rsidRPr="009F0467" w:rsidRDefault="4FED5380" w:rsidP="4FED5380">
      <w:pPr>
        <w:pStyle w:val="Resume-bodytext"/>
        <w:spacing w:after="20"/>
        <w:rPr>
          <w:rFonts w:ascii="Verdana" w:eastAsia="Microsoft JhengHei" w:hAnsi="Verdana" w:cs="Calibri"/>
          <w:sz w:val="16"/>
          <w:szCs w:val="16"/>
        </w:rPr>
      </w:pPr>
      <w:r w:rsidRPr="009F0467">
        <w:rPr>
          <w:rFonts w:ascii="Verdana" w:eastAsia="Microsoft JhengHei" w:hAnsi="Verdana" w:cs="Calibri"/>
          <w:sz w:val="16"/>
          <w:szCs w:val="16"/>
          <w:u w:val="single"/>
        </w:rPr>
        <w:t>Turner Broadcasting</w:t>
      </w:r>
      <w:r w:rsidRPr="009F0467">
        <w:rPr>
          <w:rFonts w:ascii="Verdana" w:eastAsia="Microsoft JhengHei" w:hAnsi="Verdana" w:cs="Calibri"/>
          <w:sz w:val="16"/>
          <w:szCs w:val="16"/>
        </w:rPr>
        <w:t xml:space="preserve"> - Atlanta, GA</w:t>
      </w:r>
    </w:p>
    <w:p w14:paraId="393AC98B" w14:textId="550AEABA" w:rsidR="00A7420E" w:rsidRPr="009F0467" w:rsidRDefault="00BB7591" w:rsidP="4FED5380">
      <w:pPr>
        <w:pStyle w:val="Resume-bodytext"/>
        <w:spacing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Production Support </w:t>
      </w:r>
      <w:r w:rsidR="00772DFB" w:rsidRPr="009F0467">
        <w:rPr>
          <w:rFonts w:ascii="Verdana" w:eastAsia="Microsoft JhengHei" w:hAnsi="Verdana" w:cs="Calibri"/>
          <w:b/>
          <w:bCs/>
          <w:sz w:val="16"/>
          <w:szCs w:val="16"/>
        </w:rPr>
        <w:t>Analyst</w:t>
      </w:r>
      <w:r w:rsidR="003508B3" w:rsidRPr="009F0467">
        <w:rPr>
          <w:rFonts w:ascii="Verdana" w:eastAsia="Microsoft JhengHei" w:hAnsi="Verdana" w:cs="Calibri"/>
          <w:b/>
          <w:bCs/>
          <w:sz w:val="16"/>
          <w:szCs w:val="16"/>
        </w:rPr>
        <w:t xml:space="preserve"> (MAC</w:t>
      </w:r>
      <w:r w:rsidR="00065928">
        <w:rPr>
          <w:rFonts w:ascii="Verdana" w:eastAsia="Microsoft JhengHei" w:hAnsi="Verdana" w:cs="Calibri"/>
          <w:b/>
          <w:bCs/>
          <w:sz w:val="16"/>
          <w:szCs w:val="16"/>
        </w:rPr>
        <w:t>-Move &amp; Change</w:t>
      </w:r>
      <w:r w:rsidR="003508B3" w:rsidRPr="009F0467">
        <w:rPr>
          <w:rFonts w:ascii="Verdana" w:eastAsia="Microsoft JhengHei" w:hAnsi="Verdana" w:cs="Calibri"/>
          <w:b/>
          <w:bCs/>
          <w:sz w:val="16"/>
          <w:szCs w:val="16"/>
        </w:rPr>
        <w:t>)</w:t>
      </w:r>
      <w:r w:rsidR="00D61962" w:rsidRPr="009F0467">
        <w:rPr>
          <w:rFonts w:ascii="Verdana" w:eastAsia="Microsoft JhengHei" w:hAnsi="Verdana" w:cs="Calibri"/>
          <w:sz w:val="16"/>
          <w:szCs w:val="16"/>
        </w:rPr>
        <w:t xml:space="preserve">, (May 2013 to </w:t>
      </w:r>
      <w:r w:rsidR="00413338" w:rsidRPr="009F0467">
        <w:rPr>
          <w:rFonts w:ascii="Verdana" w:eastAsia="Microsoft JhengHei" w:hAnsi="Verdana" w:cs="Calibri"/>
          <w:sz w:val="16"/>
          <w:szCs w:val="16"/>
        </w:rPr>
        <w:t>May 2014)</w:t>
      </w:r>
    </w:p>
    <w:p w14:paraId="1F52ABFF" w14:textId="77777777" w:rsidR="00A16EC7" w:rsidRPr="009F0467" w:rsidRDefault="4FED5380" w:rsidP="4FED5380">
      <w:pPr>
        <w:pStyle w:val="Resume-bodytext"/>
        <w:numPr>
          <w:ilvl w:val="0"/>
          <w:numId w:val="40"/>
        </w:numPr>
        <w:spacing w:before="0"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Windows XP to Win7 PC Project (2000+ End-users)</w:t>
      </w:r>
      <w:r w:rsidRPr="009F0467">
        <w:rPr>
          <w:rFonts w:ascii="Verdana" w:eastAsia="Microsoft JhengHei" w:hAnsi="Verdana" w:cs="Calibri"/>
          <w:b/>
          <w:bCs/>
          <w:sz w:val="16"/>
          <w:szCs w:val="16"/>
        </w:rPr>
        <w:t xml:space="preserve">. </w:t>
      </w:r>
    </w:p>
    <w:p w14:paraId="419D0897" w14:textId="77777777" w:rsidR="00851CC1"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IMAC Group (Hardware Configuration/Data Migration).</w:t>
      </w:r>
    </w:p>
    <w:p w14:paraId="405F501D" w14:textId="3ABA2662" w:rsidR="00D61962"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Removing all Turner provided computers running Windows XP operating systems from the environment, performing Data Migrations (PC Mover Enterprise or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on XP machines and replacing them with UPDATED WINDOWS 7 MACHINES due to Microsoft ending support for Windows XP on Q1-2014, as they would be exposed to IT security vulnerabilities.</w:t>
      </w:r>
    </w:p>
    <w:p w14:paraId="6C48F723" w14:textId="77777777" w:rsidR="00AE7A0E" w:rsidRPr="00F07EB3" w:rsidRDefault="00AE7A0E" w:rsidP="00AE7A0E">
      <w:pPr>
        <w:pStyle w:val="Resume-bodytext"/>
        <w:numPr>
          <w:ilvl w:val="0"/>
          <w:numId w:val="40"/>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 Access Suite Products like XenApp 6.5</w:t>
      </w:r>
      <w:r>
        <w:rPr>
          <w:rFonts w:ascii="Verdana" w:eastAsia="Microsoft JhengHei" w:hAnsi="Verdana" w:cs="Calibri"/>
          <w:b/>
          <w:bCs/>
          <w:sz w:val="16"/>
          <w:szCs w:val="16"/>
        </w:rPr>
        <w:t>.</w:t>
      </w:r>
      <w:r w:rsidRPr="00C72A7C">
        <w:rPr>
          <w:rFonts w:ascii="Verdana" w:eastAsia="Microsoft JhengHei" w:hAnsi="Verdana" w:cs="Calibri"/>
          <w:sz w:val="16"/>
          <w:szCs w:val="16"/>
        </w:rPr>
        <w:t xml:space="preserve">; configuring &amp; </w:t>
      </w:r>
      <w:r>
        <w:rPr>
          <w:rFonts w:ascii="Verdana" w:eastAsia="Microsoft JhengHei" w:hAnsi="Verdana" w:cs="Calibri"/>
          <w:sz w:val="16"/>
          <w:szCs w:val="16"/>
        </w:rPr>
        <w:t>administration.</w:t>
      </w:r>
    </w:p>
    <w:p w14:paraId="23913869" w14:textId="77777777" w:rsidR="004E5A21"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152DDFC0" w14:textId="77777777" w:rsidR="00C737E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Data Migrations included ALL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products from 2003/2007 onto 2010/2013 (Outlook, Excel, Access, Word and PowerPoint), as well as company-developed software; via PC Mover Enterprise or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w:t>
      </w:r>
    </w:p>
    <w:p w14:paraId="6AE56619" w14:textId="74632C2F" w:rsidR="00335543" w:rsidRPr="009F0467" w:rsidRDefault="00335543" w:rsidP="00335543">
      <w:pPr>
        <w:pStyle w:val="Resume-bodytext"/>
        <w:numPr>
          <w:ilvl w:val="0"/>
          <w:numId w:val="40"/>
        </w:numPr>
        <w:spacing w:before="0" w:after="20"/>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00683A48">
        <w:rPr>
          <w:rFonts w:ascii="Verdana" w:eastAsia="Microsoft JhengHei" w:hAnsi="Verdana" w:cs="Calibri"/>
          <w:sz w:val="16"/>
          <w:szCs w:val="16"/>
        </w:rPr>
        <w:t xml:space="preserve">; </w:t>
      </w:r>
      <w:r w:rsidR="00683A48" w:rsidRPr="003F4B34">
        <w:rPr>
          <w:rFonts w:ascii="Verdana" w:eastAsia="Microsoft JhengHei" w:hAnsi="Verdana" w:cs="Calibri"/>
          <w:b/>
          <w:bCs/>
          <w:sz w:val="16"/>
          <w:szCs w:val="16"/>
        </w:rPr>
        <w:t>Exchange Online</w:t>
      </w:r>
      <w:r w:rsidRPr="009F0467">
        <w:rPr>
          <w:rFonts w:ascii="Verdana" w:eastAsia="Microsoft JhengHei" w:hAnsi="Verdana" w:cs="Calibri"/>
          <w:sz w:val="16"/>
          <w:szCs w:val="16"/>
        </w:rPr>
        <w:t>.</w:t>
      </w:r>
    </w:p>
    <w:p w14:paraId="3BC2507B" w14:textId="108E6501" w:rsidR="00B70EB6" w:rsidRDefault="00B70EB6" w:rsidP="00335543">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2CF41ACD" w14:textId="77777777" w:rsidR="00C519DB" w:rsidRDefault="00C519DB" w:rsidP="4FED5380">
      <w:pPr>
        <w:pStyle w:val="Resume-bodytext"/>
        <w:numPr>
          <w:ilvl w:val="0"/>
          <w:numId w:val="40"/>
        </w:numPr>
        <w:spacing w:before="0" w:after="20"/>
        <w:contextualSpacing/>
        <w:rPr>
          <w:rFonts w:ascii="Verdana" w:eastAsia="Microsoft JhengHei" w:hAnsi="Verdana" w:cs="Calibri"/>
          <w:sz w:val="16"/>
          <w:szCs w:val="16"/>
        </w:rPr>
      </w:pPr>
      <w:r w:rsidRPr="00C519DB">
        <w:rPr>
          <w:rFonts w:ascii="Verdana" w:eastAsia="Microsoft JhengHei" w:hAnsi="Verdana" w:cs="Calibri"/>
          <w:sz w:val="16"/>
          <w:szCs w:val="16"/>
        </w:rPr>
        <w:t>Review, test and applying Exchange Server application updates, patches and configuration changes on servers and related systems as needed.</w:t>
      </w:r>
    </w:p>
    <w:p w14:paraId="1D3779A0" w14:textId="6501FE3D" w:rsidR="000F4322" w:rsidRDefault="000F4322" w:rsidP="4FED5380">
      <w:pPr>
        <w:pStyle w:val="Resume-bodytext"/>
        <w:numPr>
          <w:ilvl w:val="0"/>
          <w:numId w:val="40"/>
        </w:numPr>
        <w:spacing w:before="0" w:after="20"/>
        <w:contextualSpacing/>
        <w:rPr>
          <w:rFonts w:ascii="Verdana" w:eastAsia="Microsoft JhengHei" w:hAnsi="Verdana" w:cs="Calibri"/>
          <w:sz w:val="16"/>
          <w:szCs w:val="16"/>
        </w:rPr>
      </w:pPr>
      <w:r w:rsidRPr="000F4322">
        <w:rPr>
          <w:rFonts w:ascii="Verdana" w:eastAsia="Microsoft JhengHei" w:hAnsi="Verdana" w:cs="Calibri"/>
          <w:sz w:val="16"/>
          <w:szCs w:val="16"/>
        </w:rPr>
        <w:t>Coordinated testing, upgrades and configuration of system files and services.</w:t>
      </w:r>
    </w:p>
    <w:p w14:paraId="208B6697" w14:textId="77777777" w:rsidR="003769CE" w:rsidRDefault="003769CE" w:rsidP="4FED5380">
      <w:pPr>
        <w:pStyle w:val="Resume-bodytext"/>
        <w:numPr>
          <w:ilvl w:val="0"/>
          <w:numId w:val="40"/>
        </w:numPr>
        <w:spacing w:before="0" w:after="20"/>
        <w:contextualSpacing/>
        <w:rPr>
          <w:rFonts w:ascii="Verdana" w:eastAsia="Microsoft JhengHei" w:hAnsi="Verdana" w:cs="Calibri"/>
          <w:sz w:val="16"/>
          <w:szCs w:val="16"/>
        </w:rPr>
      </w:pPr>
      <w:r w:rsidRPr="003769CE">
        <w:rPr>
          <w:rFonts w:ascii="Verdana" w:eastAsia="Microsoft JhengHei" w:hAnsi="Verdana" w:cs="Calibri"/>
          <w:sz w:val="16"/>
          <w:szCs w:val="16"/>
        </w:rPr>
        <w:t>Proven ability to participate with other functional teams in systems integration and design including writing operational specifications, test plans and requirements management with attention to detail.</w:t>
      </w:r>
    </w:p>
    <w:p w14:paraId="57183FBA" w14:textId="760FEF83" w:rsidR="00646D16" w:rsidRPr="009F0467" w:rsidRDefault="00646D16" w:rsidP="4FED5380">
      <w:pPr>
        <w:pStyle w:val="Resume-bodytext"/>
        <w:numPr>
          <w:ilvl w:val="0"/>
          <w:numId w:val="40"/>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Desktop Imaging</w:t>
      </w:r>
      <w:r w:rsidR="00971485">
        <w:rPr>
          <w:rFonts w:ascii="Verdana" w:eastAsia="Microsoft JhengHei" w:hAnsi="Verdana" w:cs="Calibri"/>
          <w:sz w:val="16"/>
          <w:szCs w:val="16"/>
        </w:rPr>
        <w:t xml:space="preserve"> </w:t>
      </w:r>
      <w:r w:rsidR="00DD0782">
        <w:rPr>
          <w:rFonts w:ascii="Verdana" w:eastAsia="Microsoft JhengHei" w:hAnsi="Verdana" w:cs="Calibri"/>
          <w:sz w:val="16"/>
          <w:szCs w:val="16"/>
        </w:rPr>
        <w:t>(Windows, iOS &amp; Chromebook</w:t>
      </w:r>
      <w:r w:rsidR="00655628">
        <w:rPr>
          <w:rFonts w:ascii="Verdana" w:eastAsia="Microsoft JhengHei" w:hAnsi="Verdana" w:cs="Calibri"/>
          <w:sz w:val="16"/>
          <w:szCs w:val="16"/>
        </w:rPr>
        <w:t>)</w:t>
      </w:r>
      <w:r w:rsidRPr="009F0467">
        <w:rPr>
          <w:rFonts w:ascii="Verdana" w:eastAsia="Microsoft JhengHei" w:hAnsi="Verdana" w:cs="Calibri"/>
          <w:sz w:val="16"/>
          <w:szCs w:val="16"/>
        </w:rPr>
        <w:t>; buil</w:t>
      </w:r>
      <w:r w:rsidR="00274E6B" w:rsidRPr="009F0467">
        <w:rPr>
          <w:rFonts w:ascii="Verdana" w:eastAsia="Microsoft JhengHei" w:hAnsi="Verdana" w:cs="Calibri"/>
          <w:sz w:val="16"/>
          <w:szCs w:val="16"/>
        </w:rPr>
        <w:t>ding</w:t>
      </w:r>
      <w:r w:rsidRPr="009F0467">
        <w:rPr>
          <w:rFonts w:ascii="Verdana" w:eastAsia="Microsoft JhengHei" w:hAnsi="Verdana" w:cs="Calibri"/>
          <w:color w:val="000000"/>
          <w:sz w:val="16"/>
          <w:szCs w:val="16"/>
          <w:shd w:val="clear" w:color="auto" w:fill="FFFFFF"/>
        </w:rPr>
        <w:t xml:space="preserve"> </w:t>
      </w:r>
      <w:r w:rsidR="00274E6B" w:rsidRPr="009F0467">
        <w:rPr>
          <w:rFonts w:ascii="Verdana" w:eastAsia="Microsoft JhengHei" w:hAnsi="Verdana" w:cs="Calibri"/>
          <w:color w:val="000000"/>
          <w:sz w:val="16"/>
          <w:szCs w:val="16"/>
          <w:shd w:val="clear" w:color="auto" w:fill="FFFFFF"/>
        </w:rPr>
        <w:t xml:space="preserve">systems </w:t>
      </w:r>
      <w:r w:rsidRPr="009F0467">
        <w:rPr>
          <w:rFonts w:ascii="Verdana" w:eastAsia="Microsoft JhengHei" w:hAnsi="Verdana" w:cs="Calibri"/>
          <w:color w:val="000000"/>
          <w:sz w:val="16"/>
          <w:szCs w:val="16"/>
          <w:shd w:val="clear" w:color="auto" w:fill="FFFFFF"/>
        </w:rPr>
        <w:t>using a standard image and troubleshoot issues related to the builds and software installs.</w:t>
      </w:r>
    </w:p>
    <w:p w14:paraId="5851AB8B" w14:textId="77777777" w:rsidR="00646D16" w:rsidRPr="009F0467" w:rsidRDefault="00646D16" w:rsidP="4FED5380">
      <w:pPr>
        <w:pStyle w:val="Resume-bodytext"/>
        <w:numPr>
          <w:ilvl w:val="0"/>
          <w:numId w:val="40"/>
        </w:numPr>
        <w:spacing w:before="0" w:after="20"/>
        <w:contextualSpacing/>
        <w:rPr>
          <w:rFonts w:ascii="Verdana" w:eastAsia="Microsoft JhengHei" w:hAnsi="Verdana" w:cs="Calibri"/>
          <w:sz w:val="16"/>
          <w:szCs w:val="16"/>
        </w:rPr>
      </w:pP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Admin; development and maintain infrastructure, design implementation of current system, including planning, creation, deployment and monitoring </w:t>
      </w: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packages.</w:t>
      </w:r>
    </w:p>
    <w:p w14:paraId="1BED86CB" w14:textId="77777777" w:rsidR="00413338"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Remote Desktop Support software and image deployment using Altiris Agent.</w:t>
      </w:r>
    </w:p>
    <w:p w14:paraId="0258DC83" w14:textId="77777777" w:rsidR="009321C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26103B00" w14:textId="541F94B8" w:rsidR="00A16EC7"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Active Directory (i.e. LDAP integration) and other Helpdesk Management Tools.</w:t>
      </w:r>
    </w:p>
    <w:p w14:paraId="57B42553" w14:textId="09B51E53" w:rsidR="0017299D"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VSphere (VMWare) Virtual Environment Management.</w:t>
      </w:r>
    </w:p>
    <w:p w14:paraId="25423362" w14:textId="77777777" w:rsidR="001D65EA"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ITIL; application configuration support. Windows &amp; MAC.</w:t>
      </w:r>
    </w:p>
    <w:p w14:paraId="79D4B145" w14:textId="677B16DB" w:rsidR="00FE68E9" w:rsidRPr="009F0467" w:rsidRDefault="00FC4DC6" w:rsidP="4FED5380">
      <w:pPr>
        <w:pStyle w:val="Resume-bodytext"/>
        <w:numPr>
          <w:ilvl w:val="0"/>
          <w:numId w:val="40"/>
        </w:numPr>
        <w:spacing w:after="20"/>
        <w:contextualSpacing/>
        <w:rPr>
          <w:rFonts w:ascii="Verdana" w:eastAsia="Microsoft JhengHei" w:hAnsi="Verdana" w:cs="Calibri"/>
          <w:sz w:val="16"/>
          <w:szCs w:val="16"/>
        </w:rPr>
      </w:pPr>
      <w:proofErr w:type="spellStart"/>
      <w:r w:rsidRPr="001D21DC">
        <w:rPr>
          <w:rFonts w:ascii="Verdana" w:eastAsia="Microsoft JhengHei" w:hAnsi="Verdana" w:cs="Calibri"/>
          <w:b/>
          <w:bCs/>
          <w:sz w:val="16"/>
          <w:szCs w:val="16"/>
        </w:rPr>
        <w:t>AirWatch</w:t>
      </w:r>
      <w:proofErr w:type="spellEnd"/>
      <w:r w:rsidRPr="009F0467">
        <w:rPr>
          <w:rFonts w:ascii="Verdana" w:eastAsia="Microsoft JhengHei" w:hAnsi="Verdana" w:cs="Calibri"/>
          <w:sz w:val="16"/>
          <w:szCs w:val="16"/>
        </w:rPr>
        <w:t>, iOS Administrator</w:t>
      </w:r>
      <w:r w:rsidR="000B57D8" w:rsidRPr="009F0467">
        <w:rPr>
          <w:rFonts w:ascii="Verdana" w:eastAsia="Microsoft JhengHei" w:hAnsi="Verdana" w:cs="Calibri"/>
          <w:sz w:val="16"/>
          <w:szCs w:val="16"/>
        </w:rPr>
        <w:t>.</w:t>
      </w:r>
    </w:p>
    <w:p w14:paraId="6FA1A371" w14:textId="77777777" w:rsidR="00FE68E9"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Resolved business issues and complaints in accordance with appropriate professional standards.</w:t>
      </w:r>
    </w:p>
    <w:p w14:paraId="0459000B" w14:textId="56CDBB2D" w:rsidR="00FE68E9"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lastRenderedPageBreak/>
        <w:t xml:space="preserve">Upheld organizational objectives in architecture main. </w:t>
      </w:r>
    </w:p>
    <w:p w14:paraId="3508C615" w14:textId="77777777" w:rsidR="00413338"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Responsible for the timely and professional support of news and/or entertainment production environment under a centralized call center model, with remote access and visibility to company hardware/networks/software.</w:t>
      </w:r>
    </w:p>
    <w:p w14:paraId="2CA3E0CE" w14:textId="77777777" w:rsidR="00E273EA"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Performed troubleshooting of Windows 7/XP/2000 related to spyware/malware/virus file and registry entries; hardware installations and break-fix hardware support. </w:t>
      </w:r>
    </w:p>
    <w:p w14:paraId="25F41C20" w14:textId="77777777" w:rsidR="00A7420E"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Windows 7 Troubleshooting. </w:t>
      </w:r>
    </w:p>
    <w:p w14:paraId="20E7B093" w14:textId="77777777" w:rsidR="00A7420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Demonstrating basic familiarity with the network and support infrastructure of the computing environment. </w:t>
      </w:r>
    </w:p>
    <w:p w14:paraId="736DACAC" w14:textId="77777777" w:rsidR="00A7420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Performing remote support and/or on-site problem analysis and resolution.</w:t>
      </w:r>
    </w:p>
    <w:p w14:paraId="5186484E" w14:textId="77777777" w:rsidR="00413338"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Microsoft Outlook 2010/2013: .</w:t>
      </w:r>
      <w:proofErr w:type="spellStart"/>
      <w:r w:rsidRPr="009F0467">
        <w:rPr>
          <w:rFonts w:ascii="Verdana" w:eastAsia="Microsoft JhengHei" w:hAnsi="Verdana" w:cs="Calibri"/>
          <w:sz w:val="16"/>
          <w:szCs w:val="16"/>
        </w:rPr>
        <w:t>pst</w:t>
      </w:r>
      <w:proofErr w:type="spellEnd"/>
      <w:r w:rsidRPr="009F0467">
        <w:rPr>
          <w:rFonts w:ascii="Verdana" w:eastAsia="Microsoft JhengHei" w:hAnsi="Verdana" w:cs="Calibri"/>
          <w:sz w:val="16"/>
          <w:szCs w:val="16"/>
        </w:rPr>
        <w:t xml:space="preserve"> troubleshoot / fix corrupt profiles, migrate profiles, back-up .</w:t>
      </w:r>
      <w:proofErr w:type="spellStart"/>
      <w:r w:rsidRPr="009F0467">
        <w:rPr>
          <w:rFonts w:ascii="Verdana" w:eastAsia="Microsoft JhengHei" w:hAnsi="Verdana" w:cs="Calibri"/>
          <w:sz w:val="16"/>
          <w:szCs w:val="16"/>
        </w:rPr>
        <w:t>pst</w:t>
      </w:r>
      <w:proofErr w:type="spellEnd"/>
      <w:r w:rsidRPr="009F0467">
        <w:rPr>
          <w:rFonts w:ascii="Verdana" w:eastAsia="Microsoft JhengHei" w:hAnsi="Verdana" w:cs="Calibri"/>
          <w:sz w:val="16"/>
          <w:szCs w:val="16"/>
        </w:rPr>
        <w:t xml:space="preserve"> and .</w:t>
      </w:r>
      <w:proofErr w:type="spellStart"/>
      <w:r w:rsidRPr="009F0467">
        <w:rPr>
          <w:rFonts w:ascii="Verdana" w:eastAsia="Microsoft JhengHei" w:hAnsi="Verdana" w:cs="Calibri"/>
          <w:sz w:val="16"/>
          <w:szCs w:val="16"/>
        </w:rPr>
        <w:t>ost</w:t>
      </w:r>
      <w:proofErr w:type="spellEnd"/>
      <w:r w:rsidRPr="009F0467">
        <w:rPr>
          <w:rFonts w:ascii="Verdana" w:eastAsia="Microsoft JhengHei" w:hAnsi="Verdana" w:cs="Calibri"/>
          <w:sz w:val="16"/>
          <w:szCs w:val="16"/>
        </w:rPr>
        <w:t xml:space="preserve"> files.</w:t>
      </w:r>
    </w:p>
    <w:p w14:paraId="2790C210" w14:textId="77777777" w:rsidR="00130F8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and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w:t>
      </w:r>
    </w:p>
    <w:p w14:paraId="51557B92" w14:textId="2614E9D0" w:rsidR="00002DF0" w:rsidRPr="009F0467" w:rsidRDefault="00002DF0" w:rsidP="00002DF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Apple iOS (iPad/iPhone) Support Specialist.</w:t>
      </w:r>
    </w:p>
    <w:p w14:paraId="77719E99" w14:textId="77777777" w:rsidR="001C4E56"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Business Objects (BOXI) analysis, configuration and administration of backup client; and access to files on the server.</w:t>
      </w:r>
    </w:p>
    <w:p w14:paraId="5CDE5C06" w14:textId="77777777" w:rsidR="00256605"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Implementation of data recovery/transfers and operation systems upgrade (Win XP, Vista and Win 7).</w:t>
      </w:r>
    </w:p>
    <w:p w14:paraId="597D498A" w14:textId="359C7143" w:rsidR="00B65991"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 xml:space="preserve">Data Security implementations such as Security Consciousness training, Incident Response planning, developing Security charters and handling PII Data. </w:t>
      </w:r>
    </w:p>
    <w:p w14:paraId="3FE59338" w14:textId="77777777" w:rsidR="00315FF6" w:rsidRPr="009F0467" w:rsidRDefault="00315FF6" w:rsidP="00315FF6">
      <w:pPr>
        <w:pStyle w:val="Resume-bodytext"/>
        <w:numPr>
          <w:ilvl w:val="0"/>
          <w:numId w:val="40"/>
        </w:numPr>
        <w:spacing w:before="0"/>
        <w:contextualSpacing/>
        <w:rPr>
          <w:rFonts w:ascii="Verdana" w:eastAsia="Microsoft JhengHei" w:hAnsi="Verdana" w:cs="Calibri"/>
          <w:sz w:val="16"/>
          <w:szCs w:val="16"/>
        </w:rPr>
      </w:pPr>
      <w:proofErr w:type="spellStart"/>
      <w:r w:rsidRPr="00E50936">
        <w:rPr>
          <w:rFonts w:ascii="Verdana" w:eastAsia="Microsoft JhengHei" w:hAnsi="Verdana" w:cs="Calibri"/>
          <w:b/>
          <w:bCs/>
          <w:sz w:val="16"/>
          <w:szCs w:val="16"/>
        </w:rPr>
        <w:t>Genesys</w:t>
      </w:r>
      <w:proofErr w:type="spellEnd"/>
      <w:r w:rsidRPr="009F0467">
        <w:rPr>
          <w:rFonts w:ascii="Verdana" w:eastAsia="Microsoft JhengHei" w:hAnsi="Verdana" w:cs="Calibri"/>
          <w:sz w:val="16"/>
          <w:szCs w:val="16"/>
        </w:rPr>
        <w:t xml:space="preserve"> Customer Platform tool; monitoring and tuning </w:t>
      </w:r>
      <w:proofErr w:type="spellStart"/>
      <w:r w:rsidRPr="009F0467">
        <w:rPr>
          <w:rFonts w:ascii="Verdana" w:eastAsia="Microsoft JhengHei" w:hAnsi="Verdana" w:cs="Calibri"/>
          <w:sz w:val="16"/>
          <w:szCs w:val="16"/>
        </w:rPr>
        <w:t>omnichannel</w:t>
      </w:r>
      <w:proofErr w:type="spellEnd"/>
      <w:r w:rsidRPr="009F0467">
        <w:rPr>
          <w:rFonts w:ascii="Verdana" w:eastAsia="Microsoft JhengHei" w:hAnsi="Verdana" w:cs="Calibri"/>
          <w:sz w:val="16"/>
          <w:szCs w:val="16"/>
        </w:rPr>
        <w:t xml:space="preserve"> customer service with user-generated Performance Surveys/Ratings integration.</w:t>
      </w:r>
    </w:p>
    <w:p w14:paraId="367B1A89" w14:textId="77777777" w:rsidR="005A062A" w:rsidRPr="009F0467" w:rsidRDefault="4FED5380" w:rsidP="4FED5380">
      <w:pPr>
        <w:pStyle w:val="BulletPoints"/>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Familiarization with an array of cloud computing concepts including virtualization, web services API's and distributed data storage (database, block, object).</w:t>
      </w:r>
    </w:p>
    <w:p w14:paraId="2BB5C6B9" w14:textId="77777777" w:rsidR="005A062A" w:rsidRPr="009F0467" w:rsidRDefault="4FED5380" w:rsidP="4FED5380">
      <w:pPr>
        <w:pStyle w:val="BulletPoints"/>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77956F96" w14:textId="77777777" w:rsidR="00413338"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Participation in assessing, improving, and documenting workflow processes with specific discipline of focus for the Hands-on Production Support, Call Center/Helpdesk, </w:t>
      </w:r>
      <w:proofErr w:type="spellStart"/>
      <w:r w:rsidRPr="009F0467">
        <w:rPr>
          <w:rFonts w:ascii="Verdana" w:eastAsia="Microsoft JhengHei" w:hAnsi="Verdana" w:cs="Calibri"/>
          <w:sz w:val="16"/>
          <w:szCs w:val="16"/>
        </w:rPr>
        <w:t>Deskside</w:t>
      </w:r>
      <w:proofErr w:type="spellEnd"/>
      <w:r w:rsidRPr="009F0467">
        <w:rPr>
          <w:rFonts w:ascii="Verdana" w:eastAsia="Microsoft JhengHei" w:hAnsi="Verdana" w:cs="Calibri"/>
          <w:sz w:val="16"/>
          <w:szCs w:val="16"/>
        </w:rPr>
        <w:t xml:space="preserve"> Support, and IMAC (Hardware repair, install, move, add, or change).</w:t>
      </w:r>
    </w:p>
    <w:p w14:paraId="3AE6B92A" w14:textId="4A8903A4" w:rsidR="00E068BE"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Phone/Call-Center Support (Tier 2-3).</w:t>
      </w:r>
    </w:p>
    <w:p w14:paraId="5813AB24" w14:textId="05996796" w:rsidR="00D53D14" w:rsidRPr="00D53D14" w:rsidRDefault="00BA38A4" w:rsidP="4FED5380">
      <w:pPr>
        <w:pStyle w:val="Resume-bodytext"/>
        <w:numPr>
          <w:ilvl w:val="0"/>
          <w:numId w:val="40"/>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2/3 level in networked applications, workstation hardware and software, specifically WebEx and Go to Meeting trou</w:t>
      </w:r>
      <w:r w:rsidR="00D53D14">
        <w:rPr>
          <w:rFonts w:ascii="Verdana" w:hAnsi="Verdana"/>
          <w:sz w:val="16"/>
          <w:szCs w:val="16"/>
          <w:shd w:val="clear" w:color="auto" w:fill="FFFFFF"/>
        </w:rPr>
        <w:t>3</w:t>
      </w:r>
      <w:r w:rsidRPr="000255AC">
        <w:rPr>
          <w:rFonts w:ascii="Verdana" w:hAnsi="Verdana"/>
          <w:sz w:val="16"/>
          <w:szCs w:val="16"/>
          <w:shd w:val="clear" w:color="auto" w:fill="FFFFFF"/>
        </w:rPr>
        <w:t>bleshooting.</w:t>
      </w:r>
    </w:p>
    <w:p w14:paraId="405A5AD9" w14:textId="10EC2CF4" w:rsidR="0025660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Supported Turners Blackberry email clients including, but not limited to, local client installation and upgrade. </w:t>
      </w:r>
      <w:r w:rsidR="00740A93" w:rsidRPr="009F0467">
        <w:rPr>
          <w:rFonts w:ascii="Verdana" w:eastAsia="Microsoft JhengHei" w:hAnsi="Verdana" w:cs="Calibri"/>
          <w:sz w:val="16"/>
          <w:szCs w:val="16"/>
        </w:rPr>
        <w:t>In addition</w:t>
      </w:r>
      <w:r w:rsidRPr="009F0467">
        <w:rPr>
          <w:rFonts w:ascii="Verdana" w:eastAsia="Microsoft JhengHei" w:hAnsi="Verdana" w:cs="Calibri"/>
          <w:sz w:val="16"/>
          <w:szCs w:val="16"/>
        </w:rPr>
        <w:t>, OS reloads when necessary.</w:t>
      </w:r>
    </w:p>
    <w:p w14:paraId="655C0175" w14:textId="77777777" w:rsidR="00BC55C4"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Avaya IP/VPN Phones.</w:t>
      </w:r>
    </w:p>
    <w:p w14:paraId="15B0E26A" w14:textId="1B7C3004" w:rsidR="0083146F"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 xml:space="preserve">Mobile Device Management </w:t>
      </w:r>
      <w:r w:rsidR="00CC2E47" w:rsidRPr="009C70C8">
        <w:rPr>
          <w:rFonts w:ascii="Verdana" w:eastAsia="Microsoft JhengHei" w:hAnsi="Verdana" w:cs="Calibri"/>
          <w:b/>
          <w:bCs/>
          <w:sz w:val="16"/>
          <w:szCs w:val="16"/>
        </w:rPr>
        <w:t>(MDM)</w:t>
      </w:r>
      <w:r w:rsidR="00CC2E47">
        <w:rPr>
          <w:rFonts w:ascii="Verdana" w:eastAsia="Microsoft JhengHei" w:hAnsi="Verdana" w:cs="Calibri"/>
          <w:sz w:val="16"/>
          <w:szCs w:val="16"/>
        </w:rPr>
        <w:t xml:space="preserve"> </w:t>
      </w:r>
      <w:r w:rsidRPr="009F0467">
        <w:rPr>
          <w:rFonts w:ascii="Verdana" w:eastAsia="Microsoft JhengHei" w:hAnsi="Verdana" w:cs="Calibri"/>
          <w:sz w:val="16"/>
          <w:szCs w:val="16"/>
        </w:rPr>
        <w:t>on iPhone, Blackberry, Android &amp; Windows Phone 8.</w:t>
      </w:r>
    </w:p>
    <w:p w14:paraId="3DEAA81E" w14:textId="1B2DB419" w:rsidR="00457979"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Enterprise Mobility Management</w:t>
      </w:r>
      <w:r w:rsidR="00CC2E47">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with </w:t>
      </w:r>
      <w:proofErr w:type="spellStart"/>
      <w:r w:rsidRPr="001D21DC">
        <w:rPr>
          <w:rFonts w:ascii="Verdana" w:eastAsia="Microsoft JhengHei" w:hAnsi="Verdana" w:cs="Calibri"/>
          <w:b/>
          <w:bCs/>
          <w:sz w:val="16"/>
          <w:szCs w:val="16"/>
        </w:rPr>
        <w:t>AirWatch</w:t>
      </w:r>
      <w:proofErr w:type="spellEnd"/>
      <w:r w:rsidRPr="009F0467">
        <w:rPr>
          <w:rFonts w:ascii="Verdana" w:eastAsia="Microsoft JhengHei" w:hAnsi="Verdana" w:cs="Calibri"/>
          <w:sz w:val="16"/>
          <w:szCs w:val="16"/>
        </w:rPr>
        <w:t xml:space="preserve">; migrations from BlackBerry to iPhone. </w:t>
      </w:r>
    </w:p>
    <w:p w14:paraId="6E4055CC" w14:textId="77777777" w:rsidR="00277EC3"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Proficient with MAC OSX technologies implemented within TBS including, but not limited to, Adobe Premier Suite, Avid Pro Tools and Casper Management suite.</w:t>
      </w:r>
    </w:p>
    <w:p w14:paraId="35285737" w14:textId="77777777" w:rsidR="00A7420E"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 xml:space="preserve">Familiar with Symantec Endpoint Protection and </w:t>
      </w:r>
      <w:r w:rsidRPr="00D82165">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 </w:t>
      </w:r>
      <w:proofErr w:type="spellStart"/>
      <w:r w:rsidRPr="009F0467">
        <w:rPr>
          <w:rFonts w:ascii="Verdana" w:eastAsia="Microsoft JhengHei" w:hAnsi="Verdana" w:cs="Calibri"/>
          <w:sz w:val="16"/>
          <w:szCs w:val="16"/>
        </w:rPr>
        <w:t>Credant</w:t>
      </w:r>
      <w:proofErr w:type="spellEnd"/>
      <w:r w:rsidRPr="009F0467">
        <w:rPr>
          <w:rFonts w:ascii="Verdana" w:eastAsia="Microsoft JhengHei" w:hAnsi="Verdana" w:cs="Calibri"/>
          <w:sz w:val="16"/>
          <w:szCs w:val="16"/>
        </w:rPr>
        <w:t xml:space="preserve"> </w:t>
      </w:r>
      <w:r w:rsidRPr="002D36A7">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/Decryption, </w:t>
      </w:r>
      <w:proofErr w:type="spellStart"/>
      <w:r w:rsidRPr="009F0467">
        <w:rPr>
          <w:rFonts w:ascii="Verdana" w:eastAsia="Microsoft JhengHei" w:hAnsi="Verdana" w:cs="Calibri"/>
          <w:sz w:val="16"/>
          <w:szCs w:val="16"/>
        </w:rPr>
        <w:t>Credant</w:t>
      </w:r>
      <w:proofErr w:type="spellEnd"/>
      <w:r w:rsidRPr="009F0467">
        <w:rPr>
          <w:rFonts w:ascii="Verdana" w:eastAsia="Microsoft JhengHei" w:hAnsi="Verdana" w:cs="Calibri"/>
          <w:sz w:val="16"/>
          <w:szCs w:val="16"/>
        </w:rPr>
        <w:t xml:space="preserve"> Recovery Utility and </w:t>
      </w:r>
      <w:proofErr w:type="spellStart"/>
      <w:r w:rsidRPr="009F0467">
        <w:rPr>
          <w:rFonts w:ascii="Verdana" w:eastAsia="Microsoft JhengHei" w:hAnsi="Verdana" w:cs="Calibri"/>
          <w:sz w:val="16"/>
          <w:szCs w:val="16"/>
        </w:rPr>
        <w:t>Verdiem</w:t>
      </w:r>
      <w:proofErr w:type="spellEnd"/>
      <w:r w:rsidRPr="009F0467">
        <w:rPr>
          <w:rFonts w:ascii="Verdana" w:eastAsia="Microsoft JhengHei" w:hAnsi="Verdana" w:cs="Calibri"/>
          <w:sz w:val="16"/>
          <w:szCs w:val="16"/>
        </w:rPr>
        <w:t xml:space="preserve"> Surveyor Client.</w:t>
      </w:r>
    </w:p>
    <w:p w14:paraId="67A6A63B" w14:textId="77777777" w:rsidR="0025660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Operating in a highly independent fashion and with minimal supervision.</w:t>
      </w:r>
    </w:p>
    <w:p w14:paraId="7F4409AF" w14:textId="77777777" w:rsidR="00A7420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Providing desk side support for all issues to over 1000 users. </w:t>
      </w:r>
    </w:p>
    <w:p w14:paraId="449BBE22" w14:textId="46EBFA36" w:rsidR="003B2EEE" w:rsidRPr="009F0467" w:rsidRDefault="003B2EEE" w:rsidP="003B2EEE">
      <w:pPr>
        <w:pStyle w:val="ListParagraph"/>
        <w:numPr>
          <w:ilvl w:val="0"/>
          <w:numId w:val="40"/>
        </w:numPr>
        <w:rPr>
          <w:rFonts w:ascii="Verdana" w:eastAsia="Microsoft JhengHei" w:hAnsi="Verdana" w:cs="Calibri"/>
          <w:sz w:val="16"/>
          <w:szCs w:val="16"/>
        </w:rPr>
      </w:pPr>
      <w:r w:rsidRPr="009F0467">
        <w:rPr>
          <w:rFonts w:ascii="Verdana" w:eastAsia="Microsoft JhengHei" w:hAnsi="Verdana" w:cs="Calibri"/>
          <w:sz w:val="16"/>
          <w:szCs w:val="16"/>
        </w:rPr>
        <w:t>Audio/Visual Technician; completed set-up, maintenance and repair of audio visual equipment.</w:t>
      </w:r>
    </w:p>
    <w:p w14:paraId="7034801F" w14:textId="77777777" w:rsidR="000905B9" w:rsidRPr="009F0467" w:rsidRDefault="6F888B8E"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Producing practical solutions and implementing them immediately in order to keep clients working. </w:t>
      </w:r>
    </w:p>
    <w:p w14:paraId="292427B7" w14:textId="0507AA7E" w:rsidR="00A0220E" w:rsidRPr="009F0467" w:rsidRDefault="006B12E7" w:rsidP="002167FE">
      <w:pPr>
        <w:pStyle w:val="Resume-bodytext"/>
        <w:spacing w:after="20"/>
        <w:rPr>
          <w:rFonts w:ascii="Verdana" w:eastAsia="Microsoft JhengHei" w:hAnsi="Verdana" w:cs="Calibri"/>
          <w:sz w:val="16"/>
          <w:szCs w:val="16"/>
        </w:rPr>
      </w:pPr>
      <w:r w:rsidRPr="009F0467">
        <w:rPr>
          <w:rFonts w:ascii="Verdana" w:eastAsia="Microsoft JhengHei" w:hAnsi="Verdana" w:cs="Calibri"/>
          <w:sz w:val="16"/>
          <w:szCs w:val="16"/>
        </w:rPr>
        <w:tab/>
      </w:r>
      <w:r w:rsidR="009A4F0C" w:rsidRPr="009F0467">
        <w:rPr>
          <w:rFonts w:ascii="Verdana" w:eastAsia="Microsoft JhengHei" w:hAnsi="Verdana" w:cs="Calibri"/>
          <w:b/>
          <w:bCs/>
          <w:sz w:val="16"/>
          <w:szCs w:val="16"/>
        </w:rPr>
        <w:t>Exchange Migration</w:t>
      </w:r>
      <w:r w:rsidRPr="009F0467">
        <w:rPr>
          <w:rFonts w:ascii="Verdana" w:eastAsia="Microsoft JhengHei" w:hAnsi="Verdana" w:cs="Calibri"/>
          <w:b/>
          <w:bCs/>
          <w:sz w:val="16"/>
          <w:szCs w:val="16"/>
        </w:rPr>
        <w:t xml:space="preserve"> </w:t>
      </w:r>
      <w:r w:rsidR="00772DFB" w:rsidRPr="009F0467">
        <w:rPr>
          <w:rFonts w:ascii="Verdana" w:eastAsia="Microsoft JhengHei" w:hAnsi="Verdana" w:cs="Calibri"/>
          <w:b/>
          <w:bCs/>
          <w:sz w:val="16"/>
          <w:szCs w:val="16"/>
        </w:rPr>
        <w:t>Analyst</w:t>
      </w:r>
      <w:r w:rsidR="00BB7591" w:rsidRPr="009F0467">
        <w:rPr>
          <w:rFonts w:ascii="Verdana" w:eastAsia="Microsoft JhengHei" w:hAnsi="Verdana" w:cs="Calibri"/>
          <w:sz w:val="16"/>
          <w:szCs w:val="16"/>
        </w:rPr>
        <w:t>, (February 2013 to May 2013</w:t>
      </w:r>
      <w:r w:rsidRPr="009F0467">
        <w:rPr>
          <w:rFonts w:ascii="Verdana" w:eastAsia="Microsoft JhengHei" w:hAnsi="Verdana" w:cs="Calibri"/>
          <w:sz w:val="16"/>
          <w:szCs w:val="16"/>
        </w:rPr>
        <w:t xml:space="preserve">) </w:t>
      </w:r>
    </w:p>
    <w:p w14:paraId="6B145418" w14:textId="77777777" w:rsidR="000269AB" w:rsidRPr="009F0467" w:rsidRDefault="4FED5380" w:rsidP="4FED5380">
      <w:pPr>
        <w:pStyle w:val="Resume-bodytext"/>
        <w:numPr>
          <w:ilvl w:val="0"/>
          <w:numId w:val="41"/>
        </w:numPr>
        <w:spacing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Microsoft 365 Email Migration Project (2000+ End-users</w:t>
      </w:r>
      <w:r w:rsidRPr="009F0467">
        <w:rPr>
          <w:rFonts w:ascii="Verdana" w:eastAsia="Microsoft JhengHei" w:hAnsi="Verdana" w:cs="Calibri"/>
          <w:b/>
          <w:bCs/>
          <w:sz w:val="16"/>
          <w:szCs w:val="16"/>
          <w:u w:val="single"/>
        </w:rPr>
        <w:t>)</w:t>
      </w:r>
      <w:r w:rsidRPr="009F0467">
        <w:rPr>
          <w:rFonts w:ascii="Verdana" w:eastAsia="Microsoft JhengHei" w:hAnsi="Verdana" w:cs="Calibri"/>
          <w:b/>
          <w:bCs/>
          <w:sz w:val="16"/>
          <w:szCs w:val="16"/>
        </w:rPr>
        <w:t>.</w:t>
      </w:r>
    </w:p>
    <w:p w14:paraId="05EB1AE7" w14:textId="77777777" w:rsidR="00A0220E" w:rsidRPr="009F0467" w:rsidRDefault="006B12E7" w:rsidP="4FED5380">
      <w:pPr>
        <w:pStyle w:val="Resume-bodytext"/>
        <w:numPr>
          <w:ilvl w:val="0"/>
          <w:numId w:val="41"/>
        </w:numPr>
        <w:spacing w:after="20"/>
        <w:rPr>
          <w:rFonts w:ascii="Verdana" w:eastAsia="Microsoft JhengHei" w:hAnsi="Verdana" w:cs="Calibri"/>
          <w:sz w:val="16"/>
          <w:szCs w:val="16"/>
        </w:rPr>
      </w:pPr>
      <w:r w:rsidRPr="009F0467">
        <w:rPr>
          <w:rFonts w:ascii="Verdana" w:eastAsia="Microsoft JhengHei" w:hAnsi="Verdana" w:cs="Calibri"/>
          <w:sz w:val="16"/>
          <w:szCs w:val="16"/>
        </w:rPr>
        <w:t>Respons</w:t>
      </w:r>
      <w:r w:rsidR="009A4F0C" w:rsidRPr="009F0467">
        <w:rPr>
          <w:rFonts w:ascii="Verdana" w:eastAsia="Microsoft JhengHei" w:hAnsi="Verdana" w:cs="Calibri"/>
          <w:sz w:val="16"/>
          <w:szCs w:val="16"/>
        </w:rPr>
        <w:t xml:space="preserve">ible for monitoring the Turner </w:t>
      </w:r>
      <w:r w:rsidRPr="009F0467">
        <w:rPr>
          <w:rFonts w:ascii="Verdana" w:eastAsia="Microsoft JhengHei" w:hAnsi="Verdana" w:cs="Calibri"/>
          <w:sz w:val="16"/>
          <w:szCs w:val="16"/>
        </w:rPr>
        <w:t xml:space="preserve">Broadcasting System network and server infrastructure, as well as multiple </w:t>
      </w:r>
      <w:r w:rsidR="00A0220E"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business </w:t>
      </w:r>
      <w:r w:rsidR="009A4F0C" w:rsidRPr="009F0467">
        <w:rPr>
          <w:rFonts w:ascii="Verdana" w:eastAsia="Microsoft JhengHei" w:hAnsi="Verdana" w:cs="Calibri"/>
          <w:sz w:val="16"/>
          <w:szCs w:val="16"/>
        </w:rPr>
        <w:t xml:space="preserve">services for Turner Technology </w:t>
      </w:r>
      <w:r w:rsidRPr="009F0467">
        <w:rPr>
          <w:rFonts w:ascii="Verdana" w:eastAsia="Microsoft JhengHei" w:hAnsi="Verdana" w:cs="Calibri"/>
          <w:sz w:val="16"/>
          <w:szCs w:val="16"/>
        </w:rPr>
        <w:t>Services and with little supervision.</w:t>
      </w:r>
    </w:p>
    <w:p w14:paraId="2773BEE6" w14:textId="77777777" w:rsidR="00A0220E"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The migration of users from Windows Exchange 2003 to </w:t>
      </w:r>
      <w:r w:rsidRPr="009F0467">
        <w:rPr>
          <w:rFonts w:ascii="Verdana" w:eastAsia="Microsoft JhengHei" w:hAnsi="Verdana" w:cs="Calibri"/>
          <w:b/>
          <w:sz w:val="16"/>
          <w:szCs w:val="16"/>
        </w:rPr>
        <w:t xml:space="preserve">Microsoft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including </w:t>
      </w: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w:t>
      </w:r>
    </w:p>
    <w:p w14:paraId="1E6F5320" w14:textId="77777777" w:rsidR="00130F8E"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Data Migrations included ALL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products from 2003/2007 onto 2010/2013 (Outlook, Excel, Access, Word and PowerPoint).</w:t>
      </w:r>
    </w:p>
    <w:p w14:paraId="3377D9B1" w14:textId="246A0F67" w:rsidR="0031707F" w:rsidRPr="009F0467" w:rsidRDefault="4FED5380" w:rsidP="00772DFB">
      <w:pPr>
        <w:pStyle w:val="Resume-bodytext"/>
        <w:numPr>
          <w:ilvl w:val="0"/>
          <w:numId w:val="49"/>
        </w:numPr>
        <w:spacing w:after="20"/>
        <w:contextualSpacing/>
        <w:rPr>
          <w:rStyle w:val="Emphasis"/>
          <w:rFonts w:ascii="Verdana" w:eastAsia="Microsoft JhengHei" w:hAnsi="Verdana" w:cs="Calibri"/>
          <w:i w:val="0"/>
          <w:iCs w:val="0"/>
          <w:sz w:val="16"/>
          <w:szCs w:val="16"/>
        </w:rPr>
      </w:pPr>
      <w:r w:rsidRPr="009F0467">
        <w:rPr>
          <w:rStyle w:val="Emphasis"/>
          <w:rFonts w:ascii="Verdana" w:eastAsia="Microsoft JhengHei" w:hAnsi="Verdana" w:cs="Calibri"/>
          <w:b/>
          <w:i w:val="0"/>
          <w:iCs w:val="0"/>
          <w:sz w:val="16"/>
          <w:szCs w:val="16"/>
        </w:rPr>
        <w:t>MS</w:t>
      </w:r>
      <w:r w:rsidRPr="009F0467">
        <w:rPr>
          <w:rStyle w:val="Emphasis"/>
          <w:rFonts w:ascii="Verdana" w:eastAsia="Microsoft JhengHei" w:hAnsi="Verdana" w:cs="Calibri"/>
          <w:i w:val="0"/>
          <w:iCs w:val="0"/>
          <w:sz w:val="16"/>
          <w:szCs w:val="16"/>
        </w:rPr>
        <w:t xml:space="preserve"> </w:t>
      </w:r>
      <w:r w:rsidRPr="00C8691E">
        <w:rPr>
          <w:rStyle w:val="Emphasis"/>
          <w:rFonts w:ascii="Verdana" w:eastAsia="Microsoft JhengHei" w:hAnsi="Verdana" w:cs="Calibri"/>
          <w:b/>
          <w:i w:val="0"/>
          <w:iCs w:val="0"/>
          <w:sz w:val="16"/>
          <w:szCs w:val="16"/>
        </w:rPr>
        <w:t>Office 365</w:t>
      </w:r>
      <w:r w:rsidRPr="009F0467">
        <w:rPr>
          <w:rStyle w:val="Emphasis"/>
          <w:rFonts w:ascii="Verdana" w:eastAsia="Microsoft JhengHei" w:hAnsi="Verdana" w:cs="Calibri"/>
          <w:i w:val="0"/>
          <w:iCs w:val="0"/>
          <w:sz w:val="16"/>
          <w:szCs w:val="16"/>
        </w:rPr>
        <w:t xml:space="preserve"> Onboarding Support </w:t>
      </w:r>
      <w:r w:rsidR="00772DFB" w:rsidRPr="009F0467">
        <w:rPr>
          <w:rStyle w:val="Emphasis"/>
          <w:rFonts w:ascii="Verdana" w:eastAsia="Microsoft JhengHei" w:hAnsi="Verdana" w:cs="Calibri"/>
          <w:i w:val="0"/>
          <w:iCs w:val="0"/>
          <w:sz w:val="16"/>
          <w:szCs w:val="16"/>
        </w:rPr>
        <w:t>Analyst</w:t>
      </w:r>
      <w:r w:rsidRPr="009F0467">
        <w:rPr>
          <w:rStyle w:val="Emphasis"/>
          <w:rFonts w:ascii="Verdana" w:eastAsia="Microsoft JhengHei" w:hAnsi="Verdana" w:cs="Calibri"/>
          <w:i w:val="0"/>
          <w:iCs w:val="0"/>
          <w:sz w:val="16"/>
          <w:szCs w:val="16"/>
        </w:rPr>
        <w:t xml:space="preserve"> (L2).</w:t>
      </w:r>
    </w:p>
    <w:p w14:paraId="5036F431" w14:textId="61C407DF" w:rsidR="00D13671" w:rsidRPr="00D13671" w:rsidRDefault="00335543" w:rsidP="00D13671">
      <w:pPr>
        <w:pStyle w:val="Resume-bodytext"/>
        <w:numPr>
          <w:ilvl w:val="0"/>
          <w:numId w:val="49"/>
        </w:numPr>
        <w:spacing w:after="20"/>
        <w:contextualSpacing/>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00D13671">
        <w:rPr>
          <w:rFonts w:ascii="Verdana" w:eastAsia="Microsoft JhengHei" w:hAnsi="Verdana" w:cs="Calibri"/>
          <w:sz w:val="16"/>
          <w:szCs w:val="16"/>
        </w:rPr>
        <w:t xml:space="preserve">; </w:t>
      </w:r>
      <w:r w:rsidR="00D13671" w:rsidRPr="003F4B34">
        <w:rPr>
          <w:rFonts w:ascii="Verdana" w:eastAsia="Microsoft JhengHei" w:hAnsi="Verdana" w:cs="Calibri"/>
          <w:b/>
          <w:bCs/>
          <w:sz w:val="16"/>
          <w:szCs w:val="16"/>
        </w:rPr>
        <w:t>Exchange Online</w:t>
      </w:r>
      <w:r w:rsidR="00D13671">
        <w:rPr>
          <w:rFonts w:ascii="Verdana" w:eastAsia="Microsoft JhengHei" w:hAnsi="Verdana" w:cs="Calibri"/>
          <w:sz w:val="16"/>
          <w:szCs w:val="16"/>
        </w:rPr>
        <w:t>.</w:t>
      </w:r>
    </w:p>
    <w:p w14:paraId="16BE03F6" w14:textId="372F8411" w:rsidR="00B70EB6" w:rsidRPr="009F0467" w:rsidRDefault="00B70EB6" w:rsidP="00335543">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0E732869" w14:textId="77777777" w:rsidR="00E273EA" w:rsidRPr="009F0467" w:rsidRDefault="4FED5380" w:rsidP="4FED5380">
      <w:pPr>
        <w:pStyle w:val="Resume-bodytext"/>
        <w:numPr>
          <w:ilvl w:val="0"/>
          <w:numId w:val="49"/>
        </w:numPr>
        <w:spacing w:before="0" w:after="20"/>
        <w:rPr>
          <w:rFonts w:ascii="Verdana" w:eastAsia="Microsoft JhengHei" w:hAnsi="Verdana" w:cs="Calibri"/>
          <w:sz w:val="16"/>
          <w:szCs w:val="16"/>
        </w:rPr>
      </w:pP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and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w:t>
      </w:r>
    </w:p>
    <w:p w14:paraId="72E1FD03" w14:textId="77777777" w:rsidR="00AA492E" w:rsidRPr="009F0467" w:rsidRDefault="4FED5380" w:rsidP="4FED5380">
      <w:pPr>
        <w:pStyle w:val="Resume-bodytext"/>
        <w:numPr>
          <w:ilvl w:val="0"/>
          <w:numId w:val="41"/>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Windows 7 Troubleshooting. </w:t>
      </w:r>
    </w:p>
    <w:p w14:paraId="45B0CB79" w14:textId="241CCA30" w:rsidR="00AD3D52"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2A7AAFA2" w14:textId="77777777" w:rsidR="00AD3D52" w:rsidRPr="009F0467" w:rsidRDefault="00AD3D52" w:rsidP="4FED5380">
      <w:pPr>
        <w:pStyle w:val="Resume-bodytext"/>
        <w:numPr>
          <w:ilvl w:val="0"/>
          <w:numId w:val="41"/>
        </w:numPr>
        <w:spacing w:before="0" w:after="20"/>
        <w:contextualSpacing/>
        <w:rPr>
          <w:rFonts w:ascii="Verdana" w:eastAsia="Microsoft JhengHei" w:hAnsi="Verdana" w:cs="Calibri"/>
          <w:sz w:val="16"/>
          <w:szCs w:val="16"/>
        </w:rPr>
      </w:pP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Admin; development and maintain infrastructure, design implementation of current system, including planning, creation, deployment and monitoring </w:t>
      </w: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packages.</w:t>
      </w:r>
    </w:p>
    <w:p w14:paraId="3B7F23FE" w14:textId="77777777" w:rsidR="005A062A" w:rsidRPr="009F0467" w:rsidRDefault="4FED5380" w:rsidP="4FED5380">
      <w:pPr>
        <w:pStyle w:val="BulletPoints"/>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Familiarization with an array of cloud computing concepts including virtualization, web services API's and distributed data storage (database, block, object).</w:t>
      </w:r>
    </w:p>
    <w:p w14:paraId="1794980D" w14:textId="77777777" w:rsidR="005A062A" w:rsidRPr="009F0467" w:rsidRDefault="4FED5380" w:rsidP="4FED5380">
      <w:pPr>
        <w:pStyle w:val="BulletPoints"/>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63C30BFE" w14:textId="088034B1" w:rsidR="0031707F" w:rsidRPr="009F0467" w:rsidRDefault="4FED5380" w:rsidP="4FED5380">
      <w:pPr>
        <w:pStyle w:val="Resume-bodytext"/>
        <w:numPr>
          <w:ilvl w:val="0"/>
          <w:numId w:val="41"/>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Business Objects (BOXI) analysis, configuration and administration of backup client; and access to files on the server.</w:t>
      </w:r>
    </w:p>
    <w:p w14:paraId="3A99D6DB" w14:textId="77777777" w:rsidR="001D4D19"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Proficient with MAC OSX technologies implemented within TBS including, but not limited to, Adobe Premier Suite, Avid Pro Tools and Casper Management suite.</w:t>
      </w:r>
    </w:p>
    <w:p w14:paraId="3AD468E0" w14:textId="77777777" w:rsidR="00A0220E"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This organization is a 24x7 support team with duties that including troubleshooting local and global data networks.</w:t>
      </w:r>
    </w:p>
    <w:p w14:paraId="01C820A3" w14:textId="77777777" w:rsidR="000D27B5"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lastRenderedPageBreak/>
        <w:t>Working closely with application support personnel, system engineers and outside vendors to bring resolution to business critical problems in support of the various Turner environments.</w:t>
      </w:r>
    </w:p>
    <w:p w14:paraId="7598B6B9" w14:textId="76774BDF" w:rsidR="00C10F64" w:rsidRDefault="4FED5380" w:rsidP="4FED5380">
      <w:pPr>
        <w:pStyle w:val="ListParagraph"/>
        <w:numPr>
          <w:ilvl w:val="0"/>
          <w:numId w:val="41"/>
        </w:numPr>
        <w:spacing w:after="20"/>
        <w:rPr>
          <w:rFonts w:ascii="Verdana" w:eastAsia="Microsoft JhengHei" w:hAnsi="Verdana" w:cs="Calibri"/>
          <w:sz w:val="16"/>
          <w:szCs w:val="16"/>
        </w:rPr>
      </w:pPr>
      <w:r w:rsidRPr="009F0467">
        <w:rPr>
          <w:rFonts w:ascii="Verdana" w:eastAsia="Microsoft JhengHei" w:hAnsi="Verdana" w:cs="Calibri"/>
          <w:sz w:val="16"/>
          <w:szCs w:val="16"/>
        </w:rPr>
        <w:t>Data Security implementations such as Security Consciousness training, Incident Response planning, developing Security charters and handling PII Data.</w:t>
      </w:r>
    </w:p>
    <w:p w14:paraId="1F6660CE" w14:textId="77777777" w:rsidR="00315FF6" w:rsidRPr="009F0467" w:rsidRDefault="00315FF6" w:rsidP="00315FF6">
      <w:pPr>
        <w:pStyle w:val="Resume-bodytext"/>
        <w:numPr>
          <w:ilvl w:val="0"/>
          <w:numId w:val="41"/>
        </w:numPr>
        <w:spacing w:before="0"/>
        <w:contextualSpacing/>
        <w:rPr>
          <w:rFonts w:ascii="Verdana" w:eastAsia="Microsoft JhengHei" w:hAnsi="Verdana" w:cs="Calibri"/>
          <w:sz w:val="16"/>
          <w:szCs w:val="16"/>
        </w:rPr>
      </w:pPr>
      <w:proofErr w:type="spellStart"/>
      <w:r w:rsidRPr="009F0467">
        <w:rPr>
          <w:rFonts w:ascii="Verdana" w:eastAsia="Microsoft JhengHei" w:hAnsi="Verdana" w:cs="Calibri"/>
          <w:sz w:val="16"/>
          <w:szCs w:val="16"/>
        </w:rPr>
        <w:t>Genesys</w:t>
      </w:r>
      <w:proofErr w:type="spellEnd"/>
      <w:r w:rsidRPr="009F0467">
        <w:rPr>
          <w:rFonts w:ascii="Verdana" w:eastAsia="Microsoft JhengHei" w:hAnsi="Verdana" w:cs="Calibri"/>
          <w:sz w:val="16"/>
          <w:szCs w:val="16"/>
        </w:rPr>
        <w:t xml:space="preserve"> Customer Platform tool; monitoring and tuning </w:t>
      </w:r>
      <w:proofErr w:type="spellStart"/>
      <w:r w:rsidRPr="009F0467">
        <w:rPr>
          <w:rFonts w:ascii="Verdana" w:eastAsia="Microsoft JhengHei" w:hAnsi="Verdana" w:cs="Calibri"/>
          <w:sz w:val="16"/>
          <w:szCs w:val="16"/>
        </w:rPr>
        <w:t>omnichannel</w:t>
      </w:r>
      <w:proofErr w:type="spellEnd"/>
      <w:r w:rsidRPr="009F0467">
        <w:rPr>
          <w:rFonts w:ascii="Verdana" w:eastAsia="Microsoft JhengHei" w:hAnsi="Verdana" w:cs="Calibri"/>
          <w:sz w:val="16"/>
          <w:szCs w:val="16"/>
        </w:rPr>
        <w:t xml:space="preserve"> customer service with user-generated Performance Surveys/Ratings integration.</w:t>
      </w:r>
    </w:p>
    <w:p w14:paraId="7EA6C92C" w14:textId="77777777" w:rsidR="000D27B5"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Responding to, resolving and/or routing internal customer incident and service requests.</w:t>
      </w:r>
    </w:p>
    <w:p w14:paraId="5F809864" w14:textId="77777777" w:rsidR="0035215A" w:rsidRPr="009F0467" w:rsidRDefault="4FED5380" w:rsidP="4FED5380">
      <w:pPr>
        <w:pStyle w:val="Resume-bodytext"/>
        <w:numPr>
          <w:ilvl w:val="0"/>
          <w:numId w:val="41"/>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Providing point of escalation and fault tracking abilities for anything beyond first tier support and participation in assessing, improving, documenting and reporting on all activities within the SOC systems.</w:t>
      </w:r>
    </w:p>
    <w:p w14:paraId="63631476" w14:textId="77777777" w:rsidR="00E068BE" w:rsidRPr="009F0467" w:rsidRDefault="4FED5380" w:rsidP="4FED5380">
      <w:pPr>
        <w:pStyle w:val="Resume-bodytext"/>
        <w:numPr>
          <w:ilvl w:val="0"/>
          <w:numId w:val="41"/>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Phone/Call-Center Support (Tier 1-3).</w:t>
      </w:r>
    </w:p>
    <w:p w14:paraId="6B14CE6D" w14:textId="77777777" w:rsidR="00457979"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Supported Turners Blackberry email clients including, but not limited to, local client installation and upgrade. Also, iOS reloads when necessary.</w:t>
      </w:r>
    </w:p>
    <w:p w14:paraId="18402A74" w14:textId="45BF8F8E" w:rsidR="00BC55C4"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Avaya IP/VPN Phones.</w:t>
      </w:r>
    </w:p>
    <w:p w14:paraId="08F33167" w14:textId="733D6468" w:rsidR="00D42BF0" w:rsidRPr="00D42BF0" w:rsidRDefault="00D42BF0" w:rsidP="4FED5380">
      <w:pPr>
        <w:pStyle w:val="Resume-bodytext"/>
        <w:numPr>
          <w:ilvl w:val="0"/>
          <w:numId w:val="41"/>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w:t>
      </w:r>
      <w:r w:rsidR="007A77DF">
        <w:rPr>
          <w:rFonts w:ascii="Verdana" w:hAnsi="Verdana"/>
          <w:sz w:val="16"/>
          <w:szCs w:val="16"/>
          <w:shd w:val="clear" w:color="auto" w:fill="FFFFFF"/>
        </w:rPr>
        <w:t xml:space="preserve">Level 1 </w:t>
      </w:r>
      <w:r w:rsidRPr="000255AC">
        <w:rPr>
          <w:rFonts w:ascii="Verdana" w:hAnsi="Verdana"/>
          <w:sz w:val="16"/>
          <w:szCs w:val="16"/>
          <w:shd w:val="clear" w:color="auto" w:fill="FFFFFF"/>
        </w:rPr>
        <w:t>in networked applications, workstation hardware and software, specifically WebEx and Go to Meeting troubleshooting.</w:t>
      </w:r>
    </w:p>
    <w:p w14:paraId="70A96B8B" w14:textId="18156C94" w:rsidR="008D5DD5"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597F32">
        <w:rPr>
          <w:rFonts w:ascii="Verdana" w:eastAsia="Microsoft JhengHei" w:hAnsi="Verdana" w:cs="Calibri"/>
          <w:b/>
          <w:bCs/>
          <w:sz w:val="16"/>
          <w:szCs w:val="16"/>
        </w:rPr>
        <w:t>Mobile Device Management</w:t>
      </w:r>
      <w:r w:rsidRPr="009F0467">
        <w:rPr>
          <w:rFonts w:ascii="Verdana" w:eastAsia="Microsoft JhengHei" w:hAnsi="Verdana" w:cs="Calibri"/>
          <w:sz w:val="16"/>
          <w:szCs w:val="16"/>
        </w:rPr>
        <w:t xml:space="preserve"> on iPhone, Blackberry, Android &amp; Windows Phone 8.</w:t>
      </w:r>
    </w:p>
    <w:p w14:paraId="2E8FB7AC" w14:textId="77777777" w:rsidR="004F2617" w:rsidRPr="009F0467" w:rsidRDefault="4FED5380" w:rsidP="4FED5380">
      <w:pPr>
        <w:pStyle w:val="Resume-bodytext"/>
        <w:numPr>
          <w:ilvl w:val="0"/>
          <w:numId w:val="41"/>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 xml:space="preserve">Enterprise Mobility Management with </w:t>
      </w:r>
      <w:proofErr w:type="spellStart"/>
      <w:r w:rsidRPr="001D21DC">
        <w:rPr>
          <w:rFonts w:ascii="Verdana" w:eastAsia="Microsoft JhengHei" w:hAnsi="Verdana" w:cs="Calibri"/>
          <w:b/>
          <w:bCs/>
          <w:sz w:val="16"/>
          <w:szCs w:val="16"/>
        </w:rPr>
        <w:t>AirWatch</w:t>
      </w:r>
      <w:proofErr w:type="spellEnd"/>
      <w:r w:rsidRPr="009F0467">
        <w:rPr>
          <w:rFonts w:ascii="Verdana" w:eastAsia="Microsoft JhengHei" w:hAnsi="Verdana" w:cs="Calibri"/>
          <w:sz w:val="16"/>
          <w:szCs w:val="16"/>
        </w:rPr>
        <w:t>; migrations from BlackBerry to iPhone.</w:t>
      </w:r>
    </w:p>
    <w:p w14:paraId="320CEBFA" w14:textId="77777777" w:rsidR="009059DC" w:rsidRPr="009F0467" w:rsidRDefault="009059DC" w:rsidP="4FED5380">
      <w:pPr>
        <w:pStyle w:val="Resume-bodytext"/>
        <w:spacing w:after="20"/>
        <w:rPr>
          <w:rFonts w:ascii="Verdana" w:eastAsia="Microsoft JhengHei" w:hAnsi="Verdana" w:cs="Calibri"/>
          <w:sz w:val="16"/>
          <w:szCs w:val="16"/>
          <w:u w:val="single"/>
        </w:rPr>
      </w:pPr>
    </w:p>
    <w:p w14:paraId="5A8604D8" w14:textId="48E5B4CB" w:rsidR="00DC14E0" w:rsidRPr="009F0467" w:rsidRDefault="4FED5380" w:rsidP="4FED5380">
      <w:pPr>
        <w:pStyle w:val="Resume-bodytext"/>
        <w:spacing w:after="20"/>
        <w:rPr>
          <w:rFonts w:ascii="Verdana" w:eastAsia="Microsoft JhengHei" w:hAnsi="Verdana" w:cs="Calibri"/>
          <w:sz w:val="16"/>
          <w:szCs w:val="16"/>
        </w:rPr>
      </w:pPr>
      <w:r w:rsidRPr="009F0467">
        <w:rPr>
          <w:rFonts w:ascii="Verdana" w:eastAsia="Microsoft JhengHei" w:hAnsi="Verdana" w:cs="Calibri"/>
          <w:sz w:val="16"/>
          <w:szCs w:val="16"/>
          <w:u w:val="single"/>
        </w:rPr>
        <w:t>Northwest Regional Data Center (NWRDC)</w:t>
      </w:r>
      <w:r w:rsidRPr="009F0467">
        <w:rPr>
          <w:rFonts w:ascii="Verdana" w:eastAsia="Microsoft JhengHei" w:hAnsi="Verdana" w:cs="Calibri"/>
          <w:sz w:val="16"/>
          <w:szCs w:val="16"/>
        </w:rPr>
        <w:t xml:space="preserve"> – Tallahassee, FL</w:t>
      </w:r>
    </w:p>
    <w:p w14:paraId="6274B79F" w14:textId="77777777" w:rsidR="0058568C" w:rsidRPr="009F0467" w:rsidRDefault="00363FDA" w:rsidP="4FED5380">
      <w:pPr>
        <w:pStyle w:val="Resume-bodytext"/>
        <w:spacing w:after="20"/>
        <w:ind w:left="360"/>
        <w:rPr>
          <w:rFonts w:ascii="Verdana" w:eastAsia="Microsoft JhengHei" w:hAnsi="Verdana" w:cs="Calibri"/>
          <w:sz w:val="16"/>
          <w:szCs w:val="16"/>
        </w:rPr>
      </w:pPr>
      <w:r w:rsidRPr="009F0467">
        <w:rPr>
          <w:rFonts w:ascii="Verdana" w:eastAsia="Microsoft JhengHei" w:hAnsi="Verdana" w:cs="Calibri"/>
          <w:b/>
          <w:sz w:val="16"/>
          <w:szCs w:val="16"/>
        </w:rPr>
        <w:tab/>
      </w:r>
      <w:r w:rsidR="00DC14E0" w:rsidRPr="009F0467">
        <w:rPr>
          <w:rFonts w:ascii="Verdana" w:eastAsia="Microsoft JhengHei" w:hAnsi="Verdana" w:cs="Calibri"/>
          <w:b/>
          <w:bCs/>
          <w:sz w:val="16"/>
          <w:szCs w:val="16"/>
        </w:rPr>
        <w:t>IT Operation Support Technician</w:t>
      </w:r>
      <w:r w:rsidR="009C69BC" w:rsidRPr="009F0467">
        <w:rPr>
          <w:rFonts w:ascii="Verdana" w:eastAsia="Microsoft JhengHei" w:hAnsi="Verdana" w:cs="Calibri"/>
          <w:sz w:val="16"/>
          <w:szCs w:val="16"/>
        </w:rPr>
        <w:t>, (November 2012 to February 2013</w:t>
      </w:r>
      <w:r w:rsidR="00DC14E0" w:rsidRPr="009F0467">
        <w:rPr>
          <w:rFonts w:ascii="Verdana" w:eastAsia="Microsoft JhengHei" w:hAnsi="Verdana" w:cs="Calibri"/>
          <w:sz w:val="16"/>
          <w:szCs w:val="16"/>
        </w:rPr>
        <w:t xml:space="preserve">) </w:t>
      </w:r>
    </w:p>
    <w:p w14:paraId="32B530D8"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Responsible for the operation of the computing complex at the NWRDC, which is in operation 24x7, 365 days a year; including all holidays. </w:t>
      </w:r>
    </w:p>
    <w:p w14:paraId="6C1F9F64"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Perform the appropriate logging and customer coordination of production data files between NWRDC customer community and various outside enterprises. </w:t>
      </w:r>
    </w:p>
    <w:p w14:paraId="14329FC4" w14:textId="547E2CA1"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Performed various functions required to support the Automated Tape and Storage Management System.</w:t>
      </w:r>
    </w:p>
    <w:p w14:paraId="7527CCFC"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Coordinating with vendors and data center personnel with resolving hardware and software problems. </w:t>
      </w:r>
    </w:p>
    <w:p w14:paraId="12EFD4E3" w14:textId="77777777" w:rsidR="001C4E56"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Monitor building security and environmental system to include notification of appropriate personnel in the event of an equipment failure or breach of security.</w:t>
      </w:r>
    </w:p>
    <w:p w14:paraId="15C6CD54" w14:textId="77777777" w:rsidR="001C4E56"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Introduction to Business Objects (BOXI).</w:t>
      </w:r>
    </w:p>
    <w:p w14:paraId="06BFC039"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Knowledge of IBM Mainframe, all MVS Commands and complex peripheral equipment. </w:t>
      </w:r>
    </w:p>
    <w:p w14:paraId="053E00BC" w14:textId="77777777" w:rsidR="005B451F"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Tape Rotation.</w:t>
      </w:r>
    </w:p>
    <w:p w14:paraId="36AEDE5A"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Ability to communicate with customers and vendors. </w:t>
      </w:r>
    </w:p>
    <w:p w14:paraId="6D94E30E" w14:textId="77777777" w:rsidR="003A7549"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Monitor console and work with MVS System Group to help solve problems.</w:t>
      </w:r>
    </w:p>
    <w:p w14:paraId="03D7916B" w14:textId="0304AEDC" w:rsidR="001D4D19" w:rsidRPr="009F0467" w:rsidRDefault="4FED5380" w:rsidP="4FED5380">
      <w:pPr>
        <w:pStyle w:val="Resume-bodytext"/>
        <w:numPr>
          <w:ilvl w:val="0"/>
          <w:numId w:val="42"/>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Routed calls to designated extensions using DNIS.</w:t>
      </w:r>
    </w:p>
    <w:p w14:paraId="65B4EB49" w14:textId="77777777" w:rsidR="003508B3" w:rsidRPr="009F0467" w:rsidRDefault="003508B3" w:rsidP="4FED5380">
      <w:pPr>
        <w:pStyle w:val="Resume-bodytext"/>
        <w:spacing w:before="0" w:after="20"/>
        <w:ind w:left="1440"/>
        <w:rPr>
          <w:rFonts w:ascii="Verdana" w:eastAsia="Microsoft JhengHei" w:hAnsi="Verdana" w:cs="Calibri"/>
          <w:sz w:val="16"/>
          <w:szCs w:val="16"/>
          <w:u w:val="single"/>
        </w:rPr>
      </w:pPr>
    </w:p>
    <w:p w14:paraId="7FF256C3" w14:textId="77777777" w:rsidR="009B47A6" w:rsidRPr="009F0467" w:rsidRDefault="4FED5380" w:rsidP="4FED5380">
      <w:pPr>
        <w:pStyle w:val="Resume-bodytext"/>
        <w:spacing w:after="20"/>
        <w:rPr>
          <w:rFonts w:ascii="Verdana" w:eastAsia="Microsoft JhengHei" w:hAnsi="Verdana" w:cs="Calibri"/>
          <w:sz w:val="16"/>
          <w:szCs w:val="16"/>
          <w:u w:val="single"/>
        </w:rPr>
      </w:pPr>
      <w:r w:rsidRPr="009F0467">
        <w:rPr>
          <w:rFonts w:ascii="Verdana" w:eastAsia="Microsoft JhengHei" w:hAnsi="Verdana" w:cs="Calibri"/>
          <w:sz w:val="16"/>
          <w:szCs w:val="16"/>
          <w:u w:val="single"/>
        </w:rPr>
        <w:t>Imager Software Consultants, Inc. (ISC)</w:t>
      </w:r>
      <w:r w:rsidRPr="009F0467">
        <w:rPr>
          <w:rFonts w:ascii="Verdana" w:eastAsia="Microsoft JhengHei" w:hAnsi="Verdana" w:cs="Calibri"/>
          <w:sz w:val="16"/>
          <w:szCs w:val="16"/>
        </w:rPr>
        <w:t xml:space="preserve"> – Tallahassee, FL </w:t>
      </w:r>
    </w:p>
    <w:p w14:paraId="0EF76D14" w14:textId="16EBCD68" w:rsidR="00EA3452" w:rsidRPr="009F0467" w:rsidRDefault="00363FDA" w:rsidP="4FED5380">
      <w:pPr>
        <w:pStyle w:val="Resume-bodytext"/>
        <w:spacing w:after="20"/>
        <w:ind w:left="360"/>
        <w:rPr>
          <w:rFonts w:ascii="Verdana" w:eastAsia="Microsoft JhengHei" w:hAnsi="Verdana" w:cs="Calibri"/>
          <w:sz w:val="16"/>
          <w:szCs w:val="16"/>
        </w:rPr>
      </w:pPr>
      <w:r w:rsidRPr="009F0467">
        <w:rPr>
          <w:rFonts w:ascii="Verdana" w:eastAsia="Microsoft JhengHei" w:hAnsi="Verdana" w:cs="Calibri"/>
          <w:b/>
          <w:bCs/>
          <w:sz w:val="16"/>
          <w:szCs w:val="16"/>
        </w:rPr>
        <w:tab/>
      </w:r>
      <w:r w:rsidR="00DD3732" w:rsidRPr="009F0467">
        <w:rPr>
          <w:rStyle w:val="Emphasis"/>
          <w:rFonts w:ascii="Verdana" w:eastAsia="Microsoft JhengHei" w:hAnsi="Verdana" w:cs="Calibri"/>
          <w:b/>
          <w:i w:val="0"/>
          <w:iCs w:val="0"/>
          <w:sz w:val="16"/>
          <w:szCs w:val="16"/>
        </w:rPr>
        <w:t xml:space="preserve">MS Office 365 Onboarding Support </w:t>
      </w:r>
      <w:r w:rsidR="00772DFB" w:rsidRPr="009F0467">
        <w:rPr>
          <w:rStyle w:val="Emphasis"/>
          <w:rFonts w:ascii="Verdana" w:eastAsia="Microsoft JhengHei" w:hAnsi="Verdana" w:cs="Calibri"/>
          <w:b/>
          <w:i w:val="0"/>
          <w:iCs w:val="0"/>
          <w:sz w:val="16"/>
          <w:szCs w:val="16"/>
        </w:rPr>
        <w:t>Analyst</w:t>
      </w:r>
      <w:r w:rsidR="00DD3732" w:rsidRPr="009F0467">
        <w:rPr>
          <w:rStyle w:val="Emphasis"/>
          <w:rFonts w:ascii="Verdana" w:eastAsia="Microsoft JhengHei" w:hAnsi="Verdana" w:cs="Calibri"/>
          <w:b/>
          <w:i w:val="0"/>
          <w:iCs w:val="0"/>
          <w:sz w:val="16"/>
          <w:szCs w:val="16"/>
        </w:rPr>
        <w:t xml:space="preserve"> (L1)</w:t>
      </w:r>
      <w:r w:rsidR="00DD3732" w:rsidRPr="009F0467">
        <w:rPr>
          <w:rStyle w:val="Emphasis"/>
          <w:rFonts w:ascii="Verdana" w:eastAsia="Microsoft JhengHei" w:hAnsi="Verdana" w:cs="Calibri"/>
          <w:i w:val="0"/>
          <w:iCs w:val="0"/>
          <w:sz w:val="16"/>
          <w:szCs w:val="16"/>
        </w:rPr>
        <w:t>,</w:t>
      </w:r>
      <w:r w:rsidR="00DD3732" w:rsidRPr="009F0467">
        <w:rPr>
          <w:rStyle w:val="Emphasis"/>
          <w:rFonts w:ascii="Verdana" w:eastAsia="Microsoft JhengHei" w:hAnsi="Verdana" w:cs="Calibri"/>
          <w:b/>
          <w:i w:val="0"/>
          <w:iCs w:val="0"/>
          <w:sz w:val="16"/>
          <w:szCs w:val="16"/>
        </w:rPr>
        <w:t xml:space="preserve"> </w:t>
      </w:r>
      <w:r w:rsidR="009B47A6" w:rsidRPr="009F0467">
        <w:rPr>
          <w:rFonts w:ascii="Verdana" w:eastAsia="Microsoft JhengHei" w:hAnsi="Verdana" w:cs="Calibri"/>
          <w:sz w:val="16"/>
          <w:szCs w:val="16"/>
        </w:rPr>
        <w:t>(</w:t>
      </w:r>
      <w:r w:rsidR="00D25A38" w:rsidRPr="009F0467">
        <w:rPr>
          <w:rFonts w:ascii="Verdana" w:eastAsia="Microsoft JhengHei" w:hAnsi="Verdana" w:cs="Calibri"/>
          <w:sz w:val="16"/>
          <w:szCs w:val="16"/>
        </w:rPr>
        <w:t xml:space="preserve">November </w:t>
      </w:r>
      <w:r w:rsidR="009B47A6" w:rsidRPr="009F0467">
        <w:rPr>
          <w:rFonts w:ascii="Verdana" w:eastAsia="Microsoft JhengHei" w:hAnsi="Verdana" w:cs="Calibri"/>
          <w:sz w:val="16"/>
          <w:szCs w:val="16"/>
        </w:rPr>
        <w:t xml:space="preserve">2011 to </w:t>
      </w:r>
      <w:r w:rsidR="00C879CF" w:rsidRPr="009F0467">
        <w:rPr>
          <w:rFonts w:ascii="Verdana" w:eastAsia="Microsoft JhengHei" w:hAnsi="Verdana" w:cs="Calibri"/>
          <w:sz w:val="16"/>
          <w:szCs w:val="16"/>
        </w:rPr>
        <w:t>August 2012</w:t>
      </w:r>
      <w:r w:rsidR="009B47A6" w:rsidRPr="009F0467">
        <w:rPr>
          <w:rFonts w:ascii="Verdana" w:eastAsia="Microsoft JhengHei" w:hAnsi="Verdana" w:cs="Calibri"/>
          <w:sz w:val="16"/>
          <w:szCs w:val="16"/>
        </w:rPr>
        <w:t xml:space="preserve">) </w:t>
      </w:r>
    </w:p>
    <w:p w14:paraId="45206405" w14:textId="77777777" w:rsidR="00D15D6F" w:rsidRPr="009F0467" w:rsidRDefault="4FED5380" w:rsidP="4FED5380">
      <w:pPr>
        <w:pStyle w:val="Resume-bodytext"/>
        <w:numPr>
          <w:ilvl w:val="0"/>
          <w:numId w:val="43"/>
        </w:numPr>
        <w:spacing w:before="0"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Microsoft Office 365/State of Florida Mailbox Migration Project</w:t>
      </w:r>
      <w:r w:rsidRPr="009F0467">
        <w:rPr>
          <w:rFonts w:ascii="Verdana" w:eastAsia="Microsoft JhengHei" w:hAnsi="Verdana" w:cs="Calibri"/>
          <w:b/>
          <w:bCs/>
          <w:i/>
          <w:iCs/>
          <w:sz w:val="16"/>
          <w:szCs w:val="16"/>
        </w:rPr>
        <w:t>.</w:t>
      </w:r>
      <w:r w:rsidRPr="009F0467">
        <w:rPr>
          <w:rFonts w:ascii="Verdana" w:eastAsia="Microsoft JhengHei" w:hAnsi="Verdana" w:cs="Calibri"/>
          <w:b/>
          <w:bCs/>
          <w:sz w:val="16"/>
          <w:szCs w:val="16"/>
        </w:rPr>
        <w:t xml:space="preserve"> </w:t>
      </w:r>
    </w:p>
    <w:p w14:paraId="6AE9E20D" w14:textId="31923B33" w:rsidR="00DD3732" w:rsidRPr="009F0467" w:rsidRDefault="00DD3732" w:rsidP="4FED5380">
      <w:pPr>
        <w:pStyle w:val="Resume-bodytext"/>
        <w:numPr>
          <w:ilvl w:val="0"/>
          <w:numId w:val="43"/>
        </w:numPr>
        <w:spacing w:before="0" w:after="20"/>
        <w:rPr>
          <w:rFonts w:ascii="Verdana" w:eastAsia="Microsoft JhengHei" w:hAnsi="Verdana" w:cs="Calibri"/>
          <w:bCs/>
          <w:sz w:val="16"/>
          <w:szCs w:val="16"/>
        </w:rPr>
      </w:pPr>
      <w:r w:rsidRPr="009F0467">
        <w:rPr>
          <w:rFonts w:ascii="Verdana" w:eastAsia="Microsoft JhengHei" w:hAnsi="Verdana" w:cs="Calibri"/>
          <w:bCs/>
          <w:sz w:val="16"/>
          <w:szCs w:val="16"/>
        </w:rPr>
        <w:t>Email Migration Technician.</w:t>
      </w:r>
    </w:p>
    <w:p w14:paraId="7FE40E7B" w14:textId="79FAE52E" w:rsidR="00335543" w:rsidRPr="009F0467" w:rsidRDefault="00335543" w:rsidP="00335543">
      <w:pPr>
        <w:pStyle w:val="Resume-bodytext"/>
        <w:numPr>
          <w:ilvl w:val="0"/>
          <w:numId w:val="43"/>
        </w:numPr>
        <w:spacing w:before="0" w:after="20"/>
        <w:rPr>
          <w:rFonts w:ascii="Verdana" w:eastAsia="Microsoft JhengHei" w:hAnsi="Verdana" w:cs="Calibri"/>
          <w:bCs/>
          <w:sz w:val="16"/>
          <w:szCs w:val="16"/>
        </w:rPr>
      </w:pPr>
      <w:r w:rsidRPr="00A455E7">
        <w:rPr>
          <w:rFonts w:ascii="Verdana" w:eastAsia="Microsoft JhengHei" w:hAnsi="Verdana" w:cs="Calibri"/>
          <w:b/>
          <w:sz w:val="16"/>
          <w:szCs w:val="16"/>
        </w:rPr>
        <w:t>Microsoft Exchange Administrator</w:t>
      </w:r>
      <w:r w:rsidR="006B0D84">
        <w:rPr>
          <w:rFonts w:ascii="Verdana" w:eastAsia="Microsoft JhengHei" w:hAnsi="Verdana" w:cs="Calibri"/>
          <w:bCs/>
          <w:sz w:val="16"/>
          <w:szCs w:val="16"/>
        </w:rPr>
        <w:t xml:space="preserve">; </w:t>
      </w:r>
      <w:r w:rsidR="006B0D84" w:rsidRPr="003F4B34">
        <w:rPr>
          <w:rFonts w:ascii="Verdana" w:eastAsia="Microsoft JhengHei" w:hAnsi="Verdana" w:cs="Calibri"/>
          <w:b/>
          <w:sz w:val="16"/>
          <w:szCs w:val="16"/>
        </w:rPr>
        <w:t>Exchange Online</w:t>
      </w:r>
      <w:r w:rsidR="006B0D84">
        <w:rPr>
          <w:rFonts w:ascii="Verdana" w:eastAsia="Microsoft JhengHei" w:hAnsi="Verdana" w:cs="Calibri"/>
          <w:bCs/>
          <w:sz w:val="16"/>
          <w:szCs w:val="16"/>
        </w:rPr>
        <w:t xml:space="preserve">. </w:t>
      </w:r>
    </w:p>
    <w:p w14:paraId="0B71637A" w14:textId="4C695E31" w:rsidR="00002DF0" w:rsidRPr="009F0467" w:rsidRDefault="00002DF0" w:rsidP="00002DF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Apple iOS (iPad/iPhone) Support Specialist.</w:t>
      </w:r>
    </w:p>
    <w:p w14:paraId="34EA4303" w14:textId="78DE83C0" w:rsidR="00B70EB6" w:rsidRPr="009F0467" w:rsidRDefault="00B70EB6" w:rsidP="00002DF0">
      <w:pPr>
        <w:pStyle w:val="Resume-bodytext"/>
        <w:numPr>
          <w:ilvl w:val="0"/>
          <w:numId w:val="43"/>
        </w:numPr>
        <w:spacing w:before="0" w:after="20"/>
        <w:rPr>
          <w:rFonts w:ascii="Verdana" w:eastAsia="Microsoft JhengHei" w:hAnsi="Verdana" w:cs="Calibri"/>
          <w:bCs/>
          <w:sz w:val="16"/>
          <w:szCs w:val="16"/>
        </w:rPr>
      </w:pPr>
      <w:r w:rsidRPr="009F0467">
        <w:rPr>
          <w:rFonts w:ascii="Verdana" w:eastAsia="Microsoft JhengHei" w:hAnsi="Verdana" w:cs="Calibri"/>
          <w:sz w:val="16"/>
          <w:szCs w:val="16"/>
        </w:rPr>
        <w:t>System Administration (Windows).</w:t>
      </w:r>
    </w:p>
    <w:p w14:paraId="0C03ED6B" w14:textId="76F27C10" w:rsidR="0031707F" w:rsidRPr="009F0467" w:rsidRDefault="4FED5380" w:rsidP="00DD3732">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Initial project scope was 130,000+ mailboxes across 34 State/Local Government agencies; approximately 5000 mailboxes were migrated before the project was defunded by state legislation.</w:t>
      </w:r>
    </w:p>
    <w:p w14:paraId="22EFB62C" w14:textId="5A418095" w:rsidR="005A062A" w:rsidRPr="009F0467" w:rsidRDefault="4FED5380" w:rsidP="4FED5380">
      <w:pPr>
        <w:pStyle w:val="ListParagraph"/>
        <w:numPr>
          <w:ilvl w:val="0"/>
          <w:numId w:val="43"/>
        </w:numPr>
        <w:spacing w:after="2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6D2AA801" w14:textId="0FFDEC73" w:rsidR="005A062A" w:rsidRPr="009F0467" w:rsidRDefault="4FED5380" w:rsidP="4FED5380">
      <w:pPr>
        <w:pStyle w:val="ListParagraph"/>
        <w:numPr>
          <w:ilvl w:val="0"/>
          <w:numId w:val="43"/>
        </w:numPr>
        <w:spacing w:after="20"/>
        <w:rPr>
          <w:rFonts w:ascii="Verdana" w:eastAsia="Microsoft JhengHei" w:hAnsi="Verdana" w:cs="Calibri"/>
          <w:sz w:val="16"/>
          <w:szCs w:val="16"/>
        </w:rPr>
      </w:pPr>
      <w:r w:rsidRPr="009F0467">
        <w:rPr>
          <w:rFonts w:ascii="Verdana" w:eastAsia="Microsoft JhengHei" w:hAnsi="Verdana" w:cs="Calibri"/>
          <w:sz w:val="16"/>
          <w:szCs w:val="16"/>
        </w:rPr>
        <w:t>Experience with an array of cloud computing concepts including virtualization, web services API's and distributed data storage (database, block, and object).</w:t>
      </w:r>
    </w:p>
    <w:p w14:paraId="187C2A5F" w14:textId="38998376" w:rsidR="001C4E56" w:rsidRDefault="001C4E56" w:rsidP="4FED5380">
      <w:pPr>
        <w:pStyle w:val="ListParagraph"/>
        <w:numPr>
          <w:ilvl w:val="0"/>
          <w:numId w:val="43"/>
        </w:numPr>
        <w:spacing w:after="20"/>
        <w:rPr>
          <w:rFonts w:ascii="Verdana" w:eastAsia="Microsoft JhengHei" w:hAnsi="Verdana" w:cs="Calibri"/>
          <w:spacing w:val="-2"/>
          <w:sz w:val="16"/>
          <w:szCs w:val="16"/>
        </w:rPr>
      </w:pPr>
      <w:proofErr w:type="spellStart"/>
      <w:r w:rsidRPr="009F0467">
        <w:rPr>
          <w:rFonts w:ascii="Verdana" w:eastAsia="Microsoft JhengHei" w:hAnsi="Verdana" w:cs="Calibri"/>
          <w:sz w:val="16"/>
          <w:szCs w:val="16"/>
        </w:rPr>
        <w:t>QlikView</w:t>
      </w:r>
      <w:proofErr w:type="spellEnd"/>
      <w:r w:rsidRPr="009F0467">
        <w:rPr>
          <w:rFonts w:ascii="Verdana" w:eastAsia="Microsoft JhengHei" w:hAnsi="Verdana" w:cs="Calibri"/>
          <w:sz w:val="16"/>
          <w:szCs w:val="16"/>
        </w:rPr>
        <w:t xml:space="preserve"> Business Discovery Platform</w:t>
      </w:r>
      <w:r w:rsidR="00E26946" w:rsidRPr="009F0467">
        <w:rPr>
          <w:rFonts w:ascii="Verdana" w:eastAsia="Microsoft JhengHei" w:hAnsi="Verdana" w:cs="Calibri"/>
          <w:sz w:val="16"/>
          <w:szCs w:val="16"/>
        </w:rPr>
        <w:t xml:space="preserve"> for business a</w:t>
      </w:r>
      <w:r w:rsidR="00E26946" w:rsidRPr="009F0467">
        <w:rPr>
          <w:rFonts w:ascii="Verdana" w:eastAsia="Microsoft JhengHei" w:hAnsi="Verdana" w:cs="Calibri"/>
          <w:spacing w:val="-2"/>
          <w:sz w:val="16"/>
          <w:szCs w:val="16"/>
        </w:rPr>
        <w:t>ccessing, analyzing and capturing data from primary machines and mobile devices.</w:t>
      </w:r>
    </w:p>
    <w:p w14:paraId="74550CBF" w14:textId="68D1C658" w:rsidR="00672C17" w:rsidRPr="009F0467" w:rsidRDefault="00672C17" w:rsidP="4FED5380">
      <w:pPr>
        <w:pStyle w:val="ListParagraph"/>
        <w:numPr>
          <w:ilvl w:val="0"/>
          <w:numId w:val="43"/>
        </w:numPr>
        <w:spacing w:after="20"/>
        <w:rPr>
          <w:rFonts w:ascii="Verdana" w:eastAsia="Microsoft JhengHei" w:hAnsi="Verdana" w:cs="Calibri"/>
          <w:spacing w:val="-2"/>
          <w:sz w:val="16"/>
          <w:szCs w:val="16"/>
        </w:rPr>
      </w:pPr>
      <w:proofErr w:type="spellStart"/>
      <w:r>
        <w:rPr>
          <w:rFonts w:ascii="Verdana" w:eastAsia="Microsoft JhengHei" w:hAnsi="Verdana" w:cs="Calibri"/>
          <w:spacing w:val="-2"/>
          <w:sz w:val="16"/>
          <w:szCs w:val="16"/>
        </w:rPr>
        <w:t>MigrationWiz</w:t>
      </w:r>
      <w:proofErr w:type="spellEnd"/>
      <w:r>
        <w:rPr>
          <w:rFonts w:ascii="Verdana" w:eastAsia="Microsoft JhengHei" w:hAnsi="Verdana" w:cs="Calibri"/>
          <w:spacing w:val="-2"/>
          <w:sz w:val="16"/>
          <w:szCs w:val="16"/>
        </w:rPr>
        <w:t xml:space="preserve"> </w:t>
      </w:r>
      <w:r w:rsidR="0072472F">
        <w:rPr>
          <w:rFonts w:ascii="Verdana" w:eastAsia="Microsoft JhengHei" w:hAnsi="Verdana" w:cs="Calibri"/>
          <w:spacing w:val="-2"/>
          <w:sz w:val="16"/>
          <w:szCs w:val="16"/>
        </w:rPr>
        <w:t>Administrator.</w:t>
      </w:r>
    </w:p>
    <w:p w14:paraId="6E7249AA" w14:textId="28EBE45E" w:rsidR="000549F9"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Remote Support software and image deployment using </w:t>
      </w:r>
      <w:proofErr w:type="spellStart"/>
      <w:r w:rsidRPr="009F0467">
        <w:rPr>
          <w:rFonts w:ascii="Verdana" w:eastAsia="Microsoft JhengHei" w:hAnsi="Verdana" w:cs="Calibri"/>
          <w:sz w:val="16"/>
          <w:szCs w:val="16"/>
        </w:rPr>
        <w:t>MigrationWiz</w:t>
      </w:r>
      <w:proofErr w:type="spellEnd"/>
      <w:r w:rsidRPr="009F0467">
        <w:rPr>
          <w:rFonts w:ascii="Verdana" w:eastAsia="Microsoft JhengHei" w:hAnsi="Verdana" w:cs="Calibri"/>
          <w:sz w:val="16"/>
          <w:szCs w:val="16"/>
        </w:rPr>
        <w:t xml:space="preserve"> software.</w:t>
      </w:r>
    </w:p>
    <w:p w14:paraId="3180DFB7" w14:textId="77777777" w:rsidR="00E273EA"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Assisted with implementing new technology such as </w:t>
      </w:r>
      <w:r w:rsidRPr="009F0467">
        <w:rPr>
          <w:rFonts w:ascii="Verdana" w:eastAsia="Microsoft JhengHei" w:hAnsi="Verdana" w:cs="Calibri"/>
          <w:b/>
          <w:sz w:val="16"/>
          <w:szCs w:val="16"/>
        </w:rPr>
        <w:t xml:space="preserve">Microsoft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and Lync 2010. </w:t>
      </w:r>
    </w:p>
    <w:p w14:paraId="38134B1E" w14:textId="77777777" w:rsidR="00EA3452" w:rsidRPr="009F0467" w:rsidRDefault="4FED5380" w:rsidP="4FED5380">
      <w:pPr>
        <w:pStyle w:val="Resume-bodytext"/>
        <w:numPr>
          <w:ilvl w:val="0"/>
          <w:numId w:val="43"/>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Windows 7 Troubleshooting.</w:t>
      </w:r>
    </w:p>
    <w:p w14:paraId="57359D5B" w14:textId="77777777"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Maintaining and supporting networks.</w:t>
      </w:r>
    </w:p>
    <w:p w14:paraId="79AC9756" w14:textId="0147A66C" w:rsidR="00E26F3D"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Installing new hardware. </w:t>
      </w:r>
    </w:p>
    <w:p w14:paraId="3EE295A2" w14:textId="189FB0FB"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Cable infrastructure, racking server &amp; routers. </w:t>
      </w:r>
    </w:p>
    <w:p w14:paraId="15933F12" w14:textId="77777777"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Help desk support.</w:t>
      </w:r>
    </w:p>
    <w:p w14:paraId="4CE75980" w14:textId="77777777" w:rsidR="00E068BE"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Phone/Call-Center Support (Tier 1-3).</w:t>
      </w:r>
    </w:p>
    <w:p w14:paraId="626153AC" w14:textId="77777777"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Knowledgeable in multiple areas of IT infrastructure.</w:t>
      </w:r>
    </w:p>
    <w:p w14:paraId="0F808A12" w14:textId="5B8D5D74" w:rsidR="00002DF0" w:rsidRPr="004F50AA" w:rsidRDefault="6F888B8E" w:rsidP="00CD01A9">
      <w:pPr>
        <w:pStyle w:val="Resume-bodytext"/>
        <w:numPr>
          <w:ilvl w:val="0"/>
          <w:numId w:val="43"/>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Cloud-based migration software and some</w:t>
      </w:r>
      <w:r w:rsidR="009F0467" w:rsidRPr="009F0467">
        <w:rPr>
          <w:rFonts w:ascii="Verdana" w:eastAsia="Microsoft JhengHei" w:hAnsi="Verdana" w:cs="Calibri"/>
          <w:sz w:val="16"/>
          <w:szCs w:val="16"/>
        </w:rPr>
        <w:t xml:space="preserve"> </w:t>
      </w:r>
      <w:r w:rsidR="00C8691E" w:rsidRPr="009F0467">
        <w:rPr>
          <w:rFonts w:ascii="Verdana" w:eastAsia="Microsoft JhengHei" w:hAnsi="Verdana" w:cs="Calibri"/>
          <w:sz w:val="16"/>
          <w:szCs w:val="16"/>
        </w:rPr>
        <w:t>Entry Level</w:t>
      </w:r>
      <w:r w:rsidRPr="009F0467">
        <w:rPr>
          <w:rFonts w:ascii="Verdana" w:eastAsia="Microsoft JhengHei" w:hAnsi="Verdana" w:cs="Calibri"/>
          <w:sz w:val="16"/>
          <w:szCs w:val="16"/>
        </w:rPr>
        <w:t xml:space="preserve"> PowerShell scripting.</w:t>
      </w:r>
    </w:p>
    <w:p w14:paraId="513D8AA3" w14:textId="77777777" w:rsidR="00002DF0" w:rsidRPr="009F0467" w:rsidRDefault="00002DF0" w:rsidP="00CD01A9">
      <w:pPr>
        <w:pStyle w:val="Resume-bodytext"/>
        <w:rPr>
          <w:rFonts w:ascii="Verdana" w:eastAsia="Microsoft JhengHei" w:hAnsi="Verdana" w:cs="Calibri"/>
          <w:sz w:val="16"/>
          <w:szCs w:val="16"/>
          <w:u w:val="single"/>
        </w:rPr>
      </w:pPr>
    </w:p>
    <w:p w14:paraId="20BCB928" w14:textId="0ADAC015" w:rsidR="00CD01A9" w:rsidRPr="009F0467" w:rsidRDefault="4FED5380" w:rsidP="00CD01A9">
      <w:pPr>
        <w:pStyle w:val="Resume-bodytext"/>
        <w:rPr>
          <w:rFonts w:ascii="Verdana" w:eastAsia="Microsoft JhengHei" w:hAnsi="Verdana" w:cs="Calibri"/>
          <w:sz w:val="16"/>
          <w:szCs w:val="16"/>
        </w:rPr>
      </w:pPr>
      <w:r w:rsidRPr="009F0467">
        <w:rPr>
          <w:rFonts w:ascii="Verdana" w:eastAsia="Microsoft JhengHei" w:hAnsi="Verdana" w:cs="Calibri"/>
          <w:sz w:val="16"/>
          <w:szCs w:val="16"/>
          <w:u w:val="single"/>
        </w:rPr>
        <w:t>Ec3rdpower.com</w:t>
      </w:r>
      <w:r w:rsidRPr="009F0467">
        <w:rPr>
          <w:rFonts w:ascii="Verdana" w:eastAsia="Microsoft JhengHei" w:hAnsi="Verdana" w:cs="Calibri"/>
          <w:sz w:val="16"/>
          <w:szCs w:val="16"/>
        </w:rPr>
        <w:t xml:space="preserve"> – Tallahassee, FL</w:t>
      </w:r>
    </w:p>
    <w:p w14:paraId="648E9CC1" w14:textId="5250CFE9" w:rsidR="00EA3452" w:rsidRPr="009F0467" w:rsidRDefault="00DD3732" w:rsidP="002167FE">
      <w:pPr>
        <w:pStyle w:val="Resume-bodytext"/>
        <w:ind w:firstLine="720"/>
        <w:rPr>
          <w:rFonts w:ascii="Verdana" w:eastAsia="Microsoft JhengHei" w:hAnsi="Verdana" w:cs="Calibri"/>
          <w:sz w:val="16"/>
          <w:szCs w:val="16"/>
        </w:rPr>
      </w:pPr>
      <w:r w:rsidRPr="009F0467">
        <w:rPr>
          <w:rStyle w:val="Emphasis"/>
          <w:rFonts w:ascii="Verdana" w:eastAsia="Microsoft JhengHei" w:hAnsi="Verdana" w:cs="Calibri"/>
          <w:b/>
          <w:i w:val="0"/>
          <w:iCs w:val="0"/>
          <w:sz w:val="16"/>
          <w:szCs w:val="16"/>
        </w:rPr>
        <w:t xml:space="preserve">MS Office 365 Onboarding Support </w:t>
      </w:r>
      <w:r w:rsidR="00772DFB" w:rsidRPr="009F0467">
        <w:rPr>
          <w:rStyle w:val="Emphasis"/>
          <w:rFonts w:ascii="Verdana" w:eastAsia="Microsoft JhengHei" w:hAnsi="Verdana" w:cs="Calibri"/>
          <w:b/>
          <w:i w:val="0"/>
          <w:iCs w:val="0"/>
          <w:sz w:val="16"/>
          <w:szCs w:val="16"/>
        </w:rPr>
        <w:t>Analyst</w:t>
      </w:r>
      <w:r w:rsidRPr="009F0467">
        <w:rPr>
          <w:rStyle w:val="Emphasis"/>
          <w:rFonts w:ascii="Verdana" w:eastAsia="Microsoft JhengHei" w:hAnsi="Verdana" w:cs="Calibri"/>
          <w:i w:val="0"/>
          <w:iCs w:val="0"/>
          <w:sz w:val="16"/>
          <w:szCs w:val="16"/>
        </w:rPr>
        <w:t xml:space="preserve"> </w:t>
      </w:r>
      <w:r w:rsidRPr="009F0467">
        <w:rPr>
          <w:rStyle w:val="Emphasis"/>
          <w:rFonts w:ascii="Verdana" w:eastAsia="Microsoft JhengHei" w:hAnsi="Verdana" w:cs="Calibri"/>
          <w:b/>
          <w:i w:val="0"/>
          <w:iCs w:val="0"/>
          <w:sz w:val="16"/>
          <w:szCs w:val="16"/>
        </w:rPr>
        <w:t>(L1)</w:t>
      </w:r>
      <w:r w:rsidRPr="009F0467">
        <w:rPr>
          <w:rFonts w:ascii="Verdana" w:eastAsia="Microsoft JhengHei" w:hAnsi="Verdana" w:cs="Calibri"/>
          <w:bCs/>
          <w:sz w:val="16"/>
          <w:szCs w:val="16"/>
        </w:rPr>
        <w:t>,</w:t>
      </w:r>
      <w:r w:rsidR="006147A3" w:rsidRPr="009F0467">
        <w:rPr>
          <w:rFonts w:ascii="Verdana" w:eastAsia="Microsoft JhengHei" w:hAnsi="Verdana" w:cs="Calibri"/>
          <w:sz w:val="16"/>
          <w:szCs w:val="16"/>
        </w:rPr>
        <w:t xml:space="preserve"> (</w:t>
      </w:r>
      <w:r w:rsidR="00D25A38" w:rsidRPr="009F0467">
        <w:rPr>
          <w:rFonts w:ascii="Verdana" w:eastAsia="Microsoft JhengHei" w:hAnsi="Verdana" w:cs="Calibri"/>
          <w:sz w:val="16"/>
          <w:szCs w:val="16"/>
        </w:rPr>
        <w:t xml:space="preserve">February </w:t>
      </w:r>
      <w:r w:rsidR="006147A3" w:rsidRPr="009F0467">
        <w:rPr>
          <w:rFonts w:ascii="Verdana" w:eastAsia="Microsoft JhengHei" w:hAnsi="Verdana" w:cs="Calibri"/>
          <w:sz w:val="16"/>
          <w:szCs w:val="16"/>
        </w:rPr>
        <w:t>2011 to</w:t>
      </w:r>
      <w:r w:rsidR="00D25A38" w:rsidRPr="009F0467">
        <w:rPr>
          <w:rFonts w:ascii="Verdana" w:eastAsia="Microsoft JhengHei" w:hAnsi="Verdana" w:cs="Calibri"/>
          <w:sz w:val="16"/>
          <w:szCs w:val="16"/>
        </w:rPr>
        <w:t xml:space="preserve"> August 2012</w:t>
      </w:r>
      <w:r w:rsidR="006147A3" w:rsidRPr="009F0467">
        <w:rPr>
          <w:rFonts w:ascii="Verdana" w:eastAsia="Microsoft JhengHei" w:hAnsi="Verdana" w:cs="Calibri"/>
          <w:sz w:val="16"/>
          <w:szCs w:val="16"/>
        </w:rPr>
        <w:t xml:space="preserve">) </w:t>
      </w:r>
    </w:p>
    <w:p w14:paraId="4E20885B" w14:textId="77777777" w:rsidR="000269AB" w:rsidRPr="009F0467" w:rsidRDefault="4FED5380" w:rsidP="4FED5380">
      <w:pPr>
        <w:pStyle w:val="BulletPoints"/>
        <w:numPr>
          <w:ilvl w:val="0"/>
          <w:numId w:val="44"/>
        </w:numPr>
        <w:spacing w:before="0" w:after="0"/>
        <w:rPr>
          <w:rStyle w:val="Emphasis"/>
          <w:rFonts w:ascii="Verdana" w:eastAsia="Microsoft JhengHei" w:hAnsi="Verdana" w:cs="Calibri"/>
          <w:b/>
          <w:bCs/>
          <w:i w:val="0"/>
          <w:iCs w:val="0"/>
          <w:sz w:val="16"/>
          <w:szCs w:val="16"/>
          <w:u w:val="single"/>
        </w:rPr>
      </w:pPr>
      <w:r w:rsidRPr="009F0467">
        <w:rPr>
          <w:rFonts w:ascii="Verdana" w:eastAsia="Microsoft JhengHei" w:hAnsi="Verdana" w:cs="Calibri"/>
          <w:b/>
          <w:bCs/>
          <w:i/>
          <w:iCs/>
          <w:sz w:val="16"/>
          <w:szCs w:val="16"/>
          <w:u w:val="single"/>
        </w:rPr>
        <w:lastRenderedPageBreak/>
        <w:t>Microsoft Office 365 Migration Project (40+ End-users)</w:t>
      </w:r>
      <w:r w:rsidRPr="009F0467">
        <w:rPr>
          <w:rFonts w:ascii="Verdana" w:eastAsia="Microsoft JhengHei" w:hAnsi="Verdana" w:cs="Calibri"/>
          <w:b/>
          <w:bCs/>
          <w:i/>
          <w:iCs/>
          <w:sz w:val="16"/>
          <w:szCs w:val="16"/>
        </w:rPr>
        <w:t>.</w:t>
      </w:r>
    </w:p>
    <w:p w14:paraId="511BE8A5" w14:textId="3150B2B1" w:rsidR="00C8795C" w:rsidRPr="009F0467" w:rsidRDefault="00335543" w:rsidP="00335543">
      <w:pPr>
        <w:pStyle w:val="BulletPoints"/>
        <w:numPr>
          <w:ilvl w:val="0"/>
          <w:numId w:val="44"/>
        </w:numPr>
        <w:spacing w:before="0" w:after="0"/>
        <w:contextualSpacing/>
        <w:rPr>
          <w:rStyle w:val="Emphasis"/>
          <w:rFonts w:ascii="Verdana" w:eastAsia="Microsoft JhengHei" w:hAnsi="Verdana" w:cs="Calibri"/>
          <w:i w:val="0"/>
          <w:iCs w:val="0"/>
          <w:sz w:val="16"/>
          <w:szCs w:val="16"/>
        </w:rPr>
      </w:pPr>
      <w:r w:rsidRPr="00A455E7">
        <w:rPr>
          <w:rFonts w:ascii="Verdana" w:eastAsia="Microsoft JhengHei" w:hAnsi="Verdana" w:cs="Calibri"/>
          <w:b/>
          <w:sz w:val="16"/>
          <w:szCs w:val="16"/>
        </w:rPr>
        <w:t>Microsoft Exchange Administrator</w:t>
      </w:r>
      <w:r w:rsidR="00DD3732" w:rsidRPr="009F0467">
        <w:rPr>
          <w:rStyle w:val="Emphasis"/>
          <w:rFonts w:ascii="Verdana" w:eastAsia="Microsoft JhengHei" w:hAnsi="Verdana" w:cs="Calibri"/>
          <w:i w:val="0"/>
          <w:iCs w:val="0"/>
          <w:color w:val="000000"/>
          <w:sz w:val="16"/>
          <w:szCs w:val="16"/>
          <w:shd w:val="clear" w:color="auto" w:fill="FFFFFF"/>
        </w:rPr>
        <w:t xml:space="preserve">; </w:t>
      </w:r>
      <w:r w:rsidR="000269AB" w:rsidRPr="009F0467">
        <w:rPr>
          <w:rStyle w:val="Emphasis"/>
          <w:rFonts w:ascii="Verdana" w:eastAsia="Microsoft JhengHei" w:hAnsi="Verdana" w:cs="Calibri"/>
          <w:i w:val="0"/>
          <w:iCs w:val="0"/>
          <w:color w:val="000000"/>
          <w:sz w:val="16"/>
          <w:szCs w:val="16"/>
          <w:shd w:val="clear" w:color="auto" w:fill="FFFFFF"/>
        </w:rPr>
        <w:t>Networking and S</w:t>
      </w:r>
      <w:r w:rsidR="001E31DE" w:rsidRPr="009F0467">
        <w:rPr>
          <w:rStyle w:val="Emphasis"/>
          <w:rFonts w:ascii="Verdana" w:eastAsia="Microsoft JhengHei" w:hAnsi="Verdana" w:cs="Calibri"/>
          <w:i w:val="0"/>
          <w:iCs w:val="0"/>
          <w:color w:val="000000"/>
          <w:sz w:val="16"/>
          <w:szCs w:val="16"/>
          <w:shd w:val="clear" w:color="auto" w:fill="FFFFFF"/>
        </w:rPr>
        <w:t xml:space="preserve">ecurity of operating systems. </w:t>
      </w:r>
    </w:p>
    <w:p w14:paraId="36B8D6C3" w14:textId="77777777" w:rsidR="001E31DE" w:rsidRPr="009F0467" w:rsidRDefault="001E31DE" w:rsidP="4FED5380">
      <w:pPr>
        <w:pStyle w:val="BulletPoints"/>
        <w:numPr>
          <w:ilvl w:val="0"/>
          <w:numId w:val="44"/>
        </w:numPr>
        <w:spacing w:before="0" w:after="0"/>
        <w:contextualSpacing/>
        <w:rPr>
          <w:rStyle w:val="Emphasis"/>
          <w:rFonts w:ascii="Verdana" w:eastAsia="Microsoft JhengHei" w:hAnsi="Verdana" w:cs="Calibri"/>
          <w:i w:val="0"/>
          <w:iCs w:val="0"/>
          <w:sz w:val="16"/>
          <w:szCs w:val="16"/>
        </w:rPr>
      </w:pPr>
      <w:r w:rsidRPr="009F0467">
        <w:rPr>
          <w:rStyle w:val="Emphasis"/>
          <w:rFonts w:ascii="Verdana" w:eastAsia="Microsoft JhengHei" w:hAnsi="Verdana" w:cs="Calibri"/>
          <w:b/>
          <w:i w:val="0"/>
          <w:iCs w:val="0"/>
          <w:color w:val="000000"/>
          <w:sz w:val="16"/>
          <w:szCs w:val="16"/>
          <w:shd w:val="clear" w:color="auto" w:fill="FFFFFF"/>
        </w:rPr>
        <w:t>MS</w:t>
      </w:r>
      <w:r w:rsidRPr="009F0467">
        <w:rPr>
          <w:rStyle w:val="Emphasis"/>
          <w:rFonts w:ascii="Verdana" w:eastAsia="Microsoft JhengHei" w:hAnsi="Verdana" w:cs="Calibri"/>
          <w:i w:val="0"/>
          <w:iCs w:val="0"/>
          <w:color w:val="000000"/>
          <w:sz w:val="16"/>
          <w:szCs w:val="16"/>
          <w:shd w:val="clear" w:color="auto" w:fill="FFFFFF"/>
        </w:rPr>
        <w:t xml:space="preserve"> </w:t>
      </w:r>
      <w:r w:rsidRPr="009F0467">
        <w:rPr>
          <w:rStyle w:val="Emphasis"/>
          <w:rFonts w:ascii="Verdana" w:eastAsia="Microsoft JhengHei" w:hAnsi="Verdana" w:cs="Calibri"/>
          <w:b/>
          <w:i w:val="0"/>
          <w:iCs w:val="0"/>
          <w:color w:val="000000"/>
          <w:sz w:val="16"/>
          <w:szCs w:val="16"/>
          <w:shd w:val="clear" w:color="auto" w:fill="FFFFFF"/>
        </w:rPr>
        <w:t>Office 365</w:t>
      </w:r>
      <w:r w:rsidRPr="009F0467">
        <w:rPr>
          <w:rStyle w:val="Emphasis"/>
          <w:rFonts w:ascii="Verdana" w:eastAsia="Microsoft JhengHei" w:hAnsi="Verdana" w:cs="Calibri"/>
          <w:i w:val="0"/>
          <w:iCs w:val="0"/>
          <w:color w:val="000000"/>
          <w:sz w:val="16"/>
          <w:szCs w:val="16"/>
          <w:shd w:val="clear" w:color="auto" w:fill="FFFFFF"/>
        </w:rPr>
        <w:t xml:space="preserve"> Administrator, </w:t>
      </w:r>
      <w:r w:rsidRPr="009F0467">
        <w:rPr>
          <w:rFonts w:ascii="Verdana" w:eastAsia="Microsoft JhengHei" w:hAnsi="Verdana" w:cs="Calibri"/>
          <w:sz w:val="16"/>
          <w:szCs w:val="16"/>
        </w:rPr>
        <w:t>System Center Configuration Manager (</w:t>
      </w:r>
      <w:r w:rsidRPr="009F0467">
        <w:rPr>
          <w:rFonts w:ascii="Verdana" w:eastAsia="Microsoft JhengHei" w:hAnsi="Verdana" w:cs="Calibri"/>
          <w:b/>
          <w:sz w:val="16"/>
          <w:szCs w:val="16"/>
        </w:rPr>
        <w:t>SCCM</w:t>
      </w:r>
      <w:r w:rsidRPr="009F0467">
        <w:rPr>
          <w:rFonts w:ascii="Verdana" w:eastAsia="Microsoft JhengHei" w:hAnsi="Verdana" w:cs="Calibri"/>
          <w:sz w:val="16"/>
          <w:szCs w:val="16"/>
        </w:rPr>
        <w:t>),</w:t>
      </w:r>
      <w:r w:rsidRPr="009F0467">
        <w:rPr>
          <w:rStyle w:val="Emphasis"/>
          <w:rFonts w:ascii="Verdana" w:eastAsia="Microsoft JhengHei" w:hAnsi="Verdana" w:cs="Calibri"/>
          <w:i w:val="0"/>
          <w:iCs w:val="0"/>
          <w:color w:val="000000"/>
          <w:sz w:val="16"/>
          <w:szCs w:val="16"/>
          <w:shd w:val="clear" w:color="auto" w:fill="FFFFFF"/>
        </w:rPr>
        <w:t xml:space="preserve"> </w:t>
      </w:r>
      <w:r w:rsidRPr="006C1BD3">
        <w:rPr>
          <w:rStyle w:val="Emphasis"/>
          <w:rFonts w:ascii="Verdana" w:eastAsia="Microsoft JhengHei" w:hAnsi="Verdana" w:cs="Calibri"/>
          <w:b/>
          <w:bCs/>
          <w:i w:val="0"/>
          <w:iCs w:val="0"/>
          <w:color w:val="000000"/>
          <w:sz w:val="16"/>
          <w:szCs w:val="16"/>
          <w:shd w:val="clear" w:color="auto" w:fill="FFFFFF"/>
        </w:rPr>
        <w:t>Microsoft Lync</w:t>
      </w:r>
      <w:r w:rsidRPr="009F0467">
        <w:rPr>
          <w:rStyle w:val="Emphasis"/>
          <w:rFonts w:ascii="Verdana" w:eastAsia="Microsoft JhengHei" w:hAnsi="Verdana" w:cs="Calibri"/>
          <w:i w:val="0"/>
          <w:iCs w:val="0"/>
          <w:color w:val="000000"/>
          <w:sz w:val="16"/>
          <w:szCs w:val="16"/>
          <w:shd w:val="clear" w:color="auto" w:fill="FFFFFF"/>
        </w:rPr>
        <w:t xml:space="preserve"> 2010, </w:t>
      </w:r>
      <w:r w:rsidR="00575716" w:rsidRPr="009F0467">
        <w:rPr>
          <w:rStyle w:val="Emphasis"/>
          <w:rFonts w:ascii="Verdana" w:eastAsia="Microsoft JhengHei" w:hAnsi="Verdana" w:cs="Calibri"/>
          <w:i w:val="0"/>
          <w:iCs w:val="0"/>
          <w:color w:val="000000"/>
          <w:sz w:val="16"/>
          <w:szCs w:val="16"/>
          <w:shd w:val="clear" w:color="auto" w:fill="FFFFFF"/>
        </w:rPr>
        <w:t xml:space="preserve">Windows </w:t>
      </w:r>
      <w:r w:rsidR="00CE615A" w:rsidRPr="009F0467">
        <w:rPr>
          <w:rStyle w:val="Emphasis"/>
          <w:rFonts w:ascii="Verdana" w:eastAsia="Microsoft JhengHei" w:hAnsi="Verdana" w:cs="Calibri"/>
          <w:i w:val="0"/>
          <w:iCs w:val="0"/>
          <w:color w:val="000000"/>
          <w:sz w:val="16"/>
          <w:szCs w:val="16"/>
          <w:shd w:val="clear" w:color="auto" w:fill="FFFFFF"/>
        </w:rPr>
        <w:t xml:space="preserve">Exchange </w:t>
      </w:r>
      <w:r w:rsidRPr="009F0467">
        <w:rPr>
          <w:rStyle w:val="Emphasis"/>
          <w:rFonts w:ascii="Verdana" w:eastAsia="Microsoft JhengHei" w:hAnsi="Verdana" w:cs="Calibri"/>
          <w:i w:val="0"/>
          <w:iCs w:val="0"/>
          <w:color w:val="000000"/>
          <w:sz w:val="16"/>
          <w:szCs w:val="16"/>
          <w:shd w:val="clear" w:color="auto" w:fill="FFFFFF"/>
        </w:rPr>
        <w:t>Server 2008</w:t>
      </w:r>
      <w:r w:rsidR="003C3A2D" w:rsidRPr="009F0467">
        <w:rPr>
          <w:rStyle w:val="Emphasis"/>
          <w:rFonts w:ascii="Verdana" w:eastAsia="Microsoft JhengHei" w:hAnsi="Verdana" w:cs="Calibri"/>
          <w:i w:val="0"/>
          <w:iCs w:val="0"/>
          <w:color w:val="000000"/>
          <w:sz w:val="16"/>
          <w:szCs w:val="16"/>
          <w:shd w:val="clear" w:color="auto" w:fill="FFFFFF"/>
        </w:rPr>
        <w:t>,</w:t>
      </w:r>
      <w:r w:rsidRPr="009F0467">
        <w:rPr>
          <w:rStyle w:val="Emphasis"/>
          <w:rFonts w:ascii="Verdana" w:eastAsia="Microsoft JhengHei" w:hAnsi="Verdana" w:cs="Calibri"/>
          <w:i w:val="0"/>
          <w:iCs w:val="0"/>
          <w:color w:val="000000"/>
          <w:sz w:val="16"/>
          <w:szCs w:val="16"/>
          <w:shd w:val="clear" w:color="auto" w:fill="FFFFFF"/>
        </w:rPr>
        <w:t xml:space="preserve"> </w:t>
      </w:r>
      <w:r w:rsidR="00BE1EE7" w:rsidRPr="009F0467">
        <w:rPr>
          <w:rFonts w:ascii="Verdana" w:eastAsia="Microsoft JhengHei" w:hAnsi="Verdana" w:cs="Calibri"/>
          <w:sz w:val="16"/>
          <w:szCs w:val="16"/>
        </w:rPr>
        <w:t>Active Directory (i.e. LDAP integration)</w:t>
      </w:r>
      <w:r w:rsidRPr="009F0467">
        <w:rPr>
          <w:rStyle w:val="Emphasis"/>
          <w:rFonts w:ascii="Verdana" w:eastAsia="Microsoft JhengHei" w:hAnsi="Verdana" w:cs="Calibri"/>
          <w:i w:val="0"/>
          <w:iCs w:val="0"/>
          <w:color w:val="000000"/>
          <w:sz w:val="16"/>
          <w:szCs w:val="16"/>
          <w:shd w:val="clear" w:color="auto" w:fill="FFFFFF"/>
        </w:rPr>
        <w:t>, DNS, DHCP, group policy experience and protocols.</w:t>
      </w:r>
    </w:p>
    <w:p w14:paraId="6C13C1FE" w14:textId="77777777" w:rsidR="00D5448E" w:rsidRPr="009F0467" w:rsidRDefault="001E31DE" w:rsidP="4FED5380">
      <w:pPr>
        <w:pStyle w:val="BulletPoints"/>
        <w:numPr>
          <w:ilvl w:val="0"/>
          <w:numId w:val="49"/>
        </w:numPr>
        <w:spacing w:after="0"/>
        <w:contextualSpacing/>
        <w:rPr>
          <w:rStyle w:val="Emphasis"/>
          <w:rFonts w:ascii="Verdana" w:eastAsia="Microsoft JhengHei" w:hAnsi="Verdana" w:cs="Calibri"/>
          <w:i w:val="0"/>
          <w:iCs w:val="0"/>
          <w:sz w:val="16"/>
          <w:szCs w:val="16"/>
        </w:rPr>
      </w:pPr>
      <w:r w:rsidRPr="009F0467">
        <w:rPr>
          <w:rStyle w:val="Emphasis"/>
          <w:rFonts w:ascii="Verdana" w:eastAsia="Microsoft JhengHei" w:hAnsi="Verdana" w:cs="Calibri"/>
          <w:b/>
          <w:i w:val="0"/>
          <w:iCs w:val="0"/>
          <w:color w:val="000000"/>
          <w:sz w:val="16"/>
          <w:szCs w:val="16"/>
          <w:shd w:val="clear" w:color="auto" w:fill="FFFFFF"/>
        </w:rPr>
        <w:t>MS</w:t>
      </w:r>
      <w:r w:rsidRPr="009F0467">
        <w:rPr>
          <w:rStyle w:val="Emphasis"/>
          <w:rFonts w:ascii="Verdana" w:eastAsia="Microsoft JhengHei" w:hAnsi="Verdana" w:cs="Calibri"/>
          <w:i w:val="0"/>
          <w:iCs w:val="0"/>
          <w:color w:val="000000"/>
          <w:sz w:val="16"/>
          <w:szCs w:val="16"/>
          <w:shd w:val="clear" w:color="auto" w:fill="FFFFFF"/>
        </w:rPr>
        <w:t xml:space="preserve"> </w:t>
      </w:r>
      <w:r w:rsidRPr="009F0467">
        <w:rPr>
          <w:rStyle w:val="Emphasis"/>
          <w:rFonts w:ascii="Verdana" w:eastAsia="Microsoft JhengHei" w:hAnsi="Verdana" w:cs="Calibri"/>
          <w:b/>
          <w:i w:val="0"/>
          <w:iCs w:val="0"/>
          <w:color w:val="000000"/>
          <w:sz w:val="16"/>
          <w:szCs w:val="16"/>
          <w:shd w:val="clear" w:color="auto" w:fill="FFFFFF"/>
        </w:rPr>
        <w:t>SharePoint</w:t>
      </w:r>
      <w:r w:rsidRPr="009F0467">
        <w:rPr>
          <w:rStyle w:val="Emphasis"/>
          <w:rFonts w:ascii="Verdana" w:eastAsia="Microsoft JhengHei" w:hAnsi="Verdana" w:cs="Calibri"/>
          <w:i w:val="0"/>
          <w:iCs w:val="0"/>
          <w:color w:val="000000"/>
          <w:sz w:val="16"/>
          <w:szCs w:val="16"/>
          <w:shd w:val="clear" w:color="auto" w:fill="FFFFFF"/>
        </w:rPr>
        <w:t xml:space="preserve"> Administrator: maintaining and installing the </w:t>
      </w:r>
      <w:r w:rsidRPr="009F0467">
        <w:rPr>
          <w:rStyle w:val="Emphasis"/>
          <w:rFonts w:ascii="Verdana" w:eastAsia="Microsoft JhengHei" w:hAnsi="Verdana" w:cs="Calibri"/>
          <w:b/>
          <w:i w:val="0"/>
          <w:iCs w:val="0"/>
          <w:color w:val="000000"/>
          <w:sz w:val="16"/>
          <w:szCs w:val="16"/>
          <w:shd w:val="clear" w:color="auto" w:fill="FFFFFF"/>
        </w:rPr>
        <w:t>SharePoint</w:t>
      </w:r>
      <w:r w:rsidRPr="009F0467">
        <w:rPr>
          <w:rStyle w:val="Emphasis"/>
          <w:rFonts w:ascii="Verdana" w:eastAsia="Microsoft JhengHei" w:hAnsi="Verdana" w:cs="Calibri"/>
          <w:i w:val="0"/>
          <w:iCs w:val="0"/>
          <w:color w:val="000000"/>
          <w:sz w:val="16"/>
          <w:szCs w:val="16"/>
          <w:shd w:val="clear" w:color="auto" w:fill="FFFFFF"/>
        </w:rPr>
        <w:t xml:space="preserve"> environment for use in the development cycle &amp; </w:t>
      </w:r>
      <w:r w:rsidRPr="007E6F55">
        <w:rPr>
          <w:rStyle w:val="Emphasis"/>
          <w:rFonts w:ascii="Verdana" w:eastAsia="Microsoft JhengHei" w:hAnsi="Verdana" w:cs="Calibri"/>
          <w:b/>
          <w:bCs/>
          <w:i w:val="0"/>
          <w:iCs w:val="0"/>
          <w:color w:val="000000"/>
          <w:sz w:val="16"/>
          <w:szCs w:val="16"/>
          <w:shd w:val="clear" w:color="auto" w:fill="FFFFFF"/>
        </w:rPr>
        <w:t>testing various staging suites</w:t>
      </w:r>
      <w:r w:rsidRPr="009F0467">
        <w:rPr>
          <w:rStyle w:val="Emphasis"/>
          <w:rFonts w:ascii="Verdana" w:eastAsia="Microsoft JhengHei" w:hAnsi="Verdana" w:cs="Calibri"/>
          <w:i w:val="0"/>
          <w:iCs w:val="0"/>
          <w:color w:val="000000"/>
          <w:sz w:val="16"/>
          <w:szCs w:val="16"/>
          <w:shd w:val="clear" w:color="auto" w:fill="FFFFFF"/>
        </w:rPr>
        <w:t>; assisted with installing and configuring the product after public release.</w:t>
      </w:r>
    </w:p>
    <w:p w14:paraId="4D060E3B" w14:textId="77777777" w:rsidR="00275D26" w:rsidRPr="009F0467" w:rsidRDefault="4FED5380" w:rsidP="00D5448E">
      <w:pPr>
        <w:pStyle w:val="BulletPoints"/>
        <w:numPr>
          <w:ilvl w:val="0"/>
          <w:numId w:val="49"/>
        </w:numPr>
        <w:spacing w:after="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Configuration of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2010; as well as data center, cables, and networking operations. Windows 7 Troubleshooting.</w:t>
      </w:r>
    </w:p>
    <w:p w14:paraId="61DBEF6D" w14:textId="5481FE6E" w:rsidR="00B70EB6" w:rsidRPr="009F0467" w:rsidRDefault="00B70EB6" w:rsidP="00D5448E">
      <w:pPr>
        <w:pStyle w:val="BulletPoints"/>
        <w:numPr>
          <w:ilvl w:val="0"/>
          <w:numId w:val="49"/>
        </w:numPr>
        <w:spacing w:after="0"/>
        <w:contextualSpacing/>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7C5CC911" w14:textId="52B31614" w:rsidR="005A062A"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Familiarization with an array of cloud computing concepts including virtualization, web services API's and distributed data storage (database, block, object).</w:t>
      </w:r>
    </w:p>
    <w:p w14:paraId="017038A5" w14:textId="77777777" w:rsidR="008768F6" w:rsidRPr="009F0467" w:rsidRDefault="008768F6" w:rsidP="008768F6">
      <w:pPr>
        <w:pStyle w:val="Resume-bodytext"/>
        <w:numPr>
          <w:ilvl w:val="0"/>
          <w:numId w:val="44"/>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Remote Support software and image deployment using </w:t>
      </w:r>
      <w:proofErr w:type="spellStart"/>
      <w:r w:rsidRPr="009F0467">
        <w:rPr>
          <w:rFonts w:ascii="Verdana" w:eastAsia="Microsoft JhengHei" w:hAnsi="Verdana" w:cs="Calibri"/>
          <w:sz w:val="16"/>
          <w:szCs w:val="16"/>
        </w:rPr>
        <w:t>MigrationWiz</w:t>
      </w:r>
      <w:proofErr w:type="spellEnd"/>
      <w:r w:rsidRPr="009F0467">
        <w:rPr>
          <w:rFonts w:ascii="Verdana" w:eastAsia="Microsoft JhengHei" w:hAnsi="Verdana" w:cs="Calibri"/>
          <w:sz w:val="16"/>
          <w:szCs w:val="16"/>
        </w:rPr>
        <w:t xml:space="preserve"> software.</w:t>
      </w:r>
    </w:p>
    <w:p w14:paraId="0E9A9700" w14:textId="77777777" w:rsidR="005A062A"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5B9F9E5C" w14:textId="77777777" w:rsidR="004921D9"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Handling technical troubleshooting within a network environment, including system crashes, slow-downs and data recoveries. </w:t>
      </w:r>
    </w:p>
    <w:p w14:paraId="158B1494" w14:textId="77777777" w:rsidR="004921D9"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Engaged and tracked Priority 1 issues, with responsibility for the timely documentation, escalation (if appropriate), resolution and closure of trouble tickets. </w:t>
      </w:r>
    </w:p>
    <w:p w14:paraId="708D8056" w14:textId="258F4F70" w:rsidR="007701CB" w:rsidRPr="009F0467" w:rsidRDefault="00284396" w:rsidP="007701CB">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Audio/Visual</w:t>
      </w:r>
      <w:r w:rsidR="00BB5882" w:rsidRPr="009F0467">
        <w:rPr>
          <w:rFonts w:ascii="Verdana" w:eastAsia="Microsoft JhengHei" w:hAnsi="Verdana" w:cs="Calibri"/>
          <w:sz w:val="16"/>
          <w:szCs w:val="16"/>
        </w:rPr>
        <w:t xml:space="preserve"> </w:t>
      </w:r>
      <w:r w:rsidR="001D7BA8" w:rsidRPr="009F0467">
        <w:rPr>
          <w:rFonts w:ascii="Verdana" w:eastAsia="Microsoft JhengHei" w:hAnsi="Verdana" w:cs="Calibri"/>
          <w:sz w:val="16"/>
          <w:szCs w:val="16"/>
        </w:rPr>
        <w:t>Technician</w:t>
      </w:r>
      <w:r w:rsidR="0042296C" w:rsidRPr="009F0467">
        <w:rPr>
          <w:rFonts w:ascii="Verdana" w:eastAsia="Microsoft JhengHei" w:hAnsi="Verdana" w:cs="Calibri"/>
          <w:sz w:val="16"/>
          <w:szCs w:val="16"/>
        </w:rPr>
        <w:t xml:space="preserve">; </w:t>
      </w:r>
      <w:r w:rsidR="007701CB" w:rsidRPr="009F0467">
        <w:rPr>
          <w:rFonts w:ascii="Verdana" w:eastAsia="Microsoft JhengHei" w:hAnsi="Verdana" w:cs="Calibri"/>
          <w:sz w:val="16"/>
          <w:szCs w:val="16"/>
        </w:rPr>
        <w:t>completed set-up, maintenance and repair of audio visual equipment.</w:t>
      </w:r>
    </w:p>
    <w:p w14:paraId="13A12D7D" w14:textId="7F814F0F" w:rsidR="00C0797F" w:rsidRPr="009F0467" w:rsidRDefault="4FED5380" w:rsidP="007701CB">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Cable Infrastructure; racking servers, routers and switches.</w:t>
      </w:r>
    </w:p>
    <w:p w14:paraId="295ABEF9" w14:textId="77777777" w:rsidR="004E5A21"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195D1087" w14:textId="77777777" w:rsidR="004921D9" w:rsidRPr="009F0467" w:rsidRDefault="003C51E6"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Help maintain the flow of information throughout</w:t>
      </w:r>
      <w:r w:rsidR="002A721F"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organization; </w:t>
      </w:r>
      <w:r w:rsidR="001E4299"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connecting users </w:t>
      </w:r>
      <w:r w:rsidR="00992797"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in different locations. </w:t>
      </w:r>
    </w:p>
    <w:p w14:paraId="224FDC1E" w14:textId="27A4C2C7" w:rsidR="004921D9"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Selecting, configuring and troubleshooting systems that use various media and devices that interconnect different systems and platforms into one common </w:t>
      </w:r>
      <w:r w:rsidR="00EE1B49" w:rsidRPr="009F0467">
        <w:rPr>
          <w:rFonts w:ascii="Verdana" w:eastAsia="Microsoft JhengHei" w:hAnsi="Verdana" w:cs="Calibri"/>
          <w:sz w:val="16"/>
          <w:szCs w:val="16"/>
        </w:rPr>
        <w:t>data-sharing</w:t>
      </w:r>
      <w:r w:rsidRPr="009F0467">
        <w:rPr>
          <w:rFonts w:ascii="Verdana" w:eastAsia="Microsoft JhengHei" w:hAnsi="Verdana" w:cs="Calibri"/>
          <w:sz w:val="16"/>
          <w:szCs w:val="16"/>
        </w:rPr>
        <w:t xml:space="preserve"> infrastructure. </w:t>
      </w:r>
    </w:p>
    <w:p w14:paraId="6CBC32E7" w14:textId="77777777" w:rsidR="009321C5"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2C0355E3" w14:textId="77777777" w:rsidR="000F56FA" w:rsidRDefault="003C51E6" w:rsidP="000F56FA">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Upgrade </w:t>
      </w:r>
      <w:r w:rsidR="001E4299" w:rsidRPr="009F0467">
        <w:rPr>
          <w:rFonts w:ascii="Verdana" w:eastAsia="Microsoft JhengHei" w:hAnsi="Verdana" w:cs="Calibri"/>
          <w:sz w:val="16"/>
          <w:szCs w:val="16"/>
        </w:rPr>
        <w:tab/>
      </w:r>
      <w:r w:rsidRPr="009F0467">
        <w:rPr>
          <w:rFonts w:ascii="Verdana" w:eastAsia="Microsoft JhengHei" w:hAnsi="Verdana" w:cs="Calibri"/>
          <w:sz w:val="16"/>
          <w:szCs w:val="16"/>
        </w:rPr>
        <w:t>computer systems</w:t>
      </w:r>
      <w:r w:rsidR="002A721F"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and develop</w:t>
      </w:r>
      <w:r w:rsidR="00992797"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wide area and local area network capabilities.</w:t>
      </w:r>
    </w:p>
    <w:p w14:paraId="28F29C4B" w14:textId="3CD0A980" w:rsidR="009321C5" w:rsidRPr="000F56FA" w:rsidRDefault="4FED5380" w:rsidP="000F56FA">
      <w:pPr>
        <w:pStyle w:val="BulletPoints"/>
        <w:numPr>
          <w:ilvl w:val="0"/>
          <w:numId w:val="44"/>
        </w:numPr>
        <w:spacing w:before="0" w:after="0"/>
        <w:rPr>
          <w:rStyle w:val="Emphasis"/>
          <w:rFonts w:ascii="Verdana" w:eastAsia="Microsoft JhengHei" w:hAnsi="Verdana" w:cs="Calibri"/>
          <w:i w:val="0"/>
          <w:iCs w:val="0"/>
          <w:sz w:val="16"/>
          <w:szCs w:val="16"/>
        </w:rPr>
      </w:pPr>
      <w:r w:rsidRPr="000F56FA">
        <w:rPr>
          <w:rFonts w:ascii="Verdana" w:eastAsia="Microsoft JhengHei" w:hAnsi="Verdana" w:cs="Calibri"/>
          <w:sz w:val="16"/>
          <w:szCs w:val="16"/>
        </w:rPr>
        <w:t>Handled 30+ technical/mission-critical calls and consistently met high service standards.</w:t>
      </w:r>
    </w:p>
    <w:p w14:paraId="69A21935" w14:textId="77777777" w:rsidR="004921D9" w:rsidRPr="009F0467" w:rsidRDefault="008D5DD5" w:rsidP="4FED5380">
      <w:pPr>
        <w:pStyle w:val="BulletPoints"/>
        <w:numPr>
          <w:ilvl w:val="0"/>
          <w:numId w:val="44"/>
        </w:numPr>
        <w:spacing w:before="0" w:after="0"/>
        <w:rPr>
          <w:rStyle w:val="Emphasis"/>
          <w:rFonts w:ascii="Verdana" w:eastAsia="Microsoft JhengHei" w:hAnsi="Verdana" w:cs="Calibri"/>
          <w:i w:val="0"/>
          <w:iCs w:val="0"/>
          <w:sz w:val="16"/>
          <w:szCs w:val="16"/>
        </w:rPr>
      </w:pPr>
      <w:r w:rsidRPr="00597F32">
        <w:rPr>
          <w:rStyle w:val="Emphasis"/>
          <w:rFonts w:ascii="Verdana" w:eastAsia="Microsoft JhengHei" w:hAnsi="Verdana" w:cs="Calibri"/>
          <w:b/>
          <w:bCs/>
          <w:i w:val="0"/>
          <w:iCs w:val="0"/>
          <w:color w:val="000000"/>
          <w:sz w:val="16"/>
          <w:szCs w:val="16"/>
          <w:shd w:val="clear" w:color="auto" w:fill="FFFFFF"/>
        </w:rPr>
        <w:t>Mobile Device Management</w:t>
      </w:r>
      <w:r w:rsidRPr="009F0467">
        <w:rPr>
          <w:rStyle w:val="Emphasis"/>
          <w:rFonts w:ascii="Verdana" w:eastAsia="Microsoft JhengHei" w:hAnsi="Verdana" w:cs="Calibri"/>
          <w:i w:val="0"/>
          <w:iCs w:val="0"/>
          <w:color w:val="000000"/>
          <w:sz w:val="16"/>
          <w:szCs w:val="16"/>
          <w:shd w:val="clear" w:color="auto" w:fill="FFFFFF"/>
        </w:rPr>
        <w:t xml:space="preserve"> on iPhone, Blackberry, Android, iPad, Windows Surface; Mail Configuration, </w:t>
      </w:r>
      <w:r w:rsidRPr="00DF6E9D">
        <w:rPr>
          <w:rStyle w:val="Emphasis"/>
          <w:rFonts w:ascii="Verdana" w:eastAsia="Microsoft JhengHei" w:hAnsi="Verdana" w:cs="Calibri"/>
          <w:b/>
          <w:bCs/>
          <w:i w:val="0"/>
          <w:iCs w:val="0"/>
          <w:color w:val="000000"/>
          <w:sz w:val="16"/>
          <w:szCs w:val="16"/>
          <w:shd w:val="clear" w:color="auto" w:fill="FFFFFF"/>
        </w:rPr>
        <w:t>testing</w:t>
      </w:r>
      <w:r w:rsidRPr="009F0467">
        <w:rPr>
          <w:rStyle w:val="Emphasis"/>
          <w:rFonts w:ascii="Verdana" w:eastAsia="Microsoft JhengHei" w:hAnsi="Verdana" w:cs="Calibri"/>
          <w:i w:val="0"/>
          <w:iCs w:val="0"/>
          <w:color w:val="000000"/>
          <w:sz w:val="16"/>
          <w:szCs w:val="16"/>
          <w:shd w:val="clear" w:color="auto" w:fill="FFFFFF"/>
        </w:rPr>
        <w:t xml:space="preserve"> and repair.</w:t>
      </w:r>
    </w:p>
    <w:p w14:paraId="0B5AA78F" w14:textId="57BAE62E" w:rsidR="00002DF0" w:rsidRPr="009F0467" w:rsidRDefault="00002DF0" w:rsidP="00002DF0">
      <w:pPr>
        <w:pStyle w:val="Resume-bodytext"/>
        <w:numPr>
          <w:ilvl w:val="0"/>
          <w:numId w:val="44"/>
        </w:numPr>
        <w:spacing w:before="0" w:after="20"/>
        <w:rPr>
          <w:rStyle w:val="Emphasis"/>
          <w:rFonts w:ascii="Verdana" w:eastAsia="Microsoft JhengHei" w:hAnsi="Verdana" w:cs="Calibri"/>
          <w:i w:val="0"/>
          <w:iCs w:val="0"/>
          <w:sz w:val="16"/>
          <w:szCs w:val="16"/>
        </w:rPr>
      </w:pPr>
      <w:r w:rsidRPr="009F0467">
        <w:rPr>
          <w:rFonts w:ascii="Verdana" w:eastAsia="Microsoft JhengHei" w:hAnsi="Verdana" w:cs="Calibri"/>
          <w:sz w:val="16"/>
          <w:szCs w:val="16"/>
        </w:rPr>
        <w:t>Apple iOS (iPad/iPhone) Support Specialist.</w:t>
      </w:r>
    </w:p>
    <w:p w14:paraId="43957230" w14:textId="3DEF90E3" w:rsidR="004921D9" w:rsidRPr="009F0467" w:rsidRDefault="4FED5380" w:rsidP="4FED5380">
      <w:pPr>
        <w:pStyle w:val="BulletPoints"/>
        <w:numPr>
          <w:ilvl w:val="0"/>
          <w:numId w:val="44"/>
        </w:numPr>
        <w:spacing w:before="0" w:after="0"/>
        <w:rPr>
          <w:rFonts w:ascii="Verdana" w:eastAsia="Microsoft JhengHei" w:hAnsi="Verdana" w:cs="Calibri"/>
          <w:sz w:val="16"/>
          <w:szCs w:val="16"/>
          <w:u w:val="single"/>
          <w:shd w:val="clear" w:color="auto" w:fill="FFFFFF"/>
        </w:rPr>
      </w:pPr>
      <w:r w:rsidRPr="009F0467">
        <w:rPr>
          <w:rFonts w:ascii="Verdana" w:eastAsia="Microsoft JhengHei" w:hAnsi="Verdana" w:cs="Calibri"/>
          <w:sz w:val="16"/>
          <w:szCs w:val="16"/>
        </w:rPr>
        <w:t>Avaya IP/VPN Phones/Call-Center Support (Tier 1-3).</w:t>
      </w:r>
    </w:p>
    <w:p w14:paraId="65EF2A0C" w14:textId="77777777" w:rsidR="003508B3" w:rsidRPr="009F0467" w:rsidRDefault="003508B3" w:rsidP="4FED5380">
      <w:pPr>
        <w:pStyle w:val="Resume-bodytext"/>
        <w:spacing w:before="0" w:after="20"/>
        <w:ind w:left="1440"/>
        <w:rPr>
          <w:rStyle w:val="Emphasis"/>
          <w:rFonts w:ascii="Verdana" w:eastAsia="Microsoft JhengHei" w:hAnsi="Verdana" w:cs="Calibri"/>
          <w:i w:val="0"/>
          <w:color w:val="000000"/>
          <w:sz w:val="16"/>
          <w:szCs w:val="16"/>
          <w:u w:val="single"/>
          <w:shd w:val="clear" w:color="auto" w:fill="FFFFFF"/>
        </w:rPr>
      </w:pPr>
    </w:p>
    <w:p w14:paraId="27CBCA1B" w14:textId="48D23704" w:rsidR="005C4285" w:rsidRPr="009F0467" w:rsidRDefault="005C4285" w:rsidP="4FED5380">
      <w:pPr>
        <w:pStyle w:val="Resume-bodytext"/>
        <w:spacing w:after="20"/>
        <w:rPr>
          <w:rStyle w:val="Emphasis"/>
          <w:rFonts w:ascii="Verdana" w:eastAsia="Microsoft JhengHei" w:hAnsi="Verdana" w:cs="Calibri"/>
          <w:i w:val="0"/>
          <w:color w:val="000000"/>
          <w:sz w:val="16"/>
          <w:szCs w:val="16"/>
          <w:shd w:val="clear" w:color="auto" w:fill="FFFFFF"/>
        </w:rPr>
      </w:pPr>
      <w:r w:rsidRPr="009F0467">
        <w:rPr>
          <w:rStyle w:val="Emphasis"/>
          <w:rFonts w:ascii="Verdana" w:eastAsia="Microsoft JhengHei" w:hAnsi="Verdana" w:cs="Calibri"/>
          <w:i w:val="0"/>
          <w:iCs w:val="0"/>
          <w:color w:val="000000"/>
          <w:sz w:val="16"/>
          <w:szCs w:val="16"/>
          <w:u w:val="single"/>
          <w:shd w:val="clear" w:color="auto" w:fill="FFFFFF"/>
        </w:rPr>
        <w:t>Independent Consultant</w:t>
      </w:r>
      <w:r w:rsidRPr="009F0467">
        <w:rPr>
          <w:rStyle w:val="Emphasis"/>
          <w:rFonts w:ascii="Verdana" w:eastAsia="Microsoft JhengHei" w:hAnsi="Verdana" w:cs="Calibri"/>
          <w:i w:val="0"/>
          <w:iCs w:val="0"/>
          <w:color w:val="000000"/>
          <w:sz w:val="16"/>
          <w:szCs w:val="16"/>
          <w:shd w:val="clear" w:color="auto" w:fill="FFFFFF"/>
        </w:rPr>
        <w:t xml:space="preserve"> – Miami, FL &amp; Tallahassee, FL </w:t>
      </w:r>
    </w:p>
    <w:p w14:paraId="5015239B" w14:textId="77777777" w:rsidR="004921D9" w:rsidRPr="009F0467" w:rsidRDefault="00363FDA" w:rsidP="4FED5380">
      <w:pPr>
        <w:pStyle w:val="Resume-bodytext"/>
        <w:spacing w:after="20"/>
        <w:ind w:left="360"/>
        <w:rPr>
          <w:rStyle w:val="Emphasis"/>
          <w:rFonts w:ascii="Verdana" w:eastAsia="Microsoft JhengHei" w:hAnsi="Verdana" w:cs="Calibri"/>
          <w:i w:val="0"/>
          <w:color w:val="000000"/>
          <w:sz w:val="16"/>
          <w:szCs w:val="16"/>
          <w:shd w:val="clear" w:color="auto" w:fill="FFFFFF"/>
        </w:rPr>
      </w:pPr>
      <w:r w:rsidRPr="009F0467">
        <w:rPr>
          <w:rStyle w:val="Emphasis"/>
          <w:rFonts w:ascii="Verdana" w:eastAsia="Microsoft JhengHei" w:hAnsi="Verdana" w:cs="Calibri"/>
          <w:b/>
          <w:i w:val="0"/>
          <w:color w:val="000000"/>
          <w:sz w:val="16"/>
          <w:szCs w:val="16"/>
          <w:shd w:val="clear" w:color="auto" w:fill="FFFFFF"/>
        </w:rPr>
        <w:tab/>
      </w:r>
      <w:r w:rsidR="005C4285" w:rsidRPr="009F0467">
        <w:rPr>
          <w:rStyle w:val="Emphasis"/>
          <w:rFonts w:ascii="Verdana" w:eastAsia="Microsoft JhengHei" w:hAnsi="Verdana" w:cs="Calibri"/>
          <w:b/>
          <w:bCs/>
          <w:i w:val="0"/>
          <w:iCs w:val="0"/>
          <w:color w:val="000000"/>
          <w:sz w:val="16"/>
          <w:szCs w:val="16"/>
          <w:shd w:val="clear" w:color="auto" w:fill="FFFFFF"/>
        </w:rPr>
        <w:t>Computer Repair</w:t>
      </w:r>
      <w:r w:rsidR="00BD2321" w:rsidRPr="009F0467">
        <w:rPr>
          <w:rStyle w:val="Emphasis"/>
          <w:rFonts w:ascii="Verdana" w:eastAsia="Microsoft JhengHei" w:hAnsi="Verdana" w:cs="Calibri"/>
          <w:i w:val="0"/>
          <w:iCs w:val="0"/>
          <w:color w:val="000000"/>
          <w:sz w:val="16"/>
          <w:szCs w:val="16"/>
          <w:shd w:val="clear" w:color="auto" w:fill="FFFFFF"/>
        </w:rPr>
        <w:t>, (2006-2011</w:t>
      </w:r>
      <w:r w:rsidR="005C4285" w:rsidRPr="009F0467">
        <w:rPr>
          <w:rStyle w:val="Emphasis"/>
          <w:rFonts w:ascii="Verdana" w:eastAsia="Microsoft JhengHei" w:hAnsi="Verdana" w:cs="Calibri"/>
          <w:i w:val="0"/>
          <w:iCs w:val="0"/>
          <w:color w:val="000000"/>
          <w:sz w:val="16"/>
          <w:szCs w:val="16"/>
          <w:shd w:val="clear" w:color="auto" w:fill="FFFFFF"/>
        </w:rPr>
        <w:t xml:space="preserve">) </w:t>
      </w:r>
    </w:p>
    <w:p w14:paraId="5603DB2E" w14:textId="77777777" w:rsidR="004921D9" w:rsidRPr="009F0467" w:rsidRDefault="00813CCF" w:rsidP="4FED5380">
      <w:pPr>
        <w:pStyle w:val="Resume-bodytext"/>
        <w:numPr>
          <w:ilvl w:val="0"/>
          <w:numId w:val="45"/>
        </w:numPr>
        <w:spacing w:before="0" w:after="20"/>
        <w:rPr>
          <w:rFonts w:ascii="Verdana" w:eastAsia="Microsoft JhengHei" w:hAnsi="Verdana" w:cs="Calibri"/>
          <w:i/>
          <w:iCs/>
          <w:sz w:val="16"/>
          <w:szCs w:val="16"/>
        </w:rPr>
      </w:pPr>
      <w:r w:rsidRPr="009F0467">
        <w:rPr>
          <w:rStyle w:val="Emphasis"/>
          <w:rFonts w:ascii="Verdana" w:eastAsia="Microsoft JhengHei" w:hAnsi="Verdana" w:cs="Calibri"/>
          <w:i w:val="0"/>
          <w:iCs w:val="0"/>
          <w:color w:val="000000"/>
          <w:sz w:val="16"/>
          <w:szCs w:val="16"/>
          <w:shd w:val="clear" w:color="auto" w:fill="FFFFFF"/>
        </w:rPr>
        <w:t>On-site basic</w:t>
      </w:r>
      <w:r w:rsidR="00AC3200" w:rsidRPr="009F0467">
        <w:rPr>
          <w:rFonts w:ascii="Verdana" w:eastAsia="Microsoft JhengHei" w:hAnsi="Verdana" w:cs="Calibri"/>
          <w:color w:val="000000"/>
          <w:sz w:val="16"/>
          <w:szCs w:val="16"/>
          <w:shd w:val="clear" w:color="auto" w:fill="FFFFFF"/>
        </w:rPr>
        <w:t xml:space="preserve"> home and small </w:t>
      </w:r>
      <w:r w:rsidR="005C4285" w:rsidRPr="009F0467">
        <w:rPr>
          <w:rFonts w:ascii="Verdana" w:eastAsia="Microsoft JhengHei" w:hAnsi="Verdana" w:cs="Calibri"/>
          <w:color w:val="000000"/>
          <w:sz w:val="16"/>
          <w:szCs w:val="16"/>
          <w:shd w:val="clear" w:color="auto" w:fill="FFFFFF"/>
        </w:rPr>
        <w:t xml:space="preserve">office PC </w:t>
      </w:r>
      <w:r w:rsidR="008339B1" w:rsidRPr="009F0467">
        <w:rPr>
          <w:rFonts w:ascii="Verdana" w:eastAsia="Microsoft JhengHei" w:hAnsi="Verdana" w:cs="Calibri"/>
          <w:color w:val="000000"/>
          <w:sz w:val="16"/>
          <w:szCs w:val="16"/>
          <w:shd w:val="clear" w:color="auto" w:fill="FFFFFF"/>
        </w:rPr>
        <w:t xml:space="preserve">&amp; Printer </w:t>
      </w:r>
      <w:r w:rsidR="005C4285" w:rsidRPr="009F0467">
        <w:rPr>
          <w:rFonts w:ascii="Verdana" w:eastAsia="Microsoft JhengHei" w:hAnsi="Verdana" w:cs="Calibri"/>
          <w:color w:val="000000"/>
          <w:sz w:val="16"/>
          <w:szCs w:val="16"/>
          <w:shd w:val="clear" w:color="auto" w:fill="FFFFFF"/>
        </w:rPr>
        <w:t>repairs</w:t>
      </w:r>
      <w:r w:rsidR="001557BE" w:rsidRPr="009F0467">
        <w:rPr>
          <w:rFonts w:ascii="Verdana" w:eastAsia="Microsoft JhengHei" w:hAnsi="Verdana" w:cs="Calibri"/>
          <w:color w:val="000000"/>
          <w:sz w:val="16"/>
          <w:szCs w:val="16"/>
          <w:shd w:val="clear" w:color="auto" w:fill="FFFFFF"/>
        </w:rPr>
        <w:t>.</w:t>
      </w:r>
    </w:p>
    <w:p w14:paraId="6CFC66CC" w14:textId="77777777" w:rsidR="00457979" w:rsidRPr="009F0467" w:rsidRDefault="002A721F" w:rsidP="78A45D1F">
      <w:pPr>
        <w:pStyle w:val="Resume-bodytext"/>
        <w:numPr>
          <w:ilvl w:val="0"/>
          <w:numId w:val="45"/>
        </w:numPr>
        <w:spacing w:before="0" w:after="20"/>
        <w:rPr>
          <w:rFonts w:ascii="Verdana" w:eastAsia="Microsoft JhengHei" w:hAnsi="Verdana" w:cs="Calibri"/>
          <w:i/>
          <w:iCs/>
          <w:sz w:val="16"/>
          <w:szCs w:val="16"/>
        </w:rPr>
      </w:pPr>
      <w:r w:rsidRPr="009F0467">
        <w:rPr>
          <w:rFonts w:ascii="Verdana" w:eastAsia="Microsoft JhengHei" w:hAnsi="Verdana" w:cs="Calibri"/>
          <w:color w:val="000000"/>
          <w:sz w:val="16"/>
          <w:szCs w:val="16"/>
          <w:shd w:val="clear" w:color="auto" w:fill="FFFFFF"/>
        </w:rPr>
        <w:t>P</w:t>
      </w:r>
      <w:r w:rsidR="00813CCF" w:rsidRPr="009F0467">
        <w:rPr>
          <w:rFonts w:ascii="Verdana" w:eastAsia="Microsoft JhengHei" w:hAnsi="Verdana" w:cs="Calibri"/>
          <w:color w:val="000000"/>
          <w:sz w:val="16"/>
          <w:szCs w:val="16"/>
          <w:shd w:val="clear" w:color="auto" w:fill="FFFFFF"/>
        </w:rPr>
        <w:t>reventive maintenance</w:t>
      </w:r>
      <w:r w:rsidR="005C4285" w:rsidRPr="009F0467">
        <w:rPr>
          <w:rFonts w:ascii="Verdana" w:eastAsia="Microsoft JhengHei" w:hAnsi="Verdana" w:cs="Calibri"/>
          <w:color w:val="000000"/>
          <w:sz w:val="16"/>
          <w:szCs w:val="16"/>
          <w:shd w:val="clear" w:color="auto" w:fill="FFFFFF"/>
        </w:rPr>
        <w:t xml:space="preserve"> and</w:t>
      </w:r>
      <w:r w:rsidRPr="009F0467">
        <w:rPr>
          <w:rFonts w:ascii="Verdana" w:eastAsia="Microsoft JhengHei" w:hAnsi="Verdana" w:cs="Calibri"/>
          <w:color w:val="000000"/>
          <w:sz w:val="16"/>
          <w:szCs w:val="16"/>
          <w:shd w:val="clear" w:color="auto" w:fill="FFFFFF"/>
        </w:rPr>
        <w:t xml:space="preserve"> </w:t>
      </w:r>
      <w:r w:rsidR="005C4285" w:rsidRPr="009F0467">
        <w:rPr>
          <w:rFonts w:ascii="Verdana" w:eastAsia="Microsoft JhengHei" w:hAnsi="Verdana" w:cs="Calibri"/>
          <w:color w:val="000000"/>
          <w:sz w:val="16"/>
          <w:szCs w:val="16"/>
          <w:shd w:val="clear" w:color="auto" w:fill="FFFFFF"/>
        </w:rPr>
        <w:t>rebuilding CPUs</w:t>
      </w:r>
      <w:r w:rsidR="00AC3200" w:rsidRPr="009F0467">
        <w:rPr>
          <w:rFonts w:ascii="Verdana" w:eastAsia="Microsoft JhengHei" w:hAnsi="Verdana" w:cs="Calibri"/>
          <w:color w:val="000000"/>
          <w:sz w:val="16"/>
          <w:szCs w:val="16"/>
          <w:shd w:val="clear" w:color="auto" w:fill="FFFFFF"/>
        </w:rPr>
        <w:t xml:space="preserve">; </w:t>
      </w:r>
      <w:r w:rsidR="00E56FFB" w:rsidRPr="009F0467">
        <w:rPr>
          <w:rFonts w:ascii="Verdana" w:eastAsia="Microsoft JhengHei" w:hAnsi="Verdana" w:cs="Calibri"/>
          <w:color w:val="000000"/>
          <w:sz w:val="16"/>
          <w:szCs w:val="16"/>
          <w:shd w:val="clear" w:color="auto" w:fill="FFFFFF"/>
        </w:rPr>
        <w:t>including OS i</w:t>
      </w:r>
      <w:r w:rsidR="00AC3200" w:rsidRPr="009F0467">
        <w:rPr>
          <w:rFonts w:ascii="Verdana" w:eastAsia="Microsoft JhengHei" w:hAnsi="Verdana" w:cs="Calibri"/>
          <w:color w:val="000000"/>
          <w:sz w:val="16"/>
          <w:szCs w:val="16"/>
          <w:shd w:val="clear" w:color="auto" w:fill="FFFFFF"/>
        </w:rPr>
        <w:t>nstalls</w:t>
      </w:r>
      <w:r w:rsidR="005C4285" w:rsidRPr="009F0467">
        <w:rPr>
          <w:rFonts w:ascii="Verdana" w:eastAsia="Microsoft JhengHei" w:hAnsi="Verdana" w:cs="Calibri"/>
          <w:color w:val="000000"/>
          <w:sz w:val="16"/>
          <w:szCs w:val="16"/>
          <w:shd w:val="clear" w:color="auto" w:fill="FFFFFF"/>
        </w:rPr>
        <w:t>, re</w:t>
      </w:r>
      <w:r w:rsidR="00AC3200" w:rsidRPr="009F0467">
        <w:rPr>
          <w:rFonts w:ascii="Verdana" w:eastAsia="Microsoft JhengHei" w:hAnsi="Verdana" w:cs="Calibri"/>
          <w:color w:val="000000"/>
          <w:sz w:val="16"/>
          <w:szCs w:val="16"/>
          <w:shd w:val="clear" w:color="auto" w:fill="FFFFFF"/>
        </w:rPr>
        <w:t xml:space="preserve">images, replacing hardware such as </w:t>
      </w:r>
      <w:r w:rsidR="005C4285" w:rsidRPr="009F0467">
        <w:rPr>
          <w:rFonts w:ascii="Verdana" w:eastAsia="Microsoft JhengHei" w:hAnsi="Verdana" w:cs="Calibri"/>
          <w:color w:val="000000"/>
          <w:sz w:val="16"/>
          <w:szCs w:val="16"/>
          <w:shd w:val="clear" w:color="auto" w:fill="FFFFFF"/>
        </w:rPr>
        <w:t>power supplies, memory, RAM and motherboards.</w:t>
      </w:r>
    </w:p>
    <w:p w14:paraId="2A00A050" w14:textId="2041C3BA" w:rsidR="00C0797F" w:rsidRPr="009F0467" w:rsidRDefault="4FED5380" w:rsidP="4FED5380">
      <w:pPr>
        <w:pStyle w:val="Resume-bodytext"/>
        <w:numPr>
          <w:ilvl w:val="0"/>
          <w:numId w:val="45"/>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Cable Infrastructure; including racking server, routers and switches and general computer network configurations.</w:t>
      </w:r>
    </w:p>
    <w:p w14:paraId="7512EECE" w14:textId="77777777" w:rsidR="007F7EC4" w:rsidRPr="009F0467" w:rsidRDefault="4FED5380" w:rsidP="4FED5380">
      <w:pPr>
        <w:pStyle w:val="Resume-bodytext"/>
        <w:numPr>
          <w:ilvl w:val="0"/>
          <w:numId w:val="45"/>
        </w:numPr>
        <w:spacing w:before="0" w:after="20"/>
        <w:rPr>
          <w:rFonts w:ascii="Verdana" w:eastAsia="Microsoft JhengHei" w:hAnsi="Verdana" w:cs="Calibri"/>
          <w:i/>
          <w:iCs/>
          <w:sz w:val="16"/>
          <w:szCs w:val="16"/>
        </w:rPr>
      </w:pPr>
      <w:r w:rsidRPr="009F0467">
        <w:rPr>
          <w:rFonts w:ascii="Verdana" w:eastAsia="Microsoft JhengHei" w:hAnsi="Verdana" w:cs="Calibri"/>
          <w:sz w:val="16"/>
          <w:szCs w:val="16"/>
        </w:rPr>
        <w:t>Remote Desktop Support.</w:t>
      </w:r>
    </w:p>
    <w:p w14:paraId="75A54733" w14:textId="0C9420B5" w:rsidR="00457979" w:rsidRPr="009F0467" w:rsidRDefault="002167FE" w:rsidP="00F34CE3">
      <w:pPr>
        <w:pStyle w:val="Resume-bodytext"/>
        <w:numPr>
          <w:ilvl w:val="0"/>
          <w:numId w:val="45"/>
        </w:numPr>
        <w:spacing w:before="0" w:after="20"/>
        <w:rPr>
          <w:rStyle w:val="Emphasis"/>
          <w:rFonts w:ascii="Verdana" w:eastAsia="Microsoft JhengHei" w:hAnsi="Verdana" w:cs="Calibri"/>
          <w:i w:val="0"/>
          <w:iCs w:val="0"/>
          <w:sz w:val="16"/>
          <w:szCs w:val="16"/>
        </w:rPr>
      </w:pPr>
      <w:r w:rsidRPr="00597F32">
        <w:rPr>
          <w:rStyle w:val="Emphasis"/>
          <w:rFonts w:ascii="Verdana" w:eastAsia="Microsoft JhengHei" w:hAnsi="Verdana" w:cs="Calibri"/>
          <w:b/>
          <w:bCs/>
          <w:i w:val="0"/>
          <w:iCs w:val="0"/>
          <w:color w:val="000000"/>
          <w:sz w:val="16"/>
          <w:szCs w:val="16"/>
          <w:shd w:val="clear" w:color="auto" w:fill="FFFFFF"/>
        </w:rPr>
        <w:t>Mobile</w:t>
      </w:r>
      <w:r w:rsidR="00457979" w:rsidRPr="00597F32">
        <w:rPr>
          <w:rStyle w:val="Emphasis"/>
          <w:rFonts w:ascii="Verdana" w:eastAsia="Microsoft JhengHei" w:hAnsi="Verdana" w:cs="Calibri"/>
          <w:b/>
          <w:bCs/>
          <w:i w:val="0"/>
          <w:iCs w:val="0"/>
          <w:color w:val="000000"/>
          <w:sz w:val="16"/>
          <w:szCs w:val="16"/>
          <w:shd w:val="clear" w:color="auto" w:fill="FFFFFF"/>
        </w:rPr>
        <w:t xml:space="preserve"> Device Management</w:t>
      </w:r>
      <w:r w:rsidR="00457979" w:rsidRPr="009F0467">
        <w:rPr>
          <w:rStyle w:val="Emphasis"/>
          <w:rFonts w:ascii="Verdana" w:eastAsia="Microsoft JhengHei" w:hAnsi="Verdana" w:cs="Calibri"/>
          <w:i w:val="0"/>
          <w:iCs w:val="0"/>
          <w:color w:val="000000"/>
          <w:sz w:val="16"/>
          <w:szCs w:val="16"/>
          <w:shd w:val="clear" w:color="auto" w:fill="FFFFFF"/>
        </w:rPr>
        <w:t xml:space="preserve"> on Blackberry, </w:t>
      </w:r>
      <w:r w:rsidR="005A5E22" w:rsidRPr="009F0467">
        <w:rPr>
          <w:rStyle w:val="Emphasis"/>
          <w:rFonts w:ascii="Verdana" w:eastAsia="Microsoft JhengHei" w:hAnsi="Verdana" w:cs="Calibri"/>
          <w:i w:val="0"/>
          <w:iCs w:val="0"/>
          <w:color w:val="000000"/>
          <w:sz w:val="16"/>
          <w:szCs w:val="16"/>
          <w:shd w:val="clear" w:color="auto" w:fill="FFFFFF"/>
        </w:rPr>
        <w:t xml:space="preserve">iPad/iPhone &amp; </w:t>
      </w:r>
      <w:r w:rsidR="00457979" w:rsidRPr="009F0467">
        <w:rPr>
          <w:rStyle w:val="Emphasis"/>
          <w:rFonts w:ascii="Verdana" w:eastAsia="Microsoft JhengHei" w:hAnsi="Verdana" w:cs="Calibri"/>
          <w:i w:val="0"/>
          <w:iCs w:val="0"/>
          <w:color w:val="000000"/>
          <w:sz w:val="16"/>
          <w:szCs w:val="16"/>
          <w:shd w:val="clear" w:color="auto" w:fill="FFFFFF"/>
        </w:rPr>
        <w:t>Android</w:t>
      </w:r>
      <w:r w:rsidR="00420091" w:rsidRPr="009F0467">
        <w:rPr>
          <w:rStyle w:val="Emphasis"/>
          <w:rFonts w:ascii="Verdana" w:eastAsia="Microsoft JhengHei" w:hAnsi="Verdana" w:cs="Calibri"/>
          <w:i w:val="0"/>
          <w:iCs w:val="0"/>
          <w:color w:val="000000"/>
          <w:sz w:val="16"/>
          <w:szCs w:val="16"/>
          <w:shd w:val="clear" w:color="auto" w:fill="FFFFFF"/>
        </w:rPr>
        <w:t xml:space="preserve"> devices</w:t>
      </w:r>
      <w:r w:rsidR="00457979" w:rsidRPr="009F0467">
        <w:rPr>
          <w:rStyle w:val="Emphasis"/>
          <w:rFonts w:ascii="Verdana" w:eastAsia="Microsoft JhengHei" w:hAnsi="Verdana" w:cs="Calibri"/>
          <w:i w:val="0"/>
          <w:iCs w:val="0"/>
          <w:color w:val="000000"/>
          <w:sz w:val="16"/>
          <w:szCs w:val="16"/>
          <w:shd w:val="clear" w:color="auto" w:fill="FFFFFF"/>
        </w:rPr>
        <w:t xml:space="preserve">; </w:t>
      </w:r>
      <w:r w:rsidR="00026C0F" w:rsidRPr="006F500F">
        <w:rPr>
          <w:rStyle w:val="Emphasis"/>
          <w:rFonts w:ascii="Verdana" w:eastAsia="Microsoft JhengHei" w:hAnsi="Verdana" w:cs="Calibri"/>
          <w:b/>
          <w:bCs/>
          <w:i w:val="0"/>
          <w:iCs w:val="0"/>
          <w:color w:val="000000"/>
          <w:sz w:val="16"/>
          <w:szCs w:val="16"/>
          <w:shd w:val="clear" w:color="auto" w:fill="FFFFFF"/>
        </w:rPr>
        <w:t>application</w:t>
      </w:r>
      <w:r w:rsidR="00026C0F" w:rsidRPr="009F0467">
        <w:rPr>
          <w:rStyle w:val="Emphasis"/>
          <w:rFonts w:ascii="Verdana" w:eastAsia="Microsoft JhengHei" w:hAnsi="Verdana" w:cs="Calibri"/>
          <w:i w:val="0"/>
          <w:iCs w:val="0"/>
          <w:color w:val="000000"/>
          <w:sz w:val="16"/>
          <w:szCs w:val="16"/>
          <w:shd w:val="clear" w:color="auto" w:fill="FFFFFF"/>
        </w:rPr>
        <w:t xml:space="preserve"> </w:t>
      </w:r>
      <w:r w:rsidR="00457979" w:rsidRPr="00DF6E9D">
        <w:rPr>
          <w:rStyle w:val="Emphasis"/>
          <w:rFonts w:ascii="Verdana" w:eastAsia="Microsoft JhengHei" w:hAnsi="Verdana" w:cs="Calibri"/>
          <w:b/>
          <w:bCs/>
          <w:i w:val="0"/>
          <w:iCs w:val="0"/>
          <w:color w:val="000000"/>
          <w:sz w:val="16"/>
          <w:szCs w:val="16"/>
          <w:shd w:val="clear" w:color="auto" w:fill="FFFFFF"/>
        </w:rPr>
        <w:t>testing</w:t>
      </w:r>
      <w:r w:rsidR="00457979" w:rsidRPr="009F0467">
        <w:rPr>
          <w:rStyle w:val="Emphasis"/>
          <w:rFonts w:ascii="Verdana" w:eastAsia="Microsoft JhengHei" w:hAnsi="Verdana" w:cs="Calibri"/>
          <w:i w:val="0"/>
          <w:iCs w:val="0"/>
          <w:color w:val="000000"/>
          <w:sz w:val="16"/>
          <w:szCs w:val="16"/>
          <w:shd w:val="clear" w:color="auto" w:fill="FFFFFF"/>
        </w:rPr>
        <w:t xml:space="preserve"> and </w:t>
      </w:r>
      <w:r w:rsidR="00026C0F" w:rsidRPr="009F0467">
        <w:rPr>
          <w:rStyle w:val="Emphasis"/>
          <w:rFonts w:ascii="Verdana" w:eastAsia="Microsoft JhengHei" w:hAnsi="Verdana" w:cs="Calibri"/>
          <w:i w:val="0"/>
          <w:iCs w:val="0"/>
          <w:color w:val="000000"/>
          <w:sz w:val="16"/>
          <w:szCs w:val="16"/>
          <w:shd w:val="clear" w:color="auto" w:fill="FFFFFF"/>
        </w:rPr>
        <w:t xml:space="preserve">hardware </w:t>
      </w:r>
      <w:r w:rsidR="00457979" w:rsidRPr="009F0467">
        <w:rPr>
          <w:rStyle w:val="Emphasis"/>
          <w:rFonts w:ascii="Verdana" w:eastAsia="Microsoft JhengHei" w:hAnsi="Verdana" w:cs="Calibri"/>
          <w:i w:val="0"/>
          <w:iCs w:val="0"/>
          <w:color w:val="000000"/>
          <w:sz w:val="16"/>
          <w:szCs w:val="16"/>
          <w:shd w:val="clear" w:color="auto" w:fill="FFFFFF"/>
        </w:rPr>
        <w:t>repair.</w:t>
      </w:r>
    </w:p>
    <w:p w14:paraId="381D699F" w14:textId="1E390E24" w:rsidR="00002DF0" w:rsidRPr="009F0467" w:rsidRDefault="00002DF0" w:rsidP="00002DF0">
      <w:pPr>
        <w:pStyle w:val="Resume-bodytext"/>
        <w:numPr>
          <w:ilvl w:val="0"/>
          <w:numId w:val="45"/>
        </w:numPr>
        <w:spacing w:before="0" w:after="20"/>
        <w:rPr>
          <w:rStyle w:val="Emphasis"/>
          <w:rFonts w:ascii="Verdana" w:eastAsia="Microsoft JhengHei" w:hAnsi="Verdana" w:cs="Calibri"/>
          <w:i w:val="0"/>
          <w:iCs w:val="0"/>
          <w:sz w:val="16"/>
          <w:szCs w:val="16"/>
        </w:rPr>
      </w:pPr>
      <w:r w:rsidRPr="009F0467">
        <w:rPr>
          <w:rFonts w:ascii="Verdana" w:eastAsia="Microsoft JhengHei" w:hAnsi="Verdana" w:cs="Calibri"/>
          <w:sz w:val="16"/>
          <w:szCs w:val="16"/>
        </w:rPr>
        <w:t>Apple iOS (iPad/iPhone) Support Specialist.</w:t>
      </w:r>
    </w:p>
    <w:p w14:paraId="121321CF" w14:textId="77777777" w:rsidR="003508B3" w:rsidRPr="009F0467" w:rsidRDefault="003508B3" w:rsidP="003508B3">
      <w:pPr>
        <w:pStyle w:val="BulletPoints"/>
        <w:numPr>
          <w:ilvl w:val="0"/>
          <w:numId w:val="0"/>
        </w:numPr>
        <w:spacing w:before="0"/>
        <w:ind w:left="1440"/>
        <w:rPr>
          <w:rFonts w:ascii="Verdana" w:eastAsia="Microsoft JhengHei" w:hAnsi="Verdana" w:cs="Calibri"/>
          <w:sz w:val="16"/>
          <w:szCs w:val="16"/>
        </w:rPr>
      </w:pPr>
    </w:p>
    <w:p w14:paraId="60A97007" w14:textId="5F7B8E42" w:rsidR="005C4285" w:rsidRPr="009F0467" w:rsidRDefault="005C4285" w:rsidP="002D67CB">
      <w:pPr>
        <w:pStyle w:val="Resume-bodytext"/>
        <w:tabs>
          <w:tab w:val="num" w:pos="720"/>
          <w:tab w:val="left" w:pos="1440"/>
          <w:tab w:val="left" w:pos="2160"/>
          <w:tab w:val="left" w:pos="2880"/>
          <w:tab w:val="left" w:pos="3600"/>
          <w:tab w:val="left" w:pos="4320"/>
          <w:tab w:val="left" w:pos="5040"/>
          <w:tab w:val="left" w:pos="5760"/>
          <w:tab w:val="right" w:pos="10426"/>
        </w:tabs>
        <w:ind w:left="360" w:hanging="360"/>
        <w:rPr>
          <w:rFonts w:ascii="Verdana" w:eastAsia="Microsoft JhengHei" w:hAnsi="Verdana" w:cs="Calibri"/>
          <w:sz w:val="16"/>
          <w:szCs w:val="16"/>
        </w:rPr>
      </w:pPr>
      <w:r w:rsidRPr="009F0467">
        <w:rPr>
          <w:rFonts w:ascii="Verdana" w:eastAsia="Microsoft JhengHei" w:hAnsi="Verdana" w:cs="Calibri"/>
          <w:sz w:val="16"/>
          <w:szCs w:val="16"/>
          <w:u w:val="single"/>
        </w:rPr>
        <w:t>I.S.T. Management Services/VITAS</w:t>
      </w:r>
      <w:r w:rsidRPr="009F0467">
        <w:rPr>
          <w:rFonts w:ascii="Verdana" w:eastAsia="Microsoft JhengHei" w:hAnsi="Verdana" w:cs="Calibri"/>
          <w:sz w:val="16"/>
          <w:szCs w:val="16"/>
        </w:rPr>
        <w:t xml:space="preserve"> – Miami, FL</w:t>
      </w:r>
      <w:r w:rsidRPr="009F0467">
        <w:rPr>
          <w:rFonts w:ascii="Verdana" w:eastAsia="Microsoft JhengHei" w:hAnsi="Verdana" w:cs="Calibri"/>
          <w:sz w:val="16"/>
          <w:szCs w:val="16"/>
        </w:rPr>
        <w:tab/>
      </w:r>
      <w:r w:rsidRPr="009F0467">
        <w:rPr>
          <w:rFonts w:ascii="Verdana" w:eastAsia="Microsoft JhengHei" w:hAnsi="Verdana" w:cs="Calibri"/>
          <w:sz w:val="16"/>
          <w:szCs w:val="16"/>
        </w:rPr>
        <w:tab/>
      </w:r>
      <w:r w:rsidRPr="009F0467">
        <w:rPr>
          <w:rFonts w:ascii="Verdana" w:eastAsia="Microsoft JhengHei" w:hAnsi="Verdana" w:cs="Calibri"/>
          <w:sz w:val="16"/>
          <w:szCs w:val="16"/>
        </w:rPr>
        <w:tab/>
        <w:t xml:space="preserve"> </w:t>
      </w:r>
      <w:r w:rsidR="002D67CB" w:rsidRPr="009F0467">
        <w:rPr>
          <w:rFonts w:ascii="Verdana" w:eastAsia="Microsoft JhengHei" w:hAnsi="Verdana" w:cs="Calibri"/>
          <w:sz w:val="16"/>
          <w:szCs w:val="16"/>
        </w:rPr>
        <w:tab/>
      </w:r>
    </w:p>
    <w:p w14:paraId="5F3BAA29" w14:textId="77777777" w:rsidR="00363FDA" w:rsidRPr="009F0467" w:rsidRDefault="00363FDA" w:rsidP="00363FDA">
      <w:pPr>
        <w:pStyle w:val="Resume-bodytext"/>
        <w:ind w:left="360"/>
        <w:rPr>
          <w:rFonts w:ascii="Verdana" w:eastAsia="Microsoft JhengHei" w:hAnsi="Verdana" w:cs="Calibri"/>
          <w:sz w:val="16"/>
          <w:szCs w:val="16"/>
        </w:rPr>
      </w:pPr>
      <w:r w:rsidRPr="009F0467">
        <w:rPr>
          <w:rFonts w:ascii="Verdana" w:eastAsia="Microsoft JhengHei" w:hAnsi="Verdana" w:cs="Calibri"/>
          <w:b/>
          <w:sz w:val="16"/>
          <w:szCs w:val="16"/>
        </w:rPr>
        <w:tab/>
      </w:r>
      <w:r w:rsidR="005C4285" w:rsidRPr="009F0467">
        <w:rPr>
          <w:rFonts w:ascii="Verdana" w:eastAsia="Microsoft JhengHei" w:hAnsi="Verdana" w:cs="Calibri"/>
          <w:b/>
          <w:bCs/>
          <w:sz w:val="16"/>
          <w:szCs w:val="16"/>
        </w:rPr>
        <w:t xml:space="preserve">Service Specialist Supervisor, </w:t>
      </w:r>
      <w:r w:rsidR="005C4285" w:rsidRPr="009F0467">
        <w:rPr>
          <w:rFonts w:ascii="Verdana" w:eastAsia="Microsoft JhengHei" w:hAnsi="Verdana" w:cs="Calibri"/>
          <w:sz w:val="16"/>
          <w:szCs w:val="16"/>
        </w:rPr>
        <w:t>(May 2005-May 2006)</w:t>
      </w:r>
    </w:p>
    <w:p w14:paraId="0EFBDD22" w14:textId="77777777" w:rsidR="006C799E" w:rsidRPr="009F0467" w:rsidRDefault="4FED5380"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Operated mailing, copy and fax equipment.</w:t>
      </w:r>
    </w:p>
    <w:p w14:paraId="43052A04" w14:textId="63E7A729" w:rsidR="003B2EEE" w:rsidRPr="009F0467" w:rsidRDefault="003B2EEE" w:rsidP="003B2EEE">
      <w:pPr>
        <w:pStyle w:val="ListParagraph"/>
        <w:numPr>
          <w:ilvl w:val="0"/>
          <w:numId w:val="46"/>
        </w:numPr>
        <w:rPr>
          <w:rFonts w:ascii="Verdana" w:eastAsia="Microsoft JhengHei" w:hAnsi="Verdana" w:cs="Calibri"/>
          <w:sz w:val="16"/>
          <w:szCs w:val="16"/>
        </w:rPr>
      </w:pPr>
      <w:r w:rsidRPr="009F0467">
        <w:rPr>
          <w:rFonts w:ascii="Verdana" w:eastAsia="Microsoft JhengHei" w:hAnsi="Verdana" w:cs="Calibri"/>
          <w:sz w:val="16"/>
          <w:szCs w:val="16"/>
        </w:rPr>
        <w:t>Audio/Visual Technician; completed set-up, maintenance and repair of audio visual equipment.</w:t>
      </w:r>
    </w:p>
    <w:p w14:paraId="6F5F2CF4" w14:textId="77777777" w:rsidR="006C799E" w:rsidRPr="009F0467" w:rsidRDefault="4FED5380"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Typed correspondence, filing, copying, data entry, word processing, sending and receiving faxes, RF (radio Frequency) devices/scanner, sorting mail and other administrative tasks. </w:t>
      </w:r>
    </w:p>
    <w:p w14:paraId="314C710C" w14:textId="77777777" w:rsidR="008D34F1" w:rsidRPr="009F0467" w:rsidRDefault="005C4285"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Maintained the highest levels of customer care while </w:t>
      </w:r>
      <w:r w:rsidR="00363FDA"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demonstrating a friendly and cooperative attitude. </w:t>
      </w:r>
    </w:p>
    <w:p w14:paraId="5C999C1E" w14:textId="77777777" w:rsidR="005C4285" w:rsidRPr="009F0467" w:rsidRDefault="4FED5380"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Pick-up/Delivery of mail, parcels, copy jobs and faxes to end-users.</w:t>
      </w:r>
    </w:p>
    <w:p w14:paraId="0C072509"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Operating &amp; maintenance of mailing, copy and fax equipment.</w:t>
      </w:r>
    </w:p>
    <w:p w14:paraId="09248099" w14:textId="77777777" w:rsidR="005B451F"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Supervision of Shipping &amp; Receiving.</w:t>
      </w:r>
    </w:p>
    <w:p w14:paraId="58661525"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Supply Order management. </w:t>
      </w:r>
    </w:p>
    <w:p w14:paraId="5F4602AF"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Managed large bundles of mail, overnight packages and shipments of documents. </w:t>
      </w:r>
    </w:p>
    <w:p w14:paraId="1BE1D00A"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Handled time-sensitive material like confidential and/or urgent packages.</w:t>
      </w:r>
    </w:p>
    <w:p w14:paraId="40F6C8A7" w14:textId="4ED38D7E"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Participated in </w:t>
      </w:r>
      <w:r w:rsidR="00EE1B49" w:rsidRPr="009F0467">
        <w:rPr>
          <w:rFonts w:ascii="Verdana" w:eastAsia="Microsoft JhengHei" w:hAnsi="Verdana" w:cs="Calibri"/>
          <w:sz w:val="16"/>
          <w:szCs w:val="16"/>
        </w:rPr>
        <w:t>cross training</w:t>
      </w:r>
      <w:r w:rsidRPr="009F0467">
        <w:rPr>
          <w:rFonts w:ascii="Verdana" w:eastAsia="Microsoft JhengHei" w:hAnsi="Verdana" w:cs="Calibri"/>
          <w:sz w:val="16"/>
          <w:szCs w:val="16"/>
        </w:rPr>
        <w:t xml:space="preserve"> for Manager Trainee position.</w:t>
      </w:r>
    </w:p>
    <w:p w14:paraId="580400B0" w14:textId="140AC581" w:rsidR="002D67CB" w:rsidRPr="009F0467" w:rsidRDefault="4FED5380" w:rsidP="002D67CB">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Maintained all logs and reporting documentations.</w:t>
      </w:r>
    </w:p>
    <w:sectPr w:rsidR="002D67CB" w:rsidRPr="009F0467" w:rsidSect="00606BAE">
      <w:headerReference w:type="default" r:id="rId11"/>
      <w:footerReference w:type="default" r:id="rId12"/>
      <w:pgSz w:w="12240" w:h="15840"/>
      <w:pgMar w:top="792" w:right="907" w:bottom="720"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39EF" w14:textId="77777777" w:rsidR="00293EF8" w:rsidRDefault="00293EF8">
      <w:r>
        <w:separator/>
      </w:r>
    </w:p>
  </w:endnote>
  <w:endnote w:type="continuationSeparator" w:id="0">
    <w:p w14:paraId="6BEF6DDF" w14:textId="77777777" w:rsidR="00293EF8" w:rsidRDefault="0029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Shell Dlg">
    <w:charset w:val="00"/>
    <w:family w:val="swiss"/>
    <w:pitch w:val="variable"/>
    <w:sig w:usb0="E1002AFF" w:usb1="C0000002" w:usb2="00000008" w:usb3="00000000" w:csb0="000101F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70F4E" w14:textId="27CF2BAD" w:rsidR="00F34CE3" w:rsidRPr="002D67CB" w:rsidRDefault="00F34CE3" w:rsidP="002D67CB">
    <w:pPr>
      <w:pStyle w:val="Footer"/>
      <w:jc w:val="center"/>
      <w:rPr>
        <w:sz w:val="20"/>
        <w:szCs w:val="20"/>
      </w:rPr>
    </w:pPr>
    <w:r w:rsidRPr="002D67CB">
      <w:rPr>
        <w:sz w:val="20"/>
        <w:szCs w:val="20"/>
      </w:rPr>
      <w:t>References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ED4A" w14:textId="77777777" w:rsidR="00293EF8" w:rsidRDefault="00293EF8">
      <w:r>
        <w:separator/>
      </w:r>
    </w:p>
  </w:footnote>
  <w:footnote w:type="continuationSeparator" w:id="0">
    <w:p w14:paraId="243477D4" w14:textId="77777777" w:rsidR="00293EF8" w:rsidRDefault="00293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E2B8" w14:textId="77777777" w:rsidR="00F34CE3" w:rsidRDefault="00F34CE3" w:rsidP="006430B3">
    <w:pPr>
      <w:pStyle w:val="SubmitResume"/>
      <w:tabs>
        <w:tab w:val="left" w:pos="1965"/>
        <w:tab w:val="right" w:pos="9936"/>
      </w:tabs>
    </w:pP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B059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CCE8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4C08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7CF1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C437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5645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68DB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F6B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E60C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1EED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566F67"/>
    <w:multiLevelType w:val="hybridMultilevel"/>
    <w:tmpl w:val="32E0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301E4F"/>
    <w:multiLevelType w:val="hybridMultilevel"/>
    <w:tmpl w:val="FA5E9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7646A7"/>
    <w:multiLevelType w:val="hybridMultilevel"/>
    <w:tmpl w:val="4D3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A7861"/>
    <w:multiLevelType w:val="multilevel"/>
    <w:tmpl w:val="63260020"/>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A5C8E"/>
    <w:multiLevelType w:val="multilevel"/>
    <w:tmpl w:val="567A157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FE53D5"/>
    <w:multiLevelType w:val="hybridMultilevel"/>
    <w:tmpl w:val="C6DEB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01702"/>
    <w:multiLevelType w:val="hybridMultilevel"/>
    <w:tmpl w:val="A49C7CB8"/>
    <w:lvl w:ilvl="0" w:tplc="B988065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BF5B4F"/>
    <w:multiLevelType w:val="hybridMultilevel"/>
    <w:tmpl w:val="826C0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8559ED"/>
    <w:multiLevelType w:val="hybridMultilevel"/>
    <w:tmpl w:val="33C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F071A"/>
    <w:multiLevelType w:val="hybridMultilevel"/>
    <w:tmpl w:val="21FAE3F6"/>
    <w:lvl w:ilvl="0" w:tplc="DEBC4DE4">
      <w:start w:val="1"/>
      <w:numFmt w:val="bullet"/>
      <w:pStyle w:val="BulletPoints"/>
      <w:lvlText w:val=""/>
      <w:lvlJc w:val="left"/>
      <w:pPr>
        <w:tabs>
          <w:tab w:val="num" w:pos="1710"/>
        </w:tabs>
        <w:ind w:left="171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B92662"/>
    <w:multiLevelType w:val="hybridMultilevel"/>
    <w:tmpl w:val="799CE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BB04BE"/>
    <w:multiLevelType w:val="hybridMultilevel"/>
    <w:tmpl w:val="2E66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AB090F"/>
    <w:multiLevelType w:val="hybridMultilevel"/>
    <w:tmpl w:val="5D064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4A21F4"/>
    <w:multiLevelType w:val="hybridMultilevel"/>
    <w:tmpl w:val="8760D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8E5F5E"/>
    <w:multiLevelType w:val="hybridMultilevel"/>
    <w:tmpl w:val="DCF67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192801"/>
    <w:multiLevelType w:val="multilevel"/>
    <w:tmpl w:val="E654CCA2"/>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A04CA4"/>
    <w:multiLevelType w:val="hybridMultilevel"/>
    <w:tmpl w:val="2FDA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B62272"/>
    <w:multiLevelType w:val="hybridMultilevel"/>
    <w:tmpl w:val="299A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01E76"/>
    <w:multiLevelType w:val="hybridMultilevel"/>
    <w:tmpl w:val="B7BAD08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1" w15:restartNumberingAfterBreak="0">
    <w:nsid w:val="6FBA76FB"/>
    <w:multiLevelType w:val="hybridMultilevel"/>
    <w:tmpl w:val="948E7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541F28"/>
    <w:multiLevelType w:val="hybridMultilevel"/>
    <w:tmpl w:val="EA8EE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4D64FA"/>
    <w:multiLevelType w:val="hybridMultilevel"/>
    <w:tmpl w:val="38709BFE"/>
    <w:lvl w:ilvl="0" w:tplc="B988065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756C6D"/>
    <w:multiLevelType w:val="hybridMultilevel"/>
    <w:tmpl w:val="A08E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130216"/>
    <w:multiLevelType w:val="hybridMultilevel"/>
    <w:tmpl w:val="5178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7263A1"/>
    <w:multiLevelType w:val="hybridMultilevel"/>
    <w:tmpl w:val="BE6A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853FB"/>
    <w:multiLevelType w:val="hybridMultilevel"/>
    <w:tmpl w:val="93E089C4"/>
    <w:lvl w:ilvl="0" w:tplc="B988065E">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17"/>
  </w:num>
  <w:num w:numId="4">
    <w:abstractNumId w:val="23"/>
  </w:num>
  <w:num w:numId="5">
    <w:abstractNumId w:val="38"/>
  </w:num>
  <w:num w:numId="6">
    <w:abstractNumId w:val="12"/>
  </w:num>
  <w:num w:numId="7">
    <w:abstractNumId w:val="19"/>
  </w:num>
  <w:num w:numId="8">
    <w:abstractNumId w:val="13"/>
  </w:num>
  <w:num w:numId="9">
    <w:abstractNumId w:val="16"/>
  </w:num>
  <w:num w:numId="10">
    <w:abstractNumId w:val="34"/>
  </w:num>
  <w:num w:numId="11">
    <w:abstractNumId w:val="28"/>
  </w:num>
  <w:num w:numId="12">
    <w:abstractNumId w:val="33"/>
  </w:num>
  <w:num w:numId="13">
    <w:abstractNumId w:val="2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 w:numId="25">
    <w:abstractNumId w:val="18"/>
  </w:num>
  <w:num w:numId="26">
    <w:abstractNumId w:val="36"/>
  </w:num>
  <w:num w:numId="27">
    <w:abstractNumId w:val="10"/>
    <w:lvlOverride w:ilvl="0">
      <w:lvl w:ilvl="0">
        <w:numFmt w:val="bullet"/>
        <w:lvlText w:val="%1"/>
        <w:legacy w:legacy="1" w:legacySpace="0" w:legacyIndent="360"/>
        <w:lvlJc w:val="left"/>
        <w:rPr>
          <w:rFonts w:ascii="Symbol" w:hAnsi="Symbol" w:hint="default"/>
        </w:rPr>
      </w:lvl>
    </w:lvlOverride>
  </w:num>
  <w:num w:numId="28">
    <w:abstractNumId w:val="39"/>
  </w:num>
  <w:num w:numId="29">
    <w:abstractNumId w:val="40"/>
  </w:num>
  <w:num w:numId="30">
    <w:abstractNumId w:val="45"/>
  </w:num>
  <w:num w:numId="31">
    <w:abstractNumId w:val="27"/>
  </w:num>
  <w:num w:numId="32">
    <w:abstractNumId w:val="30"/>
  </w:num>
  <w:num w:numId="33">
    <w:abstractNumId w:val="47"/>
  </w:num>
  <w:num w:numId="34">
    <w:abstractNumId w:val="15"/>
  </w:num>
  <w:num w:numId="35">
    <w:abstractNumId w:val="37"/>
  </w:num>
  <w:num w:numId="36">
    <w:abstractNumId w:val="11"/>
  </w:num>
  <w:num w:numId="37">
    <w:abstractNumId w:val="48"/>
  </w:num>
  <w:num w:numId="38">
    <w:abstractNumId w:val="44"/>
  </w:num>
  <w:num w:numId="39">
    <w:abstractNumId w:val="24"/>
  </w:num>
  <w:num w:numId="40">
    <w:abstractNumId w:val="14"/>
  </w:num>
  <w:num w:numId="41">
    <w:abstractNumId w:val="25"/>
  </w:num>
  <w:num w:numId="42">
    <w:abstractNumId w:val="46"/>
  </w:num>
  <w:num w:numId="43">
    <w:abstractNumId w:val="29"/>
  </w:num>
  <w:num w:numId="44">
    <w:abstractNumId w:val="32"/>
  </w:num>
  <w:num w:numId="45">
    <w:abstractNumId w:val="35"/>
  </w:num>
  <w:num w:numId="46">
    <w:abstractNumId w:val="22"/>
  </w:num>
  <w:num w:numId="47">
    <w:abstractNumId w:val="31"/>
  </w:num>
  <w:num w:numId="48">
    <w:abstractNumId w:val="43"/>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AA"/>
    <w:rsid w:val="00001E35"/>
    <w:rsid w:val="00002DF0"/>
    <w:rsid w:val="0000358F"/>
    <w:rsid w:val="00003BE5"/>
    <w:rsid w:val="00010C9F"/>
    <w:rsid w:val="0001210A"/>
    <w:rsid w:val="0001305C"/>
    <w:rsid w:val="000131AD"/>
    <w:rsid w:val="00016CAE"/>
    <w:rsid w:val="00017A9C"/>
    <w:rsid w:val="00020123"/>
    <w:rsid w:val="000255AC"/>
    <w:rsid w:val="000269AB"/>
    <w:rsid w:val="00026C0F"/>
    <w:rsid w:val="00033F3F"/>
    <w:rsid w:val="000362AA"/>
    <w:rsid w:val="0003656D"/>
    <w:rsid w:val="00045846"/>
    <w:rsid w:val="000549F9"/>
    <w:rsid w:val="00057BBA"/>
    <w:rsid w:val="00061ECE"/>
    <w:rsid w:val="00065706"/>
    <w:rsid w:val="00065804"/>
    <w:rsid w:val="00065928"/>
    <w:rsid w:val="000669FC"/>
    <w:rsid w:val="000754B0"/>
    <w:rsid w:val="00081448"/>
    <w:rsid w:val="00084A38"/>
    <w:rsid w:val="000864F9"/>
    <w:rsid w:val="00087EDE"/>
    <w:rsid w:val="000905B9"/>
    <w:rsid w:val="00093168"/>
    <w:rsid w:val="00097F2F"/>
    <w:rsid w:val="000A0FFC"/>
    <w:rsid w:val="000A7B77"/>
    <w:rsid w:val="000B081D"/>
    <w:rsid w:val="000B2F6C"/>
    <w:rsid w:val="000B57D8"/>
    <w:rsid w:val="000C3D81"/>
    <w:rsid w:val="000C715E"/>
    <w:rsid w:val="000D048B"/>
    <w:rsid w:val="000D1915"/>
    <w:rsid w:val="000D27B5"/>
    <w:rsid w:val="000D3481"/>
    <w:rsid w:val="000D41E2"/>
    <w:rsid w:val="000D50CB"/>
    <w:rsid w:val="000D643C"/>
    <w:rsid w:val="000D7C66"/>
    <w:rsid w:val="000E3D0F"/>
    <w:rsid w:val="000E6C52"/>
    <w:rsid w:val="000F41F2"/>
    <w:rsid w:val="000F4322"/>
    <w:rsid w:val="000F56FA"/>
    <w:rsid w:val="00104D75"/>
    <w:rsid w:val="00105819"/>
    <w:rsid w:val="00113FC3"/>
    <w:rsid w:val="0011652A"/>
    <w:rsid w:val="00121F8E"/>
    <w:rsid w:val="00125C7A"/>
    <w:rsid w:val="00130F8E"/>
    <w:rsid w:val="001332EC"/>
    <w:rsid w:val="00137A8E"/>
    <w:rsid w:val="001417EE"/>
    <w:rsid w:val="001528DB"/>
    <w:rsid w:val="001556A8"/>
    <w:rsid w:val="001557BE"/>
    <w:rsid w:val="00160A8C"/>
    <w:rsid w:val="00161375"/>
    <w:rsid w:val="00161CFC"/>
    <w:rsid w:val="001636C0"/>
    <w:rsid w:val="001647EB"/>
    <w:rsid w:val="0016639B"/>
    <w:rsid w:val="001672F5"/>
    <w:rsid w:val="001675B4"/>
    <w:rsid w:val="00170FCA"/>
    <w:rsid w:val="0017222E"/>
    <w:rsid w:val="00172486"/>
    <w:rsid w:val="0017299D"/>
    <w:rsid w:val="0017522C"/>
    <w:rsid w:val="00186888"/>
    <w:rsid w:val="00191D1C"/>
    <w:rsid w:val="001A210E"/>
    <w:rsid w:val="001A2289"/>
    <w:rsid w:val="001A52A8"/>
    <w:rsid w:val="001A6462"/>
    <w:rsid w:val="001A6AF6"/>
    <w:rsid w:val="001B5501"/>
    <w:rsid w:val="001B5E33"/>
    <w:rsid w:val="001B71AE"/>
    <w:rsid w:val="001C4E56"/>
    <w:rsid w:val="001D21DC"/>
    <w:rsid w:val="001D2EB5"/>
    <w:rsid w:val="001D4D19"/>
    <w:rsid w:val="001D588A"/>
    <w:rsid w:val="001D65EA"/>
    <w:rsid w:val="001D7BA8"/>
    <w:rsid w:val="001E082B"/>
    <w:rsid w:val="001E31DE"/>
    <w:rsid w:val="001E4299"/>
    <w:rsid w:val="001E4AC6"/>
    <w:rsid w:val="001F07BF"/>
    <w:rsid w:val="001F0CAD"/>
    <w:rsid w:val="001F2229"/>
    <w:rsid w:val="001F4354"/>
    <w:rsid w:val="001F654F"/>
    <w:rsid w:val="001F69AC"/>
    <w:rsid w:val="00206DC1"/>
    <w:rsid w:val="002141EF"/>
    <w:rsid w:val="002167FE"/>
    <w:rsid w:val="00217DF2"/>
    <w:rsid w:val="002207B0"/>
    <w:rsid w:val="00221095"/>
    <w:rsid w:val="00221BAF"/>
    <w:rsid w:val="00225320"/>
    <w:rsid w:val="00230FE0"/>
    <w:rsid w:val="00232F09"/>
    <w:rsid w:val="00233324"/>
    <w:rsid w:val="002349D3"/>
    <w:rsid w:val="0023734E"/>
    <w:rsid w:val="002433AE"/>
    <w:rsid w:val="0025402D"/>
    <w:rsid w:val="00255E1E"/>
    <w:rsid w:val="00256605"/>
    <w:rsid w:val="00256F86"/>
    <w:rsid w:val="00263B2A"/>
    <w:rsid w:val="0026514A"/>
    <w:rsid w:val="002664E6"/>
    <w:rsid w:val="002671B1"/>
    <w:rsid w:val="00270D96"/>
    <w:rsid w:val="00274E6B"/>
    <w:rsid w:val="002754CC"/>
    <w:rsid w:val="00275D26"/>
    <w:rsid w:val="00277EC3"/>
    <w:rsid w:val="00280FB9"/>
    <w:rsid w:val="0028100C"/>
    <w:rsid w:val="00283046"/>
    <w:rsid w:val="002834FB"/>
    <w:rsid w:val="00283D12"/>
    <w:rsid w:val="00284396"/>
    <w:rsid w:val="002856A2"/>
    <w:rsid w:val="00286B05"/>
    <w:rsid w:val="00287EA1"/>
    <w:rsid w:val="00291E28"/>
    <w:rsid w:val="00293636"/>
    <w:rsid w:val="00293EF8"/>
    <w:rsid w:val="002972ED"/>
    <w:rsid w:val="002A0CFA"/>
    <w:rsid w:val="002A3B46"/>
    <w:rsid w:val="002A3FDD"/>
    <w:rsid w:val="002A52F1"/>
    <w:rsid w:val="002A721F"/>
    <w:rsid w:val="002B2292"/>
    <w:rsid w:val="002B2995"/>
    <w:rsid w:val="002C342F"/>
    <w:rsid w:val="002C3644"/>
    <w:rsid w:val="002C7B3D"/>
    <w:rsid w:val="002D12AB"/>
    <w:rsid w:val="002D205E"/>
    <w:rsid w:val="002D2B30"/>
    <w:rsid w:val="002D36A7"/>
    <w:rsid w:val="002D67CB"/>
    <w:rsid w:val="002D74D6"/>
    <w:rsid w:val="002E11FB"/>
    <w:rsid w:val="002E2D24"/>
    <w:rsid w:val="002E3822"/>
    <w:rsid w:val="002E416B"/>
    <w:rsid w:val="002E6CB1"/>
    <w:rsid w:val="002E7BA6"/>
    <w:rsid w:val="002E7CCF"/>
    <w:rsid w:val="002F2C0F"/>
    <w:rsid w:val="00303C5E"/>
    <w:rsid w:val="003074B4"/>
    <w:rsid w:val="003146A0"/>
    <w:rsid w:val="00315E0E"/>
    <w:rsid w:val="00315FF6"/>
    <w:rsid w:val="00316168"/>
    <w:rsid w:val="003161BA"/>
    <w:rsid w:val="003167AF"/>
    <w:rsid w:val="0031707F"/>
    <w:rsid w:val="0031795A"/>
    <w:rsid w:val="00322348"/>
    <w:rsid w:val="00325EED"/>
    <w:rsid w:val="00327FDF"/>
    <w:rsid w:val="00330063"/>
    <w:rsid w:val="00332173"/>
    <w:rsid w:val="003321E0"/>
    <w:rsid w:val="00334517"/>
    <w:rsid w:val="003351AC"/>
    <w:rsid w:val="0033529C"/>
    <w:rsid w:val="003352A3"/>
    <w:rsid w:val="00335543"/>
    <w:rsid w:val="0034038F"/>
    <w:rsid w:val="00343685"/>
    <w:rsid w:val="00343BCF"/>
    <w:rsid w:val="0034621C"/>
    <w:rsid w:val="003508B3"/>
    <w:rsid w:val="00351BF8"/>
    <w:rsid w:val="0035215A"/>
    <w:rsid w:val="00352820"/>
    <w:rsid w:val="00354CA8"/>
    <w:rsid w:val="00361D4D"/>
    <w:rsid w:val="003625CC"/>
    <w:rsid w:val="00362C68"/>
    <w:rsid w:val="00363FDA"/>
    <w:rsid w:val="00364868"/>
    <w:rsid w:val="00364AEC"/>
    <w:rsid w:val="0037031E"/>
    <w:rsid w:val="003717AD"/>
    <w:rsid w:val="0037210B"/>
    <w:rsid w:val="00372CC1"/>
    <w:rsid w:val="003769CE"/>
    <w:rsid w:val="00380277"/>
    <w:rsid w:val="003822C0"/>
    <w:rsid w:val="003833AB"/>
    <w:rsid w:val="003856B0"/>
    <w:rsid w:val="00386275"/>
    <w:rsid w:val="0038642F"/>
    <w:rsid w:val="003866A1"/>
    <w:rsid w:val="00386E59"/>
    <w:rsid w:val="00387DDD"/>
    <w:rsid w:val="00390A18"/>
    <w:rsid w:val="00393273"/>
    <w:rsid w:val="00394827"/>
    <w:rsid w:val="00397589"/>
    <w:rsid w:val="003A1D0C"/>
    <w:rsid w:val="003A7549"/>
    <w:rsid w:val="003B22E4"/>
    <w:rsid w:val="003B2EEE"/>
    <w:rsid w:val="003B6479"/>
    <w:rsid w:val="003C06CF"/>
    <w:rsid w:val="003C21EE"/>
    <w:rsid w:val="003C251E"/>
    <w:rsid w:val="003C3A2D"/>
    <w:rsid w:val="003C4B29"/>
    <w:rsid w:val="003C51E6"/>
    <w:rsid w:val="003C6BC9"/>
    <w:rsid w:val="003D015B"/>
    <w:rsid w:val="003D303E"/>
    <w:rsid w:val="003E059E"/>
    <w:rsid w:val="003E3513"/>
    <w:rsid w:val="003E48B1"/>
    <w:rsid w:val="003F0068"/>
    <w:rsid w:val="003F0533"/>
    <w:rsid w:val="003F2F8D"/>
    <w:rsid w:val="003F405D"/>
    <w:rsid w:val="003F4B34"/>
    <w:rsid w:val="0040019A"/>
    <w:rsid w:val="004041FC"/>
    <w:rsid w:val="00411EF7"/>
    <w:rsid w:val="00413338"/>
    <w:rsid w:val="0041738C"/>
    <w:rsid w:val="00420091"/>
    <w:rsid w:val="0042296C"/>
    <w:rsid w:val="0042648A"/>
    <w:rsid w:val="00426673"/>
    <w:rsid w:val="00427ED5"/>
    <w:rsid w:val="004309B5"/>
    <w:rsid w:val="0043687F"/>
    <w:rsid w:val="00437125"/>
    <w:rsid w:val="004418E1"/>
    <w:rsid w:val="004431E4"/>
    <w:rsid w:val="00443AB2"/>
    <w:rsid w:val="00445446"/>
    <w:rsid w:val="00450021"/>
    <w:rsid w:val="004514CD"/>
    <w:rsid w:val="00457979"/>
    <w:rsid w:val="00460F9A"/>
    <w:rsid w:val="00473FE5"/>
    <w:rsid w:val="0047568B"/>
    <w:rsid w:val="00476C82"/>
    <w:rsid w:val="0047791A"/>
    <w:rsid w:val="004803FB"/>
    <w:rsid w:val="00485012"/>
    <w:rsid w:val="00486913"/>
    <w:rsid w:val="0049130F"/>
    <w:rsid w:val="00491F3E"/>
    <w:rsid w:val="004921D9"/>
    <w:rsid w:val="004A0D15"/>
    <w:rsid w:val="004A526E"/>
    <w:rsid w:val="004A5A0F"/>
    <w:rsid w:val="004B0FDF"/>
    <w:rsid w:val="004B4B18"/>
    <w:rsid w:val="004B6958"/>
    <w:rsid w:val="004C4F8F"/>
    <w:rsid w:val="004C7BF1"/>
    <w:rsid w:val="004D171B"/>
    <w:rsid w:val="004D2D00"/>
    <w:rsid w:val="004D42EB"/>
    <w:rsid w:val="004D4AE3"/>
    <w:rsid w:val="004D7591"/>
    <w:rsid w:val="004E0107"/>
    <w:rsid w:val="004E21C5"/>
    <w:rsid w:val="004E23E5"/>
    <w:rsid w:val="004E532F"/>
    <w:rsid w:val="004E5385"/>
    <w:rsid w:val="004E5A21"/>
    <w:rsid w:val="004E7EAB"/>
    <w:rsid w:val="004F19FC"/>
    <w:rsid w:val="004F2617"/>
    <w:rsid w:val="004F26B7"/>
    <w:rsid w:val="004F2981"/>
    <w:rsid w:val="004F3581"/>
    <w:rsid w:val="004F50AA"/>
    <w:rsid w:val="004F6563"/>
    <w:rsid w:val="004F7454"/>
    <w:rsid w:val="0050230A"/>
    <w:rsid w:val="00502541"/>
    <w:rsid w:val="00505BB9"/>
    <w:rsid w:val="005066D6"/>
    <w:rsid w:val="00507CAB"/>
    <w:rsid w:val="00511BDF"/>
    <w:rsid w:val="0051442E"/>
    <w:rsid w:val="00515633"/>
    <w:rsid w:val="00520CCC"/>
    <w:rsid w:val="00522055"/>
    <w:rsid w:val="00523DC2"/>
    <w:rsid w:val="00530C81"/>
    <w:rsid w:val="005376A9"/>
    <w:rsid w:val="00542CCE"/>
    <w:rsid w:val="005438CA"/>
    <w:rsid w:val="00553B4D"/>
    <w:rsid w:val="00555D37"/>
    <w:rsid w:val="00556715"/>
    <w:rsid w:val="00557292"/>
    <w:rsid w:val="0056136B"/>
    <w:rsid w:val="00561616"/>
    <w:rsid w:val="0056266B"/>
    <w:rsid w:val="00562EC2"/>
    <w:rsid w:val="005639F5"/>
    <w:rsid w:val="005712FB"/>
    <w:rsid w:val="00571A4F"/>
    <w:rsid w:val="005731F0"/>
    <w:rsid w:val="00573C5E"/>
    <w:rsid w:val="00575716"/>
    <w:rsid w:val="00577A5D"/>
    <w:rsid w:val="0058532F"/>
    <w:rsid w:val="0058568C"/>
    <w:rsid w:val="00585772"/>
    <w:rsid w:val="00591581"/>
    <w:rsid w:val="00591F00"/>
    <w:rsid w:val="00592C2A"/>
    <w:rsid w:val="00593207"/>
    <w:rsid w:val="00593DD6"/>
    <w:rsid w:val="0059600C"/>
    <w:rsid w:val="0059663C"/>
    <w:rsid w:val="00597F32"/>
    <w:rsid w:val="005A062A"/>
    <w:rsid w:val="005A5E1C"/>
    <w:rsid w:val="005A5E22"/>
    <w:rsid w:val="005A6524"/>
    <w:rsid w:val="005A701F"/>
    <w:rsid w:val="005B1318"/>
    <w:rsid w:val="005B2305"/>
    <w:rsid w:val="005B30ED"/>
    <w:rsid w:val="005B451F"/>
    <w:rsid w:val="005B7910"/>
    <w:rsid w:val="005C0121"/>
    <w:rsid w:val="005C1549"/>
    <w:rsid w:val="005C24E2"/>
    <w:rsid w:val="005C344F"/>
    <w:rsid w:val="005C4285"/>
    <w:rsid w:val="005C4333"/>
    <w:rsid w:val="005C4682"/>
    <w:rsid w:val="005C5267"/>
    <w:rsid w:val="005D10CB"/>
    <w:rsid w:val="005D1D63"/>
    <w:rsid w:val="005D6A5C"/>
    <w:rsid w:val="005E0336"/>
    <w:rsid w:val="005E04CD"/>
    <w:rsid w:val="005E07EC"/>
    <w:rsid w:val="005E0B9A"/>
    <w:rsid w:val="005E1A62"/>
    <w:rsid w:val="005E1C85"/>
    <w:rsid w:val="005E43B3"/>
    <w:rsid w:val="005E6CC2"/>
    <w:rsid w:val="005E781D"/>
    <w:rsid w:val="005F052C"/>
    <w:rsid w:val="005F2146"/>
    <w:rsid w:val="005F468A"/>
    <w:rsid w:val="005F4749"/>
    <w:rsid w:val="005F625D"/>
    <w:rsid w:val="006002EB"/>
    <w:rsid w:val="0060066D"/>
    <w:rsid w:val="006012D6"/>
    <w:rsid w:val="006022F9"/>
    <w:rsid w:val="0060374A"/>
    <w:rsid w:val="00606BAE"/>
    <w:rsid w:val="00607B3B"/>
    <w:rsid w:val="0061205F"/>
    <w:rsid w:val="006147A3"/>
    <w:rsid w:val="00616B8F"/>
    <w:rsid w:val="006233AC"/>
    <w:rsid w:val="0062663A"/>
    <w:rsid w:val="00627E5D"/>
    <w:rsid w:val="0063117D"/>
    <w:rsid w:val="00631646"/>
    <w:rsid w:val="00633BFF"/>
    <w:rsid w:val="00634A69"/>
    <w:rsid w:val="00635E87"/>
    <w:rsid w:val="00637197"/>
    <w:rsid w:val="00642B3F"/>
    <w:rsid w:val="00642FF6"/>
    <w:rsid w:val="006430B3"/>
    <w:rsid w:val="006434D2"/>
    <w:rsid w:val="00643F7F"/>
    <w:rsid w:val="006445D5"/>
    <w:rsid w:val="00646D16"/>
    <w:rsid w:val="00647461"/>
    <w:rsid w:val="00650021"/>
    <w:rsid w:val="00655628"/>
    <w:rsid w:val="00660064"/>
    <w:rsid w:val="006616D5"/>
    <w:rsid w:val="006620B0"/>
    <w:rsid w:val="00663653"/>
    <w:rsid w:val="00663E68"/>
    <w:rsid w:val="006659C8"/>
    <w:rsid w:val="00665D75"/>
    <w:rsid w:val="00672C17"/>
    <w:rsid w:val="006736A3"/>
    <w:rsid w:val="00673BF7"/>
    <w:rsid w:val="0067518A"/>
    <w:rsid w:val="006767B2"/>
    <w:rsid w:val="00681DD6"/>
    <w:rsid w:val="00683046"/>
    <w:rsid w:val="00683A48"/>
    <w:rsid w:val="00690615"/>
    <w:rsid w:val="006925DE"/>
    <w:rsid w:val="00694ED1"/>
    <w:rsid w:val="00695D54"/>
    <w:rsid w:val="00696113"/>
    <w:rsid w:val="006965C3"/>
    <w:rsid w:val="00697EBD"/>
    <w:rsid w:val="006A1C07"/>
    <w:rsid w:val="006A2BF2"/>
    <w:rsid w:val="006A3AC7"/>
    <w:rsid w:val="006B0D84"/>
    <w:rsid w:val="006B12E7"/>
    <w:rsid w:val="006B3A63"/>
    <w:rsid w:val="006B400C"/>
    <w:rsid w:val="006B54F1"/>
    <w:rsid w:val="006B6974"/>
    <w:rsid w:val="006B7F6F"/>
    <w:rsid w:val="006C05AB"/>
    <w:rsid w:val="006C1599"/>
    <w:rsid w:val="006C1BD3"/>
    <w:rsid w:val="006C5AE7"/>
    <w:rsid w:val="006C6EDB"/>
    <w:rsid w:val="006C799E"/>
    <w:rsid w:val="006D1532"/>
    <w:rsid w:val="006E02B7"/>
    <w:rsid w:val="006E3D3B"/>
    <w:rsid w:val="006F29FF"/>
    <w:rsid w:val="006F3DD6"/>
    <w:rsid w:val="006F41F1"/>
    <w:rsid w:val="006F4365"/>
    <w:rsid w:val="006F4800"/>
    <w:rsid w:val="006F500F"/>
    <w:rsid w:val="006F506F"/>
    <w:rsid w:val="00701528"/>
    <w:rsid w:val="00703B16"/>
    <w:rsid w:val="00704038"/>
    <w:rsid w:val="00705CA2"/>
    <w:rsid w:val="00705FE4"/>
    <w:rsid w:val="007148D7"/>
    <w:rsid w:val="007161D8"/>
    <w:rsid w:val="00717642"/>
    <w:rsid w:val="00720D68"/>
    <w:rsid w:val="0072142D"/>
    <w:rsid w:val="00724316"/>
    <w:rsid w:val="0072472F"/>
    <w:rsid w:val="0072552D"/>
    <w:rsid w:val="00725EC5"/>
    <w:rsid w:val="007313BD"/>
    <w:rsid w:val="007406C0"/>
    <w:rsid w:val="00740A93"/>
    <w:rsid w:val="00742D49"/>
    <w:rsid w:val="00743C57"/>
    <w:rsid w:val="00745EB9"/>
    <w:rsid w:val="00750A7D"/>
    <w:rsid w:val="00752DBE"/>
    <w:rsid w:val="007623A8"/>
    <w:rsid w:val="007663CF"/>
    <w:rsid w:val="00767E0C"/>
    <w:rsid w:val="007701CB"/>
    <w:rsid w:val="0077148C"/>
    <w:rsid w:val="00771899"/>
    <w:rsid w:val="00772DFB"/>
    <w:rsid w:val="00780DA3"/>
    <w:rsid w:val="007812D5"/>
    <w:rsid w:val="0078159E"/>
    <w:rsid w:val="0078531F"/>
    <w:rsid w:val="00786901"/>
    <w:rsid w:val="00786D86"/>
    <w:rsid w:val="0078706C"/>
    <w:rsid w:val="00787BD4"/>
    <w:rsid w:val="00792C4F"/>
    <w:rsid w:val="0079591A"/>
    <w:rsid w:val="007A0ECD"/>
    <w:rsid w:val="007A0F6D"/>
    <w:rsid w:val="007A21FE"/>
    <w:rsid w:val="007A24A9"/>
    <w:rsid w:val="007A41A2"/>
    <w:rsid w:val="007A581D"/>
    <w:rsid w:val="007A6A25"/>
    <w:rsid w:val="007A7374"/>
    <w:rsid w:val="007A77DF"/>
    <w:rsid w:val="007B23E8"/>
    <w:rsid w:val="007B2DB6"/>
    <w:rsid w:val="007B59B7"/>
    <w:rsid w:val="007B62B6"/>
    <w:rsid w:val="007B6BDA"/>
    <w:rsid w:val="007B6DCB"/>
    <w:rsid w:val="007C2D5C"/>
    <w:rsid w:val="007C59C0"/>
    <w:rsid w:val="007D3578"/>
    <w:rsid w:val="007D51AB"/>
    <w:rsid w:val="007E1CF4"/>
    <w:rsid w:val="007E35D0"/>
    <w:rsid w:val="007E6F55"/>
    <w:rsid w:val="007F1D10"/>
    <w:rsid w:val="007F2DC8"/>
    <w:rsid w:val="007F3840"/>
    <w:rsid w:val="007F61DF"/>
    <w:rsid w:val="007F6B07"/>
    <w:rsid w:val="007F7EC4"/>
    <w:rsid w:val="0080241E"/>
    <w:rsid w:val="0081343F"/>
    <w:rsid w:val="00813CCF"/>
    <w:rsid w:val="00817801"/>
    <w:rsid w:val="008203E2"/>
    <w:rsid w:val="00825830"/>
    <w:rsid w:val="0083146F"/>
    <w:rsid w:val="008339B1"/>
    <w:rsid w:val="00835AE1"/>
    <w:rsid w:val="0084167E"/>
    <w:rsid w:val="008422DF"/>
    <w:rsid w:val="00843772"/>
    <w:rsid w:val="00843922"/>
    <w:rsid w:val="00847B79"/>
    <w:rsid w:val="00851CC1"/>
    <w:rsid w:val="0085424F"/>
    <w:rsid w:val="00863531"/>
    <w:rsid w:val="0086431C"/>
    <w:rsid w:val="008648D5"/>
    <w:rsid w:val="00866AF5"/>
    <w:rsid w:val="00873664"/>
    <w:rsid w:val="008768F6"/>
    <w:rsid w:val="00880EF3"/>
    <w:rsid w:val="008841F4"/>
    <w:rsid w:val="00885CF3"/>
    <w:rsid w:val="008869B5"/>
    <w:rsid w:val="008900FD"/>
    <w:rsid w:val="008934DC"/>
    <w:rsid w:val="008950AA"/>
    <w:rsid w:val="00897501"/>
    <w:rsid w:val="008A2446"/>
    <w:rsid w:val="008A2B33"/>
    <w:rsid w:val="008A7F1A"/>
    <w:rsid w:val="008B3859"/>
    <w:rsid w:val="008C1454"/>
    <w:rsid w:val="008C14FD"/>
    <w:rsid w:val="008C26FE"/>
    <w:rsid w:val="008C3E9E"/>
    <w:rsid w:val="008C64FF"/>
    <w:rsid w:val="008D111F"/>
    <w:rsid w:val="008D34F1"/>
    <w:rsid w:val="008D37B7"/>
    <w:rsid w:val="008D5DD5"/>
    <w:rsid w:val="008E24F8"/>
    <w:rsid w:val="008E57CA"/>
    <w:rsid w:val="008F42BD"/>
    <w:rsid w:val="008F56A5"/>
    <w:rsid w:val="009059DC"/>
    <w:rsid w:val="00913249"/>
    <w:rsid w:val="0091344A"/>
    <w:rsid w:val="00920169"/>
    <w:rsid w:val="009232E1"/>
    <w:rsid w:val="00924241"/>
    <w:rsid w:val="00924761"/>
    <w:rsid w:val="00925800"/>
    <w:rsid w:val="00925A1C"/>
    <w:rsid w:val="00931327"/>
    <w:rsid w:val="009319C4"/>
    <w:rsid w:val="009321C5"/>
    <w:rsid w:val="009327A0"/>
    <w:rsid w:val="009333D6"/>
    <w:rsid w:val="0093403F"/>
    <w:rsid w:val="009365F5"/>
    <w:rsid w:val="00936C76"/>
    <w:rsid w:val="009405BD"/>
    <w:rsid w:val="00940A77"/>
    <w:rsid w:val="0094139F"/>
    <w:rsid w:val="00944421"/>
    <w:rsid w:val="00960CC5"/>
    <w:rsid w:val="0096479A"/>
    <w:rsid w:val="0096578A"/>
    <w:rsid w:val="00971485"/>
    <w:rsid w:val="00981976"/>
    <w:rsid w:val="00985FCB"/>
    <w:rsid w:val="00992797"/>
    <w:rsid w:val="00992803"/>
    <w:rsid w:val="00994334"/>
    <w:rsid w:val="00997282"/>
    <w:rsid w:val="009A4F0C"/>
    <w:rsid w:val="009A6E21"/>
    <w:rsid w:val="009B17E7"/>
    <w:rsid w:val="009B47A6"/>
    <w:rsid w:val="009B4D6D"/>
    <w:rsid w:val="009B7B10"/>
    <w:rsid w:val="009C0A92"/>
    <w:rsid w:val="009C20B9"/>
    <w:rsid w:val="009C4FAA"/>
    <w:rsid w:val="009C6716"/>
    <w:rsid w:val="009C69BC"/>
    <w:rsid w:val="009C70C8"/>
    <w:rsid w:val="009D0A4F"/>
    <w:rsid w:val="009D338E"/>
    <w:rsid w:val="009D5EF0"/>
    <w:rsid w:val="009E1498"/>
    <w:rsid w:val="009E17E0"/>
    <w:rsid w:val="009E5BEE"/>
    <w:rsid w:val="009F0467"/>
    <w:rsid w:val="009F7E5E"/>
    <w:rsid w:val="00A0220E"/>
    <w:rsid w:val="00A02BD0"/>
    <w:rsid w:val="00A05456"/>
    <w:rsid w:val="00A07DAD"/>
    <w:rsid w:val="00A16EC7"/>
    <w:rsid w:val="00A2048C"/>
    <w:rsid w:val="00A21964"/>
    <w:rsid w:val="00A21A5F"/>
    <w:rsid w:val="00A21C9A"/>
    <w:rsid w:val="00A22112"/>
    <w:rsid w:val="00A2785E"/>
    <w:rsid w:val="00A30734"/>
    <w:rsid w:val="00A35E53"/>
    <w:rsid w:val="00A42336"/>
    <w:rsid w:val="00A427FE"/>
    <w:rsid w:val="00A446EA"/>
    <w:rsid w:val="00A4553C"/>
    <w:rsid w:val="00A455E7"/>
    <w:rsid w:val="00A46631"/>
    <w:rsid w:val="00A47A6A"/>
    <w:rsid w:val="00A50985"/>
    <w:rsid w:val="00A51814"/>
    <w:rsid w:val="00A53690"/>
    <w:rsid w:val="00A633DD"/>
    <w:rsid w:val="00A65B35"/>
    <w:rsid w:val="00A663C8"/>
    <w:rsid w:val="00A67C0B"/>
    <w:rsid w:val="00A72E42"/>
    <w:rsid w:val="00A7420E"/>
    <w:rsid w:val="00A75C02"/>
    <w:rsid w:val="00A77609"/>
    <w:rsid w:val="00A777C2"/>
    <w:rsid w:val="00A832D2"/>
    <w:rsid w:val="00A8653A"/>
    <w:rsid w:val="00A9199A"/>
    <w:rsid w:val="00A92C9B"/>
    <w:rsid w:val="00A93ED6"/>
    <w:rsid w:val="00A96376"/>
    <w:rsid w:val="00A97EA4"/>
    <w:rsid w:val="00AA0666"/>
    <w:rsid w:val="00AA24BE"/>
    <w:rsid w:val="00AA3A30"/>
    <w:rsid w:val="00AA492E"/>
    <w:rsid w:val="00AA73ED"/>
    <w:rsid w:val="00AB29FB"/>
    <w:rsid w:val="00AB5FE4"/>
    <w:rsid w:val="00AC0BD4"/>
    <w:rsid w:val="00AC17D3"/>
    <w:rsid w:val="00AC3200"/>
    <w:rsid w:val="00AC3B6D"/>
    <w:rsid w:val="00AC40D8"/>
    <w:rsid w:val="00AC4CF1"/>
    <w:rsid w:val="00AD0979"/>
    <w:rsid w:val="00AD0A45"/>
    <w:rsid w:val="00AD237B"/>
    <w:rsid w:val="00AD25AA"/>
    <w:rsid w:val="00AD3D52"/>
    <w:rsid w:val="00AD7CCA"/>
    <w:rsid w:val="00AE13E7"/>
    <w:rsid w:val="00AE596C"/>
    <w:rsid w:val="00AE6120"/>
    <w:rsid w:val="00AE6C83"/>
    <w:rsid w:val="00AE774E"/>
    <w:rsid w:val="00AE7A0E"/>
    <w:rsid w:val="00AE7E3F"/>
    <w:rsid w:val="00AF1763"/>
    <w:rsid w:val="00AF4277"/>
    <w:rsid w:val="00AF4358"/>
    <w:rsid w:val="00B01BC5"/>
    <w:rsid w:val="00B1106F"/>
    <w:rsid w:val="00B1454D"/>
    <w:rsid w:val="00B14B0A"/>
    <w:rsid w:val="00B16A35"/>
    <w:rsid w:val="00B20549"/>
    <w:rsid w:val="00B23A51"/>
    <w:rsid w:val="00B306BA"/>
    <w:rsid w:val="00B3114F"/>
    <w:rsid w:val="00B32DC8"/>
    <w:rsid w:val="00B346CD"/>
    <w:rsid w:val="00B35580"/>
    <w:rsid w:val="00B371AD"/>
    <w:rsid w:val="00B42367"/>
    <w:rsid w:val="00B42EC4"/>
    <w:rsid w:val="00B44F12"/>
    <w:rsid w:val="00B45034"/>
    <w:rsid w:val="00B451A4"/>
    <w:rsid w:val="00B47638"/>
    <w:rsid w:val="00B516CC"/>
    <w:rsid w:val="00B52D58"/>
    <w:rsid w:val="00B56901"/>
    <w:rsid w:val="00B60461"/>
    <w:rsid w:val="00B605B7"/>
    <w:rsid w:val="00B65991"/>
    <w:rsid w:val="00B65A46"/>
    <w:rsid w:val="00B67A6B"/>
    <w:rsid w:val="00B70D60"/>
    <w:rsid w:val="00B70EB6"/>
    <w:rsid w:val="00B747B5"/>
    <w:rsid w:val="00B81DEC"/>
    <w:rsid w:val="00B82A44"/>
    <w:rsid w:val="00B82BA5"/>
    <w:rsid w:val="00B86E3C"/>
    <w:rsid w:val="00B91B88"/>
    <w:rsid w:val="00B91D49"/>
    <w:rsid w:val="00B932E2"/>
    <w:rsid w:val="00B971CC"/>
    <w:rsid w:val="00BA11B8"/>
    <w:rsid w:val="00BA38A4"/>
    <w:rsid w:val="00BA741A"/>
    <w:rsid w:val="00BB330D"/>
    <w:rsid w:val="00BB5882"/>
    <w:rsid w:val="00BB6D3F"/>
    <w:rsid w:val="00BB7591"/>
    <w:rsid w:val="00BC0FA0"/>
    <w:rsid w:val="00BC344F"/>
    <w:rsid w:val="00BC55C4"/>
    <w:rsid w:val="00BC7844"/>
    <w:rsid w:val="00BD2321"/>
    <w:rsid w:val="00BE0A79"/>
    <w:rsid w:val="00BE0E5B"/>
    <w:rsid w:val="00BE1610"/>
    <w:rsid w:val="00BE1EE7"/>
    <w:rsid w:val="00BE3ACD"/>
    <w:rsid w:val="00BE75B4"/>
    <w:rsid w:val="00BF0E14"/>
    <w:rsid w:val="00BF1885"/>
    <w:rsid w:val="00BF3596"/>
    <w:rsid w:val="00C06DA4"/>
    <w:rsid w:val="00C0797F"/>
    <w:rsid w:val="00C10EBB"/>
    <w:rsid w:val="00C10F64"/>
    <w:rsid w:val="00C11FF1"/>
    <w:rsid w:val="00C1610F"/>
    <w:rsid w:val="00C21B0F"/>
    <w:rsid w:val="00C21D68"/>
    <w:rsid w:val="00C235D0"/>
    <w:rsid w:val="00C24D07"/>
    <w:rsid w:val="00C30B6A"/>
    <w:rsid w:val="00C3461C"/>
    <w:rsid w:val="00C36A82"/>
    <w:rsid w:val="00C36DEA"/>
    <w:rsid w:val="00C378B5"/>
    <w:rsid w:val="00C4388F"/>
    <w:rsid w:val="00C50F10"/>
    <w:rsid w:val="00C519DB"/>
    <w:rsid w:val="00C52353"/>
    <w:rsid w:val="00C545AB"/>
    <w:rsid w:val="00C547F3"/>
    <w:rsid w:val="00C57600"/>
    <w:rsid w:val="00C57F52"/>
    <w:rsid w:val="00C63AFE"/>
    <w:rsid w:val="00C67072"/>
    <w:rsid w:val="00C678E5"/>
    <w:rsid w:val="00C67ECD"/>
    <w:rsid w:val="00C70105"/>
    <w:rsid w:val="00C72A7C"/>
    <w:rsid w:val="00C737E5"/>
    <w:rsid w:val="00C74367"/>
    <w:rsid w:val="00C7614A"/>
    <w:rsid w:val="00C77965"/>
    <w:rsid w:val="00C85B13"/>
    <w:rsid w:val="00C8691E"/>
    <w:rsid w:val="00C8795C"/>
    <w:rsid w:val="00C879CF"/>
    <w:rsid w:val="00C91969"/>
    <w:rsid w:val="00C91E42"/>
    <w:rsid w:val="00C93425"/>
    <w:rsid w:val="00C93B0E"/>
    <w:rsid w:val="00C946DB"/>
    <w:rsid w:val="00CA18AA"/>
    <w:rsid w:val="00CA1B9C"/>
    <w:rsid w:val="00CA3569"/>
    <w:rsid w:val="00CA51D2"/>
    <w:rsid w:val="00CA680C"/>
    <w:rsid w:val="00CB1240"/>
    <w:rsid w:val="00CB2613"/>
    <w:rsid w:val="00CB44E8"/>
    <w:rsid w:val="00CC2E47"/>
    <w:rsid w:val="00CC3D9A"/>
    <w:rsid w:val="00CC6194"/>
    <w:rsid w:val="00CD01A9"/>
    <w:rsid w:val="00CD2871"/>
    <w:rsid w:val="00CD7B75"/>
    <w:rsid w:val="00CD7B86"/>
    <w:rsid w:val="00CE0056"/>
    <w:rsid w:val="00CE1BEE"/>
    <w:rsid w:val="00CE5C0B"/>
    <w:rsid w:val="00CE615A"/>
    <w:rsid w:val="00CF1087"/>
    <w:rsid w:val="00CF287F"/>
    <w:rsid w:val="00CF51C5"/>
    <w:rsid w:val="00D017D0"/>
    <w:rsid w:val="00D022BB"/>
    <w:rsid w:val="00D02AAC"/>
    <w:rsid w:val="00D037DE"/>
    <w:rsid w:val="00D048CD"/>
    <w:rsid w:val="00D05B35"/>
    <w:rsid w:val="00D062CE"/>
    <w:rsid w:val="00D13671"/>
    <w:rsid w:val="00D14F8F"/>
    <w:rsid w:val="00D15D6F"/>
    <w:rsid w:val="00D17FCB"/>
    <w:rsid w:val="00D20291"/>
    <w:rsid w:val="00D25A38"/>
    <w:rsid w:val="00D346F4"/>
    <w:rsid w:val="00D35A6B"/>
    <w:rsid w:val="00D42772"/>
    <w:rsid w:val="00D42BF0"/>
    <w:rsid w:val="00D44F03"/>
    <w:rsid w:val="00D46CD3"/>
    <w:rsid w:val="00D505BA"/>
    <w:rsid w:val="00D51DF8"/>
    <w:rsid w:val="00D52024"/>
    <w:rsid w:val="00D53D14"/>
    <w:rsid w:val="00D5448E"/>
    <w:rsid w:val="00D60409"/>
    <w:rsid w:val="00D60F95"/>
    <w:rsid w:val="00D61962"/>
    <w:rsid w:val="00D61DAC"/>
    <w:rsid w:val="00D65E78"/>
    <w:rsid w:val="00D73B06"/>
    <w:rsid w:val="00D7648A"/>
    <w:rsid w:val="00D77386"/>
    <w:rsid w:val="00D81CF4"/>
    <w:rsid w:val="00D82165"/>
    <w:rsid w:val="00D85B5B"/>
    <w:rsid w:val="00D86502"/>
    <w:rsid w:val="00D922B8"/>
    <w:rsid w:val="00D92C07"/>
    <w:rsid w:val="00D9713F"/>
    <w:rsid w:val="00D9776F"/>
    <w:rsid w:val="00DA005F"/>
    <w:rsid w:val="00DA3F9E"/>
    <w:rsid w:val="00DA5F69"/>
    <w:rsid w:val="00DB0639"/>
    <w:rsid w:val="00DB4FD4"/>
    <w:rsid w:val="00DB5524"/>
    <w:rsid w:val="00DC02C9"/>
    <w:rsid w:val="00DC14E0"/>
    <w:rsid w:val="00DC33AE"/>
    <w:rsid w:val="00DC6E1B"/>
    <w:rsid w:val="00DC7C32"/>
    <w:rsid w:val="00DD0782"/>
    <w:rsid w:val="00DD34CB"/>
    <w:rsid w:val="00DD3732"/>
    <w:rsid w:val="00DD7984"/>
    <w:rsid w:val="00DD7CB0"/>
    <w:rsid w:val="00DD7D7B"/>
    <w:rsid w:val="00DE34AB"/>
    <w:rsid w:val="00DE50E2"/>
    <w:rsid w:val="00DE5824"/>
    <w:rsid w:val="00DE7216"/>
    <w:rsid w:val="00DE7BD3"/>
    <w:rsid w:val="00DF1832"/>
    <w:rsid w:val="00DF3925"/>
    <w:rsid w:val="00DF3D5C"/>
    <w:rsid w:val="00DF52C7"/>
    <w:rsid w:val="00DF670F"/>
    <w:rsid w:val="00DF6E9D"/>
    <w:rsid w:val="00E068BE"/>
    <w:rsid w:val="00E10107"/>
    <w:rsid w:val="00E14F0E"/>
    <w:rsid w:val="00E2167F"/>
    <w:rsid w:val="00E23193"/>
    <w:rsid w:val="00E248A4"/>
    <w:rsid w:val="00E26946"/>
    <w:rsid w:val="00E26F3D"/>
    <w:rsid w:val="00E273EA"/>
    <w:rsid w:val="00E277A7"/>
    <w:rsid w:val="00E30F91"/>
    <w:rsid w:val="00E34261"/>
    <w:rsid w:val="00E34A3D"/>
    <w:rsid w:val="00E352BB"/>
    <w:rsid w:val="00E37732"/>
    <w:rsid w:val="00E378EC"/>
    <w:rsid w:val="00E4014C"/>
    <w:rsid w:val="00E42E97"/>
    <w:rsid w:val="00E43A90"/>
    <w:rsid w:val="00E50929"/>
    <w:rsid w:val="00E50936"/>
    <w:rsid w:val="00E50C0E"/>
    <w:rsid w:val="00E51949"/>
    <w:rsid w:val="00E559E8"/>
    <w:rsid w:val="00E56FFB"/>
    <w:rsid w:val="00E576E0"/>
    <w:rsid w:val="00E65D14"/>
    <w:rsid w:val="00E66EA2"/>
    <w:rsid w:val="00E72B6A"/>
    <w:rsid w:val="00E73045"/>
    <w:rsid w:val="00E76BC7"/>
    <w:rsid w:val="00E7748B"/>
    <w:rsid w:val="00E81DD2"/>
    <w:rsid w:val="00E825C6"/>
    <w:rsid w:val="00E83242"/>
    <w:rsid w:val="00E835BC"/>
    <w:rsid w:val="00E845B4"/>
    <w:rsid w:val="00E901F8"/>
    <w:rsid w:val="00E967D0"/>
    <w:rsid w:val="00EA23B9"/>
    <w:rsid w:val="00EA3452"/>
    <w:rsid w:val="00EB32DB"/>
    <w:rsid w:val="00EB42F7"/>
    <w:rsid w:val="00EC3F04"/>
    <w:rsid w:val="00EC4703"/>
    <w:rsid w:val="00EC594A"/>
    <w:rsid w:val="00EC5B4C"/>
    <w:rsid w:val="00EC613F"/>
    <w:rsid w:val="00ED3F46"/>
    <w:rsid w:val="00ED4DA9"/>
    <w:rsid w:val="00ED5477"/>
    <w:rsid w:val="00EE1B49"/>
    <w:rsid w:val="00EE1E52"/>
    <w:rsid w:val="00EE26BE"/>
    <w:rsid w:val="00EE33DA"/>
    <w:rsid w:val="00EF067C"/>
    <w:rsid w:val="00EF0702"/>
    <w:rsid w:val="00EF1F6E"/>
    <w:rsid w:val="00EF475F"/>
    <w:rsid w:val="00EF6A4F"/>
    <w:rsid w:val="00EF6B1D"/>
    <w:rsid w:val="00F03CDF"/>
    <w:rsid w:val="00F055BB"/>
    <w:rsid w:val="00F0771C"/>
    <w:rsid w:val="00F07EB3"/>
    <w:rsid w:val="00F11214"/>
    <w:rsid w:val="00F1307E"/>
    <w:rsid w:val="00F13EC0"/>
    <w:rsid w:val="00F20232"/>
    <w:rsid w:val="00F20C0F"/>
    <w:rsid w:val="00F26CFE"/>
    <w:rsid w:val="00F27B7F"/>
    <w:rsid w:val="00F34CE3"/>
    <w:rsid w:val="00F35118"/>
    <w:rsid w:val="00F351AF"/>
    <w:rsid w:val="00F35D2A"/>
    <w:rsid w:val="00F36F68"/>
    <w:rsid w:val="00F43BBE"/>
    <w:rsid w:val="00F47419"/>
    <w:rsid w:val="00F5266A"/>
    <w:rsid w:val="00F53CA8"/>
    <w:rsid w:val="00F54983"/>
    <w:rsid w:val="00F608A3"/>
    <w:rsid w:val="00F67B5B"/>
    <w:rsid w:val="00F67B99"/>
    <w:rsid w:val="00F71723"/>
    <w:rsid w:val="00F74C49"/>
    <w:rsid w:val="00F81BFD"/>
    <w:rsid w:val="00F84DA2"/>
    <w:rsid w:val="00F86F4E"/>
    <w:rsid w:val="00F907D7"/>
    <w:rsid w:val="00F923A5"/>
    <w:rsid w:val="00F95835"/>
    <w:rsid w:val="00F9685B"/>
    <w:rsid w:val="00F97B8E"/>
    <w:rsid w:val="00FA01E7"/>
    <w:rsid w:val="00FA0428"/>
    <w:rsid w:val="00FA0FBD"/>
    <w:rsid w:val="00FA246B"/>
    <w:rsid w:val="00FA268F"/>
    <w:rsid w:val="00FB433C"/>
    <w:rsid w:val="00FC1AF4"/>
    <w:rsid w:val="00FC2A7A"/>
    <w:rsid w:val="00FC2CE4"/>
    <w:rsid w:val="00FC3626"/>
    <w:rsid w:val="00FC3722"/>
    <w:rsid w:val="00FC44EB"/>
    <w:rsid w:val="00FC4BD9"/>
    <w:rsid w:val="00FC4C3B"/>
    <w:rsid w:val="00FC4DC6"/>
    <w:rsid w:val="00FC53C9"/>
    <w:rsid w:val="00FD3023"/>
    <w:rsid w:val="00FD70FE"/>
    <w:rsid w:val="00FE0836"/>
    <w:rsid w:val="00FE2169"/>
    <w:rsid w:val="00FE228E"/>
    <w:rsid w:val="00FE285D"/>
    <w:rsid w:val="00FE2DEE"/>
    <w:rsid w:val="00FE5320"/>
    <w:rsid w:val="00FE68E9"/>
    <w:rsid w:val="00FF1D76"/>
    <w:rsid w:val="00FF1E4F"/>
    <w:rsid w:val="00FF279F"/>
    <w:rsid w:val="00FF2A28"/>
    <w:rsid w:val="00FF357A"/>
    <w:rsid w:val="00FF562D"/>
    <w:rsid w:val="00FF665C"/>
    <w:rsid w:val="4FED5380"/>
    <w:rsid w:val="6F888B8E"/>
    <w:rsid w:val="78A4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tabs>
        <w:tab w:val="clear" w:pos="1710"/>
        <w:tab w:val="num" w:pos="630"/>
      </w:tabs>
      <w:spacing w:before="40" w:after="40"/>
      <w:ind w:left="63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 w:type="character" w:styleId="Emphasis">
    <w:name w:val="Emphasis"/>
    <w:basedOn w:val="DefaultParagraphFont"/>
    <w:uiPriority w:val="20"/>
    <w:qFormat/>
    <w:rsid w:val="00E66EA2"/>
    <w:rPr>
      <w:i/>
      <w:iCs/>
    </w:rPr>
  </w:style>
  <w:style w:type="paragraph" w:styleId="ListParagraph">
    <w:name w:val="List Paragraph"/>
    <w:basedOn w:val="Normal"/>
    <w:uiPriority w:val="34"/>
    <w:qFormat/>
    <w:rsid w:val="00413338"/>
    <w:pPr>
      <w:ind w:left="720"/>
      <w:contextualSpacing/>
    </w:pPr>
  </w:style>
  <w:style w:type="table" w:styleId="TableGridLight">
    <w:name w:val="Grid Table Light"/>
    <w:basedOn w:val="TableNormal"/>
    <w:uiPriority w:val="40"/>
    <w:rsid w:val="009365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696113"/>
  </w:style>
  <w:style w:type="character" w:customStyle="1" w:styleId="Mention1">
    <w:name w:val="Mention1"/>
    <w:basedOn w:val="DefaultParagraphFont"/>
    <w:uiPriority w:val="99"/>
    <w:semiHidden/>
    <w:unhideWhenUsed/>
    <w:rsid w:val="005E78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0011">
      <w:bodyDiv w:val="1"/>
      <w:marLeft w:val="0"/>
      <w:marRight w:val="0"/>
      <w:marTop w:val="0"/>
      <w:marBottom w:val="0"/>
      <w:divBdr>
        <w:top w:val="none" w:sz="0" w:space="0" w:color="auto"/>
        <w:left w:val="none" w:sz="0" w:space="0" w:color="auto"/>
        <w:bottom w:val="none" w:sz="0" w:space="0" w:color="auto"/>
        <w:right w:val="none" w:sz="0" w:space="0" w:color="auto"/>
      </w:divBdr>
    </w:div>
    <w:div w:id="116991996">
      <w:bodyDiv w:val="1"/>
      <w:marLeft w:val="0"/>
      <w:marRight w:val="0"/>
      <w:marTop w:val="0"/>
      <w:marBottom w:val="0"/>
      <w:divBdr>
        <w:top w:val="none" w:sz="0" w:space="0" w:color="auto"/>
        <w:left w:val="none" w:sz="0" w:space="0" w:color="auto"/>
        <w:bottom w:val="none" w:sz="0" w:space="0" w:color="auto"/>
        <w:right w:val="none" w:sz="0" w:space="0" w:color="auto"/>
      </w:divBdr>
    </w:div>
    <w:div w:id="182480585">
      <w:bodyDiv w:val="1"/>
      <w:marLeft w:val="0"/>
      <w:marRight w:val="0"/>
      <w:marTop w:val="0"/>
      <w:marBottom w:val="0"/>
      <w:divBdr>
        <w:top w:val="none" w:sz="0" w:space="0" w:color="auto"/>
        <w:left w:val="none" w:sz="0" w:space="0" w:color="auto"/>
        <w:bottom w:val="none" w:sz="0" w:space="0" w:color="auto"/>
        <w:right w:val="none" w:sz="0" w:space="0" w:color="auto"/>
      </w:divBdr>
    </w:div>
    <w:div w:id="232855828">
      <w:bodyDiv w:val="1"/>
      <w:marLeft w:val="0"/>
      <w:marRight w:val="0"/>
      <w:marTop w:val="0"/>
      <w:marBottom w:val="0"/>
      <w:divBdr>
        <w:top w:val="none" w:sz="0" w:space="0" w:color="auto"/>
        <w:left w:val="none" w:sz="0" w:space="0" w:color="auto"/>
        <w:bottom w:val="none" w:sz="0" w:space="0" w:color="auto"/>
        <w:right w:val="none" w:sz="0" w:space="0" w:color="auto"/>
      </w:divBdr>
    </w:div>
    <w:div w:id="291138752">
      <w:bodyDiv w:val="1"/>
      <w:marLeft w:val="0"/>
      <w:marRight w:val="0"/>
      <w:marTop w:val="0"/>
      <w:marBottom w:val="0"/>
      <w:divBdr>
        <w:top w:val="none" w:sz="0" w:space="0" w:color="auto"/>
        <w:left w:val="none" w:sz="0" w:space="0" w:color="auto"/>
        <w:bottom w:val="none" w:sz="0" w:space="0" w:color="auto"/>
        <w:right w:val="none" w:sz="0" w:space="0" w:color="auto"/>
      </w:divBdr>
    </w:div>
    <w:div w:id="318271701">
      <w:bodyDiv w:val="1"/>
      <w:marLeft w:val="0"/>
      <w:marRight w:val="0"/>
      <w:marTop w:val="0"/>
      <w:marBottom w:val="0"/>
      <w:divBdr>
        <w:top w:val="none" w:sz="0" w:space="0" w:color="auto"/>
        <w:left w:val="none" w:sz="0" w:space="0" w:color="auto"/>
        <w:bottom w:val="none" w:sz="0" w:space="0" w:color="auto"/>
        <w:right w:val="none" w:sz="0" w:space="0" w:color="auto"/>
      </w:divBdr>
      <w:divsChild>
        <w:div w:id="611982824">
          <w:marLeft w:val="0"/>
          <w:marRight w:val="0"/>
          <w:marTop w:val="0"/>
          <w:marBottom w:val="0"/>
          <w:divBdr>
            <w:top w:val="none" w:sz="0" w:space="0" w:color="auto"/>
            <w:left w:val="none" w:sz="0" w:space="0" w:color="auto"/>
            <w:bottom w:val="none" w:sz="0" w:space="0" w:color="auto"/>
            <w:right w:val="none" w:sz="0" w:space="0" w:color="auto"/>
          </w:divBdr>
        </w:div>
        <w:div w:id="1792746875">
          <w:marLeft w:val="0"/>
          <w:marRight w:val="0"/>
          <w:marTop w:val="0"/>
          <w:marBottom w:val="0"/>
          <w:divBdr>
            <w:top w:val="none" w:sz="0" w:space="0" w:color="auto"/>
            <w:left w:val="none" w:sz="0" w:space="0" w:color="auto"/>
            <w:bottom w:val="none" w:sz="0" w:space="0" w:color="auto"/>
            <w:right w:val="none" w:sz="0" w:space="0" w:color="auto"/>
          </w:divBdr>
        </w:div>
        <w:div w:id="8921037">
          <w:marLeft w:val="0"/>
          <w:marRight w:val="0"/>
          <w:marTop w:val="0"/>
          <w:marBottom w:val="0"/>
          <w:divBdr>
            <w:top w:val="none" w:sz="0" w:space="0" w:color="auto"/>
            <w:left w:val="none" w:sz="0" w:space="0" w:color="auto"/>
            <w:bottom w:val="none" w:sz="0" w:space="0" w:color="auto"/>
            <w:right w:val="none" w:sz="0" w:space="0" w:color="auto"/>
          </w:divBdr>
        </w:div>
        <w:div w:id="471602008">
          <w:marLeft w:val="0"/>
          <w:marRight w:val="0"/>
          <w:marTop w:val="0"/>
          <w:marBottom w:val="0"/>
          <w:divBdr>
            <w:top w:val="none" w:sz="0" w:space="0" w:color="auto"/>
            <w:left w:val="none" w:sz="0" w:space="0" w:color="auto"/>
            <w:bottom w:val="none" w:sz="0" w:space="0" w:color="auto"/>
            <w:right w:val="none" w:sz="0" w:space="0" w:color="auto"/>
          </w:divBdr>
        </w:div>
        <w:div w:id="555552880">
          <w:marLeft w:val="0"/>
          <w:marRight w:val="0"/>
          <w:marTop w:val="0"/>
          <w:marBottom w:val="0"/>
          <w:divBdr>
            <w:top w:val="none" w:sz="0" w:space="0" w:color="auto"/>
            <w:left w:val="none" w:sz="0" w:space="0" w:color="auto"/>
            <w:bottom w:val="none" w:sz="0" w:space="0" w:color="auto"/>
            <w:right w:val="none" w:sz="0" w:space="0" w:color="auto"/>
          </w:divBdr>
        </w:div>
        <w:div w:id="449782229">
          <w:marLeft w:val="0"/>
          <w:marRight w:val="0"/>
          <w:marTop w:val="0"/>
          <w:marBottom w:val="0"/>
          <w:divBdr>
            <w:top w:val="none" w:sz="0" w:space="0" w:color="auto"/>
            <w:left w:val="none" w:sz="0" w:space="0" w:color="auto"/>
            <w:bottom w:val="none" w:sz="0" w:space="0" w:color="auto"/>
            <w:right w:val="none" w:sz="0" w:space="0" w:color="auto"/>
          </w:divBdr>
        </w:div>
        <w:div w:id="1900240242">
          <w:marLeft w:val="0"/>
          <w:marRight w:val="0"/>
          <w:marTop w:val="0"/>
          <w:marBottom w:val="0"/>
          <w:divBdr>
            <w:top w:val="none" w:sz="0" w:space="0" w:color="auto"/>
            <w:left w:val="none" w:sz="0" w:space="0" w:color="auto"/>
            <w:bottom w:val="none" w:sz="0" w:space="0" w:color="auto"/>
            <w:right w:val="none" w:sz="0" w:space="0" w:color="auto"/>
          </w:divBdr>
        </w:div>
        <w:div w:id="1936471011">
          <w:marLeft w:val="0"/>
          <w:marRight w:val="0"/>
          <w:marTop w:val="0"/>
          <w:marBottom w:val="0"/>
          <w:divBdr>
            <w:top w:val="none" w:sz="0" w:space="0" w:color="auto"/>
            <w:left w:val="none" w:sz="0" w:space="0" w:color="auto"/>
            <w:bottom w:val="none" w:sz="0" w:space="0" w:color="auto"/>
            <w:right w:val="none" w:sz="0" w:space="0" w:color="auto"/>
          </w:divBdr>
        </w:div>
        <w:div w:id="273485015">
          <w:marLeft w:val="0"/>
          <w:marRight w:val="0"/>
          <w:marTop w:val="0"/>
          <w:marBottom w:val="0"/>
          <w:divBdr>
            <w:top w:val="none" w:sz="0" w:space="0" w:color="auto"/>
            <w:left w:val="none" w:sz="0" w:space="0" w:color="auto"/>
            <w:bottom w:val="none" w:sz="0" w:space="0" w:color="auto"/>
            <w:right w:val="none" w:sz="0" w:space="0" w:color="auto"/>
          </w:divBdr>
        </w:div>
        <w:div w:id="325675036">
          <w:marLeft w:val="0"/>
          <w:marRight w:val="0"/>
          <w:marTop w:val="0"/>
          <w:marBottom w:val="0"/>
          <w:divBdr>
            <w:top w:val="none" w:sz="0" w:space="0" w:color="auto"/>
            <w:left w:val="none" w:sz="0" w:space="0" w:color="auto"/>
            <w:bottom w:val="none" w:sz="0" w:space="0" w:color="auto"/>
            <w:right w:val="none" w:sz="0" w:space="0" w:color="auto"/>
          </w:divBdr>
        </w:div>
        <w:div w:id="498811876">
          <w:marLeft w:val="0"/>
          <w:marRight w:val="0"/>
          <w:marTop w:val="0"/>
          <w:marBottom w:val="0"/>
          <w:divBdr>
            <w:top w:val="none" w:sz="0" w:space="0" w:color="auto"/>
            <w:left w:val="none" w:sz="0" w:space="0" w:color="auto"/>
            <w:bottom w:val="none" w:sz="0" w:space="0" w:color="auto"/>
            <w:right w:val="none" w:sz="0" w:space="0" w:color="auto"/>
          </w:divBdr>
        </w:div>
        <w:div w:id="310446439">
          <w:marLeft w:val="0"/>
          <w:marRight w:val="0"/>
          <w:marTop w:val="0"/>
          <w:marBottom w:val="0"/>
          <w:divBdr>
            <w:top w:val="none" w:sz="0" w:space="0" w:color="auto"/>
            <w:left w:val="none" w:sz="0" w:space="0" w:color="auto"/>
            <w:bottom w:val="none" w:sz="0" w:space="0" w:color="auto"/>
            <w:right w:val="none" w:sz="0" w:space="0" w:color="auto"/>
          </w:divBdr>
        </w:div>
        <w:div w:id="953290553">
          <w:marLeft w:val="0"/>
          <w:marRight w:val="0"/>
          <w:marTop w:val="0"/>
          <w:marBottom w:val="0"/>
          <w:divBdr>
            <w:top w:val="none" w:sz="0" w:space="0" w:color="auto"/>
            <w:left w:val="none" w:sz="0" w:space="0" w:color="auto"/>
            <w:bottom w:val="none" w:sz="0" w:space="0" w:color="auto"/>
            <w:right w:val="none" w:sz="0" w:space="0" w:color="auto"/>
          </w:divBdr>
        </w:div>
        <w:div w:id="2124763507">
          <w:marLeft w:val="0"/>
          <w:marRight w:val="0"/>
          <w:marTop w:val="0"/>
          <w:marBottom w:val="0"/>
          <w:divBdr>
            <w:top w:val="none" w:sz="0" w:space="0" w:color="auto"/>
            <w:left w:val="none" w:sz="0" w:space="0" w:color="auto"/>
            <w:bottom w:val="none" w:sz="0" w:space="0" w:color="auto"/>
            <w:right w:val="none" w:sz="0" w:space="0" w:color="auto"/>
          </w:divBdr>
        </w:div>
        <w:div w:id="1261111141">
          <w:marLeft w:val="0"/>
          <w:marRight w:val="0"/>
          <w:marTop w:val="0"/>
          <w:marBottom w:val="0"/>
          <w:divBdr>
            <w:top w:val="none" w:sz="0" w:space="0" w:color="auto"/>
            <w:left w:val="none" w:sz="0" w:space="0" w:color="auto"/>
            <w:bottom w:val="none" w:sz="0" w:space="0" w:color="auto"/>
            <w:right w:val="none" w:sz="0" w:space="0" w:color="auto"/>
          </w:divBdr>
        </w:div>
        <w:div w:id="757486925">
          <w:marLeft w:val="0"/>
          <w:marRight w:val="0"/>
          <w:marTop w:val="0"/>
          <w:marBottom w:val="0"/>
          <w:divBdr>
            <w:top w:val="none" w:sz="0" w:space="0" w:color="auto"/>
            <w:left w:val="none" w:sz="0" w:space="0" w:color="auto"/>
            <w:bottom w:val="none" w:sz="0" w:space="0" w:color="auto"/>
            <w:right w:val="none" w:sz="0" w:space="0" w:color="auto"/>
          </w:divBdr>
        </w:div>
        <w:div w:id="203518861">
          <w:marLeft w:val="0"/>
          <w:marRight w:val="0"/>
          <w:marTop w:val="0"/>
          <w:marBottom w:val="0"/>
          <w:divBdr>
            <w:top w:val="none" w:sz="0" w:space="0" w:color="auto"/>
            <w:left w:val="none" w:sz="0" w:space="0" w:color="auto"/>
            <w:bottom w:val="none" w:sz="0" w:space="0" w:color="auto"/>
            <w:right w:val="none" w:sz="0" w:space="0" w:color="auto"/>
          </w:divBdr>
        </w:div>
      </w:divsChild>
    </w:div>
    <w:div w:id="351105165">
      <w:bodyDiv w:val="1"/>
      <w:marLeft w:val="0"/>
      <w:marRight w:val="0"/>
      <w:marTop w:val="0"/>
      <w:marBottom w:val="0"/>
      <w:divBdr>
        <w:top w:val="none" w:sz="0" w:space="0" w:color="auto"/>
        <w:left w:val="none" w:sz="0" w:space="0" w:color="auto"/>
        <w:bottom w:val="none" w:sz="0" w:space="0" w:color="auto"/>
        <w:right w:val="none" w:sz="0" w:space="0" w:color="auto"/>
      </w:divBdr>
      <w:divsChild>
        <w:div w:id="1306395305">
          <w:marLeft w:val="0"/>
          <w:marRight w:val="0"/>
          <w:marTop w:val="0"/>
          <w:marBottom w:val="0"/>
          <w:divBdr>
            <w:top w:val="none" w:sz="0" w:space="0" w:color="auto"/>
            <w:left w:val="none" w:sz="0" w:space="0" w:color="auto"/>
            <w:bottom w:val="none" w:sz="0" w:space="0" w:color="auto"/>
            <w:right w:val="none" w:sz="0" w:space="0" w:color="auto"/>
          </w:divBdr>
        </w:div>
      </w:divsChild>
    </w:div>
    <w:div w:id="517546596">
      <w:bodyDiv w:val="1"/>
      <w:marLeft w:val="0"/>
      <w:marRight w:val="0"/>
      <w:marTop w:val="0"/>
      <w:marBottom w:val="0"/>
      <w:divBdr>
        <w:top w:val="none" w:sz="0" w:space="0" w:color="auto"/>
        <w:left w:val="none" w:sz="0" w:space="0" w:color="auto"/>
        <w:bottom w:val="none" w:sz="0" w:space="0" w:color="auto"/>
        <w:right w:val="none" w:sz="0" w:space="0" w:color="auto"/>
      </w:divBdr>
    </w:div>
    <w:div w:id="571159731">
      <w:bodyDiv w:val="1"/>
      <w:marLeft w:val="0"/>
      <w:marRight w:val="0"/>
      <w:marTop w:val="0"/>
      <w:marBottom w:val="0"/>
      <w:divBdr>
        <w:top w:val="none" w:sz="0" w:space="0" w:color="auto"/>
        <w:left w:val="none" w:sz="0" w:space="0" w:color="auto"/>
        <w:bottom w:val="none" w:sz="0" w:space="0" w:color="auto"/>
        <w:right w:val="none" w:sz="0" w:space="0" w:color="auto"/>
      </w:divBdr>
    </w:div>
    <w:div w:id="663050896">
      <w:bodyDiv w:val="1"/>
      <w:marLeft w:val="0"/>
      <w:marRight w:val="0"/>
      <w:marTop w:val="0"/>
      <w:marBottom w:val="0"/>
      <w:divBdr>
        <w:top w:val="none" w:sz="0" w:space="0" w:color="auto"/>
        <w:left w:val="none" w:sz="0" w:space="0" w:color="auto"/>
        <w:bottom w:val="none" w:sz="0" w:space="0" w:color="auto"/>
        <w:right w:val="none" w:sz="0" w:space="0" w:color="auto"/>
      </w:divBdr>
      <w:divsChild>
        <w:div w:id="44574977">
          <w:marLeft w:val="0"/>
          <w:marRight w:val="0"/>
          <w:marTop w:val="0"/>
          <w:marBottom w:val="0"/>
          <w:divBdr>
            <w:top w:val="none" w:sz="0" w:space="0" w:color="auto"/>
            <w:left w:val="none" w:sz="0" w:space="0" w:color="auto"/>
            <w:bottom w:val="none" w:sz="0" w:space="0" w:color="auto"/>
            <w:right w:val="none" w:sz="0" w:space="0" w:color="auto"/>
          </w:divBdr>
        </w:div>
      </w:divsChild>
    </w:div>
    <w:div w:id="746807155">
      <w:bodyDiv w:val="1"/>
      <w:marLeft w:val="0"/>
      <w:marRight w:val="0"/>
      <w:marTop w:val="0"/>
      <w:marBottom w:val="0"/>
      <w:divBdr>
        <w:top w:val="none" w:sz="0" w:space="0" w:color="auto"/>
        <w:left w:val="none" w:sz="0" w:space="0" w:color="auto"/>
        <w:bottom w:val="none" w:sz="0" w:space="0" w:color="auto"/>
        <w:right w:val="none" w:sz="0" w:space="0" w:color="auto"/>
      </w:divBdr>
    </w:div>
    <w:div w:id="1116868425">
      <w:bodyDiv w:val="1"/>
      <w:marLeft w:val="0"/>
      <w:marRight w:val="0"/>
      <w:marTop w:val="0"/>
      <w:marBottom w:val="0"/>
      <w:divBdr>
        <w:top w:val="none" w:sz="0" w:space="0" w:color="auto"/>
        <w:left w:val="none" w:sz="0" w:space="0" w:color="auto"/>
        <w:bottom w:val="none" w:sz="0" w:space="0" w:color="auto"/>
        <w:right w:val="none" w:sz="0" w:space="0" w:color="auto"/>
      </w:divBdr>
    </w:div>
    <w:div w:id="1228300715">
      <w:bodyDiv w:val="1"/>
      <w:marLeft w:val="0"/>
      <w:marRight w:val="0"/>
      <w:marTop w:val="0"/>
      <w:marBottom w:val="0"/>
      <w:divBdr>
        <w:top w:val="none" w:sz="0" w:space="0" w:color="auto"/>
        <w:left w:val="none" w:sz="0" w:space="0" w:color="auto"/>
        <w:bottom w:val="none" w:sz="0" w:space="0" w:color="auto"/>
        <w:right w:val="none" w:sz="0" w:space="0" w:color="auto"/>
      </w:divBdr>
      <w:divsChild>
        <w:div w:id="693069277">
          <w:marLeft w:val="0"/>
          <w:marRight w:val="0"/>
          <w:marTop w:val="0"/>
          <w:marBottom w:val="0"/>
          <w:divBdr>
            <w:top w:val="none" w:sz="0" w:space="0" w:color="auto"/>
            <w:left w:val="none" w:sz="0" w:space="0" w:color="auto"/>
            <w:bottom w:val="none" w:sz="0" w:space="0" w:color="auto"/>
            <w:right w:val="none" w:sz="0" w:space="0" w:color="auto"/>
          </w:divBdr>
          <w:divsChild>
            <w:div w:id="2017688335">
              <w:marLeft w:val="0"/>
              <w:marRight w:val="0"/>
              <w:marTop w:val="120"/>
              <w:marBottom w:val="0"/>
              <w:divBdr>
                <w:top w:val="none" w:sz="0" w:space="0" w:color="auto"/>
                <w:left w:val="none" w:sz="0" w:space="0" w:color="auto"/>
                <w:bottom w:val="none" w:sz="0" w:space="0" w:color="auto"/>
                <w:right w:val="none" w:sz="0" w:space="0" w:color="auto"/>
              </w:divBdr>
            </w:div>
          </w:divsChild>
        </w:div>
        <w:div w:id="281963056">
          <w:marLeft w:val="0"/>
          <w:marRight w:val="0"/>
          <w:marTop w:val="0"/>
          <w:marBottom w:val="300"/>
          <w:divBdr>
            <w:top w:val="single" w:sz="6" w:space="0" w:color="CCCCCC"/>
            <w:left w:val="none" w:sz="0" w:space="0" w:color="auto"/>
            <w:bottom w:val="none" w:sz="0" w:space="0" w:color="auto"/>
            <w:right w:val="none" w:sz="0" w:space="0" w:color="auto"/>
          </w:divBdr>
          <w:divsChild>
            <w:div w:id="1419403775">
              <w:marLeft w:val="0"/>
              <w:marRight w:val="0"/>
              <w:marTop w:val="0"/>
              <w:marBottom w:val="0"/>
              <w:divBdr>
                <w:top w:val="none" w:sz="0" w:space="0" w:color="auto"/>
                <w:left w:val="none" w:sz="0" w:space="0" w:color="auto"/>
                <w:bottom w:val="none" w:sz="0" w:space="0" w:color="auto"/>
                <w:right w:val="none" w:sz="0" w:space="0" w:color="auto"/>
              </w:divBdr>
              <w:divsChild>
                <w:div w:id="881988648">
                  <w:marLeft w:val="0"/>
                  <w:marRight w:val="0"/>
                  <w:marTop w:val="0"/>
                  <w:marBottom w:val="0"/>
                  <w:divBdr>
                    <w:top w:val="none" w:sz="0" w:space="0" w:color="auto"/>
                    <w:left w:val="none" w:sz="0" w:space="0" w:color="auto"/>
                    <w:bottom w:val="none" w:sz="0" w:space="0" w:color="auto"/>
                    <w:right w:val="none" w:sz="0" w:space="0" w:color="auto"/>
                  </w:divBdr>
                  <w:divsChild>
                    <w:div w:id="1703900263">
                      <w:marLeft w:val="0"/>
                      <w:marRight w:val="0"/>
                      <w:marTop w:val="0"/>
                      <w:marBottom w:val="0"/>
                      <w:divBdr>
                        <w:top w:val="none" w:sz="0" w:space="0" w:color="auto"/>
                        <w:left w:val="none" w:sz="0" w:space="0" w:color="auto"/>
                        <w:bottom w:val="none" w:sz="0" w:space="0" w:color="auto"/>
                        <w:right w:val="none" w:sz="0" w:space="0" w:color="auto"/>
                      </w:divBdr>
                      <w:divsChild>
                        <w:div w:id="1328169247">
                          <w:marLeft w:val="0"/>
                          <w:marRight w:val="0"/>
                          <w:marTop w:val="0"/>
                          <w:marBottom w:val="0"/>
                          <w:divBdr>
                            <w:top w:val="none" w:sz="0" w:space="0" w:color="auto"/>
                            <w:left w:val="none" w:sz="0" w:space="0" w:color="auto"/>
                            <w:bottom w:val="none" w:sz="0" w:space="0" w:color="auto"/>
                            <w:right w:val="none" w:sz="0" w:space="0" w:color="auto"/>
                          </w:divBdr>
                          <w:divsChild>
                            <w:div w:id="1851142927">
                              <w:marLeft w:val="0"/>
                              <w:marRight w:val="0"/>
                              <w:marTop w:val="0"/>
                              <w:marBottom w:val="0"/>
                              <w:divBdr>
                                <w:top w:val="none" w:sz="0" w:space="0" w:color="auto"/>
                                <w:left w:val="none" w:sz="0" w:space="0" w:color="auto"/>
                                <w:bottom w:val="none" w:sz="0" w:space="0" w:color="auto"/>
                                <w:right w:val="none" w:sz="0" w:space="0" w:color="auto"/>
                              </w:divBdr>
                              <w:divsChild>
                                <w:div w:id="224991360">
                                  <w:marLeft w:val="1125"/>
                                  <w:marRight w:val="0"/>
                                  <w:marTop w:val="0"/>
                                  <w:marBottom w:val="0"/>
                                  <w:divBdr>
                                    <w:top w:val="none" w:sz="0" w:space="0" w:color="auto"/>
                                    <w:left w:val="none" w:sz="0" w:space="0" w:color="auto"/>
                                    <w:bottom w:val="none" w:sz="0" w:space="0" w:color="auto"/>
                                    <w:right w:val="none" w:sz="0" w:space="0" w:color="auto"/>
                                  </w:divBdr>
                                  <w:divsChild>
                                    <w:div w:id="173540235">
                                      <w:marLeft w:val="0"/>
                                      <w:marRight w:val="0"/>
                                      <w:marTop w:val="75"/>
                                      <w:marBottom w:val="0"/>
                                      <w:divBdr>
                                        <w:top w:val="none" w:sz="0" w:space="0" w:color="auto"/>
                                        <w:left w:val="none" w:sz="0" w:space="0" w:color="auto"/>
                                        <w:bottom w:val="none" w:sz="0" w:space="0" w:color="auto"/>
                                        <w:right w:val="none" w:sz="0" w:space="0" w:color="auto"/>
                                      </w:divBdr>
                                      <w:divsChild>
                                        <w:div w:id="246887034">
                                          <w:marLeft w:val="0"/>
                                          <w:marRight w:val="0"/>
                                          <w:marTop w:val="0"/>
                                          <w:marBottom w:val="0"/>
                                          <w:divBdr>
                                            <w:top w:val="none" w:sz="0" w:space="0" w:color="auto"/>
                                            <w:left w:val="none" w:sz="0" w:space="0" w:color="auto"/>
                                            <w:bottom w:val="none" w:sz="0" w:space="0" w:color="auto"/>
                                            <w:right w:val="none" w:sz="0" w:space="0" w:color="auto"/>
                                          </w:divBdr>
                                          <w:divsChild>
                                            <w:div w:id="1882664534">
                                              <w:marLeft w:val="0"/>
                                              <w:marRight w:val="0"/>
                                              <w:marTop w:val="0"/>
                                              <w:marBottom w:val="0"/>
                                              <w:divBdr>
                                                <w:top w:val="none" w:sz="0" w:space="0" w:color="auto"/>
                                                <w:left w:val="none" w:sz="0" w:space="0" w:color="auto"/>
                                                <w:bottom w:val="none" w:sz="0" w:space="0" w:color="auto"/>
                                                <w:right w:val="none" w:sz="0" w:space="0" w:color="auto"/>
                                              </w:divBdr>
                                            </w:div>
                                            <w:div w:id="514730629">
                                              <w:marLeft w:val="0"/>
                                              <w:marRight w:val="0"/>
                                              <w:marTop w:val="0"/>
                                              <w:marBottom w:val="0"/>
                                              <w:divBdr>
                                                <w:top w:val="none" w:sz="0" w:space="0" w:color="auto"/>
                                                <w:left w:val="none" w:sz="0" w:space="0" w:color="auto"/>
                                                <w:bottom w:val="none" w:sz="0" w:space="0" w:color="auto"/>
                                                <w:right w:val="none" w:sz="0" w:space="0" w:color="auto"/>
                                              </w:divBdr>
                                            </w:div>
                                            <w:div w:id="1453355092">
                                              <w:marLeft w:val="0"/>
                                              <w:marRight w:val="0"/>
                                              <w:marTop w:val="0"/>
                                              <w:marBottom w:val="0"/>
                                              <w:divBdr>
                                                <w:top w:val="none" w:sz="0" w:space="0" w:color="auto"/>
                                                <w:left w:val="none" w:sz="0" w:space="0" w:color="auto"/>
                                                <w:bottom w:val="none" w:sz="0" w:space="0" w:color="auto"/>
                                                <w:right w:val="none" w:sz="0" w:space="0" w:color="auto"/>
                                              </w:divBdr>
                                            </w:div>
                                            <w:div w:id="1583950164">
                                              <w:marLeft w:val="0"/>
                                              <w:marRight w:val="0"/>
                                              <w:marTop w:val="60"/>
                                              <w:marBottom w:val="15"/>
                                              <w:divBdr>
                                                <w:top w:val="none" w:sz="0" w:space="0" w:color="auto"/>
                                                <w:left w:val="none" w:sz="0" w:space="0" w:color="auto"/>
                                                <w:bottom w:val="none" w:sz="0" w:space="0" w:color="auto"/>
                                                <w:right w:val="none" w:sz="0" w:space="0" w:color="auto"/>
                                              </w:divBdr>
                                              <w:divsChild>
                                                <w:div w:id="19474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4614">
                                      <w:marLeft w:val="0"/>
                                      <w:marRight w:val="0"/>
                                      <w:marTop w:val="0"/>
                                      <w:marBottom w:val="0"/>
                                      <w:divBdr>
                                        <w:top w:val="none" w:sz="0" w:space="0" w:color="auto"/>
                                        <w:left w:val="none" w:sz="0" w:space="0" w:color="auto"/>
                                        <w:bottom w:val="none" w:sz="0" w:space="0" w:color="auto"/>
                                        <w:right w:val="none" w:sz="0" w:space="0" w:color="auto"/>
                                      </w:divBdr>
                                      <w:divsChild>
                                        <w:div w:id="435712391">
                                          <w:marLeft w:val="0"/>
                                          <w:marRight w:val="0"/>
                                          <w:marTop w:val="0"/>
                                          <w:marBottom w:val="0"/>
                                          <w:divBdr>
                                            <w:top w:val="none" w:sz="0" w:space="0" w:color="auto"/>
                                            <w:left w:val="none" w:sz="0" w:space="0" w:color="auto"/>
                                            <w:bottom w:val="none" w:sz="0" w:space="0" w:color="auto"/>
                                            <w:right w:val="none" w:sz="0" w:space="0" w:color="auto"/>
                                          </w:divBdr>
                                          <w:divsChild>
                                            <w:div w:id="1071681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0876413">
                              <w:marLeft w:val="0"/>
                              <w:marRight w:val="0"/>
                              <w:marTop w:val="0"/>
                              <w:marBottom w:val="0"/>
                              <w:divBdr>
                                <w:top w:val="none" w:sz="0" w:space="0" w:color="auto"/>
                                <w:left w:val="none" w:sz="0" w:space="0" w:color="auto"/>
                                <w:bottom w:val="none" w:sz="0" w:space="0" w:color="auto"/>
                                <w:right w:val="none" w:sz="0" w:space="0" w:color="auto"/>
                              </w:divBdr>
                              <w:divsChild>
                                <w:div w:id="1655908428">
                                  <w:marLeft w:val="0"/>
                                  <w:marRight w:val="0"/>
                                  <w:marTop w:val="0"/>
                                  <w:marBottom w:val="0"/>
                                  <w:divBdr>
                                    <w:top w:val="none" w:sz="0" w:space="0" w:color="auto"/>
                                    <w:left w:val="none" w:sz="0" w:space="0" w:color="auto"/>
                                    <w:bottom w:val="none" w:sz="0" w:space="0" w:color="auto"/>
                                    <w:right w:val="none" w:sz="0" w:space="0" w:color="auto"/>
                                  </w:divBdr>
                                  <w:divsChild>
                                    <w:div w:id="1864243484">
                                      <w:marLeft w:val="0"/>
                                      <w:marRight w:val="0"/>
                                      <w:marTop w:val="0"/>
                                      <w:marBottom w:val="0"/>
                                      <w:divBdr>
                                        <w:top w:val="none" w:sz="0" w:space="0" w:color="auto"/>
                                        <w:left w:val="none" w:sz="0" w:space="0" w:color="auto"/>
                                        <w:bottom w:val="none" w:sz="0" w:space="0" w:color="auto"/>
                                        <w:right w:val="none" w:sz="0" w:space="0" w:color="auto"/>
                                      </w:divBdr>
                                      <w:divsChild>
                                        <w:div w:id="210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12405">
              <w:marLeft w:val="0"/>
              <w:marRight w:val="0"/>
              <w:marTop w:val="0"/>
              <w:marBottom w:val="0"/>
              <w:divBdr>
                <w:top w:val="none" w:sz="0" w:space="0" w:color="auto"/>
                <w:left w:val="none" w:sz="0" w:space="0" w:color="auto"/>
                <w:bottom w:val="none" w:sz="0" w:space="0" w:color="auto"/>
                <w:right w:val="none" w:sz="0" w:space="0" w:color="auto"/>
              </w:divBdr>
              <w:divsChild>
                <w:div w:id="1521042361">
                  <w:marLeft w:val="0"/>
                  <w:marRight w:val="0"/>
                  <w:marTop w:val="0"/>
                  <w:marBottom w:val="0"/>
                  <w:divBdr>
                    <w:top w:val="none" w:sz="0" w:space="0" w:color="auto"/>
                    <w:left w:val="none" w:sz="0" w:space="0" w:color="auto"/>
                    <w:bottom w:val="none" w:sz="0" w:space="0" w:color="auto"/>
                    <w:right w:val="none" w:sz="0" w:space="0" w:color="auto"/>
                  </w:divBdr>
                  <w:divsChild>
                    <w:div w:id="1078751022">
                      <w:marLeft w:val="0"/>
                      <w:marRight w:val="0"/>
                      <w:marTop w:val="0"/>
                      <w:marBottom w:val="0"/>
                      <w:divBdr>
                        <w:top w:val="none" w:sz="0" w:space="0" w:color="auto"/>
                        <w:left w:val="none" w:sz="0" w:space="0" w:color="auto"/>
                        <w:bottom w:val="none" w:sz="0" w:space="0" w:color="auto"/>
                        <w:right w:val="none" w:sz="0" w:space="0" w:color="auto"/>
                      </w:divBdr>
                      <w:divsChild>
                        <w:div w:id="3664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92403">
      <w:bodyDiv w:val="1"/>
      <w:marLeft w:val="0"/>
      <w:marRight w:val="0"/>
      <w:marTop w:val="0"/>
      <w:marBottom w:val="0"/>
      <w:divBdr>
        <w:top w:val="none" w:sz="0" w:space="0" w:color="auto"/>
        <w:left w:val="none" w:sz="0" w:space="0" w:color="auto"/>
        <w:bottom w:val="none" w:sz="0" w:space="0" w:color="auto"/>
        <w:right w:val="none" w:sz="0" w:space="0" w:color="auto"/>
      </w:divBdr>
    </w:div>
    <w:div w:id="1278831879">
      <w:bodyDiv w:val="1"/>
      <w:marLeft w:val="0"/>
      <w:marRight w:val="0"/>
      <w:marTop w:val="0"/>
      <w:marBottom w:val="0"/>
      <w:divBdr>
        <w:top w:val="none" w:sz="0" w:space="0" w:color="auto"/>
        <w:left w:val="none" w:sz="0" w:space="0" w:color="auto"/>
        <w:bottom w:val="none" w:sz="0" w:space="0" w:color="auto"/>
        <w:right w:val="none" w:sz="0" w:space="0" w:color="auto"/>
      </w:divBdr>
    </w:div>
    <w:div w:id="1401488427">
      <w:bodyDiv w:val="1"/>
      <w:marLeft w:val="0"/>
      <w:marRight w:val="0"/>
      <w:marTop w:val="0"/>
      <w:marBottom w:val="0"/>
      <w:divBdr>
        <w:top w:val="none" w:sz="0" w:space="0" w:color="auto"/>
        <w:left w:val="none" w:sz="0" w:space="0" w:color="auto"/>
        <w:bottom w:val="none" w:sz="0" w:space="0" w:color="auto"/>
        <w:right w:val="none" w:sz="0" w:space="0" w:color="auto"/>
      </w:divBdr>
    </w:div>
    <w:div w:id="1406222125">
      <w:bodyDiv w:val="1"/>
      <w:marLeft w:val="0"/>
      <w:marRight w:val="0"/>
      <w:marTop w:val="0"/>
      <w:marBottom w:val="0"/>
      <w:divBdr>
        <w:top w:val="none" w:sz="0" w:space="0" w:color="auto"/>
        <w:left w:val="none" w:sz="0" w:space="0" w:color="auto"/>
        <w:bottom w:val="none" w:sz="0" w:space="0" w:color="auto"/>
        <w:right w:val="none" w:sz="0" w:space="0" w:color="auto"/>
      </w:divBdr>
    </w:div>
    <w:div w:id="1445687433">
      <w:bodyDiv w:val="1"/>
      <w:marLeft w:val="0"/>
      <w:marRight w:val="0"/>
      <w:marTop w:val="0"/>
      <w:marBottom w:val="0"/>
      <w:divBdr>
        <w:top w:val="none" w:sz="0" w:space="0" w:color="auto"/>
        <w:left w:val="none" w:sz="0" w:space="0" w:color="auto"/>
        <w:bottom w:val="none" w:sz="0" w:space="0" w:color="auto"/>
        <w:right w:val="none" w:sz="0" w:space="0" w:color="auto"/>
      </w:divBdr>
    </w:div>
    <w:div w:id="14917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1.xml" /><Relationship Id="rId5" Type="http://schemas.openxmlformats.org/officeDocument/2006/relationships/settings" Target="settings.xml" /><Relationship Id="rId10" Type="http://schemas.openxmlformats.org/officeDocument/2006/relationships/hyperlink" Target="https://www.linkedin.com/in/vernon-way-lion-1a534a13/" TargetMode="External" /><Relationship Id="rId4" Type="http://schemas.openxmlformats.org/officeDocument/2006/relationships/styles" Target="styles.xml" /><Relationship Id="rId9" Type="http://schemas.openxmlformats.org/officeDocument/2006/relationships/hyperlink" Target="mailto:vernon.way@outlook.com"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L2.0\AppData\Roaming\Microsoft\Templates\MN_ITResume.do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15C7-2A84-40C1-A04F-FF172A07FD85}">
  <ds:schemaRefs>
    <ds:schemaRef ds:uri="http://schemas.microsoft.com/sharepoint/v3/contenttype/forms"/>
  </ds:schemaRefs>
</ds:datastoreItem>
</file>

<file path=customXml/itemProps2.xml><?xml version="1.0" encoding="utf-8"?>
<ds:datastoreItem xmlns:ds="http://schemas.openxmlformats.org/officeDocument/2006/customXml" ds:itemID="{B33000B3-8FFD-4954-9B26-861C637A7E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MN_ITResume.dotm</Template>
  <TotalTime>0</TotalTime>
  <Pages>9</Pages>
  <Words>4760</Words>
  <Characters>32844</Characters>
  <Application>Microsoft Office Word</Application>
  <DocSecurity>0</DocSecurity>
  <Lines>273</Lines>
  <Paragraphs>75</Paragraphs>
  <ScaleCrop>false</ScaleCrop>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2021-11-29T17:46:00Z</dcterms:created>
  <dcterms:modified xsi:type="dcterms:W3CDTF">2021-11-29T17:46:00Z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TC103779679990</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Vernon.Way01@ad.infosys.com</vt:lpwstr>
  </property>
  <property fmtid="{D5CDD505-2E9C-101B-9397-08002B2CF9AE}" pid="6" name="MSIP_Label_be4b3411-284d-4d31-bd4f-bc13ef7f1fd6_SetDate">
    <vt:lpwstr>2020-02-21T14:23:49.5192276Z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57c6cf41-6663-47d2-8e65-1aa51bea97cb</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Vernon.Way01@ad.infosys.com</vt:lpwstr>
  </property>
  <property fmtid="{D5CDD505-2E9C-101B-9397-08002B2CF9AE}" pid="14" name="MSIP_Label_a0819fa7-4367-4500-ba88-dd630d977609_SetDate">
    <vt:lpwstr>2020-02-21T14:23:49.5192276Z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57c6cf41-6663-47d2-8e65-1aa51bea97cb</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