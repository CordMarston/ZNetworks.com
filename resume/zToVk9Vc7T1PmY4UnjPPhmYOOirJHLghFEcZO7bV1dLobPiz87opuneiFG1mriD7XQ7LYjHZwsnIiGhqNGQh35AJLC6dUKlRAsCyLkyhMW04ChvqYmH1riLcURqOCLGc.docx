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07" w:type="pct"/>
        <w:tblLayout w:type="fixed"/>
        <w:tblLook w:val="0000"/>
      </w:tblPr>
      <w:tblGrid>
        <w:gridCol w:w="444"/>
        <w:gridCol w:w="16"/>
        <w:gridCol w:w="8"/>
        <w:gridCol w:w="6211"/>
        <w:gridCol w:w="100"/>
        <w:gridCol w:w="2798"/>
      </w:tblGrid>
      <w:tr w:rsidR="00F037D4" w:rsidRPr="008F205A" w:rsidTr="00F00C58">
        <w:trPr>
          <w:trHeight w:val="360"/>
        </w:trPr>
        <w:tc>
          <w:tcPr>
            <w:tcW w:w="9577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8F205A" w:rsidRDefault="009548CA" w:rsidP="00DE7766">
            <w:pPr>
              <w:pStyle w:val="Heading1"/>
              <w:rPr>
                <w:sz w:val="22"/>
              </w:rPr>
            </w:pPr>
            <w:r w:rsidRPr="008F205A">
              <w:rPr>
                <w:sz w:val="22"/>
              </w:rPr>
              <w:t>Summary</w:t>
            </w:r>
          </w:p>
        </w:tc>
      </w:tr>
      <w:tr w:rsidR="00F037D4" w:rsidRPr="008F205A" w:rsidTr="00F00C58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8F205A" w:rsidRDefault="00DE7766" w:rsidP="00116379">
            <w:pPr>
              <w:pStyle w:val="Heading1"/>
              <w:rPr>
                <w:sz w:val="22"/>
              </w:rPr>
            </w:pPr>
          </w:p>
        </w:tc>
        <w:tc>
          <w:tcPr>
            <w:tcW w:w="913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6A4A9F" w:rsidRPr="008F205A" w:rsidRDefault="008F205A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Software engineer with technical </w:t>
            </w:r>
            <w:r w:rsidR="006A4A9F" w:rsidRPr="008F205A">
              <w:rPr>
                <w:sz w:val="22"/>
              </w:rPr>
              <w:t>support experience that involves requirement analysis, design, develop, test, implement/deploy and support.</w:t>
            </w:r>
          </w:p>
          <w:p w:rsidR="006A4A9F" w:rsidRPr="008F205A" w:rsidRDefault="006A4A9F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Responsible for project specific development, testing and deployment using SQL/</w:t>
            </w:r>
            <w:r w:rsidR="008F205A">
              <w:rPr>
                <w:sz w:val="22"/>
              </w:rPr>
              <w:t xml:space="preserve">PL-SQL, JAVA, J2EE Technologies, </w:t>
            </w:r>
            <w:r w:rsidRPr="008F205A">
              <w:rPr>
                <w:sz w:val="22"/>
              </w:rPr>
              <w:t>HTML and XML, Linux, MySQL. Coding, troubleshooting and testing skills in JAVA, JavaScript,</w:t>
            </w:r>
            <w:r w:rsidR="00CB1F21">
              <w:rPr>
                <w:sz w:val="22"/>
              </w:rPr>
              <w:t xml:space="preserve"> HTML, DHTML, XML, CSS, Oracle.</w:t>
            </w:r>
          </w:p>
          <w:p w:rsidR="006A4A9F" w:rsidRPr="008F205A" w:rsidRDefault="006A4A9F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Excellent Troubleshooting skills.</w:t>
            </w:r>
          </w:p>
          <w:p w:rsidR="006A4A9F" w:rsidRPr="008F205A" w:rsidRDefault="006A4A9F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Expertise in Production Log Analysis.</w:t>
            </w:r>
          </w:p>
          <w:p w:rsidR="006A4A9F" w:rsidRPr="008F205A" w:rsidRDefault="006A4A9F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Self-motivated, ability to adapt, view problems from outside perspective</w:t>
            </w:r>
          </w:p>
          <w:p w:rsidR="006A4A9F" w:rsidRPr="008F205A" w:rsidRDefault="006A4A9F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 xml:space="preserve">3+ years </w:t>
            </w:r>
            <w:r w:rsidR="00AC27ED">
              <w:rPr>
                <w:sz w:val="22"/>
              </w:rPr>
              <w:t>of production support e</w:t>
            </w:r>
            <w:r w:rsidR="008F205A">
              <w:rPr>
                <w:sz w:val="22"/>
              </w:rPr>
              <w:t>xperience</w:t>
            </w:r>
          </w:p>
          <w:p w:rsidR="00BA7C9B" w:rsidRPr="00BA7C9B" w:rsidRDefault="00D90651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Excellent </w:t>
            </w:r>
            <w:r w:rsidR="00BA7C9B" w:rsidRPr="00BA7C9B">
              <w:rPr>
                <w:sz w:val="22"/>
              </w:rPr>
              <w:t>ability to trouble</w:t>
            </w:r>
            <w:r>
              <w:rPr>
                <w:sz w:val="22"/>
              </w:rPr>
              <w:t xml:space="preserve">shoot any issues related to build, deployment, and </w:t>
            </w:r>
            <w:r w:rsidR="00BA7C9B" w:rsidRPr="00BA7C9B">
              <w:rPr>
                <w:sz w:val="22"/>
              </w:rPr>
              <w:t xml:space="preserve">production support. </w:t>
            </w:r>
          </w:p>
          <w:p w:rsidR="00A84E65" w:rsidRPr="00D01D2A" w:rsidRDefault="00BA7C9B" w:rsidP="00BA7C9B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BA7C9B">
              <w:rPr>
                <w:sz w:val="22"/>
              </w:rPr>
              <w:t>Team player with excellent communication and interpersonal skills</w:t>
            </w:r>
          </w:p>
        </w:tc>
      </w:tr>
      <w:tr w:rsidR="00F037D4" w:rsidRPr="008F205A" w:rsidTr="00F00C58">
        <w:trPr>
          <w:trHeight w:val="360"/>
        </w:trPr>
        <w:tc>
          <w:tcPr>
            <w:tcW w:w="9577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8F205A" w:rsidRDefault="00F2688E" w:rsidP="00D4662D">
            <w:pPr>
              <w:pStyle w:val="Heading1"/>
              <w:rPr>
                <w:sz w:val="22"/>
              </w:rPr>
            </w:pPr>
            <w:r w:rsidRPr="008F205A">
              <w:rPr>
                <w:sz w:val="22"/>
              </w:rPr>
              <w:t>technical</w:t>
            </w:r>
            <w:r w:rsidR="00D4662D" w:rsidRPr="008F205A">
              <w:rPr>
                <w:sz w:val="22"/>
              </w:rPr>
              <w:t xml:space="preserve"> skills</w:t>
            </w:r>
          </w:p>
        </w:tc>
      </w:tr>
      <w:tr w:rsidR="00F037D4" w:rsidRPr="008F205A" w:rsidTr="00F00C58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8F205A" w:rsidRDefault="009548CA" w:rsidP="00DE7766">
            <w:pPr>
              <w:pStyle w:val="Heading1"/>
              <w:rPr>
                <w:sz w:val="22"/>
              </w:rPr>
            </w:pPr>
          </w:p>
          <w:p w:rsidR="00F2688E" w:rsidRPr="008F205A" w:rsidRDefault="00F2688E" w:rsidP="00F2688E">
            <w:pPr>
              <w:rPr>
                <w:sz w:val="22"/>
              </w:rPr>
            </w:pPr>
          </w:p>
        </w:tc>
        <w:tc>
          <w:tcPr>
            <w:tcW w:w="913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8F205A" w:rsidRDefault="0039356C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Proficient in</w:t>
            </w:r>
            <w:r w:rsidR="00240CFE" w:rsidRPr="008F205A">
              <w:rPr>
                <w:sz w:val="22"/>
              </w:rPr>
              <w:t xml:space="preserve"> </w:t>
            </w:r>
            <w:r w:rsidR="001F49FB">
              <w:rPr>
                <w:sz w:val="22"/>
              </w:rPr>
              <w:t>Java/J2EE, C, C++, Python, Shell Scripting, HTML, CSS, Java Script, XML, JSON</w:t>
            </w:r>
          </w:p>
          <w:p w:rsidR="00D4662D" w:rsidRDefault="0039356C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Familiar with: Spring MVC, Hibernate, REST API</w:t>
            </w:r>
            <w:r w:rsidR="001F49FB">
              <w:rPr>
                <w:sz w:val="22"/>
              </w:rPr>
              <w:t>, Maven, ANT, Maven, Jenkins, Hudson, Ansible, Docker, GIT</w:t>
            </w:r>
          </w:p>
          <w:p w:rsidR="00D4662D" w:rsidRPr="008F205A" w:rsidRDefault="003F3354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D</w:t>
            </w:r>
            <w:r w:rsidR="001F49FB">
              <w:rPr>
                <w:sz w:val="22"/>
              </w:rPr>
              <w:t>atabase</w:t>
            </w:r>
            <w:r w:rsidR="0016380A">
              <w:rPr>
                <w:sz w:val="22"/>
              </w:rPr>
              <w:t>s</w:t>
            </w:r>
            <w:r w:rsidR="001F49FB">
              <w:rPr>
                <w:sz w:val="22"/>
              </w:rPr>
              <w:t>: Oracle, MySQL, SQL Server</w:t>
            </w:r>
            <w:r w:rsidR="00F2688E" w:rsidRPr="008F205A">
              <w:rPr>
                <w:sz w:val="22"/>
              </w:rPr>
              <w:t>, SQL, PL-SQL</w:t>
            </w:r>
          </w:p>
          <w:p w:rsidR="009548CA" w:rsidRPr="008F205A" w:rsidRDefault="003F3354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Platforms: Windows 10, Linux, Centos</w:t>
            </w:r>
            <w:r w:rsidR="001F49FB">
              <w:rPr>
                <w:sz w:val="22"/>
              </w:rPr>
              <w:t>, Ubuntu</w:t>
            </w:r>
          </w:p>
          <w:p w:rsidR="003F3354" w:rsidRPr="00E74C44" w:rsidRDefault="003F3354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Cloud Computing: AWS – S3</w:t>
            </w:r>
            <w:r w:rsidR="0016380A">
              <w:rPr>
                <w:sz w:val="22"/>
              </w:rPr>
              <w:t>, EC2, EMR</w:t>
            </w:r>
          </w:p>
        </w:tc>
      </w:tr>
      <w:tr w:rsidR="00F037D4" w:rsidRPr="008F205A" w:rsidTr="00F00C58">
        <w:trPr>
          <w:trHeight w:val="360"/>
        </w:trPr>
        <w:tc>
          <w:tcPr>
            <w:tcW w:w="9577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8F205A" w:rsidRDefault="00D97489" w:rsidP="002911C8">
            <w:pPr>
              <w:pStyle w:val="Heading1"/>
              <w:rPr>
                <w:sz w:val="22"/>
              </w:rPr>
            </w:pPr>
            <w:r w:rsidRPr="008F205A">
              <w:rPr>
                <w:sz w:val="22"/>
              </w:rPr>
              <w:t>Experience</w:t>
            </w:r>
          </w:p>
        </w:tc>
      </w:tr>
      <w:tr w:rsidR="00F037D4" w:rsidRPr="008F205A" w:rsidTr="00E76069">
        <w:trPr>
          <w:trHeight w:val="216"/>
        </w:trPr>
        <w:tc>
          <w:tcPr>
            <w:tcW w:w="468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8F205A" w:rsidRDefault="006962EF" w:rsidP="00DE7766">
            <w:pPr>
              <w:rPr>
                <w:sz w:val="22"/>
              </w:rPr>
            </w:pPr>
          </w:p>
        </w:tc>
        <w:tc>
          <w:tcPr>
            <w:tcW w:w="621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8F205A" w:rsidRDefault="006A53E2" w:rsidP="003F3354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Technical Support Engineer II</w:t>
            </w:r>
          </w:p>
        </w:tc>
        <w:tc>
          <w:tcPr>
            <w:tcW w:w="2898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8F205A" w:rsidRDefault="002604A2" w:rsidP="00E27E55">
            <w:pPr>
              <w:pStyle w:val="Dates"/>
              <w:jc w:val="left"/>
              <w:rPr>
                <w:sz w:val="22"/>
              </w:rPr>
            </w:pPr>
            <w:r>
              <w:rPr>
                <w:sz w:val="22"/>
              </w:rPr>
              <w:t>Jan 2020 – till date</w:t>
            </w:r>
          </w:p>
        </w:tc>
      </w:tr>
      <w:tr w:rsidR="00F037D4" w:rsidRPr="008F205A" w:rsidTr="00E76069">
        <w:trPr>
          <w:trHeight w:val="1098"/>
        </w:trPr>
        <w:tc>
          <w:tcPr>
            <w:tcW w:w="468" w:type="dxa"/>
            <w:gridSpan w:val="3"/>
            <w:tcBorders>
              <w:left w:val="nil"/>
              <w:right w:val="nil"/>
            </w:tcBorders>
          </w:tcPr>
          <w:p w:rsidR="006962EF" w:rsidRPr="008F205A" w:rsidRDefault="006962EF" w:rsidP="00DE7766">
            <w:pPr>
              <w:rPr>
                <w:sz w:val="22"/>
              </w:rPr>
            </w:pPr>
          </w:p>
        </w:tc>
        <w:tc>
          <w:tcPr>
            <w:tcW w:w="9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7F2" w:rsidRPr="00750E56" w:rsidRDefault="00E0694B" w:rsidP="003747F2">
            <w:pPr>
              <w:pStyle w:val="Location"/>
              <w:rPr>
                <w:sz w:val="22"/>
              </w:rPr>
            </w:pPr>
            <w:r w:rsidRPr="00E0694B">
              <w:rPr>
                <w:sz w:val="22"/>
              </w:rPr>
              <w:t>INTERTRUST TECHNOLOGIES CORPORATION, Sunnyvale, CA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AWS – EC2, S3, EMR, RedShift, SQL Workbench/J, Linux, JavaScript, HTML, PHP, JIRA</w:t>
            </w:r>
            <w:r w:rsidR="00E0694B">
              <w:rPr>
                <w:sz w:val="22"/>
              </w:rPr>
              <w:t>, JAVA</w:t>
            </w:r>
          </w:p>
          <w:p w:rsidR="00647B43" w:rsidRPr="008F205A" w:rsidRDefault="00E0694B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Production Support</w:t>
            </w:r>
            <w:r w:rsidR="00647B43" w:rsidRPr="008F205A">
              <w:rPr>
                <w:sz w:val="22"/>
              </w:rPr>
              <w:t xml:space="preserve"> Engineer with a Cross functional role supporting internal engineering, core, certification, SDK, Big Data team and product teams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Technical Support for tickets coming in from customers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Troubleshoot production level profiling logs on servers running on Amazon Cloud.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 xml:space="preserve">Reproducing, filing, and verifying bugs using JIRA. Write clear user cases for </w:t>
            </w:r>
            <w:r w:rsidRPr="008F205A">
              <w:rPr>
                <w:sz w:val="22"/>
              </w:rPr>
              <w:lastRenderedPageBreak/>
              <w:t>product related feature enhancement reports, in JIRA.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 xml:space="preserve">Analyzing reports, </w:t>
            </w:r>
            <w:r w:rsidR="000E1E39">
              <w:rPr>
                <w:sz w:val="22"/>
              </w:rPr>
              <w:t>fix reporting discrepancies</w:t>
            </w:r>
            <w:r w:rsidRPr="008F205A">
              <w:rPr>
                <w:sz w:val="22"/>
              </w:rPr>
              <w:t>.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Generate Ad-hoc reports in MySQL, and Redshift databases.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Troubleshoot reporting API issues</w:t>
            </w:r>
          </w:p>
          <w:p w:rsidR="00647B43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Communicate and work with external customers and 3rd party vendors</w:t>
            </w:r>
          </w:p>
          <w:p w:rsidR="006962EF" w:rsidRPr="008F205A" w:rsidRDefault="00647B43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Communicate technical information to internal teams, customers, in person and over conference calls.</w:t>
            </w:r>
          </w:p>
        </w:tc>
      </w:tr>
      <w:tr w:rsidR="00F037D4" w:rsidRPr="008F205A" w:rsidTr="00E76069">
        <w:trPr>
          <w:trHeight w:val="216"/>
        </w:trPr>
        <w:tc>
          <w:tcPr>
            <w:tcW w:w="46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6962EF" w:rsidRPr="008F205A" w:rsidRDefault="006962EF" w:rsidP="00DE7766">
            <w:pPr>
              <w:rPr>
                <w:sz w:val="22"/>
              </w:rPr>
            </w:pPr>
          </w:p>
        </w:tc>
        <w:tc>
          <w:tcPr>
            <w:tcW w:w="6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2EF" w:rsidRPr="00952595" w:rsidRDefault="00F037D4" w:rsidP="00952595">
            <w:pPr>
              <w:rPr>
                <w:b/>
                <w:sz w:val="22"/>
              </w:rPr>
            </w:pPr>
            <w:r w:rsidRPr="00952595">
              <w:rPr>
                <w:b/>
                <w:sz w:val="22"/>
              </w:rPr>
              <w:t>Production Support Engineer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2EF" w:rsidRPr="00952595" w:rsidRDefault="00F037D4" w:rsidP="0044734E">
            <w:pPr>
              <w:pStyle w:val="Dates"/>
              <w:jc w:val="left"/>
              <w:rPr>
                <w:sz w:val="22"/>
              </w:rPr>
            </w:pPr>
            <w:r w:rsidRPr="00952595">
              <w:rPr>
                <w:sz w:val="22"/>
              </w:rPr>
              <w:t>Sep 2018– Dec</w:t>
            </w:r>
            <w:r w:rsidR="00994BD5" w:rsidRPr="00952595">
              <w:rPr>
                <w:sz w:val="22"/>
              </w:rPr>
              <w:t xml:space="preserve"> 201</w:t>
            </w:r>
            <w:r w:rsidRPr="00952595">
              <w:rPr>
                <w:sz w:val="22"/>
              </w:rPr>
              <w:t>9</w:t>
            </w:r>
          </w:p>
        </w:tc>
      </w:tr>
      <w:tr w:rsidR="00F037D4" w:rsidRPr="008F205A" w:rsidTr="006F5D3D">
        <w:trPr>
          <w:trHeight w:val="1020"/>
        </w:trPr>
        <w:tc>
          <w:tcPr>
            <w:tcW w:w="468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962EF" w:rsidRPr="008F205A" w:rsidRDefault="006962EF" w:rsidP="00DE7766">
            <w:pPr>
              <w:rPr>
                <w:sz w:val="22"/>
              </w:rPr>
            </w:pPr>
          </w:p>
        </w:tc>
        <w:tc>
          <w:tcPr>
            <w:tcW w:w="9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Pr="008F205A" w:rsidRDefault="00F037D4" w:rsidP="007D5AB6">
            <w:pPr>
              <w:pStyle w:val="Location"/>
              <w:rPr>
                <w:i w:val="0"/>
                <w:sz w:val="22"/>
              </w:rPr>
            </w:pPr>
            <w:r w:rsidRPr="00F037D4">
              <w:rPr>
                <w:sz w:val="22"/>
              </w:rPr>
              <w:t xml:space="preserve">DEVOPULSE, Dublin, CA </w:t>
            </w:r>
            <w:r w:rsidRPr="00DF3075"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</w:t>
            </w:r>
          </w:p>
          <w:p w:rsidR="00957E47" w:rsidRPr="008F205A" w:rsidRDefault="00957E47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Oracle 9i/ Apache Tomcat/JAVA/JSP/JavaScript/HTML/XML/SQL/PL-SQL/Windows XP/Windows 2000</w:t>
            </w:r>
            <w:r w:rsidR="00432E0D">
              <w:rPr>
                <w:sz w:val="22"/>
              </w:rPr>
              <w:t>, AWS</w:t>
            </w:r>
            <w:r w:rsidR="001F186E">
              <w:rPr>
                <w:sz w:val="22"/>
              </w:rPr>
              <w:t>, Ansible, Chef</w:t>
            </w:r>
          </w:p>
          <w:p w:rsidR="00432E0D" w:rsidRDefault="00432E0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Worked extensively in support team and also in deployment.</w:t>
            </w:r>
          </w:p>
          <w:p w:rsidR="00432E0D" w:rsidRDefault="00432E0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432E0D">
              <w:rPr>
                <w:sz w:val="22"/>
              </w:rPr>
              <w:t>Created AWS instances using the image of the ins</w:t>
            </w:r>
            <w:r w:rsidR="001F186E">
              <w:rPr>
                <w:sz w:val="22"/>
              </w:rPr>
              <w:t xml:space="preserve">tance. Deploying applications. Also </w:t>
            </w:r>
            <w:r w:rsidRPr="00432E0D">
              <w:rPr>
                <w:sz w:val="22"/>
              </w:rPr>
              <w:t xml:space="preserve">created AWS </w:t>
            </w:r>
            <w:r w:rsidR="001F186E">
              <w:rPr>
                <w:sz w:val="22"/>
              </w:rPr>
              <w:t>clusters</w:t>
            </w:r>
            <w:r w:rsidRPr="00432E0D">
              <w:rPr>
                <w:sz w:val="22"/>
              </w:rPr>
              <w:t xml:space="preserve"> using Ansible and chef</w:t>
            </w:r>
            <w:r w:rsidRPr="008F205A">
              <w:rPr>
                <w:sz w:val="22"/>
              </w:rPr>
              <w:t xml:space="preserve"> </w:t>
            </w:r>
          </w:p>
          <w:p w:rsidR="00957E47" w:rsidRPr="008F205A" w:rsidRDefault="00432E0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432E0D">
              <w:rPr>
                <w:sz w:val="22"/>
              </w:rPr>
              <w:t xml:space="preserve">Created virtual servers in Amazon EC2 also configured security and networking, </w:t>
            </w:r>
            <w:r w:rsidR="002408E1">
              <w:rPr>
                <w:sz w:val="22"/>
              </w:rPr>
              <w:t xml:space="preserve">involved in </w:t>
            </w:r>
            <w:r w:rsidR="00957E47" w:rsidRPr="008F205A">
              <w:rPr>
                <w:sz w:val="22"/>
              </w:rPr>
              <w:t>test plans, implementation procedures and documentation.</w:t>
            </w:r>
          </w:p>
          <w:p w:rsidR="00957E47" w:rsidRPr="008F205A" w:rsidRDefault="002408E1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Create SQL reports</w:t>
            </w:r>
            <w:r w:rsidR="00957E47" w:rsidRPr="008F205A">
              <w:rPr>
                <w:sz w:val="22"/>
              </w:rPr>
              <w:t>.</w:t>
            </w:r>
          </w:p>
          <w:p w:rsidR="009D5D92" w:rsidRPr="00801D95" w:rsidRDefault="00957E47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 xml:space="preserve">Troubleshoot application </w:t>
            </w:r>
            <w:r w:rsidR="001F186E">
              <w:rPr>
                <w:sz w:val="22"/>
              </w:rPr>
              <w:t>errors, work with engineering team for bug fixe</w:t>
            </w:r>
            <w:r w:rsidR="00750237">
              <w:rPr>
                <w:sz w:val="22"/>
              </w:rPr>
              <w:t>s</w:t>
            </w:r>
          </w:p>
        </w:tc>
      </w:tr>
      <w:tr w:rsidR="00C9792D" w:rsidRPr="008F205A" w:rsidTr="00181EA9">
        <w:trPr>
          <w:trHeight w:val="360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:rsidR="00C9792D" w:rsidRPr="008F205A" w:rsidRDefault="00C9792D" w:rsidP="0085023A">
            <w:pPr>
              <w:rPr>
                <w:sz w:val="22"/>
              </w:rPr>
            </w:pPr>
          </w:p>
        </w:tc>
        <w:tc>
          <w:tcPr>
            <w:tcW w:w="6319" w:type="dxa"/>
            <w:gridSpan w:val="3"/>
            <w:tcBorders>
              <w:top w:val="single" w:sz="4" w:space="0" w:color="auto"/>
            </w:tcBorders>
          </w:tcPr>
          <w:p w:rsidR="00C9792D" w:rsidRPr="00F00C58" w:rsidRDefault="000F1841" w:rsidP="0085023A">
            <w:pPr>
              <w:rPr>
                <w:b/>
                <w:sz w:val="22"/>
              </w:rPr>
            </w:pPr>
            <w:r w:rsidRPr="00F00C58">
              <w:rPr>
                <w:b/>
                <w:sz w:val="22"/>
              </w:rPr>
              <w:t>Systems Engineer</w:t>
            </w:r>
          </w:p>
        </w:tc>
        <w:tc>
          <w:tcPr>
            <w:tcW w:w="279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9792D" w:rsidRPr="008F205A" w:rsidRDefault="000F1841" w:rsidP="0085023A">
            <w:pPr>
              <w:rPr>
                <w:sz w:val="22"/>
              </w:rPr>
            </w:pPr>
            <w:r>
              <w:rPr>
                <w:sz w:val="22"/>
              </w:rPr>
              <w:t>Aug 2017 – July 2018</w:t>
            </w:r>
          </w:p>
        </w:tc>
      </w:tr>
      <w:tr w:rsidR="00FC3B5A" w:rsidRPr="008F205A" w:rsidTr="00911259">
        <w:trPr>
          <w:trHeight w:val="216"/>
        </w:trPr>
        <w:tc>
          <w:tcPr>
            <w:tcW w:w="46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FC3B5A" w:rsidRDefault="00FC3B5A" w:rsidP="00324787">
            <w:pPr>
              <w:pStyle w:val="Dates"/>
              <w:tabs>
                <w:tab w:val="center" w:pos="1341"/>
                <w:tab w:val="right" w:pos="2683"/>
              </w:tabs>
              <w:jc w:val="left"/>
              <w:rPr>
                <w:sz w:val="22"/>
              </w:rPr>
            </w:pPr>
          </w:p>
        </w:tc>
        <w:tc>
          <w:tcPr>
            <w:tcW w:w="9109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65E81" w:rsidRDefault="00265E81" w:rsidP="00265E81">
            <w:pPr>
              <w:pStyle w:val="Location"/>
              <w:rPr>
                <w:sz w:val="22"/>
              </w:rPr>
            </w:pPr>
            <w:r w:rsidRPr="00265E81">
              <w:rPr>
                <w:sz w:val="22"/>
              </w:rPr>
              <w:t>SEAGATE</w:t>
            </w:r>
            <w:r w:rsidRPr="00DF3075">
              <w:rPr>
                <w:rFonts w:ascii="Times New Roman" w:hAnsi="Times New Roman"/>
                <w:b/>
              </w:rPr>
              <w:t xml:space="preserve"> </w:t>
            </w:r>
            <w:r w:rsidRPr="00265E81">
              <w:rPr>
                <w:sz w:val="22"/>
              </w:rPr>
              <w:t>TECHNOLOGY, Fremont, CA</w:t>
            </w:r>
          </w:p>
          <w:p w:rsidR="005211AD" w:rsidRPr="005211AD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>Developed Web based applications using .Net, JSP, AJAX, HTML and CSS.</w:t>
            </w:r>
          </w:p>
          <w:p w:rsidR="005211AD" w:rsidRPr="005211AD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>Enhanced the functionality of existing Web based tools and cater business requirement.</w:t>
            </w:r>
          </w:p>
          <w:p w:rsidR="005211AD" w:rsidRPr="005211AD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 xml:space="preserve">Converted old builds using MAKE to ANT and XML for doing Java build </w:t>
            </w:r>
          </w:p>
          <w:p w:rsidR="005211AD" w:rsidRPr="005211AD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>Selenium test cases and web drive, je units testing</w:t>
            </w:r>
          </w:p>
          <w:p w:rsidR="005211AD" w:rsidRPr="00E86117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 xml:space="preserve">Designed and implemented Continuous Integration process using tools like </w:t>
            </w:r>
            <w:r w:rsidR="00E83948" w:rsidRPr="005211AD">
              <w:rPr>
                <w:sz w:val="22"/>
              </w:rPr>
              <w:t xml:space="preserve">Hudson. </w:t>
            </w:r>
          </w:p>
          <w:p w:rsidR="00FC3B5A" w:rsidRPr="007C2343" w:rsidRDefault="005211AD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5211AD">
              <w:rPr>
                <w:sz w:val="22"/>
              </w:rPr>
              <w:t xml:space="preserve">SQL developer and MySQL, shell script, hands on experience on ansible playbooks. </w:t>
            </w:r>
          </w:p>
        </w:tc>
      </w:tr>
      <w:tr w:rsidR="00130E61" w:rsidRPr="008F205A" w:rsidTr="00911259">
        <w:trPr>
          <w:trHeight w:val="216"/>
        </w:trPr>
        <w:tc>
          <w:tcPr>
            <w:tcW w:w="9577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130E61" w:rsidRDefault="00130E61" w:rsidP="00324787">
            <w:pPr>
              <w:pStyle w:val="Dates"/>
              <w:tabs>
                <w:tab w:val="center" w:pos="1341"/>
                <w:tab w:val="right" w:pos="2683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</w:tr>
      <w:tr w:rsidR="00F00C58" w:rsidRPr="008F205A" w:rsidTr="00911259">
        <w:trPr>
          <w:trHeight w:val="255"/>
        </w:trPr>
        <w:tc>
          <w:tcPr>
            <w:tcW w:w="468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F00C58" w:rsidRPr="008F205A" w:rsidRDefault="00F00C58" w:rsidP="006962EF">
            <w:pPr>
              <w:rPr>
                <w:sz w:val="22"/>
              </w:rPr>
            </w:pPr>
          </w:p>
        </w:tc>
        <w:tc>
          <w:tcPr>
            <w:tcW w:w="9109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F00C58" w:rsidRPr="008F205A" w:rsidRDefault="00F00C58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 w:rsidRPr="008F205A">
              <w:rPr>
                <w:sz w:val="22"/>
              </w:rPr>
              <w:t>MS Computer Science</w:t>
            </w:r>
            <w:r w:rsidR="00557B19">
              <w:rPr>
                <w:sz w:val="22"/>
              </w:rPr>
              <w:t xml:space="preserve"> </w:t>
            </w:r>
            <w:r w:rsidR="00855FD0">
              <w:rPr>
                <w:sz w:val="22"/>
              </w:rPr>
              <w:t xml:space="preserve"> Northwestern Polytechnic University, Fremont, CA</w:t>
            </w:r>
          </w:p>
        </w:tc>
      </w:tr>
      <w:tr w:rsidR="00855FD0" w:rsidRPr="008F205A" w:rsidTr="003473F2">
        <w:trPr>
          <w:trHeight w:val="255"/>
        </w:trPr>
        <w:tc>
          <w:tcPr>
            <w:tcW w:w="46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855FD0" w:rsidRPr="008F205A" w:rsidRDefault="00855FD0" w:rsidP="006962EF">
            <w:pPr>
              <w:rPr>
                <w:sz w:val="22"/>
              </w:rPr>
            </w:pPr>
          </w:p>
        </w:tc>
        <w:tc>
          <w:tcPr>
            <w:tcW w:w="91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5FD0" w:rsidRDefault="00855FD0" w:rsidP="00922D08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BBA Madurai Kamaraj University, India </w:t>
            </w:r>
          </w:p>
          <w:p w:rsidR="000557B5" w:rsidRPr="000557B5" w:rsidRDefault="000557B5" w:rsidP="000557B5">
            <w:pPr>
              <w:ind w:left="12"/>
              <w:rPr>
                <w:sz w:val="22"/>
              </w:rPr>
            </w:pPr>
            <w:bookmarkStart w:id="0" w:name="_GoBack"/>
            <w:bookmarkEnd w:id="0"/>
          </w:p>
        </w:tc>
      </w:tr>
    </w:tbl>
    <w:p w:rsidR="008E18D5" w:rsidRPr="008F205A" w:rsidRDefault="008E18D5" w:rsidP="00431DA2">
      <w:pPr>
        <w:rPr>
          <w:sz w:val="22"/>
        </w:rPr>
      </w:pPr>
    </w:p>
    <w:sectPr w:rsidR="008E18D5" w:rsidRPr="008F205A" w:rsidSect="00116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A69" w:rsidRDefault="00763A69" w:rsidP="00EF7936">
      <w:pPr>
        <w:spacing w:before="0" w:after="0" w:line="240" w:lineRule="auto"/>
      </w:pPr>
      <w:r>
        <w:separator/>
      </w:r>
    </w:p>
  </w:endnote>
  <w:endnote w:type="continuationSeparator" w:id="0">
    <w:p w:rsidR="00763A69" w:rsidRDefault="00763A69" w:rsidP="00EF79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8D03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8D03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8D03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A69" w:rsidRDefault="00763A69" w:rsidP="00EF7936">
      <w:pPr>
        <w:spacing w:before="0" w:after="0" w:line="240" w:lineRule="auto"/>
      </w:pPr>
      <w:r>
        <w:separator/>
      </w:r>
    </w:p>
  </w:footnote>
  <w:footnote w:type="continuationSeparator" w:id="0">
    <w:p w:rsidR="00763A69" w:rsidRDefault="00763A69" w:rsidP="00EF79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8D03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465440" w:rsidP="008D03CA">
    <w:pPr>
      <w:pStyle w:val="Header"/>
      <w:tabs>
        <w:tab w:val="clear" w:pos="4680"/>
        <w:tab w:val="clear" w:pos="9360"/>
      </w:tabs>
      <w:rPr>
        <w:b/>
        <w:color w:val="1F497D" w:themeColor="text2"/>
        <w:sz w:val="24"/>
        <w:szCs w:val="20"/>
      </w:rPr>
    </w:pPr>
    <w:sdt>
      <w:sdtPr>
        <w:rPr>
          <w:b/>
          <w:color w:val="1F497D" w:themeColor="text2"/>
          <w:sz w:val="24"/>
          <w:szCs w:val="20"/>
        </w:rPr>
        <w:alias w:val="Title"/>
        <w:tag w:val=""/>
        <w:id w:val="159742783"/>
        <w:placeholder>
          <w:docPart w:val="3F047B5FD37A4048A0C28B932A74AA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D03CA">
          <w:rPr>
            <w:b/>
            <w:color w:val="1F497D" w:themeColor="text2"/>
            <w:sz w:val="24"/>
            <w:szCs w:val="20"/>
          </w:rPr>
          <w:t xml:space="preserve">                                                                  Suneeta Gupta,</w:t>
        </w:r>
        <w:r w:rsidR="003473F2" w:rsidRPr="00AB74C8">
          <w:rPr>
            <w:b/>
            <w:color w:val="1F497D" w:themeColor="text2"/>
            <w:sz w:val="24"/>
            <w:szCs w:val="20"/>
          </w:rPr>
          <w:t xml:space="preserve"> Fremont, CA</w:t>
        </w:r>
      </w:sdtContent>
    </w:sdt>
  </w:p>
  <w:p w:rsidR="00302E0F" w:rsidRDefault="00302E0F" w:rsidP="00302E0F">
    <w:pPr>
      <w:pStyle w:val="Header"/>
      <w:tabs>
        <w:tab w:val="clear" w:pos="4680"/>
        <w:tab w:val="clear" w:pos="9360"/>
      </w:tabs>
      <w:jc w:val="right"/>
    </w:pPr>
    <w:r>
      <w:rPr>
        <w:b/>
        <w:color w:val="1F497D" w:themeColor="text2"/>
        <w:sz w:val="24"/>
        <w:szCs w:val="20"/>
      </w:rPr>
      <w:t xml:space="preserve"> </w:t>
    </w:r>
    <w:hyperlink r:id="rId1" w:history="1">
      <w:r w:rsidRPr="00AB74C8">
        <w:rPr>
          <w:rStyle w:val="Hyperlink"/>
          <w:rFonts w:ascii="Times New Roman" w:hAnsi="Times New Roman"/>
          <w:b/>
          <w:color w:val="1F497D" w:themeColor="text2"/>
          <w:sz w:val="20"/>
        </w:rPr>
        <w:t>Suneeta130gupta@gmail.com</w:t>
      </w:r>
    </w:hyperlink>
  </w:p>
  <w:p w:rsidR="008D03CA" w:rsidRPr="00AB74C8" w:rsidRDefault="008D03CA" w:rsidP="008D03CA">
    <w:pPr>
      <w:pStyle w:val="Header"/>
      <w:tabs>
        <w:tab w:val="clear" w:pos="4680"/>
        <w:tab w:val="clear" w:pos="9360"/>
      </w:tabs>
      <w:jc w:val="center"/>
      <w:rPr>
        <w:b/>
        <w:color w:val="1F497D" w:themeColor="text2"/>
        <w:sz w:val="24"/>
        <w:szCs w:val="20"/>
      </w:rPr>
    </w:pPr>
    <w:r>
      <w:rPr>
        <w:b/>
        <w:color w:val="1F497D" w:themeColor="text2"/>
        <w:sz w:val="24"/>
        <w:szCs w:val="20"/>
      </w:rPr>
      <w:t xml:space="preserve">                                                                     510-894-6478</w:t>
    </w:r>
  </w:p>
  <w:p w:rsidR="00DB4CB8" w:rsidRDefault="00DB4CB8" w:rsidP="000B5487">
    <w:pPr>
      <w:pStyle w:val="Header"/>
      <w:tabs>
        <w:tab w:val="clear" w:pos="4680"/>
        <w:tab w:val="clear" w:pos="9360"/>
      </w:tabs>
      <w:jc w:val="right"/>
      <w:rPr>
        <w:b/>
        <w:color w:val="1F497D" w:themeColor="text2"/>
        <w:sz w:val="24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3CA" w:rsidRDefault="008D03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262154"/>
    <w:multiLevelType w:val="hybridMultilevel"/>
    <w:tmpl w:val="A030F136"/>
    <w:lvl w:ilvl="0" w:tplc="04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BDC3863"/>
    <w:multiLevelType w:val="hybridMultilevel"/>
    <w:tmpl w:val="EB827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523C14"/>
    <w:multiLevelType w:val="hybridMultilevel"/>
    <w:tmpl w:val="1D52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721A6"/>
    <w:multiLevelType w:val="hybridMultilevel"/>
    <w:tmpl w:val="27A099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8"/>
  </w:num>
  <w:num w:numId="20">
    <w:abstractNumId w:val="14"/>
  </w:num>
  <w:num w:numId="21">
    <w:abstractNumId w:val="17"/>
  </w:num>
  <w:num w:numId="22">
    <w:abstractNumId w:val="19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7F04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A4A9F"/>
    <w:rsid w:val="000022EB"/>
    <w:rsid w:val="0001381E"/>
    <w:rsid w:val="000234F1"/>
    <w:rsid w:val="00027564"/>
    <w:rsid w:val="00053F2A"/>
    <w:rsid w:val="000557B5"/>
    <w:rsid w:val="00075E73"/>
    <w:rsid w:val="0009143B"/>
    <w:rsid w:val="000B0EE9"/>
    <w:rsid w:val="000B5487"/>
    <w:rsid w:val="000C240C"/>
    <w:rsid w:val="000E1E39"/>
    <w:rsid w:val="000E45ED"/>
    <w:rsid w:val="000F1841"/>
    <w:rsid w:val="0010077D"/>
    <w:rsid w:val="00116379"/>
    <w:rsid w:val="001308C9"/>
    <w:rsid w:val="00130E61"/>
    <w:rsid w:val="00137C75"/>
    <w:rsid w:val="00137DDF"/>
    <w:rsid w:val="00142A45"/>
    <w:rsid w:val="001544C0"/>
    <w:rsid w:val="00161BEE"/>
    <w:rsid w:val="0016380A"/>
    <w:rsid w:val="001702DF"/>
    <w:rsid w:val="00181EA9"/>
    <w:rsid w:val="001A1253"/>
    <w:rsid w:val="001A4762"/>
    <w:rsid w:val="001F186E"/>
    <w:rsid w:val="001F49FB"/>
    <w:rsid w:val="0023383A"/>
    <w:rsid w:val="00234162"/>
    <w:rsid w:val="002408E1"/>
    <w:rsid w:val="00240CFE"/>
    <w:rsid w:val="002425B1"/>
    <w:rsid w:val="00252B18"/>
    <w:rsid w:val="0025418C"/>
    <w:rsid w:val="002604A2"/>
    <w:rsid w:val="00265E81"/>
    <w:rsid w:val="00287BF3"/>
    <w:rsid w:val="002911C8"/>
    <w:rsid w:val="002B5A76"/>
    <w:rsid w:val="00301257"/>
    <w:rsid w:val="003023A5"/>
    <w:rsid w:val="00302E0F"/>
    <w:rsid w:val="00321740"/>
    <w:rsid w:val="00324787"/>
    <w:rsid w:val="00336D16"/>
    <w:rsid w:val="003473F2"/>
    <w:rsid w:val="00361AFB"/>
    <w:rsid w:val="003747F2"/>
    <w:rsid w:val="00374E86"/>
    <w:rsid w:val="0039356C"/>
    <w:rsid w:val="00396D85"/>
    <w:rsid w:val="003C6634"/>
    <w:rsid w:val="003D799E"/>
    <w:rsid w:val="003E72B0"/>
    <w:rsid w:val="003F0A08"/>
    <w:rsid w:val="003F3354"/>
    <w:rsid w:val="003F5303"/>
    <w:rsid w:val="00407D20"/>
    <w:rsid w:val="0041118B"/>
    <w:rsid w:val="00431A5E"/>
    <w:rsid w:val="00431DA2"/>
    <w:rsid w:val="00432E0D"/>
    <w:rsid w:val="00435AFC"/>
    <w:rsid w:val="0044734E"/>
    <w:rsid w:val="00453D47"/>
    <w:rsid w:val="00465440"/>
    <w:rsid w:val="00470E1F"/>
    <w:rsid w:val="00476FE5"/>
    <w:rsid w:val="004D0723"/>
    <w:rsid w:val="004F6456"/>
    <w:rsid w:val="005121C9"/>
    <w:rsid w:val="005211AD"/>
    <w:rsid w:val="00522D45"/>
    <w:rsid w:val="00557B19"/>
    <w:rsid w:val="00565071"/>
    <w:rsid w:val="00585AC0"/>
    <w:rsid w:val="00590F52"/>
    <w:rsid w:val="00593008"/>
    <w:rsid w:val="005956BE"/>
    <w:rsid w:val="005B0E5D"/>
    <w:rsid w:val="005B144F"/>
    <w:rsid w:val="005B7ABC"/>
    <w:rsid w:val="005C5D33"/>
    <w:rsid w:val="005C6C50"/>
    <w:rsid w:val="005D2848"/>
    <w:rsid w:val="005E068A"/>
    <w:rsid w:val="006208BD"/>
    <w:rsid w:val="00647B43"/>
    <w:rsid w:val="0066025E"/>
    <w:rsid w:val="00686B79"/>
    <w:rsid w:val="006962EF"/>
    <w:rsid w:val="006A4A9F"/>
    <w:rsid w:val="006A53E2"/>
    <w:rsid w:val="006B40D0"/>
    <w:rsid w:val="006B6866"/>
    <w:rsid w:val="006C1AB9"/>
    <w:rsid w:val="006C3627"/>
    <w:rsid w:val="006E2432"/>
    <w:rsid w:val="006E64C2"/>
    <w:rsid w:val="006F5D3D"/>
    <w:rsid w:val="00702084"/>
    <w:rsid w:val="0071754B"/>
    <w:rsid w:val="007313A4"/>
    <w:rsid w:val="00733E9F"/>
    <w:rsid w:val="0073611F"/>
    <w:rsid w:val="007429F3"/>
    <w:rsid w:val="00747120"/>
    <w:rsid w:val="00750237"/>
    <w:rsid w:val="00750E56"/>
    <w:rsid w:val="00750EAC"/>
    <w:rsid w:val="00756AD2"/>
    <w:rsid w:val="00760DBC"/>
    <w:rsid w:val="007635C0"/>
    <w:rsid w:val="00763A69"/>
    <w:rsid w:val="00790D50"/>
    <w:rsid w:val="007A10DA"/>
    <w:rsid w:val="007A1215"/>
    <w:rsid w:val="007A2F12"/>
    <w:rsid w:val="007A5976"/>
    <w:rsid w:val="007C2343"/>
    <w:rsid w:val="007C7F97"/>
    <w:rsid w:val="007D5AB6"/>
    <w:rsid w:val="007E18D5"/>
    <w:rsid w:val="007F4801"/>
    <w:rsid w:val="00801D95"/>
    <w:rsid w:val="008168E5"/>
    <w:rsid w:val="00817A59"/>
    <w:rsid w:val="0085023A"/>
    <w:rsid w:val="00854FE3"/>
    <w:rsid w:val="00855FD0"/>
    <w:rsid w:val="00886E07"/>
    <w:rsid w:val="008B1BC1"/>
    <w:rsid w:val="008D03CA"/>
    <w:rsid w:val="008E18D5"/>
    <w:rsid w:val="008F205A"/>
    <w:rsid w:val="0090731C"/>
    <w:rsid w:val="00907793"/>
    <w:rsid w:val="00911259"/>
    <w:rsid w:val="00922D08"/>
    <w:rsid w:val="00945A14"/>
    <w:rsid w:val="00952595"/>
    <w:rsid w:val="00954044"/>
    <w:rsid w:val="009548CA"/>
    <w:rsid w:val="0095650E"/>
    <w:rsid w:val="00957E47"/>
    <w:rsid w:val="0097566E"/>
    <w:rsid w:val="00987217"/>
    <w:rsid w:val="00994BD5"/>
    <w:rsid w:val="009B11CA"/>
    <w:rsid w:val="009C66B8"/>
    <w:rsid w:val="009D5D92"/>
    <w:rsid w:val="009F4EAD"/>
    <w:rsid w:val="00A07D6A"/>
    <w:rsid w:val="00A47A4E"/>
    <w:rsid w:val="00A53FD5"/>
    <w:rsid w:val="00A6126D"/>
    <w:rsid w:val="00A65CE2"/>
    <w:rsid w:val="00A84E65"/>
    <w:rsid w:val="00AA2FDE"/>
    <w:rsid w:val="00AA40F0"/>
    <w:rsid w:val="00AA7A9B"/>
    <w:rsid w:val="00AB37AD"/>
    <w:rsid w:val="00AB74C8"/>
    <w:rsid w:val="00AC041D"/>
    <w:rsid w:val="00AC26FD"/>
    <w:rsid w:val="00AC27ED"/>
    <w:rsid w:val="00AF1168"/>
    <w:rsid w:val="00B07E85"/>
    <w:rsid w:val="00B45566"/>
    <w:rsid w:val="00B54803"/>
    <w:rsid w:val="00B805F2"/>
    <w:rsid w:val="00BA563F"/>
    <w:rsid w:val="00BA7C9B"/>
    <w:rsid w:val="00BB2750"/>
    <w:rsid w:val="00BE6FAD"/>
    <w:rsid w:val="00BF7BBD"/>
    <w:rsid w:val="00C069B4"/>
    <w:rsid w:val="00C1753F"/>
    <w:rsid w:val="00C302EE"/>
    <w:rsid w:val="00C47469"/>
    <w:rsid w:val="00C55F0B"/>
    <w:rsid w:val="00C75A76"/>
    <w:rsid w:val="00C75CA1"/>
    <w:rsid w:val="00C9792D"/>
    <w:rsid w:val="00CB1F21"/>
    <w:rsid w:val="00CD22BE"/>
    <w:rsid w:val="00CE6339"/>
    <w:rsid w:val="00CF37CA"/>
    <w:rsid w:val="00D01D2A"/>
    <w:rsid w:val="00D07F6F"/>
    <w:rsid w:val="00D449BA"/>
    <w:rsid w:val="00D45A81"/>
    <w:rsid w:val="00D4662D"/>
    <w:rsid w:val="00D720EA"/>
    <w:rsid w:val="00D90651"/>
    <w:rsid w:val="00D97489"/>
    <w:rsid w:val="00DA6D3D"/>
    <w:rsid w:val="00DB16EF"/>
    <w:rsid w:val="00DB4CB8"/>
    <w:rsid w:val="00DE2505"/>
    <w:rsid w:val="00DE3F2B"/>
    <w:rsid w:val="00DE7766"/>
    <w:rsid w:val="00DF28DD"/>
    <w:rsid w:val="00DF3BEB"/>
    <w:rsid w:val="00E0694B"/>
    <w:rsid w:val="00E1619E"/>
    <w:rsid w:val="00E27E55"/>
    <w:rsid w:val="00E31A00"/>
    <w:rsid w:val="00E33FCE"/>
    <w:rsid w:val="00E627BA"/>
    <w:rsid w:val="00E74C44"/>
    <w:rsid w:val="00E76069"/>
    <w:rsid w:val="00E770A6"/>
    <w:rsid w:val="00E83948"/>
    <w:rsid w:val="00E86117"/>
    <w:rsid w:val="00EB06AC"/>
    <w:rsid w:val="00ED4181"/>
    <w:rsid w:val="00EF660E"/>
    <w:rsid w:val="00EF7936"/>
    <w:rsid w:val="00F00C58"/>
    <w:rsid w:val="00F037D4"/>
    <w:rsid w:val="00F07B80"/>
    <w:rsid w:val="00F237DB"/>
    <w:rsid w:val="00F2688E"/>
    <w:rsid w:val="00F42466"/>
    <w:rsid w:val="00F510D1"/>
    <w:rsid w:val="00F65660"/>
    <w:rsid w:val="00F802BB"/>
    <w:rsid w:val="00F86E2C"/>
    <w:rsid w:val="00FC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79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36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F79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F7936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F23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49FB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275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02E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79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36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F79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F7936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F23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49FB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275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02E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neeta130gupt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wi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47B5FD37A4048A0C28B932A74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46BB-5D6A-4A69-8682-9D4E7FB7C94D}"/>
      </w:docPartPr>
      <w:docPartBody>
        <w:p w:rsidR="009C5781" w:rsidRDefault="000F45D4" w:rsidP="000F45D4">
          <w:pPr>
            <w:pStyle w:val="3F047B5FD37A4048A0C28B932A74AAA8"/>
          </w:pPr>
          <w:r>
            <w:rPr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45D4"/>
    <w:rsid w:val="000F45D4"/>
    <w:rsid w:val="006C21DC"/>
    <w:rsid w:val="009C5781"/>
    <w:rsid w:val="00CC19A6"/>
    <w:rsid w:val="00CD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2D0CCF9114259AF41F8F48B208816">
    <w:name w:val="3902D0CCF9114259AF41F8F48B208816"/>
    <w:rsid w:val="006C21DC"/>
  </w:style>
  <w:style w:type="paragraph" w:customStyle="1" w:styleId="BA205391E3AE45C99371C66B2C2FF425">
    <w:name w:val="BA205391E3AE45C99371C66B2C2FF425"/>
    <w:rsid w:val="006C21DC"/>
  </w:style>
  <w:style w:type="paragraph" w:customStyle="1" w:styleId="49AC866596CC4299AE99E3552410C611">
    <w:name w:val="49AC866596CC4299AE99E3552410C611"/>
    <w:rsid w:val="006C21DC"/>
  </w:style>
  <w:style w:type="paragraph" w:customStyle="1" w:styleId="728504C7510144908CE56B6CE3B0EFE5">
    <w:name w:val="728504C7510144908CE56B6CE3B0EFE5"/>
    <w:rsid w:val="006C21DC"/>
  </w:style>
  <w:style w:type="paragraph" w:customStyle="1" w:styleId="629F6D01817B4CFA8AABBAA0FD7E77A5">
    <w:name w:val="629F6D01817B4CFA8AABBAA0FD7E77A5"/>
    <w:rsid w:val="006C21DC"/>
  </w:style>
  <w:style w:type="paragraph" w:customStyle="1" w:styleId="375A640621FB4CF68319883F7A053DDF">
    <w:name w:val="375A640621FB4CF68319883F7A053DDF"/>
    <w:rsid w:val="006C21DC"/>
  </w:style>
  <w:style w:type="paragraph" w:customStyle="1" w:styleId="2F9B8BB9BC0C481289D9E47CA8CCBE77">
    <w:name w:val="2F9B8BB9BC0C481289D9E47CA8CCBE77"/>
    <w:rsid w:val="006C21DC"/>
  </w:style>
  <w:style w:type="paragraph" w:customStyle="1" w:styleId="BCBF0E33DD824904B65554DAFC3CF716">
    <w:name w:val="BCBF0E33DD824904B65554DAFC3CF716"/>
    <w:rsid w:val="006C21DC"/>
  </w:style>
  <w:style w:type="paragraph" w:customStyle="1" w:styleId="CD2678AFCC994A6096EA2AC745243664">
    <w:name w:val="CD2678AFCC994A6096EA2AC745243664"/>
    <w:rsid w:val="006C21DC"/>
  </w:style>
  <w:style w:type="paragraph" w:customStyle="1" w:styleId="2D4E3FC2D9924C08B4C85A763259BC88">
    <w:name w:val="2D4E3FC2D9924C08B4C85A763259BC88"/>
    <w:rsid w:val="006C21DC"/>
  </w:style>
  <w:style w:type="paragraph" w:customStyle="1" w:styleId="431B30BF15D547CA97BB531E908A988F">
    <w:name w:val="431B30BF15D547CA97BB531E908A988F"/>
    <w:rsid w:val="006C21DC"/>
  </w:style>
  <w:style w:type="paragraph" w:customStyle="1" w:styleId="C5B039A23F144151B86AE57EE4996D55">
    <w:name w:val="C5B039A23F144151B86AE57EE4996D55"/>
    <w:rsid w:val="006C21DC"/>
  </w:style>
  <w:style w:type="paragraph" w:customStyle="1" w:styleId="F0E4D22245C9441AA394BFBF91A54036">
    <w:name w:val="F0E4D22245C9441AA394BFBF91A54036"/>
    <w:rsid w:val="006C21DC"/>
  </w:style>
  <w:style w:type="paragraph" w:customStyle="1" w:styleId="18233C4F1AB742F5B8050871D1BFFD73">
    <w:name w:val="18233C4F1AB742F5B8050871D1BFFD73"/>
    <w:rsid w:val="006C21DC"/>
  </w:style>
  <w:style w:type="paragraph" w:customStyle="1" w:styleId="B9BD1CD5ECC44170B3CD93C2CD5FD63C">
    <w:name w:val="B9BD1CD5ECC44170B3CD93C2CD5FD63C"/>
    <w:rsid w:val="006C21DC"/>
  </w:style>
  <w:style w:type="paragraph" w:customStyle="1" w:styleId="65B5491F8259441BA274004050372D51">
    <w:name w:val="65B5491F8259441BA274004050372D51"/>
    <w:rsid w:val="006C21DC"/>
  </w:style>
  <w:style w:type="paragraph" w:customStyle="1" w:styleId="F90184C461144BA3B520AFB4D9334914">
    <w:name w:val="F90184C461144BA3B520AFB4D9334914"/>
    <w:rsid w:val="006C21DC"/>
  </w:style>
  <w:style w:type="paragraph" w:customStyle="1" w:styleId="4BC5774FE0F743A8B6840C2367743FC8">
    <w:name w:val="4BC5774FE0F743A8B6840C2367743FC8"/>
    <w:rsid w:val="006C21DC"/>
  </w:style>
  <w:style w:type="paragraph" w:customStyle="1" w:styleId="8F0382D066FD473E8C63EA28D1E616ED">
    <w:name w:val="8F0382D066FD473E8C63EA28D1E616ED"/>
    <w:rsid w:val="006C21DC"/>
  </w:style>
  <w:style w:type="paragraph" w:customStyle="1" w:styleId="0D9074D7AD9E4E60958514338293C0AC">
    <w:name w:val="0D9074D7AD9E4E60958514338293C0AC"/>
    <w:rsid w:val="006C21DC"/>
  </w:style>
  <w:style w:type="paragraph" w:customStyle="1" w:styleId="534000842C604D5DA7DCB38D10C783DE">
    <w:name w:val="534000842C604D5DA7DCB38D10C783DE"/>
    <w:rsid w:val="006C21DC"/>
  </w:style>
  <w:style w:type="paragraph" w:customStyle="1" w:styleId="75C54AFC75184B3180D01B7D5621061F">
    <w:name w:val="75C54AFC75184B3180D01B7D5621061F"/>
    <w:rsid w:val="006C21DC"/>
  </w:style>
  <w:style w:type="paragraph" w:customStyle="1" w:styleId="3C13A17310BB467881C3F7F04F4906C4">
    <w:name w:val="3C13A17310BB467881C3F7F04F4906C4"/>
    <w:rsid w:val="006C21DC"/>
  </w:style>
  <w:style w:type="paragraph" w:customStyle="1" w:styleId="156A8CB78D6E47B6B60474913FCF16C0">
    <w:name w:val="156A8CB78D6E47B6B60474913FCF16C0"/>
    <w:rsid w:val="006C21DC"/>
  </w:style>
  <w:style w:type="paragraph" w:customStyle="1" w:styleId="6F8B4E0231804634B1B8396D3BE141BA">
    <w:name w:val="6F8B4E0231804634B1B8396D3BE141BA"/>
    <w:rsid w:val="006C21DC"/>
  </w:style>
  <w:style w:type="paragraph" w:customStyle="1" w:styleId="EC5484004AE745C8A6CC6091060125D4">
    <w:name w:val="EC5484004AE745C8A6CC6091060125D4"/>
    <w:rsid w:val="006C21DC"/>
  </w:style>
  <w:style w:type="paragraph" w:customStyle="1" w:styleId="16B1CA653DE84C8A902329E2BADCD4E1">
    <w:name w:val="16B1CA653DE84C8A902329E2BADCD4E1"/>
    <w:rsid w:val="006C21DC"/>
  </w:style>
  <w:style w:type="paragraph" w:customStyle="1" w:styleId="4C301FF81714402696F66A5982958BDB">
    <w:name w:val="4C301FF81714402696F66A5982958BDB"/>
    <w:rsid w:val="006C21DC"/>
  </w:style>
  <w:style w:type="paragraph" w:customStyle="1" w:styleId="7B2F565B7D7844179F7A3DD82F12A9BB">
    <w:name w:val="7B2F565B7D7844179F7A3DD82F12A9BB"/>
    <w:rsid w:val="006C21DC"/>
  </w:style>
  <w:style w:type="paragraph" w:customStyle="1" w:styleId="17CFDD40C2534A2E9C2333DA58BD860C">
    <w:name w:val="17CFDD40C2534A2E9C2333DA58BD860C"/>
    <w:rsid w:val="006C21DC"/>
  </w:style>
  <w:style w:type="paragraph" w:customStyle="1" w:styleId="CE0728DC0250494BB5697B0BBFC4F6EA">
    <w:name w:val="CE0728DC0250494BB5697B0BBFC4F6EA"/>
    <w:rsid w:val="006C21DC"/>
  </w:style>
  <w:style w:type="paragraph" w:customStyle="1" w:styleId="3F047B5FD37A4048A0C28B932A74AAA8">
    <w:name w:val="3F047B5FD37A4048A0C28B932A74AAA8"/>
    <w:rsid w:val="000F45D4"/>
  </w:style>
  <w:style w:type="paragraph" w:customStyle="1" w:styleId="A10558B9082C4770BF6BBCAEF1E61347">
    <w:name w:val="A10558B9082C4770BF6BBCAEF1E61347"/>
    <w:rsid w:val="000F45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0E93A-A5ED-4638-9217-24807635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84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Suneeta Gupta, Fremont, CA</vt:lpstr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Suneeta Gupta, Fremont, CA</dc:title>
  <dc:creator/>
  <cp:keywords/>
  <cp:lastModifiedBy>owner</cp:lastModifiedBy>
  <cp:revision>360</cp:revision>
  <cp:lastPrinted>2004-03-09T22:36:00Z</cp:lastPrinted>
  <dcterms:created xsi:type="dcterms:W3CDTF">2021-02-09T02:41:00Z</dcterms:created>
  <dcterms:modified xsi:type="dcterms:W3CDTF">2021-02-09T05:31:00Z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