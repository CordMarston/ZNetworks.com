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4926" w14:textId="77777777" w:rsidR="00816216" w:rsidRDefault="00E86A99" w:rsidP="00141A4C">
      <w:pPr>
        <w:pStyle w:val="Title"/>
      </w:pPr>
      <w:r w:rsidRPr="00E86A99">
        <w:t>DU C. NGO</w:t>
      </w:r>
    </w:p>
    <w:p w14:paraId="20F72314" w14:textId="1B2442E8" w:rsidR="00141A4C" w:rsidRDefault="00141A4C" w:rsidP="00141A4C">
      <w:r>
        <w:t>| </w:t>
      </w:r>
      <w:r w:rsidR="00E86A99">
        <w:t>415-216-8816</w:t>
      </w:r>
      <w:r>
        <w:t> | </w:t>
      </w:r>
      <w:r w:rsidR="006B5FB9">
        <w:t>d</w:t>
      </w:r>
      <w:r w:rsidR="00E86A99">
        <w:t>ngo3571@gmail.com</w:t>
      </w:r>
    </w:p>
    <w:p w14:paraId="44097BCD" w14:textId="77777777" w:rsidR="006270A9" w:rsidRDefault="00814485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7A19E86339FF4D06AA08B45B39691F13"/>
          </w:placeholder>
          <w:temporary/>
          <w:showingPlcHdr/>
          <w15:appearance w15:val="hidden"/>
        </w:sdtPr>
        <w:sdtEndPr/>
        <w:sdtContent>
          <w:r w:rsidR="009D5933" w:rsidRPr="009D415A">
            <w:rPr>
              <w:sz w:val="26"/>
              <w:szCs w:val="26"/>
            </w:rPr>
            <w:t>Objective</w:t>
          </w:r>
        </w:sdtContent>
      </w:sdt>
    </w:p>
    <w:p w14:paraId="3ADF3087" w14:textId="7FB659EA" w:rsidR="006270A9" w:rsidRDefault="009C3655">
      <w:r>
        <w:t>Electrical Engineer looking for</w:t>
      </w:r>
      <w:r w:rsidR="00B971B1">
        <w:t xml:space="preserve"> the</w:t>
      </w:r>
      <w:r>
        <w:t xml:space="preserve"> opportunity to work, learn, and improve. P</w:t>
      </w:r>
      <w:r w:rsidR="002456EA">
        <w:t>ossess a wide range of skill in Engineering and Computer Science. Have a long experience of working with many different people</w:t>
      </w:r>
      <w:r w:rsidR="008C1B1E">
        <w:t xml:space="preserve"> </w:t>
      </w:r>
      <w:r w:rsidR="00337CDE">
        <w:t>from</w:t>
      </w:r>
      <w:r w:rsidR="008C1B1E">
        <w:t xml:space="preserve"> </w:t>
      </w:r>
      <w:r w:rsidR="005B35F8">
        <w:t xml:space="preserve">employed in </w:t>
      </w:r>
      <w:r w:rsidR="008C1B1E">
        <w:t>retail</w:t>
      </w:r>
      <w:r w:rsidR="002456EA">
        <w:t>.</w:t>
      </w:r>
    </w:p>
    <w:sdt>
      <w:sdtPr>
        <w:alias w:val="Education:"/>
        <w:tag w:val="Education:"/>
        <w:id w:val="807127995"/>
        <w:placeholder>
          <w:docPart w:val="D56B330815B94D32AD523353CE524A01"/>
        </w:placeholder>
        <w:temporary/>
        <w:showingPlcHdr/>
        <w15:appearance w15:val="hidden"/>
      </w:sdtPr>
      <w:sdtEndPr/>
      <w:sdtContent>
        <w:p w14:paraId="1F5588B5" w14:textId="77777777" w:rsidR="006270A9" w:rsidRDefault="009D5933">
          <w:pPr>
            <w:pStyle w:val="Heading1"/>
          </w:pPr>
          <w:r w:rsidRPr="009D415A">
            <w:rPr>
              <w:sz w:val="26"/>
              <w:szCs w:val="26"/>
            </w:rPr>
            <w:t>Education</w:t>
          </w:r>
        </w:p>
      </w:sdtContent>
    </w:sdt>
    <w:p w14:paraId="2F6A3D2E" w14:textId="77777777" w:rsidR="006270A9" w:rsidRPr="004E4B90" w:rsidRDefault="002456EA">
      <w:pPr>
        <w:pStyle w:val="Heading2"/>
        <w:rPr>
          <w:sz w:val="21"/>
          <w:szCs w:val="21"/>
        </w:rPr>
      </w:pPr>
      <w:r w:rsidRPr="004E4B90">
        <w:rPr>
          <w:sz w:val="21"/>
          <w:szCs w:val="21"/>
        </w:rPr>
        <w:t>Bachelor of Science, Electrical Engineering</w:t>
      </w:r>
      <w:r w:rsidR="009D5933" w:rsidRPr="004E4B90">
        <w:rPr>
          <w:sz w:val="21"/>
          <w:szCs w:val="21"/>
        </w:rPr>
        <w:t> | </w:t>
      </w:r>
      <w:r w:rsidRPr="004E4B90">
        <w:rPr>
          <w:sz w:val="21"/>
          <w:szCs w:val="21"/>
        </w:rPr>
        <w:t>MAy 2019</w:t>
      </w:r>
      <w:r w:rsidR="009D5933" w:rsidRPr="004E4B90">
        <w:rPr>
          <w:sz w:val="21"/>
          <w:szCs w:val="21"/>
        </w:rPr>
        <w:t> | </w:t>
      </w:r>
      <w:r w:rsidRPr="004E4B90">
        <w:rPr>
          <w:sz w:val="21"/>
          <w:szCs w:val="21"/>
        </w:rPr>
        <w:t>San Francisco state university</w:t>
      </w:r>
    </w:p>
    <w:p w14:paraId="19B9D4BF" w14:textId="77777777" w:rsidR="006270A9" w:rsidRDefault="009D5933" w:rsidP="001B29CF">
      <w:pPr>
        <w:pStyle w:val="ListBullet"/>
      </w:pPr>
      <w:r>
        <w:t xml:space="preserve">Major: </w:t>
      </w:r>
      <w:r w:rsidR="002456EA" w:rsidRPr="002456EA">
        <w:t>Electrical Engineering</w:t>
      </w:r>
    </w:p>
    <w:p w14:paraId="09235E5C" w14:textId="77777777" w:rsidR="006270A9" w:rsidRDefault="009D5933" w:rsidP="001B29CF">
      <w:pPr>
        <w:pStyle w:val="ListBullet"/>
      </w:pPr>
      <w:r>
        <w:t xml:space="preserve">Minor: </w:t>
      </w:r>
      <w:r w:rsidR="002456EA" w:rsidRPr="002456EA">
        <w:t>Computer Engineering</w:t>
      </w:r>
    </w:p>
    <w:p w14:paraId="2CE7A107" w14:textId="2DD34185" w:rsidR="006270A9" w:rsidRDefault="009D5933" w:rsidP="001B29CF">
      <w:pPr>
        <w:pStyle w:val="ListBullet"/>
      </w:pPr>
      <w:r>
        <w:t xml:space="preserve">Related coursework: </w:t>
      </w:r>
      <w:r w:rsidR="002456EA" w:rsidRPr="002456EA">
        <w:t>Digital Signal Process, Design with Microprocessor, Control System, Microelectronic, and Computer System</w:t>
      </w:r>
    </w:p>
    <w:p w14:paraId="1C8556B2" w14:textId="34BCB783" w:rsidR="00E53F8C" w:rsidRDefault="00E53F8C" w:rsidP="00E53F8C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>
        <w:rPr>
          <w:b/>
          <w:bCs/>
        </w:rPr>
        <w:t>SENIOR DESIGN PROJECT</w:t>
      </w:r>
    </w:p>
    <w:p w14:paraId="5A60FF93" w14:textId="20D924CA" w:rsidR="00E53F8C" w:rsidRPr="00E73161" w:rsidRDefault="00E53F8C" w:rsidP="00E53F8C">
      <w:pPr>
        <w:pStyle w:val="ListBullet"/>
        <w:numPr>
          <w:ilvl w:val="0"/>
          <w:numId w:val="0"/>
        </w:numPr>
        <w:ind w:left="216" w:hanging="216"/>
        <w:rPr>
          <w:i/>
          <w:iCs/>
          <w:sz w:val="24"/>
          <w:szCs w:val="24"/>
        </w:rPr>
      </w:pPr>
      <w:r w:rsidRPr="00E73161">
        <w:rPr>
          <w:i/>
          <w:iCs/>
          <w:sz w:val="24"/>
          <w:szCs w:val="24"/>
        </w:rPr>
        <w:t>Trac</w:t>
      </w:r>
      <w:r w:rsidR="00E73161" w:rsidRPr="00E73161">
        <w:rPr>
          <w:i/>
          <w:iCs/>
          <w:sz w:val="24"/>
          <w:szCs w:val="24"/>
        </w:rPr>
        <w:t>kB</w:t>
      </w:r>
      <w:r w:rsidRPr="00E73161">
        <w:rPr>
          <w:i/>
          <w:iCs/>
          <w:sz w:val="24"/>
          <w:szCs w:val="24"/>
        </w:rPr>
        <w:t>ox</w:t>
      </w:r>
    </w:p>
    <w:p w14:paraId="15E48663" w14:textId="0CCE9389" w:rsidR="00E53F8C" w:rsidRPr="00E53F8C" w:rsidRDefault="00E53F8C" w:rsidP="00E73161">
      <w:pPr>
        <w:pStyle w:val="ListBullet"/>
        <w:numPr>
          <w:ilvl w:val="0"/>
          <w:numId w:val="0"/>
        </w:numPr>
        <w:ind w:left="216"/>
      </w:pPr>
      <w:r>
        <w:t xml:space="preserve">Designed a system </w:t>
      </w:r>
      <w:r w:rsidR="009B219D">
        <w:t>that find</w:t>
      </w:r>
      <w:r w:rsidR="00B055F9">
        <w:t xml:space="preserve"> a</w:t>
      </w:r>
      <w:r w:rsidR="009B219D">
        <w:t xml:space="preserve"> common song among a group of people</w:t>
      </w:r>
      <w:r w:rsidR="00B055F9">
        <w:t xml:space="preserve"> base</w:t>
      </w:r>
      <w:r w:rsidR="00D03930">
        <w:t>d</w:t>
      </w:r>
      <w:r w:rsidR="00B055F9">
        <w:t xml:space="preserve"> on their smartphone playlist and location. </w:t>
      </w:r>
      <w:r w:rsidR="009D415A">
        <w:t xml:space="preserve">Developed proposal, </w:t>
      </w:r>
      <w:r w:rsidR="0017254A">
        <w:t>organize</w:t>
      </w:r>
      <w:r w:rsidR="00262157">
        <w:t>d</w:t>
      </w:r>
      <w:r w:rsidR="0017254A">
        <w:t xml:space="preserve"> meeting</w:t>
      </w:r>
      <w:r w:rsidR="00DC4E05">
        <w:t>s</w:t>
      </w:r>
      <w:r w:rsidR="0017254A">
        <w:t xml:space="preserve">, </w:t>
      </w:r>
      <w:r w:rsidR="009D415A">
        <w:t>manage</w:t>
      </w:r>
      <w:r w:rsidR="00262157">
        <w:t>d</w:t>
      </w:r>
      <w:r w:rsidR="009D415A">
        <w:t xml:space="preserve"> </w:t>
      </w:r>
      <w:r w:rsidR="00293EF5">
        <w:t>budget,</w:t>
      </w:r>
      <w:r w:rsidR="001C085A">
        <w:t xml:space="preserve"> </w:t>
      </w:r>
      <w:r w:rsidR="0017254A" w:rsidRPr="0017254A">
        <w:t>design</w:t>
      </w:r>
      <w:r w:rsidR="00262157">
        <w:t>ed</w:t>
      </w:r>
      <w:r w:rsidR="0017254A" w:rsidRPr="0017254A">
        <w:t xml:space="preserve"> tracking system, </w:t>
      </w:r>
      <w:r w:rsidR="00293EF5">
        <w:t>testing</w:t>
      </w:r>
      <w:r w:rsidR="009D415A">
        <w:t xml:space="preserve"> and debugging.</w:t>
      </w:r>
      <w:r w:rsidR="00293EF5">
        <w:t xml:space="preserve"> </w:t>
      </w:r>
    </w:p>
    <w:sdt>
      <w:sdtPr>
        <w:alias w:val="Skills &amp; Abilities:"/>
        <w:tag w:val="Skills &amp; Abilities:"/>
        <w:id w:val="458624136"/>
        <w:placeholder>
          <w:docPart w:val="3E4309CDC7FC49359A267AC7D1FDDE8C"/>
        </w:placeholder>
        <w:temporary/>
        <w:showingPlcHdr/>
        <w15:appearance w15:val="hidden"/>
      </w:sdtPr>
      <w:sdtEndPr/>
      <w:sdtContent>
        <w:p w14:paraId="4D194676" w14:textId="77777777" w:rsidR="006270A9" w:rsidRDefault="009D5933">
          <w:pPr>
            <w:pStyle w:val="Heading1"/>
          </w:pPr>
          <w:r w:rsidRPr="009D415A">
            <w:rPr>
              <w:sz w:val="26"/>
              <w:szCs w:val="26"/>
            </w:rPr>
            <w:t>Skills &amp; Abilities</w:t>
          </w:r>
        </w:p>
      </w:sdtContent>
    </w:sdt>
    <w:p w14:paraId="690B2067" w14:textId="6AE70FEB" w:rsidR="00DB7FFA" w:rsidRPr="00DB7FFA" w:rsidRDefault="00097AC3" w:rsidP="00DB7FFA">
      <w:pPr>
        <w:pStyle w:val="Heading2"/>
        <w:rPr>
          <w:sz w:val="21"/>
          <w:szCs w:val="21"/>
        </w:rPr>
      </w:pPr>
      <w:r w:rsidRPr="004E4B90">
        <w:rPr>
          <w:sz w:val="21"/>
          <w:szCs w:val="21"/>
        </w:rPr>
        <w:t>Computer</w:t>
      </w:r>
    </w:p>
    <w:p w14:paraId="42F3240E" w14:textId="5B4479E7" w:rsidR="00DB7FFA" w:rsidRDefault="00DB7FFA" w:rsidP="00DB7FFA">
      <w:pPr>
        <w:pStyle w:val="ListBullet"/>
      </w:pPr>
      <w:r>
        <w:t>Build multiple of PC.</w:t>
      </w:r>
    </w:p>
    <w:p w14:paraId="04C2794C" w14:textId="460E427C" w:rsidR="00DB7FFA" w:rsidRDefault="00DB7FFA" w:rsidP="00DB7FFA">
      <w:pPr>
        <w:pStyle w:val="ListBullet"/>
      </w:pPr>
      <w:r>
        <w:t>Diagnose and fix various computer issue.</w:t>
      </w:r>
    </w:p>
    <w:p w14:paraId="5782DB6D" w14:textId="16BFCFA2" w:rsidR="00DB7FFA" w:rsidRDefault="00DB7FFA" w:rsidP="00DB7FFA">
      <w:pPr>
        <w:pStyle w:val="ListBullet"/>
      </w:pPr>
      <w:r w:rsidRPr="009D415A">
        <w:t>Able to work with most popular program such as: Microsoft Office, and Adobe Software.</w:t>
      </w:r>
    </w:p>
    <w:p w14:paraId="578D3D36" w14:textId="607D04FE" w:rsidR="008F560D" w:rsidRPr="009D415A" w:rsidRDefault="008F560D" w:rsidP="008F560D">
      <w:pPr>
        <w:pStyle w:val="ListBullet"/>
      </w:pPr>
      <w:r w:rsidRPr="009D415A">
        <w:t>Basic IT troubleshooting.</w:t>
      </w:r>
    </w:p>
    <w:p w14:paraId="3605CE3F" w14:textId="77777777" w:rsidR="00097AC3" w:rsidRPr="009D415A" w:rsidRDefault="00097AC3" w:rsidP="00097AC3">
      <w:pPr>
        <w:pStyle w:val="ListBullet"/>
      </w:pPr>
      <w:r w:rsidRPr="009D415A">
        <w:t>Knowledge in C, C++, and Python.</w:t>
      </w:r>
    </w:p>
    <w:p w14:paraId="17C62347" w14:textId="77777777" w:rsidR="00097AC3" w:rsidRPr="009D415A" w:rsidRDefault="00097AC3" w:rsidP="00097AC3">
      <w:pPr>
        <w:pStyle w:val="ListBullet"/>
      </w:pPr>
      <w:r w:rsidRPr="009D415A">
        <w:t>Manage database in MySQL and SQLite.</w:t>
      </w:r>
    </w:p>
    <w:sdt>
      <w:sdtPr>
        <w:alias w:val="Communication:"/>
        <w:tag w:val="Communication:"/>
        <w:id w:val="-1153840069"/>
        <w:placeholder>
          <w:docPart w:val="B9E4D825D5BA4A6D8202BCCD314439CF"/>
        </w:placeholder>
        <w:temporary/>
        <w:showingPlcHdr/>
        <w15:appearance w15:val="hidden"/>
      </w:sdtPr>
      <w:sdtEndPr/>
      <w:sdtContent>
        <w:p w14:paraId="0D0CD75E" w14:textId="77777777" w:rsidR="006270A9" w:rsidRDefault="009D5933">
          <w:pPr>
            <w:pStyle w:val="Heading2"/>
          </w:pPr>
          <w:r w:rsidRPr="004F500C">
            <w:rPr>
              <w:sz w:val="21"/>
              <w:szCs w:val="21"/>
            </w:rPr>
            <w:t>Communication</w:t>
          </w:r>
        </w:p>
      </w:sdtContent>
    </w:sdt>
    <w:p w14:paraId="40AEE7D9" w14:textId="77777777" w:rsidR="00135B5B" w:rsidRDefault="00135B5B" w:rsidP="00135B5B">
      <w:pPr>
        <w:pStyle w:val="ListBullet"/>
      </w:pPr>
      <w:r w:rsidRPr="00135B5B">
        <w:t xml:space="preserve">Leader for senior project. Manage a group of 3 and assign work according each member strength. </w:t>
      </w:r>
    </w:p>
    <w:p w14:paraId="7723F7CB" w14:textId="77777777" w:rsidR="006270A9" w:rsidRDefault="00135B5B" w:rsidP="00135B5B">
      <w:pPr>
        <w:pStyle w:val="ListBullet"/>
      </w:pPr>
      <w:r w:rsidRPr="00135B5B">
        <w:t>Bilingual: English, and Vietnamese</w:t>
      </w:r>
      <w:r w:rsidR="004E4B90">
        <w:t>.</w:t>
      </w:r>
    </w:p>
    <w:sdt>
      <w:sdtPr>
        <w:alias w:val="Experience:"/>
        <w:tag w:val="Experience:"/>
        <w:id w:val="171684534"/>
        <w:placeholder>
          <w:docPart w:val="F5F63476ED334D0CB62FEA83E09694BE"/>
        </w:placeholder>
        <w:temporary/>
        <w:showingPlcHdr/>
        <w15:appearance w15:val="hidden"/>
      </w:sdtPr>
      <w:sdtEndPr/>
      <w:sdtContent>
        <w:p w14:paraId="39E62B72" w14:textId="77777777" w:rsidR="006270A9" w:rsidRDefault="009D5933">
          <w:pPr>
            <w:pStyle w:val="Heading1"/>
          </w:pPr>
          <w:r w:rsidRPr="009D415A">
            <w:rPr>
              <w:sz w:val="26"/>
              <w:szCs w:val="26"/>
            </w:rPr>
            <w:t>Experience</w:t>
          </w:r>
        </w:p>
      </w:sdtContent>
    </w:sdt>
    <w:p w14:paraId="4E1D8244" w14:textId="77777777" w:rsidR="006270A9" w:rsidRPr="004F500C" w:rsidRDefault="004E4B90">
      <w:pPr>
        <w:pStyle w:val="Heading2"/>
        <w:rPr>
          <w:sz w:val="21"/>
          <w:szCs w:val="21"/>
        </w:rPr>
      </w:pPr>
      <w:r w:rsidRPr="004F500C">
        <w:rPr>
          <w:sz w:val="21"/>
          <w:szCs w:val="21"/>
        </w:rPr>
        <w:t>Retail Associate</w:t>
      </w:r>
      <w:r w:rsidR="009D5933" w:rsidRPr="004F500C">
        <w:rPr>
          <w:sz w:val="21"/>
          <w:szCs w:val="21"/>
        </w:rPr>
        <w:t> | </w:t>
      </w:r>
      <w:r w:rsidRPr="004F500C">
        <w:rPr>
          <w:sz w:val="21"/>
          <w:szCs w:val="21"/>
        </w:rPr>
        <w:t>Ross</w:t>
      </w:r>
      <w:r w:rsidR="009D5933" w:rsidRPr="004F500C">
        <w:rPr>
          <w:sz w:val="21"/>
          <w:szCs w:val="21"/>
        </w:rPr>
        <w:t> | </w:t>
      </w:r>
      <w:r w:rsidRPr="004F500C">
        <w:rPr>
          <w:sz w:val="21"/>
          <w:szCs w:val="21"/>
        </w:rPr>
        <w:t>From 2015 to 2019</w:t>
      </w:r>
    </w:p>
    <w:p w14:paraId="0BE4B360" w14:textId="77777777" w:rsidR="003C287F" w:rsidRDefault="003C287F" w:rsidP="003C287F">
      <w:pPr>
        <w:pStyle w:val="ListBullet"/>
        <w:numPr>
          <w:ilvl w:val="0"/>
          <w:numId w:val="25"/>
        </w:numPr>
      </w:pPr>
      <w:r>
        <w:t>Assists in helping customer finding product and recommend what they should get.</w:t>
      </w:r>
    </w:p>
    <w:p w14:paraId="5FC22810" w14:textId="77777777" w:rsidR="003C287F" w:rsidRDefault="003C287F" w:rsidP="003C287F">
      <w:pPr>
        <w:pStyle w:val="ListBullet"/>
        <w:numPr>
          <w:ilvl w:val="0"/>
          <w:numId w:val="25"/>
        </w:numPr>
      </w:pPr>
      <w:r>
        <w:t>Restock the inventory and organize the merchandise in way that convenient for customer.</w:t>
      </w:r>
    </w:p>
    <w:p w14:paraId="3687E4E0" w14:textId="77777777" w:rsidR="003C287F" w:rsidRDefault="003C287F" w:rsidP="003C287F">
      <w:pPr>
        <w:pStyle w:val="ListBullet"/>
        <w:numPr>
          <w:ilvl w:val="0"/>
          <w:numId w:val="25"/>
        </w:numPr>
      </w:pPr>
      <w:r>
        <w:t>Markdown and fixing damage products.</w:t>
      </w:r>
    </w:p>
    <w:p w14:paraId="166430E8" w14:textId="77777777" w:rsidR="003C287F" w:rsidRDefault="003C287F" w:rsidP="003C287F">
      <w:pPr>
        <w:pStyle w:val="ListBullet"/>
        <w:numPr>
          <w:ilvl w:val="0"/>
          <w:numId w:val="25"/>
        </w:numPr>
      </w:pPr>
      <w:r>
        <w:t>Provide an outstanding customer service, our store has the highest customer satisfaction in the area.</w:t>
      </w:r>
    </w:p>
    <w:p w14:paraId="1CB4EB5B" w14:textId="77777777" w:rsidR="003C287F" w:rsidRDefault="003C287F" w:rsidP="003C287F">
      <w:pPr>
        <w:pStyle w:val="ListBullet"/>
        <w:numPr>
          <w:ilvl w:val="0"/>
          <w:numId w:val="25"/>
        </w:numPr>
      </w:pPr>
      <w:r>
        <w:t>Work as a team with other associates.</w:t>
      </w:r>
    </w:p>
    <w:p w14:paraId="2FC4AA6E" w14:textId="3B2EC267" w:rsidR="00B038BA" w:rsidRDefault="00B038BA" w:rsidP="003C287F">
      <w:pPr>
        <w:pStyle w:val="ListBullet"/>
        <w:numPr>
          <w:ilvl w:val="0"/>
          <w:numId w:val="0"/>
        </w:numPr>
        <w:ind w:left="216"/>
      </w:pPr>
      <w:bookmarkStart w:id="0" w:name="_GoBack"/>
      <w:bookmarkEnd w:id="0"/>
    </w:p>
    <w:sectPr w:rsidR="00B038BA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81D51" w14:textId="77777777" w:rsidR="00814485" w:rsidRDefault="00814485">
      <w:pPr>
        <w:spacing w:after="0"/>
      </w:pPr>
      <w:r>
        <w:separator/>
      </w:r>
    </w:p>
  </w:endnote>
  <w:endnote w:type="continuationSeparator" w:id="0">
    <w:p w14:paraId="4EE74DEB" w14:textId="77777777" w:rsidR="00814485" w:rsidRDefault="008144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50266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BDC97" w14:textId="77777777" w:rsidR="00814485" w:rsidRDefault="00814485">
      <w:pPr>
        <w:spacing w:after="0"/>
      </w:pPr>
      <w:r>
        <w:separator/>
      </w:r>
    </w:p>
  </w:footnote>
  <w:footnote w:type="continuationSeparator" w:id="0">
    <w:p w14:paraId="19DB97C7" w14:textId="77777777" w:rsidR="00814485" w:rsidRDefault="008144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A403C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  <w:num w:numId="2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99"/>
    <w:rsid w:val="00097AC3"/>
    <w:rsid w:val="000A4F59"/>
    <w:rsid w:val="00133583"/>
    <w:rsid w:val="00135B5B"/>
    <w:rsid w:val="00141A4C"/>
    <w:rsid w:val="0017254A"/>
    <w:rsid w:val="001B29CF"/>
    <w:rsid w:val="001C085A"/>
    <w:rsid w:val="0023108B"/>
    <w:rsid w:val="002456EA"/>
    <w:rsid w:val="00262157"/>
    <w:rsid w:val="00267A50"/>
    <w:rsid w:val="0028220F"/>
    <w:rsid w:val="00293EF5"/>
    <w:rsid w:val="002A1DF3"/>
    <w:rsid w:val="00337CDE"/>
    <w:rsid w:val="003539A1"/>
    <w:rsid w:val="00356C14"/>
    <w:rsid w:val="00384BE2"/>
    <w:rsid w:val="003C287F"/>
    <w:rsid w:val="003C7624"/>
    <w:rsid w:val="003C7723"/>
    <w:rsid w:val="003F5A8E"/>
    <w:rsid w:val="004E4B90"/>
    <w:rsid w:val="004F500C"/>
    <w:rsid w:val="00507A0C"/>
    <w:rsid w:val="00525108"/>
    <w:rsid w:val="00541CE3"/>
    <w:rsid w:val="005B35F8"/>
    <w:rsid w:val="005C0B0A"/>
    <w:rsid w:val="00617B26"/>
    <w:rsid w:val="006270A9"/>
    <w:rsid w:val="00675956"/>
    <w:rsid w:val="00681034"/>
    <w:rsid w:val="006B5FB9"/>
    <w:rsid w:val="007621A9"/>
    <w:rsid w:val="00814485"/>
    <w:rsid w:val="00816216"/>
    <w:rsid w:val="0087734B"/>
    <w:rsid w:val="008C1B1E"/>
    <w:rsid w:val="008F560D"/>
    <w:rsid w:val="00940ABB"/>
    <w:rsid w:val="009B219D"/>
    <w:rsid w:val="009C3655"/>
    <w:rsid w:val="009D415A"/>
    <w:rsid w:val="009D5933"/>
    <w:rsid w:val="00AC05FC"/>
    <w:rsid w:val="00B038BA"/>
    <w:rsid w:val="00B055F9"/>
    <w:rsid w:val="00B971B1"/>
    <w:rsid w:val="00BD768D"/>
    <w:rsid w:val="00C61F8E"/>
    <w:rsid w:val="00D03930"/>
    <w:rsid w:val="00DB7FFA"/>
    <w:rsid w:val="00DC4E05"/>
    <w:rsid w:val="00E53F8C"/>
    <w:rsid w:val="00E73161"/>
    <w:rsid w:val="00E83E4B"/>
    <w:rsid w:val="00E86A99"/>
    <w:rsid w:val="00F8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73725"/>
  <w15:chartTrackingRefBased/>
  <w15:docId w15:val="{C4EA583E-4FB3-4C97-952D-97C4080A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Description">
    <w:name w:val="Description"/>
    <w:basedOn w:val="Normal"/>
    <w:qFormat/>
    <w:rsid w:val="00135B5B"/>
    <w:pPr>
      <w:numPr>
        <w:numId w:val="24"/>
      </w:numPr>
      <w:spacing w:after="80"/>
      <w:ind w:left="432" w:hanging="288"/>
    </w:pPr>
    <w:rPr>
      <w:rFonts w:eastAsiaTheme="minorHAnsi"/>
      <w:color w:val="auto"/>
      <w:sz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19E86339FF4D06AA08B45B39691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8737F-DC72-4D6D-8470-019E684316C5}"/>
      </w:docPartPr>
      <w:docPartBody>
        <w:p w:rsidR="00BC6C29" w:rsidRDefault="0089613B">
          <w:pPr>
            <w:pStyle w:val="7A19E86339FF4D06AA08B45B39691F13"/>
          </w:pPr>
          <w:r>
            <w:t>Objective</w:t>
          </w:r>
        </w:p>
      </w:docPartBody>
    </w:docPart>
    <w:docPart>
      <w:docPartPr>
        <w:name w:val="D56B330815B94D32AD523353CE524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2BB45-E9AF-41FA-BE15-AD3B9AF2C999}"/>
      </w:docPartPr>
      <w:docPartBody>
        <w:p w:rsidR="00BC6C29" w:rsidRDefault="0089613B">
          <w:pPr>
            <w:pStyle w:val="D56B330815B94D32AD523353CE524A01"/>
          </w:pPr>
          <w:r>
            <w:t>Education</w:t>
          </w:r>
        </w:p>
      </w:docPartBody>
    </w:docPart>
    <w:docPart>
      <w:docPartPr>
        <w:name w:val="3E4309CDC7FC49359A267AC7D1FDD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37FE5-9DE9-4DF3-901B-A36BD460FAE0}"/>
      </w:docPartPr>
      <w:docPartBody>
        <w:p w:rsidR="00BC6C29" w:rsidRDefault="0089613B">
          <w:pPr>
            <w:pStyle w:val="3E4309CDC7FC49359A267AC7D1FDDE8C"/>
          </w:pPr>
          <w:r>
            <w:t>Skills &amp; Abilities</w:t>
          </w:r>
        </w:p>
      </w:docPartBody>
    </w:docPart>
    <w:docPart>
      <w:docPartPr>
        <w:name w:val="B9E4D825D5BA4A6D8202BCCD31443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8BC8D-0A3E-49FF-90B7-E683F7AF61B7}"/>
      </w:docPartPr>
      <w:docPartBody>
        <w:p w:rsidR="00BC6C29" w:rsidRDefault="0089613B">
          <w:pPr>
            <w:pStyle w:val="B9E4D825D5BA4A6D8202BCCD314439CF"/>
          </w:pPr>
          <w:r>
            <w:t>Communication</w:t>
          </w:r>
        </w:p>
      </w:docPartBody>
    </w:docPart>
    <w:docPart>
      <w:docPartPr>
        <w:name w:val="F5F63476ED334D0CB62FEA83E0969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35823-D3C3-4A7F-B205-02C401EAA239}"/>
      </w:docPartPr>
      <w:docPartBody>
        <w:p w:rsidR="00BC6C29" w:rsidRDefault="0089613B">
          <w:pPr>
            <w:pStyle w:val="F5F63476ED334D0CB62FEA83E09694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3B"/>
    <w:rsid w:val="001142A7"/>
    <w:rsid w:val="0089613B"/>
    <w:rsid w:val="00A4483A"/>
    <w:rsid w:val="00BC6C29"/>
    <w:rsid w:val="00FE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7F2EE3DF0241B4A5C085261338597C">
    <w:name w:val="427F2EE3DF0241B4A5C085261338597C"/>
  </w:style>
  <w:style w:type="paragraph" w:customStyle="1" w:styleId="B44337D42A934FD0961579DE06952C65">
    <w:name w:val="B44337D42A934FD0961579DE06952C65"/>
  </w:style>
  <w:style w:type="paragraph" w:customStyle="1" w:styleId="D2AFA1CF0E28472E8FD7FD0CEC2C5B7C">
    <w:name w:val="D2AFA1CF0E28472E8FD7FD0CEC2C5B7C"/>
  </w:style>
  <w:style w:type="paragraph" w:customStyle="1" w:styleId="6BBD6084FFE24892BD8F33A72385A641">
    <w:name w:val="6BBD6084FFE24892BD8F33A72385A641"/>
  </w:style>
  <w:style w:type="paragraph" w:customStyle="1" w:styleId="7A19E86339FF4D06AA08B45B39691F13">
    <w:name w:val="7A19E86339FF4D06AA08B45B39691F13"/>
  </w:style>
  <w:style w:type="paragraph" w:customStyle="1" w:styleId="9102066E9479430CA05B664DB5B8541E">
    <w:name w:val="9102066E9479430CA05B664DB5B8541E"/>
  </w:style>
  <w:style w:type="paragraph" w:customStyle="1" w:styleId="D56B330815B94D32AD523353CE524A01">
    <w:name w:val="D56B330815B94D32AD523353CE524A01"/>
  </w:style>
  <w:style w:type="paragraph" w:customStyle="1" w:styleId="A2B5070004984112AF684C05DA6F3BF2">
    <w:name w:val="A2B5070004984112AF684C05DA6F3BF2"/>
  </w:style>
  <w:style w:type="paragraph" w:customStyle="1" w:styleId="D3E88C2892554E34AA8F0691DD04659A">
    <w:name w:val="D3E88C2892554E34AA8F0691DD04659A"/>
  </w:style>
  <w:style w:type="paragraph" w:customStyle="1" w:styleId="22CA3A0C06A947DF912DF48A6246140D">
    <w:name w:val="22CA3A0C06A947DF912DF48A6246140D"/>
  </w:style>
  <w:style w:type="paragraph" w:customStyle="1" w:styleId="72C27C0A554B427D8179A962B150B9E0">
    <w:name w:val="72C27C0A554B427D8179A962B150B9E0"/>
  </w:style>
  <w:style w:type="paragraph" w:customStyle="1" w:styleId="7C4E6D16BB194A598CA317C9D882B83B">
    <w:name w:val="7C4E6D16BB194A598CA317C9D882B83B"/>
  </w:style>
  <w:style w:type="paragraph" w:customStyle="1" w:styleId="DDBC6B28ECED4925A89092BE30B92FD2">
    <w:name w:val="DDBC6B28ECED4925A89092BE30B92FD2"/>
  </w:style>
  <w:style w:type="paragraph" w:customStyle="1" w:styleId="C40D36B2DDF249E8929490927039D374">
    <w:name w:val="C40D36B2DDF249E8929490927039D374"/>
  </w:style>
  <w:style w:type="paragraph" w:customStyle="1" w:styleId="2D899F72F78F4A4D84833F4D015D9D7E">
    <w:name w:val="2D899F72F78F4A4D84833F4D015D9D7E"/>
  </w:style>
  <w:style w:type="paragraph" w:customStyle="1" w:styleId="3E4309CDC7FC49359A267AC7D1FDDE8C">
    <w:name w:val="3E4309CDC7FC49359A267AC7D1FDDE8C"/>
  </w:style>
  <w:style w:type="paragraph" w:customStyle="1" w:styleId="191EC9B2FE1E425FA5CC0ABFECCAECF6">
    <w:name w:val="191EC9B2FE1E425FA5CC0ABFECCAECF6"/>
  </w:style>
  <w:style w:type="paragraph" w:customStyle="1" w:styleId="FC2984B72C3F4FD29E3B729B069495AC">
    <w:name w:val="FC2984B72C3F4FD29E3B729B069495AC"/>
  </w:style>
  <w:style w:type="paragraph" w:customStyle="1" w:styleId="7D79CAA167204E1E9E108392E1C360E8">
    <w:name w:val="7D79CAA167204E1E9E108392E1C360E8"/>
  </w:style>
  <w:style w:type="paragraph" w:customStyle="1" w:styleId="D23D485E0AA04875A2BB24C2526F1928">
    <w:name w:val="D23D485E0AA04875A2BB24C2526F1928"/>
  </w:style>
  <w:style w:type="paragraph" w:customStyle="1" w:styleId="B9E4D825D5BA4A6D8202BCCD314439CF">
    <w:name w:val="B9E4D825D5BA4A6D8202BCCD314439CF"/>
  </w:style>
  <w:style w:type="paragraph" w:customStyle="1" w:styleId="3ECD21B125E64F5184B4D2A0297B5C43">
    <w:name w:val="3ECD21B125E64F5184B4D2A0297B5C43"/>
  </w:style>
  <w:style w:type="paragraph" w:customStyle="1" w:styleId="A569CFAB8D364263BCEE18A8AA6D0AE2">
    <w:name w:val="A569CFAB8D364263BCEE18A8AA6D0AE2"/>
  </w:style>
  <w:style w:type="paragraph" w:customStyle="1" w:styleId="8FEEC0ABF0CF41D2A7C8FC99EB69F47A">
    <w:name w:val="8FEEC0ABF0CF41D2A7C8FC99EB69F47A"/>
  </w:style>
  <w:style w:type="paragraph" w:customStyle="1" w:styleId="F5F63476ED334D0CB62FEA83E09694BE">
    <w:name w:val="F5F63476ED334D0CB62FEA83E09694BE"/>
  </w:style>
  <w:style w:type="paragraph" w:customStyle="1" w:styleId="73863D3A25714C6294F13C485C594DB5">
    <w:name w:val="73863D3A25714C6294F13C485C594DB5"/>
  </w:style>
  <w:style w:type="paragraph" w:customStyle="1" w:styleId="C07515A9233C463D9A8CDDCAE9D8D1F4">
    <w:name w:val="C07515A9233C463D9A8CDDCAE9D8D1F4"/>
  </w:style>
  <w:style w:type="paragraph" w:customStyle="1" w:styleId="45FFA4C289B6435DA0EBA99F62BA098C">
    <w:name w:val="45FFA4C289B6435DA0EBA99F62BA098C"/>
  </w:style>
  <w:style w:type="paragraph" w:customStyle="1" w:styleId="3BD7907D4537486EA6D9488FAD973BB3">
    <w:name w:val="3BD7907D4537486EA6D9488FAD973BB3"/>
  </w:style>
  <w:style w:type="paragraph" w:customStyle="1" w:styleId="F98CC68096BD443F87D6CF96DB125908">
    <w:name w:val="F98CC68096BD443F87D6CF96DB125908"/>
  </w:style>
  <w:style w:type="paragraph" w:customStyle="1" w:styleId="0EB93FB903D446E1BC1D6969760C49F5">
    <w:name w:val="0EB93FB903D446E1BC1D6969760C49F5"/>
  </w:style>
  <w:style w:type="paragraph" w:customStyle="1" w:styleId="FE86F4ECE58349999FB22C3338153BF2">
    <w:name w:val="FE86F4ECE58349999FB22C3338153BF2"/>
  </w:style>
  <w:style w:type="paragraph" w:customStyle="1" w:styleId="298AE3F88079480D8E64D09589A75019">
    <w:name w:val="298AE3F88079480D8E64D09589A75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A517-E550-4CA6-A63C-1C5E5A54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</dc:creator>
  <cp:keywords/>
  <cp:lastModifiedBy>Du</cp:lastModifiedBy>
  <cp:revision>4</cp:revision>
  <dcterms:created xsi:type="dcterms:W3CDTF">2020-01-28T05:54:00Z</dcterms:created>
  <dcterms:modified xsi:type="dcterms:W3CDTF">2020-02-06T08:26:00Z</dcterms:modified>
  <cp:version/>
</cp:coreProperties>
</file>