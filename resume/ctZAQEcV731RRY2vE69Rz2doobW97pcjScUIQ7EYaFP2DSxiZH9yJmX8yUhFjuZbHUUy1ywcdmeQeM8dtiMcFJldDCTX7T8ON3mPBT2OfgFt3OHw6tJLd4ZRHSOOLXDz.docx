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D6BEC" w14:textId="77777777" w:rsidR="00347AF1" w:rsidRPr="00BB1BA3" w:rsidRDefault="00347AF1">
      <w:pPr>
        <w:pStyle w:val="Name"/>
        <w:rPr>
          <w:sz w:val="36"/>
          <w:szCs w:val="36"/>
        </w:rPr>
      </w:pPr>
      <w:r w:rsidRPr="00BB1BA3">
        <w:rPr>
          <w:sz w:val="36"/>
          <w:szCs w:val="36"/>
        </w:rPr>
        <w:t>Michael R. Miller</w:t>
      </w:r>
    </w:p>
    <w:tbl>
      <w:tblPr>
        <w:tblW w:w="5001" w:type="pct"/>
        <w:tblLook w:val="0000" w:firstRow="0" w:lastRow="0" w:firstColumn="0" w:lastColumn="0" w:noHBand="0" w:noVBand="0"/>
      </w:tblPr>
      <w:tblGrid>
        <w:gridCol w:w="1019"/>
        <w:gridCol w:w="9873"/>
      </w:tblGrid>
      <w:tr w:rsidR="00347AF1" w:rsidRPr="000934C7" w14:paraId="722D6BEE" w14:textId="77777777">
        <w:trPr>
          <w:cantSplit/>
        </w:trPr>
        <w:tc>
          <w:tcPr>
            <w:tcW w:w="5000" w:type="pct"/>
            <w:gridSpan w:val="2"/>
          </w:tcPr>
          <w:p w14:paraId="722D6BED" w14:textId="77777777" w:rsidR="00347AF1" w:rsidRPr="00BB1BA3" w:rsidRDefault="00347AF1" w:rsidP="004B36D5">
            <w:pPr>
              <w:pStyle w:val="SectionTitle"/>
              <w:rPr>
                <w:sz w:val="22"/>
                <w:szCs w:val="22"/>
              </w:rPr>
            </w:pPr>
            <w:r w:rsidRPr="00BB1BA3">
              <w:rPr>
                <w:sz w:val="22"/>
                <w:szCs w:val="22"/>
              </w:rPr>
              <w:t>Experience</w:t>
            </w:r>
          </w:p>
        </w:tc>
      </w:tr>
      <w:tr w:rsidR="00210DD3" w:rsidRPr="000934C7" w14:paraId="722D6C1D" w14:textId="77777777">
        <w:tc>
          <w:tcPr>
            <w:tcW w:w="468" w:type="pct"/>
          </w:tcPr>
          <w:p w14:paraId="722D6BEF" w14:textId="77777777" w:rsidR="0017175E" w:rsidRPr="00BB1BA3" w:rsidRDefault="0017175E">
            <w:pPr>
              <w:pStyle w:val="NoTitle"/>
              <w:rPr>
                <w:sz w:val="22"/>
                <w:szCs w:val="22"/>
              </w:rPr>
            </w:pPr>
          </w:p>
        </w:tc>
        <w:tc>
          <w:tcPr>
            <w:tcW w:w="4532" w:type="pct"/>
          </w:tcPr>
          <w:p w14:paraId="1734E69E" w14:textId="6AD9E19C" w:rsidR="00166B57" w:rsidRDefault="00166B57" w:rsidP="008A1BBD">
            <w:pPr>
              <w:pStyle w:val="CompanyName"/>
              <w:tabs>
                <w:tab w:val="clear" w:pos="2972"/>
                <w:tab w:val="left" w:pos="2295"/>
                <w:tab w:val="right" w:pos="9907"/>
              </w:tabs>
            </w:pPr>
            <w:r>
              <w:t xml:space="preserve">12/2018 – </w:t>
            </w:r>
            <w:r w:rsidR="00331B0F">
              <w:t>08/2020</w:t>
            </w:r>
            <w:r>
              <w:tab/>
              <w:t>Insight Global</w:t>
            </w:r>
            <w:r>
              <w:tab/>
              <w:t>Portland, OR</w:t>
            </w:r>
          </w:p>
          <w:p w14:paraId="26DCB092" w14:textId="5CFFFEC9" w:rsidR="00166B57" w:rsidRDefault="00166B57" w:rsidP="00166B57">
            <w:pPr>
              <w:pStyle w:val="JobTitle"/>
            </w:pPr>
            <w:r>
              <w:t xml:space="preserve">PC </w:t>
            </w:r>
            <w:r w:rsidR="00D83721">
              <w:t>Refresh</w:t>
            </w:r>
            <w:r>
              <w:t xml:space="preserve"> Technician</w:t>
            </w:r>
            <w:r w:rsidR="00877687">
              <w:t xml:space="preserve"> / IT Asset Management</w:t>
            </w:r>
          </w:p>
          <w:p w14:paraId="5F26C2ED" w14:textId="75AC9234" w:rsidR="00166B57" w:rsidRDefault="00EF61D5" w:rsidP="00166B57">
            <w:pPr>
              <w:pStyle w:val="Achievement"/>
            </w:pPr>
            <w:r>
              <w:t xml:space="preserve">I continued working on the PC Refresh project at Daimler Trucks North America; during </w:t>
            </w:r>
            <w:r w:rsidR="00E854C0">
              <w:t>which</w:t>
            </w:r>
            <w:r>
              <w:t xml:space="preserve"> time, </w:t>
            </w:r>
            <w:r w:rsidR="00584BE3">
              <w:t>I completed the refresh of 546 PCs</w:t>
            </w:r>
          </w:p>
          <w:p w14:paraId="340AA9E4" w14:textId="382C7B68" w:rsidR="00584BE3" w:rsidRDefault="00584BE3" w:rsidP="00584BE3">
            <w:pPr>
              <w:pStyle w:val="Achievement"/>
            </w:pPr>
            <w:r>
              <w:t>I</w:t>
            </w:r>
            <w:r w:rsidR="00C02149">
              <w:t xml:space="preserve"> </w:t>
            </w:r>
            <w:r>
              <w:t>reduced</w:t>
            </w:r>
            <w:r w:rsidR="005E4938">
              <w:t>, significantly,</w:t>
            </w:r>
            <w:r>
              <w:t xml:space="preserve"> the</w:t>
            </w:r>
            <w:r w:rsidR="005E4938">
              <w:t xml:space="preserve"> amount of</w:t>
            </w:r>
            <w:r>
              <w:t xml:space="preserve"> time necessary to perform a refresh through the use of high speed SSD hard drives for more rapid data backup/restore.</w:t>
            </w:r>
          </w:p>
          <w:p w14:paraId="04A043C9" w14:textId="03F7054F" w:rsidR="007C01A5" w:rsidRDefault="007C01A5" w:rsidP="007C01A5">
            <w:pPr>
              <w:pStyle w:val="Achievement"/>
            </w:pPr>
            <w:r>
              <w:t>I worked through a list, contacting users to facilitate the return of unrecovered assets.</w:t>
            </w:r>
          </w:p>
          <w:p w14:paraId="6376E90E" w14:textId="5AD0502A" w:rsidR="00877687" w:rsidRDefault="00877687" w:rsidP="00584BE3">
            <w:pPr>
              <w:pStyle w:val="Achievement"/>
            </w:pPr>
            <w:r>
              <w:t xml:space="preserve">I </w:t>
            </w:r>
            <w:r w:rsidR="00EF61D5">
              <w:t xml:space="preserve">processed returned systems, </w:t>
            </w:r>
            <w:r>
              <w:t>perform</w:t>
            </w:r>
            <w:r w:rsidR="00EF61D5">
              <w:t>ing</w:t>
            </w:r>
            <w:r>
              <w:t xml:space="preserve"> diagnostics, and some repairs</w:t>
            </w:r>
            <w:r w:rsidR="007C01A5">
              <w:t>, on systems</w:t>
            </w:r>
            <w:r>
              <w:t xml:space="preserve"> that were to be transferred to a pool for use as replacements or loaners.</w:t>
            </w:r>
          </w:p>
          <w:p w14:paraId="30530D44" w14:textId="421588F1" w:rsidR="00EF61D5" w:rsidRDefault="00EF61D5" w:rsidP="00584BE3">
            <w:pPr>
              <w:pStyle w:val="Achievement"/>
            </w:pPr>
            <w:r>
              <w:t xml:space="preserve">When our automated backup/restore solution began </w:t>
            </w:r>
            <w:r w:rsidR="001F41E7">
              <w:t>to malfunction</w:t>
            </w:r>
            <w:r>
              <w:t>, I created a process, and documentation, laying out how to manually back up the user’s important settings, and their data</w:t>
            </w:r>
            <w:r w:rsidR="007C01A5">
              <w:t>,</w:t>
            </w:r>
            <w:r>
              <w:t xml:space="preserve"> in order to ensure a low-impact transition to their new system.</w:t>
            </w:r>
          </w:p>
          <w:p w14:paraId="2A0C4ED9" w14:textId="00B72759" w:rsidR="007C01A5" w:rsidRDefault="007C01A5" w:rsidP="00584BE3">
            <w:pPr>
              <w:pStyle w:val="Achievement"/>
            </w:pPr>
            <w:r>
              <w:t>I assisted remote users with their refresh through the use of remote control software.</w:t>
            </w:r>
          </w:p>
          <w:p w14:paraId="46BD83EF" w14:textId="1B7FF709" w:rsidR="00166B57" w:rsidRDefault="00166B57" w:rsidP="008A1BBD">
            <w:pPr>
              <w:pStyle w:val="CompanyName"/>
              <w:tabs>
                <w:tab w:val="clear" w:pos="2972"/>
                <w:tab w:val="left" w:pos="2295"/>
                <w:tab w:val="right" w:pos="9907"/>
              </w:tabs>
            </w:pPr>
            <w:r>
              <w:t>11/2018 – 12/2018</w:t>
            </w:r>
            <w:r>
              <w:tab/>
            </w:r>
            <w:proofErr w:type="spellStart"/>
            <w:r>
              <w:t>TEKSystems</w:t>
            </w:r>
            <w:proofErr w:type="spellEnd"/>
            <w:r>
              <w:tab/>
              <w:t>Portland, OR</w:t>
            </w:r>
          </w:p>
          <w:p w14:paraId="41A8945D" w14:textId="494D3789" w:rsidR="00166B57" w:rsidRDefault="00166B57" w:rsidP="00166B57">
            <w:pPr>
              <w:pStyle w:val="JobTitle"/>
            </w:pPr>
            <w:r>
              <w:t xml:space="preserve">PC </w:t>
            </w:r>
            <w:r w:rsidR="00D83721">
              <w:t>Refresh</w:t>
            </w:r>
            <w:r>
              <w:t xml:space="preserve"> Technician</w:t>
            </w:r>
          </w:p>
          <w:p w14:paraId="2DA76248" w14:textId="69CA9340" w:rsidR="00166B57" w:rsidRPr="00166B57" w:rsidRDefault="00166B57" w:rsidP="00166B57">
            <w:pPr>
              <w:pStyle w:val="Achievement"/>
            </w:pPr>
            <w:r>
              <w:t>I worked on the PC Refresh project at Daimler Trucks North America</w:t>
            </w:r>
          </w:p>
          <w:p w14:paraId="63609B10" w14:textId="2AFAAFE2" w:rsidR="00EF1CF2" w:rsidRDefault="00EF1CF2" w:rsidP="008A1BBD">
            <w:pPr>
              <w:pStyle w:val="CompanyName"/>
              <w:tabs>
                <w:tab w:val="clear" w:pos="2972"/>
                <w:tab w:val="left" w:pos="2295"/>
                <w:tab w:val="right" w:pos="9907"/>
              </w:tabs>
            </w:pPr>
            <w:r>
              <w:t>9/201</w:t>
            </w:r>
            <w:r w:rsidR="005164CE">
              <w:t>8</w:t>
            </w:r>
            <w:r>
              <w:t xml:space="preserve"> – </w:t>
            </w:r>
            <w:r w:rsidR="008361C8">
              <w:t>1</w:t>
            </w:r>
            <w:r w:rsidR="00166B57">
              <w:t>1</w:t>
            </w:r>
            <w:r w:rsidR="008361C8">
              <w:t>/2018</w:t>
            </w:r>
            <w:r>
              <w:tab/>
              <w:t>Robert Half</w:t>
            </w:r>
            <w:r>
              <w:tab/>
              <w:t>Vancouver, WA</w:t>
            </w:r>
          </w:p>
          <w:p w14:paraId="7B15A846" w14:textId="6397D120" w:rsidR="00EF1CF2" w:rsidRDefault="00EF1CF2" w:rsidP="00EF1CF2">
            <w:pPr>
              <w:pStyle w:val="JobTitle"/>
            </w:pPr>
            <w:r>
              <w:t>PC Deployment Technician</w:t>
            </w:r>
          </w:p>
          <w:p w14:paraId="256E83D2" w14:textId="097EA6B1" w:rsidR="00EF1CF2" w:rsidRPr="00EF1CF2" w:rsidRDefault="00EF1CF2" w:rsidP="00EF1CF2">
            <w:pPr>
              <w:pStyle w:val="Achievement"/>
            </w:pPr>
            <w:r>
              <w:t xml:space="preserve">Deployed </w:t>
            </w:r>
            <w:r w:rsidR="00D83721">
              <w:t>12</w:t>
            </w:r>
            <w:r>
              <w:t xml:space="preserve">0 PCs and Laptops throughout the </w:t>
            </w:r>
            <w:r w:rsidR="00166B57">
              <w:t>3</w:t>
            </w:r>
            <w:r>
              <w:t xml:space="preserve"> week contract period.</w:t>
            </w:r>
          </w:p>
          <w:p w14:paraId="722D6BF0" w14:textId="54348B75" w:rsidR="00DB5D46" w:rsidRDefault="00DB5D46" w:rsidP="008A1BBD">
            <w:pPr>
              <w:pStyle w:val="CompanyName"/>
              <w:tabs>
                <w:tab w:val="clear" w:pos="2972"/>
                <w:tab w:val="left" w:pos="2295"/>
                <w:tab w:val="right" w:pos="9907"/>
              </w:tabs>
            </w:pPr>
            <w:r>
              <w:t xml:space="preserve">6/2016 – </w:t>
            </w:r>
            <w:r w:rsidR="00D83721">
              <w:t>11</w:t>
            </w:r>
            <w:r w:rsidR="00734BF8">
              <w:t>/2018</w:t>
            </w:r>
            <w:r>
              <w:tab/>
              <w:t>Self Employed</w:t>
            </w:r>
          </w:p>
          <w:p w14:paraId="722D6BF1" w14:textId="77777777" w:rsidR="00AB5DEF" w:rsidRDefault="00AB5DEF" w:rsidP="008A1BBD">
            <w:pPr>
              <w:pStyle w:val="CompanyName"/>
              <w:tabs>
                <w:tab w:val="clear" w:pos="2972"/>
                <w:tab w:val="left" w:pos="2295"/>
                <w:tab w:val="right" w:pos="9907"/>
              </w:tabs>
            </w:pPr>
            <w:r>
              <w:t>10/2013-</w:t>
            </w:r>
            <w:r w:rsidR="00AC7CC6">
              <w:t>04/2016</w:t>
            </w:r>
            <w:r>
              <w:tab/>
              <w:t>HP</w:t>
            </w:r>
            <w:r w:rsidR="00D631A0">
              <w:t xml:space="preserve"> Enterprise Services, LLC</w:t>
            </w:r>
            <w:r w:rsidR="002412C3">
              <w:t xml:space="preserve"> – At Con-Way Freight / XPO Logistics</w:t>
            </w:r>
            <w:r>
              <w:tab/>
              <w:t>Portland, OR</w:t>
            </w:r>
          </w:p>
          <w:p w14:paraId="722D6BF2" w14:textId="77777777" w:rsidR="00AB5DEF" w:rsidRDefault="002412C3" w:rsidP="008A1BBD">
            <w:pPr>
              <w:pStyle w:val="JobTitle"/>
              <w:tabs>
                <w:tab w:val="left" w:pos="2295"/>
              </w:tabs>
            </w:pPr>
            <w:r>
              <w:t>Deskside Support / Field Services</w:t>
            </w:r>
          </w:p>
          <w:p w14:paraId="722D6BF3" w14:textId="77777777" w:rsidR="008A1BBD" w:rsidRDefault="008A1BBD" w:rsidP="008A1BBD">
            <w:pPr>
              <w:pStyle w:val="Achievement"/>
              <w:tabs>
                <w:tab w:val="left" w:pos="2295"/>
              </w:tabs>
            </w:pPr>
            <w:r>
              <w:t>Support users in configuring their XPO-provided mobile phone, or tablet, to connect to corporate email services.</w:t>
            </w:r>
          </w:p>
          <w:p w14:paraId="722D6BF4" w14:textId="77777777" w:rsidR="008A1BBD" w:rsidRDefault="008A1BBD" w:rsidP="008A1BBD">
            <w:pPr>
              <w:pStyle w:val="Achievement"/>
              <w:tabs>
                <w:tab w:val="left" w:pos="2295"/>
              </w:tabs>
            </w:pPr>
            <w:r>
              <w:t>Utilize Active Directory tools to connect systems to the various domains, reset user passwords or unlock accounts.</w:t>
            </w:r>
          </w:p>
          <w:p w14:paraId="722D6BF5" w14:textId="77777777" w:rsidR="00A97136" w:rsidRDefault="00A97136" w:rsidP="00A97136">
            <w:pPr>
              <w:pStyle w:val="Achievement"/>
              <w:tabs>
                <w:tab w:val="left" w:pos="2295"/>
              </w:tabs>
            </w:pPr>
            <w:r>
              <w:t>Provide assistance to other technicians with questions regarding difficult issues.</w:t>
            </w:r>
          </w:p>
          <w:p w14:paraId="722D6BF6" w14:textId="77777777" w:rsidR="00A97136" w:rsidRDefault="00A97136" w:rsidP="00A97136">
            <w:pPr>
              <w:pStyle w:val="Achievement"/>
              <w:tabs>
                <w:tab w:val="left" w:pos="2295"/>
              </w:tabs>
            </w:pPr>
            <w:r>
              <w:t>Liaise with Managed Print Services, and other teams, to support local and network print devices.</w:t>
            </w:r>
          </w:p>
          <w:p w14:paraId="722D6BF7" w14:textId="77777777" w:rsidR="008A1BBD" w:rsidRDefault="00A97136" w:rsidP="008A1BBD">
            <w:pPr>
              <w:pStyle w:val="Achievement"/>
              <w:tabs>
                <w:tab w:val="left" w:pos="2295"/>
              </w:tabs>
            </w:pPr>
            <w:r>
              <w:t xml:space="preserve">Utilize remote control tools to </w:t>
            </w:r>
            <w:r w:rsidR="002D645E">
              <w:t xml:space="preserve">more quickly </w:t>
            </w:r>
            <w:r>
              <w:t xml:space="preserve">resolve issues that </w:t>
            </w:r>
            <w:r w:rsidR="002D645E">
              <w:t>don’t require an on-site technician</w:t>
            </w:r>
            <w:r>
              <w:t>.</w:t>
            </w:r>
          </w:p>
          <w:p w14:paraId="722D6BF8" w14:textId="77777777" w:rsidR="002D645E" w:rsidRDefault="002D645E" w:rsidP="00AF0DCB">
            <w:pPr>
              <w:pStyle w:val="Achievement"/>
              <w:tabs>
                <w:tab w:val="left" w:pos="2295"/>
              </w:tabs>
            </w:pPr>
            <w:r>
              <w:t>Provide support to the Facilities team in troubleshooting issues with conference room equipment.</w:t>
            </w:r>
          </w:p>
          <w:p w14:paraId="722D6BF9" w14:textId="77777777" w:rsidR="00A16B75" w:rsidRDefault="00A16B75" w:rsidP="008A1BBD">
            <w:pPr>
              <w:pStyle w:val="CompanyName"/>
              <w:tabs>
                <w:tab w:val="clear" w:pos="2972"/>
                <w:tab w:val="left" w:pos="2295"/>
                <w:tab w:val="right" w:pos="9907"/>
              </w:tabs>
            </w:pPr>
            <w:r>
              <w:t>06/2012-</w:t>
            </w:r>
            <w:r w:rsidR="00AB5DEF">
              <w:t>10/2013</w:t>
            </w:r>
            <w:r>
              <w:tab/>
              <w:t>Advantage Technical Resourcing – At Con-</w:t>
            </w:r>
            <w:r w:rsidR="002412C3">
              <w:t>W</w:t>
            </w:r>
            <w:r>
              <w:t>ay Freight</w:t>
            </w:r>
            <w:r>
              <w:tab/>
              <w:t>Portland, OR</w:t>
            </w:r>
          </w:p>
          <w:p w14:paraId="722D6BFA" w14:textId="77777777" w:rsidR="00A16B75" w:rsidRDefault="00A16B75" w:rsidP="008A1BBD">
            <w:pPr>
              <w:pStyle w:val="JobTitle"/>
              <w:tabs>
                <w:tab w:val="left" w:pos="2295"/>
              </w:tabs>
            </w:pPr>
            <w:r>
              <w:t>Desktop Services</w:t>
            </w:r>
          </w:p>
          <w:p w14:paraId="722D6BFC" w14:textId="77777777" w:rsidR="00A16B75" w:rsidRDefault="00A16B75" w:rsidP="008A1BBD">
            <w:pPr>
              <w:pStyle w:val="Achievement"/>
              <w:tabs>
                <w:tab w:val="left" w:pos="2295"/>
              </w:tabs>
            </w:pPr>
            <w:r>
              <w:t>Image and configure new PCs for users, either as replacements or for new-hires.</w:t>
            </w:r>
          </w:p>
          <w:p w14:paraId="722D6BFD" w14:textId="77777777" w:rsidR="00A16B75" w:rsidRDefault="00A16B75" w:rsidP="008A1BBD">
            <w:pPr>
              <w:pStyle w:val="Achievement"/>
              <w:tabs>
                <w:tab w:val="left" w:pos="2295"/>
              </w:tabs>
            </w:pPr>
            <w:r>
              <w:t xml:space="preserve">Reimage machines to upgrade users to Windows 7, or to repair a corrupted </w:t>
            </w:r>
            <w:r w:rsidR="0000308E">
              <w:t xml:space="preserve">XP </w:t>
            </w:r>
            <w:r>
              <w:t>OS.</w:t>
            </w:r>
          </w:p>
          <w:p w14:paraId="722D6BFE" w14:textId="77777777" w:rsidR="00A16B75" w:rsidRDefault="001D11A0" w:rsidP="008A1BBD">
            <w:pPr>
              <w:pStyle w:val="Achievement"/>
              <w:tabs>
                <w:tab w:val="left" w:pos="2295"/>
              </w:tabs>
            </w:pPr>
            <w:r>
              <w:t>I was a</w:t>
            </w:r>
            <w:r w:rsidR="00A16B75">
              <w:t>ssigned to the Office 365 migration team to resolve issues relating to the Outlook client and Windows XP/7 operating system that might be preventing the user from accessing their mailbox in Exchange.</w:t>
            </w:r>
          </w:p>
          <w:p w14:paraId="722D6BFF" w14:textId="77777777" w:rsidR="00A16B75" w:rsidRDefault="00A97136" w:rsidP="008A1BBD">
            <w:pPr>
              <w:pStyle w:val="Achievement"/>
              <w:tabs>
                <w:tab w:val="left" w:pos="2295"/>
              </w:tabs>
            </w:pPr>
            <w:r>
              <w:t>Configure</w:t>
            </w:r>
            <w:r w:rsidR="00A16B75">
              <w:t xml:space="preserve"> printer hardware to co</w:t>
            </w:r>
            <w:r w:rsidR="001D11A0">
              <w:t>nnect to the network and relay</w:t>
            </w:r>
            <w:r w:rsidR="00A16B75">
              <w:t xml:space="preserve"> the information to the AD team to set it up for use.</w:t>
            </w:r>
          </w:p>
          <w:p w14:paraId="722D6C00" w14:textId="77777777" w:rsidR="00A16B75" w:rsidRPr="00A16B75" w:rsidRDefault="00A16B75" w:rsidP="008A1BBD">
            <w:pPr>
              <w:pStyle w:val="Achievement"/>
              <w:tabs>
                <w:tab w:val="left" w:pos="2295"/>
              </w:tabs>
            </w:pPr>
            <w:r>
              <w:lastRenderedPageBreak/>
              <w:t xml:space="preserve">Conducted training for 4 technicians that </w:t>
            </w:r>
            <w:r w:rsidR="00A97136">
              <w:t>were to</w:t>
            </w:r>
            <w:r>
              <w:t xml:space="preserve"> be disp</w:t>
            </w:r>
            <w:r w:rsidR="007F2659">
              <w:t>atched to various locations to provide support for the Office 365 migration at field sites.</w:t>
            </w:r>
          </w:p>
          <w:p w14:paraId="722D6C01" w14:textId="77777777" w:rsidR="0017175E" w:rsidRDefault="0017175E" w:rsidP="008A1BBD">
            <w:pPr>
              <w:pStyle w:val="CompanyName"/>
              <w:tabs>
                <w:tab w:val="clear" w:pos="2972"/>
                <w:tab w:val="left" w:pos="2295"/>
                <w:tab w:val="right" w:pos="9907"/>
              </w:tabs>
            </w:pPr>
            <w:r>
              <w:t>04/2010-04/2012</w:t>
            </w:r>
            <w:r>
              <w:tab/>
              <w:t xml:space="preserve">Native Staffing </w:t>
            </w:r>
            <w:r w:rsidR="00F76FF9">
              <w:t xml:space="preserve">for Atos </w:t>
            </w:r>
            <w:r>
              <w:t>– At Daimler Trucks North America</w:t>
            </w:r>
            <w:r>
              <w:tab/>
              <w:t>Portland, OR</w:t>
            </w:r>
          </w:p>
          <w:p w14:paraId="722D6C02" w14:textId="77777777" w:rsidR="0017175E" w:rsidRDefault="0017175E" w:rsidP="008A1BBD">
            <w:pPr>
              <w:pStyle w:val="JobTitle"/>
              <w:tabs>
                <w:tab w:val="left" w:pos="2295"/>
              </w:tabs>
            </w:pPr>
            <w:r>
              <w:t>Desktop Support</w:t>
            </w:r>
          </w:p>
          <w:p w14:paraId="722D6C03" w14:textId="77777777" w:rsidR="0017175E" w:rsidRDefault="00A97136" w:rsidP="008A1BBD">
            <w:pPr>
              <w:pStyle w:val="Achievement"/>
              <w:tabs>
                <w:tab w:val="left" w:pos="2295"/>
              </w:tabs>
            </w:pPr>
            <w:r>
              <w:t>Support</w:t>
            </w:r>
            <w:r w:rsidR="0017175E">
              <w:t xml:space="preserve"> Windows XP Pro, Office 2003/2007, Lotus Notes and various issues relating to the users' Active Directory domain accounts.</w:t>
            </w:r>
          </w:p>
          <w:p w14:paraId="722D6C04" w14:textId="77777777" w:rsidR="0017175E" w:rsidRDefault="00A97136" w:rsidP="008A1BBD">
            <w:pPr>
              <w:pStyle w:val="Achievement"/>
              <w:tabs>
                <w:tab w:val="left" w:pos="2295"/>
              </w:tabs>
            </w:pPr>
            <w:r>
              <w:t>Diagnose</w:t>
            </w:r>
            <w:r w:rsidR="0017175E">
              <w:t xml:space="preserve"> and performed hardware repair and upgrades to Dell and HP Laptops and Desktops and Lexmark Enterprise class printers.</w:t>
            </w:r>
          </w:p>
          <w:p w14:paraId="722D6C05" w14:textId="77777777" w:rsidR="0017175E" w:rsidRDefault="00A97136" w:rsidP="008A1BBD">
            <w:pPr>
              <w:pStyle w:val="Achievement"/>
              <w:tabs>
                <w:tab w:val="left" w:pos="2295"/>
              </w:tabs>
            </w:pPr>
            <w:r>
              <w:t>Liaise</w:t>
            </w:r>
            <w:r w:rsidR="0017175E">
              <w:t xml:space="preserve"> with other departments to resolve issues that went beyond my level of system privilege.</w:t>
            </w:r>
          </w:p>
          <w:p w14:paraId="722D6C06" w14:textId="77777777" w:rsidR="0017175E" w:rsidRPr="0017175E" w:rsidRDefault="00A97136" w:rsidP="008A1BBD">
            <w:pPr>
              <w:pStyle w:val="Achievement"/>
              <w:tabs>
                <w:tab w:val="left" w:pos="2295"/>
              </w:tabs>
            </w:pPr>
            <w:r>
              <w:t>Average</w:t>
            </w:r>
            <w:r w:rsidR="0017175E">
              <w:t xml:space="preserve"> closure of 100+ tickets per month over a 2 year period.</w:t>
            </w:r>
          </w:p>
          <w:p w14:paraId="722D6C0C" w14:textId="77777777" w:rsidR="0098484D" w:rsidRDefault="00F76FF9" w:rsidP="008A1BBD">
            <w:pPr>
              <w:pStyle w:val="CompanyName"/>
              <w:tabs>
                <w:tab w:val="clear" w:pos="2972"/>
                <w:tab w:val="left" w:pos="2295"/>
                <w:tab w:val="right" w:pos="9901"/>
              </w:tabs>
              <w:rPr>
                <w:szCs w:val="22"/>
              </w:rPr>
            </w:pPr>
            <w:r>
              <w:rPr>
                <w:szCs w:val="22"/>
              </w:rPr>
              <w:t>10/2008 – 01/2009</w:t>
            </w:r>
            <w:r>
              <w:rPr>
                <w:szCs w:val="22"/>
              </w:rPr>
              <w:tab/>
            </w:r>
            <w:r w:rsidR="0098484D">
              <w:rPr>
                <w:szCs w:val="22"/>
              </w:rPr>
              <w:t>Gospel Ministries International</w:t>
            </w:r>
            <w:r w:rsidR="0098484D">
              <w:rPr>
                <w:szCs w:val="22"/>
              </w:rPr>
              <w:tab/>
              <w:t>McDonald, TN</w:t>
            </w:r>
          </w:p>
          <w:p w14:paraId="722D6C0D" w14:textId="77777777" w:rsidR="0098484D" w:rsidRDefault="0098484D" w:rsidP="008A1BBD">
            <w:pPr>
              <w:pStyle w:val="JobTitle"/>
              <w:tabs>
                <w:tab w:val="left" w:pos="2295"/>
              </w:tabs>
            </w:pPr>
            <w:r>
              <w:t>IT Support</w:t>
            </w:r>
          </w:p>
          <w:p w14:paraId="722D6C0E" w14:textId="77777777" w:rsidR="0098484D" w:rsidRDefault="0098484D" w:rsidP="008A1BBD">
            <w:pPr>
              <w:pStyle w:val="Achievement"/>
              <w:tabs>
                <w:tab w:val="left" w:pos="2295"/>
              </w:tabs>
            </w:pPr>
            <w:r>
              <w:t xml:space="preserve">Performed various services as necessary to ensure that all users were able to connect to the network and utilize </w:t>
            </w:r>
            <w:r w:rsidR="007C1762">
              <w:t>network printing and internet services</w:t>
            </w:r>
          </w:p>
          <w:p w14:paraId="722D6C0F" w14:textId="77777777" w:rsidR="0098484D" w:rsidRDefault="0098484D" w:rsidP="008A1BBD">
            <w:pPr>
              <w:pStyle w:val="Achievement"/>
              <w:tabs>
                <w:tab w:val="left" w:pos="2295"/>
              </w:tabs>
            </w:pPr>
            <w:r>
              <w:t>Designed and built high performance workstation for production of content to be uploaded for broadcast on satellite network.</w:t>
            </w:r>
          </w:p>
          <w:p w14:paraId="722D6C10" w14:textId="77777777" w:rsidR="00E51B77" w:rsidRDefault="00107212" w:rsidP="008A1BBD">
            <w:pPr>
              <w:pStyle w:val="CompanyName"/>
              <w:tabs>
                <w:tab w:val="clear" w:pos="2972"/>
                <w:tab w:val="left" w:pos="2295"/>
                <w:tab w:val="right" w:pos="9901"/>
              </w:tabs>
              <w:rPr>
                <w:szCs w:val="22"/>
              </w:rPr>
            </w:pPr>
            <w:r>
              <w:rPr>
                <w:szCs w:val="22"/>
              </w:rPr>
              <w:t>01/2008 – 10/2008</w:t>
            </w:r>
            <w:r w:rsidR="00E51B77">
              <w:rPr>
                <w:szCs w:val="22"/>
              </w:rPr>
              <w:tab/>
              <w:t>Fast Teks On-Site Computer Services</w:t>
            </w:r>
            <w:r w:rsidR="00E51B77">
              <w:rPr>
                <w:szCs w:val="22"/>
              </w:rPr>
              <w:tab/>
              <w:t>Las Vegas, NV</w:t>
            </w:r>
          </w:p>
          <w:p w14:paraId="722D6C11" w14:textId="77777777" w:rsidR="00E51B77" w:rsidRDefault="00E51B77" w:rsidP="008A1BBD">
            <w:pPr>
              <w:pStyle w:val="JobTitle"/>
              <w:tabs>
                <w:tab w:val="left" w:pos="2295"/>
              </w:tabs>
            </w:pPr>
            <w:r>
              <w:t xml:space="preserve">Field Service </w:t>
            </w:r>
            <w:r w:rsidR="00F94360">
              <w:t xml:space="preserve">/ IT </w:t>
            </w:r>
            <w:r>
              <w:t>Technician</w:t>
            </w:r>
          </w:p>
          <w:p w14:paraId="722D6C12" w14:textId="77777777" w:rsidR="00E51B77" w:rsidRDefault="00E51B77" w:rsidP="008A1BBD">
            <w:pPr>
              <w:pStyle w:val="Achievement"/>
              <w:tabs>
                <w:tab w:val="left" w:pos="2295"/>
              </w:tabs>
            </w:pPr>
            <w:r>
              <w:t>Performed all manner of PC, both desktop and notebook, diagnostic and repair services to clients of Fast Teks in the Las Vegas area.</w:t>
            </w:r>
          </w:p>
          <w:p w14:paraId="722D6C13" w14:textId="77777777" w:rsidR="00E51B77" w:rsidRDefault="00E51B77" w:rsidP="008A1BBD">
            <w:pPr>
              <w:pStyle w:val="Achievement"/>
              <w:tabs>
                <w:tab w:val="left" w:pos="2295"/>
              </w:tabs>
            </w:pPr>
            <w:r>
              <w:t>Built and serviced networks, both wired and wireless, as well as</w:t>
            </w:r>
            <w:r w:rsidR="00AF0DCB">
              <w:t xml:space="preserve"> troubleshooting</w:t>
            </w:r>
            <w:r>
              <w:t xml:space="preserve"> internet connectivity issues.</w:t>
            </w:r>
          </w:p>
          <w:p w14:paraId="722D6C14" w14:textId="77777777" w:rsidR="00F94360" w:rsidRDefault="00F94360" w:rsidP="008A1BBD">
            <w:pPr>
              <w:pStyle w:val="Achievement"/>
              <w:tabs>
                <w:tab w:val="left" w:pos="2295"/>
              </w:tabs>
            </w:pPr>
            <w:r>
              <w:t>Performed data-recovery on hard drives for legal purposes and w</w:t>
            </w:r>
            <w:r w:rsidR="00A97136">
              <w:t>h</w:t>
            </w:r>
            <w:r>
              <w:t>ere drives were failing.</w:t>
            </w:r>
          </w:p>
          <w:p w14:paraId="722D6C15" w14:textId="77777777" w:rsidR="000B6E5C" w:rsidRDefault="000B6E5C" w:rsidP="008A1BBD">
            <w:pPr>
              <w:pStyle w:val="Achievement"/>
              <w:tabs>
                <w:tab w:val="left" w:pos="2295"/>
              </w:tabs>
            </w:pPr>
            <w:r>
              <w:t>Tasked with servicing clients dispatched by Radiant Systems, a POS system provider.</w:t>
            </w:r>
          </w:p>
          <w:p w14:paraId="722D6C16" w14:textId="77777777" w:rsidR="000B6E5C" w:rsidRDefault="000B6E5C" w:rsidP="008A1BBD">
            <w:pPr>
              <w:pStyle w:val="Achievement"/>
              <w:tabs>
                <w:tab w:val="left" w:pos="2295"/>
              </w:tabs>
            </w:pPr>
            <w:r>
              <w:t xml:space="preserve">Tasked with servicing clients dispatched by </w:t>
            </w:r>
            <w:proofErr w:type="spellStart"/>
            <w:r>
              <w:t>Convergant</w:t>
            </w:r>
            <w:proofErr w:type="spellEnd"/>
            <w:r>
              <w:t xml:space="preserve"> Systems relating to servicing in-store advertising equipment.</w:t>
            </w:r>
          </w:p>
          <w:p w14:paraId="722D6C17" w14:textId="77777777" w:rsidR="00210DD3" w:rsidRDefault="00210DD3" w:rsidP="008A1BBD">
            <w:pPr>
              <w:pStyle w:val="CompanyName"/>
              <w:tabs>
                <w:tab w:val="clear" w:pos="2972"/>
                <w:tab w:val="left" w:pos="2295"/>
                <w:tab w:val="right" w:pos="9901"/>
              </w:tabs>
              <w:rPr>
                <w:szCs w:val="22"/>
              </w:rPr>
            </w:pPr>
            <w:r>
              <w:rPr>
                <w:szCs w:val="22"/>
              </w:rPr>
              <w:t>07/2007-</w:t>
            </w:r>
            <w:r w:rsidR="007F2659">
              <w:rPr>
                <w:szCs w:val="22"/>
              </w:rPr>
              <w:t>01/2008</w:t>
            </w:r>
            <w:r>
              <w:rPr>
                <w:szCs w:val="22"/>
              </w:rPr>
              <w:tab/>
              <w:t>Elite Technical Services</w:t>
            </w:r>
            <w:r w:rsidR="007F2659">
              <w:rPr>
                <w:szCs w:val="22"/>
              </w:rPr>
              <w:t xml:space="preserve"> / Superior Technical Resources</w:t>
            </w:r>
            <w:r>
              <w:rPr>
                <w:szCs w:val="22"/>
              </w:rPr>
              <w:tab/>
            </w:r>
            <w:r w:rsidR="007F2659">
              <w:rPr>
                <w:szCs w:val="22"/>
              </w:rPr>
              <w:t>Seattle, WA / Las Vegas, NV</w:t>
            </w:r>
          </w:p>
          <w:p w14:paraId="722D6C18" w14:textId="77777777" w:rsidR="00210DD3" w:rsidRDefault="00210DD3" w:rsidP="008A1BBD">
            <w:pPr>
              <w:pStyle w:val="JobTitle"/>
              <w:tabs>
                <w:tab w:val="left" w:pos="2295"/>
              </w:tabs>
            </w:pPr>
            <w:r>
              <w:t>Dell/Gateway Service Technician</w:t>
            </w:r>
          </w:p>
          <w:p w14:paraId="722D6C19" w14:textId="77777777" w:rsidR="00210DD3" w:rsidRDefault="00210DD3" w:rsidP="008A1BBD">
            <w:pPr>
              <w:pStyle w:val="Achievement"/>
              <w:tabs>
                <w:tab w:val="clear" w:pos="360"/>
                <w:tab w:val="left" w:pos="2295"/>
              </w:tabs>
            </w:pPr>
            <w:r>
              <w:t>Provided</w:t>
            </w:r>
            <w:r w:rsidR="007F2659">
              <w:t xml:space="preserve"> Next Business Day</w:t>
            </w:r>
            <w:r w:rsidR="00A97136">
              <w:t xml:space="preserve"> hardware replacement</w:t>
            </w:r>
            <w:r>
              <w:t xml:space="preserve"> service to </w:t>
            </w:r>
            <w:r w:rsidR="00994BEF">
              <w:t xml:space="preserve">Unisys for </w:t>
            </w:r>
            <w:r>
              <w:t xml:space="preserve">Dell and Gateway </w:t>
            </w:r>
            <w:r w:rsidR="007F2659">
              <w:t>contracts</w:t>
            </w:r>
            <w:r>
              <w:t>.</w:t>
            </w:r>
          </w:p>
          <w:p w14:paraId="722D6C1A" w14:textId="77777777" w:rsidR="00210DD3" w:rsidRDefault="00210DD3" w:rsidP="008A1BBD">
            <w:pPr>
              <w:pStyle w:val="Achievement"/>
              <w:tabs>
                <w:tab w:val="clear" w:pos="360"/>
                <w:tab w:val="left" w:pos="2295"/>
              </w:tabs>
            </w:pPr>
            <w:r>
              <w:t>Serviced Desktops, Notebooks, and Tablets, replacing everything from Hard Drives and Optical Drives to LCD’s and Motherboards.</w:t>
            </w:r>
          </w:p>
          <w:p w14:paraId="722D6C1B" w14:textId="77777777" w:rsidR="00210DD3" w:rsidRDefault="00210DD3" w:rsidP="008A1BBD">
            <w:pPr>
              <w:pStyle w:val="Achievement"/>
              <w:tabs>
                <w:tab w:val="clear" w:pos="360"/>
                <w:tab w:val="left" w:pos="2295"/>
              </w:tabs>
            </w:pPr>
            <w:r>
              <w:t>Maintained notes for each call, tracking mileage and time spent</w:t>
            </w:r>
            <w:r w:rsidR="0053133A">
              <w:t>, and noting call resolution.</w:t>
            </w:r>
          </w:p>
          <w:p w14:paraId="722D6C1C" w14:textId="77777777" w:rsidR="0053133A" w:rsidRPr="00210DD3" w:rsidRDefault="0053133A" w:rsidP="00A97136">
            <w:pPr>
              <w:pStyle w:val="Achievement"/>
              <w:tabs>
                <w:tab w:val="clear" w:pos="360"/>
                <w:tab w:val="left" w:pos="2295"/>
              </w:tabs>
            </w:pPr>
            <w:r>
              <w:t xml:space="preserve">Continued troubleshooting to resolve issues that were not related to parts sent and </w:t>
            </w:r>
            <w:r w:rsidR="00A97136">
              <w:t>liaised with</w:t>
            </w:r>
            <w:r>
              <w:t xml:space="preserve"> support personnel in cases where the part shipped, did not resolve the issue.</w:t>
            </w:r>
          </w:p>
        </w:tc>
      </w:tr>
      <w:tr w:rsidR="00674F2C" w:rsidRPr="000934C7" w14:paraId="722D6C27" w14:textId="77777777">
        <w:tc>
          <w:tcPr>
            <w:tcW w:w="468" w:type="pct"/>
          </w:tcPr>
          <w:p w14:paraId="722D6C1E" w14:textId="77777777" w:rsidR="00674F2C" w:rsidRPr="00BB1BA3" w:rsidRDefault="00674F2C">
            <w:pPr>
              <w:pStyle w:val="NoTitle"/>
              <w:rPr>
                <w:sz w:val="22"/>
                <w:szCs w:val="22"/>
              </w:rPr>
            </w:pPr>
          </w:p>
        </w:tc>
        <w:tc>
          <w:tcPr>
            <w:tcW w:w="4532" w:type="pct"/>
          </w:tcPr>
          <w:p w14:paraId="722D6C26" w14:textId="7B8EE451" w:rsidR="00674F2C" w:rsidRPr="00674F2C" w:rsidRDefault="00674F2C" w:rsidP="007C01A5">
            <w:pPr>
              <w:pStyle w:val="Achievement"/>
              <w:numPr>
                <w:ilvl w:val="0"/>
                <w:numId w:val="0"/>
              </w:numPr>
              <w:tabs>
                <w:tab w:val="left" w:pos="2470"/>
              </w:tabs>
            </w:pPr>
          </w:p>
        </w:tc>
      </w:tr>
      <w:tr w:rsidR="00347AF1" w:rsidRPr="000934C7" w14:paraId="722D6C29" w14:textId="77777777">
        <w:trPr>
          <w:cantSplit/>
        </w:trPr>
        <w:tc>
          <w:tcPr>
            <w:tcW w:w="5000" w:type="pct"/>
            <w:gridSpan w:val="2"/>
          </w:tcPr>
          <w:p w14:paraId="722D6C28" w14:textId="77777777" w:rsidR="00347AF1" w:rsidRPr="00BB1BA3" w:rsidRDefault="00347AF1" w:rsidP="004B36D5">
            <w:pPr>
              <w:pStyle w:val="SectionTitle"/>
              <w:rPr>
                <w:sz w:val="22"/>
                <w:szCs w:val="22"/>
              </w:rPr>
            </w:pPr>
            <w:r w:rsidRPr="00BB1BA3">
              <w:rPr>
                <w:sz w:val="22"/>
                <w:szCs w:val="22"/>
              </w:rPr>
              <w:t>certifications</w:t>
            </w:r>
          </w:p>
        </w:tc>
      </w:tr>
      <w:tr w:rsidR="00347AF1" w:rsidRPr="000934C7" w14:paraId="722D6C2D" w14:textId="77777777">
        <w:tc>
          <w:tcPr>
            <w:tcW w:w="468" w:type="pct"/>
          </w:tcPr>
          <w:p w14:paraId="722D6C2A" w14:textId="77777777" w:rsidR="00347AF1" w:rsidRPr="00BB1BA3" w:rsidRDefault="00347AF1">
            <w:pPr>
              <w:pStyle w:val="NoTitle"/>
              <w:rPr>
                <w:sz w:val="22"/>
                <w:szCs w:val="22"/>
              </w:rPr>
            </w:pPr>
          </w:p>
        </w:tc>
        <w:tc>
          <w:tcPr>
            <w:tcW w:w="4532" w:type="pct"/>
          </w:tcPr>
          <w:p w14:paraId="722D6C2B" w14:textId="77777777" w:rsidR="00554159" w:rsidRPr="007A67D3" w:rsidRDefault="00554159" w:rsidP="007A67D3">
            <w:pPr>
              <w:pStyle w:val="Achievement"/>
              <w:tabs>
                <w:tab w:val="clear" w:pos="360"/>
              </w:tabs>
              <w:rPr>
                <w:szCs w:val="22"/>
              </w:rPr>
            </w:pPr>
            <w:r w:rsidRPr="00BB1BA3">
              <w:rPr>
                <w:szCs w:val="22"/>
              </w:rPr>
              <w:t>Microsoft Certified Professional</w:t>
            </w:r>
            <w:r w:rsidR="007A67D3">
              <w:rPr>
                <w:szCs w:val="22"/>
              </w:rPr>
              <w:t xml:space="preserve"> / </w:t>
            </w:r>
            <w:r w:rsidR="007A67D3" w:rsidRPr="00BB1BA3">
              <w:rPr>
                <w:szCs w:val="22"/>
              </w:rPr>
              <w:t>Desktop Support Technician</w:t>
            </w:r>
          </w:p>
          <w:p w14:paraId="722D6C2C" w14:textId="77777777" w:rsidR="002F6136" w:rsidRPr="007A3A72" w:rsidRDefault="00554159" w:rsidP="007A3A72">
            <w:pPr>
              <w:pStyle w:val="Achievement"/>
              <w:tabs>
                <w:tab w:val="clear" w:pos="360"/>
              </w:tabs>
              <w:rPr>
                <w:szCs w:val="22"/>
              </w:rPr>
            </w:pPr>
            <w:r w:rsidRPr="00BB1BA3">
              <w:rPr>
                <w:szCs w:val="22"/>
              </w:rPr>
              <w:t xml:space="preserve">CompTIA </w:t>
            </w:r>
            <w:r w:rsidR="007A67D3">
              <w:rPr>
                <w:szCs w:val="22"/>
              </w:rPr>
              <w:t xml:space="preserve">A+ / </w:t>
            </w:r>
            <w:r w:rsidRPr="00BB1BA3">
              <w:rPr>
                <w:szCs w:val="22"/>
              </w:rPr>
              <w:t>Network +</w:t>
            </w:r>
          </w:p>
        </w:tc>
      </w:tr>
    </w:tbl>
    <w:p w14:paraId="722D6C2E" w14:textId="77777777" w:rsidR="002F6136" w:rsidRDefault="002F6136" w:rsidP="002F6136"/>
    <w:p w14:paraId="722D6C2F" w14:textId="77777777" w:rsidR="00DC3CC1" w:rsidRPr="00DC3CC1" w:rsidRDefault="004A6A33" w:rsidP="00BB1BA3">
      <w:pPr>
        <w:numPr>
          <w:ilvl w:val="0"/>
          <w:numId w:val="34"/>
        </w:numPr>
        <w:tabs>
          <w:tab w:val="clear" w:pos="720"/>
        </w:tabs>
        <w:ind w:left="220" w:hanging="250"/>
      </w:pPr>
      <w:r>
        <w:t>References available upon request</w:t>
      </w:r>
    </w:p>
    <w:sectPr w:rsidR="00DC3CC1" w:rsidRPr="00DC3CC1" w:rsidSect="003D4832">
      <w:headerReference w:type="default" r:id="rId8"/>
      <w:footerReference w:type="default" r:id="rId9"/>
      <w:footerReference w:type="first" r:id="rId10"/>
      <w:pgSz w:w="12240" w:h="15840"/>
      <w:pgMar w:top="598" w:right="580" w:bottom="897" w:left="77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4EE2A" w14:textId="77777777" w:rsidR="001E0E53" w:rsidRDefault="001E0E53">
      <w:r>
        <w:separator/>
      </w:r>
    </w:p>
  </w:endnote>
  <w:endnote w:type="continuationSeparator" w:id="0">
    <w:p w14:paraId="59B1485C" w14:textId="77777777" w:rsidR="001E0E53" w:rsidRDefault="001E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  <w:embedRegular r:id="rId1" w:fontKey="{09232102-46B2-4AB0-8785-7AE463FA7279}"/>
    <w:embedBold r:id="rId2" w:fontKey="{F86E2B80-E5AE-45A4-9201-CFC43B836307}"/>
    <w:embedItalic r:id="rId3" w:fontKey="{C152C4E5-D67F-48C5-AB23-1C7F2C60D081}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tblpXSpec="center" w:tblpYSpec="bottom"/>
      <w:tblOverlap w:val="never"/>
      <w:tblW w:w="4195" w:type="pct"/>
      <w:jc w:val="center"/>
      <w:tblLook w:val="0000" w:firstRow="0" w:lastRow="0" w:firstColumn="0" w:lastColumn="0" w:noHBand="0" w:noVBand="0"/>
    </w:tblPr>
    <w:tblGrid>
      <w:gridCol w:w="9137"/>
    </w:tblGrid>
    <w:tr w:rsidR="00107212" w14:paraId="722D6C36" w14:textId="77777777" w:rsidTr="00107212">
      <w:trPr>
        <w:trHeight w:val="245"/>
        <w:jc w:val="center"/>
      </w:trPr>
      <w:tc>
        <w:tcPr>
          <w:tcW w:w="5000" w:type="pct"/>
        </w:tcPr>
        <w:p w14:paraId="722D6C35" w14:textId="77777777" w:rsidR="00107212" w:rsidRDefault="00107212" w:rsidP="009225F0">
          <w:pPr>
            <w:pStyle w:val="Address1"/>
          </w:pPr>
          <w:r>
            <w:t xml:space="preserve">Phone </w:t>
          </w:r>
          <w:r w:rsidRPr="00DF5922">
            <w:t>(</w:t>
          </w:r>
          <w:r w:rsidR="009225F0">
            <w:t>360</w:t>
          </w:r>
          <w:r w:rsidRPr="00DF5922">
            <w:t xml:space="preserve">) </w:t>
          </w:r>
          <w:r w:rsidR="009225F0">
            <w:t>831-4939</w:t>
          </w:r>
          <w:r>
            <w:t xml:space="preserve"> • e-mail mickle75@gmail.com</w:t>
          </w:r>
        </w:p>
      </w:tc>
    </w:tr>
    <w:tr w:rsidR="009668E5" w14:paraId="722D6C38" w14:textId="77777777" w:rsidTr="00107212">
      <w:trPr>
        <w:trHeight w:val="1066"/>
        <w:jc w:val="center"/>
      </w:trPr>
      <w:tc>
        <w:tcPr>
          <w:tcW w:w="5000" w:type="pct"/>
        </w:tcPr>
        <w:p w14:paraId="722D6C37" w14:textId="5DF9E2F3" w:rsidR="009668E5" w:rsidRDefault="00166B57" w:rsidP="009668E5">
          <w:pPr>
            <w:pStyle w:val="Address2"/>
          </w:pPr>
          <w:r>
            <w:t>7109B NE 44</w:t>
          </w:r>
          <w:r w:rsidRPr="00166B57">
            <w:rPr>
              <w:vertAlign w:val="superscript"/>
            </w:rPr>
            <w:t>th</w:t>
          </w:r>
          <w:r>
            <w:t xml:space="preserve"> Cir</w:t>
          </w:r>
          <w:r w:rsidR="009668E5">
            <w:t xml:space="preserve"> • Vancouver, WA  9866</w:t>
          </w:r>
          <w:r>
            <w:t>1</w:t>
          </w:r>
        </w:p>
      </w:tc>
    </w:tr>
  </w:tbl>
  <w:p w14:paraId="722D6C39" w14:textId="77777777" w:rsidR="00BB1BA3" w:rsidRDefault="00BB1B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page" w:tblpXSpec="center" w:tblpYSpec="bottom"/>
      <w:tblOverlap w:val="never"/>
      <w:tblW w:w="4195" w:type="pct"/>
      <w:jc w:val="center"/>
      <w:tblLook w:val="0000" w:firstRow="0" w:lastRow="0" w:firstColumn="0" w:lastColumn="0" w:noHBand="0" w:noVBand="0"/>
    </w:tblPr>
    <w:tblGrid>
      <w:gridCol w:w="9137"/>
    </w:tblGrid>
    <w:tr w:rsidR="00BB1BA3" w14:paraId="722D6C3B" w14:textId="77777777">
      <w:trPr>
        <w:trHeight w:val="245"/>
        <w:jc w:val="center"/>
      </w:trPr>
      <w:tc>
        <w:tcPr>
          <w:tcW w:w="5000" w:type="pct"/>
        </w:tcPr>
        <w:p w14:paraId="722D6C3A" w14:textId="77777777" w:rsidR="00BB1BA3" w:rsidRDefault="00BB1BA3" w:rsidP="009225F0">
          <w:pPr>
            <w:pStyle w:val="Address1"/>
          </w:pPr>
          <w:r>
            <w:t xml:space="preserve">Phone </w:t>
          </w:r>
          <w:r w:rsidR="00DF5922" w:rsidRPr="00DF5922">
            <w:t>(</w:t>
          </w:r>
          <w:r w:rsidR="009225F0">
            <w:t>360</w:t>
          </w:r>
          <w:r w:rsidR="00DF5922" w:rsidRPr="00DF5922">
            <w:t xml:space="preserve">) </w:t>
          </w:r>
          <w:r w:rsidR="009225F0">
            <w:t>831-4939</w:t>
          </w:r>
          <w:r>
            <w:t xml:space="preserve"> • e-mail mickle7</w:t>
          </w:r>
          <w:r w:rsidR="00AB1B5F">
            <w:t>5</w:t>
          </w:r>
          <w:r>
            <w:t>@</w:t>
          </w:r>
          <w:r w:rsidR="00AB1B5F">
            <w:t>gmail.com</w:t>
          </w:r>
        </w:p>
      </w:tc>
    </w:tr>
    <w:tr w:rsidR="00166B57" w14:paraId="722D6C3D" w14:textId="77777777">
      <w:trPr>
        <w:trHeight w:val="1066"/>
        <w:jc w:val="center"/>
      </w:trPr>
      <w:tc>
        <w:tcPr>
          <w:tcW w:w="5000" w:type="pct"/>
        </w:tcPr>
        <w:p w14:paraId="722D6C3C" w14:textId="67C190F3" w:rsidR="00166B57" w:rsidRDefault="00166B57" w:rsidP="00166B57">
          <w:pPr>
            <w:pStyle w:val="Address2"/>
          </w:pPr>
          <w:r>
            <w:t>7109B NE 44</w:t>
          </w:r>
          <w:r w:rsidRPr="00166B57">
            <w:rPr>
              <w:vertAlign w:val="superscript"/>
            </w:rPr>
            <w:t>th</w:t>
          </w:r>
          <w:r>
            <w:t xml:space="preserve"> Cir • Vancouver, WA  98661</w:t>
          </w:r>
        </w:p>
      </w:tc>
    </w:tr>
  </w:tbl>
  <w:p w14:paraId="722D6C3E" w14:textId="77777777" w:rsidR="00BB1BA3" w:rsidRDefault="00BB1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FBBE6" w14:textId="77777777" w:rsidR="001E0E53" w:rsidRDefault="001E0E53">
      <w:r>
        <w:separator/>
      </w:r>
    </w:p>
  </w:footnote>
  <w:footnote w:type="continuationSeparator" w:id="0">
    <w:p w14:paraId="5D5D578A" w14:textId="77777777" w:rsidR="001E0E53" w:rsidRDefault="001E0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D6C34" w14:textId="77777777" w:rsidR="00BB1BA3" w:rsidRDefault="00BB1BA3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2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4" w15:restartNumberingAfterBreak="0">
    <w:nsid w:val="2E256DFA"/>
    <w:multiLevelType w:val="hybridMultilevel"/>
    <w:tmpl w:val="A76C5A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3A05042D"/>
    <w:multiLevelType w:val="multilevel"/>
    <w:tmpl w:val="2DD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160954"/>
    <w:multiLevelType w:val="hybridMultilevel"/>
    <w:tmpl w:val="2DD6E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1206084"/>
    <w:multiLevelType w:val="hybridMultilevel"/>
    <w:tmpl w:val="00B2EA80"/>
    <w:lvl w:ilvl="0" w:tplc="29368032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12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3" w15:restartNumberingAfterBreak="0">
    <w:nsid w:val="719C30EC"/>
    <w:multiLevelType w:val="hybridMultilevel"/>
    <w:tmpl w:val="30C09288"/>
    <w:lvl w:ilvl="0" w:tplc="04090005">
      <w:start w:val="1"/>
      <w:numFmt w:val="bullet"/>
      <w:lvlText w:val=""/>
      <w:lvlJc w:val="left"/>
      <w:pPr>
        <w:tabs>
          <w:tab w:val="num" w:pos="692"/>
        </w:tabs>
        <w:ind w:left="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2"/>
  </w:num>
  <w:num w:numId="19">
    <w:abstractNumId w:val="11"/>
  </w:num>
  <w:num w:numId="20">
    <w:abstractNumId w:val="1"/>
  </w:num>
  <w:num w:numId="21">
    <w:abstractNumId w:val="3"/>
  </w:num>
  <w:num w:numId="22">
    <w:abstractNumId w:val="6"/>
  </w:num>
  <w:num w:numId="23">
    <w:abstractNumId w:val="9"/>
  </w:num>
  <w:num w:numId="24">
    <w:abstractNumId w:val="5"/>
  </w:num>
  <w:num w:numId="25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12"/>
  </w:num>
  <w:num w:numId="30">
    <w:abstractNumId w:val="4"/>
  </w:num>
  <w:num w:numId="31">
    <w:abstractNumId w:val="13"/>
  </w:num>
  <w:num w:numId="32">
    <w:abstractNumId w:val="8"/>
  </w:num>
  <w:num w:numId="33">
    <w:abstractNumId w:val="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TrueTypeFonts/>
  <w:embedSystemFonts/>
  <w:saveSubsetFonts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299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80C"/>
    <w:rsid w:val="0000308E"/>
    <w:rsid w:val="000808A6"/>
    <w:rsid w:val="000934C7"/>
    <w:rsid w:val="000B6E5C"/>
    <w:rsid w:val="000E1B76"/>
    <w:rsid w:val="001038CB"/>
    <w:rsid w:val="00107212"/>
    <w:rsid w:val="00166B57"/>
    <w:rsid w:val="0017175E"/>
    <w:rsid w:val="001954DF"/>
    <w:rsid w:val="001D11A0"/>
    <w:rsid w:val="001E0E53"/>
    <w:rsid w:val="001F41E7"/>
    <w:rsid w:val="00210DD3"/>
    <w:rsid w:val="002412C3"/>
    <w:rsid w:val="0024180C"/>
    <w:rsid w:val="00247A15"/>
    <w:rsid w:val="00264210"/>
    <w:rsid w:val="002A07F8"/>
    <w:rsid w:val="002D1EB3"/>
    <w:rsid w:val="002D645E"/>
    <w:rsid w:val="002E6ECD"/>
    <w:rsid w:val="002F6136"/>
    <w:rsid w:val="00313345"/>
    <w:rsid w:val="00320D8D"/>
    <w:rsid w:val="00331B0F"/>
    <w:rsid w:val="00347AF1"/>
    <w:rsid w:val="003B444E"/>
    <w:rsid w:val="003D3B8B"/>
    <w:rsid w:val="003D4832"/>
    <w:rsid w:val="003E4C20"/>
    <w:rsid w:val="003F6A42"/>
    <w:rsid w:val="004A6A33"/>
    <w:rsid w:val="004B36D5"/>
    <w:rsid w:val="005164CE"/>
    <w:rsid w:val="00521637"/>
    <w:rsid w:val="0053133A"/>
    <w:rsid w:val="00535EFD"/>
    <w:rsid w:val="00537F4C"/>
    <w:rsid w:val="00554159"/>
    <w:rsid w:val="00584BE3"/>
    <w:rsid w:val="005A5F46"/>
    <w:rsid w:val="005C766F"/>
    <w:rsid w:val="005E10C9"/>
    <w:rsid w:val="005E4938"/>
    <w:rsid w:val="00610D0F"/>
    <w:rsid w:val="00644188"/>
    <w:rsid w:val="00674F2C"/>
    <w:rsid w:val="00696CF4"/>
    <w:rsid w:val="006D77D7"/>
    <w:rsid w:val="00706AA7"/>
    <w:rsid w:val="00734BF8"/>
    <w:rsid w:val="007A3A72"/>
    <w:rsid w:val="007A67D3"/>
    <w:rsid w:val="007C01A5"/>
    <w:rsid w:val="007C1762"/>
    <w:rsid w:val="007D13DE"/>
    <w:rsid w:val="007E3D75"/>
    <w:rsid w:val="007F2659"/>
    <w:rsid w:val="008122EA"/>
    <w:rsid w:val="008361C8"/>
    <w:rsid w:val="00850281"/>
    <w:rsid w:val="00877687"/>
    <w:rsid w:val="008A1BBD"/>
    <w:rsid w:val="008C0692"/>
    <w:rsid w:val="009225F0"/>
    <w:rsid w:val="00931990"/>
    <w:rsid w:val="009508AD"/>
    <w:rsid w:val="009664E7"/>
    <w:rsid w:val="009668E5"/>
    <w:rsid w:val="009753B9"/>
    <w:rsid w:val="0098484D"/>
    <w:rsid w:val="00994BEF"/>
    <w:rsid w:val="009A359B"/>
    <w:rsid w:val="009B6BE6"/>
    <w:rsid w:val="009F2039"/>
    <w:rsid w:val="00A11340"/>
    <w:rsid w:val="00A16B75"/>
    <w:rsid w:val="00A21AD0"/>
    <w:rsid w:val="00A72532"/>
    <w:rsid w:val="00A94DE3"/>
    <w:rsid w:val="00A97136"/>
    <w:rsid w:val="00AA53E7"/>
    <w:rsid w:val="00AB1B5F"/>
    <w:rsid w:val="00AB5DEF"/>
    <w:rsid w:val="00AC3CF7"/>
    <w:rsid w:val="00AC7CC6"/>
    <w:rsid w:val="00AE3A84"/>
    <w:rsid w:val="00AF0DCB"/>
    <w:rsid w:val="00B12F57"/>
    <w:rsid w:val="00B4462E"/>
    <w:rsid w:val="00B65FAF"/>
    <w:rsid w:val="00B73364"/>
    <w:rsid w:val="00BB1BA3"/>
    <w:rsid w:val="00C02149"/>
    <w:rsid w:val="00C266DF"/>
    <w:rsid w:val="00C77526"/>
    <w:rsid w:val="00CA05F8"/>
    <w:rsid w:val="00CA69A1"/>
    <w:rsid w:val="00CC7F42"/>
    <w:rsid w:val="00D10C1B"/>
    <w:rsid w:val="00D47403"/>
    <w:rsid w:val="00D62E98"/>
    <w:rsid w:val="00D631A0"/>
    <w:rsid w:val="00D7147E"/>
    <w:rsid w:val="00D71E2B"/>
    <w:rsid w:val="00D83721"/>
    <w:rsid w:val="00D92B73"/>
    <w:rsid w:val="00DB5D46"/>
    <w:rsid w:val="00DC3CC1"/>
    <w:rsid w:val="00DF5922"/>
    <w:rsid w:val="00DF74ED"/>
    <w:rsid w:val="00E315D1"/>
    <w:rsid w:val="00E51B77"/>
    <w:rsid w:val="00E854C0"/>
    <w:rsid w:val="00EC48A1"/>
    <w:rsid w:val="00EC587A"/>
    <w:rsid w:val="00EE061A"/>
    <w:rsid w:val="00EE3550"/>
    <w:rsid w:val="00EF1CF2"/>
    <w:rsid w:val="00EF22FA"/>
    <w:rsid w:val="00EF4653"/>
    <w:rsid w:val="00EF61D5"/>
    <w:rsid w:val="00F2061A"/>
    <w:rsid w:val="00F23A68"/>
    <w:rsid w:val="00F4149C"/>
    <w:rsid w:val="00F723D1"/>
    <w:rsid w:val="00F76FF9"/>
    <w:rsid w:val="00F83B91"/>
    <w:rsid w:val="00F94360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2D6BEC"/>
  <w15:docId w15:val="{9C6F0B68-878E-4CD0-B25F-B606CF28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B91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F83B91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F83B91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F83B91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F83B91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F83B91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F83B91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F83B91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F83B91"/>
    <w:pPr>
      <w:spacing w:after="220" w:line="240" w:lineRule="atLeast"/>
    </w:pPr>
  </w:style>
  <w:style w:type="paragraph" w:customStyle="1" w:styleId="HeaderBase">
    <w:name w:val="Header Base"/>
    <w:basedOn w:val="Normal"/>
    <w:rsid w:val="00F83B91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F83B91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F83B91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F83B91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F83B91"/>
    <w:pPr>
      <w:tabs>
        <w:tab w:val="left" w:pos="2972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674F2C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F83B91"/>
    <w:pPr>
      <w:numPr>
        <w:numId w:val="29"/>
      </w:numPr>
      <w:spacing w:after="60"/>
    </w:pPr>
  </w:style>
  <w:style w:type="paragraph" w:customStyle="1" w:styleId="Name">
    <w:name w:val="Name"/>
    <w:basedOn w:val="Normal"/>
    <w:next w:val="Normal"/>
    <w:rsid w:val="00F83B91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F83B91"/>
    <w:pPr>
      <w:keepNext/>
    </w:pPr>
  </w:style>
  <w:style w:type="paragraph" w:customStyle="1" w:styleId="CityState">
    <w:name w:val="City/State"/>
    <w:basedOn w:val="BodyText"/>
    <w:next w:val="BodyText"/>
    <w:rsid w:val="00F83B91"/>
    <w:pPr>
      <w:keepNext/>
    </w:pPr>
  </w:style>
  <w:style w:type="paragraph" w:customStyle="1" w:styleId="Institution">
    <w:name w:val="Institution"/>
    <w:basedOn w:val="Normal"/>
    <w:next w:val="Achievement"/>
    <w:rsid w:val="00F83B91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F83B91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F83B91"/>
  </w:style>
  <w:style w:type="paragraph" w:styleId="Footer">
    <w:name w:val="footer"/>
    <w:basedOn w:val="HeaderBase"/>
    <w:rsid w:val="00F83B91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F83B9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F83B91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F83B91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F83B91"/>
    <w:rPr>
      <w:sz w:val="24"/>
    </w:rPr>
  </w:style>
  <w:style w:type="character" w:styleId="Emphasis">
    <w:name w:val="Emphasis"/>
    <w:qFormat/>
    <w:rsid w:val="00F83B91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F83B91"/>
    <w:pPr>
      <w:ind w:left="720"/>
    </w:pPr>
  </w:style>
  <w:style w:type="character" w:customStyle="1" w:styleId="Job">
    <w:name w:val="Job"/>
    <w:basedOn w:val="DefaultParagraphFont"/>
    <w:rsid w:val="00F83B91"/>
  </w:style>
  <w:style w:type="paragraph" w:customStyle="1" w:styleId="PersonalData">
    <w:name w:val="Personal Data"/>
    <w:basedOn w:val="BodyText"/>
    <w:rsid w:val="00F83B91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F83B91"/>
    <w:pPr>
      <w:spacing w:before="60"/>
    </w:pPr>
  </w:style>
  <w:style w:type="paragraph" w:customStyle="1" w:styleId="NoTitle">
    <w:name w:val="No Title"/>
    <w:basedOn w:val="SectionTitle"/>
    <w:rsid w:val="00F83B91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rsid w:val="00F83B91"/>
    <w:rPr>
      <w:color w:val="0000FF"/>
      <w:u w:val="single"/>
    </w:rPr>
  </w:style>
  <w:style w:type="paragraph" w:customStyle="1" w:styleId="PersonalInfo">
    <w:name w:val="Personal Info"/>
    <w:basedOn w:val="Achievement"/>
    <w:next w:val="Achievement"/>
    <w:rsid w:val="00F83B91"/>
    <w:pPr>
      <w:spacing w:before="220"/>
    </w:pPr>
  </w:style>
  <w:style w:type="paragraph" w:customStyle="1" w:styleId="StyleJobTitle11pt">
    <w:name w:val="Style Job Title + 11 pt"/>
    <w:basedOn w:val="JobTitle"/>
    <w:rsid w:val="00674F2C"/>
    <w:rPr>
      <w:bCs/>
      <w:iCs/>
      <w:sz w:val="22"/>
    </w:rPr>
  </w:style>
  <w:style w:type="character" w:styleId="FollowedHyperlink">
    <w:name w:val="FollowedHyperlink"/>
    <w:basedOn w:val="DefaultParagraphFont"/>
    <w:rsid w:val="00994B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60D98-FC78-48CD-9802-1C8FEF72A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Resume.dot</Template>
  <TotalTime>3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Toshiba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Michael &amp; Veronica Miller</dc:creator>
  <cp:lastModifiedBy>Michael Miller</cp:lastModifiedBy>
  <cp:revision>8</cp:revision>
  <cp:lastPrinted>2012-04-19T12:36:00Z</cp:lastPrinted>
  <dcterms:created xsi:type="dcterms:W3CDTF">2019-12-19T16:06:00Z</dcterms:created>
  <dcterms:modified xsi:type="dcterms:W3CDTF">2020-09-01T19:07:00Z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