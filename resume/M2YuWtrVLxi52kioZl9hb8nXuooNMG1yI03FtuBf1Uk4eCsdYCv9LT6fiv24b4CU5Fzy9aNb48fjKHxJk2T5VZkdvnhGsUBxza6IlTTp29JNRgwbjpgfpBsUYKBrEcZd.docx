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44" w:type="dxa"/>
        <w:tblInd w:w="-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4795"/>
        <w:gridCol w:w="3559"/>
      </w:tblGrid>
      <w:tr w:rsidR="00F316AD" w:rsidRPr="001700F2" w14:paraId="2925F8D9" w14:textId="77777777" w:rsidTr="00A25135">
        <w:trPr>
          <w:trHeight w:val="930"/>
        </w:trPr>
        <w:tc>
          <w:tcPr>
            <w:tcW w:w="11144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67A46790" w14:textId="77777777" w:rsidR="00F316AD" w:rsidRPr="00626242" w:rsidRDefault="00490FB6" w:rsidP="00626242">
            <w:pPr>
              <w:pStyle w:val="Title"/>
            </w:pPr>
            <w:bookmarkStart w:id="0" w:name="_GoBack"/>
            <w:bookmarkEnd w:id="0"/>
            <w:r>
              <w:t>Roy Wujatso</w:t>
            </w:r>
            <w:r w:rsidR="00626242">
              <w:t>n</w:t>
            </w:r>
          </w:p>
        </w:tc>
      </w:tr>
      <w:tr w:rsidR="00A25135" w:rsidRPr="007C3D21" w14:paraId="46BD259F" w14:textId="77777777" w:rsidTr="0007139D">
        <w:trPr>
          <w:trHeight w:val="669"/>
        </w:trPr>
        <w:tc>
          <w:tcPr>
            <w:tcW w:w="2790" w:type="dxa"/>
            <w:tcBorders>
              <w:top w:val="single" w:sz="24" w:space="0" w:color="BF9268" w:themeColor="accent2"/>
            </w:tcBorders>
            <w:vAlign w:val="center"/>
          </w:tcPr>
          <w:p w14:paraId="30C86823" w14:textId="77777777" w:rsidR="00F316AD" w:rsidRPr="001700F2" w:rsidRDefault="00490FB6" w:rsidP="00626242">
            <w:r w:rsidRPr="007C3D21">
              <w:rPr>
                <w:b/>
                <w:bCs/>
              </w:rPr>
              <w:t>Address:</w:t>
            </w:r>
            <w:r>
              <w:t xml:space="preserve"> 8018 S Marion Ave, Tulsa Ok 74136</w:t>
            </w:r>
          </w:p>
        </w:tc>
        <w:tc>
          <w:tcPr>
            <w:tcW w:w="4795" w:type="dxa"/>
            <w:tcBorders>
              <w:top w:val="single" w:sz="24" w:space="0" w:color="BF9268" w:themeColor="accent2"/>
            </w:tcBorders>
            <w:vAlign w:val="center"/>
          </w:tcPr>
          <w:p w14:paraId="134FCF40" w14:textId="77777777" w:rsidR="00F316AD" w:rsidRPr="001700F2" w:rsidRDefault="007C3D21" w:rsidP="007C3D21">
            <w:r>
              <w:t xml:space="preserve">       </w:t>
            </w:r>
            <w:r w:rsidR="00490FB6" w:rsidRPr="007C3D21">
              <w:rPr>
                <w:b/>
                <w:bCs/>
              </w:rPr>
              <w:t>Ph</w:t>
            </w:r>
            <w:r w:rsidR="00490FB6">
              <w:t>: 9185813663</w:t>
            </w:r>
          </w:p>
        </w:tc>
        <w:tc>
          <w:tcPr>
            <w:tcW w:w="3559" w:type="dxa"/>
            <w:tcBorders>
              <w:top w:val="single" w:sz="24" w:space="0" w:color="BF9268" w:themeColor="accent2"/>
            </w:tcBorders>
            <w:vAlign w:val="center"/>
          </w:tcPr>
          <w:p w14:paraId="77CE7721" w14:textId="77777777" w:rsidR="00F316AD" w:rsidRPr="007C3D21" w:rsidRDefault="007C3D21" w:rsidP="00626242">
            <w:proofErr w:type="gramStart"/>
            <w:r w:rsidRPr="007C3D21">
              <w:rPr>
                <w:b/>
                <w:bCs/>
              </w:rPr>
              <w:t>Email:</w:t>
            </w:r>
            <w:r w:rsidR="00490FB6" w:rsidRPr="007C3D21">
              <w:t>roywujatson@gmail.com</w:t>
            </w:r>
            <w:proofErr w:type="gramEnd"/>
            <w:r w:rsidR="00D20DA9" w:rsidRPr="007C3D21">
              <w:t xml:space="preserve"> </w:t>
            </w:r>
          </w:p>
        </w:tc>
      </w:tr>
      <w:tr w:rsidR="00626242" w:rsidRPr="001700F2" w14:paraId="3DB892D7" w14:textId="77777777" w:rsidTr="0007139D">
        <w:trPr>
          <w:trHeight w:val="210"/>
        </w:trPr>
        <w:tc>
          <w:tcPr>
            <w:tcW w:w="2790" w:type="dxa"/>
            <w:tcBorders>
              <w:bottom w:val="single" w:sz="18" w:space="0" w:color="BF9268" w:themeColor="accent2"/>
            </w:tcBorders>
          </w:tcPr>
          <w:p w14:paraId="61592FAF" w14:textId="77777777" w:rsidR="00CD50FD" w:rsidRPr="001700F2" w:rsidRDefault="00CD50FD" w:rsidP="00CD50FD"/>
        </w:tc>
        <w:tc>
          <w:tcPr>
            <w:tcW w:w="4795" w:type="dxa"/>
            <w:vMerge w:val="restart"/>
            <w:shd w:val="clear" w:color="auto" w:fill="303848" w:themeFill="accent1"/>
            <w:vAlign w:val="center"/>
          </w:tcPr>
          <w:p w14:paraId="35872E22" w14:textId="77777777" w:rsidR="00CD50FD" w:rsidRPr="001700F2" w:rsidRDefault="008E795A" w:rsidP="00D20DA9">
            <w:pPr>
              <w:pStyle w:val="Heading1"/>
            </w:pPr>
            <w:sdt>
              <w:sdtPr>
                <w:id w:val="1460613821"/>
                <w:placeholder>
                  <w:docPart w:val="CD5D4A3E589B4CD2BFBD2548C20974C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559" w:type="dxa"/>
            <w:tcBorders>
              <w:bottom w:val="single" w:sz="18" w:space="0" w:color="BF9268" w:themeColor="accent2"/>
            </w:tcBorders>
          </w:tcPr>
          <w:p w14:paraId="1E0194DD" w14:textId="77777777" w:rsidR="00CD50FD" w:rsidRPr="001700F2" w:rsidRDefault="00CD50FD"/>
        </w:tc>
      </w:tr>
      <w:tr w:rsidR="00626242" w:rsidRPr="001700F2" w14:paraId="27ACF840" w14:textId="77777777" w:rsidTr="0007139D">
        <w:trPr>
          <w:trHeight w:val="210"/>
        </w:trPr>
        <w:tc>
          <w:tcPr>
            <w:tcW w:w="2790" w:type="dxa"/>
            <w:tcBorders>
              <w:top w:val="single" w:sz="18" w:space="0" w:color="BF9268" w:themeColor="accent2"/>
            </w:tcBorders>
          </w:tcPr>
          <w:p w14:paraId="6CE6108E" w14:textId="77777777" w:rsidR="00CD50FD" w:rsidRPr="001700F2" w:rsidRDefault="00CD50FD" w:rsidP="00CD50FD"/>
        </w:tc>
        <w:tc>
          <w:tcPr>
            <w:tcW w:w="4795" w:type="dxa"/>
            <w:vMerge/>
            <w:shd w:val="clear" w:color="auto" w:fill="303848" w:themeFill="accent1"/>
            <w:vAlign w:val="center"/>
          </w:tcPr>
          <w:p w14:paraId="5115F83E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559" w:type="dxa"/>
            <w:tcBorders>
              <w:top w:val="single" w:sz="18" w:space="0" w:color="BF9268" w:themeColor="accent2"/>
            </w:tcBorders>
          </w:tcPr>
          <w:p w14:paraId="52E148A6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254672AC" w14:textId="77777777" w:rsidTr="00A25135">
        <w:trPr>
          <w:trHeight w:val="1180"/>
        </w:trPr>
        <w:tc>
          <w:tcPr>
            <w:tcW w:w="11144" w:type="dxa"/>
            <w:gridSpan w:val="3"/>
            <w:vAlign w:val="center"/>
          </w:tcPr>
          <w:p w14:paraId="31BC70F7" w14:textId="77777777" w:rsidR="0040233B" w:rsidRPr="0007139D" w:rsidRDefault="00490FB6" w:rsidP="00490FB6">
            <w:pPr>
              <w:pStyle w:val="Text"/>
              <w:rPr>
                <w:sz w:val="24"/>
              </w:rPr>
            </w:pPr>
            <w:r w:rsidRPr="0007139D">
              <w:rPr>
                <w:color w:val="000000" w:themeColor="text1"/>
                <w:sz w:val="24"/>
              </w:rPr>
              <w:t>I.T Technician with experience in</w:t>
            </w:r>
            <w:r w:rsidR="005E6523" w:rsidRPr="0007139D">
              <w:rPr>
                <w:color w:val="000000" w:themeColor="text1"/>
                <w:sz w:val="24"/>
              </w:rPr>
              <w:t xml:space="preserve"> Security and Network A</w:t>
            </w:r>
            <w:r w:rsidRPr="0007139D">
              <w:rPr>
                <w:color w:val="000000" w:themeColor="text1"/>
                <w:sz w:val="24"/>
              </w:rPr>
              <w:t xml:space="preserve">dministration. Skilled in providing customer and </w:t>
            </w:r>
            <w:r w:rsidR="005E6523" w:rsidRPr="0007139D">
              <w:rPr>
                <w:color w:val="000000" w:themeColor="text1"/>
                <w:sz w:val="24"/>
              </w:rPr>
              <w:t>end-user</w:t>
            </w:r>
            <w:r w:rsidRPr="0007139D">
              <w:rPr>
                <w:color w:val="000000" w:themeColor="text1"/>
                <w:sz w:val="24"/>
              </w:rPr>
              <w:t xml:space="preserve"> help desk support. Able to diagnose complex problems and deliver effective solutions.  Excellent communication and presentation skills. Works effectively in a group setting or individually. Capable of providing all facets of computer support</w:t>
            </w:r>
            <w:r w:rsidR="005E6523" w:rsidRPr="0007139D">
              <w:rPr>
                <w:color w:val="000000" w:themeColor="text1"/>
                <w:sz w:val="24"/>
              </w:rPr>
              <w:t>.</w:t>
            </w:r>
            <w:r w:rsidRPr="0007139D">
              <w:rPr>
                <w:color w:val="000000" w:themeColor="text1"/>
                <w:sz w:val="24"/>
              </w:rPr>
              <w:t>, such as troubleshooting, installations, and maintenance. In-depth knowledge and understanding of software application packages ad operating systems.</w:t>
            </w:r>
          </w:p>
        </w:tc>
      </w:tr>
      <w:tr w:rsidR="00626242" w:rsidRPr="001700F2" w14:paraId="51959B6C" w14:textId="77777777" w:rsidTr="0007139D">
        <w:trPr>
          <w:trHeight w:val="220"/>
        </w:trPr>
        <w:tc>
          <w:tcPr>
            <w:tcW w:w="2790" w:type="dxa"/>
            <w:vMerge w:val="restart"/>
            <w:shd w:val="clear" w:color="auto" w:fill="F2F2F2" w:themeFill="background1" w:themeFillShade="F2"/>
            <w:vAlign w:val="center"/>
          </w:tcPr>
          <w:p w14:paraId="1AA9FA24" w14:textId="77777777" w:rsidR="00CD50FD" w:rsidRPr="007C3D21" w:rsidRDefault="008E795A" w:rsidP="00D20DA9">
            <w:pPr>
              <w:pStyle w:val="Heading2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907296240"/>
                <w:placeholder>
                  <w:docPart w:val="CC0340FEDF894AC98544BB2D3E8783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7C3D21">
                  <w:rPr>
                    <w:b/>
                    <w:bCs/>
                  </w:rPr>
                  <w:t>EDUCATION</w:t>
                </w:r>
              </w:sdtContent>
            </w:sdt>
          </w:p>
        </w:tc>
        <w:tc>
          <w:tcPr>
            <w:tcW w:w="4795" w:type="dxa"/>
            <w:vMerge w:val="restart"/>
            <w:shd w:val="clear" w:color="auto" w:fill="303848" w:themeFill="accent1"/>
            <w:vAlign w:val="center"/>
          </w:tcPr>
          <w:p w14:paraId="05EDFFC3" w14:textId="77777777" w:rsidR="00CD50FD" w:rsidRPr="001700F2" w:rsidRDefault="008E795A" w:rsidP="00D20DA9">
            <w:pPr>
              <w:pStyle w:val="Heading1"/>
            </w:pPr>
            <w:sdt>
              <w:sdtPr>
                <w:id w:val="-1748876717"/>
                <w:placeholder>
                  <w:docPart w:val="730803BA97F245CCAFC08A1911AF6CB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559" w:type="dxa"/>
            <w:tcBorders>
              <w:bottom w:val="single" w:sz="18" w:space="0" w:color="BF9268" w:themeColor="accent2"/>
            </w:tcBorders>
          </w:tcPr>
          <w:p w14:paraId="167996A9" w14:textId="77777777" w:rsidR="00CD50FD" w:rsidRPr="001700F2" w:rsidRDefault="00CD50FD"/>
        </w:tc>
      </w:tr>
      <w:tr w:rsidR="00626242" w:rsidRPr="001700F2" w14:paraId="225E7BA4" w14:textId="77777777" w:rsidTr="0007139D">
        <w:trPr>
          <w:trHeight w:val="220"/>
        </w:trPr>
        <w:tc>
          <w:tcPr>
            <w:tcW w:w="2790" w:type="dxa"/>
            <w:vMerge/>
            <w:shd w:val="clear" w:color="auto" w:fill="F2F2F2" w:themeFill="background1" w:themeFillShade="F2"/>
            <w:vAlign w:val="center"/>
          </w:tcPr>
          <w:p w14:paraId="737869C1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4795" w:type="dxa"/>
            <w:vMerge/>
            <w:shd w:val="clear" w:color="auto" w:fill="303848" w:themeFill="accent1"/>
            <w:vAlign w:val="center"/>
          </w:tcPr>
          <w:p w14:paraId="6D7E040D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559" w:type="dxa"/>
          </w:tcPr>
          <w:p w14:paraId="166E5924" w14:textId="77777777" w:rsidR="00CD50FD" w:rsidRPr="001700F2" w:rsidRDefault="00CD50FD"/>
        </w:tc>
      </w:tr>
      <w:tr w:rsidR="00A25135" w:rsidRPr="001700F2" w14:paraId="7A1C5007" w14:textId="77777777" w:rsidTr="0007139D">
        <w:trPr>
          <w:trHeight w:val="3403"/>
        </w:trPr>
        <w:tc>
          <w:tcPr>
            <w:tcW w:w="2790" w:type="dxa"/>
            <w:shd w:val="clear" w:color="auto" w:fill="F2F2F2" w:themeFill="background1" w:themeFillShade="F2"/>
          </w:tcPr>
          <w:p w14:paraId="1DBA19F2" w14:textId="77777777" w:rsidR="007C3D21" w:rsidRPr="003C7E88" w:rsidRDefault="007C3D21" w:rsidP="007C3D21">
            <w:pPr>
              <w:rPr>
                <w:sz w:val="22"/>
                <w:szCs w:val="22"/>
              </w:rPr>
            </w:pPr>
            <w:r w:rsidRPr="003C7E88">
              <w:rPr>
                <w:sz w:val="22"/>
                <w:szCs w:val="22"/>
              </w:rPr>
              <w:t>University of the Nations</w:t>
            </w:r>
          </w:p>
          <w:p w14:paraId="07822AD1" w14:textId="77777777" w:rsidR="007C3D21" w:rsidRDefault="007C3D21" w:rsidP="007C3D21">
            <w:pPr>
              <w:rPr>
                <w:sz w:val="22"/>
                <w:szCs w:val="22"/>
              </w:rPr>
            </w:pPr>
            <w:r w:rsidRPr="003C7E88">
              <w:rPr>
                <w:sz w:val="22"/>
                <w:szCs w:val="22"/>
              </w:rPr>
              <w:t>Kailua-Kona, Hawaii</w:t>
            </w:r>
          </w:p>
          <w:p w14:paraId="27B1357F" w14:textId="77777777" w:rsidR="003C7E88" w:rsidRPr="003C7E88" w:rsidRDefault="003C7E88" w:rsidP="003C7E8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Professional Certs</w:t>
            </w:r>
          </w:p>
          <w:p w14:paraId="545E0AFF" w14:textId="77777777" w:rsidR="007C3D21" w:rsidRPr="003C7E88" w:rsidRDefault="007C3D21" w:rsidP="007C3D21">
            <w:pPr>
              <w:rPr>
                <w:sz w:val="22"/>
                <w:szCs w:val="22"/>
              </w:rPr>
            </w:pPr>
          </w:p>
          <w:p w14:paraId="36D8CBE1" w14:textId="77777777" w:rsidR="007C3D21" w:rsidRPr="003C7E88" w:rsidRDefault="007C3D21" w:rsidP="007C3D21">
            <w:pPr>
              <w:rPr>
                <w:sz w:val="22"/>
                <w:szCs w:val="22"/>
              </w:rPr>
            </w:pPr>
            <w:r w:rsidRPr="003C7E88">
              <w:rPr>
                <w:sz w:val="22"/>
                <w:szCs w:val="22"/>
              </w:rPr>
              <w:t>University of Jos</w:t>
            </w:r>
          </w:p>
          <w:p w14:paraId="36123827" w14:textId="77777777" w:rsidR="007C3D21" w:rsidRDefault="007C3D21" w:rsidP="007C3D21">
            <w:pPr>
              <w:rPr>
                <w:sz w:val="22"/>
                <w:szCs w:val="22"/>
              </w:rPr>
            </w:pPr>
            <w:r w:rsidRPr="003C7E88">
              <w:rPr>
                <w:sz w:val="22"/>
                <w:szCs w:val="22"/>
              </w:rPr>
              <w:t>Plateau State, Nigeria</w:t>
            </w:r>
          </w:p>
          <w:p w14:paraId="7400F998" w14:textId="77777777" w:rsidR="00D20DA9" w:rsidRPr="00626242" w:rsidRDefault="003C7E88" w:rsidP="0040233B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3C7E88">
              <w:rPr>
                <w:sz w:val="22"/>
                <w:szCs w:val="22"/>
              </w:rPr>
              <w:t xml:space="preserve">B.Sc. </w:t>
            </w:r>
            <w:r>
              <w:rPr>
                <w:sz w:val="22"/>
                <w:szCs w:val="22"/>
              </w:rPr>
              <w:t>Geograph</w:t>
            </w:r>
            <w:r w:rsidR="00626242">
              <w:rPr>
                <w:sz w:val="22"/>
                <w:szCs w:val="22"/>
              </w:rPr>
              <w:t>y</w:t>
            </w:r>
          </w:p>
        </w:tc>
        <w:tc>
          <w:tcPr>
            <w:tcW w:w="8354" w:type="dxa"/>
            <w:gridSpan w:val="2"/>
            <w:vAlign w:val="center"/>
          </w:tcPr>
          <w:p w14:paraId="64743CB8" w14:textId="77777777" w:rsidR="00D20DA9" w:rsidRPr="0007139D" w:rsidRDefault="005E6523" w:rsidP="00D20DA9">
            <w:pPr>
              <w:pStyle w:val="SmallText"/>
              <w:rPr>
                <w:color w:val="000000" w:themeColor="text1"/>
                <w:sz w:val="24"/>
              </w:rPr>
            </w:pPr>
            <w:r w:rsidRPr="0007139D">
              <w:rPr>
                <w:color w:val="000000" w:themeColor="text1"/>
                <w:sz w:val="24"/>
              </w:rPr>
              <w:t>October 2017 – October 2018</w:t>
            </w:r>
          </w:p>
          <w:p w14:paraId="5A4A4C76" w14:textId="77777777" w:rsidR="00D20DA9" w:rsidRPr="0007139D" w:rsidRDefault="00490FB6" w:rsidP="00D20DA9">
            <w:pPr>
              <w:pStyle w:val="Text"/>
              <w:rPr>
                <w:color w:val="000000" w:themeColor="text1"/>
                <w:sz w:val="24"/>
              </w:rPr>
            </w:pPr>
            <w:r w:rsidRPr="0007139D">
              <w:rPr>
                <w:color w:val="000000" w:themeColor="text1"/>
                <w:sz w:val="24"/>
              </w:rPr>
              <w:t>Com</w:t>
            </w:r>
            <w:r w:rsidR="005E6523" w:rsidRPr="0007139D">
              <w:rPr>
                <w:color w:val="000000" w:themeColor="text1"/>
                <w:sz w:val="24"/>
              </w:rPr>
              <w:t>munication Center</w:t>
            </w:r>
            <w:r w:rsidR="00D20DA9" w:rsidRPr="0007139D">
              <w:rPr>
                <w:color w:val="000000" w:themeColor="text1"/>
                <w:sz w:val="24"/>
              </w:rPr>
              <w:t xml:space="preserve"> • </w:t>
            </w:r>
            <w:r w:rsidRPr="0007139D">
              <w:rPr>
                <w:color w:val="000000" w:themeColor="text1"/>
                <w:sz w:val="24"/>
              </w:rPr>
              <w:t xml:space="preserve">Software Specialist </w:t>
            </w:r>
            <w:r w:rsidR="00D20DA9" w:rsidRPr="0007139D">
              <w:rPr>
                <w:color w:val="000000" w:themeColor="text1"/>
                <w:sz w:val="24"/>
              </w:rPr>
              <w:t xml:space="preserve">• </w:t>
            </w:r>
            <w:r w:rsidRPr="0007139D">
              <w:rPr>
                <w:color w:val="000000" w:themeColor="text1"/>
                <w:sz w:val="24"/>
              </w:rPr>
              <w:t>Cox Communication</w:t>
            </w:r>
          </w:p>
          <w:p w14:paraId="6F64411A" w14:textId="77777777" w:rsidR="0040233B" w:rsidRPr="0007139D" w:rsidRDefault="00D20DA9" w:rsidP="00D20DA9">
            <w:pPr>
              <w:pStyle w:val="Text"/>
              <w:rPr>
                <w:color w:val="000000" w:themeColor="text1"/>
                <w:sz w:val="24"/>
              </w:rPr>
            </w:pPr>
            <w:r w:rsidRPr="0007139D">
              <w:rPr>
                <w:color w:val="000000" w:themeColor="text1"/>
                <w:sz w:val="24"/>
              </w:rPr>
              <w:t xml:space="preserve"> </w:t>
            </w:r>
          </w:p>
          <w:p w14:paraId="74227469" w14:textId="77777777" w:rsidR="00D20DA9" w:rsidRPr="0007139D" w:rsidRDefault="005E6523" w:rsidP="00D20DA9">
            <w:pPr>
              <w:pStyle w:val="SmallText"/>
              <w:rPr>
                <w:color w:val="000000" w:themeColor="text1"/>
                <w:sz w:val="24"/>
              </w:rPr>
            </w:pPr>
            <w:r w:rsidRPr="0007139D">
              <w:rPr>
                <w:color w:val="000000" w:themeColor="text1"/>
                <w:sz w:val="24"/>
              </w:rPr>
              <w:t>December 2014 -June 2015</w:t>
            </w:r>
          </w:p>
          <w:p w14:paraId="68D8C49F" w14:textId="77777777" w:rsidR="00D20DA9" w:rsidRPr="0007139D" w:rsidRDefault="005E6523" w:rsidP="00D20DA9">
            <w:pPr>
              <w:pStyle w:val="Text"/>
              <w:rPr>
                <w:color w:val="000000" w:themeColor="text1"/>
                <w:sz w:val="24"/>
              </w:rPr>
            </w:pPr>
            <w:r w:rsidRPr="0007139D">
              <w:rPr>
                <w:color w:val="000000" w:themeColor="text1"/>
                <w:sz w:val="24"/>
              </w:rPr>
              <w:t>Information Services</w:t>
            </w:r>
            <w:r w:rsidR="00D20DA9" w:rsidRPr="0007139D">
              <w:rPr>
                <w:color w:val="000000" w:themeColor="text1"/>
                <w:sz w:val="24"/>
              </w:rPr>
              <w:t xml:space="preserve"> • </w:t>
            </w:r>
            <w:r w:rsidRPr="0007139D">
              <w:rPr>
                <w:color w:val="000000" w:themeColor="text1"/>
                <w:sz w:val="24"/>
              </w:rPr>
              <w:t>Desktop Support</w:t>
            </w:r>
            <w:r w:rsidR="00D20DA9" w:rsidRPr="0007139D">
              <w:rPr>
                <w:color w:val="000000" w:themeColor="text1"/>
                <w:sz w:val="24"/>
              </w:rPr>
              <w:t xml:space="preserve"> • </w:t>
            </w:r>
            <w:r w:rsidRPr="0007139D">
              <w:rPr>
                <w:color w:val="000000" w:themeColor="text1"/>
                <w:sz w:val="24"/>
              </w:rPr>
              <w:t>Victory Christian Center</w:t>
            </w:r>
          </w:p>
          <w:p w14:paraId="5EFBF7EE" w14:textId="77777777" w:rsidR="0040233B" w:rsidRPr="0007139D" w:rsidRDefault="00D20DA9" w:rsidP="00D20DA9">
            <w:pPr>
              <w:pStyle w:val="Text"/>
              <w:rPr>
                <w:color w:val="000000" w:themeColor="text1"/>
                <w:sz w:val="24"/>
              </w:rPr>
            </w:pPr>
            <w:r w:rsidRPr="0007139D">
              <w:rPr>
                <w:color w:val="000000" w:themeColor="text1"/>
                <w:sz w:val="24"/>
              </w:rPr>
              <w:t xml:space="preserve"> </w:t>
            </w:r>
          </w:p>
          <w:p w14:paraId="03633C15" w14:textId="77777777" w:rsidR="0040233B" w:rsidRPr="0007139D" w:rsidRDefault="005E6523" w:rsidP="0040233B">
            <w:pPr>
              <w:pStyle w:val="SmallText"/>
              <w:rPr>
                <w:color w:val="000000" w:themeColor="text1"/>
                <w:sz w:val="24"/>
              </w:rPr>
            </w:pPr>
            <w:r w:rsidRPr="0007139D">
              <w:rPr>
                <w:color w:val="000000" w:themeColor="text1"/>
                <w:sz w:val="24"/>
              </w:rPr>
              <w:t>October 2012 – June 2014</w:t>
            </w:r>
          </w:p>
          <w:p w14:paraId="1104A435" w14:textId="77777777" w:rsidR="0040233B" w:rsidRPr="0007139D" w:rsidRDefault="005E6523" w:rsidP="00D20DA9">
            <w:pPr>
              <w:pStyle w:val="Text"/>
              <w:rPr>
                <w:color w:val="000000" w:themeColor="text1"/>
                <w:sz w:val="24"/>
              </w:rPr>
            </w:pPr>
            <w:r w:rsidRPr="0007139D">
              <w:rPr>
                <w:color w:val="000000" w:themeColor="text1"/>
                <w:sz w:val="24"/>
              </w:rPr>
              <w:t>Network Administration</w:t>
            </w:r>
            <w:r w:rsidR="00D20DA9" w:rsidRPr="0007139D">
              <w:rPr>
                <w:color w:val="000000" w:themeColor="text1"/>
                <w:sz w:val="24"/>
              </w:rPr>
              <w:t xml:space="preserve"> </w:t>
            </w:r>
            <w:r w:rsidR="0040233B" w:rsidRPr="0007139D">
              <w:rPr>
                <w:color w:val="000000" w:themeColor="text1"/>
                <w:sz w:val="24"/>
              </w:rPr>
              <w:t xml:space="preserve">• </w:t>
            </w:r>
            <w:r w:rsidRPr="0007139D">
              <w:rPr>
                <w:color w:val="000000" w:themeColor="text1"/>
                <w:sz w:val="24"/>
              </w:rPr>
              <w:t>Intern</w:t>
            </w:r>
            <w:r w:rsidR="00D20DA9" w:rsidRPr="0007139D">
              <w:rPr>
                <w:color w:val="000000" w:themeColor="text1"/>
                <w:sz w:val="24"/>
              </w:rPr>
              <w:t xml:space="preserve"> </w:t>
            </w:r>
            <w:r w:rsidR="0040233B" w:rsidRPr="0007139D">
              <w:rPr>
                <w:color w:val="000000" w:themeColor="text1"/>
                <w:sz w:val="24"/>
              </w:rPr>
              <w:t xml:space="preserve">• </w:t>
            </w:r>
            <w:r w:rsidRPr="0007139D">
              <w:rPr>
                <w:color w:val="000000" w:themeColor="text1"/>
                <w:sz w:val="24"/>
              </w:rPr>
              <w:t>CROWN I.T and Med</w:t>
            </w:r>
            <w:r w:rsidR="00A25135" w:rsidRPr="0007139D">
              <w:rPr>
                <w:color w:val="000000" w:themeColor="text1"/>
                <w:sz w:val="24"/>
              </w:rPr>
              <w:t>ia</w:t>
            </w:r>
          </w:p>
        </w:tc>
      </w:tr>
      <w:tr w:rsidR="00626242" w:rsidRPr="001700F2" w14:paraId="24BDEA04" w14:textId="77777777" w:rsidTr="0007139D">
        <w:trPr>
          <w:trHeight w:val="119"/>
        </w:trPr>
        <w:tc>
          <w:tcPr>
            <w:tcW w:w="2790" w:type="dxa"/>
            <w:vMerge w:val="restart"/>
            <w:shd w:val="clear" w:color="auto" w:fill="F2F2F2" w:themeFill="background1" w:themeFillShade="F2"/>
            <w:vAlign w:val="center"/>
          </w:tcPr>
          <w:p w14:paraId="2B372763" w14:textId="77777777" w:rsidR="00CD50FD" w:rsidRPr="001700F2" w:rsidRDefault="008E795A" w:rsidP="00D20DA9">
            <w:pPr>
              <w:pStyle w:val="Heading2"/>
            </w:pPr>
            <w:sdt>
              <w:sdtPr>
                <w:id w:val="1066377136"/>
                <w:placeholder>
                  <w:docPart w:val="5CAB65E0DB2F443CA557C2E341FB97F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7C3D21">
                  <w:rPr>
                    <w:b/>
                    <w:bCs/>
                  </w:rPr>
                  <w:t>KEY SKILLS</w:t>
                </w:r>
              </w:sdtContent>
            </w:sdt>
            <w:r w:rsidR="00D26A79">
              <w:t xml:space="preserve"> </w:t>
            </w:r>
          </w:p>
        </w:tc>
        <w:tc>
          <w:tcPr>
            <w:tcW w:w="4795" w:type="dxa"/>
            <w:vMerge w:val="restart"/>
            <w:shd w:val="clear" w:color="auto" w:fill="303848" w:themeFill="accent1"/>
            <w:vAlign w:val="center"/>
          </w:tcPr>
          <w:p w14:paraId="7DEECAC4" w14:textId="77777777" w:rsidR="00CD50FD" w:rsidRPr="001700F2" w:rsidRDefault="008E795A" w:rsidP="00D20DA9">
            <w:pPr>
              <w:pStyle w:val="Heading1"/>
            </w:pPr>
            <w:sdt>
              <w:sdtPr>
                <w:id w:val="-1955778421"/>
                <w:placeholder>
                  <w:docPart w:val="2DC2FD876F6A447893986D70E28051F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559" w:type="dxa"/>
            <w:tcBorders>
              <w:bottom w:val="single" w:sz="18" w:space="0" w:color="BF9268" w:themeColor="accent2"/>
            </w:tcBorders>
          </w:tcPr>
          <w:p w14:paraId="4CE5BE2F" w14:textId="77777777" w:rsidR="00CD50FD" w:rsidRPr="001700F2" w:rsidRDefault="00CD50FD"/>
        </w:tc>
      </w:tr>
      <w:tr w:rsidR="00626242" w:rsidRPr="001700F2" w14:paraId="7B9B254E" w14:textId="77777777" w:rsidTr="0007139D">
        <w:trPr>
          <w:trHeight w:val="220"/>
        </w:trPr>
        <w:tc>
          <w:tcPr>
            <w:tcW w:w="2790" w:type="dxa"/>
            <w:vMerge/>
            <w:shd w:val="clear" w:color="auto" w:fill="F2F2F2" w:themeFill="background1" w:themeFillShade="F2"/>
            <w:vAlign w:val="center"/>
          </w:tcPr>
          <w:p w14:paraId="24C7663C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4795" w:type="dxa"/>
            <w:vMerge/>
            <w:shd w:val="clear" w:color="auto" w:fill="303848" w:themeFill="accent1"/>
            <w:vAlign w:val="center"/>
          </w:tcPr>
          <w:p w14:paraId="10A9C9EA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559" w:type="dxa"/>
          </w:tcPr>
          <w:p w14:paraId="5CB3DFBC" w14:textId="77777777" w:rsidR="0007139D" w:rsidRPr="001700F2" w:rsidRDefault="0007139D"/>
        </w:tc>
      </w:tr>
      <w:tr w:rsidR="00A25135" w:rsidRPr="001700F2" w14:paraId="0A29C0DD" w14:textId="77777777" w:rsidTr="0007139D">
        <w:trPr>
          <w:trHeight w:val="2844"/>
        </w:trPr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09F324C4" w14:textId="77777777" w:rsidR="005E6523" w:rsidRPr="003C7E88" w:rsidRDefault="005E6523" w:rsidP="007C3D21">
            <w:pPr>
              <w:pStyle w:val="Text"/>
              <w:numPr>
                <w:ilvl w:val="0"/>
                <w:numId w:val="4"/>
              </w:numPr>
              <w:rPr>
                <w:color w:val="000000" w:themeColor="text1"/>
                <w:sz w:val="22"/>
                <w:szCs w:val="22"/>
              </w:rPr>
            </w:pPr>
            <w:r w:rsidRPr="003C7E88">
              <w:rPr>
                <w:color w:val="000000" w:themeColor="text1"/>
                <w:sz w:val="22"/>
                <w:szCs w:val="22"/>
              </w:rPr>
              <w:t>Network Administration</w:t>
            </w:r>
          </w:p>
          <w:p w14:paraId="4FD61765" w14:textId="77777777" w:rsidR="005E6523" w:rsidRPr="003C7E88" w:rsidRDefault="005E6523" w:rsidP="007C3D21">
            <w:pPr>
              <w:pStyle w:val="Text"/>
              <w:numPr>
                <w:ilvl w:val="0"/>
                <w:numId w:val="4"/>
              </w:numPr>
              <w:rPr>
                <w:color w:val="000000" w:themeColor="text1"/>
                <w:sz w:val="22"/>
                <w:szCs w:val="22"/>
              </w:rPr>
            </w:pPr>
            <w:r w:rsidRPr="003C7E88">
              <w:rPr>
                <w:color w:val="000000" w:themeColor="text1"/>
                <w:sz w:val="22"/>
                <w:szCs w:val="22"/>
              </w:rPr>
              <w:t>Active Directory</w:t>
            </w:r>
          </w:p>
          <w:p w14:paraId="634C4D43" w14:textId="77777777" w:rsidR="005E6523" w:rsidRPr="003C7E88" w:rsidRDefault="005E6523" w:rsidP="007C3D21">
            <w:pPr>
              <w:pStyle w:val="Text"/>
              <w:numPr>
                <w:ilvl w:val="0"/>
                <w:numId w:val="4"/>
              </w:numPr>
              <w:rPr>
                <w:color w:val="000000" w:themeColor="text1"/>
                <w:sz w:val="22"/>
                <w:szCs w:val="22"/>
              </w:rPr>
            </w:pPr>
            <w:r w:rsidRPr="003C7E88">
              <w:rPr>
                <w:color w:val="000000" w:themeColor="text1"/>
                <w:sz w:val="22"/>
                <w:szCs w:val="22"/>
              </w:rPr>
              <w:t>Networking</w:t>
            </w:r>
          </w:p>
          <w:p w14:paraId="013CFFCD" w14:textId="77777777" w:rsidR="005E6523" w:rsidRPr="003C7E88" w:rsidRDefault="005E6523" w:rsidP="007C3D21">
            <w:pPr>
              <w:pStyle w:val="Text"/>
              <w:numPr>
                <w:ilvl w:val="0"/>
                <w:numId w:val="4"/>
              </w:numPr>
              <w:rPr>
                <w:color w:val="000000" w:themeColor="text1"/>
                <w:sz w:val="22"/>
                <w:szCs w:val="22"/>
              </w:rPr>
            </w:pPr>
            <w:r w:rsidRPr="003C7E88">
              <w:rPr>
                <w:color w:val="000000" w:themeColor="text1"/>
                <w:sz w:val="22"/>
                <w:szCs w:val="22"/>
              </w:rPr>
              <w:t>Troubleshooting</w:t>
            </w:r>
          </w:p>
          <w:p w14:paraId="1C2E03A3" w14:textId="77777777" w:rsidR="005E6523" w:rsidRPr="003C7E88" w:rsidRDefault="005E6523" w:rsidP="007C3D21">
            <w:pPr>
              <w:pStyle w:val="Text"/>
              <w:numPr>
                <w:ilvl w:val="0"/>
                <w:numId w:val="4"/>
              </w:numPr>
              <w:rPr>
                <w:color w:val="000000" w:themeColor="text1"/>
                <w:sz w:val="22"/>
                <w:szCs w:val="22"/>
              </w:rPr>
            </w:pPr>
            <w:r w:rsidRPr="003C7E88">
              <w:rPr>
                <w:color w:val="000000" w:themeColor="text1"/>
                <w:sz w:val="22"/>
                <w:szCs w:val="22"/>
              </w:rPr>
              <w:t>Network Security</w:t>
            </w:r>
          </w:p>
          <w:p w14:paraId="2C4E457B" w14:textId="77777777" w:rsidR="00D20DA9" w:rsidRPr="003C7E88" w:rsidRDefault="005E6523" w:rsidP="007C3D21">
            <w:pPr>
              <w:pStyle w:val="Text"/>
              <w:numPr>
                <w:ilvl w:val="0"/>
                <w:numId w:val="4"/>
              </w:numPr>
              <w:rPr>
                <w:color w:val="000000" w:themeColor="text1"/>
                <w:sz w:val="22"/>
                <w:szCs w:val="22"/>
              </w:rPr>
            </w:pPr>
            <w:r w:rsidRPr="003C7E88">
              <w:rPr>
                <w:color w:val="000000" w:themeColor="text1"/>
                <w:sz w:val="22"/>
                <w:szCs w:val="22"/>
              </w:rPr>
              <w:t xml:space="preserve">Cisco Systems </w:t>
            </w:r>
          </w:p>
          <w:p w14:paraId="51CC46AD" w14:textId="77777777" w:rsidR="003C7E88" w:rsidRPr="003C7E88" w:rsidRDefault="003C7E88" w:rsidP="003C7E88">
            <w:pPr>
              <w:pStyle w:val="ListParagraph"/>
              <w:numPr>
                <w:ilvl w:val="0"/>
                <w:numId w:val="4"/>
              </w:numPr>
            </w:pPr>
            <w:r w:rsidRPr="003C7E88">
              <w:t>WebEx</w:t>
            </w:r>
          </w:p>
          <w:p w14:paraId="24C04BE1" w14:textId="77777777" w:rsidR="003C7E88" w:rsidRPr="003C7E88" w:rsidRDefault="003C7E88" w:rsidP="003C7E88">
            <w:pPr>
              <w:pStyle w:val="ListParagraph"/>
              <w:numPr>
                <w:ilvl w:val="0"/>
                <w:numId w:val="4"/>
              </w:numPr>
            </w:pPr>
            <w:r w:rsidRPr="003C7E88">
              <w:t>Telepresence</w:t>
            </w:r>
          </w:p>
          <w:p w14:paraId="002BBDA0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8354" w:type="dxa"/>
            <w:gridSpan w:val="2"/>
            <w:vAlign w:val="center"/>
          </w:tcPr>
          <w:p w14:paraId="29165029" w14:textId="77777777" w:rsidR="0007139D" w:rsidRDefault="0007139D" w:rsidP="0007139D">
            <w:pPr>
              <w:pStyle w:val="trt0xe"/>
              <w:shd w:val="clear" w:color="auto" w:fill="FFFFFF"/>
              <w:spacing w:before="0" w:beforeAutospacing="0" w:after="60" w:afterAutospacing="0" w:line="360" w:lineRule="auto"/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580DEEBD" w14:textId="77777777" w:rsidR="00A25135" w:rsidRPr="0007139D" w:rsidRDefault="00A25135" w:rsidP="0007139D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 w:line="360" w:lineRule="auto"/>
              <w:rPr>
                <w:rFonts w:ascii="Arial" w:hAnsi="Arial" w:cs="Arial"/>
                <w:color w:val="000000" w:themeColor="text1"/>
              </w:rPr>
            </w:pPr>
            <w:r w:rsidRPr="0007139D">
              <w:rPr>
                <w:rFonts w:ascii="Arial" w:hAnsi="Arial" w:cs="Arial"/>
                <w:color w:val="000000" w:themeColor="text1"/>
              </w:rPr>
              <w:t>Excellent written and verbal communication skills.</w:t>
            </w:r>
          </w:p>
          <w:p w14:paraId="298CB994" w14:textId="77777777" w:rsidR="00A25135" w:rsidRPr="0007139D" w:rsidRDefault="00A25135" w:rsidP="0007139D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 w:line="360" w:lineRule="auto"/>
              <w:rPr>
                <w:rFonts w:ascii="Arial" w:hAnsi="Arial" w:cs="Arial"/>
                <w:color w:val="000000" w:themeColor="text1"/>
              </w:rPr>
            </w:pPr>
            <w:r w:rsidRPr="0007139D">
              <w:rPr>
                <w:rFonts w:ascii="Arial" w:hAnsi="Arial" w:cs="Arial"/>
                <w:color w:val="000000" w:themeColor="text1"/>
              </w:rPr>
              <w:t>Confident, articulate, and professional speaking abilities (and experience)</w:t>
            </w:r>
          </w:p>
          <w:p w14:paraId="16B83258" w14:textId="77777777" w:rsidR="00A25135" w:rsidRPr="0007139D" w:rsidRDefault="00A25135" w:rsidP="0007139D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 w:line="360" w:lineRule="auto"/>
              <w:rPr>
                <w:rFonts w:ascii="Arial" w:hAnsi="Arial" w:cs="Arial"/>
                <w:color w:val="000000" w:themeColor="text1"/>
              </w:rPr>
            </w:pPr>
            <w:r w:rsidRPr="0007139D">
              <w:rPr>
                <w:rFonts w:ascii="Arial" w:hAnsi="Arial" w:cs="Arial"/>
                <w:color w:val="000000" w:themeColor="text1"/>
              </w:rPr>
              <w:t>Empathic listener and persuasive speaker.</w:t>
            </w:r>
          </w:p>
          <w:p w14:paraId="337009B3" w14:textId="77777777" w:rsidR="00A25135" w:rsidRPr="0007139D" w:rsidRDefault="00A25135" w:rsidP="0007139D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 w:line="360" w:lineRule="auto"/>
              <w:rPr>
                <w:rFonts w:ascii="Arial" w:hAnsi="Arial" w:cs="Arial"/>
                <w:color w:val="000000" w:themeColor="text1"/>
              </w:rPr>
            </w:pPr>
            <w:r w:rsidRPr="0007139D">
              <w:rPr>
                <w:rFonts w:ascii="Arial" w:hAnsi="Arial" w:cs="Arial"/>
                <w:color w:val="000000" w:themeColor="text1"/>
              </w:rPr>
              <w:t>Speaking in public, to groups, or via electronic media.</w:t>
            </w:r>
          </w:p>
          <w:p w14:paraId="6C30E68D" w14:textId="77777777" w:rsidR="00A25135" w:rsidRDefault="00A25135" w:rsidP="0007139D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 w:line="360" w:lineRule="auto"/>
              <w:rPr>
                <w:rFonts w:ascii="Arial" w:hAnsi="Arial" w:cs="Arial"/>
                <w:color w:val="000000" w:themeColor="text1"/>
              </w:rPr>
            </w:pPr>
            <w:r w:rsidRPr="0007139D">
              <w:rPr>
                <w:rFonts w:ascii="Arial" w:hAnsi="Arial" w:cs="Arial"/>
                <w:color w:val="000000" w:themeColor="text1"/>
              </w:rPr>
              <w:t>Excellent presentation and negotiation skills.</w:t>
            </w:r>
          </w:p>
          <w:p w14:paraId="2B0996DA" w14:textId="77777777" w:rsidR="0007139D" w:rsidRDefault="0007139D" w:rsidP="0007139D">
            <w:pPr>
              <w:pStyle w:val="trt0xe"/>
              <w:shd w:val="clear" w:color="auto" w:fill="FFFFFF"/>
              <w:spacing w:before="0" w:beforeAutospacing="0" w:after="60" w:afterAutospacing="0" w:line="360" w:lineRule="auto"/>
              <w:rPr>
                <w:rFonts w:ascii="Arial" w:hAnsi="Arial" w:cs="Arial"/>
                <w:color w:val="000000" w:themeColor="text1"/>
              </w:rPr>
            </w:pPr>
          </w:p>
          <w:p w14:paraId="29ECE4C4" w14:textId="77777777" w:rsidR="0007139D" w:rsidRDefault="008E795A" w:rsidP="0007139D">
            <w:pPr>
              <w:pStyle w:val="trt0xe"/>
              <w:shd w:val="clear" w:color="auto" w:fill="FFFFFF"/>
              <w:spacing w:before="0" w:beforeAutospacing="0" w:after="60" w:afterAutospacing="0" w:line="360" w:lineRule="auto"/>
              <w:rPr>
                <w:rFonts w:ascii="Arial" w:hAnsi="Arial" w:cs="Arial"/>
                <w:color w:val="000000" w:themeColor="text1"/>
              </w:rPr>
            </w:pPr>
            <w:sdt>
              <w:sdtPr>
                <w:id w:val="1294558939"/>
                <w:placeholder>
                  <w:docPart w:val="F9C9ABE445C6405493EFE6A5A8C3BAC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7139D" w:rsidRPr="0007139D">
                  <w:rPr>
                    <w:b/>
                    <w:bCs/>
                  </w:rPr>
                  <w:t>REFERENCES</w:t>
                </w:r>
              </w:sdtContent>
            </w:sdt>
          </w:p>
          <w:p w14:paraId="0010F631" w14:textId="77777777" w:rsidR="00A25135" w:rsidRDefault="0007139D" w:rsidP="00A25135">
            <w:r>
              <w:t>Available on request.</w:t>
            </w:r>
          </w:p>
          <w:p w14:paraId="25C1781D" w14:textId="77777777" w:rsidR="0007139D" w:rsidRPr="00A25135" w:rsidRDefault="0007139D" w:rsidP="00A25135"/>
        </w:tc>
      </w:tr>
      <w:tr w:rsidR="00A25135" w:rsidRPr="001700F2" w14:paraId="3F6CADD3" w14:textId="77777777" w:rsidTr="0007139D">
        <w:trPr>
          <w:trHeight w:val="100"/>
        </w:trPr>
        <w:tc>
          <w:tcPr>
            <w:tcW w:w="2790" w:type="dxa"/>
          </w:tcPr>
          <w:p w14:paraId="7ED8949B" w14:textId="77777777" w:rsidR="00CD50FD" w:rsidRPr="001700F2" w:rsidRDefault="00CD50FD" w:rsidP="00CD50FD"/>
        </w:tc>
        <w:tc>
          <w:tcPr>
            <w:tcW w:w="8354" w:type="dxa"/>
            <w:gridSpan w:val="2"/>
          </w:tcPr>
          <w:p w14:paraId="55C9F299" w14:textId="77777777" w:rsidR="00CD50FD" w:rsidRPr="001700F2" w:rsidRDefault="00CD50FD" w:rsidP="00CD50FD"/>
        </w:tc>
      </w:tr>
    </w:tbl>
    <w:p w14:paraId="4755541D" w14:textId="77777777" w:rsidR="00C55D85" w:rsidRPr="001700F2" w:rsidRDefault="00C55D85" w:rsidP="0007139D"/>
    <w:sectPr w:rsidR="00C55D85" w:rsidRPr="001700F2" w:rsidSect="00626242">
      <w:headerReference w:type="default" r:id="rId11"/>
      <w:footerReference w:type="default" r:id="rId12"/>
      <w:pgSz w:w="12240" w:h="15840" w:code="1"/>
      <w:pgMar w:top="360" w:right="720" w:bottom="45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74DC6" w14:textId="77777777" w:rsidR="008E795A" w:rsidRDefault="008E795A" w:rsidP="00F316AD">
      <w:r>
        <w:separator/>
      </w:r>
    </w:p>
  </w:endnote>
  <w:endnote w:type="continuationSeparator" w:id="0">
    <w:p w14:paraId="6770925F" w14:textId="77777777" w:rsidR="008E795A" w:rsidRDefault="008E795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AF2AA" w14:textId="77777777" w:rsidR="00626242" w:rsidRDefault="00626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8107A" w14:textId="77777777" w:rsidR="008E795A" w:rsidRDefault="008E795A" w:rsidP="00F316AD">
      <w:r>
        <w:separator/>
      </w:r>
    </w:p>
  </w:footnote>
  <w:footnote w:type="continuationSeparator" w:id="0">
    <w:p w14:paraId="1CE72B2C" w14:textId="77777777" w:rsidR="008E795A" w:rsidRDefault="008E795A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0E3D7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9BC303" wp14:editId="7F952B7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01754E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0B3"/>
    <w:multiLevelType w:val="hybridMultilevel"/>
    <w:tmpl w:val="22A8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E7654"/>
    <w:multiLevelType w:val="multilevel"/>
    <w:tmpl w:val="9102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D7812"/>
    <w:multiLevelType w:val="hybridMultilevel"/>
    <w:tmpl w:val="3A901D1A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53B344DB"/>
    <w:multiLevelType w:val="hybridMultilevel"/>
    <w:tmpl w:val="6FB2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66F60"/>
    <w:multiLevelType w:val="hybridMultilevel"/>
    <w:tmpl w:val="BD9466AE"/>
    <w:lvl w:ilvl="0" w:tplc="9ED24976">
      <w:numFmt w:val="bullet"/>
      <w:lvlText w:val="•"/>
      <w:lvlJc w:val="left"/>
      <w:pPr>
        <w:ind w:left="4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6DC90DB6"/>
    <w:multiLevelType w:val="hybridMultilevel"/>
    <w:tmpl w:val="6F48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32A19"/>
    <w:multiLevelType w:val="multilevel"/>
    <w:tmpl w:val="9102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B6"/>
    <w:rsid w:val="0007139D"/>
    <w:rsid w:val="000E4280"/>
    <w:rsid w:val="001700F2"/>
    <w:rsid w:val="001871FF"/>
    <w:rsid w:val="001F4150"/>
    <w:rsid w:val="0029715D"/>
    <w:rsid w:val="003C7E88"/>
    <w:rsid w:val="0040233B"/>
    <w:rsid w:val="00490FB6"/>
    <w:rsid w:val="004D0355"/>
    <w:rsid w:val="004E6224"/>
    <w:rsid w:val="005D2581"/>
    <w:rsid w:val="005E6523"/>
    <w:rsid w:val="00617740"/>
    <w:rsid w:val="00626242"/>
    <w:rsid w:val="006C60E6"/>
    <w:rsid w:val="007C3D21"/>
    <w:rsid w:val="0089710E"/>
    <w:rsid w:val="008E795A"/>
    <w:rsid w:val="008F3FC7"/>
    <w:rsid w:val="00932B52"/>
    <w:rsid w:val="00A25135"/>
    <w:rsid w:val="00A74E15"/>
    <w:rsid w:val="00C55D85"/>
    <w:rsid w:val="00CD50FD"/>
    <w:rsid w:val="00D20DA9"/>
    <w:rsid w:val="00D26A79"/>
    <w:rsid w:val="00D40C47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E3F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7C3D21"/>
    <w:pPr>
      <w:ind w:left="720"/>
      <w:contextualSpacing/>
    </w:pPr>
  </w:style>
  <w:style w:type="paragraph" w:customStyle="1" w:styleId="trt0xe">
    <w:name w:val="trt0xe"/>
    <w:basedOn w:val="Normal"/>
    <w:rsid w:val="00A2513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5D4A3E589B4CD2BFBD2548C2097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B1990-CEE3-413B-A51B-7DC5E0715E85}"/>
      </w:docPartPr>
      <w:docPartBody>
        <w:p w:rsidR="004B0559" w:rsidRDefault="0098572C">
          <w:pPr>
            <w:pStyle w:val="CD5D4A3E589B4CD2BFBD2548C20974C0"/>
          </w:pPr>
          <w:r w:rsidRPr="001700F2">
            <w:t>OBJECTIVE</w:t>
          </w:r>
        </w:p>
      </w:docPartBody>
    </w:docPart>
    <w:docPart>
      <w:docPartPr>
        <w:name w:val="CC0340FEDF894AC98544BB2D3E878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04DD5-7F9B-41C5-B117-67BF6100F3BC}"/>
      </w:docPartPr>
      <w:docPartBody>
        <w:p w:rsidR="004B0559" w:rsidRDefault="0098572C">
          <w:pPr>
            <w:pStyle w:val="CC0340FEDF894AC98544BB2D3E8783BA"/>
          </w:pPr>
          <w:r w:rsidRPr="001700F2">
            <w:t>EDUCATION</w:t>
          </w:r>
        </w:p>
      </w:docPartBody>
    </w:docPart>
    <w:docPart>
      <w:docPartPr>
        <w:name w:val="730803BA97F245CCAFC08A1911AF6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AB63-4D2D-48F7-8E43-D169435170E5}"/>
      </w:docPartPr>
      <w:docPartBody>
        <w:p w:rsidR="004B0559" w:rsidRDefault="0098572C">
          <w:pPr>
            <w:pStyle w:val="730803BA97F245CCAFC08A1911AF6CB7"/>
          </w:pPr>
          <w:r w:rsidRPr="001700F2">
            <w:t>EXPERIENCE</w:t>
          </w:r>
        </w:p>
      </w:docPartBody>
    </w:docPart>
    <w:docPart>
      <w:docPartPr>
        <w:name w:val="5CAB65E0DB2F443CA557C2E341FB9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70E4E-A3F9-44A7-BAB2-E7D93B5DEAB9}"/>
      </w:docPartPr>
      <w:docPartBody>
        <w:p w:rsidR="004B0559" w:rsidRDefault="0098572C">
          <w:pPr>
            <w:pStyle w:val="5CAB65E0DB2F443CA557C2E341FB97FE"/>
          </w:pPr>
          <w:r w:rsidRPr="00D26A79">
            <w:t>KEY SKILLS</w:t>
          </w:r>
        </w:p>
      </w:docPartBody>
    </w:docPart>
    <w:docPart>
      <w:docPartPr>
        <w:name w:val="2DC2FD876F6A447893986D70E2805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C9DD1-4F8C-42AD-94E0-A157B007D607}"/>
      </w:docPartPr>
      <w:docPartBody>
        <w:p w:rsidR="004B0559" w:rsidRDefault="0098572C">
          <w:pPr>
            <w:pStyle w:val="2DC2FD876F6A447893986D70E28051FB"/>
          </w:pPr>
          <w:r w:rsidRPr="001700F2">
            <w:t>COMMUNICATION</w:t>
          </w:r>
        </w:p>
      </w:docPartBody>
    </w:docPart>
    <w:docPart>
      <w:docPartPr>
        <w:name w:val="F9C9ABE445C6405493EFE6A5A8C3B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9CD78-0E36-4657-AB06-1622E9AE65B4}"/>
      </w:docPartPr>
      <w:docPartBody>
        <w:p w:rsidR="004B0559" w:rsidRDefault="00026082" w:rsidP="00026082">
          <w:pPr>
            <w:pStyle w:val="F9C9ABE445C6405493EFE6A5A8C3BACA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82"/>
    <w:rsid w:val="00026082"/>
    <w:rsid w:val="004B0559"/>
    <w:rsid w:val="00941C0B"/>
    <w:rsid w:val="0098572C"/>
    <w:rsid w:val="00AB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2943444CF4BF697826A990140DF4E">
    <w:name w:val="F4D2943444CF4BF697826A990140DF4E"/>
  </w:style>
  <w:style w:type="paragraph" w:customStyle="1" w:styleId="A52550381BC84FD7B2B1DDEAA2A3EF6A">
    <w:name w:val="A52550381BC84FD7B2B1DDEAA2A3EF6A"/>
  </w:style>
  <w:style w:type="paragraph" w:customStyle="1" w:styleId="5D01F2F0CB474BF281319201B569101E">
    <w:name w:val="5D01F2F0CB474BF281319201B569101E"/>
  </w:style>
  <w:style w:type="paragraph" w:customStyle="1" w:styleId="DC4E6E6A5E104731AF277E8DF0319AA8">
    <w:name w:val="DC4E6E6A5E104731AF277E8DF0319AA8"/>
  </w:style>
  <w:style w:type="paragraph" w:customStyle="1" w:styleId="4EEBAB4F27FC467B8E0FB8549A3B045D">
    <w:name w:val="4EEBAB4F27FC467B8E0FB8549A3B045D"/>
  </w:style>
  <w:style w:type="paragraph" w:customStyle="1" w:styleId="5CB5EF96FA3D418FB3C2C29F281BD98A">
    <w:name w:val="5CB5EF96FA3D418FB3C2C29F281BD98A"/>
  </w:style>
  <w:style w:type="paragraph" w:customStyle="1" w:styleId="CD5D4A3E589B4CD2BFBD2548C20974C0">
    <w:name w:val="CD5D4A3E589B4CD2BFBD2548C20974C0"/>
  </w:style>
  <w:style w:type="paragraph" w:customStyle="1" w:styleId="00C5B6A0954A4C1D87F6875008A06DFF">
    <w:name w:val="00C5B6A0954A4C1D87F6875008A06DFF"/>
  </w:style>
  <w:style w:type="paragraph" w:customStyle="1" w:styleId="CC0340FEDF894AC98544BB2D3E8783BA">
    <w:name w:val="CC0340FEDF894AC98544BB2D3E8783BA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6CF97762467349C18922814FD22BD11A">
    <w:name w:val="6CF97762467349C18922814FD22BD11A"/>
  </w:style>
  <w:style w:type="paragraph" w:customStyle="1" w:styleId="730803BA97F245CCAFC08A1911AF6CB7">
    <w:name w:val="730803BA97F245CCAFC08A1911AF6CB7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96B27A76447E4B3FA1EF07CE91FE675A">
    <w:name w:val="96B27A76447E4B3FA1EF07CE91FE675A"/>
  </w:style>
  <w:style w:type="paragraph" w:customStyle="1" w:styleId="8A00C2412A1445BBBE728106C9B2AA59">
    <w:name w:val="8A00C2412A1445BBBE728106C9B2AA59"/>
  </w:style>
  <w:style w:type="paragraph" w:customStyle="1" w:styleId="3F9A7C5F5BC642F999D7811FAF843341">
    <w:name w:val="3F9A7C5F5BC642F999D7811FAF843341"/>
  </w:style>
  <w:style w:type="paragraph" w:customStyle="1" w:styleId="D030B4AE22EE4B0083B2D358C6ED67FB">
    <w:name w:val="D030B4AE22EE4B0083B2D358C6ED67FB"/>
  </w:style>
  <w:style w:type="paragraph" w:customStyle="1" w:styleId="150A82D2EC1543C987375A6E20E2CDB1">
    <w:name w:val="150A82D2EC1543C987375A6E20E2CDB1"/>
  </w:style>
  <w:style w:type="paragraph" w:customStyle="1" w:styleId="C378CC5538BE4024B7FA438E019A081D">
    <w:name w:val="C378CC5538BE4024B7FA438E019A081D"/>
  </w:style>
  <w:style w:type="paragraph" w:customStyle="1" w:styleId="A007BE6AC85641B3B069CB0764CB5078">
    <w:name w:val="A007BE6AC85641B3B069CB0764CB5078"/>
  </w:style>
  <w:style w:type="paragraph" w:customStyle="1" w:styleId="B815C8D36B5D4367A82364EAB5941303">
    <w:name w:val="B815C8D36B5D4367A82364EAB5941303"/>
  </w:style>
  <w:style w:type="paragraph" w:customStyle="1" w:styleId="75FBB57DCAE14C1682C64578E57C440A">
    <w:name w:val="75FBB57DCAE14C1682C64578E57C440A"/>
  </w:style>
  <w:style w:type="paragraph" w:customStyle="1" w:styleId="3F3D965F255048A4B470FEC57DE8BAA3">
    <w:name w:val="3F3D965F255048A4B470FEC57DE8BAA3"/>
  </w:style>
  <w:style w:type="paragraph" w:customStyle="1" w:styleId="D6ABA2E445934415AB19F18AE56D649C">
    <w:name w:val="D6ABA2E445934415AB19F18AE56D649C"/>
  </w:style>
  <w:style w:type="paragraph" w:customStyle="1" w:styleId="17B995D23A1D455D9B04B2C023BD3288">
    <w:name w:val="17B995D23A1D455D9B04B2C023BD3288"/>
  </w:style>
  <w:style w:type="paragraph" w:customStyle="1" w:styleId="24491D8F9E7C4CCC966D8113E784A9B9">
    <w:name w:val="24491D8F9E7C4CCC966D8113E784A9B9"/>
  </w:style>
  <w:style w:type="paragraph" w:customStyle="1" w:styleId="69C5F8CDE48643EFA9F1D647A6C6481F">
    <w:name w:val="69C5F8CDE48643EFA9F1D647A6C6481F"/>
  </w:style>
  <w:style w:type="paragraph" w:customStyle="1" w:styleId="5CAB65E0DB2F443CA557C2E341FB97FE">
    <w:name w:val="5CAB65E0DB2F443CA557C2E341FB97FE"/>
  </w:style>
  <w:style w:type="paragraph" w:customStyle="1" w:styleId="146855084C74449F8BC3E3162BC3E343">
    <w:name w:val="146855084C74449F8BC3E3162BC3E343"/>
  </w:style>
  <w:style w:type="paragraph" w:customStyle="1" w:styleId="2DC2FD876F6A447893986D70E28051FB">
    <w:name w:val="2DC2FD876F6A447893986D70E28051FB"/>
  </w:style>
  <w:style w:type="paragraph" w:customStyle="1" w:styleId="FA6D23A2171549B084856C7B43FE5164">
    <w:name w:val="FA6D23A2171549B084856C7B43FE5164"/>
  </w:style>
  <w:style w:type="paragraph" w:customStyle="1" w:styleId="8CD3AD74971D43D89A7A497870C95EEF">
    <w:name w:val="8CD3AD74971D43D89A7A497870C95EEF"/>
  </w:style>
  <w:style w:type="paragraph" w:customStyle="1" w:styleId="50D271612D0E481497F5DD572BCFFCFF">
    <w:name w:val="50D271612D0E481497F5DD572BCFFCFF"/>
  </w:style>
  <w:style w:type="paragraph" w:customStyle="1" w:styleId="763473635A494BDE89AA3CFADF7E7211">
    <w:name w:val="763473635A494BDE89AA3CFADF7E7211"/>
  </w:style>
  <w:style w:type="paragraph" w:customStyle="1" w:styleId="0D7AC59F56E4472C883033758D3A4621">
    <w:name w:val="0D7AC59F56E4472C883033758D3A4621"/>
  </w:style>
  <w:style w:type="paragraph" w:customStyle="1" w:styleId="05B7B6DE43D44AF1A1DA49BCA3655F3A">
    <w:name w:val="05B7B6DE43D44AF1A1DA49BCA3655F3A"/>
  </w:style>
  <w:style w:type="paragraph" w:customStyle="1" w:styleId="F9C9ABE445C6405493EFE6A5A8C3BACA">
    <w:name w:val="F9C9ABE445C6405493EFE6A5A8C3BACA"/>
    <w:rsid w:val="00026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6E67FAA-4757-4538-B21B-3C074B26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2019-11-07T15:08:00Z</dcterms:created>
  <dcterms:modified xsi:type="dcterms:W3CDTF">2019-11-07T15:08:00Z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