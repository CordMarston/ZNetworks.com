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20564780"/>
        <w:docPartObj>
          <w:docPartGallery w:val="Cover Pages"/>
          <w:docPartUnique/>
        </w:docPartObj>
      </w:sdtPr>
      <w:sdtEndPr>
        <w:rPr>
          <w:rFonts w:eastAsiaTheme="majorEastAsia" w:cstheme="majorBidi"/>
          <w:b/>
          <w:color w:val="984806" w:themeColor="accent6" w:themeShade="80"/>
          <w:szCs w:val="32"/>
        </w:rPr>
      </w:sdtEndPr>
      <w:sdtContent>
        <w:p w14:paraId="3F4B46D2" w14:textId="77777777" w:rsidR="00C74B64" w:rsidRDefault="00C74B64" w:rsidP="00C74B64">
          <w:pPr>
            <w:jc w:val="center"/>
            <w:rPr>
              <w:rFonts w:eastAsiaTheme="majorEastAsia" w:cstheme="majorBidi"/>
              <w:b/>
              <w:color w:val="984806" w:themeColor="accent6" w:themeShade="80"/>
              <w:szCs w:val="32"/>
            </w:rPr>
          </w:pPr>
        </w:p>
        <w:tbl>
          <w:tblPr>
            <w:tblStyle w:val="PlainTable21"/>
            <w:tblW w:w="5000" w:type="pct"/>
            <w:tblBorders>
              <w:top w:val="none" w:sz="0" w:space="0" w:color="auto"/>
              <w:bottom w:val="none" w:sz="0" w:space="0" w:color="auto"/>
            </w:tblBorders>
            <w:tblLayout w:type="fixed"/>
            <w:tblCellMar>
              <w:left w:w="115" w:type="dxa"/>
              <w:bottom w:w="144" w:type="dxa"/>
              <w:right w:w="115" w:type="dxa"/>
            </w:tblCellMar>
            <w:tblLook w:val="0600" w:firstRow="0" w:lastRow="0" w:firstColumn="0" w:lastColumn="0" w:noHBand="1" w:noVBand="1"/>
            <w:tblDescription w:val="First table is for your name, second table is contact info, third table is the main part of the resume"/>
          </w:tblPr>
          <w:tblGrid>
            <w:gridCol w:w="9360"/>
          </w:tblGrid>
          <w:tr w:rsidR="00C74B64" w:rsidRPr="00384F21" w14:paraId="0D30C2E3" w14:textId="77777777" w:rsidTr="009F49FD">
            <w:tc>
              <w:tcPr>
                <w:tcW w:w="9360" w:type="dxa"/>
              </w:tcPr>
              <w:p w14:paraId="45E8C094" w14:textId="77777777" w:rsidR="00C74B64" w:rsidRPr="00384F21" w:rsidRDefault="00C74B64" w:rsidP="009F49FD">
                <w:pPr>
                  <w:pStyle w:val="Title"/>
                </w:pPr>
                <w:r w:rsidRPr="0083187F">
                  <w:rPr>
                    <w:color w:val="002060"/>
                  </w:rPr>
                  <w:t>Dusty Wood</w:t>
                </w:r>
              </w:p>
            </w:tc>
          </w:tr>
        </w:tbl>
        <w:tbl>
          <w:tblPr>
            <w:tblStyle w:val="TableGridLight1"/>
            <w:tblW w:w="5252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top w:w="14" w:type="dxa"/>
              <w:left w:w="115" w:type="dxa"/>
              <w:bottom w:w="432" w:type="dxa"/>
              <w:right w:w="115" w:type="dxa"/>
            </w:tblCellMar>
            <w:tblLook w:val="0600" w:firstRow="0" w:lastRow="0" w:firstColumn="0" w:lastColumn="0" w:noHBand="1" w:noVBand="1"/>
            <w:tblDescription w:val="First table is for your name, second table is contact info, third table is the main part of the resume"/>
          </w:tblPr>
          <w:tblGrid>
            <w:gridCol w:w="4916"/>
            <w:gridCol w:w="4916"/>
          </w:tblGrid>
          <w:tr w:rsidR="00C74B64" w14:paraId="0D2987A5" w14:textId="77777777" w:rsidTr="009F49FD">
            <w:trPr>
              <w:trHeight w:val="157"/>
            </w:trPr>
            <w:tc>
              <w:tcPr>
                <w:tcW w:w="4916" w:type="dxa"/>
              </w:tcPr>
              <w:p w14:paraId="22B13F21" w14:textId="77777777" w:rsidR="00C74B64" w:rsidRPr="00F14524" w:rsidRDefault="00C74B64" w:rsidP="009F49FD">
                <w:pPr>
                  <w:pStyle w:val="ContactInfo"/>
                </w:pPr>
                <w:r>
                  <w:t>(818) 634-0369</w:t>
                </w:r>
              </w:p>
              <w:p w14:paraId="2CC1A0FF" w14:textId="2FC27331" w:rsidR="00C74B64" w:rsidRDefault="006E2AEE" w:rsidP="009F49FD">
                <w:pPr>
                  <w:pStyle w:val="ContactInfo"/>
                </w:pPr>
                <w:hyperlink r:id="rId8" w:history="1">
                  <w:r w:rsidR="00C74B64" w:rsidRPr="00CB4644">
                    <w:rPr>
                      <w:rStyle w:val="Hyperlink"/>
                    </w:rPr>
                    <w:t>DustyWood1021@gmail.com</w:t>
                  </w:r>
                </w:hyperlink>
              </w:p>
              <w:p w14:paraId="1BD0EE76" w14:textId="3958D353" w:rsidR="00C74B64" w:rsidRDefault="00C74B64" w:rsidP="009F49FD">
                <w:pPr>
                  <w:pStyle w:val="ContactInfo"/>
                </w:pPr>
              </w:p>
              <w:p w14:paraId="7F078EBA" w14:textId="5FFB691C" w:rsidR="00C74B64" w:rsidRPr="005D680D" w:rsidRDefault="00C74B64" w:rsidP="009F49FD">
                <w:pPr>
                  <w:pStyle w:val="ContactInfo"/>
                  <w:rPr>
                    <w:b w:val="0"/>
                    <w:bCs/>
                  </w:rPr>
                </w:pPr>
              </w:p>
              <w:p w14:paraId="4AFC349B" w14:textId="6444FF05" w:rsidR="00C74B64" w:rsidRPr="005D680D" w:rsidRDefault="00B82562" w:rsidP="009F49FD">
                <w:pPr>
                  <w:pStyle w:val="ContactInfo"/>
                  <w:rPr>
                    <w:b w:val="0"/>
                    <w:bCs/>
                  </w:rPr>
                </w:pPr>
                <w:r w:rsidRPr="005D680D">
                  <w:rPr>
                    <w:b w:val="0"/>
                    <w:bCs/>
                  </w:rPr>
                  <w:t xml:space="preserve">I am interested in your position. I am comfortable working autonomously in the field and very much enjoy collaborating with colleagues and clients in office settings. </w:t>
                </w:r>
              </w:p>
              <w:p w14:paraId="45F85CBA" w14:textId="640A135A" w:rsidR="005D680D" w:rsidRPr="005D680D" w:rsidRDefault="005D680D" w:rsidP="009F49FD">
                <w:pPr>
                  <w:pStyle w:val="ContactInfo"/>
                  <w:rPr>
                    <w:b w:val="0"/>
                    <w:bCs/>
                  </w:rPr>
                </w:pPr>
              </w:p>
              <w:p w14:paraId="71953DFB" w14:textId="5C52B6C2" w:rsidR="005D680D" w:rsidRPr="005D680D" w:rsidRDefault="005D680D" w:rsidP="009F49FD">
                <w:pPr>
                  <w:pStyle w:val="ContactInfo"/>
                  <w:rPr>
                    <w:b w:val="0"/>
                    <w:bCs/>
                  </w:rPr>
                </w:pPr>
                <w:r w:rsidRPr="005D680D">
                  <w:rPr>
                    <w:b w:val="0"/>
                    <w:bCs/>
                  </w:rPr>
                  <w:t>Enclosed is my resume for your consideration.</w:t>
                </w:r>
              </w:p>
              <w:p w14:paraId="156550DC" w14:textId="77777777" w:rsidR="005D680D" w:rsidRDefault="005D680D" w:rsidP="009F49FD">
                <w:pPr>
                  <w:pStyle w:val="ContactInfo"/>
                  <w:rPr>
                    <w:b w:val="0"/>
                    <w:bCs/>
                    <w:sz w:val="24"/>
                    <w:szCs w:val="24"/>
                  </w:rPr>
                </w:pPr>
                <w:r w:rsidRPr="005D680D">
                  <w:rPr>
                    <w:b w:val="0"/>
                    <w:bCs/>
                    <w:sz w:val="24"/>
                    <w:szCs w:val="24"/>
                  </w:rPr>
                  <w:t xml:space="preserve">Look forward to speaking with you regarding </w:t>
                </w:r>
                <w:r>
                  <w:rPr>
                    <w:b w:val="0"/>
                    <w:bCs/>
                    <w:sz w:val="24"/>
                    <w:szCs w:val="24"/>
                  </w:rPr>
                  <w:t>this opportunity to join your team.</w:t>
                </w:r>
              </w:p>
              <w:p w14:paraId="72B0B707" w14:textId="77777777" w:rsidR="005D680D" w:rsidRDefault="005D680D" w:rsidP="009F49FD">
                <w:pPr>
                  <w:pStyle w:val="ContactInfo"/>
                  <w:rPr>
                    <w:b w:val="0"/>
                    <w:bCs/>
                    <w:sz w:val="24"/>
                    <w:szCs w:val="24"/>
                  </w:rPr>
                </w:pPr>
                <w:r>
                  <w:rPr>
                    <w:b w:val="0"/>
                    <w:bCs/>
                    <w:sz w:val="24"/>
                    <w:szCs w:val="24"/>
                  </w:rPr>
                  <w:t xml:space="preserve">                             </w:t>
                </w:r>
              </w:p>
              <w:p w14:paraId="10DB283D" w14:textId="77777777" w:rsidR="005D680D" w:rsidRDefault="005D680D" w:rsidP="009F49FD">
                <w:pPr>
                  <w:pStyle w:val="ContactInfo"/>
                  <w:rPr>
                    <w:b w:val="0"/>
                    <w:bCs/>
                    <w:sz w:val="24"/>
                    <w:szCs w:val="24"/>
                  </w:rPr>
                </w:pPr>
              </w:p>
              <w:p w14:paraId="128FD6C2" w14:textId="77777777" w:rsidR="005D680D" w:rsidRDefault="005D680D" w:rsidP="009F49FD">
                <w:pPr>
                  <w:pStyle w:val="ContactInfo"/>
                  <w:rPr>
                    <w:b w:val="0"/>
                    <w:bCs/>
                    <w:sz w:val="24"/>
                    <w:szCs w:val="24"/>
                  </w:rPr>
                </w:pPr>
              </w:p>
              <w:p w14:paraId="084EB91A" w14:textId="77777777" w:rsidR="005D680D" w:rsidRDefault="005D680D" w:rsidP="009F49FD">
                <w:pPr>
                  <w:pStyle w:val="ContactInfo"/>
                  <w:rPr>
                    <w:b w:val="0"/>
                    <w:bCs/>
                    <w:sz w:val="24"/>
                    <w:szCs w:val="24"/>
                  </w:rPr>
                </w:pPr>
                <w:r>
                  <w:rPr>
                    <w:b w:val="0"/>
                    <w:bCs/>
                    <w:sz w:val="24"/>
                    <w:szCs w:val="24"/>
                  </w:rPr>
                  <w:t xml:space="preserve">Sincerely, </w:t>
                </w:r>
              </w:p>
              <w:p w14:paraId="1B4A1C66" w14:textId="7FA1D1C5" w:rsidR="005D680D" w:rsidRPr="005D680D" w:rsidRDefault="005D680D" w:rsidP="009F49FD">
                <w:pPr>
                  <w:pStyle w:val="ContactInfo"/>
                  <w:rPr>
                    <w:b w:val="0"/>
                    <w:bCs/>
                    <w:sz w:val="24"/>
                    <w:szCs w:val="24"/>
                  </w:rPr>
                </w:pPr>
                <w:r>
                  <w:rPr>
                    <w:b w:val="0"/>
                    <w:bCs/>
                    <w:sz w:val="24"/>
                    <w:szCs w:val="24"/>
                  </w:rPr>
                  <w:t>Dusty Wood</w:t>
                </w:r>
              </w:p>
            </w:tc>
            <w:tc>
              <w:tcPr>
                <w:tcW w:w="4916" w:type="dxa"/>
              </w:tcPr>
              <w:p w14:paraId="242DD3F8" w14:textId="71F93B4C" w:rsidR="00C74B64" w:rsidRDefault="00C74B64" w:rsidP="009F49FD">
                <w:pPr>
                  <w:pStyle w:val="ContactInfoRight"/>
                </w:pPr>
              </w:p>
            </w:tc>
          </w:tr>
        </w:tbl>
        <w:p w14:paraId="066A1F36" w14:textId="09453692" w:rsidR="00AF796B" w:rsidRDefault="00AF796B" w:rsidP="00C74B64">
          <w:pPr>
            <w:jc w:val="center"/>
            <w:rPr>
              <w:rFonts w:eastAsiaTheme="majorEastAsia" w:cstheme="majorBidi"/>
              <w:b/>
              <w:color w:val="984806" w:themeColor="accent6" w:themeShade="80"/>
              <w:szCs w:val="32"/>
            </w:rPr>
          </w:pPr>
          <w:r>
            <w:rPr>
              <w:rFonts w:eastAsiaTheme="majorEastAsia" w:cstheme="majorBidi"/>
              <w:b/>
              <w:color w:val="984806" w:themeColor="accent6" w:themeShade="80"/>
              <w:szCs w:val="32"/>
            </w:rPr>
            <w:br w:type="page"/>
          </w:r>
        </w:p>
      </w:sdtContent>
    </w:sdt>
    <w:p w14:paraId="4C87A9A5" w14:textId="77777777" w:rsidR="00AF796B" w:rsidRDefault="00AF796B"/>
    <w:tbl>
      <w:tblPr>
        <w:tblStyle w:val="PlainTable21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14:paraId="212CF6DA" w14:textId="77777777" w:rsidTr="00D22188">
        <w:tc>
          <w:tcPr>
            <w:tcW w:w="9360" w:type="dxa"/>
          </w:tcPr>
          <w:p w14:paraId="3306A677" w14:textId="77777777" w:rsidR="00384F21" w:rsidRPr="00384F21" w:rsidRDefault="0097392A" w:rsidP="0097392A">
            <w:pPr>
              <w:pStyle w:val="Title"/>
            </w:pPr>
            <w:bookmarkStart w:id="0" w:name="_Hlk88572269"/>
            <w:r w:rsidRPr="0083187F">
              <w:rPr>
                <w:color w:val="002060"/>
              </w:rPr>
              <w:t>Dusty Wood</w:t>
            </w:r>
          </w:p>
        </w:tc>
      </w:tr>
    </w:tbl>
    <w:tbl>
      <w:tblPr>
        <w:tblStyle w:val="TableGridLight1"/>
        <w:tblW w:w="52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916"/>
        <w:gridCol w:w="4916"/>
      </w:tblGrid>
      <w:tr w:rsidR="00910CBB" w14:paraId="7BD119F9" w14:textId="77777777" w:rsidTr="00C74B64">
        <w:trPr>
          <w:trHeight w:val="157"/>
        </w:trPr>
        <w:tc>
          <w:tcPr>
            <w:tcW w:w="4916" w:type="dxa"/>
          </w:tcPr>
          <w:p w14:paraId="5506D7F2" w14:textId="77777777" w:rsidR="00910CBB" w:rsidRPr="00F14524" w:rsidRDefault="0097392A" w:rsidP="00F14524">
            <w:pPr>
              <w:pStyle w:val="ContactInfo"/>
            </w:pPr>
            <w:r>
              <w:t>(818) 634-0369</w:t>
            </w:r>
          </w:p>
          <w:p w14:paraId="02973516" w14:textId="77777777" w:rsidR="00910CBB" w:rsidRDefault="0097392A" w:rsidP="0097392A">
            <w:pPr>
              <w:pStyle w:val="ContactInfo"/>
            </w:pPr>
            <w:r>
              <w:t>5800 Ranchito Avenue</w:t>
            </w:r>
          </w:p>
          <w:p w14:paraId="7DDC3C1E" w14:textId="77777777" w:rsidR="0097392A" w:rsidRDefault="0097392A" w:rsidP="0097392A">
            <w:pPr>
              <w:pStyle w:val="ContactInfo"/>
            </w:pPr>
            <w:r>
              <w:t>Van Nuys, CA 91401</w:t>
            </w:r>
          </w:p>
          <w:p w14:paraId="04FB54C6" w14:textId="77777777" w:rsidR="005E76A6" w:rsidRDefault="005E76A6" w:rsidP="0097392A">
            <w:pPr>
              <w:pStyle w:val="ContactInfo"/>
            </w:pPr>
          </w:p>
          <w:p w14:paraId="38EFDC83" w14:textId="77777777" w:rsidR="005E76A6" w:rsidRPr="005E76A6" w:rsidRDefault="005E76A6" w:rsidP="005E76A6">
            <w:pPr>
              <w:pStyle w:val="ContactInfo"/>
              <w:rPr>
                <w:sz w:val="24"/>
                <w:szCs w:val="24"/>
              </w:rPr>
            </w:pPr>
            <w:r w:rsidRPr="005E76A6">
              <w:rPr>
                <w:sz w:val="24"/>
                <w:szCs w:val="24"/>
              </w:rPr>
              <w:t>CompTIA A+ CERTIFIED CE #COMP001021463559</w:t>
            </w:r>
          </w:p>
        </w:tc>
        <w:tc>
          <w:tcPr>
            <w:tcW w:w="4916" w:type="dxa"/>
          </w:tcPr>
          <w:p w14:paraId="64EB6A59" w14:textId="77777777" w:rsidR="00910CBB" w:rsidRPr="00F14524" w:rsidRDefault="000D28E0" w:rsidP="00F14524">
            <w:pPr>
              <w:pStyle w:val="ContactInfoRight"/>
            </w:pPr>
            <w:r>
              <w:t>d</w:t>
            </w:r>
            <w:r w:rsidR="0097392A">
              <w:t>ustywood1021@gmail.com</w:t>
            </w:r>
          </w:p>
          <w:p w14:paraId="365BD397" w14:textId="77777777" w:rsidR="00910CBB" w:rsidRDefault="0097392A" w:rsidP="0097392A">
            <w:pPr>
              <w:pStyle w:val="ContactInfoRight"/>
            </w:pPr>
            <w:r>
              <w:t xml:space="preserve"> </w:t>
            </w:r>
          </w:p>
        </w:tc>
      </w:tr>
    </w:tbl>
    <w:tbl>
      <w:tblPr>
        <w:tblStyle w:val="TableGrid"/>
        <w:tblW w:w="8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1631"/>
        <w:gridCol w:w="7327"/>
      </w:tblGrid>
      <w:tr w:rsidR="00910CBB" w14:paraId="36E1C08D" w14:textId="77777777" w:rsidTr="00AF796B">
        <w:trPr>
          <w:trHeight w:val="1651"/>
        </w:trPr>
        <w:bookmarkEnd w:id="0" w:displacedByCustomXml="next"/>
        <w:sdt>
          <w:sdtPr>
            <w:alias w:val="Skills &amp; Abilities:"/>
            <w:tag w:val="Skills &amp; Abilities:"/>
            <w:id w:val="5444160"/>
            <w:placeholder>
              <w:docPart w:val="0A1987146CC54BC193CEFED1BCB0C458"/>
            </w:placeholder>
            <w:temporary/>
            <w:showingPlcHdr/>
          </w:sdtPr>
          <w:sdtEndPr/>
          <w:sdtContent>
            <w:tc>
              <w:tcPr>
                <w:tcW w:w="0" w:type="auto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1FDE68A9" w14:textId="77777777" w:rsidR="00910CBB" w:rsidRPr="002B7E4E" w:rsidRDefault="00D13586" w:rsidP="00EE4B96">
                <w:pPr>
                  <w:pStyle w:val="Heading1"/>
                  <w:numPr>
                    <w:ilvl w:val="0"/>
                    <w:numId w:val="24"/>
                  </w:numPr>
                </w:pPr>
                <w:r w:rsidRPr="0083187F">
                  <w:rPr>
                    <w:color w:val="002060"/>
                  </w:rPr>
                  <w:t>Skills &amp; Abilities</w:t>
                </w:r>
              </w:p>
            </w:tc>
          </w:sdtContent>
        </w:sdt>
        <w:tc>
          <w:tcPr>
            <w:tcW w:w="0" w:type="auto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261D0F8" w14:textId="3F81F593" w:rsidR="00A9541B" w:rsidRDefault="000D28E0" w:rsidP="00EE4B96">
            <w:pPr>
              <w:ind w:left="360"/>
              <w:rPr>
                <w:i/>
              </w:rPr>
            </w:pPr>
            <w:r w:rsidRPr="00EE4B96">
              <w:rPr>
                <w:i/>
              </w:rPr>
              <w:t>Ability to focus combined with expediency</w:t>
            </w:r>
            <w:r w:rsidR="0045139D" w:rsidRPr="00EE4B96">
              <w:rPr>
                <w:i/>
              </w:rPr>
              <w:t xml:space="preserve"> </w:t>
            </w:r>
            <w:r w:rsidRPr="00EE4B96">
              <w:rPr>
                <w:i/>
              </w:rPr>
              <w:t>and accuracy to complete projects</w:t>
            </w:r>
            <w:r w:rsidR="0045139D" w:rsidRPr="00EE4B96">
              <w:rPr>
                <w:i/>
              </w:rPr>
              <w:t xml:space="preserve">. </w:t>
            </w:r>
          </w:p>
          <w:p w14:paraId="77B6DFB1" w14:textId="48A10F7D" w:rsidR="00752EC5" w:rsidRPr="00EE4B96" w:rsidRDefault="00752EC5" w:rsidP="00EE4B96">
            <w:pPr>
              <w:ind w:left="360"/>
              <w:rPr>
                <w:i/>
              </w:rPr>
            </w:pPr>
            <w:r>
              <w:rPr>
                <w:i/>
              </w:rPr>
              <w:t>Experienced with Microsoft OS platforms and suite of applications, Unix OS, and Linux run-time environments.</w:t>
            </w:r>
            <w:r w:rsidR="00B85CAB">
              <w:rPr>
                <w:i/>
              </w:rPr>
              <w:t xml:space="preserve"> </w:t>
            </w:r>
          </w:p>
          <w:p w14:paraId="6D9A8F0F" w14:textId="50C8D7D7" w:rsidR="0045139D" w:rsidRPr="00EE4B96" w:rsidRDefault="00B85CAB" w:rsidP="00B85CAB">
            <w:pPr>
              <w:rPr>
                <w:i/>
              </w:rPr>
            </w:pPr>
            <w:r>
              <w:rPr>
                <w:i/>
              </w:rPr>
              <w:t xml:space="preserve">      </w:t>
            </w:r>
            <w:r w:rsidR="00752EC5">
              <w:rPr>
                <w:i/>
              </w:rPr>
              <w:t xml:space="preserve"> </w:t>
            </w:r>
            <w:r>
              <w:rPr>
                <w:i/>
              </w:rPr>
              <w:t xml:space="preserve">Familiar with Cisco networking switches, IP addressing, and security. </w:t>
            </w:r>
          </w:p>
          <w:p w14:paraId="5D6F31E7" w14:textId="77777777" w:rsidR="0045139D" w:rsidRPr="00EE4B96" w:rsidRDefault="0045139D" w:rsidP="00EE4B96">
            <w:pPr>
              <w:ind w:left="360"/>
              <w:rPr>
                <w:i/>
              </w:rPr>
            </w:pPr>
            <w:r w:rsidRPr="00EE4B96">
              <w:rPr>
                <w:i/>
              </w:rPr>
              <w:t>Identification of common software applications and their purpose.</w:t>
            </w:r>
          </w:p>
          <w:p w14:paraId="0DDA43B6" w14:textId="77777777" w:rsidR="0045139D" w:rsidRPr="00EE4B96" w:rsidRDefault="0045139D" w:rsidP="00EE4B96">
            <w:pPr>
              <w:ind w:left="360"/>
              <w:rPr>
                <w:i/>
              </w:rPr>
            </w:pPr>
            <w:r w:rsidRPr="00EE4B96">
              <w:rPr>
                <w:i/>
              </w:rPr>
              <w:t>Use of security and web browsing best practices.</w:t>
            </w:r>
            <w:r w:rsidR="003726B2" w:rsidRPr="00EE4B96">
              <w:rPr>
                <w:i/>
              </w:rPr>
              <w:t xml:space="preserve"> </w:t>
            </w:r>
          </w:p>
          <w:p w14:paraId="69DBF8B9" w14:textId="06F51289" w:rsidR="003726B2" w:rsidRPr="00EE4B96" w:rsidRDefault="003726B2" w:rsidP="00EE4B96">
            <w:pPr>
              <w:pStyle w:val="ListBullet"/>
              <w:numPr>
                <w:ilvl w:val="0"/>
                <w:numId w:val="0"/>
              </w:numPr>
              <w:spacing w:after="0"/>
              <w:ind w:left="360"/>
              <w:rPr>
                <w:i/>
              </w:rPr>
            </w:pPr>
            <w:r w:rsidRPr="009F464D">
              <w:rPr>
                <w:i/>
              </w:rPr>
              <w:t xml:space="preserve">Experienced in assessing the needs of client /co-worker </w:t>
            </w:r>
            <w:r w:rsidR="00752EC5">
              <w:rPr>
                <w:i/>
              </w:rPr>
              <w:t>interface</w:t>
            </w:r>
            <w:r w:rsidRPr="009F464D">
              <w:rPr>
                <w:i/>
              </w:rPr>
              <w:t xml:space="preserve"> as pertains </w:t>
            </w:r>
            <w:r w:rsidR="005659C7" w:rsidRPr="009F464D">
              <w:rPr>
                <w:i/>
              </w:rPr>
              <w:t>to maintaining</w:t>
            </w:r>
            <w:r w:rsidRPr="00EE4B96">
              <w:rPr>
                <w:i/>
              </w:rPr>
              <w:t xml:space="preserve"> privacy, confidentiality, and minimal disruption to work flow.</w:t>
            </w:r>
          </w:p>
        </w:tc>
      </w:tr>
      <w:tr w:rsidR="009F464D" w14:paraId="45B94F14" w14:textId="77777777" w:rsidTr="00AF796B">
        <w:trPr>
          <w:trHeight w:val="2268"/>
        </w:trPr>
        <w:sdt>
          <w:sdtPr>
            <w:alias w:val="Experience:"/>
            <w:tag w:val="Experience:"/>
            <w:id w:val="5444170"/>
            <w:placeholder>
              <w:docPart w:val="9A2F00D2F6984A85829FC69675404DEF"/>
            </w:placeholder>
            <w:temporary/>
            <w:showingPlcHdr/>
          </w:sdtPr>
          <w:sdtEndPr/>
          <w:sdtContent>
            <w:tc>
              <w:tcPr>
                <w:tcW w:w="0" w:type="auto"/>
                <w:tcBorders>
                  <w:top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0DA4B7EB" w14:textId="77777777" w:rsidR="009F464D" w:rsidRPr="00024E30" w:rsidRDefault="009F464D" w:rsidP="002B7E4E">
                <w:pPr>
                  <w:pStyle w:val="Heading1"/>
                </w:pPr>
                <w:r w:rsidRPr="0083187F">
                  <w:rPr>
                    <w:color w:val="002060"/>
                  </w:rPr>
                  <w:t>Experience</w:t>
                </w:r>
              </w:p>
            </w:tc>
          </w:sdtContent>
        </w:sdt>
        <w:tc>
          <w:tcPr>
            <w:tcW w:w="0" w:type="auto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</w:tcBorders>
            <w:vAlign w:val="bottom"/>
          </w:tcPr>
          <w:p w14:paraId="5D2866CB" w14:textId="3EB46B08" w:rsidR="000F7270" w:rsidRDefault="005659C7" w:rsidP="002A1ED1">
            <w:pPr>
              <w:pStyle w:val="Heading2"/>
              <w:rPr>
                <w:i/>
              </w:rPr>
            </w:pPr>
            <w:r>
              <w:rPr>
                <w:i/>
              </w:rPr>
              <w:t>March 2020-Se</w:t>
            </w:r>
            <w:r w:rsidR="00BD1929">
              <w:rPr>
                <w:i/>
              </w:rPr>
              <w:t>ptember</w:t>
            </w:r>
            <w:r w:rsidR="002C7EFF">
              <w:rPr>
                <w:i/>
              </w:rPr>
              <w:t xml:space="preserve"> </w:t>
            </w:r>
            <w:r>
              <w:rPr>
                <w:i/>
              </w:rPr>
              <w:t>2020</w:t>
            </w:r>
          </w:p>
          <w:p w14:paraId="35BA9118" w14:textId="2FA3894B" w:rsidR="00EE4B96" w:rsidRPr="00BD1929" w:rsidRDefault="00BD1929" w:rsidP="00EE4B96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  <w:i/>
                <w:iCs/>
              </w:rPr>
            </w:pPr>
            <w:r w:rsidRPr="00BD1929">
              <w:rPr>
                <w:b/>
                <w:bCs/>
                <w:i/>
                <w:iCs/>
              </w:rPr>
              <w:t>U.S Department of Commerce/U.S. Census Bureau 2020 Census</w:t>
            </w:r>
          </w:p>
          <w:p w14:paraId="2FD6D784" w14:textId="1417203F" w:rsidR="00BD1929" w:rsidRDefault="00BD1929" w:rsidP="00BD1929">
            <w:pPr>
              <w:pStyle w:val="ListBullet"/>
              <w:numPr>
                <w:ilvl w:val="0"/>
                <w:numId w:val="24"/>
              </w:numPr>
              <w:rPr>
                <w:i/>
                <w:iCs/>
              </w:rPr>
            </w:pPr>
            <w:r w:rsidRPr="00BD1929">
              <w:rPr>
                <w:i/>
                <w:iCs/>
              </w:rPr>
              <w:t>Enumerator</w:t>
            </w:r>
            <w:r>
              <w:rPr>
                <w:i/>
                <w:iCs/>
              </w:rPr>
              <w:t xml:space="preserve"> </w:t>
            </w:r>
          </w:p>
          <w:p w14:paraId="563CD66B" w14:textId="67EB8A24" w:rsidR="00B20E7A" w:rsidRDefault="00B20E7A" w:rsidP="00BD1929">
            <w:pPr>
              <w:pStyle w:val="ListBullet"/>
              <w:numPr>
                <w:ilvl w:val="0"/>
                <w:numId w:val="24"/>
              </w:numPr>
              <w:rPr>
                <w:i/>
                <w:iCs/>
              </w:rPr>
            </w:pPr>
            <w:r>
              <w:rPr>
                <w:i/>
                <w:iCs/>
              </w:rPr>
              <w:t>Data entry</w:t>
            </w:r>
          </w:p>
          <w:p w14:paraId="3CE93737" w14:textId="77777777" w:rsidR="00BD1929" w:rsidRPr="00EE4B96" w:rsidRDefault="00BD1929" w:rsidP="00EE4B96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36479E72" w14:textId="53351808" w:rsidR="000F7270" w:rsidRPr="009F464D" w:rsidRDefault="000F7270" w:rsidP="000F7270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  <w:i/>
              </w:rPr>
            </w:pPr>
            <w:r>
              <w:rPr>
                <w:b/>
                <w:i/>
              </w:rPr>
              <w:t>October2018</w:t>
            </w:r>
            <w:r w:rsidRPr="009F464D">
              <w:rPr>
                <w:b/>
                <w:i/>
              </w:rPr>
              <w:t>-</w:t>
            </w:r>
            <w:r>
              <w:rPr>
                <w:b/>
                <w:i/>
              </w:rPr>
              <w:t>March</w:t>
            </w:r>
            <w:r w:rsidRPr="009F464D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2020</w:t>
            </w:r>
          </w:p>
          <w:p w14:paraId="749654A7" w14:textId="77777777" w:rsidR="000F7270" w:rsidRPr="009F464D" w:rsidRDefault="000F7270" w:rsidP="000F7270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  <w:i/>
              </w:rPr>
            </w:pPr>
            <w:r w:rsidRPr="009F464D">
              <w:rPr>
                <w:b/>
                <w:i/>
              </w:rPr>
              <w:t>Independent Contracting/IT Admin</w:t>
            </w:r>
          </w:p>
          <w:p w14:paraId="463A7152" w14:textId="21DBD5E9" w:rsidR="000F7270" w:rsidRDefault="000F7270" w:rsidP="000F7270">
            <w:pPr>
              <w:pStyle w:val="ListBullet"/>
              <w:numPr>
                <w:ilvl w:val="0"/>
                <w:numId w:val="18"/>
              </w:numPr>
              <w:spacing w:after="0"/>
              <w:rPr>
                <w:i/>
              </w:rPr>
            </w:pPr>
            <w:r w:rsidRPr="009F464D">
              <w:rPr>
                <w:i/>
              </w:rPr>
              <w:t xml:space="preserve">CCTV installation/network integration. </w:t>
            </w:r>
          </w:p>
          <w:p w14:paraId="09AA1C7F" w14:textId="19CFCD48" w:rsidR="0045664B" w:rsidRPr="009F464D" w:rsidRDefault="0045664B" w:rsidP="000F7270">
            <w:pPr>
              <w:pStyle w:val="ListBullet"/>
              <w:numPr>
                <w:ilvl w:val="0"/>
                <w:numId w:val="18"/>
              </w:numPr>
              <w:spacing w:after="0"/>
              <w:rPr>
                <w:i/>
              </w:rPr>
            </w:pPr>
            <w:r>
              <w:rPr>
                <w:i/>
              </w:rPr>
              <w:t xml:space="preserve">Point of Sale (POS) </w:t>
            </w:r>
            <w:r w:rsidR="00B84D00">
              <w:rPr>
                <w:i/>
              </w:rPr>
              <w:t>configuration.</w:t>
            </w:r>
          </w:p>
          <w:p w14:paraId="4B1A2AEF" w14:textId="034861B0" w:rsidR="000F7270" w:rsidRDefault="00B20E7A" w:rsidP="000F7270">
            <w:pPr>
              <w:pStyle w:val="ListBullet"/>
              <w:numPr>
                <w:ilvl w:val="0"/>
                <w:numId w:val="18"/>
              </w:numPr>
              <w:spacing w:after="0"/>
              <w:rPr>
                <w:i/>
              </w:rPr>
            </w:pPr>
            <w:r>
              <w:rPr>
                <w:i/>
              </w:rPr>
              <w:t>Windows/Windows Server, Active Directory and Linux</w:t>
            </w:r>
            <w:r w:rsidR="0045664B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</w:p>
          <w:p w14:paraId="45EDEBFD" w14:textId="1B06A8B1" w:rsidR="000F7270" w:rsidRPr="00B20E7A" w:rsidRDefault="005659C7" w:rsidP="00B20E7A">
            <w:pPr>
              <w:pStyle w:val="ListBullet"/>
              <w:numPr>
                <w:ilvl w:val="0"/>
                <w:numId w:val="18"/>
              </w:numPr>
              <w:spacing w:after="0"/>
              <w:rPr>
                <w:i/>
              </w:rPr>
            </w:pPr>
            <w:r w:rsidRPr="00B20E7A">
              <w:rPr>
                <w:i/>
              </w:rPr>
              <w:t>Trouble-shooting third party proprietary and enterprise applications.</w:t>
            </w:r>
          </w:p>
          <w:p w14:paraId="790848AF" w14:textId="77777777" w:rsidR="000F7270" w:rsidRDefault="000F7270" w:rsidP="002A1ED1">
            <w:pPr>
              <w:pStyle w:val="Heading2"/>
              <w:rPr>
                <w:i/>
              </w:rPr>
            </w:pPr>
          </w:p>
          <w:p w14:paraId="03306BEC" w14:textId="69B92755" w:rsidR="009F464D" w:rsidRPr="009F464D" w:rsidRDefault="000F7270" w:rsidP="002A1ED1">
            <w:pPr>
              <w:pStyle w:val="Heading2"/>
              <w:rPr>
                <w:i/>
              </w:rPr>
            </w:pPr>
            <w:r>
              <w:rPr>
                <w:i/>
              </w:rPr>
              <w:t>J</w:t>
            </w:r>
            <w:r w:rsidR="009F464D" w:rsidRPr="009F464D">
              <w:rPr>
                <w:i/>
              </w:rPr>
              <w:t xml:space="preserve">anuary 2016–September 2018 </w:t>
            </w:r>
          </w:p>
          <w:p w14:paraId="73A8DD07" w14:textId="77777777" w:rsidR="009F464D" w:rsidRPr="009F464D" w:rsidRDefault="009F464D" w:rsidP="00EE4B96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  <w:i/>
              </w:rPr>
            </w:pPr>
            <w:r w:rsidRPr="009F464D">
              <w:rPr>
                <w:b/>
                <w:i/>
              </w:rPr>
              <w:t>ON-Point Performance</w:t>
            </w:r>
          </w:p>
          <w:p w14:paraId="30343A66" w14:textId="77777777" w:rsidR="009F464D" w:rsidRPr="009F464D" w:rsidRDefault="009F464D" w:rsidP="002A1ED1">
            <w:pPr>
              <w:pStyle w:val="ListBullet"/>
              <w:spacing w:after="0"/>
              <w:rPr>
                <w:i/>
              </w:rPr>
            </w:pPr>
            <w:r w:rsidRPr="009F464D">
              <w:rPr>
                <w:i/>
              </w:rPr>
              <w:t>Data entry, shipping and receiving, product assembly, provide IT support.</w:t>
            </w:r>
          </w:p>
          <w:p w14:paraId="5EB13857" w14:textId="77777777" w:rsidR="009F464D" w:rsidRPr="009F464D" w:rsidRDefault="009F464D" w:rsidP="002A1ED1">
            <w:pPr>
              <w:pStyle w:val="ListBullet"/>
              <w:spacing w:after="0"/>
              <w:rPr>
                <w:i/>
              </w:rPr>
            </w:pPr>
            <w:r w:rsidRPr="009F464D">
              <w:rPr>
                <w:i/>
              </w:rPr>
              <w:t xml:space="preserve">Ability to sustain consistency and productivity in a dynamic work environment.  </w:t>
            </w:r>
          </w:p>
          <w:p w14:paraId="4FCB40EA" w14:textId="77777777" w:rsidR="009F464D" w:rsidRPr="009F464D" w:rsidRDefault="009F464D" w:rsidP="002A1ED1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i/>
              </w:rPr>
            </w:pPr>
          </w:p>
          <w:p w14:paraId="43862CA5" w14:textId="77777777" w:rsidR="009F464D" w:rsidRPr="009F464D" w:rsidRDefault="009F464D" w:rsidP="002A1ED1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  <w:i/>
              </w:rPr>
            </w:pPr>
            <w:r w:rsidRPr="009F464D">
              <w:rPr>
                <w:b/>
                <w:i/>
              </w:rPr>
              <w:t>January 2012-December 2015</w:t>
            </w:r>
          </w:p>
          <w:p w14:paraId="0D6B9567" w14:textId="77777777" w:rsidR="009F464D" w:rsidRPr="009F464D" w:rsidRDefault="009F464D" w:rsidP="002A1ED1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  <w:i/>
              </w:rPr>
            </w:pPr>
            <w:r w:rsidRPr="009F464D">
              <w:rPr>
                <w:b/>
                <w:i/>
              </w:rPr>
              <w:t>Independent Contracting/IT Admin</w:t>
            </w:r>
          </w:p>
          <w:p w14:paraId="734F53A0" w14:textId="77777777" w:rsidR="009F464D" w:rsidRPr="009F464D" w:rsidRDefault="009F464D" w:rsidP="002A1ED1">
            <w:pPr>
              <w:pStyle w:val="ListBullet"/>
              <w:numPr>
                <w:ilvl w:val="0"/>
                <w:numId w:val="18"/>
              </w:numPr>
              <w:spacing w:after="0"/>
              <w:rPr>
                <w:i/>
              </w:rPr>
            </w:pPr>
            <w:r w:rsidRPr="009F464D">
              <w:rPr>
                <w:i/>
              </w:rPr>
              <w:t xml:space="preserve">CCTV installation/network integration. </w:t>
            </w:r>
          </w:p>
          <w:p w14:paraId="2975C511" w14:textId="40A4A362" w:rsidR="00F63880" w:rsidRDefault="00F63880" w:rsidP="002A1ED1">
            <w:pPr>
              <w:pStyle w:val="ListBullet"/>
              <w:numPr>
                <w:ilvl w:val="0"/>
                <w:numId w:val="18"/>
              </w:numPr>
              <w:spacing w:after="0"/>
              <w:rPr>
                <w:i/>
              </w:rPr>
            </w:pPr>
            <w:r>
              <w:rPr>
                <w:i/>
              </w:rPr>
              <w:t>Dell/HP server assembly,</w:t>
            </w:r>
            <w:r w:rsidR="00B57364">
              <w:rPr>
                <w:i/>
              </w:rPr>
              <w:t xml:space="preserve"> network storage (Equalogic etc.) </w:t>
            </w:r>
            <w:r>
              <w:rPr>
                <w:i/>
              </w:rPr>
              <w:t xml:space="preserve">configuration, and deployment.  </w:t>
            </w:r>
          </w:p>
          <w:p w14:paraId="45481EB4" w14:textId="002513D0" w:rsidR="009F464D" w:rsidRDefault="009F464D" w:rsidP="002A1ED1">
            <w:pPr>
              <w:pStyle w:val="ListBullet"/>
              <w:numPr>
                <w:ilvl w:val="0"/>
                <w:numId w:val="18"/>
              </w:numPr>
              <w:spacing w:after="0"/>
              <w:rPr>
                <w:i/>
              </w:rPr>
            </w:pPr>
            <w:r w:rsidRPr="009F464D">
              <w:rPr>
                <w:i/>
              </w:rPr>
              <w:t>SBS Management Windows/Linux.</w:t>
            </w:r>
          </w:p>
          <w:p w14:paraId="26805AAF" w14:textId="34ECEBF6" w:rsidR="00606B1B" w:rsidRPr="009F464D" w:rsidRDefault="00606B1B" w:rsidP="002A1ED1">
            <w:pPr>
              <w:pStyle w:val="ListBullet"/>
              <w:numPr>
                <w:ilvl w:val="0"/>
                <w:numId w:val="18"/>
              </w:numPr>
              <w:spacing w:after="0"/>
              <w:rPr>
                <w:i/>
              </w:rPr>
            </w:pPr>
            <w:r>
              <w:rPr>
                <w:i/>
              </w:rPr>
              <w:t>Home theater installations and cable drops</w:t>
            </w:r>
            <w:r w:rsidR="00F63880">
              <w:rPr>
                <w:i/>
              </w:rPr>
              <w:t>.</w:t>
            </w:r>
          </w:p>
          <w:p w14:paraId="7ACEC9B6" w14:textId="77777777" w:rsidR="009F464D" w:rsidRPr="009F464D" w:rsidRDefault="009F464D" w:rsidP="002A1ED1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i/>
              </w:rPr>
            </w:pPr>
          </w:p>
          <w:p w14:paraId="181A412A" w14:textId="77777777" w:rsidR="00AF796B" w:rsidRDefault="00AF796B" w:rsidP="00EE4B96">
            <w:pPr>
              <w:pStyle w:val="Heading2"/>
              <w:rPr>
                <w:i/>
              </w:rPr>
            </w:pPr>
          </w:p>
          <w:p w14:paraId="0F57B8BE" w14:textId="77777777" w:rsidR="00AF796B" w:rsidRDefault="00AF796B" w:rsidP="00EE4B96">
            <w:pPr>
              <w:pStyle w:val="Heading2"/>
              <w:rPr>
                <w:i/>
              </w:rPr>
            </w:pPr>
          </w:p>
          <w:p w14:paraId="2AF8A3D2" w14:textId="77777777" w:rsidR="00AF796B" w:rsidRDefault="00AF796B" w:rsidP="00EE4B96">
            <w:pPr>
              <w:pStyle w:val="Heading2"/>
              <w:rPr>
                <w:i/>
              </w:rPr>
            </w:pPr>
          </w:p>
          <w:p w14:paraId="78D26990" w14:textId="77777777" w:rsidR="00AF796B" w:rsidRDefault="00AF796B" w:rsidP="00EE4B96">
            <w:pPr>
              <w:pStyle w:val="Heading2"/>
              <w:rPr>
                <w:i/>
              </w:rPr>
            </w:pPr>
          </w:p>
          <w:p w14:paraId="22E37FFA" w14:textId="77777777" w:rsidR="00AF796B" w:rsidRDefault="00AF796B" w:rsidP="00EE4B96">
            <w:pPr>
              <w:pStyle w:val="Heading2"/>
              <w:rPr>
                <w:i/>
              </w:rPr>
            </w:pPr>
          </w:p>
          <w:p w14:paraId="0C9B23FF" w14:textId="77777777" w:rsidR="00AF796B" w:rsidRDefault="00AF796B" w:rsidP="00EE4B96">
            <w:pPr>
              <w:pStyle w:val="Heading2"/>
              <w:rPr>
                <w:i/>
              </w:rPr>
            </w:pPr>
          </w:p>
          <w:p w14:paraId="6A1D41A7" w14:textId="0CB165CD" w:rsidR="009F464D" w:rsidRPr="009F464D" w:rsidRDefault="009F464D" w:rsidP="00EE4B96">
            <w:pPr>
              <w:pStyle w:val="Heading2"/>
              <w:rPr>
                <w:i/>
              </w:rPr>
            </w:pPr>
            <w:r w:rsidRPr="009F464D">
              <w:rPr>
                <w:i/>
              </w:rPr>
              <w:t>November 2006-December 2011</w:t>
            </w:r>
          </w:p>
          <w:p w14:paraId="7F6C8B4A" w14:textId="77777777" w:rsidR="009F464D" w:rsidRPr="009F464D" w:rsidRDefault="009F464D" w:rsidP="00EE4B96">
            <w:pPr>
              <w:tabs>
                <w:tab w:val="left" w:pos="1891"/>
              </w:tabs>
              <w:rPr>
                <w:b/>
                <w:i/>
              </w:rPr>
            </w:pPr>
            <w:r w:rsidRPr="009F464D">
              <w:rPr>
                <w:b/>
                <w:i/>
              </w:rPr>
              <w:t>Health Club Media Network</w:t>
            </w:r>
          </w:p>
          <w:p w14:paraId="02289E1B" w14:textId="4A42D7FD" w:rsidR="009F464D" w:rsidRPr="00EE4B96" w:rsidRDefault="009F464D" w:rsidP="00EE4B96">
            <w:pPr>
              <w:pStyle w:val="ListParagraph"/>
              <w:numPr>
                <w:ilvl w:val="0"/>
                <w:numId w:val="26"/>
              </w:numPr>
              <w:tabs>
                <w:tab w:val="left" w:pos="1891"/>
              </w:tabs>
              <w:rPr>
                <w:i/>
              </w:rPr>
            </w:pPr>
            <w:r w:rsidRPr="00EE4B96">
              <w:rPr>
                <w:i/>
              </w:rPr>
              <w:t>Sr. Digital Technician</w:t>
            </w:r>
          </w:p>
          <w:p w14:paraId="6B462DF9" w14:textId="77777777" w:rsidR="009F464D" w:rsidRPr="009F464D" w:rsidRDefault="009F464D" w:rsidP="00EE4B96">
            <w:pPr>
              <w:pStyle w:val="ListBullet"/>
              <w:numPr>
                <w:ilvl w:val="0"/>
                <w:numId w:val="26"/>
              </w:numPr>
              <w:spacing w:after="0"/>
              <w:rPr>
                <w:i/>
              </w:rPr>
            </w:pPr>
            <w:r w:rsidRPr="009F464D">
              <w:rPr>
                <w:i/>
              </w:rPr>
              <w:t>Technical support for digital signage at client venues.</w:t>
            </w:r>
          </w:p>
          <w:p w14:paraId="7E5EA430" w14:textId="77777777" w:rsidR="009F464D" w:rsidRPr="009F464D" w:rsidRDefault="009F464D" w:rsidP="00EE4B96">
            <w:pPr>
              <w:pStyle w:val="ListBullet"/>
              <w:numPr>
                <w:ilvl w:val="0"/>
                <w:numId w:val="26"/>
              </w:numPr>
              <w:spacing w:after="0"/>
              <w:rPr>
                <w:i/>
              </w:rPr>
            </w:pPr>
            <w:r w:rsidRPr="009F464D">
              <w:rPr>
                <w:i/>
              </w:rPr>
              <w:t>Logistics coordination for nation-wide gym-specific signage.</w:t>
            </w:r>
          </w:p>
          <w:p w14:paraId="40D4FB4B" w14:textId="50D086AE" w:rsidR="00F93F73" w:rsidRPr="009F464D" w:rsidRDefault="009F464D" w:rsidP="00B84D00">
            <w:pPr>
              <w:pStyle w:val="ListBullet"/>
              <w:numPr>
                <w:ilvl w:val="0"/>
                <w:numId w:val="26"/>
              </w:numPr>
              <w:spacing w:after="0"/>
              <w:rPr>
                <w:i/>
              </w:rPr>
            </w:pPr>
            <w:r w:rsidRPr="009F464D">
              <w:rPr>
                <w:i/>
              </w:rPr>
              <w:t>Concurrent responsibility for corporate/client IT.</w:t>
            </w:r>
            <w:r w:rsidR="00B84D00">
              <w:rPr>
                <w:i/>
              </w:rPr>
              <w:t xml:space="preserve"> </w:t>
            </w:r>
            <w:r w:rsidR="00F93F73" w:rsidRPr="00F93F73">
              <w:rPr>
                <w:i/>
              </w:rPr>
              <w:t>Digital Signage consultant for nation-wide health club industry conventions.</w:t>
            </w:r>
            <w:r w:rsidR="00B84D00">
              <w:rPr>
                <w:i/>
              </w:rPr>
              <w:t xml:space="preserve"> </w:t>
            </w:r>
          </w:p>
        </w:tc>
      </w:tr>
      <w:tr w:rsidR="009F464D" w14:paraId="564A62E8" w14:textId="77777777" w:rsidTr="00AF796B">
        <w:trPr>
          <w:trHeight w:val="471"/>
        </w:trPr>
        <w:sdt>
          <w:sdtPr>
            <w:alias w:val="Education:"/>
            <w:tag w:val="Education:"/>
            <w:id w:val="5444174"/>
            <w:placeholder>
              <w:docPart w:val="158A9976F94646A09329C33C355DD854"/>
            </w:placeholder>
            <w:temporary/>
            <w:showingPlcHdr/>
          </w:sdtPr>
          <w:sdtEndPr/>
          <w:sdtContent>
            <w:tc>
              <w:tcPr>
                <w:tcW w:w="0" w:type="auto"/>
                <w:tcBorders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711B7C24" w14:textId="77777777" w:rsidR="009F464D" w:rsidRPr="00024E30" w:rsidRDefault="009F464D" w:rsidP="009F464D">
                <w:pPr>
                  <w:pStyle w:val="Heading1"/>
                  <w:jc w:val="center"/>
                </w:pPr>
                <w:r w:rsidRPr="0083187F">
                  <w:rPr>
                    <w:color w:val="002060"/>
                  </w:rPr>
                  <w:t>Education</w:t>
                </w:r>
              </w:p>
            </w:tc>
          </w:sdtContent>
        </w:sdt>
        <w:tc>
          <w:tcPr>
            <w:tcW w:w="0" w:type="auto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6767507" w14:textId="77777777" w:rsidR="009F464D" w:rsidRPr="009F464D" w:rsidRDefault="009F464D" w:rsidP="009F464D">
            <w:pPr>
              <w:pStyle w:val="Heading2"/>
              <w:spacing w:before="100" w:beforeAutospacing="1" w:after="100" w:afterAutospacing="1"/>
              <w:rPr>
                <w:b w:val="0"/>
                <w:i/>
                <w:sz w:val="24"/>
                <w:szCs w:val="24"/>
              </w:rPr>
            </w:pPr>
            <w:r w:rsidRPr="009F464D">
              <w:rPr>
                <w:b w:val="0"/>
                <w:i/>
                <w:sz w:val="24"/>
                <w:szCs w:val="24"/>
              </w:rPr>
              <w:t>West Valley Occupational Center</w:t>
            </w:r>
          </w:p>
          <w:p w14:paraId="49746270" w14:textId="77777777" w:rsidR="009F464D" w:rsidRPr="009F464D" w:rsidRDefault="009F464D" w:rsidP="009F464D">
            <w:pPr>
              <w:pStyle w:val="Heading2"/>
              <w:spacing w:before="100" w:beforeAutospacing="1" w:after="100" w:afterAutospacing="1"/>
              <w:rPr>
                <w:b w:val="0"/>
                <w:i/>
              </w:rPr>
            </w:pPr>
            <w:r w:rsidRPr="009F464D">
              <w:rPr>
                <w:b w:val="0"/>
                <w:i/>
              </w:rPr>
              <w:t>Digital Theory</w:t>
            </w:r>
          </w:p>
          <w:p w14:paraId="10F134D0" w14:textId="77777777" w:rsidR="009F464D" w:rsidRPr="009F464D" w:rsidRDefault="009F464D" w:rsidP="009F464D">
            <w:pPr>
              <w:pStyle w:val="Heading2"/>
              <w:spacing w:before="100" w:beforeAutospacing="1" w:after="100" w:afterAutospacing="1"/>
              <w:rPr>
                <w:b w:val="0"/>
                <w:i/>
              </w:rPr>
            </w:pPr>
            <w:r w:rsidRPr="009F464D">
              <w:rPr>
                <w:b w:val="0"/>
                <w:i/>
              </w:rPr>
              <w:t>PC Platforming and Prototyping</w:t>
            </w:r>
          </w:p>
          <w:p w14:paraId="1083C60A" w14:textId="77777777" w:rsidR="009F464D" w:rsidRPr="009F464D" w:rsidRDefault="009F464D" w:rsidP="009F464D">
            <w:pPr>
              <w:pStyle w:val="Heading2"/>
              <w:spacing w:before="100" w:beforeAutospacing="1" w:after="100" w:afterAutospacing="1"/>
              <w:rPr>
                <w:b w:val="0"/>
                <w:i/>
              </w:rPr>
            </w:pPr>
          </w:p>
          <w:p w14:paraId="2A512322" w14:textId="77777777" w:rsidR="009F464D" w:rsidRPr="009F464D" w:rsidRDefault="009F464D" w:rsidP="009F464D">
            <w:pPr>
              <w:pStyle w:val="Heading2"/>
              <w:spacing w:before="100" w:beforeAutospacing="1" w:after="100" w:afterAutospacing="1"/>
              <w:rPr>
                <w:b w:val="0"/>
                <w:i/>
                <w:sz w:val="24"/>
                <w:szCs w:val="24"/>
              </w:rPr>
            </w:pPr>
            <w:r w:rsidRPr="009F464D">
              <w:rPr>
                <w:b w:val="0"/>
                <w:i/>
                <w:sz w:val="24"/>
                <w:szCs w:val="24"/>
              </w:rPr>
              <w:t>Ulysses S. Grant High School</w:t>
            </w:r>
          </w:p>
          <w:p w14:paraId="05BD9D5B" w14:textId="77777777" w:rsidR="009F464D" w:rsidRPr="009F464D" w:rsidRDefault="009F464D" w:rsidP="009F464D">
            <w:pPr>
              <w:pStyle w:val="ListParagraph"/>
              <w:spacing w:before="100" w:beforeAutospacing="1" w:after="100" w:afterAutospacing="1"/>
              <w:ind w:left="0"/>
              <w:jc w:val="center"/>
            </w:pPr>
          </w:p>
        </w:tc>
      </w:tr>
    </w:tbl>
    <w:p w14:paraId="7EC1369E" w14:textId="77777777" w:rsidR="007A2648" w:rsidRDefault="007A2648" w:rsidP="007A2648">
      <w:pPr>
        <w:pStyle w:val="NoSpacing"/>
      </w:pPr>
    </w:p>
    <w:sectPr w:rsidR="007A2648" w:rsidSect="00AF796B">
      <w:headerReference w:type="default" r:id="rId9"/>
      <w:footerReference w:type="default" r:id="rId10"/>
      <w:headerReference w:type="first" r:id="rId11"/>
      <w:pgSz w:w="12240" w:h="15840" w:code="1"/>
      <w:pgMar w:top="1440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A6B5D" w14:textId="77777777" w:rsidR="006E2AEE" w:rsidRDefault="006E2AEE">
      <w:r>
        <w:separator/>
      </w:r>
    </w:p>
  </w:endnote>
  <w:endnote w:type="continuationSeparator" w:id="0">
    <w:p w14:paraId="2985D3DD" w14:textId="77777777" w:rsidR="006E2AEE" w:rsidRDefault="006E2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A42AE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46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C79E" w14:textId="77777777" w:rsidR="006E2AEE" w:rsidRDefault="006E2AEE">
      <w:r>
        <w:separator/>
      </w:r>
    </w:p>
  </w:footnote>
  <w:footnote w:type="continuationSeparator" w:id="0">
    <w:p w14:paraId="011F77D1" w14:textId="77777777" w:rsidR="006E2AEE" w:rsidRDefault="006E2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7EE0A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098D91D" wp14:editId="02CDDAF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0B729438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E955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2E552C3D" wp14:editId="148EF99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4F65A76A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B2A0C4F"/>
    <w:multiLevelType w:val="hybridMultilevel"/>
    <w:tmpl w:val="C1E4BA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D483B7B"/>
    <w:multiLevelType w:val="hybridMultilevel"/>
    <w:tmpl w:val="205E2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D5E87"/>
    <w:multiLevelType w:val="hybridMultilevel"/>
    <w:tmpl w:val="31B2C0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B22945"/>
    <w:multiLevelType w:val="hybridMultilevel"/>
    <w:tmpl w:val="E2E2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9249C"/>
    <w:multiLevelType w:val="hybridMultilevel"/>
    <w:tmpl w:val="7F2C4920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3287E9B"/>
    <w:multiLevelType w:val="hybridMultilevel"/>
    <w:tmpl w:val="8F16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E7EEA"/>
    <w:multiLevelType w:val="hybridMultilevel"/>
    <w:tmpl w:val="6436EB32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2C893E57"/>
    <w:multiLevelType w:val="hybridMultilevel"/>
    <w:tmpl w:val="BCE8AE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A02EC"/>
    <w:multiLevelType w:val="hybridMultilevel"/>
    <w:tmpl w:val="A0F0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4D0399"/>
    <w:multiLevelType w:val="hybridMultilevel"/>
    <w:tmpl w:val="5036A7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9057A"/>
    <w:multiLevelType w:val="hybridMultilevel"/>
    <w:tmpl w:val="E6CEEC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9E25B9"/>
    <w:multiLevelType w:val="hybridMultilevel"/>
    <w:tmpl w:val="DD0A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64D43"/>
    <w:multiLevelType w:val="hybridMultilevel"/>
    <w:tmpl w:val="754C63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ED58B6"/>
    <w:multiLevelType w:val="hybridMultilevel"/>
    <w:tmpl w:val="E99EE6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23"/>
  </w:num>
  <w:num w:numId="14">
    <w:abstractNumId w:val="21"/>
  </w:num>
  <w:num w:numId="15">
    <w:abstractNumId w:val="18"/>
  </w:num>
  <w:num w:numId="16">
    <w:abstractNumId w:val="11"/>
  </w:num>
  <w:num w:numId="17">
    <w:abstractNumId w:val="10"/>
  </w:num>
  <w:num w:numId="18">
    <w:abstractNumId w:val="22"/>
  </w:num>
  <w:num w:numId="19">
    <w:abstractNumId w:val="15"/>
  </w:num>
  <w:num w:numId="20">
    <w:abstractNumId w:val="25"/>
  </w:num>
  <w:num w:numId="21">
    <w:abstractNumId w:val="19"/>
  </w:num>
  <w:num w:numId="22">
    <w:abstractNumId w:val="14"/>
  </w:num>
  <w:num w:numId="23">
    <w:abstractNumId w:val="16"/>
  </w:num>
  <w:num w:numId="24">
    <w:abstractNumId w:val="2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2A"/>
    <w:rsid w:val="0001722C"/>
    <w:rsid w:val="00024E30"/>
    <w:rsid w:val="00045CE7"/>
    <w:rsid w:val="00052A15"/>
    <w:rsid w:val="00066481"/>
    <w:rsid w:val="000D28E0"/>
    <w:rsid w:val="000F7270"/>
    <w:rsid w:val="00102CBC"/>
    <w:rsid w:val="00112F23"/>
    <w:rsid w:val="00127BC3"/>
    <w:rsid w:val="001943A6"/>
    <w:rsid w:val="001A2DAF"/>
    <w:rsid w:val="001B64FA"/>
    <w:rsid w:val="001D1A2A"/>
    <w:rsid w:val="001E52D7"/>
    <w:rsid w:val="001E5C69"/>
    <w:rsid w:val="001F30A4"/>
    <w:rsid w:val="002001BF"/>
    <w:rsid w:val="002275F6"/>
    <w:rsid w:val="00227773"/>
    <w:rsid w:val="00243B94"/>
    <w:rsid w:val="00247188"/>
    <w:rsid w:val="00261DE3"/>
    <w:rsid w:val="002A1ED1"/>
    <w:rsid w:val="002A5B7F"/>
    <w:rsid w:val="002B7E4E"/>
    <w:rsid w:val="002C7EFF"/>
    <w:rsid w:val="002F22D0"/>
    <w:rsid w:val="003017C6"/>
    <w:rsid w:val="00307B41"/>
    <w:rsid w:val="003105DA"/>
    <w:rsid w:val="003726B2"/>
    <w:rsid w:val="003755F2"/>
    <w:rsid w:val="00384F21"/>
    <w:rsid w:val="003E2599"/>
    <w:rsid w:val="003E501E"/>
    <w:rsid w:val="00413583"/>
    <w:rsid w:val="0045139D"/>
    <w:rsid w:val="004513B2"/>
    <w:rsid w:val="0045664B"/>
    <w:rsid w:val="00474BB6"/>
    <w:rsid w:val="0048154B"/>
    <w:rsid w:val="004A13BA"/>
    <w:rsid w:val="004B46B6"/>
    <w:rsid w:val="004B572C"/>
    <w:rsid w:val="00525C3F"/>
    <w:rsid w:val="00531EC3"/>
    <w:rsid w:val="00534865"/>
    <w:rsid w:val="005659C7"/>
    <w:rsid w:val="0058321E"/>
    <w:rsid w:val="00592CB6"/>
    <w:rsid w:val="005C3A84"/>
    <w:rsid w:val="005D680D"/>
    <w:rsid w:val="005E5BF6"/>
    <w:rsid w:val="005E76A6"/>
    <w:rsid w:val="00606B1B"/>
    <w:rsid w:val="00617226"/>
    <w:rsid w:val="00647056"/>
    <w:rsid w:val="00650A64"/>
    <w:rsid w:val="0067008A"/>
    <w:rsid w:val="006704FF"/>
    <w:rsid w:val="00673C26"/>
    <w:rsid w:val="006933FF"/>
    <w:rsid w:val="006B4888"/>
    <w:rsid w:val="006D2999"/>
    <w:rsid w:val="006E1E22"/>
    <w:rsid w:val="006E2AEE"/>
    <w:rsid w:val="00720128"/>
    <w:rsid w:val="00730614"/>
    <w:rsid w:val="00752EC5"/>
    <w:rsid w:val="007A2648"/>
    <w:rsid w:val="007E039F"/>
    <w:rsid w:val="007F463F"/>
    <w:rsid w:val="008249BD"/>
    <w:rsid w:val="0082556B"/>
    <w:rsid w:val="0083187F"/>
    <w:rsid w:val="008F1622"/>
    <w:rsid w:val="00910CBB"/>
    <w:rsid w:val="00923D54"/>
    <w:rsid w:val="00933AC4"/>
    <w:rsid w:val="0097392A"/>
    <w:rsid w:val="009B7A5F"/>
    <w:rsid w:val="009F464D"/>
    <w:rsid w:val="009F50CC"/>
    <w:rsid w:val="00A62EA6"/>
    <w:rsid w:val="00A90A26"/>
    <w:rsid w:val="00A9541B"/>
    <w:rsid w:val="00AA4E22"/>
    <w:rsid w:val="00AA6298"/>
    <w:rsid w:val="00AD1F23"/>
    <w:rsid w:val="00AD6D8A"/>
    <w:rsid w:val="00AE7A54"/>
    <w:rsid w:val="00AF3A64"/>
    <w:rsid w:val="00AF7026"/>
    <w:rsid w:val="00AF796B"/>
    <w:rsid w:val="00B1053A"/>
    <w:rsid w:val="00B20E7A"/>
    <w:rsid w:val="00B2278F"/>
    <w:rsid w:val="00B44326"/>
    <w:rsid w:val="00B57364"/>
    <w:rsid w:val="00B656B9"/>
    <w:rsid w:val="00B67141"/>
    <w:rsid w:val="00B71752"/>
    <w:rsid w:val="00B82562"/>
    <w:rsid w:val="00B84D00"/>
    <w:rsid w:val="00B85CAB"/>
    <w:rsid w:val="00BB59D6"/>
    <w:rsid w:val="00BC468E"/>
    <w:rsid w:val="00BD1929"/>
    <w:rsid w:val="00C0754A"/>
    <w:rsid w:val="00C15747"/>
    <w:rsid w:val="00C23BE0"/>
    <w:rsid w:val="00C74B64"/>
    <w:rsid w:val="00C807BC"/>
    <w:rsid w:val="00C87C9D"/>
    <w:rsid w:val="00CB7D90"/>
    <w:rsid w:val="00CC1D1E"/>
    <w:rsid w:val="00CC7FC2"/>
    <w:rsid w:val="00CD5910"/>
    <w:rsid w:val="00D13586"/>
    <w:rsid w:val="00D17647"/>
    <w:rsid w:val="00D207B5"/>
    <w:rsid w:val="00D22188"/>
    <w:rsid w:val="00D234F9"/>
    <w:rsid w:val="00D313CE"/>
    <w:rsid w:val="00D835A4"/>
    <w:rsid w:val="00E02D4E"/>
    <w:rsid w:val="00E20F9E"/>
    <w:rsid w:val="00E5147C"/>
    <w:rsid w:val="00E9289A"/>
    <w:rsid w:val="00EC0619"/>
    <w:rsid w:val="00EE0B8D"/>
    <w:rsid w:val="00EE4B96"/>
    <w:rsid w:val="00F068E1"/>
    <w:rsid w:val="00F14524"/>
    <w:rsid w:val="00F61349"/>
    <w:rsid w:val="00F63880"/>
    <w:rsid w:val="00F9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3182E"/>
  <w15:docId w15:val="{6C84D8ED-4B6B-4212-88A5-C013E787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link w:val="NoSpacingChar"/>
    <w:uiPriority w:val="1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customStyle="1" w:styleId="GridTable1Light1">
    <w:name w:val="Grid Table 1 Light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customStyle="1" w:styleId="PlainTable11">
    <w:name w:val="Plain Table 1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0D28E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F796B"/>
  </w:style>
  <w:style w:type="character" w:styleId="UnresolvedMention">
    <w:name w:val="Unresolved Mention"/>
    <w:basedOn w:val="DefaultParagraphFont"/>
    <w:uiPriority w:val="99"/>
    <w:semiHidden/>
    <w:unhideWhenUsed/>
    <w:rsid w:val="00C74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styWood1021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bra\AppData\Roaming\Microsoft\Templates\Functional_resume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1987146CC54BC193CEFED1BCB0C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0AFB0-29F9-4FEA-872C-3758AA950CC3}"/>
      </w:docPartPr>
      <w:docPartBody>
        <w:p w:rsidR="00A91C39" w:rsidRDefault="00E70A20">
          <w:pPr>
            <w:pStyle w:val="0A1987146CC54BC193CEFED1BCB0C458"/>
          </w:pPr>
          <w:r>
            <w:t>Skills &amp; Abilities</w:t>
          </w:r>
        </w:p>
      </w:docPartBody>
    </w:docPart>
    <w:docPart>
      <w:docPartPr>
        <w:name w:val="9A2F00D2F6984A85829FC69675404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5C0E7-6232-4A02-A753-2F13AF6A9ED4}"/>
      </w:docPartPr>
      <w:docPartBody>
        <w:p w:rsidR="00305982" w:rsidRDefault="003A2E9E" w:rsidP="003A2E9E">
          <w:pPr>
            <w:pStyle w:val="9A2F00D2F6984A85829FC69675404DEF"/>
          </w:pPr>
          <w:r>
            <w:t>Experience</w:t>
          </w:r>
        </w:p>
      </w:docPartBody>
    </w:docPart>
    <w:docPart>
      <w:docPartPr>
        <w:name w:val="158A9976F94646A09329C33C355DD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7EFD7-A870-4C32-B3BC-51485EEA7838}"/>
      </w:docPartPr>
      <w:docPartBody>
        <w:p w:rsidR="00305982" w:rsidRDefault="003A2E9E" w:rsidP="003A2E9E">
          <w:pPr>
            <w:pStyle w:val="158A9976F94646A09329C33C355DD854"/>
          </w:pPr>
          <w:r w:rsidRPr="00024E3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931"/>
    <w:rsid w:val="001D205A"/>
    <w:rsid w:val="00305982"/>
    <w:rsid w:val="003A2E9E"/>
    <w:rsid w:val="00580C7B"/>
    <w:rsid w:val="008A1931"/>
    <w:rsid w:val="00A00A62"/>
    <w:rsid w:val="00A91C39"/>
    <w:rsid w:val="00DD007C"/>
    <w:rsid w:val="00E7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987146CC54BC193CEFED1BCB0C458">
    <w:name w:val="0A1987146CC54BC193CEFED1BCB0C458"/>
  </w:style>
  <w:style w:type="paragraph" w:customStyle="1" w:styleId="9A2F00D2F6984A85829FC69675404DEF">
    <w:name w:val="9A2F00D2F6984A85829FC69675404DEF"/>
    <w:rsid w:val="003A2E9E"/>
  </w:style>
  <w:style w:type="paragraph" w:customStyle="1" w:styleId="158A9976F94646A09329C33C355DD854">
    <w:name w:val="158A9976F94646A09329C33C355DD854"/>
    <w:rsid w:val="003A2E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4EA16-4FF7-4BC0-9C4A-7AC854ED5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Functional_resume(2)</Template>
  <TotalTime>34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Zebra</dc:creator>
  <cp:lastModifiedBy>Zoe Trachtenberg</cp:lastModifiedBy>
  <cp:revision>8</cp:revision>
  <cp:lastPrinted>2021-11-23T23:26:00Z</cp:lastPrinted>
  <dcterms:created xsi:type="dcterms:W3CDTF">2021-11-23T23:33:00Z</dcterms:created>
  <dcterms:modified xsi:type="dcterms:W3CDTF">2021-11-24T23:49:00Z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