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4952" w:type="pct"/>
        <w:tblInd w:w="90" w:type="dxa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270"/>
      </w:tblGrid>
      <w:tr w:rsidR="00692703" w:rsidRPr="00CF1A49" w14:paraId="266E703D" w14:textId="77777777" w:rsidTr="00983F60">
        <w:trPr>
          <w:trHeight w:hRule="exact" w:val="1800"/>
        </w:trPr>
        <w:tc>
          <w:tcPr>
            <w:tcW w:w="9270" w:type="dxa"/>
            <w:tcMar>
              <w:top w:w="0" w:type="dxa"/>
              <w:bottom w:w="0" w:type="dxa"/>
            </w:tcMar>
          </w:tcPr>
          <w:p w14:paraId="02C7A3BA" w14:textId="4C3EBC69" w:rsidR="00692703" w:rsidRPr="00CF1A49" w:rsidRDefault="00F33307" w:rsidP="00913946">
            <w:pPr>
              <w:pStyle w:val="Title"/>
            </w:pPr>
            <w:r w:rsidRPr="002F2D30">
              <w:rPr>
                <w:b/>
                <w:bCs/>
                <w:color w:val="auto"/>
              </w:rPr>
              <w:t>SALINA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VILLA</w:t>
            </w:r>
          </w:p>
          <w:p w14:paraId="3FE0BB37" w14:textId="5CA0DB44" w:rsidR="00692703" w:rsidRPr="00983F60" w:rsidRDefault="00F33307" w:rsidP="00913946">
            <w:pPr>
              <w:pStyle w:val="ContactInfo"/>
              <w:contextualSpacing w:val="0"/>
              <w:rPr>
                <w:rFonts w:cstheme="minorHAnsi"/>
              </w:rPr>
            </w:pPr>
            <w:r w:rsidRPr="00983F60">
              <w:rPr>
                <w:rFonts w:cstheme="minorHAnsi"/>
              </w:rPr>
              <w:t>4929 67</w:t>
            </w:r>
            <w:r w:rsidRPr="00983F60">
              <w:rPr>
                <w:rFonts w:cstheme="minorHAnsi"/>
                <w:vertAlign w:val="superscript"/>
              </w:rPr>
              <w:t>TH</w:t>
            </w:r>
            <w:r w:rsidRPr="00983F60">
              <w:rPr>
                <w:rFonts w:cstheme="minorHAnsi"/>
              </w:rPr>
              <w:t xml:space="preserve"> Street NE, Marysville, WA. 98270</w:t>
            </w:r>
            <w:r w:rsidR="00692703" w:rsidRPr="00983F60">
              <w:rPr>
                <w:rFonts w:cstheme="minorHAnsi"/>
              </w:rPr>
              <w:t xml:space="preserve"> </w:t>
            </w:r>
            <w:sdt>
              <w:sdtPr>
                <w:rPr>
                  <w:rFonts w:cstheme="minorHAnsi"/>
                </w:rPr>
                <w:alias w:val="Divider dot:"/>
                <w:tag w:val="Divider dot:"/>
                <w:id w:val="-1459182552"/>
                <w:placeholder>
                  <w:docPart w:val="AAFA1F8B9DF24C81B274F659CDCE1C0B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983F60">
                  <w:rPr>
                    <w:rFonts w:cstheme="minorHAnsi"/>
                  </w:rPr>
                  <w:t>·</w:t>
                </w:r>
              </w:sdtContent>
            </w:sdt>
            <w:r w:rsidR="00692703" w:rsidRPr="00983F60">
              <w:rPr>
                <w:rFonts w:cstheme="minorHAnsi"/>
              </w:rPr>
              <w:t xml:space="preserve"> </w:t>
            </w:r>
            <w:r w:rsidRPr="00983F60">
              <w:rPr>
                <w:rFonts w:cstheme="minorHAnsi"/>
              </w:rPr>
              <w:t xml:space="preserve">425-737-7980 </w:t>
            </w:r>
          </w:p>
          <w:p w14:paraId="2B7AF0A3" w14:textId="1DFCB738" w:rsidR="00692703" w:rsidRPr="00CF1A49" w:rsidRDefault="00F33307" w:rsidP="00913946">
            <w:pPr>
              <w:pStyle w:val="ContactInfoEmphasis"/>
              <w:contextualSpacing w:val="0"/>
            </w:pPr>
            <w:r w:rsidRPr="00983F60">
              <w:rPr>
                <w:rFonts w:cstheme="minorHAnsi"/>
              </w:rPr>
              <w:t>Salina_cr@yahoo.com</w:t>
            </w:r>
          </w:p>
        </w:tc>
      </w:tr>
      <w:tr w:rsidR="009571D8" w:rsidRPr="00983F60" w14:paraId="76DFB8D0" w14:textId="77777777" w:rsidTr="00983F60">
        <w:tc>
          <w:tcPr>
            <w:tcW w:w="9270" w:type="dxa"/>
            <w:tcMar>
              <w:top w:w="432" w:type="dxa"/>
            </w:tcMar>
          </w:tcPr>
          <w:p w14:paraId="75D49186" w14:textId="1EAB22A2" w:rsidR="001755A8" w:rsidRPr="00B573A6" w:rsidRDefault="000D32F0" w:rsidP="00913946">
            <w:pPr>
              <w:contextualSpacing w:val="0"/>
              <w:rPr>
                <w:rFonts w:cstheme="minorHAnsi"/>
                <w:color w:val="FF0000"/>
              </w:rPr>
            </w:pPr>
            <w:r w:rsidRPr="00983F60">
              <w:rPr>
                <w:rFonts w:cstheme="minorHAnsi"/>
              </w:rPr>
              <w:t xml:space="preserve">To obtain a rewarding position as </w:t>
            </w:r>
            <w:r w:rsidR="00104007" w:rsidRPr="00C869D8">
              <w:rPr>
                <w:rFonts w:cstheme="minorHAnsi"/>
              </w:rPr>
              <w:t>a</w:t>
            </w:r>
            <w:r w:rsidR="00935E0F" w:rsidRPr="00C869D8">
              <w:rPr>
                <w:rFonts w:cstheme="minorHAnsi"/>
              </w:rPr>
              <w:t xml:space="preserve">n IT </w:t>
            </w:r>
            <w:r w:rsidR="009A171E" w:rsidRPr="00C869D8">
              <w:rPr>
                <w:rFonts w:cstheme="minorHAnsi"/>
              </w:rPr>
              <w:t>Technician</w:t>
            </w:r>
            <w:r w:rsidR="00CC0AD3" w:rsidRPr="00C869D8">
              <w:rPr>
                <w:rFonts w:cstheme="minorHAnsi"/>
              </w:rPr>
              <w:t xml:space="preserve">. </w:t>
            </w:r>
            <w:r w:rsidR="00C51A7E" w:rsidRPr="00C869D8">
              <w:rPr>
                <w:rFonts w:cstheme="minorHAnsi"/>
              </w:rPr>
              <w:t xml:space="preserve">Where I can advance and sharpen my current skills while gaining more experience and knowledge of </w:t>
            </w:r>
            <w:r w:rsidR="00935E0F" w:rsidRPr="00C869D8">
              <w:rPr>
                <w:rFonts w:cstheme="minorHAnsi"/>
              </w:rPr>
              <w:t>Z Networks</w:t>
            </w:r>
            <w:r w:rsidR="00F63E4C" w:rsidRPr="00C869D8">
              <w:rPr>
                <w:rFonts w:cstheme="minorHAnsi"/>
                <w:shd w:val="clear" w:color="auto" w:fill="FFFFFF"/>
              </w:rPr>
              <w:t xml:space="preserve"> </w:t>
            </w:r>
            <w:r w:rsidR="00C51A7E" w:rsidRPr="00C869D8">
              <w:rPr>
                <w:rFonts w:cstheme="minorHAnsi"/>
              </w:rPr>
              <w:t xml:space="preserve">concepts </w:t>
            </w:r>
            <w:r w:rsidR="00C51A7E" w:rsidRPr="00983F60">
              <w:rPr>
                <w:rFonts w:cstheme="minorHAnsi"/>
              </w:rPr>
              <w:t>and procedures.</w:t>
            </w:r>
          </w:p>
        </w:tc>
      </w:tr>
    </w:tbl>
    <w:p w14:paraId="7FC1FC91" w14:textId="18F18BC4" w:rsidR="004E01EB" w:rsidRPr="00A9442E" w:rsidRDefault="006B7385" w:rsidP="004E01EB">
      <w:pPr>
        <w:pStyle w:val="Heading1"/>
        <w:rPr>
          <w:sz w:val="26"/>
          <w:szCs w:val="26"/>
        </w:rPr>
      </w:pPr>
      <w:r w:rsidRPr="00A9442E">
        <w:rPr>
          <w:sz w:val="26"/>
          <w:szCs w:val="26"/>
        </w:rPr>
        <w:t>EMPLoYMENT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2CFF3463" w14:textId="77777777" w:rsidTr="00D66A52">
        <w:tc>
          <w:tcPr>
            <w:tcW w:w="9355" w:type="dxa"/>
          </w:tcPr>
          <w:p w14:paraId="5003545D" w14:textId="2B75DFC5" w:rsidR="001D0BF1" w:rsidRPr="00CF1A49" w:rsidRDefault="006B7385" w:rsidP="001D0BF1">
            <w:pPr>
              <w:pStyle w:val="Heading3"/>
              <w:contextualSpacing w:val="0"/>
              <w:outlineLvl w:val="2"/>
            </w:pPr>
            <w:r>
              <w:t>APRIL 2014</w:t>
            </w:r>
            <w:r w:rsidR="001D0BF1" w:rsidRPr="00CF1A49">
              <w:t xml:space="preserve"> – </w:t>
            </w:r>
            <w:r>
              <w:t>PRESENT</w:t>
            </w:r>
          </w:p>
          <w:p w14:paraId="2AC86035" w14:textId="5530BA9F" w:rsidR="001D0BF1" w:rsidRPr="00CF1A49" w:rsidRDefault="006B7385" w:rsidP="001D0BF1">
            <w:pPr>
              <w:pStyle w:val="Heading2"/>
              <w:contextualSpacing w:val="0"/>
              <w:outlineLvl w:val="1"/>
            </w:pPr>
            <w:r>
              <w:t>LMP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 xml:space="preserve">OK CHIROPRACTIC </w:t>
            </w:r>
          </w:p>
          <w:p w14:paraId="641FA4B9" w14:textId="7AA544B7" w:rsidR="000B2B1E" w:rsidRPr="00CF1A49" w:rsidRDefault="000B2B1E" w:rsidP="001D0BF1">
            <w:pPr>
              <w:contextualSpacing w:val="0"/>
            </w:pPr>
            <w:r>
              <w:t xml:space="preserve">Medical Massage Therapist- Established rapport with </w:t>
            </w:r>
            <w:r w:rsidR="002D7E42">
              <w:t>patients</w:t>
            </w:r>
            <w:r>
              <w:t xml:space="preserve">. Documented findings, and improvements </w:t>
            </w:r>
            <w:r w:rsidR="00053D8C">
              <w:t>in coordination with</w:t>
            </w:r>
            <w:r>
              <w:t xml:space="preserve"> their </w:t>
            </w:r>
            <w:r w:rsidR="002D7E42">
              <w:t>doctors’</w:t>
            </w:r>
            <w:r>
              <w:t xml:space="preserve"> prescriptions. </w:t>
            </w:r>
            <w:r w:rsidR="000216C3">
              <w:t>Sought</w:t>
            </w:r>
            <w:r>
              <w:t xml:space="preserve"> marketing and networking </w:t>
            </w:r>
            <w:r w:rsidR="000216C3">
              <w:t>relations with</w:t>
            </w:r>
            <w:r>
              <w:t xml:space="preserve"> new Doctors and clinics in our vicinity. </w:t>
            </w:r>
          </w:p>
        </w:tc>
      </w:tr>
      <w:tr w:rsidR="00F61DF9" w:rsidRPr="00CF1A49" w14:paraId="28AEC32D" w14:textId="77777777" w:rsidTr="00F61DF9">
        <w:tc>
          <w:tcPr>
            <w:tcW w:w="9355" w:type="dxa"/>
            <w:tcMar>
              <w:top w:w="216" w:type="dxa"/>
            </w:tcMar>
          </w:tcPr>
          <w:p w14:paraId="55897203" w14:textId="3A9F5183" w:rsidR="00F61DF9" w:rsidRPr="00CF1A49" w:rsidRDefault="006B7385" w:rsidP="00F61DF9">
            <w:pPr>
              <w:pStyle w:val="Heading3"/>
              <w:contextualSpacing w:val="0"/>
              <w:outlineLvl w:val="2"/>
            </w:pPr>
            <w:r>
              <w:t>APRIL 2014</w:t>
            </w:r>
            <w:r w:rsidR="00F61DF9" w:rsidRPr="00CF1A49">
              <w:t xml:space="preserve"> – </w:t>
            </w:r>
            <w:r>
              <w:t>PRESENT</w:t>
            </w:r>
          </w:p>
          <w:p w14:paraId="14E7B1D6" w14:textId="371ECE2B" w:rsidR="00F61DF9" w:rsidRPr="00CF1A49" w:rsidRDefault="006B7385" w:rsidP="00F61DF9">
            <w:pPr>
              <w:pStyle w:val="Heading2"/>
              <w:contextualSpacing w:val="0"/>
              <w:outlineLvl w:val="1"/>
            </w:pPr>
            <w:r>
              <w:t>LMP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SYMMETRIA INTEGRATIVE MEDICICAL</w:t>
            </w:r>
          </w:p>
          <w:p w14:paraId="04F527A1" w14:textId="23EB068A" w:rsidR="00283A1D" w:rsidRDefault="000B2B1E" w:rsidP="00F61DF9">
            <w:r>
              <w:t xml:space="preserve">Medical Massage Therapist- </w:t>
            </w:r>
            <w:r w:rsidR="00053D8C">
              <w:t>Delivered</w:t>
            </w:r>
            <w:r w:rsidR="007B3BAE">
              <w:t xml:space="preserve"> personalized care plans for </w:t>
            </w:r>
            <w:r w:rsidR="002D7E42">
              <w:t>patients</w:t>
            </w:r>
            <w:r w:rsidR="007B3BAE">
              <w:t>. Assessed and chronicled</w:t>
            </w:r>
            <w:r w:rsidR="002D7E42">
              <w:t>/ documented</w:t>
            </w:r>
            <w:r w:rsidR="007B3BAE">
              <w:t xml:space="preserve"> Patient findings and improvements. </w:t>
            </w:r>
            <w:r w:rsidR="0084503D">
              <w:t xml:space="preserve">Communicated with Patients about scheduling follow-up appointments and at home self-care. </w:t>
            </w:r>
          </w:p>
          <w:p w14:paraId="4E7945F5" w14:textId="77777777" w:rsidR="00A9442E" w:rsidRDefault="00A9442E" w:rsidP="00F61DF9"/>
          <w:p w14:paraId="179E22EE" w14:textId="7FA42143" w:rsidR="00283A1D" w:rsidRPr="00283A1D" w:rsidRDefault="00283A1D" w:rsidP="00F61DF9">
            <w:pPr>
              <w:rPr>
                <w:b/>
                <w:bCs/>
              </w:rPr>
            </w:pPr>
            <w:r w:rsidRPr="00283A1D">
              <w:rPr>
                <w:b/>
                <w:bCs/>
                <w:color w:val="auto"/>
              </w:rPr>
              <w:t>Further Employment History Upon Request</w:t>
            </w:r>
          </w:p>
        </w:tc>
      </w:tr>
    </w:tbl>
    <w:sdt>
      <w:sdtPr>
        <w:alias w:val="Education:"/>
        <w:tag w:val="Education:"/>
        <w:id w:val="-1908763273"/>
        <w:placeholder>
          <w:docPart w:val="DD4C51CDD79A4B8A8F69C33A9DBAC8EB"/>
        </w:placeholder>
        <w:temporary/>
        <w:showingPlcHdr/>
        <w15:appearance w15:val="hidden"/>
      </w:sdtPr>
      <w:sdtEndPr/>
      <w:sdtContent>
        <w:p w14:paraId="53827076" w14:textId="77777777" w:rsidR="00DA59AA" w:rsidRPr="00CF1A49" w:rsidRDefault="00DA59AA" w:rsidP="0097790C">
          <w:pPr>
            <w:pStyle w:val="Heading1"/>
          </w:pPr>
          <w:r w:rsidRPr="00B363E7">
            <w:rPr>
              <w:sz w:val="26"/>
              <w:szCs w:val="26"/>
            </w:rPr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373BB23C" w14:textId="77777777" w:rsidTr="00D66A52">
        <w:tc>
          <w:tcPr>
            <w:tcW w:w="9355" w:type="dxa"/>
          </w:tcPr>
          <w:p w14:paraId="4E2133E9" w14:textId="16E6D613" w:rsidR="001D0BF1" w:rsidRPr="00CF1A49" w:rsidRDefault="000216C3" w:rsidP="001D0BF1">
            <w:pPr>
              <w:pStyle w:val="Heading3"/>
              <w:contextualSpacing w:val="0"/>
              <w:outlineLvl w:val="2"/>
            </w:pPr>
            <w:r>
              <w:t xml:space="preserve">September 2018 </w:t>
            </w:r>
            <w:r w:rsidRPr="00CF1A49">
              <w:t>–</w:t>
            </w:r>
            <w:r>
              <w:t xml:space="preserve"> </w:t>
            </w:r>
            <w:r w:rsidR="00E83280">
              <w:t>Present</w:t>
            </w:r>
            <w:r w:rsidR="001754A7">
              <w:t>,</w:t>
            </w:r>
            <w:r w:rsidR="001D0BF1" w:rsidRPr="00CF1A49">
              <w:t xml:space="preserve"> </w:t>
            </w:r>
            <w:r w:rsidR="006B7385">
              <w:t xml:space="preserve">2021 </w:t>
            </w:r>
          </w:p>
          <w:p w14:paraId="6AD151B3" w14:textId="63E3C3B7" w:rsidR="001D0BF1" w:rsidRPr="00CF1A49" w:rsidRDefault="006B7385" w:rsidP="001D0BF1">
            <w:pPr>
              <w:pStyle w:val="Heading2"/>
              <w:contextualSpacing w:val="0"/>
              <w:outlineLvl w:val="1"/>
            </w:pPr>
            <w:r>
              <w:t>ASSOCIATES IN TECHNICAL ARTS DEGREE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EVERETT COMMUNITY COLLEGE</w:t>
            </w:r>
          </w:p>
          <w:p w14:paraId="43A8182A" w14:textId="2EEB9934" w:rsidR="00473C2A" w:rsidRDefault="000216C3" w:rsidP="007538DC">
            <w:pPr>
              <w:contextualSpacing w:val="0"/>
            </w:pPr>
            <w:r>
              <w:t xml:space="preserve">Computer Information Technology- Fundamentals in IT, Networks, Computer hardware, </w:t>
            </w:r>
            <w:r w:rsidR="002D7E42">
              <w:t>technical</w:t>
            </w:r>
            <w:r>
              <w:t xml:space="preserve"> support, Troubleshooting</w:t>
            </w:r>
            <w:r w:rsidR="00045DBB">
              <w:t xml:space="preserve"> and Securities. Linux Systems and Server Administration fundamentals. Network defense and Cloud computing fundamentals.</w:t>
            </w:r>
            <w:r w:rsidR="00CD355D">
              <w:t xml:space="preserve"> </w:t>
            </w:r>
            <w:r w:rsidR="00473C2A">
              <w:t>Built</w:t>
            </w:r>
            <w:r w:rsidR="00153DDB">
              <w:t xml:space="preserve"> and documented</w:t>
            </w:r>
            <w:r w:rsidR="00473C2A">
              <w:t xml:space="preserve"> an IAAS environment in GCP. </w:t>
            </w:r>
            <w:r w:rsidR="00E83280">
              <w:t xml:space="preserve">Graduating June 18, 2021 (High Distinction) </w:t>
            </w:r>
          </w:p>
          <w:p w14:paraId="1F6127AD" w14:textId="77777777" w:rsidR="00E83280" w:rsidRDefault="00E83280" w:rsidP="007538DC">
            <w:pPr>
              <w:contextualSpacing w:val="0"/>
            </w:pPr>
          </w:p>
          <w:p w14:paraId="0D2E6059" w14:textId="3E35123E" w:rsidR="00473C2A" w:rsidRDefault="000216C3" w:rsidP="007538DC">
            <w:pPr>
              <w:contextualSpacing w:val="0"/>
            </w:pPr>
            <w:r>
              <w:t>Certificate in Computer Support Specialist (High Distinction) August 2020</w:t>
            </w:r>
          </w:p>
          <w:p w14:paraId="2D848DB4" w14:textId="30AF5385" w:rsidR="006A72CD" w:rsidRDefault="006A72CD" w:rsidP="006A72CD">
            <w:pPr>
              <w:contextualSpacing w:val="0"/>
            </w:pPr>
            <w:r>
              <w:t>Certificate in System Administration (High Distinction) April 2021</w:t>
            </w:r>
          </w:p>
          <w:p w14:paraId="1509A17A" w14:textId="77777777" w:rsidR="006A72CD" w:rsidRDefault="006A72CD" w:rsidP="007538DC">
            <w:pPr>
              <w:contextualSpacing w:val="0"/>
            </w:pPr>
          </w:p>
          <w:p w14:paraId="7B383AFB" w14:textId="4732E2D7" w:rsidR="007538DC" w:rsidRPr="00CF1A49" w:rsidRDefault="00473C2A" w:rsidP="007538DC">
            <w:pPr>
              <w:contextualSpacing w:val="0"/>
            </w:pPr>
            <w:r>
              <w:t>GPA 3.58</w:t>
            </w:r>
            <w:r w:rsidR="000216C3">
              <w:t xml:space="preserve"> </w:t>
            </w:r>
          </w:p>
        </w:tc>
      </w:tr>
      <w:tr w:rsidR="00F61DF9" w:rsidRPr="00CF1A49" w14:paraId="20AB9BD3" w14:textId="77777777" w:rsidTr="00F61DF9">
        <w:tc>
          <w:tcPr>
            <w:tcW w:w="9355" w:type="dxa"/>
            <w:tcMar>
              <w:top w:w="216" w:type="dxa"/>
            </w:tcMar>
          </w:tcPr>
          <w:p w14:paraId="083175CD" w14:textId="735B931C" w:rsidR="00F61DF9" w:rsidRPr="00CF1A49" w:rsidRDefault="006B7385" w:rsidP="00F61DF9">
            <w:pPr>
              <w:pStyle w:val="Heading3"/>
              <w:contextualSpacing w:val="0"/>
              <w:outlineLvl w:val="2"/>
            </w:pPr>
            <w:r>
              <w:t>APRIL</w:t>
            </w:r>
            <w:r w:rsidR="00F61DF9" w:rsidRPr="00CF1A49">
              <w:t xml:space="preserve"> </w:t>
            </w:r>
            <w:r>
              <w:t>2001</w:t>
            </w:r>
          </w:p>
          <w:p w14:paraId="29905222" w14:textId="2B308939" w:rsidR="00F61DF9" w:rsidRDefault="006B7385" w:rsidP="000216C3">
            <w:pPr>
              <w:pStyle w:val="Heading2"/>
              <w:contextualSpacing w:val="0"/>
              <w:outlineLvl w:val="1"/>
            </w:pPr>
            <w:r>
              <w:t>MASSAGE THERAPY DEGREE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ASHMEAD COLLEGE</w:t>
            </w:r>
          </w:p>
        </w:tc>
      </w:tr>
    </w:tbl>
    <w:sdt>
      <w:sdtPr>
        <w:alias w:val="Skills:"/>
        <w:tag w:val="Skills:"/>
        <w:id w:val="-1392877668"/>
        <w:placeholder>
          <w:docPart w:val="7C0ABC4C26334272B0868DEEBD66E378"/>
        </w:placeholder>
        <w:temporary/>
        <w:showingPlcHdr/>
        <w15:appearance w15:val="hidden"/>
      </w:sdtPr>
      <w:sdtEndPr/>
      <w:sdtContent>
        <w:p w14:paraId="7285AD57" w14:textId="77777777" w:rsidR="00486277" w:rsidRPr="00CF1A49" w:rsidRDefault="00486277" w:rsidP="00486277">
          <w:pPr>
            <w:pStyle w:val="Heading1"/>
          </w:pPr>
          <w:r w:rsidRPr="00B363E7">
            <w:rPr>
              <w:sz w:val="26"/>
              <w:szCs w:val="26"/>
            </w:rPr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54C9A4E2" w14:textId="77777777" w:rsidTr="00CF1A49">
        <w:tc>
          <w:tcPr>
            <w:tcW w:w="4675" w:type="dxa"/>
          </w:tcPr>
          <w:p w14:paraId="0D57CB95" w14:textId="14138F85" w:rsidR="001E3120" w:rsidRPr="006E1507" w:rsidRDefault="002F2D30" w:rsidP="006E1507">
            <w:pPr>
              <w:pStyle w:val="ListBullet"/>
              <w:contextualSpacing w:val="0"/>
            </w:pPr>
            <w:r>
              <w:t>Implementation of ACL’S</w:t>
            </w:r>
          </w:p>
          <w:p w14:paraId="4EC010EE" w14:textId="77777777" w:rsidR="001F4E6D" w:rsidRDefault="002F2D30" w:rsidP="006E1507">
            <w:pPr>
              <w:pStyle w:val="ListBullet"/>
              <w:contextualSpacing w:val="0"/>
            </w:pPr>
            <w:r>
              <w:t>Active Directory</w:t>
            </w:r>
          </w:p>
          <w:p w14:paraId="55B3C89D" w14:textId="77777777" w:rsidR="00915031" w:rsidRDefault="00915031" w:rsidP="006E1507">
            <w:pPr>
              <w:pStyle w:val="ListBullet"/>
              <w:contextualSpacing w:val="0"/>
            </w:pPr>
            <w:r>
              <w:lastRenderedPageBreak/>
              <w:t>CPR&amp; First Aid Certified</w:t>
            </w:r>
          </w:p>
          <w:p w14:paraId="28EF0B7F" w14:textId="491064C6" w:rsidR="004903C0" w:rsidRDefault="004903C0" w:rsidP="006E1507">
            <w:pPr>
              <w:pStyle w:val="ListBullet"/>
              <w:contextualSpacing w:val="0"/>
            </w:pPr>
            <w:r>
              <w:t xml:space="preserve">Attention to </w:t>
            </w:r>
            <w:r w:rsidR="002D7E42">
              <w:t>detail.</w:t>
            </w:r>
          </w:p>
          <w:p w14:paraId="771F0F2E" w14:textId="77777777" w:rsidR="00E63303" w:rsidRDefault="00E63303" w:rsidP="006E1507">
            <w:pPr>
              <w:pStyle w:val="ListBullet"/>
              <w:contextualSpacing w:val="0"/>
            </w:pPr>
            <w:r>
              <w:t>Compassionate towards others</w:t>
            </w:r>
          </w:p>
          <w:p w14:paraId="444ABE94" w14:textId="77777777" w:rsidR="00E63303" w:rsidRDefault="00E63303" w:rsidP="006E1507">
            <w:pPr>
              <w:pStyle w:val="ListBullet"/>
              <w:contextualSpacing w:val="0"/>
            </w:pPr>
            <w:r>
              <w:t>Clean driving record and car insurance</w:t>
            </w:r>
          </w:p>
          <w:p w14:paraId="7C29D909" w14:textId="15414342" w:rsidR="002D7E42" w:rsidRPr="006E1507" w:rsidRDefault="002D7E42" w:rsidP="006E1507">
            <w:pPr>
              <w:pStyle w:val="ListBullet"/>
              <w:contextualSpacing w:val="0"/>
            </w:pPr>
            <w:r>
              <w:t>Strong organizational skills</w:t>
            </w:r>
          </w:p>
        </w:tc>
        <w:tc>
          <w:tcPr>
            <w:tcW w:w="4675" w:type="dxa"/>
            <w:tcMar>
              <w:left w:w="360" w:type="dxa"/>
            </w:tcMar>
          </w:tcPr>
          <w:p w14:paraId="6C781A2A" w14:textId="422AEF1F" w:rsidR="003A0632" w:rsidRPr="006E1507" w:rsidRDefault="004903C0" w:rsidP="006E1507">
            <w:pPr>
              <w:pStyle w:val="ListBullet"/>
              <w:contextualSpacing w:val="0"/>
            </w:pPr>
            <w:r>
              <w:lastRenderedPageBreak/>
              <w:t xml:space="preserve">Strong </w:t>
            </w:r>
            <w:r w:rsidR="002F2D30">
              <w:t>Communication</w:t>
            </w:r>
            <w:r>
              <w:t xml:space="preserve">- written and </w:t>
            </w:r>
            <w:r w:rsidR="002D7E42">
              <w:t>verbal.</w:t>
            </w:r>
          </w:p>
          <w:p w14:paraId="5690ACAD" w14:textId="788EF0F5" w:rsidR="001E3120" w:rsidRPr="006E1507" w:rsidRDefault="004903C0" w:rsidP="006E1507">
            <w:pPr>
              <w:pStyle w:val="ListBullet"/>
              <w:contextualSpacing w:val="0"/>
            </w:pPr>
            <w:r>
              <w:t>Troubleshooting connectivity</w:t>
            </w:r>
          </w:p>
          <w:p w14:paraId="40BBF6EF" w14:textId="77777777" w:rsidR="001E3120" w:rsidRDefault="00283A1D" w:rsidP="006E1507">
            <w:pPr>
              <w:pStyle w:val="ListBullet"/>
              <w:contextualSpacing w:val="0"/>
            </w:pPr>
            <w:r>
              <w:lastRenderedPageBreak/>
              <w:t>NTFS configuration</w:t>
            </w:r>
          </w:p>
          <w:p w14:paraId="66201FBF" w14:textId="77777777" w:rsidR="002D7E42" w:rsidRDefault="002D7E42" w:rsidP="006E1507">
            <w:pPr>
              <w:pStyle w:val="ListBullet"/>
              <w:contextualSpacing w:val="0"/>
            </w:pPr>
            <w:r>
              <w:t xml:space="preserve">Microsoft </w:t>
            </w:r>
            <w:r w:rsidR="00283A1D">
              <w:t xml:space="preserve">Windows </w:t>
            </w:r>
            <w:r>
              <w:t xml:space="preserve">OS </w:t>
            </w:r>
          </w:p>
          <w:p w14:paraId="0E805902" w14:textId="4FDA8734" w:rsidR="00283A1D" w:rsidRDefault="002D7E42" w:rsidP="006E1507">
            <w:pPr>
              <w:pStyle w:val="ListBullet"/>
              <w:contextualSpacing w:val="0"/>
            </w:pPr>
            <w:r>
              <w:t>Microsoft Office</w:t>
            </w:r>
          </w:p>
          <w:p w14:paraId="240A8E6D" w14:textId="77777777" w:rsidR="00E63303" w:rsidRDefault="00E63303" w:rsidP="006E1507">
            <w:pPr>
              <w:pStyle w:val="ListBullet"/>
              <w:contextualSpacing w:val="0"/>
            </w:pPr>
            <w:r>
              <w:t>Team player</w:t>
            </w:r>
          </w:p>
          <w:p w14:paraId="073D4696" w14:textId="3720125E" w:rsidR="00E63303" w:rsidRPr="006E1507" w:rsidRDefault="00E63303" w:rsidP="006E1507">
            <w:pPr>
              <w:pStyle w:val="ListBullet"/>
              <w:contextualSpacing w:val="0"/>
            </w:pPr>
            <w:r>
              <w:t>Willingness to learn</w:t>
            </w:r>
          </w:p>
        </w:tc>
      </w:tr>
    </w:tbl>
    <w:p w14:paraId="2893A8A8" w14:textId="43BA0FD8" w:rsidR="004903C0" w:rsidRPr="00CF1A49" w:rsidRDefault="006B7385" w:rsidP="0062312F">
      <w:pPr>
        <w:pStyle w:val="Heading1"/>
      </w:pPr>
      <w:r>
        <w:lastRenderedPageBreak/>
        <w:t>VOLUNTEER</w:t>
      </w:r>
    </w:p>
    <w:p w14:paraId="39095395" w14:textId="127373D1" w:rsidR="00B51D1B" w:rsidRDefault="006B7385" w:rsidP="006E1507">
      <w:r>
        <w:t>OSO MUDSLIDE</w:t>
      </w:r>
      <w:r w:rsidR="00915834">
        <w:t xml:space="preserve"> (Mudslide Massage Relief Effort Team)</w:t>
      </w:r>
      <w:r>
        <w:t xml:space="preserve"> </w:t>
      </w:r>
      <w:r w:rsidR="004903C0">
        <w:t xml:space="preserve">March </w:t>
      </w:r>
      <w:r w:rsidR="00915834">
        <w:t>–</w:t>
      </w:r>
      <w:r w:rsidR="004903C0">
        <w:t xml:space="preserve"> </w:t>
      </w:r>
      <w:r w:rsidR="00915834">
        <w:t xml:space="preserve">May </w:t>
      </w:r>
      <w:r>
        <w:t xml:space="preserve">2014 </w:t>
      </w:r>
    </w:p>
    <w:p w14:paraId="6CD93D8A" w14:textId="651AD097" w:rsidR="004903C0" w:rsidRDefault="004903C0" w:rsidP="006E1507"/>
    <w:p w14:paraId="50C11BA1" w14:textId="30A90CAB" w:rsidR="004903C0" w:rsidRPr="004903C0" w:rsidRDefault="004903C0" w:rsidP="006E1507">
      <w:pPr>
        <w:rPr>
          <w:b/>
          <w:bCs/>
          <w:color w:val="auto"/>
        </w:rPr>
      </w:pPr>
      <w:r w:rsidRPr="004903C0">
        <w:rPr>
          <w:b/>
          <w:bCs/>
          <w:color w:val="auto"/>
        </w:rPr>
        <w:t>References Upon Request</w:t>
      </w:r>
    </w:p>
    <w:sectPr w:rsidR="004903C0" w:rsidRPr="004903C0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B6E68C" w14:textId="77777777" w:rsidR="001445D5" w:rsidRDefault="001445D5" w:rsidP="0068194B">
      <w:r>
        <w:separator/>
      </w:r>
    </w:p>
    <w:p w14:paraId="4FB75150" w14:textId="77777777" w:rsidR="001445D5" w:rsidRDefault="001445D5"/>
    <w:p w14:paraId="46B75CB4" w14:textId="77777777" w:rsidR="001445D5" w:rsidRDefault="001445D5"/>
  </w:endnote>
  <w:endnote w:type="continuationSeparator" w:id="0">
    <w:p w14:paraId="6A3E520D" w14:textId="77777777" w:rsidR="001445D5" w:rsidRDefault="001445D5" w:rsidP="0068194B">
      <w:r>
        <w:continuationSeparator/>
      </w:r>
    </w:p>
    <w:p w14:paraId="73DEBA3A" w14:textId="77777777" w:rsidR="001445D5" w:rsidRDefault="001445D5"/>
    <w:p w14:paraId="429B266D" w14:textId="77777777" w:rsidR="001445D5" w:rsidRDefault="001445D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1DE821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C7074F" w14:textId="77777777" w:rsidR="001445D5" w:rsidRDefault="001445D5" w:rsidP="0068194B">
      <w:r>
        <w:separator/>
      </w:r>
    </w:p>
    <w:p w14:paraId="46703DDC" w14:textId="77777777" w:rsidR="001445D5" w:rsidRDefault="001445D5"/>
    <w:p w14:paraId="5B020ACB" w14:textId="77777777" w:rsidR="001445D5" w:rsidRDefault="001445D5"/>
  </w:footnote>
  <w:footnote w:type="continuationSeparator" w:id="0">
    <w:p w14:paraId="55DDEB95" w14:textId="77777777" w:rsidR="001445D5" w:rsidRDefault="001445D5" w:rsidP="0068194B">
      <w:r>
        <w:continuationSeparator/>
      </w:r>
    </w:p>
    <w:p w14:paraId="3DA384E0" w14:textId="77777777" w:rsidR="001445D5" w:rsidRDefault="001445D5"/>
    <w:p w14:paraId="452D65BC" w14:textId="77777777" w:rsidR="001445D5" w:rsidRDefault="001445D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483F3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F753535" wp14:editId="5E8702A7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6599582A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307"/>
    <w:rsid w:val="000001EF"/>
    <w:rsid w:val="00007322"/>
    <w:rsid w:val="00007728"/>
    <w:rsid w:val="000216C3"/>
    <w:rsid w:val="00024584"/>
    <w:rsid w:val="00024730"/>
    <w:rsid w:val="00045DBB"/>
    <w:rsid w:val="00053D8C"/>
    <w:rsid w:val="00055E95"/>
    <w:rsid w:val="0007021F"/>
    <w:rsid w:val="000917A0"/>
    <w:rsid w:val="000B2B1E"/>
    <w:rsid w:val="000B2BA5"/>
    <w:rsid w:val="000D32F0"/>
    <w:rsid w:val="000E6769"/>
    <w:rsid w:val="000F2F8C"/>
    <w:rsid w:val="0010006E"/>
    <w:rsid w:val="00104007"/>
    <w:rsid w:val="001045A8"/>
    <w:rsid w:val="00114A91"/>
    <w:rsid w:val="001427E1"/>
    <w:rsid w:val="001445D5"/>
    <w:rsid w:val="00153DDB"/>
    <w:rsid w:val="00163668"/>
    <w:rsid w:val="00171566"/>
    <w:rsid w:val="00174676"/>
    <w:rsid w:val="001754A7"/>
    <w:rsid w:val="001755A8"/>
    <w:rsid w:val="00184014"/>
    <w:rsid w:val="00192008"/>
    <w:rsid w:val="001C0E68"/>
    <w:rsid w:val="001C4B6F"/>
    <w:rsid w:val="001D0BF1"/>
    <w:rsid w:val="001E3120"/>
    <w:rsid w:val="001E71F6"/>
    <w:rsid w:val="001E7DC5"/>
    <w:rsid w:val="001E7E0C"/>
    <w:rsid w:val="001F0BB0"/>
    <w:rsid w:val="001F4E6D"/>
    <w:rsid w:val="001F6140"/>
    <w:rsid w:val="00203573"/>
    <w:rsid w:val="0020597D"/>
    <w:rsid w:val="00212204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83A1D"/>
    <w:rsid w:val="00294998"/>
    <w:rsid w:val="00297F18"/>
    <w:rsid w:val="002A1945"/>
    <w:rsid w:val="002B2958"/>
    <w:rsid w:val="002B3FC8"/>
    <w:rsid w:val="002D23C5"/>
    <w:rsid w:val="002D6137"/>
    <w:rsid w:val="002D7E42"/>
    <w:rsid w:val="002E7E61"/>
    <w:rsid w:val="002F05E5"/>
    <w:rsid w:val="002F254D"/>
    <w:rsid w:val="002F2D30"/>
    <w:rsid w:val="002F30E4"/>
    <w:rsid w:val="00307140"/>
    <w:rsid w:val="00316DFF"/>
    <w:rsid w:val="00325B57"/>
    <w:rsid w:val="00326B6A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3C2A"/>
    <w:rsid w:val="00474105"/>
    <w:rsid w:val="00480E6E"/>
    <w:rsid w:val="00486277"/>
    <w:rsid w:val="00486AB9"/>
    <w:rsid w:val="004903C0"/>
    <w:rsid w:val="00491A2D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4F288F"/>
    <w:rsid w:val="00510392"/>
    <w:rsid w:val="00513B4A"/>
    <w:rsid w:val="00513E2A"/>
    <w:rsid w:val="00566A35"/>
    <w:rsid w:val="0056701E"/>
    <w:rsid w:val="005740D7"/>
    <w:rsid w:val="0059006C"/>
    <w:rsid w:val="005A0F26"/>
    <w:rsid w:val="005A1B10"/>
    <w:rsid w:val="005A6850"/>
    <w:rsid w:val="005B1B1B"/>
    <w:rsid w:val="005B7A8F"/>
    <w:rsid w:val="005C5932"/>
    <w:rsid w:val="005D3CA7"/>
    <w:rsid w:val="005D4CC1"/>
    <w:rsid w:val="005F4B91"/>
    <w:rsid w:val="005F55D2"/>
    <w:rsid w:val="00612791"/>
    <w:rsid w:val="0062312F"/>
    <w:rsid w:val="00625F2C"/>
    <w:rsid w:val="00645FC3"/>
    <w:rsid w:val="006618E9"/>
    <w:rsid w:val="0068194B"/>
    <w:rsid w:val="00692703"/>
    <w:rsid w:val="006A1962"/>
    <w:rsid w:val="006A72CD"/>
    <w:rsid w:val="006B5D48"/>
    <w:rsid w:val="006B7385"/>
    <w:rsid w:val="006B7D7B"/>
    <w:rsid w:val="006C1A5E"/>
    <w:rsid w:val="006E1507"/>
    <w:rsid w:val="00712D8B"/>
    <w:rsid w:val="007273B7"/>
    <w:rsid w:val="00733E0A"/>
    <w:rsid w:val="0074403D"/>
    <w:rsid w:val="00746D44"/>
    <w:rsid w:val="00750BC5"/>
    <w:rsid w:val="00752209"/>
    <w:rsid w:val="007538DC"/>
    <w:rsid w:val="00757803"/>
    <w:rsid w:val="0079206B"/>
    <w:rsid w:val="00796076"/>
    <w:rsid w:val="007B3BAE"/>
    <w:rsid w:val="007C0566"/>
    <w:rsid w:val="007C606B"/>
    <w:rsid w:val="007E6A61"/>
    <w:rsid w:val="00801140"/>
    <w:rsid w:val="00803404"/>
    <w:rsid w:val="008258D3"/>
    <w:rsid w:val="00826C57"/>
    <w:rsid w:val="00834955"/>
    <w:rsid w:val="0084503D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15031"/>
    <w:rsid w:val="00915834"/>
    <w:rsid w:val="0092726B"/>
    <w:rsid w:val="00935E0F"/>
    <w:rsid w:val="009361BA"/>
    <w:rsid w:val="00944F78"/>
    <w:rsid w:val="009510E7"/>
    <w:rsid w:val="00952C89"/>
    <w:rsid w:val="009571D8"/>
    <w:rsid w:val="009650EA"/>
    <w:rsid w:val="00975ED6"/>
    <w:rsid w:val="0097790C"/>
    <w:rsid w:val="00983F60"/>
    <w:rsid w:val="0098506E"/>
    <w:rsid w:val="009A171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651FC"/>
    <w:rsid w:val="00A755E8"/>
    <w:rsid w:val="00A93A5D"/>
    <w:rsid w:val="00A9442E"/>
    <w:rsid w:val="00AB32F8"/>
    <w:rsid w:val="00AB610B"/>
    <w:rsid w:val="00AD360E"/>
    <w:rsid w:val="00AD40FB"/>
    <w:rsid w:val="00AD782D"/>
    <w:rsid w:val="00AE7650"/>
    <w:rsid w:val="00B10EBE"/>
    <w:rsid w:val="00B236F1"/>
    <w:rsid w:val="00B363E7"/>
    <w:rsid w:val="00B3718C"/>
    <w:rsid w:val="00B50F99"/>
    <w:rsid w:val="00B51D1B"/>
    <w:rsid w:val="00B540F4"/>
    <w:rsid w:val="00B573A6"/>
    <w:rsid w:val="00B60FD0"/>
    <w:rsid w:val="00B622DF"/>
    <w:rsid w:val="00B6332A"/>
    <w:rsid w:val="00B81760"/>
    <w:rsid w:val="00B8494C"/>
    <w:rsid w:val="00B9624C"/>
    <w:rsid w:val="00BA1546"/>
    <w:rsid w:val="00BA16D2"/>
    <w:rsid w:val="00BB4E51"/>
    <w:rsid w:val="00BD431F"/>
    <w:rsid w:val="00BE423E"/>
    <w:rsid w:val="00BF61AC"/>
    <w:rsid w:val="00C25EEA"/>
    <w:rsid w:val="00C47FA6"/>
    <w:rsid w:val="00C51A7E"/>
    <w:rsid w:val="00C57FC6"/>
    <w:rsid w:val="00C66A7D"/>
    <w:rsid w:val="00C779DA"/>
    <w:rsid w:val="00C814F7"/>
    <w:rsid w:val="00C869D8"/>
    <w:rsid w:val="00C902DA"/>
    <w:rsid w:val="00CA4B4D"/>
    <w:rsid w:val="00CB31F0"/>
    <w:rsid w:val="00CB35C3"/>
    <w:rsid w:val="00CC0AD3"/>
    <w:rsid w:val="00CD323D"/>
    <w:rsid w:val="00CD355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612CE"/>
    <w:rsid w:val="00E63303"/>
    <w:rsid w:val="00E70240"/>
    <w:rsid w:val="00E71E6B"/>
    <w:rsid w:val="00E81CC5"/>
    <w:rsid w:val="00E83280"/>
    <w:rsid w:val="00E85A87"/>
    <w:rsid w:val="00E85B4A"/>
    <w:rsid w:val="00E9528E"/>
    <w:rsid w:val="00EA5099"/>
    <w:rsid w:val="00EA645B"/>
    <w:rsid w:val="00EC1351"/>
    <w:rsid w:val="00EC4CBF"/>
    <w:rsid w:val="00EE2CA8"/>
    <w:rsid w:val="00EF17E8"/>
    <w:rsid w:val="00EF51D9"/>
    <w:rsid w:val="00F130DD"/>
    <w:rsid w:val="00F24884"/>
    <w:rsid w:val="00F33307"/>
    <w:rsid w:val="00F476C4"/>
    <w:rsid w:val="00F61DF9"/>
    <w:rsid w:val="00F63E4C"/>
    <w:rsid w:val="00F73847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0AA57E"/>
  <w15:chartTrackingRefBased/>
  <w15:docId w15:val="{B1E692A1-8019-4FFE-BB9C-ED62D53B0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39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lina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AFA1F8B9DF24C81B274F659CDCE1C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699495-466E-40C9-8C29-ED2D041B52AB}"/>
      </w:docPartPr>
      <w:docPartBody>
        <w:p w:rsidR="004D1D1D" w:rsidRDefault="00E536D5">
          <w:pPr>
            <w:pStyle w:val="AAFA1F8B9DF24C81B274F659CDCE1C0B"/>
          </w:pPr>
          <w:r w:rsidRPr="00CF1A49">
            <w:t>·</w:t>
          </w:r>
        </w:p>
      </w:docPartBody>
    </w:docPart>
    <w:docPart>
      <w:docPartPr>
        <w:name w:val="DD4C51CDD79A4B8A8F69C33A9DBAC8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3FF813-430B-4D38-9EA6-5D7C03F2F02D}"/>
      </w:docPartPr>
      <w:docPartBody>
        <w:p w:rsidR="004D1D1D" w:rsidRDefault="00E536D5">
          <w:pPr>
            <w:pStyle w:val="DD4C51CDD79A4B8A8F69C33A9DBAC8EB"/>
          </w:pPr>
          <w:r w:rsidRPr="00CF1A49">
            <w:t>Education</w:t>
          </w:r>
        </w:p>
      </w:docPartBody>
    </w:docPart>
    <w:docPart>
      <w:docPartPr>
        <w:name w:val="7C0ABC4C26334272B0868DEEBD66E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4AE028-E0B9-4A0D-A911-7B1ACA2A2639}"/>
      </w:docPartPr>
      <w:docPartBody>
        <w:p w:rsidR="004D1D1D" w:rsidRDefault="00E536D5">
          <w:pPr>
            <w:pStyle w:val="7C0ABC4C26334272B0868DEEBD66E378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6D5"/>
    <w:rsid w:val="00065D2D"/>
    <w:rsid w:val="001D79C0"/>
    <w:rsid w:val="004D1D1D"/>
    <w:rsid w:val="00652D30"/>
    <w:rsid w:val="00662A86"/>
    <w:rsid w:val="006C3116"/>
    <w:rsid w:val="00B64B84"/>
    <w:rsid w:val="00D832D9"/>
    <w:rsid w:val="00DB6090"/>
    <w:rsid w:val="00E536D5"/>
    <w:rsid w:val="00EE5137"/>
    <w:rsid w:val="00F41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AAFA1F8B9DF24C81B274F659CDCE1C0B">
    <w:name w:val="AAFA1F8B9DF24C81B274F659CDCE1C0B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DD4C51CDD79A4B8A8F69C33A9DBAC8EB">
    <w:name w:val="DD4C51CDD79A4B8A8F69C33A9DBAC8EB"/>
  </w:style>
  <w:style w:type="paragraph" w:customStyle="1" w:styleId="7C0ABC4C26334272B0868DEEBD66E378">
    <w:name w:val="7C0ABC4C26334272B0868DEEBD66E37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369</TotalTime>
  <Pages>2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Salina</dc:creator>
  <cp:keywords/>
  <dc:description/>
  <cp:lastModifiedBy>Salina Villa</cp:lastModifiedBy>
  <cp:revision>57</cp:revision>
  <dcterms:created xsi:type="dcterms:W3CDTF">2021-02-23T03:36:00Z</dcterms:created>
  <dcterms:modified xsi:type="dcterms:W3CDTF">2021-06-14T00:57:00Z</dcterms:modified>
  <cp:category/>
</cp:coreProperties>
</file>