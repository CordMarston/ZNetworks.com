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D75B9" w14:textId="77777777" w:rsidR="005D6AFF" w:rsidRPr="00F336D0" w:rsidRDefault="00701BAC" w:rsidP="005D6AFF">
      <w:pPr>
        <w:pStyle w:val="Title"/>
        <w:pBdr>
          <w:bottom w:val="single" w:sz="12" w:space="0" w:color="A5300F" w:themeColor="accent1"/>
        </w:pBdr>
        <w:rPr>
          <w:color w:val="C00000"/>
        </w:rPr>
      </w:pPr>
      <w:r w:rsidRPr="00F336D0">
        <w:rPr>
          <w:color w:val="C00000"/>
        </w:rPr>
        <w:t>Chelsea Moore-Poe</w:t>
      </w:r>
    </w:p>
    <w:p w14:paraId="0C2A1745" w14:textId="6242E8D0" w:rsidR="00141A4C" w:rsidRDefault="00747EF5" w:rsidP="00141A4C">
      <w:pPr>
        <w:rPr>
          <w:rFonts w:ascii="Times New Roman" w:hAnsi="Times New Roman" w:cs="Times New Roman"/>
          <w:color w:val="auto"/>
        </w:rPr>
      </w:pPr>
      <w:r>
        <w:rPr>
          <w:rFonts w:ascii="Times New Roman" w:hAnsi="Times New Roman" w:cs="Times New Roman"/>
          <w:color w:val="auto"/>
        </w:rPr>
        <w:t>9465 W Post RD #1045</w:t>
      </w:r>
      <w:r w:rsidR="00701BAC" w:rsidRPr="00833976">
        <w:rPr>
          <w:rFonts w:ascii="Times New Roman" w:hAnsi="Times New Roman" w:cs="Times New Roman"/>
          <w:color w:val="auto"/>
        </w:rPr>
        <w:t xml:space="preserve"> Las Vegas, NV 89148</w:t>
      </w:r>
      <w:r w:rsidR="00141A4C" w:rsidRPr="00833976">
        <w:rPr>
          <w:rFonts w:ascii="Times New Roman" w:hAnsi="Times New Roman" w:cs="Times New Roman"/>
          <w:color w:val="auto"/>
        </w:rPr>
        <w:t> | </w:t>
      </w:r>
      <w:r w:rsidR="00701BAC" w:rsidRPr="00833976">
        <w:rPr>
          <w:rFonts w:ascii="Times New Roman" w:hAnsi="Times New Roman" w:cs="Times New Roman"/>
          <w:color w:val="auto"/>
        </w:rPr>
        <w:t>702-810-0722</w:t>
      </w:r>
      <w:r w:rsidR="00141A4C" w:rsidRPr="00833976">
        <w:rPr>
          <w:rFonts w:ascii="Times New Roman" w:hAnsi="Times New Roman" w:cs="Times New Roman"/>
          <w:color w:val="auto"/>
        </w:rPr>
        <w:t> | </w:t>
      </w:r>
      <w:hyperlink r:id="rId8" w:history="1">
        <w:r w:rsidR="00632B7A" w:rsidRPr="007D16A3">
          <w:rPr>
            <w:rStyle w:val="Hyperlink"/>
            <w:rFonts w:ascii="Times New Roman" w:hAnsi="Times New Roman" w:cs="Times New Roman"/>
          </w:rPr>
          <w:t>Chelseataylor_95@yahoo.com</w:t>
        </w:r>
      </w:hyperlink>
    </w:p>
    <w:p w14:paraId="5A94F63A" w14:textId="77777777" w:rsidR="00632B7A" w:rsidRPr="00833976" w:rsidRDefault="00632B7A" w:rsidP="00141A4C">
      <w:pPr>
        <w:rPr>
          <w:rFonts w:ascii="Times New Roman" w:hAnsi="Times New Roman" w:cs="Times New Roman"/>
          <w:color w:val="auto"/>
        </w:rPr>
      </w:pPr>
    </w:p>
    <w:p w14:paraId="45CB7C78" w14:textId="77777777" w:rsidR="006270A9" w:rsidRDefault="00986824" w:rsidP="00141A4C">
      <w:pPr>
        <w:pStyle w:val="Heading1"/>
      </w:pPr>
      <w:sdt>
        <w:sdtPr>
          <w:alias w:val="Objective:"/>
          <w:tag w:val="Objective:"/>
          <w:id w:val="-731932020"/>
          <w:placeholder>
            <w:docPart w:val="CDB1D2EBFC4943FEAA607E179AB7CD17"/>
          </w:placeholder>
          <w:temporary/>
          <w:showingPlcHdr/>
          <w15:appearance w15:val="hidden"/>
        </w:sdtPr>
        <w:sdtEndPr/>
        <w:sdtContent>
          <w:r w:rsidR="009D5933" w:rsidRPr="005D6AFF">
            <w:rPr>
              <w:color w:val="C00000"/>
            </w:rPr>
            <w:t>Objective</w:t>
          </w:r>
        </w:sdtContent>
      </w:sdt>
    </w:p>
    <w:p w14:paraId="2A72EF99" w14:textId="52B12AEC" w:rsidR="006270A9" w:rsidRPr="007F730A" w:rsidRDefault="00701BAC" w:rsidP="00701BAC">
      <w:pPr>
        <w:rPr>
          <w:rFonts w:ascii="Times New Roman" w:hAnsi="Times New Roman" w:cs="Times New Roman"/>
          <w:color w:val="auto"/>
          <w:shd w:val="clear" w:color="auto" w:fill="FFFFFF"/>
        </w:rPr>
      </w:pPr>
      <w:r w:rsidRPr="007F730A">
        <w:rPr>
          <w:rFonts w:ascii="Times New Roman" w:hAnsi="Times New Roman" w:cs="Times New Roman"/>
          <w:color w:val="auto"/>
          <w:shd w:val="clear" w:color="auto" w:fill="FFFFFF"/>
        </w:rPr>
        <w:t>Creative, highly motivated professional with a proven track record of handling visual merchandising activities, including maintaining and presenting visual displays in a compelling and exciting manner. Focused on comprehending customers’ preferences and planning</w:t>
      </w:r>
      <w:r w:rsidR="00747EF5">
        <w:rPr>
          <w:rFonts w:ascii="Times New Roman" w:hAnsi="Times New Roman" w:cs="Times New Roman"/>
          <w:color w:val="auto"/>
          <w:shd w:val="clear" w:color="auto" w:fill="FFFFFF"/>
        </w:rPr>
        <w:t xml:space="preserve"> </w:t>
      </w:r>
      <w:r w:rsidRPr="007F730A">
        <w:rPr>
          <w:rFonts w:ascii="Times New Roman" w:hAnsi="Times New Roman" w:cs="Times New Roman"/>
          <w:color w:val="auto"/>
          <w:shd w:val="clear" w:color="auto" w:fill="FFFFFF"/>
        </w:rPr>
        <w:t>merchandising duties according to them.</w:t>
      </w:r>
    </w:p>
    <w:p w14:paraId="284EF5CF" w14:textId="6959B4DE" w:rsidR="00632B7A" w:rsidRPr="007F730A" w:rsidRDefault="00632B7A" w:rsidP="00701BAC">
      <w:pPr>
        <w:rPr>
          <w:rFonts w:ascii="Times New Roman" w:hAnsi="Times New Roman" w:cs="Times New Roman"/>
          <w:color w:val="auto"/>
          <w:sz w:val="21"/>
          <w:szCs w:val="21"/>
          <w:shd w:val="clear" w:color="auto" w:fill="FFFFFF"/>
        </w:rPr>
      </w:pPr>
    </w:p>
    <w:sdt>
      <w:sdtPr>
        <w:alias w:val="Skills &amp; Abilities:"/>
        <w:tag w:val="Skills &amp; Abilities:"/>
        <w:id w:val="458624136"/>
        <w:placeholder>
          <w:docPart w:val="56A424AD94BB4732BFF358764073EE63"/>
        </w:placeholder>
        <w:temporary/>
        <w:showingPlcHdr/>
        <w15:appearance w15:val="hidden"/>
      </w:sdtPr>
      <w:sdtEndPr/>
      <w:sdtContent>
        <w:p w14:paraId="165E788E" w14:textId="77777777" w:rsidR="006270A9" w:rsidRDefault="009D5933">
          <w:pPr>
            <w:pStyle w:val="Heading1"/>
          </w:pPr>
          <w:r w:rsidRPr="005D6AFF">
            <w:rPr>
              <w:color w:val="C00000"/>
            </w:rPr>
            <w:t>Skills &amp; Abilities</w:t>
          </w:r>
        </w:p>
      </w:sdtContent>
    </w:sdt>
    <w:tbl>
      <w:tblPr>
        <w:tblStyle w:val="TableGrid"/>
        <w:tblW w:w="0" w:type="auto"/>
        <w:tblInd w:w="216" w:type="dxa"/>
        <w:tblLook w:val="04A0" w:firstRow="1" w:lastRow="0" w:firstColumn="1" w:lastColumn="0" w:noHBand="0" w:noVBand="1"/>
      </w:tblPr>
      <w:tblGrid>
        <w:gridCol w:w="4859"/>
        <w:gridCol w:w="4861"/>
      </w:tblGrid>
      <w:tr w:rsidR="00701BAC" w14:paraId="758ED486" w14:textId="77777777" w:rsidTr="00833976">
        <w:tc>
          <w:tcPr>
            <w:tcW w:w="4859" w:type="dxa"/>
            <w:tcBorders>
              <w:top w:val="nil"/>
              <w:left w:val="nil"/>
              <w:bottom w:val="nil"/>
            </w:tcBorders>
          </w:tcPr>
          <w:p w14:paraId="4143AD5D" w14:textId="77777777" w:rsidR="00701BAC" w:rsidRPr="00833976" w:rsidRDefault="00701BAC" w:rsidP="00701BAC">
            <w:pPr>
              <w:pStyle w:val="ListBullet"/>
              <w:rPr>
                <w:rFonts w:ascii="Times New Roman" w:hAnsi="Times New Roman" w:cs="Times New Roman"/>
                <w:color w:val="auto"/>
                <w:lang w:eastAsia="en-US"/>
              </w:rPr>
            </w:pPr>
            <w:r w:rsidRPr="00833976">
              <w:rPr>
                <w:rFonts w:ascii="Times New Roman" w:hAnsi="Times New Roman" w:cs="Times New Roman"/>
                <w:color w:val="auto"/>
                <w:lang w:eastAsia="en-US"/>
              </w:rPr>
              <w:t>Excellent time management </w:t>
            </w:r>
          </w:p>
          <w:p w14:paraId="5C5E9117" w14:textId="77777777" w:rsidR="00701BAC" w:rsidRPr="00833976" w:rsidRDefault="00701BAC" w:rsidP="00701BAC">
            <w:pPr>
              <w:pStyle w:val="ListBullet"/>
              <w:rPr>
                <w:rFonts w:ascii="Times New Roman" w:hAnsi="Times New Roman" w:cs="Times New Roman"/>
                <w:color w:val="auto"/>
                <w:lang w:eastAsia="en-US"/>
              </w:rPr>
            </w:pPr>
            <w:r w:rsidRPr="00833976">
              <w:rPr>
                <w:rFonts w:ascii="Times New Roman" w:hAnsi="Times New Roman" w:cs="Times New Roman"/>
                <w:color w:val="auto"/>
                <w:lang w:eastAsia="en-US"/>
              </w:rPr>
              <w:t>Attention to detail</w:t>
            </w:r>
          </w:p>
          <w:p w14:paraId="32F1040F" w14:textId="77777777" w:rsidR="00701BAC" w:rsidRPr="00833976" w:rsidRDefault="00701BAC" w:rsidP="00701BAC">
            <w:pPr>
              <w:pStyle w:val="ListBullet"/>
              <w:rPr>
                <w:rFonts w:ascii="Times New Roman" w:hAnsi="Times New Roman" w:cs="Times New Roman"/>
                <w:color w:val="auto"/>
                <w:lang w:eastAsia="en-US"/>
              </w:rPr>
            </w:pPr>
            <w:r w:rsidRPr="00833976">
              <w:rPr>
                <w:rFonts w:ascii="Times New Roman" w:hAnsi="Times New Roman" w:cs="Times New Roman"/>
                <w:color w:val="auto"/>
                <w:lang w:eastAsia="en-US"/>
              </w:rPr>
              <w:t>Creative with a flair for fashion</w:t>
            </w:r>
          </w:p>
          <w:p w14:paraId="63359215" w14:textId="77777777" w:rsidR="00701BAC" w:rsidRPr="00833976" w:rsidRDefault="00701BAC" w:rsidP="00701BAC">
            <w:pPr>
              <w:pStyle w:val="ListBullet"/>
              <w:rPr>
                <w:rFonts w:ascii="Times New Roman" w:hAnsi="Times New Roman" w:cs="Times New Roman"/>
                <w:color w:val="auto"/>
                <w:lang w:eastAsia="en-US"/>
              </w:rPr>
            </w:pPr>
            <w:r w:rsidRPr="00833976">
              <w:rPr>
                <w:rFonts w:ascii="Times New Roman" w:hAnsi="Times New Roman" w:cs="Times New Roman"/>
                <w:color w:val="auto"/>
                <w:lang w:eastAsia="en-US"/>
              </w:rPr>
              <w:t>Outstanding leadership techniques</w:t>
            </w:r>
          </w:p>
        </w:tc>
        <w:tc>
          <w:tcPr>
            <w:tcW w:w="4861" w:type="dxa"/>
            <w:tcBorders>
              <w:top w:val="nil"/>
              <w:bottom w:val="nil"/>
              <w:right w:val="nil"/>
            </w:tcBorders>
          </w:tcPr>
          <w:p w14:paraId="19321948" w14:textId="77777777" w:rsidR="00701BAC" w:rsidRPr="00833976" w:rsidRDefault="00701BAC" w:rsidP="00701BAC">
            <w:pPr>
              <w:pStyle w:val="ListBullet"/>
              <w:rPr>
                <w:rFonts w:ascii="Times New Roman" w:hAnsi="Times New Roman" w:cs="Times New Roman"/>
                <w:color w:val="auto"/>
                <w:lang w:eastAsia="en-US"/>
              </w:rPr>
            </w:pPr>
            <w:r w:rsidRPr="00833976">
              <w:rPr>
                <w:rFonts w:ascii="Times New Roman" w:hAnsi="Times New Roman" w:cs="Times New Roman"/>
                <w:color w:val="auto"/>
                <w:lang w:eastAsia="en-US"/>
              </w:rPr>
              <w:t>Experienced in POS systems</w:t>
            </w:r>
          </w:p>
          <w:p w14:paraId="320096FB" w14:textId="77777777" w:rsidR="00701BAC" w:rsidRPr="00833976" w:rsidRDefault="00701BAC" w:rsidP="00701BAC">
            <w:pPr>
              <w:pStyle w:val="ListBullet"/>
              <w:rPr>
                <w:rFonts w:ascii="Times New Roman" w:hAnsi="Times New Roman" w:cs="Times New Roman"/>
                <w:color w:val="auto"/>
                <w:lang w:eastAsia="en-US"/>
              </w:rPr>
            </w:pPr>
            <w:r w:rsidRPr="00833976">
              <w:rPr>
                <w:rFonts w:ascii="Times New Roman" w:hAnsi="Times New Roman" w:cs="Times New Roman"/>
                <w:color w:val="auto"/>
                <w:lang w:eastAsia="en-US"/>
              </w:rPr>
              <w:t>Customer savvy </w:t>
            </w:r>
          </w:p>
          <w:p w14:paraId="5BACDB05" w14:textId="77777777" w:rsidR="00701BAC" w:rsidRPr="00833976" w:rsidRDefault="00701BAC" w:rsidP="00701BAC">
            <w:pPr>
              <w:pStyle w:val="ListBullet"/>
              <w:rPr>
                <w:rFonts w:ascii="Times New Roman" w:hAnsi="Times New Roman" w:cs="Times New Roman"/>
                <w:color w:val="auto"/>
                <w:lang w:eastAsia="en-US"/>
              </w:rPr>
            </w:pPr>
            <w:r w:rsidRPr="00833976">
              <w:rPr>
                <w:rFonts w:ascii="Times New Roman" w:hAnsi="Times New Roman" w:cs="Times New Roman"/>
                <w:color w:val="auto"/>
                <w:lang w:eastAsia="en-US"/>
              </w:rPr>
              <w:t>Exceptional organizational skills</w:t>
            </w:r>
          </w:p>
          <w:p w14:paraId="115B45BB" w14:textId="77777777" w:rsidR="00701BAC" w:rsidRPr="00833976" w:rsidRDefault="00701BAC" w:rsidP="00701BAC">
            <w:pPr>
              <w:pStyle w:val="ListBullet"/>
              <w:rPr>
                <w:rFonts w:ascii="Times New Roman" w:hAnsi="Times New Roman" w:cs="Times New Roman"/>
                <w:color w:val="auto"/>
                <w:lang w:eastAsia="en-US"/>
              </w:rPr>
            </w:pPr>
            <w:r w:rsidRPr="00833976">
              <w:rPr>
                <w:rFonts w:ascii="Times New Roman" w:hAnsi="Times New Roman" w:cs="Times New Roman"/>
                <w:color w:val="auto"/>
                <w:lang w:eastAsia="en-US"/>
              </w:rPr>
              <w:t>Ambitious and eager to learn</w:t>
            </w:r>
          </w:p>
        </w:tc>
      </w:tr>
    </w:tbl>
    <w:p w14:paraId="037BFE5D" w14:textId="77777777" w:rsidR="00833976" w:rsidRDefault="00833976" w:rsidP="00833976">
      <w:pPr>
        <w:pStyle w:val="Heading2"/>
      </w:pPr>
    </w:p>
    <w:p w14:paraId="2DE562E6" w14:textId="75305F10" w:rsidR="006270A9" w:rsidRDefault="006270A9" w:rsidP="00701BAC">
      <w:pPr>
        <w:pStyle w:val="ListBullet"/>
        <w:numPr>
          <w:ilvl w:val="0"/>
          <w:numId w:val="0"/>
        </w:numPr>
      </w:pPr>
    </w:p>
    <w:sdt>
      <w:sdtPr>
        <w:alias w:val="Experience:"/>
        <w:tag w:val="Experience:"/>
        <w:id w:val="171684534"/>
        <w:placeholder>
          <w:docPart w:val="CE92D333F3E943F6AF98CCF71F9D0886"/>
        </w:placeholder>
        <w:temporary/>
        <w:showingPlcHdr/>
        <w15:appearance w15:val="hidden"/>
      </w:sdtPr>
      <w:sdtEndPr/>
      <w:sdtContent>
        <w:p w14:paraId="540FCA20" w14:textId="77777777" w:rsidR="006270A9" w:rsidRDefault="009D5933">
          <w:pPr>
            <w:pStyle w:val="Heading1"/>
          </w:pPr>
          <w:r w:rsidRPr="005D6AFF">
            <w:rPr>
              <w:color w:val="C00000"/>
            </w:rPr>
            <w:t>Experience</w:t>
          </w:r>
        </w:p>
      </w:sdtContent>
    </w:sdt>
    <w:p w14:paraId="7CCA0CC8" w14:textId="0D62E032" w:rsidR="006270A9" w:rsidRPr="00D33D40" w:rsidRDefault="00833976">
      <w:pPr>
        <w:pStyle w:val="Heading2"/>
        <w:rPr>
          <w:rFonts w:ascii="Times New Roman" w:hAnsi="Times New Roman" w:cs="Times New Roman"/>
          <w:sz w:val="22"/>
          <w:szCs w:val="22"/>
        </w:rPr>
      </w:pPr>
      <w:r w:rsidRPr="00D33D40">
        <w:rPr>
          <w:rFonts w:ascii="Times New Roman" w:hAnsi="Times New Roman" w:cs="Times New Roman"/>
          <w:sz w:val="22"/>
          <w:szCs w:val="22"/>
        </w:rPr>
        <w:t>Sales associate/visual MERCHANDISER</w:t>
      </w:r>
      <w:r w:rsidR="00B707E7">
        <w:rPr>
          <w:rFonts w:ascii="Times New Roman" w:hAnsi="Times New Roman" w:cs="Times New Roman"/>
          <w:sz w:val="22"/>
          <w:szCs w:val="22"/>
        </w:rPr>
        <w:t xml:space="preserve"> /</w:t>
      </w:r>
      <w:r w:rsidR="009D5933" w:rsidRPr="00D33D40">
        <w:rPr>
          <w:rFonts w:ascii="Times New Roman" w:hAnsi="Times New Roman" w:cs="Times New Roman"/>
          <w:sz w:val="22"/>
          <w:szCs w:val="22"/>
        </w:rPr>
        <w:t> </w:t>
      </w:r>
      <w:r w:rsidRPr="00D33D40">
        <w:rPr>
          <w:rFonts w:ascii="Times New Roman" w:hAnsi="Times New Roman" w:cs="Times New Roman"/>
          <w:sz w:val="22"/>
          <w:szCs w:val="22"/>
        </w:rPr>
        <w:t>tilly’s</w:t>
      </w:r>
      <w:r w:rsidR="009D5933" w:rsidRPr="00D33D40">
        <w:rPr>
          <w:rFonts w:ascii="Times New Roman" w:hAnsi="Times New Roman" w:cs="Times New Roman"/>
          <w:sz w:val="22"/>
          <w:szCs w:val="22"/>
        </w:rPr>
        <w:t> </w:t>
      </w:r>
      <w:r w:rsidR="00B707E7">
        <w:rPr>
          <w:rFonts w:ascii="Times New Roman" w:hAnsi="Times New Roman" w:cs="Times New Roman"/>
          <w:sz w:val="22"/>
          <w:szCs w:val="22"/>
        </w:rPr>
        <w:t xml:space="preserve">/ </w:t>
      </w:r>
      <w:r w:rsidRPr="00D33D40">
        <w:rPr>
          <w:rFonts w:ascii="Times New Roman" w:hAnsi="Times New Roman" w:cs="Times New Roman"/>
          <w:sz w:val="22"/>
          <w:szCs w:val="22"/>
        </w:rPr>
        <w:t>march 2013-November 2015</w:t>
      </w:r>
    </w:p>
    <w:p w14:paraId="6E5948B8" w14:textId="77777777" w:rsidR="00833976" w:rsidRPr="00833976" w:rsidRDefault="00833976" w:rsidP="00833976">
      <w:pPr>
        <w:pStyle w:val="NormalWeb"/>
        <w:shd w:val="clear" w:color="auto" w:fill="FFFFFF"/>
        <w:spacing w:before="0" w:beforeAutospacing="0" w:after="0" w:afterAutospacing="0"/>
        <w:ind w:firstLine="720"/>
        <w:rPr>
          <w:sz w:val="21"/>
          <w:szCs w:val="21"/>
        </w:rPr>
      </w:pPr>
      <w:r w:rsidRPr="00833976">
        <w:rPr>
          <w:sz w:val="21"/>
          <w:szCs w:val="21"/>
        </w:rPr>
        <w:t> As a sales associate (Mar 2013/Aug 2014) I would actively sell to costumers, uphold store standards, and ring people up. Additionally, I would work back of house processing shipment and getting it out to the floor. </w:t>
      </w:r>
    </w:p>
    <w:p w14:paraId="7247A29E" w14:textId="77777777" w:rsidR="00833976" w:rsidRPr="00833976" w:rsidRDefault="00833976" w:rsidP="00833976">
      <w:pPr>
        <w:pStyle w:val="NormalWeb"/>
        <w:shd w:val="clear" w:color="auto" w:fill="FFFFFF"/>
        <w:spacing w:before="0" w:beforeAutospacing="0" w:after="0" w:afterAutospacing="0"/>
        <w:ind w:firstLine="720"/>
        <w:rPr>
          <w:sz w:val="21"/>
          <w:szCs w:val="21"/>
        </w:rPr>
      </w:pPr>
      <w:r w:rsidRPr="00833976">
        <w:rPr>
          <w:sz w:val="21"/>
          <w:szCs w:val="21"/>
        </w:rPr>
        <w:t xml:space="preserve"> After being promoted to In Store Visual Merchandiser I ran all floor moves going off plan-o-grams, and additionally merchandising extra fixtures not featured in it. I oversaw all transfers, markdowns, and shipments while also maintaining store cleanliness and standards daily, </w:t>
      </w:r>
      <w:proofErr w:type="spellStart"/>
      <w:r w:rsidRPr="00833976">
        <w:rPr>
          <w:sz w:val="21"/>
          <w:szCs w:val="21"/>
        </w:rPr>
        <w:t>remerching</w:t>
      </w:r>
      <w:proofErr w:type="spellEnd"/>
      <w:r w:rsidRPr="00833976">
        <w:rPr>
          <w:sz w:val="21"/>
          <w:szCs w:val="21"/>
        </w:rPr>
        <w:t xml:space="preserve"> when needed due to sell through and new product.</w:t>
      </w:r>
    </w:p>
    <w:p w14:paraId="41367744" w14:textId="77777777" w:rsidR="006270A9" w:rsidRDefault="006270A9" w:rsidP="00833976">
      <w:pPr>
        <w:pStyle w:val="ListBullet"/>
        <w:numPr>
          <w:ilvl w:val="0"/>
          <w:numId w:val="0"/>
        </w:numPr>
        <w:ind w:left="216" w:hanging="216"/>
      </w:pPr>
    </w:p>
    <w:p w14:paraId="618A4CE2" w14:textId="70A09EEF" w:rsidR="006270A9" w:rsidRPr="00D33D40" w:rsidRDefault="00833976" w:rsidP="00747EF5">
      <w:pPr>
        <w:pStyle w:val="Heading2"/>
      </w:pPr>
      <w:r w:rsidRPr="00D33D40">
        <w:t>Visual merchandiser</w:t>
      </w:r>
      <w:r w:rsidR="009D5933" w:rsidRPr="00D33D40">
        <w:t> </w:t>
      </w:r>
      <w:r w:rsidR="00B707E7">
        <w:t>/</w:t>
      </w:r>
      <w:r w:rsidR="009D5933" w:rsidRPr="00D33D40">
        <w:t> </w:t>
      </w:r>
      <w:r w:rsidRPr="00D33D40">
        <w:t>topshop</w:t>
      </w:r>
      <w:r w:rsidR="009D5933" w:rsidRPr="00D33D40">
        <w:t> </w:t>
      </w:r>
      <w:r w:rsidR="00B707E7">
        <w:t>/</w:t>
      </w:r>
      <w:r w:rsidR="009D5933" w:rsidRPr="00D33D40">
        <w:t> </w:t>
      </w:r>
      <w:r w:rsidRPr="00D33D40">
        <w:t>november 2015-</w:t>
      </w:r>
      <w:r w:rsidR="00B707E7">
        <w:t xml:space="preserve">October </w:t>
      </w:r>
      <w:r w:rsidR="00747EF5">
        <w:t>2017</w:t>
      </w:r>
    </w:p>
    <w:p w14:paraId="11B46A7F" w14:textId="4CF1526D" w:rsidR="001B29CF" w:rsidRDefault="00833976" w:rsidP="00B707E7">
      <w:pPr>
        <w:pStyle w:val="ListBullet"/>
        <w:numPr>
          <w:ilvl w:val="0"/>
          <w:numId w:val="0"/>
        </w:numPr>
        <w:spacing w:line="240" w:lineRule="auto"/>
        <w:ind w:left="216"/>
        <w:rPr>
          <w:rFonts w:ascii="Times New Roman" w:hAnsi="Times New Roman" w:cs="Times New Roman"/>
          <w:color w:val="auto"/>
          <w:sz w:val="21"/>
          <w:szCs w:val="21"/>
          <w:shd w:val="clear" w:color="auto" w:fill="FFFFFF"/>
        </w:rPr>
      </w:pPr>
      <w:r w:rsidRPr="00833976">
        <w:rPr>
          <w:rFonts w:ascii="Times New Roman" w:hAnsi="Times New Roman" w:cs="Times New Roman"/>
          <w:color w:val="auto"/>
          <w:sz w:val="21"/>
          <w:szCs w:val="21"/>
          <w:shd w:val="clear" w:color="auto" w:fill="FFFFFF"/>
        </w:rPr>
        <w:t xml:space="preserve">          As the visual merchandiser, I keep up the </w:t>
      </w:r>
      <w:proofErr w:type="gramStart"/>
      <w:r w:rsidRPr="00833976">
        <w:rPr>
          <w:rFonts w:ascii="Times New Roman" w:hAnsi="Times New Roman" w:cs="Times New Roman"/>
          <w:color w:val="auto"/>
          <w:sz w:val="21"/>
          <w:szCs w:val="21"/>
          <w:shd w:val="clear" w:color="auto" w:fill="FFFFFF"/>
        </w:rPr>
        <w:t>stores</w:t>
      </w:r>
      <w:proofErr w:type="gramEnd"/>
      <w:r w:rsidRPr="00833976">
        <w:rPr>
          <w:rFonts w:ascii="Times New Roman" w:hAnsi="Times New Roman" w:cs="Times New Roman"/>
          <w:color w:val="auto"/>
          <w:sz w:val="21"/>
          <w:szCs w:val="21"/>
          <w:shd w:val="clear" w:color="auto" w:fill="FFFFFF"/>
        </w:rPr>
        <w:t xml:space="preserve"> high standard of visual appeal. Merchandising daily, with best sellers, new product, and the latest trends in mind. Making commercial based decisions in the merchandising around events in town, the weather, and so on. Then pulling rack ups and sorting out product into cohesive color stories and trends. Other duties also include helping with shipment, ensuring marketing is organized, replenishing the floor, and adjusting sell through to keep the floor looking full and neat.</w:t>
      </w:r>
    </w:p>
    <w:p w14:paraId="3C63D2E4" w14:textId="77777777" w:rsidR="00B707E7" w:rsidRDefault="00B707E7" w:rsidP="00747EF5">
      <w:pPr>
        <w:pStyle w:val="Heading2"/>
        <w:tabs>
          <w:tab w:val="left" w:pos="4170"/>
        </w:tabs>
        <w:rPr>
          <w:shd w:val="clear" w:color="auto" w:fill="FFFFFF"/>
        </w:rPr>
      </w:pPr>
    </w:p>
    <w:p w14:paraId="72F9CA32" w14:textId="1F8DB033" w:rsidR="00747EF5" w:rsidRDefault="00747EF5" w:rsidP="00747EF5">
      <w:pPr>
        <w:pStyle w:val="Heading2"/>
        <w:tabs>
          <w:tab w:val="left" w:pos="4170"/>
        </w:tabs>
        <w:rPr>
          <w:shd w:val="clear" w:color="auto" w:fill="FFFFFF"/>
        </w:rPr>
      </w:pPr>
      <w:r>
        <w:rPr>
          <w:shd w:val="clear" w:color="auto" w:fill="FFFFFF"/>
        </w:rPr>
        <w:t>Assistant visual manager</w:t>
      </w:r>
      <w:r w:rsidR="00B707E7">
        <w:rPr>
          <w:shd w:val="clear" w:color="auto" w:fill="FFFFFF"/>
        </w:rPr>
        <w:t xml:space="preserve"> / </w:t>
      </w:r>
      <w:r>
        <w:rPr>
          <w:shd w:val="clear" w:color="auto" w:fill="FFFFFF"/>
        </w:rPr>
        <w:t xml:space="preserve">free people </w:t>
      </w:r>
      <w:r w:rsidR="00B707E7">
        <w:rPr>
          <w:shd w:val="clear" w:color="auto" w:fill="FFFFFF"/>
        </w:rPr>
        <w:t>/</w:t>
      </w:r>
      <w:r>
        <w:rPr>
          <w:shd w:val="clear" w:color="auto" w:fill="FFFFFF"/>
        </w:rPr>
        <w:t>October 2017-Current</w:t>
      </w:r>
    </w:p>
    <w:p w14:paraId="332A2A68" w14:textId="0EAC3563" w:rsidR="00747EF5" w:rsidRPr="00747EF5" w:rsidRDefault="00747EF5" w:rsidP="00B707E7">
      <w:pPr>
        <w:rPr>
          <w:rFonts w:ascii="Times New Roman" w:hAnsi="Times New Roman" w:cs="Times New Roman"/>
          <w:color w:val="auto"/>
          <w:sz w:val="21"/>
          <w:szCs w:val="21"/>
        </w:rPr>
      </w:pPr>
      <w:r>
        <w:tab/>
      </w:r>
      <w:r>
        <w:rPr>
          <w:rFonts w:ascii="Times New Roman" w:hAnsi="Times New Roman" w:cs="Times New Roman"/>
          <w:color w:val="auto"/>
          <w:sz w:val="21"/>
          <w:szCs w:val="21"/>
        </w:rPr>
        <w:t>As a Visual Manager I execute all floor moves per company directive as well as working in new product throughout the week and ensuring visual standards are maintained by the staff. On a daily basis my other duties include opening and closing the store, processing shipment, selling, and running the floo</w:t>
      </w:r>
      <w:r w:rsidR="00B707E7">
        <w:rPr>
          <w:rFonts w:ascii="Times New Roman" w:hAnsi="Times New Roman" w:cs="Times New Roman"/>
          <w:color w:val="auto"/>
          <w:sz w:val="21"/>
          <w:szCs w:val="21"/>
        </w:rPr>
        <w:t xml:space="preserve">r to make sure all of </w:t>
      </w:r>
      <w:bookmarkStart w:id="0" w:name="_GoBack"/>
      <w:bookmarkEnd w:id="0"/>
      <w:r w:rsidR="00B707E7">
        <w:rPr>
          <w:rFonts w:ascii="Times New Roman" w:hAnsi="Times New Roman" w:cs="Times New Roman"/>
          <w:color w:val="auto"/>
          <w:sz w:val="21"/>
          <w:szCs w:val="21"/>
        </w:rPr>
        <w:t>our customer’s needs are met.</w:t>
      </w:r>
    </w:p>
    <w:p w14:paraId="51664F4B" w14:textId="77777777" w:rsidR="00833976" w:rsidRPr="005D6AFF" w:rsidRDefault="00833976" w:rsidP="00833976">
      <w:pPr>
        <w:pStyle w:val="Heading1"/>
        <w:rPr>
          <w:rFonts w:asciiTheme="minorHAnsi" w:eastAsiaTheme="minorEastAsia" w:hAnsiTheme="minorHAnsi" w:cstheme="minorBidi"/>
          <w:color w:val="C00000"/>
          <w:sz w:val="22"/>
          <w:szCs w:val="22"/>
        </w:rPr>
      </w:pPr>
      <w:r w:rsidRPr="005D6AFF">
        <w:rPr>
          <w:color w:val="C00000"/>
        </w:rPr>
        <w:t>Education</w:t>
      </w:r>
    </w:p>
    <w:p w14:paraId="5CFCE32F" w14:textId="77777777" w:rsidR="00833976" w:rsidRPr="00D33D40" w:rsidRDefault="00833976" w:rsidP="00833976">
      <w:pPr>
        <w:pStyle w:val="Heading2"/>
        <w:rPr>
          <w:rFonts w:ascii="Times New Roman" w:hAnsi="Times New Roman" w:cs="Times New Roman"/>
        </w:rPr>
      </w:pPr>
      <w:r w:rsidRPr="00D33D40">
        <w:rPr>
          <w:rFonts w:ascii="Times New Roman" w:hAnsi="Times New Roman" w:cs="Times New Roman"/>
        </w:rPr>
        <w:t>High School diploma | 2014 | coronado highschool las vegas, nv</w:t>
      </w:r>
    </w:p>
    <w:p w14:paraId="6CA47456" w14:textId="77777777" w:rsidR="00833976" w:rsidRPr="001B29CF" w:rsidRDefault="00833976" w:rsidP="005D6AFF">
      <w:pPr>
        <w:pStyle w:val="ListBullet"/>
        <w:numPr>
          <w:ilvl w:val="0"/>
          <w:numId w:val="0"/>
        </w:numPr>
      </w:pPr>
    </w:p>
    <w:sectPr w:rsidR="00833976" w:rsidRPr="001B29CF"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259EE" w14:textId="77777777" w:rsidR="00986824" w:rsidRDefault="00986824">
      <w:pPr>
        <w:spacing w:after="0"/>
      </w:pPr>
      <w:r>
        <w:separator/>
      </w:r>
    </w:p>
  </w:endnote>
  <w:endnote w:type="continuationSeparator" w:id="0">
    <w:p w14:paraId="152AD34F" w14:textId="77777777" w:rsidR="00986824" w:rsidRDefault="00986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C9512" w14:textId="52CCF0A4" w:rsidR="006270A9" w:rsidRDefault="009D5933">
    <w:pPr>
      <w:pStyle w:val="Footer"/>
    </w:pPr>
    <w:r>
      <w:t xml:space="preserve">Page </w:t>
    </w:r>
    <w:r>
      <w:fldChar w:fldCharType="begin"/>
    </w:r>
    <w:r>
      <w:instrText xml:space="preserve"> PAGE   \* MERGEFORMAT </w:instrText>
    </w:r>
    <w:r>
      <w:fldChar w:fldCharType="separate"/>
    </w:r>
    <w:r w:rsidR="00632B7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3C450" w14:textId="77777777" w:rsidR="00986824" w:rsidRDefault="00986824">
      <w:pPr>
        <w:spacing w:after="0"/>
      </w:pPr>
      <w:r>
        <w:separator/>
      </w:r>
    </w:p>
  </w:footnote>
  <w:footnote w:type="continuationSeparator" w:id="0">
    <w:p w14:paraId="4CB24780" w14:textId="77777777" w:rsidR="00986824" w:rsidRDefault="009868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F15555"/>
    <w:multiLevelType w:val="multilevel"/>
    <w:tmpl w:val="E12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A227261"/>
    <w:multiLevelType w:val="multilevel"/>
    <w:tmpl w:val="6EC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1"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7"/>
  </w:num>
  <w:num w:numId="16">
    <w:abstractNumId w:val="13"/>
  </w:num>
  <w:num w:numId="17">
    <w:abstractNumId w:val="16"/>
  </w:num>
  <w:num w:numId="18">
    <w:abstractNumId w:val="11"/>
  </w:num>
  <w:num w:numId="19">
    <w:abstractNumId w:val="21"/>
  </w:num>
  <w:num w:numId="20">
    <w:abstractNumId w:val="18"/>
  </w:num>
  <w:num w:numId="21">
    <w:abstractNumId w:val="12"/>
  </w:num>
  <w:num w:numId="22">
    <w:abstractNumId w:val="15"/>
  </w:num>
  <w:num w:numId="23">
    <w:abstractNumId w:val="20"/>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AC"/>
    <w:rsid w:val="000A4F59"/>
    <w:rsid w:val="00141A4C"/>
    <w:rsid w:val="001B29CF"/>
    <w:rsid w:val="0028220F"/>
    <w:rsid w:val="00356C14"/>
    <w:rsid w:val="005C5579"/>
    <w:rsid w:val="005D6AFF"/>
    <w:rsid w:val="00617B26"/>
    <w:rsid w:val="006270A9"/>
    <w:rsid w:val="00632B7A"/>
    <w:rsid w:val="00675956"/>
    <w:rsid w:val="00681034"/>
    <w:rsid w:val="006855A1"/>
    <w:rsid w:val="006A4A50"/>
    <w:rsid w:val="00701BAC"/>
    <w:rsid w:val="00747EF5"/>
    <w:rsid w:val="007F730A"/>
    <w:rsid w:val="00816216"/>
    <w:rsid w:val="00833976"/>
    <w:rsid w:val="0087734B"/>
    <w:rsid w:val="00986824"/>
    <w:rsid w:val="009D5933"/>
    <w:rsid w:val="00B707E7"/>
    <w:rsid w:val="00BD768D"/>
    <w:rsid w:val="00C61F8E"/>
    <w:rsid w:val="00D33D40"/>
    <w:rsid w:val="00DD30A6"/>
    <w:rsid w:val="00E83E4B"/>
    <w:rsid w:val="00F33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1F1F"/>
  <w15:chartTrackingRefBased/>
  <w15:docId w15:val="{E4F61CEA-9C16-498A-9418-7C1DF461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7B230B"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A5300F" w:themeColor="accent1"/>
      </w:pBdr>
      <w:spacing w:after="120"/>
      <w:contextualSpacing/>
    </w:pPr>
    <w:rPr>
      <w:rFonts w:asciiTheme="majorHAnsi" w:eastAsiaTheme="majorEastAsia" w:hAnsiTheme="majorHAnsi" w:cstheme="majorBidi"/>
      <w:color w:val="7B230B"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7B230B" w:themeColor="accent1" w:themeShade="BF"/>
      <w:kern w:val="28"/>
      <w:sz w:val="56"/>
    </w:rPr>
  </w:style>
  <w:style w:type="character" w:styleId="PlaceholderText">
    <w:name w:val="Placeholder Text"/>
    <w:basedOn w:val="DefaultParagraphFont"/>
    <w:uiPriority w:val="99"/>
    <w:semiHidden/>
    <w:rsid w:val="00E83E4B"/>
    <w:rPr>
      <w:color w:val="252525"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7B230B" w:themeColor="accent1" w:themeShade="BF"/>
    </w:rPr>
  </w:style>
  <w:style w:type="character" w:customStyle="1" w:styleId="FooterChar">
    <w:name w:val="Footer Char"/>
    <w:basedOn w:val="DefaultParagraphFont"/>
    <w:link w:val="Footer"/>
    <w:uiPriority w:val="99"/>
    <w:rsid w:val="00681034"/>
    <w:rPr>
      <w:color w:val="7B230B"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7B230B"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7B230B" w:themeColor="accent1" w:themeShade="BF"/>
    </w:rPr>
  </w:style>
  <w:style w:type="character" w:styleId="IntenseReference">
    <w:name w:val="Intense Reference"/>
    <w:basedOn w:val="DefaultParagraphFont"/>
    <w:uiPriority w:val="32"/>
    <w:semiHidden/>
    <w:unhideWhenUsed/>
    <w:qFormat/>
    <w:rPr>
      <w:b/>
      <w:bCs/>
      <w:caps w:val="0"/>
      <w:smallCaps/>
      <w:color w:val="7B230B"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7B230B" w:themeColor="accent1" w:themeShade="BF"/>
        <w:bottom w:val="single" w:sz="4" w:space="10" w:color="7B230B" w:themeColor="accent1" w:themeShade="BF"/>
      </w:pBdr>
      <w:spacing w:before="360" w:after="360"/>
      <w:ind w:left="864" w:right="864"/>
      <w:jc w:val="center"/>
    </w:pPr>
    <w:rPr>
      <w:i/>
      <w:iCs/>
      <w:color w:val="7B230B" w:themeColor="accent1" w:themeShade="BF"/>
    </w:rPr>
  </w:style>
  <w:style w:type="character" w:customStyle="1" w:styleId="IntenseQuoteChar">
    <w:name w:val="Intense Quote Char"/>
    <w:basedOn w:val="DefaultParagraphFont"/>
    <w:link w:val="IntenseQuote"/>
    <w:uiPriority w:val="30"/>
    <w:semiHidden/>
    <w:rPr>
      <w:i/>
      <w:iCs/>
      <w:color w:val="7B230B"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5E473D" w:themeColor="accent5" w:themeShade="BF"/>
      <w:u w:val="single"/>
    </w:rPr>
  </w:style>
  <w:style w:type="character" w:styleId="Hyperlink">
    <w:name w:val="Hyperlink"/>
    <w:basedOn w:val="DefaultParagraphFont"/>
    <w:uiPriority w:val="99"/>
    <w:unhideWhenUsed/>
    <w:rsid w:val="00E83E4B"/>
    <w:rPr>
      <w:color w:val="7B230B"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A5300F" w:themeColor="accent1"/>
        <w:left w:val="single" w:sz="2" w:space="10" w:color="A5300F" w:themeColor="accent1"/>
        <w:bottom w:val="single" w:sz="2" w:space="10" w:color="A5300F" w:themeColor="accent1"/>
        <w:right w:val="single" w:sz="2" w:space="10" w:color="A5300F" w:themeColor="accent1"/>
      </w:pBdr>
      <w:ind w:left="1152" w:right="1152"/>
    </w:pPr>
    <w:rPr>
      <w:i/>
      <w:iCs/>
      <w:color w:val="7B230B"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323232"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table" w:styleId="TableGrid">
    <w:name w:val="Table Grid"/>
    <w:basedOn w:val="TableNormal"/>
    <w:uiPriority w:val="39"/>
    <w:rsid w:val="00701BA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3976"/>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Mention">
    <w:name w:val="Mention"/>
    <w:basedOn w:val="DefaultParagraphFont"/>
    <w:uiPriority w:val="99"/>
    <w:semiHidden/>
    <w:unhideWhenUsed/>
    <w:rsid w:val="00632B7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0684">
      <w:bodyDiv w:val="1"/>
      <w:marLeft w:val="0"/>
      <w:marRight w:val="0"/>
      <w:marTop w:val="0"/>
      <w:marBottom w:val="0"/>
      <w:divBdr>
        <w:top w:val="none" w:sz="0" w:space="0" w:color="auto"/>
        <w:left w:val="none" w:sz="0" w:space="0" w:color="auto"/>
        <w:bottom w:val="none" w:sz="0" w:space="0" w:color="auto"/>
        <w:right w:val="none" w:sz="0" w:space="0" w:color="auto"/>
      </w:divBdr>
    </w:div>
    <w:div w:id="1375540032">
      <w:bodyDiv w:val="1"/>
      <w:marLeft w:val="0"/>
      <w:marRight w:val="0"/>
      <w:marTop w:val="0"/>
      <w:marBottom w:val="0"/>
      <w:divBdr>
        <w:top w:val="none" w:sz="0" w:space="0" w:color="auto"/>
        <w:left w:val="none" w:sz="0" w:space="0" w:color="auto"/>
        <w:bottom w:val="none" w:sz="0" w:space="0" w:color="auto"/>
        <w:right w:val="none" w:sz="0" w:space="0" w:color="auto"/>
      </w:divBdr>
    </w:div>
    <w:div w:id="173042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lseataylor_95@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B1D2EBFC4943FEAA607E179AB7CD17"/>
        <w:category>
          <w:name w:val="General"/>
          <w:gallery w:val="placeholder"/>
        </w:category>
        <w:types>
          <w:type w:val="bbPlcHdr"/>
        </w:types>
        <w:behaviors>
          <w:behavior w:val="content"/>
        </w:behaviors>
        <w:guid w:val="{AC87068B-5749-43B5-91AD-226253D2092F}"/>
      </w:docPartPr>
      <w:docPartBody>
        <w:p w:rsidR="00026EFA" w:rsidRDefault="007043B1">
          <w:pPr>
            <w:pStyle w:val="CDB1D2EBFC4943FEAA607E179AB7CD17"/>
          </w:pPr>
          <w:r>
            <w:t>Objective</w:t>
          </w:r>
        </w:p>
      </w:docPartBody>
    </w:docPart>
    <w:docPart>
      <w:docPartPr>
        <w:name w:val="56A424AD94BB4732BFF358764073EE63"/>
        <w:category>
          <w:name w:val="General"/>
          <w:gallery w:val="placeholder"/>
        </w:category>
        <w:types>
          <w:type w:val="bbPlcHdr"/>
        </w:types>
        <w:behaviors>
          <w:behavior w:val="content"/>
        </w:behaviors>
        <w:guid w:val="{877292FE-57D9-42D0-ADCF-B6723197F0D2}"/>
      </w:docPartPr>
      <w:docPartBody>
        <w:p w:rsidR="00026EFA" w:rsidRDefault="007043B1">
          <w:pPr>
            <w:pStyle w:val="56A424AD94BB4732BFF358764073EE63"/>
          </w:pPr>
          <w:r>
            <w:t>Skills &amp; Abilities</w:t>
          </w:r>
        </w:p>
      </w:docPartBody>
    </w:docPart>
    <w:docPart>
      <w:docPartPr>
        <w:name w:val="CE92D333F3E943F6AF98CCF71F9D0886"/>
        <w:category>
          <w:name w:val="General"/>
          <w:gallery w:val="placeholder"/>
        </w:category>
        <w:types>
          <w:type w:val="bbPlcHdr"/>
        </w:types>
        <w:behaviors>
          <w:behavior w:val="content"/>
        </w:behaviors>
        <w:guid w:val="{DF5C4F45-D075-4111-9765-C984442E6D42}"/>
      </w:docPartPr>
      <w:docPartBody>
        <w:p w:rsidR="00026EFA" w:rsidRDefault="007043B1">
          <w:pPr>
            <w:pStyle w:val="CE92D333F3E943F6AF98CCF71F9D088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3B1"/>
    <w:rsid w:val="00026EFA"/>
    <w:rsid w:val="007043B1"/>
    <w:rsid w:val="00F8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27EFBB3C284AC693EFCAC522B9D68E">
    <w:name w:val="A427EFBB3C284AC693EFCAC522B9D68E"/>
  </w:style>
  <w:style w:type="paragraph" w:customStyle="1" w:styleId="A58D30D6318C45CA838C480B0768392B">
    <w:name w:val="A58D30D6318C45CA838C480B0768392B"/>
  </w:style>
  <w:style w:type="paragraph" w:customStyle="1" w:styleId="64C9DC52ECC442438C696AC03CC3A59F">
    <w:name w:val="64C9DC52ECC442438C696AC03CC3A59F"/>
  </w:style>
  <w:style w:type="paragraph" w:customStyle="1" w:styleId="F89AFA823FD64761B0AA2B17DF095AEF">
    <w:name w:val="F89AFA823FD64761B0AA2B17DF095AEF"/>
  </w:style>
  <w:style w:type="paragraph" w:customStyle="1" w:styleId="CDB1D2EBFC4943FEAA607E179AB7CD17">
    <w:name w:val="CDB1D2EBFC4943FEAA607E179AB7CD17"/>
  </w:style>
  <w:style w:type="paragraph" w:customStyle="1" w:styleId="262597EB38AF444D9B30974D01817487">
    <w:name w:val="262597EB38AF444D9B30974D01817487"/>
  </w:style>
  <w:style w:type="paragraph" w:customStyle="1" w:styleId="CD2A289A6E3042B7B805BFC2D1E43BA7">
    <w:name w:val="CD2A289A6E3042B7B805BFC2D1E43BA7"/>
  </w:style>
  <w:style w:type="paragraph" w:customStyle="1" w:styleId="AEBBD25D5EEB45129545BBB53F07D6D0">
    <w:name w:val="AEBBD25D5EEB45129545BBB53F07D6D0"/>
  </w:style>
  <w:style w:type="paragraph" w:customStyle="1" w:styleId="D2D02BA63CC9410C9F9E460F5932488B">
    <w:name w:val="D2D02BA63CC9410C9F9E460F5932488B"/>
  </w:style>
  <w:style w:type="paragraph" w:customStyle="1" w:styleId="8AAC68C931BD4D3EBCF912A1601103E3">
    <w:name w:val="8AAC68C931BD4D3EBCF912A1601103E3"/>
  </w:style>
  <w:style w:type="paragraph" w:customStyle="1" w:styleId="AC53120126C540799C66EDC105456426">
    <w:name w:val="AC53120126C540799C66EDC105456426"/>
  </w:style>
  <w:style w:type="paragraph" w:customStyle="1" w:styleId="BB85A221440A45CC8C260309E54E3FC1">
    <w:name w:val="BB85A221440A45CC8C260309E54E3FC1"/>
  </w:style>
  <w:style w:type="paragraph" w:customStyle="1" w:styleId="12C994DDFC7E4D7293006C117857429A">
    <w:name w:val="12C994DDFC7E4D7293006C117857429A"/>
  </w:style>
  <w:style w:type="paragraph" w:customStyle="1" w:styleId="B3F40E35EBA3426AA46651B8975017A5">
    <w:name w:val="B3F40E35EBA3426AA46651B8975017A5"/>
  </w:style>
  <w:style w:type="paragraph" w:customStyle="1" w:styleId="1E43F7F460844030A60C1B6AA4948953">
    <w:name w:val="1E43F7F460844030A60C1B6AA4948953"/>
  </w:style>
  <w:style w:type="paragraph" w:customStyle="1" w:styleId="56A424AD94BB4732BFF358764073EE63">
    <w:name w:val="56A424AD94BB4732BFF358764073EE63"/>
  </w:style>
  <w:style w:type="paragraph" w:customStyle="1" w:styleId="5BDE82DCCAA74550A59C86C9A9A92A93">
    <w:name w:val="5BDE82DCCAA74550A59C86C9A9A92A93"/>
  </w:style>
  <w:style w:type="paragraph" w:customStyle="1" w:styleId="A4BAE2FAEF8B453998D497C33A57E2D1">
    <w:name w:val="A4BAE2FAEF8B453998D497C33A57E2D1"/>
  </w:style>
  <w:style w:type="paragraph" w:customStyle="1" w:styleId="F74DCDFDC7884EFFB94C3FA60D3CE363">
    <w:name w:val="F74DCDFDC7884EFFB94C3FA60D3CE363"/>
  </w:style>
  <w:style w:type="paragraph" w:customStyle="1" w:styleId="A0C73EC97A214BE3AC08FCEA6918DEC7">
    <w:name w:val="A0C73EC97A214BE3AC08FCEA6918DEC7"/>
  </w:style>
  <w:style w:type="paragraph" w:customStyle="1" w:styleId="17AF5A3CF27C433080FC396428D8A119">
    <w:name w:val="17AF5A3CF27C433080FC396428D8A119"/>
  </w:style>
  <w:style w:type="paragraph" w:customStyle="1" w:styleId="916C73ED3EB145FDB0FAFF74815F0243">
    <w:name w:val="916C73ED3EB145FDB0FAFF74815F0243"/>
  </w:style>
  <w:style w:type="paragraph" w:customStyle="1" w:styleId="A4795469712A4102AC892AEB45B9A974">
    <w:name w:val="A4795469712A4102AC892AEB45B9A974"/>
  </w:style>
  <w:style w:type="paragraph" w:customStyle="1" w:styleId="614228B111844D7BA4C5F7F987232D19">
    <w:name w:val="614228B111844D7BA4C5F7F987232D19"/>
  </w:style>
  <w:style w:type="paragraph" w:customStyle="1" w:styleId="CE92D333F3E943F6AF98CCF71F9D0886">
    <w:name w:val="CE92D333F3E943F6AF98CCF71F9D0886"/>
  </w:style>
  <w:style w:type="paragraph" w:customStyle="1" w:styleId="58DA8694487F4AECBD358586981934EC">
    <w:name w:val="58DA8694487F4AECBD358586981934EC"/>
  </w:style>
  <w:style w:type="paragraph" w:customStyle="1" w:styleId="0FE1177B563847FC9660758869591A99">
    <w:name w:val="0FE1177B563847FC9660758869591A99"/>
  </w:style>
  <w:style w:type="paragraph" w:customStyle="1" w:styleId="A1C8900BADDB4A87B6ED542AF7EB6F86">
    <w:name w:val="A1C8900BADDB4A87B6ED542AF7EB6F86"/>
  </w:style>
  <w:style w:type="paragraph" w:customStyle="1" w:styleId="65E617A030704293A7941D0AF9403221">
    <w:name w:val="65E617A030704293A7941D0AF9403221"/>
  </w:style>
  <w:style w:type="paragraph" w:customStyle="1" w:styleId="AD83513161AE429396F158B37519192C">
    <w:name w:val="AD83513161AE429396F158B37519192C"/>
  </w:style>
  <w:style w:type="paragraph" w:customStyle="1" w:styleId="6F9F389214E74853BC7C74F5629D4C47">
    <w:name w:val="6F9F389214E74853BC7C74F5629D4C47"/>
  </w:style>
  <w:style w:type="paragraph" w:customStyle="1" w:styleId="B21F5E06AF0D4E0A817DB1156F6000F2">
    <w:name w:val="B21F5E06AF0D4E0A817DB1156F6000F2"/>
  </w:style>
  <w:style w:type="paragraph" w:customStyle="1" w:styleId="9F6A3F2466704698A8F14D185D190959">
    <w:name w:val="9F6A3F2466704698A8F14D185D190959"/>
  </w:style>
  <w:style w:type="paragraph" w:customStyle="1" w:styleId="CD35242D0A2F4126909D94838B481B29">
    <w:name w:val="CD35242D0A2F4126909D94838B481B29"/>
    <w:rsid w:val="007043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BA918-6287-494D-8263-E7D16ECE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16</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Harris</dc:creator>
  <cp:keywords/>
  <cp:lastModifiedBy>Matthew Harris</cp:lastModifiedBy>
  <cp:revision>3</cp:revision>
  <dcterms:created xsi:type="dcterms:W3CDTF">2017-08-29T14:54:00Z</dcterms:created>
  <dcterms:modified xsi:type="dcterms:W3CDTF">2019-03-14T03:48:00Z</dcterms:modified>
  <cp:version/>
</cp:coreProperties>
</file>