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A22F6C" w14:paraId="5F0E06F3" w14:textId="77777777" w:rsidTr="00007728">
        <w:trPr>
          <w:trHeight w:hRule="exact" w:val="1800"/>
        </w:trPr>
        <w:tc>
          <w:tcPr>
            <w:tcW w:w="9360" w:type="dxa"/>
            <w:tcMar>
              <w:top w:w="0" w:type="dxa"/>
              <w:bottom w:w="0" w:type="dxa"/>
            </w:tcMar>
          </w:tcPr>
          <w:p w14:paraId="636A685C" w14:textId="77777777" w:rsidR="00692703" w:rsidRDefault="00A22F6C" w:rsidP="00A22F6C">
            <w:pPr>
              <w:pStyle w:val="Title"/>
              <w:rPr>
                <w:b/>
                <w:bCs/>
                <w:sz w:val="20"/>
                <w:szCs w:val="20"/>
              </w:rPr>
            </w:pPr>
            <w:r w:rsidRPr="00A22F6C">
              <w:rPr>
                <w:b/>
                <w:bCs/>
                <w:sz w:val="20"/>
                <w:szCs w:val="20"/>
              </w:rPr>
              <w:t>Manuel D. Chacon</w:t>
            </w:r>
          </w:p>
          <w:p w14:paraId="71F4BCC5" w14:textId="1CDD2151" w:rsidR="00A22F6C" w:rsidRDefault="00A22F6C" w:rsidP="00A22F6C">
            <w:pPr>
              <w:pStyle w:val="Title"/>
              <w:rPr>
                <w:b/>
                <w:bCs/>
                <w:sz w:val="20"/>
                <w:szCs w:val="20"/>
              </w:rPr>
            </w:pPr>
            <w:r>
              <w:rPr>
                <w:b/>
                <w:bCs/>
                <w:sz w:val="20"/>
                <w:szCs w:val="20"/>
              </w:rPr>
              <w:t>OAKLAND, CA</w:t>
            </w:r>
          </w:p>
          <w:p w14:paraId="6A53D8EB" w14:textId="0A35D629" w:rsidR="00A22F6C" w:rsidRDefault="00A22F6C" w:rsidP="00A22F6C">
            <w:pPr>
              <w:pStyle w:val="Title"/>
              <w:rPr>
                <w:b/>
                <w:bCs/>
                <w:sz w:val="20"/>
                <w:szCs w:val="20"/>
              </w:rPr>
            </w:pPr>
            <w:r>
              <w:rPr>
                <w:b/>
                <w:bCs/>
                <w:sz w:val="20"/>
                <w:szCs w:val="20"/>
              </w:rPr>
              <w:t xml:space="preserve">510 </w:t>
            </w:r>
            <w:r w:rsidR="00196887">
              <w:rPr>
                <w:b/>
                <w:bCs/>
                <w:sz w:val="20"/>
                <w:szCs w:val="20"/>
              </w:rPr>
              <w:t>533-7827</w:t>
            </w:r>
            <w:r>
              <w:rPr>
                <w:b/>
                <w:bCs/>
                <w:sz w:val="20"/>
                <w:szCs w:val="20"/>
              </w:rPr>
              <w:t xml:space="preserve"> </w:t>
            </w:r>
          </w:p>
          <w:p w14:paraId="433E6954" w14:textId="5CACBF87" w:rsidR="00A22F6C" w:rsidRDefault="00C83344" w:rsidP="00A22F6C">
            <w:pPr>
              <w:pStyle w:val="Title"/>
              <w:rPr>
                <w:sz w:val="20"/>
                <w:szCs w:val="20"/>
              </w:rPr>
            </w:pPr>
            <w:hyperlink r:id="rId7" w:history="1">
              <w:r w:rsidR="00A22F6C" w:rsidRPr="009223DC">
                <w:rPr>
                  <w:rStyle w:val="Hyperlink"/>
                  <w:sz w:val="20"/>
                  <w:szCs w:val="20"/>
                </w:rPr>
                <w:t>baylee@pacbell.net</w:t>
              </w:r>
            </w:hyperlink>
          </w:p>
          <w:p w14:paraId="2F81D26B" w14:textId="77777777" w:rsidR="00A22F6C" w:rsidRPr="00A22F6C" w:rsidRDefault="00A22F6C" w:rsidP="00A22F6C">
            <w:pPr>
              <w:pStyle w:val="Title"/>
              <w:rPr>
                <w:sz w:val="20"/>
                <w:szCs w:val="20"/>
              </w:rPr>
            </w:pPr>
          </w:p>
          <w:p w14:paraId="5D9CAFB8" w14:textId="65791A59" w:rsidR="00A22F6C" w:rsidRPr="00A22F6C" w:rsidRDefault="00A22F6C" w:rsidP="00A22F6C">
            <w:pPr>
              <w:pStyle w:val="Title"/>
              <w:rPr>
                <w:b/>
                <w:bCs/>
                <w:sz w:val="20"/>
                <w:szCs w:val="20"/>
              </w:rPr>
            </w:pPr>
          </w:p>
        </w:tc>
      </w:tr>
      <w:tr w:rsidR="009571D8" w:rsidRPr="00CF1A49" w14:paraId="44D59FAC" w14:textId="77777777" w:rsidTr="00692703">
        <w:tc>
          <w:tcPr>
            <w:tcW w:w="9360" w:type="dxa"/>
            <w:tcMar>
              <w:top w:w="432" w:type="dxa"/>
            </w:tcMar>
          </w:tcPr>
          <w:p w14:paraId="10A77069" w14:textId="54BE7529" w:rsidR="001755A8" w:rsidRDefault="00A22F6C" w:rsidP="00913946">
            <w:pPr>
              <w:contextualSpacing w:val="0"/>
            </w:pPr>
            <w:r>
              <w:t xml:space="preserve">I am a career professional in data/network and </w:t>
            </w:r>
            <w:r w:rsidR="000B3723">
              <w:t>helpdesk</w:t>
            </w:r>
            <w:r w:rsidR="00F922B7">
              <w:t>.</w:t>
            </w:r>
            <w:r>
              <w:t xml:space="preserve">  </w:t>
            </w:r>
            <w:r w:rsidR="00196887">
              <w:t>I a</w:t>
            </w:r>
            <w:r>
              <w:t xml:space="preserve">m experienced at a corporate and government level </w:t>
            </w:r>
            <w:r w:rsidR="00196887">
              <w:t>when</w:t>
            </w:r>
            <w:r>
              <w:t xml:space="preserve"> working with management and skilled employees.  I am an exceptional communicator in resolving </w:t>
            </w:r>
            <w:r w:rsidR="00C234AD">
              <w:t xml:space="preserve">computer, network and software issues for clients.  “No </w:t>
            </w:r>
            <w:r w:rsidR="00196887">
              <w:t>l</w:t>
            </w:r>
            <w:r w:rsidR="00C234AD">
              <w:t xml:space="preserve">evel </w:t>
            </w:r>
            <w:r w:rsidR="00196887">
              <w:t>o</w:t>
            </w:r>
            <w:r w:rsidR="00C234AD">
              <w:t>f skill is enough</w:t>
            </w:r>
            <w:r w:rsidR="00196887">
              <w:t xml:space="preserve"> ..</w:t>
            </w:r>
            <w:r w:rsidR="00C234AD">
              <w:t xml:space="preserve"> if you don’t communicate with the client</w:t>
            </w:r>
            <w:r w:rsidR="00196887">
              <w:t xml:space="preserve"> effectively”.</w:t>
            </w:r>
          </w:p>
          <w:p w14:paraId="16040295" w14:textId="77777777" w:rsidR="00C234AD" w:rsidRDefault="00C234AD" w:rsidP="00913946">
            <w:pPr>
              <w:contextualSpacing w:val="0"/>
              <w:rPr>
                <w:b/>
                <w:bCs/>
              </w:rPr>
            </w:pPr>
            <w:r>
              <w:t xml:space="preserve">              </w:t>
            </w:r>
          </w:p>
          <w:p w14:paraId="6A091853" w14:textId="37E9D0ED" w:rsidR="00B541B0" w:rsidRDefault="00C234AD" w:rsidP="00913946">
            <w:pPr>
              <w:contextualSpacing w:val="0"/>
              <w:rPr>
                <w:b/>
                <w:bCs/>
              </w:rPr>
            </w:pPr>
            <w:r>
              <w:rPr>
                <w:b/>
                <w:bCs/>
              </w:rPr>
              <w:t xml:space="preserve">                Platforms:</w:t>
            </w:r>
            <w:r w:rsidR="00B541B0">
              <w:rPr>
                <w:b/>
                <w:bCs/>
              </w:rPr>
              <w:t xml:space="preserve">  </w:t>
            </w:r>
            <w:r>
              <w:rPr>
                <w:b/>
                <w:bCs/>
              </w:rPr>
              <w:t xml:space="preserve"> </w:t>
            </w:r>
            <w:r w:rsidR="00B541B0">
              <w:rPr>
                <w:b/>
                <w:bCs/>
              </w:rPr>
              <w:t>Windows 10 &amp; Microsoft 2016</w:t>
            </w:r>
          </w:p>
          <w:p w14:paraId="227EC4AE" w14:textId="59F451B4" w:rsidR="00C234AD" w:rsidRDefault="00B541B0" w:rsidP="00913946">
            <w:pPr>
              <w:contextualSpacing w:val="0"/>
              <w:rPr>
                <w:b/>
                <w:bCs/>
              </w:rPr>
            </w:pPr>
            <w:r>
              <w:t xml:space="preserve">                       </w:t>
            </w:r>
            <w:r w:rsidR="00C234AD" w:rsidRPr="00B541B0">
              <w:rPr>
                <w:b/>
                <w:bCs/>
              </w:rPr>
              <w:t xml:space="preserve"> </w:t>
            </w:r>
            <w:r w:rsidRPr="00B541B0">
              <w:rPr>
                <w:b/>
                <w:bCs/>
              </w:rPr>
              <w:t>Tools:</w:t>
            </w:r>
            <w:r w:rsidR="00C234AD" w:rsidRPr="00B541B0">
              <w:rPr>
                <w:b/>
                <w:bCs/>
              </w:rPr>
              <w:t xml:space="preserve"> </w:t>
            </w:r>
            <w:r>
              <w:rPr>
                <w:b/>
                <w:bCs/>
              </w:rPr>
              <w:t xml:space="preserve">   DSL, VoIP, Active Directory, Remedy, WAN, LAN, T1</w:t>
            </w:r>
          </w:p>
          <w:p w14:paraId="382D81B4" w14:textId="4E65A282" w:rsidR="00C234AD" w:rsidRPr="00CF1A49" w:rsidRDefault="00B541B0" w:rsidP="00B541B0">
            <w:pPr>
              <w:contextualSpacing w:val="0"/>
            </w:pPr>
            <w:r>
              <w:rPr>
                <w:b/>
                <w:bCs/>
              </w:rPr>
              <w:t xml:space="preserve">                Hardware:    PC’s</w:t>
            </w:r>
            <w:r w:rsidR="00196887">
              <w:rPr>
                <w:b/>
                <w:bCs/>
              </w:rPr>
              <w:t>,</w:t>
            </w:r>
            <w:r>
              <w:rPr>
                <w:b/>
                <w:bCs/>
              </w:rPr>
              <w:t xml:space="preserve"> Laptops, Printers, Servers, T1s, Multi-Bonded T1 Routers</w:t>
            </w:r>
            <w:r w:rsidR="00C234AD" w:rsidRPr="00B541B0">
              <w:rPr>
                <w:b/>
                <w:bCs/>
              </w:rPr>
              <w:t xml:space="preserve">            </w:t>
            </w:r>
          </w:p>
        </w:tc>
      </w:tr>
      <w:tr w:rsidR="00C234AD" w:rsidRPr="00CF1A49" w14:paraId="26157EF4" w14:textId="77777777" w:rsidTr="00692703">
        <w:tc>
          <w:tcPr>
            <w:tcW w:w="9360" w:type="dxa"/>
            <w:tcMar>
              <w:top w:w="432" w:type="dxa"/>
            </w:tcMar>
          </w:tcPr>
          <w:p w14:paraId="32E569B8" w14:textId="77777777" w:rsidR="00C234AD" w:rsidRDefault="00C234AD" w:rsidP="00913946"/>
        </w:tc>
      </w:tr>
    </w:tbl>
    <w:p w14:paraId="525B55B0" w14:textId="77777777" w:rsidR="004E01EB" w:rsidRPr="00CF1A49" w:rsidRDefault="00C83344" w:rsidP="004E01EB">
      <w:pPr>
        <w:pStyle w:val="Heading1"/>
      </w:pPr>
      <w:sdt>
        <w:sdtPr>
          <w:alias w:val="Experience:"/>
          <w:tag w:val="Experience:"/>
          <w:id w:val="-1983300934"/>
          <w:placeholder>
            <w:docPart w:val="53A087D81F804A4D84D4673E53A2B051"/>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76DAD4D" w14:textId="77777777" w:rsidTr="00651D67">
        <w:tc>
          <w:tcPr>
            <w:tcW w:w="9290" w:type="dxa"/>
          </w:tcPr>
          <w:p w14:paraId="14F3105D" w14:textId="7883E489" w:rsidR="001D0BF1" w:rsidRPr="00CF1A49" w:rsidRDefault="00B541B0" w:rsidP="001D0BF1">
            <w:pPr>
              <w:pStyle w:val="Heading3"/>
              <w:contextualSpacing w:val="0"/>
              <w:outlineLvl w:val="2"/>
            </w:pPr>
            <w:r>
              <w:t>04/2016</w:t>
            </w:r>
            <w:r w:rsidR="001D0BF1" w:rsidRPr="00CF1A49">
              <w:t xml:space="preserve"> – </w:t>
            </w:r>
            <w:r>
              <w:t>To Present</w:t>
            </w:r>
          </w:p>
          <w:p w14:paraId="4BC787F1" w14:textId="34CA9E78" w:rsidR="001D0BF1" w:rsidRPr="00CF1A49" w:rsidRDefault="00B541B0" w:rsidP="001D0BF1">
            <w:pPr>
              <w:pStyle w:val="Heading2"/>
              <w:contextualSpacing w:val="0"/>
              <w:outlineLvl w:val="1"/>
            </w:pPr>
            <w:r>
              <w:t>User Support Tech II</w:t>
            </w:r>
            <w:r w:rsidR="001D0BF1" w:rsidRPr="00CF1A49">
              <w:t xml:space="preserve">, </w:t>
            </w:r>
            <w:r>
              <w:rPr>
                <w:rStyle w:val="SubtleReference"/>
              </w:rPr>
              <w:t>Chickasaw Nation Industres iNC.</w:t>
            </w:r>
          </w:p>
          <w:p w14:paraId="37AB0B54" w14:textId="2201B3EE" w:rsidR="001E3120" w:rsidRDefault="00F20A09" w:rsidP="001D0BF1">
            <w:pPr>
              <w:contextualSpacing w:val="0"/>
            </w:pPr>
            <w:r>
              <w:t>Diagnosing and resolving issues for hardware and software across desktops, laptops, WANs, LANs and remote systems.  Build desktops and network servers with a focus on system integrity and security, create objects and groups within Active Directory</w:t>
            </w:r>
            <w:r w:rsidR="00DF2856">
              <w:t xml:space="preserve"> and set policies for created objects.  Work remotely by logging into equipment to install and support software.</w:t>
            </w:r>
          </w:p>
          <w:p w14:paraId="006BB639" w14:textId="5EC8914D" w:rsidR="00DF2856" w:rsidRDefault="00DF2856" w:rsidP="00DF2856">
            <w:pPr>
              <w:contextualSpacing w:val="0"/>
              <w:rPr>
                <w:b/>
                <w:bCs/>
              </w:rPr>
            </w:pPr>
            <w:r>
              <w:rPr>
                <w:b/>
                <w:bCs/>
              </w:rPr>
              <w:t>Key Achievements:</w:t>
            </w:r>
          </w:p>
          <w:p w14:paraId="4F7B2D95" w14:textId="503F131B" w:rsidR="00DF2856" w:rsidRPr="00DF2856" w:rsidRDefault="00DF2856" w:rsidP="00DF2856">
            <w:pPr>
              <w:pStyle w:val="ListParagraph"/>
              <w:numPr>
                <w:ilvl w:val="0"/>
                <w:numId w:val="16"/>
              </w:numPr>
              <w:rPr>
                <w:b/>
                <w:bCs/>
              </w:rPr>
            </w:pPr>
            <w:r>
              <w:rPr>
                <w:b/>
                <w:bCs/>
              </w:rPr>
              <w:t>As one of two technicians stationed in a large geographical area, I travel</w:t>
            </w:r>
            <w:r w:rsidR="00AC0F38">
              <w:rPr>
                <w:b/>
                <w:bCs/>
              </w:rPr>
              <w:t>ed</w:t>
            </w:r>
            <w:r>
              <w:rPr>
                <w:b/>
                <w:bCs/>
              </w:rPr>
              <w:t xml:space="preserve"> to install and maintain a variety of computers and printers for air traffic control towers, field service district offices, among a variety of other FAA support facilities in Northern Calif.   I have maintain</w:t>
            </w:r>
            <w:r w:rsidR="00651D67">
              <w:rPr>
                <w:b/>
                <w:bCs/>
              </w:rPr>
              <w:t>ed a positive reputation</w:t>
            </w:r>
            <w:r>
              <w:rPr>
                <w:b/>
                <w:bCs/>
              </w:rPr>
              <w:t xml:space="preserve"> throughout the region without any negative feedback.</w:t>
            </w:r>
          </w:p>
          <w:p w14:paraId="40B6FF51" w14:textId="18F753CB" w:rsidR="00DF2856" w:rsidRPr="00DF2856" w:rsidRDefault="00DF2856" w:rsidP="001D0BF1">
            <w:pPr>
              <w:contextualSpacing w:val="0"/>
              <w:rPr>
                <w:b/>
                <w:bCs/>
              </w:rPr>
            </w:pPr>
          </w:p>
        </w:tc>
      </w:tr>
      <w:tr w:rsidR="00651D67" w:rsidRPr="00CF1A49" w14:paraId="1821E46C" w14:textId="77777777" w:rsidTr="00651D67">
        <w:tc>
          <w:tcPr>
            <w:tcW w:w="9290" w:type="dxa"/>
            <w:tcMar>
              <w:top w:w="216" w:type="dxa"/>
            </w:tcMar>
          </w:tcPr>
          <w:p w14:paraId="781115AD" w14:textId="77777777" w:rsidR="00651D67" w:rsidRPr="00CF1A49" w:rsidRDefault="00651D67" w:rsidP="00651D67">
            <w:pPr>
              <w:pStyle w:val="Heading3"/>
              <w:contextualSpacing w:val="0"/>
              <w:outlineLvl w:val="2"/>
            </w:pPr>
            <w:r>
              <w:t>3/2011</w:t>
            </w:r>
            <w:r w:rsidRPr="00CF1A49">
              <w:t xml:space="preserve"> – </w:t>
            </w:r>
            <w:r>
              <w:t>03/2016</w:t>
            </w:r>
          </w:p>
          <w:p w14:paraId="4279929F" w14:textId="659A770C" w:rsidR="00651D67" w:rsidRPr="00CF1A49" w:rsidRDefault="00651D67" w:rsidP="00651D67">
            <w:pPr>
              <w:pStyle w:val="Heading2"/>
              <w:contextualSpacing w:val="0"/>
              <w:outlineLvl w:val="1"/>
            </w:pPr>
            <w:r>
              <w:t>Field Technician</w:t>
            </w:r>
            <w:r w:rsidRPr="00CF1A49">
              <w:t xml:space="preserve">, </w:t>
            </w:r>
            <w:r>
              <w:rPr>
                <w:rStyle w:val="SubtleReference"/>
              </w:rPr>
              <w:t xml:space="preserve">synergy, west Grove, PA. </w:t>
            </w:r>
          </w:p>
          <w:p w14:paraId="1FC52AEA" w14:textId="0A70AE6C" w:rsidR="00651D67" w:rsidRDefault="00651D67" w:rsidP="00651D67">
            <w:r>
              <w:t>Installed and troubleshot routers for major business clients.  Configured Cisco, Samsung, Zyxel and Edgemark Routers as well as tested line continuity in high rise buildings.</w:t>
            </w:r>
          </w:p>
          <w:p w14:paraId="1FE02D51" w14:textId="3C05E44C" w:rsidR="00651D67" w:rsidRPr="007A571E" w:rsidRDefault="00651D67" w:rsidP="00651D67">
            <w:pPr>
              <w:pStyle w:val="ListParagraph"/>
              <w:numPr>
                <w:ilvl w:val="0"/>
                <w:numId w:val="16"/>
              </w:numPr>
              <w:rPr>
                <w:b/>
                <w:bCs/>
              </w:rPr>
            </w:pPr>
            <w:r w:rsidRPr="007A571E">
              <w:rPr>
                <w:b/>
                <w:bCs/>
              </w:rPr>
              <w:t>Assisted other technicians with tickets</w:t>
            </w:r>
            <w:r w:rsidR="007A571E" w:rsidRPr="007A571E">
              <w:rPr>
                <w:b/>
                <w:bCs/>
              </w:rPr>
              <w:t xml:space="preserve"> that </w:t>
            </w:r>
            <w:r w:rsidRPr="007A571E">
              <w:rPr>
                <w:b/>
                <w:bCs/>
              </w:rPr>
              <w:t xml:space="preserve"> were </w:t>
            </w:r>
            <w:r w:rsidR="007A571E" w:rsidRPr="007A571E">
              <w:rPr>
                <w:b/>
                <w:bCs/>
              </w:rPr>
              <w:t>escalated</w:t>
            </w:r>
            <w:r w:rsidR="007C6F85" w:rsidRPr="007A571E">
              <w:rPr>
                <w:b/>
                <w:bCs/>
              </w:rPr>
              <w:t xml:space="preserve"> due to multiple visits.</w:t>
            </w:r>
          </w:p>
          <w:p w14:paraId="234DA13D" w14:textId="4CB8A22D" w:rsidR="007C6F85" w:rsidRPr="007A571E" w:rsidRDefault="007C6F85" w:rsidP="007C6F85">
            <w:pPr>
              <w:rPr>
                <w:b/>
                <w:bCs/>
              </w:rPr>
            </w:pPr>
          </w:p>
          <w:p w14:paraId="62326F7D" w14:textId="43EBF1C4" w:rsidR="007C6F85" w:rsidRDefault="007C6F85" w:rsidP="007C6F85"/>
          <w:p w14:paraId="4DA6C07F" w14:textId="5DB81EAB" w:rsidR="007C6F85" w:rsidRDefault="007C6F85" w:rsidP="007C6F85">
            <w:r>
              <w:t>12/2010 – 03/2010</w:t>
            </w:r>
          </w:p>
          <w:p w14:paraId="7B7D7563" w14:textId="73E8F62C" w:rsidR="007C6F85" w:rsidRDefault="007C6F85" w:rsidP="007C6F85">
            <w:pPr>
              <w:rPr>
                <w:rStyle w:val="SubtleReference"/>
                <w:b w:val="0"/>
                <w:sz w:val="32"/>
                <w:szCs w:val="32"/>
              </w:rPr>
            </w:pPr>
            <w:r w:rsidRPr="007C6F85">
              <w:rPr>
                <w:b/>
                <w:bCs/>
                <w:color w:val="00B050"/>
                <w:sz w:val="28"/>
                <w:szCs w:val="28"/>
              </w:rPr>
              <w:t>Field Technician,</w:t>
            </w:r>
            <w:r>
              <w:rPr>
                <w:b/>
                <w:bCs/>
                <w:color w:val="00B050"/>
                <w:sz w:val="28"/>
                <w:szCs w:val="28"/>
              </w:rPr>
              <w:t xml:space="preserve"> </w:t>
            </w:r>
            <w:r w:rsidR="00196887" w:rsidRPr="00196887">
              <w:rPr>
                <w:rStyle w:val="SubtleReference"/>
                <w:b w:val="0"/>
                <w:sz w:val="32"/>
                <w:szCs w:val="32"/>
              </w:rPr>
              <w:t>flextech, Houston, tex</w:t>
            </w:r>
          </w:p>
          <w:p w14:paraId="1F5A45C1" w14:textId="10FE0F8F" w:rsidR="000C7739" w:rsidRDefault="000C7739" w:rsidP="000C7739">
            <w:r>
              <w:t>Installed digital and analog phone lines and added and moved phone sets for two large IBM offices.  Worked with the PBX system in connecting phones to correct LAN ports as well as troubleshooting connectivity issues.</w:t>
            </w:r>
          </w:p>
          <w:p w14:paraId="6532CE55" w14:textId="1D6FBB1D" w:rsidR="000C7739" w:rsidRPr="00D81FB7" w:rsidRDefault="000C7739" w:rsidP="000C7739">
            <w:pPr>
              <w:pStyle w:val="ListParagraph"/>
              <w:numPr>
                <w:ilvl w:val="0"/>
                <w:numId w:val="16"/>
              </w:numPr>
              <w:rPr>
                <w:b/>
                <w:bCs/>
              </w:rPr>
            </w:pPr>
            <w:r w:rsidRPr="00D81FB7">
              <w:rPr>
                <w:b/>
                <w:bCs/>
              </w:rPr>
              <w:t xml:space="preserve">No negative feedback from a client </w:t>
            </w:r>
            <w:r w:rsidR="007A571E" w:rsidRPr="00D81FB7">
              <w:rPr>
                <w:b/>
                <w:bCs/>
              </w:rPr>
              <w:t xml:space="preserve">nor a </w:t>
            </w:r>
            <w:r w:rsidRPr="00D81FB7">
              <w:rPr>
                <w:b/>
                <w:bCs/>
              </w:rPr>
              <w:t xml:space="preserve">missed a commit time. </w:t>
            </w:r>
          </w:p>
          <w:p w14:paraId="69228F2F" w14:textId="77777777" w:rsidR="000C7739" w:rsidRDefault="000C7739" w:rsidP="000C7739"/>
          <w:p w14:paraId="57EFA358" w14:textId="77777777" w:rsidR="000C7739" w:rsidRDefault="000C7739" w:rsidP="007C6F85">
            <w:pPr>
              <w:rPr>
                <w:rStyle w:val="SubtleReference"/>
                <w:b w:val="0"/>
                <w:sz w:val="32"/>
                <w:szCs w:val="32"/>
              </w:rPr>
            </w:pPr>
          </w:p>
          <w:p w14:paraId="73853E83" w14:textId="2B70EA82" w:rsidR="000C7739" w:rsidRDefault="000C7739" w:rsidP="007C6F85">
            <w:pPr>
              <w:rPr>
                <w:rStyle w:val="SubtleReference"/>
                <w:b w:val="0"/>
                <w:sz w:val="32"/>
                <w:szCs w:val="32"/>
              </w:rPr>
            </w:pPr>
          </w:p>
          <w:p w14:paraId="42BBCC95" w14:textId="6DE1CA55" w:rsidR="000C7739" w:rsidRPr="000C7739" w:rsidRDefault="000C7739" w:rsidP="007C6F85">
            <w:pPr>
              <w:rPr>
                <w:bCs/>
                <w:i/>
                <w:iCs/>
                <w:color w:val="161616" w:themeColor="text2"/>
                <w:sz w:val="28"/>
                <w:szCs w:val="28"/>
                <w:u w:val="single"/>
              </w:rPr>
            </w:pPr>
          </w:p>
          <w:p w14:paraId="5D3ED3A8" w14:textId="2413BDA2" w:rsidR="007C6F85" w:rsidRPr="007C6F85" w:rsidRDefault="007C6F85" w:rsidP="007C6F85">
            <w:pPr>
              <w:rPr>
                <w:b/>
                <w:bCs/>
                <w:color w:val="00B050"/>
              </w:rPr>
            </w:pPr>
          </w:p>
          <w:p w14:paraId="1C9FA646" w14:textId="77777777" w:rsidR="007C6F85" w:rsidRDefault="007C6F85" w:rsidP="007C6F85">
            <w:pPr>
              <w:pStyle w:val="ListParagraph"/>
            </w:pPr>
          </w:p>
          <w:p w14:paraId="0737BC09" w14:textId="77777777" w:rsidR="007C6F85" w:rsidRPr="000C7739" w:rsidRDefault="007C6F85" w:rsidP="007C6F85">
            <w:pPr>
              <w:pStyle w:val="ListParagraph"/>
              <w:rPr>
                <w:b/>
                <w:bCs/>
              </w:rPr>
            </w:pPr>
          </w:p>
          <w:p w14:paraId="6EF65FF4" w14:textId="77777777" w:rsidR="00651D67" w:rsidRPr="000C7739" w:rsidRDefault="00651D67" w:rsidP="00651D67">
            <w:pPr>
              <w:rPr>
                <w:b/>
                <w:bCs/>
              </w:rPr>
            </w:pPr>
          </w:p>
          <w:p w14:paraId="66710035" w14:textId="6A0C250D" w:rsidR="00651D67" w:rsidRDefault="00651D67" w:rsidP="00651D67"/>
        </w:tc>
      </w:tr>
    </w:tbl>
    <w:sdt>
      <w:sdtPr>
        <w:rPr>
          <w:b w:val="0"/>
          <w:smallCaps/>
          <w:color w:val="595959" w:themeColor="text1" w:themeTint="A6"/>
        </w:rPr>
        <w:alias w:val="Education:"/>
        <w:tag w:val="Education:"/>
        <w:id w:val="-1908763273"/>
        <w:placeholder>
          <w:docPart w:val="48561BE6D9544A27B824410AC96998FF"/>
        </w:placeholder>
        <w:temporary/>
        <w:showingPlcHdr/>
        <w15:appearance w15:val="hidden"/>
      </w:sdtPr>
      <w:sdtEndPr>
        <w:rPr>
          <w:b/>
          <w:smallCaps w:val="0"/>
          <w:color w:val="262626" w:themeColor="text1" w:themeTint="D9"/>
        </w:rPr>
      </w:sdtEndPr>
      <w:sdtContent>
        <w:p w14:paraId="6744BDAD"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F1EF09A" w14:textId="77777777" w:rsidTr="00D66A52">
        <w:tc>
          <w:tcPr>
            <w:tcW w:w="9355" w:type="dxa"/>
          </w:tcPr>
          <w:p w14:paraId="532D89C3" w14:textId="77777777" w:rsidR="001D0BF1" w:rsidRPr="00CF1A49" w:rsidRDefault="00C83344" w:rsidP="001D0BF1">
            <w:pPr>
              <w:pStyle w:val="Heading3"/>
              <w:contextualSpacing w:val="0"/>
              <w:outlineLvl w:val="2"/>
            </w:pPr>
            <w:sdt>
              <w:sdtPr>
                <w:alias w:val="Enter month of school 1:"/>
                <w:tag w:val="Enter month of school 1:"/>
                <w:id w:val="1364630836"/>
                <w:placeholder>
                  <w:docPart w:val="41753BE712EE4EA1A570F740978F6796"/>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FE259A2ED71440C0A31431250DFF5D22"/>
                </w:placeholder>
                <w:temporary/>
                <w:showingPlcHdr/>
                <w15:appearance w15:val="hidden"/>
              </w:sdtPr>
              <w:sdtEndPr/>
              <w:sdtContent>
                <w:r w:rsidR="001D0BF1" w:rsidRPr="00CF1A49">
                  <w:t>Year</w:t>
                </w:r>
              </w:sdtContent>
            </w:sdt>
          </w:p>
          <w:p w14:paraId="150AD79B" w14:textId="184AEA6C" w:rsidR="001D0BF1" w:rsidRPr="00CF1A49" w:rsidRDefault="000C7739" w:rsidP="001D0BF1">
            <w:pPr>
              <w:pStyle w:val="Heading2"/>
              <w:contextualSpacing w:val="0"/>
              <w:outlineLvl w:val="1"/>
            </w:pPr>
            <w:r>
              <w:t>gRADUATED</w:t>
            </w:r>
            <w:r w:rsidR="001D0BF1" w:rsidRPr="00CF1A49">
              <w:t xml:space="preserve">, </w:t>
            </w:r>
            <w:r>
              <w:rPr>
                <w:rStyle w:val="SubtleReference"/>
              </w:rPr>
              <w:t>maryville high school, mARysville, ca.</w:t>
            </w:r>
          </w:p>
          <w:p w14:paraId="5BFE2003" w14:textId="6180518D" w:rsidR="007538DC" w:rsidRPr="00CF1A49" w:rsidRDefault="007538DC" w:rsidP="007538DC">
            <w:pPr>
              <w:contextualSpacing w:val="0"/>
            </w:pPr>
          </w:p>
        </w:tc>
      </w:tr>
      <w:tr w:rsidR="00F61DF9" w:rsidRPr="00CF1A49" w14:paraId="4370B815" w14:textId="77777777" w:rsidTr="00F61DF9">
        <w:tc>
          <w:tcPr>
            <w:tcW w:w="9355" w:type="dxa"/>
            <w:tcMar>
              <w:top w:w="216" w:type="dxa"/>
            </w:tcMar>
          </w:tcPr>
          <w:p w14:paraId="210111CC" w14:textId="77777777" w:rsidR="00F61DF9" w:rsidRPr="00CF1A49" w:rsidRDefault="00C83344" w:rsidP="00F61DF9">
            <w:pPr>
              <w:pStyle w:val="Heading3"/>
              <w:contextualSpacing w:val="0"/>
              <w:outlineLvl w:val="2"/>
            </w:pPr>
            <w:sdt>
              <w:sdtPr>
                <w:alias w:val="Enter month of school 2:"/>
                <w:tag w:val="Enter month of school 2:"/>
                <w:id w:val="-699555678"/>
                <w:placeholder>
                  <w:docPart w:val="FA9DD7D55174479D80411E9559F647AC"/>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D062FEF2957A4BAF9B5520093036430C"/>
                </w:placeholder>
                <w:temporary/>
                <w:showingPlcHdr/>
                <w15:appearance w15:val="hidden"/>
              </w:sdtPr>
              <w:sdtEndPr/>
              <w:sdtContent>
                <w:r w:rsidR="00F61DF9" w:rsidRPr="00CF1A49">
                  <w:t>Year</w:t>
                </w:r>
              </w:sdtContent>
            </w:sdt>
          </w:p>
          <w:p w14:paraId="41148E62" w14:textId="26832021" w:rsidR="00F61DF9" w:rsidRDefault="000C7739" w:rsidP="00F61DF9">
            <w:pPr>
              <w:pStyle w:val="Heading2"/>
              <w:contextualSpacing w:val="0"/>
              <w:outlineLvl w:val="1"/>
              <w:rPr>
                <w:rStyle w:val="SubtleReference"/>
              </w:rPr>
            </w:pPr>
            <w:r>
              <w:t>attended butte college for 2 years</w:t>
            </w:r>
            <w:r w:rsidR="00F61DF9" w:rsidRPr="00CF1A49">
              <w:t xml:space="preserve">, </w:t>
            </w:r>
            <w:r>
              <w:rPr>
                <w:rStyle w:val="SubtleReference"/>
              </w:rPr>
              <w:t>butte college, chico, ca.</w:t>
            </w:r>
          </w:p>
          <w:p w14:paraId="0F7458B9" w14:textId="77777777" w:rsidR="00A74404" w:rsidRPr="00CF1A49" w:rsidRDefault="00A74404" w:rsidP="00F61DF9">
            <w:pPr>
              <w:pStyle w:val="Heading2"/>
              <w:contextualSpacing w:val="0"/>
              <w:outlineLvl w:val="1"/>
            </w:pPr>
          </w:p>
          <w:p w14:paraId="4CA7262F" w14:textId="2057C557" w:rsidR="00F61DF9" w:rsidRDefault="00F61DF9" w:rsidP="00F61DF9"/>
        </w:tc>
      </w:tr>
    </w:tbl>
    <w:sdt>
      <w:sdtPr>
        <w:alias w:val="Skills:"/>
        <w:tag w:val="Skills:"/>
        <w:id w:val="-1392877668"/>
        <w:placeholder>
          <w:docPart w:val="42E9CCF2A0BD447A8CAC1F0F69225A07"/>
        </w:placeholder>
        <w:temporary/>
        <w:showingPlcHdr/>
        <w15:appearance w15:val="hidden"/>
      </w:sdtPr>
      <w:sdtEndPr/>
      <w:sdtContent>
        <w:p w14:paraId="5652E3C1"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539EAC4B" w14:textId="77777777" w:rsidTr="00CF1A49">
        <w:tc>
          <w:tcPr>
            <w:tcW w:w="4675" w:type="dxa"/>
          </w:tcPr>
          <w:p w14:paraId="2129FD52" w14:textId="49FDBE87" w:rsidR="007A571E" w:rsidRDefault="000C7739" w:rsidP="007A571E">
            <w:pPr>
              <w:pStyle w:val="ListBullet"/>
              <w:contextualSpacing w:val="0"/>
            </w:pPr>
            <w:r>
              <w:t xml:space="preserve">Information Technology is a fast evolving discipline. </w:t>
            </w:r>
            <w:r w:rsidR="007A571E">
              <w:t>As</w:t>
            </w:r>
            <w:r>
              <w:t xml:space="preserve"> a self</w:t>
            </w:r>
            <w:r w:rsidR="00A74404">
              <w:t xml:space="preserve"> s</w:t>
            </w:r>
            <w:r>
              <w:t xml:space="preserve">tarter </w:t>
            </w:r>
            <w:r w:rsidR="007A571E">
              <w:t xml:space="preserve">I </w:t>
            </w:r>
            <w:r>
              <w:t xml:space="preserve">rely on </w:t>
            </w:r>
            <w:r w:rsidR="007A571E">
              <w:t>researching the internet and the mic</w:t>
            </w:r>
            <w:r w:rsidR="004716FE">
              <w:t>r</w:t>
            </w:r>
            <w:r w:rsidR="007A571E">
              <w:t>osoft data base to get the “fixes” I use to resolve issues.</w:t>
            </w:r>
          </w:p>
          <w:p w14:paraId="0597282A" w14:textId="684773CE" w:rsidR="001F4E6D" w:rsidRPr="006E1507" w:rsidRDefault="000C7739" w:rsidP="007A571E">
            <w:pPr>
              <w:pStyle w:val="ListBullet"/>
              <w:contextualSpacing w:val="0"/>
            </w:pPr>
            <w:r>
              <w:t xml:space="preserve">I’m a communicator with a key focus on </w:t>
            </w:r>
            <w:r w:rsidR="007A571E">
              <w:t xml:space="preserve">first </w:t>
            </w:r>
            <w:r>
              <w:t>listening to my clients</w:t>
            </w:r>
            <w:r w:rsidR="007A571E">
              <w:t xml:space="preserve"> and secondly use my experience and skill when working on a problem.</w:t>
            </w:r>
          </w:p>
        </w:tc>
        <w:tc>
          <w:tcPr>
            <w:tcW w:w="4675" w:type="dxa"/>
            <w:tcMar>
              <w:left w:w="360" w:type="dxa"/>
            </w:tcMar>
          </w:tcPr>
          <w:p w14:paraId="12EC9233" w14:textId="7D7C76AA" w:rsidR="003A0632" w:rsidRDefault="007A571E" w:rsidP="006E1507">
            <w:pPr>
              <w:pStyle w:val="ListBullet"/>
              <w:contextualSpacing w:val="0"/>
            </w:pPr>
            <w:r>
              <w:t xml:space="preserve">I </w:t>
            </w:r>
            <w:r w:rsidR="00C70251">
              <w:t xml:space="preserve">NETWORK WITH </w:t>
            </w:r>
            <w:r>
              <w:t xml:space="preserve">MY </w:t>
            </w:r>
            <w:r w:rsidR="00C70251">
              <w:t xml:space="preserve">PEERS AND MANAGERS TO REACH OUR COMMON GOALS. </w:t>
            </w:r>
          </w:p>
          <w:p w14:paraId="2AE14036" w14:textId="53DB4A14" w:rsidR="00A74404" w:rsidRDefault="00A74404" w:rsidP="006E1507">
            <w:pPr>
              <w:pStyle w:val="ListBullet"/>
              <w:contextualSpacing w:val="0"/>
            </w:pPr>
            <w:r>
              <w:t>A</w:t>
            </w:r>
            <w:r>
              <w:rPr>
                <w:vertAlign w:val="subscript"/>
              </w:rPr>
              <w:t xml:space="preserve">+ </w:t>
            </w:r>
            <w:r>
              <w:t>Certified and Network training.</w:t>
            </w:r>
          </w:p>
          <w:p w14:paraId="59878031" w14:textId="77777777" w:rsidR="007A571E" w:rsidRPr="006E1507" w:rsidRDefault="007A571E" w:rsidP="00F91CA7">
            <w:pPr>
              <w:pStyle w:val="ListBullet"/>
              <w:numPr>
                <w:ilvl w:val="0"/>
                <w:numId w:val="0"/>
              </w:numPr>
              <w:ind w:left="360"/>
              <w:contextualSpacing w:val="0"/>
            </w:pPr>
          </w:p>
          <w:p w14:paraId="18B1782F" w14:textId="450E37DD" w:rsidR="001E3120" w:rsidRPr="006E1507" w:rsidRDefault="001E3120" w:rsidP="00C70251">
            <w:pPr>
              <w:pStyle w:val="ListBullet"/>
              <w:numPr>
                <w:ilvl w:val="0"/>
                <w:numId w:val="0"/>
              </w:numPr>
              <w:ind w:left="360"/>
              <w:contextualSpacing w:val="0"/>
            </w:pPr>
          </w:p>
          <w:p w14:paraId="6B5C6BC1" w14:textId="2C6C319F" w:rsidR="001E3120" w:rsidRPr="006E1507" w:rsidRDefault="001E3120" w:rsidP="00C70251">
            <w:pPr>
              <w:pStyle w:val="ListBullet"/>
              <w:numPr>
                <w:ilvl w:val="0"/>
                <w:numId w:val="0"/>
              </w:numPr>
              <w:contextualSpacing w:val="0"/>
            </w:pPr>
          </w:p>
        </w:tc>
      </w:tr>
    </w:tbl>
    <w:p w14:paraId="2A2F9D9C" w14:textId="293FACC3" w:rsidR="00B51D1B" w:rsidRPr="006E1507" w:rsidRDefault="00B51D1B" w:rsidP="000C7739">
      <w:pPr>
        <w:pStyle w:val="Heading1"/>
      </w:pPr>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06A4B" w14:textId="77777777" w:rsidR="00C83344" w:rsidRDefault="00C83344" w:rsidP="0068194B">
      <w:r>
        <w:separator/>
      </w:r>
    </w:p>
    <w:p w14:paraId="65EA89B9" w14:textId="77777777" w:rsidR="00C83344" w:rsidRDefault="00C83344"/>
    <w:p w14:paraId="71B26D2C" w14:textId="77777777" w:rsidR="00C83344" w:rsidRDefault="00C83344"/>
  </w:endnote>
  <w:endnote w:type="continuationSeparator" w:id="0">
    <w:p w14:paraId="2C612F77" w14:textId="77777777" w:rsidR="00C83344" w:rsidRDefault="00C83344" w:rsidP="0068194B">
      <w:r>
        <w:continuationSeparator/>
      </w:r>
    </w:p>
    <w:p w14:paraId="2766AD04" w14:textId="77777777" w:rsidR="00C83344" w:rsidRDefault="00C83344"/>
    <w:p w14:paraId="2908428E" w14:textId="77777777" w:rsidR="00C83344" w:rsidRDefault="00C83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0FAC00C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5A689" w14:textId="77777777" w:rsidR="00C83344" w:rsidRDefault="00C83344" w:rsidP="0068194B">
      <w:r>
        <w:separator/>
      </w:r>
    </w:p>
    <w:p w14:paraId="4CB2D8E5" w14:textId="77777777" w:rsidR="00C83344" w:rsidRDefault="00C83344"/>
    <w:p w14:paraId="04379E3D" w14:textId="77777777" w:rsidR="00C83344" w:rsidRDefault="00C83344"/>
  </w:footnote>
  <w:footnote w:type="continuationSeparator" w:id="0">
    <w:p w14:paraId="723DFD26" w14:textId="77777777" w:rsidR="00C83344" w:rsidRDefault="00C83344" w:rsidP="0068194B">
      <w:r>
        <w:continuationSeparator/>
      </w:r>
    </w:p>
    <w:p w14:paraId="4F259DC7" w14:textId="77777777" w:rsidR="00C83344" w:rsidRDefault="00C83344"/>
    <w:p w14:paraId="7122C89C" w14:textId="77777777" w:rsidR="00C83344" w:rsidRDefault="00C833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CE4D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F9165BD" wp14:editId="47F8CC6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686416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AF7711"/>
    <w:multiLevelType w:val="hybridMultilevel"/>
    <w:tmpl w:val="1CD0C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F393C76"/>
    <w:multiLevelType w:val="hybridMultilevel"/>
    <w:tmpl w:val="5670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01DAC"/>
    <w:multiLevelType w:val="hybridMultilevel"/>
    <w:tmpl w:val="EC6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5"/>
  </w:num>
  <w:num w:numId="10">
    <w:abstractNumId w:val="5"/>
  </w:num>
  <w:num w:numId="11">
    <w:abstractNumId w:val="4"/>
  </w:num>
  <w:num w:numId="12">
    <w:abstractNumId w:val="1"/>
  </w:num>
  <w:num w:numId="13">
    <w:abstractNumId w:val="0"/>
  </w:num>
  <w:num w:numId="14">
    <w:abstractNumId w:val="13"/>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6C"/>
    <w:rsid w:val="000001EF"/>
    <w:rsid w:val="00007322"/>
    <w:rsid w:val="00007728"/>
    <w:rsid w:val="00024584"/>
    <w:rsid w:val="00024730"/>
    <w:rsid w:val="00055E95"/>
    <w:rsid w:val="0007021F"/>
    <w:rsid w:val="000B2BA5"/>
    <w:rsid w:val="000B3723"/>
    <w:rsid w:val="000B4788"/>
    <w:rsid w:val="000C7739"/>
    <w:rsid w:val="000F2F8C"/>
    <w:rsid w:val="0010006E"/>
    <w:rsid w:val="001045A8"/>
    <w:rsid w:val="00114A91"/>
    <w:rsid w:val="001427E1"/>
    <w:rsid w:val="00163668"/>
    <w:rsid w:val="00171566"/>
    <w:rsid w:val="00174676"/>
    <w:rsid w:val="001755A8"/>
    <w:rsid w:val="00184014"/>
    <w:rsid w:val="00192008"/>
    <w:rsid w:val="00196887"/>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32B7"/>
    <w:rsid w:val="00316DFF"/>
    <w:rsid w:val="00325B57"/>
    <w:rsid w:val="00336056"/>
    <w:rsid w:val="003544E1"/>
    <w:rsid w:val="00366398"/>
    <w:rsid w:val="00395AD7"/>
    <w:rsid w:val="003A0632"/>
    <w:rsid w:val="003A30E5"/>
    <w:rsid w:val="003A6ADF"/>
    <w:rsid w:val="003B5928"/>
    <w:rsid w:val="003C2922"/>
    <w:rsid w:val="003D380F"/>
    <w:rsid w:val="003E160D"/>
    <w:rsid w:val="003F1D5F"/>
    <w:rsid w:val="00405128"/>
    <w:rsid w:val="00406CFF"/>
    <w:rsid w:val="00416B25"/>
    <w:rsid w:val="00420592"/>
    <w:rsid w:val="004319E0"/>
    <w:rsid w:val="00437E8C"/>
    <w:rsid w:val="00440225"/>
    <w:rsid w:val="004716FE"/>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51D67"/>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A571E"/>
    <w:rsid w:val="007C0566"/>
    <w:rsid w:val="007C606B"/>
    <w:rsid w:val="007C6F85"/>
    <w:rsid w:val="007E6A61"/>
    <w:rsid w:val="00801140"/>
    <w:rsid w:val="00803404"/>
    <w:rsid w:val="00834955"/>
    <w:rsid w:val="00855B59"/>
    <w:rsid w:val="00860461"/>
    <w:rsid w:val="0086487C"/>
    <w:rsid w:val="00870B20"/>
    <w:rsid w:val="008829F8"/>
    <w:rsid w:val="00885897"/>
    <w:rsid w:val="008A6538"/>
    <w:rsid w:val="008B13D2"/>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2F6C"/>
    <w:rsid w:val="00A24162"/>
    <w:rsid w:val="00A25023"/>
    <w:rsid w:val="00A270EA"/>
    <w:rsid w:val="00A34BA2"/>
    <w:rsid w:val="00A36F27"/>
    <w:rsid w:val="00A42E32"/>
    <w:rsid w:val="00A46E63"/>
    <w:rsid w:val="00A51DC5"/>
    <w:rsid w:val="00A53DE1"/>
    <w:rsid w:val="00A615E1"/>
    <w:rsid w:val="00A74404"/>
    <w:rsid w:val="00A755E8"/>
    <w:rsid w:val="00A900FE"/>
    <w:rsid w:val="00A93A5D"/>
    <w:rsid w:val="00AB32F8"/>
    <w:rsid w:val="00AB610B"/>
    <w:rsid w:val="00AC0F38"/>
    <w:rsid w:val="00AC1253"/>
    <w:rsid w:val="00AD360E"/>
    <w:rsid w:val="00AD40FB"/>
    <w:rsid w:val="00AD782D"/>
    <w:rsid w:val="00AE7650"/>
    <w:rsid w:val="00B10EBE"/>
    <w:rsid w:val="00B236F1"/>
    <w:rsid w:val="00B50F99"/>
    <w:rsid w:val="00B51D1B"/>
    <w:rsid w:val="00B540F4"/>
    <w:rsid w:val="00B541B0"/>
    <w:rsid w:val="00B60FD0"/>
    <w:rsid w:val="00B622DF"/>
    <w:rsid w:val="00B6332A"/>
    <w:rsid w:val="00B81760"/>
    <w:rsid w:val="00B8494C"/>
    <w:rsid w:val="00BA1546"/>
    <w:rsid w:val="00BB21A8"/>
    <w:rsid w:val="00BB4E51"/>
    <w:rsid w:val="00BD431F"/>
    <w:rsid w:val="00BE423E"/>
    <w:rsid w:val="00BF61AC"/>
    <w:rsid w:val="00C234AD"/>
    <w:rsid w:val="00C47FA6"/>
    <w:rsid w:val="00C57FC6"/>
    <w:rsid w:val="00C66A7D"/>
    <w:rsid w:val="00C70251"/>
    <w:rsid w:val="00C779DA"/>
    <w:rsid w:val="00C814F7"/>
    <w:rsid w:val="00C83344"/>
    <w:rsid w:val="00CA4B4D"/>
    <w:rsid w:val="00CB35C3"/>
    <w:rsid w:val="00CD323D"/>
    <w:rsid w:val="00CE4030"/>
    <w:rsid w:val="00CE64B3"/>
    <w:rsid w:val="00CF1A49"/>
    <w:rsid w:val="00D0630C"/>
    <w:rsid w:val="00D243A9"/>
    <w:rsid w:val="00D305E5"/>
    <w:rsid w:val="00D37CD3"/>
    <w:rsid w:val="00D66A52"/>
    <w:rsid w:val="00D66EFA"/>
    <w:rsid w:val="00D72A2D"/>
    <w:rsid w:val="00D81FB7"/>
    <w:rsid w:val="00D9521A"/>
    <w:rsid w:val="00DA3914"/>
    <w:rsid w:val="00DA59AA"/>
    <w:rsid w:val="00DB6915"/>
    <w:rsid w:val="00DB7E1E"/>
    <w:rsid w:val="00DC1B78"/>
    <w:rsid w:val="00DC2A2F"/>
    <w:rsid w:val="00DC600B"/>
    <w:rsid w:val="00DE0FAA"/>
    <w:rsid w:val="00DE136D"/>
    <w:rsid w:val="00DE6534"/>
    <w:rsid w:val="00DF2856"/>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0A09"/>
    <w:rsid w:val="00F24884"/>
    <w:rsid w:val="00F476C4"/>
    <w:rsid w:val="00F61DF9"/>
    <w:rsid w:val="00F81960"/>
    <w:rsid w:val="00F8769D"/>
    <w:rsid w:val="00F91CA7"/>
    <w:rsid w:val="00F922B7"/>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BA74E"/>
  <w15:chartTrackingRefBased/>
  <w15:docId w15:val="{66EF9DA0-C148-494C-B863-85E7EC86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A22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aylee@pacbell.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uel\AppData\Local\Microsoft\Office\16.0\DTS\en-US%7b985C1114-CB6E-4F1E-9465-48022FD72915%7d\%7b24E4CBDF-9AD8-4BB8-8C8C-D5FBA5E2147B%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3A087D81F804A4D84D4673E53A2B051"/>
        <w:category>
          <w:name w:val="General"/>
          <w:gallery w:val="placeholder"/>
        </w:category>
        <w:types>
          <w:type w:val="bbPlcHdr"/>
        </w:types>
        <w:behaviors>
          <w:behavior w:val="content"/>
        </w:behaviors>
        <w:guid w:val="{BFB17293-9504-42EC-9E9A-CC75973B5714}"/>
      </w:docPartPr>
      <w:docPartBody>
        <w:p w:rsidR="00E53061" w:rsidRDefault="0097647A">
          <w:pPr>
            <w:pStyle w:val="53A087D81F804A4D84D4673E53A2B051"/>
          </w:pPr>
          <w:r w:rsidRPr="00CF1A49">
            <w:t>Experience</w:t>
          </w:r>
        </w:p>
      </w:docPartBody>
    </w:docPart>
    <w:docPart>
      <w:docPartPr>
        <w:name w:val="48561BE6D9544A27B824410AC96998FF"/>
        <w:category>
          <w:name w:val="General"/>
          <w:gallery w:val="placeholder"/>
        </w:category>
        <w:types>
          <w:type w:val="bbPlcHdr"/>
        </w:types>
        <w:behaviors>
          <w:behavior w:val="content"/>
        </w:behaviors>
        <w:guid w:val="{4CF8A20C-B4F0-4431-9BA1-7E0D76415EF2}"/>
      </w:docPartPr>
      <w:docPartBody>
        <w:p w:rsidR="00E53061" w:rsidRDefault="0097647A">
          <w:pPr>
            <w:pStyle w:val="48561BE6D9544A27B824410AC96998FF"/>
          </w:pPr>
          <w:r w:rsidRPr="00CF1A49">
            <w:t>Education</w:t>
          </w:r>
        </w:p>
      </w:docPartBody>
    </w:docPart>
    <w:docPart>
      <w:docPartPr>
        <w:name w:val="41753BE712EE4EA1A570F740978F6796"/>
        <w:category>
          <w:name w:val="General"/>
          <w:gallery w:val="placeholder"/>
        </w:category>
        <w:types>
          <w:type w:val="bbPlcHdr"/>
        </w:types>
        <w:behaviors>
          <w:behavior w:val="content"/>
        </w:behaviors>
        <w:guid w:val="{8C150688-9827-463A-9ADD-A1CE4D1702DD}"/>
      </w:docPartPr>
      <w:docPartBody>
        <w:p w:rsidR="00E53061" w:rsidRDefault="0097647A">
          <w:pPr>
            <w:pStyle w:val="41753BE712EE4EA1A570F740978F6796"/>
          </w:pPr>
          <w:r w:rsidRPr="00CF1A49">
            <w:t>Month</w:t>
          </w:r>
        </w:p>
      </w:docPartBody>
    </w:docPart>
    <w:docPart>
      <w:docPartPr>
        <w:name w:val="FE259A2ED71440C0A31431250DFF5D22"/>
        <w:category>
          <w:name w:val="General"/>
          <w:gallery w:val="placeholder"/>
        </w:category>
        <w:types>
          <w:type w:val="bbPlcHdr"/>
        </w:types>
        <w:behaviors>
          <w:behavior w:val="content"/>
        </w:behaviors>
        <w:guid w:val="{8D129644-256B-4725-AFDA-0337417B3E29}"/>
      </w:docPartPr>
      <w:docPartBody>
        <w:p w:rsidR="00E53061" w:rsidRDefault="0097647A">
          <w:pPr>
            <w:pStyle w:val="FE259A2ED71440C0A31431250DFF5D22"/>
          </w:pPr>
          <w:r w:rsidRPr="00CF1A49">
            <w:t>Year</w:t>
          </w:r>
        </w:p>
      </w:docPartBody>
    </w:docPart>
    <w:docPart>
      <w:docPartPr>
        <w:name w:val="FA9DD7D55174479D80411E9559F647AC"/>
        <w:category>
          <w:name w:val="General"/>
          <w:gallery w:val="placeholder"/>
        </w:category>
        <w:types>
          <w:type w:val="bbPlcHdr"/>
        </w:types>
        <w:behaviors>
          <w:behavior w:val="content"/>
        </w:behaviors>
        <w:guid w:val="{41B299F8-4222-4A2B-8215-BAA8855056B6}"/>
      </w:docPartPr>
      <w:docPartBody>
        <w:p w:rsidR="00E53061" w:rsidRDefault="0097647A">
          <w:pPr>
            <w:pStyle w:val="FA9DD7D55174479D80411E9559F647AC"/>
          </w:pPr>
          <w:r w:rsidRPr="00CF1A49">
            <w:t>Month</w:t>
          </w:r>
        </w:p>
      </w:docPartBody>
    </w:docPart>
    <w:docPart>
      <w:docPartPr>
        <w:name w:val="D062FEF2957A4BAF9B5520093036430C"/>
        <w:category>
          <w:name w:val="General"/>
          <w:gallery w:val="placeholder"/>
        </w:category>
        <w:types>
          <w:type w:val="bbPlcHdr"/>
        </w:types>
        <w:behaviors>
          <w:behavior w:val="content"/>
        </w:behaviors>
        <w:guid w:val="{143F1114-9306-4F4E-BF31-FBD43469C579}"/>
      </w:docPartPr>
      <w:docPartBody>
        <w:p w:rsidR="00E53061" w:rsidRDefault="0097647A">
          <w:pPr>
            <w:pStyle w:val="D062FEF2957A4BAF9B5520093036430C"/>
          </w:pPr>
          <w:r w:rsidRPr="00CF1A49">
            <w:t>Year</w:t>
          </w:r>
        </w:p>
      </w:docPartBody>
    </w:docPart>
    <w:docPart>
      <w:docPartPr>
        <w:name w:val="42E9CCF2A0BD447A8CAC1F0F69225A07"/>
        <w:category>
          <w:name w:val="General"/>
          <w:gallery w:val="placeholder"/>
        </w:category>
        <w:types>
          <w:type w:val="bbPlcHdr"/>
        </w:types>
        <w:behaviors>
          <w:behavior w:val="content"/>
        </w:behaviors>
        <w:guid w:val="{E1FAE8E1-08D2-49CF-AA91-2FCF6D2D4FC3}"/>
      </w:docPartPr>
      <w:docPartBody>
        <w:p w:rsidR="00E53061" w:rsidRDefault="0097647A">
          <w:pPr>
            <w:pStyle w:val="42E9CCF2A0BD447A8CAC1F0F69225A07"/>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80"/>
    <w:rsid w:val="00123780"/>
    <w:rsid w:val="00494113"/>
    <w:rsid w:val="00813617"/>
    <w:rsid w:val="0096121B"/>
    <w:rsid w:val="009749C9"/>
    <w:rsid w:val="0097647A"/>
    <w:rsid w:val="00A70121"/>
    <w:rsid w:val="00B22C00"/>
    <w:rsid w:val="00E22CF7"/>
    <w:rsid w:val="00E53061"/>
    <w:rsid w:val="00ED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53A087D81F804A4D84D4673E53A2B051">
    <w:name w:val="53A087D81F804A4D84D4673E53A2B051"/>
  </w:style>
  <w:style w:type="character" w:styleId="SubtleReference">
    <w:name w:val="Subtle Reference"/>
    <w:basedOn w:val="DefaultParagraphFont"/>
    <w:uiPriority w:val="10"/>
    <w:qFormat/>
    <w:rsid w:val="00123780"/>
    <w:rPr>
      <w:b/>
      <w:caps w:val="0"/>
      <w:smallCaps/>
      <w:color w:val="595959" w:themeColor="text1" w:themeTint="A6"/>
    </w:rPr>
  </w:style>
  <w:style w:type="paragraph" w:customStyle="1" w:styleId="48561BE6D9544A27B824410AC96998FF">
    <w:name w:val="48561BE6D9544A27B824410AC96998FF"/>
  </w:style>
  <w:style w:type="paragraph" w:customStyle="1" w:styleId="41753BE712EE4EA1A570F740978F6796">
    <w:name w:val="41753BE712EE4EA1A570F740978F6796"/>
  </w:style>
  <w:style w:type="paragraph" w:customStyle="1" w:styleId="FE259A2ED71440C0A31431250DFF5D22">
    <w:name w:val="FE259A2ED71440C0A31431250DFF5D22"/>
  </w:style>
  <w:style w:type="paragraph" w:customStyle="1" w:styleId="FA9DD7D55174479D80411E9559F647AC">
    <w:name w:val="FA9DD7D55174479D80411E9559F647AC"/>
  </w:style>
  <w:style w:type="paragraph" w:customStyle="1" w:styleId="D062FEF2957A4BAF9B5520093036430C">
    <w:name w:val="D062FEF2957A4BAF9B5520093036430C"/>
  </w:style>
  <w:style w:type="paragraph" w:customStyle="1" w:styleId="42E9CCF2A0BD447A8CAC1F0F69225A07">
    <w:name w:val="42E9CCF2A0BD447A8CAC1F0F69225A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{24E4CBDF-9AD8-4BB8-8C8C-D5FBA5E2147B}tf16402488</Template>
  <TotalTime>134</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16</cp:revision>
  <cp:lastPrinted>2020-06-11T19:42:00Z</cp:lastPrinted>
  <dcterms:created xsi:type="dcterms:W3CDTF">2020-06-03T19:13:00Z</dcterms:created>
  <dcterms:modified xsi:type="dcterms:W3CDTF">2021-01-14T03:03:00Z</dcterms:modified>
  <cp:category/>
</cp:coreProperties>
</file>