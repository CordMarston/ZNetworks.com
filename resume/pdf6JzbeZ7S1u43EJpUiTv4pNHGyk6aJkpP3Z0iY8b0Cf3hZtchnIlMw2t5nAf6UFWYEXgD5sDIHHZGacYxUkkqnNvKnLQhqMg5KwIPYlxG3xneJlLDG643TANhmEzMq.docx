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DE" w:rsidRDefault="0068799F" w:rsidP="00404438">
      <w:pPr>
        <w:pStyle w:val="Name"/>
        <w:rPr>
          <w:sz w:val="46"/>
          <w:szCs w:val="46"/>
        </w:rPr>
      </w:pPr>
      <w:r w:rsidRPr="00B423DB">
        <w:rPr>
          <w:sz w:val="46"/>
          <w:szCs w:val="46"/>
        </w:rPr>
        <w:t>Joseph d johnson</w:t>
      </w:r>
    </w:p>
    <w:p w:rsidR="00EB0BB2" w:rsidRPr="00EB0BB2" w:rsidRDefault="00F559B6" w:rsidP="00404438">
      <w:pPr>
        <w:pStyle w:val="Name"/>
        <w:rPr>
          <w:b w:val="0"/>
          <w:sz w:val="46"/>
          <w:szCs w:val="46"/>
        </w:rPr>
      </w:pPr>
      <w:r>
        <w:rPr>
          <w:b w:val="0"/>
          <w:sz w:val="26"/>
          <w:szCs w:val="26"/>
        </w:rPr>
        <w:t>147 s Normandie ave #408</w:t>
      </w:r>
    </w:p>
    <w:p w:rsidR="000D55B1" w:rsidRPr="00BE2365" w:rsidRDefault="005963C9" w:rsidP="00BE2365">
      <w:pPr>
        <w:pStyle w:val="Name"/>
        <w:rPr>
          <w:b w:val="0"/>
          <w:sz w:val="24"/>
          <w:szCs w:val="24"/>
        </w:rPr>
      </w:pPr>
      <w:r w:rsidRPr="00A303EE">
        <w:rPr>
          <w:b w:val="0"/>
          <w:sz w:val="28"/>
          <w:szCs w:val="28"/>
        </w:rPr>
        <w:t>1213.663.5106.</w:t>
      </w:r>
      <w:r>
        <w:rPr>
          <w:b w:val="0"/>
          <w:sz w:val="46"/>
          <w:szCs w:val="46"/>
        </w:rPr>
        <w:t xml:space="preserve">            </w:t>
      </w:r>
      <w:r w:rsidRPr="00EB0BB2">
        <w:rPr>
          <w:b w:val="0"/>
          <w:sz w:val="26"/>
          <w:szCs w:val="26"/>
        </w:rPr>
        <w:t>C</w:t>
      </w:r>
      <w:r w:rsidR="00BB7C60" w:rsidRPr="00EB0BB2">
        <w:rPr>
          <w:b w:val="0"/>
          <w:sz w:val="26"/>
          <w:szCs w:val="26"/>
        </w:rPr>
        <w:t>aptainjx</w:t>
      </w:r>
      <w:r w:rsidR="002D60EE">
        <w:rPr>
          <w:b w:val="0"/>
          <w:sz w:val="26"/>
          <w:szCs w:val="26"/>
        </w:rPr>
        <w:t>AmikazegamIng</w:t>
      </w:r>
      <w:r w:rsidR="00BB7C60" w:rsidRPr="00EB0BB2">
        <w:rPr>
          <w:b w:val="0"/>
          <w:sz w:val="26"/>
          <w:szCs w:val="26"/>
        </w:rPr>
        <w:t>@gmail.com</w:t>
      </w:r>
    </w:p>
    <w:p w:rsidR="006347DE" w:rsidRDefault="00D23AFA" w:rsidP="00D23AFA">
      <w:pPr>
        <w:pStyle w:val="Heading1"/>
        <w:pBdr>
          <w:bottom w:val="single" w:sz="8" w:space="6" w:color="7F7F7F" w:themeColor="text1" w:themeTint="80"/>
        </w:pBdr>
      </w:pPr>
      <w:r>
        <w:t>SKills</w:t>
      </w:r>
    </w:p>
    <w:p w:rsidR="0029672A" w:rsidRDefault="0029672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  <w:sectPr w:rsidR="0029672A">
          <w:headerReference w:type="default" r:id="rId8"/>
          <w:footerReference w:type="default" r:id="rId9"/>
          <w:headerReference w:type="first" r:id="rId10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6347DE" w:rsidRDefault="00D23AF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PC assembly and repair</w:t>
      </w:r>
    </w:p>
    <w:p w:rsidR="00D23AFA" w:rsidRDefault="0029672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Repair on electric</w:t>
      </w:r>
      <w:r w:rsidR="0086449A">
        <w:rPr>
          <w:color w:val="1A1A1A" w:themeColor="background1" w:themeShade="1A"/>
          <w:sz w:val="22"/>
          <w:szCs w:val="22"/>
        </w:rPr>
        <w:t>al devices</w:t>
      </w:r>
    </w:p>
    <w:p w:rsidR="0086449A" w:rsidRDefault="0086449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proofErr w:type="spellStart"/>
      <w:r>
        <w:rPr>
          <w:color w:val="1A1A1A" w:themeColor="background1" w:themeShade="1A"/>
          <w:sz w:val="22"/>
          <w:szCs w:val="22"/>
        </w:rPr>
        <w:t>Pcb</w:t>
      </w:r>
      <w:proofErr w:type="spellEnd"/>
      <w:r>
        <w:rPr>
          <w:color w:val="1A1A1A" w:themeColor="background1" w:themeShade="1A"/>
          <w:sz w:val="22"/>
          <w:szCs w:val="22"/>
        </w:rPr>
        <w:t xml:space="preserve"> assembly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Repair on electronics including game consoles, TVs, computers, etc.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Website and software development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Software installation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Crypto currency</w:t>
      </w:r>
    </w:p>
    <w:p w:rsidR="00C91D8D" w:rsidRDefault="00983B4C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Drone operator</w:t>
      </w:r>
      <w:r w:rsidR="00C91D8D">
        <w:rPr>
          <w:color w:val="1A1A1A" w:themeColor="background1" w:themeShade="1A"/>
          <w:sz w:val="22"/>
          <w:szCs w:val="22"/>
        </w:rPr>
        <w:t>(</w:t>
      </w:r>
      <w:r w:rsidR="007B5A73">
        <w:rPr>
          <w:color w:val="1A1A1A" w:themeColor="background1" w:themeShade="1A"/>
          <w:sz w:val="22"/>
          <w:szCs w:val="22"/>
        </w:rPr>
        <w:t>non-certified)</w:t>
      </w:r>
    </w:p>
    <w:p w:rsidR="0048700C" w:rsidRDefault="00983B4C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(filming/photography</w:t>
      </w:r>
      <w:r w:rsidR="0072446D">
        <w:rPr>
          <w:color w:val="1A1A1A" w:themeColor="background1" w:themeShade="1A"/>
          <w:sz w:val="22"/>
          <w:szCs w:val="22"/>
        </w:rPr>
        <w:t>/</w:t>
      </w:r>
      <w:r w:rsidR="00235930">
        <w:rPr>
          <w:color w:val="1A1A1A" w:themeColor="background1" w:themeShade="1A"/>
          <w:sz w:val="22"/>
          <w:szCs w:val="22"/>
        </w:rPr>
        <w:t>surveying/racing)</w:t>
      </w:r>
    </w:p>
    <w:p w:rsidR="00262661" w:rsidRDefault="00262661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Proficient Software editing </w:t>
      </w:r>
    </w:p>
    <w:p w:rsidR="002625A7" w:rsidRDefault="002625A7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fabrication </w:t>
      </w:r>
      <w:r w:rsidR="00840DA8">
        <w:rPr>
          <w:color w:val="1A1A1A" w:themeColor="background1" w:themeShade="1A"/>
          <w:sz w:val="22"/>
          <w:szCs w:val="22"/>
        </w:rPr>
        <w:t>proficient</w:t>
      </w:r>
      <w:r>
        <w:rPr>
          <w:color w:val="1A1A1A" w:themeColor="background1" w:themeShade="1A"/>
          <w:sz w:val="22"/>
          <w:szCs w:val="22"/>
        </w:rPr>
        <w:t xml:space="preserve"> </w:t>
      </w:r>
    </w:p>
    <w:p w:rsidR="004256D5" w:rsidRDefault="00220DA3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Mechanically inclined (</w:t>
      </w:r>
      <w:proofErr w:type="spellStart"/>
      <w:r>
        <w:rPr>
          <w:color w:val="1A1A1A" w:themeColor="background1" w:themeShade="1A"/>
          <w:sz w:val="22"/>
          <w:szCs w:val="22"/>
        </w:rPr>
        <w:t>electrical,hardware</w:t>
      </w:r>
      <w:proofErr w:type="spellEnd"/>
      <w:r>
        <w:rPr>
          <w:color w:val="1A1A1A" w:themeColor="background1" w:themeShade="1A"/>
          <w:sz w:val="22"/>
          <w:szCs w:val="22"/>
        </w:rPr>
        <w:t>)</w:t>
      </w:r>
    </w:p>
    <w:p w:rsidR="0029672A" w:rsidRDefault="0029672A" w:rsidP="0029672A">
      <w:pPr>
        <w:rPr>
          <w:color w:val="1A1A1A" w:themeColor="background1" w:themeShade="1A"/>
          <w:sz w:val="22"/>
          <w:szCs w:val="22"/>
        </w:rPr>
      </w:pPr>
    </w:p>
    <w:p w:rsidR="0003350B" w:rsidRPr="0048700C" w:rsidRDefault="0003350B" w:rsidP="0048700C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  <w:sectPr w:rsidR="0003350B" w:rsidRPr="0048700C" w:rsidSect="0029672A">
          <w:type w:val="continuous"/>
          <w:pgSz w:w="12240" w:h="15840" w:code="1"/>
          <w:pgMar w:top="1296" w:right="1368" w:bottom="1440" w:left="1368" w:header="720" w:footer="1080" w:gutter="0"/>
          <w:cols w:num="2" w:space="720"/>
          <w:titlePg/>
          <w:docGrid w:linePitch="360"/>
        </w:sectPr>
      </w:pPr>
    </w:p>
    <w:p w:rsidR="006347DE" w:rsidRDefault="00711A66">
      <w:pPr>
        <w:pStyle w:val="Heading1"/>
      </w:pPr>
      <w:r>
        <w:t xml:space="preserve">Experience </w:t>
      </w:r>
    </w:p>
    <w:p w:rsidR="00F152C1" w:rsidRDefault="00F152C1" w:rsidP="00F152C1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Cubic Transportations systems Inc.                                        2019</w:t>
      </w:r>
      <w:r w:rsidR="00333F71">
        <w:rPr>
          <w:b/>
          <w:color w:val="1A1A1A" w:themeColor="background1" w:themeShade="1A"/>
          <w:sz w:val="26"/>
          <w:szCs w:val="26"/>
        </w:rPr>
        <w:t>-Covid</w:t>
      </w:r>
      <w:r w:rsidR="00CD763D">
        <w:rPr>
          <w:b/>
          <w:color w:val="1A1A1A" w:themeColor="background1" w:themeShade="1A"/>
          <w:sz w:val="26"/>
          <w:szCs w:val="26"/>
        </w:rPr>
        <w:t>-19</w:t>
      </w:r>
    </w:p>
    <w:p w:rsidR="00F152C1" w:rsidRDefault="00F152C1" w:rsidP="00F152C1">
      <w:pPr>
        <w:pStyle w:val="ListBullet"/>
        <w:numPr>
          <w:ilvl w:val="0"/>
          <w:numId w:val="0"/>
        </w:numPr>
        <w:spacing w:after="0"/>
        <w:ind w:left="216" w:hanging="216"/>
        <w:rPr>
          <w:bCs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 </w:t>
      </w:r>
      <w:r w:rsidR="0083324C">
        <w:rPr>
          <w:bCs/>
          <w:color w:val="1A1A1A" w:themeColor="background1" w:themeShade="1A"/>
          <w:sz w:val="26"/>
          <w:szCs w:val="26"/>
        </w:rPr>
        <w:t>Field service technician 1</w:t>
      </w:r>
    </w:p>
    <w:p w:rsidR="0083324C" w:rsidRDefault="0083324C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Trouble shoots </w:t>
      </w:r>
      <w:proofErr w:type="spellStart"/>
      <w:r>
        <w:rPr>
          <w:bCs/>
          <w:color w:val="1A1A1A" w:themeColor="background1" w:themeShade="1A"/>
          <w:sz w:val="26"/>
          <w:szCs w:val="26"/>
        </w:rPr>
        <w:t>tci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stack within metro/MTA </w:t>
      </w:r>
      <w:r w:rsidR="006325DE">
        <w:rPr>
          <w:bCs/>
          <w:color w:val="1A1A1A" w:themeColor="background1" w:themeShade="1A"/>
          <w:sz w:val="26"/>
          <w:szCs w:val="26"/>
        </w:rPr>
        <w:t xml:space="preserve">tap card purchasing system </w:t>
      </w:r>
    </w:p>
    <w:p w:rsidR="006325DE" w:rsidRDefault="006325DE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Repair and service </w:t>
      </w:r>
      <w:proofErr w:type="spellStart"/>
      <w:r>
        <w:rPr>
          <w:bCs/>
          <w:color w:val="1A1A1A" w:themeColor="background1" w:themeShade="1A"/>
          <w:sz w:val="26"/>
          <w:szCs w:val="26"/>
        </w:rPr>
        <w:t>Faregates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and </w:t>
      </w:r>
      <w:r w:rsidR="0083593D">
        <w:rPr>
          <w:bCs/>
          <w:color w:val="1A1A1A" w:themeColor="background1" w:themeShade="1A"/>
          <w:sz w:val="26"/>
          <w:szCs w:val="26"/>
        </w:rPr>
        <w:t xml:space="preserve">payment devices </w:t>
      </w:r>
    </w:p>
    <w:p w:rsidR="0083593D" w:rsidRDefault="00575B64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Preventatively repair device/make repairs </w:t>
      </w:r>
    </w:p>
    <w:p w:rsidR="00AB2B61" w:rsidRDefault="00AB2B61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>Program monetary devices</w:t>
      </w:r>
    </w:p>
    <w:p w:rsidR="001C0529" w:rsidRPr="0083324C" w:rsidRDefault="001C0529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Make assessments replace inoperable component </w:t>
      </w:r>
    </w:p>
    <w:p w:rsidR="00D900D1" w:rsidRDefault="00E85B1B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Staycation Co</w:t>
      </w:r>
      <w:r w:rsidR="00F152C1">
        <w:rPr>
          <w:b/>
          <w:color w:val="1A1A1A" w:themeColor="background1" w:themeShade="1A"/>
          <w:sz w:val="26"/>
          <w:szCs w:val="26"/>
        </w:rPr>
        <w:t>.                                                                              2019-2020</w:t>
      </w:r>
    </w:p>
    <w:p w:rsidR="00E85B1B" w:rsidRDefault="00E85B1B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Cs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</w:t>
      </w:r>
      <w:r>
        <w:rPr>
          <w:bCs/>
          <w:color w:val="1A1A1A" w:themeColor="background1" w:themeShade="1A"/>
          <w:sz w:val="26"/>
          <w:szCs w:val="26"/>
        </w:rPr>
        <w:t xml:space="preserve">Sr. Network Administrator/Software engineer </w:t>
      </w:r>
    </w:p>
    <w:p w:rsidR="00E85B1B" w:rsidRDefault="0034218C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Monitored cctv cameras </w:t>
      </w:r>
      <w:r w:rsidR="00F152C1">
        <w:rPr>
          <w:bCs/>
          <w:color w:val="1A1A1A" w:themeColor="background1" w:themeShade="1A"/>
          <w:sz w:val="26"/>
          <w:szCs w:val="26"/>
        </w:rPr>
        <w:t xml:space="preserve">and </w:t>
      </w:r>
    </w:p>
    <w:p w:rsidR="0034218C" w:rsidRDefault="0034218C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Installation of cctv cameras, PC’s </w:t>
      </w:r>
    </w:p>
    <w:p w:rsidR="00F3379F" w:rsidRDefault="00F3379F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Program/code lines of script </w:t>
      </w:r>
    </w:p>
    <w:p w:rsidR="00F23AD7" w:rsidRDefault="00F3379F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Analyze financial states and encrypt into </w:t>
      </w:r>
      <w:r w:rsidR="00F23AD7">
        <w:rPr>
          <w:bCs/>
          <w:color w:val="1A1A1A" w:themeColor="background1" w:themeShade="1A"/>
          <w:sz w:val="26"/>
          <w:szCs w:val="26"/>
        </w:rPr>
        <w:t xml:space="preserve">no travel material </w:t>
      </w:r>
    </w:p>
    <w:p w:rsidR="00F23AD7" w:rsidRDefault="00F23AD7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Convert </w:t>
      </w:r>
      <w:proofErr w:type="spellStart"/>
      <w:r>
        <w:rPr>
          <w:bCs/>
          <w:color w:val="1A1A1A" w:themeColor="background1" w:themeShade="1A"/>
          <w:sz w:val="26"/>
          <w:szCs w:val="26"/>
        </w:rPr>
        <w:t>usd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to crypto currency </w:t>
      </w:r>
    </w:p>
    <w:p w:rsidR="00F23AD7" w:rsidRDefault="00F23AD7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>Monitor network server</w:t>
      </w:r>
    </w:p>
    <w:p w:rsidR="00F3379F" w:rsidRPr="00E85B1B" w:rsidRDefault="00F3379F" w:rsidP="00F23AD7">
      <w:pPr>
        <w:pStyle w:val="ListBullet"/>
        <w:numPr>
          <w:ilvl w:val="0"/>
          <w:numId w:val="0"/>
        </w:numPr>
        <w:spacing w:after="0"/>
        <w:ind w:left="608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 </w:t>
      </w:r>
    </w:p>
    <w:p w:rsidR="00D900D1" w:rsidRDefault="00D900D1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D900D1" w:rsidRDefault="00D900D1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Video editing/Freelance programmer      </w:t>
      </w:r>
      <w:r>
        <w:rPr>
          <w:b/>
          <w:color w:val="1A1A1A" w:themeColor="background1" w:themeShade="1A"/>
          <w:sz w:val="26"/>
          <w:szCs w:val="26"/>
        </w:rPr>
        <w:tab/>
        <w:t xml:space="preserve">                                   </w:t>
      </w:r>
      <w:r w:rsidRPr="00D23AFA">
        <w:rPr>
          <w:b/>
          <w:color w:val="1A1A1A" w:themeColor="background1" w:themeShade="1A"/>
          <w:sz w:val="26"/>
          <w:szCs w:val="26"/>
        </w:rPr>
        <w:t>2013–2</w:t>
      </w:r>
      <w:r w:rsidR="009E1FC4">
        <w:rPr>
          <w:b/>
          <w:color w:val="1A1A1A" w:themeColor="background1" w:themeShade="1A"/>
          <w:sz w:val="26"/>
          <w:szCs w:val="26"/>
        </w:rPr>
        <w:t>020</w:t>
      </w:r>
    </w:p>
    <w:p w:rsidR="009D16AF" w:rsidRPr="00D23AFA" w:rsidRDefault="009D16AF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>
        <w:rPr>
          <w:i/>
          <w:color w:val="1A1A1A" w:themeColor="background1" w:themeShade="1A"/>
          <w:sz w:val="22"/>
          <w:szCs w:val="22"/>
        </w:rPr>
        <w:t>Drone Video&amp;photography/digital editing</w:t>
      </w:r>
    </w:p>
    <w:p w:rsidR="009D16AF" w:rsidRPr="0029672A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Tasked with running the e-co</w:t>
      </w:r>
      <w:r>
        <w:rPr>
          <w:color w:val="1A1A1A" w:themeColor="background1" w:themeShade="1A"/>
          <w:sz w:val="22"/>
          <w:szCs w:val="22"/>
        </w:rPr>
        <w:t>m</w:t>
      </w:r>
      <w:r w:rsidRPr="0029672A">
        <w:rPr>
          <w:color w:val="1A1A1A" w:themeColor="background1" w:themeShade="1A"/>
          <w:sz w:val="22"/>
          <w:szCs w:val="22"/>
        </w:rPr>
        <w:t>merce portion of a undisclosed tech start company.</w:t>
      </w:r>
    </w:p>
    <w:p w:rsidR="009D16AF" w:rsidRPr="0029672A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Created and hosted betting server for online video games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Over saw and added technical input to creation of app “mommy-me-down”, received and transfer USD into crypto currency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Filming with various Cameras and lens over a vast period of photography, edits footage of film and video editing on person computer.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Skill set ranges vastly upon 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-photography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-digital media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-Video streaming 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-programming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-Further question feel free to ask would be better to discuss rather than writing</w:t>
      </w:r>
    </w:p>
    <w:p w:rsidR="002E05A4" w:rsidRDefault="002E05A4" w:rsidP="002E05A4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Bird Rides</w:t>
      </w:r>
      <w:r w:rsidR="008C4667">
        <w:rPr>
          <w:b/>
          <w:color w:val="1A1A1A" w:themeColor="background1" w:themeShade="1A"/>
          <w:sz w:val="26"/>
          <w:szCs w:val="26"/>
        </w:rPr>
        <w:t>/Jump(Uber)</w:t>
      </w:r>
      <w:r>
        <w:rPr>
          <w:b/>
          <w:color w:val="1A1A1A" w:themeColor="background1" w:themeShade="1A"/>
          <w:sz w:val="26"/>
          <w:szCs w:val="26"/>
        </w:rPr>
        <w:t xml:space="preserve">                                                     </w:t>
      </w:r>
      <w:r w:rsidR="004F2BF1">
        <w:rPr>
          <w:b/>
          <w:color w:val="1A1A1A" w:themeColor="background1" w:themeShade="1A"/>
          <w:sz w:val="26"/>
          <w:szCs w:val="26"/>
        </w:rPr>
        <w:t xml:space="preserve">            </w:t>
      </w:r>
      <w:r>
        <w:rPr>
          <w:b/>
          <w:color w:val="1A1A1A" w:themeColor="background1" w:themeShade="1A"/>
          <w:sz w:val="26"/>
          <w:szCs w:val="26"/>
        </w:rPr>
        <w:t>2018-2019</w:t>
      </w:r>
    </w:p>
    <w:p w:rsidR="002E05A4" w:rsidRPr="0029672A" w:rsidRDefault="002E05A4" w:rsidP="002E05A4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2"/>
          <w:szCs w:val="22"/>
        </w:rPr>
      </w:pP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  <w:t xml:space="preserve"> </w:t>
      </w:r>
      <w:r>
        <w:rPr>
          <w:i/>
          <w:color w:val="1A1A1A" w:themeColor="background1" w:themeShade="1A"/>
          <w:sz w:val="22"/>
          <w:szCs w:val="22"/>
        </w:rPr>
        <w:t xml:space="preserve">Electrical Mechanical Repair </w:t>
      </w:r>
      <w:r w:rsidR="007C0712">
        <w:rPr>
          <w:i/>
          <w:color w:val="1A1A1A" w:themeColor="background1" w:themeShade="1A"/>
          <w:sz w:val="22"/>
          <w:szCs w:val="22"/>
        </w:rPr>
        <w:t>/</w:t>
      </w:r>
      <w:r>
        <w:rPr>
          <w:i/>
          <w:color w:val="1A1A1A" w:themeColor="background1" w:themeShade="1A"/>
          <w:sz w:val="22"/>
          <w:szCs w:val="22"/>
        </w:rPr>
        <w:t xml:space="preserve"> Assembly </w:t>
      </w:r>
    </w:p>
    <w:p w:rsidR="002E05A4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Assembled and repaired electric scooters</w:t>
      </w:r>
    </w:p>
    <w:p w:rsidR="00CE7466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Assembled and repaired the brains of the electric scooter</w:t>
      </w:r>
    </w:p>
    <w:p w:rsidR="00CE7466" w:rsidRPr="002E05A4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Soldering </w:t>
      </w:r>
      <w:r w:rsidR="00686D98">
        <w:rPr>
          <w:color w:val="1A1A1A" w:themeColor="background1" w:themeShade="1A"/>
          <w:sz w:val="22"/>
          <w:szCs w:val="22"/>
        </w:rPr>
        <w:t xml:space="preserve">to repair broken/damaged wiring on scooter brain. </w:t>
      </w:r>
    </w:p>
    <w:p w:rsidR="00D30D9A" w:rsidRDefault="007F376D" w:rsidP="0029672A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Health net</w:t>
      </w:r>
      <w:r w:rsidR="00994550">
        <w:rPr>
          <w:b/>
          <w:color w:val="1A1A1A" w:themeColor="background1" w:themeShade="1A"/>
          <w:sz w:val="26"/>
          <w:szCs w:val="26"/>
        </w:rPr>
        <w:t xml:space="preserve">                                                                                      </w:t>
      </w:r>
      <w:r w:rsidR="007F3CDF">
        <w:rPr>
          <w:b/>
          <w:color w:val="1A1A1A" w:themeColor="background1" w:themeShade="1A"/>
          <w:sz w:val="26"/>
          <w:szCs w:val="26"/>
        </w:rPr>
        <w:t xml:space="preserve"> </w:t>
      </w:r>
      <w:r w:rsidR="007F612D">
        <w:rPr>
          <w:b/>
          <w:color w:val="1A1A1A" w:themeColor="background1" w:themeShade="1A"/>
          <w:sz w:val="26"/>
          <w:szCs w:val="26"/>
        </w:rPr>
        <w:t>2016</w:t>
      </w:r>
      <w:r w:rsidR="00994550">
        <w:rPr>
          <w:b/>
          <w:color w:val="1A1A1A" w:themeColor="background1" w:themeShade="1A"/>
          <w:sz w:val="26"/>
          <w:szCs w:val="26"/>
        </w:rPr>
        <w:t>-2018</w:t>
      </w:r>
    </w:p>
    <w:p w:rsidR="00610EFE" w:rsidRDefault="007D4ED3" w:rsidP="0029672A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>It sup</w:t>
      </w:r>
      <w:r w:rsidR="00610EFE">
        <w:rPr>
          <w:i/>
          <w:color w:val="1A1A1A" w:themeColor="background1" w:themeShade="1A"/>
          <w:sz w:val="26"/>
          <w:szCs w:val="26"/>
        </w:rPr>
        <w:t xml:space="preserve">port </w:t>
      </w:r>
      <w:r w:rsidR="00896A38">
        <w:rPr>
          <w:i/>
          <w:color w:val="1A1A1A" w:themeColor="background1" w:themeShade="1A"/>
          <w:sz w:val="26"/>
          <w:szCs w:val="26"/>
        </w:rPr>
        <w:t>/</w:t>
      </w:r>
      <w:proofErr w:type="spellStart"/>
      <w:r w:rsidR="00896A38">
        <w:rPr>
          <w:i/>
          <w:color w:val="1A1A1A" w:themeColor="background1" w:themeShade="1A"/>
          <w:sz w:val="26"/>
          <w:szCs w:val="26"/>
        </w:rPr>
        <w:t>helpdesk</w:t>
      </w:r>
      <w:proofErr w:type="spellEnd"/>
      <w:r w:rsidR="005738BA">
        <w:rPr>
          <w:i/>
          <w:color w:val="1A1A1A" w:themeColor="background1" w:themeShade="1A"/>
          <w:sz w:val="26"/>
          <w:szCs w:val="26"/>
        </w:rPr>
        <w:t xml:space="preserve"> </w:t>
      </w:r>
      <w:r w:rsidR="00341CE9">
        <w:rPr>
          <w:i/>
          <w:color w:val="1A1A1A" w:themeColor="background1" w:themeShade="1A"/>
          <w:sz w:val="26"/>
          <w:szCs w:val="26"/>
        </w:rPr>
        <w:t xml:space="preserve">operator </w:t>
      </w:r>
    </w:p>
    <w:p w:rsidR="002E05A4" w:rsidRPr="00EA4030" w:rsidRDefault="00A62F6D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 w:rsidRPr="00A62F6D">
        <w:rPr>
          <w:color w:val="1A1A1A" w:themeColor="background1" w:themeShade="1A"/>
          <w:sz w:val="26"/>
          <w:szCs w:val="26"/>
        </w:rPr>
        <w:t>monitoring and maintaining the computer systems and networks</w:t>
      </w:r>
    </w:p>
    <w:p w:rsidR="00EA4030" w:rsidRPr="00222E41" w:rsidRDefault="008C3518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color w:val="1A1A1A" w:themeColor="background1" w:themeShade="1A"/>
          <w:sz w:val="26"/>
          <w:szCs w:val="26"/>
        </w:rPr>
        <w:t xml:space="preserve">Preformed </w:t>
      </w:r>
      <w:r w:rsidR="00014682">
        <w:rPr>
          <w:color w:val="1A1A1A" w:themeColor="background1" w:themeShade="1A"/>
          <w:sz w:val="26"/>
          <w:szCs w:val="26"/>
        </w:rPr>
        <w:t>updates to programs that aided day to day task</w:t>
      </w:r>
    </w:p>
    <w:p w:rsidR="00222E41" w:rsidRPr="0087596E" w:rsidRDefault="00D03495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color w:val="1A1A1A" w:themeColor="background1" w:themeShade="1A"/>
          <w:sz w:val="26"/>
          <w:szCs w:val="26"/>
        </w:rPr>
        <w:t>Password recovery</w:t>
      </w:r>
    </w:p>
    <w:p w:rsidR="0087596E" w:rsidRPr="0087596E" w:rsidRDefault="0087596E" w:rsidP="00610EFE">
      <w:pPr>
        <w:pStyle w:val="ListBullet"/>
        <w:numPr>
          <w:ilvl w:val="0"/>
          <w:numId w:val="25"/>
        </w:numPr>
        <w:spacing w:after="0"/>
        <w:rPr>
          <w:color w:val="1A1A1A" w:themeColor="background1" w:themeShade="1A"/>
          <w:sz w:val="26"/>
          <w:szCs w:val="26"/>
        </w:rPr>
      </w:pPr>
      <w:r w:rsidRPr="0087596E">
        <w:rPr>
          <w:color w:val="1A1A1A" w:themeColor="background1" w:themeShade="1A"/>
          <w:sz w:val="26"/>
          <w:szCs w:val="26"/>
        </w:rPr>
        <w:t xml:space="preserve">Troubleshoot </w:t>
      </w:r>
      <w:r w:rsidR="007F3CDF">
        <w:rPr>
          <w:color w:val="1A1A1A" w:themeColor="background1" w:themeShade="1A"/>
          <w:sz w:val="26"/>
          <w:szCs w:val="26"/>
        </w:rPr>
        <w:t>system complications hard/software</w:t>
      </w:r>
    </w:p>
    <w:p w:rsidR="00173ADD" w:rsidRPr="00173ADD" w:rsidRDefault="00173ADD" w:rsidP="0029672A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6"/>
          <w:szCs w:val="26"/>
        </w:rPr>
      </w:pPr>
    </w:p>
    <w:p w:rsidR="0029672A" w:rsidRPr="00670493" w:rsidRDefault="0029672A" w:rsidP="00C11E20">
      <w:pPr>
        <w:pStyle w:val="ListBullet"/>
        <w:numPr>
          <w:ilvl w:val="0"/>
          <w:numId w:val="0"/>
        </w:numPr>
        <w:spacing w:after="0"/>
        <w:rPr>
          <w:color w:val="1A1A1A" w:themeColor="background1" w:themeShade="1A"/>
          <w:sz w:val="22"/>
          <w:szCs w:val="22"/>
        </w:rPr>
      </w:pPr>
    </w:p>
    <w:p w:rsidR="00D23AFA" w:rsidRDefault="0029672A" w:rsidP="0029672A">
      <w:pPr>
        <w:pStyle w:val="ListBullet"/>
        <w:numPr>
          <w:ilvl w:val="0"/>
          <w:numId w:val="0"/>
        </w:numPr>
        <w:spacing w:after="0"/>
        <w:ind w:left="1" w:firstLine="1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</w:t>
      </w:r>
      <w:r w:rsidR="009978B9">
        <w:rPr>
          <w:b/>
          <w:color w:val="1A1A1A" w:themeColor="background1" w:themeShade="1A"/>
          <w:sz w:val="26"/>
          <w:szCs w:val="26"/>
        </w:rPr>
        <w:t xml:space="preserve">Mainframe </w:t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     </w:t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</w:t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                                                   </w:t>
      </w:r>
      <w:r>
        <w:rPr>
          <w:b/>
          <w:color w:val="1A1A1A" w:themeColor="background1" w:themeShade="1A"/>
          <w:sz w:val="26"/>
          <w:szCs w:val="26"/>
        </w:rPr>
        <w:t xml:space="preserve">              </w:t>
      </w:r>
      <w:r w:rsidR="00D23AFA" w:rsidRPr="00D23AFA">
        <w:rPr>
          <w:b/>
          <w:color w:val="1A1A1A" w:themeColor="background1" w:themeShade="1A"/>
          <w:sz w:val="26"/>
          <w:szCs w:val="26"/>
        </w:rPr>
        <w:t>2012-2015</w:t>
      </w:r>
      <w:r w:rsidR="00D23AFA">
        <w:rPr>
          <w:b/>
          <w:color w:val="1A1A1A" w:themeColor="background1" w:themeShade="1A"/>
          <w:sz w:val="26"/>
          <w:szCs w:val="26"/>
        </w:rPr>
        <w:t xml:space="preserve"> </w:t>
      </w:r>
    </w:p>
    <w:p w:rsidR="00464AEB" w:rsidRPr="00D23AFA" w:rsidRDefault="00D23AFA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 w:rsidRPr="00D23AFA">
        <w:rPr>
          <w:i/>
          <w:color w:val="1A1A1A" w:themeColor="background1" w:themeShade="1A"/>
          <w:sz w:val="22"/>
          <w:szCs w:val="22"/>
        </w:rPr>
        <w:t>Coding/programming analyst</w:t>
      </w:r>
    </w:p>
    <w:p w:rsidR="00D23AFA" w:rsidRDefault="00AF0CB6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670493">
        <w:rPr>
          <w:color w:val="1A1A1A" w:themeColor="background1" w:themeShade="1A"/>
          <w:sz w:val="22"/>
          <w:szCs w:val="22"/>
        </w:rPr>
        <w:t xml:space="preserve">Administration </w:t>
      </w:r>
      <w:r w:rsidR="00CC159F">
        <w:rPr>
          <w:color w:val="1A1A1A" w:themeColor="background1" w:themeShade="1A"/>
          <w:sz w:val="22"/>
          <w:szCs w:val="22"/>
        </w:rPr>
        <w:t xml:space="preserve">of server </w:t>
      </w:r>
      <w:r w:rsidR="001C2585">
        <w:rPr>
          <w:color w:val="1A1A1A" w:themeColor="background1" w:themeShade="1A"/>
          <w:sz w:val="22"/>
          <w:szCs w:val="22"/>
        </w:rPr>
        <w:t>gifted task of incorporating input of programmers in department overseeing projects</w:t>
      </w:r>
    </w:p>
    <w:p w:rsidR="00BA511C" w:rsidRDefault="00BA511C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Senior it support </w:t>
      </w:r>
    </w:p>
    <w:p w:rsidR="00D23AFA" w:rsidRPr="00D23AFA" w:rsidRDefault="00D23AFA" w:rsidP="0029672A">
      <w:pPr>
        <w:pStyle w:val="ListParagraph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D23AFA">
        <w:rPr>
          <w:color w:val="1A1A1A" w:themeColor="background1" w:themeShade="1A"/>
          <w:sz w:val="22"/>
          <w:szCs w:val="22"/>
        </w:rPr>
        <w:t xml:space="preserve">Built and repaired custom made personal computers for clients. 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lastRenderedPageBreak/>
        <w:t>Coded</w:t>
      </w:r>
      <w:r w:rsidR="0031054B">
        <w:rPr>
          <w:color w:val="1A1A1A" w:themeColor="background1" w:themeShade="1A"/>
          <w:sz w:val="22"/>
          <w:szCs w:val="22"/>
        </w:rPr>
        <w:t xml:space="preserve"> sites for clients 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I</w:t>
      </w:r>
      <w:r w:rsidR="0031054B">
        <w:rPr>
          <w:color w:val="1A1A1A" w:themeColor="background1" w:themeShade="1A"/>
          <w:sz w:val="22"/>
          <w:szCs w:val="22"/>
        </w:rPr>
        <w:t>nstall</w:t>
      </w:r>
      <w:r>
        <w:rPr>
          <w:color w:val="1A1A1A" w:themeColor="background1" w:themeShade="1A"/>
          <w:sz w:val="22"/>
          <w:szCs w:val="22"/>
        </w:rPr>
        <w:t>ed programs to secure network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I</w:t>
      </w:r>
      <w:r w:rsidR="00EF6E61">
        <w:rPr>
          <w:color w:val="1A1A1A" w:themeColor="background1" w:themeShade="1A"/>
          <w:sz w:val="22"/>
          <w:szCs w:val="22"/>
        </w:rPr>
        <w:t>nstalling home and office cctv cameras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E-</w:t>
      </w:r>
      <w:r w:rsidR="0000369E">
        <w:rPr>
          <w:color w:val="1A1A1A" w:themeColor="background1" w:themeShade="1A"/>
          <w:sz w:val="22"/>
          <w:szCs w:val="22"/>
        </w:rPr>
        <w:t>commerce organi</w:t>
      </w:r>
      <w:r>
        <w:rPr>
          <w:color w:val="1A1A1A" w:themeColor="background1" w:themeShade="1A"/>
          <w:sz w:val="22"/>
          <w:szCs w:val="22"/>
        </w:rPr>
        <w:t>zing, crypto currency converter</w:t>
      </w:r>
    </w:p>
    <w:p w:rsidR="00D60DD7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Photoshop  and </w:t>
      </w:r>
      <w:r w:rsidR="0000369E">
        <w:rPr>
          <w:color w:val="1A1A1A" w:themeColor="background1" w:themeShade="1A"/>
          <w:sz w:val="22"/>
          <w:szCs w:val="22"/>
        </w:rPr>
        <w:t xml:space="preserve">digital designing </w:t>
      </w:r>
    </w:p>
    <w:p w:rsidR="00DB1FC7" w:rsidRDefault="002B501B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Freelance </w:t>
      </w:r>
      <w:r w:rsidR="00445BB2">
        <w:rPr>
          <w:b/>
          <w:color w:val="1A1A1A" w:themeColor="background1" w:themeShade="1A"/>
          <w:sz w:val="26"/>
          <w:szCs w:val="26"/>
        </w:rPr>
        <w:t>Videographer/editor</w:t>
      </w:r>
      <w:r w:rsidR="0029672A">
        <w:rPr>
          <w:b/>
          <w:color w:val="1A1A1A" w:themeColor="background1" w:themeShade="1A"/>
          <w:sz w:val="26"/>
          <w:szCs w:val="26"/>
        </w:rPr>
        <w:t xml:space="preserve">    </w:t>
      </w:r>
      <w:r w:rsidR="00A7280E">
        <w:rPr>
          <w:b/>
          <w:color w:val="1A1A1A" w:themeColor="background1" w:themeShade="1A"/>
          <w:sz w:val="26"/>
          <w:szCs w:val="26"/>
        </w:rPr>
        <w:t xml:space="preserve"> </w:t>
      </w:r>
      <w:r w:rsidR="0029672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 xml:space="preserve">                                   </w:t>
      </w:r>
      <w:r w:rsidR="00453F9C">
        <w:rPr>
          <w:b/>
          <w:color w:val="1A1A1A" w:themeColor="background1" w:themeShade="1A"/>
          <w:sz w:val="26"/>
          <w:szCs w:val="26"/>
        </w:rPr>
        <w:t xml:space="preserve">            </w:t>
      </w:r>
      <w:r w:rsidR="00D23AFA" w:rsidRPr="00D23AFA">
        <w:rPr>
          <w:b/>
          <w:color w:val="1A1A1A" w:themeColor="background1" w:themeShade="1A"/>
          <w:sz w:val="26"/>
          <w:szCs w:val="26"/>
        </w:rPr>
        <w:t>201</w:t>
      </w:r>
      <w:r w:rsidR="00314E3D">
        <w:rPr>
          <w:b/>
          <w:color w:val="1A1A1A" w:themeColor="background1" w:themeShade="1A"/>
          <w:sz w:val="26"/>
          <w:szCs w:val="26"/>
        </w:rPr>
        <w:t>0</w:t>
      </w:r>
      <w:r w:rsidR="00D23AFA" w:rsidRPr="00D23AFA">
        <w:rPr>
          <w:b/>
          <w:color w:val="1A1A1A" w:themeColor="background1" w:themeShade="1A"/>
          <w:sz w:val="26"/>
          <w:szCs w:val="26"/>
        </w:rPr>
        <w:t>–201</w:t>
      </w:r>
      <w:r w:rsidR="00A52523">
        <w:rPr>
          <w:b/>
          <w:color w:val="1A1A1A" w:themeColor="background1" w:themeShade="1A"/>
          <w:sz w:val="26"/>
          <w:szCs w:val="26"/>
        </w:rPr>
        <w:t>2</w:t>
      </w:r>
    </w:p>
    <w:p w:rsidR="00D23AFA" w:rsidRPr="00D23AFA" w:rsidRDefault="00DF41CF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>
        <w:rPr>
          <w:i/>
          <w:color w:val="1A1A1A" w:themeColor="background1" w:themeShade="1A"/>
          <w:sz w:val="22"/>
          <w:szCs w:val="22"/>
        </w:rPr>
        <w:t xml:space="preserve">Drone </w:t>
      </w:r>
      <w:r w:rsidR="007C0712">
        <w:rPr>
          <w:i/>
          <w:color w:val="1A1A1A" w:themeColor="background1" w:themeShade="1A"/>
          <w:sz w:val="22"/>
          <w:szCs w:val="22"/>
        </w:rPr>
        <w:t>Video</w:t>
      </w:r>
      <w:r>
        <w:rPr>
          <w:i/>
          <w:color w:val="1A1A1A" w:themeColor="background1" w:themeShade="1A"/>
          <w:sz w:val="22"/>
          <w:szCs w:val="22"/>
        </w:rPr>
        <w:t>&amp;phot</w:t>
      </w:r>
      <w:r w:rsidR="00ED7C74">
        <w:rPr>
          <w:i/>
          <w:color w:val="1A1A1A" w:themeColor="background1" w:themeShade="1A"/>
          <w:sz w:val="22"/>
          <w:szCs w:val="22"/>
        </w:rPr>
        <w:t>ography/digital editing</w:t>
      </w:r>
    </w:p>
    <w:p w:rsidR="00D23AFA" w:rsidRPr="0029672A" w:rsidRDefault="00445BB2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Filmed and edited videos and photos </w:t>
      </w:r>
      <w:r w:rsidR="00D23AFA" w:rsidRPr="0029672A">
        <w:rPr>
          <w:color w:val="1A1A1A" w:themeColor="background1" w:themeShade="1A"/>
          <w:sz w:val="22"/>
          <w:szCs w:val="22"/>
        </w:rPr>
        <w:t>.</w:t>
      </w:r>
    </w:p>
    <w:p w:rsidR="007C0EAA" w:rsidRDefault="007C0EAA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Used after effects to add visual effects to videos </w:t>
      </w:r>
    </w:p>
    <w:p w:rsidR="001D1648" w:rsidRDefault="007C0EAA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Took pictures and videos of </w:t>
      </w:r>
      <w:r w:rsidR="00221388">
        <w:rPr>
          <w:color w:val="1A1A1A" w:themeColor="background1" w:themeShade="1A"/>
          <w:sz w:val="22"/>
          <w:szCs w:val="22"/>
        </w:rPr>
        <w:t xml:space="preserve">large landscape and </w:t>
      </w:r>
      <w:proofErr w:type="spellStart"/>
      <w:r w:rsidR="00221388">
        <w:rPr>
          <w:color w:val="1A1A1A" w:themeColor="background1" w:themeShade="1A"/>
          <w:sz w:val="22"/>
          <w:szCs w:val="22"/>
        </w:rPr>
        <w:t>nature-esq</w:t>
      </w:r>
      <w:proofErr w:type="spellEnd"/>
      <w:r w:rsidR="00221388">
        <w:rPr>
          <w:color w:val="1A1A1A" w:themeColor="background1" w:themeShade="1A"/>
          <w:sz w:val="22"/>
          <w:szCs w:val="22"/>
        </w:rPr>
        <w:t xml:space="preserve"> background</w:t>
      </w:r>
    </w:p>
    <w:p w:rsidR="00221388" w:rsidRPr="007C0EAA" w:rsidRDefault="00B527D4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Edited video clips to comprise a full video </w:t>
      </w:r>
    </w:p>
    <w:p w:rsidR="000D55B1" w:rsidRPr="00445BB2" w:rsidRDefault="000D55B1" w:rsidP="00B8572C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 w:rsidRPr="00445BB2">
        <w:rPr>
          <w:color w:val="1A1A1A" w:themeColor="background1" w:themeShade="1A"/>
          <w:sz w:val="22"/>
          <w:szCs w:val="22"/>
        </w:rPr>
        <w:t xml:space="preserve"> </w:t>
      </w:r>
    </w:p>
    <w:p w:rsidR="00CE16A9" w:rsidRDefault="00CE16A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6914C9" w:rsidRDefault="006914C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2260E0" w:rsidRDefault="002260E0" w:rsidP="00996C04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2"/>
          <w:szCs w:val="22"/>
        </w:rPr>
      </w:pPr>
      <w:r>
        <w:rPr>
          <w:b/>
          <w:color w:val="1A1A1A" w:themeColor="background1" w:themeShade="1A"/>
          <w:sz w:val="22"/>
          <w:szCs w:val="22"/>
        </w:rPr>
        <w:t xml:space="preserve"> </w:t>
      </w:r>
    </w:p>
    <w:p w:rsidR="00146E93" w:rsidRPr="00AD131B" w:rsidRDefault="00146E93" w:rsidP="00AD131B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   </w:t>
      </w:r>
      <w:r>
        <w:rPr>
          <w:b/>
          <w:color w:val="1A1A1A" w:themeColor="background1" w:themeShade="1A"/>
          <w:sz w:val="26"/>
          <w:szCs w:val="26"/>
        </w:rPr>
        <w:tab/>
        <w:t xml:space="preserve">                                              </w:t>
      </w:r>
    </w:p>
    <w:p w:rsidR="00146E93" w:rsidRDefault="00146E93" w:rsidP="00B52A18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7F7117" w:rsidRPr="006914C9" w:rsidRDefault="007F7117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2"/>
          <w:szCs w:val="22"/>
        </w:rPr>
      </w:pPr>
    </w:p>
    <w:p w:rsidR="00CE16A9" w:rsidRPr="0029672A" w:rsidRDefault="00CE16A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D23AFA" w:rsidRDefault="00D23AFA" w:rsidP="00D23AFA">
      <w:pPr>
        <w:pStyle w:val="Heading1"/>
      </w:pPr>
      <w:r>
        <w:t>Education</w:t>
      </w:r>
    </w:p>
    <w:p w:rsidR="00D23AFA" w:rsidRPr="003964A9" w:rsidRDefault="00D23AFA" w:rsidP="00D23AF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964A9">
        <w:rPr>
          <w:b/>
          <w:color w:val="1A1A1A" w:themeColor="background1" w:themeShade="1A"/>
          <w:sz w:val="22"/>
          <w:szCs w:val="22"/>
        </w:rPr>
        <w:t xml:space="preserve">Edward R </w:t>
      </w:r>
      <w:proofErr w:type="spellStart"/>
      <w:r w:rsidRPr="003964A9">
        <w:rPr>
          <w:b/>
          <w:color w:val="1A1A1A" w:themeColor="background1" w:themeShade="1A"/>
          <w:sz w:val="22"/>
          <w:szCs w:val="22"/>
        </w:rPr>
        <w:t>Roybal</w:t>
      </w:r>
      <w:proofErr w:type="spellEnd"/>
      <w:r w:rsidRPr="003964A9">
        <w:rPr>
          <w:b/>
          <w:color w:val="1A1A1A" w:themeColor="background1" w:themeShade="1A"/>
          <w:sz w:val="22"/>
          <w:szCs w:val="22"/>
        </w:rPr>
        <w:t xml:space="preserve"> Learning Center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r w:rsidRPr="00145E52">
        <w:rPr>
          <w:color w:val="1A1A1A" w:themeColor="background1" w:themeShade="1A"/>
          <w:sz w:val="22"/>
          <w:szCs w:val="22"/>
        </w:rPr>
        <w:t>Cyber patriot ethical hacker program : 2010-2013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r w:rsidRPr="00145E52">
        <w:rPr>
          <w:color w:val="1A1A1A" w:themeColor="background1" w:themeShade="1A"/>
          <w:sz w:val="22"/>
          <w:szCs w:val="22"/>
        </w:rPr>
        <w:t>UCLA Saturday programming academy : 2010-2012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proofErr w:type="spellStart"/>
      <w:r w:rsidRPr="00145E52">
        <w:rPr>
          <w:color w:val="1A1A1A" w:themeColor="background1" w:themeShade="1A"/>
          <w:sz w:val="22"/>
          <w:szCs w:val="22"/>
        </w:rPr>
        <w:t>Mimo</w:t>
      </w:r>
      <w:proofErr w:type="spellEnd"/>
      <w:r w:rsidRPr="00145E52">
        <w:rPr>
          <w:color w:val="1A1A1A" w:themeColor="background1" w:themeShade="1A"/>
          <w:sz w:val="22"/>
          <w:szCs w:val="22"/>
        </w:rPr>
        <w:t xml:space="preserve"> coding tutor:2012-20</w:t>
      </w:r>
      <w:r w:rsidR="009E1FC4">
        <w:rPr>
          <w:color w:val="1A1A1A" w:themeColor="background1" w:themeShade="1A"/>
          <w:sz w:val="22"/>
          <w:szCs w:val="22"/>
        </w:rPr>
        <w:t>20</w:t>
      </w:r>
    </w:p>
    <w:p w:rsidR="00E00003" w:rsidRDefault="00E00003" w:rsidP="00D23AFA">
      <w:pPr>
        <w:pStyle w:val="ListBullet"/>
        <w:numPr>
          <w:ilvl w:val="0"/>
          <w:numId w:val="0"/>
        </w:numPr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E00003" w:rsidRDefault="000D32D1" w:rsidP="000D32D1">
      <w:pPr>
        <w:pStyle w:val="ListBullet"/>
        <w:numPr>
          <w:ilvl w:val="0"/>
          <w:numId w:val="19"/>
        </w:numPr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Honorary mention</w:t>
      </w:r>
    </w:p>
    <w:p w:rsidR="00FF71A6" w:rsidRDefault="00FF71A6" w:rsidP="00814513">
      <w:pPr>
        <w:pStyle w:val="ListBullet"/>
        <w:numPr>
          <w:ilvl w:val="0"/>
          <w:numId w:val="0"/>
        </w:numPr>
        <w:ind w:left="1800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>Versed in operating systems:</w:t>
      </w:r>
    </w:p>
    <w:p w:rsidR="00976266" w:rsidRDefault="00DD22AB" w:rsidP="00DD22AB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 </w:t>
      </w:r>
      <w:r w:rsidR="00976266">
        <w:rPr>
          <w:i/>
          <w:color w:val="1A1A1A" w:themeColor="background1" w:themeShade="1A"/>
          <w:sz w:val="26"/>
          <w:szCs w:val="26"/>
        </w:rPr>
        <w:t>Linux</w:t>
      </w:r>
    </w:p>
    <w:p w:rsidR="00976266" w:rsidRDefault="00DD22AB" w:rsidP="00DD22AB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 </w:t>
      </w:r>
      <w:r w:rsidR="00976266">
        <w:rPr>
          <w:i/>
          <w:color w:val="1A1A1A" w:themeColor="background1" w:themeShade="1A"/>
          <w:sz w:val="26"/>
          <w:szCs w:val="26"/>
        </w:rPr>
        <w:t>iOS</w:t>
      </w:r>
    </w:p>
    <w:p w:rsidR="00976266" w:rsidRDefault="00814513" w:rsidP="00814513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</w:t>
      </w:r>
      <w:r w:rsidR="00976266">
        <w:rPr>
          <w:i/>
          <w:color w:val="1A1A1A" w:themeColor="background1" w:themeShade="1A"/>
          <w:sz w:val="26"/>
          <w:szCs w:val="26"/>
        </w:rPr>
        <w:t>Windows</w:t>
      </w:r>
    </w:p>
    <w:p w:rsidR="00976266" w:rsidRDefault="00976266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</w:t>
      </w:r>
      <w:r w:rsidR="00814513">
        <w:rPr>
          <w:i/>
          <w:color w:val="1A1A1A" w:themeColor="background1" w:themeShade="1A"/>
          <w:sz w:val="26"/>
          <w:szCs w:val="26"/>
        </w:rPr>
        <w:t xml:space="preserve">  </w:t>
      </w:r>
      <w:r>
        <w:rPr>
          <w:i/>
          <w:color w:val="1A1A1A" w:themeColor="background1" w:themeShade="1A"/>
          <w:sz w:val="26"/>
          <w:szCs w:val="26"/>
        </w:rPr>
        <w:t xml:space="preserve">     Versed on programming languages:</w:t>
      </w:r>
    </w:p>
    <w:p w:rsidR="00976266" w:rsidRDefault="00976266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lastRenderedPageBreak/>
        <w:t xml:space="preserve">                       </w:t>
      </w:r>
      <w:r w:rsidR="00C42031">
        <w:rPr>
          <w:i/>
          <w:color w:val="1A1A1A" w:themeColor="background1" w:themeShade="1A"/>
          <w:sz w:val="26"/>
          <w:szCs w:val="26"/>
        </w:rPr>
        <w:t>C++</w:t>
      </w:r>
    </w:p>
    <w:p w:rsidR="00316160" w:rsidRDefault="00C42031" w:rsidP="00316160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Java script</w:t>
      </w:r>
      <w:r w:rsidR="004C3D2E">
        <w:rPr>
          <w:i/>
          <w:color w:val="1A1A1A" w:themeColor="background1" w:themeShade="1A"/>
          <w:sz w:val="26"/>
          <w:szCs w:val="26"/>
        </w:rPr>
        <w:t>/ java</w:t>
      </w:r>
    </w:p>
    <w:p w:rsidR="00C42031" w:rsidRDefault="00316160" w:rsidP="00316160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</w:t>
      </w:r>
      <w:r w:rsidR="00C42031">
        <w:rPr>
          <w:i/>
          <w:color w:val="1A1A1A" w:themeColor="background1" w:themeShade="1A"/>
          <w:sz w:val="26"/>
          <w:szCs w:val="26"/>
        </w:rPr>
        <w:t>Objective c</w:t>
      </w:r>
    </w:p>
    <w:p w:rsidR="00C42031" w:rsidRDefault="00C42031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Python</w:t>
      </w:r>
    </w:p>
    <w:p w:rsidR="00C42031" w:rsidRDefault="00C42031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</w:t>
      </w:r>
      <w:r w:rsidR="00814513">
        <w:rPr>
          <w:i/>
          <w:color w:val="1A1A1A" w:themeColor="background1" w:themeShade="1A"/>
          <w:sz w:val="26"/>
          <w:szCs w:val="26"/>
        </w:rPr>
        <w:t xml:space="preserve"> </w:t>
      </w:r>
      <w:r>
        <w:rPr>
          <w:i/>
          <w:color w:val="1A1A1A" w:themeColor="background1" w:themeShade="1A"/>
          <w:sz w:val="26"/>
          <w:szCs w:val="26"/>
        </w:rPr>
        <w:t xml:space="preserve">  HTML /HTML5</w:t>
      </w:r>
    </w:p>
    <w:p w:rsidR="0074212D" w:rsidRDefault="0074212D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SQL</w:t>
      </w:r>
    </w:p>
    <w:p w:rsidR="002B5CE4" w:rsidRDefault="002B5CE4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C#</w:t>
      </w:r>
    </w:p>
    <w:p w:rsidR="0074212D" w:rsidRPr="000D32D1" w:rsidRDefault="0074212D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</w:p>
    <w:sectPr w:rsidR="0074212D" w:rsidRPr="000D32D1" w:rsidSect="0029672A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3CC" w:rsidRDefault="00FF73CC">
      <w:r>
        <w:separator/>
      </w:r>
    </w:p>
  </w:endnote>
  <w:endnote w:type="continuationSeparator" w:id="0">
    <w:p w:rsidR="00FF73CC" w:rsidRDefault="00FF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E16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3CC" w:rsidRDefault="00FF73CC">
      <w:r>
        <w:separator/>
      </w:r>
    </w:p>
  </w:footnote>
  <w:footnote w:type="continuationSeparator" w:id="0">
    <w:p w:rsidR="00FF73CC" w:rsidRDefault="00FF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84CF1A2" wp14:editId="6ADEBF8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3F52F4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665231" wp14:editId="366C0B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7DE" w:rsidRDefault="006347D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E66523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347DE" w:rsidRDefault="006347D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8BA9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62C0E"/>
    <w:multiLevelType w:val="hybridMultilevel"/>
    <w:tmpl w:val="BA7A5C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024F5B"/>
    <w:multiLevelType w:val="hybridMultilevel"/>
    <w:tmpl w:val="58427560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2F6700"/>
    <w:multiLevelType w:val="hybridMultilevel"/>
    <w:tmpl w:val="543E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31505"/>
    <w:multiLevelType w:val="hybridMultilevel"/>
    <w:tmpl w:val="12A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36986"/>
    <w:multiLevelType w:val="hybridMultilevel"/>
    <w:tmpl w:val="575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963DC"/>
    <w:multiLevelType w:val="hybridMultilevel"/>
    <w:tmpl w:val="DF34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C349F"/>
    <w:multiLevelType w:val="hybridMultilevel"/>
    <w:tmpl w:val="CE9CAF5A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8" w15:restartNumberingAfterBreak="0">
    <w:nsid w:val="42016D0C"/>
    <w:multiLevelType w:val="hybridMultilevel"/>
    <w:tmpl w:val="785268A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40829"/>
    <w:multiLevelType w:val="hybridMultilevel"/>
    <w:tmpl w:val="78721C7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0D3641"/>
    <w:multiLevelType w:val="hybridMultilevel"/>
    <w:tmpl w:val="C720B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710139"/>
    <w:multiLevelType w:val="hybridMultilevel"/>
    <w:tmpl w:val="236C2C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06E86"/>
    <w:multiLevelType w:val="hybridMultilevel"/>
    <w:tmpl w:val="CF28B4CC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5" w15:restartNumberingAfterBreak="0">
    <w:nsid w:val="78104A0D"/>
    <w:multiLevelType w:val="hybridMultilevel"/>
    <w:tmpl w:val="50BA5C0C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13"/>
  </w:num>
  <w:num w:numId="15">
    <w:abstractNumId w:val="16"/>
  </w:num>
  <w:num w:numId="16">
    <w:abstractNumId w:val="10"/>
  </w:num>
  <w:num w:numId="17">
    <w:abstractNumId w:val="21"/>
  </w:num>
  <w:num w:numId="18">
    <w:abstractNumId w:val="18"/>
  </w:num>
  <w:num w:numId="19">
    <w:abstractNumId w:val="20"/>
  </w:num>
  <w:num w:numId="20">
    <w:abstractNumId w:val="15"/>
  </w:num>
  <w:num w:numId="21">
    <w:abstractNumId w:val="25"/>
  </w:num>
  <w:num w:numId="22">
    <w:abstractNumId w:val="24"/>
  </w:num>
  <w:num w:numId="23">
    <w:abstractNumId w:val="19"/>
  </w:num>
  <w:num w:numId="24">
    <w:abstractNumId w:val="14"/>
  </w:num>
  <w:num w:numId="25">
    <w:abstractNumId w:val="22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99F"/>
    <w:rsid w:val="0000369E"/>
    <w:rsid w:val="00014682"/>
    <w:rsid w:val="0001639D"/>
    <w:rsid w:val="0002002E"/>
    <w:rsid w:val="000316E2"/>
    <w:rsid w:val="0003350B"/>
    <w:rsid w:val="000413D4"/>
    <w:rsid w:val="00087AA6"/>
    <w:rsid w:val="000D32D1"/>
    <w:rsid w:val="000D55B1"/>
    <w:rsid w:val="000F503D"/>
    <w:rsid w:val="00104DA2"/>
    <w:rsid w:val="00116951"/>
    <w:rsid w:val="001443B1"/>
    <w:rsid w:val="00145E52"/>
    <w:rsid w:val="00146E93"/>
    <w:rsid w:val="00153528"/>
    <w:rsid w:val="00163E09"/>
    <w:rsid w:val="00173ADD"/>
    <w:rsid w:val="00183D09"/>
    <w:rsid w:val="00190358"/>
    <w:rsid w:val="001B0BD7"/>
    <w:rsid w:val="001B7F1F"/>
    <w:rsid w:val="001C0529"/>
    <w:rsid w:val="001C2585"/>
    <w:rsid w:val="001D1648"/>
    <w:rsid w:val="001E00A3"/>
    <w:rsid w:val="001F15C6"/>
    <w:rsid w:val="002047D3"/>
    <w:rsid w:val="00220DA3"/>
    <w:rsid w:val="00221388"/>
    <w:rsid w:val="00222E41"/>
    <w:rsid w:val="002260E0"/>
    <w:rsid w:val="0023172E"/>
    <w:rsid w:val="00235930"/>
    <w:rsid w:val="002625A7"/>
    <w:rsid w:val="00262661"/>
    <w:rsid w:val="002802E1"/>
    <w:rsid w:val="0029672A"/>
    <w:rsid w:val="00296BB4"/>
    <w:rsid w:val="002B501B"/>
    <w:rsid w:val="002B5CE4"/>
    <w:rsid w:val="002D60EE"/>
    <w:rsid w:val="002E05A4"/>
    <w:rsid w:val="002E2B80"/>
    <w:rsid w:val="0031054B"/>
    <w:rsid w:val="0031132D"/>
    <w:rsid w:val="00312347"/>
    <w:rsid w:val="00314E3D"/>
    <w:rsid w:val="00316160"/>
    <w:rsid w:val="00327CF3"/>
    <w:rsid w:val="0033036D"/>
    <w:rsid w:val="00333F71"/>
    <w:rsid w:val="00341CE9"/>
    <w:rsid w:val="0034218C"/>
    <w:rsid w:val="00343EB4"/>
    <w:rsid w:val="003553EF"/>
    <w:rsid w:val="00367FD8"/>
    <w:rsid w:val="003964A9"/>
    <w:rsid w:val="0040016F"/>
    <w:rsid w:val="00404438"/>
    <w:rsid w:val="004256D5"/>
    <w:rsid w:val="00445BB2"/>
    <w:rsid w:val="00453F9C"/>
    <w:rsid w:val="00464AEB"/>
    <w:rsid w:val="00471B27"/>
    <w:rsid w:val="0048700C"/>
    <w:rsid w:val="0049047B"/>
    <w:rsid w:val="004A67AB"/>
    <w:rsid w:val="004C3D2E"/>
    <w:rsid w:val="004F2BF1"/>
    <w:rsid w:val="005738BA"/>
    <w:rsid w:val="00575B64"/>
    <w:rsid w:val="0058521E"/>
    <w:rsid w:val="005963C9"/>
    <w:rsid w:val="005D19D4"/>
    <w:rsid w:val="00610EFE"/>
    <w:rsid w:val="006325DE"/>
    <w:rsid w:val="006347DE"/>
    <w:rsid w:val="006430D7"/>
    <w:rsid w:val="006570A1"/>
    <w:rsid w:val="00665FBF"/>
    <w:rsid w:val="00670493"/>
    <w:rsid w:val="00686D98"/>
    <w:rsid w:val="0068799F"/>
    <w:rsid w:val="006914C9"/>
    <w:rsid w:val="006E1E43"/>
    <w:rsid w:val="006E2175"/>
    <w:rsid w:val="006F4F24"/>
    <w:rsid w:val="006F61FB"/>
    <w:rsid w:val="00711A66"/>
    <w:rsid w:val="0072446D"/>
    <w:rsid w:val="0074212D"/>
    <w:rsid w:val="0077274C"/>
    <w:rsid w:val="00777C67"/>
    <w:rsid w:val="007821A3"/>
    <w:rsid w:val="007B5A73"/>
    <w:rsid w:val="007B6C78"/>
    <w:rsid w:val="007C0712"/>
    <w:rsid w:val="007C0EAA"/>
    <w:rsid w:val="007D4ED3"/>
    <w:rsid w:val="007F376D"/>
    <w:rsid w:val="007F3CDF"/>
    <w:rsid w:val="007F612D"/>
    <w:rsid w:val="007F7117"/>
    <w:rsid w:val="007F75BD"/>
    <w:rsid w:val="008042A1"/>
    <w:rsid w:val="00814513"/>
    <w:rsid w:val="0083324C"/>
    <w:rsid w:val="0083593D"/>
    <w:rsid w:val="00840DA8"/>
    <w:rsid w:val="00853FD1"/>
    <w:rsid w:val="00857E92"/>
    <w:rsid w:val="0086449A"/>
    <w:rsid w:val="008663D1"/>
    <w:rsid w:val="0087596E"/>
    <w:rsid w:val="00896A38"/>
    <w:rsid w:val="008B0935"/>
    <w:rsid w:val="008B6A62"/>
    <w:rsid w:val="008C3518"/>
    <w:rsid w:val="008C4667"/>
    <w:rsid w:val="008D7484"/>
    <w:rsid w:val="00934B7B"/>
    <w:rsid w:val="00976266"/>
    <w:rsid w:val="00983B4C"/>
    <w:rsid w:val="0099322A"/>
    <w:rsid w:val="00994550"/>
    <w:rsid w:val="00996C04"/>
    <w:rsid w:val="009978B9"/>
    <w:rsid w:val="009A49A1"/>
    <w:rsid w:val="009D16AF"/>
    <w:rsid w:val="009E0B45"/>
    <w:rsid w:val="009E1FC4"/>
    <w:rsid w:val="00A04E4F"/>
    <w:rsid w:val="00A05591"/>
    <w:rsid w:val="00A232B3"/>
    <w:rsid w:val="00A303EE"/>
    <w:rsid w:val="00A44B87"/>
    <w:rsid w:val="00A52523"/>
    <w:rsid w:val="00A62F6D"/>
    <w:rsid w:val="00A6433B"/>
    <w:rsid w:val="00A7280E"/>
    <w:rsid w:val="00A83B90"/>
    <w:rsid w:val="00AB2B61"/>
    <w:rsid w:val="00AD131B"/>
    <w:rsid w:val="00AE6960"/>
    <w:rsid w:val="00AF0CB6"/>
    <w:rsid w:val="00AF43FC"/>
    <w:rsid w:val="00AF7B24"/>
    <w:rsid w:val="00B03719"/>
    <w:rsid w:val="00B24B41"/>
    <w:rsid w:val="00B423DB"/>
    <w:rsid w:val="00B51A79"/>
    <w:rsid w:val="00B527D4"/>
    <w:rsid w:val="00B637BC"/>
    <w:rsid w:val="00B64040"/>
    <w:rsid w:val="00B67489"/>
    <w:rsid w:val="00BA511C"/>
    <w:rsid w:val="00BB3321"/>
    <w:rsid w:val="00BB7C60"/>
    <w:rsid w:val="00BE2365"/>
    <w:rsid w:val="00BE3916"/>
    <w:rsid w:val="00C11E20"/>
    <w:rsid w:val="00C20953"/>
    <w:rsid w:val="00C2234E"/>
    <w:rsid w:val="00C33AF9"/>
    <w:rsid w:val="00C35042"/>
    <w:rsid w:val="00C42031"/>
    <w:rsid w:val="00C91D8D"/>
    <w:rsid w:val="00CC159F"/>
    <w:rsid w:val="00CD763D"/>
    <w:rsid w:val="00CE16A9"/>
    <w:rsid w:val="00CE31A6"/>
    <w:rsid w:val="00CE7466"/>
    <w:rsid w:val="00D03495"/>
    <w:rsid w:val="00D23AFA"/>
    <w:rsid w:val="00D30D9A"/>
    <w:rsid w:val="00D60DD7"/>
    <w:rsid w:val="00D900D1"/>
    <w:rsid w:val="00DA0C67"/>
    <w:rsid w:val="00DB1FC7"/>
    <w:rsid w:val="00DD22AB"/>
    <w:rsid w:val="00DE0EB0"/>
    <w:rsid w:val="00DF41CF"/>
    <w:rsid w:val="00E00003"/>
    <w:rsid w:val="00E16B87"/>
    <w:rsid w:val="00E85B1B"/>
    <w:rsid w:val="00E87679"/>
    <w:rsid w:val="00EA1B51"/>
    <w:rsid w:val="00EA2E19"/>
    <w:rsid w:val="00EA4030"/>
    <w:rsid w:val="00EB0BB2"/>
    <w:rsid w:val="00EC2169"/>
    <w:rsid w:val="00ED7C74"/>
    <w:rsid w:val="00EE21A8"/>
    <w:rsid w:val="00EF4338"/>
    <w:rsid w:val="00EF6E61"/>
    <w:rsid w:val="00F152C1"/>
    <w:rsid w:val="00F15C0A"/>
    <w:rsid w:val="00F23AD7"/>
    <w:rsid w:val="00F27BD4"/>
    <w:rsid w:val="00F3379F"/>
    <w:rsid w:val="00F53875"/>
    <w:rsid w:val="00F559B6"/>
    <w:rsid w:val="00F56577"/>
    <w:rsid w:val="00F93115"/>
    <w:rsid w:val="00FF71A6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B18B5"/>
  <w15:docId w15:val="{ED967DD3-A065-4826-A3AC-C243631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westwood\Documents\%7b461819B4-877A-374E-9798-AAA434165476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6A341-D120-A948-A5EB-23C998E3B0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%7b461819B4-877A-374E-9798-AAA434165476%7dtf16392110.dotx</Template>
  <TotalTime>17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Westwood, Amanda</dc:creator>
  <cp:lastModifiedBy>That Guy</cp:lastModifiedBy>
  <cp:revision>3</cp:revision>
  <dcterms:created xsi:type="dcterms:W3CDTF">2020-04-16T14:41:00Z</dcterms:created>
  <dcterms:modified xsi:type="dcterms:W3CDTF">2020-05-05T21:33:00Z</dcterms:modified>
</cp:coreProperties>
</file>