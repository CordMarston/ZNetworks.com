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13605" w:rsidP="00913946">
            <w:pPr>
              <w:pStyle w:val="Title"/>
            </w:pPr>
            <w:r>
              <w:t>Amy sepulveda</w:t>
            </w:r>
          </w:p>
          <w:p w:rsidR="00692703" w:rsidRDefault="00213605" w:rsidP="00213605">
            <w:pPr>
              <w:pStyle w:val="ContactInfo"/>
              <w:contextualSpacing w:val="0"/>
            </w:pPr>
            <w:hyperlink r:id="rId7" w:history="1">
              <w:r w:rsidRPr="00596AF5">
                <w:rPr>
                  <w:rStyle w:val="Hyperlink"/>
                </w:rPr>
                <w:t>amysepulveda1996@gmail.com</w:t>
              </w:r>
            </w:hyperlink>
          </w:p>
          <w:p w:rsidR="00213605" w:rsidRPr="00CF1A49" w:rsidRDefault="00213605" w:rsidP="00213605">
            <w:pPr>
              <w:pStyle w:val="ContactInfo"/>
              <w:contextualSpacing w:val="0"/>
            </w:pPr>
            <w:r>
              <w:t>(206)290-3556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213605" w:rsidP="00913946">
            <w:pPr>
              <w:contextualSpacing w:val="0"/>
            </w:pPr>
            <w:r>
              <w:t xml:space="preserve">Reliable and friendly sales professional looking to provide top notch service for right company. Experience working in a fast-paced environment where I successfully answered customer questions and attained product knowledge. </w:t>
            </w:r>
          </w:p>
        </w:tc>
      </w:tr>
    </w:tbl>
    <w:p w:rsidR="004E01EB" w:rsidRPr="00CF1A49" w:rsidRDefault="006C32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495E7CE0FD41E580755683461A84F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522122" w:rsidRDefault="00213605" w:rsidP="001D0BF1">
            <w:pPr>
              <w:pStyle w:val="Heading3"/>
              <w:contextualSpacing w:val="0"/>
              <w:outlineLvl w:val="2"/>
              <w:rPr>
                <w:u w:val="single"/>
              </w:rPr>
            </w:pPr>
            <w:r w:rsidRPr="00522122">
              <w:rPr>
                <w:u w:val="single"/>
              </w:rPr>
              <w:t>04/2019-09/2019</w:t>
            </w:r>
          </w:p>
          <w:p w:rsidR="001D0BF1" w:rsidRPr="00522122" w:rsidRDefault="00213605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36"/>
                <w:szCs w:val="36"/>
              </w:rPr>
            </w:pPr>
            <w:r w:rsidRPr="00522122">
              <w:rPr>
                <w:color w:val="595959" w:themeColor="text1" w:themeTint="A6"/>
                <w:sz w:val="36"/>
                <w:szCs w:val="36"/>
              </w:rPr>
              <w:t>Pawn broker- cash america</w:t>
            </w:r>
          </w:p>
          <w:p w:rsidR="001E3120" w:rsidRPr="00522122" w:rsidRDefault="00213605" w:rsidP="002136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22122">
              <w:rPr>
                <w:rFonts w:ascii="Arial" w:hAnsi="Arial" w:cs="Arial"/>
              </w:rPr>
              <w:t>Counted cash and receipts for total sales to verify accuracy of transaction.</w:t>
            </w:r>
          </w:p>
          <w:p w:rsidR="00922D22" w:rsidRPr="00522122" w:rsidRDefault="00522122" w:rsidP="002136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81717"/>
                <w:shd w:val="clear" w:color="auto" w:fill="FFFFFF"/>
              </w:rPr>
              <w:t>Answered customers questions about location, selection, price, and use of products available from the store</w:t>
            </w:r>
            <w:r w:rsidR="00922D22" w:rsidRPr="00522122">
              <w:rPr>
                <w:rFonts w:ascii="Arial" w:hAnsi="Arial" w:cs="Arial"/>
                <w:color w:val="181717"/>
                <w:shd w:val="clear" w:color="auto" w:fill="FFFFFF"/>
              </w:rPr>
              <w:t>.</w:t>
            </w:r>
          </w:p>
          <w:p w:rsidR="00922D22" w:rsidRPr="00522122" w:rsidRDefault="00922D22" w:rsidP="0021360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22122">
              <w:rPr>
                <w:rFonts w:ascii="Arial" w:hAnsi="Arial" w:cs="Arial"/>
                <w:color w:val="181717"/>
                <w:shd w:val="clear" w:color="auto" w:fill="FFFFFF"/>
              </w:rPr>
              <w:t>Providing customer service w</w:t>
            </w:r>
            <w:r w:rsidRPr="00522122">
              <w:rPr>
                <w:rFonts w:ascii="Arial" w:hAnsi="Arial" w:cs="Arial"/>
                <w:color w:val="181717"/>
                <w:shd w:val="clear" w:color="auto" w:fill="FFFFFF"/>
              </w:rPr>
              <w:t>ith the aim of encouraging them to buy and return to buy in the future</w:t>
            </w:r>
          </w:p>
          <w:p w:rsidR="00213605" w:rsidRPr="00CF1A49" w:rsidRDefault="00213605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522122" w:rsidRDefault="00922D22" w:rsidP="00F61DF9">
            <w:pPr>
              <w:pStyle w:val="Heading3"/>
              <w:contextualSpacing w:val="0"/>
              <w:outlineLvl w:val="2"/>
              <w:rPr>
                <w:u w:val="single"/>
              </w:rPr>
            </w:pPr>
            <w:r w:rsidRPr="00522122">
              <w:rPr>
                <w:u w:val="single"/>
              </w:rPr>
              <w:t>11/2015-07/2018</w:t>
            </w:r>
          </w:p>
          <w:p w:rsidR="00F61DF9" w:rsidRPr="00522122" w:rsidRDefault="00922D22" w:rsidP="00F61DF9">
            <w:pPr>
              <w:pStyle w:val="Heading2"/>
              <w:contextualSpacing w:val="0"/>
              <w:outlineLvl w:val="1"/>
              <w:rPr>
                <w:rFonts w:ascii="Arial" w:hAnsi="Arial" w:cs="Arial"/>
                <w:color w:val="595959" w:themeColor="text1" w:themeTint="A6"/>
              </w:rPr>
            </w:pPr>
            <w:r w:rsidRPr="00522122">
              <w:rPr>
                <w:rFonts w:ascii="Arial" w:hAnsi="Arial" w:cs="Arial"/>
                <w:color w:val="595959" w:themeColor="text1" w:themeTint="A6"/>
              </w:rPr>
              <w:t>Lead sales rep- sprint by arch telecom</w:t>
            </w:r>
          </w:p>
          <w:p w:rsidR="00F61DF9" w:rsidRPr="00522122" w:rsidRDefault="00922D22" w:rsidP="00922D2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22122">
              <w:rPr>
                <w:sz w:val="24"/>
                <w:szCs w:val="24"/>
              </w:rPr>
              <w:t>Advised customers on prices, plans and phones.</w:t>
            </w:r>
          </w:p>
          <w:p w:rsidR="00922D22" w:rsidRPr="00522122" w:rsidRDefault="00922D22" w:rsidP="00922D2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22122">
              <w:rPr>
                <w:sz w:val="24"/>
                <w:szCs w:val="24"/>
              </w:rPr>
              <w:t xml:space="preserve">Maintained long standing rapport with repeat customers. </w:t>
            </w:r>
          </w:p>
          <w:p w:rsidR="00922D22" w:rsidRDefault="00922D22" w:rsidP="00922D22">
            <w:pPr>
              <w:pStyle w:val="ListParagraph"/>
              <w:numPr>
                <w:ilvl w:val="0"/>
                <w:numId w:val="15"/>
              </w:numPr>
            </w:pPr>
            <w:r w:rsidRPr="00522122">
              <w:rPr>
                <w:sz w:val="24"/>
                <w:szCs w:val="24"/>
              </w:rPr>
              <w:t xml:space="preserve">Awarded ‘Top performers’ </w:t>
            </w:r>
            <w:r w:rsidR="00522122" w:rsidRPr="00522122">
              <w:rPr>
                <w:sz w:val="24"/>
                <w:szCs w:val="24"/>
              </w:rPr>
              <w:t>award for excelling expectations.</w:t>
            </w:r>
            <w:r w:rsidR="00522122">
              <w:t xml:space="preserve"> </w:t>
            </w:r>
          </w:p>
        </w:tc>
      </w:tr>
      <w:tr w:rsidR="00922D22" w:rsidRPr="00CF1A49" w:rsidTr="00F61DF9">
        <w:tc>
          <w:tcPr>
            <w:tcW w:w="9355" w:type="dxa"/>
            <w:tcMar>
              <w:top w:w="216" w:type="dxa"/>
            </w:tcMar>
          </w:tcPr>
          <w:p w:rsidR="00922D22" w:rsidRDefault="00922D22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ACF15D1BC94480CA9C1B9943F1105B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522122" w:rsidRDefault="00522122" w:rsidP="00522122">
            <w:pPr>
              <w:pStyle w:val="Heading3"/>
              <w:contextualSpacing w:val="0"/>
              <w:outlineLvl w:val="2"/>
              <w:rPr>
                <w:b w:val="0"/>
                <w:bCs/>
                <w:sz w:val="20"/>
                <w:szCs w:val="20"/>
              </w:rPr>
            </w:pPr>
            <w:r w:rsidRPr="00522122">
              <w:rPr>
                <w:b w:val="0"/>
                <w:bCs/>
                <w:sz w:val="20"/>
                <w:szCs w:val="20"/>
              </w:rPr>
              <w:t>Augugst 2017</w:t>
            </w:r>
          </w:p>
          <w:p w:rsidR="00522122" w:rsidRPr="00522122" w:rsidRDefault="00522122" w:rsidP="00522122">
            <w:pPr>
              <w:pStyle w:val="Heading3"/>
              <w:contextualSpacing w:val="0"/>
              <w:outlineLvl w:val="2"/>
              <w:rPr>
                <w:b w:val="0"/>
                <w:bCs/>
                <w:sz w:val="20"/>
                <w:szCs w:val="20"/>
              </w:rPr>
            </w:pPr>
            <w:r w:rsidRPr="00522122">
              <w:rPr>
                <w:b w:val="0"/>
                <w:bCs/>
                <w:sz w:val="20"/>
                <w:szCs w:val="20"/>
              </w:rPr>
              <w:t>Ged</w:t>
            </w:r>
          </w:p>
          <w:p w:rsidR="00522122" w:rsidRPr="00522122" w:rsidRDefault="00522122" w:rsidP="00522122">
            <w:pPr>
              <w:pStyle w:val="Heading3"/>
              <w:contextualSpacing w:val="0"/>
              <w:rPr>
                <w:b w:val="0"/>
                <w:bCs/>
                <w:sz w:val="20"/>
                <w:szCs w:val="20"/>
              </w:rPr>
            </w:pPr>
            <w:r w:rsidRPr="00522122">
              <w:rPr>
                <w:b w:val="0"/>
                <w:bCs/>
                <w:sz w:val="20"/>
                <w:szCs w:val="20"/>
              </w:rPr>
              <w:t>Everett community college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522122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E8915AC1CA954E70ABFEF394ADA57B8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522122" w:rsidP="006E1507">
            <w:pPr>
              <w:pStyle w:val="ListBullet"/>
              <w:contextualSpacing w:val="0"/>
            </w:pPr>
            <w:r>
              <w:t>Strong work ethic</w:t>
            </w:r>
          </w:p>
          <w:p w:rsidR="001F4E6D" w:rsidRDefault="00522122" w:rsidP="006E1507">
            <w:pPr>
              <w:pStyle w:val="ListBullet"/>
              <w:contextualSpacing w:val="0"/>
            </w:pPr>
            <w:r>
              <w:t>Reliable</w:t>
            </w:r>
          </w:p>
          <w:p w:rsidR="00522122" w:rsidRDefault="00522122" w:rsidP="006E1507">
            <w:pPr>
              <w:pStyle w:val="ListBullet"/>
              <w:contextualSpacing w:val="0"/>
            </w:pPr>
            <w:r>
              <w:t>Team leader</w:t>
            </w:r>
          </w:p>
          <w:p w:rsidR="00522122" w:rsidRPr="006E1507" w:rsidRDefault="00522122" w:rsidP="006E1507">
            <w:pPr>
              <w:pStyle w:val="ListBullet"/>
              <w:contextualSpacing w:val="0"/>
            </w:pPr>
            <w:bookmarkStart w:id="0" w:name="_GoBack"/>
            <w:bookmarkEnd w:id="0"/>
            <w:r>
              <w:t>Adaptability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52212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52212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52212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  <w:tr w:rsidR="00522122" w:rsidRPr="006E1507" w:rsidTr="00CF1A49">
        <w:tc>
          <w:tcPr>
            <w:tcW w:w="4675" w:type="dxa"/>
          </w:tcPr>
          <w:p w:rsidR="00522122" w:rsidRDefault="00522122" w:rsidP="0052212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:rsidR="00522122" w:rsidRDefault="00522122" w:rsidP="0052212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21E" w:rsidRDefault="006C321E" w:rsidP="0068194B">
      <w:r>
        <w:separator/>
      </w:r>
    </w:p>
    <w:p w:rsidR="006C321E" w:rsidRDefault="006C321E"/>
    <w:p w:rsidR="006C321E" w:rsidRDefault="006C321E"/>
  </w:endnote>
  <w:endnote w:type="continuationSeparator" w:id="0">
    <w:p w:rsidR="006C321E" w:rsidRDefault="006C321E" w:rsidP="0068194B">
      <w:r>
        <w:continuationSeparator/>
      </w:r>
    </w:p>
    <w:p w:rsidR="006C321E" w:rsidRDefault="006C321E"/>
    <w:p w:rsidR="006C321E" w:rsidRDefault="006C3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21E" w:rsidRDefault="006C321E" w:rsidP="0068194B">
      <w:r>
        <w:separator/>
      </w:r>
    </w:p>
    <w:p w:rsidR="006C321E" w:rsidRDefault="006C321E"/>
    <w:p w:rsidR="006C321E" w:rsidRDefault="006C321E"/>
  </w:footnote>
  <w:footnote w:type="continuationSeparator" w:id="0">
    <w:p w:rsidR="006C321E" w:rsidRDefault="006C321E" w:rsidP="0068194B">
      <w:r>
        <w:continuationSeparator/>
      </w:r>
    </w:p>
    <w:p w:rsidR="006C321E" w:rsidRDefault="006C321E"/>
    <w:p w:rsidR="006C321E" w:rsidRDefault="006C3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79E6C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603365"/>
    <w:multiLevelType w:val="hybridMultilevel"/>
    <w:tmpl w:val="D43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BDF5F6E"/>
    <w:multiLevelType w:val="hybridMultilevel"/>
    <w:tmpl w:val="9DC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0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60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12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321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D2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31A71"/>
  <w15:chartTrackingRefBased/>
  <w15:docId w15:val="{05C391FD-03AD-4D34-BB41-6F5A20A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1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ysepulveda19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495E7CE0FD41E580755683461A8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B3D25-7861-4D61-AA62-43AD96F6E4AB}"/>
      </w:docPartPr>
      <w:docPartBody>
        <w:p w:rsidR="00000000" w:rsidRDefault="00804E6A">
          <w:pPr>
            <w:pStyle w:val="B9495E7CE0FD41E580755683461A84F4"/>
          </w:pPr>
          <w:r w:rsidRPr="00CF1A49">
            <w:t>Experience</w:t>
          </w:r>
        </w:p>
      </w:docPartBody>
    </w:docPart>
    <w:docPart>
      <w:docPartPr>
        <w:name w:val="1ACF15D1BC94480CA9C1B9943F110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05118-3A52-4B5B-8477-42CD4CA5EA03}"/>
      </w:docPartPr>
      <w:docPartBody>
        <w:p w:rsidR="00000000" w:rsidRDefault="00804E6A">
          <w:pPr>
            <w:pStyle w:val="1ACF15D1BC94480CA9C1B9943F1105B6"/>
          </w:pPr>
          <w:r w:rsidRPr="00CF1A49">
            <w:t>Education</w:t>
          </w:r>
        </w:p>
      </w:docPartBody>
    </w:docPart>
    <w:docPart>
      <w:docPartPr>
        <w:name w:val="E8915AC1CA954E70ABFEF394ADA57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10216-0625-4429-95D1-61609B347A25}"/>
      </w:docPartPr>
      <w:docPartBody>
        <w:p w:rsidR="00000000" w:rsidRDefault="00804E6A">
          <w:pPr>
            <w:pStyle w:val="E8915AC1CA954E70ABFEF394ADA57B86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6A"/>
    <w:rsid w:val="008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337D881A64EC3AC2D85D6C7390D8F">
    <w:name w:val="0A7337D881A64EC3AC2D85D6C7390D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1C6079E4C964E489F21010575E1A583">
    <w:name w:val="E1C6079E4C964E489F21010575E1A583"/>
  </w:style>
  <w:style w:type="paragraph" w:customStyle="1" w:styleId="CC87593E763C42EDBA44A820F0EAF827">
    <w:name w:val="CC87593E763C42EDBA44A820F0EAF827"/>
  </w:style>
  <w:style w:type="paragraph" w:customStyle="1" w:styleId="EBD2E391DF7041C09BA9CD24D2E4DB0D">
    <w:name w:val="EBD2E391DF7041C09BA9CD24D2E4DB0D"/>
  </w:style>
  <w:style w:type="paragraph" w:customStyle="1" w:styleId="58A38D608CCA4DF3BA2BECBB61166E87">
    <w:name w:val="58A38D608CCA4DF3BA2BECBB61166E87"/>
  </w:style>
  <w:style w:type="paragraph" w:customStyle="1" w:styleId="036FDE737BC84E34AAF74277D9EB1C5B">
    <w:name w:val="036FDE737BC84E34AAF74277D9EB1C5B"/>
  </w:style>
  <w:style w:type="paragraph" w:customStyle="1" w:styleId="46CB7D1B62BB4BEEA3860937A20AA1EB">
    <w:name w:val="46CB7D1B62BB4BEEA3860937A20AA1EB"/>
  </w:style>
  <w:style w:type="paragraph" w:customStyle="1" w:styleId="7856F71CFE034171839101B60A91B6C2">
    <w:name w:val="7856F71CFE034171839101B60A91B6C2"/>
  </w:style>
  <w:style w:type="paragraph" w:customStyle="1" w:styleId="5535817FDB1D4E19AE4E6C050E32893E">
    <w:name w:val="5535817FDB1D4E19AE4E6C050E32893E"/>
  </w:style>
  <w:style w:type="paragraph" w:customStyle="1" w:styleId="797DA68E8E284AAD9D14F059ABA74820">
    <w:name w:val="797DA68E8E284AAD9D14F059ABA74820"/>
  </w:style>
  <w:style w:type="paragraph" w:customStyle="1" w:styleId="C8FE4ED2949745FF948FB28DAAE26471">
    <w:name w:val="C8FE4ED2949745FF948FB28DAAE26471"/>
  </w:style>
  <w:style w:type="paragraph" w:customStyle="1" w:styleId="B9495E7CE0FD41E580755683461A84F4">
    <w:name w:val="B9495E7CE0FD41E580755683461A84F4"/>
  </w:style>
  <w:style w:type="paragraph" w:customStyle="1" w:styleId="C484D34B48F04E59AB4ED684284BB564">
    <w:name w:val="C484D34B48F04E59AB4ED684284BB564"/>
  </w:style>
  <w:style w:type="paragraph" w:customStyle="1" w:styleId="C521B6E8B3CB40F585E9383B3A806FA7">
    <w:name w:val="C521B6E8B3CB40F585E9383B3A806FA7"/>
  </w:style>
  <w:style w:type="paragraph" w:customStyle="1" w:styleId="FF62890FF7E34E8A961BEC003726727B">
    <w:name w:val="FF62890FF7E34E8A961BEC003726727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5BDD29C2024B6CA9274EFC0A3368AA">
    <w:name w:val="805BDD29C2024B6CA9274EFC0A3368AA"/>
  </w:style>
  <w:style w:type="paragraph" w:customStyle="1" w:styleId="E7FF316D9E974213B638D41A77A6187C">
    <w:name w:val="E7FF316D9E974213B638D41A77A6187C"/>
  </w:style>
  <w:style w:type="paragraph" w:customStyle="1" w:styleId="7877DB0AD71A48D9BF3F92950978EAFB">
    <w:name w:val="7877DB0AD71A48D9BF3F92950978EAFB"/>
  </w:style>
  <w:style w:type="paragraph" w:customStyle="1" w:styleId="7603BCC273A04F93A406A3423C024221">
    <w:name w:val="7603BCC273A04F93A406A3423C024221"/>
  </w:style>
  <w:style w:type="paragraph" w:customStyle="1" w:styleId="6FEF64B2751943A2852192E2B2D26DA4">
    <w:name w:val="6FEF64B2751943A2852192E2B2D26DA4"/>
  </w:style>
  <w:style w:type="paragraph" w:customStyle="1" w:styleId="FE530E7DC59248CF9D95325C6C5ED7FA">
    <w:name w:val="FE530E7DC59248CF9D95325C6C5ED7FA"/>
  </w:style>
  <w:style w:type="paragraph" w:customStyle="1" w:styleId="96A6B12ADA5343EBAB53768DB37977AB">
    <w:name w:val="96A6B12ADA5343EBAB53768DB37977AB"/>
  </w:style>
  <w:style w:type="paragraph" w:customStyle="1" w:styleId="1ACF15D1BC94480CA9C1B9943F1105B6">
    <w:name w:val="1ACF15D1BC94480CA9C1B9943F1105B6"/>
  </w:style>
  <w:style w:type="paragraph" w:customStyle="1" w:styleId="99D747A3384C4A4487B060126C40770C">
    <w:name w:val="99D747A3384C4A4487B060126C40770C"/>
  </w:style>
  <w:style w:type="paragraph" w:customStyle="1" w:styleId="285623FF7689472CB2D20C647FEE14D7">
    <w:name w:val="285623FF7689472CB2D20C647FEE14D7"/>
  </w:style>
  <w:style w:type="paragraph" w:customStyle="1" w:styleId="A7D64E24FCE94AE4B0CD31C378849F11">
    <w:name w:val="A7D64E24FCE94AE4B0CD31C378849F11"/>
  </w:style>
  <w:style w:type="paragraph" w:customStyle="1" w:styleId="849D89D57F084E368439001096A7AA3C">
    <w:name w:val="849D89D57F084E368439001096A7AA3C"/>
  </w:style>
  <w:style w:type="paragraph" w:customStyle="1" w:styleId="12A936BA75C24093BE5EEB4BDC9BC304">
    <w:name w:val="12A936BA75C24093BE5EEB4BDC9BC304"/>
  </w:style>
  <w:style w:type="paragraph" w:customStyle="1" w:styleId="7FB9300B366F4A14963662DD3F527B1B">
    <w:name w:val="7FB9300B366F4A14963662DD3F527B1B"/>
  </w:style>
  <w:style w:type="paragraph" w:customStyle="1" w:styleId="6981C7736FF64EA7BCA3538D06D063D5">
    <w:name w:val="6981C7736FF64EA7BCA3538D06D063D5"/>
  </w:style>
  <w:style w:type="paragraph" w:customStyle="1" w:styleId="9F5649EB76A546E3B94FC2F2DD3CE8E0">
    <w:name w:val="9F5649EB76A546E3B94FC2F2DD3CE8E0"/>
  </w:style>
  <w:style w:type="paragraph" w:customStyle="1" w:styleId="7890FABB16D942A38C5B981EA3DD151E">
    <w:name w:val="7890FABB16D942A38C5B981EA3DD151E"/>
  </w:style>
  <w:style w:type="paragraph" w:customStyle="1" w:styleId="CB4D63B80EDC4F6AB927871DCF3D699F">
    <w:name w:val="CB4D63B80EDC4F6AB927871DCF3D699F"/>
  </w:style>
  <w:style w:type="paragraph" w:customStyle="1" w:styleId="E8915AC1CA954E70ABFEF394ADA57B86">
    <w:name w:val="E8915AC1CA954E70ABFEF394ADA57B86"/>
  </w:style>
  <w:style w:type="paragraph" w:customStyle="1" w:styleId="7B19DE0488EB47CDA54A8E207511FB22">
    <w:name w:val="7B19DE0488EB47CDA54A8E207511FB22"/>
  </w:style>
  <w:style w:type="paragraph" w:customStyle="1" w:styleId="8ECE725D107940A19CE6DF47E4AEDFDE">
    <w:name w:val="8ECE725D107940A19CE6DF47E4AEDFDE"/>
  </w:style>
  <w:style w:type="paragraph" w:customStyle="1" w:styleId="CCE554D351D94C32BD917AD2E58FBD8D">
    <w:name w:val="CCE554D351D94C32BD917AD2E58FBD8D"/>
  </w:style>
  <w:style w:type="paragraph" w:customStyle="1" w:styleId="3E3F34F669C245E7B5DEED12E7FEEBCC">
    <w:name w:val="3E3F34F669C245E7B5DEED12E7FEEBCC"/>
  </w:style>
  <w:style w:type="paragraph" w:customStyle="1" w:styleId="21D0558B57274B0FAACF6B74D6706396">
    <w:name w:val="21D0558B57274B0FAACF6B74D6706396"/>
  </w:style>
  <w:style w:type="paragraph" w:customStyle="1" w:styleId="AD498CF219384E4689E0949EC8C58849">
    <w:name w:val="AD498CF219384E4689E0949EC8C58849"/>
  </w:style>
  <w:style w:type="paragraph" w:customStyle="1" w:styleId="FC4E6E12D9274039833907945186111A">
    <w:name w:val="FC4E6E12D92740398339079451861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Sepulveda</dc:creator>
  <cp:keywords/>
  <dc:description/>
  <cp:lastModifiedBy>Amy Sepulveda</cp:lastModifiedBy>
  <cp:revision>1</cp:revision>
  <dcterms:created xsi:type="dcterms:W3CDTF">2019-09-27T18:39:00Z</dcterms:created>
  <dcterms:modified xsi:type="dcterms:W3CDTF">2019-09-27T19:06:00Z</dcterms:modified>
  <cp:category/>
</cp:coreProperties>
</file>