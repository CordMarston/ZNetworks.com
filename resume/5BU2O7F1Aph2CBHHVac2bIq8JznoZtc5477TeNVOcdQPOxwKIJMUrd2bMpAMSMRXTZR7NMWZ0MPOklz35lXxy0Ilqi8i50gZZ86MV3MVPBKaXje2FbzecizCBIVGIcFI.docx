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42"/>
        <w:gridCol w:w="23"/>
        <w:gridCol w:w="2041"/>
        <w:gridCol w:w="4042"/>
        <w:gridCol w:w="51"/>
        <w:gridCol w:w="2041"/>
      </w:tblGrid>
      <w:tr w:rsidR="008E18D5" w:rsidRPr="00DE7766" w14:paraId="3FADCB79" w14:textId="77777777" w:rsidTr="00E704AE">
        <w:tc>
          <w:tcPr>
            <w:tcW w:w="8856" w:type="dxa"/>
            <w:gridSpan w:val="6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04F826C" w14:textId="77777777" w:rsidR="00075E73" w:rsidRPr="00A07D6A" w:rsidRDefault="00986AD5" w:rsidP="00116379">
            <w:pPr>
              <w:pStyle w:val="ContactInfo"/>
            </w:pPr>
            <w:r>
              <w:t>Lance Cowart</w:t>
            </w:r>
          </w:p>
          <w:p w14:paraId="154B404E" w14:textId="77777777" w:rsidR="008E18D5" w:rsidRPr="00DE7766" w:rsidRDefault="00481EDD" w:rsidP="00116379">
            <w:pPr>
              <w:pStyle w:val="ContactInfo"/>
            </w:pPr>
            <w:r>
              <w:t>722 Laconia Blvd # 16, Los Angeles, CA. 90044</w:t>
            </w:r>
          </w:p>
          <w:p w14:paraId="02EEA65D" w14:textId="77777777" w:rsidR="008E18D5" w:rsidRDefault="00986AD5" w:rsidP="00116379">
            <w:pPr>
              <w:pStyle w:val="ContactInfo"/>
            </w:pPr>
            <w:r>
              <w:t>310-895-6124</w:t>
            </w:r>
          </w:p>
          <w:p w14:paraId="1870EFD7" w14:textId="77777777" w:rsidR="00C069B4" w:rsidRPr="00DE7766" w:rsidRDefault="00986AD5" w:rsidP="00986AD5">
            <w:pPr>
              <w:pStyle w:val="ContactInfo"/>
            </w:pPr>
            <w:r>
              <w:t>Lkarnell829@yahoo.com</w:t>
            </w:r>
          </w:p>
        </w:tc>
      </w:tr>
      <w:tr w:rsidR="00DE7766" w:rsidRPr="00DE7766" w14:paraId="4FDFCE5A" w14:textId="77777777" w:rsidTr="00E704AE">
        <w:trPr>
          <w:trHeight w:val="360"/>
        </w:trPr>
        <w:tc>
          <w:tcPr>
            <w:tcW w:w="8856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963AC90" w14:textId="77777777" w:rsidR="00DE7766" w:rsidRPr="00DE7766" w:rsidRDefault="009548CA" w:rsidP="00DE7766">
            <w:pPr>
              <w:pStyle w:val="Heading1"/>
            </w:pPr>
            <w:r>
              <w:t>Summary</w:t>
            </w:r>
          </w:p>
        </w:tc>
      </w:tr>
      <w:tr w:rsidR="00DE7766" w:rsidRPr="00DE7766" w14:paraId="5F080B22" w14:textId="77777777" w:rsidTr="00E704AE">
        <w:trPr>
          <w:trHeight w:val="504"/>
        </w:trPr>
        <w:tc>
          <w:tcPr>
            <w:tcW w:w="44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7FC3BD2" w14:textId="77777777" w:rsidR="00DE7766" w:rsidRDefault="00DE7766" w:rsidP="00116379">
            <w:pPr>
              <w:pStyle w:val="Heading1"/>
            </w:pPr>
          </w:p>
        </w:tc>
        <w:tc>
          <w:tcPr>
            <w:tcW w:w="8407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28FBB10" w14:textId="77777777" w:rsidR="00A84E65" w:rsidRPr="00590FD3" w:rsidRDefault="00590FD3" w:rsidP="007D5AB6">
            <w:pPr>
              <w:rPr>
                <w:rFonts w:cstheme="minorHAnsi"/>
                <w:color w:val="000000"/>
              </w:rPr>
            </w:pPr>
            <w:r w:rsidRPr="00590FD3">
              <w:rPr>
                <w:rFonts w:cstheme="minorHAnsi"/>
                <w:color w:val="000000"/>
              </w:rPr>
              <w:t>I am seeking meaningful employment with a company that will take full advantage of my IT Experience and complete set of skills and talents.</w:t>
            </w:r>
          </w:p>
        </w:tc>
      </w:tr>
      <w:tr w:rsidR="009548CA" w:rsidRPr="00DE7766" w14:paraId="60EB7FD2" w14:textId="77777777" w:rsidTr="00E704AE">
        <w:trPr>
          <w:trHeight w:val="360"/>
        </w:trPr>
        <w:tc>
          <w:tcPr>
            <w:tcW w:w="8856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A00BA4" w14:textId="77777777" w:rsidR="009548CA" w:rsidRDefault="00D4662D" w:rsidP="00D4662D">
            <w:pPr>
              <w:pStyle w:val="Heading1"/>
            </w:pPr>
            <w:r>
              <w:t>Computer skills</w:t>
            </w:r>
          </w:p>
        </w:tc>
      </w:tr>
      <w:tr w:rsidR="009548CA" w:rsidRPr="00DE7766" w14:paraId="5FF6FC41" w14:textId="77777777" w:rsidTr="00E704AE">
        <w:trPr>
          <w:trHeight w:val="152"/>
        </w:trPr>
        <w:tc>
          <w:tcPr>
            <w:tcW w:w="44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593950C" w14:textId="77777777" w:rsidR="009548CA" w:rsidRDefault="009548CA" w:rsidP="00DE7766">
            <w:pPr>
              <w:pStyle w:val="Heading1"/>
            </w:pPr>
          </w:p>
        </w:tc>
        <w:tc>
          <w:tcPr>
            <w:tcW w:w="8407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690E1CE" w14:textId="77777777" w:rsidR="00776EEA" w:rsidRDefault="00590FD3" w:rsidP="00590FD3">
            <w:pPr>
              <w:pStyle w:val="ListParagraph"/>
            </w:pPr>
            <w:r>
              <w:t xml:space="preserve">Experience in </w:t>
            </w:r>
            <w:r w:rsidR="0039678E">
              <w:t>har</w:t>
            </w:r>
            <w:r w:rsidR="00776EEA">
              <w:t>dware</w:t>
            </w:r>
            <w:r w:rsidR="0039678E">
              <w:t xml:space="preserve"> and software </w:t>
            </w:r>
            <w:r w:rsidR="002E2CF0">
              <w:t xml:space="preserve">upgrade </w:t>
            </w:r>
            <w:r>
              <w:t>con</w:t>
            </w:r>
            <w:r w:rsidR="0039678E">
              <w:t>version</w:t>
            </w:r>
            <w:r>
              <w:t xml:space="preserve"> of desktop and laptop computer</w:t>
            </w:r>
            <w:r w:rsidR="00776EEA">
              <w:t>.</w:t>
            </w:r>
          </w:p>
          <w:p w14:paraId="49C9CD91" w14:textId="4D4F86DA" w:rsidR="00590FD3" w:rsidRDefault="00776EEA" w:rsidP="00590FD3">
            <w:pPr>
              <w:pStyle w:val="ListParagraph"/>
            </w:pPr>
            <w:r w:rsidRPr="00776EEA">
              <w:t>Microsoft System Center Configuration Manager SCCM</w:t>
            </w:r>
            <w:bookmarkStart w:id="0" w:name="_GoBack"/>
            <w:bookmarkEnd w:id="0"/>
          </w:p>
          <w:p w14:paraId="78C0C39F" w14:textId="3F71FDB9" w:rsidR="00590FD3" w:rsidRDefault="00911C0A" w:rsidP="00911C0A">
            <w:pPr>
              <w:pStyle w:val="ListParagraph"/>
            </w:pPr>
            <w:r w:rsidRPr="00911C0A">
              <w:t>Provides first-level support for all incoming Help Desk calls and e-mails</w:t>
            </w:r>
            <w:r w:rsidR="00590FD3">
              <w:t>.</w:t>
            </w:r>
          </w:p>
          <w:p w14:paraId="161D98D6" w14:textId="77777777" w:rsidR="00590FD3" w:rsidRDefault="00590FD3" w:rsidP="00590FD3">
            <w:pPr>
              <w:pStyle w:val="ListParagraph"/>
            </w:pPr>
            <w:r>
              <w:t>Active Directory Users and Computers in Microsoft Management Console. Windows 7, 10</w:t>
            </w:r>
          </w:p>
          <w:p w14:paraId="087CF6C7" w14:textId="19E2ED48" w:rsidR="00590FD3" w:rsidRDefault="00B715AB" w:rsidP="00590FD3">
            <w:pPr>
              <w:pStyle w:val="ListParagraph"/>
            </w:pPr>
            <w:r w:rsidRPr="00B715AB">
              <w:t>Microsoft Office Suite (Word, Excel, PowerPoint, Access, Outlook)</w:t>
            </w:r>
            <w:r w:rsidR="00590FD3">
              <w:t>.</w:t>
            </w:r>
          </w:p>
          <w:p w14:paraId="3D13EA23" w14:textId="77777777" w:rsidR="00590FD3" w:rsidRDefault="00590FD3" w:rsidP="00590FD3">
            <w:pPr>
              <w:pStyle w:val="ListParagraph"/>
            </w:pPr>
            <w:r>
              <w:t>Operating System Imaging, Patch link, Symantec Antivirus and Norton Ghost.</w:t>
            </w:r>
          </w:p>
          <w:p w14:paraId="400A233F" w14:textId="77777777" w:rsidR="009548CA" w:rsidRDefault="00590FD3" w:rsidP="00021D5D">
            <w:pPr>
              <w:pStyle w:val="ListParagraph"/>
            </w:pPr>
            <w:r>
              <w:t xml:space="preserve">Outlook, iManage, Blackberry, Good link or other PDA </w:t>
            </w:r>
            <w:r w:rsidR="00021D5D">
              <w:t>devices. Carpe Diem, Delta View.</w:t>
            </w:r>
          </w:p>
        </w:tc>
      </w:tr>
      <w:tr w:rsidR="00DE7766" w:rsidRPr="00DE7766" w14:paraId="04BD07E6" w14:textId="77777777" w:rsidTr="00E704AE">
        <w:trPr>
          <w:trHeight w:val="360"/>
        </w:trPr>
        <w:tc>
          <w:tcPr>
            <w:tcW w:w="8856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13837AF" w14:textId="77777777"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E704AE" w:rsidRPr="00DE7766" w14:paraId="74240322" w14:textId="77777777" w:rsidTr="00E704AE">
        <w:trPr>
          <w:trHeight w:val="216"/>
        </w:trPr>
        <w:tc>
          <w:tcPr>
            <w:tcW w:w="472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62E4B56E" w14:textId="77777777" w:rsidR="00E704AE" w:rsidRPr="00DE7766" w:rsidRDefault="00E704AE" w:rsidP="00E704AE"/>
        </w:tc>
        <w:tc>
          <w:tcPr>
            <w:tcW w:w="6242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B11239C" w14:textId="77777777" w:rsidR="00E704AE" w:rsidRPr="009C7B7C" w:rsidRDefault="003E011A" w:rsidP="00E704AE">
            <w:pPr>
              <w:pStyle w:val="Location"/>
              <w:rPr>
                <w:b/>
              </w:rPr>
            </w:pPr>
            <w:r w:rsidRPr="009C7B7C">
              <w:rPr>
                <w:b/>
              </w:rPr>
              <w:t>Sr. Desktop Support Technician</w:t>
            </w:r>
          </w:p>
          <w:p w14:paraId="5B901207" w14:textId="77777777" w:rsidR="00E704AE" w:rsidRPr="00D97489" w:rsidRDefault="00507F87" w:rsidP="00E704AE">
            <w:pPr>
              <w:pStyle w:val="Location"/>
            </w:pPr>
            <w:r w:rsidRPr="00507F87">
              <w:t>The Aerospace Corporation</w:t>
            </w:r>
            <w:r w:rsidR="00E704AE">
              <w:t xml:space="preserve">, </w:t>
            </w:r>
            <w:r>
              <w:t>El Segundo</w:t>
            </w:r>
            <w:r w:rsidR="00E704AE">
              <w:t>, CA.</w:t>
            </w:r>
          </w:p>
          <w:p w14:paraId="41108836" w14:textId="77777777" w:rsidR="00E704AE" w:rsidRDefault="002D0C3C" w:rsidP="00E704AE">
            <w:pPr>
              <w:pStyle w:val="ListParagraph"/>
            </w:pPr>
            <w:r>
              <w:t>Answer technical support requests via email, chat, and phone</w:t>
            </w:r>
            <w:r w:rsidR="00E704AE">
              <w:t>.</w:t>
            </w:r>
          </w:p>
          <w:p w14:paraId="32464826" w14:textId="77777777" w:rsidR="00E704AE" w:rsidRDefault="003B3700" w:rsidP="00E704AE">
            <w:pPr>
              <w:pStyle w:val="ListParagraph"/>
            </w:pPr>
            <w:r>
              <w:t>Update knowledge base and troubleshooting documentation for internal and customer use</w:t>
            </w:r>
            <w:r w:rsidR="00E704AE">
              <w:t>.</w:t>
            </w:r>
          </w:p>
          <w:p w14:paraId="4D4AAD0D" w14:textId="77777777" w:rsidR="00E704AE" w:rsidRDefault="00E704AE" w:rsidP="00E704AE">
            <w:pPr>
              <w:pStyle w:val="ListParagraph"/>
            </w:pPr>
            <w:r>
              <w:t>Perform Installs, Moves, Adds and Change (IMAC) activities.</w:t>
            </w:r>
          </w:p>
          <w:p w14:paraId="44DD9DFE" w14:textId="1EA0A068" w:rsidR="00E704AE" w:rsidRDefault="009650D5" w:rsidP="00E704AE">
            <w:pPr>
              <w:pStyle w:val="ListParagraph"/>
            </w:pPr>
            <w:r w:rsidRPr="009650D5">
              <w:t>Handles the installation and technical troubleshooting of various IT equipment (computer desktops/notebooks, office phones, printers/copiers/faxes, branch network devices, etc.)</w:t>
            </w:r>
            <w:r w:rsidR="00E704AE">
              <w:t>.</w:t>
            </w:r>
          </w:p>
          <w:p w14:paraId="0503040D" w14:textId="77777777" w:rsidR="00E704AE" w:rsidRDefault="00E704AE" w:rsidP="00E704AE">
            <w:pPr>
              <w:pStyle w:val="ListParagraph"/>
            </w:pPr>
            <w:r>
              <w:t>Administer and resolve issues with associated end-user workstation networking software products.</w:t>
            </w:r>
          </w:p>
          <w:p w14:paraId="5FBF13FA" w14:textId="77777777" w:rsidR="00E704AE" w:rsidRDefault="002D70DF" w:rsidP="00E704AE">
            <w:pPr>
              <w:pStyle w:val="ListParagraph"/>
            </w:pPr>
            <w:r>
              <w:t>Administrating Microsoft Office 365, including Visio, Windows 7/10</w:t>
            </w:r>
          </w:p>
          <w:p w14:paraId="406E52EF" w14:textId="2AAE2710" w:rsidR="00E704AE" w:rsidRPr="00D4662D" w:rsidRDefault="004241D8" w:rsidP="00E704AE">
            <w:pPr>
              <w:pStyle w:val="ListParagraph"/>
            </w:pPr>
            <w:r w:rsidRPr="004241D8">
              <w:t>Analyzes, troubleshoots, and resolves routine application and desktop operating system problems within established procedures and priority time frames.</w:t>
            </w:r>
          </w:p>
        </w:tc>
        <w:tc>
          <w:tcPr>
            <w:tcW w:w="2142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637070FD" w14:textId="74AABD9A" w:rsidR="00E704AE" w:rsidRDefault="00507F87" w:rsidP="00E704AE">
            <w:pPr>
              <w:pStyle w:val="Dates"/>
              <w:jc w:val="left"/>
            </w:pPr>
            <w:r>
              <w:t>Dec</w:t>
            </w:r>
            <w:r w:rsidR="00E704AE">
              <w:t xml:space="preserve"> 2017 – </w:t>
            </w:r>
            <w:r w:rsidR="00D316C5">
              <w:t>Nov 2020</w:t>
            </w:r>
          </w:p>
          <w:p w14:paraId="6BAB95C4" w14:textId="77777777" w:rsidR="00E704AE" w:rsidRDefault="00E704AE" w:rsidP="00E704AE">
            <w:pPr>
              <w:pStyle w:val="Dates"/>
              <w:jc w:val="left"/>
            </w:pPr>
          </w:p>
          <w:p w14:paraId="309D63B6" w14:textId="77777777" w:rsidR="00E704AE" w:rsidRDefault="00E704AE" w:rsidP="00E704AE">
            <w:pPr>
              <w:pStyle w:val="Dates"/>
              <w:jc w:val="left"/>
            </w:pPr>
          </w:p>
          <w:p w14:paraId="2106F8FD" w14:textId="77777777" w:rsidR="00E704AE" w:rsidRDefault="00E704AE" w:rsidP="00E704AE">
            <w:pPr>
              <w:pStyle w:val="Dates"/>
              <w:jc w:val="left"/>
            </w:pPr>
          </w:p>
          <w:p w14:paraId="238ABA68" w14:textId="77777777" w:rsidR="00E704AE" w:rsidRDefault="00E704AE" w:rsidP="00E704AE">
            <w:pPr>
              <w:pStyle w:val="Dates"/>
              <w:jc w:val="left"/>
            </w:pPr>
          </w:p>
          <w:p w14:paraId="1C1DFFF9" w14:textId="77777777" w:rsidR="00E704AE" w:rsidRDefault="00E704AE" w:rsidP="00E704AE">
            <w:pPr>
              <w:pStyle w:val="Dates"/>
              <w:jc w:val="left"/>
            </w:pPr>
          </w:p>
          <w:p w14:paraId="45F1C547" w14:textId="77777777" w:rsidR="00E704AE" w:rsidRDefault="00E704AE" w:rsidP="00E704AE">
            <w:pPr>
              <w:pStyle w:val="Dates"/>
              <w:jc w:val="left"/>
            </w:pPr>
          </w:p>
          <w:p w14:paraId="672A1C1E" w14:textId="77777777" w:rsidR="00E704AE" w:rsidRDefault="00E704AE" w:rsidP="00E704AE">
            <w:pPr>
              <w:pStyle w:val="Dates"/>
              <w:jc w:val="left"/>
            </w:pPr>
          </w:p>
          <w:p w14:paraId="5585973E" w14:textId="77777777" w:rsidR="00E704AE" w:rsidRDefault="00E704AE" w:rsidP="00E704AE">
            <w:pPr>
              <w:pStyle w:val="Dates"/>
              <w:jc w:val="left"/>
            </w:pPr>
          </w:p>
          <w:p w14:paraId="01081865" w14:textId="77777777" w:rsidR="00E704AE" w:rsidRDefault="00E704AE" w:rsidP="00E704AE">
            <w:pPr>
              <w:pStyle w:val="Dates"/>
              <w:jc w:val="left"/>
            </w:pPr>
          </w:p>
          <w:p w14:paraId="2E9C7943" w14:textId="77777777" w:rsidR="00E704AE" w:rsidRDefault="00E704AE" w:rsidP="00E704AE">
            <w:pPr>
              <w:pStyle w:val="Dates"/>
              <w:jc w:val="left"/>
            </w:pPr>
          </w:p>
          <w:p w14:paraId="43E4DD60" w14:textId="77777777" w:rsidR="00E704AE" w:rsidRDefault="00E704AE" w:rsidP="00E704AE">
            <w:pPr>
              <w:pStyle w:val="Dates"/>
              <w:jc w:val="left"/>
            </w:pPr>
          </w:p>
          <w:p w14:paraId="3E0D8FA4" w14:textId="77777777" w:rsidR="003E011A" w:rsidRDefault="003E011A" w:rsidP="00E704AE">
            <w:pPr>
              <w:pStyle w:val="Dates"/>
              <w:jc w:val="left"/>
            </w:pPr>
          </w:p>
          <w:p w14:paraId="294C6DFB" w14:textId="77777777" w:rsidR="00E704AE" w:rsidRPr="00DE7766" w:rsidRDefault="00E704AE" w:rsidP="00E704AE">
            <w:pPr>
              <w:pStyle w:val="Dates"/>
              <w:jc w:val="left"/>
            </w:pPr>
            <w:r>
              <w:t>May 2017 – Dec. 2017</w:t>
            </w:r>
          </w:p>
        </w:tc>
      </w:tr>
      <w:tr w:rsidR="00E704AE" w:rsidRPr="00DE7766" w14:paraId="1FE72C9A" w14:textId="77777777" w:rsidTr="00E704AE">
        <w:trPr>
          <w:trHeight w:val="1098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24991E19" w14:textId="77777777" w:rsidR="00E704AE" w:rsidRPr="00DE7766" w:rsidRDefault="00E704AE" w:rsidP="00E704AE"/>
        </w:tc>
        <w:tc>
          <w:tcPr>
            <w:tcW w:w="8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246A8B" w14:textId="77777777" w:rsidR="003E011A" w:rsidRPr="009C7B7C" w:rsidRDefault="009C7B7C" w:rsidP="00E704AE">
            <w:pPr>
              <w:pStyle w:val="Location"/>
              <w:rPr>
                <w:b/>
              </w:rPr>
            </w:pPr>
            <w:r>
              <w:rPr>
                <w:b/>
              </w:rPr>
              <w:t>S</w:t>
            </w:r>
            <w:r w:rsidR="003E011A" w:rsidRPr="009C7B7C">
              <w:rPr>
                <w:b/>
              </w:rPr>
              <w:t>r. Desktop Support Technician</w:t>
            </w:r>
          </w:p>
          <w:p w14:paraId="0D181896" w14:textId="77777777" w:rsidR="00E704AE" w:rsidRPr="00D97489" w:rsidRDefault="00E704AE" w:rsidP="00E704AE">
            <w:pPr>
              <w:pStyle w:val="Location"/>
            </w:pPr>
            <w:r>
              <w:t>DXC/Kraft, Fullerton, CA.</w:t>
            </w:r>
          </w:p>
          <w:p w14:paraId="7073EDE8" w14:textId="77777777" w:rsidR="00E704AE" w:rsidRDefault="00E704AE" w:rsidP="00E704AE">
            <w:pPr>
              <w:pStyle w:val="ListParagraph"/>
            </w:pPr>
            <w:r>
              <w:t>Perform onsite analysis, diagnosis, and resolution of desktop problems for end users, and recommend and implement corrective solutions.</w:t>
            </w:r>
          </w:p>
          <w:p w14:paraId="2A7ADF0F" w14:textId="77777777" w:rsidR="00E704AE" w:rsidRDefault="00E704AE" w:rsidP="00E704AE">
            <w:pPr>
              <w:pStyle w:val="ListParagraph"/>
            </w:pPr>
            <w:r>
              <w:t>Resolve tickets using Service Manager 9 ticketing system.</w:t>
            </w:r>
          </w:p>
          <w:p w14:paraId="46CC0D01" w14:textId="77777777" w:rsidR="00E704AE" w:rsidRDefault="00E704AE" w:rsidP="00E704AE">
            <w:pPr>
              <w:pStyle w:val="ListParagraph"/>
            </w:pPr>
            <w:r>
              <w:t>Perform Installs, Moves, Adds and Change (IMAC) activities.</w:t>
            </w:r>
          </w:p>
          <w:p w14:paraId="1D1BAEF1" w14:textId="77777777" w:rsidR="00E704AE" w:rsidRDefault="00E704AE" w:rsidP="00E704AE">
            <w:pPr>
              <w:pStyle w:val="ListParagraph"/>
            </w:pPr>
            <w:r>
              <w:t>Install, configure, test, maintain, monitor, and troubleshoot end-user workstations and related hardware and software.</w:t>
            </w:r>
          </w:p>
          <w:p w14:paraId="5671AFAE" w14:textId="26F63072" w:rsidR="00E704AE" w:rsidRDefault="00F605BF" w:rsidP="00E704AE">
            <w:pPr>
              <w:pStyle w:val="ListParagraph"/>
            </w:pPr>
            <w:r w:rsidRPr="00F605BF">
              <w:t>Conduct diagnostic reviews and produce error reports in order to identify and correct any problems</w:t>
            </w:r>
            <w:r>
              <w:t xml:space="preserve">, </w:t>
            </w:r>
            <w:r w:rsidR="00E704AE">
              <w:t>Accurately document instances of desktop equipment or component failure, repair, installation, and removal.</w:t>
            </w:r>
          </w:p>
          <w:p w14:paraId="799E3AA8" w14:textId="6D9FCFDD" w:rsidR="00F605BF" w:rsidRDefault="00DB74C8" w:rsidP="00E704AE">
            <w:pPr>
              <w:pStyle w:val="ListParagraph"/>
            </w:pPr>
            <w:r w:rsidRPr="00DB74C8">
              <w:t>Clearly and courteously communicates with internal and limited external customers</w:t>
            </w:r>
            <w:r w:rsidR="00F605BF">
              <w:t>.</w:t>
            </w:r>
            <w:r w:rsidRPr="00DB74C8">
              <w:t xml:space="preserve"> </w:t>
            </w:r>
          </w:p>
          <w:p w14:paraId="067DFDA7" w14:textId="77777777" w:rsidR="00E704AE" w:rsidRDefault="00E704AE" w:rsidP="00F605BF"/>
          <w:p w14:paraId="626D8DD6" w14:textId="6DB6523E" w:rsidR="00F605BF" w:rsidRPr="00D4662D" w:rsidRDefault="00F605BF" w:rsidP="00F605BF"/>
        </w:tc>
      </w:tr>
      <w:tr w:rsidR="00E704AE" w:rsidRPr="00DE7766" w14:paraId="461B3AD4" w14:textId="77777777" w:rsidTr="00E704AE">
        <w:trPr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02A6CBF8" w14:textId="77777777" w:rsidR="00E704AE" w:rsidRPr="00DE7766" w:rsidRDefault="00E704AE" w:rsidP="00E704AE"/>
        </w:tc>
        <w:tc>
          <w:tcPr>
            <w:tcW w:w="62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EB892A" w14:textId="77777777" w:rsidR="00E704AE" w:rsidRPr="00DE7766" w:rsidRDefault="00E704AE" w:rsidP="00E704AE">
            <w:pPr>
              <w:pStyle w:val="Heading2"/>
            </w:pPr>
            <w:r>
              <w:t>Sr. Desktop Support Technician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14:paraId="0DF9E036" w14:textId="77777777" w:rsidR="00E704AE" w:rsidRPr="00F510D1" w:rsidRDefault="00E704AE" w:rsidP="00E704AE">
            <w:pPr>
              <w:pStyle w:val="Dates"/>
              <w:jc w:val="left"/>
            </w:pPr>
            <w:r>
              <w:t xml:space="preserve"> Feb 2017 – May 2017</w:t>
            </w:r>
          </w:p>
        </w:tc>
      </w:tr>
      <w:tr w:rsidR="00E704AE" w:rsidRPr="00DE7766" w14:paraId="661AFD85" w14:textId="77777777" w:rsidTr="00E704AE">
        <w:trPr>
          <w:trHeight w:val="1020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1DACAE3C" w14:textId="77777777" w:rsidR="00E704AE" w:rsidRPr="00DE7766" w:rsidRDefault="00E704AE" w:rsidP="00E704AE"/>
        </w:tc>
        <w:tc>
          <w:tcPr>
            <w:tcW w:w="8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A4F7C3" w14:textId="77777777" w:rsidR="00E704AE" w:rsidRPr="00CA3986" w:rsidRDefault="00E704AE" w:rsidP="00E704AE">
            <w:pPr>
              <w:rPr>
                <w:rFonts w:ascii="Garamond" w:hAnsi="Garamond"/>
              </w:rPr>
            </w:pPr>
            <w:r w:rsidRPr="00013B77">
              <w:rPr>
                <w:rFonts w:ascii="Garamond" w:hAnsi="Garamond"/>
                <w:b/>
              </w:rPr>
              <w:t>Clarity Technology Partners</w:t>
            </w:r>
            <w:r w:rsidRPr="00CA3986">
              <w:rPr>
                <w:rFonts w:ascii="Garamond" w:hAnsi="Garamond"/>
                <w:b/>
              </w:rPr>
              <w:t xml:space="preserve">, </w:t>
            </w:r>
            <w:r w:rsidRPr="00160D38">
              <w:rPr>
                <w:rFonts w:asciiTheme="majorHAnsi" w:hAnsiTheme="majorHAnsi" w:cstheme="majorHAnsi"/>
              </w:rPr>
              <w:t>San Luis Obispo, CA</w:t>
            </w:r>
          </w:p>
          <w:p w14:paraId="47C19DA6" w14:textId="77777777" w:rsidR="00E704AE" w:rsidRDefault="00E704AE" w:rsidP="00E704AE">
            <w:pPr>
              <w:pStyle w:val="Location"/>
              <w:rPr>
                <w:i w:val="0"/>
              </w:rPr>
            </w:pPr>
          </w:p>
          <w:p w14:paraId="69C9D0C7" w14:textId="77777777" w:rsidR="00E704AE" w:rsidRDefault="00E704AE" w:rsidP="00E704AE">
            <w:pPr>
              <w:pStyle w:val="ListParagraph"/>
            </w:pPr>
            <w:r>
              <w:t xml:space="preserve">Support duties include Windows standard hardware and applications, printers, </w:t>
            </w:r>
          </w:p>
          <w:p w14:paraId="7E5B5C93" w14:textId="77777777" w:rsidR="00E704AE" w:rsidRDefault="00E704AE" w:rsidP="00E704AE">
            <w:pPr>
              <w:pStyle w:val="ListParagraph"/>
              <w:numPr>
                <w:ilvl w:val="0"/>
                <w:numId w:val="0"/>
              </w:numPr>
              <w:ind w:left="360"/>
            </w:pPr>
            <w:r>
              <w:t>And mobile devices.</w:t>
            </w:r>
          </w:p>
          <w:p w14:paraId="11FB5E07" w14:textId="77777777" w:rsidR="00E704AE" w:rsidRDefault="00E704AE" w:rsidP="00E704AE">
            <w:pPr>
              <w:pStyle w:val="ListParagraph"/>
            </w:pPr>
            <w:r>
              <w:t>Setup AD accounts, Exchange mailboxes, and account permissions.</w:t>
            </w:r>
          </w:p>
          <w:p w14:paraId="7352F84C" w14:textId="4FAA6E83" w:rsidR="00E704AE" w:rsidRDefault="004B1814" w:rsidP="00E704AE">
            <w:pPr>
              <w:pStyle w:val="ListParagraph"/>
            </w:pPr>
            <w:r w:rsidRPr="004B1814">
              <w:t>Microsoft Office Suite (Word, Excel, PowerPoint, Access, Outlook)</w:t>
            </w:r>
            <w:r w:rsidR="00E704AE">
              <w:t>.</w:t>
            </w:r>
          </w:p>
          <w:p w14:paraId="510C7FEF" w14:textId="77777777" w:rsidR="00E704AE" w:rsidRDefault="00E704AE" w:rsidP="00E704AE">
            <w:pPr>
              <w:pStyle w:val="ListParagraph"/>
            </w:pPr>
            <w:r>
              <w:t>Build and update desktop images monthly.</w:t>
            </w:r>
          </w:p>
          <w:p w14:paraId="6794C545" w14:textId="77777777" w:rsidR="00E704AE" w:rsidRDefault="00E704AE" w:rsidP="00E704AE">
            <w:pPr>
              <w:pStyle w:val="ListParagraph"/>
            </w:pPr>
            <w:r>
              <w:t>Diagnose and resolve network related issues.</w:t>
            </w:r>
          </w:p>
          <w:p w14:paraId="5160D2EA" w14:textId="5F07AFC8" w:rsidR="00E704AE" w:rsidRDefault="004B1814" w:rsidP="00E704AE">
            <w:pPr>
              <w:pStyle w:val="ListParagraph"/>
            </w:pPr>
            <w:r w:rsidRPr="004B1814">
              <w:t>Manage, resolve and update tickets and escalate as needed</w:t>
            </w:r>
            <w:r w:rsidR="00E704AE">
              <w:t>.</w:t>
            </w:r>
          </w:p>
          <w:p w14:paraId="0A88359A" w14:textId="77777777" w:rsidR="00E704AE" w:rsidRPr="00D97489" w:rsidRDefault="00E704AE" w:rsidP="00E704AE">
            <w:pPr>
              <w:pStyle w:val="ListParagraph"/>
              <w:numPr>
                <w:ilvl w:val="0"/>
                <w:numId w:val="0"/>
              </w:numPr>
              <w:ind w:left="360"/>
            </w:pPr>
          </w:p>
          <w:p w14:paraId="267CF936" w14:textId="77777777" w:rsidR="00E704AE" w:rsidRPr="00D97489" w:rsidRDefault="00E704AE" w:rsidP="00E704AE">
            <w:pPr>
              <w:pStyle w:val="ListParagraph"/>
              <w:numPr>
                <w:ilvl w:val="0"/>
                <w:numId w:val="0"/>
              </w:numPr>
              <w:ind w:left="360"/>
            </w:pPr>
          </w:p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5923"/>
              <w:gridCol w:w="49"/>
              <w:gridCol w:w="1987"/>
            </w:tblGrid>
            <w:tr w:rsidR="00E704AE" w:rsidRPr="00DE7766" w14:paraId="28B32C8D" w14:textId="77777777" w:rsidTr="007F21DB">
              <w:trPr>
                <w:trHeight w:val="216"/>
              </w:trPr>
              <w:tc>
                <w:tcPr>
                  <w:tcW w:w="6250" w:type="dxa"/>
                  <w:tcBorders>
                    <w:top w:val="single" w:sz="4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23716329" w14:textId="77777777" w:rsidR="00E704AE" w:rsidRPr="00DE7766" w:rsidRDefault="00E704AE" w:rsidP="00E704AE">
                  <w:pPr>
                    <w:pStyle w:val="Heading2"/>
                  </w:pPr>
                  <w:r w:rsidRPr="00C70695">
                    <w:t>Technical Support Analyst</w:t>
                  </w:r>
                </w:p>
              </w:tc>
              <w:tc>
                <w:tcPr>
                  <w:tcW w:w="2140" w:type="dxa"/>
                  <w:gridSpan w:val="2"/>
                  <w:tcBorders>
                    <w:top w:val="single" w:sz="4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4FF5EDDE" w14:textId="77777777" w:rsidR="00E704AE" w:rsidRPr="00DE7766" w:rsidRDefault="00E704AE" w:rsidP="00E704AE">
                  <w:pPr>
                    <w:pStyle w:val="Dates"/>
                  </w:pPr>
                  <w:r>
                    <w:t>June 2012 – Feb 2015</w:t>
                  </w:r>
                </w:p>
              </w:tc>
            </w:tr>
            <w:tr w:rsidR="00E704AE" w:rsidRPr="00D4662D" w14:paraId="0E725677" w14:textId="77777777" w:rsidTr="007F21DB">
              <w:trPr>
                <w:trHeight w:val="1098"/>
              </w:trPr>
              <w:tc>
                <w:tcPr>
                  <w:tcW w:w="839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0DAF6" w14:textId="77777777" w:rsidR="00E704AE" w:rsidRPr="00D97489" w:rsidRDefault="00E704AE" w:rsidP="00CF2E9D">
                  <w:pPr>
                    <w:pStyle w:val="Location"/>
                    <w:numPr>
                      <w:ilvl w:val="0"/>
                      <w:numId w:val="19"/>
                    </w:numPr>
                  </w:pPr>
                  <w:r>
                    <w:t>Dechert LLP, Los Angeles,</w:t>
                  </w:r>
                  <w:r w:rsidRPr="00C70695">
                    <w:t xml:space="preserve"> CA.</w:t>
                  </w:r>
                </w:p>
                <w:p w14:paraId="0D9D02FC" w14:textId="77777777" w:rsidR="00E704AE" w:rsidRPr="001D5253" w:rsidRDefault="00E704AE" w:rsidP="00CF2E9D">
                  <w:pPr>
                    <w:pStyle w:val="Location"/>
                    <w:numPr>
                      <w:ilvl w:val="1"/>
                      <w:numId w:val="19"/>
                    </w:numPr>
                    <w:rPr>
                      <w:i w:val="0"/>
                    </w:rPr>
                  </w:pPr>
                  <w:r w:rsidRPr="001D5253">
                    <w:rPr>
                      <w:i w:val="0"/>
                    </w:rPr>
                    <w:t>Performs troubleshooting, backup, archiving, and disaster recovery.</w:t>
                  </w:r>
                </w:p>
                <w:p w14:paraId="5B883B83" w14:textId="77777777" w:rsidR="00E704AE" w:rsidRPr="001D5253" w:rsidRDefault="00E704AE" w:rsidP="00CF2E9D">
                  <w:pPr>
                    <w:pStyle w:val="Location"/>
                    <w:numPr>
                      <w:ilvl w:val="1"/>
                      <w:numId w:val="19"/>
                    </w:numPr>
                    <w:rPr>
                      <w:i w:val="0"/>
                    </w:rPr>
                  </w:pPr>
                  <w:r w:rsidRPr="001D5253">
                    <w:rPr>
                      <w:i w:val="0"/>
                    </w:rPr>
                    <w:t>Interacts with internal clients to resolve basic and complex help desk issues.</w:t>
                  </w:r>
                </w:p>
                <w:p w14:paraId="145FF2C0" w14:textId="77777777" w:rsidR="00E704AE" w:rsidRPr="001D5253" w:rsidRDefault="00E704AE" w:rsidP="00CF2E9D">
                  <w:pPr>
                    <w:pStyle w:val="Location"/>
                    <w:numPr>
                      <w:ilvl w:val="1"/>
                      <w:numId w:val="19"/>
                    </w:numPr>
                    <w:rPr>
                      <w:i w:val="0"/>
                    </w:rPr>
                  </w:pPr>
                  <w:r w:rsidRPr="001D5253">
                    <w:rPr>
                      <w:i w:val="0"/>
                    </w:rPr>
                    <w:t>Sets up, administers and maintains computer stations and software for the company.</w:t>
                  </w:r>
                </w:p>
                <w:p w14:paraId="3FF06147" w14:textId="77777777" w:rsidR="00E704AE" w:rsidRPr="001D5253" w:rsidRDefault="00E704AE" w:rsidP="00CF2E9D">
                  <w:pPr>
                    <w:pStyle w:val="Location"/>
                    <w:numPr>
                      <w:ilvl w:val="1"/>
                      <w:numId w:val="19"/>
                    </w:numPr>
                    <w:rPr>
                      <w:i w:val="0"/>
                    </w:rPr>
                  </w:pPr>
                  <w:r w:rsidRPr="001D5253">
                    <w:rPr>
                      <w:i w:val="0"/>
                    </w:rPr>
                    <w:t>Administers and maintains local and web-based versions of our tracking software.</w:t>
                  </w:r>
                </w:p>
                <w:p w14:paraId="03D0BD1C" w14:textId="77777777" w:rsidR="00E704AE" w:rsidRPr="001D5253" w:rsidRDefault="00E704AE" w:rsidP="00CF2E9D">
                  <w:pPr>
                    <w:pStyle w:val="Location"/>
                    <w:numPr>
                      <w:ilvl w:val="1"/>
                      <w:numId w:val="19"/>
                    </w:numPr>
                    <w:rPr>
                      <w:i w:val="0"/>
                    </w:rPr>
                  </w:pPr>
                  <w:r w:rsidRPr="001D5253">
                    <w:rPr>
                      <w:i w:val="0"/>
                    </w:rPr>
                    <w:t>Sets up computers for new users and ensures d</w:t>
                  </w:r>
                  <w:r>
                    <w:rPr>
                      <w:i w:val="0"/>
                    </w:rPr>
                    <w:t>elivery of equipment to users.</w:t>
                  </w:r>
                </w:p>
                <w:p w14:paraId="79F38641" w14:textId="77777777" w:rsidR="00E704AE" w:rsidRPr="00D4662D" w:rsidRDefault="00E704AE" w:rsidP="00CF2E9D">
                  <w:pPr>
                    <w:pStyle w:val="ListParagraph"/>
                    <w:numPr>
                      <w:ilvl w:val="0"/>
                      <w:numId w:val="19"/>
                    </w:numPr>
                  </w:pPr>
                  <w:r w:rsidRPr="001D5253">
                    <w:tab/>
                    <w:t>Creates network and email accounts for new users.</w:t>
                  </w:r>
                </w:p>
              </w:tc>
            </w:tr>
            <w:tr w:rsidR="00E704AE" w:rsidRPr="00F510D1" w14:paraId="5C7F28AC" w14:textId="77777777" w:rsidTr="007F21DB">
              <w:trPr>
                <w:trHeight w:val="216"/>
              </w:trPr>
              <w:tc>
                <w:tcPr>
                  <w:tcW w:w="63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BC79B" w14:textId="77777777" w:rsidR="00E704AE" w:rsidRPr="00DE7766" w:rsidRDefault="00481EDD" w:rsidP="00CF2E9D">
                  <w:pPr>
                    <w:pStyle w:val="Heading2"/>
                    <w:numPr>
                      <w:ilvl w:val="0"/>
                      <w:numId w:val="19"/>
                    </w:numPr>
                  </w:pPr>
                  <w:r>
                    <w:t>Procurement Engineer</w:t>
                  </w:r>
                </w:p>
              </w:tc>
              <w:tc>
                <w:tcPr>
                  <w:tcW w:w="20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55DDF" w14:textId="77777777" w:rsidR="00E704AE" w:rsidRPr="00F510D1" w:rsidRDefault="00E704AE" w:rsidP="00E704AE">
                  <w:pPr>
                    <w:pStyle w:val="Dates"/>
                    <w:jc w:val="left"/>
                  </w:pPr>
                  <w:r>
                    <w:t>Nov 2006 –June 2012</w:t>
                  </w:r>
                </w:p>
              </w:tc>
            </w:tr>
            <w:tr w:rsidR="00E704AE" w:rsidRPr="00DE7766" w14:paraId="24B4131A" w14:textId="77777777" w:rsidTr="007F21DB">
              <w:trPr>
                <w:trHeight w:val="1020"/>
              </w:trPr>
              <w:tc>
                <w:tcPr>
                  <w:tcW w:w="839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84792" w14:textId="77777777" w:rsidR="00E704AE" w:rsidRDefault="00E704AE" w:rsidP="00E704AE">
                  <w:pPr>
                    <w:pStyle w:val="Location"/>
                    <w:rPr>
                      <w:i w:val="0"/>
                    </w:rPr>
                  </w:pPr>
                  <w:r w:rsidRPr="00393572">
                    <w:t>Sheppard Mullin Richter &amp; Hampton LLP, Los Angeles, Ca.</w:t>
                  </w:r>
                </w:p>
                <w:p w14:paraId="10EE73E6" w14:textId="77777777" w:rsidR="00E704AE" w:rsidRPr="00C512A6" w:rsidRDefault="00E704AE" w:rsidP="00E704AE">
                  <w:pPr>
                    <w:pStyle w:val="Location"/>
                    <w:rPr>
                      <w:i w:val="0"/>
                    </w:rPr>
                  </w:pPr>
                  <w:r w:rsidRPr="00C512A6">
                    <w:rPr>
                      <w:i w:val="0"/>
                    </w:rPr>
                    <w:t>•</w:t>
                  </w:r>
                  <w:r w:rsidRPr="00C512A6">
                    <w:rPr>
                      <w:i w:val="0"/>
                    </w:rPr>
                    <w:tab/>
                    <w:t>Active Directory Users and Computers in Microsoft Management Console.</w:t>
                  </w:r>
                </w:p>
                <w:p w14:paraId="26E0F973" w14:textId="77777777" w:rsidR="00E704AE" w:rsidRDefault="00E704AE" w:rsidP="00E704AE">
                  <w:pPr>
                    <w:pStyle w:val="Location"/>
                    <w:rPr>
                      <w:i w:val="0"/>
                    </w:rPr>
                  </w:pPr>
                  <w:r w:rsidRPr="00C512A6">
                    <w:rPr>
                      <w:i w:val="0"/>
                    </w:rPr>
                    <w:t>•</w:t>
                  </w:r>
                  <w:r w:rsidRPr="00C512A6">
                    <w:rPr>
                      <w:i w:val="0"/>
                    </w:rPr>
                    <w:tab/>
                    <w:t>Sets up, administers and maintains computer stations with VM Ware Console</w:t>
                  </w:r>
                  <w:r>
                    <w:rPr>
                      <w:i w:val="0"/>
                    </w:rPr>
                    <w:t>.</w:t>
                  </w:r>
                </w:p>
                <w:p w14:paraId="1FCE81C7" w14:textId="77777777" w:rsidR="00E704AE" w:rsidRPr="00C512A6" w:rsidRDefault="00E704AE" w:rsidP="00E704AE">
                  <w:pPr>
                    <w:pStyle w:val="Location"/>
                    <w:rPr>
                      <w:i w:val="0"/>
                    </w:rPr>
                  </w:pPr>
                  <w:r w:rsidRPr="00C512A6">
                    <w:rPr>
                      <w:i w:val="0"/>
                    </w:rPr>
                    <w:t>•</w:t>
                  </w:r>
                  <w:r>
                    <w:rPr>
                      <w:i w:val="0"/>
                    </w:rPr>
                    <w:t xml:space="preserve">            Provide </w:t>
                  </w:r>
                  <w:r w:rsidRPr="00C512A6">
                    <w:rPr>
                      <w:i w:val="0"/>
                    </w:rPr>
                    <w:t>company training programs and provides additional support when necessary.</w:t>
                  </w:r>
                </w:p>
                <w:p w14:paraId="50557054" w14:textId="77777777" w:rsidR="00E704AE" w:rsidRPr="00C512A6" w:rsidRDefault="00E704AE" w:rsidP="00E704AE">
                  <w:pPr>
                    <w:pStyle w:val="Location"/>
                    <w:rPr>
                      <w:i w:val="0"/>
                    </w:rPr>
                  </w:pPr>
                  <w:r w:rsidRPr="00C512A6">
                    <w:rPr>
                      <w:i w:val="0"/>
                    </w:rPr>
                    <w:t>•</w:t>
                  </w:r>
                  <w:r w:rsidRPr="00C512A6">
                    <w:rPr>
                      <w:i w:val="0"/>
                    </w:rPr>
                    <w:tab/>
                    <w:t>Interacts with internal clients to resolve basic and complex help desk issues.</w:t>
                  </w:r>
                </w:p>
                <w:p w14:paraId="78C339D4" w14:textId="77777777" w:rsidR="00E704AE" w:rsidRPr="00C512A6" w:rsidRDefault="00E704AE" w:rsidP="00E704AE">
                  <w:pPr>
                    <w:pStyle w:val="Location"/>
                    <w:rPr>
                      <w:i w:val="0"/>
                    </w:rPr>
                  </w:pPr>
                  <w:r w:rsidRPr="00C512A6">
                    <w:rPr>
                      <w:i w:val="0"/>
                    </w:rPr>
                    <w:t>•</w:t>
                  </w:r>
                  <w:r w:rsidRPr="00C512A6">
                    <w:rPr>
                      <w:i w:val="0"/>
                    </w:rPr>
                    <w:tab/>
                    <w:t>Administers and maintains local and web-based versions of our tracking software.</w:t>
                  </w:r>
                </w:p>
                <w:p w14:paraId="748E68C2" w14:textId="77777777" w:rsidR="00E704AE" w:rsidRPr="00C512A6" w:rsidRDefault="00E704AE" w:rsidP="00E704AE">
                  <w:pPr>
                    <w:pStyle w:val="Location"/>
                    <w:rPr>
                      <w:i w:val="0"/>
                    </w:rPr>
                  </w:pPr>
                  <w:r w:rsidRPr="00C512A6">
                    <w:rPr>
                      <w:i w:val="0"/>
                    </w:rPr>
                    <w:t>•</w:t>
                  </w:r>
                  <w:r w:rsidRPr="00C512A6">
                    <w:rPr>
                      <w:i w:val="0"/>
                    </w:rPr>
                    <w:tab/>
                    <w:t>Sets up computers for new users and ensures delivery of equipment to users</w:t>
                  </w:r>
                  <w:r>
                    <w:rPr>
                      <w:i w:val="0"/>
                    </w:rPr>
                    <w:t>.</w:t>
                  </w:r>
                </w:p>
                <w:p w14:paraId="1655C64D" w14:textId="77777777" w:rsidR="00E704AE" w:rsidRPr="00C512A6" w:rsidRDefault="00E704AE" w:rsidP="00E704AE">
                  <w:pPr>
                    <w:pStyle w:val="Location"/>
                    <w:rPr>
                      <w:i w:val="0"/>
                    </w:rPr>
                  </w:pPr>
                  <w:r w:rsidRPr="00C512A6">
                    <w:rPr>
                      <w:i w:val="0"/>
                    </w:rPr>
                    <w:t>•</w:t>
                  </w:r>
                  <w:r w:rsidRPr="00C512A6">
                    <w:rPr>
                      <w:i w:val="0"/>
                    </w:rPr>
                    <w:tab/>
                    <w:t>Provides product and service purchasing guidance for the department.</w:t>
                  </w:r>
                </w:p>
                <w:p w14:paraId="73A53A22" w14:textId="77777777" w:rsidR="00E704AE" w:rsidRPr="00DE7766" w:rsidRDefault="00E704AE" w:rsidP="00E704AE">
                  <w:pPr>
                    <w:pStyle w:val="ListParagraph"/>
                  </w:pPr>
                  <w:r w:rsidRPr="00C512A6">
                    <w:tab/>
                    <w:t>Purchases software, hardware and other IT supplies for main office and others.</w:t>
                  </w:r>
                </w:p>
              </w:tc>
            </w:tr>
            <w:tr w:rsidR="00E704AE" w:rsidRPr="00D97489" w14:paraId="5E39C4B0" w14:textId="77777777" w:rsidTr="007F21DB">
              <w:trPr>
                <w:trHeight w:val="216"/>
              </w:trPr>
              <w:tc>
                <w:tcPr>
                  <w:tcW w:w="63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4DA3E3" w14:textId="77777777" w:rsidR="00E704AE" w:rsidRPr="00D97489" w:rsidRDefault="00776EEA" w:rsidP="00E704AE">
                  <w:pPr>
                    <w:pStyle w:val="Heading2"/>
                  </w:pPr>
                  <w:sdt>
                    <w:sdtPr>
                      <w:id w:val="2496161"/>
                      <w:placeholder>
                        <w:docPart w:val="1C2B81DF414E4F999241957735189AB4"/>
                      </w:placeholder>
                      <w:temporary/>
                      <w:showingPlcHdr/>
                    </w:sdtPr>
                    <w:sdtEndPr/>
                    <w:sdtContent>
                      <w:r w:rsidR="00E704AE">
                        <w:t>Information System Specialist</w:t>
                      </w:r>
                    </w:sdtContent>
                  </w:sdt>
                  <w:r w:rsidR="00E704AE">
                    <w:t xml:space="preserve"> </w:t>
                  </w:r>
                </w:p>
              </w:tc>
              <w:tc>
                <w:tcPr>
                  <w:tcW w:w="20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51454" w14:textId="77777777" w:rsidR="00E704AE" w:rsidRPr="00D97489" w:rsidRDefault="00E704AE" w:rsidP="00E704AE">
                  <w:pPr>
                    <w:pStyle w:val="Dates"/>
                  </w:pPr>
                  <w:r>
                    <w:t>Nov 2005 – Nov 2006</w:t>
                  </w:r>
                </w:p>
              </w:tc>
            </w:tr>
            <w:tr w:rsidR="00E704AE" w:rsidRPr="00D4662D" w14:paraId="039CB901" w14:textId="77777777" w:rsidTr="007F21DB">
              <w:trPr>
                <w:trHeight w:val="1350"/>
              </w:trPr>
              <w:tc>
                <w:tcPr>
                  <w:tcW w:w="8390" w:type="dxa"/>
                  <w:gridSpan w:val="3"/>
                  <w:tcBorders>
                    <w:top w:val="nil"/>
                    <w:left w:val="nil"/>
                    <w:bottom w:val="single" w:sz="4" w:space="0" w:color="7F7F7F" w:themeColor="text1" w:themeTint="80"/>
                    <w:right w:val="nil"/>
                  </w:tcBorders>
                </w:tcPr>
                <w:p w14:paraId="693B7C89" w14:textId="77777777" w:rsidR="00E704AE" w:rsidRDefault="00E704AE" w:rsidP="00E704AE">
                  <w:pPr>
                    <w:pStyle w:val="Location"/>
                    <w:rPr>
                      <w:i w:val="0"/>
                    </w:rPr>
                  </w:pPr>
                  <w:r w:rsidRPr="004B465F">
                    <w:t>Kaiser Permanente – Los Angeles, CA</w:t>
                  </w:r>
                  <w:r>
                    <w:t>.</w:t>
                  </w:r>
                </w:p>
                <w:p w14:paraId="2A25837D" w14:textId="77777777" w:rsidR="00E704AE" w:rsidRPr="00C36F57" w:rsidRDefault="00E704AE" w:rsidP="00E704AE">
                  <w:pPr>
                    <w:pStyle w:val="Location"/>
                    <w:rPr>
                      <w:i w:val="0"/>
                    </w:rPr>
                  </w:pPr>
                  <w:r w:rsidRPr="00C36F57">
                    <w:rPr>
                      <w:i w:val="0"/>
                    </w:rPr>
                    <w:t>•</w:t>
                  </w:r>
                  <w:r w:rsidRPr="00C36F57">
                    <w:rPr>
                      <w:i w:val="0"/>
                    </w:rPr>
                    <w:tab/>
                    <w:t>Provisioned computers and software system to clients.</w:t>
                  </w:r>
                </w:p>
                <w:p w14:paraId="7C322594" w14:textId="77777777" w:rsidR="00E704AE" w:rsidRPr="00C36F57" w:rsidRDefault="00E704AE" w:rsidP="00E704AE">
                  <w:pPr>
                    <w:pStyle w:val="Location"/>
                    <w:rPr>
                      <w:i w:val="0"/>
                    </w:rPr>
                  </w:pPr>
                  <w:r w:rsidRPr="00C36F57">
                    <w:rPr>
                      <w:i w:val="0"/>
                    </w:rPr>
                    <w:t>•</w:t>
                  </w:r>
                  <w:r w:rsidRPr="00C36F57">
                    <w:rPr>
                      <w:i w:val="0"/>
                    </w:rPr>
                    <w:tab/>
                    <w:t>Provided desktop a</w:t>
                  </w:r>
                  <w:r>
                    <w:rPr>
                      <w:i w:val="0"/>
                    </w:rPr>
                    <w:t>ssistance to all clients, s</w:t>
                  </w:r>
                  <w:r w:rsidRPr="00C36F57">
                    <w:rPr>
                      <w:i w:val="0"/>
                    </w:rPr>
                    <w:t xml:space="preserve">oftware and hardware-related matters.                                                                        </w:t>
                  </w:r>
                </w:p>
                <w:p w14:paraId="2AD8906F" w14:textId="77777777" w:rsidR="00E704AE" w:rsidRPr="00C36F57" w:rsidRDefault="00E704AE" w:rsidP="00E704AE">
                  <w:pPr>
                    <w:pStyle w:val="Location"/>
                    <w:rPr>
                      <w:i w:val="0"/>
                    </w:rPr>
                  </w:pPr>
                  <w:r w:rsidRPr="00C36F57">
                    <w:rPr>
                      <w:i w:val="0"/>
                    </w:rPr>
                    <w:t>•</w:t>
                  </w:r>
                  <w:r w:rsidRPr="00C36F57">
                    <w:rPr>
                      <w:i w:val="0"/>
                    </w:rPr>
                    <w:tab/>
                    <w:t>Coordinated computer maintenance with other Information Technology professionals</w:t>
                  </w:r>
                  <w:r>
                    <w:rPr>
                      <w:i w:val="0"/>
                    </w:rPr>
                    <w:t>.</w:t>
                  </w:r>
                </w:p>
                <w:p w14:paraId="5129BAEE" w14:textId="77777777" w:rsidR="00E704AE" w:rsidRPr="00C36F57" w:rsidRDefault="00E704AE" w:rsidP="00E704AE">
                  <w:pPr>
                    <w:pStyle w:val="Location"/>
                    <w:rPr>
                      <w:i w:val="0"/>
                    </w:rPr>
                  </w:pPr>
                  <w:r w:rsidRPr="00C36F57">
                    <w:rPr>
                      <w:i w:val="0"/>
                    </w:rPr>
                    <w:t>•</w:t>
                  </w:r>
                  <w:r w:rsidRPr="00C36F57">
                    <w:rPr>
                      <w:i w:val="0"/>
                    </w:rPr>
                    <w:tab/>
                    <w:t>Detailed Client Tracking Systems, i.e. Remedy, Track It, Foot Notes!</w:t>
                  </w:r>
                </w:p>
                <w:p w14:paraId="48F516AD" w14:textId="77777777" w:rsidR="00E704AE" w:rsidRPr="00C36F57" w:rsidRDefault="00E704AE" w:rsidP="00E704AE">
                  <w:pPr>
                    <w:pStyle w:val="Location"/>
                    <w:rPr>
                      <w:i w:val="0"/>
                    </w:rPr>
                  </w:pPr>
                  <w:r w:rsidRPr="00C36F57">
                    <w:rPr>
                      <w:i w:val="0"/>
                    </w:rPr>
                    <w:t>•</w:t>
                  </w:r>
                  <w:r w:rsidRPr="00C36F57">
                    <w:rPr>
                      <w:i w:val="0"/>
                    </w:rPr>
                    <w:tab/>
                    <w:t>Provided remote, local and international desktop support.</w:t>
                  </w:r>
                </w:p>
                <w:p w14:paraId="7D73B8FF" w14:textId="77777777" w:rsidR="00E704AE" w:rsidRDefault="00E704AE" w:rsidP="00E704AE">
                  <w:pPr>
                    <w:pStyle w:val="Location"/>
                  </w:pPr>
                  <w:r w:rsidRPr="00C36F57">
                    <w:rPr>
                      <w:i w:val="0"/>
                    </w:rPr>
                    <w:t>•</w:t>
                  </w:r>
                  <w:r w:rsidRPr="00C36F57">
                    <w:rPr>
                      <w:i w:val="0"/>
                    </w:rPr>
                    <w:tab/>
                    <w:t>Trained staff and oriented the</w:t>
                  </w:r>
                  <w:r>
                    <w:rPr>
                      <w:i w:val="0"/>
                    </w:rPr>
                    <w:t xml:space="preserve">m on how to use </w:t>
                  </w:r>
                  <w:r w:rsidRPr="00C36F57">
                    <w:rPr>
                      <w:i w:val="0"/>
                    </w:rPr>
                    <w:t>hardware and software systems.</w:t>
                  </w:r>
                </w:p>
                <w:tbl>
                  <w:tblPr>
                    <w:tblW w:w="5000" w:type="pct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806"/>
                    <w:gridCol w:w="1937"/>
                  </w:tblGrid>
                  <w:tr w:rsidR="00E704AE" w:rsidRPr="00F510D1" w14:paraId="15AE7326" w14:textId="77777777" w:rsidTr="00C41F30">
                    <w:trPr>
                      <w:trHeight w:val="216"/>
                    </w:trPr>
                    <w:tc>
                      <w:tcPr>
                        <w:tcW w:w="58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B8CF9C8" w14:textId="77777777" w:rsidR="00E704AE" w:rsidRPr="00DE7766" w:rsidRDefault="00E704AE" w:rsidP="00E704AE">
                        <w:pPr>
                          <w:pStyle w:val="Heading2"/>
                        </w:pPr>
                        <w:r w:rsidRPr="001E7BFC">
                          <w:lastRenderedPageBreak/>
                          <w:t>Sr. Desktop Support Specialist</w:t>
                        </w:r>
                        <w:r>
                          <w:t xml:space="preserve"> </w:t>
                        </w:r>
                      </w:p>
                    </w:tc>
                    <w:tc>
                      <w:tcPr>
                        <w:tcW w:w="19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A576444" w14:textId="77777777" w:rsidR="00E704AE" w:rsidRPr="00F510D1" w:rsidRDefault="00E704AE" w:rsidP="00E704AE">
                        <w:pPr>
                          <w:pStyle w:val="Dates"/>
                          <w:jc w:val="left"/>
                        </w:pPr>
                        <w:r>
                          <w:t>June 2005–Nov 2005</w:t>
                        </w:r>
                      </w:p>
                    </w:tc>
                  </w:tr>
                  <w:tr w:rsidR="00E704AE" w:rsidRPr="00DE7766" w14:paraId="774E6971" w14:textId="77777777" w:rsidTr="00C41F30">
                    <w:trPr>
                      <w:trHeight w:val="1020"/>
                    </w:trPr>
                    <w:tc>
                      <w:tcPr>
                        <w:tcW w:w="774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084489A" w14:textId="77777777" w:rsidR="00E704AE" w:rsidRDefault="00E704AE" w:rsidP="00E704AE">
                        <w:pPr>
                          <w:pStyle w:val="Location"/>
                          <w:rPr>
                            <w:i w:val="0"/>
                          </w:rPr>
                        </w:pPr>
                        <w:r w:rsidRPr="001E7BFC">
                          <w:t>Matura Farrington Legal Staffing Services, Los Angeles, CA</w:t>
                        </w:r>
                      </w:p>
                      <w:p w14:paraId="4DE226F1" w14:textId="77777777" w:rsidR="00E704AE" w:rsidRPr="00C41F30" w:rsidRDefault="00E704AE" w:rsidP="00E704AE">
                        <w:pPr>
                          <w:pStyle w:val="Location"/>
                          <w:rPr>
                            <w:i w:val="0"/>
                          </w:rPr>
                        </w:pPr>
                        <w:r w:rsidRPr="00C41F30">
                          <w:rPr>
                            <w:i w:val="0"/>
                          </w:rPr>
                          <w:t>•</w:t>
                        </w:r>
                        <w:r w:rsidRPr="00C41F30">
                          <w:rPr>
                            <w:i w:val="0"/>
                          </w:rPr>
                          <w:tab/>
                          <w:t>PC installation, configuration, and ongoing usability of desktop computers.</w:t>
                        </w:r>
                      </w:p>
                      <w:p w14:paraId="77FCD413" w14:textId="77777777" w:rsidR="00E704AE" w:rsidRPr="00C41F30" w:rsidRDefault="00E704AE" w:rsidP="00E704AE">
                        <w:pPr>
                          <w:pStyle w:val="Location"/>
                          <w:rPr>
                            <w:i w:val="0"/>
                          </w:rPr>
                        </w:pPr>
                        <w:r w:rsidRPr="00C41F30">
                          <w:rPr>
                            <w:i w:val="0"/>
                          </w:rPr>
                          <w:t>•</w:t>
                        </w:r>
                        <w:r w:rsidRPr="00C41F30">
                          <w:rPr>
                            <w:i w:val="0"/>
                          </w:rPr>
                          <w:tab/>
                          <w:t>All peripheral equipment and software within establish standards and guidelines.</w:t>
                        </w:r>
                      </w:p>
                      <w:p w14:paraId="3960C5A7" w14:textId="77777777" w:rsidR="00E704AE" w:rsidRPr="00C41F30" w:rsidRDefault="00E704AE" w:rsidP="00E704AE">
                        <w:pPr>
                          <w:pStyle w:val="Location"/>
                          <w:rPr>
                            <w:i w:val="0"/>
                          </w:rPr>
                        </w:pPr>
                        <w:r w:rsidRPr="00C41F30">
                          <w:rPr>
                            <w:i w:val="0"/>
                          </w:rPr>
                          <w:t>•</w:t>
                        </w:r>
                        <w:r w:rsidRPr="00C41F30">
                          <w:rPr>
                            <w:i w:val="0"/>
                          </w:rPr>
                          <w:tab/>
                          <w:t xml:space="preserve">Provide second level support to the Help Desk Analyst. </w:t>
                        </w:r>
                      </w:p>
                      <w:p w14:paraId="508B6F1C" w14:textId="77777777" w:rsidR="00E704AE" w:rsidRPr="00C41F30" w:rsidRDefault="00E704AE" w:rsidP="00E704AE">
                        <w:pPr>
                          <w:pStyle w:val="Location"/>
                          <w:rPr>
                            <w:i w:val="0"/>
                          </w:rPr>
                        </w:pPr>
                        <w:r w:rsidRPr="00C41F30">
                          <w:rPr>
                            <w:i w:val="0"/>
                          </w:rPr>
                          <w:t>•</w:t>
                        </w:r>
                        <w:r w:rsidRPr="00C41F30">
                          <w:rPr>
                            <w:i w:val="0"/>
                          </w:rPr>
                          <w:tab/>
                          <w:t>Net meetings &amp; VC setups for coast to coast meetings</w:t>
                        </w:r>
                      </w:p>
                      <w:p w14:paraId="10325E0A" w14:textId="77777777" w:rsidR="00E704AE" w:rsidRPr="00DE7766" w:rsidRDefault="00E704AE" w:rsidP="00E704AE">
                        <w:pPr>
                          <w:ind w:left="360" w:hanging="360"/>
                        </w:pPr>
                        <w:r w:rsidRPr="00C41F30">
                          <w:t>•</w:t>
                        </w:r>
                        <w:r w:rsidRPr="00C41F30">
                          <w:tab/>
                        </w:r>
                        <w:r>
                          <w:t xml:space="preserve">       Latham &amp; Watkins,</w:t>
                        </w:r>
                        <w:r w:rsidRPr="00C41F30">
                          <w:t xml:space="preserve"> Munger, Tolles &amp; Olson, Paul Hastings, </w:t>
                        </w:r>
                        <w:r>
                          <w:t xml:space="preserve">Pillsbury, Shaw Pittman,              </w:t>
                        </w:r>
                      </w:p>
                    </w:tc>
                  </w:tr>
                  <w:tr w:rsidR="00E704AE" w:rsidRPr="00DE7766" w14:paraId="49FC5C06" w14:textId="77777777" w:rsidTr="00C41F30">
                    <w:trPr>
                      <w:trHeight w:val="1020"/>
                    </w:trPr>
                    <w:tc>
                      <w:tcPr>
                        <w:tcW w:w="774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2FFCA7" w14:textId="77777777" w:rsidR="00E704AE" w:rsidRPr="001E7BFC" w:rsidRDefault="00E704AE" w:rsidP="00E704AE">
                        <w:pPr>
                          <w:pStyle w:val="Location"/>
                        </w:pPr>
                      </w:p>
                    </w:tc>
                  </w:tr>
                </w:tbl>
                <w:p w14:paraId="71632559" w14:textId="77777777" w:rsidR="00E704AE" w:rsidRPr="00D4662D" w:rsidRDefault="00E704AE" w:rsidP="00E704AE">
                  <w:pPr>
                    <w:pStyle w:val="ListParagraph"/>
                    <w:numPr>
                      <w:ilvl w:val="0"/>
                      <w:numId w:val="0"/>
                    </w:numPr>
                    <w:ind w:left="360"/>
                  </w:pPr>
                </w:p>
              </w:tc>
            </w:tr>
          </w:tbl>
          <w:p w14:paraId="2E71FD9B" w14:textId="77777777" w:rsidR="00E704AE" w:rsidRPr="00DE7766" w:rsidRDefault="00E704AE" w:rsidP="00E704AE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</w:tr>
      <w:tr w:rsidR="00E704AE" w:rsidRPr="00DE7766" w14:paraId="69496E5B" w14:textId="77777777" w:rsidTr="00E704AE">
        <w:trPr>
          <w:gridAfter w:val="3"/>
          <w:wAfter w:w="6294" w:type="dxa"/>
          <w:trHeight w:val="216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347CCBD5" w14:textId="77777777" w:rsidR="00E704AE" w:rsidRPr="00DE7766" w:rsidRDefault="00E704AE" w:rsidP="00E704AE">
            <w:pPr>
              <w:jc w:val="center"/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14:paraId="32A46F2A" w14:textId="77777777" w:rsidR="00E704AE" w:rsidRPr="00D97489" w:rsidRDefault="00E704AE" w:rsidP="00E704AE">
            <w:pPr>
              <w:pStyle w:val="Dates"/>
              <w:jc w:val="center"/>
            </w:pPr>
          </w:p>
        </w:tc>
      </w:tr>
      <w:tr w:rsidR="00E704AE" w:rsidRPr="00DE7766" w14:paraId="561387B7" w14:textId="77777777" w:rsidTr="00E704AE">
        <w:trPr>
          <w:trHeight w:val="360"/>
        </w:trPr>
        <w:tc>
          <w:tcPr>
            <w:tcW w:w="8856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11B7991" w14:textId="77777777" w:rsidR="00E704AE" w:rsidRPr="006962EF" w:rsidRDefault="00E704AE" w:rsidP="00E704AE">
            <w:pPr>
              <w:pStyle w:val="Heading1"/>
            </w:pPr>
            <w:r>
              <w:t>Education</w:t>
            </w:r>
          </w:p>
        </w:tc>
      </w:tr>
      <w:tr w:rsidR="00E704AE" w:rsidRPr="00DE7766" w14:paraId="4F3CA72A" w14:textId="77777777" w:rsidTr="00E704AE">
        <w:trPr>
          <w:trHeight w:val="216"/>
        </w:trPr>
        <w:tc>
          <w:tcPr>
            <w:tcW w:w="472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64A61BB" w14:textId="77777777" w:rsidR="00E704AE" w:rsidRPr="006962EF" w:rsidRDefault="00E704AE" w:rsidP="00E704AE"/>
        </w:tc>
        <w:tc>
          <w:tcPr>
            <w:tcW w:w="6294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2E940C24" w14:textId="77777777" w:rsidR="00E704AE" w:rsidRPr="0024752B" w:rsidRDefault="00E704AE" w:rsidP="00E704AE">
            <w:pPr>
              <w:pStyle w:val="Heading2"/>
              <w:rPr>
                <w:b w:val="0"/>
              </w:rPr>
            </w:pPr>
            <w:r w:rsidRPr="0024752B">
              <w:rPr>
                <w:b w:val="0"/>
              </w:rPr>
              <w:t>Microsoft Certified Systems Technician &amp; Dell Certified Professional</w:t>
            </w:r>
          </w:p>
          <w:p w14:paraId="00A28651" w14:textId="77777777" w:rsidR="00E704AE" w:rsidRPr="0024752B" w:rsidRDefault="00E704AE" w:rsidP="00E704AE">
            <w:pPr>
              <w:pStyle w:val="Heading2"/>
              <w:rPr>
                <w:b w:val="0"/>
              </w:rPr>
            </w:pPr>
            <w:r w:rsidRPr="0024752B">
              <w:rPr>
                <w:b w:val="0"/>
              </w:rPr>
              <w:t>San Jose States University – Information Technology (1983 -1985)</w:t>
            </w:r>
          </w:p>
          <w:p w14:paraId="76077E9B" w14:textId="77777777" w:rsidR="00E704AE" w:rsidRPr="0024752B" w:rsidRDefault="00E704AE" w:rsidP="00E704AE">
            <w:pPr>
              <w:pStyle w:val="Heading2"/>
              <w:rPr>
                <w:b w:val="0"/>
              </w:rPr>
            </w:pPr>
            <w:r w:rsidRPr="0024752B">
              <w:rPr>
                <w:b w:val="0"/>
              </w:rPr>
              <w:t>Cal State Long Beach (1986 – 1986)</w:t>
            </w:r>
          </w:p>
          <w:p w14:paraId="1890EE75" w14:textId="77777777" w:rsidR="00E704AE" w:rsidRPr="006962EF" w:rsidRDefault="00E704AE" w:rsidP="00E704AE">
            <w:pPr>
              <w:pStyle w:val="Heading2"/>
            </w:pPr>
            <w:r w:rsidRPr="0024752B">
              <w:rPr>
                <w:b w:val="0"/>
              </w:rPr>
              <w:t>West Los Angeles College (1987 – 1989)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0B18BDF9" w14:textId="77777777" w:rsidR="00E704AE" w:rsidRPr="006962EF" w:rsidRDefault="00E704AE" w:rsidP="00E704AE">
            <w:pPr>
              <w:pStyle w:val="Dates"/>
            </w:pPr>
          </w:p>
        </w:tc>
      </w:tr>
      <w:tr w:rsidR="00E704AE" w:rsidRPr="00DE7766" w14:paraId="3970DF68" w14:textId="77777777" w:rsidTr="00E704AE">
        <w:trPr>
          <w:trHeight w:val="255"/>
        </w:trPr>
        <w:tc>
          <w:tcPr>
            <w:tcW w:w="472" w:type="dxa"/>
            <w:gridSpan w:val="2"/>
            <w:tcBorders>
              <w:left w:val="nil"/>
              <w:right w:val="nil"/>
            </w:tcBorders>
          </w:tcPr>
          <w:p w14:paraId="64E5C874" w14:textId="77777777" w:rsidR="00E704AE" w:rsidRPr="006962EF" w:rsidRDefault="00E704AE" w:rsidP="00E704AE"/>
        </w:tc>
        <w:tc>
          <w:tcPr>
            <w:tcW w:w="8384" w:type="dxa"/>
            <w:gridSpan w:val="4"/>
            <w:tcBorders>
              <w:top w:val="nil"/>
              <w:left w:val="nil"/>
              <w:right w:val="nil"/>
            </w:tcBorders>
          </w:tcPr>
          <w:p w14:paraId="5E47EDF2" w14:textId="77777777" w:rsidR="00E704AE" w:rsidRDefault="00E704AE" w:rsidP="00E704AE">
            <w:pPr>
              <w:pStyle w:val="Location"/>
            </w:pPr>
          </w:p>
          <w:p w14:paraId="088034A9" w14:textId="77777777" w:rsidR="00E704AE" w:rsidRPr="00033315" w:rsidRDefault="00E704AE" w:rsidP="00E704AE">
            <w:pPr>
              <w:rPr>
                <w:b/>
              </w:rPr>
            </w:pPr>
            <w:r w:rsidRPr="00033315">
              <w:rPr>
                <w:b/>
              </w:rPr>
              <w:t>References Furnished Upon Request.</w:t>
            </w:r>
          </w:p>
        </w:tc>
      </w:tr>
    </w:tbl>
    <w:p w14:paraId="3A377279" w14:textId="77777777" w:rsidR="008E18D5" w:rsidRPr="00DE7766" w:rsidRDefault="008E18D5" w:rsidP="00DE7766"/>
    <w:sectPr w:rsidR="008E18D5" w:rsidRPr="00DE7766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E08D6"/>
    <w:multiLevelType w:val="hybridMultilevel"/>
    <w:tmpl w:val="4544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2669C2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D5"/>
    <w:rsid w:val="000022EB"/>
    <w:rsid w:val="00013B77"/>
    <w:rsid w:val="00021D5D"/>
    <w:rsid w:val="00033315"/>
    <w:rsid w:val="0006530C"/>
    <w:rsid w:val="00075E73"/>
    <w:rsid w:val="000B0EE9"/>
    <w:rsid w:val="0010077D"/>
    <w:rsid w:val="00116379"/>
    <w:rsid w:val="001438DF"/>
    <w:rsid w:val="00160D38"/>
    <w:rsid w:val="001A07CA"/>
    <w:rsid w:val="001B3030"/>
    <w:rsid w:val="001D5253"/>
    <w:rsid w:val="001E7BFC"/>
    <w:rsid w:val="001F2DE1"/>
    <w:rsid w:val="0024752B"/>
    <w:rsid w:val="0025418C"/>
    <w:rsid w:val="002911C8"/>
    <w:rsid w:val="002B5BE4"/>
    <w:rsid w:val="002D0C3C"/>
    <w:rsid w:val="002D70DF"/>
    <w:rsid w:val="002E2CF0"/>
    <w:rsid w:val="00301257"/>
    <w:rsid w:val="00303887"/>
    <w:rsid w:val="00361AFB"/>
    <w:rsid w:val="00374E86"/>
    <w:rsid w:val="00393572"/>
    <w:rsid w:val="0039678E"/>
    <w:rsid w:val="003B3700"/>
    <w:rsid w:val="003C0E60"/>
    <w:rsid w:val="003E011A"/>
    <w:rsid w:val="003F5303"/>
    <w:rsid w:val="0041118B"/>
    <w:rsid w:val="004241D8"/>
    <w:rsid w:val="00460EB6"/>
    <w:rsid w:val="00481EDD"/>
    <w:rsid w:val="004B1814"/>
    <w:rsid w:val="004B465F"/>
    <w:rsid w:val="00507F87"/>
    <w:rsid w:val="0053518B"/>
    <w:rsid w:val="00590FD3"/>
    <w:rsid w:val="005C5D33"/>
    <w:rsid w:val="006553C6"/>
    <w:rsid w:val="006962EF"/>
    <w:rsid w:val="006E1641"/>
    <w:rsid w:val="006E2432"/>
    <w:rsid w:val="00776EEA"/>
    <w:rsid w:val="00790D50"/>
    <w:rsid w:val="007A2F12"/>
    <w:rsid w:val="007D5AB6"/>
    <w:rsid w:val="008468E3"/>
    <w:rsid w:val="008D5C31"/>
    <w:rsid w:val="008E18D5"/>
    <w:rsid w:val="00903EE9"/>
    <w:rsid w:val="0090731C"/>
    <w:rsid w:val="00907793"/>
    <w:rsid w:val="00911C0A"/>
    <w:rsid w:val="00913221"/>
    <w:rsid w:val="00951507"/>
    <w:rsid w:val="009548CA"/>
    <w:rsid w:val="009650D5"/>
    <w:rsid w:val="00986AD5"/>
    <w:rsid w:val="00987217"/>
    <w:rsid w:val="009C62D7"/>
    <w:rsid w:val="009C7B7C"/>
    <w:rsid w:val="00A07D6A"/>
    <w:rsid w:val="00A27831"/>
    <w:rsid w:val="00A84E65"/>
    <w:rsid w:val="00AC26FD"/>
    <w:rsid w:val="00AD141E"/>
    <w:rsid w:val="00AF1168"/>
    <w:rsid w:val="00B54803"/>
    <w:rsid w:val="00B715AB"/>
    <w:rsid w:val="00BA340B"/>
    <w:rsid w:val="00BE4C59"/>
    <w:rsid w:val="00C005B7"/>
    <w:rsid w:val="00C069B4"/>
    <w:rsid w:val="00C25F91"/>
    <w:rsid w:val="00C302EE"/>
    <w:rsid w:val="00C36F57"/>
    <w:rsid w:val="00C41F30"/>
    <w:rsid w:val="00C512A6"/>
    <w:rsid w:val="00C55F0B"/>
    <w:rsid w:val="00C70695"/>
    <w:rsid w:val="00C80537"/>
    <w:rsid w:val="00CA1D62"/>
    <w:rsid w:val="00CD22BE"/>
    <w:rsid w:val="00CF2E9D"/>
    <w:rsid w:val="00D316C5"/>
    <w:rsid w:val="00D4155A"/>
    <w:rsid w:val="00D449BA"/>
    <w:rsid w:val="00D4662D"/>
    <w:rsid w:val="00D720EA"/>
    <w:rsid w:val="00D97489"/>
    <w:rsid w:val="00DB74C8"/>
    <w:rsid w:val="00DE7766"/>
    <w:rsid w:val="00E33FCE"/>
    <w:rsid w:val="00E704AE"/>
    <w:rsid w:val="00EE1560"/>
    <w:rsid w:val="00F23650"/>
    <w:rsid w:val="00F510D1"/>
    <w:rsid w:val="00F605BF"/>
    <w:rsid w:val="00F8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11AEF"/>
  <w15:docId w15:val="{BE54FA4B-D2B4-456C-9E08-9F7DAF86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wartl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2B81DF414E4F999241957735189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A2707-1DBC-4923-84BC-6BBBBC75AA8C}"/>
      </w:docPartPr>
      <w:docPartBody>
        <w:p w:rsidR="00262843" w:rsidRDefault="00210513" w:rsidP="00210513">
          <w:pPr>
            <w:pStyle w:val="1C2B81DF414E4F999241957735189AB4"/>
          </w:pPr>
          <w:r>
            <w:t>Information System Specialist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2AC"/>
    <w:rsid w:val="00210513"/>
    <w:rsid w:val="00242028"/>
    <w:rsid w:val="00262843"/>
    <w:rsid w:val="005401EE"/>
    <w:rsid w:val="007902AC"/>
    <w:rsid w:val="007C3861"/>
    <w:rsid w:val="007E061D"/>
    <w:rsid w:val="00C0551E"/>
    <w:rsid w:val="00D01623"/>
    <w:rsid w:val="00F177A8"/>
    <w:rsid w:val="00FB1647"/>
    <w:rsid w:val="00F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DE612EC1D04955BA13506EAC8378E4">
    <w:name w:val="7EDE612EC1D04955BA13506EAC8378E4"/>
    <w:rsid w:val="00D01623"/>
  </w:style>
  <w:style w:type="paragraph" w:customStyle="1" w:styleId="7CA456204BDE4464A2A0CD008130A7AA">
    <w:name w:val="7CA456204BDE4464A2A0CD008130A7AA"/>
    <w:rsid w:val="00D01623"/>
  </w:style>
  <w:style w:type="paragraph" w:customStyle="1" w:styleId="FD46498ECA6A4796BB17AB51F6506B12">
    <w:name w:val="FD46498ECA6A4796BB17AB51F6506B12"/>
    <w:rsid w:val="00D01623"/>
  </w:style>
  <w:style w:type="paragraph" w:customStyle="1" w:styleId="9B68BBCD1DFD4BEFABD9CD34E8844C90">
    <w:name w:val="9B68BBCD1DFD4BEFABD9CD34E8844C90"/>
    <w:rsid w:val="00D01623"/>
  </w:style>
  <w:style w:type="paragraph" w:customStyle="1" w:styleId="F9969DFF21A24071BD50C2D9D1CAED74">
    <w:name w:val="F9969DFF21A24071BD50C2D9D1CAED74"/>
    <w:rsid w:val="00D01623"/>
  </w:style>
  <w:style w:type="paragraph" w:customStyle="1" w:styleId="F293C35665E34DDA924639C5726D5FBE">
    <w:name w:val="F293C35665E34DDA924639C5726D5FBE"/>
    <w:rsid w:val="00D01623"/>
  </w:style>
  <w:style w:type="paragraph" w:customStyle="1" w:styleId="AAB2833EFEF349F7ABEE2C61065192D0">
    <w:name w:val="AAB2833EFEF349F7ABEE2C61065192D0"/>
    <w:rsid w:val="00D01623"/>
  </w:style>
  <w:style w:type="paragraph" w:customStyle="1" w:styleId="C6378A5DBE1F4BFBBEE5AF3DA208DEDC">
    <w:name w:val="C6378A5DBE1F4BFBBEE5AF3DA208DEDC"/>
    <w:rsid w:val="00D01623"/>
  </w:style>
  <w:style w:type="paragraph" w:customStyle="1" w:styleId="5D0A14C4DE6D44DBBF13E4A4BC61E74D">
    <w:name w:val="5D0A14C4DE6D44DBBF13E4A4BC61E74D"/>
    <w:rsid w:val="00D01623"/>
  </w:style>
  <w:style w:type="paragraph" w:customStyle="1" w:styleId="150D8AE759CB4A16B9A5BF3C78ABD2FD">
    <w:name w:val="150D8AE759CB4A16B9A5BF3C78ABD2FD"/>
    <w:rsid w:val="00D01623"/>
  </w:style>
  <w:style w:type="paragraph" w:customStyle="1" w:styleId="AED59AF6A4AE4EDCAEBEA81C6DAE32D8">
    <w:name w:val="AED59AF6A4AE4EDCAEBEA81C6DAE32D8"/>
    <w:rsid w:val="00D01623"/>
  </w:style>
  <w:style w:type="paragraph" w:customStyle="1" w:styleId="600E4F67148E4D9C84224A2BABD0BBD7">
    <w:name w:val="600E4F67148E4D9C84224A2BABD0BBD7"/>
    <w:rsid w:val="00D01623"/>
  </w:style>
  <w:style w:type="paragraph" w:customStyle="1" w:styleId="2710BD9059264382A242530BA76FA5F2">
    <w:name w:val="2710BD9059264382A242530BA76FA5F2"/>
    <w:rsid w:val="00D01623"/>
  </w:style>
  <w:style w:type="paragraph" w:customStyle="1" w:styleId="822A36864B5043FC83D24A8ACD111363">
    <w:name w:val="822A36864B5043FC83D24A8ACD111363"/>
    <w:rsid w:val="00D01623"/>
  </w:style>
  <w:style w:type="paragraph" w:customStyle="1" w:styleId="605DB1F0C25149CE91005A96FBA6BF85">
    <w:name w:val="605DB1F0C25149CE91005A96FBA6BF85"/>
    <w:rsid w:val="00D01623"/>
  </w:style>
  <w:style w:type="paragraph" w:customStyle="1" w:styleId="DB517AE1570A459FBDE8422EF351BC21">
    <w:name w:val="DB517AE1570A459FBDE8422EF351BC21"/>
    <w:rsid w:val="00D01623"/>
  </w:style>
  <w:style w:type="paragraph" w:customStyle="1" w:styleId="DAF13E56A3D2461D833E5375BF689CF5">
    <w:name w:val="DAF13E56A3D2461D833E5375BF689CF5"/>
    <w:rsid w:val="00D01623"/>
  </w:style>
  <w:style w:type="paragraph" w:customStyle="1" w:styleId="1FE76D65615C493D9FA817B352865F8C">
    <w:name w:val="1FE76D65615C493D9FA817B352865F8C"/>
    <w:rsid w:val="00D01623"/>
  </w:style>
  <w:style w:type="paragraph" w:customStyle="1" w:styleId="1BC3360171314061BC5E627D8723AD74">
    <w:name w:val="1BC3360171314061BC5E627D8723AD74"/>
    <w:rsid w:val="00D01623"/>
  </w:style>
  <w:style w:type="paragraph" w:customStyle="1" w:styleId="98CB15413C9D432C80BECE671262EDB8">
    <w:name w:val="98CB15413C9D432C80BECE671262EDB8"/>
    <w:rsid w:val="00D01623"/>
  </w:style>
  <w:style w:type="paragraph" w:customStyle="1" w:styleId="1C5D03BC3B6243ECA268C8BB3A85D1BF">
    <w:name w:val="1C5D03BC3B6243ECA268C8BB3A85D1BF"/>
    <w:rsid w:val="00D01623"/>
  </w:style>
  <w:style w:type="paragraph" w:customStyle="1" w:styleId="F90F585A0FB34DA8961FBAA699B13BC4">
    <w:name w:val="F90F585A0FB34DA8961FBAA699B13BC4"/>
    <w:rsid w:val="00D01623"/>
  </w:style>
  <w:style w:type="paragraph" w:customStyle="1" w:styleId="DB0755EBED744D52B2B57212F58A8119">
    <w:name w:val="DB0755EBED744D52B2B57212F58A8119"/>
    <w:rsid w:val="00D01623"/>
  </w:style>
  <w:style w:type="paragraph" w:customStyle="1" w:styleId="43C7D2A04B3841D4B573A334EB86CD76">
    <w:name w:val="43C7D2A04B3841D4B573A334EB86CD76"/>
    <w:rsid w:val="00D01623"/>
  </w:style>
  <w:style w:type="paragraph" w:customStyle="1" w:styleId="0559A5039CB34DE8A025665A098AF3D8">
    <w:name w:val="0559A5039CB34DE8A025665A098AF3D8"/>
    <w:rsid w:val="00D01623"/>
  </w:style>
  <w:style w:type="paragraph" w:customStyle="1" w:styleId="53D81B96A9B34DC798E996B872B3CEBB">
    <w:name w:val="53D81B96A9B34DC798E996B872B3CEBB"/>
    <w:rsid w:val="00D01623"/>
  </w:style>
  <w:style w:type="paragraph" w:customStyle="1" w:styleId="9AE737C5DA7D48A8955237BEDF5F9F7C">
    <w:name w:val="9AE737C5DA7D48A8955237BEDF5F9F7C"/>
    <w:rsid w:val="00D01623"/>
  </w:style>
  <w:style w:type="paragraph" w:customStyle="1" w:styleId="49049C24D97543A0A88E5501FBE95BFB">
    <w:name w:val="49049C24D97543A0A88E5501FBE95BFB"/>
    <w:rsid w:val="00D01623"/>
  </w:style>
  <w:style w:type="paragraph" w:customStyle="1" w:styleId="FD4EDDC31A9549B9A64C40C1055FA68E">
    <w:name w:val="FD4EDDC31A9549B9A64C40C1055FA68E"/>
    <w:rsid w:val="00D01623"/>
  </w:style>
  <w:style w:type="paragraph" w:customStyle="1" w:styleId="2E34CDA82FCA4E30B992EDE0913E3732">
    <w:name w:val="2E34CDA82FCA4E30B992EDE0913E3732"/>
    <w:rsid w:val="00D01623"/>
  </w:style>
  <w:style w:type="paragraph" w:customStyle="1" w:styleId="1DBA2BB104A04AEA8E46C89532DECAB4">
    <w:name w:val="1DBA2BB104A04AEA8E46C89532DECAB4"/>
    <w:rsid w:val="00D01623"/>
  </w:style>
  <w:style w:type="paragraph" w:customStyle="1" w:styleId="E019ECEB23D94874A3E4BB6B920D045A">
    <w:name w:val="E019ECEB23D94874A3E4BB6B920D045A"/>
    <w:rsid w:val="007902AC"/>
  </w:style>
  <w:style w:type="paragraph" w:customStyle="1" w:styleId="F3356993C3774165AEA7D2F5CEC59665">
    <w:name w:val="F3356993C3774165AEA7D2F5CEC59665"/>
    <w:rsid w:val="007902AC"/>
  </w:style>
  <w:style w:type="paragraph" w:customStyle="1" w:styleId="3966390597D9445DACD17C578C693342">
    <w:name w:val="3966390597D9445DACD17C578C693342"/>
    <w:rsid w:val="007902AC"/>
  </w:style>
  <w:style w:type="paragraph" w:customStyle="1" w:styleId="38921C966DC944C7AE90F8D0FFBFF156">
    <w:name w:val="38921C966DC944C7AE90F8D0FFBFF156"/>
    <w:rsid w:val="007902AC"/>
  </w:style>
  <w:style w:type="paragraph" w:customStyle="1" w:styleId="09F345B8F4AC4319A5D8490482722B81">
    <w:name w:val="09F345B8F4AC4319A5D8490482722B81"/>
    <w:rsid w:val="007902AC"/>
  </w:style>
  <w:style w:type="paragraph" w:customStyle="1" w:styleId="6D431D6876D24888803D74B1A555DAED">
    <w:name w:val="6D431D6876D24888803D74B1A555DAED"/>
    <w:rsid w:val="007902AC"/>
  </w:style>
  <w:style w:type="paragraph" w:customStyle="1" w:styleId="190B0296D80D4E02BFD37C95E4CACCAA">
    <w:name w:val="190B0296D80D4E02BFD37C95E4CACCAA"/>
    <w:rsid w:val="007902AC"/>
  </w:style>
  <w:style w:type="paragraph" w:customStyle="1" w:styleId="F0F1548294874AD3B2F2DC6F1639C5BD">
    <w:name w:val="F0F1548294874AD3B2F2DC6F1639C5BD"/>
    <w:rsid w:val="00242028"/>
  </w:style>
  <w:style w:type="paragraph" w:customStyle="1" w:styleId="99364018A4954444809491A13D744ABD">
    <w:name w:val="99364018A4954444809491A13D744ABD"/>
    <w:rsid w:val="00242028"/>
  </w:style>
  <w:style w:type="paragraph" w:customStyle="1" w:styleId="F3ECA57A1CB44B28BDA787D20649FA52">
    <w:name w:val="F3ECA57A1CB44B28BDA787D20649FA52"/>
    <w:rsid w:val="00242028"/>
  </w:style>
  <w:style w:type="paragraph" w:customStyle="1" w:styleId="B23C46478717499BA178195927834551">
    <w:name w:val="B23C46478717499BA178195927834551"/>
    <w:rsid w:val="00242028"/>
  </w:style>
  <w:style w:type="paragraph" w:customStyle="1" w:styleId="AAFB5C99FE90435EBA0D7CE385967FB9">
    <w:name w:val="AAFB5C99FE90435EBA0D7CE385967FB9"/>
    <w:rsid w:val="00242028"/>
  </w:style>
  <w:style w:type="paragraph" w:customStyle="1" w:styleId="E22796E692A84315880176915767A4FB">
    <w:name w:val="E22796E692A84315880176915767A4FB"/>
    <w:rsid w:val="00242028"/>
  </w:style>
  <w:style w:type="paragraph" w:customStyle="1" w:styleId="5FC2038ED6B444EC9AB074DC6324F64F">
    <w:name w:val="5FC2038ED6B444EC9AB074DC6324F64F"/>
    <w:rsid w:val="00242028"/>
  </w:style>
  <w:style w:type="paragraph" w:customStyle="1" w:styleId="1AD6DE45B5E644C8BFCDF6779CCBD14B">
    <w:name w:val="1AD6DE45B5E644C8BFCDF6779CCBD14B"/>
    <w:rsid w:val="00242028"/>
  </w:style>
  <w:style w:type="paragraph" w:customStyle="1" w:styleId="F0C4C4AA30E648A7917DBBFDD226894B">
    <w:name w:val="F0C4C4AA30E648A7917DBBFDD226894B"/>
    <w:rsid w:val="00242028"/>
  </w:style>
  <w:style w:type="paragraph" w:customStyle="1" w:styleId="5348423D8C344F89B3BBEC0391531C14">
    <w:name w:val="5348423D8C344F89B3BBEC0391531C14"/>
    <w:rsid w:val="00242028"/>
  </w:style>
  <w:style w:type="paragraph" w:customStyle="1" w:styleId="3F3BEA06BE6B4455BCB696CAF973CE0C">
    <w:name w:val="3F3BEA06BE6B4455BCB696CAF973CE0C"/>
    <w:rsid w:val="00242028"/>
  </w:style>
  <w:style w:type="paragraph" w:customStyle="1" w:styleId="C26234BBA47E48468E09D2DBCEEF57FE">
    <w:name w:val="C26234BBA47E48468E09D2DBCEEF57FE"/>
    <w:rsid w:val="00242028"/>
  </w:style>
  <w:style w:type="paragraph" w:customStyle="1" w:styleId="C9878CFDA7BC46DEB97573E6C44FB2EA">
    <w:name w:val="C9878CFDA7BC46DEB97573E6C44FB2EA"/>
    <w:rsid w:val="00242028"/>
  </w:style>
  <w:style w:type="paragraph" w:customStyle="1" w:styleId="6280478512A9402E9DD399F941AEAB96">
    <w:name w:val="6280478512A9402E9DD399F941AEAB96"/>
    <w:rsid w:val="00242028"/>
  </w:style>
  <w:style w:type="paragraph" w:customStyle="1" w:styleId="038D450F756949D092CDC171BFA7B38E">
    <w:name w:val="038D450F756949D092CDC171BFA7B38E"/>
    <w:rsid w:val="00242028"/>
  </w:style>
  <w:style w:type="paragraph" w:customStyle="1" w:styleId="F5AF0D452C2E421E8C0B3EAB916C1D16">
    <w:name w:val="F5AF0D452C2E421E8C0B3EAB916C1D16"/>
    <w:rsid w:val="00242028"/>
  </w:style>
  <w:style w:type="paragraph" w:customStyle="1" w:styleId="CE0731332CF94B0F8629C4C840F5E574">
    <w:name w:val="CE0731332CF94B0F8629C4C840F5E574"/>
    <w:rsid w:val="00242028"/>
  </w:style>
  <w:style w:type="paragraph" w:customStyle="1" w:styleId="6510297FED594C8E89B6367DB72A678C">
    <w:name w:val="6510297FED594C8E89B6367DB72A678C"/>
    <w:rsid w:val="00242028"/>
  </w:style>
  <w:style w:type="paragraph" w:customStyle="1" w:styleId="43E55448CC7E4A08826ED227E52EC2E4">
    <w:name w:val="43E55448CC7E4A08826ED227E52EC2E4"/>
    <w:rsid w:val="00242028"/>
  </w:style>
  <w:style w:type="paragraph" w:customStyle="1" w:styleId="A09F1CDAEA38411C9DBE62A018CA98DC">
    <w:name w:val="A09F1CDAEA38411C9DBE62A018CA98DC"/>
    <w:rsid w:val="00242028"/>
  </w:style>
  <w:style w:type="paragraph" w:customStyle="1" w:styleId="B55725CCAAC6406499A909E097DC3408">
    <w:name w:val="B55725CCAAC6406499A909E097DC3408"/>
    <w:rsid w:val="00242028"/>
  </w:style>
  <w:style w:type="paragraph" w:customStyle="1" w:styleId="A0160A5642E04A1E98DDE7F9384DD257">
    <w:name w:val="A0160A5642E04A1E98DDE7F9384DD257"/>
    <w:rsid w:val="00242028"/>
  </w:style>
  <w:style w:type="paragraph" w:customStyle="1" w:styleId="1D5537F1CEA1478D99047D0E31EB106F">
    <w:name w:val="1D5537F1CEA1478D99047D0E31EB106F"/>
    <w:rsid w:val="00242028"/>
  </w:style>
  <w:style w:type="paragraph" w:customStyle="1" w:styleId="2895482A4BBD402BBB962C449B8DE328">
    <w:name w:val="2895482A4BBD402BBB962C449B8DE328"/>
    <w:rsid w:val="00242028"/>
  </w:style>
  <w:style w:type="paragraph" w:customStyle="1" w:styleId="15D5FBC708C04043AA486C1504902C07">
    <w:name w:val="15D5FBC708C04043AA486C1504902C07"/>
    <w:rsid w:val="00242028"/>
  </w:style>
  <w:style w:type="paragraph" w:customStyle="1" w:styleId="2949442D53DF436E8D6379D07CA0B4B6">
    <w:name w:val="2949442D53DF436E8D6379D07CA0B4B6"/>
    <w:rsid w:val="00242028"/>
  </w:style>
  <w:style w:type="paragraph" w:customStyle="1" w:styleId="4DDE17BF2C274A31AC460B2DFAFC8682">
    <w:name w:val="4DDE17BF2C274A31AC460B2DFAFC8682"/>
    <w:rsid w:val="00242028"/>
  </w:style>
  <w:style w:type="paragraph" w:customStyle="1" w:styleId="860871EEF87A4E328B7706775DF13457">
    <w:name w:val="860871EEF87A4E328B7706775DF13457"/>
    <w:rsid w:val="00242028"/>
  </w:style>
  <w:style w:type="paragraph" w:customStyle="1" w:styleId="DBB19D1A4BD74C9F8BD64FA9BFE44529">
    <w:name w:val="DBB19D1A4BD74C9F8BD64FA9BFE44529"/>
    <w:rsid w:val="00242028"/>
  </w:style>
  <w:style w:type="paragraph" w:customStyle="1" w:styleId="9C2672D28039412196E22C01C2563A2B">
    <w:name w:val="9C2672D28039412196E22C01C2563A2B"/>
    <w:rsid w:val="00242028"/>
  </w:style>
  <w:style w:type="paragraph" w:customStyle="1" w:styleId="73A4BA6742594C69A0D8A4771C95DF91">
    <w:name w:val="73A4BA6742594C69A0D8A4771C95DF91"/>
    <w:rsid w:val="00242028"/>
  </w:style>
  <w:style w:type="paragraph" w:customStyle="1" w:styleId="77DEBCA014784C2BBBB26F1A5B34EE2C">
    <w:name w:val="77DEBCA014784C2BBBB26F1A5B34EE2C"/>
    <w:rsid w:val="00242028"/>
  </w:style>
  <w:style w:type="paragraph" w:customStyle="1" w:styleId="16AF97C315414D5A923496B9D997069D">
    <w:name w:val="16AF97C315414D5A923496B9D997069D"/>
    <w:rsid w:val="00242028"/>
  </w:style>
  <w:style w:type="paragraph" w:customStyle="1" w:styleId="84328ACDB6BB4288BEC9522F70DBDDDB">
    <w:name w:val="84328ACDB6BB4288BEC9522F70DBDDDB"/>
    <w:rsid w:val="00242028"/>
  </w:style>
  <w:style w:type="paragraph" w:customStyle="1" w:styleId="F3210964CE0441FCB08E4F4373759EE7">
    <w:name w:val="F3210964CE0441FCB08E4F4373759EE7"/>
    <w:rsid w:val="00242028"/>
  </w:style>
  <w:style w:type="paragraph" w:customStyle="1" w:styleId="6CE176D2D5BA4BF5B7E39C986C629494">
    <w:name w:val="6CE176D2D5BA4BF5B7E39C986C629494"/>
    <w:rsid w:val="00242028"/>
  </w:style>
  <w:style w:type="paragraph" w:customStyle="1" w:styleId="54D26A6E61DE4A269A37DA0D63BF7C5F">
    <w:name w:val="54D26A6E61DE4A269A37DA0D63BF7C5F"/>
    <w:rsid w:val="00242028"/>
  </w:style>
  <w:style w:type="paragraph" w:customStyle="1" w:styleId="9D5F10913D694B2580D75C822A2E56E6">
    <w:name w:val="9D5F10913D694B2580D75C822A2E56E6"/>
    <w:rsid w:val="00242028"/>
  </w:style>
  <w:style w:type="paragraph" w:customStyle="1" w:styleId="F00CB7CDD085487F8E7F5CE18148F387">
    <w:name w:val="F00CB7CDD085487F8E7F5CE18148F387"/>
    <w:rsid w:val="00242028"/>
  </w:style>
  <w:style w:type="paragraph" w:customStyle="1" w:styleId="5F2B3CEB5DC84F698DDCB16D3872494A">
    <w:name w:val="5F2B3CEB5DC84F698DDCB16D3872494A"/>
    <w:rsid w:val="00242028"/>
  </w:style>
  <w:style w:type="paragraph" w:customStyle="1" w:styleId="370193B833A44E6A99072BA9807353CF">
    <w:name w:val="370193B833A44E6A99072BA9807353CF"/>
    <w:rsid w:val="00242028"/>
  </w:style>
  <w:style w:type="paragraph" w:customStyle="1" w:styleId="9633E7E8DAA44DD3A16850A84BDF0E04">
    <w:name w:val="9633E7E8DAA44DD3A16850A84BDF0E04"/>
    <w:rsid w:val="00242028"/>
  </w:style>
  <w:style w:type="paragraph" w:customStyle="1" w:styleId="C384AA1D34834D0CB3242CF3DB7F1F2F">
    <w:name w:val="C384AA1D34834D0CB3242CF3DB7F1F2F"/>
    <w:rsid w:val="00242028"/>
  </w:style>
  <w:style w:type="paragraph" w:customStyle="1" w:styleId="B30B7BA47BC64E908F9602783A42FAF8">
    <w:name w:val="B30B7BA47BC64E908F9602783A42FAF8"/>
    <w:rsid w:val="00242028"/>
  </w:style>
  <w:style w:type="paragraph" w:customStyle="1" w:styleId="BE250B37E28B499DBDA68B36D74DAE37">
    <w:name w:val="BE250B37E28B499DBDA68B36D74DAE37"/>
    <w:rsid w:val="00242028"/>
  </w:style>
  <w:style w:type="paragraph" w:customStyle="1" w:styleId="A1F672E032F4415C8A1BEC27BB31527E">
    <w:name w:val="A1F672E032F4415C8A1BEC27BB31527E"/>
    <w:rsid w:val="00242028"/>
  </w:style>
  <w:style w:type="paragraph" w:customStyle="1" w:styleId="881B790A8D3B4A258F941752622B0E90">
    <w:name w:val="881B790A8D3B4A258F941752622B0E90"/>
    <w:rsid w:val="00242028"/>
  </w:style>
  <w:style w:type="paragraph" w:customStyle="1" w:styleId="0D63BD65D36E43EDB03379556564C4DD">
    <w:name w:val="0D63BD65D36E43EDB03379556564C4DD"/>
    <w:rsid w:val="00242028"/>
  </w:style>
  <w:style w:type="paragraph" w:customStyle="1" w:styleId="1C425BE3696E4C519F1C7490650C0E12">
    <w:name w:val="1C425BE3696E4C519F1C7490650C0E12"/>
    <w:rsid w:val="00242028"/>
  </w:style>
  <w:style w:type="paragraph" w:customStyle="1" w:styleId="C293872C01F942D88CDC405124664A4B">
    <w:name w:val="C293872C01F942D88CDC405124664A4B"/>
    <w:rsid w:val="00242028"/>
  </w:style>
  <w:style w:type="paragraph" w:customStyle="1" w:styleId="B453331F56D441DD8C019E12A0AA97CA">
    <w:name w:val="B453331F56D441DD8C019E12A0AA97CA"/>
    <w:rsid w:val="00242028"/>
  </w:style>
  <w:style w:type="paragraph" w:customStyle="1" w:styleId="EB7F45C9553A462D9FCC0EE1044BA217">
    <w:name w:val="EB7F45C9553A462D9FCC0EE1044BA217"/>
    <w:rsid w:val="00242028"/>
  </w:style>
  <w:style w:type="paragraph" w:customStyle="1" w:styleId="4211DAA36FA3480F8A8EFE8B3A254A1F">
    <w:name w:val="4211DAA36FA3480F8A8EFE8B3A254A1F"/>
    <w:rsid w:val="00242028"/>
  </w:style>
  <w:style w:type="paragraph" w:customStyle="1" w:styleId="FFAD6D6F2AD5466EBDC50DD847295DA9">
    <w:name w:val="FFAD6D6F2AD5466EBDC50DD847295DA9"/>
    <w:rsid w:val="00242028"/>
  </w:style>
  <w:style w:type="paragraph" w:customStyle="1" w:styleId="8A69917FCDA04716988E990AC4FEAA86">
    <w:name w:val="8A69917FCDA04716988E990AC4FEAA86"/>
    <w:rsid w:val="00242028"/>
  </w:style>
  <w:style w:type="paragraph" w:customStyle="1" w:styleId="452019A22C014098BEE4C740D0CADADC">
    <w:name w:val="452019A22C014098BEE4C740D0CADADC"/>
    <w:rsid w:val="00242028"/>
  </w:style>
  <w:style w:type="paragraph" w:customStyle="1" w:styleId="ECFB1E7813A3470091D8FEB1C07E1B95">
    <w:name w:val="ECFB1E7813A3470091D8FEB1C07E1B95"/>
    <w:rsid w:val="00242028"/>
  </w:style>
  <w:style w:type="paragraph" w:customStyle="1" w:styleId="DCED4BAD2B0D4DBDB818A0AC96B5B90D">
    <w:name w:val="DCED4BAD2B0D4DBDB818A0AC96B5B90D"/>
    <w:rsid w:val="00242028"/>
  </w:style>
  <w:style w:type="paragraph" w:customStyle="1" w:styleId="9BB808B5F04A4743A847DB98AFB2B1D6">
    <w:name w:val="9BB808B5F04A4743A847DB98AFB2B1D6"/>
    <w:rsid w:val="00242028"/>
  </w:style>
  <w:style w:type="paragraph" w:customStyle="1" w:styleId="FB314C47B9D6475E94FEF23F1225A053">
    <w:name w:val="FB314C47B9D6475E94FEF23F1225A053"/>
    <w:rsid w:val="00242028"/>
  </w:style>
  <w:style w:type="paragraph" w:customStyle="1" w:styleId="1BC1539E239A495E8BAC2A0F89211373">
    <w:name w:val="1BC1539E239A495E8BAC2A0F89211373"/>
    <w:rsid w:val="00242028"/>
  </w:style>
  <w:style w:type="paragraph" w:customStyle="1" w:styleId="3B54711A451B4A2DA41F3B2E9D9B5B83">
    <w:name w:val="3B54711A451B4A2DA41F3B2E9D9B5B83"/>
    <w:rsid w:val="00242028"/>
  </w:style>
  <w:style w:type="paragraph" w:customStyle="1" w:styleId="DF959850B2A648FBA45AB6499C9887D4">
    <w:name w:val="DF959850B2A648FBA45AB6499C9887D4"/>
    <w:rsid w:val="00242028"/>
  </w:style>
  <w:style w:type="paragraph" w:customStyle="1" w:styleId="B39D9D6D3BA5413EB72F5C9D06E4342F">
    <w:name w:val="B39D9D6D3BA5413EB72F5C9D06E4342F"/>
    <w:rsid w:val="00242028"/>
  </w:style>
  <w:style w:type="paragraph" w:customStyle="1" w:styleId="679A6C6DE3F645B0B7609A26B21BBE31">
    <w:name w:val="679A6C6DE3F645B0B7609A26B21BBE31"/>
    <w:rsid w:val="00242028"/>
  </w:style>
  <w:style w:type="paragraph" w:customStyle="1" w:styleId="A1AC908E33924EA7855730F0786CA056">
    <w:name w:val="A1AC908E33924EA7855730F0786CA056"/>
    <w:rsid w:val="00242028"/>
  </w:style>
  <w:style w:type="paragraph" w:customStyle="1" w:styleId="0D9AFECF3FB24D4EBD77030A1BB93DD6">
    <w:name w:val="0D9AFECF3FB24D4EBD77030A1BB93DD6"/>
    <w:rsid w:val="00242028"/>
  </w:style>
  <w:style w:type="paragraph" w:customStyle="1" w:styleId="13D8952268A8424AB6D7A848BE7C171C">
    <w:name w:val="13D8952268A8424AB6D7A848BE7C171C"/>
    <w:rsid w:val="00242028"/>
  </w:style>
  <w:style w:type="paragraph" w:customStyle="1" w:styleId="E80A169129BA42D8A67358CC9A119D59">
    <w:name w:val="E80A169129BA42D8A67358CC9A119D59"/>
    <w:rsid w:val="00242028"/>
  </w:style>
  <w:style w:type="paragraph" w:customStyle="1" w:styleId="F22D1DE74F504FA29BB7C1253FC5FDF8">
    <w:name w:val="F22D1DE74F504FA29BB7C1253FC5FDF8"/>
    <w:rsid w:val="00242028"/>
  </w:style>
  <w:style w:type="paragraph" w:customStyle="1" w:styleId="CB53C7E2F2044CACAB70C46FC9618332">
    <w:name w:val="CB53C7E2F2044CACAB70C46FC9618332"/>
    <w:rsid w:val="00242028"/>
  </w:style>
  <w:style w:type="paragraph" w:customStyle="1" w:styleId="E1EF6CAE66364407A9A57F64FB7C802B">
    <w:name w:val="E1EF6CAE66364407A9A57F64FB7C802B"/>
    <w:rsid w:val="00242028"/>
  </w:style>
  <w:style w:type="paragraph" w:customStyle="1" w:styleId="E8BC2772571D43CD83426A573E6E16B0">
    <w:name w:val="E8BC2772571D43CD83426A573E6E16B0"/>
    <w:rsid w:val="00242028"/>
  </w:style>
  <w:style w:type="paragraph" w:customStyle="1" w:styleId="1C2B81DF414E4F999241957735189AB4">
    <w:name w:val="1C2B81DF414E4F999241957735189AB4"/>
    <w:rsid w:val="00210513"/>
    <w:rPr>
      <w:lang w:val="en-US" w:eastAsia="en-US"/>
    </w:rPr>
  </w:style>
  <w:style w:type="paragraph" w:customStyle="1" w:styleId="9B3C1663873D4A70AA185161BA3AC08A">
    <w:name w:val="9B3C1663873D4A70AA185161BA3AC08A"/>
    <w:rsid w:val="00210513"/>
    <w:rPr>
      <w:lang w:val="en-US" w:eastAsia="en-US"/>
    </w:rPr>
  </w:style>
  <w:style w:type="paragraph" w:customStyle="1" w:styleId="A33E6309DD60462988F88D64C5861954">
    <w:name w:val="A33E6309DD60462988F88D64C5861954"/>
    <w:rsid w:val="00210513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67</TotalTime>
  <Pages>3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Lance Cowart</dc:creator>
  <cp:lastModifiedBy>Lance Cowart</cp:lastModifiedBy>
  <cp:revision>4</cp:revision>
  <cp:lastPrinted>2020-03-09T15:42:00Z</cp:lastPrinted>
  <dcterms:created xsi:type="dcterms:W3CDTF">2020-12-22T16:54:00Z</dcterms:created>
  <dcterms:modified xsi:type="dcterms:W3CDTF">2020-12-22T18:00:00Z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