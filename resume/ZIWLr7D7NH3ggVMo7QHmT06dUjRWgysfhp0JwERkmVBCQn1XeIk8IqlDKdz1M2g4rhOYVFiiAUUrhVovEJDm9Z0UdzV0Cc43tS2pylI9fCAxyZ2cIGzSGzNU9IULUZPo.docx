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30575E8F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7A8D1AB" w14:textId="4203E464" w:rsidR="00523479" w:rsidRDefault="00523479" w:rsidP="00122861">
            <w:pPr>
              <w:pStyle w:val="Initials"/>
              <w:jc w:val="left"/>
            </w:pPr>
          </w:p>
          <w:p w14:paraId="7280440A" w14:textId="77777777" w:rsidR="00A50939" w:rsidRPr="00333CD3" w:rsidRDefault="00F20DBC" w:rsidP="0012286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D7348E5DC01EEF47B764BB38A99AC3FD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3DBF394E" w14:textId="6A0E89CB" w:rsidR="002C2CDD" w:rsidRPr="00333CD3" w:rsidRDefault="00FA5600" w:rsidP="00122861">
            <w:r>
              <w:t>Third</w:t>
            </w:r>
            <w:r w:rsidR="00122861">
              <w:t xml:space="preserve"> year Computer Science student at University of the People (current GPA: 3.49), looking to gain experience in an entry level IT position.</w:t>
            </w:r>
          </w:p>
          <w:p w14:paraId="6C0640F9" w14:textId="77777777" w:rsidR="002C2CDD" w:rsidRPr="00333CD3" w:rsidRDefault="00F20DBC" w:rsidP="0012286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625E7092BAE844A9B69A7B5F4DE32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6F76FEA" w14:textId="31E1702A" w:rsidR="00741125" w:rsidRPr="00333CD3" w:rsidRDefault="00122861" w:rsidP="00122861">
            <w:r w:rsidRPr="00122861">
              <w:t>With over 15 years of working in the tourist/service industry, I have great leadership, communication, public speaking and problem-solving skills.</w:t>
            </w:r>
            <w:r w:rsidR="009D0987">
              <w:t xml:space="preserve">  I take pride in having a growth mindset; always learning and striving to improve myself.</w:t>
            </w:r>
            <w:r w:rsidR="00EC4695">
              <w:t xml:space="preserve">  I have been studying independently for the CompTIA A+ Certification.  I have experience with Windows, and Mac OS as well as VMs to run a Docker container for home automation systems using </w:t>
            </w:r>
            <w:proofErr w:type="spellStart"/>
            <w:r w:rsidR="00EC4695">
              <w:t>HomeAssistant</w:t>
            </w:r>
            <w:proofErr w:type="spellEnd"/>
            <w:r w:rsidR="00EC4695">
              <w:t xml:space="preserve">.  I have multiple personal projects using Arduino and </w:t>
            </w:r>
            <w:proofErr w:type="spellStart"/>
            <w:r w:rsidR="00EC4695">
              <w:t>NodeMCU</w:t>
            </w:r>
            <w:proofErr w:type="spellEnd"/>
            <w:r w:rsidR="00EC4695">
              <w:t xml:space="preserve"> microcontrollers incorporated into my </w:t>
            </w:r>
            <w:proofErr w:type="spellStart"/>
            <w:r w:rsidR="00EC4695">
              <w:t>HomeAssistant</w:t>
            </w:r>
            <w:proofErr w:type="spellEnd"/>
            <w:r w:rsidR="00EC4695">
              <w:t xml:space="preserve"> instance.</w:t>
            </w:r>
            <w:r w:rsidR="00EE7E88">
              <w:t xml:space="preserve"> 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49A0214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D8D4DBC" w14:textId="77777777" w:rsidR="00C612DA" w:rsidRPr="00333CD3" w:rsidRDefault="00F20DBC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9AE6FC77D901A8459B05655F26C2754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0D7">
                        <w:t>nathanial kelley</w:t>
                      </w:r>
                    </w:sdtContent>
                  </w:sdt>
                </w:p>
                <w:p w14:paraId="50EBE416" w14:textId="48BA1A55" w:rsidR="00C612DA" w:rsidRPr="00333CD3" w:rsidRDefault="00F20DBC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F9F59B30F9DD6E459968251C7D3EDE6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13382">
                        <w:t>information technology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2848EBCECC0866468236A4EBD387D3A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13382">
                        <w:t>nathanialkelley@my.uopeople.edu</w:t>
                      </w:r>
                      <w:r w:rsidR="00913382">
                        <w:br/>
                        <w:t>www.linkedin.com/in/nathanial-kelley</w:t>
                      </w:r>
                    </w:sdtContent>
                  </w:sdt>
                </w:p>
              </w:tc>
            </w:tr>
          </w:tbl>
          <w:p w14:paraId="234E63D4" w14:textId="3E57B3E9" w:rsidR="002C2CDD" w:rsidRPr="00333CD3" w:rsidRDefault="00361893" w:rsidP="007569C1">
            <w:pPr>
              <w:pStyle w:val="Heading3"/>
            </w:pPr>
            <w:r>
              <w:t xml:space="preserve">previous 5 year work </w:t>
            </w:r>
            <w:sdt>
              <w:sdtPr>
                <w:alias w:val="Experience:"/>
                <w:tag w:val="Experience:"/>
                <w:id w:val="1217937480"/>
                <w:placeholder>
                  <w:docPart w:val="2445FB9642568548AEFA4EF64AD2953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1077AC15" w14:textId="77777777" w:rsidR="009D0987" w:rsidRDefault="009D0987" w:rsidP="007569C1">
            <w:pPr>
              <w:pStyle w:val="Heading4"/>
            </w:pPr>
            <w:r>
              <w:t>captain / dive instructor</w:t>
            </w:r>
            <w:r w:rsidR="002C2CDD" w:rsidRPr="00333CD3">
              <w:t xml:space="preserve"> • </w:t>
            </w:r>
            <w:r>
              <w:t>Capt. hook’s</w:t>
            </w:r>
            <w:r w:rsidR="002C2CDD" w:rsidRPr="00333CD3">
              <w:t xml:space="preserve"> • </w:t>
            </w:r>
            <w:r>
              <w:t xml:space="preserve">marathon, florida </w:t>
            </w:r>
          </w:p>
          <w:p w14:paraId="11587617" w14:textId="159BAE3A" w:rsidR="002C2CDD" w:rsidRPr="00333CD3" w:rsidRDefault="009D0987" w:rsidP="007569C1">
            <w:pPr>
              <w:pStyle w:val="Heading4"/>
            </w:pPr>
            <w:r>
              <w:t>nov. 2017 – sept. 2018</w:t>
            </w:r>
          </w:p>
          <w:p w14:paraId="09B6FB11" w14:textId="766CAC52" w:rsidR="002C2CDD" w:rsidRPr="00333CD3" w:rsidRDefault="009D0987" w:rsidP="007569C1">
            <w:r>
              <w:t>Snorkel and dive boat captain responsible for the safety and enjoyment of guests on excursions.  Leadership and training of a crew</w:t>
            </w:r>
            <w:r w:rsidR="00CB06D3">
              <w:t xml:space="preserve">; </w:t>
            </w:r>
            <w:r>
              <w:t xml:space="preserve">deckhands and </w:t>
            </w:r>
            <w:proofErr w:type="spellStart"/>
            <w:r>
              <w:t>divemasters</w:t>
            </w:r>
            <w:proofErr w:type="spellEnd"/>
            <w:r w:rsidR="00CB06D3">
              <w:t xml:space="preserve"> and instructors</w:t>
            </w:r>
            <w:r>
              <w:t>.</w:t>
            </w:r>
            <w:r w:rsidR="00CB06D3">
              <w:t xml:space="preserve">  Taught scuba courses and supervised divers on guided dives.</w:t>
            </w:r>
            <w:r>
              <w:t xml:space="preserve">  Boat and dive equipment maintenance experience.</w:t>
            </w:r>
          </w:p>
          <w:p w14:paraId="79ABB250" w14:textId="77777777" w:rsidR="00CB06D3" w:rsidRDefault="009D0987" w:rsidP="007569C1">
            <w:pPr>
              <w:pStyle w:val="Heading4"/>
            </w:pPr>
            <w:r>
              <w:t>captain / dive instructor</w:t>
            </w:r>
            <w:r w:rsidR="002C2CDD" w:rsidRPr="00333CD3">
              <w:t xml:space="preserve"> • </w:t>
            </w:r>
            <w:r>
              <w:t>red hook dive center</w:t>
            </w:r>
            <w:r w:rsidR="002C2CDD" w:rsidRPr="00333CD3">
              <w:t xml:space="preserve"> • </w:t>
            </w:r>
            <w:r w:rsidR="00CB06D3">
              <w:t>usvi</w:t>
            </w:r>
          </w:p>
          <w:p w14:paraId="4BCA832E" w14:textId="699E518E" w:rsidR="002C2CDD" w:rsidRPr="00333CD3" w:rsidRDefault="009D0987" w:rsidP="007569C1">
            <w:pPr>
              <w:pStyle w:val="Heading4"/>
            </w:pPr>
            <w:r>
              <w:t>nov. 2015 – oct. 2017</w:t>
            </w:r>
          </w:p>
          <w:p w14:paraId="69701CB9" w14:textId="5E1F6549" w:rsidR="00CB06D3" w:rsidRPr="00333CD3" w:rsidRDefault="00CB06D3" w:rsidP="00CB06D3">
            <w:r>
              <w:t xml:space="preserve">Snorkel and dive boat captain responsible for the safety and enjoyment of guests on excursions.  Leadership and training of a crew; deckhands and </w:t>
            </w:r>
            <w:proofErr w:type="spellStart"/>
            <w:r>
              <w:t>divemasters</w:t>
            </w:r>
            <w:proofErr w:type="spellEnd"/>
            <w:r>
              <w:t xml:space="preserve"> and instructors.  Taught scuba courses and supervised divers on guided dives.  Boat and dive equipment maintenance experience.</w:t>
            </w:r>
          </w:p>
          <w:p w14:paraId="33176AE8" w14:textId="7ACE1ADD" w:rsidR="002C2CDD" w:rsidRPr="00333CD3" w:rsidRDefault="002C2CDD" w:rsidP="007569C1"/>
          <w:p w14:paraId="246D0F0A" w14:textId="77777777" w:rsidR="002C2CDD" w:rsidRPr="00333CD3" w:rsidRDefault="00F20DB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37786D0A3CFD243AAEE134FDFE34E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06E6B46C" w14:textId="013F8658" w:rsidR="002C2CDD" w:rsidRPr="00333CD3" w:rsidRDefault="004845F3" w:rsidP="007569C1">
            <w:pPr>
              <w:pStyle w:val="Heading4"/>
            </w:pPr>
            <w:r>
              <w:t>a</w:t>
            </w:r>
            <w:r w:rsidR="00913382">
              <w:t>s computer science</w:t>
            </w:r>
            <w:r w:rsidR="002C2CDD" w:rsidRPr="00333CD3">
              <w:t xml:space="preserve"> • </w:t>
            </w:r>
            <w:r w:rsidR="00913382">
              <w:t>attending</w:t>
            </w:r>
            <w:r w:rsidR="002C2CDD" w:rsidRPr="00333CD3">
              <w:t xml:space="preserve"> • </w:t>
            </w:r>
            <w:r w:rsidR="00913382">
              <w:t>university of the people</w:t>
            </w:r>
          </w:p>
          <w:p w14:paraId="5BA45924" w14:textId="546D8C11" w:rsidR="002C2CDD" w:rsidRPr="00333CD3" w:rsidRDefault="00CB06D3" w:rsidP="007569C1">
            <w:r>
              <w:t xml:space="preserve">Began studies in the fall of 2018.  </w:t>
            </w:r>
            <w:r w:rsidR="00913382">
              <w:t>Complet</w:t>
            </w:r>
            <w:r w:rsidR="00CF43C9">
              <w:t xml:space="preserve">ed my </w:t>
            </w:r>
            <w:r w:rsidR="00913382">
              <w:t>Associate’s with a current GPA of 3.49.</w:t>
            </w:r>
          </w:p>
          <w:p w14:paraId="18935358" w14:textId="77777777" w:rsidR="00CB06D3" w:rsidRDefault="00CB06D3" w:rsidP="00CB06D3">
            <w:pPr>
              <w:pStyle w:val="Heading4"/>
            </w:pPr>
          </w:p>
          <w:p w14:paraId="2A34380F" w14:textId="739E3CE7" w:rsidR="00741125" w:rsidRPr="00333CD3" w:rsidRDefault="00913382" w:rsidP="00CB06D3">
            <w:pPr>
              <w:pStyle w:val="Heading4"/>
            </w:pPr>
            <w:r>
              <w:t>high school diploma</w:t>
            </w:r>
            <w:r w:rsidR="002C2CDD" w:rsidRPr="00333CD3">
              <w:t xml:space="preserve"> • </w:t>
            </w:r>
            <w:r>
              <w:t>1998</w:t>
            </w:r>
            <w:r w:rsidR="002C2CDD" w:rsidRPr="00333CD3">
              <w:t xml:space="preserve"> • </w:t>
            </w:r>
            <w:r>
              <w:t>beaverhead county high school</w:t>
            </w:r>
          </w:p>
        </w:tc>
      </w:tr>
    </w:tbl>
    <w:p w14:paraId="22D355E3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C50A6" w14:textId="77777777" w:rsidR="00F20DBC" w:rsidRDefault="00F20DBC" w:rsidP="00713050">
      <w:pPr>
        <w:spacing w:line="240" w:lineRule="auto"/>
      </w:pPr>
      <w:r>
        <w:separator/>
      </w:r>
    </w:p>
  </w:endnote>
  <w:endnote w:type="continuationSeparator" w:id="0">
    <w:p w14:paraId="597CC034" w14:textId="77777777" w:rsidR="00F20DBC" w:rsidRDefault="00F20DB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5D1F284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A84DD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4586785" wp14:editId="3E881F00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F4BA4A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9BF4F8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71A19FF" wp14:editId="0F63FAB2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430910C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59F84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9534D7" wp14:editId="3C18DC18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34EDEF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95C12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0C06335" wp14:editId="0FAA9D9B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A84C6A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4676EE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0933CEF8AC5DCB4196838D9AEE7FAC9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0F599127" w14:textId="77777777" w:rsidR="00684488" w:rsidRPr="00CA3DF1" w:rsidRDefault="00503D20" w:rsidP="00811117">
              <w:pPr>
                <w:pStyle w:val="Footer"/>
              </w:pPr>
              <w:r>
                <w:t>nathanialkelley@my.uopeople.edu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A1656A4EC15034189730B4009D95B26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A2238B7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E452E4B3C99C1844B8C81DAB32C210B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DE6C37D" w14:textId="77777777" w:rsidR="00684488" w:rsidRPr="00C2098A" w:rsidRDefault="00E90118" w:rsidP="00811117">
              <w:pPr>
                <w:pStyle w:val="Footer"/>
              </w:pPr>
              <w:r>
                <w:t>(340)244-3851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820D2078B007294FB27C76041B3CA1E6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8E64163" w14:textId="77777777" w:rsidR="00684488" w:rsidRPr="00C2098A" w:rsidRDefault="002A2010" w:rsidP="00811117">
              <w:pPr>
                <w:pStyle w:val="Footer"/>
              </w:pPr>
              <w:r>
                <w:t>www.linkedin.com/in/nathanial-kelley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631A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579" w:type="pct"/>
      <w:jc w:val="center"/>
      <w:tblLook w:val="04A0" w:firstRow="1" w:lastRow="0" w:firstColumn="1" w:lastColumn="0" w:noHBand="0" w:noVBand="1"/>
      <w:tblDescription w:val="Footer layout table"/>
    </w:tblPr>
    <w:tblGrid>
      <w:gridCol w:w="3821"/>
      <w:gridCol w:w="1664"/>
      <w:gridCol w:w="4142"/>
    </w:tblGrid>
    <w:tr w:rsidR="002A2010" w14:paraId="39386EA4" w14:textId="77777777" w:rsidTr="002A2010">
      <w:trPr>
        <w:trHeight w:val="196"/>
        <w:jc w:val="center"/>
      </w:trPr>
      <w:tc>
        <w:tcPr>
          <w:tcW w:w="1985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529F37E2" w14:textId="77777777" w:rsidR="002A2010" w:rsidRDefault="002A201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F6D0360" wp14:editId="342738F7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B453D1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864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412FADC5" w14:textId="77777777" w:rsidR="002A2010" w:rsidRDefault="002A201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C13352" wp14:editId="11DAB798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962662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151" w:type="pct"/>
          <w:tcMar>
            <w:top w:w="648" w:type="dxa"/>
            <w:left w:w="115" w:type="dxa"/>
            <w:bottom w:w="0" w:type="dxa"/>
            <w:right w:w="115" w:type="dxa"/>
          </w:tcMar>
        </w:tcPr>
        <w:p w14:paraId="5D2A4225" w14:textId="77777777" w:rsidR="002A2010" w:rsidRDefault="002A201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EC1FDCA" wp14:editId="4331F15E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DF72AE1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E90118" w14:paraId="217C8720" w14:textId="77777777" w:rsidTr="002A2010">
      <w:trPr>
        <w:trHeight w:val="167"/>
        <w:jc w:val="center"/>
      </w:trPr>
      <w:tc>
        <w:tcPr>
          <w:tcW w:w="1985" w:type="pct"/>
          <w:tcMar>
            <w:top w:w="144" w:type="dxa"/>
            <w:left w:w="115" w:type="dxa"/>
            <w:right w:w="115" w:type="dxa"/>
          </w:tcMar>
        </w:tcPr>
        <w:p w14:paraId="44F96451" w14:textId="77777777" w:rsidR="00503D20" w:rsidRPr="00CA3DF1" w:rsidRDefault="00F20DBC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820D2078B007294FB27C76041B3CA1E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03D20">
                <w:t>nathanialkelley@my.uopeople.edu</w:t>
              </w:r>
            </w:sdtContent>
          </w:sdt>
        </w:p>
      </w:tc>
      <w:tc>
        <w:tcPr>
          <w:tcW w:w="864" w:type="pct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726F13F2B1A81549892AE55BE2747E3D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E8A4FFE" w14:textId="77777777" w:rsidR="00503D20" w:rsidRPr="00C2098A" w:rsidRDefault="00E90118" w:rsidP="00217980">
              <w:pPr>
                <w:pStyle w:val="Footer"/>
              </w:pPr>
              <w:r>
                <w:t>(340)244-3851</w:t>
              </w:r>
            </w:p>
          </w:sdtContent>
        </w:sdt>
      </w:tc>
      <w:tc>
        <w:tcPr>
          <w:tcW w:w="2151" w:type="pct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11AFE5678B94AC4C975198C14C2DD0A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B2B9194" w14:textId="77777777" w:rsidR="00503D20" w:rsidRPr="00C2098A" w:rsidRDefault="00E90118" w:rsidP="002A2010">
              <w:pPr>
                <w:pStyle w:val="Footer"/>
                <w:ind w:right="-110"/>
              </w:pPr>
              <w:r>
                <w:t>www.linkedin.com/in/nathanial-kelley</w:t>
              </w:r>
            </w:p>
          </w:sdtContent>
        </w:sdt>
      </w:tc>
    </w:tr>
  </w:tbl>
  <w:p w14:paraId="41589E7B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601C0" w14:textId="77777777" w:rsidR="00F20DBC" w:rsidRDefault="00F20DBC" w:rsidP="00713050">
      <w:pPr>
        <w:spacing w:line="240" w:lineRule="auto"/>
      </w:pPr>
      <w:r>
        <w:separator/>
      </w:r>
    </w:p>
  </w:footnote>
  <w:footnote w:type="continuationSeparator" w:id="0">
    <w:p w14:paraId="37D9C88F" w14:textId="77777777" w:rsidR="00F20DBC" w:rsidRDefault="00F20DB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2700FE5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9545149" w14:textId="014465E5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54F7556" wp14:editId="6455382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33E794F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0811072591240640B154AD336B82F988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EE7E88" w:rsidRPr="00333CD3">
                <w:t>Skills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373C55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2BF5FD3" w14:textId="77777777" w:rsidR="001A5CA9" w:rsidRPr="009B3C40" w:rsidRDefault="00F20DBC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460D7">
                      <w:t>nathanial kelley</w:t>
                    </w:r>
                  </w:sdtContent>
                </w:sdt>
              </w:p>
              <w:p w14:paraId="72CBE742" w14:textId="2375DEA0" w:rsidR="001A5CA9" w:rsidRDefault="00F20DBC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13382">
                      <w:t>information technology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13382">
                      <w:t>nathanialkelley@my.uopeople.edu</w:t>
                    </w:r>
                    <w:r w:rsidR="00913382">
                      <w:br/>
                      <w:t>www.linkedin.com/in/nathanial-kelley</w:t>
                    </w:r>
                  </w:sdtContent>
                </w:sdt>
              </w:p>
            </w:tc>
          </w:tr>
        </w:tbl>
        <w:p w14:paraId="5B675A53" w14:textId="77777777" w:rsidR="001A5CA9" w:rsidRPr="00F207C0" w:rsidRDefault="001A5CA9" w:rsidP="001A5CA9"/>
      </w:tc>
    </w:tr>
  </w:tbl>
  <w:p w14:paraId="6C292CEF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D7"/>
    <w:rsid w:val="00091382"/>
    <w:rsid w:val="000B0619"/>
    <w:rsid w:val="000B61CA"/>
    <w:rsid w:val="000F7610"/>
    <w:rsid w:val="00114ED7"/>
    <w:rsid w:val="00122861"/>
    <w:rsid w:val="00140B0E"/>
    <w:rsid w:val="001A5CA9"/>
    <w:rsid w:val="001B2AC1"/>
    <w:rsid w:val="001B403A"/>
    <w:rsid w:val="00217980"/>
    <w:rsid w:val="00271662"/>
    <w:rsid w:val="0027404F"/>
    <w:rsid w:val="00293B83"/>
    <w:rsid w:val="002A2010"/>
    <w:rsid w:val="002B091C"/>
    <w:rsid w:val="002C2CDD"/>
    <w:rsid w:val="002D45C6"/>
    <w:rsid w:val="002F03FA"/>
    <w:rsid w:val="00313E86"/>
    <w:rsid w:val="00333CD3"/>
    <w:rsid w:val="00340365"/>
    <w:rsid w:val="00342B64"/>
    <w:rsid w:val="00361893"/>
    <w:rsid w:val="00364079"/>
    <w:rsid w:val="003C5528"/>
    <w:rsid w:val="004077FB"/>
    <w:rsid w:val="00424DD9"/>
    <w:rsid w:val="0046104A"/>
    <w:rsid w:val="004717C5"/>
    <w:rsid w:val="004845F3"/>
    <w:rsid w:val="00503D20"/>
    <w:rsid w:val="00523479"/>
    <w:rsid w:val="00543DB7"/>
    <w:rsid w:val="005729B0"/>
    <w:rsid w:val="00641630"/>
    <w:rsid w:val="00684488"/>
    <w:rsid w:val="006A3CE7"/>
    <w:rsid w:val="006C4C50"/>
    <w:rsid w:val="006D76B1"/>
    <w:rsid w:val="00713050"/>
    <w:rsid w:val="00741125"/>
    <w:rsid w:val="00746F7F"/>
    <w:rsid w:val="00752987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13382"/>
    <w:rsid w:val="009460D7"/>
    <w:rsid w:val="009B3C40"/>
    <w:rsid w:val="009D0987"/>
    <w:rsid w:val="00A42540"/>
    <w:rsid w:val="00A455C6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B06D3"/>
    <w:rsid w:val="00CE18D5"/>
    <w:rsid w:val="00CF43C9"/>
    <w:rsid w:val="00D04109"/>
    <w:rsid w:val="00DD6416"/>
    <w:rsid w:val="00DF4E0A"/>
    <w:rsid w:val="00E02DCD"/>
    <w:rsid w:val="00E12C60"/>
    <w:rsid w:val="00E22E87"/>
    <w:rsid w:val="00E57630"/>
    <w:rsid w:val="00E86C2B"/>
    <w:rsid w:val="00E90118"/>
    <w:rsid w:val="00EC4695"/>
    <w:rsid w:val="00EE10F8"/>
    <w:rsid w:val="00EE7E88"/>
    <w:rsid w:val="00EF7CC9"/>
    <w:rsid w:val="00F207C0"/>
    <w:rsid w:val="00F20AE5"/>
    <w:rsid w:val="00F20DBC"/>
    <w:rsid w:val="00F645C7"/>
    <w:rsid w:val="00F646DF"/>
    <w:rsid w:val="00FA5600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1EDF9"/>
  <w15:chartTrackingRefBased/>
  <w15:docId w15:val="{DB3E74F3-2ECE-9D45-B775-85E7EFE6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keeter/Library/Containers/com.microsoft.Word/Data/Library/Application%20Support/Microsoft/Office/16.0/DTS/en-US%7b8EF2913A-4C46-F44B-BB44-931560CEDA52%7d/%7bAA36284B-085B-0243-A90E-53BB1588B527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48E5DC01EEF47B764BB38A99AC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69D7B-6FA9-4744-B279-DEB0546B634F}"/>
      </w:docPartPr>
      <w:docPartBody>
        <w:p w:rsidR="0003729F" w:rsidRDefault="00D35FCC">
          <w:pPr>
            <w:pStyle w:val="D7348E5DC01EEF47B764BB38A99AC3FD"/>
          </w:pPr>
          <w:r>
            <w:t>Objective</w:t>
          </w:r>
        </w:p>
      </w:docPartBody>
    </w:docPart>
    <w:docPart>
      <w:docPartPr>
        <w:name w:val="D625E7092BAE844A9B69A7B5F4DE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7324A-FC53-5A46-93FF-B14ABB20F3DB}"/>
      </w:docPartPr>
      <w:docPartBody>
        <w:p w:rsidR="0003729F" w:rsidRDefault="00D35FCC">
          <w:pPr>
            <w:pStyle w:val="D625E7092BAE844A9B69A7B5F4DE32AC"/>
          </w:pPr>
          <w:r w:rsidRPr="00333CD3">
            <w:t>Skills</w:t>
          </w:r>
        </w:p>
      </w:docPartBody>
    </w:docPart>
    <w:docPart>
      <w:docPartPr>
        <w:name w:val="9AE6FC77D901A8459B05655F26C27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20688-E815-E742-8FAD-5723CF0446CE}"/>
      </w:docPartPr>
      <w:docPartBody>
        <w:p w:rsidR="0003729F" w:rsidRDefault="00D35FCC">
          <w:pPr>
            <w:pStyle w:val="9AE6FC77D901A8459B05655F26C27542"/>
          </w:pPr>
          <w:r>
            <w:t>Your Name</w:t>
          </w:r>
        </w:p>
      </w:docPartBody>
    </w:docPart>
    <w:docPart>
      <w:docPartPr>
        <w:name w:val="F9F59B30F9DD6E459968251C7D3ED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0624C-C84D-5A45-8184-4A2FA6A8C094}"/>
      </w:docPartPr>
      <w:docPartBody>
        <w:p w:rsidR="0003729F" w:rsidRDefault="00D35FCC">
          <w:pPr>
            <w:pStyle w:val="F9F59B30F9DD6E459968251C7D3EDE60"/>
          </w:pPr>
          <w:r>
            <w:t>Profession or Industry</w:t>
          </w:r>
        </w:p>
      </w:docPartBody>
    </w:docPart>
    <w:docPart>
      <w:docPartPr>
        <w:name w:val="2848EBCECC0866468236A4EBD387D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4F16B-9DC4-E94D-83CE-3B957E44C79E}"/>
      </w:docPartPr>
      <w:docPartBody>
        <w:p w:rsidR="0003729F" w:rsidRDefault="00D35FCC">
          <w:pPr>
            <w:pStyle w:val="2848EBCECC0866468236A4EBD387D3AF"/>
          </w:pPr>
          <w:r w:rsidRPr="00333CD3">
            <w:t>Link to other online properties: Portfolio/Website/Blog</w:t>
          </w:r>
        </w:p>
      </w:docPartBody>
    </w:docPart>
    <w:docPart>
      <w:docPartPr>
        <w:name w:val="2445FB9642568548AEFA4EF64AD2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6444F-B6DD-024E-AB36-E7E2E4EAC3F9}"/>
      </w:docPartPr>
      <w:docPartBody>
        <w:p w:rsidR="0003729F" w:rsidRDefault="00D35FCC">
          <w:pPr>
            <w:pStyle w:val="2445FB9642568548AEFA4EF64AD2953A"/>
          </w:pPr>
          <w:r w:rsidRPr="00333CD3">
            <w:t>Experience</w:t>
          </w:r>
        </w:p>
      </w:docPartBody>
    </w:docPart>
    <w:docPart>
      <w:docPartPr>
        <w:name w:val="037786D0A3CFD243AAEE134FDFE34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5FB1-1D57-AE4A-A2C5-69DD680EBB67}"/>
      </w:docPartPr>
      <w:docPartBody>
        <w:p w:rsidR="0003729F" w:rsidRDefault="00D35FCC">
          <w:pPr>
            <w:pStyle w:val="037786D0A3CFD243AAEE134FDFE34EA5"/>
          </w:pPr>
          <w:r w:rsidRPr="00333CD3">
            <w:t>Education</w:t>
          </w:r>
        </w:p>
      </w:docPartBody>
    </w:docPart>
    <w:docPart>
      <w:docPartPr>
        <w:name w:val="0933CEF8AC5DCB4196838D9AEE7FA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BC76A-3927-9C4A-B9C7-E4F37D46C9AD}"/>
      </w:docPartPr>
      <w:docPartBody>
        <w:p w:rsidR="0003729F" w:rsidRDefault="00D35FCC">
          <w:pPr>
            <w:pStyle w:val="0933CEF8AC5DCB4196838D9AEE7FAC96"/>
          </w:pPr>
          <w:r w:rsidRPr="00333CD3">
            <w:t>School</w:t>
          </w:r>
        </w:p>
      </w:docPartBody>
    </w:docPart>
    <w:docPart>
      <w:docPartPr>
        <w:name w:val="CA1656A4EC15034189730B4009D95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24968-7B9A-1947-869D-C76E3C805370}"/>
      </w:docPartPr>
      <w:docPartBody>
        <w:p w:rsidR="0003729F" w:rsidRDefault="00D35FCC">
          <w:pPr>
            <w:pStyle w:val="CA1656A4EC15034189730B4009D95B26"/>
          </w:pPr>
          <w:r w:rsidRPr="00333CD3">
            <w:t>Volunteer Experience or Leadership</w:t>
          </w:r>
        </w:p>
      </w:docPartBody>
    </w:docPart>
    <w:docPart>
      <w:docPartPr>
        <w:name w:val="E452E4B3C99C1844B8C81DAB32C21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CB79-0496-2A44-80B6-EC71263CBA87}"/>
      </w:docPartPr>
      <w:docPartBody>
        <w:p w:rsidR="0003729F" w:rsidRDefault="00BA4B46" w:rsidP="00BA4B46">
          <w:pPr>
            <w:pStyle w:val="E452E4B3C99C1844B8C81DAB32C210B1"/>
          </w:pPr>
          <w:r w:rsidRPr="00333CD3">
            <w:t>Date Earned</w:t>
          </w:r>
        </w:p>
      </w:docPartBody>
    </w:docPart>
    <w:docPart>
      <w:docPartPr>
        <w:name w:val="820D2078B007294FB27C76041B3CA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DE332-8EF2-824A-BC63-ABB19D2E3DE5}"/>
      </w:docPartPr>
      <w:docPartBody>
        <w:p w:rsidR="0003729F" w:rsidRDefault="00BA4B46" w:rsidP="00BA4B46">
          <w:pPr>
            <w:pStyle w:val="820D2078B007294FB27C76041B3CA1E6"/>
          </w:pPr>
          <w:r w:rsidRPr="00333CD3">
            <w:t>Date Earned</w:t>
          </w:r>
        </w:p>
      </w:docPartBody>
    </w:docPart>
    <w:docPart>
      <w:docPartPr>
        <w:name w:val="726F13F2B1A81549892AE55BE274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61A5-4AAB-F140-9E13-58BF2BDEAC62}"/>
      </w:docPartPr>
      <w:docPartBody>
        <w:p w:rsidR="0003729F" w:rsidRDefault="00BA4B46" w:rsidP="00BA4B46">
          <w:pPr>
            <w:pStyle w:val="726F13F2B1A81549892AE55BE2747E3D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1AFE5678B94AC4C975198C14C2DD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9227F-491C-464F-8E84-109449C31336}"/>
      </w:docPartPr>
      <w:docPartBody>
        <w:p w:rsidR="0003729F" w:rsidRDefault="00BA4B46" w:rsidP="00BA4B46">
          <w:pPr>
            <w:pStyle w:val="11AFE5678B94AC4C975198C14C2DD0A3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811072591240640B154AD336B82F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80091-14AB-7748-BF81-06600527A698}"/>
      </w:docPartPr>
      <w:docPartBody>
        <w:p w:rsidR="0003729F" w:rsidRDefault="00BA4B46" w:rsidP="00BA4B46">
          <w:pPr>
            <w:pStyle w:val="0811072591240640B154AD336B82F988"/>
          </w:pPr>
          <w:r w:rsidRPr="00333CD3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46"/>
    <w:rsid w:val="0003729F"/>
    <w:rsid w:val="00BA4B46"/>
    <w:rsid w:val="00D35FCC"/>
    <w:rsid w:val="00E6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D74717DB71E49B057393827EA739F">
    <w:name w:val="90AD74717DB71E49B057393827EA739F"/>
  </w:style>
  <w:style w:type="paragraph" w:customStyle="1" w:styleId="D7348E5DC01EEF47B764BB38A99AC3FD">
    <w:name w:val="D7348E5DC01EEF47B764BB38A99AC3FD"/>
  </w:style>
  <w:style w:type="paragraph" w:customStyle="1" w:styleId="E33A01E811EB8E40BF555BBFF651BD8A">
    <w:name w:val="E33A01E811EB8E40BF555BBFF651BD8A"/>
  </w:style>
  <w:style w:type="paragraph" w:customStyle="1" w:styleId="D625E7092BAE844A9B69A7B5F4DE32AC">
    <w:name w:val="D625E7092BAE844A9B69A7B5F4DE32AC"/>
  </w:style>
  <w:style w:type="paragraph" w:customStyle="1" w:styleId="5D1F14EFBA205B419FBCBE10B20BC57D">
    <w:name w:val="5D1F14EFBA205B419FBCBE10B20BC57D"/>
  </w:style>
  <w:style w:type="paragraph" w:customStyle="1" w:styleId="9AE6FC77D901A8459B05655F26C27542">
    <w:name w:val="9AE6FC77D901A8459B05655F26C27542"/>
  </w:style>
  <w:style w:type="paragraph" w:customStyle="1" w:styleId="F9F59B30F9DD6E459968251C7D3EDE60">
    <w:name w:val="F9F59B30F9DD6E459968251C7D3EDE60"/>
  </w:style>
  <w:style w:type="paragraph" w:customStyle="1" w:styleId="2848EBCECC0866468236A4EBD387D3AF">
    <w:name w:val="2848EBCECC0866468236A4EBD387D3AF"/>
  </w:style>
  <w:style w:type="paragraph" w:customStyle="1" w:styleId="2445FB9642568548AEFA4EF64AD2953A">
    <w:name w:val="2445FB9642568548AEFA4EF64AD2953A"/>
  </w:style>
  <w:style w:type="paragraph" w:customStyle="1" w:styleId="65D310D877F4CC4B9E719FC8D3D1107F">
    <w:name w:val="65D310D877F4CC4B9E719FC8D3D1107F"/>
  </w:style>
  <w:style w:type="paragraph" w:customStyle="1" w:styleId="B11570CC5C6E9442BE512FF47F12476C">
    <w:name w:val="B11570CC5C6E9442BE512FF47F12476C"/>
  </w:style>
  <w:style w:type="paragraph" w:customStyle="1" w:styleId="1606EE1FE016DF4E8C0813DA0E35BDC6">
    <w:name w:val="1606EE1FE016DF4E8C0813DA0E35BDC6"/>
  </w:style>
  <w:style w:type="paragraph" w:customStyle="1" w:styleId="B216DB6AF30F2E41BFBD2AE90F8AD9AB">
    <w:name w:val="B216DB6AF30F2E41BFBD2AE90F8AD9AB"/>
  </w:style>
  <w:style w:type="paragraph" w:customStyle="1" w:styleId="D15956457DCB3E449BBD57062FBE4119">
    <w:name w:val="D15956457DCB3E449BBD57062FBE4119"/>
  </w:style>
  <w:style w:type="paragraph" w:customStyle="1" w:styleId="316E0F9174B5FC459951533122A20F2A">
    <w:name w:val="316E0F9174B5FC459951533122A20F2A"/>
  </w:style>
  <w:style w:type="paragraph" w:customStyle="1" w:styleId="AFC6AA91126AA847BCB9A1E65D2F02CD">
    <w:name w:val="AFC6AA91126AA847BCB9A1E65D2F02CD"/>
  </w:style>
  <w:style w:type="paragraph" w:customStyle="1" w:styleId="50E7F09314E1EA468EDC421B323AE8CE">
    <w:name w:val="50E7F09314E1EA468EDC421B323AE8CE"/>
  </w:style>
  <w:style w:type="paragraph" w:customStyle="1" w:styleId="037786D0A3CFD243AAEE134FDFE34EA5">
    <w:name w:val="037786D0A3CFD243AAEE134FDFE34EA5"/>
  </w:style>
  <w:style w:type="paragraph" w:customStyle="1" w:styleId="67EB1D2734FDAF41946B4551DEF748C9">
    <w:name w:val="67EB1D2734FDAF41946B4551DEF748C9"/>
  </w:style>
  <w:style w:type="paragraph" w:customStyle="1" w:styleId="61C322E87322E541AAB5A4DB794F1850">
    <w:name w:val="61C322E87322E541AAB5A4DB794F1850"/>
  </w:style>
  <w:style w:type="paragraph" w:customStyle="1" w:styleId="9B32326704B9164286BC0F26F9ECBF66">
    <w:name w:val="9B32326704B9164286BC0F26F9ECBF66"/>
  </w:style>
  <w:style w:type="paragraph" w:customStyle="1" w:styleId="B3ADEE09E0241A4FBF4CDCFADD378BFF">
    <w:name w:val="B3ADEE09E0241A4FBF4CDCFADD378BFF"/>
  </w:style>
  <w:style w:type="paragraph" w:customStyle="1" w:styleId="5555DB5BC7850B49BAC829B6E512B4FC">
    <w:name w:val="5555DB5BC7850B49BAC829B6E512B4FC"/>
  </w:style>
  <w:style w:type="paragraph" w:customStyle="1" w:styleId="D00F779DBF985B4D892906D8AD4061CF">
    <w:name w:val="D00F779DBF985B4D892906D8AD4061CF"/>
  </w:style>
  <w:style w:type="paragraph" w:customStyle="1" w:styleId="0933CEF8AC5DCB4196838D9AEE7FAC96">
    <w:name w:val="0933CEF8AC5DCB4196838D9AEE7FAC96"/>
  </w:style>
  <w:style w:type="paragraph" w:customStyle="1" w:styleId="6D64800BAED90B4F8891632F5DFE64AF">
    <w:name w:val="6D64800BAED90B4F8891632F5DFE64AF"/>
  </w:style>
  <w:style w:type="paragraph" w:customStyle="1" w:styleId="CA1656A4EC15034189730B4009D95B26">
    <w:name w:val="CA1656A4EC15034189730B4009D95B26"/>
  </w:style>
  <w:style w:type="paragraph" w:customStyle="1" w:styleId="3CD74EA6B37A9449840157F5B4468FA5">
    <w:name w:val="3CD74EA6B37A9449840157F5B4468FA5"/>
  </w:style>
  <w:style w:type="paragraph" w:customStyle="1" w:styleId="E452E4B3C99C1844B8C81DAB32C210B1">
    <w:name w:val="E452E4B3C99C1844B8C81DAB32C210B1"/>
    <w:rsid w:val="00BA4B46"/>
  </w:style>
  <w:style w:type="paragraph" w:customStyle="1" w:styleId="DB709427D376F64A91140C74609B0F2B">
    <w:name w:val="DB709427D376F64A91140C74609B0F2B"/>
    <w:rsid w:val="00BA4B46"/>
  </w:style>
  <w:style w:type="paragraph" w:customStyle="1" w:styleId="820D2078B007294FB27C76041B3CA1E6">
    <w:name w:val="820D2078B007294FB27C76041B3CA1E6"/>
    <w:rsid w:val="00BA4B46"/>
  </w:style>
  <w:style w:type="paragraph" w:customStyle="1" w:styleId="726F13F2B1A81549892AE55BE2747E3D">
    <w:name w:val="726F13F2B1A81549892AE55BE2747E3D"/>
    <w:rsid w:val="00BA4B46"/>
  </w:style>
  <w:style w:type="paragraph" w:customStyle="1" w:styleId="11AFE5678B94AC4C975198C14C2DD0A3">
    <w:name w:val="11AFE5678B94AC4C975198C14C2DD0A3"/>
    <w:rsid w:val="00BA4B46"/>
  </w:style>
  <w:style w:type="paragraph" w:customStyle="1" w:styleId="400E40FBB901D945BFF12C28AE5C6762">
    <w:name w:val="400E40FBB901D945BFF12C28AE5C6762"/>
    <w:rsid w:val="00BA4B46"/>
  </w:style>
  <w:style w:type="paragraph" w:customStyle="1" w:styleId="E60D41EC9726E94A9F524F21F09D2D47">
    <w:name w:val="E60D41EC9726E94A9F524F21F09D2D47"/>
    <w:rsid w:val="00BA4B46"/>
  </w:style>
  <w:style w:type="paragraph" w:customStyle="1" w:styleId="0811072591240640B154AD336B82F988">
    <w:name w:val="0811072591240640B154AD336B82F988"/>
    <w:rsid w:val="00BA4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(340)244-3851</CompanyPhone>
  <CompanyFax>www.linkedin.com/in/nathanial-kelley</CompanyFax>
  <CompanyEmail>nathanialkelley@my.uopeople.edu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1CBC3-D6E1-334D-8EAC-CF4F5127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{AA36284B-085B-0243-A90E-53BB1588B527}tf16392737.dotx</Template>
  <TotalTime>12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technology</dc:subject>
  <dc:creator>nathanial kelley</dc:creator>
  <cp:keywords/>
  <dc:description>nathanialkelley@my.uopeople.edu
www.linkedin.com/in/nathanial-kelley</dc:description>
  <cp:lastModifiedBy>Nathanial Kelley</cp:lastModifiedBy>
  <cp:revision>7</cp:revision>
  <dcterms:created xsi:type="dcterms:W3CDTF">2020-04-27T16:50:00Z</dcterms:created>
  <dcterms:modified xsi:type="dcterms:W3CDTF">2020-06-04T19:49:00Z</dcterms:modified>
</cp:coreProperties>
</file>