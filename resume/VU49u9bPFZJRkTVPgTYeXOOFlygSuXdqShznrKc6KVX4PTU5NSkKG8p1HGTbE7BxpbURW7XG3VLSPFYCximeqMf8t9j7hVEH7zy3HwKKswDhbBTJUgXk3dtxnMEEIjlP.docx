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EF0B4A" w:rsidP="00913946">
            <w:pPr>
              <w:pStyle w:val="Title"/>
            </w:pPr>
            <w:r>
              <w:t>Daniel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Torres-Allen</w:t>
            </w:r>
          </w:p>
          <w:p w:rsidR="00692703" w:rsidRPr="00CF1A49" w:rsidRDefault="00EF0B4A" w:rsidP="00913946">
            <w:pPr>
              <w:pStyle w:val="ContactInfo"/>
              <w:contextualSpacing w:val="0"/>
            </w:pPr>
            <w:r>
              <w:t>1426 S Rosewood Ave Santa Ana</w:t>
            </w:r>
            <w:r w:rsidR="009723BF">
              <w:t>, CA</w:t>
            </w:r>
            <w:bookmarkStart w:id="0" w:name="_GoBack"/>
            <w:bookmarkEnd w:id="0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AB94FD7E2D643B78C62256CF7E585C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(949) 742-4280</w:t>
            </w:r>
          </w:p>
          <w:p w:rsidR="00692703" w:rsidRPr="00CF1A49" w:rsidRDefault="00EF0B4A" w:rsidP="00EF0B4A">
            <w:pPr>
              <w:pStyle w:val="ContactInfoEmphasis"/>
              <w:contextualSpacing w:val="0"/>
            </w:pPr>
            <w:r>
              <w:t>Danielpallen93@gmail.com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EF0B4A" w:rsidP="00EF0B4A">
            <w:pPr>
              <w:contextualSpacing w:val="0"/>
            </w:pPr>
            <w:r>
              <w:t xml:space="preserve">Sales representative </w:t>
            </w:r>
            <w:r w:rsidR="00C37CC1">
              <w:t xml:space="preserve">with 4+ years of experience in customer service. Known for excellent salesmanship and dedication to increasing profits. </w:t>
            </w:r>
          </w:p>
        </w:tc>
      </w:tr>
    </w:tbl>
    <w:p w:rsidR="004E01EB" w:rsidRPr="00CF1A49" w:rsidRDefault="00F8389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B4E5AE5675F4284A790A350D29FF76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C37CC1" w:rsidP="00C37CC1">
            <w:pPr>
              <w:pStyle w:val="Heading3"/>
              <w:contextualSpacing w:val="0"/>
              <w:outlineLvl w:val="2"/>
            </w:pPr>
            <w:r>
              <w:t>2016</w:t>
            </w:r>
            <w:r w:rsidR="001D0BF1" w:rsidRPr="00CF1A49">
              <w:t xml:space="preserve"> – </w:t>
            </w:r>
            <w:r>
              <w:t>current</w:t>
            </w:r>
          </w:p>
          <w:p w:rsidR="001D0BF1" w:rsidRPr="00CF1A49" w:rsidRDefault="00C37CC1" w:rsidP="00C37CC1">
            <w:pPr>
              <w:pStyle w:val="Heading2"/>
              <w:contextualSpacing w:val="0"/>
              <w:outlineLvl w:val="1"/>
            </w:pPr>
            <w:r>
              <w:t>Sales representative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Carbons Golden malted - brea</w:t>
            </w:r>
          </w:p>
          <w:p w:rsidR="001E3120" w:rsidRDefault="00C37CC1" w:rsidP="00C37CC1">
            <w:pPr>
              <w:pStyle w:val="ListParagraph"/>
              <w:numPr>
                <w:ilvl w:val="0"/>
                <w:numId w:val="15"/>
              </w:numPr>
            </w:pPr>
            <w:r>
              <w:t xml:space="preserve">Reached out to customers after completed sales to evaluate satisfaction and determine immediate service requirements.  </w:t>
            </w:r>
          </w:p>
          <w:p w:rsidR="00C37CC1" w:rsidRDefault="00C37CC1" w:rsidP="00C37CC1">
            <w:pPr>
              <w:pStyle w:val="ListParagraph"/>
              <w:numPr>
                <w:ilvl w:val="0"/>
                <w:numId w:val="15"/>
              </w:numPr>
            </w:pPr>
            <w:r>
              <w:t xml:space="preserve">Evaluated inventory and delivery needs, optimizing strategies to meet </w:t>
            </w:r>
            <w:proofErr w:type="spellStart"/>
            <w:r>
              <w:t>customers</w:t>
            </w:r>
            <w:proofErr w:type="spellEnd"/>
            <w:r>
              <w:t xml:space="preserve"> demands  </w:t>
            </w:r>
          </w:p>
          <w:p w:rsidR="00C37CC1" w:rsidRDefault="00C37CC1" w:rsidP="00C37CC1">
            <w:pPr>
              <w:pStyle w:val="ListParagraph"/>
              <w:numPr>
                <w:ilvl w:val="0"/>
                <w:numId w:val="15"/>
              </w:numPr>
            </w:pPr>
            <w:r>
              <w:t xml:space="preserve">Set up appointments with interested customers according to schedule availability. </w:t>
            </w:r>
          </w:p>
          <w:p w:rsidR="00C37CC1" w:rsidRDefault="00C37CC1" w:rsidP="00C37CC1">
            <w:pPr>
              <w:pStyle w:val="ListParagraph"/>
              <w:numPr>
                <w:ilvl w:val="0"/>
                <w:numId w:val="15"/>
              </w:numPr>
            </w:pPr>
            <w:r>
              <w:t xml:space="preserve">Responded to customers request for product, services, and company information. </w:t>
            </w:r>
          </w:p>
          <w:p w:rsidR="00C37CC1" w:rsidRPr="00CF1A49" w:rsidRDefault="00C37CC1" w:rsidP="00C37CC1">
            <w:pPr>
              <w:pStyle w:val="ListParagraph"/>
              <w:numPr>
                <w:ilvl w:val="0"/>
                <w:numId w:val="15"/>
              </w:numPr>
            </w:pPr>
            <w:r>
              <w:t xml:space="preserve">Maintained excellent attendance record, consistently arriving to work on time.  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C37CC1" w:rsidP="00F61DF9">
            <w:pPr>
              <w:pStyle w:val="Heading3"/>
              <w:contextualSpacing w:val="0"/>
              <w:outlineLvl w:val="2"/>
            </w:pPr>
            <w:r>
              <w:t>2015</w:t>
            </w:r>
            <w:r w:rsidR="00F61DF9" w:rsidRPr="00CF1A49">
              <w:t xml:space="preserve"> – </w:t>
            </w:r>
            <w:r>
              <w:t>2016</w:t>
            </w:r>
          </w:p>
          <w:p w:rsidR="00F61DF9" w:rsidRPr="00CF1A49" w:rsidRDefault="00C37CC1" w:rsidP="00F61DF9">
            <w:pPr>
              <w:pStyle w:val="Heading2"/>
              <w:contextualSpacing w:val="0"/>
              <w:outlineLvl w:val="1"/>
            </w:pPr>
            <w:r>
              <w:t>warehouse associate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Richie house - irvine</w:t>
            </w:r>
          </w:p>
          <w:p w:rsidR="00F61DF9" w:rsidRDefault="00C37CC1" w:rsidP="00C37CC1">
            <w:pPr>
              <w:pStyle w:val="ListParagraph"/>
              <w:numPr>
                <w:ilvl w:val="0"/>
                <w:numId w:val="16"/>
              </w:numPr>
            </w:pPr>
            <w:r>
              <w:t xml:space="preserve">Transferred inventory to and from </w:t>
            </w:r>
            <w:r w:rsidR="00A15F79">
              <w:t xml:space="preserve">target destinations using the forklift. </w:t>
            </w:r>
          </w:p>
          <w:p w:rsidR="00A15F79" w:rsidRDefault="00A15F79" w:rsidP="00C37CC1">
            <w:pPr>
              <w:pStyle w:val="ListParagraph"/>
              <w:numPr>
                <w:ilvl w:val="0"/>
                <w:numId w:val="16"/>
              </w:numPr>
            </w:pPr>
            <w:r>
              <w:t xml:space="preserve">Labeled and accurately moved </w:t>
            </w:r>
            <w:proofErr w:type="spellStart"/>
            <w:r>
              <w:t>customers</w:t>
            </w:r>
            <w:proofErr w:type="spellEnd"/>
            <w:r>
              <w:t xml:space="preserve"> orders to meet shipment timetables minimize errors. </w:t>
            </w:r>
          </w:p>
          <w:p w:rsidR="00A15F79" w:rsidRDefault="00A15F79" w:rsidP="00C37CC1">
            <w:pPr>
              <w:pStyle w:val="ListParagraph"/>
              <w:numPr>
                <w:ilvl w:val="0"/>
                <w:numId w:val="16"/>
              </w:numPr>
            </w:pPr>
            <w:r>
              <w:t>Readied product pallets for optimal storage.</w:t>
            </w:r>
          </w:p>
          <w:p w:rsidR="00A15F79" w:rsidRDefault="00A15F79" w:rsidP="00A15F79">
            <w:pPr>
              <w:pStyle w:val="ListParagraph"/>
              <w:numPr>
                <w:ilvl w:val="0"/>
                <w:numId w:val="16"/>
              </w:numPr>
            </w:pPr>
            <w:r>
              <w:t xml:space="preserve">Kept warehouse clean and organized to maximize team efficiency. </w:t>
            </w:r>
          </w:p>
        </w:tc>
      </w:tr>
    </w:tbl>
    <w:sdt>
      <w:sdtPr>
        <w:alias w:val="Education:"/>
        <w:tag w:val="Education:"/>
        <w:id w:val="-1908763273"/>
        <w:placeholder>
          <w:docPart w:val="7DD935BA1B07461DA28797D835978A27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A15F79" w:rsidP="001D0BF1">
            <w:pPr>
              <w:pStyle w:val="Heading3"/>
              <w:contextualSpacing w:val="0"/>
              <w:outlineLvl w:val="2"/>
            </w:pPr>
            <w:r>
              <w:t>2012</w:t>
            </w:r>
          </w:p>
          <w:p w:rsidR="001D0BF1" w:rsidRPr="00CF1A49" w:rsidRDefault="00A15F79" w:rsidP="001D0BF1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Arnold beckman high school</w:t>
            </w:r>
          </w:p>
          <w:p w:rsidR="007538DC" w:rsidRPr="00CF1A49" w:rsidRDefault="00A15F79" w:rsidP="00A15F79">
            <w:pPr>
              <w:contextualSpacing w:val="0"/>
            </w:pPr>
            <w:r>
              <w:t>Completed high school with good</w:t>
            </w:r>
            <w:r w:rsidR="00D16AFA">
              <w:t xml:space="preserve"> grades. 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D16AFA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20DB666FCE4441DF9DD65F777101ED23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D16AFA" w:rsidP="006E1507">
            <w:pPr>
              <w:pStyle w:val="ListBullet"/>
              <w:contextualSpacing w:val="0"/>
            </w:pPr>
            <w:r>
              <w:t xml:space="preserve">Customer Service </w:t>
            </w:r>
          </w:p>
          <w:p w:rsidR="001F4E6D" w:rsidRDefault="00D16AFA" w:rsidP="006E1507">
            <w:pPr>
              <w:pStyle w:val="ListBullet"/>
              <w:contextualSpacing w:val="0"/>
            </w:pPr>
            <w:r>
              <w:t xml:space="preserve">Customer Relations </w:t>
            </w:r>
          </w:p>
          <w:p w:rsidR="00D16AFA" w:rsidRDefault="00D16AFA" w:rsidP="006E1507">
            <w:pPr>
              <w:pStyle w:val="ListBullet"/>
              <w:contextualSpacing w:val="0"/>
            </w:pPr>
            <w:r>
              <w:t>Cold Calls</w:t>
            </w:r>
          </w:p>
          <w:p w:rsidR="0088558B" w:rsidRPr="006E1507" w:rsidRDefault="0088558B" w:rsidP="006E1507">
            <w:pPr>
              <w:pStyle w:val="ListBullet"/>
              <w:contextualSpacing w:val="0"/>
            </w:pPr>
            <w:r>
              <w:t>Problem Solving</w:t>
            </w:r>
          </w:p>
        </w:tc>
        <w:tc>
          <w:tcPr>
            <w:tcW w:w="4675" w:type="dxa"/>
            <w:tcMar>
              <w:left w:w="360" w:type="dxa"/>
            </w:tcMar>
          </w:tcPr>
          <w:p w:rsidR="00D16AFA" w:rsidRDefault="00D16AFA" w:rsidP="006E1507">
            <w:pPr>
              <w:pStyle w:val="ListBullet"/>
              <w:contextualSpacing w:val="0"/>
            </w:pPr>
            <w:r>
              <w:t>Shipping &amp; Receiving</w:t>
            </w:r>
          </w:p>
          <w:p w:rsidR="003A0632" w:rsidRPr="006E1507" w:rsidRDefault="00D16AFA" w:rsidP="006E1507">
            <w:pPr>
              <w:pStyle w:val="ListBullet"/>
              <w:contextualSpacing w:val="0"/>
            </w:pPr>
            <w:r>
              <w:t xml:space="preserve">Forklift Operations </w:t>
            </w:r>
          </w:p>
          <w:p w:rsidR="001E3120" w:rsidRPr="006E1507" w:rsidRDefault="0088558B" w:rsidP="006E1507">
            <w:pPr>
              <w:pStyle w:val="ListBullet"/>
              <w:contextualSpacing w:val="0"/>
            </w:pPr>
            <w:r>
              <w:t>Teamwork</w:t>
            </w:r>
          </w:p>
          <w:p w:rsidR="001E3120" w:rsidRPr="006E1507" w:rsidRDefault="0088558B" w:rsidP="006E1507">
            <w:pPr>
              <w:pStyle w:val="ListBullet"/>
              <w:contextualSpacing w:val="0"/>
            </w:pPr>
            <w:r>
              <w:t>Written Communication</w:t>
            </w:r>
          </w:p>
        </w:tc>
      </w:tr>
    </w:tbl>
    <w:p w:rsidR="00B51D1B" w:rsidRPr="006E1507" w:rsidRDefault="00B51D1B" w:rsidP="0088558B">
      <w:pPr>
        <w:pStyle w:val="Heading1"/>
      </w:pPr>
    </w:p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894" w:rsidRDefault="00F83894" w:rsidP="0068194B">
      <w:r>
        <w:separator/>
      </w:r>
    </w:p>
    <w:p w:rsidR="00F83894" w:rsidRDefault="00F83894"/>
    <w:p w:rsidR="00F83894" w:rsidRDefault="00F83894"/>
  </w:endnote>
  <w:endnote w:type="continuationSeparator" w:id="0">
    <w:p w:rsidR="00F83894" w:rsidRDefault="00F83894" w:rsidP="0068194B">
      <w:r>
        <w:continuationSeparator/>
      </w:r>
    </w:p>
    <w:p w:rsidR="00F83894" w:rsidRDefault="00F83894"/>
    <w:p w:rsidR="00F83894" w:rsidRDefault="00F838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55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894" w:rsidRDefault="00F83894" w:rsidP="0068194B">
      <w:r>
        <w:separator/>
      </w:r>
    </w:p>
    <w:p w:rsidR="00F83894" w:rsidRDefault="00F83894"/>
    <w:p w:rsidR="00F83894" w:rsidRDefault="00F83894"/>
  </w:footnote>
  <w:footnote w:type="continuationSeparator" w:id="0">
    <w:p w:rsidR="00F83894" w:rsidRDefault="00F83894" w:rsidP="0068194B">
      <w:r>
        <w:continuationSeparator/>
      </w:r>
    </w:p>
    <w:p w:rsidR="00F83894" w:rsidRDefault="00F83894"/>
    <w:p w:rsidR="00F83894" w:rsidRDefault="00F8389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E5D0E2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6D0595"/>
    <w:multiLevelType w:val="hybridMultilevel"/>
    <w:tmpl w:val="8C72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041127"/>
    <w:multiLevelType w:val="hybridMultilevel"/>
    <w:tmpl w:val="7948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D642B89"/>
    <w:multiLevelType w:val="hybridMultilevel"/>
    <w:tmpl w:val="A620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4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64B0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58B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23BF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5F79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7CC1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6AFA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0B4A"/>
    <w:rsid w:val="00EF17E8"/>
    <w:rsid w:val="00EF51D9"/>
    <w:rsid w:val="00F130DD"/>
    <w:rsid w:val="00F24884"/>
    <w:rsid w:val="00F476C4"/>
    <w:rsid w:val="00F61DF9"/>
    <w:rsid w:val="00F81960"/>
    <w:rsid w:val="00F8389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C4239-E81A-48C3-90B7-98049BFE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_000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B94FD7E2D643B78C62256CF7E58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279F1-37D2-4193-AFF5-2AC44B34B252}"/>
      </w:docPartPr>
      <w:docPartBody>
        <w:p w:rsidR="007A39CF" w:rsidRDefault="000D0059">
          <w:pPr>
            <w:pStyle w:val="CAB94FD7E2D643B78C62256CF7E585CB"/>
          </w:pPr>
          <w:r w:rsidRPr="00CF1A49">
            <w:t>·</w:t>
          </w:r>
        </w:p>
      </w:docPartBody>
    </w:docPart>
    <w:docPart>
      <w:docPartPr>
        <w:name w:val="8B4E5AE5675F4284A790A350D29F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D1FAA-47D3-4892-B387-AF0B21E76D2E}"/>
      </w:docPartPr>
      <w:docPartBody>
        <w:p w:rsidR="007A39CF" w:rsidRDefault="000D0059">
          <w:pPr>
            <w:pStyle w:val="8B4E5AE5675F4284A790A350D29FF763"/>
          </w:pPr>
          <w:r w:rsidRPr="00CF1A49">
            <w:t>Experience</w:t>
          </w:r>
        </w:p>
      </w:docPartBody>
    </w:docPart>
    <w:docPart>
      <w:docPartPr>
        <w:name w:val="7DD935BA1B07461DA28797D835978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573A2-BE79-47FC-A79A-AA98CE83C8F7}"/>
      </w:docPartPr>
      <w:docPartBody>
        <w:p w:rsidR="007A39CF" w:rsidRDefault="000D0059">
          <w:pPr>
            <w:pStyle w:val="7DD935BA1B07461DA28797D835978A27"/>
          </w:pPr>
          <w:r w:rsidRPr="00CF1A49">
            <w:t>Education</w:t>
          </w:r>
        </w:p>
      </w:docPartBody>
    </w:docPart>
    <w:docPart>
      <w:docPartPr>
        <w:name w:val="20DB666FCE4441DF9DD65F777101E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B7EB9-0428-42D2-B530-78B7F883539F}"/>
      </w:docPartPr>
      <w:docPartBody>
        <w:p w:rsidR="007A39CF" w:rsidRDefault="000D0059">
          <w:pPr>
            <w:pStyle w:val="20DB666FCE4441DF9DD65F777101ED2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59"/>
    <w:rsid w:val="000D0059"/>
    <w:rsid w:val="007A39CF"/>
    <w:rsid w:val="00C5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E0B36D81E94346989B8D3D83EC14C1">
    <w:name w:val="E9E0B36D81E94346989B8D3D83EC14C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90AB578D98849EAADA97E4FC9F60FA6">
    <w:name w:val="890AB578D98849EAADA97E4FC9F60FA6"/>
  </w:style>
  <w:style w:type="paragraph" w:customStyle="1" w:styleId="F1B6C4D622244304ABE664E237DF129B">
    <w:name w:val="F1B6C4D622244304ABE664E237DF129B"/>
  </w:style>
  <w:style w:type="paragraph" w:customStyle="1" w:styleId="CAB94FD7E2D643B78C62256CF7E585CB">
    <w:name w:val="CAB94FD7E2D643B78C62256CF7E585CB"/>
  </w:style>
  <w:style w:type="paragraph" w:customStyle="1" w:styleId="0D188B99AA4940B9A30B930FB45583AA">
    <w:name w:val="0D188B99AA4940B9A30B930FB45583AA"/>
  </w:style>
  <w:style w:type="paragraph" w:customStyle="1" w:styleId="064034DFC4D142B5BEA5A7D3A601B60C">
    <w:name w:val="064034DFC4D142B5BEA5A7D3A601B60C"/>
  </w:style>
  <w:style w:type="paragraph" w:customStyle="1" w:styleId="95922EEB110E484681133D3AFD9460D2">
    <w:name w:val="95922EEB110E484681133D3AFD9460D2"/>
  </w:style>
  <w:style w:type="paragraph" w:customStyle="1" w:styleId="D7B9E767EDF2405CB6EF6F2D7E6FBCB2">
    <w:name w:val="D7B9E767EDF2405CB6EF6F2D7E6FBCB2"/>
  </w:style>
  <w:style w:type="paragraph" w:customStyle="1" w:styleId="EF1F4BDB121D479BBC662C8F6B63AEC4">
    <w:name w:val="EF1F4BDB121D479BBC662C8F6B63AEC4"/>
  </w:style>
  <w:style w:type="paragraph" w:customStyle="1" w:styleId="90758A92A8A046CCA6DA682B8BA33BF0">
    <w:name w:val="90758A92A8A046CCA6DA682B8BA33BF0"/>
  </w:style>
  <w:style w:type="paragraph" w:customStyle="1" w:styleId="4F247DFF09AD471D8124FB83EE917C09">
    <w:name w:val="4F247DFF09AD471D8124FB83EE917C09"/>
  </w:style>
  <w:style w:type="paragraph" w:customStyle="1" w:styleId="8B4E5AE5675F4284A790A350D29FF763">
    <w:name w:val="8B4E5AE5675F4284A790A350D29FF763"/>
  </w:style>
  <w:style w:type="paragraph" w:customStyle="1" w:styleId="C37BD126DC5C43C1878EE72996889ABC">
    <w:name w:val="C37BD126DC5C43C1878EE72996889ABC"/>
  </w:style>
  <w:style w:type="paragraph" w:customStyle="1" w:styleId="91AFFD274ABF4536877406016C6F86E1">
    <w:name w:val="91AFFD274ABF4536877406016C6F86E1"/>
  </w:style>
  <w:style w:type="paragraph" w:customStyle="1" w:styleId="6DB1144BA910403383DC6D9CA687CA9A">
    <w:name w:val="6DB1144BA910403383DC6D9CA687CA9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4A6EAA3EA3C4EAB83167086E55B4338">
    <w:name w:val="34A6EAA3EA3C4EAB83167086E55B4338"/>
  </w:style>
  <w:style w:type="paragraph" w:customStyle="1" w:styleId="4BD46E342C614192B18C7418169DC88B">
    <w:name w:val="4BD46E342C614192B18C7418169DC88B"/>
  </w:style>
  <w:style w:type="paragraph" w:customStyle="1" w:styleId="B70D37174FFA4F25B9FCFE11C419AF48">
    <w:name w:val="B70D37174FFA4F25B9FCFE11C419AF48"/>
  </w:style>
  <w:style w:type="paragraph" w:customStyle="1" w:styleId="F5DDEE5DE2DD4DCAAC5DD406F1F07CCE">
    <w:name w:val="F5DDEE5DE2DD4DCAAC5DD406F1F07CCE"/>
  </w:style>
  <w:style w:type="paragraph" w:customStyle="1" w:styleId="937BE5B509DE43A0A05A99B6107927BA">
    <w:name w:val="937BE5B509DE43A0A05A99B6107927BA"/>
  </w:style>
  <w:style w:type="paragraph" w:customStyle="1" w:styleId="16FCD867940C4CB2B0934B09B4791902">
    <w:name w:val="16FCD867940C4CB2B0934B09B4791902"/>
  </w:style>
  <w:style w:type="paragraph" w:customStyle="1" w:styleId="5C4FD84B14354BC982F97159FFA5FFEE">
    <w:name w:val="5C4FD84B14354BC982F97159FFA5FFEE"/>
  </w:style>
  <w:style w:type="paragraph" w:customStyle="1" w:styleId="7DD935BA1B07461DA28797D835978A27">
    <w:name w:val="7DD935BA1B07461DA28797D835978A27"/>
  </w:style>
  <w:style w:type="paragraph" w:customStyle="1" w:styleId="09B03CB2B9EA4EE1B1EB0239FD847FFD">
    <w:name w:val="09B03CB2B9EA4EE1B1EB0239FD847FFD"/>
  </w:style>
  <w:style w:type="paragraph" w:customStyle="1" w:styleId="5000611A528C40B5B7E109339CEC8DE0">
    <w:name w:val="5000611A528C40B5B7E109339CEC8DE0"/>
  </w:style>
  <w:style w:type="paragraph" w:customStyle="1" w:styleId="555CA78C8C4D4F74BDA6ACD78BBBE81E">
    <w:name w:val="555CA78C8C4D4F74BDA6ACD78BBBE81E"/>
  </w:style>
  <w:style w:type="paragraph" w:customStyle="1" w:styleId="459B35BEE38F4EE79D189DC3D44FA55E">
    <w:name w:val="459B35BEE38F4EE79D189DC3D44FA55E"/>
  </w:style>
  <w:style w:type="paragraph" w:customStyle="1" w:styleId="61F9932069014D97BF6CBED8ACD678A5">
    <w:name w:val="61F9932069014D97BF6CBED8ACD678A5"/>
  </w:style>
  <w:style w:type="paragraph" w:customStyle="1" w:styleId="2E8B95A6C1844CB8B544ED250DACB239">
    <w:name w:val="2E8B95A6C1844CB8B544ED250DACB239"/>
  </w:style>
  <w:style w:type="paragraph" w:customStyle="1" w:styleId="E4FA1286470D470F832E9FF2B970A507">
    <w:name w:val="E4FA1286470D470F832E9FF2B970A507"/>
  </w:style>
  <w:style w:type="paragraph" w:customStyle="1" w:styleId="D2E92D6D9C57403D9905BA954681AAB3">
    <w:name w:val="D2E92D6D9C57403D9905BA954681AAB3"/>
  </w:style>
  <w:style w:type="paragraph" w:customStyle="1" w:styleId="F3E3C8974542412D92B1AE57E2F152AE">
    <w:name w:val="F3E3C8974542412D92B1AE57E2F152AE"/>
  </w:style>
  <w:style w:type="paragraph" w:customStyle="1" w:styleId="455EAC925BDA476687FDF011A9DA4579">
    <w:name w:val="455EAC925BDA476687FDF011A9DA4579"/>
  </w:style>
  <w:style w:type="paragraph" w:customStyle="1" w:styleId="20DB666FCE4441DF9DD65F777101ED23">
    <w:name w:val="20DB666FCE4441DF9DD65F777101ED23"/>
  </w:style>
  <w:style w:type="paragraph" w:customStyle="1" w:styleId="75CC1AB8EECE4990AAA15ACD1FEB0840">
    <w:name w:val="75CC1AB8EECE4990AAA15ACD1FEB0840"/>
  </w:style>
  <w:style w:type="paragraph" w:customStyle="1" w:styleId="B2426C561CFF44DBA50E600856D0C2BD">
    <w:name w:val="B2426C561CFF44DBA50E600856D0C2BD"/>
  </w:style>
  <w:style w:type="paragraph" w:customStyle="1" w:styleId="A330D7AD38EF489DA87065A35F4675EA">
    <w:name w:val="A330D7AD38EF489DA87065A35F4675EA"/>
  </w:style>
  <w:style w:type="paragraph" w:customStyle="1" w:styleId="B299BE0B01754B8997BB4CFF0CF295EC">
    <w:name w:val="B299BE0B01754B8997BB4CFF0CF295EC"/>
  </w:style>
  <w:style w:type="paragraph" w:customStyle="1" w:styleId="4BF38AA8BDB54909B3165D0804338DB9">
    <w:name w:val="4BF38AA8BDB54909B3165D0804338DB9"/>
  </w:style>
  <w:style w:type="paragraph" w:customStyle="1" w:styleId="7CD79DA653C04144AD5437091CC23000">
    <w:name w:val="7CD79DA653C04144AD5437091CC23000"/>
  </w:style>
  <w:style w:type="paragraph" w:customStyle="1" w:styleId="F5885797F449406EB06196746820EE6D">
    <w:name w:val="F5885797F449406EB06196746820EE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F2423-2E05-4CDA-914C-E0794486E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Allen</dc:creator>
  <cp:keywords/>
  <dc:description/>
  <cp:lastModifiedBy>Daniel Allen</cp:lastModifiedBy>
  <cp:revision>2</cp:revision>
  <dcterms:created xsi:type="dcterms:W3CDTF">2020-08-06T00:47:00Z</dcterms:created>
  <dcterms:modified xsi:type="dcterms:W3CDTF">2020-08-06T01:40:00Z</dcterms:modified>
  <cp:category/>
</cp:coreProperties>
</file>