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10" w:type="dxa"/>
        <w:tblInd w:w="-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6"/>
        <w:gridCol w:w="2816"/>
        <w:gridCol w:w="4758"/>
      </w:tblGrid>
      <w:tr w:rsidR="00F316AD" w:rsidRPr="001700F2" w14:paraId="21AFFAA3" w14:textId="77777777" w:rsidTr="00626484">
        <w:trPr>
          <w:trHeight w:val="1292"/>
        </w:trPr>
        <w:tc>
          <w:tcPr>
            <w:tcW w:w="1071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3F18A01F" w14:textId="2EA57E70" w:rsidR="00F316AD" w:rsidRPr="008042D4" w:rsidRDefault="008042D4" w:rsidP="00F316AD">
            <w:pPr>
              <w:pStyle w:val="Title"/>
              <w:rPr>
                <w:sz w:val="40"/>
                <w:szCs w:val="40"/>
              </w:rPr>
            </w:pPr>
            <w:r w:rsidRPr="008042D4">
              <w:rPr>
                <w:sz w:val="40"/>
                <w:szCs w:val="40"/>
              </w:rPr>
              <w:t>Jesus Francisco Contreras</w:t>
            </w:r>
          </w:p>
          <w:p w14:paraId="2EC39ECD" w14:textId="4C929F2D" w:rsidR="00F316AD" w:rsidRPr="001700F2" w:rsidRDefault="001D3CC2" w:rsidP="00D20DA9">
            <w:pPr>
              <w:pStyle w:val="Subtitle"/>
            </w:pPr>
            <w:r>
              <w:t>M</w:t>
            </w:r>
            <w:r w:rsidR="0075486F">
              <w:t>S Cybersecurity</w:t>
            </w:r>
          </w:p>
        </w:tc>
      </w:tr>
      <w:tr w:rsidR="000C4E80" w:rsidRPr="001700F2" w14:paraId="6D604C72" w14:textId="77777777" w:rsidTr="000C4E80">
        <w:trPr>
          <w:trHeight w:val="735"/>
        </w:trPr>
        <w:tc>
          <w:tcPr>
            <w:tcW w:w="5952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14:paraId="6188664C" w14:textId="346EC009" w:rsidR="000C4E80" w:rsidRPr="001700F2" w:rsidRDefault="000C4E80" w:rsidP="000C4E80">
            <w:r>
              <w:t>(480) 217-5432</w:t>
            </w:r>
          </w:p>
        </w:tc>
        <w:tc>
          <w:tcPr>
            <w:tcW w:w="4758" w:type="dxa"/>
            <w:tcBorders>
              <w:top w:val="single" w:sz="24" w:space="0" w:color="BF9268" w:themeColor="accent2"/>
            </w:tcBorders>
            <w:vAlign w:val="center"/>
          </w:tcPr>
          <w:p w14:paraId="48C94B73" w14:textId="18C591C9" w:rsidR="000C4E80" w:rsidRPr="001700F2" w:rsidRDefault="000C4E80" w:rsidP="000C4E80">
            <w:pPr>
              <w:jc w:val="right"/>
            </w:pPr>
            <w:r>
              <w:t>Jesus.Contreras6@Protonmail.com</w:t>
            </w:r>
          </w:p>
        </w:tc>
      </w:tr>
      <w:tr w:rsidR="00CD50FD" w:rsidRPr="001700F2" w14:paraId="7C8FAC5B" w14:textId="77777777" w:rsidTr="00626484">
        <w:trPr>
          <w:trHeight w:val="210"/>
        </w:trPr>
        <w:tc>
          <w:tcPr>
            <w:tcW w:w="3136" w:type="dxa"/>
            <w:tcBorders>
              <w:bottom w:val="single" w:sz="18" w:space="0" w:color="BF9268" w:themeColor="accent2"/>
            </w:tcBorders>
          </w:tcPr>
          <w:p w14:paraId="2261B12B" w14:textId="77777777" w:rsidR="00CD50FD" w:rsidRPr="001700F2" w:rsidRDefault="00CD50FD" w:rsidP="00CD50FD"/>
        </w:tc>
        <w:tc>
          <w:tcPr>
            <w:tcW w:w="2816" w:type="dxa"/>
            <w:vMerge w:val="restart"/>
            <w:shd w:val="clear" w:color="auto" w:fill="303848" w:themeFill="accent1"/>
            <w:vAlign w:val="center"/>
          </w:tcPr>
          <w:p w14:paraId="18D68CED" w14:textId="77777777" w:rsidR="00CD50FD" w:rsidRPr="001700F2" w:rsidRDefault="005A39BA" w:rsidP="00D20DA9">
            <w:pPr>
              <w:pStyle w:val="Heading1"/>
            </w:pPr>
            <w:sdt>
              <w:sdtPr>
                <w:id w:val="1460613821"/>
                <w:placeholder>
                  <w:docPart w:val="4AC67756419141D1B8E893E31BD58E9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4758" w:type="dxa"/>
            <w:tcBorders>
              <w:bottom w:val="single" w:sz="18" w:space="0" w:color="BF9268" w:themeColor="accent2"/>
            </w:tcBorders>
          </w:tcPr>
          <w:p w14:paraId="79E90C74" w14:textId="77777777" w:rsidR="00CD50FD" w:rsidRPr="001700F2" w:rsidRDefault="00CD50FD"/>
        </w:tc>
      </w:tr>
      <w:tr w:rsidR="00CD50FD" w:rsidRPr="001700F2" w14:paraId="190CEE14" w14:textId="77777777" w:rsidTr="00626484">
        <w:trPr>
          <w:trHeight w:val="210"/>
        </w:trPr>
        <w:tc>
          <w:tcPr>
            <w:tcW w:w="3136" w:type="dxa"/>
            <w:tcBorders>
              <w:top w:val="single" w:sz="18" w:space="0" w:color="BF9268" w:themeColor="accent2"/>
            </w:tcBorders>
          </w:tcPr>
          <w:p w14:paraId="2ED426C1" w14:textId="77777777" w:rsidR="00CD50FD" w:rsidRPr="001700F2" w:rsidRDefault="00CD50FD" w:rsidP="00CD50FD"/>
        </w:tc>
        <w:tc>
          <w:tcPr>
            <w:tcW w:w="2816" w:type="dxa"/>
            <w:vMerge/>
            <w:shd w:val="clear" w:color="auto" w:fill="303848" w:themeFill="accent1"/>
            <w:vAlign w:val="center"/>
          </w:tcPr>
          <w:p w14:paraId="1BDF9228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4758" w:type="dxa"/>
            <w:tcBorders>
              <w:top w:val="single" w:sz="18" w:space="0" w:color="BF9268" w:themeColor="accent2"/>
            </w:tcBorders>
          </w:tcPr>
          <w:p w14:paraId="6AF6CC6A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0FD1F3EB" w14:textId="77777777" w:rsidTr="00626484">
        <w:trPr>
          <w:trHeight w:val="1180"/>
        </w:trPr>
        <w:tc>
          <w:tcPr>
            <w:tcW w:w="10710" w:type="dxa"/>
            <w:gridSpan w:val="3"/>
            <w:vAlign w:val="center"/>
          </w:tcPr>
          <w:p w14:paraId="20163A94" w14:textId="10266EE7" w:rsidR="0040233B" w:rsidRPr="001700F2" w:rsidRDefault="00DC411C" w:rsidP="00D20DA9">
            <w:pPr>
              <w:pStyle w:val="Text"/>
            </w:pPr>
            <w:r w:rsidRPr="00DC411C">
              <w:rPr>
                <w:rFonts w:ascii="Helvetica" w:hAnsi="Helvetica"/>
                <w:color w:val="444444"/>
                <w:sz w:val="21"/>
                <w:szCs w:val="21"/>
                <w:shd w:val="clear" w:color="auto" w:fill="FFFFFF"/>
              </w:rPr>
              <w:t xml:space="preserve">Talented </w:t>
            </w: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FFFFF"/>
              </w:rPr>
              <w:t xml:space="preserve">and self-dependent </w:t>
            </w:r>
            <w:r w:rsidRPr="00DC411C">
              <w:rPr>
                <w:rFonts w:ascii="Helvetica" w:hAnsi="Helvetica"/>
                <w:color w:val="444444"/>
                <w:sz w:val="21"/>
                <w:szCs w:val="21"/>
                <w:shd w:val="clear" w:color="auto" w:fill="FFFFFF"/>
              </w:rPr>
              <w:t>individual with</w:t>
            </w:r>
            <w:r w:rsidR="00443437">
              <w:rPr>
                <w:rFonts w:ascii="Helvetica" w:hAnsi="Helvetica"/>
                <w:color w:val="444444"/>
                <w:sz w:val="21"/>
                <w:szCs w:val="21"/>
                <w:shd w:val="clear" w:color="auto" w:fill="FFFFFF"/>
              </w:rPr>
              <w:t xml:space="preserve"> leadership and</w:t>
            </w:r>
            <w:r w:rsidRPr="00DC411C">
              <w:rPr>
                <w:rFonts w:ascii="Helvetica" w:hAnsi="Helvetica"/>
                <w:color w:val="444444"/>
                <w:sz w:val="21"/>
                <w:szCs w:val="21"/>
                <w:shd w:val="clear" w:color="auto" w:fill="FFFFFF"/>
              </w:rPr>
              <w:t xml:space="preserve"> information technology background, </w:t>
            </w:r>
            <w:r w:rsidR="00443437">
              <w:rPr>
                <w:rFonts w:ascii="Helvetica" w:hAnsi="Helvetica"/>
                <w:color w:val="444444"/>
                <w:sz w:val="21"/>
                <w:szCs w:val="21"/>
                <w:shd w:val="clear" w:color="auto" w:fill="FFFFFF"/>
              </w:rPr>
              <w:t xml:space="preserve">as well as a </w:t>
            </w:r>
            <w:r w:rsidRPr="00DC411C">
              <w:rPr>
                <w:rFonts w:ascii="Helvetica" w:hAnsi="Helvetica"/>
                <w:color w:val="444444"/>
                <w:sz w:val="21"/>
                <w:szCs w:val="21"/>
                <w:shd w:val="clear" w:color="auto" w:fill="FFFFFF"/>
              </w:rPr>
              <w:t>strong desire to grow technical skills, and ability to learn new technologies swiftly.</w:t>
            </w:r>
            <w:r w:rsidR="000C4E80">
              <w:rPr>
                <w:rFonts w:ascii="Helvetica" w:hAnsi="Helvetica"/>
                <w:color w:val="444444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CD50FD" w:rsidRPr="001700F2" w14:paraId="160168A4" w14:textId="77777777" w:rsidTr="00626484">
        <w:trPr>
          <w:trHeight w:val="220"/>
        </w:trPr>
        <w:tc>
          <w:tcPr>
            <w:tcW w:w="3136" w:type="dxa"/>
            <w:vMerge w:val="restart"/>
            <w:shd w:val="clear" w:color="auto" w:fill="F2F2F2" w:themeFill="background1" w:themeFillShade="F2"/>
            <w:vAlign w:val="center"/>
          </w:tcPr>
          <w:p w14:paraId="04874209" w14:textId="77777777" w:rsidR="00CD50FD" w:rsidRPr="001700F2" w:rsidRDefault="005A39BA" w:rsidP="001D3CC2">
            <w:pPr>
              <w:pStyle w:val="Heading2"/>
            </w:pPr>
            <w:sdt>
              <w:sdtPr>
                <w:id w:val="-1907296240"/>
                <w:placeholder>
                  <w:docPart w:val="F766AA1775A24F45A5776D76F7C5669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80BF2C030E5249CEB7B30390EB9BE1F6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2816" w:type="dxa"/>
            <w:vMerge w:val="restart"/>
            <w:shd w:val="clear" w:color="auto" w:fill="303848" w:themeFill="accent1"/>
            <w:vAlign w:val="center"/>
          </w:tcPr>
          <w:p w14:paraId="53FD0792" w14:textId="4A750432" w:rsidR="00CD50FD" w:rsidRPr="001700F2" w:rsidRDefault="000E5352" w:rsidP="001D3CC2">
            <w:pPr>
              <w:pStyle w:val="Heading1"/>
            </w:pPr>
            <w:r>
              <w:t>Experience</w:t>
            </w:r>
          </w:p>
        </w:tc>
        <w:tc>
          <w:tcPr>
            <w:tcW w:w="4758" w:type="dxa"/>
            <w:tcBorders>
              <w:bottom w:val="single" w:sz="18" w:space="0" w:color="BF9268" w:themeColor="accent2"/>
            </w:tcBorders>
          </w:tcPr>
          <w:p w14:paraId="2D183DA3" w14:textId="77777777" w:rsidR="00CD50FD" w:rsidRPr="001700F2" w:rsidRDefault="00CD50FD" w:rsidP="001D3CC2"/>
        </w:tc>
      </w:tr>
      <w:tr w:rsidR="00CD50FD" w:rsidRPr="001700F2" w14:paraId="74232298" w14:textId="77777777" w:rsidTr="00626484">
        <w:trPr>
          <w:trHeight w:val="220"/>
        </w:trPr>
        <w:tc>
          <w:tcPr>
            <w:tcW w:w="3136" w:type="dxa"/>
            <w:vMerge/>
            <w:shd w:val="clear" w:color="auto" w:fill="F2F2F2" w:themeFill="background1" w:themeFillShade="F2"/>
            <w:vAlign w:val="center"/>
          </w:tcPr>
          <w:p w14:paraId="4F18078F" w14:textId="77777777" w:rsidR="00CD50FD" w:rsidRPr="001700F2" w:rsidRDefault="00CD50FD" w:rsidP="001D3CC2">
            <w:pPr>
              <w:pStyle w:val="Heading2"/>
            </w:pPr>
          </w:p>
        </w:tc>
        <w:tc>
          <w:tcPr>
            <w:tcW w:w="2816" w:type="dxa"/>
            <w:vMerge/>
            <w:shd w:val="clear" w:color="auto" w:fill="303848" w:themeFill="accent1"/>
            <w:vAlign w:val="center"/>
          </w:tcPr>
          <w:p w14:paraId="67E6EAB0" w14:textId="77777777" w:rsidR="00CD50FD" w:rsidRPr="001700F2" w:rsidRDefault="00CD50FD" w:rsidP="001D3CC2">
            <w:pPr>
              <w:pStyle w:val="Heading1"/>
            </w:pPr>
          </w:p>
        </w:tc>
        <w:tc>
          <w:tcPr>
            <w:tcW w:w="4758" w:type="dxa"/>
          </w:tcPr>
          <w:p w14:paraId="20C657CD" w14:textId="77777777" w:rsidR="00CD50FD" w:rsidRPr="001700F2" w:rsidRDefault="00CD50FD" w:rsidP="001D3CC2"/>
        </w:tc>
      </w:tr>
      <w:tr w:rsidR="0040233B" w:rsidRPr="001700F2" w14:paraId="0E859CB3" w14:textId="77777777" w:rsidTr="00626484">
        <w:trPr>
          <w:trHeight w:val="3403"/>
        </w:trPr>
        <w:tc>
          <w:tcPr>
            <w:tcW w:w="3136" w:type="dxa"/>
            <w:shd w:val="clear" w:color="auto" w:fill="F2F2F2" w:themeFill="background1" w:themeFillShade="F2"/>
          </w:tcPr>
          <w:p w14:paraId="6D119F31" w14:textId="2582477A" w:rsidR="00FF2F37" w:rsidRPr="00FF2F37" w:rsidRDefault="00A02AA3" w:rsidP="001D3CC2">
            <w:r>
              <w:t>MS Cybersecurity and Information Assurance</w:t>
            </w:r>
          </w:p>
          <w:p w14:paraId="3E3063F1" w14:textId="3D0C0380" w:rsidR="008D798C" w:rsidRDefault="00A02AA3" w:rsidP="001D3CC2">
            <w:pPr>
              <w:pStyle w:val="SmallText"/>
            </w:pPr>
            <w:r>
              <w:t>Western Governors University</w:t>
            </w:r>
          </w:p>
          <w:p w14:paraId="4A77E9B2" w14:textId="35FDFCB2" w:rsidR="008D798C" w:rsidRPr="008D798C" w:rsidRDefault="00A02AA3" w:rsidP="001D3CC2">
            <w:pPr>
              <w:pStyle w:val="SmallText"/>
            </w:pPr>
            <w:r>
              <w:t xml:space="preserve">September </w:t>
            </w:r>
            <w:r w:rsidR="008D798C">
              <w:t xml:space="preserve">2019 – </w:t>
            </w:r>
            <w:r w:rsidR="001D3CC2">
              <w:t>June</w:t>
            </w:r>
            <w:r w:rsidR="008D798C">
              <w:t xml:space="preserve"> 2021</w:t>
            </w:r>
          </w:p>
          <w:p w14:paraId="1C73E2A2" w14:textId="72A25095" w:rsidR="00FF2F37" w:rsidRDefault="00FF2F37" w:rsidP="001D3CC2"/>
          <w:p w14:paraId="25DA6336" w14:textId="3B6EF8E8" w:rsidR="00FF2F37" w:rsidRDefault="00A02AA3" w:rsidP="001D3CC2">
            <w:r>
              <w:t>BA Psychology</w:t>
            </w:r>
          </w:p>
          <w:p w14:paraId="0506C534" w14:textId="036E2FD7" w:rsidR="008D798C" w:rsidRDefault="00A02AA3" w:rsidP="001D3CC2">
            <w:pPr>
              <w:pStyle w:val="SmallText"/>
            </w:pPr>
            <w:r>
              <w:t>Arizona State University</w:t>
            </w:r>
          </w:p>
          <w:p w14:paraId="693310F2" w14:textId="29374AB3" w:rsidR="00626484" w:rsidRPr="00626484" w:rsidRDefault="00A02AA3" w:rsidP="001D3CC2">
            <w:pPr>
              <w:pStyle w:val="SmallText"/>
            </w:pPr>
            <w:r>
              <w:t xml:space="preserve">August </w:t>
            </w:r>
            <w:r w:rsidR="00626484" w:rsidRPr="00626484">
              <w:t>2014 – December 2016</w:t>
            </w:r>
          </w:p>
        </w:tc>
        <w:tc>
          <w:tcPr>
            <w:tcW w:w="7574" w:type="dxa"/>
            <w:gridSpan w:val="2"/>
            <w:vAlign w:val="center"/>
          </w:tcPr>
          <w:p w14:paraId="07267689" w14:textId="77777777" w:rsidR="000E5352" w:rsidRPr="007E4AA4" w:rsidRDefault="000E5352" w:rsidP="000E5352">
            <w:pPr>
              <w:pStyle w:val="SmallText"/>
              <w:rPr>
                <w:b/>
                <w:bCs/>
              </w:rPr>
            </w:pPr>
            <w:r w:rsidRPr="007E4AA4">
              <w:rPr>
                <w:b/>
                <w:bCs/>
              </w:rPr>
              <w:t>March 2020 - Present</w:t>
            </w:r>
          </w:p>
          <w:p w14:paraId="699E2801" w14:textId="43F0DAA1" w:rsidR="000E5352" w:rsidRPr="007E4AA4" w:rsidRDefault="000E5352" w:rsidP="000E5352">
            <w:pPr>
              <w:pStyle w:val="Text"/>
              <w:rPr>
                <w:b/>
                <w:bCs/>
              </w:rPr>
            </w:pPr>
            <w:r w:rsidRPr="007E4AA4">
              <w:rPr>
                <w:b/>
                <w:bCs/>
              </w:rPr>
              <w:t xml:space="preserve">Manager </w:t>
            </w:r>
            <w:r w:rsidRPr="007E4AA4">
              <w:rPr>
                <w:b/>
                <w:bCs/>
                <w:color w:val="BE9268"/>
              </w:rPr>
              <w:t xml:space="preserve">• </w:t>
            </w:r>
            <w:r w:rsidRPr="007E4AA4">
              <w:rPr>
                <w:b/>
                <w:bCs/>
              </w:rPr>
              <w:t>Western Governors University</w:t>
            </w:r>
          </w:p>
          <w:p w14:paraId="225132DB" w14:textId="23E27952" w:rsidR="00B74040" w:rsidRPr="00B74040" w:rsidRDefault="000E5352" w:rsidP="00B74040">
            <w:pPr>
              <w:pStyle w:val="Date"/>
              <w:numPr>
                <w:ilvl w:val="0"/>
                <w:numId w:val="2"/>
              </w:numPr>
              <w:rPr>
                <w:sz w:val="19"/>
                <w:szCs w:val="19"/>
              </w:rPr>
            </w:pPr>
            <w:r w:rsidRPr="008F3451">
              <w:rPr>
                <w:sz w:val="19"/>
                <w:szCs w:val="19"/>
              </w:rPr>
              <w:t>Lead team of 13 Counselors; increased Y</w:t>
            </w:r>
            <w:r>
              <w:rPr>
                <w:sz w:val="19"/>
                <w:szCs w:val="19"/>
              </w:rPr>
              <w:t>ear-over-</w:t>
            </w:r>
            <w:r w:rsidRPr="008F3451">
              <w:rPr>
                <w:sz w:val="19"/>
                <w:szCs w:val="19"/>
              </w:rPr>
              <w:t>Y</w:t>
            </w:r>
            <w:r>
              <w:rPr>
                <w:sz w:val="19"/>
                <w:szCs w:val="19"/>
              </w:rPr>
              <w:t>ear</w:t>
            </w:r>
            <w:r w:rsidRPr="008F3451">
              <w:rPr>
                <w:sz w:val="19"/>
                <w:szCs w:val="19"/>
              </w:rPr>
              <w:t xml:space="preserve"> Enrollment by 5% while having a -30% Y</w:t>
            </w:r>
            <w:r>
              <w:rPr>
                <w:sz w:val="19"/>
                <w:szCs w:val="19"/>
              </w:rPr>
              <w:t>ear-over-</w:t>
            </w:r>
            <w:r w:rsidRPr="008F3451">
              <w:rPr>
                <w:sz w:val="19"/>
                <w:szCs w:val="19"/>
              </w:rPr>
              <w:t>Y</w:t>
            </w:r>
            <w:r>
              <w:rPr>
                <w:sz w:val="19"/>
                <w:szCs w:val="19"/>
              </w:rPr>
              <w:t>ear</w:t>
            </w:r>
            <w:r w:rsidRPr="008F3451">
              <w:rPr>
                <w:sz w:val="19"/>
                <w:szCs w:val="19"/>
              </w:rPr>
              <w:t xml:space="preserve"> applicant lead.</w:t>
            </w:r>
          </w:p>
          <w:p w14:paraId="0FC4AD0E" w14:textId="03347589" w:rsidR="00147878" w:rsidRPr="00147878" w:rsidRDefault="00B74040" w:rsidP="00147878">
            <w:pPr>
              <w:pStyle w:val="Date"/>
              <w:numPr>
                <w:ilvl w:val="0"/>
                <w:numId w:val="2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Created </w:t>
            </w:r>
            <w:r w:rsidR="00A77FA4">
              <w:rPr>
                <w:sz w:val="19"/>
                <w:szCs w:val="19"/>
              </w:rPr>
              <w:t xml:space="preserve">and maintained </w:t>
            </w:r>
            <w:r w:rsidR="00147878">
              <w:rPr>
                <w:sz w:val="19"/>
                <w:szCs w:val="19"/>
              </w:rPr>
              <w:t>Tableu, Salesforce, and spreadsheet reports to advance conversion rate</w:t>
            </w:r>
            <w:r w:rsidR="00A77FA4">
              <w:rPr>
                <w:sz w:val="19"/>
                <w:szCs w:val="19"/>
              </w:rPr>
              <w:t xml:space="preserve">s and continuously report to senior </w:t>
            </w:r>
            <w:bookmarkStart w:id="0" w:name="_GoBack"/>
            <w:bookmarkEnd w:id="0"/>
            <w:r w:rsidR="005C7FB7">
              <w:rPr>
                <w:sz w:val="19"/>
                <w:szCs w:val="19"/>
              </w:rPr>
              <w:t>leadership.</w:t>
            </w:r>
          </w:p>
          <w:p w14:paraId="36A3A9ED" w14:textId="532AA6DB" w:rsidR="000E5352" w:rsidRPr="00746329" w:rsidRDefault="000E5352" w:rsidP="000E5352">
            <w:pPr>
              <w:pStyle w:val="ListParagraph"/>
              <w:numPr>
                <w:ilvl w:val="0"/>
                <w:numId w:val="2"/>
              </w:numPr>
              <w:rPr>
                <w:sz w:val="19"/>
                <w:szCs w:val="19"/>
              </w:rPr>
            </w:pPr>
            <w:r w:rsidRPr="00746329">
              <w:rPr>
                <w:sz w:val="19"/>
                <w:szCs w:val="19"/>
              </w:rPr>
              <w:t xml:space="preserve">Promoted </w:t>
            </w:r>
            <w:r w:rsidR="00147878">
              <w:rPr>
                <w:sz w:val="19"/>
                <w:szCs w:val="19"/>
              </w:rPr>
              <w:t>1/3</w:t>
            </w:r>
            <w:r w:rsidRPr="00746329">
              <w:rPr>
                <w:sz w:val="19"/>
                <w:szCs w:val="19"/>
              </w:rPr>
              <w:t xml:space="preserve"> of my team to new positions to increase their skillset and contribution to the University based on their goals.</w:t>
            </w:r>
          </w:p>
          <w:p w14:paraId="7A53E8AD" w14:textId="77777777" w:rsidR="000E5352" w:rsidRPr="007E4AA4" w:rsidRDefault="000E5352" w:rsidP="000E5352">
            <w:pPr>
              <w:pStyle w:val="SmallText"/>
              <w:rPr>
                <w:b/>
                <w:bCs/>
              </w:rPr>
            </w:pPr>
            <w:r w:rsidRPr="007E4AA4">
              <w:rPr>
                <w:b/>
                <w:bCs/>
              </w:rPr>
              <w:t>May 2017 – March 2020</w:t>
            </w:r>
          </w:p>
          <w:p w14:paraId="00122E3C" w14:textId="6592DC75" w:rsidR="000E5352" w:rsidRPr="007E4AA4" w:rsidRDefault="000E5352" w:rsidP="000E5352">
            <w:pPr>
              <w:pStyle w:val="Text"/>
              <w:rPr>
                <w:b/>
                <w:bCs/>
              </w:rPr>
            </w:pPr>
            <w:r>
              <w:rPr>
                <w:b/>
                <w:bCs/>
              </w:rPr>
              <w:t xml:space="preserve">IT </w:t>
            </w:r>
            <w:r w:rsidRPr="007E4AA4">
              <w:rPr>
                <w:b/>
                <w:bCs/>
              </w:rPr>
              <w:t xml:space="preserve">Enrollment Counselor II </w:t>
            </w:r>
            <w:r w:rsidRPr="007E4AA4">
              <w:rPr>
                <w:b/>
                <w:bCs/>
                <w:color w:val="BE9268"/>
              </w:rPr>
              <w:t xml:space="preserve">• </w:t>
            </w:r>
            <w:r w:rsidRPr="007E4AA4">
              <w:rPr>
                <w:b/>
                <w:bCs/>
              </w:rPr>
              <w:t>Western Governors University</w:t>
            </w:r>
          </w:p>
          <w:p w14:paraId="5484712A" w14:textId="77777777" w:rsidR="000E5352" w:rsidRPr="008F3451" w:rsidRDefault="000E5352" w:rsidP="000E5352">
            <w:pPr>
              <w:pStyle w:val="ListParagraph"/>
              <w:numPr>
                <w:ilvl w:val="0"/>
                <w:numId w:val="2"/>
              </w:numPr>
              <w:rPr>
                <w:sz w:val="19"/>
                <w:szCs w:val="19"/>
              </w:rPr>
            </w:pPr>
            <w:r w:rsidRPr="008F3451">
              <w:rPr>
                <w:sz w:val="19"/>
                <w:szCs w:val="19"/>
              </w:rPr>
              <w:t>2018 &amp; 2019 IT Enrollment Deliver Results award winner.</w:t>
            </w:r>
          </w:p>
          <w:p w14:paraId="77F62907" w14:textId="64872649" w:rsidR="000E5352" w:rsidRPr="008F3451" w:rsidRDefault="000E5352" w:rsidP="000E5352">
            <w:pPr>
              <w:pStyle w:val="ListParagraph"/>
              <w:numPr>
                <w:ilvl w:val="0"/>
                <w:numId w:val="2"/>
              </w:numPr>
              <w:rPr>
                <w:sz w:val="19"/>
                <w:szCs w:val="19"/>
              </w:rPr>
            </w:pPr>
            <w:r w:rsidRPr="008F3451">
              <w:rPr>
                <w:sz w:val="19"/>
                <w:szCs w:val="19"/>
              </w:rPr>
              <w:t>Led team and IT enrollment in status changes, enrollments, student satisfaction</w:t>
            </w:r>
            <w:r>
              <w:rPr>
                <w:sz w:val="19"/>
                <w:szCs w:val="19"/>
              </w:rPr>
              <w:t>, and conversion percentage</w:t>
            </w:r>
            <w:r w:rsidRPr="008F3451">
              <w:rPr>
                <w:sz w:val="19"/>
                <w:szCs w:val="19"/>
              </w:rPr>
              <w:t>.</w:t>
            </w:r>
          </w:p>
          <w:p w14:paraId="0319C41F" w14:textId="07B5854A" w:rsidR="0040233B" w:rsidRPr="000E5352" w:rsidRDefault="000E5352" w:rsidP="000E535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E5352">
              <w:rPr>
                <w:sz w:val="19"/>
                <w:szCs w:val="19"/>
              </w:rPr>
              <w:t>Mentored multiple new team members and continuously assisted the supervisor to find resolutions for escalated situations.</w:t>
            </w:r>
          </w:p>
        </w:tc>
      </w:tr>
      <w:tr w:rsidR="00CD50FD" w:rsidRPr="001700F2" w14:paraId="27606E08" w14:textId="77777777" w:rsidTr="00626484">
        <w:trPr>
          <w:trHeight w:val="220"/>
        </w:trPr>
        <w:tc>
          <w:tcPr>
            <w:tcW w:w="3136" w:type="dxa"/>
            <w:vMerge w:val="restart"/>
            <w:shd w:val="clear" w:color="auto" w:fill="F2F2F2" w:themeFill="background1" w:themeFillShade="F2"/>
            <w:vAlign w:val="center"/>
          </w:tcPr>
          <w:p w14:paraId="36D944CA" w14:textId="0144D78F" w:rsidR="00CD50FD" w:rsidRPr="001700F2" w:rsidRDefault="008D798C" w:rsidP="00D20DA9">
            <w:pPr>
              <w:pStyle w:val="Heading2"/>
            </w:pPr>
            <w:r>
              <w:t>Certifications</w:t>
            </w:r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0FE81C4BDFF84E829CB05018441F97D8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2816" w:type="dxa"/>
            <w:vMerge w:val="restart"/>
            <w:shd w:val="clear" w:color="auto" w:fill="303848" w:themeFill="accent1"/>
            <w:vAlign w:val="center"/>
          </w:tcPr>
          <w:p w14:paraId="4830C7FB" w14:textId="0AA0E358" w:rsidR="00CD50FD" w:rsidRPr="001700F2" w:rsidRDefault="000E5352" w:rsidP="001D3CC2">
            <w:pPr>
              <w:pStyle w:val="Heading1"/>
              <w:jc w:val="left"/>
            </w:pPr>
            <w:r>
              <w:t>Technical</w:t>
            </w:r>
          </w:p>
        </w:tc>
        <w:tc>
          <w:tcPr>
            <w:tcW w:w="4758" w:type="dxa"/>
            <w:tcBorders>
              <w:bottom w:val="single" w:sz="18" w:space="0" w:color="BF9268" w:themeColor="accent2"/>
            </w:tcBorders>
          </w:tcPr>
          <w:p w14:paraId="1274D6C8" w14:textId="77777777" w:rsidR="00CD50FD" w:rsidRPr="001700F2" w:rsidRDefault="00CD50FD"/>
        </w:tc>
      </w:tr>
      <w:tr w:rsidR="00CD50FD" w:rsidRPr="001700F2" w14:paraId="6EAA61A4" w14:textId="77777777" w:rsidTr="00626484">
        <w:trPr>
          <w:trHeight w:val="220"/>
        </w:trPr>
        <w:tc>
          <w:tcPr>
            <w:tcW w:w="3136" w:type="dxa"/>
            <w:vMerge/>
            <w:shd w:val="clear" w:color="auto" w:fill="F2F2F2" w:themeFill="background1" w:themeFillShade="F2"/>
            <w:vAlign w:val="center"/>
          </w:tcPr>
          <w:p w14:paraId="3969E54D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2816" w:type="dxa"/>
            <w:vMerge/>
            <w:shd w:val="clear" w:color="auto" w:fill="303848" w:themeFill="accent1"/>
            <w:vAlign w:val="center"/>
          </w:tcPr>
          <w:p w14:paraId="2E8E7DE3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4758" w:type="dxa"/>
          </w:tcPr>
          <w:p w14:paraId="2B8028CF" w14:textId="77777777" w:rsidR="00CD50FD" w:rsidRPr="001700F2" w:rsidRDefault="00CD50FD"/>
        </w:tc>
      </w:tr>
      <w:tr w:rsidR="00CD50FD" w:rsidRPr="001700F2" w14:paraId="47AB8FE7" w14:textId="77777777" w:rsidTr="00626484">
        <w:trPr>
          <w:trHeight w:val="1446"/>
        </w:trPr>
        <w:tc>
          <w:tcPr>
            <w:tcW w:w="3136" w:type="dxa"/>
            <w:shd w:val="clear" w:color="auto" w:fill="F2F2F2" w:themeFill="background1" w:themeFillShade="F2"/>
            <w:vAlign w:val="center"/>
          </w:tcPr>
          <w:p w14:paraId="316A8068" w14:textId="070E9274" w:rsidR="00D20DA9" w:rsidRDefault="00626484" w:rsidP="00626484">
            <w:pPr>
              <w:pStyle w:val="Text"/>
            </w:pPr>
            <w:r>
              <w:t>Certified Ethical Hacker (CEH) | March 2020</w:t>
            </w:r>
          </w:p>
          <w:p w14:paraId="44449F86" w14:textId="77777777" w:rsidR="00626484" w:rsidRPr="00626484" w:rsidRDefault="00626484" w:rsidP="00626484"/>
          <w:p w14:paraId="2DFD99DC" w14:textId="59601DDF" w:rsidR="00626484" w:rsidRDefault="00626484" w:rsidP="00626484">
            <w:pPr>
              <w:pStyle w:val="SmallText"/>
            </w:pPr>
            <w:r w:rsidRPr="00626484">
              <w:t>CompTIA Security+ | October 2019</w:t>
            </w:r>
          </w:p>
          <w:p w14:paraId="5766DF02" w14:textId="77777777" w:rsidR="00626484" w:rsidRPr="00626484" w:rsidRDefault="00626484" w:rsidP="00626484"/>
          <w:p w14:paraId="7D4C0245" w14:textId="57D31F2E" w:rsidR="00626484" w:rsidRPr="00626484" w:rsidRDefault="00626484" w:rsidP="00626484">
            <w:pPr>
              <w:pStyle w:val="SmallText"/>
            </w:pPr>
            <w:r w:rsidRPr="00626484">
              <w:t>Cisco Certified Network Associate (CCNA) | August 2019</w:t>
            </w:r>
          </w:p>
          <w:p w14:paraId="5DCCDBD6" w14:textId="77777777" w:rsidR="00CD50FD" w:rsidRPr="001700F2" w:rsidRDefault="00CD50FD" w:rsidP="00CD50FD">
            <w:pPr>
              <w:pStyle w:val="Text"/>
            </w:pPr>
          </w:p>
        </w:tc>
        <w:tc>
          <w:tcPr>
            <w:tcW w:w="7574" w:type="dxa"/>
            <w:gridSpan w:val="2"/>
            <w:vAlign w:val="center"/>
          </w:tcPr>
          <w:p w14:paraId="54F94EA5" w14:textId="09887346" w:rsidR="000E5352" w:rsidRPr="00746329" w:rsidRDefault="000E5352" w:rsidP="000E5352">
            <w:pPr>
              <w:pStyle w:val="Text"/>
              <w:rPr>
                <w:color w:val="auto"/>
                <w:szCs w:val="20"/>
              </w:rPr>
            </w:pPr>
            <w:r w:rsidRPr="00746329">
              <w:rPr>
                <w:color w:val="auto"/>
                <w:szCs w:val="20"/>
              </w:rPr>
              <w:t>OS’s</w:t>
            </w:r>
            <w:r>
              <w:rPr>
                <w:color w:val="auto"/>
                <w:szCs w:val="20"/>
              </w:rPr>
              <w:t>:</w:t>
            </w:r>
            <w:r w:rsidRPr="00746329">
              <w:rPr>
                <w:color w:val="auto"/>
                <w:szCs w:val="20"/>
              </w:rPr>
              <w:t xml:space="preserve"> Windows 10, Windows Server 2019, Linux</w:t>
            </w:r>
            <w:r>
              <w:rPr>
                <w:color w:val="auto"/>
                <w:szCs w:val="20"/>
              </w:rPr>
              <w:t xml:space="preserve"> (Kali, Ubuntu)</w:t>
            </w:r>
          </w:p>
          <w:p w14:paraId="7B4AF9E3" w14:textId="77777777" w:rsidR="000E5352" w:rsidRPr="00746329" w:rsidRDefault="000E5352" w:rsidP="000E5352">
            <w:pPr>
              <w:pStyle w:val="Text"/>
              <w:rPr>
                <w:color w:val="auto"/>
                <w:szCs w:val="20"/>
              </w:rPr>
            </w:pPr>
            <w:r w:rsidRPr="00746329">
              <w:rPr>
                <w:color w:val="auto"/>
                <w:szCs w:val="20"/>
              </w:rPr>
              <w:t>Networking: TCP/IP</w:t>
            </w:r>
            <w:r>
              <w:rPr>
                <w:color w:val="auto"/>
                <w:szCs w:val="20"/>
              </w:rPr>
              <w:t xml:space="preserve">, </w:t>
            </w:r>
            <w:r w:rsidRPr="00746329">
              <w:rPr>
                <w:color w:val="auto"/>
                <w:szCs w:val="20"/>
              </w:rPr>
              <w:t>DNS, DHCP</w:t>
            </w:r>
          </w:p>
          <w:p w14:paraId="06617387" w14:textId="77777777" w:rsidR="000E5352" w:rsidRDefault="000E5352" w:rsidP="000E5352">
            <w:pPr>
              <w:pStyle w:val="Text"/>
              <w:rPr>
                <w:color w:val="auto"/>
                <w:szCs w:val="20"/>
              </w:rPr>
            </w:pPr>
            <w:r w:rsidRPr="00746329">
              <w:rPr>
                <w:color w:val="auto"/>
                <w:szCs w:val="20"/>
              </w:rPr>
              <w:t>Security Principles: Risk Management, Controls, CIA, Risk Assessment</w:t>
            </w:r>
            <w:r>
              <w:rPr>
                <w:color w:val="auto"/>
                <w:szCs w:val="20"/>
              </w:rPr>
              <w:t xml:space="preserve">, </w:t>
            </w:r>
            <w:r w:rsidRPr="00746329">
              <w:rPr>
                <w:color w:val="auto"/>
                <w:szCs w:val="20"/>
              </w:rPr>
              <w:t>Group</w:t>
            </w:r>
            <w:r>
              <w:rPr>
                <w:color w:val="auto"/>
                <w:szCs w:val="20"/>
              </w:rPr>
              <w:t xml:space="preserve"> Policy, SIEM (ELK)</w:t>
            </w:r>
          </w:p>
          <w:p w14:paraId="6399B179" w14:textId="77777777" w:rsidR="000E5352" w:rsidRDefault="000E5352" w:rsidP="000E53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Scripting: Python</w:t>
            </w:r>
          </w:p>
          <w:p w14:paraId="7E8ECF17" w14:textId="1A3A47F9" w:rsidR="001D3CC2" w:rsidRPr="00815D61" w:rsidRDefault="000E5352" w:rsidP="000E5352">
            <w:pPr>
              <w:rPr>
                <w:sz w:val="19"/>
                <w:szCs w:val="19"/>
              </w:rPr>
            </w:pPr>
            <w:r w:rsidRPr="00746329">
              <w:rPr>
                <w:color w:val="auto"/>
                <w:sz w:val="20"/>
                <w:szCs w:val="20"/>
              </w:rPr>
              <w:t>Virtualization: V</w:t>
            </w:r>
            <w:r>
              <w:rPr>
                <w:color w:val="auto"/>
                <w:sz w:val="20"/>
                <w:szCs w:val="20"/>
              </w:rPr>
              <w:t>Mw</w:t>
            </w:r>
            <w:r w:rsidRPr="00746329">
              <w:rPr>
                <w:color w:val="auto"/>
                <w:sz w:val="20"/>
                <w:szCs w:val="20"/>
              </w:rPr>
              <w:t>are, Virtualbox</w:t>
            </w:r>
          </w:p>
        </w:tc>
      </w:tr>
      <w:tr w:rsidR="00CD50FD" w:rsidRPr="001700F2" w14:paraId="1F788036" w14:textId="77777777" w:rsidTr="00626484">
        <w:trPr>
          <w:trHeight w:val="220"/>
        </w:trPr>
        <w:tc>
          <w:tcPr>
            <w:tcW w:w="3136" w:type="dxa"/>
            <w:vMerge w:val="restart"/>
            <w:shd w:val="clear" w:color="auto" w:fill="F2F2F2" w:themeFill="background1" w:themeFillShade="F2"/>
          </w:tcPr>
          <w:p w14:paraId="1BBC7626" w14:textId="77777777" w:rsidR="00CD50FD" w:rsidRPr="001700F2" w:rsidRDefault="00CD50FD"/>
        </w:tc>
        <w:tc>
          <w:tcPr>
            <w:tcW w:w="2816" w:type="dxa"/>
            <w:vMerge w:val="restart"/>
            <w:shd w:val="clear" w:color="auto" w:fill="303848" w:themeFill="accent1"/>
            <w:vAlign w:val="center"/>
          </w:tcPr>
          <w:p w14:paraId="280D527E" w14:textId="77777777" w:rsidR="00CD50FD" w:rsidRPr="001700F2" w:rsidRDefault="005A39BA" w:rsidP="00D20DA9">
            <w:pPr>
              <w:pStyle w:val="Heading1"/>
            </w:pPr>
            <w:sdt>
              <w:sdtPr>
                <w:id w:val="-513380234"/>
                <w:placeholder>
                  <w:docPart w:val="2FD7D412DD214AA68E5E6E57DA754ED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LEADERSHIP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4758" w:type="dxa"/>
            <w:tcBorders>
              <w:bottom w:val="single" w:sz="18" w:space="0" w:color="BF9268" w:themeColor="accent2"/>
            </w:tcBorders>
          </w:tcPr>
          <w:p w14:paraId="22227894" w14:textId="77777777" w:rsidR="00CD50FD" w:rsidRPr="001700F2" w:rsidRDefault="00CD50FD"/>
        </w:tc>
      </w:tr>
      <w:tr w:rsidR="00CD50FD" w:rsidRPr="001700F2" w14:paraId="49AB395F" w14:textId="77777777" w:rsidTr="00626484">
        <w:trPr>
          <w:trHeight w:val="220"/>
        </w:trPr>
        <w:tc>
          <w:tcPr>
            <w:tcW w:w="3136" w:type="dxa"/>
            <w:vMerge/>
            <w:shd w:val="clear" w:color="auto" w:fill="F2F2F2" w:themeFill="background1" w:themeFillShade="F2"/>
          </w:tcPr>
          <w:p w14:paraId="6CDB652A" w14:textId="77777777" w:rsidR="00CD50FD" w:rsidRPr="001700F2" w:rsidRDefault="00CD50FD"/>
        </w:tc>
        <w:tc>
          <w:tcPr>
            <w:tcW w:w="2816" w:type="dxa"/>
            <w:vMerge/>
            <w:shd w:val="clear" w:color="auto" w:fill="303848" w:themeFill="accent1"/>
            <w:vAlign w:val="center"/>
          </w:tcPr>
          <w:p w14:paraId="37C4FC63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4758" w:type="dxa"/>
          </w:tcPr>
          <w:p w14:paraId="1B132CD2" w14:textId="77777777" w:rsidR="00CD50FD" w:rsidRPr="001700F2" w:rsidRDefault="00CD50FD"/>
        </w:tc>
      </w:tr>
      <w:tr w:rsidR="00CD50FD" w:rsidRPr="001700F2" w14:paraId="031B20A0" w14:textId="77777777" w:rsidTr="00626484">
        <w:trPr>
          <w:trHeight w:val="1366"/>
        </w:trPr>
        <w:tc>
          <w:tcPr>
            <w:tcW w:w="3136" w:type="dxa"/>
            <w:shd w:val="clear" w:color="auto" w:fill="F2F2F2" w:themeFill="background1" w:themeFillShade="F2"/>
          </w:tcPr>
          <w:p w14:paraId="48C4DD7C" w14:textId="77777777" w:rsidR="00CD50FD" w:rsidRPr="001700F2" w:rsidRDefault="00CD50FD"/>
        </w:tc>
        <w:tc>
          <w:tcPr>
            <w:tcW w:w="7574" w:type="dxa"/>
            <w:gridSpan w:val="2"/>
            <w:vAlign w:val="center"/>
          </w:tcPr>
          <w:p w14:paraId="7B2FC213" w14:textId="29159421" w:rsidR="00D20DA9" w:rsidRPr="001700F2" w:rsidRDefault="008E6325" w:rsidP="008E6325">
            <w:pPr>
              <w:pStyle w:val="Text"/>
            </w:pPr>
            <w:r>
              <w:t>I make decision</w:t>
            </w:r>
            <w:r w:rsidR="00D325D5">
              <w:t>s</w:t>
            </w:r>
            <w:r>
              <w:t xml:space="preserve"> for my team based on data, always taking the individual </w:t>
            </w:r>
            <w:r w:rsidR="005F0A48">
              <w:t xml:space="preserve">and the organization in upmost consideration. </w:t>
            </w:r>
          </w:p>
          <w:p w14:paraId="7235556D" w14:textId="77777777" w:rsidR="00CD50FD" w:rsidRPr="001700F2" w:rsidRDefault="00CD50FD" w:rsidP="00CD50FD">
            <w:pPr>
              <w:pStyle w:val="Text"/>
            </w:pPr>
          </w:p>
        </w:tc>
      </w:tr>
    </w:tbl>
    <w:p w14:paraId="5CE723D9" w14:textId="77777777" w:rsidR="00C55D85" w:rsidRPr="001700F2" w:rsidRDefault="00C55D85"/>
    <w:sectPr w:rsidR="00C55D85" w:rsidRPr="001700F2" w:rsidSect="00F316AD">
      <w:headerReference w:type="default" r:id="rId10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ECA9B" w14:textId="77777777" w:rsidR="005A39BA" w:rsidRDefault="005A39BA" w:rsidP="00F316AD">
      <w:r>
        <w:separator/>
      </w:r>
    </w:p>
  </w:endnote>
  <w:endnote w:type="continuationSeparator" w:id="0">
    <w:p w14:paraId="682CEC48" w14:textId="77777777" w:rsidR="005A39BA" w:rsidRDefault="005A39BA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42D41" w14:textId="77777777" w:rsidR="005A39BA" w:rsidRDefault="005A39BA" w:rsidP="00F316AD">
      <w:r>
        <w:separator/>
      </w:r>
    </w:p>
  </w:footnote>
  <w:footnote w:type="continuationSeparator" w:id="0">
    <w:p w14:paraId="60FC5019" w14:textId="77777777" w:rsidR="005A39BA" w:rsidRDefault="005A39BA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B648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CED8E1" wp14:editId="296311E5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rect w14:anchorId="3CDC6065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EA29A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4D7CEB"/>
    <w:multiLevelType w:val="hybridMultilevel"/>
    <w:tmpl w:val="7FD0AE42"/>
    <w:lvl w:ilvl="0" w:tplc="FDF8CED0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F4EB4"/>
    <w:multiLevelType w:val="hybridMultilevel"/>
    <w:tmpl w:val="77A44D18"/>
    <w:lvl w:ilvl="0" w:tplc="D3DAD936">
      <w:start w:val="48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D4"/>
    <w:rsid w:val="000C4E80"/>
    <w:rsid w:val="000E5352"/>
    <w:rsid w:val="001256DF"/>
    <w:rsid w:val="00133977"/>
    <w:rsid w:val="00143903"/>
    <w:rsid w:val="00147878"/>
    <w:rsid w:val="00162FA0"/>
    <w:rsid w:val="001700F2"/>
    <w:rsid w:val="001871FF"/>
    <w:rsid w:val="001A13EF"/>
    <w:rsid w:val="001D3CC2"/>
    <w:rsid w:val="001F3E54"/>
    <w:rsid w:val="001F4150"/>
    <w:rsid w:val="00227FAD"/>
    <w:rsid w:val="00286DB8"/>
    <w:rsid w:val="0029715D"/>
    <w:rsid w:val="002D2EE8"/>
    <w:rsid w:val="003F4998"/>
    <w:rsid w:val="0040233B"/>
    <w:rsid w:val="004253BF"/>
    <w:rsid w:val="00427DAA"/>
    <w:rsid w:val="00443437"/>
    <w:rsid w:val="00456F0C"/>
    <w:rsid w:val="004A0401"/>
    <w:rsid w:val="004D0355"/>
    <w:rsid w:val="004D34B0"/>
    <w:rsid w:val="004E6224"/>
    <w:rsid w:val="00572D5A"/>
    <w:rsid w:val="005A39BA"/>
    <w:rsid w:val="005B20B7"/>
    <w:rsid w:val="005C7FB7"/>
    <w:rsid w:val="005D2581"/>
    <w:rsid w:val="005E187A"/>
    <w:rsid w:val="005F0A48"/>
    <w:rsid w:val="00617740"/>
    <w:rsid w:val="00626484"/>
    <w:rsid w:val="00676BDE"/>
    <w:rsid w:val="00694E73"/>
    <w:rsid w:val="006B56ED"/>
    <w:rsid w:val="006C60E6"/>
    <w:rsid w:val="00733FF9"/>
    <w:rsid w:val="00746329"/>
    <w:rsid w:val="0075486F"/>
    <w:rsid w:val="007E4AA4"/>
    <w:rsid w:val="008042D4"/>
    <w:rsid w:val="00815D61"/>
    <w:rsid w:val="00815F1A"/>
    <w:rsid w:val="00825836"/>
    <w:rsid w:val="0087312B"/>
    <w:rsid w:val="008765AE"/>
    <w:rsid w:val="0089710E"/>
    <w:rsid w:val="008C7FAE"/>
    <w:rsid w:val="008D798C"/>
    <w:rsid w:val="008E6325"/>
    <w:rsid w:val="008F3706"/>
    <w:rsid w:val="00920DFF"/>
    <w:rsid w:val="00993D75"/>
    <w:rsid w:val="009D77A1"/>
    <w:rsid w:val="00A02AA3"/>
    <w:rsid w:val="00A127D6"/>
    <w:rsid w:val="00A251EE"/>
    <w:rsid w:val="00A32390"/>
    <w:rsid w:val="00A74E15"/>
    <w:rsid w:val="00A77FA4"/>
    <w:rsid w:val="00B07D8D"/>
    <w:rsid w:val="00B33326"/>
    <w:rsid w:val="00B56925"/>
    <w:rsid w:val="00B56983"/>
    <w:rsid w:val="00B73F97"/>
    <w:rsid w:val="00B74040"/>
    <w:rsid w:val="00B946DB"/>
    <w:rsid w:val="00BA499A"/>
    <w:rsid w:val="00BE760E"/>
    <w:rsid w:val="00C55D85"/>
    <w:rsid w:val="00C824E5"/>
    <w:rsid w:val="00CA29A4"/>
    <w:rsid w:val="00CD50FD"/>
    <w:rsid w:val="00CD5C3F"/>
    <w:rsid w:val="00D20DA9"/>
    <w:rsid w:val="00D26A79"/>
    <w:rsid w:val="00D325D5"/>
    <w:rsid w:val="00D41798"/>
    <w:rsid w:val="00D760FB"/>
    <w:rsid w:val="00D81B4C"/>
    <w:rsid w:val="00DC411C"/>
    <w:rsid w:val="00DD5C35"/>
    <w:rsid w:val="00EA03EF"/>
    <w:rsid w:val="00F316AD"/>
    <w:rsid w:val="00F85203"/>
    <w:rsid w:val="00FF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D3FF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paragraph" w:styleId="Date">
    <w:name w:val="Date"/>
    <w:basedOn w:val="Normal"/>
    <w:next w:val="Normal"/>
    <w:link w:val="DateChar"/>
    <w:uiPriority w:val="99"/>
    <w:rsid w:val="007E4AA4"/>
    <w:rPr>
      <w:rFonts w:eastAsiaTheme="minorEastAsia"/>
      <w:color w:val="auto"/>
      <w:sz w:val="18"/>
      <w:szCs w:val="2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7E4AA4"/>
    <w:rPr>
      <w:rFonts w:eastAsiaTheme="minorEastAsia"/>
      <w:sz w:val="18"/>
      <w:szCs w:val="22"/>
      <w:lang w:eastAsia="ja-JP"/>
    </w:rPr>
  </w:style>
  <w:style w:type="paragraph" w:styleId="ListParagraph">
    <w:name w:val="List Paragraph"/>
    <w:basedOn w:val="Normal"/>
    <w:uiPriority w:val="34"/>
    <w:semiHidden/>
    <w:qFormat/>
    <w:rsid w:val="007E4AA4"/>
    <w:pPr>
      <w:ind w:left="720"/>
      <w:contextualSpacing/>
    </w:pPr>
    <w:rPr>
      <w:rFonts w:eastAsiaTheme="minorEastAsia"/>
      <w:color w:val="auto"/>
      <w:sz w:val="18"/>
      <w:szCs w:val="22"/>
      <w:lang w:eastAsia="ja-JP"/>
    </w:rPr>
  </w:style>
  <w:style w:type="paragraph" w:styleId="ListBullet">
    <w:name w:val="List Bullet"/>
    <w:basedOn w:val="Normal"/>
    <w:uiPriority w:val="99"/>
    <w:unhideWhenUsed/>
    <w:rsid w:val="00694E73"/>
    <w:pPr>
      <w:numPr>
        <w:numId w:val="3"/>
      </w:numPr>
      <w:contextualSpacing/>
    </w:pPr>
    <w:rPr>
      <w:rFonts w:eastAsiaTheme="minorEastAsia"/>
      <w:color w:val="auto"/>
      <w:sz w:val="18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us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AC67756419141D1B8E893E31BD58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5DF0D-AE03-45AB-A100-E230CD478B1A}"/>
      </w:docPartPr>
      <w:docPartBody>
        <w:p w:rsidR="00613ACA" w:rsidRDefault="006D0172">
          <w:pPr>
            <w:pStyle w:val="4AC67756419141D1B8E893E31BD58E9D"/>
          </w:pPr>
          <w:r w:rsidRPr="001700F2">
            <w:t>OBJECTIVE</w:t>
          </w:r>
        </w:p>
      </w:docPartBody>
    </w:docPart>
    <w:docPart>
      <w:docPartPr>
        <w:name w:val="F766AA1775A24F45A5776D76F7C56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67CFF-5166-458B-B844-7D493774AA8A}"/>
      </w:docPartPr>
      <w:docPartBody>
        <w:p w:rsidR="00613ACA" w:rsidRDefault="006D0172">
          <w:pPr>
            <w:pStyle w:val="F766AA1775A24F45A5776D76F7C5669B"/>
          </w:pPr>
          <w:r w:rsidRPr="001700F2">
            <w:t>EDUCATION</w:t>
          </w:r>
        </w:p>
      </w:docPartBody>
    </w:docPart>
    <w:docPart>
      <w:docPartPr>
        <w:name w:val="80BF2C030E5249CEB7B30390EB9BE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E0EB0-8122-4FD1-B272-554030C18A2D}"/>
      </w:docPartPr>
      <w:docPartBody>
        <w:p w:rsidR="00613ACA" w:rsidRDefault="006D0172">
          <w:pPr>
            <w:pStyle w:val="80BF2C030E5249CEB7B30390EB9BE1F6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0FE81C4BDFF84E829CB05018441F9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F47FF-16BB-47D2-BE7A-A0154AAF610E}"/>
      </w:docPartPr>
      <w:docPartBody>
        <w:p w:rsidR="00613ACA" w:rsidRDefault="006D0172">
          <w:pPr>
            <w:pStyle w:val="0FE81C4BDFF84E829CB05018441F97D8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2FD7D412DD214AA68E5E6E57DA754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279CD-31D3-49E2-AA42-A63A36A76F26}"/>
      </w:docPartPr>
      <w:docPartBody>
        <w:p w:rsidR="00613ACA" w:rsidRDefault="006D0172">
          <w:pPr>
            <w:pStyle w:val="2FD7D412DD214AA68E5E6E57DA754EDA"/>
          </w:pPr>
          <w:r w:rsidRPr="001700F2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72"/>
    <w:rsid w:val="00016ACE"/>
    <w:rsid w:val="002C7FA3"/>
    <w:rsid w:val="003C15C5"/>
    <w:rsid w:val="00473B33"/>
    <w:rsid w:val="00613ACA"/>
    <w:rsid w:val="00657672"/>
    <w:rsid w:val="006D0172"/>
    <w:rsid w:val="0071019E"/>
    <w:rsid w:val="00895285"/>
    <w:rsid w:val="00A41996"/>
    <w:rsid w:val="00C04F04"/>
    <w:rsid w:val="00D63A24"/>
    <w:rsid w:val="00F56B14"/>
    <w:rsid w:val="00F9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C67756419141D1B8E893E31BD58E9D">
    <w:name w:val="4AC67756419141D1B8E893E31BD58E9D"/>
  </w:style>
  <w:style w:type="paragraph" w:customStyle="1" w:styleId="F766AA1775A24F45A5776D76F7C5669B">
    <w:name w:val="F766AA1775A24F45A5776D76F7C5669B"/>
  </w:style>
  <w:style w:type="character" w:customStyle="1" w:styleId="Accent">
    <w:name w:val="Accent"/>
    <w:basedOn w:val="DefaultParagraphFont"/>
    <w:uiPriority w:val="1"/>
    <w:qFormat/>
    <w:rPr>
      <w:color w:val="ED7D31" w:themeColor="accent2"/>
    </w:rPr>
  </w:style>
  <w:style w:type="paragraph" w:customStyle="1" w:styleId="80BF2C030E5249CEB7B30390EB9BE1F6">
    <w:name w:val="80BF2C030E5249CEB7B30390EB9BE1F6"/>
  </w:style>
  <w:style w:type="paragraph" w:customStyle="1" w:styleId="0FE81C4BDFF84E829CB05018441F97D8">
    <w:name w:val="0FE81C4BDFF84E829CB05018441F97D8"/>
  </w:style>
  <w:style w:type="paragraph" w:customStyle="1" w:styleId="2FD7D412DD214AA68E5E6E57DA754EDA">
    <w:name w:val="2FD7D412DD214AA68E5E6E57DA754E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2021-06-17T01:05:00Z</dcterms:created>
  <dcterms:modified xsi:type="dcterms:W3CDTF">2021-08-02T04:46:00Z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