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9650" w:type="dxa"/>
        <w:tblLayout w:type="fixed"/>
        <w:tblLook w:val="0000"/>
      </w:tblPr>
      <w:tblGrid>
        <w:gridCol w:w="375"/>
        <w:gridCol w:w="180"/>
        <w:gridCol w:w="1530"/>
        <w:gridCol w:w="8820"/>
        <w:gridCol w:w="270"/>
        <w:gridCol w:w="450"/>
        <w:gridCol w:w="8025"/>
      </w:tblGrid>
      <w:tr w:rsidR="00A0380F" w:rsidRPr="00904074" w:rsidTr="002D3866">
        <w:trPr>
          <w:trHeight w:val="8307"/>
        </w:trPr>
        <w:tc>
          <w:tcPr>
            <w:tcW w:w="375" w:type="dxa"/>
          </w:tcPr>
          <w:p w:rsidR="00A0380F" w:rsidRPr="00904074" w:rsidRDefault="00A0380F" w:rsidP="00194FC6">
            <w:pPr>
              <w:rPr>
                <w:rFonts w:ascii="Arial Black" w:hAnsi="Arial Black" w:cs="Arial"/>
              </w:rPr>
            </w:pPr>
          </w:p>
        </w:tc>
        <w:tc>
          <w:tcPr>
            <w:tcW w:w="10800" w:type="dxa"/>
            <w:gridSpan w:val="4"/>
          </w:tcPr>
          <w:p w:rsidR="00904074" w:rsidRPr="00401610" w:rsidRDefault="00904074" w:rsidP="00D16394">
            <w:pPr>
              <w:pStyle w:val="SectionTitle"/>
            </w:pPr>
            <w:r w:rsidRPr="00401610">
              <w:t>PROFESSIONAL EXPERTISE</w:t>
            </w:r>
          </w:p>
          <w:p w:rsidR="007A783D" w:rsidRPr="00401610" w:rsidRDefault="007A783D" w:rsidP="002D3866">
            <w:pPr>
              <w:pStyle w:val="Achievement"/>
              <w:numPr>
                <w:ilvl w:val="0"/>
                <w:numId w:val="0"/>
              </w:numPr>
              <w:spacing w:after="0" w:line="0" w:lineRule="atLeast"/>
              <w:ind w:left="245"/>
              <w:rPr>
                <w:color w:val="222222"/>
                <w:sz w:val="27"/>
                <w:szCs w:val="27"/>
                <w:shd w:val="clear" w:color="auto" w:fill="FFFFFF"/>
              </w:rPr>
            </w:pPr>
          </w:p>
          <w:p w:rsidR="007A783D" w:rsidRPr="00401610" w:rsidRDefault="007A783D" w:rsidP="002D3866">
            <w:pPr>
              <w:pStyle w:val="Achievement"/>
              <w:numPr>
                <w:ilvl w:val="0"/>
                <w:numId w:val="0"/>
              </w:numPr>
              <w:spacing w:after="0" w:line="0" w:lineRule="atLeast"/>
              <w:ind w:left="245"/>
              <w:rPr>
                <w:rFonts w:cs="Arial"/>
              </w:rPr>
            </w:pPr>
            <w:r w:rsidRPr="00401610">
              <w:rPr>
                <w:rFonts w:cs="Arial"/>
              </w:rPr>
              <w:t>Outgoing c</w:t>
            </w:r>
            <w:r w:rsidR="00DC7AB3" w:rsidRPr="00401610">
              <w:rPr>
                <w:rFonts w:cs="Arial"/>
              </w:rPr>
              <w:t>orporate sales and marketing expert with over 20 years proven success in creating and implementing profitable strategies and solutions in both inside and outside sales, telemarketing, B2B marketing and lead cultivation</w:t>
            </w:r>
            <w:r w:rsidRPr="00401610">
              <w:rPr>
                <w:rFonts w:cs="Arial"/>
              </w:rPr>
              <w:t xml:space="preserve"> with outstanding work ethic</w:t>
            </w:r>
            <w:r w:rsidR="00DC7AB3" w:rsidRPr="00401610">
              <w:rPr>
                <w:rFonts w:cs="Arial"/>
              </w:rPr>
              <w:t>. Skilled in developing constructive and coo</w:t>
            </w:r>
            <w:r w:rsidR="00EE52B4">
              <w:rPr>
                <w:rFonts w:cs="Arial"/>
              </w:rPr>
              <w:t>perative partnerships across a</w:t>
            </w:r>
            <w:r w:rsidR="00DC7AB3" w:rsidRPr="00401610">
              <w:rPr>
                <w:rFonts w:cs="Arial"/>
              </w:rPr>
              <w:t xml:space="preserve"> wide variety of industries including media, e</w:t>
            </w:r>
            <w:r w:rsidRPr="00401610">
              <w:rPr>
                <w:rFonts w:cs="Arial"/>
              </w:rPr>
              <w:t xml:space="preserve">ntertainment, </w:t>
            </w:r>
            <w:proofErr w:type="gramStart"/>
            <w:r w:rsidRPr="00401610">
              <w:rPr>
                <w:rFonts w:cs="Arial"/>
              </w:rPr>
              <w:t>auto/home</w:t>
            </w:r>
            <w:proofErr w:type="gramEnd"/>
            <w:r w:rsidRPr="00401610">
              <w:rPr>
                <w:rFonts w:cs="Arial"/>
              </w:rPr>
              <w:t xml:space="preserve"> i</w:t>
            </w:r>
            <w:r w:rsidR="00DC7AB3" w:rsidRPr="00401610">
              <w:rPr>
                <w:rFonts w:cs="Arial"/>
              </w:rPr>
              <w:t>nsurance, home modifications, forensic a</w:t>
            </w:r>
            <w:r w:rsidRPr="00401610">
              <w:rPr>
                <w:rFonts w:cs="Arial"/>
              </w:rPr>
              <w:t xml:space="preserve">udits, hardware </w:t>
            </w:r>
            <w:r w:rsidRPr="00A05987">
              <w:rPr>
                <w:rFonts w:cs="Arial"/>
              </w:rPr>
              <w:t>technolog</w:t>
            </w:r>
            <w:r w:rsidR="00DC7AB3" w:rsidRPr="00A05987">
              <w:rPr>
                <w:rFonts w:cs="Arial"/>
              </w:rPr>
              <w:t>y</w:t>
            </w:r>
            <w:r w:rsidRPr="00401610">
              <w:rPr>
                <w:rFonts w:cs="Arial"/>
              </w:rPr>
              <w:t>, and vacation club memberships.</w:t>
            </w:r>
            <w:r w:rsidR="00DC7AB3" w:rsidRPr="00401610">
              <w:rPr>
                <w:rFonts w:cs="Arial"/>
              </w:rPr>
              <w:t xml:space="preserve"> </w:t>
            </w:r>
          </w:p>
          <w:p w:rsidR="007A783D" w:rsidRPr="00401610" w:rsidRDefault="007A783D" w:rsidP="002D3866">
            <w:pPr>
              <w:pStyle w:val="Achievement"/>
              <w:numPr>
                <w:ilvl w:val="0"/>
                <w:numId w:val="0"/>
              </w:numPr>
              <w:spacing w:after="0" w:line="0" w:lineRule="atLeast"/>
              <w:ind w:left="245"/>
              <w:rPr>
                <w:rFonts w:cs="Arial"/>
              </w:rPr>
            </w:pPr>
          </w:p>
          <w:p w:rsidR="00327C75" w:rsidRPr="00401610" w:rsidRDefault="002D3866" w:rsidP="00904074">
            <w:pPr>
              <w:pStyle w:val="Achievement"/>
              <w:numPr>
                <w:ilvl w:val="0"/>
                <w:numId w:val="0"/>
              </w:numPr>
              <w:spacing w:line="0" w:lineRule="atLeast"/>
              <w:ind w:left="245"/>
              <w:rPr>
                <w:rFonts w:cs="Arial"/>
              </w:rPr>
            </w:pPr>
            <w:r w:rsidRPr="00401610">
              <w:rPr>
                <w:rFonts w:cs="Arial"/>
              </w:rPr>
              <w:t xml:space="preserve">     Strong Organizational Skills      </w:t>
            </w:r>
            <w:r w:rsidR="00AF6F02" w:rsidRPr="00401610">
              <w:rPr>
                <w:rFonts w:cs="Arial"/>
              </w:rPr>
              <w:t xml:space="preserve">         </w:t>
            </w:r>
            <w:r w:rsidRPr="00401610">
              <w:rPr>
                <w:rFonts w:cs="Arial"/>
              </w:rPr>
              <w:t xml:space="preserve">    Creative Problem Solver          </w:t>
            </w:r>
            <w:r w:rsidR="00AF6F02" w:rsidRPr="00401610">
              <w:rPr>
                <w:rFonts w:cs="Arial"/>
              </w:rPr>
              <w:t xml:space="preserve">                        </w:t>
            </w:r>
            <w:r w:rsidRPr="00401610">
              <w:rPr>
                <w:rFonts w:cs="Arial"/>
              </w:rPr>
              <w:t>Proven Team Leader</w:t>
            </w:r>
          </w:p>
          <w:p w:rsidR="002D3866" w:rsidRPr="00401610" w:rsidRDefault="002D3866" w:rsidP="00904074">
            <w:pPr>
              <w:pStyle w:val="Achievement"/>
              <w:numPr>
                <w:ilvl w:val="0"/>
                <w:numId w:val="0"/>
              </w:numPr>
              <w:spacing w:line="0" w:lineRule="atLeast"/>
              <w:ind w:left="245"/>
              <w:rPr>
                <w:rFonts w:cs="Arial"/>
              </w:rPr>
            </w:pPr>
            <w:r w:rsidRPr="00401610">
              <w:rPr>
                <w:rFonts w:cs="Arial"/>
              </w:rPr>
              <w:t xml:space="preserve">     Direct Sales                                  </w:t>
            </w:r>
            <w:r w:rsidR="00AF6F02" w:rsidRPr="00401610">
              <w:rPr>
                <w:rFonts w:cs="Arial"/>
              </w:rPr>
              <w:t xml:space="preserve">         </w:t>
            </w:r>
            <w:r w:rsidRPr="00401610">
              <w:rPr>
                <w:rFonts w:cs="Arial"/>
              </w:rPr>
              <w:t xml:space="preserve">  Product Education                  </w:t>
            </w:r>
            <w:r w:rsidR="00AF6F02" w:rsidRPr="00401610">
              <w:rPr>
                <w:rFonts w:cs="Arial"/>
              </w:rPr>
              <w:t xml:space="preserve">                       </w:t>
            </w:r>
            <w:r w:rsidRPr="00401610">
              <w:rPr>
                <w:rFonts w:cs="Arial"/>
              </w:rPr>
              <w:t xml:space="preserve">  Management Skills</w:t>
            </w:r>
          </w:p>
          <w:p w:rsidR="002D3866" w:rsidRPr="00401610" w:rsidRDefault="002D3866" w:rsidP="00904074">
            <w:pPr>
              <w:pStyle w:val="Achievement"/>
              <w:numPr>
                <w:ilvl w:val="0"/>
                <w:numId w:val="0"/>
              </w:numPr>
              <w:spacing w:line="0" w:lineRule="atLeast"/>
              <w:ind w:left="245"/>
              <w:rPr>
                <w:rFonts w:cs="Arial"/>
              </w:rPr>
            </w:pPr>
            <w:r w:rsidRPr="00401610">
              <w:rPr>
                <w:rFonts w:cs="Arial"/>
              </w:rPr>
              <w:t xml:space="preserve">     Re</w:t>
            </w:r>
            <w:r w:rsidR="00AF6F02" w:rsidRPr="00401610">
              <w:rPr>
                <w:rFonts w:cs="Arial"/>
              </w:rPr>
              <w:t>s</w:t>
            </w:r>
            <w:r w:rsidRPr="00401610">
              <w:rPr>
                <w:rFonts w:cs="Arial"/>
              </w:rPr>
              <w:t>ults Oriented</w:t>
            </w:r>
            <w:r w:rsidR="00AF6F02" w:rsidRPr="00401610">
              <w:rPr>
                <w:rFonts w:cs="Arial"/>
              </w:rPr>
              <w:t xml:space="preserve">                                     Fortune 500 Experience                                  Staff Training</w:t>
            </w:r>
          </w:p>
          <w:p w:rsidR="00AF6F02" w:rsidRPr="00401610" w:rsidRDefault="00AF6F02" w:rsidP="00904074">
            <w:pPr>
              <w:pStyle w:val="Achievement"/>
              <w:numPr>
                <w:ilvl w:val="0"/>
                <w:numId w:val="0"/>
              </w:numPr>
              <w:spacing w:line="0" w:lineRule="atLeast"/>
              <w:ind w:left="245"/>
              <w:rPr>
                <w:rFonts w:cs="Arial"/>
              </w:rPr>
            </w:pPr>
            <w:r w:rsidRPr="00401610">
              <w:rPr>
                <w:rFonts w:cs="Arial"/>
              </w:rPr>
              <w:t xml:space="preserve">     Strong Closer                                          Public Networking Relations                           Successful Client Management</w:t>
            </w:r>
          </w:p>
          <w:p w:rsidR="00AF6F02" w:rsidRPr="00401610" w:rsidRDefault="00AF6F02" w:rsidP="00881DD2">
            <w:pPr>
              <w:pStyle w:val="Achievement"/>
              <w:numPr>
                <w:ilvl w:val="0"/>
                <w:numId w:val="0"/>
              </w:numPr>
              <w:spacing w:after="0" w:line="0" w:lineRule="atLeast"/>
              <w:ind w:left="245"/>
              <w:rPr>
                <w:rFonts w:cs="Arial"/>
              </w:rPr>
            </w:pPr>
            <w:r w:rsidRPr="00401610">
              <w:rPr>
                <w:rFonts w:cs="Arial"/>
              </w:rPr>
              <w:t xml:space="preserve">     Assertive                                                 Microsoft Office Suites                                     Effective Time Management</w:t>
            </w:r>
          </w:p>
          <w:p w:rsidR="00904074" w:rsidRPr="00401610" w:rsidRDefault="00904074" w:rsidP="00881DD2">
            <w:pPr>
              <w:pStyle w:val="Achievement"/>
              <w:numPr>
                <w:ilvl w:val="0"/>
                <w:numId w:val="0"/>
              </w:numPr>
              <w:tabs>
                <w:tab w:val="left" w:pos="720"/>
              </w:tabs>
              <w:spacing w:after="0" w:line="0" w:lineRule="atLeast"/>
              <w:rPr>
                <w:rFonts w:cs="Arial"/>
              </w:rPr>
            </w:pPr>
          </w:p>
          <w:p w:rsidR="00904074" w:rsidRPr="00401610" w:rsidRDefault="00AF6F02" w:rsidP="00D16394">
            <w:pPr>
              <w:pStyle w:val="Achievement"/>
              <w:numPr>
                <w:ilvl w:val="0"/>
                <w:numId w:val="0"/>
              </w:numPr>
              <w:tabs>
                <w:tab w:val="left" w:pos="720"/>
              </w:tabs>
              <w:spacing w:after="0" w:line="0" w:lineRule="atLeast"/>
              <w:jc w:val="center"/>
              <w:rPr>
                <w:rFonts w:ascii="Arial Black" w:hAnsi="Arial Black"/>
              </w:rPr>
            </w:pPr>
            <w:r w:rsidRPr="00401610">
              <w:rPr>
                <w:rFonts w:ascii="Arial Black" w:hAnsi="Arial Black"/>
              </w:rPr>
              <w:t>PROFESSIONAL EXPERIENCE</w:t>
            </w:r>
          </w:p>
          <w:p w:rsidR="006D5C82" w:rsidRPr="00401610" w:rsidRDefault="00D11286" w:rsidP="00EF164D">
            <w:pPr>
              <w:pStyle w:val="Achievement"/>
              <w:tabs>
                <w:tab w:val="clear" w:pos="735"/>
              </w:tabs>
              <w:spacing w:line="0" w:lineRule="atLeast"/>
              <w:ind w:left="245"/>
              <w:rPr>
                <w:rFonts w:cs="Arial"/>
              </w:rPr>
            </w:pPr>
            <w:r w:rsidRPr="00401610">
              <w:rPr>
                <w:rFonts w:cs="Arial"/>
              </w:rPr>
              <w:t>Responsible for developing new accounts, fo</w:t>
            </w:r>
            <w:r w:rsidR="00E10729" w:rsidRPr="00401610">
              <w:rPr>
                <w:rFonts w:cs="Arial"/>
              </w:rPr>
              <w:t>rming new relationships, managing and growing</w:t>
            </w:r>
            <w:r w:rsidRPr="00401610">
              <w:rPr>
                <w:rFonts w:cs="Arial"/>
              </w:rPr>
              <w:t xml:space="preserve"> collective accounts revenue to multi-million dollars while discovering new opportunities.​  </w:t>
            </w:r>
          </w:p>
          <w:p w:rsidR="00D11286" w:rsidRPr="00401610" w:rsidRDefault="006D5C82" w:rsidP="00EF164D">
            <w:pPr>
              <w:pStyle w:val="Achievement"/>
              <w:tabs>
                <w:tab w:val="clear" w:pos="735"/>
              </w:tabs>
              <w:spacing w:line="0" w:lineRule="atLeast"/>
              <w:ind w:left="245"/>
              <w:rPr>
                <w:rFonts w:cs="Arial"/>
              </w:rPr>
            </w:pPr>
            <w:r w:rsidRPr="00401610">
              <w:rPr>
                <w:rFonts w:cs="Arial"/>
              </w:rPr>
              <w:t>Success was formulated by</w:t>
            </w:r>
            <w:r w:rsidR="00D11286" w:rsidRPr="00401610">
              <w:rPr>
                <w:rFonts w:cs="Arial"/>
              </w:rPr>
              <w:t xml:space="preserve"> </w:t>
            </w:r>
            <w:r w:rsidRPr="00401610">
              <w:rPr>
                <w:rFonts w:cs="Arial"/>
              </w:rPr>
              <w:t>strengths of being dynamic, resourceful,</w:t>
            </w:r>
            <w:r w:rsidR="00E10729" w:rsidRPr="00401610">
              <w:rPr>
                <w:rFonts w:cs="Arial"/>
              </w:rPr>
              <w:t xml:space="preserve"> observant, </w:t>
            </w:r>
            <w:r w:rsidR="00D11286" w:rsidRPr="00401610">
              <w:rPr>
                <w:rFonts w:cs="Arial"/>
              </w:rPr>
              <w:t>passionate a</w:t>
            </w:r>
            <w:r w:rsidR="00E10729" w:rsidRPr="00401610">
              <w:rPr>
                <w:rFonts w:cs="Arial"/>
              </w:rPr>
              <w:t>nd</w:t>
            </w:r>
            <w:r w:rsidR="00D11286" w:rsidRPr="00401610">
              <w:rPr>
                <w:rFonts w:cs="Arial"/>
              </w:rPr>
              <w:t xml:space="preserve"> building long-term relationships that last a life time</w:t>
            </w:r>
            <w:r w:rsidRPr="00401610">
              <w:rPr>
                <w:rFonts w:cs="Arial"/>
              </w:rPr>
              <w:t>.</w:t>
            </w:r>
          </w:p>
          <w:p w:rsidR="007C4A8F" w:rsidRPr="00401610" w:rsidRDefault="00407449" w:rsidP="00EF164D">
            <w:pPr>
              <w:pStyle w:val="Achievement"/>
              <w:tabs>
                <w:tab w:val="clear" w:pos="735"/>
              </w:tabs>
              <w:spacing w:line="0" w:lineRule="atLeast"/>
              <w:ind w:left="245"/>
              <w:rPr>
                <w:rFonts w:cs="Arial"/>
              </w:rPr>
            </w:pPr>
            <w:r w:rsidRPr="00401610">
              <w:rPr>
                <w:rFonts w:cs="Arial"/>
              </w:rPr>
              <w:t>Initiated</w:t>
            </w:r>
            <w:r w:rsidR="007C4A8F" w:rsidRPr="00401610">
              <w:rPr>
                <w:rFonts w:cs="Arial"/>
              </w:rPr>
              <w:t>, qualified, penetrated, managed and grew new customer’s revenue from a raw lead to a multi-million dollar per year account.</w:t>
            </w:r>
          </w:p>
          <w:p w:rsidR="007C4A8F" w:rsidRPr="00401610" w:rsidRDefault="007C4A8F" w:rsidP="00EF164D">
            <w:pPr>
              <w:pStyle w:val="Achievement"/>
              <w:tabs>
                <w:tab w:val="clear" w:pos="735"/>
              </w:tabs>
              <w:spacing w:line="0" w:lineRule="atLeast"/>
              <w:ind w:left="245"/>
              <w:rPr>
                <w:rFonts w:cs="Arial"/>
              </w:rPr>
            </w:pPr>
            <w:r w:rsidRPr="00401610">
              <w:rPr>
                <w:rFonts w:cs="Arial"/>
              </w:rPr>
              <w:t>Found new opportunities via networ</w:t>
            </w:r>
            <w:r w:rsidR="00E10729" w:rsidRPr="00401610">
              <w:rPr>
                <w:rFonts w:cs="Arial"/>
              </w:rPr>
              <w:t>king through</w:t>
            </w:r>
            <w:r w:rsidRPr="00401610">
              <w:rPr>
                <w:rFonts w:cs="Arial"/>
              </w:rPr>
              <w:t xml:space="preserve"> current customers and penetrating new leads.</w:t>
            </w:r>
          </w:p>
          <w:p w:rsidR="00D11286" w:rsidRPr="00401610" w:rsidRDefault="00D11286" w:rsidP="00EF164D">
            <w:pPr>
              <w:pStyle w:val="Achievement"/>
              <w:tabs>
                <w:tab w:val="clear" w:pos="735"/>
              </w:tabs>
              <w:spacing w:line="0" w:lineRule="atLeast"/>
              <w:ind w:left="245"/>
              <w:rPr>
                <w:rFonts w:cs="Arial"/>
              </w:rPr>
            </w:pPr>
            <w:r w:rsidRPr="00401610">
              <w:rPr>
                <w:rFonts w:cs="Arial"/>
              </w:rPr>
              <w:t xml:space="preserve">Conducted regular phone conference calls with customers to present products, product systems, </w:t>
            </w:r>
            <w:r w:rsidR="00ED6101">
              <w:rPr>
                <w:rFonts w:cs="Arial"/>
              </w:rPr>
              <w:t xml:space="preserve">and </w:t>
            </w:r>
            <w:r w:rsidRPr="00401610">
              <w:rPr>
                <w:rFonts w:cs="Arial"/>
              </w:rPr>
              <w:t>product system designs</w:t>
            </w:r>
            <w:r w:rsidR="00ED6101">
              <w:rPr>
                <w:rFonts w:cs="Arial"/>
              </w:rPr>
              <w:t xml:space="preserve"> </w:t>
            </w:r>
            <w:r w:rsidRPr="00401610">
              <w:rPr>
                <w:rFonts w:cs="Arial"/>
              </w:rPr>
              <w:t>to roadmap along with management and support team members.</w:t>
            </w:r>
          </w:p>
          <w:p w:rsidR="00D11286" w:rsidRPr="00401610" w:rsidRDefault="00407449" w:rsidP="00F40BC9">
            <w:pPr>
              <w:pStyle w:val="Achievement"/>
              <w:tabs>
                <w:tab w:val="clear" w:pos="735"/>
              </w:tabs>
              <w:spacing w:line="0" w:lineRule="atLeast"/>
              <w:ind w:left="245"/>
              <w:rPr>
                <w:rFonts w:cs="Arial"/>
              </w:rPr>
            </w:pPr>
            <w:r w:rsidRPr="00401610">
              <w:rPr>
                <w:rFonts w:cs="Arial"/>
              </w:rPr>
              <w:t>Continuously</w:t>
            </w:r>
            <w:r w:rsidR="00D11286" w:rsidRPr="00401610">
              <w:rPr>
                <w:rFonts w:cs="Arial"/>
              </w:rPr>
              <w:t xml:space="preserve"> built new relationships deeper within the accounts, obtain referrals to different divisions, outside partners to g</w:t>
            </w:r>
            <w:r w:rsidR="00F40BC9" w:rsidRPr="00401610">
              <w:rPr>
                <w:rFonts w:cs="Arial"/>
              </w:rPr>
              <w:t>row business inside and outside</w:t>
            </w:r>
            <w:r w:rsidR="00D11286" w:rsidRPr="00401610">
              <w:rPr>
                <w:rFonts w:cs="Arial"/>
              </w:rPr>
              <w:t>.</w:t>
            </w:r>
          </w:p>
          <w:p w:rsidR="00D11286" w:rsidRPr="00401610" w:rsidRDefault="00D11286" w:rsidP="00EF164D">
            <w:pPr>
              <w:pStyle w:val="Achievement"/>
              <w:tabs>
                <w:tab w:val="clear" w:pos="735"/>
              </w:tabs>
              <w:spacing w:line="0" w:lineRule="atLeast"/>
              <w:ind w:left="245"/>
              <w:rPr>
                <w:rFonts w:cs="Arial"/>
              </w:rPr>
            </w:pPr>
            <w:r w:rsidRPr="00401610">
              <w:rPr>
                <w:rFonts w:cs="Arial"/>
              </w:rPr>
              <w:t>Managed to highest level of customer’s satisfaction at all times.</w:t>
            </w:r>
          </w:p>
          <w:p w:rsidR="00401610" w:rsidRPr="00401610" w:rsidRDefault="00401610" w:rsidP="00401610">
            <w:pPr>
              <w:pStyle w:val="Achievement"/>
              <w:tabs>
                <w:tab w:val="clear" w:pos="735"/>
              </w:tabs>
              <w:spacing w:line="0" w:lineRule="atLeast"/>
              <w:ind w:left="245"/>
              <w:rPr>
                <w:rFonts w:cs="Arial"/>
              </w:rPr>
            </w:pPr>
            <w:r w:rsidRPr="00401610">
              <w:rPr>
                <w:rFonts w:cs="Arial"/>
              </w:rPr>
              <w:t xml:space="preserve">Top Sales Agent for Debt Settlement, Home Modifications, Forensic Audits, Mass </w:t>
            </w:r>
            <w:proofErr w:type="spellStart"/>
            <w:r w:rsidRPr="00401610">
              <w:rPr>
                <w:rFonts w:cs="Arial"/>
              </w:rPr>
              <w:t>Joinder</w:t>
            </w:r>
            <w:proofErr w:type="spellEnd"/>
            <w:r w:rsidRPr="00401610">
              <w:rPr>
                <w:rFonts w:cs="Arial"/>
              </w:rPr>
              <w:t xml:space="preserve"> Litigation, Mandatory Settlement Conference and Trustee Sale Verification Delay.</w:t>
            </w:r>
          </w:p>
          <w:p w:rsidR="00F909D2" w:rsidRPr="00401610" w:rsidRDefault="00F909D2" w:rsidP="00F909D2">
            <w:pPr>
              <w:pStyle w:val="Achievement"/>
              <w:tabs>
                <w:tab w:val="clear" w:pos="735"/>
              </w:tabs>
              <w:spacing w:line="0" w:lineRule="atLeast"/>
              <w:ind w:left="245"/>
              <w:rPr>
                <w:rFonts w:cs="Arial"/>
              </w:rPr>
            </w:pPr>
            <w:r w:rsidRPr="00401610">
              <w:rPr>
                <w:rFonts w:cs="Arial"/>
              </w:rPr>
              <w:t xml:space="preserve">Closed contracts and scheduled required services for entertainment clients resulting in increased sales by 50% and </w:t>
            </w:r>
            <w:r w:rsidR="001E5EE6" w:rsidRPr="00401610">
              <w:rPr>
                <w:rFonts w:cs="Arial"/>
              </w:rPr>
              <w:t xml:space="preserve">revenue to </w:t>
            </w:r>
            <w:r w:rsidR="00DC60AD" w:rsidRPr="00401610">
              <w:rPr>
                <w:rFonts w:cs="Arial"/>
              </w:rPr>
              <w:t>$</w:t>
            </w:r>
            <w:r w:rsidR="001E5EE6" w:rsidRPr="00401610">
              <w:rPr>
                <w:rFonts w:cs="Arial"/>
              </w:rPr>
              <w:t>2 million</w:t>
            </w:r>
            <w:r w:rsidRPr="00401610">
              <w:rPr>
                <w:rFonts w:cs="Arial"/>
              </w:rPr>
              <w:t>.</w:t>
            </w:r>
          </w:p>
          <w:p w:rsidR="00F909D2" w:rsidRPr="00401610" w:rsidRDefault="00F909D2" w:rsidP="00F909D2">
            <w:pPr>
              <w:pStyle w:val="Achievement"/>
              <w:tabs>
                <w:tab w:val="clear" w:pos="735"/>
              </w:tabs>
              <w:spacing w:line="0" w:lineRule="atLeast"/>
              <w:ind w:left="245"/>
              <w:rPr>
                <w:rFonts w:cs="Arial"/>
              </w:rPr>
            </w:pPr>
            <w:r w:rsidRPr="00401610">
              <w:rPr>
                <w:rFonts w:cs="Arial"/>
              </w:rPr>
              <w:t>Due to increased client volume, responsible for high volume of outbound calls, scheduling appointments resulting in doubling of sales revenues of approximately $250k.</w:t>
            </w:r>
          </w:p>
          <w:p w:rsidR="00F909D2" w:rsidRPr="00401610" w:rsidRDefault="00F909D2" w:rsidP="00F909D2">
            <w:pPr>
              <w:pStyle w:val="Achievement"/>
              <w:tabs>
                <w:tab w:val="clear" w:pos="735"/>
              </w:tabs>
              <w:spacing w:line="0" w:lineRule="atLeast"/>
              <w:ind w:left="245"/>
              <w:rPr>
                <w:rFonts w:cs="Arial"/>
              </w:rPr>
            </w:pPr>
            <w:r w:rsidRPr="00401610">
              <w:rPr>
                <w:rFonts w:cs="Arial"/>
              </w:rPr>
              <w:t>Outstanding skills in Prospecting, Account Development, Management and Maintenance.</w:t>
            </w:r>
          </w:p>
          <w:p w:rsidR="00F909D2" w:rsidRPr="00401610" w:rsidRDefault="00F909D2" w:rsidP="00F909D2">
            <w:pPr>
              <w:pStyle w:val="Achievement"/>
              <w:tabs>
                <w:tab w:val="clear" w:pos="735"/>
              </w:tabs>
              <w:spacing w:line="0" w:lineRule="atLeast"/>
              <w:ind w:left="245"/>
              <w:rPr>
                <w:rFonts w:cs="Arial"/>
              </w:rPr>
            </w:pPr>
            <w:r w:rsidRPr="00401610">
              <w:rPr>
                <w:rFonts w:cs="Arial"/>
              </w:rPr>
              <w:t>Innate sense of urgency enabled doubling of sales revenue in 1</w:t>
            </w:r>
            <w:r w:rsidRPr="00401610">
              <w:rPr>
                <w:rFonts w:cs="Arial"/>
                <w:vertAlign w:val="superscript"/>
              </w:rPr>
              <w:t>st</w:t>
            </w:r>
            <w:r w:rsidRPr="00401610">
              <w:rPr>
                <w:rFonts w:cs="Arial"/>
              </w:rPr>
              <w:t xml:space="preserve"> quarter from </w:t>
            </w:r>
            <w:r w:rsidR="003B5659" w:rsidRPr="00401610">
              <w:rPr>
                <w:rFonts w:cs="Arial"/>
              </w:rPr>
              <w:t>$120,000</w:t>
            </w:r>
            <w:r w:rsidRPr="00401610">
              <w:rPr>
                <w:rFonts w:cs="Arial"/>
              </w:rPr>
              <w:t xml:space="preserve"> to </w:t>
            </w:r>
            <w:r w:rsidR="003B5659" w:rsidRPr="00401610">
              <w:rPr>
                <w:rFonts w:cs="Arial"/>
              </w:rPr>
              <w:t>$250,000</w:t>
            </w:r>
            <w:r w:rsidRPr="00401610">
              <w:rPr>
                <w:rFonts w:cs="Arial"/>
              </w:rPr>
              <w:t>.</w:t>
            </w:r>
          </w:p>
          <w:p w:rsidR="00F909D2" w:rsidRPr="00401610" w:rsidRDefault="00F909D2" w:rsidP="00F909D2">
            <w:pPr>
              <w:pStyle w:val="Achievement"/>
              <w:tabs>
                <w:tab w:val="clear" w:pos="735"/>
              </w:tabs>
              <w:spacing w:line="0" w:lineRule="atLeast"/>
              <w:ind w:left="245"/>
              <w:rPr>
                <w:rFonts w:cs="Arial"/>
              </w:rPr>
            </w:pPr>
            <w:r w:rsidRPr="00401610">
              <w:rPr>
                <w:rFonts w:cs="Arial"/>
              </w:rPr>
              <w:t xml:space="preserve">Consulted in daily operations and assisted in sales of </w:t>
            </w:r>
            <w:r w:rsidR="0078412B" w:rsidRPr="00401610">
              <w:rPr>
                <w:rFonts w:cs="Arial"/>
              </w:rPr>
              <w:t>$</w:t>
            </w:r>
            <w:r w:rsidRPr="00401610">
              <w:rPr>
                <w:rFonts w:cs="Arial"/>
              </w:rPr>
              <w:t>2 million per year with multiple locations and a network of service providers resulting in territory expansion.</w:t>
            </w:r>
          </w:p>
          <w:p w:rsidR="00EF164D" w:rsidRPr="00401610" w:rsidRDefault="00EF164D" w:rsidP="00EF164D">
            <w:pPr>
              <w:pStyle w:val="Achievement"/>
              <w:tabs>
                <w:tab w:val="clear" w:pos="735"/>
              </w:tabs>
              <w:spacing w:line="0" w:lineRule="atLeast"/>
              <w:ind w:left="245"/>
              <w:rPr>
                <w:rFonts w:cs="Arial"/>
              </w:rPr>
            </w:pPr>
            <w:r w:rsidRPr="00401610">
              <w:rPr>
                <w:rFonts w:cs="Arial"/>
              </w:rPr>
              <w:t xml:space="preserve">Responsible for regular account communication/evaluation utilizing management techniques that increased sales force from 1 to </w:t>
            </w:r>
            <w:r w:rsidR="00E10729" w:rsidRPr="00401610">
              <w:rPr>
                <w:rFonts w:cs="Arial"/>
              </w:rPr>
              <w:t>75</w:t>
            </w:r>
            <w:r w:rsidRPr="00401610">
              <w:rPr>
                <w:rFonts w:cs="Arial"/>
              </w:rPr>
              <w:t xml:space="preserve"> professionals.</w:t>
            </w:r>
          </w:p>
          <w:p w:rsidR="000929B3" w:rsidRPr="00401610" w:rsidRDefault="000929B3" w:rsidP="000929B3">
            <w:pPr>
              <w:pStyle w:val="Achievement"/>
              <w:tabs>
                <w:tab w:val="clear" w:pos="735"/>
              </w:tabs>
              <w:spacing w:line="0" w:lineRule="atLeast"/>
              <w:ind w:left="245"/>
              <w:rPr>
                <w:rFonts w:cs="Arial"/>
              </w:rPr>
            </w:pPr>
            <w:r w:rsidRPr="00401610">
              <w:rPr>
                <w:rFonts w:cs="Arial"/>
              </w:rPr>
              <w:t>Recruited by ExxonMobil based upon success of “</w:t>
            </w:r>
            <w:proofErr w:type="spellStart"/>
            <w:r w:rsidRPr="00401610">
              <w:rPr>
                <w:rFonts w:cs="Arial"/>
              </w:rPr>
              <w:t>Fundays</w:t>
            </w:r>
            <w:proofErr w:type="spellEnd"/>
            <w:r w:rsidRPr="00401610">
              <w:rPr>
                <w:rFonts w:cs="Arial"/>
              </w:rPr>
              <w:t>” special events.</w:t>
            </w:r>
          </w:p>
          <w:p w:rsidR="000929B3" w:rsidRPr="00401610" w:rsidRDefault="000929B3" w:rsidP="000929B3">
            <w:pPr>
              <w:pStyle w:val="Achievement"/>
              <w:tabs>
                <w:tab w:val="clear" w:pos="735"/>
              </w:tabs>
              <w:spacing w:line="0" w:lineRule="atLeast"/>
              <w:ind w:left="245"/>
              <w:rPr>
                <w:rFonts w:cs="Arial"/>
              </w:rPr>
            </w:pPr>
            <w:r w:rsidRPr="00401610">
              <w:rPr>
                <w:rFonts w:cs="Arial"/>
              </w:rPr>
              <w:t>Created a regio</w:t>
            </w:r>
            <w:r w:rsidR="006D22E3" w:rsidRPr="00401610">
              <w:rPr>
                <w:rFonts w:cs="Arial"/>
              </w:rPr>
              <w:t>nally recog</w:t>
            </w:r>
            <w:r w:rsidRPr="00401610">
              <w:rPr>
                <w:rFonts w:cs="Arial"/>
              </w:rPr>
              <w:t>nized trademark marketing package entitled “</w:t>
            </w:r>
            <w:proofErr w:type="spellStart"/>
            <w:r w:rsidRPr="00401610">
              <w:rPr>
                <w:rFonts w:cs="Arial"/>
              </w:rPr>
              <w:t>Fundays</w:t>
            </w:r>
            <w:proofErr w:type="spellEnd"/>
            <w:r w:rsidRPr="00401610">
              <w:rPr>
                <w:rFonts w:cs="Arial"/>
              </w:rPr>
              <w:t>” which increased sales by 200%</w:t>
            </w:r>
            <w:r w:rsidR="00012B2D" w:rsidRPr="00401610">
              <w:rPr>
                <w:rFonts w:cs="Arial"/>
              </w:rPr>
              <w:t xml:space="preserve"> totaling </w:t>
            </w:r>
            <w:r w:rsidR="0078412B" w:rsidRPr="00401610">
              <w:rPr>
                <w:rFonts w:cs="Arial"/>
              </w:rPr>
              <w:t>$</w:t>
            </w:r>
            <w:r w:rsidR="001E5EE6" w:rsidRPr="00401610">
              <w:rPr>
                <w:rFonts w:cs="Arial"/>
              </w:rPr>
              <w:t>2 million</w:t>
            </w:r>
            <w:r w:rsidR="00012B2D" w:rsidRPr="00401610">
              <w:rPr>
                <w:rFonts w:cs="Arial"/>
              </w:rPr>
              <w:t>, leading to recruitment by ExxonMobil</w:t>
            </w:r>
            <w:r w:rsidRPr="00401610">
              <w:rPr>
                <w:rFonts w:cs="Arial"/>
              </w:rPr>
              <w:t>.</w:t>
            </w:r>
          </w:p>
          <w:p w:rsidR="00F909D2" w:rsidRPr="00401610" w:rsidRDefault="006D22E3" w:rsidP="00F909D2">
            <w:pPr>
              <w:pStyle w:val="Achievement"/>
              <w:tabs>
                <w:tab w:val="clear" w:pos="735"/>
              </w:tabs>
              <w:spacing w:line="0" w:lineRule="atLeast"/>
              <w:ind w:left="245"/>
              <w:rPr>
                <w:rFonts w:cs="Arial"/>
                <w:b/>
              </w:rPr>
            </w:pPr>
            <w:r w:rsidRPr="00401610">
              <w:rPr>
                <w:rFonts w:cs="Arial"/>
              </w:rPr>
              <w:t>Effectively managed over 80 entertainment personnel nationwide that furthered name brand recognition and increased sales</w:t>
            </w:r>
            <w:r w:rsidRPr="00401610">
              <w:rPr>
                <w:rFonts w:cs="Arial"/>
                <w:b/>
              </w:rPr>
              <w:t>.</w:t>
            </w:r>
          </w:p>
          <w:p w:rsidR="00F909D2" w:rsidRPr="00401610" w:rsidRDefault="00F909D2" w:rsidP="00F909D2">
            <w:pPr>
              <w:pStyle w:val="Achievement"/>
              <w:numPr>
                <w:ilvl w:val="0"/>
                <w:numId w:val="0"/>
              </w:numPr>
              <w:spacing w:line="0" w:lineRule="atLeast"/>
              <w:ind w:left="245"/>
              <w:rPr>
                <w:rFonts w:cs="Arial"/>
                <w:b/>
              </w:rPr>
            </w:pPr>
          </w:p>
          <w:p w:rsidR="006F669C" w:rsidRDefault="006F669C" w:rsidP="00D16394">
            <w:pPr>
              <w:pStyle w:val="Achievement"/>
              <w:numPr>
                <w:ilvl w:val="0"/>
                <w:numId w:val="0"/>
              </w:numPr>
              <w:tabs>
                <w:tab w:val="left" w:pos="720"/>
              </w:tabs>
              <w:spacing w:after="0" w:line="0" w:lineRule="atLeast"/>
              <w:jc w:val="center"/>
              <w:rPr>
                <w:rFonts w:ascii="Arial Black" w:hAnsi="Arial Black"/>
              </w:rPr>
            </w:pPr>
          </w:p>
          <w:p w:rsidR="00B13DE6" w:rsidRPr="00401610" w:rsidRDefault="00D16394" w:rsidP="00D16394">
            <w:pPr>
              <w:pStyle w:val="Achievement"/>
              <w:numPr>
                <w:ilvl w:val="0"/>
                <w:numId w:val="0"/>
              </w:numPr>
              <w:tabs>
                <w:tab w:val="left" w:pos="720"/>
              </w:tabs>
              <w:spacing w:after="0" w:line="0" w:lineRule="atLeast"/>
              <w:jc w:val="center"/>
              <w:rPr>
                <w:rFonts w:ascii="Arial Black" w:hAnsi="Arial Black"/>
              </w:rPr>
            </w:pPr>
            <w:r w:rsidRPr="00401610">
              <w:rPr>
                <w:rFonts w:ascii="Arial Black" w:hAnsi="Arial Black"/>
              </w:rPr>
              <w:lastRenderedPageBreak/>
              <w:t>PROFESSIONAL EXPERIENCE</w:t>
            </w:r>
          </w:p>
          <w:p w:rsidR="00CA19B8" w:rsidRPr="00401610" w:rsidRDefault="00CA19B8" w:rsidP="00D16394">
            <w:pPr>
              <w:pStyle w:val="Achievement"/>
              <w:numPr>
                <w:ilvl w:val="0"/>
                <w:numId w:val="0"/>
              </w:numPr>
              <w:tabs>
                <w:tab w:val="left" w:pos="720"/>
              </w:tabs>
              <w:spacing w:after="0" w:line="0" w:lineRule="atLeast"/>
              <w:jc w:val="center"/>
              <w:rPr>
                <w:rFonts w:ascii="Arial Black" w:hAnsi="Arial Black"/>
              </w:rPr>
            </w:pPr>
          </w:p>
          <w:p w:rsidR="00847236" w:rsidRDefault="00847236" w:rsidP="00F4317A">
            <w:pPr>
              <w:pStyle w:val="Achievement"/>
              <w:numPr>
                <w:ilvl w:val="0"/>
                <w:numId w:val="0"/>
              </w:numPr>
              <w:tabs>
                <w:tab w:val="left" w:pos="4500"/>
              </w:tabs>
              <w:spacing w:after="0" w:line="0" w:lineRule="atLeast"/>
              <w:ind w:left="9345" w:right="-108" w:hanging="9093"/>
              <w:rPr>
                <w:rFonts w:cs="Arial"/>
              </w:rPr>
            </w:pPr>
            <w:r>
              <w:rPr>
                <w:rFonts w:cs="Arial"/>
              </w:rPr>
              <w:t xml:space="preserve">                                                                      </w:t>
            </w:r>
          </w:p>
          <w:p w:rsidR="007F1085" w:rsidRPr="00401610" w:rsidRDefault="00DF7385" w:rsidP="007F1085">
            <w:pPr>
              <w:pStyle w:val="Achievement"/>
              <w:numPr>
                <w:ilvl w:val="0"/>
                <w:numId w:val="0"/>
              </w:numPr>
              <w:spacing w:after="0" w:line="0" w:lineRule="atLeast"/>
              <w:ind w:left="9345" w:right="-108" w:hanging="9093"/>
              <w:rPr>
                <w:rFonts w:cs="Arial"/>
              </w:rPr>
            </w:pPr>
            <w:r>
              <w:rPr>
                <w:rFonts w:cs="Arial"/>
              </w:rPr>
              <w:t>Real</w:t>
            </w:r>
            <w:r w:rsidR="007F1085" w:rsidRPr="00401610">
              <w:rPr>
                <w:rFonts w:cs="Arial"/>
              </w:rPr>
              <w:t xml:space="preserve"> Vegas Magazine        </w:t>
            </w:r>
            <w:r w:rsidR="00006F90" w:rsidRPr="00401610">
              <w:rPr>
                <w:rFonts w:cs="Arial"/>
              </w:rPr>
              <w:t xml:space="preserve">                               </w:t>
            </w:r>
            <w:r>
              <w:rPr>
                <w:rFonts w:cs="Arial"/>
              </w:rPr>
              <w:t xml:space="preserve"> </w:t>
            </w:r>
            <w:r w:rsidR="00006F90" w:rsidRPr="00401610">
              <w:rPr>
                <w:rFonts w:cs="Arial"/>
              </w:rPr>
              <w:t xml:space="preserve">  </w:t>
            </w:r>
            <w:r w:rsidR="007F1085" w:rsidRPr="00401610">
              <w:rPr>
                <w:rFonts w:cs="Arial"/>
              </w:rPr>
              <w:t xml:space="preserve"> Independent Contractor </w:t>
            </w:r>
            <w:r w:rsidR="00006F90" w:rsidRPr="00401610">
              <w:rPr>
                <w:rFonts w:cs="Arial"/>
              </w:rPr>
              <w:t xml:space="preserve">–Account Executive   </w:t>
            </w:r>
            <w:r w:rsidR="007F1085" w:rsidRPr="00401610">
              <w:rPr>
                <w:rFonts w:cs="Arial"/>
              </w:rPr>
              <w:t xml:space="preserve">                </w:t>
            </w:r>
            <w:r w:rsidR="00006F90" w:rsidRPr="00401610">
              <w:rPr>
                <w:rFonts w:cs="Arial"/>
              </w:rPr>
              <w:t xml:space="preserve">     </w:t>
            </w:r>
            <w:r w:rsidR="007F1085" w:rsidRPr="00401610">
              <w:rPr>
                <w:rFonts w:cs="Arial"/>
              </w:rPr>
              <w:t>201</w:t>
            </w:r>
            <w:r w:rsidR="00E40103">
              <w:rPr>
                <w:rFonts w:cs="Arial"/>
              </w:rPr>
              <w:t>5</w:t>
            </w:r>
            <w:r w:rsidR="007F1085" w:rsidRPr="00401610">
              <w:rPr>
                <w:rFonts w:cs="Arial"/>
              </w:rPr>
              <w:t>-</w:t>
            </w:r>
            <w:r w:rsidR="00E40103">
              <w:rPr>
                <w:rFonts w:cs="Arial"/>
              </w:rPr>
              <w:t>Present</w:t>
            </w:r>
          </w:p>
          <w:p w:rsidR="00CA19B8" w:rsidRPr="00401610" w:rsidRDefault="00CA19B8" w:rsidP="008F4489">
            <w:pPr>
              <w:pStyle w:val="Achievement"/>
              <w:numPr>
                <w:ilvl w:val="0"/>
                <w:numId w:val="0"/>
              </w:numPr>
              <w:spacing w:after="0" w:line="0" w:lineRule="atLeast"/>
              <w:ind w:left="9345" w:right="-108" w:hanging="9093"/>
              <w:rPr>
                <w:rFonts w:cs="Arial"/>
              </w:rPr>
            </w:pPr>
            <w:r w:rsidRPr="00401610">
              <w:rPr>
                <w:rFonts w:cs="Arial"/>
              </w:rPr>
              <w:t xml:space="preserve">Vegas Vacations                                           </w:t>
            </w:r>
            <w:r w:rsidR="00006F90" w:rsidRPr="00401610">
              <w:rPr>
                <w:rFonts w:cs="Arial"/>
              </w:rPr>
              <w:t xml:space="preserve">      </w:t>
            </w:r>
            <w:r w:rsidRPr="00401610">
              <w:rPr>
                <w:rFonts w:cs="Arial"/>
              </w:rPr>
              <w:t xml:space="preserve"> </w:t>
            </w:r>
            <w:r w:rsidR="00006F90" w:rsidRPr="00401610">
              <w:rPr>
                <w:rFonts w:cs="Arial"/>
              </w:rPr>
              <w:t xml:space="preserve">  Independent Contractor –Account Executive</w:t>
            </w:r>
            <w:r w:rsidRPr="00401610">
              <w:rPr>
                <w:rFonts w:cs="Arial"/>
              </w:rPr>
              <w:t xml:space="preserve">                      </w:t>
            </w:r>
            <w:r w:rsidR="00006F90" w:rsidRPr="00401610">
              <w:rPr>
                <w:rFonts w:cs="Arial"/>
              </w:rPr>
              <w:t xml:space="preserve">  </w:t>
            </w:r>
            <w:r w:rsidRPr="00401610">
              <w:rPr>
                <w:rFonts w:cs="Arial"/>
              </w:rPr>
              <w:t>2013-</w:t>
            </w:r>
            <w:r w:rsidR="00006F90" w:rsidRPr="00401610">
              <w:rPr>
                <w:rFonts w:cs="Arial"/>
              </w:rPr>
              <w:t>20</w:t>
            </w:r>
            <w:r w:rsidRPr="00401610">
              <w:rPr>
                <w:rFonts w:cs="Arial"/>
              </w:rPr>
              <w:t>14</w:t>
            </w:r>
          </w:p>
          <w:p w:rsidR="007C4A8F" w:rsidRPr="00401610" w:rsidRDefault="007C4A8F" w:rsidP="008F4489">
            <w:pPr>
              <w:pStyle w:val="Achievement"/>
              <w:numPr>
                <w:ilvl w:val="0"/>
                <w:numId w:val="0"/>
              </w:numPr>
              <w:spacing w:after="0" w:line="0" w:lineRule="atLeast"/>
              <w:ind w:left="9345" w:right="-108" w:hanging="9093"/>
              <w:rPr>
                <w:rFonts w:cs="Arial"/>
              </w:rPr>
            </w:pPr>
            <w:proofErr w:type="spellStart"/>
            <w:r w:rsidRPr="00401610">
              <w:rPr>
                <w:rFonts w:cs="Arial"/>
              </w:rPr>
              <w:t>Soligen</w:t>
            </w:r>
            <w:proofErr w:type="spellEnd"/>
            <w:r w:rsidRPr="00401610">
              <w:rPr>
                <w:rFonts w:cs="Arial"/>
              </w:rPr>
              <w:t xml:space="preserve"> Corporation                                               Account </w:t>
            </w:r>
            <w:r w:rsidR="00CA19B8" w:rsidRPr="00401610">
              <w:rPr>
                <w:rFonts w:cs="Arial"/>
              </w:rPr>
              <w:t xml:space="preserve">Sales </w:t>
            </w:r>
            <w:r w:rsidRPr="00401610">
              <w:rPr>
                <w:rFonts w:cs="Arial"/>
              </w:rPr>
              <w:t xml:space="preserve">Manager                           </w:t>
            </w:r>
            <w:r w:rsidR="00CA19B8" w:rsidRPr="00401610">
              <w:rPr>
                <w:rFonts w:cs="Arial"/>
              </w:rPr>
              <w:t xml:space="preserve">                               </w:t>
            </w:r>
            <w:r w:rsidR="007F1085" w:rsidRPr="00401610">
              <w:rPr>
                <w:rFonts w:cs="Arial"/>
              </w:rPr>
              <w:t>2011-</w:t>
            </w:r>
            <w:r w:rsidRPr="00401610">
              <w:rPr>
                <w:rFonts w:cs="Arial"/>
              </w:rPr>
              <w:t>201</w:t>
            </w:r>
            <w:r w:rsidR="00CA19B8" w:rsidRPr="00401610">
              <w:rPr>
                <w:rFonts w:cs="Arial"/>
              </w:rPr>
              <w:t>2</w:t>
            </w:r>
          </w:p>
          <w:p w:rsidR="001A542E" w:rsidRPr="00401610" w:rsidRDefault="001A542E" w:rsidP="008F4489">
            <w:pPr>
              <w:pStyle w:val="Achievement"/>
              <w:numPr>
                <w:ilvl w:val="0"/>
                <w:numId w:val="0"/>
              </w:numPr>
              <w:spacing w:after="0" w:line="0" w:lineRule="atLeast"/>
              <w:ind w:left="9345" w:right="-108" w:hanging="9093"/>
              <w:rPr>
                <w:rFonts w:cs="Arial"/>
              </w:rPr>
            </w:pPr>
            <w:r w:rsidRPr="00401610">
              <w:rPr>
                <w:rFonts w:cs="Arial"/>
              </w:rPr>
              <w:t>Lighthouse Consulting Gr</w:t>
            </w:r>
            <w:r w:rsidR="006D22E3" w:rsidRPr="00401610">
              <w:rPr>
                <w:rFonts w:cs="Arial"/>
              </w:rPr>
              <w:t xml:space="preserve">oup, Inc.                       </w:t>
            </w:r>
            <w:r w:rsidRPr="00401610">
              <w:rPr>
                <w:rFonts w:cs="Arial"/>
              </w:rPr>
              <w:t>Exec</w:t>
            </w:r>
            <w:r w:rsidR="008F4489" w:rsidRPr="00401610">
              <w:rPr>
                <w:rFonts w:cs="Arial"/>
              </w:rPr>
              <w:t>u</w:t>
            </w:r>
            <w:r w:rsidRPr="00401610">
              <w:rPr>
                <w:rFonts w:cs="Arial"/>
              </w:rPr>
              <w:t xml:space="preserve">tive </w:t>
            </w:r>
            <w:r w:rsidR="00DC7AB3" w:rsidRPr="00401610">
              <w:rPr>
                <w:rFonts w:cs="Arial"/>
              </w:rPr>
              <w:t>Manager</w:t>
            </w:r>
            <w:r w:rsidRPr="00401610">
              <w:rPr>
                <w:rFonts w:cs="Arial"/>
              </w:rPr>
              <w:t xml:space="preserve"> Quality Assurance</w:t>
            </w:r>
            <w:r w:rsidR="006D22E3" w:rsidRPr="00401610">
              <w:rPr>
                <w:rFonts w:cs="Arial"/>
              </w:rPr>
              <w:t xml:space="preserve">    </w:t>
            </w:r>
            <w:r w:rsidR="00DC7AB3" w:rsidRPr="00401610">
              <w:rPr>
                <w:rFonts w:cs="Arial"/>
              </w:rPr>
              <w:t xml:space="preserve">                               </w:t>
            </w:r>
            <w:r w:rsidR="00CA19B8" w:rsidRPr="00401610">
              <w:rPr>
                <w:rFonts w:cs="Arial"/>
              </w:rPr>
              <w:t>2009-2011</w:t>
            </w:r>
          </w:p>
          <w:p w:rsidR="001A542E" w:rsidRPr="00401610" w:rsidRDefault="001A542E" w:rsidP="001A542E">
            <w:pPr>
              <w:pStyle w:val="Achievement"/>
              <w:numPr>
                <w:ilvl w:val="0"/>
                <w:numId w:val="0"/>
              </w:numPr>
              <w:spacing w:after="0" w:line="0" w:lineRule="atLeast"/>
              <w:ind w:left="4302" w:right="-108" w:hanging="4050"/>
              <w:rPr>
                <w:rFonts w:cs="Arial"/>
              </w:rPr>
            </w:pPr>
            <w:r w:rsidRPr="00401610">
              <w:rPr>
                <w:rFonts w:cs="Arial"/>
              </w:rPr>
              <w:t>Farmers Insurance</w:t>
            </w:r>
            <w:r w:rsidR="006D22E3" w:rsidRPr="00401610">
              <w:rPr>
                <w:rFonts w:cs="Arial"/>
              </w:rPr>
              <w:t xml:space="preserve">                                                </w:t>
            </w:r>
            <w:r w:rsidR="008F4489" w:rsidRPr="00401610">
              <w:rPr>
                <w:rFonts w:cs="Arial"/>
              </w:rPr>
              <w:t>Marketing/Sales Representative</w:t>
            </w:r>
            <w:r w:rsidR="006D22E3" w:rsidRPr="00401610">
              <w:rPr>
                <w:rFonts w:cs="Arial"/>
              </w:rPr>
              <w:t xml:space="preserve">                                            </w:t>
            </w:r>
            <w:r w:rsidR="007F1085" w:rsidRPr="00401610">
              <w:rPr>
                <w:rFonts w:cs="Arial"/>
              </w:rPr>
              <w:t xml:space="preserve"> </w:t>
            </w:r>
            <w:r w:rsidR="00CA19B8" w:rsidRPr="00401610">
              <w:rPr>
                <w:rFonts w:cs="Arial"/>
              </w:rPr>
              <w:t xml:space="preserve"> </w:t>
            </w:r>
            <w:r w:rsidR="008F4489" w:rsidRPr="00401610">
              <w:rPr>
                <w:rFonts w:cs="Arial"/>
              </w:rPr>
              <w:t>2006</w:t>
            </w:r>
          </w:p>
          <w:p w:rsidR="00561AE3" w:rsidRPr="00401610" w:rsidRDefault="00561AE3" w:rsidP="00561AE3">
            <w:pPr>
              <w:pStyle w:val="Achievement"/>
              <w:numPr>
                <w:ilvl w:val="0"/>
                <w:numId w:val="0"/>
              </w:numPr>
              <w:tabs>
                <w:tab w:val="left" w:pos="9690"/>
              </w:tabs>
              <w:spacing w:after="0" w:line="0" w:lineRule="atLeast"/>
              <w:ind w:left="4302" w:right="-108" w:hanging="4050"/>
              <w:rPr>
                <w:rFonts w:cs="Arial"/>
              </w:rPr>
            </w:pPr>
            <w:r w:rsidRPr="00401610">
              <w:rPr>
                <w:rFonts w:cs="Arial"/>
              </w:rPr>
              <w:t>The Entertainment Service                                   National Marketing/Sales Manager                                         2005</w:t>
            </w:r>
          </w:p>
          <w:p w:rsidR="00561AE3" w:rsidRPr="00401610" w:rsidRDefault="00561AE3" w:rsidP="00561AE3">
            <w:pPr>
              <w:pStyle w:val="Achievement"/>
              <w:numPr>
                <w:ilvl w:val="0"/>
                <w:numId w:val="0"/>
              </w:numPr>
              <w:spacing w:after="0" w:line="0" w:lineRule="atLeast"/>
              <w:ind w:left="4302" w:right="-108" w:hanging="4050"/>
              <w:rPr>
                <w:rFonts w:cs="Arial"/>
              </w:rPr>
            </w:pPr>
            <w:r w:rsidRPr="00401610">
              <w:rPr>
                <w:rFonts w:cs="Arial"/>
              </w:rPr>
              <w:t>The Entertainment Service                                   Regional Marketing/Sales Manager                                        2000</w:t>
            </w:r>
          </w:p>
          <w:p w:rsidR="00561AE3" w:rsidRPr="00401610" w:rsidRDefault="00561AE3" w:rsidP="00561AE3">
            <w:pPr>
              <w:pStyle w:val="Achievement"/>
              <w:numPr>
                <w:ilvl w:val="0"/>
                <w:numId w:val="0"/>
              </w:numPr>
              <w:spacing w:after="0" w:line="0" w:lineRule="atLeast"/>
              <w:ind w:left="4302" w:right="-108" w:hanging="4050"/>
              <w:rPr>
                <w:rFonts w:cs="Arial"/>
              </w:rPr>
            </w:pPr>
            <w:r w:rsidRPr="00401610">
              <w:rPr>
                <w:rFonts w:cs="Arial"/>
              </w:rPr>
              <w:t>The Entertainment Service                                   Sales Representative                                                               1996</w:t>
            </w:r>
          </w:p>
          <w:p w:rsidR="00561AE3" w:rsidRPr="00401610" w:rsidRDefault="00561AE3" w:rsidP="001A542E">
            <w:pPr>
              <w:pStyle w:val="Achievement"/>
              <w:numPr>
                <w:ilvl w:val="0"/>
                <w:numId w:val="0"/>
              </w:numPr>
              <w:spacing w:after="0" w:line="0" w:lineRule="atLeast"/>
              <w:ind w:left="4302" w:right="-108" w:hanging="4050"/>
              <w:rPr>
                <w:rFonts w:cs="Arial"/>
              </w:rPr>
            </w:pPr>
          </w:p>
          <w:p w:rsidR="00B13DE6" w:rsidRPr="00401610" w:rsidRDefault="00B13DE6" w:rsidP="001A542E">
            <w:pPr>
              <w:pStyle w:val="Achievement"/>
              <w:numPr>
                <w:ilvl w:val="0"/>
                <w:numId w:val="0"/>
              </w:numPr>
              <w:spacing w:after="0" w:line="0" w:lineRule="atLeast"/>
              <w:ind w:left="4302" w:right="-108" w:hanging="4050"/>
              <w:rPr>
                <w:rFonts w:cs="Arial"/>
              </w:rPr>
            </w:pPr>
          </w:p>
          <w:p w:rsidR="00B13DE6" w:rsidRPr="00401610" w:rsidRDefault="00B13DE6" w:rsidP="003566BC">
            <w:pPr>
              <w:pStyle w:val="Achievement"/>
              <w:numPr>
                <w:ilvl w:val="0"/>
                <w:numId w:val="0"/>
              </w:numPr>
              <w:spacing w:after="0" w:line="0" w:lineRule="atLeast"/>
              <w:ind w:left="4302" w:right="-108" w:hanging="4050"/>
              <w:jc w:val="center"/>
              <w:rPr>
                <w:rFonts w:ascii="Arial Black" w:hAnsi="Arial Black"/>
              </w:rPr>
            </w:pPr>
            <w:r w:rsidRPr="00401610">
              <w:rPr>
                <w:rFonts w:ascii="Arial Black" w:hAnsi="Arial Black"/>
              </w:rPr>
              <w:t>EDUCATION</w:t>
            </w:r>
          </w:p>
          <w:p w:rsidR="00327C75" w:rsidRPr="00401610" w:rsidRDefault="00327C75" w:rsidP="008F4489">
            <w:pPr>
              <w:pStyle w:val="Achievement"/>
              <w:numPr>
                <w:ilvl w:val="0"/>
                <w:numId w:val="0"/>
              </w:numPr>
              <w:spacing w:after="0" w:line="0" w:lineRule="atLeast"/>
              <w:ind w:left="-108" w:right="-108" w:firstLine="360"/>
              <w:rPr>
                <w:rFonts w:cs="Arial"/>
              </w:rPr>
            </w:pPr>
            <w:r w:rsidRPr="00401610">
              <w:rPr>
                <w:rFonts w:cs="Arial"/>
              </w:rPr>
              <w:t>C</w:t>
            </w:r>
            <w:r w:rsidR="008F4489" w:rsidRPr="00401610">
              <w:rPr>
                <w:rFonts w:cs="Arial"/>
              </w:rPr>
              <w:t xml:space="preserve">alifornia State University, Fullerton </w:t>
            </w:r>
            <w:r w:rsidRPr="00401610">
              <w:rPr>
                <w:rFonts w:cs="Arial"/>
              </w:rPr>
              <w:t xml:space="preserve">                   Industrial Psychology</w:t>
            </w:r>
            <w:r w:rsidR="008F4489" w:rsidRPr="00401610">
              <w:rPr>
                <w:rFonts w:cs="Arial"/>
              </w:rPr>
              <w:t xml:space="preserve">                                                              GPA 3.48</w:t>
            </w:r>
            <w:r w:rsidRPr="00401610">
              <w:rPr>
                <w:rFonts w:cs="Arial"/>
              </w:rPr>
              <w:t xml:space="preserve">       </w:t>
            </w:r>
          </w:p>
          <w:p w:rsidR="00327C75" w:rsidRPr="00401610" w:rsidRDefault="00327C75" w:rsidP="00327C75">
            <w:pPr>
              <w:pStyle w:val="Achievement"/>
              <w:numPr>
                <w:ilvl w:val="0"/>
                <w:numId w:val="0"/>
              </w:numPr>
              <w:spacing w:after="0" w:line="0" w:lineRule="atLeast"/>
              <w:ind w:left="252" w:right="-108"/>
              <w:jc w:val="center"/>
              <w:rPr>
                <w:rFonts w:cs="Arial"/>
              </w:rPr>
            </w:pPr>
          </w:p>
        </w:tc>
        <w:tc>
          <w:tcPr>
            <w:tcW w:w="8475" w:type="dxa"/>
            <w:gridSpan w:val="2"/>
          </w:tcPr>
          <w:p w:rsidR="00A0380F" w:rsidRPr="00904074" w:rsidRDefault="00A0380F" w:rsidP="00EC3829">
            <w:pPr>
              <w:pStyle w:val="Achievement"/>
              <w:keepNext/>
              <w:widowControl w:val="0"/>
              <w:numPr>
                <w:ilvl w:val="0"/>
                <w:numId w:val="0"/>
              </w:numPr>
              <w:spacing w:after="0" w:line="240" w:lineRule="auto"/>
              <w:ind w:right="0"/>
              <w:rPr>
                <w:rFonts w:cs="Arial"/>
              </w:rPr>
            </w:pPr>
          </w:p>
          <w:p w:rsidR="00A0380F" w:rsidRPr="00904074" w:rsidRDefault="00A0380F" w:rsidP="00EC3829">
            <w:pPr>
              <w:pStyle w:val="Achievement"/>
              <w:keepNext/>
              <w:widowControl w:val="0"/>
              <w:numPr>
                <w:ilvl w:val="0"/>
                <w:numId w:val="0"/>
              </w:numPr>
              <w:spacing w:after="0" w:line="240" w:lineRule="auto"/>
              <w:ind w:right="0"/>
              <w:rPr>
                <w:rFonts w:cs="Arial"/>
              </w:rPr>
            </w:pPr>
          </w:p>
          <w:p w:rsidR="00A0380F" w:rsidRPr="00904074" w:rsidRDefault="00A0380F" w:rsidP="0009679B">
            <w:pPr>
              <w:pStyle w:val="Achievement"/>
              <w:numPr>
                <w:ilvl w:val="0"/>
                <w:numId w:val="0"/>
              </w:numPr>
              <w:spacing w:line="0" w:lineRule="atLeast"/>
              <w:ind w:left="620" w:hanging="245"/>
              <w:rPr>
                <w:rFonts w:cs="Arial"/>
              </w:rPr>
            </w:pPr>
          </w:p>
          <w:p w:rsidR="007B5130" w:rsidRPr="00904074" w:rsidRDefault="007B5130" w:rsidP="0009679B">
            <w:pPr>
              <w:pStyle w:val="Achievement"/>
              <w:numPr>
                <w:ilvl w:val="0"/>
                <w:numId w:val="0"/>
              </w:numPr>
              <w:spacing w:line="0" w:lineRule="atLeast"/>
              <w:ind w:left="620" w:hanging="245"/>
              <w:rPr>
                <w:rFonts w:cs="Arial"/>
              </w:rPr>
            </w:pPr>
          </w:p>
          <w:p w:rsidR="007B5130" w:rsidRPr="00904074" w:rsidRDefault="007B5130" w:rsidP="0009679B">
            <w:pPr>
              <w:pStyle w:val="Achievement"/>
              <w:numPr>
                <w:ilvl w:val="0"/>
                <w:numId w:val="0"/>
              </w:numPr>
              <w:spacing w:line="0" w:lineRule="atLeast"/>
              <w:ind w:left="620" w:hanging="245"/>
              <w:rPr>
                <w:rFonts w:cs="Arial"/>
              </w:rPr>
            </w:pPr>
          </w:p>
          <w:p w:rsidR="00DF7385" w:rsidRDefault="00DF7385" w:rsidP="0009679B">
            <w:pPr>
              <w:pStyle w:val="Achievement"/>
              <w:numPr>
                <w:ilvl w:val="0"/>
                <w:numId w:val="0"/>
              </w:numPr>
              <w:spacing w:line="0" w:lineRule="atLeast"/>
              <w:ind w:left="620" w:hanging="245"/>
              <w:rPr>
                <w:rFonts w:cs="Arial"/>
              </w:rPr>
            </w:pPr>
          </w:p>
          <w:p w:rsidR="007B5130" w:rsidRPr="00DF7385" w:rsidRDefault="007B5130" w:rsidP="00DF7385">
            <w:pPr>
              <w:jc w:val="center"/>
            </w:pPr>
          </w:p>
        </w:tc>
      </w:tr>
      <w:tr w:rsidR="00A0380F" w:rsidRPr="00904074" w:rsidTr="002D3866">
        <w:trPr>
          <w:gridAfter w:val="3"/>
          <w:wAfter w:w="8745" w:type="dxa"/>
        </w:trPr>
        <w:tc>
          <w:tcPr>
            <w:tcW w:w="555" w:type="dxa"/>
            <w:gridSpan w:val="2"/>
          </w:tcPr>
          <w:p w:rsidR="00A0380F" w:rsidRPr="00904074" w:rsidRDefault="00A0380F" w:rsidP="00327C75">
            <w:pPr>
              <w:ind w:left="4767" w:right="-8298" w:hanging="4320"/>
              <w:rPr>
                <w:rFonts w:ascii="Arial Black" w:hAnsi="Arial Black" w:cs="Arial"/>
              </w:rPr>
            </w:pPr>
          </w:p>
        </w:tc>
        <w:tc>
          <w:tcPr>
            <w:tcW w:w="10350" w:type="dxa"/>
            <w:gridSpan w:val="2"/>
          </w:tcPr>
          <w:p w:rsidR="00A0380F" w:rsidRPr="00904074" w:rsidRDefault="00A0380F" w:rsidP="008F4489">
            <w:pPr>
              <w:pStyle w:val="JobTitle"/>
              <w:spacing w:after="0"/>
              <w:ind w:right="-108"/>
              <w:rPr>
                <w:rFonts w:cs="Arial"/>
                <w:b/>
              </w:rPr>
            </w:pPr>
          </w:p>
        </w:tc>
      </w:tr>
      <w:tr w:rsidR="00A0380F" w:rsidRPr="00904074" w:rsidTr="002D3866">
        <w:trPr>
          <w:gridAfter w:val="1"/>
          <w:wAfter w:w="8025" w:type="dxa"/>
        </w:trPr>
        <w:tc>
          <w:tcPr>
            <w:tcW w:w="2085" w:type="dxa"/>
            <w:gridSpan w:val="3"/>
          </w:tcPr>
          <w:p w:rsidR="009C1951" w:rsidRPr="00904074" w:rsidRDefault="009C1951" w:rsidP="009C1951">
            <w:bookmarkStart w:id="0" w:name="_Hlk153686890"/>
          </w:p>
        </w:tc>
        <w:tc>
          <w:tcPr>
            <w:tcW w:w="9540" w:type="dxa"/>
            <w:gridSpan w:val="3"/>
          </w:tcPr>
          <w:p w:rsidR="009C1951" w:rsidRPr="00904074" w:rsidRDefault="009C1951" w:rsidP="00775FD8">
            <w:pPr>
              <w:pStyle w:val="Achievement"/>
              <w:numPr>
                <w:ilvl w:val="0"/>
                <w:numId w:val="0"/>
              </w:numPr>
              <w:spacing w:line="0" w:lineRule="atLeast"/>
              <w:ind w:left="375"/>
              <w:rPr>
                <w:rFonts w:cs="Arial"/>
                <w:b/>
              </w:rPr>
            </w:pPr>
          </w:p>
        </w:tc>
      </w:tr>
      <w:bookmarkEnd w:id="0"/>
    </w:tbl>
    <w:p w:rsidR="006E2B55" w:rsidRDefault="006E2B55" w:rsidP="00FB7A44">
      <w:pPr>
        <w:tabs>
          <w:tab w:val="left" w:pos="1230"/>
        </w:tabs>
        <w:rPr>
          <w:rFonts w:cs="Arial"/>
        </w:rPr>
      </w:pPr>
    </w:p>
    <w:sectPr w:rsidR="006E2B55" w:rsidSect="009C1951">
      <w:headerReference w:type="first" r:id="rId8"/>
      <w:pgSz w:w="12240" w:h="15840" w:code="1"/>
      <w:pgMar w:top="720" w:right="720" w:bottom="720" w:left="720" w:header="965" w:footer="965"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1B80" w:rsidRPr="00395E7B" w:rsidRDefault="006E1B80">
      <w:pPr>
        <w:rPr>
          <w:sz w:val="9"/>
          <w:szCs w:val="9"/>
        </w:rPr>
      </w:pPr>
      <w:r w:rsidRPr="00395E7B">
        <w:rPr>
          <w:sz w:val="9"/>
          <w:szCs w:val="9"/>
        </w:rPr>
        <w:separator/>
      </w:r>
    </w:p>
  </w:endnote>
  <w:endnote w:type="continuationSeparator" w:id="0">
    <w:p w:rsidR="006E1B80" w:rsidRPr="00395E7B" w:rsidRDefault="006E1B80">
      <w:pPr>
        <w:rPr>
          <w:sz w:val="9"/>
          <w:szCs w:val="9"/>
        </w:rPr>
      </w:pPr>
      <w:r w:rsidRPr="00395E7B">
        <w:rPr>
          <w:sz w:val="9"/>
          <w:szCs w:val="9"/>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1B80" w:rsidRPr="00395E7B" w:rsidRDefault="006E1B80">
      <w:pPr>
        <w:rPr>
          <w:sz w:val="9"/>
          <w:szCs w:val="9"/>
        </w:rPr>
      </w:pPr>
      <w:r w:rsidRPr="00395E7B">
        <w:rPr>
          <w:sz w:val="9"/>
          <w:szCs w:val="9"/>
        </w:rPr>
        <w:separator/>
      </w:r>
    </w:p>
  </w:footnote>
  <w:footnote w:type="continuationSeparator" w:id="0">
    <w:p w:rsidR="006E1B80" w:rsidRPr="00395E7B" w:rsidRDefault="006E1B80">
      <w:pPr>
        <w:rPr>
          <w:sz w:val="9"/>
          <w:szCs w:val="9"/>
        </w:rPr>
      </w:pPr>
      <w:r w:rsidRPr="00395E7B">
        <w:rPr>
          <w:sz w:val="9"/>
          <w:szCs w:val="9"/>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F77" w:rsidRPr="005A4C7C" w:rsidRDefault="00C74232" w:rsidP="00D16394">
    <w:pPr>
      <w:jc w:val="center"/>
      <w:rPr>
        <w:rFonts w:ascii="Arial Black" w:hAnsi="Arial Black"/>
        <w:sz w:val="48"/>
        <w:szCs w:val="48"/>
      </w:rPr>
    </w:pPr>
    <w:r>
      <w:rPr>
        <w:rFonts w:ascii="Arial Black" w:hAnsi="Arial Black"/>
        <w:sz w:val="48"/>
        <w:szCs w:val="48"/>
      </w:rPr>
      <w:t>Kathryn</w:t>
    </w:r>
    <w:r w:rsidR="000C0F77" w:rsidRPr="005A4C7C">
      <w:rPr>
        <w:rFonts w:ascii="Arial Black" w:hAnsi="Arial Black"/>
        <w:sz w:val="48"/>
        <w:szCs w:val="48"/>
      </w:rPr>
      <w:t xml:space="preserve"> Hill</w:t>
    </w:r>
  </w:p>
  <w:p w:rsidR="00CA19B8" w:rsidRPr="00CA19B8" w:rsidRDefault="00E40103" w:rsidP="005A4C7C">
    <w:pPr>
      <w:pBdr>
        <w:bottom w:val="single" w:sz="6" w:space="4" w:color="auto"/>
      </w:pBdr>
      <w:rPr>
        <w:sz w:val="24"/>
        <w:szCs w:val="24"/>
      </w:rPr>
    </w:pPr>
    <w:r>
      <w:rPr>
        <w:sz w:val="24"/>
        <w:szCs w:val="24"/>
      </w:rPr>
      <w:t>2601 S Grand Canyon Drive</w:t>
    </w:r>
  </w:p>
  <w:p w:rsidR="000C0F77" w:rsidRPr="002D3866" w:rsidRDefault="00E40103" w:rsidP="005A4C7C">
    <w:pPr>
      <w:pBdr>
        <w:bottom w:val="single" w:sz="6" w:space="4" w:color="auto"/>
      </w:pBdr>
      <w:rPr>
        <w:sz w:val="24"/>
        <w:szCs w:val="24"/>
        <w:u w:val="single"/>
      </w:rPr>
    </w:pPr>
    <w:r>
      <w:rPr>
        <w:sz w:val="24"/>
        <w:szCs w:val="24"/>
        <w:u w:val="single"/>
      </w:rPr>
      <w:t xml:space="preserve">Las Vegas, </w:t>
    </w:r>
    <w:proofErr w:type="gramStart"/>
    <w:r>
      <w:rPr>
        <w:sz w:val="24"/>
        <w:szCs w:val="24"/>
        <w:u w:val="single"/>
      </w:rPr>
      <w:t>NV  89117</w:t>
    </w:r>
    <w:proofErr w:type="gramEnd"/>
    <w:r w:rsidR="00EF6354">
      <w:rPr>
        <w:sz w:val="24"/>
        <w:szCs w:val="24"/>
        <w:u w:val="single"/>
      </w:rPr>
      <w:t>_</w:t>
    </w:r>
    <w:r w:rsidR="0078412B">
      <w:rPr>
        <w:sz w:val="24"/>
        <w:szCs w:val="24"/>
        <w:u w:val="single"/>
      </w:rPr>
      <w:t xml:space="preserve">          </w:t>
    </w:r>
    <w:r w:rsidR="00EF6354">
      <w:rPr>
        <w:sz w:val="24"/>
        <w:szCs w:val="24"/>
        <w:u w:val="single"/>
      </w:rPr>
      <w:t>__</w:t>
    </w:r>
    <w:r w:rsidR="00FB7A44">
      <w:rPr>
        <w:sz w:val="24"/>
        <w:szCs w:val="24"/>
        <w:u w:val="single"/>
      </w:rPr>
      <w:t xml:space="preserve">  </w:t>
    </w:r>
    <w:r w:rsidR="0078412B">
      <w:rPr>
        <w:sz w:val="24"/>
        <w:szCs w:val="24"/>
        <w:u w:val="single"/>
      </w:rPr>
      <w:t xml:space="preserve"> </w:t>
    </w:r>
    <w:r w:rsidR="007F410D">
      <w:rPr>
        <w:sz w:val="24"/>
        <w:szCs w:val="24"/>
        <w:u w:val="single"/>
      </w:rPr>
      <w:t xml:space="preserve">     </w:t>
    </w:r>
    <w:r w:rsidR="0078412B">
      <w:rPr>
        <w:sz w:val="24"/>
        <w:szCs w:val="24"/>
        <w:u w:val="single"/>
      </w:rPr>
      <w:t xml:space="preserve">  </w:t>
    </w:r>
    <w:r w:rsidR="000C0F77" w:rsidRPr="002D3866">
      <w:rPr>
        <w:sz w:val="24"/>
        <w:szCs w:val="24"/>
        <w:u w:val="single"/>
      </w:rPr>
      <w:t>(</w:t>
    </w:r>
    <w:r w:rsidR="00F5194C">
      <w:rPr>
        <w:sz w:val="24"/>
        <w:szCs w:val="24"/>
        <w:u w:val="single"/>
      </w:rPr>
      <w:t>725</w:t>
    </w:r>
    <w:r w:rsidR="000C0F77" w:rsidRPr="002D3866">
      <w:rPr>
        <w:sz w:val="24"/>
        <w:szCs w:val="24"/>
        <w:u w:val="single"/>
      </w:rPr>
      <w:t xml:space="preserve">) </w:t>
    </w:r>
    <w:r w:rsidR="00F5194C">
      <w:rPr>
        <w:sz w:val="24"/>
        <w:szCs w:val="24"/>
        <w:u w:val="single"/>
      </w:rPr>
      <w:t>209</w:t>
    </w:r>
    <w:r>
      <w:rPr>
        <w:sz w:val="24"/>
        <w:szCs w:val="24"/>
        <w:u w:val="single"/>
      </w:rPr>
      <w:t>-</w:t>
    </w:r>
    <w:r w:rsidR="00F5194C">
      <w:rPr>
        <w:sz w:val="24"/>
        <w:szCs w:val="24"/>
        <w:u w:val="single"/>
      </w:rPr>
      <w:t>3259</w:t>
    </w:r>
    <w:r w:rsidR="00EF6354">
      <w:rPr>
        <w:sz w:val="24"/>
        <w:szCs w:val="24"/>
        <w:u w:val="single"/>
      </w:rPr>
      <w:t xml:space="preserve">    </w:t>
    </w:r>
    <w:r w:rsidR="006D5C82">
      <w:rPr>
        <w:sz w:val="24"/>
        <w:szCs w:val="24"/>
        <w:u w:val="single"/>
      </w:rPr>
      <w:t xml:space="preserve">   </w:t>
    </w:r>
    <w:r w:rsidR="00FC102F" w:rsidRPr="002D3866">
      <w:rPr>
        <w:sz w:val="24"/>
        <w:szCs w:val="24"/>
        <w:u w:val="single"/>
      </w:rPr>
      <w:tab/>
    </w:r>
    <w:r w:rsidR="007F1085">
      <w:rPr>
        <w:sz w:val="24"/>
        <w:szCs w:val="24"/>
        <w:u w:val="single"/>
      </w:rPr>
      <w:t>______</w:t>
    </w:r>
    <w:r w:rsidR="00CA19B8">
      <w:rPr>
        <w:sz w:val="24"/>
        <w:szCs w:val="24"/>
        <w:u w:val="single"/>
      </w:rPr>
      <w:t xml:space="preserve">       _  </w:t>
    </w:r>
    <w:r w:rsidR="005A4C7C" w:rsidRPr="002D3866">
      <w:rPr>
        <w:sz w:val="24"/>
        <w:szCs w:val="24"/>
        <w:u w:val="single"/>
      </w:rPr>
      <w:t>K</w:t>
    </w:r>
    <w:r w:rsidR="005A749A" w:rsidRPr="002D3866">
      <w:rPr>
        <w:sz w:val="24"/>
        <w:szCs w:val="24"/>
        <w:u w:val="single"/>
      </w:rPr>
      <w:t>athryn3333@</w:t>
    </w:r>
    <w:r w:rsidR="00633B92">
      <w:rPr>
        <w:sz w:val="24"/>
        <w:szCs w:val="24"/>
        <w:u w:val="single"/>
      </w:rPr>
      <w:t>g</w:t>
    </w:r>
    <w:r w:rsidR="00CA19B8">
      <w:rPr>
        <w:sz w:val="24"/>
        <w:szCs w:val="24"/>
        <w:u w:val="single"/>
      </w:rPr>
      <w:t>mail</w:t>
    </w:r>
    <w:r w:rsidR="005A749A" w:rsidRPr="002D3866">
      <w:rPr>
        <w:sz w:val="24"/>
        <w:szCs w:val="24"/>
        <w:u w:val="single"/>
      </w:rPr>
      <w:t>.com</w:t>
    </w:r>
    <w:r w:rsidR="000C0F77" w:rsidRPr="002D3866">
      <w:rPr>
        <w:sz w:val="24"/>
        <w:szCs w:val="24"/>
        <w:u w:val="single"/>
      </w:rPr>
      <w:t xml:space="preserve">  </w:t>
    </w:r>
  </w:p>
  <w:p w:rsidR="000C0F77" w:rsidRDefault="000C0F77">
    <w:pPr>
      <w:pStyle w:val="Header"/>
    </w:pPr>
  </w:p>
  <w:p w:rsidR="000C0F77" w:rsidRDefault="007C14E3">
    <w:pPr>
      <w:pStyle w:val="Header"/>
    </w:pPr>
    <w:r>
      <w:t>Co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F0B99"/>
    <w:multiLevelType w:val="multilevel"/>
    <w:tmpl w:val="42F0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B75600"/>
    <w:multiLevelType w:val="singleLevel"/>
    <w:tmpl w:val="EBBC44FA"/>
    <w:lvl w:ilvl="0">
      <w:start w:val="1"/>
      <w:numFmt w:val="bullet"/>
      <w:pStyle w:val="Achievement"/>
      <w:lvlText w:val=""/>
      <w:lvlJc w:val="left"/>
      <w:pPr>
        <w:tabs>
          <w:tab w:val="num" w:pos="735"/>
        </w:tabs>
        <w:ind w:left="620" w:right="245" w:hanging="245"/>
      </w:pPr>
      <w:rPr>
        <w:rFonts w:ascii="Wingdings" w:hAnsi="Wingdings" w:hint="default"/>
      </w:rPr>
    </w:lvl>
  </w:abstractNum>
  <w:num w:numId="1">
    <w:abstractNumId w:val="1"/>
  </w:num>
  <w:num w:numId="2">
    <w:abstractNumId w:val="1"/>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0"/>
  <w:proofState w:spelling="clean" w:grammar="clean"/>
  <w:attachedTemplate r:id="rId1"/>
  <w:stylePaneFormatFilter w:val="3F01"/>
  <w:defaultTabStop w:val="720"/>
  <w:drawingGridHorizontalSpacing w:val="100"/>
  <w:drawingGridVerticalSpacing w:val="187"/>
  <w:displayHorizontalDrawingGridEvery w:val="2"/>
  <w:noPunctuationKerning/>
  <w:characterSpacingControl w:val="doNotCompress"/>
  <w:hdrShapeDefaults>
    <o:shapedefaults v:ext="edit" spidmax="110594"/>
  </w:hdrShapeDefaults>
  <w:footnotePr>
    <w:footnote w:id="-1"/>
    <w:footnote w:id="0"/>
  </w:footnotePr>
  <w:endnotePr>
    <w:endnote w:id="-1"/>
    <w:endnote w:id="0"/>
  </w:endnotePr>
  <w:compat>
    <w:useFELayout/>
  </w:compat>
  <w:rsids>
    <w:rsidRoot w:val="00A1332E"/>
    <w:rsid w:val="00005A6D"/>
    <w:rsid w:val="000065A4"/>
    <w:rsid w:val="00006920"/>
    <w:rsid w:val="00006DBC"/>
    <w:rsid w:val="00006F90"/>
    <w:rsid w:val="00010B9E"/>
    <w:rsid w:val="00012B2D"/>
    <w:rsid w:val="00022735"/>
    <w:rsid w:val="00033990"/>
    <w:rsid w:val="00034CCC"/>
    <w:rsid w:val="00043FAE"/>
    <w:rsid w:val="00061108"/>
    <w:rsid w:val="00080CBE"/>
    <w:rsid w:val="000929B3"/>
    <w:rsid w:val="00092F63"/>
    <w:rsid w:val="0009679B"/>
    <w:rsid w:val="000A073B"/>
    <w:rsid w:val="000A4251"/>
    <w:rsid w:val="000B7BC5"/>
    <w:rsid w:val="000C0F77"/>
    <w:rsid w:val="000C5D9A"/>
    <w:rsid w:val="000D5155"/>
    <w:rsid w:val="000E10E6"/>
    <w:rsid w:val="000E6BFE"/>
    <w:rsid w:val="000F2EA5"/>
    <w:rsid w:val="000F3BA9"/>
    <w:rsid w:val="00112E4C"/>
    <w:rsid w:val="00117512"/>
    <w:rsid w:val="00117B6A"/>
    <w:rsid w:val="00122E2C"/>
    <w:rsid w:val="00122E60"/>
    <w:rsid w:val="00126E19"/>
    <w:rsid w:val="00130EC7"/>
    <w:rsid w:val="001379BC"/>
    <w:rsid w:val="001459FF"/>
    <w:rsid w:val="00151647"/>
    <w:rsid w:val="001517D8"/>
    <w:rsid w:val="00177270"/>
    <w:rsid w:val="00191E77"/>
    <w:rsid w:val="00194FC6"/>
    <w:rsid w:val="001A542E"/>
    <w:rsid w:val="001A5C36"/>
    <w:rsid w:val="001A7586"/>
    <w:rsid w:val="001B2E1F"/>
    <w:rsid w:val="001E519A"/>
    <w:rsid w:val="001E5BAF"/>
    <w:rsid w:val="001E5EE6"/>
    <w:rsid w:val="001F121A"/>
    <w:rsid w:val="001F1D7E"/>
    <w:rsid w:val="001F2F78"/>
    <w:rsid w:val="001F53AA"/>
    <w:rsid w:val="0020266E"/>
    <w:rsid w:val="00211107"/>
    <w:rsid w:val="00216A22"/>
    <w:rsid w:val="0023489C"/>
    <w:rsid w:val="00244700"/>
    <w:rsid w:val="0024665A"/>
    <w:rsid w:val="00250CD5"/>
    <w:rsid w:val="002543A7"/>
    <w:rsid w:val="00257E57"/>
    <w:rsid w:val="00266C5E"/>
    <w:rsid w:val="00267A92"/>
    <w:rsid w:val="00281D6D"/>
    <w:rsid w:val="002A13CF"/>
    <w:rsid w:val="002A20B7"/>
    <w:rsid w:val="002A284D"/>
    <w:rsid w:val="002A3D42"/>
    <w:rsid w:val="002A4C32"/>
    <w:rsid w:val="002B4748"/>
    <w:rsid w:val="002B5107"/>
    <w:rsid w:val="002C336D"/>
    <w:rsid w:val="002D1692"/>
    <w:rsid w:val="002D3866"/>
    <w:rsid w:val="002E3FB3"/>
    <w:rsid w:val="00307308"/>
    <w:rsid w:val="00312366"/>
    <w:rsid w:val="00324605"/>
    <w:rsid w:val="00326259"/>
    <w:rsid w:val="00327C75"/>
    <w:rsid w:val="00350A71"/>
    <w:rsid w:val="003566BC"/>
    <w:rsid w:val="00366940"/>
    <w:rsid w:val="0036733C"/>
    <w:rsid w:val="00372A26"/>
    <w:rsid w:val="00395E7B"/>
    <w:rsid w:val="003A0398"/>
    <w:rsid w:val="003A432C"/>
    <w:rsid w:val="003A5802"/>
    <w:rsid w:val="003B068D"/>
    <w:rsid w:val="003B18B2"/>
    <w:rsid w:val="003B4903"/>
    <w:rsid w:val="003B5659"/>
    <w:rsid w:val="003C421E"/>
    <w:rsid w:val="003C6152"/>
    <w:rsid w:val="003D4BC4"/>
    <w:rsid w:val="003D5065"/>
    <w:rsid w:val="003D590F"/>
    <w:rsid w:val="003F1E49"/>
    <w:rsid w:val="003F3FDC"/>
    <w:rsid w:val="003F58C7"/>
    <w:rsid w:val="00401610"/>
    <w:rsid w:val="00407449"/>
    <w:rsid w:val="00407FF8"/>
    <w:rsid w:val="00412A4E"/>
    <w:rsid w:val="00420682"/>
    <w:rsid w:val="00441177"/>
    <w:rsid w:val="0044779A"/>
    <w:rsid w:val="004479FC"/>
    <w:rsid w:val="00455573"/>
    <w:rsid w:val="00461FE6"/>
    <w:rsid w:val="004718AE"/>
    <w:rsid w:val="00472E3C"/>
    <w:rsid w:val="00490AFA"/>
    <w:rsid w:val="004A6CEC"/>
    <w:rsid w:val="004B107F"/>
    <w:rsid w:val="004C24C8"/>
    <w:rsid w:val="004C3A46"/>
    <w:rsid w:val="004C48EE"/>
    <w:rsid w:val="004D65EF"/>
    <w:rsid w:val="004F4C72"/>
    <w:rsid w:val="00503D06"/>
    <w:rsid w:val="00515CC5"/>
    <w:rsid w:val="00536FEA"/>
    <w:rsid w:val="00541A8D"/>
    <w:rsid w:val="00542EF5"/>
    <w:rsid w:val="00557AC3"/>
    <w:rsid w:val="00561A3F"/>
    <w:rsid w:val="00561AE3"/>
    <w:rsid w:val="00572240"/>
    <w:rsid w:val="00575EB0"/>
    <w:rsid w:val="00585F28"/>
    <w:rsid w:val="00593BDB"/>
    <w:rsid w:val="00597353"/>
    <w:rsid w:val="005A4C7C"/>
    <w:rsid w:val="005A749A"/>
    <w:rsid w:val="005B31E8"/>
    <w:rsid w:val="005D054F"/>
    <w:rsid w:val="005D7A21"/>
    <w:rsid w:val="005E340E"/>
    <w:rsid w:val="005F3B2E"/>
    <w:rsid w:val="005F533A"/>
    <w:rsid w:val="00610E80"/>
    <w:rsid w:val="00614CAF"/>
    <w:rsid w:val="00615299"/>
    <w:rsid w:val="0063250C"/>
    <w:rsid w:val="00633B92"/>
    <w:rsid w:val="00633F47"/>
    <w:rsid w:val="00645596"/>
    <w:rsid w:val="00645F28"/>
    <w:rsid w:val="006460FE"/>
    <w:rsid w:val="00652E8C"/>
    <w:rsid w:val="00656E8E"/>
    <w:rsid w:val="00665B76"/>
    <w:rsid w:val="00675FAE"/>
    <w:rsid w:val="006816AA"/>
    <w:rsid w:val="006829BC"/>
    <w:rsid w:val="0068393F"/>
    <w:rsid w:val="00695A4C"/>
    <w:rsid w:val="006A2814"/>
    <w:rsid w:val="006A38FF"/>
    <w:rsid w:val="006A4758"/>
    <w:rsid w:val="006D22E3"/>
    <w:rsid w:val="006D4FE5"/>
    <w:rsid w:val="006D5C82"/>
    <w:rsid w:val="006E1B80"/>
    <w:rsid w:val="006E2B55"/>
    <w:rsid w:val="006F669C"/>
    <w:rsid w:val="00701B66"/>
    <w:rsid w:val="007032C9"/>
    <w:rsid w:val="0070413B"/>
    <w:rsid w:val="00705A93"/>
    <w:rsid w:val="00727DB1"/>
    <w:rsid w:val="00727F28"/>
    <w:rsid w:val="007303F5"/>
    <w:rsid w:val="00745E60"/>
    <w:rsid w:val="0076524A"/>
    <w:rsid w:val="00775373"/>
    <w:rsid w:val="00775FAD"/>
    <w:rsid w:val="00775FD8"/>
    <w:rsid w:val="0078412B"/>
    <w:rsid w:val="007877FA"/>
    <w:rsid w:val="00790001"/>
    <w:rsid w:val="00792A97"/>
    <w:rsid w:val="007A06E2"/>
    <w:rsid w:val="007A783D"/>
    <w:rsid w:val="007B5130"/>
    <w:rsid w:val="007C14E3"/>
    <w:rsid w:val="007C4A8F"/>
    <w:rsid w:val="007D2462"/>
    <w:rsid w:val="007D49E3"/>
    <w:rsid w:val="007D535F"/>
    <w:rsid w:val="007D58B3"/>
    <w:rsid w:val="007D5B04"/>
    <w:rsid w:val="007F1085"/>
    <w:rsid w:val="007F1CAA"/>
    <w:rsid w:val="007F2D8B"/>
    <w:rsid w:val="007F410D"/>
    <w:rsid w:val="00802CE7"/>
    <w:rsid w:val="00804B2E"/>
    <w:rsid w:val="0080798D"/>
    <w:rsid w:val="00825983"/>
    <w:rsid w:val="00847236"/>
    <w:rsid w:val="00863650"/>
    <w:rsid w:val="00865097"/>
    <w:rsid w:val="0087007C"/>
    <w:rsid w:val="00871734"/>
    <w:rsid w:val="008771E7"/>
    <w:rsid w:val="00877C3C"/>
    <w:rsid w:val="00881DD2"/>
    <w:rsid w:val="008969A9"/>
    <w:rsid w:val="008B1868"/>
    <w:rsid w:val="008B589C"/>
    <w:rsid w:val="008C79E0"/>
    <w:rsid w:val="008D24F3"/>
    <w:rsid w:val="008E043C"/>
    <w:rsid w:val="008E3B90"/>
    <w:rsid w:val="008F2639"/>
    <w:rsid w:val="008F4489"/>
    <w:rsid w:val="008F603F"/>
    <w:rsid w:val="008F748E"/>
    <w:rsid w:val="009024BD"/>
    <w:rsid w:val="00904074"/>
    <w:rsid w:val="009204D2"/>
    <w:rsid w:val="0092386A"/>
    <w:rsid w:val="00936B03"/>
    <w:rsid w:val="009420EA"/>
    <w:rsid w:val="00947F86"/>
    <w:rsid w:val="00950A80"/>
    <w:rsid w:val="009611AC"/>
    <w:rsid w:val="009726DF"/>
    <w:rsid w:val="00985B1B"/>
    <w:rsid w:val="00987A65"/>
    <w:rsid w:val="00993B16"/>
    <w:rsid w:val="00995A43"/>
    <w:rsid w:val="009B2BD6"/>
    <w:rsid w:val="009B4602"/>
    <w:rsid w:val="009B6EB0"/>
    <w:rsid w:val="009C1951"/>
    <w:rsid w:val="009F70B3"/>
    <w:rsid w:val="00A01992"/>
    <w:rsid w:val="00A0380F"/>
    <w:rsid w:val="00A05987"/>
    <w:rsid w:val="00A1332E"/>
    <w:rsid w:val="00A24354"/>
    <w:rsid w:val="00A37886"/>
    <w:rsid w:val="00A37D8D"/>
    <w:rsid w:val="00A6228D"/>
    <w:rsid w:val="00A76DB8"/>
    <w:rsid w:val="00A81817"/>
    <w:rsid w:val="00AB1908"/>
    <w:rsid w:val="00AB44B1"/>
    <w:rsid w:val="00AB462E"/>
    <w:rsid w:val="00AC5EEE"/>
    <w:rsid w:val="00AE06E1"/>
    <w:rsid w:val="00AF6F02"/>
    <w:rsid w:val="00B04458"/>
    <w:rsid w:val="00B13DE6"/>
    <w:rsid w:val="00B33777"/>
    <w:rsid w:val="00B45387"/>
    <w:rsid w:val="00B70A8F"/>
    <w:rsid w:val="00B72255"/>
    <w:rsid w:val="00B73615"/>
    <w:rsid w:val="00B77BCA"/>
    <w:rsid w:val="00B806E2"/>
    <w:rsid w:val="00B8107F"/>
    <w:rsid w:val="00B8193C"/>
    <w:rsid w:val="00B8532F"/>
    <w:rsid w:val="00B92612"/>
    <w:rsid w:val="00BA1FD4"/>
    <w:rsid w:val="00BA4D6B"/>
    <w:rsid w:val="00BB12D9"/>
    <w:rsid w:val="00BB1A37"/>
    <w:rsid w:val="00BB1AAD"/>
    <w:rsid w:val="00BC0286"/>
    <w:rsid w:val="00BC0D88"/>
    <w:rsid w:val="00BC4BBC"/>
    <w:rsid w:val="00BC7745"/>
    <w:rsid w:val="00BE096C"/>
    <w:rsid w:val="00BE62C7"/>
    <w:rsid w:val="00BF24B0"/>
    <w:rsid w:val="00C00A90"/>
    <w:rsid w:val="00C02B60"/>
    <w:rsid w:val="00C03527"/>
    <w:rsid w:val="00C339ED"/>
    <w:rsid w:val="00C369DD"/>
    <w:rsid w:val="00C436D3"/>
    <w:rsid w:val="00C55283"/>
    <w:rsid w:val="00C668D6"/>
    <w:rsid w:val="00C70139"/>
    <w:rsid w:val="00C73D0A"/>
    <w:rsid w:val="00C74232"/>
    <w:rsid w:val="00C83E4C"/>
    <w:rsid w:val="00C864C2"/>
    <w:rsid w:val="00CA19B8"/>
    <w:rsid w:val="00CB38E0"/>
    <w:rsid w:val="00CD05FC"/>
    <w:rsid w:val="00CE28C3"/>
    <w:rsid w:val="00CE345C"/>
    <w:rsid w:val="00CE6E1A"/>
    <w:rsid w:val="00D11286"/>
    <w:rsid w:val="00D16394"/>
    <w:rsid w:val="00D441A4"/>
    <w:rsid w:val="00D44E99"/>
    <w:rsid w:val="00D45A38"/>
    <w:rsid w:val="00D52084"/>
    <w:rsid w:val="00D567D8"/>
    <w:rsid w:val="00D7700C"/>
    <w:rsid w:val="00D8181A"/>
    <w:rsid w:val="00D83EBE"/>
    <w:rsid w:val="00D85A13"/>
    <w:rsid w:val="00D87481"/>
    <w:rsid w:val="00D90786"/>
    <w:rsid w:val="00D96D23"/>
    <w:rsid w:val="00DA354B"/>
    <w:rsid w:val="00DB03FB"/>
    <w:rsid w:val="00DB6D1E"/>
    <w:rsid w:val="00DC60AD"/>
    <w:rsid w:val="00DC7AB3"/>
    <w:rsid w:val="00DD0996"/>
    <w:rsid w:val="00DE49D7"/>
    <w:rsid w:val="00DF41E8"/>
    <w:rsid w:val="00DF6EF2"/>
    <w:rsid w:val="00DF7385"/>
    <w:rsid w:val="00E02AA9"/>
    <w:rsid w:val="00E02EEF"/>
    <w:rsid w:val="00E10729"/>
    <w:rsid w:val="00E1349E"/>
    <w:rsid w:val="00E15BFC"/>
    <w:rsid w:val="00E21B66"/>
    <w:rsid w:val="00E307BA"/>
    <w:rsid w:val="00E36279"/>
    <w:rsid w:val="00E40103"/>
    <w:rsid w:val="00E61AE9"/>
    <w:rsid w:val="00E62DB3"/>
    <w:rsid w:val="00E700A7"/>
    <w:rsid w:val="00E72505"/>
    <w:rsid w:val="00E7321E"/>
    <w:rsid w:val="00E74E67"/>
    <w:rsid w:val="00E755CA"/>
    <w:rsid w:val="00E80258"/>
    <w:rsid w:val="00E87C64"/>
    <w:rsid w:val="00E90531"/>
    <w:rsid w:val="00E92440"/>
    <w:rsid w:val="00E9468F"/>
    <w:rsid w:val="00EA310B"/>
    <w:rsid w:val="00EB7638"/>
    <w:rsid w:val="00EC0003"/>
    <w:rsid w:val="00EC3829"/>
    <w:rsid w:val="00EC6E96"/>
    <w:rsid w:val="00ED3857"/>
    <w:rsid w:val="00ED6101"/>
    <w:rsid w:val="00EE1C49"/>
    <w:rsid w:val="00EE52B4"/>
    <w:rsid w:val="00EF164D"/>
    <w:rsid w:val="00EF6354"/>
    <w:rsid w:val="00F0373E"/>
    <w:rsid w:val="00F2188F"/>
    <w:rsid w:val="00F22BBC"/>
    <w:rsid w:val="00F40BC9"/>
    <w:rsid w:val="00F4317A"/>
    <w:rsid w:val="00F46E70"/>
    <w:rsid w:val="00F5194C"/>
    <w:rsid w:val="00F62999"/>
    <w:rsid w:val="00F648FD"/>
    <w:rsid w:val="00F65FA3"/>
    <w:rsid w:val="00F7458B"/>
    <w:rsid w:val="00F747BF"/>
    <w:rsid w:val="00F909D2"/>
    <w:rsid w:val="00F9393F"/>
    <w:rsid w:val="00F9773E"/>
    <w:rsid w:val="00FA42A7"/>
    <w:rsid w:val="00FA7B40"/>
    <w:rsid w:val="00FA7E3B"/>
    <w:rsid w:val="00FB2BDF"/>
    <w:rsid w:val="00FB7A44"/>
    <w:rsid w:val="00FC05F7"/>
    <w:rsid w:val="00FC102F"/>
    <w:rsid w:val="00FC6C44"/>
    <w:rsid w:val="00FC7052"/>
    <w:rsid w:val="00FE5B9F"/>
    <w:rsid w:val="00FF1775"/>
    <w:rsid w:val="00FF34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5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7458B"/>
    <w:rPr>
      <w:rFonts w:ascii="Arial" w:hAnsi="Arial"/>
    </w:rPr>
  </w:style>
  <w:style w:type="paragraph" w:styleId="Heading1">
    <w:name w:val="heading 1"/>
    <w:basedOn w:val="HeadingBase"/>
    <w:next w:val="BodyText"/>
    <w:qFormat/>
    <w:rsid w:val="00F7458B"/>
    <w:pPr>
      <w:spacing w:before="220" w:after="220"/>
      <w:ind w:left="-2160"/>
      <w:jc w:val="left"/>
      <w:outlineLvl w:val="0"/>
    </w:pPr>
    <w:rPr>
      <w:rFonts w:ascii="Arial Black" w:hAnsi="Arial Black"/>
      <w:kern w:val="28"/>
      <w:sz w:val="20"/>
    </w:rPr>
  </w:style>
  <w:style w:type="paragraph" w:styleId="Heading2">
    <w:name w:val="heading 2"/>
    <w:basedOn w:val="HeadingBase"/>
    <w:next w:val="BodyText"/>
    <w:qFormat/>
    <w:rsid w:val="00F7458B"/>
    <w:pPr>
      <w:spacing w:after="220"/>
      <w:jc w:val="left"/>
      <w:outlineLvl w:val="1"/>
    </w:pPr>
    <w:rPr>
      <w:rFonts w:ascii="Arial Black" w:hAnsi="Arial Black"/>
      <w:sz w:val="20"/>
    </w:rPr>
  </w:style>
  <w:style w:type="paragraph" w:styleId="Heading3">
    <w:name w:val="heading 3"/>
    <w:basedOn w:val="HeadingBase"/>
    <w:next w:val="BodyText"/>
    <w:qFormat/>
    <w:rsid w:val="00F7458B"/>
    <w:pPr>
      <w:spacing w:after="220"/>
      <w:jc w:val="left"/>
      <w:outlineLvl w:val="2"/>
    </w:pPr>
    <w:rPr>
      <w:i/>
      <w:spacing w:val="-2"/>
      <w:sz w:val="20"/>
    </w:rPr>
  </w:style>
  <w:style w:type="paragraph" w:styleId="Heading4">
    <w:name w:val="heading 4"/>
    <w:basedOn w:val="HeadingBase"/>
    <w:next w:val="BodyText"/>
    <w:qFormat/>
    <w:rsid w:val="00F7458B"/>
    <w:pPr>
      <w:jc w:val="left"/>
      <w:outlineLvl w:val="3"/>
    </w:pPr>
    <w:rPr>
      <w:rFonts w:ascii="Arial Black" w:hAnsi="Arial Black"/>
      <w:sz w:val="20"/>
    </w:rPr>
  </w:style>
  <w:style w:type="paragraph" w:styleId="Heading5">
    <w:name w:val="heading 5"/>
    <w:basedOn w:val="HeadingBase"/>
    <w:next w:val="BodyText"/>
    <w:qFormat/>
    <w:rsid w:val="00F7458B"/>
    <w:pPr>
      <w:spacing w:after="220"/>
      <w:jc w:val="left"/>
      <w:outlineLvl w:val="4"/>
    </w:pPr>
    <w:rPr>
      <w:rFonts w:ascii="Arial Black" w:hAnsi="Arial Black"/>
      <w:sz w:val="16"/>
    </w:rPr>
  </w:style>
  <w:style w:type="paragraph" w:styleId="Heading6">
    <w:name w:val="heading 6"/>
    <w:basedOn w:val="Normal"/>
    <w:next w:val="Normal"/>
    <w:qFormat/>
    <w:rsid w:val="00F7458B"/>
    <w:pPr>
      <w:spacing w:before="240" w:after="60"/>
      <w:jc w:val="both"/>
      <w:outlineLvl w:val="5"/>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7458B"/>
    <w:pPr>
      <w:spacing w:after="220" w:line="220" w:lineRule="atLeast"/>
      <w:jc w:val="both"/>
    </w:pPr>
    <w:rPr>
      <w:spacing w:val="-5"/>
    </w:rPr>
  </w:style>
  <w:style w:type="paragraph" w:customStyle="1" w:styleId="Achievement">
    <w:name w:val="Achievement"/>
    <w:basedOn w:val="BodyText"/>
    <w:rsid w:val="00F7458B"/>
    <w:pPr>
      <w:numPr>
        <w:numId w:val="1"/>
      </w:numPr>
      <w:spacing w:after="60"/>
    </w:pPr>
  </w:style>
  <w:style w:type="paragraph" w:customStyle="1" w:styleId="Address1">
    <w:name w:val="Address 1"/>
    <w:basedOn w:val="Normal"/>
    <w:rsid w:val="00F7458B"/>
    <w:pPr>
      <w:spacing w:line="160" w:lineRule="atLeast"/>
      <w:jc w:val="both"/>
    </w:pPr>
    <w:rPr>
      <w:sz w:val="14"/>
    </w:rPr>
  </w:style>
  <w:style w:type="paragraph" w:customStyle="1" w:styleId="Address2">
    <w:name w:val="Address 2"/>
    <w:basedOn w:val="Normal"/>
    <w:rsid w:val="00F7458B"/>
    <w:pPr>
      <w:spacing w:line="160" w:lineRule="atLeast"/>
      <w:jc w:val="both"/>
    </w:pPr>
    <w:rPr>
      <w:sz w:val="14"/>
    </w:rPr>
  </w:style>
  <w:style w:type="paragraph" w:styleId="BodyTextIndent">
    <w:name w:val="Body Text Indent"/>
    <w:basedOn w:val="BodyText"/>
    <w:rsid w:val="00F7458B"/>
    <w:pPr>
      <w:ind w:left="720"/>
    </w:pPr>
  </w:style>
  <w:style w:type="paragraph" w:customStyle="1" w:styleId="CityState">
    <w:name w:val="City/State"/>
    <w:basedOn w:val="BodyText"/>
    <w:next w:val="BodyText"/>
    <w:rsid w:val="00F7458B"/>
    <w:pPr>
      <w:keepNext/>
    </w:pPr>
  </w:style>
  <w:style w:type="paragraph" w:customStyle="1" w:styleId="CompanyName">
    <w:name w:val="Company Name"/>
    <w:basedOn w:val="Normal"/>
    <w:next w:val="Normal"/>
    <w:autoRedefine/>
    <w:rsid w:val="00541A8D"/>
    <w:pPr>
      <w:tabs>
        <w:tab w:val="left" w:pos="2160"/>
      </w:tabs>
      <w:spacing w:line="220" w:lineRule="atLeast"/>
      <w:ind w:left="-108" w:right="-483"/>
    </w:pPr>
  </w:style>
  <w:style w:type="paragraph" w:customStyle="1" w:styleId="CompanyNameOne">
    <w:name w:val="Company Name One"/>
    <w:basedOn w:val="CompanyName"/>
    <w:next w:val="Normal"/>
    <w:autoRedefine/>
    <w:rsid w:val="001379BC"/>
    <w:pPr>
      <w:spacing w:line="0" w:lineRule="atLeast"/>
    </w:pPr>
    <w:rPr>
      <w:rFonts w:cs="Arial"/>
      <w:sz w:val="19"/>
      <w:szCs w:val="19"/>
    </w:rPr>
  </w:style>
  <w:style w:type="paragraph" w:styleId="Date">
    <w:name w:val="Date"/>
    <w:basedOn w:val="BodyText"/>
    <w:rsid w:val="00F7458B"/>
    <w:pPr>
      <w:keepNext/>
    </w:pPr>
  </w:style>
  <w:style w:type="paragraph" w:customStyle="1" w:styleId="DocumentLabel">
    <w:name w:val="Document Label"/>
    <w:basedOn w:val="Normal"/>
    <w:next w:val="Normal"/>
    <w:rsid w:val="00F7458B"/>
    <w:pPr>
      <w:spacing w:after="220"/>
      <w:jc w:val="both"/>
    </w:pPr>
    <w:rPr>
      <w:spacing w:val="-20"/>
      <w:sz w:val="48"/>
    </w:rPr>
  </w:style>
  <w:style w:type="character" w:styleId="Emphasis">
    <w:name w:val="Emphasis"/>
    <w:qFormat/>
    <w:rsid w:val="00F7458B"/>
    <w:rPr>
      <w:rFonts w:ascii="Arial Black" w:hAnsi="Arial Black"/>
      <w:spacing w:val="-8"/>
      <w:sz w:val="18"/>
    </w:rPr>
  </w:style>
  <w:style w:type="paragraph" w:customStyle="1" w:styleId="HeaderBase">
    <w:name w:val="Header Base"/>
    <w:basedOn w:val="Normal"/>
    <w:rsid w:val="00F7458B"/>
    <w:pPr>
      <w:jc w:val="both"/>
    </w:pPr>
  </w:style>
  <w:style w:type="paragraph" w:styleId="Footer">
    <w:name w:val="footer"/>
    <w:basedOn w:val="HeaderBase"/>
    <w:rsid w:val="00F7458B"/>
    <w:pPr>
      <w:tabs>
        <w:tab w:val="right" w:pos="6840"/>
      </w:tabs>
      <w:spacing w:line="220" w:lineRule="atLeast"/>
      <w:ind w:left="-2160"/>
    </w:pPr>
    <w:rPr>
      <w:b/>
      <w:sz w:val="18"/>
    </w:rPr>
  </w:style>
  <w:style w:type="paragraph" w:styleId="Header">
    <w:name w:val="header"/>
    <w:basedOn w:val="HeaderBase"/>
    <w:link w:val="HeaderChar"/>
    <w:uiPriority w:val="99"/>
    <w:rsid w:val="00F7458B"/>
    <w:pPr>
      <w:spacing w:line="220" w:lineRule="atLeast"/>
      <w:ind w:left="-2160"/>
    </w:pPr>
  </w:style>
  <w:style w:type="paragraph" w:customStyle="1" w:styleId="HeadingBase">
    <w:name w:val="Heading Base"/>
    <w:basedOn w:val="BodyText"/>
    <w:next w:val="BodyText"/>
    <w:rsid w:val="00F7458B"/>
    <w:pPr>
      <w:keepNext/>
      <w:keepLines/>
      <w:spacing w:after="0"/>
    </w:pPr>
    <w:rPr>
      <w:spacing w:val="-4"/>
      <w:sz w:val="18"/>
    </w:rPr>
  </w:style>
  <w:style w:type="paragraph" w:customStyle="1" w:styleId="Institution">
    <w:name w:val="Institution"/>
    <w:basedOn w:val="Normal"/>
    <w:next w:val="Achievement"/>
    <w:autoRedefine/>
    <w:rsid w:val="000C0F77"/>
    <w:pPr>
      <w:tabs>
        <w:tab w:val="left" w:pos="2160"/>
        <w:tab w:val="right" w:pos="6480"/>
      </w:tabs>
      <w:ind w:right="-33"/>
    </w:pPr>
    <w:rPr>
      <w:rFonts w:cs="Arial"/>
      <w:b/>
      <w:sz w:val="24"/>
      <w:szCs w:val="24"/>
    </w:rPr>
  </w:style>
  <w:style w:type="character" w:customStyle="1" w:styleId="Job">
    <w:name w:val="Job"/>
    <w:basedOn w:val="DefaultParagraphFont"/>
    <w:rsid w:val="00F7458B"/>
  </w:style>
  <w:style w:type="paragraph" w:customStyle="1" w:styleId="JobTitle">
    <w:name w:val="Job Title"/>
    <w:next w:val="Achievement"/>
    <w:rsid w:val="00F7458B"/>
    <w:pPr>
      <w:spacing w:after="60" w:line="220" w:lineRule="atLeast"/>
    </w:pPr>
    <w:rPr>
      <w:rFonts w:ascii="Arial Black" w:hAnsi="Arial Black"/>
      <w:spacing w:val="-10"/>
    </w:rPr>
  </w:style>
  <w:style w:type="character" w:customStyle="1" w:styleId="Lead-inEmphasis">
    <w:name w:val="Lead-in Emphasis"/>
    <w:rsid w:val="00F7458B"/>
    <w:rPr>
      <w:rFonts w:ascii="Arial Black" w:hAnsi="Arial Black"/>
      <w:spacing w:val="-6"/>
      <w:sz w:val="18"/>
    </w:rPr>
  </w:style>
  <w:style w:type="paragraph" w:customStyle="1" w:styleId="Name">
    <w:name w:val="Name"/>
    <w:basedOn w:val="Normal"/>
    <w:next w:val="Normal"/>
    <w:rsid w:val="00F7458B"/>
    <w:pPr>
      <w:pBdr>
        <w:bottom w:val="single" w:sz="6" w:space="4" w:color="auto"/>
      </w:pBdr>
      <w:spacing w:after="440" w:line="240" w:lineRule="atLeast"/>
    </w:pPr>
    <w:rPr>
      <w:rFonts w:ascii="Arial Black" w:hAnsi="Arial Black"/>
      <w:spacing w:val="-35"/>
      <w:sz w:val="54"/>
    </w:rPr>
  </w:style>
  <w:style w:type="paragraph" w:customStyle="1" w:styleId="SectionTitle">
    <w:name w:val="Section Title"/>
    <w:basedOn w:val="Normal"/>
    <w:next w:val="Normal"/>
    <w:autoRedefine/>
    <w:rsid w:val="00D16394"/>
    <w:pPr>
      <w:jc w:val="center"/>
    </w:pPr>
    <w:rPr>
      <w:rFonts w:ascii="Arial Black" w:hAnsi="Arial Black" w:cs="Arial"/>
      <w:spacing w:val="-10"/>
    </w:rPr>
  </w:style>
  <w:style w:type="paragraph" w:customStyle="1" w:styleId="NoTitle">
    <w:name w:val="No Title"/>
    <w:basedOn w:val="SectionTitle"/>
    <w:rsid w:val="00F7458B"/>
  </w:style>
  <w:style w:type="paragraph" w:customStyle="1" w:styleId="Objective">
    <w:name w:val="Objective"/>
    <w:basedOn w:val="Normal"/>
    <w:next w:val="BodyText"/>
    <w:rsid w:val="00F7458B"/>
    <w:pPr>
      <w:spacing w:before="240" w:after="220" w:line="220" w:lineRule="atLeast"/>
    </w:pPr>
  </w:style>
  <w:style w:type="character" w:styleId="PageNumber">
    <w:name w:val="page number"/>
    <w:rsid w:val="00F7458B"/>
    <w:rPr>
      <w:rFonts w:ascii="Arial" w:hAnsi="Arial"/>
      <w:sz w:val="18"/>
    </w:rPr>
  </w:style>
  <w:style w:type="paragraph" w:customStyle="1" w:styleId="PersonalData">
    <w:name w:val="Personal Data"/>
    <w:basedOn w:val="BodyText"/>
    <w:rsid w:val="00F7458B"/>
    <w:pPr>
      <w:spacing w:after="120" w:line="240" w:lineRule="exact"/>
      <w:ind w:left="-1080" w:right="1080"/>
    </w:pPr>
    <w:rPr>
      <w:i/>
      <w:spacing w:val="0"/>
      <w:sz w:val="22"/>
    </w:rPr>
  </w:style>
  <w:style w:type="paragraph" w:customStyle="1" w:styleId="PersonalInfo">
    <w:name w:val="Personal Info"/>
    <w:basedOn w:val="Achievement"/>
    <w:next w:val="Achievement"/>
    <w:rsid w:val="00F7458B"/>
    <w:pPr>
      <w:numPr>
        <w:numId w:val="0"/>
      </w:numPr>
      <w:spacing w:before="240"/>
      <w:ind w:left="245" w:hanging="245"/>
    </w:pPr>
  </w:style>
  <w:style w:type="paragraph" w:customStyle="1" w:styleId="SectionSubtitle">
    <w:name w:val="Section Subtitle"/>
    <w:basedOn w:val="SectionTitle"/>
    <w:next w:val="Normal"/>
    <w:rsid w:val="00F7458B"/>
    <w:pPr>
      <w:jc w:val="left"/>
    </w:pPr>
    <w:rPr>
      <w:b/>
      <w:spacing w:val="0"/>
    </w:rPr>
  </w:style>
  <w:style w:type="paragraph" w:styleId="BalloonText">
    <w:name w:val="Balloon Text"/>
    <w:basedOn w:val="Normal"/>
    <w:semiHidden/>
    <w:rsid w:val="00BC4BBC"/>
    <w:rPr>
      <w:rFonts w:ascii="Tahoma" w:hAnsi="Tahoma" w:cs="Tahoma"/>
      <w:sz w:val="16"/>
      <w:szCs w:val="16"/>
    </w:rPr>
  </w:style>
  <w:style w:type="character" w:styleId="Hyperlink">
    <w:name w:val="Hyperlink"/>
    <w:basedOn w:val="DefaultParagraphFont"/>
    <w:rsid w:val="00395E7B"/>
    <w:rPr>
      <w:color w:val="0000FF"/>
      <w:u w:val="single"/>
    </w:rPr>
  </w:style>
  <w:style w:type="character" w:customStyle="1" w:styleId="HeaderChar">
    <w:name w:val="Header Char"/>
    <w:basedOn w:val="DefaultParagraphFont"/>
    <w:link w:val="Header"/>
    <w:uiPriority w:val="99"/>
    <w:rsid w:val="00BA4D6B"/>
    <w:rPr>
      <w:rFonts w:ascii="Arial" w:hAnsi="Arial"/>
    </w:rPr>
  </w:style>
  <w:style w:type="character" w:customStyle="1" w:styleId="apple-converted-space">
    <w:name w:val="apple-converted-space"/>
    <w:basedOn w:val="DefaultParagraphFont"/>
    <w:rsid w:val="006E2B55"/>
  </w:style>
</w:styles>
</file>

<file path=word/webSettings.xml><?xml version="1.0" encoding="utf-8"?>
<w:webSettings xmlns:r="http://schemas.openxmlformats.org/officeDocument/2006/relationships" xmlns:w="http://schemas.openxmlformats.org/wordprocessingml/2006/main">
  <w:divs>
    <w:div w:id="568349129">
      <w:bodyDiv w:val="1"/>
      <w:marLeft w:val="0"/>
      <w:marRight w:val="0"/>
      <w:marTop w:val="0"/>
      <w:marBottom w:val="0"/>
      <w:divBdr>
        <w:top w:val="none" w:sz="0" w:space="0" w:color="auto"/>
        <w:left w:val="none" w:sz="0" w:space="0" w:color="auto"/>
        <w:bottom w:val="none" w:sz="0" w:space="0" w:color="auto"/>
        <w:right w:val="none" w:sz="0" w:space="0" w:color="auto"/>
      </w:divBdr>
    </w:div>
    <w:div w:id="65746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Professional%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762D93-EBDA-4C30-986B-1ADCBDEB9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Resume</Template>
  <TotalTime>57</TotalTime>
  <Pages>1</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Professional Resume</vt:lpstr>
    </vt:vector>
  </TitlesOfParts>
  <Company>Microsoft Corp.</Company>
  <LinksUpToDate>false</LinksUpToDate>
  <CharactersWithSpaces>4951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Resume</dc:title>
  <dc:creator>Kathryn Hill</dc:creator>
  <cp:lastModifiedBy>Kate</cp:lastModifiedBy>
  <cp:revision>4</cp:revision>
  <cp:lastPrinted>2016-04-11T18:14:00Z</cp:lastPrinted>
  <dcterms:created xsi:type="dcterms:W3CDTF">2020-08-28T00:44:00Z</dcterms:created>
  <dcterms:modified xsi:type="dcterms:W3CDTF">2020-10-05T23:10:00Z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2003051900</vt:i4>
  </property>
  <property fmtid="{D5CDD505-2E9C-101B-9397-08002B2CF9AE}" pid="4" name="LCID">
    <vt:i4>1033</vt:i4>
  </property>
</Properties>
</file>