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9" w:type="dxa"/>
        <w:tblLook w:val="04A0" w:firstRow="1" w:lastRow="0" w:firstColumn="1" w:lastColumn="0" w:noHBand="0" w:noVBand="1"/>
      </w:tblPr>
      <w:tblGrid>
        <w:gridCol w:w="8889"/>
        <w:gridCol w:w="95"/>
        <w:gridCol w:w="2075"/>
      </w:tblGrid>
      <w:tr w:rsidR="001A446B" w:rsidRPr="004D6BE4" w:rsidTr="00E52B66">
        <w:trPr>
          <w:trHeight w:val="143"/>
        </w:trPr>
        <w:tc>
          <w:tcPr>
            <w:tcW w:w="8889" w:type="dxa"/>
          </w:tcPr>
          <w:p w:rsidR="00DA5CB6" w:rsidRPr="00B063D5" w:rsidRDefault="00400849" w:rsidP="00DA5CB6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 </w:t>
            </w:r>
            <w:r w:rsidR="00E70976" w:rsidRPr="00B063D5">
              <w:rPr>
                <w:rFonts w:cs="Calibri"/>
                <w:b/>
                <w:sz w:val="28"/>
                <w:szCs w:val="28"/>
              </w:rPr>
              <w:t>Career Objective</w:t>
            </w:r>
          </w:p>
          <w:p w:rsidR="00025D82" w:rsidRPr="00025D82" w:rsidRDefault="00025D82" w:rsidP="00025D82">
            <w:pPr>
              <w:spacing w:after="0" w:line="240" w:lineRule="auto"/>
              <w:rPr>
                <w:rFonts w:cs="Calibri"/>
              </w:rPr>
            </w:pPr>
            <w:r w:rsidRPr="00025D82">
              <w:rPr>
                <w:rFonts w:cs="Calibri"/>
              </w:rPr>
              <w:t>An IT enthusiast with project accomplishments and technical service kn</w:t>
            </w:r>
            <w:r w:rsidR="0026560D">
              <w:rPr>
                <w:rFonts w:cs="Calibri"/>
              </w:rPr>
              <w:t>owledge – committed to providing</w:t>
            </w:r>
            <w:r w:rsidRPr="00025D82">
              <w:rPr>
                <w:rFonts w:cs="Calibri"/>
              </w:rPr>
              <w:t xml:space="preserve"> a sustainable IT foundation that is aligned with business requirements </w:t>
            </w:r>
            <w:r w:rsidR="008751E6" w:rsidRPr="00B063D5">
              <w:rPr>
                <w:rFonts w:cs="Calibri"/>
              </w:rPr>
              <w:t>and a platform for</w:t>
            </w:r>
            <w:r w:rsidRPr="00025D82">
              <w:rPr>
                <w:rFonts w:cs="Calibri"/>
              </w:rPr>
              <w:t xml:space="preserve"> opportunities </w:t>
            </w:r>
            <w:r w:rsidR="00081B3E">
              <w:rPr>
                <w:rFonts w:cs="Calibri"/>
              </w:rPr>
              <w:t>for</w:t>
            </w:r>
            <w:r w:rsidRPr="00025D82">
              <w:rPr>
                <w:rFonts w:cs="Calibri"/>
              </w:rPr>
              <w:t xml:space="preserve"> business growth.</w:t>
            </w:r>
          </w:p>
          <w:p w:rsidR="00913C29" w:rsidRPr="00B063D5" w:rsidRDefault="00913C29" w:rsidP="00F12C7A">
            <w:pPr>
              <w:tabs>
                <w:tab w:val="left" w:pos="6439"/>
              </w:tabs>
              <w:spacing w:after="0" w:line="240" w:lineRule="auto"/>
              <w:rPr>
                <w:rFonts w:cs="Calibri"/>
              </w:rPr>
            </w:pPr>
          </w:p>
          <w:p w:rsidR="008B0099" w:rsidRPr="00B063D5" w:rsidRDefault="008B0099" w:rsidP="008F2C05">
            <w:pPr>
              <w:pBdr>
                <w:bottom w:val="single" w:sz="4" w:space="1" w:color="808080"/>
              </w:pBdr>
              <w:tabs>
                <w:tab w:val="left" w:pos="2666"/>
              </w:tabs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B063D5">
              <w:rPr>
                <w:rFonts w:cs="Calibri"/>
                <w:b/>
                <w:sz w:val="28"/>
                <w:szCs w:val="28"/>
              </w:rPr>
              <w:t xml:space="preserve">IT </w:t>
            </w:r>
            <w:r w:rsidR="0049298A" w:rsidRPr="00B063D5">
              <w:rPr>
                <w:rFonts w:cs="Calibri"/>
                <w:b/>
                <w:sz w:val="28"/>
                <w:szCs w:val="28"/>
              </w:rPr>
              <w:t>Experience</w:t>
            </w:r>
            <w:r w:rsidR="00C11360">
              <w:rPr>
                <w:rFonts w:cs="Calibri"/>
                <w:b/>
                <w:sz w:val="28"/>
                <w:szCs w:val="28"/>
              </w:rPr>
              <w:t>s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Virtualization experience within VMware 6.7, Hyper-V, vCenter deployments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Strong experience with Azure networking, storage and server builds</w:t>
            </w:r>
            <w:r w:rsidR="00BC6B24">
              <w:rPr>
                <w:rFonts w:cs="Calibri"/>
              </w:rPr>
              <w:t xml:space="preserve">, RG, </w:t>
            </w:r>
            <w:proofErr w:type="spellStart"/>
            <w:r w:rsidR="00BC6B24">
              <w:rPr>
                <w:rFonts w:cs="Calibri"/>
              </w:rPr>
              <w:t>VNets</w:t>
            </w:r>
            <w:proofErr w:type="spellEnd"/>
          </w:p>
          <w:p w:rsidR="00BC6B24" w:rsidRDefault="00BC6B24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Good experience with AWS </w:t>
            </w:r>
            <w:r w:rsidR="00F54885">
              <w:rPr>
                <w:rFonts w:cs="Calibri"/>
              </w:rPr>
              <w:t xml:space="preserve">networks, </w:t>
            </w:r>
            <w:r>
              <w:rPr>
                <w:rFonts w:cs="Calibri"/>
              </w:rPr>
              <w:t xml:space="preserve">VPC, </w:t>
            </w:r>
            <w:r w:rsidR="00F54885">
              <w:rPr>
                <w:rFonts w:cs="Calibri"/>
              </w:rPr>
              <w:t>server builds</w:t>
            </w:r>
            <w:r>
              <w:rPr>
                <w:rFonts w:cs="Calibri"/>
              </w:rPr>
              <w:t>, AWS Workspaces</w:t>
            </w:r>
            <w:r w:rsidR="00F54885">
              <w:rPr>
                <w:rFonts w:cs="Calibri"/>
              </w:rPr>
              <w:t xml:space="preserve">, </w:t>
            </w:r>
            <w:proofErr w:type="spellStart"/>
            <w:r w:rsidR="00F54885">
              <w:rPr>
                <w:rFonts w:cs="Calibri"/>
              </w:rPr>
              <w:t>CloudWatch</w:t>
            </w:r>
            <w:proofErr w:type="spellEnd"/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Experience with Office 365 and Exchange Hybrid environments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Strong experience with Microsoft Active Dir</w:t>
            </w:r>
            <w:r>
              <w:rPr>
                <w:rFonts w:cs="Calibri"/>
              </w:rPr>
              <w:t>ectory, Azure Active Directory</w:t>
            </w:r>
            <w:r w:rsidR="00BC6B24">
              <w:rPr>
                <w:rFonts w:cs="Calibri"/>
              </w:rPr>
              <w:t xml:space="preserve">, </w:t>
            </w:r>
            <w:proofErr w:type="spellStart"/>
            <w:r w:rsidR="00BC6B24">
              <w:rPr>
                <w:rFonts w:cs="Calibri"/>
              </w:rPr>
              <w:t>ADConnect</w:t>
            </w:r>
            <w:proofErr w:type="spellEnd"/>
          </w:p>
          <w:p w:rsidR="00913C29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Experience with </w:t>
            </w:r>
            <w:r w:rsidRPr="008F2C05">
              <w:rPr>
                <w:rFonts w:cs="Calibri"/>
              </w:rPr>
              <w:t xml:space="preserve">MIM, </w:t>
            </w:r>
            <w:r w:rsidR="00BC6B24">
              <w:rPr>
                <w:rFonts w:cs="Calibri"/>
              </w:rPr>
              <w:t xml:space="preserve">Intune, </w:t>
            </w:r>
            <w:r w:rsidRPr="008F2C05">
              <w:rPr>
                <w:rFonts w:cs="Calibri"/>
              </w:rPr>
              <w:t>Azure SQL</w:t>
            </w:r>
            <w:r w:rsidR="00BC6B24">
              <w:rPr>
                <w:rFonts w:cs="Calibri"/>
              </w:rPr>
              <w:t xml:space="preserve"> (always on)</w:t>
            </w:r>
            <w:r w:rsidRPr="008F2C05">
              <w:rPr>
                <w:rFonts w:cs="Calibri"/>
              </w:rPr>
              <w:t>, DNS, DHCP, WSUS builds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Operating systems and systems management (e.g. Linux, Windows Server, OSX)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 xml:space="preserve">Experience working in media production environments and AVID </w:t>
            </w:r>
            <w:r>
              <w:rPr>
                <w:rFonts w:cs="Calibri"/>
              </w:rPr>
              <w:t>software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Local and Networked File Systems (e.g. SMB, NFS, CIFS)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Server and client backup technologies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Network Troubleshooting and configuration for Firewalls (</w:t>
            </w:r>
            <w:r w:rsidR="00516EB0">
              <w:rPr>
                <w:rFonts w:cs="Calibri"/>
              </w:rPr>
              <w:t>ASA</w:t>
            </w:r>
            <w:r w:rsidRPr="008F2C05">
              <w:rPr>
                <w:rFonts w:cs="Calibri"/>
              </w:rPr>
              <w:t>, Meraki and Palo Alto), switches (Arista, Cisco, Juniper and Meraki) and Access Points (Aruba, Cisco and Meraki)</w:t>
            </w:r>
          </w:p>
          <w:p w:rsidR="008F2C05" w:rsidRDefault="00516EB0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Experience working with h</w:t>
            </w:r>
            <w:r w:rsidR="008F2C05" w:rsidRPr="008F2C05">
              <w:rPr>
                <w:rFonts w:cs="Calibri"/>
              </w:rPr>
              <w:t>igh speed data transport applications (Aspera, Signiant)</w:t>
            </w:r>
          </w:p>
          <w:p w:rsidR="008F2C05" w:rsidRDefault="00404622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Understanding of </w:t>
            </w:r>
            <w:r w:rsidR="008F2C05" w:rsidRPr="008F2C05">
              <w:rPr>
                <w:rFonts w:cs="Calibri"/>
              </w:rPr>
              <w:t>Data center, network, and application architectures</w:t>
            </w:r>
          </w:p>
          <w:p w:rsidR="00AD07BA" w:rsidRPr="00D00925" w:rsidRDefault="008F2C05" w:rsidP="00D0092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Experience with Dell Isilon, Quantum, Nexis, Nimble storage systems, Quantum Connect, DLC and Fibre Channel</w:t>
            </w:r>
          </w:p>
          <w:p w:rsidR="008F2C05" w:rsidRDefault="008F2C05" w:rsidP="00AD07BA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Exceptional analytical and problem-solving skills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 w:rsidRPr="008F2C05">
              <w:rPr>
                <w:rFonts w:cs="Calibri"/>
              </w:rPr>
              <w:t>Strong oral and written communication skills</w:t>
            </w:r>
          </w:p>
          <w:p w:rsidR="008F2C05" w:rsidRDefault="008F2C05" w:rsidP="008F2C05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Willingness to travel</w:t>
            </w:r>
            <w:r w:rsidRPr="008F2C05">
              <w:rPr>
                <w:rFonts w:cs="Calibri"/>
              </w:rPr>
              <w:t xml:space="preserve"> domestically and internationally (valid US Passport)</w:t>
            </w:r>
          </w:p>
          <w:p w:rsidR="008F2C05" w:rsidRPr="00B063D5" w:rsidRDefault="008F2C05" w:rsidP="008F2C05">
            <w:pPr>
              <w:pStyle w:val="ListParagraph"/>
              <w:tabs>
                <w:tab w:val="left" w:pos="1995"/>
                <w:tab w:val="left" w:pos="3585"/>
              </w:tabs>
              <w:spacing w:after="0" w:line="240" w:lineRule="auto"/>
              <w:ind w:left="360"/>
              <w:rPr>
                <w:rFonts w:cs="Calibri"/>
              </w:rPr>
            </w:pPr>
          </w:p>
          <w:p w:rsidR="00025D82" w:rsidRPr="00B063D5" w:rsidRDefault="00025D82" w:rsidP="00025D82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B063D5">
              <w:rPr>
                <w:rFonts w:cs="Calibri"/>
                <w:b/>
                <w:sz w:val="28"/>
                <w:szCs w:val="28"/>
              </w:rPr>
              <w:t>Professional Skills / Qualifications</w:t>
            </w:r>
          </w:p>
          <w:p w:rsidR="00025D82" w:rsidRDefault="00B868D1" w:rsidP="00025D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Experience with </w:t>
            </w:r>
            <w:r w:rsidR="000008EA">
              <w:rPr>
                <w:rFonts w:cs="Calibri"/>
              </w:rPr>
              <w:t xml:space="preserve">Azure networking, Office 365, SQL </w:t>
            </w:r>
            <w:r>
              <w:rPr>
                <w:rFonts w:cs="Calibri"/>
              </w:rPr>
              <w:t xml:space="preserve">builds and </w:t>
            </w:r>
            <w:r w:rsidR="000008EA">
              <w:rPr>
                <w:rFonts w:cs="Calibri"/>
              </w:rPr>
              <w:t>maintenance</w:t>
            </w:r>
          </w:p>
          <w:p w:rsidR="000008EA" w:rsidRDefault="00B868D1" w:rsidP="000008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Experience </w:t>
            </w:r>
            <w:r w:rsidR="00B5022F">
              <w:rPr>
                <w:rFonts w:cs="Calibri"/>
              </w:rPr>
              <w:t>with</w:t>
            </w:r>
            <w:r w:rsidR="000008E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switch and </w:t>
            </w:r>
            <w:r w:rsidR="00B5022F">
              <w:rPr>
                <w:rFonts w:cs="Calibri"/>
              </w:rPr>
              <w:t>network</w:t>
            </w:r>
            <w:r>
              <w:rPr>
                <w:rFonts w:cs="Calibri"/>
              </w:rPr>
              <w:t xml:space="preserve"> deployments </w:t>
            </w:r>
            <w:r w:rsidR="000008EA">
              <w:rPr>
                <w:rFonts w:cs="Calibri"/>
              </w:rPr>
              <w:t>and</w:t>
            </w:r>
            <w:r>
              <w:rPr>
                <w:rFonts w:cs="Calibri"/>
              </w:rPr>
              <w:t xml:space="preserve"> installing</w:t>
            </w:r>
            <w:r w:rsidR="000008EA">
              <w:rPr>
                <w:rFonts w:cs="Calibri"/>
              </w:rPr>
              <w:t xml:space="preserve"> monitoring</w:t>
            </w:r>
            <w:r>
              <w:rPr>
                <w:rFonts w:cs="Calibri"/>
              </w:rPr>
              <w:t xml:space="preserve"> apps</w:t>
            </w:r>
          </w:p>
          <w:p w:rsidR="000008EA" w:rsidRDefault="00B868D1" w:rsidP="000008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Experience with </w:t>
            </w:r>
            <w:r w:rsidR="000008EA">
              <w:rPr>
                <w:rFonts w:cs="Calibri"/>
              </w:rPr>
              <w:t xml:space="preserve">large storage systems </w:t>
            </w:r>
            <w:r w:rsidR="00F12C7A">
              <w:rPr>
                <w:rFonts w:cs="Calibri"/>
              </w:rPr>
              <w:t xml:space="preserve">builds and </w:t>
            </w:r>
            <w:r>
              <w:rPr>
                <w:rFonts w:cs="Calibri"/>
              </w:rPr>
              <w:t>deployments</w:t>
            </w:r>
          </w:p>
          <w:p w:rsidR="00B868D1" w:rsidRPr="00B063D5" w:rsidRDefault="00B868D1" w:rsidP="000008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t>Experience providing IT support for large environments with 1000+ servers, 7000+ users</w:t>
            </w:r>
            <w:r w:rsidR="00E25DB1">
              <w:t xml:space="preserve"> and 12,000</w:t>
            </w:r>
            <w:r w:rsidR="0029630D">
              <w:t>+</w:t>
            </w:r>
            <w:r w:rsidR="00E25DB1">
              <w:t xml:space="preserve"> Exchange accounts</w:t>
            </w:r>
          </w:p>
          <w:p w:rsidR="00C863B8" w:rsidRPr="00B063D5" w:rsidRDefault="00C863B8" w:rsidP="00C863B8">
            <w:pPr>
              <w:spacing w:after="0" w:line="240" w:lineRule="auto"/>
              <w:rPr>
                <w:rFonts w:cs="Calibri"/>
              </w:rPr>
            </w:pPr>
          </w:p>
          <w:p w:rsidR="00422C1A" w:rsidRPr="00626F2E" w:rsidRDefault="00CE3AC1" w:rsidP="00626F2E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B063D5">
              <w:rPr>
                <w:rFonts w:cs="Calibri"/>
                <w:b/>
                <w:sz w:val="28"/>
                <w:szCs w:val="28"/>
              </w:rPr>
              <w:t>Training</w:t>
            </w:r>
          </w:p>
          <w:p w:rsidR="00626F2E" w:rsidRDefault="00626F2E" w:rsidP="00626F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Completed Online courses of CCNP Route, CCNP Switch, CCNP TS, CCDA, Intro to Python, AWS Deep Dive</w:t>
            </w:r>
            <w:r w:rsidR="00C93CAF">
              <w:rPr>
                <w:rFonts w:cs="Calibri"/>
              </w:rPr>
              <w:t xml:space="preserve"> during Covid pandemic</w:t>
            </w:r>
          </w:p>
          <w:p w:rsidR="00626F2E" w:rsidRDefault="00626F2E" w:rsidP="00422C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Dell Isilon Storage</w:t>
            </w:r>
            <w:r w:rsidR="00711FFA">
              <w:rPr>
                <w:rFonts w:cs="Calibri"/>
              </w:rPr>
              <w:t xml:space="preserve"> from Dell Training </w:t>
            </w:r>
            <w:r>
              <w:rPr>
                <w:rFonts w:cs="Calibri"/>
              </w:rPr>
              <w:t xml:space="preserve">- configuration and </w:t>
            </w:r>
            <w:r w:rsidRPr="00422C1A">
              <w:rPr>
                <w:rFonts w:cs="Calibri"/>
              </w:rPr>
              <w:t xml:space="preserve">deployment </w:t>
            </w:r>
            <w:r>
              <w:rPr>
                <w:rFonts w:cs="Calibri"/>
              </w:rPr>
              <w:t>with advance setup and monitoring</w:t>
            </w:r>
          </w:p>
          <w:p w:rsidR="00422C1A" w:rsidRDefault="00422C1A" w:rsidP="00422C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422C1A">
              <w:rPr>
                <w:rFonts w:cs="Calibri"/>
              </w:rPr>
              <w:t>AVID Asset Management</w:t>
            </w:r>
            <w:r>
              <w:rPr>
                <w:rFonts w:cs="Calibri"/>
              </w:rPr>
              <w:t xml:space="preserve"> and Nexis physical and virtual storage</w:t>
            </w:r>
            <w:r w:rsidR="008F2C05">
              <w:rPr>
                <w:rFonts w:cs="Calibri"/>
              </w:rPr>
              <w:t>s</w:t>
            </w:r>
          </w:p>
          <w:p w:rsidR="00422C1A" w:rsidRDefault="00422C1A" w:rsidP="00422C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Quantum Sto</w:t>
            </w:r>
            <w:r w:rsidR="00F266BE">
              <w:rPr>
                <w:rFonts w:cs="Calibri"/>
              </w:rPr>
              <w:t>rNext and Nimble Storage</w:t>
            </w:r>
            <w:r w:rsidR="00626F2E">
              <w:rPr>
                <w:rFonts w:cs="Calibri"/>
              </w:rPr>
              <w:t>s</w:t>
            </w:r>
          </w:p>
          <w:p w:rsidR="00B063D5" w:rsidRDefault="009874C5" w:rsidP="00025D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063D5">
              <w:rPr>
                <w:rFonts w:cs="Calibri"/>
              </w:rPr>
              <w:t xml:space="preserve">Completed </w:t>
            </w:r>
            <w:r w:rsidR="00025D82" w:rsidRPr="00B063D5">
              <w:rPr>
                <w:rFonts w:cs="Calibri"/>
              </w:rPr>
              <w:t xml:space="preserve">Computer Networking </w:t>
            </w:r>
            <w:r w:rsidR="00B063D5">
              <w:rPr>
                <w:rFonts w:cs="Calibri"/>
              </w:rPr>
              <w:t xml:space="preserve">Certificate </w:t>
            </w:r>
            <w:r w:rsidR="00025D82" w:rsidRPr="00B063D5">
              <w:rPr>
                <w:rFonts w:cs="Calibri"/>
              </w:rPr>
              <w:t>Program</w:t>
            </w:r>
            <w:r w:rsidR="00422C1A">
              <w:rPr>
                <w:rFonts w:cs="Calibri"/>
              </w:rPr>
              <w:t>s</w:t>
            </w:r>
          </w:p>
          <w:p w:rsidR="00025D82" w:rsidRPr="00B063D5" w:rsidRDefault="00025D82" w:rsidP="00B063D5">
            <w:pPr>
              <w:pStyle w:val="ListParagraph"/>
              <w:spacing w:after="0" w:line="240" w:lineRule="auto"/>
              <w:ind w:left="360"/>
              <w:rPr>
                <w:rFonts w:cs="Calibri"/>
              </w:rPr>
            </w:pPr>
            <w:r w:rsidRPr="00B063D5">
              <w:rPr>
                <w:rFonts w:cs="Calibri"/>
                <w:i/>
              </w:rPr>
              <w:t>Computer Educatio</w:t>
            </w:r>
            <w:r w:rsidR="00B063D5">
              <w:rPr>
                <w:rFonts w:cs="Calibri"/>
                <w:i/>
              </w:rPr>
              <w:t>n Institute,</w:t>
            </w:r>
            <w:r w:rsidR="00B063D5" w:rsidRPr="00B063D5">
              <w:rPr>
                <w:rFonts w:cs="Calibri"/>
                <w:color w:val="000000"/>
              </w:rPr>
              <w:t xml:space="preserve"> Aug 2002 – Mar 2003</w:t>
            </w:r>
            <w:r w:rsidR="00B063D5" w:rsidRPr="00B063D5">
              <w:rPr>
                <w:rFonts w:cs="Calibri"/>
                <w:b/>
              </w:rPr>
              <w:t xml:space="preserve">           </w:t>
            </w:r>
          </w:p>
          <w:p w:rsidR="00913C29" w:rsidRDefault="00025D82" w:rsidP="00025D82">
            <w:pPr>
              <w:pStyle w:val="ListParagraph"/>
              <w:spacing w:after="0" w:line="240" w:lineRule="auto"/>
              <w:ind w:left="360"/>
              <w:rPr>
                <w:rFonts w:cs="Calibri"/>
              </w:rPr>
            </w:pPr>
            <w:r w:rsidRPr="00B063D5">
              <w:rPr>
                <w:rFonts w:cs="Calibri"/>
              </w:rPr>
              <w:t>-  Studies focused on MCSE 2000 certification, including 720 hours of hands-on experience</w:t>
            </w:r>
          </w:p>
          <w:p w:rsidR="00BF20C7" w:rsidRDefault="00BF20C7" w:rsidP="00025D82">
            <w:pPr>
              <w:pStyle w:val="ListParagraph"/>
              <w:spacing w:after="0" w:line="240" w:lineRule="auto"/>
              <w:ind w:left="360"/>
              <w:rPr>
                <w:rFonts w:cs="Calibri"/>
              </w:rPr>
            </w:pPr>
          </w:p>
          <w:p w:rsidR="00D50FAC" w:rsidRPr="008E76FD" w:rsidRDefault="000B4AC4" w:rsidP="008E76FD">
            <w:pPr>
              <w:tabs>
                <w:tab w:val="left" w:pos="7246"/>
              </w:tabs>
              <w:spacing w:after="0" w:line="240" w:lineRule="auto"/>
              <w:rPr>
                <w:rFonts w:cs="Calibri"/>
              </w:rPr>
            </w:pPr>
            <w:r w:rsidRPr="008E76FD">
              <w:rPr>
                <w:rFonts w:cs="Calibri"/>
              </w:rPr>
              <w:tab/>
            </w:r>
          </w:p>
        </w:tc>
        <w:tc>
          <w:tcPr>
            <w:tcW w:w="2170" w:type="dxa"/>
            <w:gridSpan w:val="2"/>
            <w:shd w:val="clear" w:color="auto" w:fill="F2F2F2"/>
          </w:tcPr>
          <w:p w:rsidR="00DA5CB6" w:rsidRPr="00446A11" w:rsidRDefault="00DA5CB6" w:rsidP="00D3629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446A11">
              <w:rPr>
                <w:b/>
                <w:sz w:val="20"/>
                <w:szCs w:val="20"/>
                <w:u w:val="single"/>
              </w:rPr>
              <w:t>Certifications</w:t>
            </w:r>
            <w:r w:rsidR="00796D2C">
              <w:rPr>
                <w:b/>
                <w:sz w:val="20"/>
                <w:szCs w:val="20"/>
                <w:u w:val="single"/>
              </w:rPr>
              <w:t>:</w:t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MCITP</w:t>
            </w:r>
            <w:r>
              <w:rPr>
                <w:sz w:val="20"/>
                <w:szCs w:val="20"/>
              </w:rPr>
              <w:t>: Enterprise Administrator</w:t>
            </w:r>
            <w:r w:rsidR="000C30BA">
              <w:rPr>
                <w:sz w:val="20"/>
                <w:szCs w:val="20"/>
              </w:rPr>
              <w:t xml:space="preserve"> 2008</w:t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MCTS</w:t>
            </w:r>
            <w:r>
              <w:rPr>
                <w:sz w:val="20"/>
                <w:szCs w:val="20"/>
              </w:rPr>
              <w:t>: Virtualization, Configuration</w:t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MCTS</w:t>
            </w:r>
            <w:r>
              <w:rPr>
                <w:sz w:val="20"/>
                <w:szCs w:val="20"/>
              </w:rPr>
              <w:t>: Vista</w:t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MCSE</w:t>
            </w:r>
            <w:r>
              <w:rPr>
                <w:sz w:val="20"/>
                <w:szCs w:val="20"/>
              </w:rPr>
              <w:t xml:space="preserve"> 2003</w:t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MCSA</w:t>
            </w:r>
            <w:r>
              <w:rPr>
                <w:sz w:val="20"/>
                <w:szCs w:val="20"/>
              </w:rPr>
              <w:t xml:space="preserve"> 2003</w:t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MCSE</w:t>
            </w:r>
            <w:r>
              <w:rPr>
                <w:sz w:val="20"/>
                <w:szCs w:val="20"/>
              </w:rPr>
              <w:t xml:space="preserve"> 2000</w:t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MCDBA</w:t>
            </w:r>
            <w:r>
              <w:rPr>
                <w:sz w:val="20"/>
                <w:szCs w:val="20"/>
              </w:rPr>
              <w:t xml:space="preserve"> 2000</w:t>
            </w:r>
          </w:p>
          <w:p w:rsidR="00DD775B" w:rsidRPr="00446A11" w:rsidRDefault="00283F03" w:rsidP="00283F03">
            <w:pPr>
              <w:tabs>
                <w:tab w:val="center" w:pos="971"/>
                <w:tab w:val="right" w:pos="1942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="00DD775B" w:rsidRPr="00446A11">
              <w:rPr>
                <w:b/>
                <w:sz w:val="20"/>
                <w:szCs w:val="20"/>
              </w:rPr>
              <w:t>MCP</w:t>
            </w:r>
            <w:r>
              <w:rPr>
                <w:b/>
                <w:sz w:val="20"/>
                <w:szCs w:val="20"/>
              </w:rPr>
              <w:tab/>
            </w:r>
          </w:p>
          <w:p w:rsidR="00DD775B" w:rsidRDefault="00DD775B" w:rsidP="009E0E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46A11">
              <w:rPr>
                <w:b/>
                <w:sz w:val="20"/>
                <w:szCs w:val="20"/>
              </w:rPr>
              <w:t>A+</w:t>
            </w:r>
            <w:r>
              <w:rPr>
                <w:sz w:val="20"/>
                <w:szCs w:val="20"/>
              </w:rPr>
              <w:t xml:space="preserve"> Computer Repair</w:t>
            </w:r>
          </w:p>
          <w:p w:rsidR="00CA43BD" w:rsidRDefault="00CA43BD" w:rsidP="00CA43B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BD75C3" w:rsidRPr="00446A11" w:rsidRDefault="00BD75C3" w:rsidP="00BD75C3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446A11">
              <w:rPr>
                <w:b/>
                <w:sz w:val="20"/>
                <w:szCs w:val="20"/>
                <w:u w:val="single"/>
              </w:rPr>
              <w:t>Skills</w:t>
            </w:r>
          </w:p>
          <w:p w:rsidR="001D3B11" w:rsidRDefault="00346DA0" w:rsidP="00BD75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365</w:t>
            </w:r>
          </w:p>
          <w:p w:rsidR="00E02CE3" w:rsidRDefault="00E02CE3" w:rsidP="00BD75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Azure</w:t>
            </w:r>
          </w:p>
          <w:p w:rsidR="00BD75C3" w:rsidRDefault="008524B1" w:rsidP="00BD75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</w:t>
            </w:r>
            <w:r w:rsidR="00BD75C3">
              <w:rPr>
                <w:sz w:val="20"/>
                <w:szCs w:val="20"/>
              </w:rPr>
              <w:t>Hyper-V</w:t>
            </w:r>
          </w:p>
          <w:p w:rsidR="00BD75C3" w:rsidRDefault="00BD75C3" w:rsidP="00BD75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VMware ESXi</w:t>
            </w:r>
            <w:r w:rsidR="008524B1">
              <w:rPr>
                <w:sz w:val="20"/>
                <w:szCs w:val="20"/>
              </w:rPr>
              <w:t>, vCenter</w:t>
            </w:r>
          </w:p>
          <w:p w:rsidR="00AD07BA" w:rsidRDefault="00AD07BA" w:rsidP="00AD07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Citrix Support</w:t>
            </w:r>
          </w:p>
          <w:p w:rsidR="0045619C" w:rsidRDefault="0045619C" w:rsidP="00BD75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E6AB7" w:rsidRDefault="00BE6AB7" w:rsidP="00BD75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Isilon Storage</w:t>
            </w:r>
          </w:p>
          <w:p w:rsidR="00BE6AB7" w:rsidRDefault="00DA0EDB" w:rsidP="00BE6A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Fujitsu </w:t>
            </w:r>
            <w:proofErr w:type="spellStart"/>
            <w:r>
              <w:rPr>
                <w:sz w:val="20"/>
                <w:szCs w:val="20"/>
              </w:rPr>
              <w:t>Eternus</w:t>
            </w:r>
            <w:proofErr w:type="spellEnd"/>
            <w:r w:rsidR="008524B1">
              <w:rPr>
                <w:sz w:val="20"/>
                <w:szCs w:val="20"/>
              </w:rPr>
              <w:t xml:space="preserve"> SAN</w:t>
            </w:r>
          </w:p>
          <w:p w:rsidR="0045619C" w:rsidRDefault="0045619C" w:rsidP="00BE6A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Quantum</w:t>
            </w:r>
            <w:r w:rsidR="00AD07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StorNext</w:t>
            </w:r>
          </w:p>
          <w:p w:rsidR="0045619C" w:rsidRDefault="00AD07BA" w:rsidP="00BE6A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AVID Nexis</w:t>
            </w:r>
          </w:p>
          <w:p w:rsidR="00AD07BA" w:rsidRDefault="00AD07BA" w:rsidP="00BE6A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24A3F" w:rsidRDefault="00DA0EDB" w:rsidP="004561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Shoretel</w:t>
            </w:r>
            <w:proofErr w:type="spellEnd"/>
            <w:r w:rsidR="0045619C">
              <w:rPr>
                <w:sz w:val="20"/>
                <w:szCs w:val="20"/>
              </w:rPr>
              <w:t xml:space="preserve">, </w:t>
            </w:r>
            <w:proofErr w:type="spellStart"/>
            <w:r w:rsidR="0045619C">
              <w:rPr>
                <w:sz w:val="20"/>
                <w:szCs w:val="20"/>
              </w:rPr>
              <w:t>Fuze</w:t>
            </w:r>
            <w:proofErr w:type="spellEnd"/>
            <w:r w:rsidR="0045619C">
              <w:rPr>
                <w:sz w:val="20"/>
                <w:szCs w:val="20"/>
              </w:rPr>
              <w:t xml:space="preserve">, 3CX, </w:t>
            </w:r>
            <w:proofErr w:type="spellStart"/>
            <w:r w:rsidR="00346DA0">
              <w:rPr>
                <w:sz w:val="20"/>
                <w:szCs w:val="20"/>
              </w:rPr>
              <w:t>Allworx</w:t>
            </w:r>
            <w:proofErr w:type="spellEnd"/>
          </w:p>
          <w:p w:rsidR="0045619C" w:rsidRDefault="0045619C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45619C" w:rsidRDefault="0045619C" w:rsidP="004561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Solarwinds</w:t>
            </w:r>
            <w:proofErr w:type="spellEnd"/>
          </w:p>
          <w:p w:rsidR="00724A3F" w:rsidRDefault="00F6391A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Auvik</w:t>
            </w:r>
          </w:p>
          <w:p w:rsidR="00BE6AB7" w:rsidRDefault="00BE6AB7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Zabbix</w:t>
            </w:r>
            <w:proofErr w:type="spellEnd"/>
          </w:p>
          <w:p w:rsidR="0045619C" w:rsidRDefault="0045619C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A0EDB" w:rsidRDefault="00DA0EDB" w:rsidP="00E947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Wireshark</w:t>
            </w:r>
          </w:p>
          <w:p w:rsidR="008B3F42" w:rsidRDefault="00920EE1" w:rsidP="00E947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MRTG</w:t>
            </w:r>
          </w:p>
          <w:p w:rsidR="002E25D8" w:rsidRDefault="002E25D8" w:rsidP="00E947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PRTG</w:t>
            </w:r>
          </w:p>
          <w:p w:rsidR="00AD07BA" w:rsidRDefault="00F6391A" w:rsidP="00AD07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Datto</w:t>
            </w:r>
            <w:r w:rsidR="00AD07BA">
              <w:rPr>
                <w:sz w:val="20"/>
                <w:szCs w:val="20"/>
              </w:rPr>
              <w:t xml:space="preserve">, </w:t>
            </w:r>
            <w:proofErr w:type="spellStart"/>
            <w:r w:rsidR="00AD07BA">
              <w:rPr>
                <w:sz w:val="20"/>
                <w:szCs w:val="20"/>
              </w:rPr>
              <w:t>Appassure</w:t>
            </w:r>
            <w:proofErr w:type="spellEnd"/>
          </w:p>
          <w:p w:rsidR="00AD07BA" w:rsidRDefault="00AD07BA" w:rsidP="00F639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D07BA" w:rsidRDefault="00AD07BA" w:rsidP="00F639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Rack and Stack</w:t>
            </w:r>
          </w:p>
          <w:p w:rsidR="00AD07BA" w:rsidRDefault="00AD07BA" w:rsidP="00F639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D07BA">
              <w:rPr>
                <w:sz w:val="20"/>
                <w:szCs w:val="20"/>
              </w:rPr>
              <w:t>Data center, network, and application architectures</w:t>
            </w:r>
          </w:p>
          <w:p w:rsidR="00AD07BA" w:rsidRDefault="00AD07BA" w:rsidP="00AD07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Generators</w:t>
            </w:r>
          </w:p>
          <w:p w:rsidR="00F6391A" w:rsidRDefault="00F6391A" w:rsidP="00F639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E6AB7" w:rsidRPr="00FA4009" w:rsidRDefault="00BD75C3" w:rsidP="00BE6AB7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A4009">
              <w:rPr>
                <w:b/>
                <w:sz w:val="20"/>
                <w:szCs w:val="20"/>
                <w:u w:val="single"/>
              </w:rPr>
              <w:t>Specialized Software</w:t>
            </w:r>
          </w:p>
          <w:p w:rsidR="00BE6AB7" w:rsidRDefault="00BE6AB7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AVID</w:t>
            </w:r>
            <w:r w:rsidR="00AD07BA">
              <w:rPr>
                <w:sz w:val="20"/>
                <w:szCs w:val="20"/>
              </w:rPr>
              <w:t xml:space="preserve"> Asset Management</w:t>
            </w:r>
          </w:p>
          <w:p w:rsidR="00DA0EDB" w:rsidRDefault="00E979DA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Touchworks</w:t>
            </w:r>
            <w:proofErr w:type="spellEnd"/>
            <w:r w:rsidR="00DA0EDB">
              <w:rPr>
                <w:sz w:val="20"/>
                <w:szCs w:val="20"/>
              </w:rPr>
              <w:t xml:space="preserve"> </w:t>
            </w:r>
            <w:r w:rsidR="00296FFB">
              <w:rPr>
                <w:sz w:val="20"/>
                <w:szCs w:val="20"/>
              </w:rPr>
              <w:t>EHR</w:t>
            </w:r>
          </w:p>
          <w:p w:rsidR="00DA0EDB" w:rsidRDefault="00F975D6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Allscrip</w:t>
            </w:r>
            <w:r w:rsidR="00DA0EDB">
              <w:rPr>
                <w:sz w:val="20"/>
                <w:szCs w:val="20"/>
              </w:rPr>
              <w:t>ts PM</w:t>
            </w:r>
          </w:p>
          <w:p w:rsidR="00DA0EDB" w:rsidRDefault="00DA0EDB" w:rsidP="00DA0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ConnectWise</w:t>
            </w:r>
            <w:proofErr w:type="spellEnd"/>
          </w:p>
          <w:p w:rsidR="00724A3F" w:rsidRDefault="00F975D6" w:rsidP="00724A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A0ED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 w:rsidR="00DA0EDB">
              <w:rPr>
                <w:sz w:val="20"/>
                <w:szCs w:val="20"/>
              </w:rPr>
              <w:t>oHive</w:t>
            </w:r>
            <w:r w:rsidR="00EE5C7C">
              <w:rPr>
                <w:sz w:val="20"/>
                <w:szCs w:val="20"/>
              </w:rPr>
              <w:t xml:space="preserve"> Networks</w:t>
            </w:r>
          </w:p>
          <w:p w:rsidR="008524B1" w:rsidRDefault="008524B1" w:rsidP="00AD07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Xceleria</w:t>
            </w:r>
            <w:proofErr w:type="spellEnd"/>
            <w:r w:rsidR="00AD07BA"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GEPacs</w:t>
            </w:r>
            <w:proofErr w:type="spellEnd"/>
          </w:p>
          <w:p w:rsidR="00D72591" w:rsidRPr="008F4280" w:rsidRDefault="0049298A" w:rsidP="00AD07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AutotaskEndpointMgmt</w:t>
            </w:r>
            <w:proofErr w:type="spellEnd"/>
          </w:p>
        </w:tc>
      </w:tr>
      <w:tr w:rsidR="003E3E9D" w:rsidRPr="007E612D" w:rsidTr="00E52B66">
        <w:trPr>
          <w:trHeight w:val="2958"/>
        </w:trPr>
        <w:tc>
          <w:tcPr>
            <w:tcW w:w="8984" w:type="dxa"/>
            <w:gridSpan w:val="2"/>
          </w:tcPr>
          <w:p w:rsidR="00BF0F80" w:rsidRPr="002F3B03" w:rsidRDefault="00114B2A" w:rsidP="002F3B0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</w:t>
            </w:r>
            <w:r w:rsidR="003948E7">
              <w:rPr>
                <w:b/>
                <w:sz w:val="28"/>
                <w:szCs w:val="28"/>
              </w:rPr>
              <w:t>E</w:t>
            </w:r>
            <w:r w:rsidR="00C11360" w:rsidRPr="00B063D5">
              <w:rPr>
                <w:rFonts w:cs="Calibri"/>
                <w:b/>
                <w:sz w:val="28"/>
                <w:szCs w:val="28"/>
              </w:rPr>
              <w:t>xperience</w:t>
            </w:r>
          </w:p>
          <w:p w:rsidR="002F50DF" w:rsidRDefault="00793919" w:rsidP="007D6602">
            <w:pPr>
              <w:spacing w:after="0" w:line="240" w:lineRule="auto"/>
            </w:pPr>
            <w:r>
              <w:t xml:space="preserve">Sept 2019 – </w:t>
            </w:r>
            <w:r w:rsidR="0021112E">
              <w:t>April</w:t>
            </w:r>
            <w:r>
              <w:t xml:space="preserve"> </w:t>
            </w:r>
            <w:r w:rsidR="00511FB6">
              <w:t>2020</w:t>
            </w:r>
            <w:r w:rsidR="007D6160">
              <w:t xml:space="preserve"> </w:t>
            </w:r>
            <w:r w:rsidR="00595EAA">
              <w:rPr>
                <w:b/>
                <w:sz w:val="26"/>
                <w:szCs w:val="26"/>
              </w:rPr>
              <w:t xml:space="preserve">Linux Systems Engineer </w:t>
            </w:r>
            <w:r w:rsidR="00645726">
              <w:rPr>
                <w:b/>
                <w:sz w:val="26"/>
                <w:szCs w:val="26"/>
              </w:rPr>
              <w:t xml:space="preserve">  </w:t>
            </w:r>
            <w:r w:rsidR="00645726">
              <w:rPr>
                <w:b/>
              </w:rPr>
              <w:t>Insight Global/</w:t>
            </w:r>
            <w:r>
              <w:rPr>
                <w:b/>
              </w:rPr>
              <w:t>Disney Studios</w:t>
            </w:r>
            <w:r w:rsidR="00595EAA">
              <w:rPr>
                <w:b/>
              </w:rPr>
              <w:t xml:space="preserve"> </w:t>
            </w:r>
            <w:r w:rsidR="00D948F0">
              <w:rPr>
                <w:b/>
              </w:rPr>
              <w:t xml:space="preserve">   </w:t>
            </w:r>
            <w:r w:rsidR="00595EAA">
              <w:t xml:space="preserve">Burbank, </w:t>
            </w:r>
            <w:r>
              <w:t>CA</w:t>
            </w:r>
          </w:p>
          <w:p w:rsidR="00793919" w:rsidRDefault="00793919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Provided global support of servers and data storages for Disney’s Motion Picture Production</w:t>
            </w:r>
          </w:p>
          <w:p w:rsidR="00700789" w:rsidRDefault="00700789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Duties included on-site surveys for IT </w:t>
            </w:r>
            <w:r w:rsidR="00730542">
              <w:t xml:space="preserve">infrastructure deployments </w:t>
            </w:r>
            <w:r w:rsidR="004D5A65">
              <w:t>and</w:t>
            </w:r>
            <w:r w:rsidR="00730542">
              <w:t xml:space="preserve"> rack </w:t>
            </w:r>
            <w:r w:rsidR="004D5A65">
              <w:t>installations</w:t>
            </w:r>
          </w:p>
          <w:p w:rsidR="00700789" w:rsidRDefault="0073054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Performed full physical rack installations, including networking, servers, storage, and power</w:t>
            </w:r>
          </w:p>
          <w:p w:rsidR="00730542" w:rsidRDefault="0073054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Responsible for physical Dell server installation</w:t>
            </w:r>
            <w:r w:rsidR="00400849">
              <w:t>s</w:t>
            </w:r>
            <w:r>
              <w:t>, configuration and network connectivity</w:t>
            </w:r>
          </w:p>
          <w:p w:rsidR="00730542" w:rsidRDefault="0073054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Responsible for physical D</w:t>
            </w:r>
            <w:r w:rsidR="00DC242E">
              <w:t>ell Isilon</w:t>
            </w:r>
            <w:r w:rsidR="00331189">
              <w:t xml:space="preserve"> (up to 3PB of storage)</w:t>
            </w:r>
            <w:r w:rsidR="00DC242E">
              <w:t xml:space="preserve">, </w:t>
            </w:r>
            <w:r w:rsidR="00DC242E">
              <w:rPr>
                <w:rFonts w:cs="Calibri"/>
              </w:rPr>
              <w:t xml:space="preserve">Quantum, and Nexis </w:t>
            </w:r>
            <w:r>
              <w:t>Storage installation, configuration and network connectivity</w:t>
            </w:r>
            <w:r w:rsidR="00447AC4">
              <w:t>, including network shares</w:t>
            </w:r>
          </w:p>
          <w:p w:rsidR="00730542" w:rsidRDefault="0073054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Responsible for physical UPS and power management installation, configuration, and network connectivity</w:t>
            </w:r>
          </w:p>
          <w:p w:rsidR="00730542" w:rsidRDefault="0073054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Responsible for virtual server dep</w:t>
            </w:r>
            <w:r w:rsidR="00D948F0">
              <w:t>l</w:t>
            </w:r>
            <w:r>
              <w:t>oyments, configuration, and network connectivity</w:t>
            </w:r>
            <w:r w:rsidR="00D948F0">
              <w:t xml:space="preserve"> within ESXi Dell servers hosts, Azure and AWS environments</w:t>
            </w:r>
          </w:p>
          <w:p w:rsidR="00730542" w:rsidRDefault="00114B2A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M</w:t>
            </w:r>
            <w:r w:rsidR="00D948F0">
              <w:t xml:space="preserve">anaged AD Connect, Azure AD, Microsoft Identity Management servers, SQL servers, shares on </w:t>
            </w:r>
            <w:r w:rsidR="004D5A65">
              <w:t>all</w:t>
            </w:r>
            <w:r w:rsidR="00D948F0">
              <w:t xml:space="preserve"> storage units, permissions and accounts within O365</w:t>
            </w:r>
          </w:p>
          <w:p w:rsidR="00D948F0" w:rsidRDefault="00687344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Travel</w:t>
            </w:r>
            <w:r w:rsidR="00114B2A">
              <w:t>ed</w:t>
            </w:r>
            <w:r>
              <w:t xml:space="preserve"> as required to editing locations, studio locations, and filming locations</w:t>
            </w:r>
          </w:p>
          <w:p w:rsidR="00687344" w:rsidRDefault="00687344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Performed domain upgrades, </w:t>
            </w:r>
            <w:r w:rsidR="00AC20D4">
              <w:t>DNS</w:t>
            </w:r>
            <w:r>
              <w:t xml:space="preserve"> changes, Active Directory tasks, IIS certificates renews</w:t>
            </w:r>
            <w:r w:rsidR="00DC242E">
              <w:t>, group policy modifications</w:t>
            </w:r>
          </w:p>
          <w:p w:rsidR="00DC242E" w:rsidRDefault="00DC242E" w:rsidP="00DC242E">
            <w:pPr>
              <w:pStyle w:val="ListParagraph"/>
              <w:numPr>
                <w:ilvl w:val="0"/>
                <w:numId w:val="1"/>
              </w:numPr>
              <w:tabs>
                <w:tab w:val="left" w:pos="1995"/>
                <w:tab w:val="left" w:pos="3585"/>
              </w:tabs>
              <w:spacing w:after="0" w:line="240" w:lineRule="auto"/>
              <w:rPr>
                <w:rFonts w:cs="Calibri"/>
              </w:rPr>
            </w:pPr>
            <w:r>
              <w:t xml:space="preserve">Responsible for </w:t>
            </w:r>
            <w:r w:rsidRPr="008F2C05">
              <w:rPr>
                <w:rFonts w:cs="Calibri"/>
              </w:rPr>
              <w:t xml:space="preserve">media production environments and AVID </w:t>
            </w:r>
            <w:r>
              <w:rPr>
                <w:rFonts w:cs="Calibri"/>
              </w:rPr>
              <w:t>software configurations for Studio teams</w:t>
            </w:r>
          </w:p>
          <w:p w:rsidR="00F84EA8" w:rsidRDefault="00DC242E" w:rsidP="00F84EA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Responsible for AVID serv</w:t>
            </w:r>
            <w:r w:rsidR="00F84EA8">
              <w:t>ers within Azure and ESXi hosts for large data transfers</w:t>
            </w:r>
          </w:p>
          <w:p w:rsidR="00F84EA8" w:rsidRPr="00F84EA8" w:rsidRDefault="00F84EA8" w:rsidP="00F84EA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Configured </w:t>
            </w:r>
            <w:r w:rsidRPr="008F2C05">
              <w:rPr>
                <w:rFonts w:cs="Calibri"/>
              </w:rPr>
              <w:t>Azure networking,</w:t>
            </w:r>
            <w:r>
              <w:rPr>
                <w:rFonts w:cs="Calibri"/>
              </w:rPr>
              <w:t xml:space="preserve"> storage, servers, </w:t>
            </w:r>
            <w:r w:rsidR="002002E7">
              <w:rPr>
                <w:rFonts w:cs="Calibri"/>
              </w:rPr>
              <w:t>SQL</w:t>
            </w:r>
            <w:r>
              <w:rPr>
                <w:rFonts w:cs="Calibri"/>
              </w:rPr>
              <w:t xml:space="preserve"> servers, Resource Groups, </w:t>
            </w:r>
            <w:proofErr w:type="spellStart"/>
            <w:r>
              <w:rPr>
                <w:rFonts w:cs="Calibri"/>
              </w:rPr>
              <w:t>VNets</w:t>
            </w:r>
            <w:proofErr w:type="spellEnd"/>
            <w:r>
              <w:rPr>
                <w:rFonts w:cs="Calibri"/>
              </w:rPr>
              <w:t>, and port security</w:t>
            </w:r>
          </w:p>
          <w:p w:rsidR="00700789" w:rsidRPr="00BE7067" w:rsidRDefault="00F84EA8" w:rsidP="00F84EA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cs="Calibri"/>
              </w:rPr>
              <w:t xml:space="preserve">Configured AWS </w:t>
            </w:r>
            <w:r w:rsidRPr="008F2C05">
              <w:rPr>
                <w:rFonts w:cs="Calibri"/>
              </w:rPr>
              <w:t>networking,</w:t>
            </w:r>
            <w:r w:rsidR="00BE7067">
              <w:rPr>
                <w:rFonts w:cs="Calibri"/>
              </w:rPr>
              <w:t xml:space="preserve"> servers, VPC</w:t>
            </w:r>
          </w:p>
          <w:p w:rsidR="00BE7067" w:rsidRPr="003F518D" w:rsidRDefault="00BE7067" w:rsidP="00F84EA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cs="Calibri"/>
              </w:rPr>
              <w:t xml:space="preserve">Configured </w:t>
            </w:r>
            <w:proofErr w:type="spellStart"/>
            <w:r>
              <w:rPr>
                <w:rFonts w:cs="Calibri"/>
              </w:rPr>
              <w:t>Zabbix</w:t>
            </w:r>
            <w:proofErr w:type="spellEnd"/>
            <w:r>
              <w:rPr>
                <w:rFonts w:cs="Calibri"/>
              </w:rPr>
              <w:t xml:space="preserve"> servers for network and server monitoring</w:t>
            </w:r>
          </w:p>
          <w:p w:rsidR="003F518D" w:rsidRDefault="003F518D" w:rsidP="00F84EA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cs="Calibri"/>
              </w:rPr>
              <w:t xml:space="preserve">Some python scripting for </w:t>
            </w:r>
            <w:proofErr w:type="spellStart"/>
            <w:r>
              <w:rPr>
                <w:rFonts w:cs="Calibri"/>
              </w:rPr>
              <w:t>Zabbix</w:t>
            </w:r>
            <w:proofErr w:type="spell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Ansible</w:t>
            </w:r>
            <w:proofErr w:type="spellEnd"/>
          </w:p>
          <w:p w:rsidR="00700789" w:rsidRDefault="00700789" w:rsidP="00700789">
            <w:pPr>
              <w:spacing w:after="0" w:line="240" w:lineRule="auto"/>
            </w:pPr>
          </w:p>
          <w:p w:rsidR="003C4B74" w:rsidRDefault="003C4B74" w:rsidP="007D6602">
            <w:pPr>
              <w:spacing w:after="0" w:line="240" w:lineRule="auto"/>
            </w:pPr>
            <w:r>
              <w:t xml:space="preserve">Nov 2018 </w:t>
            </w:r>
            <w:r w:rsidRPr="008706B8">
              <w:t xml:space="preserve">– </w:t>
            </w:r>
            <w:r w:rsidR="00FD6304">
              <w:t>Sept</w:t>
            </w:r>
            <w:r w:rsidR="002F50DF">
              <w:t xml:space="preserve"> 2019</w:t>
            </w:r>
            <w:r>
              <w:t xml:space="preserve">    </w:t>
            </w:r>
            <w:r w:rsidR="00793919">
              <w:rPr>
                <w:b/>
                <w:sz w:val="26"/>
                <w:szCs w:val="26"/>
              </w:rPr>
              <w:t xml:space="preserve">Expert Systems Engineer    </w:t>
            </w:r>
            <w:r w:rsidRPr="00D72C68">
              <w:rPr>
                <w:b/>
              </w:rPr>
              <w:t>Allscripts – PIH Health</w:t>
            </w:r>
            <w:r w:rsidR="00FD6304">
              <w:t xml:space="preserve">         </w:t>
            </w:r>
            <w:r w:rsidR="00793919">
              <w:t xml:space="preserve">  </w:t>
            </w:r>
            <w:r w:rsidR="00595EAA">
              <w:t xml:space="preserve"> Whittier, </w:t>
            </w:r>
            <w:r>
              <w:t>CA</w:t>
            </w:r>
          </w:p>
          <w:p w:rsidR="003C4B74" w:rsidRDefault="003C4B74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</w:t>
            </w:r>
            <w:r w:rsidR="00114B2A">
              <w:t>vided</w:t>
            </w:r>
            <w:r>
              <w:t xml:space="preserve"> </w:t>
            </w:r>
            <w:r w:rsidR="00E02AF1">
              <w:t xml:space="preserve">IT </w:t>
            </w:r>
            <w:r>
              <w:t xml:space="preserve">support for </w:t>
            </w:r>
            <w:r w:rsidR="00E02AF1">
              <w:t xml:space="preserve">1000+ servers, 7000+ users at 2 large hospitals </w:t>
            </w:r>
            <w:r w:rsidR="00114B2A">
              <w:t>and many clinic</w:t>
            </w:r>
            <w:r w:rsidR="004D5A65">
              <w:t>s</w:t>
            </w:r>
          </w:p>
          <w:p w:rsidR="00753530" w:rsidRDefault="00E02AF1" w:rsidP="0070078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Projects for Azure AD,</w:t>
            </w:r>
            <w:r w:rsidR="00700789">
              <w:t xml:space="preserve"> Azure MFA,</w:t>
            </w:r>
            <w:r>
              <w:t xml:space="preserve"> Exchange 2013, Domain upgrades, </w:t>
            </w:r>
            <w:r w:rsidR="00AC20D4">
              <w:t xml:space="preserve">new Windows Server builds (virtual and physical) </w:t>
            </w:r>
            <w:r w:rsidR="00F67680">
              <w:t>and clinical application deployments</w:t>
            </w:r>
            <w:r w:rsidR="00700789">
              <w:t xml:space="preserve"> support</w:t>
            </w:r>
          </w:p>
          <w:p w:rsidR="002F50DF" w:rsidRDefault="00F67680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Provided</w:t>
            </w:r>
            <w:r w:rsidR="002F50DF">
              <w:t xml:space="preserve"> support for Applications testing and deployments</w:t>
            </w:r>
            <w:r>
              <w:t xml:space="preserve"> for clinical development teams</w:t>
            </w:r>
          </w:p>
          <w:p w:rsidR="00F67680" w:rsidRDefault="00F67680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Provided support for IT Security teams, Desktop deployment teams, Storage teams and Networking teams</w:t>
            </w:r>
          </w:p>
          <w:p w:rsidR="00F67680" w:rsidRDefault="00F67680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Worked with various teams on security issues and breaches, providing support and reporting logistics from servers, firewalls, emails and other systems as required</w:t>
            </w:r>
          </w:p>
          <w:p w:rsidR="00F67680" w:rsidRDefault="00F67680" w:rsidP="00D56D6E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Provided support for ESXi servers and their storage, </w:t>
            </w:r>
            <w:r w:rsidR="00D56D6E">
              <w:t>IBM UCS M2 and M5 blade servers, including physical installs and builds</w:t>
            </w:r>
          </w:p>
          <w:p w:rsidR="00AC20D4" w:rsidRDefault="00AC20D4" w:rsidP="00AC20D4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Participated in on-call rotation within my team</w:t>
            </w:r>
          </w:p>
          <w:p w:rsidR="003C4B74" w:rsidRDefault="003C4B74" w:rsidP="003C4B74">
            <w:pPr>
              <w:spacing w:after="0" w:line="240" w:lineRule="auto"/>
            </w:pPr>
          </w:p>
          <w:p w:rsidR="003C10C0" w:rsidRDefault="003C10C0" w:rsidP="007D6602">
            <w:pPr>
              <w:spacing w:after="0" w:line="240" w:lineRule="auto"/>
            </w:pPr>
            <w:r>
              <w:t>Feb 2018</w:t>
            </w:r>
            <w:r w:rsidRPr="008706B8">
              <w:t xml:space="preserve"> – </w:t>
            </w:r>
            <w:r w:rsidR="00FD6304">
              <w:t>Oct</w:t>
            </w:r>
            <w:r w:rsidR="003C4B74">
              <w:t xml:space="preserve"> 2018</w:t>
            </w:r>
            <w:r w:rsidRPr="00BA4741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="00692F3A">
              <w:rPr>
                <w:b/>
                <w:sz w:val="26"/>
                <w:szCs w:val="26"/>
              </w:rPr>
              <w:t>ROC</w:t>
            </w:r>
            <w:r w:rsidR="007D6160">
              <w:rPr>
                <w:b/>
                <w:sz w:val="26"/>
                <w:szCs w:val="26"/>
              </w:rPr>
              <w:t xml:space="preserve"> </w:t>
            </w:r>
            <w:r w:rsidR="00F800F7">
              <w:rPr>
                <w:b/>
                <w:sz w:val="26"/>
                <w:szCs w:val="26"/>
              </w:rPr>
              <w:t xml:space="preserve">2 </w:t>
            </w:r>
            <w:r w:rsidR="00692F3A">
              <w:rPr>
                <w:b/>
                <w:sz w:val="26"/>
                <w:szCs w:val="26"/>
              </w:rPr>
              <w:t>Engineer</w:t>
            </w:r>
            <w:r w:rsidR="007D6160"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</w:rPr>
              <w:t>Advanced Microcomputing C</w:t>
            </w:r>
            <w:r w:rsidR="00F800F7">
              <w:rPr>
                <w:b/>
              </w:rPr>
              <w:t xml:space="preserve">oncepts </w:t>
            </w:r>
            <w:r w:rsidR="00692F3A">
              <w:rPr>
                <w:b/>
              </w:rPr>
              <w:t xml:space="preserve">    </w:t>
            </w:r>
            <w:r>
              <w:rPr>
                <w:b/>
              </w:rPr>
              <w:t xml:space="preserve"> </w:t>
            </w:r>
            <w:r>
              <w:t>San Dimas, CA</w:t>
            </w:r>
          </w:p>
          <w:p w:rsidR="00F800F7" w:rsidRDefault="00F800F7" w:rsidP="00F800F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Provided phone and remote support to business clients locally within Los Angeles</w:t>
            </w:r>
          </w:p>
          <w:p w:rsidR="007D6602" w:rsidRDefault="007D660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7D6602">
              <w:t>Support</w:t>
            </w:r>
            <w:r w:rsidR="004868B5">
              <w:t xml:space="preserve"> of Meraki, Fortigate and SonicW</w:t>
            </w:r>
            <w:r w:rsidRPr="007D6602">
              <w:t>all firewalls</w:t>
            </w:r>
          </w:p>
          <w:p w:rsidR="007D6602" w:rsidRDefault="007D660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7D6602">
              <w:t xml:space="preserve">AWS, O365, </w:t>
            </w:r>
            <w:r w:rsidR="00F800F7">
              <w:t xml:space="preserve">and </w:t>
            </w:r>
            <w:r w:rsidRPr="007D6602">
              <w:t>Parallels support</w:t>
            </w:r>
          </w:p>
          <w:p w:rsidR="007D6602" w:rsidRDefault="007D6602" w:rsidP="00CA5E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7D6602">
              <w:t xml:space="preserve">Engaged with Auvik, PRTG, MRTG, Continuum </w:t>
            </w:r>
            <w:r w:rsidR="002F50DF">
              <w:t>network monitoring systems</w:t>
            </w:r>
            <w:r w:rsidR="00F800F7">
              <w:t xml:space="preserve"> to create tickets </w:t>
            </w:r>
          </w:p>
          <w:p w:rsidR="00BF20C7" w:rsidRPr="009E6AF4" w:rsidRDefault="00114B2A" w:rsidP="00BF20C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</w:t>
            </w:r>
            <w:r w:rsidR="00F67680">
              <w:t>rovided support for QuickBooks issues, upgrades and installations</w:t>
            </w:r>
          </w:p>
        </w:tc>
        <w:tc>
          <w:tcPr>
            <w:tcW w:w="2075" w:type="dxa"/>
            <w:shd w:val="clear" w:color="auto" w:fill="F2F2F2"/>
          </w:tcPr>
          <w:p w:rsidR="00CE2630" w:rsidRPr="00610469" w:rsidRDefault="00E90B81" w:rsidP="000876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10469">
              <w:rPr>
                <w:b/>
                <w:sz w:val="20"/>
                <w:szCs w:val="20"/>
              </w:rPr>
              <w:t xml:space="preserve">Experience </w:t>
            </w:r>
            <w:r w:rsidR="00CE2630" w:rsidRPr="00610469">
              <w:rPr>
                <w:b/>
                <w:sz w:val="20"/>
                <w:szCs w:val="20"/>
              </w:rPr>
              <w:t>Fun Facts:</w:t>
            </w:r>
          </w:p>
          <w:p w:rsidR="00715655" w:rsidRDefault="00E90B81" w:rsidP="000876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715655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Working at the Burbank lot was </w:t>
            </w:r>
            <w:r w:rsidR="00FF00C1">
              <w:rPr>
                <w:sz w:val="20"/>
                <w:szCs w:val="20"/>
              </w:rPr>
              <w:t>amazing</w:t>
            </w:r>
            <w:r w:rsidR="00B041B5">
              <w:rPr>
                <w:sz w:val="20"/>
                <w:szCs w:val="20"/>
              </w:rPr>
              <w:t xml:space="preserve">, </w:t>
            </w:r>
            <w:r w:rsidR="00114B2A">
              <w:rPr>
                <w:sz w:val="20"/>
                <w:szCs w:val="20"/>
              </w:rPr>
              <w:t>lots of Disney h</w:t>
            </w:r>
            <w:r w:rsidR="00B041B5">
              <w:rPr>
                <w:sz w:val="20"/>
                <w:szCs w:val="20"/>
              </w:rPr>
              <w:t>istory</w:t>
            </w:r>
          </w:p>
          <w:p w:rsidR="001650BF" w:rsidRDefault="001650BF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EA685B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EA685B" w:rsidRDefault="00EA685B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4B7773" w:rsidRDefault="004B7773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B041B5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 +</w:t>
            </w:r>
            <w:r w:rsidR="00152BAA">
              <w:rPr>
                <w:sz w:val="20"/>
                <w:szCs w:val="20"/>
              </w:rPr>
              <w:t>2000 server migration project</w:t>
            </w: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F42E40" w:rsidRDefault="00F42E40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9B399A" w:rsidRDefault="009B399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 a diverse client pool of small businesses</w:t>
            </w:r>
          </w:p>
          <w:p w:rsidR="00152BAA" w:rsidRPr="00AB490F" w:rsidRDefault="00152BAA" w:rsidP="00A16FB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7312C" w:rsidRPr="007E612D" w:rsidTr="00E52B66">
        <w:trPr>
          <w:trHeight w:val="81"/>
        </w:trPr>
        <w:tc>
          <w:tcPr>
            <w:tcW w:w="8889" w:type="dxa"/>
          </w:tcPr>
          <w:p w:rsidR="00AA11B9" w:rsidRPr="002002E7" w:rsidRDefault="009E0E39" w:rsidP="002002E7">
            <w:pPr>
              <w:pBdr>
                <w:bottom w:val="single" w:sz="4" w:space="1" w:color="808080"/>
              </w:pBdr>
              <w:tabs>
                <w:tab w:val="left" w:pos="2946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</w:t>
            </w:r>
            <w:r w:rsidR="00C11360" w:rsidRPr="00B063D5">
              <w:rPr>
                <w:rFonts w:cs="Calibri"/>
                <w:b/>
                <w:sz w:val="28"/>
                <w:szCs w:val="28"/>
              </w:rPr>
              <w:t>xperience</w:t>
            </w:r>
            <w:r>
              <w:rPr>
                <w:b/>
                <w:sz w:val="28"/>
                <w:szCs w:val="28"/>
              </w:rPr>
              <w:t>… cont.</w:t>
            </w:r>
            <w:r w:rsidR="002002E7">
              <w:rPr>
                <w:b/>
                <w:sz w:val="28"/>
                <w:szCs w:val="28"/>
              </w:rPr>
              <w:tab/>
            </w:r>
          </w:p>
          <w:p w:rsidR="002E0FBD" w:rsidRPr="002E0FBD" w:rsidRDefault="002E0FBD" w:rsidP="002E0FBD">
            <w:pPr>
              <w:spacing w:after="0" w:line="240" w:lineRule="auto"/>
            </w:pPr>
            <w:r w:rsidRPr="002E0FBD">
              <w:t>June 2017 – Jan 2018</w:t>
            </w:r>
            <w:r w:rsidRPr="002E0FBD">
              <w:rPr>
                <w:b/>
              </w:rPr>
              <w:t xml:space="preserve">   </w:t>
            </w:r>
            <w:r w:rsidRPr="00645726">
              <w:rPr>
                <w:b/>
                <w:sz w:val="26"/>
                <w:szCs w:val="26"/>
              </w:rPr>
              <w:t>Sr. IT Consultant</w:t>
            </w:r>
            <w:r w:rsidRPr="002E0FBD">
              <w:rPr>
                <w:b/>
              </w:rPr>
              <w:t xml:space="preserve">   </w:t>
            </w:r>
            <w:r w:rsidR="00645726">
              <w:rPr>
                <w:b/>
              </w:rPr>
              <w:t xml:space="preserve"> </w:t>
            </w:r>
            <w:r w:rsidRPr="002E0FBD">
              <w:rPr>
                <w:b/>
              </w:rPr>
              <w:t xml:space="preserve">  Strategic Technology Specialists</w:t>
            </w:r>
            <w:r w:rsidR="00645726">
              <w:rPr>
                <w:b/>
              </w:rPr>
              <w:t xml:space="preserve">        </w:t>
            </w:r>
            <w:r w:rsidRPr="002E0FBD">
              <w:rPr>
                <w:b/>
              </w:rPr>
              <w:t xml:space="preserve">  </w:t>
            </w:r>
            <w:r w:rsidR="00645726">
              <w:t>Torrance, CA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Manage</w:t>
            </w:r>
            <w:r w:rsidR="00114B2A">
              <w:t>d</w:t>
            </w:r>
            <w:r w:rsidRPr="002E0FBD">
              <w:t xml:space="preserve"> multiple clients in downtown area and southern California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Perform</w:t>
            </w:r>
            <w:r w:rsidR="00114B2A">
              <w:t>ed</w:t>
            </w:r>
            <w:r w:rsidRPr="002E0FBD">
              <w:t xml:space="preserve"> Domain upgrades, DHCP/WSUS/WDS migrations, MS Exchange decommissions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 xml:space="preserve">Supporting Nimble SANs, Meraki and Fortigate management and </w:t>
            </w:r>
            <w:proofErr w:type="spellStart"/>
            <w:r w:rsidRPr="002E0FBD">
              <w:t>Sonicwall</w:t>
            </w:r>
            <w:proofErr w:type="spellEnd"/>
            <w:r w:rsidRPr="002E0FBD">
              <w:t xml:space="preserve"> firewalls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Citrix Netscaler VPX and Xenapp 6.5/7.0 configurations and management support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Office365 administration and hybrid migrations support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 xml:space="preserve">Performed VMware administration and support </w:t>
            </w:r>
          </w:p>
          <w:p w:rsidR="002E0FBD" w:rsidRPr="002E0FBD" w:rsidRDefault="004D5A65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Managed workstations and servers with </w:t>
            </w:r>
            <w:r w:rsidR="002E0FBD" w:rsidRPr="002E0FBD">
              <w:t xml:space="preserve">Autotask Endpoint </w:t>
            </w:r>
            <w:r>
              <w:t>Management</w:t>
            </w:r>
          </w:p>
          <w:p w:rsidR="002E0FBD" w:rsidRPr="002E0FBD" w:rsidRDefault="002E0FBD" w:rsidP="002E0FBD">
            <w:pPr>
              <w:spacing w:after="0" w:line="240" w:lineRule="auto"/>
            </w:pPr>
          </w:p>
          <w:p w:rsidR="002E0FBD" w:rsidRPr="002E0FBD" w:rsidRDefault="002E0FBD" w:rsidP="002E0FBD">
            <w:pPr>
              <w:spacing w:after="0" w:line="240" w:lineRule="auto"/>
            </w:pPr>
            <w:r w:rsidRPr="002E0FBD">
              <w:t>Dec 2016 – Feb 2017</w:t>
            </w:r>
            <w:r w:rsidRPr="002E0FBD">
              <w:rPr>
                <w:b/>
              </w:rPr>
              <w:t xml:space="preserve">   </w:t>
            </w:r>
            <w:r w:rsidRPr="00645726">
              <w:rPr>
                <w:b/>
                <w:sz w:val="26"/>
                <w:szCs w:val="26"/>
              </w:rPr>
              <w:t>IT Manager</w:t>
            </w:r>
            <w:r w:rsidRPr="002E0FBD">
              <w:rPr>
                <w:b/>
              </w:rPr>
              <w:t xml:space="preserve">  </w:t>
            </w:r>
            <w:r w:rsidR="00645726">
              <w:rPr>
                <w:b/>
              </w:rPr>
              <w:t xml:space="preserve"> </w:t>
            </w:r>
            <w:r w:rsidRPr="002E0FBD">
              <w:rPr>
                <w:b/>
              </w:rPr>
              <w:t xml:space="preserve">California Clinic Management-Retina of CA   </w:t>
            </w:r>
            <w:r w:rsidRPr="002E0FBD">
              <w:t>Pasadena, CA</w:t>
            </w:r>
          </w:p>
          <w:p w:rsidR="002E0FBD" w:rsidRPr="002E0FBD" w:rsidRDefault="00114B2A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Managed</w:t>
            </w:r>
            <w:r w:rsidR="002E0FBD" w:rsidRPr="002E0FBD">
              <w:t xml:space="preserve"> a one-person IT department and 300+ users within company</w:t>
            </w:r>
          </w:p>
          <w:p w:rsidR="002E0FBD" w:rsidRPr="002E0FBD" w:rsidRDefault="00114B2A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P</w:t>
            </w:r>
            <w:r w:rsidRPr="002E0FBD">
              <w:t xml:space="preserve">resented </w:t>
            </w:r>
            <w:r>
              <w:t>r</w:t>
            </w:r>
            <w:r w:rsidR="002E0FBD" w:rsidRPr="002E0FBD">
              <w:t>eports analysis at weekly meetings for Board members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Supported 46 remote clinical offices, along with Heidelberg vision testing stations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Opened 2 new vision care offices in Long Beach and Palms Springs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Ordered and managed installations of new internet services and POTS lines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Provided Google Suite and O365 administration and licensing reviews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 xml:space="preserve">Managed </w:t>
            </w:r>
            <w:proofErr w:type="spellStart"/>
            <w:r w:rsidRPr="002E0FBD">
              <w:t>Fuze</w:t>
            </w:r>
            <w:proofErr w:type="spellEnd"/>
            <w:r w:rsidRPr="002E0FBD">
              <w:t xml:space="preserve"> VOIP cloud services and new phone requests</w:t>
            </w:r>
          </w:p>
          <w:p w:rsidR="002E0FBD" w:rsidRPr="002E0FBD" w:rsidRDefault="00114B2A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Fulfilled </w:t>
            </w:r>
            <w:r w:rsidR="002E0FBD" w:rsidRPr="002E0FBD">
              <w:t>Helpdesk tickets and duties as required</w:t>
            </w:r>
          </w:p>
          <w:p w:rsidR="002E0FBD" w:rsidRPr="002E0FBD" w:rsidRDefault="002E0FBD" w:rsidP="002E0FBD">
            <w:pPr>
              <w:spacing w:after="0" w:line="240" w:lineRule="auto"/>
            </w:pPr>
          </w:p>
          <w:p w:rsidR="002E0FBD" w:rsidRPr="002E0FBD" w:rsidRDefault="002E0FBD" w:rsidP="002E0FBD">
            <w:pPr>
              <w:spacing w:after="0" w:line="240" w:lineRule="auto"/>
            </w:pPr>
            <w:r w:rsidRPr="002E0FBD">
              <w:t>Jan 2012 – Nov 2016</w:t>
            </w:r>
            <w:r w:rsidRPr="002E0FBD">
              <w:rPr>
                <w:b/>
              </w:rPr>
              <w:t xml:space="preserve">   </w:t>
            </w:r>
            <w:r w:rsidRPr="00645726">
              <w:rPr>
                <w:b/>
                <w:sz w:val="26"/>
                <w:szCs w:val="26"/>
              </w:rPr>
              <w:t>SR. Network Engineer</w:t>
            </w:r>
            <w:r w:rsidRPr="002E0FBD">
              <w:rPr>
                <w:b/>
              </w:rPr>
              <w:t xml:space="preserve">          </w:t>
            </w:r>
            <w:r w:rsidR="00645726">
              <w:rPr>
                <w:b/>
              </w:rPr>
              <w:t xml:space="preserve"> </w:t>
            </w:r>
            <w:r w:rsidRPr="002E0FBD">
              <w:rPr>
                <w:b/>
              </w:rPr>
              <w:t xml:space="preserve"> Magan Medical Clinic</w:t>
            </w:r>
            <w:r w:rsidR="00645726">
              <w:rPr>
                <w:b/>
              </w:rPr>
              <w:t xml:space="preserve">           </w:t>
            </w:r>
            <w:r w:rsidRPr="002E0FBD">
              <w:rPr>
                <w:b/>
              </w:rPr>
              <w:t xml:space="preserve">     </w:t>
            </w:r>
            <w:r w:rsidRPr="002E0FBD">
              <w:t>Covina, CA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Supported</w:t>
            </w:r>
            <w:r w:rsidR="002E0FBD" w:rsidRPr="002E0FBD">
              <w:t xml:space="preserve"> 300+ users within the company, 60 physicians, 5 sites with 100+ WYSE clients and over 1000 network ports on HP5412zl, Cisco3650, and AeroHive switches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M</w:t>
            </w:r>
            <w:r w:rsidR="002E0FBD" w:rsidRPr="002E0FBD">
              <w:t>anaged 122 virtual and physical Windows, VMware, and AIX servers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M</w:t>
            </w:r>
            <w:r w:rsidR="002E0FBD" w:rsidRPr="002E0FBD">
              <w:t>anaged and supported 23 SQL servers, including 3 clustered systems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S</w:t>
            </w:r>
            <w:r w:rsidR="002E0FBD" w:rsidRPr="002E0FBD">
              <w:t>upported 6 VMware hosts with 1TB of memory, 105 virtual machines, 70TB of storage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S</w:t>
            </w:r>
            <w:r w:rsidR="002E0FBD" w:rsidRPr="002E0FBD">
              <w:t>upported a Fujitsu DX90 and DX200 SANs, totaling 156 hard drives, including LUN and raid builds and reconfigurations</w:t>
            </w:r>
          </w:p>
          <w:p w:rsidR="002E0FBD" w:rsidRPr="002E0FBD" w:rsidRDefault="002E0FBD" w:rsidP="002E0FBD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>Support</w:t>
            </w:r>
            <w:r w:rsidR="00442306">
              <w:t>ed</w:t>
            </w:r>
            <w:r w:rsidRPr="002E0FBD">
              <w:t xml:space="preserve"> Allscripts EHR and PM onsite systems, including Web servers using IIS and Apache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P</w:t>
            </w:r>
            <w:r w:rsidR="002E0FBD" w:rsidRPr="002E0FBD">
              <w:t>erformed 7 Allscripts EHR and PM enterprise software upgrades, including building test and training environments using Citrix Web Portals and Microsoft Terminal services</w:t>
            </w:r>
          </w:p>
          <w:p w:rsidR="00F42E40" w:rsidRDefault="002E0FBD" w:rsidP="00F42E40">
            <w:pPr>
              <w:numPr>
                <w:ilvl w:val="0"/>
                <w:numId w:val="2"/>
              </w:numPr>
              <w:spacing w:after="0" w:line="240" w:lineRule="auto"/>
            </w:pPr>
            <w:r w:rsidRPr="002E0FBD">
              <w:t xml:space="preserve">Managed Cisco 1840 and </w:t>
            </w:r>
            <w:proofErr w:type="spellStart"/>
            <w:r w:rsidRPr="002E0FBD">
              <w:t>Adtran</w:t>
            </w:r>
            <w:proofErr w:type="spellEnd"/>
            <w:r w:rsidRPr="002E0FBD">
              <w:t xml:space="preserve"> routers and migrated P2P network to a Managed MPLS</w:t>
            </w:r>
          </w:p>
          <w:p w:rsidR="002E0FBD" w:rsidRPr="002E0FBD" w:rsidRDefault="00442306" w:rsidP="00F42E40">
            <w:pPr>
              <w:numPr>
                <w:ilvl w:val="0"/>
                <w:numId w:val="2"/>
              </w:numPr>
              <w:spacing w:after="0" w:line="240" w:lineRule="auto"/>
            </w:pPr>
            <w:r>
              <w:t>D</w:t>
            </w:r>
            <w:r w:rsidR="002E0FBD" w:rsidRPr="002E0FBD">
              <w:t>eployed .Net and Active X controls using GPOs for all workstations for EHR applications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P</w:t>
            </w:r>
            <w:r w:rsidR="002E0FBD" w:rsidRPr="002E0FBD">
              <w:t>erformed Exchange 2003 to Office365 migration, with local Active Directory Sync</w:t>
            </w:r>
          </w:p>
          <w:p w:rsidR="002E0FBD" w:rsidRPr="002E0FBD" w:rsidRDefault="00442306" w:rsidP="002E0FBD">
            <w:pPr>
              <w:numPr>
                <w:ilvl w:val="0"/>
                <w:numId w:val="2"/>
              </w:numPr>
              <w:spacing w:after="0" w:line="240" w:lineRule="auto"/>
            </w:pPr>
            <w:r>
              <w:t>S</w:t>
            </w:r>
            <w:r w:rsidR="002E0FBD" w:rsidRPr="002E0FBD">
              <w:t xml:space="preserve">upported a virtualized Citrix environment of 6 servers hosting Allscripts Practice </w:t>
            </w:r>
          </w:p>
          <w:p w:rsidR="002E0FBD" w:rsidRDefault="002E0FBD" w:rsidP="002E0FBD">
            <w:pPr>
              <w:spacing w:after="0" w:line="240" w:lineRule="auto"/>
            </w:pPr>
            <w:r w:rsidRPr="002E0FBD">
              <w:t xml:space="preserve">       Management-Scheduling application and the test portals of EHR/PM applications</w:t>
            </w:r>
          </w:p>
          <w:p w:rsidR="002E0FBD" w:rsidRDefault="002E0FBD" w:rsidP="002E0FB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Support</w:t>
            </w:r>
            <w:r w:rsidR="00442306">
              <w:t>ed, configured, upgraded and installed</w:t>
            </w:r>
            <w:r>
              <w:t xml:space="preserve"> AeroHive Wireless network, </w:t>
            </w:r>
            <w:proofErr w:type="spellStart"/>
            <w:r>
              <w:t>iPrism</w:t>
            </w:r>
            <w:proofErr w:type="spellEnd"/>
            <w:r>
              <w:t xml:space="preserve"> internet filter, and </w:t>
            </w:r>
            <w:proofErr w:type="spellStart"/>
            <w:r>
              <w:t>WebSense</w:t>
            </w:r>
            <w:proofErr w:type="spellEnd"/>
            <w:r>
              <w:t xml:space="preserve"> email filter</w:t>
            </w:r>
          </w:p>
          <w:p w:rsidR="002E0FBD" w:rsidRDefault="002E0FBD" w:rsidP="002E0FB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Support</w:t>
            </w:r>
            <w:r w:rsidR="00442306">
              <w:t>ed</w:t>
            </w:r>
            <w:r>
              <w:t xml:space="preserve"> telecommunications issues including data ports, data/voice circuits, and cabling</w:t>
            </w:r>
          </w:p>
          <w:p w:rsidR="002E0FBD" w:rsidRDefault="002E0FBD" w:rsidP="002E0FB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Experience with full cycle implementation, optimization and support of Allscripts </w:t>
            </w:r>
            <w:r w:rsidR="005A0311">
              <w:t>EHR</w:t>
            </w:r>
          </w:p>
          <w:p w:rsidR="00266443" w:rsidRDefault="002E0FBD" w:rsidP="002E0FBD">
            <w:pPr>
              <w:spacing w:after="0" w:line="240" w:lineRule="auto"/>
            </w:pPr>
            <w:r>
              <w:t xml:space="preserve">       Allscripts PM, GE </w:t>
            </w:r>
            <w:proofErr w:type="spellStart"/>
            <w:r>
              <w:t>Pacs</w:t>
            </w:r>
            <w:proofErr w:type="spellEnd"/>
            <w:r>
              <w:t xml:space="preserve"> Systems, Microsoft Exchange Mail, and managed MPLS migrations</w:t>
            </w:r>
          </w:p>
          <w:p w:rsidR="002E0FBD" w:rsidRDefault="002E0FBD" w:rsidP="00266443">
            <w:pPr>
              <w:spacing w:after="0" w:line="240" w:lineRule="auto"/>
            </w:pPr>
          </w:p>
          <w:p w:rsidR="00F42E40" w:rsidRDefault="00F42E40" w:rsidP="00266443">
            <w:pPr>
              <w:spacing w:after="0" w:line="240" w:lineRule="auto"/>
            </w:pPr>
          </w:p>
          <w:p w:rsidR="0077113D" w:rsidRDefault="0077113D" w:rsidP="00266443">
            <w:pPr>
              <w:spacing w:after="0" w:line="240" w:lineRule="auto"/>
            </w:pPr>
          </w:p>
          <w:p w:rsidR="00F42E40" w:rsidRDefault="00F42E40" w:rsidP="00266443">
            <w:pPr>
              <w:spacing w:after="0" w:line="240" w:lineRule="auto"/>
            </w:pPr>
          </w:p>
          <w:p w:rsidR="00F42E40" w:rsidRPr="00F42E40" w:rsidRDefault="00F42E40" w:rsidP="00F42E40">
            <w:pPr>
              <w:pBdr>
                <w:bottom w:val="single" w:sz="4" w:space="1" w:color="808080"/>
              </w:pBdr>
              <w:tabs>
                <w:tab w:val="left" w:pos="2946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</w:t>
            </w:r>
            <w:r w:rsidRPr="00B063D5">
              <w:rPr>
                <w:rFonts w:cs="Calibri"/>
                <w:b/>
                <w:sz w:val="28"/>
                <w:szCs w:val="28"/>
              </w:rPr>
              <w:t>xperience</w:t>
            </w:r>
            <w:r>
              <w:rPr>
                <w:b/>
                <w:sz w:val="28"/>
                <w:szCs w:val="28"/>
              </w:rPr>
              <w:t>… cont.</w:t>
            </w:r>
            <w:r>
              <w:rPr>
                <w:b/>
                <w:sz w:val="28"/>
                <w:szCs w:val="28"/>
              </w:rPr>
              <w:tab/>
            </w:r>
          </w:p>
          <w:p w:rsidR="00266443" w:rsidRDefault="00266443" w:rsidP="00266443">
            <w:pPr>
              <w:spacing w:after="0" w:line="240" w:lineRule="auto"/>
            </w:pPr>
            <w:r w:rsidRPr="008706B8">
              <w:t xml:space="preserve">Oct 2010 – </w:t>
            </w:r>
            <w:r>
              <w:t>Dec 2011</w:t>
            </w:r>
            <w:r w:rsidRPr="00BA4741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sz w:val="26"/>
                <w:szCs w:val="26"/>
              </w:rPr>
              <w:t>Network Engineer</w:t>
            </w:r>
            <w:r>
              <w:rPr>
                <w:b/>
              </w:rPr>
              <w:t xml:space="preserve">           Mile</w:t>
            </w:r>
            <w:r w:rsidR="002E0FBD">
              <w:rPr>
                <w:b/>
              </w:rPr>
              <w:t xml:space="preserve">s Consulting Corp             </w:t>
            </w:r>
            <w:r>
              <w:rPr>
                <w:b/>
              </w:rPr>
              <w:t xml:space="preserve"> </w:t>
            </w:r>
            <w:r>
              <w:t>West Covina</w:t>
            </w:r>
            <w:r w:rsidRPr="00BA4741">
              <w:t>, CA</w:t>
            </w:r>
          </w:p>
          <w:p w:rsidR="00266443" w:rsidRDefault="00442306" w:rsidP="0026644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Provided onsite, remote, phone and o</w:t>
            </w:r>
            <w:r w:rsidR="00266443">
              <w:t>n-c</w:t>
            </w:r>
            <w:r w:rsidR="007B3661">
              <w:t>all support for SMB Enterprise c</w:t>
            </w:r>
            <w:r w:rsidR="00266443">
              <w:t>lients in the Southern California region</w:t>
            </w:r>
          </w:p>
          <w:p w:rsidR="00266443" w:rsidRDefault="00266443" w:rsidP="0026644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Troubleshooting MS Exchange issues, DPM 2010, IIS, SCOM, SQL servers, Hyper-V, VMware, EqualLogic, WDS, Symantec Endpoint, ASA and Firebox firewalls, MPOE and cabling</w:t>
            </w:r>
          </w:p>
          <w:p w:rsidR="00266443" w:rsidRDefault="00266443" w:rsidP="0026644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Support</w:t>
            </w:r>
            <w:r w:rsidR="007B3661">
              <w:t>ed</w:t>
            </w:r>
            <w:r>
              <w:t xml:space="preserve"> all Microsoft technologies and complete domain and website registrations</w:t>
            </w:r>
          </w:p>
          <w:p w:rsidR="00266443" w:rsidRDefault="00266443" w:rsidP="00DE5194">
            <w:pPr>
              <w:spacing w:after="0" w:line="240" w:lineRule="auto"/>
            </w:pPr>
          </w:p>
          <w:p w:rsidR="00791767" w:rsidRPr="00D84349" w:rsidRDefault="00791767" w:rsidP="00DE5194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t>Feb 2005 – Oct 2010</w:t>
            </w:r>
            <w:r w:rsidR="009B4983"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>Network Engineer</w:t>
            </w:r>
            <w:r w:rsidR="00B74701">
              <w:rPr>
                <w:sz w:val="26"/>
                <w:szCs w:val="26"/>
              </w:rPr>
              <w:tab/>
            </w:r>
            <w:r w:rsidR="00E23655">
              <w:rPr>
                <w:sz w:val="26"/>
                <w:szCs w:val="26"/>
              </w:rPr>
              <w:t xml:space="preserve">     </w:t>
            </w:r>
            <w:r>
              <w:rPr>
                <w:b/>
              </w:rPr>
              <w:t xml:space="preserve">SCPR </w:t>
            </w:r>
            <w:r w:rsidR="00B74701">
              <w:rPr>
                <w:b/>
              </w:rPr>
              <w:t xml:space="preserve">- </w:t>
            </w:r>
            <w:r>
              <w:rPr>
                <w:b/>
              </w:rPr>
              <w:t>MPR</w:t>
            </w:r>
            <w:r w:rsidR="00B74701">
              <w:rPr>
                <w:b/>
              </w:rPr>
              <w:t xml:space="preserve"> </w:t>
            </w:r>
            <w:r w:rsidR="00B74701" w:rsidRPr="003D5E3E">
              <w:t>89.3KPCC FM</w:t>
            </w:r>
            <w:r w:rsidR="00B74701">
              <w:rPr>
                <w:b/>
              </w:rPr>
              <w:t xml:space="preserve"> </w:t>
            </w:r>
            <w:r w:rsidR="00645726">
              <w:rPr>
                <w:b/>
              </w:rPr>
              <w:t xml:space="preserve">   </w:t>
            </w:r>
            <w:r>
              <w:tab/>
            </w:r>
            <w:r w:rsidR="006B63B4">
              <w:t xml:space="preserve">   </w:t>
            </w:r>
            <w:r w:rsidR="00645726">
              <w:t xml:space="preserve">  </w:t>
            </w:r>
            <w:r>
              <w:t>Pasadena, CA</w:t>
            </w:r>
          </w:p>
          <w:p w:rsidR="00791767" w:rsidRDefault="0052556A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Supported</w:t>
            </w:r>
            <w:r w:rsidR="00791767">
              <w:t xml:space="preserve"> AD, DHCP, DNS, Group Policy, scripting, File and Printer servers, NAV servers</w:t>
            </w:r>
          </w:p>
          <w:p w:rsidR="00791767" w:rsidRDefault="0052556A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Supported</w:t>
            </w:r>
            <w:r w:rsidR="00791767">
              <w:t xml:space="preserve"> all audio editing systems, ENCO, David and Protools servers and workstations</w:t>
            </w:r>
          </w:p>
          <w:p w:rsidR="00CA5E57" w:rsidRDefault="0052556A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Performed o</w:t>
            </w:r>
            <w:r w:rsidR="00CA5E57">
              <w:t>n-call duties, remote support and travel</w:t>
            </w:r>
            <w:r>
              <w:t>ed as required (Mt. Wilson support)</w:t>
            </w:r>
          </w:p>
          <w:p w:rsidR="00CA5E57" w:rsidRDefault="0052556A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Supported m</w:t>
            </w:r>
            <w:r w:rsidR="00CA5E57">
              <w:t>ultiple geographic office locations around the Pasadena, Los Angeles, Orange County and Riverside areas, and bureaus in DC, Sacramento, New York, London, China</w:t>
            </w:r>
          </w:p>
          <w:p w:rsidR="00CA5E57" w:rsidRPr="003D5E3E" w:rsidRDefault="00CA5E57" w:rsidP="00CA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Pr="003D5E3E">
              <w:rPr>
                <w:b/>
              </w:rPr>
              <w:t>Site 1</w:t>
            </w:r>
            <w:r w:rsidRPr="003D5E3E">
              <w:t>:Mohn Broadcast Center – SCPR 89.3KPCC FM – Pasadena, CA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Support</w:t>
            </w:r>
            <w:r w:rsidR="0052556A">
              <w:t>ed</w:t>
            </w:r>
            <w:r>
              <w:t xml:space="preserve"> and manage</w:t>
            </w:r>
            <w:r w:rsidR="0052556A">
              <w:t>d</w:t>
            </w:r>
            <w:r>
              <w:t xml:space="preserve"> technology for a 24/7 public radio station, 89.3KPCC FM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Manage</w:t>
            </w:r>
            <w:r w:rsidR="0052556A">
              <w:t>d</w:t>
            </w:r>
            <w:r>
              <w:t>, support, and inventory 15 live broadcast studios, 145+ PC and Mac workstations and notebooks along with 18 Dell and HP servers and 16+ HP printers</w:t>
            </w:r>
          </w:p>
          <w:p w:rsidR="00CA5E57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Provided r</w:t>
            </w:r>
            <w:r w:rsidR="00CA5E57">
              <w:t>emote support for field Reporters and bureaus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Knowledgeable of audio editing software, Axia studio consoles and its Cisco-based network, radio broadcasting equipment and transmitters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Provide</w:t>
            </w:r>
            <w:r w:rsidR="00974E21">
              <w:t>d</w:t>
            </w:r>
            <w:r>
              <w:t xml:space="preserve"> technical support of the KPCC Crawford Family Forum for public discussions, forums, debates</w:t>
            </w:r>
            <w:r w:rsidR="00974E21">
              <w:t xml:space="preserve"> and SCPR board meetings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Virtualized servers </w:t>
            </w:r>
            <w:r w:rsidR="007B3661">
              <w:t>ran XP and Server 2003 operating</w:t>
            </w:r>
            <w:r>
              <w:t xml:space="preserve"> systems</w:t>
            </w:r>
            <w:r w:rsidRPr="00D3400A">
              <w:t xml:space="preserve"> </w:t>
            </w:r>
            <w:r>
              <w:t xml:space="preserve">hosted </w:t>
            </w:r>
            <w:r w:rsidR="0052556A">
              <w:t>on</w:t>
            </w:r>
            <w:r>
              <w:t xml:space="preserve"> Hyper-V and ESXi</w:t>
            </w:r>
            <w:r w:rsidR="0052556A">
              <w:t xml:space="preserve"> 3.5</w:t>
            </w:r>
          </w:p>
          <w:p w:rsidR="00CA5E57" w:rsidRDefault="00CA5E57" w:rsidP="00CA5E5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3D5E3E">
              <w:rPr>
                <w:b/>
              </w:rPr>
              <w:t>Site 2</w:t>
            </w:r>
            <w:r>
              <w:t>:Frank Staton Studios – Marketplace – Downtown Los Angeles, CA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Support</w:t>
            </w:r>
            <w:r w:rsidR="0052556A">
              <w:t>ed</w:t>
            </w:r>
            <w:r>
              <w:t xml:space="preserve"> and manage</w:t>
            </w:r>
            <w:r w:rsidR="0052556A">
              <w:t>d</w:t>
            </w:r>
            <w:r>
              <w:t xml:space="preserve"> technology for live radio show </w:t>
            </w:r>
            <w:r w:rsidR="0052556A">
              <w:t>productions</w:t>
            </w:r>
            <w:r>
              <w:t xml:space="preserve"> for American Public Media, Marketplace Morning Report, Marketplace, Marketplace Money</w:t>
            </w:r>
          </w:p>
          <w:p w:rsidR="00F42E40" w:rsidRDefault="00F42E40" w:rsidP="00CD620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67404" w:rsidRDefault="00067404" w:rsidP="00CD620C">
            <w:pPr>
              <w:spacing w:after="0" w:line="240" w:lineRule="auto"/>
            </w:pPr>
            <w:r>
              <w:t>Aug 2004</w:t>
            </w:r>
            <w:r w:rsidRPr="007E612D">
              <w:t xml:space="preserve"> – </w:t>
            </w:r>
            <w:r>
              <w:t>Sept 2004</w:t>
            </w:r>
            <w:r>
              <w:tab/>
            </w:r>
            <w:r>
              <w:rPr>
                <w:b/>
                <w:sz w:val="26"/>
                <w:szCs w:val="26"/>
              </w:rPr>
              <w:t>Network Technician</w:t>
            </w:r>
            <w:r w:rsidRPr="007E612D">
              <w:tab/>
            </w:r>
            <w:r w:rsidRPr="007E612D">
              <w:tab/>
            </w:r>
            <w:r w:rsidR="00645726">
              <w:t xml:space="preserve">  </w:t>
            </w:r>
            <w:r>
              <w:rPr>
                <w:b/>
              </w:rPr>
              <w:t>The Computer Guy</w:t>
            </w:r>
            <w:r w:rsidR="006B63B4">
              <w:tab/>
              <w:t xml:space="preserve">  </w:t>
            </w:r>
            <w:r w:rsidR="00645726">
              <w:t xml:space="preserve">  </w:t>
            </w:r>
            <w:r w:rsidR="006B63B4">
              <w:t xml:space="preserve">       </w:t>
            </w:r>
            <w:r>
              <w:t xml:space="preserve"> Reno, NV</w:t>
            </w:r>
          </w:p>
          <w:p w:rsidR="00BF357E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</w:t>
            </w:r>
            <w:r w:rsidR="00067404">
              <w:t>rovide</w:t>
            </w:r>
            <w:r>
              <w:t>d</w:t>
            </w:r>
            <w:r w:rsidR="00067404">
              <w:t xml:space="preserve"> hom</w:t>
            </w:r>
            <w:r w:rsidR="00BF357E">
              <w:t>e and small business IT support</w:t>
            </w:r>
            <w:r>
              <w:t xml:space="preserve"> with a team of technicians</w:t>
            </w:r>
          </w:p>
          <w:p w:rsidR="00067404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</w:t>
            </w:r>
            <w:r w:rsidR="00067404">
              <w:t>erformed computer diagnostics, maintenance and repairs for walk-in customers</w:t>
            </w:r>
          </w:p>
          <w:p w:rsidR="00067404" w:rsidRDefault="00067404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Anti-Virus and Spyware cleaning specials provided consistent work and sales opportunities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 minimum of 3 computer tickets per technician at any given time was required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Sales and contract opportuniti</w:t>
            </w:r>
            <w:r w:rsidR="00BF357E">
              <w:t>es for businesses were utilized to provide</w:t>
            </w:r>
            <w:r w:rsidR="00974E21">
              <w:t xml:space="preserve"> and </w:t>
            </w:r>
            <w:r w:rsidR="00AA2738">
              <w:t>manage upgrades and new workstation deployments</w:t>
            </w:r>
          </w:p>
          <w:p w:rsidR="00067404" w:rsidRDefault="00067404" w:rsidP="008D5295">
            <w:pPr>
              <w:spacing w:after="0" w:line="240" w:lineRule="auto"/>
            </w:pPr>
          </w:p>
          <w:p w:rsidR="00067404" w:rsidRDefault="00067404" w:rsidP="00067404">
            <w:pPr>
              <w:spacing w:after="0" w:line="240" w:lineRule="auto"/>
            </w:pPr>
            <w:r>
              <w:t>May</w:t>
            </w:r>
            <w:r w:rsidRPr="007E612D">
              <w:t xml:space="preserve"> 2004 – </w:t>
            </w:r>
            <w:r>
              <w:t>July 2004</w:t>
            </w:r>
            <w:r>
              <w:tab/>
            </w:r>
            <w:r>
              <w:rPr>
                <w:b/>
                <w:sz w:val="26"/>
                <w:szCs w:val="26"/>
              </w:rPr>
              <w:t>Help Desk II</w:t>
            </w:r>
            <w:r w:rsidRPr="007E612D">
              <w:tab/>
            </w:r>
            <w:r w:rsidRPr="007E612D">
              <w:tab/>
            </w:r>
            <w:r w:rsidRPr="007E612D">
              <w:tab/>
            </w:r>
            <w:r w:rsidR="00431788">
              <w:rPr>
                <w:b/>
              </w:rPr>
              <w:t xml:space="preserve">Microsoft, Licensing </w:t>
            </w:r>
            <w:r>
              <w:rPr>
                <w:b/>
              </w:rPr>
              <w:t>GP</w:t>
            </w:r>
            <w:r w:rsidR="006B63B4">
              <w:tab/>
              <w:t xml:space="preserve">      </w:t>
            </w:r>
            <w:r w:rsidR="00645726">
              <w:t xml:space="preserve">  </w:t>
            </w:r>
            <w:r w:rsidR="006B63B4">
              <w:t xml:space="preserve"> </w:t>
            </w:r>
            <w:r w:rsidR="0049298A">
              <w:t xml:space="preserve">  </w:t>
            </w:r>
            <w:r>
              <w:t xml:space="preserve"> Reno, NV</w:t>
            </w:r>
          </w:p>
          <w:p w:rsidR="00067404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W</w:t>
            </w:r>
            <w:r w:rsidR="00067404">
              <w:t>orked in a global support role on the Help Desk team that provided user credentials and access rights to remote Microsoft Biztalk servers and services</w:t>
            </w:r>
            <w:r>
              <w:t>, utilizing</w:t>
            </w:r>
            <w:r w:rsidR="00067404">
              <w:t xml:space="preserve"> Remote Desktop and proprietary Helpdesk software </w:t>
            </w:r>
          </w:p>
          <w:p w:rsidR="00601DF4" w:rsidRDefault="00067404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Renewed user and server services certificates through Certificate Authority servers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Ran SQL database queries to display user rights and permissions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Supported Zebra printers connected to printer servers</w:t>
            </w:r>
          </w:p>
          <w:p w:rsidR="00BE2BF4" w:rsidRDefault="00BE2BF4" w:rsidP="00BE2BF4">
            <w:pPr>
              <w:spacing w:after="0" w:line="240" w:lineRule="auto"/>
            </w:pPr>
          </w:p>
          <w:p w:rsidR="002F50DF" w:rsidRPr="006C241E" w:rsidRDefault="00F42E40" w:rsidP="006C241E">
            <w:pPr>
              <w:pBdr>
                <w:bottom w:val="single" w:sz="4" w:space="1" w:color="808080"/>
              </w:pBdr>
              <w:tabs>
                <w:tab w:val="left" w:pos="2946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</w:t>
            </w:r>
            <w:r w:rsidRPr="00B063D5">
              <w:rPr>
                <w:rFonts w:cs="Calibri"/>
                <w:b/>
                <w:sz w:val="28"/>
                <w:szCs w:val="28"/>
              </w:rPr>
              <w:t>xperience</w:t>
            </w:r>
            <w:r>
              <w:rPr>
                <w:b/>
                <w:sz w:val="28"/>
                <w:szCs w:val="28"/>
              </w:rPr>
              <w:t>… cont.</w:t>
            </w:r>
            <w:r>
              <w:tab/>
            </w:r>
          </w:p>
          <w:p w:rsidR="002F50DF" w:rsidRDefault="002F50DF" w:rsidP="002F50DF">
            <w:pPr>
              <w:spacing w:after="0" w:line="240" w:lineRule="auto"/>
            </w:pPr>
            <w:r>
              <w:t>Jan 2004</w:t>
            </w:r>
            <w:r w:rsidRPr="007E612D">
              <w:t xml:space="preserve"> – </w:t>
            </w:r>
            <w:r>
              <w:t>April</w:t>
            </w:r>
            <w:r w:rsidRPr="007E612D">
              <w:t xml:space="preserve"> 2004</w:t>
            </w:r>
            <w:r>
              <w:tab/>
            </w:r>
            <w:r>
              <w:rPr>
                <w:b/>
                <w:sz w:val="26"/>
                <w:szCs w:val="26"/>
              </w:rPr>
              <w:t>Desktop Support Technician</w:t>
            </w:r>
            <w:r w:rsidRPr="007E612D">
              <w:rPr>
                <w:b/>
              </w:rPr>
              <w:tab/>
            </w:r>
            <w:r>
              <w:rPr>
                <w:b/>
              </w:rPr>
              <w:t>Intuit</w:t>
            </w:r>
            <w:r>
              <w:tab/>
            </w:r>
            <w:r>
              <w:tab/>
              <w:t xml:space="preserve">            Reno, NV</w:t>
            </w:r>
          </w:p>
          <w:p w:rsidR="005B3B78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I worked on </w:t>
            </w:r>
            <w:r w:rsidR="005B3B78">
              <w:t xml:space="preserve">the Desktop Support team providing support </w:t>
            </w:r>
            <w:r w:rsidR="008147DF">
              <w:t>to</w:t>
            </w:r>
            <w:r w:rsidR="005B3B78">
              <w:t xml:space="preserve"> 524+ users between two locations using the Remedy Trouble Ticketing System</w:t>
            </w:r>
          </w:p>
          <w:p w:rsidR="002F50DF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Provided </w:t>
            </w:r>
            <w:r w:rsidR="008147DF">
              <w:t>d</w:t>
            </w:r>
            <w:r w:rsidR="002F50DF">
              <w:t>esktop and printer support, application installations, Ghost deployments, spyware removal, and printer setups</w:t>
            </w:r>
          </w:p>
          <w:p w:rsidR="002F50DF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Team projects involved workstation </w:t>
            </w:r>
            <w:r w:rsidR="002F50DF">
              <w:t xml:space="preserve">deployments and </w:t>
            </w:r>
            <w:r>
              <w:t xml:space="preserve">office </w:t>
            </w:r>
            <w:r w:rsidR="002F50DF">
              <w:t xml:space="preserve">moves </w:t>
            </w:r>
            <w:r>
              <w:t>between locations</w:t>
            </w:r>
          </w:p>
          <w:p w:rsidR="00CA5E57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Provided </w:t>
            </w:r>
            <w:r w:rsidR="00CA5E57">
              <w:t>Desktop Support for Intuit’s software support departments</w:t>
            </w:r>
            <w:r w:rsidR="005B3B78">
              <w:t xml:space="preserve"> for Intuit’s product line</w:t>
            </w:r>
          </w:p>
          <w:p w:rsidR="00CA5E57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Maintained</w:t>
            </w:r>
            <w:r w:rsidR="00CA5E57">
              <w:t xml:space="preserve"> the most efficient, quickest rate of completion, and best response time </w:t>
            </w:r>
            <w:r w:rsidR="00CA5E57" w:rsidRPr="000F4E73">
              <w:t xml:space="preserve">of </w:t>
            </w:r>
            <w:r w:rsidR="00CA5E57">
              <w:t>Remedy Desktop Support tickets within my department</w:t>
            </w:r>
          </w:p>
          <w:p w:rsidR="00CA5E57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As a team,</w:t>
            </w:r>
            <w:r w:rsidR="00CA5E57">
              <w:t xml:space="preserve"> completed an inventory of all workstations, monitors, and printers at both locations, </w:t>
            </w:r>
            <w:r>
              <w:t>utilizing a</w:t>
            </w:r>
            <w:r w:rsidR="00CA5E57">
              <w:t xml:space="preserve"> MS Access program I created</w:t>
            </w:r>
          </w:p>
          <w:p w:rsidR="002F50DF" w:rsidRDefault="002F50DF" w:rsidP="002F50DF">
            <w:pPr>
              <w:spacing w:after="0" w:line="240" w:lineRule="auto"/>
            </w:pPr>
          </w:p>
          <w:p w:rsidR="002F50DF" w:rsidRDefault="002F50DF" w:rsidP="002F50DF">
            <w:pPr>
              <w:spacing w:after="0" w:line="240" w:lineRule="auto"/>
            </w:pPr>
            <w:r>
              <w:t>Oct 2003</w:t>
            </w:r>
            <w:r w:rsidRPr="007E612D">
              <w:t xml:space="preserve"> – </w:t>
            </w:r>
            <w:r>
              <w:t>Dec 2003</w:t>
            </w:r>
            <w:r>
              <w:tab/>
            </w:r>
            <w:r>
              <w:rPr>
                <w:b/>
                <w:sz w:val="26"/>
                <w:szCs w:val="26"/>
              </w:rPr>
              <w:t>Network Technician</w:t>
            </w:r>
            <w:r w:rsidRPr="007E612D">
              <w:tab/>
            </w:r>
            <w:r w:rsidRPr="007E612D">
              <w:tab/>
            </w:r>
            <w:r>
              <w:tab/>
            </w:r>
            <w:r>
              <w:rPr>
                <w:b/>
              </w:rPr>
              <w:t>Telxar</w:t>
            </w:r>
            <w:r>
              <w:tab/>
            </w:r>
            <w:r>
              <w:tab/>
              <w:t xml:space="preserve">  </w:t>
            </w:r>
            <w:r w:rsidR="00645726">
              <w:t xml:space="preserve"> </w:t>
            </w:r>
            <w:r>
              <w:t xml:space="preserve">         Reno, NV</w:t>
            </w:r>
          </w:p>
          <w:p w:rsidR="002F50DF" w:rsidRDefault="00974E2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</w:t>
            </w:r>
            <w:r w:rsidR="002F50DF">
              <w:t>rovided support for businesses and medical offices with Microsoft Servers/ workstations</w:t>
            </w:r>
          </w:p>
          <w:p w:rsidR="002F50DF" w:rsidRDefault="00AC6113" w:rsidP="00B57480">
            <w:pPr>
              <w:pStyle w:val="ListParagraph"/>
              <w:numPr>
                <w:ilvl w:val="0"/>
                <w:numId w:val="7"/>
              </w:numPr>
              <w:tabs>
                <w:tab w:val="left" w:pos="2460"/>
              </w:tabs>
              <w:spacing w:after="0" w:line="240" w:lineRule="auto"/>
            </w:pPr>
            <w:r>
              <w:t>Performed installations of</w:t>
            </w:r>
            <w:r w:rsidR="002F50DF">
              <w:t xml:space="preserve"> new Cat5 cabling, cable management systems and relocated server racks, servers, and equipment to the company’s new datacenter location</w:t>
            </w:r>
          </w:p>
          <w:p w:rsidR="00CA5E57" w:rsidRDefault="00AC6113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Provided</w:t>
            </w:r>
            <w:r w:rsidR="00CA5E57">
              <w:t xml:space="preserve"> hosting services for AOL regional internet services and users</w:t>
            </w:r>
            <w:r w:rsidR="005B3B78">
              <w:t>, provided remote support for AOL Helpdesk</w:t>
            </w:r>
            <w:r>
              <w:t xml:space="preserve"> as needed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Supported Peachtree Accounting software</w:t>
            </w:r>
            <w:r w:rsidR="00AC6113">
              <w:t xml:space="preserve"> for multiple clients</w:t>
            </w:r>
          </w:p>
          <w:p w:rsidR="00CA5E57" w:rsidRDefault="00CA5E57" w:rsidP="00F42E40">
            <w:pPr>
              <w:tabs>
                <w:tab w:val="left" w:pos="2460"/>
              </w:tabs>
              <w:spacing w:after="0" w:line="240" w:lineRule="auto"/>
            </w:pPr>
          </w:p>
          <w:p w:rsidR="002F50DF" w:rsidRDefault="002F50DF" w:rsidP="002F50DF">
            <w:pPr>
              <w:tabs>
                <w:tab w:val="left" w:pos="2460"/>
              </w:tabs>
              <w:spacing w:after="0" w:line="240" w:lineRule="auto"/>
            </w:pPr>
            <w:r>
              <w:t>Mar 2003</w:t>
            </w:r>
            <w:r w:rsidRPr="007E612D">
              <w:t xml:space="preserve"> – </w:t>
            </w:r>
            <w:r>
              <w:t xml:space="preserve">Aug 2003   </w:t>
            </w:r>
            <w:r>
              <w:rPr>
                <w:b/>
                <w:sz w:val="26"/>
                <w:szCs w:val="26"/>
              </w:rPr>
              <w:t xml:space="preserve">Network Product Support </w:t>
            </w:r>
            <w:r w:rsidR="00645726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</w:rPr>
              <w:t>Priority Tech Support Inc.</w:t>
            </w:r>
            <w:r w:rsidR="00645726">
              <w:t xml:space="preserve"> </w:t>
            </w:r>
            <w:r>
              <w:t xml:space="preserve"> </w:t>
            </w:r>
            <w:r w:rsidR="00645726">
              <w:t xml:space="preserve"> </w:t>
            </w:r>
            <w:r>
              <w:t>La Puente, CA</w:t>
            </w:r>
          </w:p>
          <w:p w:rsidR="00CA5E57" w:rsidRDefault="00AC6113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</w:t>
            </w:r>
            <w:r w:rsidR="00CA5E57" w:rsidRPr="009F1D02">
              <w:t xml:space="preserve">rovided </w:t>
            </w:r>
            <w:r w:rsidR="005B3B78">
              <w:t xml:space="preserve">remote phone-only </w:t>
            </w:r>
            <w:r w:rsidR="00CA5E57" w:rsidRPr="009F1D02">
              <w:t xml:space="preserve">technical </w:t>
            </w:r>
            <w:r w:rsidR="00CA5E57">
              <w:t>support for Dlink’s product line</w:t>
            </w:r>
          </w:p>
          <w:p w:rsidR="00F42E40" w:rsidRDefault="000F084C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Helped</w:t>
            </w:r>
            <w:r w:rsidR="00F42E40">
              <w:t xml:space="preserve"> c</w:t>
            </w:r>
            <w:r>
              <w:t>ustomers install and configure routers, printers, wireless devices, and cameras</w:t>
            </w:r>
          </w:p>
          <w:p w:rsidR="00CA5E57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</w:t>
            </w:r>
            <w:r w:rsidRPr="009F1D02">
              <w:t>ompleted 30+ tickets per day on average</w:t>
            </w:r>
          </w:p>
          <w:p w:rsidR="005B3181" w:rsidRDefault="00CA5E57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W</w:t>
            </w:r>
            <w:r w:rsidR="005B3B78">
              <w:t>indows  95, 98, XP and Mac</w:t>
            </w:r>
          </w:p>
          <w:p w:rsidR="005B3181" w:rsidRDefault="005B3181" w:rsidP="00A16FB5">
            <w:pPr>
              <w:spacing w:after="0" w:line="240" w:lineRule="auto"/>
            </w:pPr>
          </w:p>
          <w:p w:rsidR="002F50DF" w:rsidRDefault="002F50DF" w:rsidP="002F50DF">
            <w:pPr>
              <w:spacing w:after="0" w:line="240" w:lineRule="auto"/>
            </w:pPr>
            <w:r>
              <w:t>Apr 1999</w:t>
            </w:r>
            <w:r w:rsidRPr="007E612D">
              <w:t xml:space="preserve"> – </w:t>
            </w:r>
            <w:r>
              <w:t>Aug 2002</w:t>
            </w:r>
            <w:r>
              <w:tab/>
            </w:r>
            <w:r>
              <w:rPr>
                <w:b/>
                <w:sz w:val="26"/>
                <w:szCs w:val="26"/>
              </w:rPr>
              <w:t>Jr. S/NOC</w:t>
            </w:r>
            <w:r w:rsidRPr="007E612D">
              <w:tab/>
            </w:r>
            <w:r w:rsidRPr="007E612D">
              <w:tab/>
            </w:r>
            <w:r w:rsidRPr="007E612D">
              <w:tab/>
            </w:r>
            <w:r>
              <w:rPr>
                <w:b/>
              </w:rPr>
              <w:t>Amazon.com</w:t>
            </w:r>
            <w:r>
              <w:tab/>
              <w:t xml:space="preserve">                </w:t>
            </w:r>
            <w:r w:rsidR="00645726">
              <w:t xml:space="preserve">  </w:t>
            </w:r>
            <w:r>
              <w:t xml:space="preserve">     Fernley, NV</w:t>
            </w:r>
          </w:p>
          <w:p w:rsidR="009603A8" w:rsidRDefault="00AC6113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</w:t>
            </w:r>
            <w:r w:rsidR="009721A3">
              <w:t>anage</w:t>
            </w:r>
            <w:r w:rsidR="008147DF">
              <w:t>d</w:t>
            </w:r>
            <w:r w:rsidR="009721A3">
              <w:t xml:space="preserve">, tracked, and serviced 600+ hand-held scanners, performed firmware upgrades, OS </w:t>
            </w:r>
            <w:r w:rsidR="009603A8">
              <w:t>installs and upgrades, RMAs</w:t>
            </w:r>
          </w:p>
          <w:p w:rsidR="009721A3" w:rsidRDefault="00AC6113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Provided a</w:t>
            </w:r>
            <w:r w:rsidR="008147DF">
              <w:t xml:space="preserve">sset tracking, </w:t>
            </w:r>
            <w:r w:rsidR="009721A3">
              <w:t xml:space="preserve">maintenance </w:t>
            </w:r>
            <w:r w:rsidR="008147DF">
              <w:t xml:space="preserve">and </w:t>
            </w:r>
            <w:r w:rsidR="008147DF">
              <w:t>check out/in</w:t>
            </w:r>
            <w:r w:rsidR="008147DF">
              <w:t xml:space="preserve"> </w:t>
            </w:r>
            <w:r w:rsidR="009721A3">
              <w:t xml:space="preserve">of </w:t>
            </w:r>
            <w:r w:rsidR="009603A8">
              <w:t xml:space="preserve">hand-held scanners, batteries, hand radios, printers and </w:t>
            </w:r>
            <w:r>
              <w:t xml:space="preserve">other </w:t>
            </w:r>
            <w:r w:rsidR="009603A8">
              <w:t xml:space="preserve">equipment </w:t>
            </w:r>
            <w:r w:rsidR="008147DF">
              <w:t>for all employees within distribution center</w:t>
            </w:r>
            <w:bookmarkStart w:id="0" w:name="_GoBack"/>
            <w:bookmarkEnd w:id="0"/>
          </w:p>
          <w:p w:rsidR="005B3181" w:rsidRDefault="009603A8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Worked on </w:t>
            </w:r>
            <w:r w:rsidR="005B3181">
              <w:t>Unix based system</w:t>
            </w:r>
            <w:r>
              <w:t>s</w:t>
            </w:r>
            <w:r w:rsidR="005B3181">
              <w:t xml:space="preserve"> and programs, with hundreds of UNIX dumb terminals</w:t>
            </w:r>
          </w:p>
          <w:p w:rsidR="005B3181" w:rsidRDefault="005B318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Provided communication between distribution center and </w:t>
            </w:r>
            <w:r w:rsidR="009603A8">
              <w:t>Seattle</w:t>
            </w:r>
            <w:r>
              <w:t xml:space="preserve"> Helpdesk</w:t>
            </w:r>
            <w:r w:rsidR="009603A8">
              <w:t xml:space="preserve"> using Remedy Tickets system</w:t>
            </w:r>
          </w:p>
          <w:p w:rsidR="005B3181" w:rsidRDefault="00AC6113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Created </w:t>
            </w:r>
            <w:r w:rsidR="005B3181">
              <w:t>printer maintenance program for 100+ HP printers</w:t>
            </w:r>
          </w:p>
          <w:p w:rsidR="005B3181" w:rsidRDefault="005B3181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 was knowledgeable in all SOP and scanner programs for Shipping departments, with experience in Receiving and Stocking departments as wells as product returns</w:t>
            </w:r>
          </w:p>
          <w:p w:rsidR="005B3181" w:rsidRDefault="00AC6113" w:rsidP="00B5748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I was a </w:t>
            </w:r>
            <w:r w:rsidR="005B3181">
              <w:t>hand-held scanner application trainer</w:t>
            </w:r>
            <w:r w:rsidR="009603A8">
              <w:t xml:space="preserve"> for all departments</w:t>
            </w:r>
          </w:p>
          <w:p w:rsidR="002F50DF" w:rsidRDefault="002F50DF" w:rsidP="002F50DF">
            <w:pPr>
              <w:spacing w:after="0" w:line="240" w:lineRule="auto"/>
            </w:pPr>
          </w:p>
          <w:p w:rsidR="002F50DF" w:rsidRPr="00B321C2" w:rsidRDefault="002F50DF" w:rsidP="00B321C2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Interests</w:t>
            </w:r>
          </w:p>
          <w:p w:rsidR="00F55745" w:rsidRDefault="00F55745" w:rsidP="00B321C2">
            <w:pPr>
              <w:spacing w:after="0" w:line="240" w:lineRule="auto"/>
              <w:rPr>
                <w:b/>
              </w:rPr>
            </w:pPr>
            <w:r>
              <w:t xml:space="preserve">       2020-2021        </w:t>
            </w:r>
            <w:r w:rsidRPr="00B321C2">
              <w:rPr>
                <w:b/>
              </w:rPr>
              <w:t xml:space="preserve">Covid Project: </w:t>
            </w:r>
            <w:r w:rsidR="00B321C2">
              <w:rPr>
                <w:b/>
              </w:rPr>
              <w:t>Installed</w:t>
            </w:r>
            <w:r w:rsidR="00B321C2" w:rsidRPr="00B321C2">
              <w:rPr>
                <w:b/>
              </w:rPr>
              <w:t xml:space="preserve"> solar panels on my truck for overlanding</w:t>
            </w:r>
            <w:r w:rsidR="00B321C2">
              <w:rPr>
                <w:b/>
              </w:rPr>
              <w:t xml:space="preserve"> adventures</w:t>
            </w:r>
          </w:p>
          <w:p w:rsidR="00BF20C7" w:rsidRPr="00645726" w:rsidRDefault="00B321C2" w:rsidP="00B321C2">
            <w:pPr>
              <w:spacing w:after="0" w:line="240" w:lineRule="auto"/>
              <w:rPr>
                <w:b/>
              </w:rPr>
            </w:pPr>
            <w:r>
              <w:t xml:space="preserve">       2008-2015        </w:t>
            </w:r>
            <w:r w:rsidRPr="00377795">
              <w:rPr>
                <w:b/>
              </w:rPr>
              <w:t>West Covina Youth Pony Baseball Manager</w:t>
            </w:r>
            <w:r>
              <w:rPr>
                <w:b/>
              </w:rPr>
              <w:t xml:space="preserve"> and All Stars coach</w:t>
            </w:r>
          </w:p>
        </w:tc>
        <w:tc>
          <w:tcPr>
            <w:tcW w:w="2170" w:type="dxa"/>
            <w:gridSpan w:val="2"/>
            <w:shd w:val="clear" w:color="auto" w:fill="F2F2F2"/>
          </w:tcPr>
          <w:p w:rsidR="00E5034D" w:rsidRDefault="00E5034D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B041B5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 of my downtown clients were Law firms</w:t>
            </w:r>
          </w:p>
          <w:p w:rsidR="00B041B5" w:rsidRDefault="00B041B5" w:rsidP="00152BAA">
            <w:pPr>
              <w:spacing w:after="0" w:line="240" w:lineRule="auto"/>
              <w:rPr>
                <w:sz w:val="20"/>
                <w:szCs w:val="20"/>
              </w:rPr>
            </w:pPr>
          </w:p>
          <w:p w:rsidR="00431788" w:rsidRDefault="00431788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431788" w:rsidRDefault="00431788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431788" w:rsidRDefault="00431788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B399A" w:rsidRDefault="009B399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2F50DF" w:rsidRDefault="002F50DF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A0CB6" w:rsidRDefault="009A0CB6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2F50DF" w:rsidRDefault="002F50DF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the la</w:t>
            </w:r>
            <w:r w:rsidR="00442306">
              <w:rPr>
                <w:sz w:val="20"/>
                <w:szCs w:val="20"/>
              </w:rPr>
              <w:t>rgest vision care providers in S</w:t>
            </w:r>
            <w:r>
              <w:rPr>
                <w:sz w:val="20"/>
                <w:szCs w:val="20"/>
              </w:rPr>
              <w:t>outhern California</w:t>
            </w:r>
          </w:p>
          <w:p w:rsidR="002F50DF" w:rsidRDefault="002F50DF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2F50DF" w:rsidRDefault="002F50DF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2F50DF" w:rsidRDefault="002F50DF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A0CB6" w:rsidRDefault="009A0CB6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2F50DF" w:rsidRDefault="002F50DF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A0CB6" w:rsidRDefault="009A0CB6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B399A" w:rsidRDefault="009B399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 the 100 year old Magan Medical Clinic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A0CB6" w:rsidRDefault="009A0CB6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A0CB6" w:rsidRDefault="009A0CB6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882B5C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 clients around the S</w:t>
            </w:r>
            <w:r w:rsidR="00152BAA">
              <w:rPr>
                <w:sz w:val="20"/>
                <w:szCs w:val="20"/>
              </w:rPr>
              <w:t>outhern California area</w:t>
            </w:r>
            <w:r w:rsidR="00B041B5">
              <w:rPr>
                <w:sz w:val="20"/>
                <w:szCs w:val="20"/>
              </w:rPr>
              <w:t>, including San Diego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A0CB6" w:rsidRDefault="009A0CB6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 experiences with a growing public radio station and their new building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9A0CB6" w:rsidRDefault="009A0CB6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position supporting a pool of small businesses</w:t>
            </w:r>
            <w:r w:rsidR="00B041B5">
              <w:rPr>
                <w:sz w:val="20"/>
                <w:szCs w:val="20"/>
              </w:rPr>
              <w:t xml:space="preserve"> and home-based clients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Supporting the Global  COA operations for Microsoft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31788">
              <w:rPr>
                <w:sz w:val="20"/>
                <w:szCs w:val="20"/>
              </w:rPr>
              <w:t>upport for 524+ users between two locations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F42E40" w:rsidRDefault="003345DE" w:rsidP="009E0E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 w:rsidRPr="00431788"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company van was provided</w:t>
            </w:r>
            <w:r w:rsidR="00B041B5">
              <w:rPr>
                <w:sz w:val="20"/>
                <w:szCs w:val="20"/>
              </w:rPr>
              <w:t xml:space="preserve"> for daily use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 w:rsidRPr="00431788">
              <w:rPr>
                <w:sz w:val="20"/>
                <w:szCs w:val="20"/>
              </w:rPr>
              <w:t>-------------------------</w:t>
            </w:r>
          </w:p>
          <w:p w:rsidR="00152BAA" w:rsidRDefault="00152BAA" w:rsidP="00152B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started with a </w:t>
            </w:r>
            <w:r w:rsidR="00B041B5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week course on all Dlink products</w:t>
            </w: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152BAA" w:rsidRDefault="00152BAA" w:rsidP="009E0E39">
            <w:pPr>
              <w:spacing w:after="0" w:line="240" w:lineRule="auto"/>
              <w:rPr>
                <w:sz w:val="20"/>
                <w:szCs w:val="20"/>
              </w:rPr>
            </w:pPr>
          </w:p>
          <w:p w:rsidR="002F50DF" w:rsidRDefault="00431788" w:rsidP="009E0E39">
            <w:pPr>
              <w:spacing w:after="0" w:line="240" w:lineRule="auto"/>
              <w:rPr>
                <w:sz w:val="20"/>
                <w:szCs w:val="20"/>
              </w:rPr>
            </w:pPr>
            <w:r w:rsidRPr="00431788">
              <w:rPr>
                <w:sz w:val="20"/>
                <w:szCs w:val="20"/>
              </w:rPr>
              <w:t>-------------------------</w:t>
            </w:r>
          </w:p>
          <w:p w:rsidR="002F50DF" w:rsidRDefault="00431788" w:rsidP="009E0E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hard, have fun, make history</w:t>
            </w:r>
            <w:r w:rsidR="00B041B5">
              <w:rPr>
                <w:sz w:val="20"/>
                <w:szCs w:val="20"/>
              </w:rPr>
              <w:t>!</w:t>
            </w:r>
          </w:p>
          <w:p w:rsidR="00BF20C7" w:rsidRPr="009E0E39" w:rsidRDefault="00BF20C7" w:rsidP="009E0E3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7282A" w:rsidRDefault="0027282A" w:rsidP="00E52B66"/>
    <w:sectPr w:rsidR="0027282A" w:rsidSect="007B443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457" w:rsidRDefault="00773457" w:rsidP="00BA2F27">
      <w:pPr>
        <w:spacing w:after="0" w:line="240" w:lineRule="auto"/>
      </w:pPr>
      <w:r>
        <w:separator/>
      </w:r>
    </w:p>
  </w:endnote>
  <w:endnote w:type="continuationSeparator" w:id="0">
    <w:p w:rsidR="00773457" w:rsidRDefault="00773457" w:rsidP="00BA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457" w:rsidRDefault="00773457" w:rsidP="00BA2F27">
      <w:pPr>
        <w:spacing w:after="0" w:line="240" w:lineRule="auto"/>
      </w:pPr>
      <w:r>
        <w:separator/>
      </w:r>
    </w:p>
  </w:footnote>
  <w:footnote w:type="continuationSeparator" w:id="0">
    <w:p w:rsidR="00773457" w:rsidRDefault="00773457" w:rsidP="00BA2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9" w:type="dxa"/>
      <w:tblLook w:val="04A0" w:firstRow="1" w:lastRow="0" w:firstColumn="1" w:lastColumn="0" w:noHBand="0" w:noVBand="1"/>
    </w:tblPr>
    <w:tblGrid>
      <w:gridCol w:w="6478"/>
      <w:gridCol w:w="4581"/>
    </w:tblGrid>
    <w:tr w:rsidR="001C5507" w:rsidRPr="001C5507" w:rsidTr="00012872">
      <w:trPr>
        <w:trHeight w:val="1165"/>
      </w:trPr>
      <w:tc>
        <w:tcPr>
          <w:tcW w:w="6478" w:type="dxa"/>
          <w:shd w:val="clear" w:color="auto" w:fill="92CDDC"/>
          <w:vAlign w:val="center"/>
        </w:tcPr>
        <w:p w:rsidR="001C5507" w:rsidRPr="001C5507" w:rsidRDefault="001C5507" w:rsidP="001C5507">
          <w:pPr>
            <w:spacing w:after="0" w:line="240" w:lineRule="auto"/>
            <w:rPr>
              <w:rFonts w:ascii="Century Gothic" w:hAnsi="Century Gothic" w:cs="Lucida Sans Unicode"/>
              <w:b/>
              <w:sz w:val="52"/>
              <w:szCs w:val="52"/>
            </w:rPr>
          </w:pPr>
          <w:r w:rsidRPr="001C5507">
            <w:rPr>
              <w:rFonts w:ascii="Century Gothic" w:hAnsi="Century Gothic" w:cs="Lucida Sans Unicode"/>
              <w:b/>
              <w:smallCaps/>
              <w:sz w:val="52"/>
              <w:szCs w:val="52"/>
            </w:rPr>
            <w:t>Richard Fernandez</w:t>
          </w:r>
        </w:p>
      </w:tc>
      <w:tc>
        <w:tcPr>
          <w:tcW w:w="4581" w:type="dxa"/>
          <w:shd w:val="clear" w:color="auto" w:fill="92CDDC"/>
          <w:vAlign w:val="center"/>
        </w:tcPr>
        <w:p w:rsidR="001C5507" w:rsidRPr="001C5507" w:rsidRDefault="001C5507" w:rsidP="001C5507">
          <w:pPr>
            <w:spacing w:after="0" w:line="240" w:lineRule="auto"/>
            <w:jc w:val="right"/>
            <w:rPr>
              <w:caps/>
            </w:rPr>
          </w:pPr>
        </w:p>
        <w:p w:rsidR="001C5507" w:rsidRPr="001C5507" w:rsidRDefault="00773457" w:rsidP="001C5507">
          <w:pPr>
            <w:spacing w:after="0" w:line="240" w:lineRule="auto"/>
            <w:jc w:val="right"/>
            <w:rPr>
              <w:caps/>
            </w:rPr>
          </w:pPr>
          <w:hyperlink r:id="rId1" w:history="1">
            <w:r w:rsidR="001C5507" w:rsidRPr="001C5507">
              <w:rPr>
                <w:caps/>
                <w:color w:val="0000FF"/>
                <w:u w:val="single"/>
              </w:rPr>
              <w:t>fernndzgld@yahoo.com</w:t>
            </w:r>
          </w:hyperlink>
        </w:p>
        <w:p w:rsidR="001C5507" w:rsidRPr="001C5507" w:rsidRDefault="001C5507" w:rsidP="001C5507">
          <w:pPr>
            <w:spacing w:after="0" w:line="240" w:lineRule="auto"/>
            <w:jc w:val="right"/>
            <w:rPr>
              <w:caps/>
            </w:rPr>
          </w:pPr>
          <w:r w:rsidRPr="001C5507">
            <w:rPr>
              <w:caps/>
            </w:rPr>
            <w:t>213-248-1146</w:t>
          </w:r>
        </w:p>
        <w:p w:rsidR="001C5507" w:rsidRPr="001C5507" w:rsidRDefault="001C5507" w:rsidP="001C5507">
          <w:pPr>
            <w:spacing w:after="0" w:line="240" w:lineRule="auto"/>
            <w:rPr>
              <w:caps/>
            </w:rPr>
          </w:pPr>
        </w:p>
      </w:tc>
    </w:tr>
  </w:tbl>
  <w:p w:rsidR="001C5507" w:rsidRDefault="001C5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67D"/>
    <w:multiLevelType w:val="hybridMultilevel"/>
    <w:tmpl w:val="AE3E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A649A"/>
    <w:multiLevelType w:val="hybridMultilevel"/>
    <w:tmpl w:val="5334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51236"/>
    <w:multiLevelType w:val="hybridMultilevel"/>
    <w:tmpl w:val="BA783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BD258E"/>
    <w:multiLevelType w:val="hybridMultilevel"/>
    <w:tmpl w:val="FC8AD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911763"/>
    <w:multiLevelType w:val="hybridMultilevel"/>
    <w:tmpl w:val="D9BEE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3D2FEF"/>
    <w:multiLevelType w:val="hybridMultilevel"/>
    <w:tmpl w:val="61C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7F06"/>
    <w:multiLevelType w:val="hybridMultilevel"/>
    <w:tmpl w:val="A1B40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A83BB7"/>
    <w:multiLevelType w:val="hybridMultilevel"/>
    <w:tmpl w:val="B1709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A7BDD"/>
    <w:multiLevelType w:val="hybridMultilevel"/>
    <w:tmpl w:val="36F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8C0FB0"/>
    <w:multiLevelType w:val="hybridMultilevel"/>
    <w:tmpl w:val="2E026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6B"/>
    <w:rsid w:val="000008EA"/>
    <w:rsid w:val="000105EF"/>
    <w:rsid w:val="000110C1"/>
    <w:rsid w:val="00011388"/>
    <w:rsid w:val="00011740"/>
    <w:rsid w:val="0001195A"/>
    <w:rsid w:val="00023B1A"/>
    <w:rsid w:val="0002460F"/>
    <w:rsid w:val="00025D82"/>
    <w:rsid w:val="0002659E"/>
    <w:rsid w:val="00026D0C"/>
    <w:rsid w:val="00031A1F"/>
    <w:rsid w:val="00033FF3"/>
    <w:rsid w:val="000438AC"/>
    <w:rsid w:val="00045EEA"/>
    <w:rsid w:val="00053AA9"/>
    <w:rsid w:val="000551F8"/>
    <w:rsid w:val="00055FC7"/>
    <w:rsid w:val="00062471"/>
    <w:rsid w:val="000645C0"/>
    <w:rsid w:val="0006719D"/>
    <w:rsid w:val="00067404"/>
    <w:rsid w:val="00067803"/>
    <w:rsid w:val="00072526"/>
    <w:rsid w:val="0007265A"/>
    <w:rsid w:val="00072DA7"/>
    <w:rsid w:val="00072FF8"/>
    <w:rsid w:val="00073104"/>
    <w:rsid w:val="0007412B"/>
    <w:rsid w:val="00081B3E"/>
    <w:rsid w:val="00084EFD"/>
    <w:rsid w:val="000906EF"/>
    <w:rsid w:val="000926CA"/>
    <w:rsid w:val="000975DF"/>
    <w:rsid w:val="000978C9"/>
    <w:rsid w:val="000A4794"/>
    <w:rsid w:val="000B03B1"/>
    <w:rsid w:val="000B0C8C"/>
    <w:rsid w:val="000B2DA2"/>
    <w:rsid w:val="000B34DF"/>
    <w:rsid w:val="000B47C7"/>
    <w:rsid w:val="000B4AC4"/>
    <w:rsid w:val="000B510E"/>
    <w:rsid w:val="000B5608"/>
    <w:rsid w:val="000C03B4"/>
    <w:rsid w:val="000C297A"/>
    <w:rsid w:val="000C30BA"/>
    <w:rsid w:val="000C31A4"/>
    <w:rsid w:val="000C38E3"/>
    <w:rsid w:val="000C5754"/>
    <w:rsid w:val="000C66EC"/>
    <w:rsid w:val="000C72C1"/>
    <w:rsid w:val="000D1272"/>
    <w:rsid w:val="000D2494"/>
    <w:rsid w:val="000D2BCD"/>
    <w:rsid w:val="000D3183"/>
    <w:rsid w:val="000D4D5C"/>
    <w:rsid w:val="000E3BF7"/>
    <w:rsid w:val="000E5388"/>
    <w:rsid w:val="000F084C"/>
    <w:rsid w:val="000F2A53"/>
    <w:rsid w:val="000F7845"/>
    <w:rsid w:val="001017FD"/>
    <w:rsid w:val="001024A3"/>
    <w:rsid w:val="001027D0"/>
    <w:rsid w:val="00102C55"/>
    <w:rsid w:val="00103606"/>
    <w:rsid w:val="0010373B"/>
    <w:rsid w:val="00111F49"/>
    <w:rsid w:val="00112A76"/>
    <w:rsid w:val="00113092"/>
    <w:rsid w:val="00113452"/>
    <w:rsid w:val="00113596"/>
    <w:rsid w:val="00113EEE"/>
    <w:rsid w:val="00114B2A"/>
    <w:rsid w:val="00116244"/>
    <w:rsid w:val="00121668"/>
    <w:rsid w:val="001216D9"/>
    <w:rsid w:val="001219EE"/>
    <w:rsid w:val="001232D2"/>
    <w:rsid w:val="00126BB2"/>
    <w:rsid w:val="00126F53"/>
    <w:rsid w:val="00133719"/>
    <w:rsid w:val="00133811"/>
    <w:rsid w:val="00134376"/>
    <w:rsid w:val="001348E8"/>
    <w:rsid w:val="00140AE1"/>
    <w:rsid w:val="00142668"/>
    <w:rsid w:val="00143139"/>
    <w:rsid w:val="00145043"/>
    <w:rsid w:val="001472A7"/>
    <w:rsid w:val="001503F3"/>
    <w:rsid w:val="00152BAA"/>
    <w:rsid w:val="00155BF7"/>
    <w:rsid w:val="001574DC"/>
    <w:rsid w:val="001647F9"/>
    <w:rsid w:val="001650BF"/>
    <w:rsid w:val="001669C7"/>
    <w:rsid w:val="00166DE4"/>
    <w:rsid w:val="001702F5"/>
    <w:rsid w:val="00171BF3"/>
    <w:rsid w:val="00172EAC"/>
    <w:rsid w:val="00174D87"/>
    <w:rsid w:val="00175CBE"/>
    <w:rsid w:val="00175D88"/>
    <w:rsid w:val="00180243"/>
    <w:rsid w:val="00181AE8"/>
    <w:rsid w:val="00185580"/>
    <w:rsid w:val="00185CE8"/>
    <w:rsid w:val="0018637F"/>
    <w:rsid w:val="00186CC8"/>
    <w:rsid w:val="00187C4B"/>
    <w:rsid w:val="00190A64"/>
    <w:rsid w:val="001916CD"/>
    <w:rsid w:val="00192079"/>
    <w:rsid w:val="0019344A"/>
    <w:rsid w:val="001969C0"/>
    <w:rsid w:val="00197020"/>
    <w:rsid w:val="001A0338"/>
    <w:rsid w:val="001A04F5"/>
    <w:rsid w:val="001A446B"/>
    <w:rsid w:val="001A6089"/>
    <w:rsid w:val="001B071F"/>
    <w:rsid w:val="001B1C7D"/>
    <w:rsid w:val="001B4885"/>
    <w:rsid w:val="001B4A09"/>
    <w:rsid w:val="001B61F5"/>
    <w:rsid w:val="001C0ED6"/>
    <w:rsid w:val="001C3ED7"/>
    <w:rsid w:val="001C4F33"/>
    <w:rsid w:val="001C5507"/>
    <w:rsid w:val="001D0ADA"/>
    <w:rsid w:val="001D2407"/>
    <w:rsid w:val="001D3B11"/>
    <w:rsid w:val="001D6D57"/>
    <w:rsid w:val="001D7702"/>
    <w:rsid w:val="001D7DF3"/>
    <w:rsid w:val="001E42C9"/>
    <w:rsid w:val="001E6561"/>
    <w:rsid w:val="001E66D0"/>
    <w:rsid w:val="001F02CE"/>
    <w:rsid w:val="001F524E"/>
    <w:rsid w:val="001F5A5A"/>
    <w:rsid w:val="001F6731"/>
    <w:rsid w:val="001F6C17"/>
    <w:rsid w:val="001F6D0D"/>
    <w:rsid w:val="002002E7"/>
    <w:rsid w:val="00200775"/>
    <w:rsid w:val="00204A15"/>
    <w:rsid w:val="00205785"/>
    <w:rsid w:val="00206BE9"/>
    <w:rsid w:val="0021112E"/>
    <w:rsid w:val="0021209F"/>
    <w:rsid w:val="00213465"/>
    <w:rsid w:val="00215438"/>
    <w:rsid w:val="002236EF"/>
    <w:rsid w:val="00223AC3"/>
    <w:rsid w:val="00225427"/>
    <w:rsid w:val="00232210"/>
    <w:rsid w:val="002332D1"/>
    <w:rsid w:val="00240F1D"/>
    <w:rsid w:val="002421C4"/>
    <w:rsid w:val="00244AFB"/>
    <w:rsid w:val="00250137"/>
    <w:rsid w:val="002506B7"/>
    <w:rsid w:val="002522A9"/>
    <w:rsid w:val="0025478A"/>
    <w:rsid w:val="00255318"/>
    <w:rsid w:val="0025636E"/>
    <w:rsid w:val="002604EC"/>
    <w:rsid w:val="00262EF7"/>
    <w:rsid w:val="0026560D"/>
    <w:rsid w:val="00266443"/>
    <w:rsid w:val="00270041"/>
    <w:rsid w:val="00270DFE"/>
    <w:rsid w:val="0027167A"/>
    <w:rsid w:val="0027282A"/>
    <w:rsid w:val="00273F94"/>
    <w:rsid w:val="00276B25"/>
    <w:rsid w:val="00281105"/>
    <w:rsid w:val="00282395"/>
    <w:rsid w:val="00283F03"/>
    <w:rsid w:val="00285777"/>
    <w:rsid w:val="00287A74"/>
    <w:rsid w:val="00291BC9"/>
    <w:rsid w:val="00292AEA"/>
    <w:rsid w:val="00292CB9"/>
    <w:rsid w:val="0029630D"/>
    <w:rsid w:val="00296FFB"/>
    <w:rsid w:val="00297E02"/>
    <w:rsid w:val="002A3DC9"/>
    <w:rsid w:val="002B2C8E"/>
    <w:rsid w:val="002B3396"/>
    <w:rsid w:val="002C0DF1"/>
    <w:rsid w:val="002C30DC"/>
    <w:rsid w:val="002C437E"/>
    <w:rsid w:val="002C4910"/>
    <w:rsid w:val="002D0C40"/>
    <w:rsid w:val="002D323C"/>
    <w:rsid w:val="002D4265"/>
    <w:rsid w:val="002D5948"/>
    <w:rsid w:val="002E0FBD"/>
    <w:rsid w:val="002E1FCB"/>
    <w:rsid w:val="002E20E6"/>
    <w:rsid w:val="002E25D8"/>
    <w:rsid w:val="002E32D8"/>
    <w:rsid w:val="002E43DF"/>
    <w:rsid w:val="002E76A2"/>
    <w:rsid w:val="002F37CD"/>
    <w:rsid w:val="002F3B03"/>
    <w:rsid w:val="002F50DF"/>
    <w:rsid w:val="002F6289"/>
    <w:rsid w:val="002F7DE9"/>
    <w:rsid w:val="003005C1"/>
    <w:rsid w:val="00300F98"/>
    <w:rsid w:val="00301A6A"/>
    <w:rsid w:val="00302E84"/>
    <w:rsid w:val="003033B5"/>
    <w:rsid w:val="003048A4"/>
    <w:rsid w:val="00306FDC"/>
    <w:rsid w:val="00312F46"/>
    <w:rsid w:val="00312F50"/>
    <w:rsid w:val="00314555"/>
    <w:rsid w:val="00314742"/>
    <w:rsid w:val="00315563"/>
    <w:rsid w:val="0031568C"/>
    <w:rsid w:val="003164B8"/>
    <w:rsid w:val="0032031C"/>
    <w:rsid w:val="0032119B"/>
    <w:rsid w:val="0032302D"/>
    <w:rsid w:val="00323177"/>
    <w:rsid w:val="00325A34"/>
    <w:rsid w:val="00326774"/>
    <w:rsid w:val="0032767A"/>
    <w:rsid w:val="003308BD"/>
    <w:rsid w:val="00331189"/>
    <w:rsid w:val="00332DD3"/>
    <w:rsid w:val="0033402B"/>
    <w:rsid w:val="003345DE"/>
    <w:rsid w:val="00340B77"/>
    <w:rsid w:val="00340C1B"/>
    <w:rsid w:val="00341972"/>
    <w:rsid w:val="00342257"/>
    <w:rsid w:val="003431F1"/>
    <w:rsid w:val="00344DE4"/>
    <w:rsid w:val="00346AC2"/>
    <w:rsid w:val="00346DA0"/>
    <w:rsid w:val="0035301F"/>
    <w:rsid w:val="003549C2"/>
    <w:rsid w:val="00354E36"/>
    <w:rsid w:val="00355D42"/>
    <w:rsid w:val="00364A9A"/>
    <w:rsid w:val="003656EE"/>
    <w:rsid w:val="00365C64"/>
    <w:rsid w:val="00372B7E"/>
    <w:rsid w:val="00372D07"/>
    <w:rsid w:val="00373E41"/>
    <w:rsid w:val="00375547"/>
    <w:rsid w:val="00375D86"/>
    <w:rsid w:val="00376C32"/>
    <w:rsid w:val="00377795"/>
    <w:rsid w:val="00377F66"/>
    <w:rsid w:val="003814D9"/>
    <w:rsid w:val="0038762B"/>
    <w:rsid w:val="003932B0"/>
    <w:rsid w:val="003948E7"/>
    <w:rsid w:val="003A09F5"/>
    <w:rsid w:val="003A1FF0"/>
    <w:rsid w:val="003A24D1"/>
    <w:rsid w:val="003A33AF"/>
    <w:rsid w:val="003B1497"/>
    <w:rsid w:val="003B1CF8"/>
    <w:rsid w:val="003B2AF9"/>
    <w:rsid w:val="003B44B2"/>
    <w:rsid w:val="003B5FC8"/>
    <w:rsid w:val="003B6690"/>
    <w:rsid w:val="003B67C9"/>
    <w:rsid w:val="003B7166"/>
    <w:rsid w:val="003C10C0"/>
    <w:rsid w:val="003C1F7E"/>
    <w:rsid w:val="003C4B74"/>
    <w:rsid w:val="003C5549"/>
    <w:rsid w:val="003C7F5A"/>
    <w:rsid w:val="003D1ECF"/>
    <w:rsid w:val="003D5200"/>
    <w:rsid w:val="003D5E3E"/>
    <w:rsid w:val="003E091B"/>
    <w:rsid w:val="003E2C93"/>
    <w:rsid w:val="003E349C"/>
    <w:rsid w:val="003E3E9D"/>
    <w:rsid w:val="003E5862"/>
    <w:rsid w:val="003E6602"/>
    <w:rsid w:val="003F0471"/>
    <w:rsid w:val="003F20D4"/>
    <w:rsid w:val="003F23D7"/>
    <w:rsid w:val="003F2B37"/>
    <w:rsid w:val="003F354A"/>
    <w:rsid w:val="003F518D"/>
    <w:rsid w:val="00400849"/>
    <w:rsid w:val="00401879"/>
    <w:rsid w:val="00401A4C"/>
    <w:rsid w:val="00401B58"/>
    <w:rsid w:val="004038FC"/>
    <w:rsid w:val="00404622"/>
    <w:rsid w:val="00405F3C"/>
    <w:rsid w:val="00410086"/>
    <w:rsid w:val="00411A15"/>
    <w:rsid w:val="00413CD5"/>
    <w:rsid w:val="00414456"/>
    <w:rsid w:val="00414483"/>
    <w:rsid w:val="00417A68"/>
    <w:rsid w:val="00417D3C"/>
    <w:rsid w:val="00422C1A"/>
    <w:rsid w:val="00422F6C"/>
    <w:rsid w:val="00423505"/>
    <w:rsid w:val="00424145"/>
    <w:rsid w:val="0042442F"/>
    <w:rsid w:val="004254EC"/>
    <w:rsid w:val="00426C54"/>
    <w:rsid w:val="004272D5"/>
    <w:rsid w:val="00430FCB"/>
    <w:rsid w:val="00431788"/>
    <w:rsid w:val="00441CB0"/>
    <w:rsid w:val="00441E55"/>
    <w:rsid w:val="00442306"/>
    <w:rsid w:val="0044231E"/>
    <w:rsid w:val="00442C1B"/>
    <w:rsid w:val="004431E1"/>
    <w:rsid w:val="00444F54"/>
    <w:rsid w:val="00446A11"/>
    <w:rsid w:val="00447AC4"/>
    <w:rsid w:val="00447CE3"/>
    <w:rsid w:val="00447DBE"/>
    <w:rsid w:val="004506FC"/>
    <w:rsid w:val="0045619C"/>
    <w:rsid w:val="00457CE5"/>
    <w:rsid w:val="004606B7"/>
    <w:rsid w:val="00461BAF"/>
    <w:rsid w:val="00462BD8"/>
    <w:rsid w:val="00465212"/>
    <w:rsid w:val="00465E80"/>
    <w:rsid w:val="00466AB6"/>
    <w:rsid w:val="00466FB1"/>
    <w:rsid w:val="00467EF2"/>
    <w:rsid w:val="0047078B"/>
    <w:rsid w:val="00470EB9"/>
    <w:rsid w:val="00471306"/>
    <w:rsid w:val="00471311"/>
    <w:rsid w:val="00471D5C"/>
    <w:rsid w:val="0047312C"/>
    <w:rsid w:val="0047437F"/>
    <w:rsid w:val="0047789F"/>
    <w:rsid w:val="004803EF"/>
    <w:rsid w:val="00483007"/>
    <w:rsid w:val="00485D1E"/>
    <w:rsid w:val="004863C7"/>
    <w:rsid w:val="004868B5"/>
    <w:rsid w:val="0049036B"/>
    <w:rsid w:val="00491F6D"/>
    <w:rsid w:val="0049219E"/>
    <w:rsid w:val="0049298A"/>
    <w:rsid w:val="00494462"/>
    <w:rsid w:val="00494B43"/>
    <w:rsid w:val="00496BEA"/>
    <w:rsid w:val="004A252F"/>
    <w:rsid w:val="004A3535"/>
    <w:rsid w:val="004A3978"/>
    <w:rsid w:val="004A5A7A"/>
    <w:rsid w:val="004A5BC9"/>
    <w:rsid w:val="004A7459"/>
    <w:rsid w:val="004B3405"/>
    <w:rsid w:val="004B4BB4"/>
    <w:rsid w:val="004B7773"/>
    <w:rsid w:val="004C00D0"/>
    <w:rsid w:val="004C214C"/>
    <w:rsid w:val="004C29B2"/>
    <w:rsid w:val="004C6A24"/>
    <w:rsid w:val="004C7C0F"/>
    <w:rsid w:val="004D2C8F"/>
    <w:rsid w:val="004D2CCE"/>
    <w:rsid w:val="004D3708"/>
    <w:rsid w:val="004D39D4"/>
    <w:rsid w:val="004D3DCD"/>
    <w:rsid w:val="004D47AA"/>
    <w:rsid w:val="004D47DC"/>
    <w:rsid w:val="004D521F"/>
    <w:rsid w:val="004D5A65"/>
    <w:rsid w:val="004D5E9E"/>
    <w:rsid w:val="004D6893"/>
    <w:rsid w:val="004D6BE4"/>
    <w:rsid w:val="004E324A"/>
    <w:rsid w:val="004E48E1"/>
    <w:rsid w:val="004E5383"/>
    <w:rsid w:val="004E53D0"/>
    <w:rsid w:val="004E5856"/>
    <w:rsid w:val="004E6676"/>
    <w:rsid w:val="004E7279"/>
    <w:rsid w:val="004E7655"/>
    <w:rsid w:val="004E7C93"/>
    <w:rsid w:val="004F2218"/>
    <w:rsid w:val="004F77BC"/>
    <w:rsid w:val="005005B7"/>
    <w:rsid w:val="0050061D"/>
    <w:rsid w:val="005104D3"/>
    <w:rsid w:val="005108FA"/>
    <w:rsid w:val="00511FB6"/>
    <w:rsid w:val="00512521"/>
    <w:rsid w:val="00516BDA"/>
    <w:rsid w:val="00516EB0"/>
    <w:rsid w:val="005238D4"/>
    <w:rsid w:val="00523D8E"/>
    <w:rsid w:val="0052556A"/>
    <w:rsid w:val="00525FF2"/>
    <w:rsid w:val="005279EA"/>
    <w:rsid w:val="00530929"/>
    <w:rsid w:val="00534554"/>
    <w:rsid w:val="00536701"/>
    <w:rsid w:val="0054276F"/>
    <w:rsid w:val="005430E7"/>
    <w:rsid w:val="00543158"/>
    <w:rsid w:val="005462A7"/>
    <w:rsid w:val="0054673B"/>
    <w:rsid w:val="00551278"/>
    <w:rsid w:val="0055133E"/>
    <w:rsid w:val="0055439B"/>
    <w:rsid w:val="005552A7"/>
    <w:rsid w:val="00556AE4"/>
    <w:rsid w:val="00557CD0"/>
    <w:rsid w:val="005631F2"/>
    <w:rsid w:val="00564C14"/>
    <w:rsid w:val="00566BF0"/>
    <w:rsid w:val="0056766E"/>
    <w:rsid w:val="00567E5B"/>
    <w:rsid w:val="00572CDB"/>
    <w:rsid w:val="00573DB5"/>
    <w:rsid w:val="00574A5C"/>
    <w:rsid w:val="00575518"/>
    <w:rsid w:val="0057610B"/>
    <w:rsid w:val="005810A8"/>
    <w:rsid w:val="00582370"/>
    <w:rsid w:val="0058238A"/>
    <w:rsid w:val="00583947"/>
    <w:rsid w:val="00583E16"/>
    <w:rsid w:val="005858FC"/>
    <w:rsid w:val="00592359"/>
    <w:rsid w:val="00595C0E"/>
    <w:rsid w:val="00595EAA"/>
    <w:rsid w:val="00595F52"/>
    <w:rsid w:val="005969FE"/>
    <w:rsid w:val="005A0311"/>
    <w:rsid w:val="005A33ED"/>
    <w:rsid w:val="005A44B0"/>
    <w:rsid w:val="005A7155"/>
    <w:rsid w:val="005B3181"/>
    <w:rsid w:val="005B3B78"/>
    <w:rsid w:val="005B7CD8"/>
    <w:rsid w:val="005C5402"/>
    <w:rsid w:val="005C5BF2"/>
    <w:rsid w:val="005C7660"/>
    <w:rsid w:val="005D0FD9"/>
    <w:rsid w:val="005D1E32"/>
    <w:rsid w:val="005D2ED3"/>
    <w:rsid w:val="005D3ABD"/>
    <w:rsid w:val="005E0976"/>
    <w:rsid w:val="005E1294"/>
    <w:rsid w:val="005E2343"/>
    <w:rsid w:val="005E2B35"/>
    <w:rsid w:val="005E79C8"/>
    <w:rsid w:val="005F1824"/>
    <w:rsid w:val="005F226E"/>
    <w:rsid w:val="005F2B12"/>
    <w:rsid w:val="005F2FC9"/>
    <w:rsid w:val="005F6F41"/>
    <w:rsid w:val="005F7366"/>
    <w:rsid w:val="005F776E"/>
    <w:rsid w:val="00600846"/>
    <w:rsid w:val="00601DF4"/>
    <w:rsid w:val="0060242B"/>
    <w:rsid w:val="00606082"/>
    <w:rsid w:val="00610469"/>
    <w:rsid w:val="006125E0"/>
    <w:rsid w:val="0061272A"/>
    <w:rsid w:val="00612A99"/>
    <w:rsid w:val="006138CF"/>
    <w:rsid w:val="00614B77"/>
    <w:rsid w:val="0062159A"/>
    <w:rsid w:val="0062220F"/>
    <w:rsid w:val="00623063"/>
    <w:rsid w:val="0062641A"/>
    <w:rsid w:val="00626D4A"/>
    <w:rsid w:val="00626F2E"/>
    <w:rsid w:val="0062768A"/>
    <w:rsid w:val="00627799"/>
    <w:rsid w:val="00631A9B"/>
    <w:rsid w:val="00631AAA"/>
    <w:rsid w:val="00631D2E"/>
    <w:rsid w:val="006321DB"/>
    <w:rsid w:val="00635859"/>
    <w:rsid w:val="00641263"/>
    <w:rsid w:val="00642DB1"/>
    <w:rsid w:val="006432DD"/>
    <w:rsid w:val="00645726"/>
    <w:rsid w:val="0064605C"/>
    <w:rsid w:val="006463B2"/>
    <w:rsid w:val="00646E0D"/>
    <w:rsid w:val="006507A7"/>
    <w:rsid w:val="006547F8"/>
    <w:rsid w:val="0065534C"/>
    <w:rsid w:val="00656A39"/>
    <w:rsid w:val="0066532D"/>
    <w:rsid w:val="00666048"/>
    <w:rsid w:val="0066633A"/>
    <w:rsid w:val="006706A6"/>
    <w:rsid w:val="00673A6A"/>
    <w:rsid w:val="00674457"/>
    <w:rsid w:val="00677266"/>
    <w:rsid w:val="00682F6B"/>
    <w:rsid w:val="00683751"/>
    <w:rsid w:val="00684B12"/>
    <w:rsid w:val="00685E1C"/>
    <w:rsid w:val="0068690F"/>
    <w:rsid w:val="00687344"/>
    <w:rsid w:val="00692F3A"/>
    <w:rsid w:val="00693FA9"/>
    <w:rsid w:val="006943EA"/>
    <w:rsid w:val="00694EE4"/>
    <w:rsid w:val="00695B24"/>
    <w:rsid w:val="00696716"/>
    <w:rsid w:val="006A128E"/>
    <w:rsid w:val="006A2794"/>
    <w:rsid w:val="006A43C6"/>
    <w:rsid w:val="006A4919"/>
    <w:rsid w:val="006A4EE9"/>
    <w:rsid w:val="006A7913"/>
    <w:rsid w:val="006B0224"/>
    <w:rsid w:val="006B5790"/>
    <w:rsid w:val="006B5A31"/>
    <w:rsid w:val="006B63B4"/>
    <w:rsid w:val="006B6B71"/>
    <w:rsid w:val="006B7A17"/>
    <w:rsid w:val="006B7CDC"/>
    <w:rsid w:val="006C241E"/>
    <w:rsid w:val="006C2F79"/>
    <w:rsid w:val="006C3AD5"/>
    <w:rsid w:val="006C3F3C"/>
    <w:rsid w:val="006C63ED"/>
    <w:rsid w:val="006C7589"/>
    <w:rsid w:val="006D0A15"/>
    <w:rsid w:val="006D29BE"/>
    <w:rsid w:val="006D4923"/>
    <w:rsid w:val="006D727C"/>
    <w:rsid w:val="006D7FB3"/>
    <w:rsid w:val="006E096F"/>
    <w:rsid w:val="006E4C6B"/>
    <w:rsid w:val="006E4C8E"/>
    <w:rsid w:val="006F0D01"/>
    <w:rsid w:val="006F0F11"/>
    <w:rsid w:val="006F3447"/>
    <w:rsid w:val="006F4DBC"/>
    <w:rsid w:val="006F5BB9"/>
    <w:rsid w:val="006F6B61"/>
    <w:rsid w:val="006F6E97"/>
    <w:rsid w:val="00700789"/>
    <w:rsid w:val="0070080F"/>
    <w:rsid w:val="00700837"/>
    <w:rsid w:val="007027A2"/>
    <w:rsid w:val="007030EC"/>
    <w:rsid w:val="007039B9"/>
    <w:rsid w:val="007049C6"/>
    <w:rsid w:val="00705313"/>
    <w:rsid w:val="00706D65"/>
    <w:rsid w:val="00710DDE"/>
    <w:rsid w:val="00711FFA"/>
    <w:rsid w:val="007148C7"/>
    <w:rsid w:val="00715655"/>
    <w:rsid w:val="00715E36"/>
    <w:rsid w:val="007160DE"/>
    <w:rsid w:val="007169AD"/>
    <w:rsid w:val="007174A3"/>
    <w:rsid w:val="00717793"/>
    <w:rsid w:val="007179EE"/>
    <w:rsid w:val="00721D93"/>
    <w:rsid w:val="007228CC"/>
    <w:rsid w:val="00724A3F"/>
    <w:rsid w:val="00725264"/>
    <w:rsid w:val="00725769"/>
    <w:rsid w:val="0072706C"/>
    <w:rsid w:val="00730280"/>
    <w:rsid w:val="00730542"/>
    <w:rsid w:val="00732290"/>
    <w:rsid w:val="007325EE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0D93"/>
    <w:rsid w:val="00751BF0"/>
    <w:rsid w:val="00753530"/>
    <w:rsid w:val="00757137"/>
    <w:rsid w:val="0075719A"/>
    <w:rsid w:val="0076365E"/>
    <w:rsid w:val="007665FB"/>
    <w:rsid w:val="00766B18"/>
    <w:rsid w:val="00766D18"/>
    <w:rsid w:val="00767210"/>
    <w:rsid w:val="00770A96"/>
    <w:rsid w:val="0077113D"/>
    <w:rsid w:val="00773457"/>
    <w:rsid w:val="00781E3D"/>
    <w:rsid w:val="007841CE"/>
    <w:rsid w:val="00785CB1"/>
    <w:rsid w:val="007860F8"/>
    <w:rsid w:val="00791767"/>
    <w:rsid w:val="00793919"/>
    <w:rsid w:val="00796D2C"/>
    <w:rsid w:val="00796EB3"/>
    <w:rsid w:val="007A0F3F"/>
    <w:rsid w:val="007A1525"/>
    <w:rsid w:val="007A2478"/>
    <w:rsid w:val="007B1309"/>
    <w:rsid w:val="007B168D"/>
    <w:rsid w:val="007B3661"/>
    <w:rsid w:val="007B4431"/>
    <w:rsid w:val="007B4EB6"/>
    <w:rsid w:val="007C16ED"/>
    <w:rsid w:val="007C25BA"/>
    <w:rsid w:val="007D07E2"/>
    <w:rsid w:val="007D21D4"/>
    <w:rsid w:val="007D2AC0"/>
    <w:rsid w:val="007D6160"/>
    <w:rsid w:val="007D6602"/>
    <w:rsid w:val="007E0EFE"/>
    <w:rsid w:val="007E15C0"/>
    <w:rsid w:val="007E33B6"/>
    <w:rsid w:val="007E347C"/>
    <w:rsid w:val="007E612D"/>
    <w:rsid w:val="007E7CE4"/>
    <w:rsid w:val="007F0FD5"/>
    <w:rsid w:val="007F3AED"/>
    <w:rsid w:val="007F6982"/>
    <w:rsid w:val="00805247"/>
    <w:rsid w:val="00805C2E"/>
    <w:rsid w:val="00807216"/>
    <w:rsid w:val="008106F9"/>
    <w:rsid w:val="00813F47"/>
    <w:rsid w:val="008147DF"/>
    <w:rsid w:val="008159E0"/>
    <w:rsid w:val="00817488"/>
    <w:rsid w:val="00817EBD"/>
    <w:rsid w:val="008227E6"/>
    <w:rsid w:val="00822B83"/>
    <w:rsid w:val="00823287"/>
    <w:rsid w:val="00823392"/>
    <w:rsid w:val="0083070B"/>
    <w:rsid w:val="00830CF6"/>
    <w:rsid w:val="00833A89"/>
    <w:rsid w:val="00835743"/>
    <w:rsid w:val="008359B0"/>
    <w:rsid w:val="00837145"/>
    <w:rsid w:val="0084070C"/>
    <w:rsid w:val="00844602"/>
    <w:rsid w:val="00844D7C"/>
    <w:rsid w:val="00847300"/>
    <w:rsid w:val="00850C90"/>
    <w:rsid w:val="008524B1"/>
    <w:rsid w:val="00856E91"/>
    <w:rsid w:val="00857A5B"/>
    <w:rsid w:val="0086318F"/>
    <w:rsid w:val="00865CEF"/>
    <w:rsid w:val="00867CF2"/>
    <w:rsid w:val="00874004"/>
    <w:rsid w:val="0087445F"/>
    <w:rsid w:val="008751E6"/>
    <w:rsid w:val="00877A80"/>
    <w:rsid w:val="0088154F"/>
    <w:rsid w:val="008826A1"/>
    <w:rsid w:val="00882B5C"/>
    <w:rsid w:val="00882C77"/>
    <w:rsid w:val="008845BD"/>
    <w:rsid w:val="0089349D"/>
    <w:rsid w:val="00893DB2"/>
    <w:rsid w:val="00894FFF"/>
    <w:rsid w:val="008A3405"/>
    <w:rsid w:val="008B0099"/>
    <w:rsid w:val="008B0B2D"/>
    <w:rsid w:val="008B1704"/>
    <w:rsid w:val="008B24D2"/>
    <w:rsid w:val="008B328B"/>
    <w:rsid w:val="008B3F42"/>
    <w:rsid w:val="008B4884"/>
    <w:rsid w:val="008B687B"/>
    <w:rsid w:val="008B74D0"/>
    <w:rsid w:val="008C08E8"/>
    <w:rsid w:val="008C13EC"/>
    <w:rsid w:val="008C2D8B"/>
    <w:rsid w:val="008C394C"/>
    <w:rsid w:val="008C3DFF"/>
    <w:rsid w:val="008C5BAB"/>
    <w:rsid w:val="008C7E29"/>
    <w:rsid w:val="008D0906"/>
    <w:rsid w:val="008D4F87"/>
    <w:rsid w:val="008D5295"/>
    <w:rsid w:val="008D534B"/>
    <w:rsid w:val="008E02E6"/>
    <w:rsid w:val="008E08C0"/>
    <w:rsid w:val="008E1BB0"/>
    <w:rsid w:val="008E2465"/>
    <w:rsid w:val="008E6A42"/>
    <w:rsid w:val="008E72D8"/>
    <w:rsid w:val="008E76FD"/>
    <w:rsid w:val="008F02EB"/>
    <w:rsid w:val="008F19CC"/>
    <w:rsid w:val="008F2C05"/>
    <w:rsid w:val="008F2CE4"/>
    <w:rsid w:val="008F2E04"/>
    <w:rsid w:val="008F4280"/>
    <w:rsid w:val="008F506B"/>
    <w:rsid w:val="008F76D1"/>
    <w:rsid w:val="00904BED"/>
    <w:rsid w:val="00907B2E"/>
    <w:rsid w:val="0091011C"/>
    <w:rsid w:val="00910913"/>
    <w:rsid w:val="00910C18"/>
    <w:rsid w:val="00910C4D"/>
    <w:rsid w:val="009118CD"/>
    <w:rsid w:val="009127C5"/>
    <w:rsid w:val="00913C29"/>
    <w:rsid w:val="009154B8"/>
    <w:rsid w:val="0092038B"/>
    <w:rsid w:val="00920EE1"/>
    <w:rsid w:val="009236BD"/>
    <w:rsid w:val="00927F9B"/>
    <w:rsid w:val="00931580"/>
    <w:rsid w:val="00931831"/>
    <w:rsid w:val="00931A5A"/>
    <w:rsid w:val="009348A4"/>
    <w:rsid w:val="00937E48"/>
    <w:rsid w:val="0094075E"/>
    <w:rsid w:val="009429C9"/>
    <w:rsid w:val="00945461"/>
    <w:rsid w:val="0095643D"/>
    <w:rsid w:val="0095689A"/>
    <w:rsid w:val="00956EF9"/>
    <w:rsid w:val="009603A8"/>
    <w:rsid w:val="00961F82"/>
    <w:rsid w:val="009624A8"/>
    <w:rsid w:val="0096336B"/>
    <w:rsid w:val="00966A06"/>
    <w:rsid w:val="00970EFD"/>
    <w:rsid w:val="009721A3"/>
    <w:rsid w:val="00972F95"/>
    <w:rsid w:val="009731BA"/>
    <w:rsid w:val="00974E21"/>
    <w:rsid w:val="00976775"/>
    <w:rsid w:val="0098254F"/>
    <w:rsid w:val="0098295D"/>
    <w:rsid w:val="00982AE8"/>
    <w:rsid w:val="0098495C"/>
    <w:rsid w:val="009858DA"/>
    <w:rsid w:val="009862D2"/>
    <w:rsid w:val="009874C5"/>
    <w:rsid w:val="00990358"/>
    <w:rsid w:val="00996117"/>
    <w:rsid w:val="00996303"/>
    <w:rsid w:val="009978F9"/>
    <w:rsid w:val="009A0CB6"/>
    <w:rsid w:val="009A1EA2"/>
    <w:rsid w:val="009A54F6"/>
    <w:rsid w:val="009A628C"/>
    <w:rsid w:val="009A79ED"/>
    <w:rsid w:val="009B1127"/>
    <w:rsid w:val="009B2B08"/>
    <w:rsid w:val="009B2E65"/>
    <w:rsid w:val="009B3978"/>
    <w:rsid w:val="009B399A"/>
    <w:rsid w:val="009B4983"/>
    <w:rsid w:val="009C5899"/>
    <w:rsid w:val="009D025E"/>
    <w:rsid w:val="009D10AA"/>
    <w:rsid w:val="009D1ACF"/>
    <w:rsid w:val="009D1DD2"/>
    <w:rsid w:val="009D2D80"/>
    <w:rsid w:val="009D4013"/>
    <w:rsid w:val="009D6940"/>
    <w:rsid w:val="009D73D1"/>
    <w:rsid w:val="009D747E"/>
    <w:rsid w:val="009E0E39"/>
    <w:rsid w:val="009E3A11"/>
    <w:rsid w:val="009E683B"/>
    <w:rsid w:val="009E6AF4"/>
    <w:rsid w:val="009F031C"/>
    <w:rsid w:val="009F0D71"/>
    <w:rsid w:val="009F1D02"/>
    <w:rsid w:val="009F21B3"/>
    <w:rsid w:val="009F5E65"/>
    <w:rsid w:val="009F7393"/>
    <w:rsid w:val="00A00893"/>
    <w:rsid w:val="00A035E4"/>
    <w:rsid w:val="00A03C21"/>
    <w:rsid w:val="00A03CAC"/>
    <w:rsid w:val="00A05561"/>
    <w:rsid w:val="00A06202"/>
    <w:rsid w:val="00A06C9C"/>
    <w:rsid w:val="00A07634"/>
    <w:rsid w:val="00A077F6"/>
    <w:rsid w:val="00A10181"/>
    <w:rsid w:val="00A1290C"/>
    <w:rsid w:val="00A12D7C"/>
    <w:rsid w:val="00A148BC"/>
    <w:rsid w:val="00A16341"/>
    <w:rsid w:val="00A16FB5"/>
    <w:rsid w:val="00A17283"/>
    <w:rsid w:val="00A172F2"/>
    <w:rsid w:val="00A17C51"/>
    <w:rsid w:val="00A20992"/>
    <w:rsid w:val="00A23862"/>
    <w:rsid w:val="00A25C29"/>
    <w:rsid w:val="00A312D3"/>
    <w:rsid w:val="00A34A2E"/>
    <w:rsid w:val="00A36358"/>
    <w:rsid w:val="00A36828"/>
    <w:rsid w:val="00A37FBE"/>
    <w:rsid w:val="00A453D0"/>
    <w:rsid w:val="00A45B13"/>
    <w:rsid w:val="00A5148C"/>
    <w:rsid w:val="00A56D22"/>
    <w:rsid w:val="00A57641"/>
    <w:rsid w:val="00A6177C"/>
    <w:rsid w:val="00A61DA8"/>
    <w:rsid w:val="00A630E9"/>
    <w:rsid w:val="00A65CFF"/>
    <w:rsid w:val="00A9231E"/>
    <w:rsid w:val="00A953D6"/>
    <w:rsid w:val="00AA09E0"/>
    <w:rsid w:val="00AA11B9"/>
    <w:rsid w:val="00AA2062"/>
    <w:rsid w:val="00AA2738"/>
    <w:rsid w:val="00AA3122"/>
    <w:rsid w:val="00AA5446"/>
    <w:rsid w:val="00AB00B6"/>
    <w:rsid w:val="00AB2B7B"/>
    <w:rsid w:val="00AB490F"/>
    <w:rsid w:val="00AB5DCD"/>
    <w:rsid w:val="00AB7109"/>
    <w:rsid w:val="00AC0517"/>
    <w:rsid w:val="00AC07EC"/>
    <w:rsid w:val="00AC20D4"/>
    <w:rsid w:val="00AC6113"/>
    <w:rsid w:val="00AD07BA"/>
    <w:rsid w:val="00AD17AD"/>
    <w:rsid w:val="00AD2B06"/>
    <w:rsid w:val="00AD5674"/>
    <w:rsid w:val="00AE42C6"/>
    <w:rsid w:val="00AE7035"/>
    <w:rsid w:val="00AE71FF"/>
    <w:rsid w:val="00AF5DE8"/>
    <w:rsid w:val="00AF78A0"/>
    <w:rsid w:val="00B012D3"/>
    <w:rsid w:val="00B03876"/>
    <w:rsid w:val="00B03ABC"/>
    <w:rsid w:val="00B041B5"/>
    <w:rsid w:val="00B04A69"/>
    <w:rsid w:val="00B06205"/>
    <w:rsid w:val="00B063D5"/>
    <w:rsid w:val="00B1422F"/>
    <w:rsid w:val="00B1648C"/>
    <w:rsid w:val="00B173A6"/>
    <w:rsid w:val="00B177E7"/>
    <w:rsid w:val="00B22A50"/>
    <w:rsid w:val="00B23954"/>
    <w:rsid w:val="00B24C67"/>
    <w:rsid w:val="00B25CB2"/>
    <w:rsid w:val="00B27053"/>
    <w:rsid w:val="00B321C2"/>
    <w:rsid w:val="00B33480"/>
    <w:rsid w:val="00B34182"/>
    <w:rsid w:val="00B34D7D"/>
    <w:rsid w:val="00B36021"/>
    <w:rsid w:val="00B371CD"/>
    <w:rsid w:val="00B400EE"/>
    <w:rsid w:val="00B40166"/>
    <w:rsid w:val="00B42385"/>
    <w:rsid w:val="00B44F75"/>
    <w:rsid w:val="00B46EB4"/>
    <w:rsid w:val="00B5022F"/>
    <w:rsid w:val="00B54DFB"/>
    <w:rsid w:val="00B553F8"/>
    <w:rsid w:val="00B55E7C"/>
    <w:rsid w:val="00B57480"/>
    <w:rsid w:val="00B61294"/>
    <w:rsid w:val="00B6486C"/>
    <w:rsid w:val="00B64DB9"/>
    <w:rsid w:val="00B659D7"/>
    <w:rsid w:val="00B66010"/>
    <w:rsid w:val="00B673D5"/>
    <w:rsid w:val="00B709C6"/>
    <w:rsid w:val="00B71A91"/>
    <w:rsid w:val="00B72BEA"/>
    <w:rsid w:val="00B74701"/>
    <w:rsid w:val="00B75AA8"/>
    <w:rsid w:val="00B75B00"/>
    <w:rsid w:val="00B7721F"/>
    <w:rsid w:val="00B77BE5"/>
    <w:rsid w:val="00B82C13"/>
    <w:rsid w:val="00B82C24"/>
    <w:rsid w:val="00B868D1"/>
    <w:rsid w:val="00B86A69"/>
    <w:rsid w:val="00B8730E"/>
    <w:rsid w:val="00B905FC"/>
    <w:rsid w:val="00B9189E"/>
    <w:rsid w:val="00B928CE"/>
    <w:rsid w:val="00B943C9"/>
    <w:rsid w:val="00B9769E"/>
    <w:rsid w:val="00BA2F27"/>
    <w:rsid w:val="00BA7D3E"/>
    <w:rsid w:val="00BB0062"/>
    <w:rsid w:val="00BB4BE4"/>
    <w:rsid w:val="00BB6071"/>
    <w:rsid w:val="00BB6B87"/>
    <w:rsid w:val="00BB72BC"/>
    <w:rsid w:val="00BB7B03"/>
    <w:rsid w:val="00BC27A3"/>
    <w:rsid w:val="00BC5654"/>
    <w:rsid w:val="00BC5755"/>
    <w:rsid w:val="00BC6B24"/>
    <w:rsid w:val="00BC75E1"/>
    <w:rsid w:val="00BD2647"/>
    <w:rsid w:val="00BD2F20"/>
    <w:rsid w:val="00BD4797"/>
    <w:rsid w:val="00BD75C3"/>
    <w:rsid w:val="00BE0EFA"/>
    <w:rsid w:val="00BE2BF4"/>
    <w:rsid w:val="00BE4031"/>
    <w:rsid w:val="00BE6AB7"/>
    <w:rsid w:val="00BE7067"/>
    <w:rsid w:val="00BF0F80"/>
    <w:rsid w:val="00BF20C7"/>
    <w:rsid w:val="00BF2AC1"/>
    <w:rsid w:val="00BF34AE"/>
    <w:rsid w:val="00BF357E"/>
    <w:rsid w:val="00BF38D3"/>
    <w:rsid w:val="00BF5913"/>
    <w:rsid w:val="00BF5EA5"/>
    <w:rsid w:val="00BF627B"/>
    <w:rsid w:val="00C032D5"/>
    <w:rsid w:val="00C0754D"/>
    <w:rsid w:val="00C11360"/>
    <w:rsid w:val="00C127C3"/>
    <w:rsid w:val="00C13570"/>
    <w:rsid w:val="00C17689"/>
    <w:rsid w:val="00C17830"/>
    <w:rsid w:val="00C24F3A"/>
    <w:rsid w:val="00C25F5F"/>
    <w:rsid w:val="00C26372"/>
    <w:rsid w:val="00C26DD0"/>
    <w:rsid w:val="00C27082"/>
    <w:rsid w:val="00C27801"/>
    <w:rsid w:val="00C27AA2"/>
    <w:rsid w:val="00C30ADF"/>
    <w:rsid w:val="00C3149E"/>
    <w:rsid w:val="00C34D45"/>
    <w:rsid w:val="00C34FCF"/>
    <w:rsid w:val="00C37800"/>
    <w:rsid w:val="00C37FAE"/>
    <w:rsid w:val="00C41975"/>
    <w:rsid w:val="00C4290C"/>
    <w:rsid w:val="00C44E1A"/>
    <w:rsid w:val="00C45CAE"/>
    <w:rsid w:val="00C45F62"/>
    <w:rsid w:val="00C5188B"/>
    <w:rsid w:val="00C527AA"/>
    <w:rsid w:val="00C62A07"/>
    <w:rsid w:val="00C631E1"/>
    <w:rsid w:val="00C63370"/>
    <w:rsid w:val="00C70C8C"/>
    <w:rsid w:val="00C72C81"/>
    <w:rsid w:val="00C753CE"/>
    <w:rsid w:val="00C77A44"/>
    <w:rsid w:val="00C80871"/>
    <w:rsid w:val="00C80A0A"/>
    <w:rsid w:val="00C83F71"/>
    <w:rsid w:val="00C84541"/>
    <w:rsid w:val="00C863B8"/>
    <w:rsid w:val="00C87425"/>
    <w:rsid w:val="00C90D17"/>
    <w:rsid w:val="00C91111"/>
    <w:rsid w:val="00C93CAF"/>
    <w:rsid w:val="00C94E2D"/>
    <w:rsid w:val="00C95A5A"/>
    <w:rsid w:val="00C95CBE"/>
    <w:rsid w:val="00CA10EB"/>
    <w:rsid w:val="00CA191D"/>
    <w:rsid w:val="00CA43BD"/>
    <w:rsid w:val="00CA454E"/>
    <w:rsid w:val="00CA46DE"/>
    <w:rsid w:val="00CA5E57"/>
    <w:rsid w:val="00CB10C3"/>
    <w:rsid w:val="00CB27FC"/>
    <w:rsid w:val="00CB2B22"/>
    <w:rsid w:val="00CB3A53"/>
    <w:rsid w:val="00CB5017"/>
    <w:rsid w:val="00CB6117"/>
    <w:rsid w:val="00CC0BF7"/>
    <w:rsid w:val="00CC3543"/>
    <w:rsid w:val="00CC64F8"/>
    <w:rsid w:val="00CD15A9"/>
    <w:rsid w:val="00CD16BD"/>
    <w:rsid w:val="00CD3AC8"/>
    <w:rsid w:val="00CD4135"/>
    <w:rsid w:val="00CD4C58"/>
    <w:rsid w:val="00CD620C"/>
    <w:rsid w:val="00CE0B1B"/>
    <w:rsid w:val="00CE2088"/>
    <w:rsid w:val="00CE2630"/>
    <w:rsid w:val="00CE2A38"/>
    <w:rsid w:val="00CE3AC1"/>
    <w:rsid w:val="00CE5110"/>
    <w:rsid w:val="00CF236F"/>
    <w:rsid w:val="00CF487E"/>
    <w:rsid w:val="00CF78C9"/>
    <w:rsid w:val="00D0002E"/>
    <w:rsid w:val="00D00925"/>
    <w:rsid w:val="00D02841"/>
    <w:rsid w:val="00D03A73"/>
    <w:rsid w:val="00D0468F"/>
    <w:rsid w:val="00D06112"/>
    <w:rsid w:val="00D06263"/>
    <w:rsid w:val="00D07C11"/>
    <w:rsid w:val="00D1095E"/>
    <w:rsid w:val="00D115E3"/>
    <w:rsid w:val="00D164E1"/>
    <w:rsid w:val="00D16B7E"/>
    <w:rsid w:val="00D17D65"/>
    <w:rsid w:val="00D206A8"/>
    <w:rsid w:val="00D217F7"/>
    <w:rsid w:val="00D22DF1"/>
    <w:rsid w:val="00D2341E"/>
    <w:rsid w:val="00D236D9"/>
    <w:rsid w:val="00D2370A"/>
    <w:rsid w:val="00D25061"/>
    <w:rsid w:val="00D26E68"/>
    <w:rsid w:val="00D30CB6"/>
    <w:rsid w:val="00D316D7"/>
    <w:rsid w:val="00D3173A"/>
    <w:rsid w:val="00D3185C"/>
    <w:rsid w:val="00D32D2B"/>
    <w:rsid w:val="00D34070"/>
    <w:rsid w:val="00D34755"/>
    <w:rsid w:val="00D35542"/>
    <w:rsid w:val="00D36293"/>
    <w:rsid w:val="00D36F94"/>
    <w:rsid w:val="00D4035D"/>
    <w:rsid w:val="00D417EA"/>
    <w:rsid w:val="00D41CF1"/>
    <w:rsid w:val="00D42050"/>
    <w:rsid w:val="00D43D65"/>
    <w:rsid w:val="00D50FAC"/>
    <w:rsid w:val="00D511E2"/>
    <w:rsid w:val="00D53D3C"/>
    <w:rsid w:val="00D54A93"/>
    <w:rsid w:val="00D54B9F"/>
    <w:rsid w:val="00D56D6E"/>
    <w:rsid w:val="00D6111B"/>
    <w:rsid w:val="00D665B7"/>
    <w:rsid w:val="00D67D26"/>
    <w:rsid w:val="00D707EF"/>
    <w:rsid w:val="00D722B8"/>
    <w:rsid w:val="00D72591"/>
    <w:rsid w:val="00D72C68"/>
    <w:rsid w:val="00D73ABB"/>
    <w:rsid w:val="00D77CBD"/>
    <w:rsid w:val="00D80096"/>
    <w:rsid w:val="00D8222C"/>
    <w:rsid w:val="00D82A45"/>
    <w:rsid w:val="00D84059"/>
    <w:rsid w:val="00D84349"/>
    <w:rsid w:val="00D87E8D"/>
    <w:rsid w:val="00D90973"/>
    <w:rsid w:val="00D918AA"/>
    <w:rsid w:val="00D948F0"/>
    <w:rsid w:val="00DA0EDB"/>
    <w:rsid w:val="00DA23E1"/>
    <w:rsid w:val="00DA242D"/>
    <w:rsid w:val="00DA3A2C"/>
    <w:rsid w:val="00DA4A69"/>
    <w:rsid w:val="00DA4B35"/>
    <w:rsid w:val="00DA538D"/>
    <w:rsid w:val="00DA5CB6"/>
    <w:rsid w:val="00DA72AA"/>
    <w:rsid w:val="00DB113B"/>
    <w:rsid w:val="00DB2BE4"/>
    <w:rsid w:val="00DB5794"/>
    <w:rsid w:val="00DC07C8"/>
    <w:rsid w:val="00DC09F7"/>
    <w:rsid w:val="00DC0D59"/>
    <w:rsid w:val="00DC242E"/>
    <w:rsid w:val="00DC272F"/>
    <w:rsid w:val="00DC5D37"/>
    <w:rsid w:val="00DC673A"/>
    <w:rsid w:val="00DC74F9"/>
    <w:rsid w:val="00DD08F5"/>
    <w:rsid w:val="00DD0A2E"/>
    <w:rsid w:val="00DD2E00"/>
    <w:rsid w:val="00DD3A2B"/>
    <w:rsid w:val="00DD403E"/>
    <w:rsid w:val="00DD6A72"/>
    <w:rsid w:val="00DD775B"/>
    <w:rsid w:val="00DE0F38"/>
    <w:rsid w:val="00DE1320"/>
    <w:rsid w:val="00DE5194"/>
    <w:rsid w:val="00DE5923"/>
    <w:rsid w:val="00DE713E"/>
    <w:rsid w:val="00DE7E07"/>
    <w:rsid w:val="00DF59C1"/>
    <w:rsid w:val="00DF6F10"/>
    <w:rsid w:val="00E00A50"/>
    <w:rsid w:val="00E01444"/>
    <w:rsid w:val="00E014BB"/>
    <w:rsid w:val="00E0206B"/>
    <w:rsid w:val="00E0220F"/>
    <w:rsid w:val="00E02AF1"/>
    <w:rsid w:val="00E02CE3"/>
    <w:rsid w:val="00E03386"/>
    <w:rsid w:val="00E048DE"/>
    <w:rsid w:val="00E06496"/>
    <w:rsid w:val="00E10A78"/>
    <w:rsid w:val="00E11B28"/>
    <w:rsid w:val="00E11F7A"/>
    <w:rsid w:val="00E131CB"/>
    <w:rsid w:val="00E23655"/>
    <w:rsid w:val="00E24633"/>
    <w:rsid w:val="00E25DB1"/>
    <w:rsid w:val="00E264A9"/>
    <w:rsid w:val="00E27917"/>
    <w:rsid w:val="00E34ACD"/>
    <w:rsid w:val="00E4279C"/>
    <w:rsid w:val="00E433DC"/>
    <w:rsid w:val="00E457D7"/>
    <w:rsid w:val="00E45F37"/>
    <w:rsid w:val="00E47B5D"/>
    <w:rsid w:val="00E47F8B"/>
    <w:rsid w:val="00E5034D"/>
    <w:rsid w:val="00E51531"/>
    <w:rsid w:val="00E526AE"/>
    <w:rsid w:val="00E52B66"/>
    <w:rsid w:val="00E5324E"/>
    <w:rsid w:val="00E54723"/>
    <w:rsid w:val="00E54D16"/>
    <w:rsid w:val="00E61DDC"/>
    <w:rsid w:val="00E63F49"/>
    <w:rsid w:val="00E65E94"/>
    <w:rsid w:val="00E65F5D"/>
    <w:rsid w:val="00E6704B"/>
    <w:rsid w:val="00E70976"/>
    <w:rsid w:val="00E72663"/>
    <w:rsid w:val="00E7324D"/>
    <w:rsid w:val="00E73965"/>
    <w:rsid w:val="00E74B21"/>
    <w:rsid w:val="00E75051"/>
    <w:rsid w:val="00E817AB"/>
    <w:rsid w:val="00E827D7"/>
    <w:rsid w:val="00E82D4E"/>
    <w:rsid w:val="00E84111"/>
    <w:rsid w:val="00E8708B"/>
    <w:rsid w:val="00E90B81"/>
    <w:rsid w:val="00E9193E"/>
    <w:rsid w:val="00E91F25"/>
    <w:rsid w:val="00E93858"/>
    <w:rsid w:val="00E94724"/>
    <w:rsid w:val="00E967A9"/>
    <w:rsid w:val="00E979DA"/>
    <w:rsid w:val="00EA295A"/>
    <w:rsid w:val="00EA2E83"/>
    <w:rsid w:val="00EA48DD"/>
    <w:rsid w:val="00EA567E"/>
    <w:rsid w:val="00EA56ED"/>
    <w:rsid w:val="00EA648F"/>
    <w:rsid w:val="00EA685B"/>
    <w:rsid w:val="00EB0D8E"/>
    <w:rsid w:val="00EB2D3C"/>
    <w:rsid w:val="00EB42FA"/>
    <w:rsid w:val="00EB6382"/>
    <w:rsid w:val="00EB6D1F"/>
    <w:rsid w:val="00EC06E1"/>
    <w:rsid w:val="00EC151D"/>
    <w:rsid w:val="00EC1C3F"/>
    <w:rsid w:val="00EC32E6"/>
    <w:rsid w:val="00EC6748"/>
    <w:rsid w:val="00EC6B3C"/>
    <w:rsid w:val="00EC774C"/>
    <w:rsid w:val="00ED3331"/>
    <w:rsid w:val="00ED7E0E"/>
    <w:rsid w:val="00EE0DCC"/>
    <w:rsid w:val="00EE1B09"/>
    <w:rsid w:val="00EE1D2C"/>
    <w:rsid w:val="00EE2A73"/>
    <w:rsid w:val="00EE3A1D"/>
    <w:rsid w:val="00EE3B1E"/>
    <w:rsid w:val="00EE4C8A"/>
    <w:rsid w:val="00EE5A9F"/>
    <w:rsid w:val="00EE5C7C"/>
    <w:rsid w:val="00EF1D5E"/>
    <w:rsid w:val="00EF39B0"/>
    <w:rsid w:val="00EF3AEA"/>
    <w:rsid w:val="00EF4103"/>
    <w:rsid w:val="00EF5638"/>
    <w:rsid w:val="00EF570B"/>
    <w:rsid w:val="00EF57DE"/>
    <w:rsid w:val="00EF7695"/>
    <w:rsid w:val="00EF7AE2"/>
    <w:rsid w:val="00F00C2F"/>
    <w:rsid w:val="00F061D8"/>
    <w:rsid w:val="00F12C7A"/>
    <w:rsid w:val="00F14CCD"/>
    <w:rsid w:val="00F17F63"/>
    <w:rsid w:val="00F20D27"/>
    <w:rsid w:val="00F26169"/>
    <w:rsid w:val="00F266BE"/>
    <w:rsid w:val="00F27E99"/>
    <w:rsid w:val="00F315F9"/>
    <w:rsid w:val="00F3167A"/>
    <w:rsid w:val="00F323BD"/>
    <w:rsid w:val="00F4233B"/>
    <w:rsid w:val="00F42E40"/>
    <w:rsid w:val="00F431A2"/>
    <w:rsid w:val="00F45E60"/>
    <w:rsid w:val="00F46375"/>
    <w:rsid w:val="00F50F11"/>
    <w:rsid w:val="00F52AA9"/>
    <w:rsid w:val="00F52B74"/>
    <w:rsid w:val="00F54885"/>
    <w:rsid w:val="00F55745"/>
    <w:rsid w:val="00F56180"/>
    <w:rsid w:val="00F563A7"/>
    <w:rsid w:val="00F60F5A"/>
    <w:rsid w:val="00F62FE4"/>
    <w:rsid w:val="00F6391A"/>
    <w:rsid w:val="00F64EE1"/>
    <w:rsid w:val="00F66B57"/>
    <w:rsid w:val="00F6763F"/>
    <w:rsid w:val="00F67680"/>
    <w:rsid w:val="00F723EC"/>
    <w:rsid w:val="00F74970"/>
    <w:rsid w:val="00F76EF4"/>
    <w:rsid w:val="00F77D37"/>
    <w:rsid w:val="00F800F7"/>
    <w:rsid w:val="00F805A5"/>
    <w:rsid w:val="00F81B55"/>
    <w:rsid w:val="00F81D9E"/>
    <w:rsid w:val="00F843EE"/>
    <w:rsid w:val="00F84E89"/>
    <w:rsid w:val="00F84EA8"/>
    <w:rsid w:val="00F86BAF"/>
    <w:rsid w:val="00F9019A"/>
    <w:rsid w:val="00F9239E"/>
    <w:rsid w:val="00F9561C"/>
    <w:rsid w:val="00F974D0"/>
    <w:rsid w:val="00F975D6"/>
    <w:rsid w:val="00FA03F2"/>
    <w:rsid w:val="00FA3ABA"/>
    <w:rsid w:val="00FA5DDD"/>
    <w:rsid w:val="00FB0648"/>
    <w:rsid w:val="00FB1F0D"/>
    <w:rsid w:val="00FB4BBD"/>
    <w:rsid w:val="00FC7C76"/>
    <w:rsid w:val="00FD1F87"/>
    <w:rsid w:val="00FD5133"/>
    <w:rsid w:val="00FD6304"/>
    <w:rsid w:val="00FE1099"/>
    <w:rsid w:val="00FE25C9"/>
    <w:rsid w:val="00FE3173"/>
    <w:rsid w:val="00FE5618"/>
    <w:rsid w:val="00FF00C1"/>
    <w:rsid w:val="00FF2822"/>
    <w:rsid w:val="00FF339E"/>
    <w:rsid w:val="00FF4700"/>
    <w:rsid w:val="00FF4AF8"/>
    <w:rsid w:val="00FF4E2F"/>
    <w:rsid w:val="00FF4FE3"/>
    <w:rsid w:val="00FF6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2B3FD-51FA-4A55-85C2-42F7E7BD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C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F2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A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F27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C6B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B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B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B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54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1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11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22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13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4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29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67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06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11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14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646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25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2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653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nndzgld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B\Temp\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70E3A-B387-4070-96D1-E2C9C4BB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30003100.dotx</Template>
  <TotalTime>1637</TotalTime>
  <Pages>5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Gaming3</cp:lastModifiedBy>
  <cp:revision>51</cp:revision>
  <cp:lastPrinted>2021-05-20T03:19:00Z</cp:lastPrinted>
  <dcterms:created xsi:type="dcterms:W3CDTF">2021-05-18T16:51:00Z</dcterms:created>
  <dcterms:modified xsi:type="dcterms:W3CDTF">2021-05-20T16:21:00Z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