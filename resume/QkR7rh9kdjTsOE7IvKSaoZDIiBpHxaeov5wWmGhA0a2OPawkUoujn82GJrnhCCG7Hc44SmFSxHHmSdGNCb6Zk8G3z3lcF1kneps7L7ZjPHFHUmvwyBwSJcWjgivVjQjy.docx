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637C" w14:textId="44D37545" w:rsidR="001558DA" w:rsidRPr="00296075" w:rsidRDefault="001558DA" w:rsidP="001558DA">
      <w:pPr>
        <w:pStyle w:val="ContactInfo"/>
        <w:rPr>
          <w:sz w:val="22"/>
          <w:szCs w:val="22"/>
        </w:rPr>
      </w:pPr>
      <w:r w:rsidRPr="00296075">
        <w:rPr>
          <w:sz w:val="22"/>
          <w:szCs w:val="22"/>
        </w:rPr>
        <w:t>3946 Voxna St Las Vegas, NV 89119</w:t>
      </w:r>
    </w:p>
    <w:p w14:paraId="7F46BC04" w14:textId="58B7E1CF" w:rsidR="002B2A24" w:rsidRPr="00296075" w:rsidRDefault="002B2A24" w:rsidP="002B2A24">
      <w:pPr>
        <w:pStyle w:val="ContactInfo"/>
      </w:pPr>
      <w:r w:rsidRPr="00296075">
        <w:rPr>
          <w:sz w:val="22"/>
          <w:szCs w:val="22"/>
        </w:rPr>
        <w:t>jadeenchilada@gmail.com</w:t>
      </w:r>
    </w:p>
    <w:p w14:paraId="620664EB" w14:textId="77777777" w:rsidR="002B2A24" w:rsidRPr="00890398" w:rsidRDefault="002B2A24" w:rsidP="002B2A24">
      <w:pPr>
        <w:pStyle w:val="ContactInfo"/>
        <w:rPr>
          <w:sz w:val="22"/>
          <w:szCs w:val="22"/>
        </w:rPr>
      </w:pPr>
      <w:r w:rsidRPr="00296075">
        <w:rPr>
          <w:sz w:val="22"/>
          <w:szCs w:val="22"/>
        </w:rPr>
        <w:t>(702)857-5704</w:t>
      </w:r>
    </w:p>
    <w:p w14:paraId="700B1BD1" w14:textId="77777777" w:rsidR="00EE4488" w:rsidRPr="00EE4488" w:rsidRDefault="00EE4488" w:rsidP="00EE4488"/>
    <w:p w14:paraId="2F343A9B" w14:textId="0D27ED20" w:rsidR="007D5C6B" w:rsidRPr="00016D2E" w:rsidRDefault="001558DA" w:rsidP="002F3CDD">
      <w:pPr>
        <w:pStyle w:val="YourName"/>
        <w:rPr>
          <w:rFonts w:asciiTheme="minorHAnsi" w:hAnsiTheme="minorHAnsi" w:cstheme="minorHAnsi"/>
          <w:sz w:val="32"/>
          <w:szCs w:val="32"/>
        </w:rPr>
      </w:pPr>
      <w:r w:rsidRPr="00016D2E">
        <w:rPr>
          <w:rFonts w:asciiTheme="minorHAnsi" w:hAnsiTheme="minorHAnsi" w:cstheme="minorHAnsi"/>
          <w:sz w:val="32"/>
          <w:szCs w:val="32"/>
        </w:rPr>
        <w:t>Jade A Olverson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670"/>
        <w:gridCol w:w="7690"/>
      </w:tblGrid>
      <w:tr w:rsidR="007D5C6B" w:rsidRPr="00536E51" w14:paraId="5EA3E852" w14:textId="77777777" w:rsidTr="00A96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14:paraId="01B923AE" w14:textId="77777777" w:rsidR="007D5C6B" w:rsidRPr="00536E51" w:rsidRDefault="007D5C6B" w:rsidP="00536E51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536E51">
              <w:rPr>
                <w:rFonts w:asciiTheme="minorHAnsi" w:hAnsiTheme="minorHAnsi" w:cstheme="minorHAnsi"/>
              </w:rPr>
              <w:t>Objective</w:t>
            </w:r>
          </w:p>
        </w:tc>
        <w:tc>
          <w:tcPr>
            <w:tcW w:w="7690" w:type="dxa"/>
          </w:tcPr>
          <w:p w14:paraId="369A75BF" w14:textId="62178464" w:rsidR="009D08EC" w:rsidRPr="009D08EC" w:rsidRDefault="0050787B" w:rsidP="00536E51">
            <w:pPr>
              <w:rPr>
                <w:rFonts w:ascii="Helvetica" w:hAnsi="Helvetica" w:cs="Helvetica"/>
                <w:bCs w:val="0"/>
                <w:color w:val="2D2D2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D2D2D"/>
                <w:sz w:val="21"/>
                <w:szCs w:val="21"/>
                <w:shd w:val="clear" w:color="auto" w:fill="FFFFFF"/>
              </w:rPr>
              <w:t xml:space="preserve">Self-motivated </w:t>
            </w:r>
            <w:r w:rsidR="002E69BE">
              <w:rPr>
                <w:rFonts w:ascii="Helvetica" w:hAnsi="Helvetica" w:cs="Helvetica"/>
                <w:color w:val="2D2D2D"/>
                <w:sz w:val="21"/>
                <w:szCs w:val="21"/>
                <w:shd w:val="clear" w:color="auto" w:fill="FFFFFF"/>
              </w:rPr>
              <w:t>So</w:t>
            </w:r>
            <w:r>
              <w:rPr>
                <w:rFonts w:ascii="Helvetica" w:hAnsi="Helvetica" w:cs="Helvetica"/>
                <w:color w:val="2D2D2D"/>
                <w:sz w:val="21"/>
                <w:szCs w:val="21"/>
                <w:shd w:val="clear" w:color="auto" w:fill="FFFFFF"/>
              </w:rPr>
              <w:t xml:space="preserve">ftware </w:t>
            </w:r>
            <w:r w:rsidR="00A96B0E">
              <w:rPr>
                <w:rFonts w:ascii="Helvetica" w:hAnsi="Helvetica" w:cs="Helvetica"/>
                <w:color w:val="2D2D2D"/>
                <w:sz w:val="21"/>
                <w:szCs w:val="21"/>
                <w:shd w:val="clear" w:color="auto" w:fill="FFFFFF"/>
              </w:rPr>
              <w:t>Programming</w:t>
            </w:r>
            <w:r>
              <w:rPr>
                <w:rFonts w:ascii="Helvetica" w:hAnsi="Helvetica" w:cs="Helvetica"/>
                <w:color w:val="2D2D2D"/>
                <w:sz w:val="21"/>
                <w:szCs w:val="21"/>
                <w:shd w:val="clear" w:color="auto" w:fill="FFFFFF"/>
              </w:rPr>
              <w:t xml:space="preserve"> </w:t>
            </w:r>
            <w:r w:rsidR="002E6CAA">
              <w:rPr>
                <w:rFonts w:ascii="Helvetica" w:hAnsi="Helvetica" w:cs="Helvetica"/>
                <w:color w:val="2D2D2D"/>
                <w:sz w:val="21"/>
                <w:szCs w:val="21"/>
                <w:shd w:val="clear" w:color="auto" w:fill="FFFFFF"/>
              </w:rPr>
              <w:t xml:space="preserve">student at College Southern </w:t>
            </w:r>
            <w:r w:rsidR="00D71F48">
              <w:rPr>
                <w:rFonts w:ascii="Helvetica" w:hAnsi="Helvetica" w:cs="Helvetica"/>
                <w:color w:val="2D2D2D"/>
                <w:sz w:val="21"/>
                <w:szCs w:val="21"/>
                <w:shd w:val="clear" w:color="auto" w:fill="FFFFFF"/>
              </w:rPr>
              <w:t>Nevada</w:t>
            </w:r>
            <w:r w:rsidR="00A96B0E">
              <w:rPr>
                <w:rFonts w:ascii="Helvetica" w:hAnsi="Helvetica" w:cs="Helvetica"/>
                <w:color w:val="2D2D2D"/>
                <w:sz w:val="21"/>
                <w:szCs w:val="21"/>
                <w:shd w:val="clear" w:color="auto" w:fill="FFFFFF"/>
              </w:rPr>
              <w:t xml:space="preserve"> with 3 years of freelance web design experience. </w:t>
            </w:r>
            <w:r w:rsidR="00627F00">
              <w:rPr>
                <w:rFonts w:ascii="Helvetica" w:hAnsi="Helvetica" w:cs="Helvetica"/>
                <w:color w:val="2D2D2D"/>
                <w:sz w:val="21"/>
                <w:szCs w:val="21"/>
                <w:shd w:val="clear" w:color="auto" w:fill="FFFFFF"/>
              </w:rPr>
              <w:t>Equipped</w:t>
            </w:r>
            <w:r w:rsidR="00CE67ED">
              <w:rPr>
                <w:rFonts w:ascii="Helvetica" w:hAnsi="Helvetica" w:cs="Helvetica"/>
                <w:color w:val="2D2D2D"/>
                <w:sz w:val="21"/>
                <w:szCs w:val="21"/>
                <w:shd w:val="clear" w:color="auto" w:fill="FFFFFF"/>
              </w:rPr>
              <w:t xml:space="preserve"> with refined interpersonal and computer skills.  S</w:t>
            </w:r>
            <w:r w:rsidR="00B843D8">
              <w:rPr>
                <w:rFonts w:ascii="Helvetica" w:hAnsi="Helvetica" w:cs="Helvetica"/>
                <w:color w:val="2D2D2D"/>
                <w:sz w:val="21"/>
                <w:szCs w:val="21"/>
                <w:shd w:val="clear" w:color="auto" w:fill="FFFFFF"/>
              </w:rPr>
              <w:t xml:space="preserve">eeking </w:t>
            </w:r>
            <w:r w:rsidR="00861469">
              <w:rPr>
                <w:rFonts w:ascii="Helvetica" w:hAnsi="Helvetica" w:cs="Helvetica"/>
                <w:color w:val="2D2D2D"/>
                <w:sz w:val="21"/>
                <w:szCs w:val="21"/>
                <w:shd w:val="clear" w:color="auto" w:fill="FFFFFF"/>
              </w:rPr>
              <w:t>to gain long-term, full-time employment in the IT industry to gain valuable skills and experience.</w:t>
            </w:r>
          </w:p>
        </w:tc>
      </w:tr>
    </w:tbl>
    <w:tbl>
      <w:tblPr>
        <w:tblStyle w:val="PlainTable2"/>
        <w:tblW w:w="5240" w:type="pct"/>
        <w:tblLayout w:type="fixed"/>
        <w:tblLook w:val="0620" w:firstRow="1" w:lastRow="0" w:firstColumn="0" w:lastColumn="0" w:noHBand="1" w:noVBand="1"/>
      </w:tblPr>
      <w:tblGrid>
        <w:gridCol w:w="1672"/>
        <w:gridCol w:w="2120"/>
        <w:gridCol w:w="3360"/>
        <w:gridCol w:w="2657"/>
      </w:tblGrid>
      <w:tr w:rsidR="007D5C6B" w14:paraId="0FC3046C" w14:textId="77777777" w:rsidTr="00823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3" w:type="dxa"/>
          </w:tcPr>
          <w:p w14:paraId="51146AA7" w14:textId="3D412832" w:rsidR="007D5C6B" w:rsidRPr="003478DC" w:rsidRDefault="007D5C6B" w:rsidP="007D5C6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3478DC">
              <w:rPr>
                <w:rFonts w:asciiTheme="minorHAnsi" w:hAnsiTheme="minorHAnsi" w:cstheme="minorHAnsi"/>
              </w:rPr>
              <w:t>Experience</w:t>
            </w:r>
          </w:p>
        </w:tc>
        <w:tc>
          <w:tcPr>
            <w:tcW w:w="2120" w:type="dxa"/>
          </w:tcPr>
          <w:p w14:paraId="337DD50E" w14:textId="77777777" w:rsidR="00F95080" w:rsidRPr="00296075" w:rsidRDefault="00F95080" w:rsidP="007D5C6B">
            <w:pPr>
              <w:rPr>
                <w:bCs w:val="0"/>
              </w:rPr>
            </w:pPr>
          </w:p>
          <w:p w14:paraId="62F426AB" w14:textId="77777777" w:rsidR="00F95080" w:rsidRPr="00296075" w:rsidRDefault="00F95080" w:rsidP="007D5C6B">
            <w:pPr>
              <w:rPr>
                <w:bCs w:val="0"/>
              </w:rPr>
            </w:pPr>
          </w:p>
          <w:p w14:paraId="174C72D8" w14:textId="7D633BA5" w:rsidR="007D5C6B" w:rsidRPr="00296075" w:rsidRDefault="006809D9" w:rsidP="007D5C6B">
            <w:r w:rsidRPr="00296075">
              <w:t>Bank of America</w:t>
            </w:r>
          </w:p>
        </w:tc>
        <w:tc>
          <w:tcPr>
            <w:tcW w:w="3360" w:type="dxa"/>
          </w:tcPr>
          <w:p w14:paraId="6ADE8AB4" w14:textId="11DB2E6A" w:rsidR="007D5C6B" w:rsidRPr="00296075" w:rsidRDefault="006809D9" w:rsidP="007D5C6B">
            <w:r w:rsidRPr="00296075">
              <w:t>Las Vegas, N</w:t>
            </w:r>
            <w:r w:rsidR="008238AE" w:rsidRPr="00296075">
              <w:t>V</w:t>
            </w:r>
          </w:p>
        </w:tc>
        <w:tc>
          <w:tcPr>
            <w:tcW w:w="2657" w:type="dxa"/>
          </w:tcPr>
          <w:p w14:paraId="767C0B1B" w14:textId="5BFB3C74" w:rsidR="007D5C6B" w:rsidRPr="00296075" w:rsidRDefault="006809D9" w:rsidP="007D5C6B">
            <w:r w:rsidRPr="00296075">
              <w:t xml:space="preserve">June 2020 – Present </w:t>
            </w:r>
          </w:p>
        </w:tc>
      </w:tr>
    </w:tbl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670"/>
        <w:gridCol w:w="7690"/>
      </w:tblGrid>
      <w:tr w:rsidR="007D5C6B" w14:paraId="44A4C0DA" w14:textId="77777777" w:rsidTr="00E3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14:paraId="478D4F38" w14:textId="77777777" w:rsidR="007D5C6B" w:rsidRDefault="007D5C6B" w:rsidP="00E34DFD">
            <w:pPr>
              <w:pStyle w:val="Heading1"/>
              <w:outlineLvl w:val="0"/>
            </w:pPr>
          </w:p>
        </w:tc>
        <w:tc>
          <w:tcPr>
            <w:tcW w:w="7690" w:type="dxa"/>
          </w:tcPr>
          <w:p w14:paraId="1324E2BA" w14:textId="32B213AF" w:rsidR="007D5C6B" w:rsidRPr="00944A05" w:rsidRDefault="001558DA" w:rsidP="007D5C6B">
            <w:pPr>
              <w:pStyle w:val="Heading2"/>
              <w:outlineLvl w:val="1"/>
              <w:rPr>
                <w:rFonts w:asciiTheme="minorHAnsi" w:hAnsiTheme="minorHAnsi" w:cstheme="minorHAnsi"/>
                <w:b/>
                <w:bCs w:val="0"/>
              </w:rPr>
            </w:pPr>
            <w:r w:rsidRPr="00944A05">
              <w:rPr>
                <w:rFonts w:asciiTheme="minorHAnsi" w:hAnsiTheme="minorHAnsi" w:cstheme="minorHAnsi"/>
                <w:b/>
                <w:bCs w:val="0"/>
              </w:rPr>
              <w:t>Customer Service Representative</w:t>
            </w:r>
          </w:p>
          <w:p w14:paraId="091AA2B6" w14:textId="1607BBE0" w:rsidR="007D5C6B" w:rsidRPr="00944A05" w:rsidRDefault="001558DA" w:rsidP="007D5C6B">
            <w:pPr>
              <w:pStyle w:val="BulletedList"/>
              <w:numPr>
                <w:ilvl w:val="0"/>
                <w:numId w:val="1"/>
              </w:numPr>
              <w:rPr>
                <w:rFonts w:cstheme="minorHAnsi"/>
              </w:rPr>
            </w:pPr>
            <w:r w:rsidRPr="00944A05">
              <w:rPr>
                <w:rFonts w:cstheme="minorHAnsi"/>
              </w:rPr>
              <w:t>Cash handling</w:t>
            </w:r>
          </w:p>
          <w:p w14:paraId="5DE0C8E0" w14:textId="5F8E1FDB" w:rsidR="007D5C6B" w:rsidRPr="00944A05" w:rsidRDefault="001558DA" w:rsidP="007D5C6B">
            <w:pPr>
              <w:pStyle w:val="BulletedList"/>
              <w:numPr>
                <w:ilvl w:val="0"/>
                <w:numId w:val="1"/>
              </w:numPr>
              <w:rPr>
                <w:rFonts w:cstheme="minorHAnsi"/>
              </w:rPr>
            </w:pPr>
            <w:r w:rsidRPr="00944A05">
              <w:rPr>
                <w:rFonts w:cstheme="minorHAnsi"/>
              </w:rPr>
              <w:t xml:space="preserve">Computer proficiency </w:t>
            </w:r>
          </w:p>
          <w:p w14:paraId="7A67CAE3" w14:textId="27D8ECF0" w:rsidR="001558DA" w:rsidRPr="00944A05" w:rsidRDefault="001558DA" w:rsidP="001558DA">
            <w:pPr>
              <w:pStyle w:val="BulletedList"/>
              <w:numPr>
                <w:ilvl w:val="0"/>
                <w:numId w:val="1"/>
              </w:numPr>
              <w:rPr>
                <w:rFonts w:cstheme="minorHAnsi"/>
                <w:bCs w:val="0"/>
              </w:rPr>
            </w:pPr>
            <w:r w:rsidRPr="00944A05">
              <w:rPr>
                <w:rFonts w:cstheme="minorHAnsi"/>
              </w:rPr>
              <w:t>Administrati</w:t>
            </w:r>
            <w:r w:rsidR="00616386" w:rsidRPr="00944A05">
              <w:rPr>
                <w:rFonts w:cstheme="minorHAnsi"/>
              </w:rPr>
              <w:t>on</w:t>
            </w:r>
          </w:p>
          <w:p w14:paraId="0CC0CC3E" w14:textId="77777777" w:rsidR="001558DA" w:rsidRPr="00944A05" w:rsidRDefault="001558DA" w:rsidP="001558D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944A05">
              <w:rPr>
                <w:rFonts w:cstheme="minorHAnsi"/>
              </w:rPr>
              <w:t>Legal compliance</w:t>
            </w:r>
          </w:p>
          <w:p w14:paraId="13873263" w14:textId="47197126" w:rsidR="008238AE" w:rsidRPr="00897322" w:rsidRDefault="001558DA" w:rsidP="0003355A">
            <w:pPr>
              <w:pStyle w:val="ListParagraph"/>
              <w:numPr>
                <w:ilvl w:val="0"/>
                <w:numId w:val="1"/>
              </w:numPr>
            </w:pPr>
            <w:r w:rsidRPr="00944A05">
              <w:rPr>
                <w:rFonts w:cstheme="minorHAnsi"/>
              </w:rPr>
              <w:t>Sales/Referrals</w:t>
            </w:r>
            <w:r>
              <w:t xml:space="preserve"> </w:t>
            </w:r>
          </w:p>
        </w:tc>
      </w:tr>
    </w:tbl>
    <w:tbl>
      <w:tblPr>
        <w:tblStyle w:val="PlainTable2"/>
        <w:tblW w:w="5385" w:type="pct"/>
        <w:tblLayout w:type="fixed"/>
        <w:tblLook w:val="0620" w:firstRow="1" w:lastRow="0" w:firstColumn="0" w:lastColumn="0" w:noHBand="1" w:noVBand="1"/>
      </w:tblPr>
      <w:tblGrid>
        <w:gridCol w:w="1673"/>
        <w:gridCol w:w="2120"/>
        <w:gridCol w:w="3360"/>
        <w:gridCol w:w="2928"/>
      </w:tblGrid>
      <w:tr w:rsidR="007D5C6B" w14:paraId="24EBD8DF" w14:textId="77777777" w:rsidTr="00823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2" w:type="dxa"/>
          </w:tcPr>
          <w:p w14:paraId="7F875092" w14:textId="77777777" w:rsidR="007D5C6B" w:rsidRDefault="007D5C6B" w:rsidP="00E34DFD">
            <w:pPr>
              <w:pStyle w:val="Heading1"/>
              <w:outlineLvl w:val="0"/>
            </w:pPr>
          </w:p>
        </w:tc>
        <w:tc>
          <w:tcPr>
            <w:tcW w:w="2120" w:type="dxa"/>
          </w:tcPr>
          <w:p w14:paraId="052AE807" w14:textId="062685DD" w:rsidR="007D5C6B" w:rsidRPr="002A5EE2" w:rsidRDefault="008238AE" w:rsidP="00E34DFD">
            <w:r w:rsidRPr="002A5EE2">
              <w:t>US Bank</w:t>
            </w:r>
          </w:p>
        </w:tc>
        <w:tc>
          <w:tcPr>
            <w:tcW w:w="3360" w:type="dxa"/>
          </w:tcPr>
          <w:p w14:paraId="5A14191A" w14:textId="64AF2E70" w:rsidR="007D5C6B" w:rsidRPr="002A5EE2" w:rsidRDefault="008238AE" w:rsidP="00E34DFD">
            <w:r w:rsidRPr="002A5EE2">
              <w:t xml:space="preserve">Las </w:t>
            </w:r>
            <w:r w:rsidR="002A5EE2">
              <w:t>Vegas</w:t>
            </w:r>
            <w:r w:rsidRPr="002A5EE2">
              <w:t>, NV</w:t>
            </w:r>
          </w:p>
        </w:tc>
        <w:tc>
          <w:tcPr>
            <w:tcW w:w="2928" w:type="dxa"/>
          </w:tcPr>
          <w:p w14:paraId="5013DC00" w14:textId="09ABC69E" w:rsidR="007D5C6B" w:rsidRPr="002A5EE2" w:rsidRDefault="008238AE" w:rsidP="00E34DFD">
            <w:r w:rsidRPr="002A5EE2">
              <w:t>October 2018 – June 2020</w:t>
            </w:r>
          </w:p>
        </w:tc>
      </w:tr>
    </w:tbl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670"/>
        <w:gridCol w:w="7690"/>
      </w:tblGrid>
      <w:tr w:rsidR="007D5C6B" w14:paraId="12E1B17A" w14:textId="77777777" w:rsidTr="00E3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14:paraId="06EBB9EF" w14:textId="77777777" w:rsidR="007D5C6B" w:rsidRDefault="007D5C6B" w:rsidP="00E34DFD">
            <w:pPr>
              <w:pStyle w:val="Heading1"/>
              <w:outlineLvl w:val="0"/>
            </w:pPr>
          </w:p>
        </w:tc>
        <w:tc>
          <w:tcPr>
            <w:tcW w:w="7690" w:type="dxa"/>
          </w:tcPr>
          <w:p w14:paraId="1C48ADEA" w14:textId="3286A94B" w:rsidR="007D5C6B" w:rsidRPr="00944A05" w:rsidRDefault="001558DA" w:rsidP="00E34DFD">
            <w:pPr>
              <w:pStyle w:val="Heading2"/>
              <w:outlineLvl w:val="1"/>
              <w:rPr>
                <w:rFonts w:asciiTheme="minorHAnsi" w:hAnsiTheme="minorHAnsi" w:cstheme="minorHAnsi"/>
                <w:b/>
                <w:bCs w:val="0"/>
              </w:rPr>
            </w:pPr>
            <w:r w:rsidRPr="00944A05">
              <w:rPr>
                <w:rFonts w:asciiTheme="minorHAnsi" w:hAnsiTheme="minorHAnsi" w:cstheme="minorHAnsi"/>
                <w:b/>
                <w:bCs w:val="0"/>
              </w:rPr>
              <w:t>Universal Banker</w:t>
            </w:r>
          </w:p>
          <w:p w14:paraId="658BF71E" w14:textId="77777777" w:rsidR="001558DA" w:rsidRPr="00944A05" w:rsidRDefault="001558DA" w:rsidP="001558DA">
            <w:pPr>
              <w:pStyle w:val="BulletedList"/>
              <w:numPr>
                <w:ilvl w:val="0"/>
                <w:numId w:val="1"/>
              </w:numPr>
              <w:rPr>
                <w:rFonts w:cstheme="minorHAnsi"/>
              </w:rPr>
            </w:pPr>
            <w:r w:rsidRPr="00944A05">
              <w:rPr>
                <w:rFonts w:cstheme="minorHAnsi"/>
              </w:rPr>
              <w:t>Cash handling</w:t>
            </w:r>
          </w:p>
          <w:p w14:paraId="459436BB" w14:textId="77777777" w:rsidR="001558DA" w:rsidRPr="00944A05" w:rsidRDefault="001558DA" w:rsidP="001558DA">
            <w:pPr>
              <w:pStyle w:val="BulletedList"/>
              <w:numPr>
                <w:ilvl w:val="0"/>
                <w:numId w:val="1"/>
              </w:numPr>
              <w:rPr>
                <w:rFonts w:cstheme="minorHAnsi"/>
              </w:rPr>
            </w:pPr>
            <w:r w:rsidRPr="00944A05">
              <w:rPr>
                <w:rFonts w:cstheme="minorHAnsi"/>
              </w:rPr>
              <w:t xml:space="preserve">Computer proficiency </w:t>
            </w:r>
          </w:p>
          <w:p w14:paraId="62046EEF" w14:textId="00A8AEB0" w:rsidR="001558DA" w:rsidRPr="00944A05" w:rsidRDefault="00616386" w:rsidP="001558DA">
            <w:pPr>
              <w:pStyle w:val="BulletedList"/>
              <w:numPr>
                <w:ilvl w:val="0"/>
                <w:numId w:val="1"/>
              </w:numPr>
              <w:rPr>
                <w:rFonts w:cstheme="minorHAnsi"/>
              </w:rPr>
            </w:pPr>
            <w:r w:rsidRPr="00944A05">
              <w:rPr>
                <w:rFonts w:cstheme="minorHAnsi"/>
              </w:rPr>
              <w:t>Administration</w:t>
            </w:r>
          </w:p>
          <w:p w14:paraId="5F20C035" w14:textId="77777777" w:rsidR="001558DA" w:rsidRPr="00944A05" w:rsidRDefault="001558DA" w:rsidP="001558DA">
            <w:pPr>
              <w:pStyle w:val="BulletedList"/>
              <w:numPr>
                <w:ilvl w:val="0"/>
                <w:numId w:val="1"/>
              </w:numPr>
              <w:rPr>
                <w:rFonts w:cstheme="minorHAnsi"/>
              </w:rPr>
            </w:pPr>
            <w:r w:rsidRPr="00944A05">
              <w:rPr>
                <w:rFonts w:cstheme="minorHAnsi"/>
              </w:rPr>
              <w:t>Legal compliance</w:t>
            </w:r>
          </w:p>
          <w:p w14:paraId="503DB668" w14:textId="77777777" w:rsidR="001558DA" w:rsidRPr="00944A05" w:rsidRDefault="001558DA" w:rsidP="001558D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944A05">
              <w:rPr>
                <w:rFonts w:cstheme="minorHAnsi"/>
              </w:rPr>
              <w:t>Consumer/business account and loan origination</w:t>
            </w:r>
          </w:p>
          <w:p w14:paraId="5B2AA089" w14:textId="77777777" w:rsidR="00897322" w:rsidRPr="00944A05" w:rsidRDefault="00897322" w:rsidP="001558D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944A05">
              <w:rPr>
                <w:rFonts w:cstheme="minorHAnsi"/>
              </w:rPr>
              <w:t>NMLS</w:t>
            </w:r>
          </w:p>
          <w:p w14:paraId="15846349" w14:textId="76D1F543" w:rsidR="00F95080" w:rsidRPr="00944A05" w:rsidRDefault="00897322" w:rsidP="00F950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944A05">
              <w:rPr>
                <w:rFonts w:cstheme="minorHAnsi"/>
              </w:rPr>
              <w:t>Notary</w:t>
            </w:r>
          </w:p>
        </w:tc>
      </w:tr>
    </w:tbl>
    <w:tbl>
      <w:tblPr>
        <w:tblStyle w:val="PlainTable2"/>
        <w:tblW w:w="5481" w:type="pct"/>
        <w:tblLayout w:type="fixed"/>
        <w:tblLook w:val="0620" w:firstRow="1" w:lastRow="0" w:firstColumn="0" w:lastColumn="0" w:noHBand="1" w:noVBand="1"/>
      </w:tblPr>
      <w:tblGrid>
        <w:gridCol w:w="1673"/>
        <w:gridCol w:w="2120"/>
        <w:gridCol w:w="3360"/>
        <w:gridCol w:w="3107"/>
      </w:tblGrid>
      <w:tr w:rsidR="00376E18" w14:paraId="647A88E6" w14:textId="77777777" w:rsidTr="00AC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3" w:type="dxa"/>
          </w:tcPr>
          <w:p w14:paraId="77625382" w14:textId="77777777" w:rsidR="00376E18" w:rsidRDefault="00376E18" w:rsidP="00E34DFD">
            <w:pPr>
              <w:pStyle w:val="Heading1"/>
              <w:outlineLvl w:val="0"/>
            </w:pPr>
          </w:p>
        </w:tc>
        <w:tc>
          <w:tcPr>
            <w:tcW w:w="2120" w:type="dxa"/>
          </w:tcPr>
          <w:p w14:paraId="122A994A" w14:textId="78FE83AC" w:rsidR="00376E18" w:rsidRPr="00B021CD" w:rsidRDefault="00E255C6" w:rsidP="00E34DFD">
            <w:r w:rsidRPr="00B021CD">
              <w:t>Starbucks</w:t>
            </w:r>
          </w:p>
        </w:tc>
        <w:tc>
          <w:tcPr>
            <w:tcW w:w="3360" w:type="dxa"/>
          </w:tcPr>
          <w:p w14:paraId="0747777D" w14:textId="4ABBB2A7" w:rsidR="00376E18" w:rsidRPr="00B021CD" w:rsidRDefault="00AC3352" w:rsidP="00E34DFD">
            <w:r w:rsidRPr="00B021CD">
              <w:t>Las Vegas, NV</w:t>
            </w:r>
          </w:p>
        </w:tc>
        <w:tc>
          <w:tcPr>
            <w:tcW w:w="3107" w:type="dxa"/>
          </w:tcPr>
          <w:p w14:paraId="5BBFB473" w14:textId="778EC025" w:rsidR="00376E18" w:rsidRPr="00B021CD" w:rsidRDefault="00AC3352" w:rsidP="00AC3352">
            <w:pPr>
              <w:ind w:right="-110"/>
            </w:pPr>
            <w:r w:rsidRPr="00B021CD">
              <w:t>September 2016 – June 2020</w:t>
            </w:r>
          </w:p>
        </w:tc>
      </w:tr>
    </w:tbl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670"/>
        <w:gridCol w:w="7690"/>
      </w:tblGrid>
      <w:tr w:rsidR="00376E18" w14:paraId="2A386830" w14:textId="77777777" w:rsidTr="00E3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14:paraId="4BE2D9B0" w14:textId="77777777" w:rsidR="00376E18" w:rsidRDefault="00376E18" w:rsidP="00E34DFD">
            <w:pPr>
              <w:pStyle w:val="Heading1"/>
              <w:outlineLvl w:val="0"/>
            </w:pPr>
          </w:p>
        </w:tc>
        <w:tc>
          <w:tcPr>
            <w:tcW w:w="7690" w:type="dxa"/>
          </w:tcPr>
          <w:p w14:paraId="58C6119F" w14:textId="6C957584" w:rsidR="00376E18" w:rsidRPr="00944A05" w:rsidRDefault="001558DA" w:rsidP="00E34DFD">
            <w:pPr>
              <w:pStyle w:val="Heading2"/>
              <w:outlineLvl w:val="1"/>
              <w:rPr>
                <w:rFonts w:asciiTheme="minorHAnsi" w:hAnsiTheme="minorHAnsi" w:cstheme="minorHAnsi"/>
                <w:b/>
                <w:bCs w:val="0"/>
              </w:rPr>
            </w:pPr>
            <w:r w:rsidRPr="00944A05">
              <w:rPr>
                <w:rFonts w:asciiTheme="minorHAnsi" w:hAnsiTheme="minorHAnsi" w:cstheme="minorHAnsi"/>
                <w:b/>
                <w:bCs w:val="0"/>
              </w:rPr>
              <w:t>Shift Manager</w:t>
            </w:r>
          </w:p>
          <w:p w14:paraId="5802E5D4" w14:textId="03C6AC71" w:rsidR="001558DA" w:rsidRPr="00944A05" w:rsidRDefault="001558DA" w:rsidP="001558DA">
            <w:pPr>
              <w:pStyle w:val="BulletedList"/>
              <w:numPr>
                <w:ilvl w:val="0"/>
                <w:numId w:val="1"/>
              </w:numPr>
              <w:rPr>
                <w:rFonts w:cstheme="minorHAnsi"/>
                <w:bCs w:val="0"/>
              </w:rPr>
            </w:pPr>
            <w:r w:rsidRPr="00944A05">
              <w:rPr>
                <w:rFonts w:cstheme="minorHAnsi"/>
              </w:rPr>
              <w:t>Cash handling</w:t>
            </w:r>
          </w:p>
          <w:p w14:paraId="7E3527CB" w14:textId="77777777" w:rsidR="001558DA" w:rsidRPr="00944A05" w:rsidRDefault="001558DA" w:rsidP="001558DA">
            <w:pPr>
              <w:pStyle w:val="BulletedList"/>
              <w:numPr>
                <w:ilvl w:val="0"/>
                <w:numId w:val="1"/>
              </w:numPr>
              <w:rPr>
                <w:rFonts w:cstheme="minorHAnsi"/>
                <w:bCs w:val="0"/>
              </w:rPr>
            </w:pPr>
            <w:r w:rsidRPr="00944A05">
              <w:rPr>
                <w:rFonts w:cstheme="minorHAnsi"/>
              </w:rPr>
              <w:t>Customer service</w:t>
            </w:r>
          </w:p>
          <w:p w14:paraId="0265C47D" w14:textId="41F93DA7" w:rsidR="00616386" w:rsidRPr="00944A05" w:rsidRDefault="00616386" w:rsidP="001558D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944A05">
              <w:rPr>
                <w:rFonts w:cstheme="minorHAnsi"/>
              </w:rPr>
              <w:t>Administration</w:t>
            </w:r>
          </w:p>
          <w:p w14:paraId="4CEFE531" w14:textId="19A33DDE" w:rsidR="00616386" w:rsidRPr="00616386" w:rsidRDefault="00616386" w:rsidP="00616386">
            <w:pPr>
              <w:pStyle w:val="ListParagraph"/>
              <w:numPr>
                <w:ilvl w:val="0"/>
                <w:numId w:val="1"/>
              </w:numPr>
            </w:pPr>
            <w:r w:rsidRPr="00944A05">
              <w:rPr>
                <w:rFonts w:cstheme="minorHAnsi"/>
              </w:rPr>
              <w:t>Sales trackin</w:t>
            </w:r>
            <w:r w:rsidR="0003355A">
              <w:rPr>
                <w:rFonts w:cstheme="minorHAnsi"/>
              </w:rPr>
              <w:t>g</w:t>
            </w:r>
          </w:p>
        </w:tc>
      </w:tr>
    </w:tbl>
    <w:tbl>
      <w:tblPr>
        <w:tblStyle w:val="PlainTable2"/>
        <w:tblW w:w="5817" w:type="pct"/>
        <w:tblLayout w:type="fixed"/>
        <w:tblLook w:val="0620" w:firstRow="1" w:lastRow="0" w:firstColumn="0" w:lastColumn="0" w:noHBand="1" w:noVBand="1"/>
      </w:tblPr>
      <w:tblGrid>
        <w:gridCol w:w="1672"/>
        <w:gridCol w:w="2120"/>
        <w:gridCol w:w="3360"/>
        <w:gridCol w:w="3737"/>
      </w:tblGrid>
      <w:tr w:rsidR="00376E18" w14:paraId="79070DE8" w14:textId="77777777" w:rsidTr="00944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3" w:type="dxa"/>
          </w:tcPr>
          <w:p w14:paraId="5101B5AE" w14:textId="77777777" w:rsidR="00376E18" w:rsidRDefault="00376E18" w:rsidP="00E34DFD">
            <w:pPr>
              <w:pStyle w:val="Heading1"/>
              <w:outlineLvl w:val="0"/>
            </w:pPr>
          </w:p>
        </w:tc>
        <w:tc>
          <w:tcPr>
            <w:tcW w:w="2120" w:type="dxa"/>
          </w:tcPr>
          <w:p w14:paraId="49A3AF8C" w14:textId="1B3B5BB9" w:rsidR="00376E18" w:rsidRDefault="00944A05" w:rsidP="00E34DFD">
            <w:r>
              <w:t xml:space="preserve">Crabtree &amp; Evelyn </w:t>
            </w:r>
          </w:p>
        </w:tc>
        <w:tc>
          <w:tcPr>
            <w:tcW w:w="3360" w:type="dxa"/>
          </w:tcPr>
          <w:p w14:paraId="279277CF" w14:textId="6A2BEC2A" w:rsidR="00376E18" w:rsidRDefault="00944A05" w:rsidP="00E34DFD">
            <w:r>
              <w:t>Las Vegas, NV</w:t>
            </w:r>
          </w:p>
        </w:tc>
        <w:tc>
          <w:tcPr>
            <w:tcW w:w="3737" w:type="dxa"/>
          </w:tcPr>
          <w:p w14:paraId="390B13E5" w14:textId="60AA20A6" w:rsidR="00376E18" w:rsidRDefault="00944A05" w:rsidP="00E34DFD">
            <w:r>
              <w:t>September 2017 – August 2018</w:t>
            </w:r>
          </w:p>
        </w:tc>
      </w:tr>
    </w:tbl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670"/>
        <w:gridCol w:w="7690"/>
      </w:tblGrid>
      <w:tr w:rsidR="00376E18" w14:paraId="6C0AADAE" w14:textId="77777777" w:rsidTr="00E3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14:paraId="1EAD75B2" w14:textId="77777777" w:rsidR="00376E18" w:rsidRDefault="00376E18" w:rsidP="00700DDC">
            <w:pPr>
              <w:pStyle w:val="Heading1"/>
              <w:jc w:val="left"/>
              <w:outlineLvl w:val="0"/>
            </w:pPr>
          </w:p>
        </w:tc>
        <w:tc>
          <w:tcPr>
            <w:tcW w:w="7690" w:type="dxa"/>
          </w:tcPr>
          <w:p w14:paraId="7F88DD3D" w14:textId="1B1173C3" w:rsidR="00376E18" w:rsidRPr="00944A05" w:rsidRDefault="00616386" w:rsidP="00E34DFD">
            <w:pPr>
              <w:pStyle w:val="Heading2"/>
              <w:outlineLvl w:val="1"/>
              <w:rPr>
                <w:rFonts w:asciiTheme="minorHAnsi" w:hAnsiTheme="minorHAnsi" w:cstheme="minorHAnsi"/>
                <w:b/>
                <w:bCs w:val="0"/>
              </w:rPr>
            </w:pPr>
            <w:r w:rsidRPr="00944A05">
              <w:rPr>
                <w:rFonts w:asciiTheme="minorHAnsi" w:hAnsiTheme="minorHAnsi" w:cstheme="minorHAnsi"/>
                <w:b/>
                <w:bCs w:val="0"/>
              </w:rPr>
              <w:t>Sales Supervisor</w:t>
            </w:r>
          </w:p>
          <w:p w14:paraId="7E721712" w14:textId="255135EC" w:rsidR="00616386" w:rsidRPr="00944A05" w:rsidRDefault="00616386" w:rsidP="00616386">
            <w:pPr>
              <w:pStyle w:val="BulletedList"/>
              <w:numPr>
                <w:ilvl w:val="0"/>
                <w:numId w:val="1"/>
              </w:numPr>
              <w:rPr>
                <w:rFonts w:cstheme="minorHAnsi"/>
                <w:bCs w:val="0"/>
              </w:rPr>
            </w:pPr>
            <w:r w:rsidRPr="00944A05">
              <w:rPr>
                <w:rFonts w:cstheme="minorHAnsi"/>
              </w:rPr>
              <w:t>Sales</w:t>
            </w:r>
          </w:p>
          <w:p w14:paraId="7013F339" w14:textId="77777777" w:rsidR="00616386" w:rsidRPr="00944A05" w:rsidRDefault="00616386" w:rsidP="0061638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944A05">
              <w:rPr>
                <w:rFonts w:cstheme="minorHAnsi"/>
              </w:rPr>
              <w:t>Administration</w:t>
            </w:r>
          </w:p>
          <w:p w14:paraId="58EF3680" w14:textId="6F537748" w:rsidR="00897322" w:rsidRPr="00944A05" w:rsidRDefault="00897322" w:rsidP="00897322">
            <w:pPr>
              <w:pStyle w:val="ListParagraph"/>
              <w:ind w:left="245"/>
              <w:rPr>
                <w:rFonts w:cstheme="minorHAnsi"/>
              </w:rPr>
            </w:pPr>
          </w:p>
        </w:tc>
      </w:tr>
    </w:tbl>
    <w:tbl>
      <w:tblPr>
        <w:tblStyle w:val="PlainTable2"/>
        <w:tblW w:w="5144" w:type="pct"/>
        <w:tblLayout w:type="fixed"/>
        <w:tblLook w:val="0620" w:firstRow="1" w:lastRow="0" w:firstColumn="0" w:lastColumn="0" w:noHBand="1" w:noVBand="1"/>
      </w:tblPr>
      <w:tblGrid>
        <w:gridCol w:w="1676"/>
        <w:gridCol w:w="7684"/>
        <w:gridCol w:w="270"/>
      </w:tblGrid>
      <w:tr w:rsidR="00897322" w14:paraId="00EDDE46" w14:textId="77777777" w:rsidTr="008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6" w:type="dxa"/>
          </w:tcPr>
          <w:p w14:paraId="70B5DC9A" w14:textId="77777777" w:rsidR="00897322" w:rsidRPr="003478DC" w:rsidRDefault="00897322" w:rsidP="00616386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</w:rPr>
            </w:pPr>
            <w:r w:rsidRPr="003478DC">
              <w:rPr>
                <w:rFonts w:asciiTheme="minorHAnsi" w:hAnsiTheme="minorHAnsi" w:cstheme="minorHAnsi"/>
              </w:rPr>
              <w:t>Education</w:t>
            </w:r>
          </w:p>
        </w:tc>
        <w:tc>
          <w:tcPr>
            <w:tcW w:w="7954" w:type="dxa"/>
            <w:gridSpan w:val="2"/>
          </w:tcPr>
          <w:p w14:paraId="45E86EC2" w14:textId="498BD810" w:rsidR="00267CAA" w:rsidRPr="002C7F9A" w:rsidRDefault="003502C2" w:rsidP="00267CAA">
            <w:pPr>
              <w:pStyle w:val="Heading3"/>
              <w:shd w:val="clear" w:color="auto" w:fill="FFFFFF"/>
              <w:spacing w:before="0"/>
              <w:outlineLvl w:val="2"/>
              <w:rPr>
                <w:rFonts w:asciiTheme="minorHAnsi" w:hAnsiTheme="minorHAnsi" w:cstheme="minorHAnsi"/>
                <w:bCs w:val="0"/>
                <w:color w:val="auto"/>
                <w:sz w:val="22"/>
                <w:szCs w:val="22"/>
              </w:rPr>
            </w:pPr>
            <w:r w:rsidRPr="002C7F9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College of Southern Nevada </w:t>
            </w:r>
          </w:p>
        </w:tc>
      </w:tr>
      <w:tr w:rsidR="00971E9D" w:rsidRPr="007A5F3F" w14:paraId="6AA993F6" w14:textId="77777777" w:rsidTr="00897322">
        <w:trPr>
          <w:gridAfter w:val="1"/>
          <w:wAfter w:w="270" w:type="dxa"/>
        </w:trPr>
        <w:tc>
          <w:tcPr>
            <w:tcW w:w="1676" w:type="dxa"/>
          </w:tcPr>
          <w:p w14:paraId="5948F4F8" w14:textId="5EE57C63" w:rsidR="00971E9D" w:rsidRPr="003066FE" w:rsidRDefault="00971E9D" w:rsidP="003502C2">
            <w:pPr>
              <w:pStyle w:val="Heading1"/>
              <w:jc w:val="left"/>
              <w:outlineLvl w:val="0"/>
              <w:rPr>
                <w:strike/>
              </w:rPr>
            </w:pPr>
          </w:p>
        </w:tc>
        <w:tc>
          <w:tcPr>
            <w:tcW w:w="7684" w:type="dxa"/>
          </w:tcPr>
          <w:p w14:paraId="5EEAA42F" w14:textId="6C04365A" w:rsidR="00971E9D" w:rsidRPr="002C7F9A" w:rsidRDefault="00267CAA" w:rsidP="002F3CDD">
            <w:pPr>
              <w:rPr>
                <w:rFonts w:cstheme="minorHAnsi"/>
              </w:rPr>
            </w:pPr>
            <w:r w:rsidRPr="002C7F9A">
              <w:rPr>
                <w:rFonts w:cstheme="minorHAnsi"/>
              </w:rPr>
              <w:t xml:space="preserve">Associate of Applied Science, </w:t>
            </w:r>
            <w:r w:rsidR="00630103" w:rsidRPr="002C7F9A">
              <w:rPr>
                <w:rFonts w:cstheme="minorHAnsi"/>
              </w:rPr>
              <w:t xml:space="preserve">Software </w:t>
            </w:r>
            <w:r w:rsidR="003478DC" w:rsidRPr="002C7F9A">
              <w:rPr>
                <w:rFonts w:cstheme="minorHAnsi"/>
              </w:rPr>
              <w:t xml:space="preserve">Programming, </w:t>
            </w:r>
            <w:r w:rsidR="00E25C99">
              <w:rPr>
                <w:rFonts w:cstheme="minorHAnsi"/>
              </w:rPr>
              <w:t>June 2022</w:t>
            </w:r>
          </w:p>
        </w:tc>
      </w:tr>
    </w:tbl>
    <w:p w14:paraId="069E2BFF" w14:textId="77777777" w:rsidR="002F3CDD" w:rsidRDefault="002F3CDD" w:rsidP="00AB451F"/>
    <w:sectPr w:rsidR="002F3CDD" w:rsidSect="008C251C">
      <w:pgSz w:w="12240" w:h="15840"/>
      <w:pgMar w:top="3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E6C82"/>
    <w:multiLevelType w:val="multilevel"/>
    <w:tmpl w:val="F192F6F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9244B1"/>
    <w:multiLevelType w:val="hybridMultilevel"/>
    <w:tmpl w:val="286AD00E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DA"/>
    <w:rsid w:val="00016D2E"/>
    <w:rsid w:val="0003355A"/>
    <w:rsid w:val="000B0BC3"/>
    <w:rsid w:val="001014A0"/>
    <w:rsid w:val="001558DA"/>
    <w:rsid w:val="002045A9"/>
    <w:rsid w:val="00267CAA"/>
    <w:rsid w:val="002802E5"/>
    <w:rsid w:val="00296075"/>
    <w:rsid w:val="002973A5"/>
    <w:rsid w:val="002A5EE2"/>
    <w:rsid w:val="002B0060"/>
    <w:rsid w:val="002B2A24"/>
    <w:rsid w:val="002C7F9A"/>
    <w:rsid w:val="002E69BE"/>
    <w:rsid w:val="002E6CAA"/>
    <w:rsid w:val="002F3CDD"/>
    <w:rsid w:val="003066FE"/>
    <w:rsid w:val="0032146F"/>
    <w:rsid w:val="003478DC"/>
    <w:rsid w:val="003502C2"/>
    <w:rsid w:val="00355FE3"/>
    <w:rsid w:val="00365AEA"/>
    <w:rsid w:val="00376E18"/>
    <w:rsid w:val="004467E5"/>
    <w:rsid w:val="00452546"/>
    <w:rsid w:val="004A5B04"/>
    <w:rsid w:val="004D6555"/>
    <w:rsid w:val="004E42D3"/>
    <w:rsid w:val="004E447B"/>
    <w:rsid w:val="0050787B"/>
    <w:rsid w:val="00536728"/>
    <w:rsid w:val="00536E51"/>
    <w:rsid w:val="006049F3"/>
    <w:rsid w:val="00616386"/>
    <w:rsid w:val="00627F00"/>
    <w:rsid w:val="00630103"/>
    <w:rsid w:val="006475D0"/>
    <w:rsid w:val="006809D9"/>
    <w:rsid w:val="006A5EC4"/>
    <w:rsid w:val="00700DDC"/>
    <w:rsid w:val="00727993"/>
    <w:rsid w:val="0074583E"/>
    <w:rsid w:val="007C0623"/>
    <w:rsid w:val="007C12DE"/>
    <w:rsid w:val="007C7FA3"/>
    <w:rsid w:val="007D5C6B"/>
    <w:rsid w:val="008238AE"/>
    <w:rsid w:val="00856E17"/>
    <w:rsid w:val="00861469"/>
    <w:rsid w:val="00890398"/>
    <w:rsid w:val="00897322"/>
    <w:rsid w:val="008C251C"/>
    <w:rsid w:val="00902ACA"/>
    <w:rsid w:val="00944A05"/>
    <w:rsid w:val="00971E9D"/>
    <w:rsid w:val="009D08EC"/>
    <w:rsid w:val="00A452E7"/>
    <w:rsid w:val="00A55B8E"/>
    <w:rsid w:val="00A96B0E"/>
    <w:rsid w:val="00AA4D1E"/>
    <w:rsid w:val="00AB451F"/>
    <w:rsid w:val="00AC3352"/>
    <w:rsid w:val="00AD63E4"/>
    <w:rsid w:val="00B021CD"/>
    <w:rsid w:val="00B5218C"/>
    <w:rsid w:val="00B7604F"/>
    <w:rsid w:val="00B843D8"/>
    <w:rsid w:val="00BB2FAB"/>
    <w:rsid w:val="00BD3EE8"/>
    <w:rsid w:val="00BE4DFC"/>
    <w:rsid w:val="00C5369F"/>
    <w:rsid w:val="00C5446E"/>
    <w:rsid w:val="00C60FC3"/>
    <w:rsid w:val="00C8736B"/>
    <w:rsid w:val="00C9398F"/>
    <w:rsid w:val="00CA3932"/>
    <w:rsid w:val="00CB0299"/>
    <w:rsid w:val="00CE01E0"/>
    <w:rsid w:val="00CE67ED"/>
    <w:rsid w:val="00D27B62"/>
    <w:rsid w:val="00D71F48"/>
    <w:rsid w:val="00D73271"/>
    <w:rsid w:val="00DF4A15"/>
    <w:rsid w:val="00E255C6"/>
    <w:rsid w:val="00E25C99"/>
    <w:rsid w:val="00E31AFD"/>
    <w:rsid w:val="00E86DD2"/>
    <w:rsid w:val="00E87282"/>
    <w:rsid w:val="00ED7C6A"/>
    <w:rsid w:val="00EE4488"/>
    <w:rsid w:val="00EF2186"/>
    <w:rsid w:val="00F71974"/>
    <w:rsid w:val="00F75989"/>
    <w:rsid w:val="00F9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E815F"/>
  <w15:docId w15:val="{891F80F8-2A73-4A9F-8FC8-F81CC84A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E18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89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376E18"/>
    <w:pPr>
      <w:pBdr>
        <w:bottom w:val="single" w:sz="4" w:space="1" w:color="auto"/>
      </w:pBdr>
      <w:spacing w:before="320" w:after="40" w:line="220" w:lineRule="atLeast"/>
      <w:contextualSpacing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  <w:style w:type="table" w:styleId="PlainTable3">
    <w:name w:val="Plain Table 3"/>
    <w:basedOn w:val="TableNormal"/>
    <w:uiPriority w:val="43"/>
    <w:rsid w:val="007D5C6B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rsid w:val="007D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D5C6B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1558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973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5" Type="http://schemas.openxmlformats.org/officeDocument/2006/relationships/numbering" Target="numbering.xml" /><Relationship Id="rId10" Type="http://schemas.openxmlformats.org/officeDocument/2006/relationships/theme" Target="theme/theme1.xml" /><Relationship Id="rId4" Type="http://schemas.openxmlformats.org/officeDocument/2006/relationships/customXml" Target="../customXml/item4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dee\AppData\Roaming\Microsoft\Templates\Chronological%20resume%20-%20CV%20(Modern%20design)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Convey your work experience to a potential employer with this modern resume template which features your work experience in chronological order.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732962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2011-12-22T21:16:00+00:00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1389710</Value>
      <Value>1389711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Chronological resume - CV (Modern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TP102807231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E16B8A-FB1D-4845-8E57-5AA3101694F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8B9F22D-DFF0-42B3-879B-C8B5F11245D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11EF1624-2D5F-4C67-AE70-6DFF8FA281FD}">
  <ds:schemaRefs>
    <ds:schemaRef ds:uri="http://schemas.microsoft.com/office/2006/metadata/properties"/>
    <ds:schemaRef ds:uri="http://www.w3.org/2000/xmlns/"/>
    <ds:schemaRef ds:uri="4873beb7-5857-4685-be1f-d57550cc96cc"/>
    <ds:schemaRef ds:uri="http://schemas.microsoft.com/office/infopath/2007/PartnerControls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1FF9C4BA-F5BB-4B9D-83E0-B8FE6BDFD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Chronological%20resume%20-%20CV%20(Modern%20design).dotx</Template>
  <TotalTime>0</TotalTime>
  <Pages>1</Pages>
  <Words>160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- CV (Modern design)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- CV (Modern design)</dc:title>
  <dc:creator>Jade Enchilada</dc:creator>
  <cp:lastModifiedBy>Guest User</cp:lastModifiedBy>
  <cp:revision>2</cp:revision>
  <dcterms:created xsi:type="dcterms:W3CDTF">2021-06-10T14:07:00Z</dcterms:created>
  <dcterms:modified xsi:type="dcterms:W3CDTF">2021-06-10T14:07:00Z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TC060915151033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