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D0C43" w:rsidR="005D0C43" w:rsidP="00FA3D95" w:rsidRDefault="005D0C43" w14:paraId="4609A5C6" wp14:textId="77777777">
      <w:pPr>
        <w:rPr>
          <w:b/>
          <w:sz w:val="22"/>
          <w:szCs w:val="22"/>
        </w:rPr>
      </w:pPr>
      <w:r w:rsidRPr="005D0C43">
        <w:rPr>
          <w:b/>
          <w:sz w:val="22"/>
          <w:szCs w:val="22"/>
        </w:rPr>
        <w:t xml:space="preserve">Domonick Dickerson </w:t>
      </w:r>
    </w:p>
    <w:p xmlns:wp14="http://schemas.microsoft.com/office/word/2010/wordml" w:rsidRPr="005D0C43" w:rsidR="005D0C43" w:rsidP="00FA3D95" w:rsidRDefault="0009173A" w14:paraId="529AE070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406 S. </w:t>
      </w:r>
      <w:proofErr w:type="spellStart"/>
      <w:r>
        <w:rPr>
          <w:b/>
          <w:sz w:val="22"/>
          <w:szCs w:val="22"/>
        </w:rPr>
        <w:t>Curson</w:t>
      </w:r>
      <w:proofErr w:type="spellEnd"/>
      <w:r>
        <w:rPr>
          <w:b/>
          <w:sz w:val="22"/>
          <w:szCs w:val="22"/>
        </w:rPr>
        <w:t xml:space="preserve"> Ave</w:t>
      </w:r>
    </w:p>
    <w:p xmlns:wp14="http://schemas.microsoft.com/office/word/2010/wordml" w:rsidRPr="005D0C43" w:rsidR="005D0C43" w:rsidP="00FA3D95" w:rsidRDefault="00D62BB8" w14:paraId="0FDC9D98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Los Angeles, California 900</w:t>
      </w:r>
      <w:r w:rsidR="0009173A">
        <w:rPr>
          <w:b/>
          <w:sz w:val="22"/>
          <w:szCs w:val="22"/>
        </w:rPr>
        <w:t>36</w:t>
      </w:r>
    </w:p>
    <w:p xmlns:wp14="http://schemas.microsoft.com/office/word/2010/wordml" w:rsidRPr="005D0C43" w:rsidR="005D0C43" w:rsidP="00FA3D95" w:rsidRDefault="005D0C43" w14:paraId="32FB3D2E" wp14:textId="77777777">
      <w:pPr>
        <w:rPr>
          <w:b/>
          <w:sz w:val="22"/>
          <w:szCs w:val="22"/>
        </w:rPr>
      </w:pPr>
      <w:r w:rsidRPr="005D0C43">
        <w:rPr>
          <w:b/>
          <w:sz w:val="22"/>
          <w:szCs w:val="22"/>
        </w:rPr>
        <w:t>424-335-7081</w:t>
      </w:r>
    </w:p>
    <w:p xmlns:wp14="http://schemas.microsoft.com/office/word/2010/wordml" w:rsidRPr="005D0C43" w:rsidR="005D0C43" w:rsidP="00FA3D95" w:rsidRDefault="005D0C43" w14:paraId="448504D3" wp14:textId="77777777">
      <w:pPr>
        <w:rPr>
          <w:b/>
          <w:sz w:val="22"/>
          <w:szCs w:val="22"/>
        </w:rPr>
      </w:pPr>
      <w:r w:rsidRPr="005D0C43">
        <w:rPr>
          <w:b/>
          <w:sz w:val="22"/>
          <w:szCs w:val="22"/>
        </w:rPr>
        <w:t>DomonickDickerson@Hotmail.com</w:t>
      </w:r>
    </w:p>
    <w:p xmlns:wp14="http://schemas.microsoft.com/office/word/2010/wordml" w:rsidR="005D0C43" w:rsidP="00962A74" w:rsidRDefault="005D0C43" w14:paraId="672A6659" wp14:textId="77777777">
      <w:pPr>
        <w:suppressAutoHyphens/>
        <w:jc w:val="center"/>
        <w:rPr>
          <w:b/>
          <w:sz w:val="24"/>
          <w:szCs w:val="24"/>
          <w:lang w:eastAsia="ar-SA"/>
        </w:rPr>
      </w:pPr>
    </w:p>
    <w:p xmlns:wp14="http://schemas.microsoft.com/office/word/2010/wordml" w:rsidRPr="00962A74" w:rsidR="00962A74" w:rsidP="00962A74" w:rsidRDefault="00BD3513" w14:paraId="23E48C42" wp14:textId="77777777">
      <w:pPr>
        <w:suppressAutoHyphens/>
        <w:jc w:val="center"/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t>DOMONICK DICKERSON</w:t>
      </w:r>
    </w:p>
    <w:p xmlns:wp14="http://schemas.microsoft.com/office/word/2010/wordml" w:rsidR="00D0460E" w:rsidRDefault="009C5466" w14:paraId="29D6B04F" wp14:textId="77777777">
      <w:pPr>
        <w:jc w:val="right"/>
      </w:pPr>
      <w:r>
        <w:rPr>
          <w:b/>
        </w:rPr>
        <w:t xml:space="preserve"> </w:t>
      </w:r>
    </w:p>
    <w:p xmlns:wp14="http://schemas.microsoft.com/office/word/2010/wordml" w:rsidR="00BB0221" w:rsidRDefault="00BB0221" w14:paraId="0A37501D" wp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8550"/>
      </w:tblGrid>
      <w:tr xmlns:wp14="http://schemas.microsoft.com/office/word/2010/wordml" w:rsidRPr="00B6675E" w:rsidR="00BB0221" w:rsidTr="00E35FC9" w14:paraId="24E56BB7" wp14:textId="77777777">
        <w:tc>
          <w:tcPr>
            <w:tcW w:w="2358" w:type="dxa"/>
          </w:tcPr>
          <w:p w:rsidR="00BB0221" w:rsidP="00E35FC9" w:rsidRDefault="006B4E4E" w14:paraId="726B5C95" wp14:textId="7777777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Professional </w:t>
            </w:r>
            <w:r w:rsidR="00BB0221">
              <w:rPr>
                <w:b/>
                <w:u w:val="single"/>
              </w:rPr>
              <w:t>Summary:</w:t>
            </w:r>
          </w:p>
        </w:tc>
        <w:tc>
          <w:tcPr>
            <w:tcW w:w="8550" w:type="dxa"/>
          </w:tcPr>
          <w:p w:rsidRPr="00BB0221" w:rsidR="00BB0221" w:rsidP="003A036E" w:rsidRDefault="007903F1" w14:paraId="6D895D3B" wp14:textId="77777777">
            <w:r>
              <w:t xml:space="preserve">IT Support Engineer with </w:t>
            </w:r>
            <w:r w:rsidR="0029034E">
              <w:t>10</w:t>
            </w:r>
            <w:r w:rsidR="003A036E">
              <w:t xml:space="preserve"> </w:t>
            </w:r>
            <w:r w:rsidR="007658B3">
              <w:t>years’ experience</w:t>
            </w:r>
            <w:r>
              <w:t xml:space="preserve"> problem-solving, handling challenges as well as highly skilled in </w:t>
            </w:r>
            <w:r w:rsidR="006B4E4E">
              <w:t>computer troubleshooting and repair.</w:t>
            </w:r>
            <w:r>
              <w:t xml:space="preserve"> </w:t>
            </w:r>
            <w:r w:rsidR="006B4E4E">
              <w:t>Proven ability to learn quickly and perform well.</w:t>
            </w:r>
            <w:r>
              <w:t xml:space="preserve"> </w:t>
            </w:r>
            <w:r w:rsidR="00DC1CD7">
              <w:t>Highly skilled in the use and training</w:t>
            </w:r>
            <w:r w:rsidR="006B4E4E">
              <w:t xml:space="preserve"> of microcomputer applications.</w:t>
            </w:r>
            <w:r>
              <w:t xml:space="preserve"> </w:t>
            </w:r>
            <w:r w:rsidR="006B4E4E">
              <w:t>Effective coordinator and project leader as well as a team player.</w:t>
            </w:r>
            <w:r>
              <w:t xml:space="preserve"> </w:t>
            </w:r>
            <w:r w:rsidR="006B4E4E">
              <w:t>Talent for building rapport and building relationships with people from diverse backgrounds.</w:t>
            </w:r>
          </w:p>
        </w:tc>
      </w:tr>
    </w:tbl>
    <w:p xmlns:wp14="http://schemas.microsoft.com/office/word/2010/wordml" w:rsidR="00BB0221" w:rsidRDefault="00BB0221" w14:paraId="5DAB6C7B" wp14:textId="77777777"/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2358"/>
        <w:gridCol w:w="8550"/>
      </w:tblGrid>
      <w:tr xmlns:wp14="http://schemas.microsoft.com/office/word/2010/wordml" w:rsidRPr="00B6675E" w:rsidR="00805485" w:rsidTr="29324EDF" w14:paraId="4B9D1A8B" wp14:textId="77777777">
        <w:tc>
          <w:tcPr>
            <w:tcW w:w="2358" w:type="dxa"/>
            <w:tcMar/>
          </w:tcPr>
          <w:p w:rsidR="0090412F" w:rsidP="0090412F" w:rsidRDefault="0090412F" w14:paraId="1107B65F" wp14:textId="77777777">
            <w:pPr>
              <w:suppressAutoHyphens/>
              <w:rPr>
                <w:lang w:eastAsia="ar-SA"/>
              </w:rPr>
            </w:pPr>
            <w:r>
              <w:rPr>
                <w:b/>
                <w:u w:val="single"/>
              </w:rPr>
              <w:t>Training/Certifications:</w:t>
            </w:r>
            <w:r w:rsidRPr="00962A74">
              <w:rPr>
                <w:lang w:eastAsia="ar-SA"/>
              </w:rPr>
              <w:t xml:space="preserve"> </w:t>
            </w:r>
          </w:p>
          <w:p w:rsidR="00805485" w:rsidP="008C559C" w:rsidRDefault="00805485" w14:paraId="02EB378F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="006B4E4E" w:rsidP="006B4E4E" w:rsidRDefault="006B4E4E" w14:paraId="5A4AE4E8" wp14:textId="77777777">
            <w:pPr>
              <w:pStyle w:val="ListParagraph"/>
              <w:numPr>
                <w:ilvl w:val="0"/>
                <w:numId w:val="14"/>
              </w:numPr>
            </w:pPr>
            <w:r>
              <w:t>A+ Certification (2006)</w:t>
            </w:r>
          </w:p>
          <w:p w:rsidRPr="00B6675E" w:rsidR="00805485" w:rsidP="006B4E4E" w:rsidRDefault="006B4E4E" w14:paraId="3B974CD9" wp14:textId="2D90E940">
            <w:pPr>
              <w:pStyle w:val="ListParagraph"/>
              <w:numPr>
                <w:ilvl w:val="0"/>
                <w:numId w:val="14"/>
              </w:numPr>
              <w:rPr/>
            </w:pPr>
            <w:r w:rsidR="29324EDF">
              <w:rPr/>
              <w:t>Dell Certified (2007)</w:t>
            </w:r>
          </w:p>
        </w:tc>
      </w:tr>
    </w:tbl>
    <w:p xmlns:wp14="http://schemas.microsoft.com/office/word/2010/wordml" w:rsidR="00805485" w:rsidRDefault="00805485" w14:paraId="6A05A809" wp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8550"/>
      </w:tblGrid>
      <w:tr xmlns:wp14="http://schemas.microsoft.com/office/word/2010/wordml" w:rsidR="00D0460E" w:rsidTr="1502FA0F" w14:paraId="14AFCA2B" wp14:textId="77777777">
        <w:tc>
          <w:tcPr>
            <w:tcW w:w="2358" w:type="dxa"/>
            <w:tcMar/>
          </w:tcPr>
          <w:p w:rsidR="00D0460E" w:rsidP="00F271ED" w:rsidRDefault="0090412F" w14:paraId="2F975B3F" wp14:textId="77777777">
            <w:pPr>
              <w:suppressAutoHyphens/>
            </w:pPr>
            <w:r>
              <w:rPr>
                <w:b/>
                <w:u w:val="single"/>
              </w:rPr>
              <w:t>Technical Summary:</w:t>
            </w:r>
          </w:p>
        </w:tc>
        <w:tc>
          <w:tcPr>
            <w:tcW w:w="8550" w:type="dxa"/>
            <w:tcMar/>
          </w:tcPr>
          <w:p w:rsidR="00D0460E" w:rsidP="005D0C43" w:rsidRDefault="007903F1" w14:paraId="24B18647" wp14:textId="1C8D6CD5">
            <w:pPr>
              <w:pStyle w:val="ListParagraph"/>
              <w:numPr>
                <w:ilvl w:val="0"/>
                <w:numId w:val="16"/>
              </w:numPr>
              <w:suppressAutoHyphens/>
              <w:rPr>
                <w:lang w:eastAsia="ar-SA"/>
              </w:rPr>
            </w:pPr>
            <w:r w:rsidRPr="1502FA0F" w:rsidR="1502FA0F">
              <w:rPr>
                <w:lang w:eastAsia="ar-SA"/>
              </w:rPr>
              <w:t xml:space="preserve">Windows 7/ Windows 8/Windows 10, MAC OS, MS Office, Active Directory, Casper, </w:t>
            </w:r>
            <w:r w:rsidRPr="1502FA0F" w:rsidR="1502FA0F">
              <w:rPr>
                <w:lang w:eastAsia="ar-SA"/>
              </w:rPr>
              <w:t>LANDesk</w:t>
            </w:r>
            <w:r w:rsidRPr="1502FA0F" w:rsidR="1502FA0F">
              <w:rPr>
                <w:lang w:eastAsia="ar-SA"/>
              </w:rPr>
              <w:t xml:space="preserve">, AirWatch, Apache, SCCM, Bomgar, Zendesk, Service Now, Office365, Microsoft </w:t>
            </w:r>
            <w:r w:rsidRPr="1502FA0F" w:rsidR="1502FA0F">
              <w:rPr>
                <w:lang w:eastAsia="ar-SA"/>
              </w:rPr>
              <w:t>Intune</w:t>
            </w:r>
          </w:p>
        </w:tc>
      </w:tr>
    </w:tbl>
    <w:p xmlns:wp14="http://schemas.microsoft.com/office/word/2010/wordml" w:rsidR="00D0460E" w:rsidRDefault="00D0460E" w14:paraId="5A39BBE3" wp14:textId="77777777"/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2358"/>
        <w:gridCol w:w="8550"/>
      </w:tblGrid>
      <w:tr xmlns:wp14="http://schemas.microsoft.com/office/word/2010/wordml" w:rsidR="007903F1" w:rsidTr="1502FA0F" w14:paraId="500AE800" wp14:textId="77777777">
        <w:tc>
          <w:tcPr>
            <w:tcW w:w="2358" w:type="dxa"/>
            <w:tcMar/>
          </w:tcPr>
          <w:p w:rsidR="007903F1" w:rsidP="007903F1" w:rsidRDefault="007903F1" w14:paraId="41C6B903" wp14:textId="77777777">
            <w:r>
              <w:rPr>
                <w:b/>
                <w:u w:val="single"/>
              </w:rPr>
              <w:t>Experience:</w:t>
            </w:r>
            <w:r>
              <w:t xml:space="preserve"> </w:t>
            </w:r>
          </w:p>
          <w:p w:rsidR="1502FA0F" w:rsidP="1502FA0F" w:rsidRDefault="1502FA0F" w14:paraId="5F94B2A1" w14:textId="6E95079E">
            <w:pPr>
              <w:pStyle w:val="Normal"/>
            </w:pPr>
          </w:p>
          <w:p w:rsidR="1502FA0F" w:rsidP="1502FA0F" w:rsidRDefault="1502FA0F" w14:paraId="1394CE45" w14:textId="49227F53">
            <w:pPr>
              <w:pStyle w:val="Normal"/>
            </w:pPr>
            <w:r w:rsidR="1502FA0F">
              <w:rPr/>
              <w:t>Aug. 2019 To</w:t>
            </w:r>
          </w:p>
          <w:p w:rsidR="1502FA0F" w:rsidP="1502FA0F" w:rsidRDefault="1502FA0F" w14:paraId="3DDA4B73" w14:textId="1F76206C">
            <w:pPr>
              <w:pStyle w:val="Normal"/>
            </w:pPr>
            <w:r w:rsidR="1502FA0F">
              <w:rPr/>
              <w:t>Feb. 2021</w:t>
            </w:r>
          </w:p>
          <w:p w:rsidR="1502FA0F" w:rsidP="1502FA0F" w:rsidRDefault="1502FA0F" w14:paraId="7D931020" w14:textId="6A692B23">
            <w:pPr>
              <w:pStyle w:val="Normal"/>
            </w:pPr>
          </w:p>
          <w:p w:rsidR="1502FA0F" w:rsidP="1502FA0F" w:rsidRDefault="1502FA0F" w14:paraId="2670520A" w14:textId="456ABEAC">
            <w:pPr>
              <w:pStyle w:val="Normal"/>
            </w:pPr>
          </w:p>
          <w:p w:rsidR="1502FA0F" w:rsidP="1502FA0F" w:rsidRDefault="1502FA0F" w14:paraId="51E73381" w14:textId="4F7BB457">
            <w:pPr>
              <w:pStyle w:val="Normal"/>
            </w:pPr>
          </w:p>
          <w:p w:rsidR="1502FA0F" w:rsidP="1502FA0F" w:rsidRDefault="1502FA0F" w14:paraId="7A23A5F0" w14:textId="2A3F0DE9">
            <w:pPr>
              <w:pStyle w:val="Normal"/>
            </w:pPr>
          </w:p>
          <w:p w:rsidR="1502FA0F" w:rsidP="1502FA0F" w:rsidRDefault="1502FA0F" w14:paraId="3C68F608" w14:textId="1A42AC2E">
            <w:pPr>
              <w:pStyle w:val="Normal"/>
            </w:pPr>
          </w:p>
          <w:p w:rsidR="1502FA0F" w:rsidP="1502FA0F" w:rsidRDefault="1502FA0F" w14:paraId="7DFD58EA" w14:textId="28E2C0A5">
            <w:pPr>
              <w:pStyle w:val="Normal"/>
            </w:pPr>
          </w:p>
          <w:p w:rsidR="1502FA0F" w:rsidP="1502FA0F" w:rsidRDefault="1502FA0F" w14:paraId="34BE37BD" w14:textId="3AC5D7B6">
            <w:pPr>
              <w:pStyle w:val="Normal"/>
            </w:pPr>
          </w:p>
          <w:p w:rsidR="1502FA0F" w:rsidP="1502FA0F" w:rsidRDefault="1502FA0F" w14:paraId="332BA10F" w14:textId="57D124A8">
            <w:pPr>
              <w:pStyle w:val="Normal"/>
            </w:pPr>
          </w:p>
          <w:p w:rsidR="1502FA0F" w:rsidP="1502FA0F" w:rsidRDefault="1502FA0F" w14:paraId="5D1EC250" w14:textId="5C3B7F20">
            <w:pPr>
              <w:pStyle w:val="Normal"/>
            </w:pPr>
          </w:p>
          <w:p w:rsidR="1502FA0F" w:rsidP="1502FA0F" w:rsidRDefault="1502FA0F" w14:paraId="429C90A1" w14:textId="39B714F9">
            <w:pPr>
              <w:pStyle w:val="Normal"/>
            </w:pPr>
          </w:p>
          <w:p w:rsidR="1502FA0F" w:rsidP="1502FA0F" w:rsidRDefault="1502FA0F" w14:paraId="7312DB7B" w14:textId="36A2D4BB">
            <w:pPr>
              <w:pStyle w:val="Normal"/>
            </w:pPr>
          </w:p>
          <w:p w:rsidR="1502FA0F" w:rsidP="1502FA0F" w:rsidRDefault="1502FA0F" w14:paraId="024474F8" w14:textId="67660DAA">
            <w:pPr>
              <w:pStyle w:val="Normal"/>
            </w:pPr>
          </w:p>
          <w:p w:rsidR="1502FA0F" w:rsidP="1502FA0F" w:rsidRDefault="1502FA0F" w14:paraId="41DD41D8" w14:textId="08F398EE">
            <w:pPr>
              <w:pStyle w:val="Normal"/>
            </w:pPr>
          </w:p>
          <w:p w:rsidR="1502FA0F" w:rsidP="1502FA0F" w:rsidRDefault="1502FA0F" w14:paraId="30895368" w14:textId="3419FC27">
            <w:pPr>
              <w:pStyle w:val="Normal"/>
            </w:pPr>
          </w:p>
          <w:p w:rsidR="00EE2C80" w:rsidP="29324EDF" w:rsidRDefault="00EE2C80" w14:paraId="45FB0818" wp14:textId="5CC65D32">
            <w:pPr>
              <w:pStyle w:val="Normal"/>
            </w:pPr>
            <w:r w:rsidR="1502FA0F">
              <w:rPr/>
              <w:t>Feb 2018 To</w:t>
            </w:r>
          </w:p>
          <w:p w:rsidR="1502FA0F" w:rsidP="1502FA0F" w:rsidRDefault="1502FA0F" w14:paraId="7C73DE37" w14:textId="0DE787F0">
            <w:pPr>
              <w:pStyle w:val="Normal"/>
            </w:pPr>
            <w:r w:rsidR="1502FA0F">
              <w:rPr/>
              <w:t xml:space="preserve">Aug 2019 </w:t>
            </w:r>
          </w:p>
          <w:p w:rsidR="00EE2C80" w:rsidP="007903F1" w:rsidRDefault="00EE2C80" w14:paraId="049F31CB" wp14:textId="77777777"/>
          <w:p w:rsidR="00EE2C80" w:rsidP="007903F1" w:rsidRDefault="00EE2C80" w14:paraId="53128261" wp14:textId="77777777"/>
          <w:p w:rsidR="29324EDF" w:rsidRDefault="29324EDF" w14:paraId="4E743FA9" w14:textId="6DEE8C24"/>
          <w:p w:rsidR="29324EDF" w:rsidRDefault="29324EDF" w14:paraId="03F2AC46" w14:textId="22AC367A"/>
          <w:p w:rsidR="29324EDF" w:rsidRDefault="29324EDF" w14:paraId="4D0A2D61" w14:textId="7F04C877"/>
          <w:p w:rsidR="29324EDF" w:rsidRDefault="29324EDF" w14:paraId="65371CD1" w14:textId="52D34E15"/>
          <w:p w:rsidR="29324EDF" w:rsidRDefault="29324EDF" w14:paraId="0AF8EED2" w14:textId="3BF382EB"/>
          <w:p w:rsidR="29324EDF" w:rsidRDefault="29324EDF" w14:paraId="6593649C" w14:textId="581AAAE5"/>
          <w:p w:rsidR="29324EDF" w:rsidRDefault="29324EDF" w14:paraId="007104FF" w14:textId="307EFD6B"/>
          <w:p w:rsidR="29324EDF" w:rsidRDefault="29324EDF" w14:paraId="2A3E58CC" w14:textId="30801D01"/>
          <w:p w:rsidR="29324EDF" w:rsidRDefault="29324EDF" w14:paraId="05598839" w14:textId="08112787"/>
          <w:p w:rsidR="0009173A" w:rsidP="007903F1" w:rsidRDefault="00051F5E" w14:paraId="36FC71A4" wp14:textId="0C54E818"/>
          <w:p w:rsidR="0009173A" w:rsidP="1502FA0F" w:rsidRDefault="00051F5E" w14:paraId="2F97307B" wp14:textId="0640B886">
            <w:pPr>
              <w:pStyle w:val="Normal"/>
            </w:pPr>
          </w:p>
          <w:p w:rsidR="0009173A" w:rsidP="007903F1" w:rsidRDefault="00051F5E" w14:paraId="5008A1AB" wp14:textId="1EAC1F3A"/>
          <w:p w:rsidR="0009173A" w:rsidP="007903F1" w:rsidRDefault="00051F5E" w14:paraId="556DEDCC" wp14:textId="040951C2"/>
          <w:p w:rsidR="0009173A" w:rsidP="007903F1" w:rsidRDefault="00051F5E" w14:paraId="48F60518" wp14:textId="45619393"/>
          <w:p w:rsidR="0009173A" w:rsidP="1502FA0F" w:rsidRDefault="00051F5E" w14:paraId="74D8F811" wp14:textId="5A56D48D">
            <w:pPr>
              <w:pStyle w:val="Normal"/>
            </w:pPr>
          </w:p>
          <w:p w:rsidR="0009173A" w:rsidP="1502FA0F" w:rsidRDefault="00051F5E" w14:paraId="620E1E2F" wp14:textId="704197FD">
            <w:pPr>
              <w:pStyle w:val="Normal"/>
            </w:pPr>
          </w:p>
          <w:p w:rsidR="0009173A" w:rsidP="1502FA0F" w:rsidRDefault="00051F5E" w14:paraId="3417F6B1" wp14:textId="5FCF8FB3">
            <w:pPr>
              <w:pStyle w:val="Normal"/>
            </w:pPr>
          </w:p>
          <w:p w:rsidR="0009173A" w:rsidP="1502FA0F" w:rsidRDefault="00051F5E" w14:paraId="43722764" wp14:textId="053EE3E5">
            <w:pPr>
              <w:pStyle w:val="Normal"/>
            </w:pPr>
          </w:p>
          <w:p w:rsidR="0009173A" w:rsidP="1502FA0F" w:rsidRDefault="00051F5E" w14:paraId="0F96C20D" wp14:textId="033F985E">
            <w:pPr>
              <w:pStyle w:val="Normal"/>
            </w:pPr>
          </w:p>
          <w:p w:rsidR="0009173A" w:rsidP="1502FA0F" w:rsidRDefault="00051F5E" w14:paraId="13A761E7" wp14:textId="4E3CA265">
            <w:pPr>
              <w:pStyle w:val="Normal"/>
            </w:pPr>
            <w:r w:rsidR="1502FA0F">
              <w:rPr/>
              <w:t>Mar. 2015</w:t>
            </w:r>
          </w:p>
          <w:p w:rsidR="00051F5E" w:rsidP="007903F1" w:rsidRDefault="00051F5E" w14:paraId="2F9A8AE2" wp14:textId="4C9EB2DD">
            <w:r w:rsidR="1502FA0F">
              <w:rPr/>
              <w:t>To Feb 2018</w:t>
            </w:r>
          </w:p>
          <w:p w:rsidR="00051F5E" w:rsidP="007903F1" w:rsidRDefault="00051F5E" w14:paraId="62486C05" wp14:textId="77777777"/>
          <w:p w:rsidR="00051F5E" w:rsidP="007903F1" w:rsidRDefault="00051F5E" w14:paraId="4101652C" wp14:textId="77777777"/>
          <w:p w:rsidR="0009173A" w:rsidP="007903F1" w:rsidRDefault="0009173A" w14:paraId="4B99056E" wp14:textId="77777777"/>
          <w:p w:rsidR="0009173A" w:rsidP="007903F1" w:rsidRDefault="0009173A" w14:paraId="1299C43A" wp14:textId="77777777"/>
          <w:p w:rsidR="0009173A" w:rsidP="007903F1" w:rsidRDefault="0009173A" w14:paraId="4DDBEF00" wp14:textId="77777777"/>
          <w:p w:rsidR="0009173A" w:rsidP="007903F1" w:rsidRDefault="0009173A" w14:paraId="3461D779" wp14:textId="77777777"/>
          <w:p w:rsidR="0009173A" w:rsidP="007903F1" w:rsidRDefault="0009173A" w14:paraId="3CF2D8B6" wp14:textId="77777777"/>
          <w:p w:rsidR="00AC1DA9" w:rsidP="007903F1" w:rsidRDefault="00AC1DA9" w14:paraId="0FB78278" wp14:textId="77777777"/>
          <w:p w:rsidR="00AC1DA9" w:rsidP="007903F1" w:rsidRDefault="00AC1DA9" w14:paraId="1FC39945" wp14:textId="77777777"/>
          <w:p w:rsidR="00AC1DA9" w:rsidP="007903F1" w:rsidRDefault="00AC1DA9" w14:paraId="0562CB0E" wp14:textId="77777777"/>
          <w:p w:rsidR="00D62BB8" w:rsidP="1502FA0F" w:rsidRDefault="00FF244D" w14:paraId="34A51D18" wp14:textId="25FB0487">
            <w:pPr>
              <w:pStyle w:val="Normal"/>
            </w:pPr>
          </w:p>
          <w:p w:rsidR="00D62BB8" w:rsidP="1502FA0F" w:rsidRDefault="00FF244D" w14:paraId="4DAA04C4" wp14:textId="024EE608">
            <w:pPr>
              <w:pStyle w:val="Normal"/>
            </w:pPr>
          </w:p>
          <w:p w:rsidR="00D62BB8" w:rsidP="1502FA0F" w:rsidRDefault="00FF244D" w14:paraId="50C85FFC" wp14:textId="00F757E5">
            <w:pPr>
              <w:pStyle w:val="Normal"/>
            </w:pPr>
          </w:p>
          <w:p w:rsidR="00D62BB8" w:rsidP="1502FA0F" w:rsidRDefault="00FF244D" w14:paraId="7EEF32E4" wp14:textId="730B76FE">
            <w:pPr>
              <w:pStyle w:val="Normal"/>
            </w:pPr>
            <w:r w:rsidR="1502FA0F">
              <w:rPr/>
              <w:t>Oct. 2014</w:t>
            </w:r>
          </w:p>
          <w:p w:rsidR="00FF244D" w:rsidP="007903F1" w:rsidRDefault="00FF244D" w14:paraId="2637AD46" wp14:textId="77777777">
            <w:r>
              <w:t xml:space="preserve">To </w:t>
            </w:r>
            <w:r w:rsidR="0009173A">
              <w:t>Mar</w:t>
            </w:r>
            <w:r w:rsidR="00051F5E">
              <w:t>.</w:t>
            </w:r>
            <w:r w:rsidR="0009173A">
              <w:t xml:space="preserve"> 2015</w:t>
            </w:r>
          </w:p>
          <w:p w:rsidR="00D62BB8" w:rsidP="007903F1" w:rsidRDefault="00D62BB8" w14:paraId="34CE0A41" wp14:textId="77777777"/>
          <w:p w:rsidR="00D62BB8" w:rsidP="007903F1" w:rsidRDefault="00D62BB8" w14:paraId="62EBF3C5" wp14:textId="77777777"/>
          <w:p w:rsidR="00D62BB8" w:rsidP="007903F1" w:rsidRDefault="00D62BB8" w14:paraId="6D98A12B" wp14:textId="77777777"/>
          <w:p w:rsidR="00D62BB8" w:rsidP="007903F1" w:rsidRDefault="00D62BB8" w14:paraId="2946DB82" wp14:textId="77777777"/>
          <w:p w:rsidR="00D62BB8" w:rsidP="007903F1" w:rsidRDefault="00D62BB8" w14:paraId="5997CC1D" wp14:textId="77777777"/>
          <w:p w:rsidR="00D62BB8" w:rsidP="007903F1" w:rsidRDefault="00D62BB8" w14:paraId="110FFD37" wp14:textId="77777777"/>
          <w:p w:rsidR="007903F1" w:rsidP="1502FA0F" w:rsidRDefault="007903F1" w14:paraId="77C2E2BC" wp14:textId="503A4DC6">
            <w:pPr>
              <w:pStyle w:val="Normal"/>
            </w:pPr>
          </w:p>
          <w:p w:rsidR="007903F1" w:rsidP="1502FA0F" w:rsidRDefault="007903F1" w14:paraId="31C892A3" wp14:textId="3D098C7E">
            <w:pPr>
              <w:pStyle w:val="Normal"/>
            </w:pPr>
            <w:r w:rsidR="1502FA0F">
              <w:rPr/>
              <w:t>Apr. 2014</w:t>
            </w:r>
          </w:p>
          <w:p w:rsidR="007903F1" w:rsidP="007903F1" w:rsidRDefault="000B4095" w14:paraId="1C36767F" wp14:textId="77777777">
            <w:r>
              <w:t>To Oct. 2014</w:t>
            </w:r>
          </w:p>
          <w:p w:rsidR="007903F1" w:rsidP="00962A74" w:rsidRDefault="007903F1" w14:paraId="3FE9F23F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="00EE2C80" w:rsidP="00962A74" w:rsidRDefault="00EE2C80" w14:paraId="1F72F646" wp14:textId="77777777">
            <w:pPr>
              <w:rPr>
                <w:b/>
                <w:u w:val="single"/>
              </w:rPr>
            </w:pPr>
          </w:p>
          <w:p w:rsidR="29324EDF" w:rsidP="29324EDF" w:rsidRDefault="29324EDF" w14:paraId="77282402" w14:textId="04E2298D">
            <w:pPr>
              <w:rPr>
                <w:b w:val="1"/>
                <w:bCs w:val="1"/>
                <w:u w:val="single"/>
              </w:rPr>
            </w:pPr>
          </w:p>
          <w:p w:rsidR="29324EDF" w:rsidP="29324EDF" w:rsidRDefault="29324EDF" w14:paraId="03F9EA41" w14:textId="36D93C3F">
            <w:pPr>
              <w:rPr>
                <w:b w:val="1"/>
                <w:bCs w:val="1"/>
                <w:u w:val="single"/>
              </w:rPr>
            </w:pPr>
            <w:r w:rsidRPr="29324EDF" w:rsidR="29324EDF">
              <w:rPr>
                <w:b w:val="1"/>
                <w:bCs w:val="1"/>
                <w:u w:val="single"/>
              </w:rPr>
              <w:t xml:space="preserve">AMC Networks </w:t>
            </w:r>
          </w:p>
          <w:p w:rsidR="29324EDF" w:rsidP="29324EDF" w:rsidRDefault="29324EDF" w14:paraId="41535BD8" w14:textId="2CC022AF">
            <w:pPr>
              <w:pStyle w:val="Normal"/>
              <w:rPr>
                <w:b w:val="0"/>
                <w:bCs w:val="0"/>
                <w:u w:val="single"/>
              </w:rPr>
            </w:pPr>
            <w:r w:rsidR="29324EDF">
              <w:rPr>
                <w:b w:val="0"/>
                <w:bCs w:val="0"/>
                <w:u w:val="none"/>
              </w:rPr>
              <w:t>Field Technician</w:t>
            </w:r>
          </w:p>
          <w:p w:rsidR="29324EDF" w:rsidP="29324EDF" w:rsidRDefault="29324EDF" w14:paraId="0136F5C9" w14:textId="1124E87A">
            <w:pPr>
              <w:pStyle w:val="Normal"/>
              <w:rPr>
                <w:b w:val="0"/>
                <w:bCs w:val="0"/>
                <w:u w:val="none"/>
              </w:rPr>
            </w:pPr>
          </w:p>
          <w:p w:rsidR="29324EDF" w:rsidP="1502FA0F" w:rsidRDefault="29324EDF" w14:paraId="3808CC31" w14:textId="6340222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>Supported remote offices in Santa Monica and Woodland Hill, Ca</w:t>
            </w:r>
          </w:p>
          <w:p w:rsidR="29324EDF" w:rsidP="1502FA0F" w:rsidRDefault="29324EDF" w14:paraId="1D93CA4F" w14:textId="22B4624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>Managed Problem, Incident, and Project hardware and software tickets via ServiceNow</w:t>
            </w:r>
          </w:p>
          <w:p w:rsidR="29324EDF" w:rsidP="1502FA0F" w:rsidRDefault="29324EDF" w14:paraId="5F77B87E" w14:textId="3F229B8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 xml:space="preserve">Assisted with Server management and upgrades as the onsite support for remote office. </w:t>
            </w:r>
          </w:p>
          <w:p w:rsidR="29324EDF" w:rsidP="1502FA0F" w:rsidRDefault="29324EDF" w14:paraId="0F2E7EB6" w14:textId="1323DD4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 xml:space="preserve">Imaged and Updated both Mac and Windows desktops for new and existing users. </w:t>
            </w:r>
          </w:p>
          <w:p w:rsidR="29324EDF" w:rsidP="1502FA0F" w:rsidRDefault="29324EDF" w14:paraId="4AB4E94B" w14:textId="791E474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 xml:space="preserve">Added and modified assets via ServiceNow. </w:t>
            </w:r>
          </w:p>
          <w:p w:rsidR="29324EDF" w:rsidP="1502FA0F" w:rsidRDefault="29324EDF" w14:paraId="30F83952" w14:textId="2C3B92D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 xml:space="preserve">Managed Mobile devices via Microsoft Intune. </w:t>
            </w:r>
          </w:p>
          <w:p w:rsidR="29324EDF" w:rsidP="1502FA0F" w:rsidRDefault="29324EDF" w14:paraId="4D6D86FE" w14:textId="6460502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 xml:space="preserve">Managed user accounts in office 365 and other </w:t>
            </w:r>
            <w:r w:rsidR="1502FA0F">
              <w:rPr>
                <w:b w:val="0"/>
                <w:bCs w:val="0"/>
                <w:u w:val="none"/>
              </w:rPr>
              <w:t>proprietary</w:t>
            </w:r>
            <w:r w:rsidR="1502FA0F">
              <w:rPr>
                <w:b w:val="0"/>
                <w:bCs w:val="0"/>
                <w:u w:val="none"/>
              </w:rPr>
              <w:t xml:space="preserve"> systems </w:t>
            </w:r>
          </w:p>
          <w:p w:rsidR="29324EDF" w:rsidP="1502FA0F" w:rsidRDefault="29324EDF" w14:paraId="24FA69FF" w14:textId="28370BC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="1502FA0F">
              <w:rPr>
                <w:b w:val="0"/>
                <w:bCs w:val="0"/>
                <w:u w:val="none"/>
              </w:rPr>
              <w:t xml:space="preserve">RSA Token Management via Azure </w:t>
            </w:r>
          </w:p>
          <w:p w:rsidR="29324EDF" w:rsidP="1502FA0F" w:rsidRDefault="29324EDF" w14:paraId="69221192" w14:textId="78CCB7F9">
            <w:pPr>
              <w:pStyle w:val="Normal"/>
              <w:rPr>
                <w:b w:val="0"/>
                <w:bCs w:val="0"/>
                <w:u w:val="none"/>
              </w:rPr>
            </w:pPr>
          </w:p>
          <w:p w:rsidR="29324EDF" w:rsidP="1502FA0F" w:rsidRDefault="29324EDF" w14:paraId="3A2F321D" w14:textId="5D0E5D65">
            <w:pPr>
              <w:pStyle w:val="Normal"/>
              <w:rPr>
                <w:b w:val="0"/>
                <w:bCs w:val="0"/>
                <w:u w:val="none"/>
              </w:rPr>
            </w:pPr>
          </w:p>
          <w:p w:rsidR="29324EDF" w:rsidP="29324EDF" w:rsidRDefault="29324EDF" w14:paraId="7FC97FF8" w14:textId="0324E84C">
            <w:pPr>
              <w:rPr>
                <w:b w:val="1"/>
                <w:bCs w:val="1"/>
                <w:u w:val="single"/>
              </w:rPr>
            </w:pPr>
          </w:p>
          <w:p w:rsidR="29324EDF" w:rsidP="29324EDF" w:rsidRDefault="29324EDF" w14:paraId="02556679" w14:textId="20D2E0A2">
            <w:pPr>
              <w:rPr>
                <w:b w:val="1"/>
                <w:bCs w:val="1"/>
                <w:u w:val="single"/>
              </w:rPr>
            </w:pPr>
          </w:p>
          <w:p w:rsidR="00EE2C80" w:rsidP="29324EDF" w:rsidRDefault="00EE2C80" w14:paraId="731C50DE" wp14:textId="01914570">
            <w:pPr>
              <w:rPr>
                <w:b w:val="1"/>
                <w:bCs w:val="1"/>
                <w:u w:val="single"/>
              </w:rPr>
            </w:pPr>
            <w:proofErr w:type="spellStart"/>
            <w:r w:rsidRPr="1502FA0F" w:rsidR="1502FA0F">
              <w:rPr>
                <w:b w:val="1"/>
                <w:bCs w:val="1"/>
                <w:u w:val="single"/>
              </w:rPr>
              <w:t>Simplicit</w:t>
            </w:r>
            <w:proofErr w:type="spellEnd"/>
            <w:r w:rsidRPr="1502FA0F" w:rsidR="1502FA0F">
              <w:rPr>
                <w:b w:val="1"/>
                <w:bCs w:val="1"/>
                <w:u w:val="single"/>
              </w:rPr>
              <w:t xml:space="preserve"> </w:t>
            </w:r>
            <w:r w:rsidRPr="1502FA0F" w:rsidR="1502FA0F">
              <w:rPr>
                <w:b w:val="1"/>
                <w:bCs w:val="1"/>
                <w:u w:val="single"/>
              </w:rPr>
              <w:t xml:space="preserve">Technologies </w:t>
            </w:r>
            <w:r w:rsidRPr="1502FA0F" w:rsidR="1502FA0F">
              <w:rPr>
                <w:b w:val="1"/>
                <w:bCs w:val="1"/>
                <w:u w:val="single"/>
              </w:rPr>
              <w:t>(MSP</w:t>
            </w:r>
            <w:r w:rsidRPr="1502FA0F" w:rsidR="1502FA0F">
              <w:rPr>
                <w:b w:val="1"/>
                <w:bCs w:val="1"/>
                <w:u w:val="single"/>
              </w:rPr>
              <w:t>)</w:t>
            </w:r>
          </w:p>
          <w:p w:rsidR="00EE2C80" w:rsidP="00962A74" w:rsidRDefault="00EE2C80" w14:paraId="567AF60D" wp14:textId="77777777">
            <w:pPr>
              <w:rPr>
                <w:bCs/>
              </w:rPr>
            </w:pPr>
            <w:r>
              <w:rPr>
                <w:bCs/>
              </w:rPr>
              <w:t xml:space="preserve">Desktop Engineer </w:t>
            </w:r>
          </w:p>
          <w:p w:rsidR="00EE2C80" w:rsidP="00962A74" w:rsidRDefault="00EE2C80" w14:paraId="08CE6F91" wp14:textId="77777777">
            <w:pPr>
              <w:rPr>
                <w:bCs/>
              </w:rPr>
            </w:pPr>
          </w:p>
          <w:p w:rsidR="1502FA0F" w:rsidP="1502FA0F" w:rsidRDefault="1502FA0F" w14:paraId="7D03D022" w14:textId="622F0E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 xml:space="preserve">Supported multiple </w:t>
            </w:r>
            <w:r w:rsidR="1502FA0F">
              <w:rPr/>
              <w:t>company's</w:t>
            </w:r>
            <w:r w:rsidR="1502FA0F">
              <w:rPr/>
              <w:t xml:space="preserve"> as local in-house tech for MSP</w:t>
            </w:r>
          </w:p>
          <w:p w:rsidR="1502FA0F" w:rsidP="1502FA0F" w:rsidRDefault="1502FA0F" w14:paraId="0C32FA4D" w14:textId="4D5EF08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>Added/Modified user accounts in AD</w:t>
            </w:r>
          </w:p>
          <w:p w:rsidR="00EE2C80" w:rsidP="1502FA0F" w:rsidRDefault="00990A40" w14:paraId="361EDDFB" wp14:textId="3467E90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>Managed user in cloud-based system such as G-Suite and Office 365 and Maraki</w:t>
            </w:r>
          </w:p>
          <w:p w:rsidR="004939F4" w:rsidP="1502FA0F" w:rsidRDefault="004939F4" w14:paraId="0827F50C" wp14:textId="40E0FF8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 xml:space="preserve">Basic Server management (check health, schedule outages, perform upgrades) </w:t>
            </w:r>
          </w:p>
          <w:p w:rsidR="004939F4" w:rsidP="1502FA0F" w:rsidRDefault="004939F4" w14:paraId="632FBECE" wp14:textId="3683B9F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 xml:space="preserve">Managed Storage arrays and backup servers. </w:t>
            </w:r>
          </w:p>
          <w:p w:rsidR="1502FA0F" w:rsidP="1502FA0F" w:rsidRDefault="1502FA0F" w14:paraId="27054432" w14:textId="1AA1EE9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 xml:space="preserve">Managed phone system using Avaya Admin console </w:t>
            </w:r>
          </w:p>
          <w:p w:rsidR="004939F4" w:rsidP="1502FA0F" w:rsidRDefault="004939F4" w14:paraId="5AA410A7" wp14:textId="060CB58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>Managed FortiGate and SonicWALL firewalls</w:t>
            </w:r>
          </w:p>
          <w:p w:rsidR="004939F4" w:rsidP="1502FA0F" w:rsidRDefault="004939F4" w14:paraId="6D650C86" wp14:textId="5BB1D6E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</w:rPr>
            </w:pPr>
            <w:r w:rsidR="1502FA0F">
              <w:rPr/>
              <w:t>Mobile carrier support T-Mobile, Verizon, ATT</w:t>
            </w:r>
          </w:p>
          <w:p w:rsidR="004939F4" w:rsidP="004939F4" w:rsidRDefault="004939F4" w14:paraId="61CDCEAD" wp14:textId="77777777">
            <w:pPr>
              <w:rPr>
                <w:bCs/>
              </w:rPr>
            </w:pPr>
          </w:p>
          <w:p w:rsidRPr="00EE2C80" w:rsidR="004939F4" w:rsidP="004939F4" w:rsidRDefault="004939F4" w14:paraId="6BB9E253" wp14:textId="77777777">
            <w:pPr>
              <w:rPr>
                <w:bCs/>
              </w:rPr>
            </w:pPr>
            <w:bookmarkStart w:name="_GoBack" w:id="0"/>
            <w:bookmarkEnd w:id="0"/>
          </w:p>
          <w:p w:rsidR="00EE2C80" w:rsidP="1502FA0F" w:rsidRDefault="00EE2C80" w14:paraId="6DFB9E20" wp14:textId="7EB1D805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29450342" w14:textId="57E75FF3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5AE726F2" w14:textId="0773CC69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6C1CAFC2" w14:textId="7A9DCB4A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7BF187DB" w14:textId="4323144D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788C4585" w14:textId="27DBC5B7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1D9BF827" w14:textId="445AED55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547C06DE" w14:textId="0D72834C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562BD044" w14:textId="286DA9BA">
            <w:pPr>
              <w:pStyle w:val="Normal"/>
              <w:rPr>
                <w:b w:val="1"/>
                <w:bCs w:val="1"/>
                <w:u w:val="single"/>
              </w:rPr>
            </w:pPr>
          </w:p>
          <w:p w:rsidR="1502FA0F" w:rsidP="1502FA0F" w:rsidRDefault="1502FA0F" w14:paraId="5888048A" w14:textId="56A12297">
            <w:pPr>
              <w:pStyle w:val="Normal"/>
              <w:rPr>
                <w:b w:val="1"/>
                <w:bCs w:val="1"/>
                <w:u w:val="single"/>
              </w:rPr>
            </w:pPr>
          </w:p>
          <w:p w:rsidR="0009173A" w:rsidP="00962A74" w:rsidRDefault="0009173A" w14:paraId="782FC2E4" wp14:textId="7777777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WME | IMG</w:t>
            </w:r>
          </w:p>
          <w:p w:rsidR="0009173A" w:rsidP="0009173A" w:rsidRDefault="00051F5E" w14:paraId="6BA7A2C4" wp14:textId="77777777">
            <w:r>
              <w:t>TIER 2 HELPDESK AGENT</w:t>
            </w:r>
          </w:p>
          <w:p w:rsidR="0009173A" w:rsidP="0009173A" w:rsidRDefault="0009173A" w14:paraId="70DF9E56" wp14:textId="77777777"/>
          <w:p w:rsidR="006E7E4D" w:rsidP="00CE0725" w:rsidRDefault="006E7E4D" w14:paraId="23ACA723" wp14:textId="20B588CB">
            <w:pPr>
              <w:pStyle w:val="ListParagraph"/>
              <w:numPr>
                <w:ilvl w:val="0"/>
                <w:numId w:val="16"/>
              </w:numPr>
              <w:rPr/>
            </w:pPr>
            <w:r w:rsidR="1502FA0F">
              <w:rPr/>
              <w:t xml:space="preserve">Responsible for supporting 4k+ users Deskside and </w:t>
            </w:r>
            <w:r w:rsidR="1502FA0F">
              <w:rPr/>
              <w:t>Remotely</w:t>
            </w:r>
            <w:r w:rsidR="1502FA0F">
              <w:rPr/>
              <w:t xml:space="preserve"> using </w:t>
            </w:r>
            <w:proofErr w:type="spellStart"/>
            <w:r w:rsidR="1502FA0F">
              <w:rPr/>
              <w:t>Dameware,ARD</w:t>
            </w:r>
            <w:proofErr w:type="spellEnd"/>
            <w:r w:rsidR="1502FA0F">
              <w:rPr/>
              <w:t xml:space="preserve">, </w:t>
            </w:r>
            <w:r w:rsidR="1502FA0F">
              <w:rPr/>
              <w:t>TeamViewer</w:t>
            </w:r>
            <w:r w:rsidR="1502FA0F">
              <w:rPr/>
              <w:t xml:space="preserve">, SCCM, and Casper. </w:t>
            </w:r>
          </w:p>
          <w:p w:rsidR="006E7E4D" w:rsidP="00CE0725" w:rsidRDefault="00B73F0F" w14:paraId="6E8A9E4B" wp14:textId="534DFE52">
            <w:pPr>
              <w:pStyle w:val="ListParagraph"/>
              <w:numPr>
                <w:ilvl w:val="0"/>
                <w:numId w:val="16"/>
              </w:numPr>
              <w:rPr/>
            </w:pPr>
            <w:r w:rsidR="1502FA0F">
              <w:rPr/>
              <w:t xml:space="preserve">Managed systems such as 0365, Avaya, Active </w:t>
            </w:r>
            <w:r w:rsidR="1502FA0F">
              <w:rPr/>
              <w:t>Directory</w:t>
            </w:r>
            <w:r w:rsidR="1502FA0F">
              <w:rPr/>
              <w:t xml:space="preserve">, Exchange 2010, and other </w:t>
            </w:r>
            <w:r w:rsidR="1502FA0F">
              <w:rPr/>
              <w:t>in-house</w:t>
            </w:r>
            <w:r w:rsidR="1502FA0F">
              <w:rPr/>
              <w:t xml:space="preserve"> applications. </w:t>
            </w:r>
          </w:p>
          <w:p w:rsidR="006E7E4D" w:rsidP="006E7E4D" w:rsidRDefault="00051F5E" w14:paraId="3B4B0D6A" wp14:textId="77777777">
            <w:pPr>
              <w:pStyle w:val="ListParagraph"/>
              <w:numPr>
                <w:ilvl w:val="0"/>
                <w:numId w:val="16"/>
              </w:numPr>
            </w:pPr>
            <w:r>
              <w:t>Support</w:t>
            </w:r>
            <w:r w:rsidR="00EA5576">
              <w:t xml:space="preserve"> both PC and Mac, Windows 7, Windows 10, Mac OS X 10.6 and above. </w:t>
            </w:r>
          </w:p>
          <w:p w:rsidR="00AC1DA9" w:rsidP="00AC1DA9" w:rsidRDefault="00AC1DA9" w14:paraId="15B5D669" wp14:textId="3E923EA1">
            <w:pPr>
              <w:pStyle w:val="ListParagraph"/>
              <w:numPr>
                <w:ilvl w:val="0"/>
                <w:numId w:val="16"/>
              </w:numPr>
              <w:rPr/>
            </w:pPr>
            <w:r w:rsidR="1502FA0F">
              <w:rPr/>
              <w:t xml:space="preserve">Event support both local and national (Setup, Support, Networking, </w:t>
            </w:r>
            <w:r w:rsidR="1502FA0F">
              <w:rPr/>
              <w:t>WIFI</w:t>
            </w:r>
            <w:r w:rsidR="1502FA0F">
              <w:rPr/>
              <w:t xml:space="preserve">, </w:t>
            </w:r>
            <w:r w:rsidR="1502FA0F">
              <w:rPr/>
              <w:t>Etc.</w:t>
            </w:r>
            <w:r w:rsidR="1502FA0F">
              <w:rPr/>
              <w:t>)</w:t>
            </w:r>
          </w:p>
          <w:p w:rsidR="00AC1DA9" w:rsidP="00AC1DA9" w:rsidRDefault="00AC1DA9" w14:paraId="78D51168" wp14:textId="4B5DC26B">
            <w:pPr>
              <w:pStyle w:val="ListParagraph"/>
              <w:numPr>
                <w:ilvl w:val="0"/>
                <w:numId w:val="16"/>
              </w:numPr>
              <w:rPr/>
            </w:pPr>
            <w:r w:rsidR="1502FA0F">
              <w:rPr/>
              <w:t>Support for mobile devices setup and configuration (</w:t>
            </w:r>
            <w:r w:rsidR="1502FA0F">
              <w:rPr/>
              <w:t>i.e.</w:t>
            </w:r>
            <w:r w:rsidR="1502FA0F">
              <w:rPr/>
              <w:t>. Smart phones, tablets, etc.)</w:t>
            </w:r>
          </w:p>
          <w:p w:rsidRPr="00CC38C3" w:rsidR="0029034E" w:rsidP="00AC1DA9" w:rsidRDefault="0029034E" w14:paraId="59DCB493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Site management using sites such as catchpoint, cockpit, site scope, RTA, etc. </w:t>
            </w:r>
          </w:p>
          <w:p w:rsidRPr="00FF244D" w:rsidR="0009173A" w:rsidP="0009173A" w:rsidRDefault="0009173A" w14:paraId="44E871BC" wp14:textId="77777777"/>
          <w:p w:rsidR="0009173A" w:rsidP="00962A74" w:rsidRDefault="0009173A" w14:paraId="144A5D23" wp14:textId="77777777">
            <w:pPr>
              <w:rPr>
                <w:b/>
                <w:u w:val="single"/>
              </w:rPr>
            </w:pPr>
          </w:p>
          <w:p w:rsidR="0009173A" w:rsidP="00962A74" w:rsidRDefault="0009173A" w14:paraId="738610EB" wp14:textId="77777777">
            <w:pPr>
              <w:rPr>
                <w:b/>
                <w:u w:val="single"/>
              </w:rPr>
            </w:pPr>
          </w:p>
          <w:p w:rsidR="00D62BB8" w:rsidP="00962A74" w:rsidRDefault="00FF244D" w14:paraId="076B75DD" wp14:textId="7777777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Creative Artist Agency </w:t>
            </w:r>
          </w:p>
          <w:p w:rsidRPr="00FF244D" w:rsidR="00FF244D" w:rsidP="00962A74" w:rsidRDefault="00CC38C3" w14:paraId="62A1A6B2" wp14:textId="77777777">
            <w:r>
              <w:t>SERVICE DESK</w:t>
            </w:r>
            <w:r w:rsidR="0009173A">
              <w:t xml:space="preserve"> (CONTRACT)</w:t>
            </w:r>
          </w:p>
          <w:p w:rsidR="00D62BB8" w:rsidP="00962A74" w:rsidRDefault="00D62BB8" w14:paraId="637805D2" wp14:textId="77777777">
            <w:pPr>
              <w:rPr>
                <w:b/>
                <w:u w:val="single"/>
              </w:rPr>
            </w:pPr>
          </w:p>
          <w:p w:rsidRPr="00CC38C3" w:rsidR="00D62BB8" w:rsidP="00F97727" w:rsidRDefault="00CC38C3" w14:paraId="4D7021C2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Support MAC and PC users with hardware and software issues via Phone and Email. </w:t>
            </w:r>
          </w:p>
          <w:p w:rsidR="00D62BB8" w:rsidP="00F97727" w:rsidRDefault="00CC38C3" w14:paraId="6040E8EA" wp14:textId="77777777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Mobile support of iPhone, Android, and Blackberry devices. </w:t>
            </w:r>
          </w:p>
          <w:p w:rsidR="00C018E2" w:rsidP="00F97727" w:rsidRDefault="00CC38C3" w14:paraId="49EBFFC8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Utilized ticketing system </w:t>
            </w:r>
            <w:r w:rsidR="00C018E2">
              <w:t>to log and track service</w:t>
            </w:r>
          </w:p>
          <w:p w:rsidR="00CC38C3" w:rsidP="00F97727" w:rsidRDefault="00F97727" w14:paraId="182B7366" wp14:textId="77777777">
            <w:pPr>
              <w:pStyle w:val="ListParagraph"/>
              <w:numPr>
                <w:ilvl w:val="0"/>
                <w:numId w:val="16"/>
              </w:numPr>
            </w:pPr>
            <w:r>
              <w:t>Manage user accounts and access request in Active Directory</w:t>
            </w:r>
            <w:r w:rsidR="00C018E2">
              <w:t xml:space="preserve">. </w:t>
            </w:r>
          </w:p>
          <w:p w:rsidRPr="00F97727" w:rsidR="00D62BB8" w:rsidP="00962A74" w:rsidRDefault="00F97727" w14:paraId="77D165CA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Image, Profile and deploy Mac’s and PC’s </w:t>
            </w:r>
          </w:p>
          <w:p w:rsidR="00D62BB8" w:rsidP="00962A74" w:rsidRDefault="00D62BB8" w14:paraId="463F29E8" wp14:textId="77777777">
            <w:pPr>
              <w:rPr>
                <w:b/>
                <w:u w:val="single"/>
              </w:rPr>
            </w:pPr>
          </w:p>
          <w:p w:rsidR="007903F1" w:rsidP="00962A74" w:rsidRDefault="007658B3" w14:paraId="48958716" wp14:textId="77777777">
            <w:pPr>
              <w:rPr>
                <w:b/>
                <w:u w:val="single"/>
              </w:rPr>
            </w:pPr>
            <w:r w:rsidRPr="007903F1">
              <w:rPr>
                <w:b/>
                <w:u w:val="single"/>
              </w:rPr>
              <w:t>Red Bull</w:t>
            </w:r>
            <w:r w:rsidRPr="007903F1" w:rsidR="007903F1">
              <w:rPr>
                <w:b/>
                <w:u w:val="single"/>
              </w:rPr>
              <w:t xml:space="preserve"> North America</w:t>
            </w:r>
          </w:p>
          <w:p w:rsidRPr="007903F1" w:rsidR="007903F1" w:rsidP="00962A74" w:rsidRDefault="007903F1" w14:paraId="4A32857D" wp14:textId="77777777">
            <w:r w:rsidRPr="007903F1">
              <w:t xml:space="preserve">TECHNICAL SUPPORT </w:t>
            </w:r>
            <w:r>
              <w:t>(CONTRACT)</w:t>
            </w:r>
          </w:p>
          <w:p w:rsidRPr="007903F1" w:rsidR="007903F1" w:rsidP="00962A74" w:rsidRDefault="007903F1" w14:paraId="3B7B4B86" wp14:textId="77777777"/>
          <w:p w:rsidR="007903F1" w:rsidP="007903F1" w:rsidRDefault="007903F1" w14:paraId="3CF34882" wp14:textId="77777777">
            <w:pPr>
              <w:pStyle w:val="ListParagraph"/>
              <w:numPr>
                <w:ilvl w:val="0"/>
                <w:numId w:val="16"/>
              </w:numPr>
            </w:pPr>
            <w:r>
              <w:t>Assists</w:t>
            </w:r>
            <w:r w:rsidRPr="007903F1">
              <w:t xml:space="preserve"> with the</w:t>
            </w:r>
            <w:r>
              <w:t xml:space="preserve"> migration of 2,500 users from Lotus Notes to Outlook 2013. </w:t>
            </w:r>
          </w:p>
          <w:p w:rsidR="007903F1" w:rsidP="007903F1" w:rsidRDefault="007903F1" w14:paraId="6DA6890C" wp14:textId="77777777">
            <w:pPr>
              <w:pStyle w:val="ListParagraph"/>
              <w:numPr>
                <w:ilvl w:val="0"/>
                <w:numId w:val="16"/>
              </w:numPr>
            </w:pPr>
            <w:r>
              <w:t>Great customer service and end</w:t>
            </w:r>
            <w:r w:rsidRPr="007903F1">
              <w:t xml:space="preserve"> user</w:t>
            </w:r>
            <w:r>
              <w:t xml:space="preserve"> support if any issues </w:t>
            </w:r>
            <w:r w:rsidRPr="007903F1">
              <w:t>arise after the upgrade.</w:t>
            </w:r>
          </w:p>
          <w:p w:rsidR="007903F1" w:rsidP="007903F1" w:rsidRDefault="007903F1" w14:paraId="44F5F026" wp14:textId="77777777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Pr="007903F1">
              <w:t>esponsible for imagi</w:t>
            </w:r>
            <w:r>
              <w:t>ng computer using Casper for MAC</w:t>
            </w:r>
            <w:r w:rsidRPr="007903F1">
              <w:t xml:space="preserve"> and </w:t>
            </w:r>
            <w:r w:rsidRPr="007903F1" w:rsidR="007658B3">
              <w:t>LANDesk</w:t>
            </w:r>
            <w:r w:rsidRPr="007903F1">
              <w:t xml:space="preserve"> for PC's. </w:t>
            </w:r>
          </w:p>
          <w:p w:rsidR="007903F1" w:rsidP="007903F1" w:rsidRDefault="007658B3" w14:paraId="0435CB7B" wp14:textId="42D88DE9">
            <w:pPr>
              <w:pStyle w:val="ListParagraph"/>
              <w:numPr>
                <w:ilvl w:val="0"/>
                <w:numId w:val="16"/>
              </w:numPr>
              <w:rPr/>
            </w:pPr>
            <w:r w:rsidR="1502FA0F">
              <w:rPr/>
              <w:t xml:space="preserve">Performs </w:t>
            </w:r>
            <w:r w:rsidR="1502FA0F">
              <w:rPr/>
              <w:t>backup</w:t>
            </w:r>
            <w:r w:rsidR="1502FA0F">
              <w:rPr/>
              <w:t xml:space="preserve"> and restore of user profiles. </w:t>
            </w:r>
          </w:p>
          <w:p w:rsidR="007903F1" w:rsidP="007903F1" w:rsidRDefault="007903F1" w14:paraId="071FAEAB" wp14:textId="77777777">
            <w:pPr>
              <w:pStyle w:val="ListParagraph"/>
              <w:numPr>
                <w:ilvl w:val="0"/>
                <w:numId w:val="16"/>
              </w:numPr>
            </w:pPr>
            <w:r w:rsidRPr="007903F1">
              <w:t>C</w:t>
            </w:r>
            <w:r>
              <w:t>reates</w:t>
            </w:r>
            <w:r w:rsidRPr="007903F1">
              <w:t xml:space="preserve"> new profiles for iOS and Blackberry devices. </w:t>
            </w:r>
          </w:p>
          <w:p w:rsidRPr="007903F1" w:rsidR="007903F1" w:rsidP="007903F1" w:rsidRDefault="007903F1" w14:paraId="3A0FF5F2" wp14:textId="77777777"/>
        </w:tc>
      </w:tr>
      <w:tr xmlns:wp14="http://schemas.microsoft.com/office/word/2010/wordml" w:rsidR="00D0460E" w:rsidTr="1502FA0F" w14:paraId="3AE86040" wp14:textId="77777777">
        <w:tc>
          <w:tcPr>
            <w:tcW w:w="2358" w:type="dxa"/>
            <w:tcMar/>
          </w:tcPr>
          <w:p w:rsidR="1502FA0F" w:rsidP="1502FA0F" w:rsidRDefault="1502FA0F" w14:paraId="43342473" w14:textId="1AD9180D">
            <w:pPr>
              <w:pStyle w:val="Normal"/>
            </w:pPr>
          </w:p>
          <w:p w:rsidR="006B4E4E" w:rsidP="1502FA0F" w:rsidRDefault="006B4E4E" w14:paraId="02D5DE8A" wp14:textId="22B5EAE2">
            <w:pPr>
              <w:pStyle w:val="Normal"/>
            </w:pPr>
            <w:r w:rsidR="1502FA0F">
              <w:rPr/>
              <w:t>Sept. 2013</w:t>
            </w:r>
          </w:p>
          <w:p w:rsidR="00B6675E" w:rsidP="00B6675E" w:rsidRDefault="006B4E4E" w14:paraId="2BDD4C47" wp14:textId="77777777">
            <w:r>
              <w:t>To Mar. 2014</w:t>
            </w:r>
          </w:p>
          <w:p w:rsidR="00D0460E" w:rsidRDefault="00D0460E" w14:paraId="61829076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Pr="006B4E4E" w:rsidR="006B4E4E" w:rsidP="006B4E4E" w:rsidRDefault="006B4E4E" w14:paraId="157419DD" wp14:textId="77777777">
            <w:pPr>
              <w:rPr>
                <w:b/>
                <w:u w:val="single"/>
              </w:rPr>
            </w:pPr>
            <w:r w:rsidRPr="006B4E4E">
              <w:rPr>
                <w:b/>
                <w:u w:val="single"/>
              </w:rPr>
              <w:t>The Getty Museum</w:t>
            </w:r>
          </w:p>
          <w:p w:rsidR="006B4E4E" w:rsidP="006B4E4E" w:rsidRDefault="006B4E4E" w14:paraId="29974BA6" wp14:textId="77777777">
            <w:r>
              <w:t xml:space="preserve">TIER 1 HELPDESK AGENT (CONTRACT) </w:t>
            </w:r>
          </w:p>
          <w:p w:rsidR="006B4E4E" w:rsidP="006B4E4E" w:rsidRDefault="006B4E4E" w14:paraId="2BA226A1" wp14:textId="77777777"/>
          <w:p w:rsidR="006B4E4E" w:rsidP="006B4E4E" w:rsidRDefault="006B4E4E" w14:paraId="51964697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Provided various hardware and software support to all levels of management to include application support, installing peripherals as troubleshooting network connectivity problems such as TCP/IP. </w:t>
            </w:r>
          </w:p>
          <w:p w:rsidR="006B4E4E" w:rsidP="006B4E4E" w:rsidRDefault="006B4E4E" w14:paraId="74BDD132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Utilized ticketing systems to log and track service. </w:t>
            </w:r>
          </w:p>
          <w:p w:rsidR="006B4E4E" w:rsidP="006B4E4E" w:rsidRDefault="006B4E4E" w14:paraId="27B2793F" wp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Desktop Support Configuring, supported and troubleshot desktops and laptops on large enterprise LAN/WAN environments. </w:t>
            </w:r>
          </w:p>
          <w:p w:rsidR="006B4E4E" w:rsidP="006B4E4E" w:rsidRDefault="006B4E4E" w14:paraId="21D0A5C0" wp14:textId="77777777">
            <w:pPr>
              <w:pStyle w:val="ListParagraph"/>
              <w:numPr>
                <w:ilvl w:val="0"/>
                <w:numId w:val="16"/>
              </w:numPr>
            </w:pPr>
            <w:r>
              <w:t>Installed and ma</w:t>
            </w:r>
            <w:r w:rsidR="007903F1">
              <w:t>intained devices on the network (Printers, PC</w:t>
            </w:r>
            <w:r>
              <w:t>'s,</w:t>
            </w:r>
            <w:r w:rsidR="007903F1">
              <w:t xml:space="preserve"> L</w:t>
            </w:r>
            <w:r>
              <w:t xml:space="preserve">aptops, etc.). </w:t>
            </w:r>
          </w:p>
          <w:p w:rsidRPr="006B4E4E" w:rsidR="00805485" w:rsidP="006B4E4E" w:rsidRDefault="006B4E4E" w14:paraId="1975E012" wp14:textId="77777777">
            <w:pPr>
              <w:pStyle w:val="ListParagraph"/>
              <w:numPr>
                <w:ilvl w:val="0"/>
                <w:numId w:val="16"/>
              </w:numPr>
            </w:pPr>
            <w:r>
              <w:t>Remote PC / MAC support.</w:t>
            </w:r>
          </w:p>
          <w:p w:rsidRPr="006B4E4E" w:rsidR="00B43C24" w:rsidP="00B43C24" w:rsidRDefault="00B43C24" w14:paraId="17AD93B2" wp14:textId="77777777">
            <w:pPr>
              <w:suppressAutoHyphens/>
              <w:rPr>
                <w:lang w:eastAsia="ar-SA"/>
              </w:rPr>
            </w:pPr>
          </w:p>
        </w:tc>
      </w:tr>
      <w:tr xmlns:wp14="http://schemas.microsoft.com/office/word/2010/wordml" w:rsidR="00805485" w:rsidTr="1502FA0F" w14:paraId="0E15BCDA" wp14:textId="77777777">
        <w:tc>
          <w:tcPr>
            <w:tcW w:w="2358" w:type="dxa"/>
            <w:tcMar/>
          </w:tcPr>
          <w:p w:rsidR="00AC1DA9" w:rsidP="006B4E4E" w:rsidRDefault="00AC1DA9" w14:paraId="0DE4B5B7" wp14:textId="77777777"/>
          <w:p w:rsidR="006B4E4E" w:rsidP="006B4E4E" w:rsidRDefault="006B4E4E" w14:paraId="4F7300A7" wp14:textId="77777777">
            <w:r>
              <w:t>Mar. 2011</w:t>
            </w:r>
          </w:p>
          <w:p w:rsidR="006B4E4E" w:rsidP="006B4E4E" w:rsidRDefault="006B4E4E" w14:paraId="02C6FA37" wp14:textId="77777777">
            <w:r>
              <w:t>To May 2013</w:t>
            </w:r>
          </w:p>
          <w:p w:rsidR="00805485" w:rsidP="00962A74" w:rsidRDefault="00805485" w14:paraId="66204FF1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Pr="006B4E4E" w:rsidR="006B4E4E" w:rsidP="006B4E4E" w:rsidRDefault="006B4E4E" w14:paraId="4DACB0CC" wp14:textId="77777777">
            <w:pPr>
              <w:rPr>
                <w:b/>
                <w:u w:val="single"/>
              </w:rPr>
            </w:pPr>
            <w:r w:rsidRPr="006B4E4E">
              <w:rPr>
                <w:b/>
                <w:u w:val="single"/>
              </w:rPr>
              <w:t xml:space="preserve">Revolution Prep </w:t>
            </w:r>
          </w:p>
          <w:p w:rsidR="006B4E4E" w:rsidP="006B4E4E" w:rsidRDefault="006B4E4E" w14:paraId="7766CD51" wp14:textId="77777777">
            <w:r>
              <w:t xml:space="preserve">PC / MAC DESKTOP SUPPORT ANALYST </w:t>
            </w:r>
          </w:p>
          <w:p w:rsidR="006B4E4E" w:rsidP="006B4E4E" w:rsidRDefault="006B4E4E" w14:paraId="2DBF0D7D" wp14:textId="77777777"/>
          <w:p w:rsidR="006B4E4E" w:rsidP="006B4E4E" w:rsidRDefault="006B4E4E" w14:paraId="7833F45E" wp14:textId="77777777">
            <w:pPr>
              <w:pStyle w:val="ListParagraph"/>
              <w:numPr>
                <w:ilvl w:val="0"/>
                <w:numId w:val="20"/>
              </w:numPr>
            </w:pPr>
            <w:r>
              <w:t xml:space="preserve">Answered, evaluated and </w:t>
            </w:r>
            <w:r w:rsidR="00374C5F">
              <w:t>prioritized</w:t>
            </w:r>
            <w:r>
              <w:t xml:space="preserve"> requests for assistance from users experiencing problems with hardware, software, networking, telecommunication, audio-visual, mobile devices and other IT related technologies. Used helpdesk software to monitor, respond and escalate user requests.</w:t>
            </w:r>
          </w:p>
          <w:p w:rsidR="006B4E4E" w:rsidP="006B4E4E" w:rsidRDefault="006B4E4E" w14:paraId="04115723" wp14:textId="77777777">
            <w:pPr>
              <w:pStyle w:val="ListParagraph"/>
              <w:numPr>
                <w:ilvl w:val="0"/>
                <w:numId w:val="20"/>
              </w:numPr>
            </w:pPr>
            <w:r>
              <w:t>Assisted with maintaining asset inventory tracking and licensing information.</w:t>
            </w:r>
          </w:p>
          <w:p w:rsidR="006B4E4E" w:rsidP="006B4E4E" w:rsidRDefault="006B4E4E" w14:paraId="046160FF" wp14:textId="77777777">
            <w:pPr>
              <w:pStyle w:val="ListParagraph"/>
              <w:numPr>
                <w:ilvl w:val="0"/>
                <w:numId w:val="20"/>
              </w:numPr>
            </w:pPr>
            <w:r>
              <w:t>Supported Active Directory including password resets, etc.</w:t>
            </w:r>
          </w:p>
          <w:p w:rsidR="006B4E4E" w:rsidP="006B4E4E" w:rsidRDefault="006B4E4E" w14:paraId="755E1D1B" wp14:textId="77777777">
            <w:pPr>
              <w:pStyle w:val="ListParagraph"/>
              <w:numPr>
                <w:ilvl w:val="0"/>
                <w:numId w:val="20"/>
              </w:numPr>
            </w:pPr>
            <w:r>
              <w:t xml:space="preserve">Maintained and configured Smooth wall express firewall system. </w:t>
            </w:r>
          </w:p>
          <w:p w:rsidR="00805485" w:rsidP="006B4E4E" w:rsidRDefault="006B4E4E" w14:paraId="0643E866" wp14:textId="77777777">
            <w:pPr>
              <w:pStyle w:val="ListParagraph"/>
              <w:numPr>
                <w:ilvl w:val="0"/>
                <w:numId w:val="20"/>
              </w:numPr>
            </w:pPr>
            <w:r>
              <w:t>Supported virus issues, virus and spyware removals, anti-virus software, etc.</w:t>
            </w:r>
          </w:p>
          <w:p w:rsidR="006B4E4E" w:rsidP="006B4E4E" w:rsidRDefault="006B4E4E" w14:paraId="6B62F1B3" wp14:textId="77777777"/>
          <w:p w:rsidR="007903F1" w:rsidP="006B4E4E" w:rsidRDefault="007903F1" w14:paraId="02F2C34E" wp14:textId="77777777"/>
          <w:p w:rsidR="007903F1" w:rsidP="006B4E4E" w:rsidRDefault="007903F1" w14:paraId="680A4E5D" wp14:textId="77777777"/>
          <w:p w:rsidR="007903F1" w:rsidP="006B4E4E" w:rsidRDefault="007903F1" w14:paraId="19219836" wp14:textId="77777777"/>
          <w:p w:rsidRPr="006B4E4E" w:rsidR="007903F1" w:rsidP="006B4E4E" w:rsidRDefault="007903F1" w14:paraId="296FEF7D" wp14:textId="77777777"/>
        </w:tc>
      </w:tr>
      <w:tr xmlns:wp14="http://schemas.microsoft.com/office/word/2010/wordml" w:rsidR="00805485" w:rsidTr="1502FA0F" w14:paraId="4B841703" wp14:textId="77777777">
        <w:trPr>
          <w:trHeight w:val="72"/>
        </w:trPr>
        <w:tc>
          <w:tcPr>
            <w:tcW w:w="2358" w:type="dxa"/>
            <w:tcMar/>
          </w:tcPr>
          <w:p w:rsidR="00AC1DA9" w:rsidP="006B4E4E" w:rsidRDefault="00AC1DA9" w14:paraId="7194DBDC" wp14:textId="77777777"/>
          <w:p w:rsidR="006B4E4E" w:rsidP="006B4E4E" w:rsidRDefault="006B4E4E" w14:paraId="4E39BCB9" wp14:textId="77777777">
            <w:r>
              <w:t>Aug. 2010</w:t>
            </w:r>
          </w:p>
          <w:p w:rsidR="006B4E4E" w:rsidP="006B4E4E" w:rsidRDefault="006B4E4E" w14:paraId="587FF8F5" wp14:textId="77777777">
            <w:r>
              <w:t>To Mar. 2011</w:t>
            </w:r>
          </w:p>
          <w:p w:rsidR="00805485" w:rsidP="00962A74" w:rsidRDefault="00805485" w14:paraId="769D0D3C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Pr="006B4E4E" w:rsidR="006B4E4E" w:rsidP="006B4E4E" w:rsidRDefault="006B4E4E" w14:paraId="0C52C118" wp14:textId="77777777">
            <w:pPr>
              <w:rPr>
                <w:b/>
                <w:u w:val="single"/>
              </w:rPr>
            </w:pPr>
            <w:proofErr w:type="spellStart"/>
            <w:r w:rsidRPr="006B4E4E">
              <w:rPr>
                <w:b/>
                <w:u w:val="single"/>
              </w:rPr>
              <w:t>Avesta</w:t>
            </w:r>
            <w:proofErr w:type="spellEnd"/>
            <w:r w:rsidRPr="006B4E4E">
              <w:rPr>
                <w:b/>
                <w:u w:val="single"/>
              </w:rPr>
              <w:t xml:space="preserve"> Computer Services (Cisco Telepresence) </w:t>
            </w:r>
          </w:p>
          <w:p w:rsidR="006B4E4E" w:rsidP="006B4E4E" w:rsidRDefault="006B4E4E" w14:paraId="389E4163" wp14:textId="77777777">
            <w:r>
              <w:t xml:space="preserve">TELEPRESENCE ENGINEER </w:t>
            </w:r>
          </w:p>
          <w:p w:rsidR="006B4E4E" w:rsidP="006B4E4E" w:rsidRDefault="006B4E4E" w14:paraId="54CD245A" wp14:textId="77777777"/>
          <w:p w:rsidR="006B4E4E" w:rsidP="006B4E4E" w:rsidRDefault="006B4E4E" w14:paraId="3217385C" wp14:textId="77777777">
            <w:pPr>
              <w:pStyle w:val="ListParagraph"/>
              <w:numPr>
                <w:ilvl w:val="0"/>
                <w:numId w:val="19"/>
              </w:numPr>
            </w:pPr>
            <w:r>
              <w:t>Evaluated room to determine Telepresence eligible.</w:t>
            </w:r>
          </w:p>
          <w:p w:rsidR="006B4E4E" w:rsidP="006B4E4E" w:rsidRDefault="006B4E4E" w14:paraId="28767565" wp14:textId="2FD9A881">
            <w:pPr>
              <w:pStyle w:val="ListParagraph"/>
              <w:numPr>
                <w:ilvl w:val="0"/>
                <w:numId w:val="19"/>
              </w:numPr>
              <w:rPr/>
            </w:pPr>
            <w:r w:rsidR="1502FA0F">
              <w:rPr/>
              <w:t xml:space="preserve">Assembled, configured, and troubleshot various </w:t>
            </w:r>
            <w:r w:rsidR="1502FA0F">
              <w:rPr/>
              <w:t>Telepresence</w:t>
            </w:r>
            <w:r w:rsidR="1502FA0F">
              <w:rPr/>
              <w:t xml:space="preserve"> systems (500, 1100, 1300, etc.).</w:t>
            </w:r>
          </w:p>
          <w:p w:rsidR="006B4E4E" w:rsidP="006B4E4E" w:rsidRDefault="006B4E4E" w14:paraId="739902D8" wp14:textId="77777777">
            <w:pPr>
              <w:pStyle w:val="ListParagraph"/>
              <w:numPr>
                <w:ilvl w:val="0"/>
                <w:numId w:val="19"/>
              </w:numPr>
            </w:pPr>
            <w:r>
              <w:t xml:space="preserve">Configured Telepresence VoIP.                                                                  </w:t>
            </w:r>
          </w:p>
          <w:p w:rsidR="00805485" w:rsidP="006B4E4E" w:rsidRDefault="006B4E4E" w14:paraId="07B2FC9A" wp14:textId="77777777">
            <w:pPr>
              <w:pStyle w:val="ListParagraph"/>
              <w:numPr>
                <w:ilvl w:val="0"/>
                <w:numId w:val="19"/>
              </w:numPr>
            </w:pPr>
            <w:r>
              <w:t>Assisted user in initial use of system and any further questions.</w:t>
            </w:r>
          </w:p>
          <w:p w:rsidRPr="006B4E4E" w:rsidR="006B4E4E" w:rsidP="007903F1" w:rsidRDefault="006B4E4E" w14:paraId="1231BE67" wp14:textId="77777777"/>
        </w:tc>
      </w:tr>
      <w:tr xmlns:wp14="http://schemas.microsoft.com/office/word/2010/wordml" w:rsidR="00805485" w:rsidTr="1502FA0F" w14:paraId="6D39B78F" wp14:textId="77777777">
        <w:tc>
          <w:tcPr>
            <w:tcW w:w="2358" w:type="dxa"/>
            <w:tcMar/>
          </w:tcPr>
          <w:p w:rsidR="00AC1DA9" w:rsidP="006B4E4E" w:rsidRDefault="00AC1DA9" w14:paraId="36FEB5B0" wp14:textId="77777777"/>
          <w:p w:rsidR="006B4E4E" w:rsidP="006B4E4E" w:rsidRDefault="006B4E4E" w14:paraId="6F5AD5E5" wp14:textId="77777777">
            <w:r>
              <w:t>July 2009</w:t>
            </w:r>
          </w:p>
          <w:p w:rsidR="006B4E4E" w:rsidP="006B4E4E" w:rsidRDefault="006B4E4E" w14:paraId="38D46C5F" wp14:textId="77777777">
            <w:r>
              <w:t xml:space="preserve">To Feb. 2010 </w:t>
            </w:r>
          </w:p>
          <w:p w:rsidR="00805485" w:rsidP="00962A74" w:rsidRDefault="00805485" w14:paraId="30D7AA69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Pr="006B4E4E" w:rsidR="006B4E4E" w:rsidP="006B4E4E" w:rsidRDefault="006B4E4E" w14:paraId="4D7A4DD4" wp14:textId="77777777">
            <w:pPr>
              <w:rPr>
                <w:b/>
                <w:u w:val="single"/>
              </w:rPr>
            </w:pPr>
            <w:r w:rsidRPr="006B4E4E">
              <w:rPr>
                <w:b/>
                <w:u w:val="single"/>
              </w:rPr>
              <w:t xml:space="preserve">Bank of America </w:t>
            </w:r>
          </w:p>
          <w:p w:rsidR="006B4E4E" w:rsidP="006B4E4E" w:rsidRDefault="006B4E4E" w14:paraId="1A7890BD" wp14:textId="77777777">
            <w:r>
              <w:t>LAPTOP TECHNICIAN (CONTRACT)</w:t>
            </w:r>
          </w:p>
          <w:p w:rsidR="006B4E4E" w:rsidP="006B4E4E" w:rsidRDefault="006B4E4E" w14:paraId="7196D064" wp14:textId="77777777"/>
          <w:p w:rsidR="006B4E4E" w:rsidP="006B4E4E" w:rsidRDefault="006B4E4E" w14:paraId="1B0E3646" wp14:textId="77777777">
            <w:pPr>
              <w:pStyle w:val="ListParagraph"/>
              <w:numPr>
                <w:ilvl w:val="0"/>
                <w:numId w:val="18"/>
              </w:numPr>
            </w:pPr>
            <w:r>
              <w:t>Hired to image and configure new and used laptops for New Employees.</w:t>
            </w:r>
          </w:p>
          <w:p w:rsidR="006B4E4E" w:rsidP="006B4E4E" w:rsidRDefault="006B4E4E" w14:paraId="11C952DC" wp14:textId="77777777">
            <w:pPr>
              <w:pStyle w:val="ListParagraph"/>
              <w:numPr>
                <w:ilvl w:val="0"/>
                <w:numId w:val="18"/>
              </w:numPr>
            </w:pPr>
            <w:r>
              <w:t>Opened, closed, and tracked assets through Remedy.</w:t>
            </w:r>
          </w:p>
          <w:p w:rsidR="006B4E4E" w:rsidP="006B4E4E" w:rsidRDefault="006B4E4E" w14:paraId="4B10BEFA" wp14:textId="77777777">
            <w:pPr>
              <w:pStyle w:val="ListParagraph"/>
              <w:numPr>
                <w:ilvl w:val="0"/>
                <w:numId w:val="18"/>
              </w:numPr>
            </w:pPr>
            <w:r>
              <w:t>Created new use</w:t>
            </w:r>
            <w:r w:rsidR="006E7E4D">
              <w:t>r</w:t>
            </w:r>
            <w:r>
              <w:t xml:space="preserve">s in Active Directory, Created, reset, and changed passwords. </w:t>
            </w:r>
          </w:p>
          <w:p w:rsidR="00805485" w:rsidP="006B4E4E" w:rsidRDefault="006B4E4E" w14:paraId="2D622C7A" wp14:textId="77777777">
            <w:pPr>
              <w:pStyle w:val="ListParagraph"/>
              <w:numPr>
                <w:ilvl w:val="0"/>
                <w:numId w:val="18"/>
              </w:numPr>
            </w:pPr>
            <w:r>
              <w:t>Accessed and troubleshot customer PCs using SMS.</w:t>
            </w:r>
          </w:p>
          <w:p w:rsidRPr="006B4E4E" w:rsidR="006B4E4E" w:rsidP="006B4E4E" w:rsidRDefault="006B4E4E" w14:paraId="34FF1C98" wp14:textId="77777777"/>
        </w:tc>
      </w:tr>
      <w:tr xmlns:wp14="http://schemas.microsoft.com/office/word/2010/wordml" w:rsidR="00805485" w:rsidTr="1502FA0F" w14:paraId="62659BC9" wp14:textId="77777777">
        <w:tc>
          <w:tcPr>
            <w:tcW w:w="2358" w:type="dxa"/>
            <w:tcMar/>
          </w:tcPr>
          <w:p w:rsidR="00AC1DA9" w:rsidP="006B4E4E" w:rsidRDefault="00AC1DA9" w14:paraId="6D072C0D" wp14:textId="77777777"/>
          <w:p w:rsidR="006B4E4E" w:rsidP="006B4E4E" w:rsidRDefault="006B4E4E" w14:paraId="477F1DC3" wp14:textId="77777777">
            <w:r>
              <w:t>Dec. 2007</w:t>
            </w:r>
          </w:p>
          <w:p w:rsidR="006B4E4E" w:rsidP="006B4E4E" w:rsidRDefault="006B4E4E" w14:paraId="54964AB9" wp14:textId="77777777">
            <w:r>
              <w:t>To Apr. 2008</w:t>
            </w:r>
          </w:p>
          <w:p w:rsidR="00805485" w:rsidP="00962A74" w:rsidRDefault="00805485" w14:paraId="48A21919" wp14:textId="77777777">
            <w:pPr>
              <w:rPr>
                <w:b/>
                <w:u w:val="single"/>
              </w:rPr>
            </w:pPr>
          </w:p>
        </w:tc>
        <w:tc>
          <w:tcPr>
            <w:tcW w:w="8550" w:type="dxa"/>
            <w:tcMar/>
          </w:tcPr>
          <w:p w:rsidRPr="006B4E4E" w:rsidR="006B4E4E" w:rsidP="006B4E4E" w:rsidRDefault="006B4E4E" w14:paraId="3D4C700C" wp14:textId="77777777">
            <w:pPr>
              <w:rPr>
                <w:b/>
                <w:u w:val="single"/>
              </w:rPr>
            </w:pPr>
            <w:r w:rsidRPr="006B4E4E">
              <w:rPr>
                <w:b/>
                <w:u w:val="single"/>
              </w:rPr>
              <w:t xml:space="preserve">BECU (Boeing Employees Credit Union) </w:t>
            </w:r>
          </w:p>
          <w:p w:rsidR="006B4E4E" w:rsidP="006B4E4E" w:rsidRDefault="006B4E4E" w14:paraId="7733619A" wp14:textId="77777777">
            <w:r>
              <w:t>DEPLOYMENT TECHNICIAN / DESKTOP / LAPTOP ANALYST (CONTRACT)</w:t>
            </w:r>
          </w:p>
          <w:p w:rsidR="006B4E4E" w:rsidP="006B4E4E" w:rsidRDefault="006B4E4E" w14:paraId="6BD18F9B" wp14:textId="77777777"/>
          <w:p w:rsidR="006B4E4E" w:rsidP="006B4E4E" w:rsidRDefault="006B4E4E" w14:paraId="136F5D4A" wp14:textId="77777777">
            <w:pPr>
              <w:pStyle w:val="ListParagraph"/>
              <w:numPr>
                <w:ilvl w:val="0"/>
                <w:numId w:val="17"/>
              </w:numPr>
            </w:pPr>
            <w:r>
              <w:t>Imaged, configured, and installed desktop PC's and laptops.</w:t>
            </w:r>
          </w:p>
          <w:p w:rsidR="006B4E4E" w:rsidP="006B4E4E" w:rsidRDefault="006B4E4E" w14:paraId="521B17C9" wp14:textId="77777777">
            <w:pPr>
              <w:pStyle w:val="ListParagraph"/>
              <w:numPr>
                <w:ilvl w:val="0"/>
                <w:numId w:val="17"/>
              </w:numPr>
            </w:pPr>
            <w:r>
              <w:t>Assisted customers in the support of new and existing PC's and laptop supporting both hardware and software issues. (5-10 daily).</w:t>
            </w:r>
          </w:p>
          <w:p w:rsidR="00805485" w:rsidP="006B4E4E" w:rsidRDefault="006B4E4E" w14:paraId="7D1A8934" wp14:textId="77777777">
            <w:pPr>
              <w:pStyle w:val="ListParagraph"/>
              <w:numPr>
                <w:ilvl w:val="0"/>
                <w:numId w:val="17"/>
              </w:numPr>
            </w:pPr>
            <w:r>
              <w:t>Configured, installed, and supported printers, BlackBerry, and other peripheral devices.</w:t>
            </w:r>
          </w:p>
          <w:p w:rsidRPr="006B4E4E" w:rsidR="006B4E4E" w:rsidP="006B4E4E" w:rsidRDefault="006B4E4E" w14:paraId="238601FE" wp14:textId="77777777">
            <w:pPr>
              <w:pStyle w:val="ListParagraph"/>
              <w:ind w:left="360"/>
            </w:pPr>
          </w:p>
        </w:tc>
      </w:tr>
      <w:tr xmlns:wp14="http://schemas.microsoft.com/office/word/2010/wordml" w:rsidRPr="00B6675E" w:rsidR="006B4E4E" w:rsidTr="1502FA0F" w14:paraId="102FAFED" wp14:textId="77777777">
        <w:tc>
          <w:tcPr>
            <w:tcW w:w="2358" w:type="dxa"/>
            <w:tcMar/>
          </w:tcPr>
          <w:p w:rsidR="006B4E4E" w:rsidP="001273C1" w:rsidRDefault="006B4E4E" w14:paraId="5D9171FB" wp14:textId="7777777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Education:</w:t>
            </w:r>
          </w:p>
        </w:tc>
        <w:tc>
          <w:tcPr>
            <w:tcW w:w="8550" w:type="dxa"/>
            <w:tcMar/>
          </w:tcPr>
          <w:p w:rsidR="006B4E4E" w:rsidP="001273C1" w:rsidRDefault="006B4E4E" w14:paraId="6CE400DC" wp14:textId="77777777">
            <w:r w:rsidRPr="006B4E4E">
              <w:rPr>
                <w:b/>
                <w:u w:val="single"/>
              </w:rPr>
              <w:t>Davis Applied Technology College,</w:t>
            </w:r>
            <w:r w:rsidRPr="006B4E4E">
              <w:t xml:space="preserve"> Clearfield, UT (2007) </w:t>
            </w:r>
          </w:p>
          <w:p w:rsidRPr="00B6675E" w:rsidR="006B4E4E" w:rsidP="001273C1" w:rsidRDefault="006B4E4E" w14:paraId="69D395E1" wp14:textId="77777777">
            <w:r>
              <w:t>Computer Science</w:t>
            </w:r>
          </w:p>
        </w:tc>
      </w:tr>
    </w:tbl>
    <w:p xmlns:wp14="http://schemas.microsoft.com/office/word/2010/wordml" w:rsidR="00806036" w:rsidP="00DA360B" w:rsidRDefault="00806036" w14:paraId="0F3CABC7" wp14:textId="77777777"/>
    <w:sectPr w:rsidR="00806036" w:rsidSect="00B43C24">
      <w:headerReference w:type="default" r:id="rId8"/>
      <w:pgSz w:w="12240" w:h="15840" w:orient="portrait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7091E" w:rsidP="009844DA" w:rsidRDefault="00D7091E" w14:paraId="0AD9C6F4" wp14:textId="77777777">
      <w:r>
        <w:separator/>
      </w:r>
    </w:p>
  </w:endnote>
  <w:endnote w:type="continuationSeparator" w:id="0">
    <w:p xmlns:wp14="http://schemas.microsoft.com/office/word/2010/wordml" w:rsidR="00D7091E" w:rsidP="009844DA" w:rsidRDefault="00D7091E" w14:paraId="4B1F51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7091E" w:rsidP="009844DA" w:rsidRDefault="00D7091E" w14:paraId="65F9C3DC" wp14:textId="77777777">
      <w:r>
        <w:separator/>
      </w:r>
    </w:p>
  </w:footnote>
  <w:footnote w:type="continuationSeparator" w:id="0">
    <w:p xmlns:wp14="http://schemas.microsoft.com/office/word/2010/wordml" w:rsidR="00D7091E" w:rsidP="009844DA" w:rsidRDefault="00D7091E" w14:paraId="5023141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B4E4E" w:rsidP="00B21FAD" w:rsidRDefault="006B4E4E" w14:paraId="5642D707" wp14:textId="77777777">
    <w:pPr>
      <w:suppressAutoHyphens/>
      <w:rPr>
        <w:b/>
        <w:lang w:eastAsia="ar-SA"/>
      </w:rPr>
    </w:pPr>
    <w:r w:rsidRPr="006B4E4E">
      <w:rPr>
        <w:b/>
        <w:lang w:eastAsia="ar-SA"/>
      </w:rPr>
      <w:t>DOMONICK DICKERSON</w:t>
    </w:r>
  </w:p>
  <w:p xmlns:wp14="http://schemas.microsoft.com/office/word/2010/wordml" w:rsidR="00806036" w:rsidRDefault="00B21FAD" w14:paraId="41292DCA" wp14:textId="77777777">
    <w:pPr>
      <w:pStyle w:val="Header"/>
    </w:pPr>
    <w:r w:rsidRPr="009844DA">
      <w:rPr>
        <w:b/>
      </w:rPr>
      <w:t>Pag</w:t>
    </w:r>
    <w:r>
      <w:rPr>
        <w:b/>
      </w:rPr>
      <w:t>e</w:t>
    </w:r>
    <w:r w:rsidR="003E4B9F">
      <w:t xml:space="preserve"> </w:t>
    </w:r>
    <w:r w:rsidR="003E4B9F">
      <w:rPr>
        <w:b/>
        <w:bCs/>
        <w:sz w:val="24"/>
        <w:szCs w:val="24"/>
      </w:rPr>
      <w:fldChar w:fldCharType="begin"/>
    </w:r>
    <w:r w:rsidR="003E4B9F">
      <w:rPr>
        <w:b/>
        <w:bCs/>
      </w:rPr>
      <w:instrText xml:space="preserve"> PAGE </w:instrText>
    </w:r>
    <w:r w:rsidR="0044460C">
      <w:rPr>
        <w:b/>
        <w:bCs/>
      </w:rPr>
      <w:instrText>\*CardText\*Caps</w:instrText>
    </w:r>
    <w:r w:rsidR="003E4B9F">
      <w:rPr>
        <w:b/>
        <w:bCs/>
        <w:sz w:val="24"/>
        <w:szCs w:val="24"/>
      </w:rPr>
      <w:fldChar w:fldCharType="separate"/>
    </w:r>
    <w:r w:rsidR="0029034E">
      <w:rPr>
        <w:b/>
        <w:bCs/>
        <w:noProof/>
      </w:rPr>
      <w:t>Two</w:t>
    </w:r>
    <w:r w:rsidR="003E4B9F">
      <w:rPr>
        <w:b/>
        <w:bCs/>
        <w:sz w:val="24"/>
        <w:szCs w:val="24"/>
      </w:rPr>
      <w:fldChar w:fldCharType="end"/>
    </w:r>
    <w:r w:rsidR="0044460C">
      <w:t xml:space="preserve"> </w:t>
    </w:r>
    <w:r>
      <w:t>(</w:t>
    </w:r>
    <w:r w:rsidR="00805485">
      <w:t>Continued)</w:t>
    </w:r>
  </w:p>
  <w:p xmlns:wp14="http://schemas.microsoft.com/office/word/2010/wordml" w:rsidR="006B4E4E" w:rsidRDefault="006B4E4E" w14:paraId="5B08B5D1" wp14:textId="77777777">
    <w:pPr>
      <w:pStyle w:val="Header"/>
    </w:pPr>
  </w:p>
  <w:p xmlns:wp14="http://schemas.microsoft.com/office/word/2010/wordml" w:rsidR="006B4E4E" w:rsidRDefault="006B4E4E" w14:paraId="16DEB4AB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4904542"/>
    <w:multiLevelType w:val="hybridMultilevel"/>
    <w:tmpl w:val="6DC230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F5D16"/>
    <w:multiLevelType w:val="hybridMultilevel"/>
    <w:tmpl w:val="CD28F7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6131CE8"/>
    <w:multiLevelType w:val="hybridMultilevel"/>
    <w:tmpl w:val="5C64EB2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6BE2EDF"/>
    <w:multiLevelType w:val="hybridMultilevel"/>
    <w:tmpl w:val="A6826B42"/>
    <w:lvl w:ilvl="0" w:tplc="4C629DC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8660B1"/>
    <w:multiLevelType w:val="hybridMultilevel"/>
    <w:tmpl w:val="70FE2CA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F177B45"/>
    <w:multiLevelType w:val="hybridMultilevel"/>
    <w:tmpl w:val="B2BE939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28A3E4C"/>
    <w:multiLevelType w:val="hybridMultilevel"/>
    <w:tmpl w:val="50BEF87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59B53F7"/>
    <w:multiLevelType w:val="hybridMultilevel"/>
    <w:tmpl w:val="023068B2"/>
    <w:lvl w:ilvl="0" w:tplc="4C629DC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A83446"/>
    <w:multiLevelType w:val="hybridMultilevel"/>
    <w:tmpl w:val="C76C001A"/>
    <w:lvl w:ilvl="0" w:tplc="4C629DC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62100F"/>
    <w:multiLevelType w:val="hybridMultilevel"/>
    <w:tmpl w:val="8B466E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FC43787"/>
    <w:multiLevelType w:val="hybridMultilevel"/>
    <w:tmpl w:val="06621E42"/>
    <w:lvl w:ilvl="0" w:tplc="4C629DC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F80248"/>
    <w:multiLevelType w:val="hybridMultilevel"/>
    <w:tmpl w:val="53D444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3B01EC7"/>
    <w:multiLevelType w:val="hybridMultilevel"/>
    <w:tmpl w:val="F4D413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85F4583"/>
    <w:multiLevelType w:val="hybridMultilevel"/>
    <w:tmpl w:val="D95EAF0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29D4C96"/>
    <w:multiLevelType w:val="hybridMultilevel"/>
    <w:tmpl w:val="AE42A39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90F77B9"/>
    <w:multiLevelType w:val="hybridMultilevel"/>
    <w:tmpl w:val="B120B1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BA421DD"/>
    <w:multiLevelType w:val="hybridMultilevel"/>
    <w:tmpl w:val="14DE00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D0F04E3"/>
    <w:multiLevelType w:val="hybridMultilevel"/>
    <w:tmpl w:val="680C18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F6C40EB"/>
    <w:multiLevelType w:val="hybridMultilevel"/>
    <w:tmpl w:val="63F2CA5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1E06390"/>
    <w:multiLevelType w:val="hybridMultilevel"/>
    <w:tmpl w:val="0F3E18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>
    <w:abstractNumId w:val="3"/>
  </w:num>
  <w:num w:numId="2">
    <w:abstractNumId w:val="10"/>
  </w:num>
  <w:num w:numId="3">
    <w:abstractNumId w:val="7"/>
  </w:num>
  <w:num w:numId="4">
    <w:abstractNumId w:val="8"/>
  </w:num>
  <w:num w:numId="5">
    <w:abstractNumId w:val="16"/>
  </w:num>
  <w:num w:numId="6">
    <w:abstractNumId w:val="19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6"/>
  </w:num>
  <w:num w:numId="14">
    <w:abstractNumId w:val="17"/>
  </w:num>
  <w:num w:numId="15">
    <w:abstractNumId w:val="13"/>
  </w:num>
  <w:num w:numId="16">
    <w:abstractNumId w:val="5"/>
  </w:num>
  <w:num w:numId="17">
    <w:abstractNumId w:val="12"/>
  </w:num>
  <w:num w:numId="18">
    <w:abstractNumId w:val="18"/>
  </w:num>
  <w:num w:numId="19">
    <w:abstractNumId w:val="15"/>
  </w:num>
  <w:num w:numId="20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13"/>
    <w:rsid w:val="00051F5E"/>
    <w:rsid w:val="0009173A"/>
    <w:rsid w:val="00097832"/>
    <w:rsid w:val="000B4095"/>
    <w:rsid w:val="000E35C9"/>
    <w:rsid w:val="00120BD4"/>
    <w:rsid w:val="001567E3"/>
    <w:rsid w:val="00173F82"/>
    <w:rsid w:val="001805B2"/>
    <w:rsid w:val="00181483"/>
    <w:rsid w:val="001E504C"/>
    <w:rsid w:val="001F0F39"/>
    <w:rsid w:val="001F20BF"/>
    <w:rsid w:val="00207BF4"/>
    <w:rsid w:val="00223F3C"/>
    <w:rsid w:val="00274493"/>
    <w:rsid w:val="0029034E"/>
    <w:rsid w:val="002A10F2"/>
    <w:rsid w:val="002A5163"/>
    <w:rsid w:val="002E22AF"/>
    <w:rsid w:val="00374C5F"/>
    <w:rsid w:val="003A036E"/>
    <w:rsid w:val="003B5CE8"/>
    <w:rsid w:val="003C2B85"/>
    <w:rsid w:val="003D76FA"/>
    <w:rsid w:val="003E4B9F"/>
    <w:rsid w:val="003F0F7E"/>
    <w:rsid w:val="0044460C"/>
    <w:rsid w:val="004939F4"/>
    <w:rsid w:val="00493B31"/>
    <w:rsid w:val="004D0E83"/>
    <w:rsid w:val="0052150C"/>
    <w:rsid w:val="00564279"/>
    <w:rsid w:val="0058128A"/>
    <w:rsid w:val="005D0C43"/>
    <w:rsid w:val="00652DDD"/>
    <w:rsid w:val="006A151D"/>
    <w:rsid w:val="006B33D6"/>
    <w:rsid w:val="006B4E4E"/>
    <w:rsid w:val="006C764A"/>
    <w:rsid w:val="006D2CA6"/>
    <w:rsid w:val="006E7E4D"/>
    <w:rsid w:val="00723832"/>
    <w:rsid w:val="007432AC"/>
    <w:rsid w:val="00744896"/>
    <w:rsid w:val="007658B3"/>
    <w:rsid w:val="007903F1"/>
    <w:rsid w:val="007B18E3"/>
    <w:rsid w:val="00805485"/>
    <w:rsid w:val="00806036"/>
    <w:rsid w:val="008218B7"/>
    <w:rsid w:val="00852671"/>
    <w:rsid w:val="00862036"/>
    <w:rsid w:val="008A5985"/>
    <w:rsid w:val="008C559C"/>
    <w:rsid w:val="008D010D"/>
    <w:rsid w:val="008F5E12"/>
    <w:rsid w:val="0090412F"/>
    <w:rsid w:val="009477A0"/>
    <w:rsid w:val="00962A74"/>
    <w:rsid w:val="00983860"/>
    <w:rsid w:val="009844DA"/>
    <w:rsid w:val="00990A40"/>
    <w:rsid w:val="00991814"/>
    <w:rsid w:val="009C5466"/>
    <w:rsid w:val="009D294D"/>
    <w:rsid w:val="009E41BB"/>
    <w:rsid w:val="00A037A1"/>
    <w:rsid w:val="00A075FA"/>
    <w:rsid w:val="00AC1DA9"/>
    <w:rsid w:val="00AE762E"/>
    <w:rsid w:val="00B04945"/>
    <w:rsid w:val="00B20A87"/>
    <w:rsid w:val="00B21FAD"/>
    <w:rsid w:val="00B317D9"/>
    <w:rsid w:val="00B43C24"/>
    <w:rsid w:val="00B65CA8"/>
    <w:rsid w:val="00B6675E"/>
    <w:rsid w:val="00B727CA"/>
    <w:rsid w:val="00B73F0F"/>
    <w:rsid w:val="00BA6EDE"/>
    <w:rsid w:val="00BB0221"/>
    <w:rsid w:val="00BD3513"/>
    <w:rsid w:val="00C018E2"/>
    <w:rsid w:val="00C10CE5"/>
    <w:rsid w:val="00C42A78"/>
    <w:rsid w:val="00C70051"/>
    <w:rsid w:val="00CA00EA"/>
    <w:rsid w:val="00CC38C3"/>
    <w:rsid w:val="00D0460E"/>
    <w:rsid w:val="00D1667D"/>
    <w:rsid w:val="00D47280"/>
    <w:rsid w:val="00D62BB8"/>
    <w:rsid w:val="00D63F79"/>
    <w:rsid w:val="00D7091E"/>
    <w:rsid w:val="00DA360B"/>
    <w:rsid w:val="00DB6DE4"/>
    <w:rsid w:val="00DC1CD7"/>
    <w:rsid w:val="00DC223A"/>
    <w:rsid w:val="00E249ED"/>
    <w:rsid w:val="00E35FC9"/>
    <w:rsid w:val="00E6135B"/>
    <w:rsid w:val="00EA5576"/>
    <w:rsid w:val="00EC32A6"/>
    <w:rsid w:val="00EE2C80"/>
    <w:rsid w:val="00EF75CB"/>
    <w:rsid w:val="00F02624"/>
    <w:rsid w:val="00F271ED"/>
    <w:rsid w:val="00F30971"/>
    <w:rsid w:val="00F54FD4"/>
    <w:rsid w:val="00F935B5"/>
    <w:rsid w:val="00F97727"/>
    <w:rsid w:val="00FA3D95"/>
    <w:rsid w:val="00FF244D"/>
    <w:rsid w:val="00FF6106"/>
    <w:rsid w:val="00FF7620"/>
    <w:rsid w:val="1502FA0F"/>
    <w:rsid w:val="2932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912CF"/>
  <w15:docId w15:val="{DA156013-91D6-4AF4-8767-63F53C200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aps/>
      <w:color w:val="FF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Typewriter">
    <w:name w:val="HTML Typewriter"/>
    <w:rsid w:val="00B6675E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9844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844DA"/>
  </w:style>
  <w:style w:type="paragraph" w:styleId="Footer">
    <w:name w:val="footer"/>
    <w:basedOn w:val="Normal"/>
    <w:link w:val="FooterChar"/>
    <w:rsid w:val="009844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9844DA"/>
  </w:style>
  <w:style w:type="paragraph" w:styleId="NormalWeb">
    <w:name w:val="Normal (Web)"/>
    <w:basedOn w:val="Normal"/>
    <w:rsid w:val="009E41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DA360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DA36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65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rnhart\Desktop\Templates\Candidate%20Forms\Resume%20Template-glob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D7D7C-F34C-443E-8EDB-72A1637C1D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Template-global</ap:Template>
  <ap:Application>Microsoft Office Word</ap:Application>
  <ap:DocSecurity>0</ap:DocSecurity>
  <ap:ScaleCrop>false</ap:ScaleCrop>
  <ap:Company>TCI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NAME/TELEPHONE#</dc:title>
  <dc:creator>Shayla Barnhart</dc:creator>
  <lastModifiedBy>Domonick Dickerson</lastModifiedBy>
  <revision>8</revision>
  <lastPrinted>2011-01-05T23:35:00.0000000Z</lastPrinted>
  <dcterms:created xsi:type="dcterms:W3CDTF">2017-05-23T03:26:00.0000000Z</dcterms:created>
  <dcterms:modified xsi:type="dcterms:W3CDTF">2021-04-05T06:02:37.3694271Z</dcterms:modified>
</coreProperties>
</file>