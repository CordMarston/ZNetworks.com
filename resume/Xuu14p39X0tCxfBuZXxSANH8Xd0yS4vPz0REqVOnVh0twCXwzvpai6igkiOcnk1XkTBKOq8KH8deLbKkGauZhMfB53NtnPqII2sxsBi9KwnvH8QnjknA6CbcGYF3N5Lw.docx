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B0403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B7B061F" w14:textId="66C1E420" w:rsidR="001B2ABD" w:rsidRDefault="00D13A1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47783C" wp14:editId="41FBC4EF">
                  <wp:extent cx="1533525" cy="2300288"/>
                  <wp:effectExtent l="0" t="0" r="0" b="508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rima Everett W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230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A6C86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E61EC82" w14:textId="3B2565C2" w:rsidR="001B2ABD" w:rsidRDefault="00E7712C" w:rsidP="001B2ABD">
            <w:pPr>
              <w:pStyle w:val="Title"/>
            </w:pPr>
            <w:r>
              <w:t>Ebrima jALLOW</w:t>
            </w:r>
          </w:p>
          <w:p w14:paraId="7DBB04B3" w14:textId="234F1924" w:rsidR="001B2ABD" w:rsidRDefault="00E7712C" w:rsidP="001B2ABD">
            <w:pPr>
              <w:pStyle w:val="Subtitle"/>
            </w:pPr>
            <w:r>
              <w:rPr>
                <w:spacing w:val="0"/>
                <w:w w:val="100"/>
              </w:rPr>
              <w:t xml:space="preserve">IT </w:t>
            </w:r>
            <w:r w:rsidR="007E56AF">
              <w:rPr>
                <w:spacing w:val="0"/>
                <w:w w:val="100"/>
              </w:rPr>
              <w:t>CONTRACTOR /</w:t>
            </w:r>
            <w:r>
              <w:rPr>
                <w:spacing w:val="0"/>
                <w:w w:val="100"/>
              </w:rPr>
              <w:t xml:space="preserve"> ON-CALL </w:t>
            </w:r>
          </w:p>
        </w:tc>
      </w:tr>
      <w:tr w:rsidR="001B2ABD" w14:paraId="301388CD" w14:textId="77777777" w:rsidTr="001B2ABD">
        <w:tc>
          <w:tcPr>
            <w:tcW w:w="3600" w:type="dxa"/>
          </w:tcPr>
          <w:p w14:paraId="0D0B80F1" w14:textId="77777777" w:rsidR="00036450" w:rsidRDefault="00036450" w:rsidP="00036450"/>
          <w:sdt>
            <w:sdtPr>
              <w:id w:val="-1954003311"/>
              <w:placeholder>
                <w:docPart w:val="73199AF2CF244EDB8A22434E106070DE"/>
              </w:placeholder>
              <w:temporary/>
              <w:showingPlcHdr/>
              <w15:appearance w15:val="hidden"/>
            </w:sdtPr>
            <w:sdtEndPr/>
            <w:sdtContent>
              <w:p w14:paraId="0D5E612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DB89F9C024E49D7B55D6861DE189F9B"/>
              </w:placeholder>
              <w:temporary/>
              <w:showingPlcHdr/>
              <w15:appearance w15:val="hidden"/>
            </w:sdtPr>
            <w:sdtEndPr/>
            <w:sdtContent>
              <w:p w14:paraId="78C14F6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B1044DD" w14:textId="3407ADE2" w:rsidR="004D3011" w:rsidRDefault="00D13A1C" w:rsidP="004D3011">
            <w:r w:rsidRPr="00D13A1C">
              <w:t>+1 443-917-9123</w:t>
            </w:r>
          </w:p>
          <w:p w14:paraId="2A2EA455" w14:textId="77777777" w:rsidR="004D3011" w:rsidRPr="004D3011" w:rsidRDefault="004D3011" w:rsidP="004D3011"/>
          <w:p w14:paraId="26EF0324" w14:textId="1C84F715" w:rsidR="004D3011" w:rsidRDefault="008A7E10" w:rsidP="004D3011">
            <w:sdt>
              <w:sdtPr>
                <w:id w:val="67859272"/>
                <w:placeholder>
                  <w:docPart w:val="809555F1EAF048D4B14C786B2A0414B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WEBSITE:</w:t>
                </w:r>
              </w:sdtContent>
            </w:sdt>
            <w:r w:rsidR="009F599D">
              <w:t xml:space="preserve"> </w:t>
            </w:r>
            <w:hyperlink r:id="rId10" w:history="1">
              <w:r w:rsidR="009F599D" w:rsidRPr="00197AC9">
                <w:rPr>
                  <w:rStyle w:val="Hyperlink"/>
                </w:rPr>
                <w:t>http://linkedin.com/in/ebrima-jallow-9ab3109</w:t>
              </w:r>
            </w:hyperlink>
          </w:p>
          <w:p w14:paraId="76A84FED" w14:textId="3778F226" w:rsidR="009F599D" w:rsidRDefault="009F599D" w:rsidP="004D3011"/>
          <w:p w14:paraId="35EE666F" w14:textId="77777777" w:rsidR="009F599D" w:rsidRDefault="009F599D" w:rsidP="004D3011"/>
          <w:p w14:paraId="42606543" w14:textId="1AA9F9F9" w:rsidR="007E56AF" w:rsidRPr="009F599D" w:rsidRDefault="008A7E10" w:rsidP="009F599D">
            <w:sdt>
              <w:sdtPr>
                <w:id w:val="-240260293"/>
                <w:placeholder>
                  <w:docPart w:val="7F736F56E6B24C08B43168FACCB5D37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  <w:r w:rsidR="009F599D">
              <w:t xml:space="preserve"> </w:t>
            </w:r>
            <w:hyperlink r:id="rId11" w:history="1">
              <w:r w:rsidR="009F599D" w:rsidRPr="00197AC9">
                <w:rPr>
                  <w:rStyle w:val="Hyperlink"/>
                </w:rPr>
                <w:t>enjallow@gmail.com</w:t>
              </w:r>
            </w:hyperlink>
          </w:p>
          <w:p w14:paraId="191FFAA1" w14:textId="2CF2C48A" w:rsidR="006C3476" w:rsidRDefault="008A7E10" w:rsidP="008A7E10">
            <w:pPr>
              <w:pStyle w:val="Heading3"/>
            </w:pPr>
            <w:sdt>
              <w:sdtPr>
                <w:id w:val="-1444214663"/>
                <w:placeholder>
                  <w:docPart w:val="65DF159FBEDC4D67A659AD133ECDC7B9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  <w:bookmarkStart w:id="0" w:name="_GoBack"/>
            <w:bookmarkEnd w:id="0"/>
          </w:p>
          <w:p w14:paraId="21F9CC79" w14:textId="77777777" w:rsidR="006C3476" w:rsidRDefault="006C3476" w:rsidP="004D3011">
            <w:r>
              <w:t>Movies</w:t>
            </w:r>
          </w:p>
          <w:p w14:paraId="1D4E1B53" w14:textId="445B3C72" w:rsidR="008A7E10" w:rsidRPr="004D3011" w:rsidRDefault="008A7E10" w:rsidP="004D3011">
            <w:r>
              <w:t>Space</w:t>
            </w:r>
          </w:p>
        </w:tc>
        <w:tc>
          <w:tcPr>
            <w:tcW w:w="720" w:type="dxa"/>
          </w:tcPr>
          <w:p w14:paraId="587B0AF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406A83ACB9E4E82BEA8F6DF8A4320F2"/>
              </w:placeholder>
              <w:temporary/>
              <w:showingPlcHdr/>
              <w15:appearance w15:val="hidden"/>
            </w:sdtPr>
            <w:sdtEndPr/>
            <w:sdtContent>
              <w:p w14:paraId="0361122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E0158C0" w14:textId="54F73421" w:rsidR="00036450" w:rsidRPr="00036450" w:rsidRDefault="00E7712C" w:rsidP="00B359E4">
            <w:pPr>
              <w:pStyle w:val="Heading4"/>
            </w:pPr>
            <w:r>
              <w:t xml:space="preserve">CARL ALBERT </w:t>
            </w:r>
            <w:r w:rsidR="00D13A1C">
              <w:t>STATE COLLEGE</w:t>
            </w:r>
            <w:r>
              <w:t xml:space="preserve"> – POTEAU, OKLAHOMA</w:t>
            </w:r>
          </w:p>
          <w:p w14:paraId="54B692A5" w14:textId="6D37C604" w:rsidR="00036450" w:rsidRPr="00B359E4" w:rsidRDefault="00E7712C" w:rsidP="00B359E4">
            <w:pPr>
              <w:pStyle w:val="Date"/>
            </w:pPr>
            <w:r>
              <w:t>January 2011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December 2012 </w:t>
            </w:r>
          </w:p>
          <w:p w14:paraId="7B24960F" w14:textId="447E08A0" w:rsidR="004D3011" w:rsidRDefault="00036450" w:rsidP="00036450">
            <w:r w:rsidRPr="00036450">
              <w:t>[</w:t>
            </w:r>
            <w:r w:rsidR="00E7712C">
              <w:t>Computer Information Science, Screenwriting, Intro to Film</w:t>
            </w:r>
            <w:r w:rsidRPr="00036450">
              <w:t>.]</w:t>
            </w:r>
          </w:p>
          <w:p w14:paraId="459DC0A6" w14:textId="77777777" w:rsidR="00036450" w:rsidRDefault="00036450" w:rsidP="00036450"/>
          <w:p w14:paraId="4FF47C3E" w14:textId="7167A64F" w:rsidR="00036450" w:rsidRPr="00B359E4" w:rsidRDefault="00E7712C" w:rsidP="00B359E4">
            <w:pPr>
              <w:pStyle w:val="Heading4"/>
            </w:pPr>
            <w:r>
              <w:t xml:space="preserve">Acting </w:t>
            </w:r>
            <w:r w:rsidR="00D13A1C">
              <w:t>Center Of</w:t>
            </w:r>
            <w:r>
              <w:t xml:space="preserve"> NY</w:t>
            </w:r>
          </w:p>
          <w:p w14:paraId="4A1B002A" w14:textId="64715BE0" w:rsidR="00D13A1C" w:rsidRDefault="00E7712C" w:rsidP="00D13A1C">
            <w:pPr>
              <w:pStyle w:val="Date"/>
            </w:pPr>
            <w:r>
              <w:t>January 2014</w:t>
            </w:r>
            <w:r w:rsidR="00036450" w:rsidRPr="00B359E4">
              <w:t xml:space="preserve"> </w:t>
            </w:r>
            <w:r w:rsidR="00D13A1C">
              <w:t>–</w:t>
            </w:r>
            <w:r w:rsidR="00036450" w:rsidRPr="00B359E4">
              <w:t xml:space="preserve"> </w:t>
            </w:r>
            <w:r>
              <w:t>Present</w:t>
            </w:r>
            <w:r w:rsidR="00D13A1C">
              <w:t xml:space="preserve"> – </w:t>
            </w:r>
          </w:p>
          <w:p w14:paraId="41D36E37" w14:textId="6E2CDCAE" w:rsidR="00D13A1C" w:rsidRDefault="00D13A1C" w:rsidP="00D13A1C">
            <w:pPr>
              <w:pStyle w:val="Date"/>
              <w:rPr>
                <w:b/>
                <w:bCs/>
                <w:caps/>
              </w:rPr>
            </w:pPr>
            <w:r w:rsidRPr="00D13A1C">
              <w:t>Scene study, acting technique, monologue work, improvisation, overcoming stage fright</w:t>
            </w:r>
          </w:p>
          <w:p w14:paraId="2A384C14" w14:textId="70E2A4A6" w:rsidR="00036450" w:rsidRDefault="008A7E10" w:rsidP="00036450">
            <w:pPr>
              <w:pStyle w:val="Heading2"/>
            </w:pPr>
            <w:sdt>
              <w:sdtPr>
                <w:id w:val="1001553383"/>
                <w:placeholder>
                  <w:docPart w:val="C9093CEE53B34D50990B419782CB56B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14:paraId="4CCB581B" w14:textId="64E11F64" w:rsidR="00036450" w:rsidRDefault="00E7712C" w:rsidP="00B359E4">
            <w:pPr>
              <w:pStyle w:val="Heading4"/>
              <w:rPr>
                <w:bCs/>
              </w:rPr>
            </w:pPr>
            <w:r>
              <w:t xml:space="preserve">BLM Technologies </w:t>
            </w:r>
            <w:r w:rsidR="00D13A1C">
              <w:t>/ Wells Fargo Bank NA</w:t>
            </w:r>
            <w:r w:rsidR="009F599D">
              <w:t xml:space="preserve">- </w:t>
            </w:r>
            <w:r w:rsidR="009F599D" w:rsidRPr="00036450">
              <w:t>IT</w:t>
            </w:r>
            <w:r>
              <w:t xml:space="preserve"> </w:t>
            </w:r>
            <w:r w:rsidR="00D13A1C">
              <w:t>Contractor /</w:t>
            </w:r>
            <w:r>
              <w:t xml:space="preserve"> On-Call</w:t>
            </w:r>
          </w:p>
          <w:p w14:paraId="2FFFF088" w14:textId="0E154BD8" w:rsidR="00036450" w:rsidRPr="00036450" w:rsidRDefault="00E7712C" w:rsidP="00B359E4">
            <w:pPr>
              <w:pStyle w:val="Date"/>
            </w:pPr>
            <w:r>
              <w:t>January 2014</w:t>
            </w:r>
            <w:r w:rsidR="00036450" w:rsidRPr="00036450">
              <w:t>–</w:t>
            </w:r>
            <w:r>
              <w:t>Present</w:t>
            </w:r>
          </w:p>
          <w:p w14:paraId="08BB5A64" w14:textId="38F1A23E" w:rsidR="00036450" w:rsidRDefault="00E7712C" w:rsidP="00036450">
            <w:r>
              <w:t>IT Projects: Hardware and Software -Install, Move, Add and Configure</w:t>
            </w:r>
            <w:r w:rsidR="00036450" w:rsidRPr="00036450">
              <w:t xml:space="preserve"> </w:t>
            </w:r>
          </w:p>
          <w:p w14:paraId="16875EA9" w14:textId="77777777" w:rsidR="004D3011" w:rsidRDefault="004D3011" w:rsidP="00036450"/>
          <w:p w14:paraId="7B5EC922" w14:textId="19499DCB" w:rsidR="00E7712C" w:rsidRDefault="00E7712C" w:rsidP="00B359E4">
            <w:pPr>
              <w:pStyle w:val="Date"/>
              <w:rPr>
                <w:b/>
              </w:rPr>
            </w:pPr>
            <w:r w:rsidRPr="00E7712C">
              <w:rPr>
                <w:b/>
              </w:rPr>
              <w:t xml:space="preserve">Memorial Sloan Kettering Cancer Center </w:t>
            </w:r>
            <w:r w:rsidR="00D13A1C" w:rsidRPr="00E7712C">
              <w:rPr>
                <w:b/>
              </w:rPr>
              <w:t>Contractor Analyst</w:t>
            </w:r>
            <w:r w:rsidRPr="00E7712C">
              <w:rPr>
                <w:b/>
              </w:rPr>
              <w:t>, PRD Implementation / Staff Assistant MSKCC Biomed Engr Dept.</w:t>
            </w:r>
          </w:p>
          <w:p w14:paraId="607A0E35" w14:textId="0BA0D538" w:rsidR="004D3011" w:rsidRPr="004D3011" w:rsidRDefault="00E7712C" w:rsidP="00B359E4">
            <w:pPr>
              <w:pStyle w:val="Date"/>
            </w:pPr>
            <w:r>
              <w:t>January 2017</w:t>
            </w:r>
            <w:r w:rsidR="004D3011" w:rsidRPr="004D3011">
              <w:t>–</w:t>
            </w:r>
            <w:r>
              <w:t>February 2017</w:t>
            </w:r>
          </w:p>
          <w:p w14:paraId="457FEC1B" w14:textId="69CD3766" w:rsidR="004D3011" w:rsidRPr="004D3011" w:rsidRDefault="00D13A1C" w:rsidP="004D3011">
            <w:r w:rsidRPr="00D13A1C">
              <w:t>Preventive Maintenance on Alaris - BD - CareFusion IV Infusion Pumps (Channels) and PC Modules</w:t>
            </w:r>
            <w:r>
              <w:t>.</w:t>
            </w:r>
            <w:r w:rsidR="00036450" w:rsidRPr="004D3011">
              <w:t xml:space="preserve"> </w:t>
            </w:r>
          </w:p>
          <w:p w14:paraId="5791B461" w14:textId="77777777" w:rsidR="004D3011" w:rsidRDefault="004D3011" w:rsidP="00036450"/>
          <w:p w14:paraId="0BC1CEA6" w14:textId="59115D76" w:rsidR="004D3011" w:rsidRPr="004D3011" w:rsidRDefault="00D13A1C" w:rsidP="00B359E4">
            <w:pPr>
              <w:pStyle w:val="Heading4"/>
              <w:rPr>
                <w:bCs/>
              </w:rPr>
            </w:pPr>
            <w:r w:rsidRPr="00D13A1C">
              <w:t>O.K. Industries Inc.</w:t>
            </w:r>
            <w:r w:rsidR="004D3011" w:rsidRPr="004D3011">
              <w:t xml:space="preserve">  </w:t>
            </w:r>
            <w:r w:rsidRPr="00D13A1C">
              <w:t>Quality Control Technician</w:t>
            </w:r>
          </w:p>
          <w:p w14:paraId="25216EE1" w14:textId="042E9AE6" w:rsidR="004D3011" w:rsidRPr="004D3011" w:rsidRDefault="00D13A1C" w:rsidP="00B359E4">
            <w:pPr>
              <w:pStyle w:val="Date"/>
            </w:pPr>
            <w:r>
              <w:t>June 2012</w:t>
            </w:r>
            <w:r w:rsidR="004D3011" w:rsidRPr="004D3011">
              <w:t>–</w:t>
            </w:r>
            <w:r>
              <w:t>November 2012</w:t>
            </w:r>
          </w:p>
          <w:p w14:paraId="0EA7668A" w14:textId="0F345822" w:rsidR="004D3011" w:rsidRPr="004D3011" w:rsidRDefault="00D13A1C" w:rsidP="004D3011">
            <w:r w:rsidRPr="00D13A1C">
              <w:t>Department of Agriculture (USDA)- Quality Control Laws and Regulations for Food Safety</w:t>
            </w:r>
            <w:r w:rsidR="00036450" w:rsidRPr="004D3011">
              <w:t xml:space="preserve"> </w:t>
            </w:r>
          </w:p>
          <w:p w14:paraId="47156378" w14:textId="77777777" w:rsidR="004D3011" w:rsidRDefault="004D3011" w:rsidP="00036450"/>
          <w:sdt>
            <w:sdtPr>
              <w:id w:val="1669594239"/>
              <w:placeholder>
                <w:docPart w:val="9AF95652A3F1478A9585D03DB362D8FD"/>
              </w:placeholder>
              <w:temporary/>
              <w:showingPlcHdr/>
              <w15:appearance w15:val="hidden"/>
            </w:sdtPr>
            <w:sdtEndPr/>
            <w:sdtContent>
              <w:p w14:paraId="1A95DA4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33AB6EC" w14:textId="63E91F3D" w:rsidR="007E56AF" w:rsidRDefault="009F599D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Telecommunication</w:t>
            </w:r>
          </w:p>
          <w:p w14:paraId="184C0C65" w14:textId="37949BBE" w:rsidR="007E56AF" w:rsidRDefault="009F599D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Web Development</w:t>
            </w:r>
          </w:p>
          <w:p w14:paraId="6183FA7D" w14:textId="5F038AF1" w:rsidR="007E56AF" w:rsidRDefault="009F599D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Animal and Plant Science</w:t>
            </w:r>
          </w:p>
          <w:p w14:paraId="720CEB63" w14:textId="77777777" w:rsidR="009F599D" w:rsidRDefault="009F599D" w:rsidP="009F599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Teaching Assistant </w:t>
            </w:r>
          </w:p>
          <w:p w14:paraId="01E45813" w14:textId="11FBD63E" w:rsidR="007E56AF" w:rsidRPr="004D3011" w:rsidRDefault="007E56AF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Acting</w:t>
            </w:r>
          </w:p>
        </w:tc>
      </w:tr>
    </w:tbl>
    <w:p w14:paraId="7873E747" w14:textId="77777777" w:rsidR="0043117B" w:rsidRDefault="008A7E1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DF3BB" w14:textId="77777777" w:rsidR="00E7712C" w:rsidRDefault="00E7712C" w:rsidP="000C45FF">
      <w:r>
        <w:separator/>
      </w:r>
    </w:p>
  </w:endnote>
  <w:endnote w:type="continuationSeparator" w:id="0">
    <w:p w14:paraId="36CC0F6D" w14:textId="77777777" w:rsidR="00E7712C" w:rsidRDefault="00E7712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B650F" w14:textId="77777777" w:rsidR="00E7712C" w:rsidRDefault="00E7712C" w:rsidP="000C45FF">
      <w:r>
        <w:separator/>
      </w:r>
    </w:p>
  </w:footnote>
  <w:footnote w:type="continuationSeparator" w:id="0">
    <w:p w14:paraId="6D06263A" w14:textId="77777777" w:rsidR="00E7712C" w:rsidRDefault="00E7712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3E54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DDC6CD" wp14:editId="792059F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2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C3476"/>
    <w:rsid w:val="00715FCB"/>
    <w:rsid w:val="00743101"/>
    <w:rsid w:val="007775E1"/>
    <w:rsid w:val="007867A0"/>
    <w:rsid w:val="007927F5"/>
    <w:rsid w:val="007E56AF"/>
    <w:rsid w:val="00802CA0"/>
    <w:rsid w:val="008A7E10"/>
    <w:rsid w:val="009260CD"/>
    <w:rsid w:val="00952C25"/>
    <w:rsid w:val="009F599D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3A1C"/>
    <w:rsid w:val="00D2522B"/>
    <w:rsid w:val="00D422DE"/>
    <w:rsid w:val="00D5459D"/>
    <w:rsid w:val="00DA1F4D"/>
    <w:rsid w:val="00DD172A"/>
    <w:rsid w:val="00E25A26"/>
    <w:rsid w:val="00E4381A"/>
    <w:rsid w:val="00E55D74"/>
    <w:rsid w:val="00E7712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093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njallow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inkedin.com/in/ebrima-jallow-9ab3109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he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199AF2CF244EDB8A22434E10607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5EF0D-797D-40F4-ACCE-1325179E6BC5}"/>
      </w:docPartPr>
      <w:docPartBody>
        <w:p w:rsidR="00000000" w:rsidRDefault="00B86CE0">
          <w:pPr>
            <w:pStyle w:val="73199AF2CF244EDB8A22434E106070DE"/>
          </w:pPr>
          <w:r w:rsidRPr="00CB0055">
            <w:t>Contact</w:t>
          </w:r>
        </w:p>
      </w:docPartBody>
    </w:docPart>
    <w:docPart>
      <w:docPartPr>
        <w:name w:val="9DB89F9C024E49D7B55D6861DE189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9F13-0E03-4730-ACEE-708CE7AF2B60}"/>
      </w:docPartPr>
      <w:docPartBody>
        <w:p w:rsidR="00000000" w:rsidRDefault="00B86CE0">
          <w:pPr>
            <w:pStyle w:val="9DB89F9C024E49D7B55D6861DE189F9B"/>
          </w:pPr>
          <w:r w:rsidRPr="004D3011">
            <w:t>PHONE:</w:t>
          </w:r>
        </w:p>
      </w:docPartBody>
    </w:docPart>
    <w:docPart>
      <w:docPartPr>
        <w:name w:val="809555F1EAF048D4B14C786B2A04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19C19-08E6-425B-9946-1B35863914FC}"/>
      </w:docPartPr>
      <w:docPartBody>
        <w:p w:rsidR="00000000" w:rsidRDefault="00B86CE0">
          <w:pPr>
            <w:pStyle w:val="809555F1EAF048D4B14C786B2A0414BE"/>
          </w:pPr>
          <w:r w:rsidRPr="004D3011">
            <w:t>WEBSITE:</w:t>
          </w:r>
        </w:p>
      </w:docPartBody>
    </w:docPart>
    <w:docPart>
      <w:docPartPr>
        <w:name w:val="7F736F56E6B24C08B43168FACCB5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0204-131E-4FEF-9C8E-0B2F0F7E3067}"/>
      </w:docPartPr>
      <w:docPartBody>
        <w:p w:rsidR="00000000" w:rsidRDefault="00B86CE0">
          <w:pPr>
            <w:pStyle w:val="7F736F56E6B24C08B43168FACCB5D378"/>
          </w:pPr>
          <w:r w:rsidRPr="004D3011">
            <w:t>EMAIL:</w:t>
          </w:r>
        </w:p>
      </w:docPartBody>
    </w:docPart>
    <w:docPart>
      <w:docPartPr>
        <w:name w:val="65DF159FBEDC4D67A659AD133ECDC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B7E7-E48F-4D14-ACA3-DC9783CC28A2}"/>
      </w:docPartPr>
      <w:docPartBody>
        <w:p w:rsidR="00000000" w:rsidRDefault="00B86CE0">
          <w:pPr>
            <w:pStyle w:val="65DF159FBEDC4D67A659AD133ECDC7B9"/>
          </w:pPr>
          <w:r w:rsidRPr="00CB0055">
            <w:t>Hobbies</w:t>
          </w:r>
        </w:p>
      </w:docPartBody>
    </w:docPart>
    <w:docPart>
      <w:docPartPr>
        <w:name w:val="8406A83ACB9E4E82BEA8F6DF8A432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014B2-B785-4AE4-B22F-A9708DF262D9}"/>
      </w:docPartPr>
      <w:docPartBody>
        <w:p w:rsidR="00000000" w:rsidRDefault="00B86CE0">
          <w:pPr>
            <w:pStyle w:val="8406A83ACB9E4E82BEA8F6DF8A4320F2"/>
          </w:pPr>
          <w:r w:rsidRPr="00036450">
            <w:t>EDUCATION</w:t>
          </w:r>
        </w:p>
      </w:docPartBody>
    </w:docPart>
    <w:docPart>
      <w:docPartPr>
        <w:name w:val="C9093CEE53B34D50990B419782CB5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5BF64-2D62-4B40-89C8-8A5662428D88}"/>
      </w:docPartPr>
      <w:docPartBody>
        <w:p w:rsidR="00000000" w:rsidRDefault="00B86CE0">
          <w:pPr>
            <w:pStyle w:val="C9093CEE53B34D50990B419782CB56BE"/>
          </w:pPr>
          <w:r w:rsidRPr="00036450">
            <w:t>WORK EXPERIENCE</w:t>
          </w:r>
        </w:p>
      </w:docPartBody>
    </w:docPart>
    <w:docPart>
      <w:docPartPr>
        <w:name w:val="9AF95652A3F1478A9585D03DB362D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65928-FAD1-4CDE-A303-3F04EA5ABD17}"/>
      </w:docPartPr>
      <w:docPartBody>
        <w:p w:rsidR="00000000" w:rsidRDefault="00B86CE0">
          <w:pPr>
            <w:pStyle w:val="9AF95652A3F1478A9585D03DB362D8F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171327CC744B429465278E8CB4FFA1">
    <w:name w:val="36171327CC744B429465278E8CB4FFA1"/>
  </w:style>
  <w:style w:type="paragraph" w:customStyle="1" w:styleId="F4A7A6C4BBCB4F0396922216BBE0FAFD">
    <w:name w:val="F4A7A6C4BBCB4F0396922216BBE0FAFD"/>
  </w:style>
  <w:style w:type="paragraph" w:customStyle="1" w:styleId="3B2A2460F32048BF940C84EF3C064E9E">
    <w:name w:val="3B2A2460F32048BF940C84EF3C064E9E"/>
  </w:style>
  <w:style w:type="paragraph" w:customStyle="1" w:styleId="10E40230D76845538430F29DD31901DA">
    <w:name w:val="10E40230D76845538430F29DD31901DA"/>
  </w:style>
  <w:style w:type="paragraph" w:customStyle="1" w:styleId="73199AF2CF244EDB8A22434E106070DE">
    <w:name w:val="73199AF2CF244EDB8A22434E106070DE"/>
  </w:style>
  <w:style w:type="paragraph" w:customStyle="1" w:styleId="9DB89F9C024E49D7B55D6861DE189F9B">
    <w:name w:val="9DB89F9C024E49D7B55D6861DE189F9B"/>
  </w:style>
  <w:style w:type="paragraph" w:customStyle="1" w:styleId="8CA7C2EDDE2248D6922256B9F1C281E6">
    <w:name w:val="8CA7C2EDDE2248D6922256B9F1C281E6"/>
  </w:style>
  <w:style w:type="paragraph" w:customStyle="1" w:styleId="809555F1EAF048D4B14C786B2A0414BE">
    <w:name w:val="809555F1EAF048D4B14C786B2A0414BE"/>
  </w:style>
  <w:style w:type="paragraph" w:customStyle="1" w:styleId="9E2ED0FA452341F3AF7562C541DFF783">
    <w:name w:val="9E2ED0FA452341F3AF7562C541DFF783"/>
  </w:style>
  <w:style w:type="paragraph" w:customStyle="1" w:styleId="7F736F56E6B24C08B43168FACCB5D378">
    <w:name w:val="7F736F56E6B24C08B43168FACCB5D37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A80B0EBD24B4F71BE9CA7470AFBF379">
    <w:name w:val="EA80B0EBD24B4F71BE9CA7470AFBF379"/>
  </w:style>
  <w:style w:type="paragraph" w:customStyle="1" w:styleId="65DF159FBEDC4D67A659AD133ECDC7B9">
    <w:name w:val="65DF159FBEDC4D67A659AD133ECDC7B9"/>
  </w:style>
  <w:style w:type="paragraph" w:customStyle="1" w:styleId="9FFE45FB14BB4B85AF4F1BEA8215F634">
    <w:name w:val="9FFE45FB14BB4B85AF4F1BEA8215F634"/>
  </w:style>
  <w:style w:type="paragraph" w:customStyle="1" w:styleId="6FBD10A1EBF840339616D9EA2F750B78">
    <w:name w:val="6FBD10A1EBF840339616D9EA2F750B78"/>
  </w:style>
  <w:style w:type="paragraph" w:customStyle="1" w:styleId="8131790C430A41E28CEE3499E750A24B">
    <w:name w:val="8131790C430A41E28CEE3499E750A24B"/>
  </w:style>
  <w:style w:type="paragraph" w:customStyle="1" w:styleId="06AE99F936674BC89A1B89B778D7FA34">
    <w:name w:val="06AE99F936674BC89A1B89B778D7FA34"/>
  </w:style>
  <w:style w:type="paragraph" w:customStyle="1" w:styleId="8406A83ACB9E4E82BEA8F6DF8A4320F2">
    <w:name w:val="8406A83ACB9E4E82BEA8F6DF8A4320F2"/>
  </w:style>
  <w:style w:type="paragraph" w:customStyle="1" w:styleId="4FF5ACE784BA4B7A8D73C166E465A8C0">
    <w:name w:val="4FF5ACE784BA4B7A8D73C166E465A8C0"/>
  </w:style>
  <w:style w:type="paragraph" w:customStyle="1" w:styleId="489EFE7CE6E946838887B84BC78BCFC5">
    <w:name w:val="489EFE7CE6E946838887B84BC78BCFC5"/>
  </w:style>
  <w:style w:type="paragraph" w:customStyle="1" w:styleId="EF9A2582E66745F0AB807624698C7CBF">
    <w:name w:val="EF9A2582E66745F0AB807624698C7CBF"/>
  </w:style>
  <w:style w:type="paragraph" w:customStyle="1" w:styleId="736D4E900AE746F88C061881EF5A16A3">
    <w:name w:val="736D4E900AE746F88C061881EF5A16A3"/>
  </w:style>
  <w:style w:type="paragraph" w:customStyle="1" w:styleId="D8471DE1708D44E8A04F60D08A63BDF3">
    <w:name w:val="D8471DE1708D44E8A04F60D08A63BDF3"/>
  </w:style>
  <w:style w:type="paragraph" w:customStyle="1" w:styleId="8E56F497A605456DB0A7DB3A4E4CC7A1">
    <w:name w:val="8E56F497A605456DB0A7DB3A4E4CC7A1"/>
  </w:style>
  <w:style w:type="paragraph" w:customStyle="1" w:styleId="A30922BC082F4A878264D24289434199">
    <w:name w:val="A30922BC082F4A878264D24289434199"/>
  </w:style>
  <w:style w:type="paragraph" w:customStyle="1" w:styleId="C9093CEE53B34D50990B419782CB56BE">
    <w:name w:val="C9093CEE53B34D50990B419782CB56BE"/>
  </w:style>
  <w:style w:type="paragraph" w:customStyle="1" w:styleId="241E42010C5940FCA3661D6678101374">
    <w:name w:val="241E42010C5940FCA3661D6678101374"/>
  </w:style>
  <w:style w:type="paragraph" w:customStyle="1" w:styleId="8EE5A9C456BA403291C4F58078912A99">
    <w:name w:val="8EE5A9C456BA403291C4F58078912A99"/>
  </w:style>
  <w:style w:type="paragraph" w:customStyle="1" w:styleId="0CFF6655B5274BD49B6099769489F340">
    <w:name w:val="0CFF6655B5274BD49B6099769489F340"/>
  </w:style>
  <w:style w:type="paragraph" w:customStyle="1" w:styleId="13B53C4F8BEA48C88AA3A561148953F7">
    <w:name w:val="13B53C4F8BEA48C88AA3A561148953F7"/>
  </w:style>
  <w:style w:type="paragraph" w:customStyle="1" w:styleId="C6400964C995456C9169BA1344DB895F">
    <w:name w:val="C6400964C995456C9169BA1344DB895F"/>
  </w:style>
  <w:style w:type="paragraph" w:customStyle="1" w:styleId="F16CCD26983E4165870A579093544A93">
    <w:name w:val="F16CCD26983E4165870A579093544A93"/>
  </w:style>
  <w:style w:type="paragraph" w:customStyle="1" w:styleId="C417F9E15FDA48BCB45A54F2E5AD43F8">
    <w:name w:val="C417F9E15FDA48BCB45A54F2E5AD43F8"/>
  </w:style>
  <w:style w:type="paragraph" w:customStyle="1" w:styleId="AD2FDBE1AAE9408DA58D42FFD2985AC5">
    <w:name w:val="AD2FDBE1AAE9408DA58D42FFD2985AC5"/>
  </w:style>
  <w:style w:type="paragraph" w:customStyle="1" w:styleId="CDC7090C5C2944A0BCC3FBEFACABFF54">
    <w:name w:val="CDC7090C5C2944A0BCC3FBEFACABFF54"/>
  </w:style>
  <w:style w:type="paragraph" w:customStyle="1" w:styleId="DDF6DE1CDE2F40FE85DEA367D35E43B9">
    <w:name w:val="DDF6DE1CDE2F40FE85DEA367D35E43B9"/>
  </w:style>
  <w:style w:type="paragraph" w:customStyle="1" w:styleId="CEEADEDB6CFC4357BBCC04CC2C8A6853">
    <w:name w:val="CEEADEDB6CFC4357BBCC04CC2C8A6853"/>
  </w:style>
  <w:style w:type="paragraph" w:customStyle="1" w:styleId="8B569A985ED94835AE6E92E870487535">
    <w:name w:val="8B569A985ED94835AE6E92E870487535"/>
  </w:style>
  <w:style w:type="paragraph" w:customStyle="1" w:styleId="07997AE91F4447F0A831294A8C933418">
    <w:name w:val="07997AE91F4447F0A831294A8C933418"/>
  </w:style>
  <w:style w:type="paragraph" w:customStyle="1" w:styleId="644FA7489C3E4FD480C42213FBD9F25B">
    <w:name w:val="644FA7489C3E4FD480C42213FBD9F25B"/>
  </w:style>
  <w:style w:type="paragraph" w:customStyle="1" w:styleId="3D2CC844939D42E6B7C24AC8E61DC800">
    <w:name w:val="3D2CC844939D42E6B7C24AC8E61DC80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AF95652A3F1478A9585D03DB362D8FD">
    <w:name w:val="9AF95652A3F1478A9585D03DB362D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2020-03-09T14:29:00Z</dcterms:created>
  <dcterms:modified xsi:type="dcterms:W3CDTF">2020-03-09T15:27:00Z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