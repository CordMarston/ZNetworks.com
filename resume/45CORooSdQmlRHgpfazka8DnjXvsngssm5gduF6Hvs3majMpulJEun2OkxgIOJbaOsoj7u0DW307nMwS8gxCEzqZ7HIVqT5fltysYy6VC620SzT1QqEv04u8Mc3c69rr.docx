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54B" w:rsidP="00D1654B" w:rsidRDefault="00D1654B" w14:paraId="65E6D85C" w14:textId="77777777">
      <w:pPr>
        <w:rPr>
          <w:sz w:val="28"/>
          <w:szCs w:val="28"/>
        </w:rPr>
      </w:pPr>
      <w:r>
        <w:rPr>
          <w:sz w:val="28"/>
          <w:szCs w:val="28"/>
        </w:rPr>
        <w:t>James McIntyre</w:t>
      </w:r>
    </w:p>
    <w:p w:rsidRPr="00C82F74" w:rsidR="00D1654B" w:rsidP="00D1654B" w:rsidRDefault="00D1654B" w14:paraId="64074179" w14:textId="77777777">
      <w:pPr>
        <w:rPr>
          <w:sz w:val="28"/>
          <w:szCs w:val="28"/>
        </w:rPr>
      </w:pPr>
      <w:r>
        <w:t>(925) 597-2722</w:t>
      </w:r>
    </w:p>
    <w:p w:rsidR="00D1654B" w:rsidP="00D1654B" w:rsidRDefault="00D1654B" w14:paraId="0567A90F" w14:textId="77777777">
      <w:r>
        <w:t>McIntyre925@gmail.com</w:t>
      </w:r>
    </w:p>
    <w:p w:rsidR="00D1654B" w:rsidP="00D1654B" w:rsidRDefault="00D1654B" w14:paraId="74CD5FB7" w14:textId="26A7D47C"/>
    <w:p w:rsidR="00D1654B" w:rsidP="00D1654B" w:rsidRDefault="00D1654B" w14:paraId="05DDE353" w14:textId="77777777">
      <w:pPr>
        <w:spacing w:line="480" w:lineRule="auto"/>
      </w:pPr>
    </w:p>
    <w:p w:rsidR="00D1654B" w:rsidP="00D1654B" w:rsidRDefault="00D1654B" w14:paraId="2C6693BC" w14:textId="77777777">
      <w:pPr>
        <w:spacing w:line="480" w:lineRule="auto"/>
      </w:pPr>
      <w:r>
        <w:t xml:space="preserve">Dear Hiring Manager, </w:t>
      </w:r>
    </w:p>
    <w:p w:rsidR="003E46D5" w:rsidP="572D4156" w:rsidRDefault="00DA2E31" w14:paraId="1362CE44" w14:textId="5A932A1D">
      <w:pPr>
        <w:pStyle w:val="Normal"/>
        <w:spacing w:line="480" w:lineRule="auto"/>
      </w:pPr>
      <w:r w:rsidR="572D4156">
        <w:rPr/>
        <w:t xml:space="preserve">I got an email for the Junior Level Developer from the </w:t>
      </w:r>
      <w:proofErr w:type="spellStart"/>
      <w:r w:rsidR="572D4156">
        <w:rPr/>
        <w:t>MyCC</w:t>
      </w:r>
      <w:proofErr w:type="spellEnd"/>
      <w:r w:rsidR="572D4156">
        <w:rPr/>
        <w:t xml:space="preserve"> job fair.  I am interested in the position and have the skills required to do the job. I am very technology savvy; I have had a computer since I was a child. I also took a Microsoft Office/Computer class a few years ago, which included Word, PowerPoint, and Excel. I am extremely interested in this position and would be an asset to this company. I am a hard worker, an independent thinker, a team player and a quick learner.</w:t>
      </w:r>
    </w:p>
    <w:p w:rsidR="003E46D5" w:rsidP="003E46D5" w:rsidRDefault="00DA2E31" w14:paraId="00563259" w14:textId="380E18C8">
      <w:pPr>
        <w:spacing w:line="480" w:lineRule="auto"/>
      </w:pPr>
      <w:r w:rsidR="572D4156">
        <w:rPr/>
        <w:t xml:space="preserve">  I have customer support experience from my jobs at </w:t>
      </w:r>
      <w:r w:rsidR="572D4156">
        <w:rPr/>
        <w:t>All</w:t>
      </w:r>
      <w:r w:rsidR="572D4156">
        <w:rPr/>
        <w:t>Star</w:t>
      </w:r>
      <w:r w:rsidR="572D4156">
        <w:rPr/>
        <w:t xml:space="preserve"> Dips, Ford, Lexus and Maximus. While at </w:t>
      </w:r>
      <w:r w:rsidR="572D4156">
        <w:rPr/>
        <w:t>Allstar</w:t>
      </w:r>
      <w:r w:rsidR="572D4156">
        <w:rPr/>
        <w:t xml:space="preserve"> dips my job was to work a booth at events like home and garden shows. I would talk to the customers and explain the product and try to sell them dips. At Ford, my job was to answer phon</w:t>
      </w:r>
      <w:bookmarkStart w:name="_GoBack" w:id="0"/>
      <w:bookmarkEnd w:id="0"/>
      <w:r w:rsidR="572D4156">
        <w:rPr/>
        <w:t>es greet customers and coming in to the service department. I would ask them what they were coming in for and take down that information and pass it on to the service advisors. I was there to make the customers feel welcomed and to help with any problems that I could.</w:t>
      </w:r>
    </w:p>
    <w:p w:rsidR="00D1654B" w:rsidP="00D1654B" w:rsidRDefault="00D1654B" w14:paraId="763E700E" w14:textId="7013C34C">
      <w:pPr>
        <w:spacing w:line="480" w:lineRule="auto"/>
      </w:pPr>
      <w:r>
        <w:t xml:space="preserve"> </w:t>
      </w:r>
      <w:r w:rsidR="001221AD">
        <w:t xml:space="preserve">I have </w:t>
      </w:r>
      <w:r w:rsidR="005F3A12">
        <w:t xml:space="preserve">taken a couple </w:t>
      </w:r>
      <w:r w:rsidR="00B357F2">
        <w:t>statistics</w:t>
      </w:r>
      <w:r w:rsidR="005F3A12">
        <w:t xml:space="preserve"> classes in community college and I’ve always enjoyed math</w:t>
      </w:r>
      <w:r w:rsidR="00B357F2">
        <w:t>. I took advanced math classes in High School ending with calculus but I veered of into science</w:t>
      </w:r>
      <w:r w:rsidR="000E442B">
        <w:t>s</w:t>
      </w:r>
      <w:r w:rsidR="00B357F2">
        <w:t xml:space="preserve"> in college. I have an </w:t>
      </w:r>
      <w:r w:rsidR="000E442B">
        <w:t>Associates of Science</w:t>
      </w:r>
      <w:r w:rsidR="00B357F2">
        <w:t xml:space="preserve"> degree in Psychology from Diablo Valley Community College.</w:t>
      </w:r>
    </w:p>
    <w:p w:rsidR="00525359" w:rsidP="00D1654B" w:rsidRDefault="00624790" w14:paraId="36645D93" w14:textId="77777777">
      <w:pPr>
        <w:spacing w:line="480" w:lineRule="auto"/>
      </w:pPr>
      <w:r w:rsidR="572D4156">
        <w:rPr/>
        <w:t xml:space="preserve">While working for All-star Dips, I helped with logistics making sure all the supplies got where they needed to be. </w:t>
      </w:r>
      <w:r w:rsidR="572D4156">
        <w:rPr/>
        <w:t>Ordering the supplies and making sure they arrived on time. My</w:t>
      </w:r>
      <w:r w:rsidR="572D4156">
        <w:rPr/>
        <w:t xml:space="preserve"> boss liked that I was good with numbers, so they taught me a little about how to </w:t>
      </w:r>
      <w:r w:rsidR="572D4156">
        <w:rPr/>
        <w:t>keep the books and keep the business afloat.</w:t>
      </w:r>
    </w:p>
    <w:p w:rsidR="00D1654B" w:rsidP="00D1654B" w:rsidRDefault="00D1654B" w14:paraId="48F733F7" w14:textId="1739512A">
      <w:pPr>
        <w:spacing w:line="480" w:lineRule="auto"/>
      </w:pPr>
      <w:r>
        <w:t>Sincerely, James McIntyre</w:t>
      </w:r>
    </w:p>
    <w:p w:rsidR="00D1654B" w:rsidP="00D1654B" w:rsidRDefault="00D1654B" w14:paraId="2BA7F821" w14:textId="77777777">
      <w:pPr>
        <w:pStyle w:val="Heading1"/>
        <w:sectPr w:rsidR="00D1654B" w:rsidSect="00E645F4">
          <w:headerReference w:type="default" r:id="rId9"/>
          <w:footerReference w:type="default" r:id="rId10"/>
          <w:headerReference w:type="first" r:id="rId11"/>
          <w:pgSz w:w="12240" w:h="15840" w:orient="portrait"/>
          <w:pgMar w:top="720" w:right="720" w:bottom="720" w:left="720" w:header="720" w:footer="720" w:gutter="0"/>
          <w:cols w:space="720"/>
          <w:titlePg/>
          <w:docGrid w:linePitch="360"/>
        </w:sectPr>
      </w:pPr>
    </w:p>
    <w:tbl>
      <w:tblPr>
        <w:tblpPr w:leftFromText="180" w:rightFromText="180" w:vertAnchor="page" w:horzAnchor="page" w:tblpX="721" w:tblpY="1081"/>
        <w:tblW w:w="5000" w:type="pct"/>
        <w:tblCellMar>
          <w:left w:w="0" w:type="dxa"/>
          <w:right w:w="0" w:type="dxa"/>
        </w:tblCellMar>
        <w:tblLook w:val="04A0" w:firstRow="1" w:lastRow="0" w:firstColumn="1" w:lastColumn="0" w:noHBand="0" w:noVBand="1"/>
      </w:tblPr>
      <w:tblGrid>
        <w:gridCol w:w="1620"/>
        <w:gridCol w:w="540"/>
        <w:gridCol w:w="8640"/>
      </w:tblGrid>
      <w:tr w:rsidR="009F19E9" w:rsidTr="6D8DDD44" w14:paraId="0CB72255" w14:textId="77777777">
        <w:tc>
          <w:tcPr>
            <w:tcW w:w="750" w:type="pct"/>
            <w:tcMar/>
          </w:tcPr>
          <w:p w:rsidR="009F19E9" w:rsidP="00D1654B" w:rsidRDefault="009F19E9" w14:paraId="1CA24C98" w14:textId="5F6E75BF">
            <w:pPr>
              <w:pStyle w:val="Heading1"/>
            </w:pPr>
          </w:p>
        </w:tc>
        <w:tc>
          <w:tcPr>
            <w:tcW w:w="250" w:type="pct"/>
            <w:tcMar/>
          </w:tcPr>
          <w:p w:rsidRPr="009F19E9" w:rsidR="009F19E9" w:rsidP="00D1654B" w:rsidRDefault="009F19E9" w14:paraId="196112BA" w14:textId="77777777"/>
        </w:tc>
        <w:tc>
          <w:tcPr>
            <w:tcW w:w="4000" w:type="pct"/>
            <w:tcMar/>
          </w:tcPr>
          <w:p w:rsidR="009F19E9" w:rsidP="00D1654B" w:rsidRDefault="009F19E9" w14:paraId="3C182331" w14:textId="39A8EBA5">
            <w:pPr>
              <w:pStyle w:val="Title"/>
            </w:pPr>
            <w:r>
              <w:fldChar w:fldCharType="begin"/>
            </w:r>
            <w:r>
              <w:instrText xml:space="preserve"> PLACEHOLDER </w:instrText>
            </w:r>
            <w:r>
              <w:fldChar w:fldCharType="begin"/>
            </w:r>
            <w:r>
              <w:instrText xml:space="preserve"> IF </w:instrText>
            </w:r>
            <w:r>
              <w:fldChar w:fldCharType="begin"/>
            </w:r>
            <w:r>
              <w:instrText> USERNAME </w:instrText>
            </w:r>
            <w:r>
              <w:fldChar w:fldCharType="separate"/>
            </w:r>
            <w:r w:rsidR="00D03CEF">
              <w:rPr>
                <w:noProof/>
              </w:rPr>
              <w:instrText>James McIntyre</w:instrText>
            </w:r>
            <w:r>
              <w:fldChar w:fldCharType="end"/>
            </w:r>
            <w:r>
              <w:instrText xml:space="preserve">="" "[Your Name]" </w:instrText>
            </w:r>
            <w:r>
              <w:fldChar w:fldCharType="begin"/>
            </w:r>
            <w:r>
              <w:instrText> USERNAME </w:instrText>
            </w:r>
            <w:r>
              <w:fldChar w:fldCharType="separate"/>
            </w:r>
            <w:r w:rsidR="00D03CEF">
              <w:rPr>
                <w:noProof/>
              </w:rPr>
              <w:instrText>James McIntyre</w:instrText>
            </w:r>
            <w:r>
              <w:fldChar w:fldCharType="end"/>
            </w:r>
            <w:r>
              <w:fldChar w:fldCharType="separate"/>
            </w:r>
            <w:r w:rsidR="00D03CEF">
              <w:rPr>
                <w:noProof/>
              </w:rPr>
              <w:instrText>James McIntyre</w:instrText>
            </w:r>
            <w:r>
              <w:fldChar w:fldCharType="end"/>
            </w:r>
            <w:r>
              <w:instrText xml:space="preserve"> \* MERGEFORMAT</w:instrText>
            </w:r>
            <w:r>
              <w:fldChar w:fldCharType="separate"/>
            </w:r>
            <w:r w:rsidR="00D03CEF">
              <w:t xml:space="preserve">James </w:t>
            </w:r>
            <w:r w:rsidR="00D03CEF">
              <w:rPr>
                <w:noProof/>
              </w:rPr>
              <w:t>McIntyre</w:t>
            </w:r>
            <w:r>
              <w:fldChar w:fldCharType="end"/>
            </w:r>
          </w:p>
          <w:p w:rsidRPr="00C84388" w:rsidR="009F19E9" w:rsidP="00D1654B" w:rsidRDefault="00EF33D0" w14:paraId="050ADC6E" w14:textId="2D10662B">
            <w:pPr>
              <w:pStyle w:val="ContactDetails"/>
              <w:rPr>
                <w:color w:val="000000" w:themeColor="text1"/>
              </w:rPr>
            </w:pPr>
            <w:r w:rsidRPr="00C84388">
              <w:rPr>
                <w:color w:val="000000" w:themeColor="text1"/>
              </w:rPr>
              <w:t>11 Sandalwood Ct Pittsburg, CA 94565</w:t>
            </w:r>
            <w:r w:rsidR="00115553">
              <w:rPr>
                <w:color w:val="000000" w:themeColor="text1"/>
              </w:rPr>
              <w:br/>
            </w:r>
            <w:r w:rsidR="00115553">
              <w:rPr>
                <w:color w:val="000000" w:themeColor="text1"/>
              </w:rPr>
              <w:t>P</w:t>
            </w:r>
            <w:r w:rsidRPr="00C84388" w:rsidR="009F19E9">
              <w:rPr>
                <w:color w:val="000000" w:themeColor="text1"/>
              </w:rPr>
              <w:t xml:space="preserve">: </w:t>
            </w:r>
            <w:r w:rsidRPr="00C84388" w:rsidR="00D03CEF">
              <w:rPr>
                <w:color w:val="000000" w:themeColor="text1"/>
              </w:rPr>
              <w:t>(</w:t>
            </w:r>
            <w:proofErr w:type="gramStart"/>
            <w:r w:rsidRPr="00C84388" w:rsidR="00D03CEF">
              <w:rPr>
                <w:color w:val="000000" w:themeColor="text1"/>
              </w:rPr>
              <w:t>925)597</w:t>
            </w:r>
            <w:proofErr w:type="gramEnd"/>
            <w:r w:rsidRPr="00C84388" w:rsidR="00D03CEF">
              <w:rPr>
                <w:color w:val="000000" w:themeColor="text1"/>
              </w:rPr>
              <w:t>-2722</w:t>
            </w:r>
            <w:r w:rsidRPr="00C84388" w:rsidR="009F19E9">
              <w:rPr>
                <w:color w:val="000000" w:themeColor="text1"/>
              </w:rPr>
              <w:t xml:space="preserve"> </w:t>
            </w:r>
            <w:r w:rsidRPr="00C84388" w:rsidR="00D03CEF">
              <w:rPr>
                <w:color w:val="000000" w:themeColor="text1"/>
              </w:rPr>
              <w:t xml:space="preserve"> </w:t>
            </w:r>
            <w:r w:rsidRPr="00C84388" w:rsidR="009F19E9">
              <w:rPr>
                <w:color w:val="000000" w:themeColor="text1"/>
              </w:rPr>
              <w:t xml:space="preserve">E: </w:t>
            </w:r>
            <w:r w:rsidRPr="00C84388" w:rsidR="00D03CEF">
              <w:rPr>
                <w:color w:val="000000" w:themeColor="text1"/>
              </w:rPr>
              <w:t>McIntyre925@Gmail.com</w:t>
            </w:r>
            <w:r w:rsidRPr="00C84388" w:rsidR="009F19E9">
              <w:rPr>
                <w:color w:val="000000" w:themeColor="text1"/>
              </w:rPr>
              <w:t xml:space="preserve"> </w:t>
            </w:r>
          </w:p>
        </w:tc>
      </w:tr>
      <w:tr w:rsidR="009F19E9" w:rsidTr="6D8DDD44" w14:paraId="35A92B15" w14:textId="77777777">
        <w:tc>
          <w:tcPr>
            <w:tcW w:w="750" w:type="pct"/>
            <w:tcMar/>
          </w:tcPr>
          <w:p w:rsidR="009F19E9" w:rsidP="00D1654B" w:rsidRDefault="009F19E9" w14:paraId="68ACDD76" w14:textId="77777777">
            <w:pPr>
              <w:pStyle w:val="SpaceBetween"/>
            </w:pPr>
          </w:p>
        </w:tc>
        <w:tc>
          <w:tcPr>
            <w:tcW w:w="250" w:type="pct"/>
            <w:tcMar/>
          </w:tcPr>
          <w:p w:rsidRPr="009F19E9" w:rsidR="009F19E9" w:rsidP="00D1654B" w:rsidRDefault="009F19E9" w14:paraId="4AB8D5C1" w14:textId="77777777">
            <w:pPr>
              <w:pStyle w:val="SpaceBetween"/>
            </w:pPr>
          </w:p>
        </w:tc>
        <w:tc>
          <w:tcPr>
            <w:tcW w:w="4000" w:type="pct"/>
            <w:tcMar/>
          </w:tcPr>
          <w:p w:rsidRPr="00333CE6" w:rsidR="009F19E9" w:rsidP="00D1654B" w:rsidRDefault="009F19E9" w14:paraId="2FED1772" w14:textId="77777777">
            <w:pPr>
              <w:pStyle w:val="SpaceBetween"/>
            </w:pPr>
          </w:p>
        </w:tc>
      </w:tr>
      <w:tr w:rsidR="009F19E9" w:rsidTr="6D8DDD44" w14:paraId="47AC1B43" w14:textId="77777777">
        <w:tc>
          <w:tcPr>
            <w:tcW w:w="750" w:type="pct"/>
            <w:tcMar/>
          </w:tcPr>
          <w:p w:rsidR="009F19E9" w:rsidP="00D1654B" w:rsidRDefault="009F19E9" w14:paraId="35E6A716" w14:textId="77777777">
            <w:pPr>
              <w:pStyle w:val="Heading1"/>
            </w:pPr>
            <w:r>
              <w:t>Objective</w:t>
            </w:r>
          </w:p>
        </w:tc>
        <w:tc>
          <w:tcPr>
            <w:tcW w:w="250" w:type="pct"/>
            <w:tcMar/>
          </w:tcPr>
          <w:p w:rsidRPr="009F19E9" w:rsidR="009F19E9" w:rsidP="00D1654B" w:rsidRDefault="009F19E9" w14:paraId="6CA4C464" w14:textId="77777777"/>
        </w:tc>
        <w:tc>
          <w:tcPr>
            <w:tcW w:w="4000" w:type="pct"/>
            <w:tcMar/>
          </w:tcPr>
          <w:sdt>
            <w:sdtPr>
              <w:rPr>
                <w:color w:val="auto"/>
              </w:rPr>
              <w:id w:val="8394789"/>
              <w:placeholder>
                <w:docPart w:val="61DA2BAF7CE2E24CBFDB260A462B2371"/>
              </w:placeholder>
            </w:sdtPr>
            <w:sdtContent>
              <w:p w:rsidRPr="00333CE6" w:rsidR="009F19E9" w:rsidP="00823029" w:rsidRDefault="00D03CEF" w14:paraId="080F2286" w14:textId="2CDF9755">
                <w:pPr>
                  <w:pStyle w:val="BodyText"/>
                  <w:rPr>
                    <w:color w:val="auto"/>
                    <w:sz w:val="20"/>
                  </w:rPr>
                </w:pPr>
                <w:r w:rsidRPr="00333CE6">
                  <w:rPr>
                    <w:color w:val="auto"/>
                  </w:rPr>
                  <w:t>My objective is to obtain a job that will help me gain experience and help me move forward in the future.  I would also like to help this company thrive and be a</w:t>
                </w:r>
                <w:r w:rsidRPr="00333CE6" w:rsidR="00684B89">
                  <w:rPr>
                    <w:color w:val="auto"/>
                  </w:rPr>
                  <w:t xml:space="preserve">s productive as I can. I am a highly motivated team player interested in learning more about the </w:t>
                </w:r>
                <w:r w:rsidR="00D033B5">
                  <w:rPr>
                    <w:color w:val="auto"/>
                  </w:rPr>
                  <w:t>behind the scenes</w:t>
                </w:r>
                <w:r w:rsidRPr="00333CE6" w:rsidR="00684B89">
                  <w:rPr>
                    <w:color w:val="auto"/>
                  </w:rPr>
                  <w:t xml:space="preserve"> aspects of this </w:t>
                </w:r>
                <w:r w:rsidRPr="00333CE6" w:rsidR="00D52955">
                  <w:rPr>
                    <w:color w:val="auto"/>
                  </w:rPr>
                  <w:t>industry. I</w:t>
                </w:r>
                <w:r w:rsidRPr="00333CE6" w:rsidR="00684B89">
                  <w:rPr>
                    <w:color w:val="auto"/>
                  </w:rPr>
                  <w:t xml:space="preserve"> am seeking to grow my knowledge </w:t>
                </w:r>
                <w:r w:rsidRPr="00333CE6" w:rsidR="00BA2C28">
                  <w:rPr>
                    <w:color w:val="auto"/>
                  </w:rPr>
                  <w:t xml:space="preserve">of growing and maintaining the </w:t>
                </w:r>
                <w:r w:rsidRPr="00333CE6" w:rsidR="00D52955">
                  <w:rPr>
                    <w:color w:val="auto"/>
                  </w:rPr>
                  <w:t>plants. I</w:t>
                </w:r>
                <w:r w:rsidRPr="00333CE6" w:rsidR="00BA2C28">
                  <w:rPr>
                    <w:color w:val="auto"/>
                  </w:rPr>
                  <w:t xml:space="preserve"> am looking for an opportunity where I can apply my passion for </w:t>
                </w:r>
                <w:r w:rsidR="00823029">
                  <w:rPr>
                    <w:color w:val="auto"/>
                  </w:rPr>
                  <w:t>gaming.</w:t>
                </w:r>
              </w:p>
            </w:sdtContent>
          </w:sdt>
          <w:p w:rsidR="05F53608" w:rsidRDefault="05F53608" w14:paraId="5807E34F"/>
        </w:tc>
      </w:tr>
      <w:tr w:rsidR="009F19E9" w:rsidTr="6D8DDD44" w14:paraId="1CCCE369" w14:textId="77777777">
        <w:tc>
          <w:tcPr>
            <w:tcW w:w="750" w:type="pct"/>
            <w:tcMar/>
          </w:tcPr>
          <w:p w:rsidR="009F19E9" w:rsidP="00D1654B" w:rsidRDefault="009F19E9" w14:paraId="309EB61A" w14:textId="77777777">
            <w:pPr>
              <w:pStyle w:val="SpaceBetween"/>
            </w:pPr>
          </w:p>
        </w:tc>
        <w:tc>
          <w:tcPr>
            <w:tcW w:w="250" w:type="pct"/>
            <w:tcMar/>
          </w:tcPr>
          <w:p w:rsidRPr="009F19E9" w:rsidR="009F19E9" w:rsidP="00D1654B" w:rsidRDefault="009F19E9" w14:paraId="53BCD857" w14:textId="77777777">
            <w:pPr>
              <w:pStyle w:val="SpaceBetween"/>
            </w:pPr>
          </w:p>
        </w:tc>
        <w:tc>
          <w:tcPr>
            <w:tcW w:w="4000" w:type="pct"/>
            <w:tcMar/>
          </w:tcPr>
          <w:p w:rsidRPr="009F19E9" w:rsidR="009F19E9" w:rsidP="00D1654B" w:rsidRDefault="009F19E9" w14:paraId="0EC453BB" w14:textId="77777777">
            <w:pPr>
              <w:pStyle w:val="SpaceBetween"/>
            </w:pPr>
          </w:p>
        </w:tc>
      </w:tr>
      <w:tr w:rsidR="009F19E9" w:rsidTr="6D8DDD44" w14:paraId="4D18D2FD" w14:textId="77777777">
        <w:tc>
          <w:tcPr>
            <w:tcW w:w="750" w:type="pct"/>
            <w:tcMar/>
          </w:tcPr>
          <w:p w:rsidR="009F19E9" w:rsidP="00D1654B" w:rsidRDefault="009F19E9" w14:paraId="7B3CE8A4" w14:textId="77777777">
            <w:pPr>
              <w:pStyle w:val="Heading1"/>
            </w:pPr>
            <w:r>
              <w:t>Experience</w:t>
            </w:r>
          </w:p>
        </w:tc>
        <w:tc>
          <w:tcPr>
            <w:tcW w:w="250" w:type="pct"/>
            <w:tcMar/>
          </w:tcPr>
          <w:p w:rsidRPr="009F19E9" w:rsidR="009F19E9" w:rsidP="00D1654B" w:rsidRDefault="009F19E9" w14:paraId="6AB5CFF1" w14:textId="77777777"/>
        </w:tc>
        <w:tc>
          <w:tcPr>
            <w:tcW w:w="4000" w:type="pct"/>
            <w:tcMar/>
          </w:tcPr>
          <w:sdt>
            <w:sdtPr>
              <w:rPr>
                <w:rFonts w:asciiTheme="minorHAnsi" w:hAnsiTheme="minorHAnsi" w:eastAsiaTheme="minorEastAsia" w:cstheme="minorBidi"/>
                <w:bCs w:val="0"/>
                <w:color w:val="auto"/>
                <w:szCs w:val="22"/>
              </w:rPr>
              <w:id w:val="9459739"/>
              <w:placeholder>
                <w:docPart w:val="FB4F2F5697E1524A85A7A8ABFA11D27A"/>
              </w:placeholder>
            </w:sdtPr>
            <w:sdtContent>
              <w:p w:rsidR="00737AE7" w:rsidP="003F64D1" w:rsidRDefault="000E158A" w14:paraId="385DA812" w14:textId="3BE76F4E">
                <w:pPr>
                  <w:pStyle w:val="Heading2"/>
                  <w:tabs>
                    <w:tab w:val="clear" w:pos="8640"/>
                    <w:tab w:val="left" w:pos="6928"/>
                  </w:tabs>
                  <w:rPr>
                    <w:rFonts w:asciiTheme="minorHAnsi" w:hAnsiTheme="minorHAnsi" w:eastAsiaTheme="minorEastAsia" w:cstheme="minorBidi"/>
                    <w:bCs w:val="0"/>
                    <w:color w:val="auto"/>
                    <w:szCs w:val="22"/>
                  </w:rPr>
                </w:pPr>
                <w:r>
                  <w:rPr>
                    <w:rFonts w:asciiTheme="minorHAnsi" w:hAnsiTheme="minorHAnsi" w:eastAsiaTheme="minorEastAsia" w:cstheme="minorBidi"/>
                    <w:bCs w:val="0"/>
                    <w:color w:val="auto"/>
                    <w:szCs w:val="22"/>
                  </w:rPr>
                  <w:t>Maximus-Customer Service Representative</w:t>
                </w:r>
                <w:r w:rsidR="003F64D1">
                  <w:rPr>
                    <w:rFonts w:asciiTheme="minorHAnsi" w:hAnsiTheme="minorHAnsi" w:eastAsiaTheme="minorEastAsia" w:cstheme="minorBidi"/>
                    <w:bCs w:val="0"/>
                    <w:color w:val="auto"/>
                    <w:szCs w:val="22"/>
                  </w:rPr>
                  <w:t xml:space="preserve">                                                             January 2021-Present</w:t>
                </w:r>
              </w:p>
              <w:p w:rsidR="00EB5755" w:rsidP="00D1654B" w:rsidRDefault="00EB5755" w14:paraId="6B13E228" w14:textId="0344473E">
                <w:pPr>
                  <w:pStyle w:val="Heading2"/>
                  <w:rPr>
                    <w:rFonts w:asciiTheme="minorHAnsi" w:hAnsiTheme="minorHAnsi" w:eastAsiaTheme="minorEastAsia" w:cstheme="minorBidi"/>
                    <w:bCs w:val="0"/>
                    <w:color w:val="auto"/>
                    <w:szCs w:val="22"/>
                  </w:rPr>
                </w:pPr>
                <w:r>
                  <w:rPr>
                    <w:rFonts w:asciiTheme="minorHAnsi" w:hAnsiTheme="minorHAnsi" w:eastAsiaTheme="minorEastAsia" w:cstheme="minorBidi"/>
                    <w:bCs w:val="0"/>
                    <w:color w:val="auto"/>
                    <w:szCs w:val="22"/>
                  </w:rPr>
                  <w:t xml:space="preserve">At </w:t>
                </w:r>
                <w:proofErr w:type="spellStart"/>
                <w:r>
                  <w:rPr>
                    <w:rFonts w:asciiTheme="minorHAnsi" w:hAnsiTheme="minorHAnsi" w:eastAsiaTheme="minorEastAsia" w:cstheme="minorBidi"/>
                    <w:bCs w:val="0"/>
                    <w:color w:val="auto"/>
                    <w:szCs w:val="22"/>
                  </w:rPr>
                  <w:t>Maxiums</w:t>
                </w:r>
                <w:proofErr w:type="spellEnd"/>
                <w:r>
                  <w:rPr>
                    <w:rFonts w:asciiTheme="minorHAnsi" w:hAnsiTheme="minorHAnsi" w:eastAsiaTheme="minorEastAsia" w:cstheme="minorBidi"/>
                    <w:bCs w:val="0"/>
                    <w:color w:val="auto"/>
                    <w:szCs w:val="22"/>
                  </w:rPr>
                  <w:t>, I worked on the Covid-19 vaccine scheduling hot</w:t>
                </w:r>
                <w:r w:rsidR="00520C3B">
                  <w:rPr>
                    <w:rFonts w:asciiTheme="minorHAnsi" w:hAnsiTheme="minorHAnsi" w:eastAsiaTheme="minorEastAsia" w:cstheme="minorBidi"/>
                    <w:bCs w:val="0"/>
                    <w:color w:val="auto"/>
                    <w:szCs w:val="22"/>
                  </w:rPr>
                  <w:t xml:space="preserve">line. My job was to help people </w:t>
                </w:r>
                <w:r w:rsidR="00115553">
                  <w:rPr>
                    <w:rFonts w:asciiTheme="minorHAnsi" w:hAnsiTheme="minorHAnsi" w:eastAsiaTheme="minorEastAsia" w:cstheme="minorBidi"/>
                    <w:bCs w:val="0"/>
                    <w:color w:val="auto"/>
                    <w:szCs w:val="22"/>
                  </w:rPr>
                  <w:t xml:space="preserve">without Internet or computer book vaccine appointments online. </w:t>
                </w:r>
                <w:r w:rsidR="00025B88">
                  <w:rPr>
                    <w:rFonts w:asciiTheme="minorHAnsi" w:hAnsiTheme="minorHAnsi" w:eastAsiaTheme="minorEastAsia" w:cstheme="minorBidi"/>
                    <w:bCs w:val="0"/>
                    <w:color w:val="auto"/>
                    <w:szCs w:val="22"/>
                  </w:rPr>
                  <w:t xml:space="preserve">Or to help calm down those who were frustrated or having trouble with the website. </w:t>
                </w:r>
              </w:p>
              <w:p w:rsidR="000E158A" w:rsidP="00D1654B" w:rsidRDefault="000E158A" w14:paraId="76D51A6E" w14:textId="5E151D5A">
                <w:pPr>
                  <w:pStyle w:val="Heading2"/>
                  <w:rPr>
                    <w:rFonts w:asciiTheme="minorHAnsi" w:hAnsiTheme="minorHAnsi" w:eastAsiaTheme="minorEastAsia" w:cstheme="minorBidi"/>
                    <w:bCs w:val="0"/>
                    <w:color w:val="auto"/>
                    <w:szCs w:val="22"/>
                  </w:rPr>
                </w:pPr>
                <w:r>
                  <w:rPr>
                    <w:rFonts w:asciiTheme="minorHAnsi" w:hAnsiTheme="minorHAnsi" w:eastAsiaTheme="minorEastAsia" w:cstheme="minorBidi"/>
                    <w:bCs w:val="0"/>
                    <w:color w:val="auto"/>
                    <w:szCs w:val="22"/>
                  </w:rPr>
                  <w:t xml:space="preserve"> </w:t>
                </w:r>
              </w:p>
              <w:p w:rsidRPr="00442434" w:rsidR="00CB4CF4" w:rsidP="00D1654B" w:rsidRDefault="00D948EB" w14:paraId="2C9E73CC" w14:textId="04DF0D15">
                <w:pPr>
                  <w:pStyle w:val="Heading2"/>
                  <w:rPr>
                    <w:color w:val="auto"/>
                  </w:rPr>
                </w:pPr>
                <w:r>
                  <w:rPr>
                    <w:color w:val="auto"/>
                  </w:rPr>
                  <w:t>All Star Dips- Jack of All Trades</w:t>
                </w:r>
                <w:r w:rsidRPr="00442434" w:rsidR="001168E5">
                  <w:rPr>
                    <w:color w:val="auto"/>
                  </w:rPr>
                  <w:t xml:space="preserve">                                                                                     </w:t>
                </w:r>
                <w:r w:rsidRPr="00442434" w:rsidR="00CB4CF4">
                  <w:rPr>
                    <w:color w:val="auto"/>
                  </w:rPr>
                  <w:t xml:space="preserve">                    </w:t>
                </w:r>
                <w:r w:rsidRPr="00442434" w:rsidR="00442434">
                  <w:rPr>
                    <w:color w:val="auto"/>
                  </w:rPr>
                  <w:t xml:space="preserve">   </w:t>
                </w:r>
                <w:r>
                  <w:rPr>
                    <w:color w:val="auto"/>
                  </w:rPr>
                  <w:t xml:space="preserve">  </w:t>
                </w:r>
                <w:r w:rsidRPr="00442434" w:rsidR="00442434">
                  <w:rPr>
                    <w:color w:val="auto"/>
                  </w:rPr>
                  <w:t>October 2010</w:t>
                </w:r>
                <w:r w:rsidR="001221AD">
                  <w:rPr>
                    <w:color w:val="auto"/>
                  </w:rPr>
                  <w:t>-2018</w:t>
                </w:r>
              </w:p>
              <w:p w:rsidRPr="00442434" w:rsidR="001168E5" w:rsidP="00CB4CF4" w:rsidRDefault="00442434" w14:paraId="7C439031" w14:textId="0D7BAB56">
                <w:pPr>
                  <w:pStyle w:val="BodyText"/>
                  <w:rPr>
                    <w:color w:val="auto"/>
                  </w:rPr>
                </w:pPr>
                <w:r w:rsidRPr="6D8DDD44" w:rsidR="6D8DDD44">
                  <w:rPr>
                    <w:color w:val="auto"/>
                  </w:rPr>
                  <w:t xml:space="preserve">I worked festivals most weekends throughout the year selling dips in premade packages. I helped set up and break down the booth. I would also help with logistics making sure everything was going smooth. I learned to count back change and learned how to talk to customers. I was able to develop skillset to make customers feel comfortable and want to buy. </w:t>
                </w:r>
                <w:proofErr w:type="gramStart"/>
                <w:r w:rsidRPr="6D8DDD44" w:rsidR="6D8DDD44">
                  <w:rPr>
                    <w:color w:val="auto"/>
                  </w:rPr>
                  <w:t>Also</w:t>
                </w:r>
                <w:proofErr w:type="gramEnd"/>
                <w:r w:rsidRPr="6D8DDD44" w:rsidR="6D8DDD44">
                  <w:rPr>
                    <w:color w:val="auto"/>
                  </w:rPr>
                  <w:t xml:space="preserve"> part of my job was to help sort the company emails and make sure they got to right employees. I would also help sort the paper emails when they came. Help with IT probelms.</w:t>
                </w:r>
              </w:p>
            </w:sdtContent>
          </w:sdt>
          <w:p w:rsidRPr="00333CE6" w:rsidR="007F4AE1" w:rsidP="00D1654B" w:rsidRDefault="00D03CEF" w14:paraId="5BF72DD6" w14:textId="4495D768">
            <w:pPr>
              <w:pStyle w:val="Heading2"/>
              <w:rPr>
                <w:color w:val="auto"/>
              </w:rPr>
            </w:pPr>
            <w:r w:rsidRPr="00333CE6">
              <w:rPr>
                <w:color w:val="auto"/>
              </w:rPr>
              <w:t>Lexus of Concord</w:t>
            </w:r>
            <w:r w:rsidR="00AC3032">
              <w:rPr>
                <w:color w:val="auto"/>
              </w:rPr>
              <w:t xml:space="preserve"> - Porter</w:t>
            </w:r>
            <w:r w:rsidRPr="00333CE6" w:rsidR="007F4AE1">
              <w:rPr>
                <w:color w:val="auto"/>
              </w:rPr>
              <w:tab/>
            </w:r>
            <w:r w:rsidRPr="00333CE6" w:rsidR="00BC3206">
              <w:rPr>
                <w:color w:val="auto"/>
              </w:rPr>
              <w:t>August 2013</w:t>
            </w:r>
          </w:p>
          <w:sdt>
            <w:sdtPr>
              <w:rPr>
                <w:color w:val="auto"/>
              </w:rPr>
              <w:id w:val="9459741"/>
              <w:placeholder>
                <w:docPart w:val="CA390B17BF359B4AA387D1DF2C1FF86F"/>
              </w:placeholder>
            </w:sdtPr>
            <w:sdtContent>
              <w:p w:rsidRPr="00333CE6" w:rsidR="007F4AE1" w:rsidP="00D1654B" w:rsidRDefault="00D03CEF" w14:paraId="34A64A0D" w14:textId="077F641C">
                <w:pPr>
                  <w:pStyle w:val="BodyText"/>
                  <w:rPr>
                    <w:color w:val="auto"/>
                  </w:rPr>
                </w:pPr>
                <w:r w:rsidRPr="00333CE6">
                  <w:rPr>
                    <w:color w:val="auto"/>
                  </w:rPr>
                  <w:t>At Lexus, I worked as a Porter. I washed and parked cars that were in for service.</w:t>
                </w:r>
                <w:r w:rsidRPr="00333CE6" w:rsidR="008B0752">
                  <w:rPr>
                    <w:color w:val="auto"/>
                  </w:rPr>
                  <w:t xml:space="preserve"> Moves and works with vehicles to maintain vehicle display and support vehicle sales activity.</w:t>
                </w:r>
                <w:r w:rsidRPr="00333CE6">
                  <w:rPr>
                    <w:color w:val="auto"/>
                  </w:rPr>
                  <w:t xml:space="preserve"> I also </w:t>
                </w:r>
                <w:r w:rsidRPr="00333CE6" w:rsidR="00F110AD">
                  <w:rPr>
                    <w:color w:val="auto"/>
                  </w:rPr>
                  <w:t>delivered cars to other dealerships. When neede</w:t>
                </w:r>
                <w:r w:rsidRPr="00333CE6" w:rsidR="00E55702">
                  <w:rPr>
                    <w:color w:val="auto"/>
                  </w:rPr>
                  <w:t>d I worked after hours to clean the building; sweep and mop floors; followed a strategic cleaning plan for thorough effective work.</w:t>
                </w:r>
              </w:p>
            </w:sdtContent>
          </w:sdt>
          <w:p w:rsidRPr="00333CE6" w:rsidR="007F4AE1" w:rsidP="00D1654B" w:rsidRDefault="00520C3B" w14:paraId="6A73B05C" w14:textId="47426D7C">
            <w:pPr>
              <w:pStyle w:val="Heading2"/>
              <w:rPr>
                <w:color w:val="auto"/>
              </w:rPr>
            </w:pPr>
            <w:sdt>
              <w:sdtPr>
                <w:rPr>
                  <w:color w:val="auto"/>
                </w:rPr>
                <w:id w:val="8394785"/>
                <w:placeholder>
                  <w:docPart w:val="435A80D88B1AF947BB2330F29652F3EB"/>
                </w:placeholder>
              </w:sdtPr>
              <w:sdtContent>
                <w:r w:rsidRPr="00333CE6" w:rsidR="00D03CEF">
                  <w:rPr>
                    <w:color w:val="auto"/>
                  </w:rPr>
                  <w:t>Future Ford of Concord</w:t>
                </w:r>
                <w:r w:rsidR="00AC3032">
                  <w:rPr>
                    <w:color w:val="auto"/>
                  </w:rPr>
                  <w:t xml:space="preserve"> - Porter</w:t>
                </w:r>
              </w:sdtContent>
            </w:sdt>
            <w:r w:rsidRPr="00333CE6" w:rsidR="007F4AE1">
              <w:rPr>
                <w:color w:val="auto"/>
              </w:rPr>
              <w:tab/>
            </w:r>
            <w:r w:rsidRPr="00333CE6" w:rsidR="00BC3206">
              <w:rPr>
                <w:color w:val="auto"/>
              </w:rPr>
              <w:t>October 2014</w:t>
            </w:r>
          </w:p>
          <w:sdt>
            <w:sdtPr>
              <w:rPr>
                <w:color w:val="auto"/>
              </w:rPr>
              <w:id w:val="8394786"/>
              <w:placeholder>
                <w:docPart w:val="E3006CFA14440E44A06857C0236FF45D"/>
              </w:placeholder>
            </w:sdtPr>
            <w:sdtContent>
              <w:p w:rsidR="00AC3032" w:rsidP="00D1654B" w:rsidRDefault="00F110AD" w14:paraId="5A6F1945" w14:textId="77777777">
                <w:pPr>
                  <w:pStyle w:val="BodyText"/>
                  <w:rPr>
                    <w:color w:val="auto"/>
                  </w:rPr>
                </w:pPr>
                <w:r w:rsidRPr="00333CE6">
                  <w:rPr>
                    <w:color w:val="auto"/>
                  </w:rPr>
                  <w:t xml:space="preserve">At Ford, I worked as a Porter. I greeted and parked the customer’s cars that were in for service. I also test drove cars and would pick up cars that needed service. </w:t>
                </w:r>
                <w:r w:rsidRPr="00333CE6" w:rsidR="0085500E">
                  <w:rPr>
                    <w:color w:val="auto"/>
                  </w:rPr>
                  <w:t xml:space="preserve">I established and maintained cooperative working relationships with those contacted in the course of my duties. </w:t>
                </w:r>
                <w:r w:rsidRPr="00333CE6" w:rsidR="00BC3206">
                  <w:rPr>
                    <w:color w:val="auto"/>
                  </w:rPr>
                  <w:t>Parts of my duties were</w:t>
                </w:r>
                <w:r w:rsidRPr="00333CE6">
                  <w:rPr>
                    <w:color w:val="auto"/>
                  </w:rPr>
                  <w:t xml:space="preserve"> also to wash cars and </w:t>
                </w:r>
                <w:r w:rsidRPr="00333CE6" w:rsidR="00CC7FBD">
                  <w:rPr>
                    <w:color w:val="auto"/>
                  </w:rPr>
                  <w:t>keep the service area clean to make sure that customers were comfortable.</w:t>
                </w:r>
              </w:p>
              <w:p w:rsidR="00AC3032" w:rsidP="00816DCD" w:rsidRDefault="00AC3032" w14:paraId="5F38A039" w14:textId="54988093">
                <w:pPr>
                  <w:pStyle w:val="BodyText"/>
                  <w:tabs>
                    <w:tab w:val="left" w:pos="7136"/>
                  </w:tabs>
                  <w:rPr>
                    <w:color w:val="auto"/>
                  </w:rPr>
                </w:pPr>
                <w:r>
                  <w:rPr>
                    <w:color w:val="auto"/>
                  </w:rPr>
                  <w:t xml:space="preserve">Caregiver </w:t>
                </w:r>
                <w:r w:rsidR="00816DCD">
                  <w:rPr>
                    <w:color w:val="auto"/>
                  </w:rPr>
                  <w:t xml:space="preserve">                                                                                                      </w:t>
                </w:r>
                <w:r w:rsidR="001221AD">
                  <w:rPr>
                    <w:color w:val="auto"/>
                  </w:rPr>
                  <w:t xml:space="preserve">                   February 2014</w:t>
                </w:r>
                <w:r w:rsidR="00816DCD">
                  <w:rPr>
                    <w:color w:val="auto"/>
                  </w:rPr>
                  <w:t>-2018</w:t>
                </w:r>
              </w:p>
              <w:p w:rsidR="00AC3032" w:rsidP="00AC3032" w:rsidRDefault="00AC3032" w14:paraId="562327A6" w14:textId="6F737296">
                <w:pPr>
                  <w:pStyle w:val="BodyText"/>
                  <w:rPr>
                    <w:color w:val="auto"/>
                  </w:rPr>
                </w:pPr>
                <w:r>
                  <w:rPr>
                    <w:color w:val="auto"/>
                  </w:rPr>
                  <w:t>I was a caregiver for my grandmother she required care 24 hours a day</w:t>
                </w:r>
                <w:r w:rsidR="008A6C40">
                  <w:rPr>
                    <w:color w:val="auto"/>
                  </w:rPr>
                  <w:t xml:space="preserve">. </w:t>
                </w:r>
                <w:r w:rsidR="001221AD">
                  <w:rPr>
                    <w:color w:val="auto"/>
                  </w:rPr>
                  <w:t>I had to make all the calls and set up all her appointments for her care. While</w:t>
                </w:r>
                <w:r w:rsidR="008A6C40">
                  <w:rPr>
                    <w:color w:val="auto"/>
                  </w:rPr>
                  <w:t xml:space="preserve"> caring for my grandmother I learn to be patient</w:t>
                </w:r>
                <w:r w:rsidR="00816DCD">
                  <w:rPr>
                    <w:color w:val="auto"/>
                  </w:rPr>
                  <w:t xml:space="preserve"> when dealing with the elderly</w:t>
                </w:r>
                <w:r w:rsidR="008A6C40">
                  <w:rPr>
                    <w:color w:val="auto"/>
                  </w:rPr>
                  <w:t xml:space="preserve"> and think on my feet. </w:t>
                </w:r>
                <w:r w:rsidR="00816DCD">
                  <w:rPr>
                    <w:color w:val="auto"/>
                  </w:rPr>
                  <w:t xml:space="preserve">I would have to help her get ready and help your get around. </w:t>
                </w:r>
                <w:r w:rsidR="0004632F">
                  <w:rPr>
                    <w:color w:val="auto"/>
                  </w:rPr>
                  <w:t xml:space="preserve">Compassion goes along way when caring for the elderly. </w:t>
                </w:r>
                <w:r w:rsidR="002E0A29">
                  <w:rPr>
                    <w:color w:val="auto"/>
                  </w:rPr>
                  <w:t xml:space="preserve">Since she was unable to do her taxes I would also help her with that. </w:t>
                </w:r>
              </w:p>
              <w:p w:rsidRPr="00333CE6" w:rsidR="007F4AE1" w:rsidP="00D1654B" w:rsidRDefault="00520C3B" w14:paraId="734198E1" w14:textId="2A2E0258">
                <w:pPr>
                  <w:pStyle w:val="BodyText"/>
                  <w:rPr>
                    <w:color w:val="auto"/>
                  </w:rPr>
                </w:pPr>
              </w:p>
            </w:sdtContent>
          </w:sdt>
          <w:sdt>
            <w:sdtPr>
              <w:rPr>
                <w:rFonts w:asciiTheme="minorHAnsi" w:hAnsiTheme="minorHAnsi" w:eastAsiaTheme="minorEastAsia" w:cstheme="minorBidi"/>
                <w:bCs w:val="0"/>
                <w:color w:val="auto"/>
                <w:szCs w:val="22"/>
              </w:rPr>
              <w:id w:val="8394787"/>
              <w:placeholder>
                <w:docPart w:val="937FD8AEE42BE94CAF29B91370D9A544"/>
              </w:placeholder>
            </w:sdtPr>
            <w:sdtContent>
              <w:p w:rsidRPr="00333CE6" w:rsidR="007F4AE1" w:rsidP="00D1654B" w:rsidRDefault="00520C3B" w14:paraId="3692D950" w14:textId="77777777">
                <w:pPr>
                  <w:pStyle w:val="Heading2"/>
                  <w:rPr>
                    <w:color w:val="auto"/>
                  </w:rPr>
                </w:pPr>
                <w:sdt>
                  <w:sdtPr>
                    <w:rPr>
                      <w:color w:val="auto"/>
                    </w:rPr>
                    <w:id w:val="8394794"/>
                    <w:placeholder>
                      <w:docPart w:val="D79990B783DCF74ABC2E3DD652ABAB49"/>
                    </w:placeholder>
                  </w:sdtPr>
                  <w:sdtContent>
                    <w:r w:rsidRPr="00333CE6" w:rsidR="00F110AD">
                      <w:rPr>
                        <w:color w:val="auto"/>
                      </w:rPr>
                      <w:t xml:space="preserve"> </w:t>
                    </w:r>
                  </w:sdtContent>
                </w:sdt>
                <w:r w:rsidRPr="00333CE6" w:rsidR="007F4AE1">
                  <w:rPr>
                    <w:color w:val="auto"/>
                  </w:rPr>
                  <w:tab/>
                </w:r>
                <w:r w:rsidRPr="00333CE6" w:rsidR="00F110AD">
                  <w:rPr>
                    <w:color w:val="auto"/>
                  </w:rPr>
                  <w:t xml:space="preserve"> </w:t>
                </w:r>
              </w:p>
              <w:sdt>
                <w:sdtPr>
                  <w:rPr>
                    <w:color w:val="auto"/>
                  </w:rPr>
                  <w:id w:val="8394795"/>
                  <w:placeholder>
                    <w:docPart w:val="FEC50B61AD6619469651D632C069BD92"/>
                  </w:placeholder>
                </w:sdtPr>
                <w:sdtContent>
                  <w:p w:rsidRPr="00333CE6" w:rsidR="009F19E9" w:rsidP="00D1654B" w:rsidRDefault="00F110AD" w14:paraId="3AA7A95B" w14:textId="77777777">
                    <w:pPr>
                      <w:pStyle w:val="BodyText"/>
                      <w:rPr>
                        <w:color w:val="auto"/>
                      </w:rPr>
                    </w:pPr>
                    <w:r w:rsidRPr="00333CE6">
                      <w:rPr>
                        <w:color w:val="auto"/>
                      </w:rPr>
                      <w:t xml:space="preserve"> </w:t>
                    </w:r>
                  </w:p>
                </w:sdtContent>
              </w:sdt>
            </w:sdtContent>
          </w:sdt>
        </w:tc>
      </w:tr>
      <w:tr w:rsidR="009F19E9" w:rsidTr="6D8DDD44" w14:paraId="2D40DB0B" w14:textId="77777777">
        <w:tc>
          <w:tcPr>
            <w:tcW w:w="750" w:type="pct"/>
            <w:tcMar/>
          </w:tcPr>
          <w:p w:rsidR="009F19E9" w:rsidP="00D1654B" w:rsidRDefault="009F19E9" w14:paraId="4C62FFF6" w14:textId="74D7F7E9">
            <w:pPr>
              <w:pStyle w:val="SpaceBetween"/>
            </w:pPr>
          </w:p>
        </w:tc>
        <w:tc>
          <w:tcPr>
            <w:tcW w:w="250" w:type="pct"/>
            <w:tcMar/>
          </w:tcPr>
          <w:p w:rsidRPr="009F19E9" w:rsidR="009F19E9" w:rsidP="00D1654B" w:rsidRDefault="009F19E9" w14:paraId="0D026839" w14:textId="77777777">
            <w:pPr>
              <w:pStyle w:val="SpaceBetween"/>
            </w:pPr>
          </w:p>
        </w:tc>
        <w:tc>
          <w:tcPr>
            <w:tcW w:w="4000" w:type="pct"/>
            <w:tcMar/>
          </w:tcPr>
          <w:p w:rsidRPr="00333CE6" w:rsidR="009F19E9" w:rsidP="00D1654B" w:rsidRDefault="009F19E9" w14:paraId="3064FCBE" w14:textId="77777777">
            <w:pPr>
              <w:pStyle w:val="SpaceBetween"/>
            </w:pPr>
          </w:p>
        </w:tc>
      </w:tr>
      <w:tr w:rsidR="009F19E9" w:rsidTr="6D8DDD44" w14:paraId="10EB3F61" w14:textId="77777777">
        <w:tc>
          <w:tcPr>
            <w:tcW w:w="750" w:type="pct"/>
            <w:tcMar/>
          </w:tcPr>
          <w:p w:rsidR="009F19E9" w:rsidP="00D1654B" w:rsidRDefault="009F19E9" w14:paraId="2C1FFC8E" w14:textId="77777777">
            <w:pPr>
              <w:pStyle w:val="Heading1"/>
            </w:pPr>
            <w:r>
              <w:t>Education</w:t>
            </w:r>
          </w:p>
        </w:tc>
        <w:tc>
          <w:tcPr>
            <w:tcW w:w="250" w:type="pct"/>
            <w:tcMar/>
          </w:tcPr>
          <w:p w:rsidRPr="009F19E9" w:rsidR="009F19E9" w:rsidP="00D1654B" w:rsidRDefault="009F19E9" w14:paraId="622898F8" w14:textId="77777777"/>
        </w:tc>
        <w:tc>
          <w:tcPr>
            <w:tcW w:w="4000" w:type="pct"/>
            <w:tcMar/>
          </w:tcPr>
          <w:p w:rsidRPr="00333CE6" w:rsidR="007F4AE1" w:rsidP="00D1654B" w:rsidRDefault="00520C3B" w14:paraId="4A814393" w14:textId="77777777">
            <w:pPr>
              <w:pStyle w:val="Heading2"/>
              <w:rPr>
                <w:color w:val="auto"/>
              </w:rPr>
            </w:pPr>
            <w:sdt>
              <w:sdtPr>
                <w:rPr>
                  <w:color w:val="auto"/>
                </w:rPr>
                <w:id w:val="9459748"/>
                <w:placeholder>
                  <w:docPart w:val="6EF4EE1977034840BD882F28BE06DC59"/>
                </w:placeholder>
              </w:sdtPr>
              <w:sdtContent>
                <w:r w:rsidRPr="00333CE6" w:rsidR="00F110AD">
                  <w:rPr>
                    <w:color w:val="auto"/>
                  </w:rPr>
                  <w:t>Concord High School</w:t>
                </w:r>
              </w:sdtContent>
            </w:sdt>
            <w:r w:rsidRPr="00333CE6" w:rsidR="007F4AE1">
              <w:rPr>
                <w:color w:val="auto"/>
              </w:rPr>
              <w:tab/>
            </w:r>
            <w:r w:rsidRPr="00333CE6" w:rsidR="00F110AD">
              <w:rPr>
                <w:color w:val="auto"/>
              </w:rPr>
              <w:t>June 2012</w:t>
            </w:r>
          </w:p>
          <w:p w:rsidRPr="00333CE6" w:rsidR="009F19E9" w:rsidP="00D1654B" w:rsidRDefault="009643F7" w14:paraId="2CE630E6" w14:textId="24EEBB0B">
            <w:pPr>
              <w:pStyle w:val="BodyText"/>
              <w:rPr>
                <w:color w:val="auto"/>
              </w:rPr>
            </w:pPr>
            <w:r w:rsidRPr="00333CE6">
              <w:rPr>
                <w:color w:val="auto"/>
              </w:rPr>
              <w:t xml:space="preserve">In June </w:t>
            </w:r>
            <w:r w:rsidRPr="00333CE6" w:rsidR="007D70E8">
              <w:rPr>
                <w:color w:val="auto"/>
              </w:rPr>
              <w:t>2012,</w:t>
            </w:r>
            <w:r w:rsidRPr="00333CE6">
              <w:rPr>
                <w:color w:val="auto"/>
              </w:rPr>
              <w:t xml:space="preserve"> I graduated Concord High School with a 3.7 </w:t>
            </w:r>
            <w:r w:rsidRPr="00333CE6" w:rsidR="002D553E">
              <w:rPr>
                <w:color w:val="auto"/>
              </w:rPr>
              <w:t>GPA.</w:t>
            </w:r>
            <w:r w:rsidRPr="00333CE6" w:rsidR="00EF33D0">
              <w:rPr>
                <w:color w:val="auto"/>
              </w:rPr>
              <w:t xml:space="preserve">  </w:t>
            </w:r>
            <w:r w:rsidRPr="00333CE6" w:rsidR="00D52955">
              <w:rPr>
                <w:color w:val="auto"/>
              </w:rPr>
              <w:t>Honors every quarter</w:t>
            </w:r>
          </w:p>
          <w:p w:rsidRPr="00333CE6" w:rsidR="00BC3206" w:rsidP="00D1654B" w:rsidRDefault="00BC3206" w14:paraId="0E373D13" w14:textId="782ECC87">
            <w:pPr>
              <w:pStyle w:val="BodyText"/>
              <w:jc w:val="right"/>
              <w:rPr>
                <w:color w:val="auto"/>
              </w:rPr>
            </w:pPr>
            <w:r w:rsidRPr="00333CE6">
              <w:rPr>
                <w:color w:val="auto"/>
              </w:rPr>
              <w:t>December 2019</w:t>
            </w:r>
          </w:p>
          <w:p w:rsidRPr="00333CE6" w:rsidR="00BC3206" w:rsidP="00D1654B" w:rsidRDefault="00BC3206" w14:paraId="5C0A444E" w14:textId="6E80D039">
            <w:pPr>
              <w:pStyle w:val="BodyText"/>
              <w:rPr>
                <w:color w:val="auto"/>
              </w:rPr>
            </w:pPr>
            <w:r w:rsidRPr="00333CE6">
              <w:rPr>
                <w:color w:val="auto"/>
              </w:rPr>
              <w:t>Diablo Valley Commu</w:t>
            </w:r>
            <w:r w:rsidR="00DB18C4">
              <w:rPr>
                <w:color w:val="auto"/>
              </w:rPr>
              <w:t>nity College- Associates of Science</w:t>
            </w:r>
            <w:r w:rsidRPr="00333CE6">
              <w:rPr>
                <w:color w:val="auto"/>
              </w:rPr>
              <w:t xml:space="preserve"> - Psychology Degree</w:t>
            </w:r>
          </w:p>
        </w:tc>
      </w:tr>
      <w:tr w:rsidR="009F19E9" w:rsidTr="6D8DDD44" w14:paraId="1493A258" w14:textId="77777777">
        <w:trPr>
          <w:trHeight w:val="84"/>
        </w:trPr>
        <w:tc>
          <w:tcPr>
            <w:tcW w:w="750" w:type="pct"/>
            <w:tcMar/>
          </w:tcPr>
          <w:p w:rsidR="009F19E9" w:rsidP="00D1654B" w:rsidRDefault="009F19E9" w14:paraId="2BEB13F4" w14:textId="77777777">
            <w:pPr>
              <w:pStyle w:val="SpaceBetween"/>
            </w:pPr>
          </w:p>
        </w:tc>
        <w:tc>
          <w:tcPr>
            <w:tcW w:w="250" w:type="pct"/>
            <w:tcMar/>
          </w:tcPr>
          <w:p w:rsidRPr="009F19E9" w:rsidR="009F19E9" w:rsidP="00D1654B" w:rsidRDefault="009F19E9" w14:paraId="74693574" w14:textId="77777777">
            <w:pPr>
              <w:pStyle w:val="SpaceBetween"/>
            </w:pPr>
          </w:p>
        </w:tc>
        <w:tc>
          <w:tcPr>
            <w:tcW w:w="4000" w:type="pct"/>
            <w:tcMar/>
          </w:tcPr>
          <w:p w:rsidRPr="00333CE6" w:rsidR="009F19E9" w:rsidP="00D1654B" w:rsidRDefault="009F19E9" w14:paraId="03349DBA" w14:textId="77777777">
            <w:pPr>
              <w:pStyle w:val="SpaceBetween"/>
            </w:pPr>
          </w:p>
        </w:tc>
      </w:tr>
      <w:tr w:rsidR="009F19E9" w:rsidTr="6D8DDD44" w14:paraId="63572FEC" w14:textId="77777777">
        <w:tc>
          <w:tcPr>
            <w:tcW w:w="750" w:type="pct"/>
            <w:tcMar/>
          </w:tcPr>
          <w:p w:rsidR="009F19E9" w:rsidP="00D1654B" w:rsidRDefault="009F19E9" w14:paraId="7EC7BF2B" w14:textId="77777777">
            <w:pPr>
              <w:pStyle w:val="Heading1"/>
            </w:pPr>
            <w:r>
              <w:t>Skills</w:t>
            </w:r>
          </w:p>
        </w:tc>
        <w:tc>
          <w:tcPr>
            <w:tcW w:w="250" w:type="pct"/>
            <w:tcMar/>
          </w:tcPr>
          <w:p w:rsidRPr="009F19E9" w:rsidR="009F19E9" w:rsidP="00D1654B" w:rsidRDefault="009F19E9" w14:paraId="4FFDC41D" w14:textId="77777777"/>
        </w:tc>
        <w:tc>
          <w:tcPr>
            <w:tcW w:w="4000" w:type="pct"/>
            <w:tcMar/>
          </w:tcPr>
          <w:sdt>
            <w:sdtPr>
              <w:rPr>
                <w:color w:val="auto"/>
              </w:rPr>
              <w:id w:val="9459754"/>
              <w:placeholder>
                <w:docPart w:val="9D7EEA97CC0E8E4B9FCA7B7A815C5750"/>
              </w:placeholder>
            </w:sdtPr>
            <w:sdtContent>
              <w:p w:rsidRPr="00333CE6" w:rsidR="009F19E9" w:rsidP="05F53608" w:rsidRDefault="00DB18C4" w14:paraId="05BCBDA7" w14:textId="6BD32493">
                <w:pPr>
                  <w:pStyle w:val="BodyText"/>
                  <w:rPr>
                    <w:color w:val="auto"/>
                  </w:rPr>
                </w:pPr>
                <w:r w:rsidRPr="05F53608" w:rsidR="05F53608">
                  <w:rPr>
                    <w:color w:val="auto"/>
                  </w:rPr>
                  <w:t xml:space="preserve">I am good with </w:t>
                </w:r>
                <w:r w:rsidRPr="05F53608" w:rsidR="05F53608">
                  <w:rPr>
                    <w:color w:val="auto"/>
                  </w:rPr>
                  <w:t>technology;</w:t>
                </w:r>
                <w:r w:rsidRPr="05F53608" w:rsidR="05F53608">
                  <w:rPr>
                    <w:color w:val="auto"/>
                  </w:rPr>
                  <w:t xml:space="preserve"> I have grown up with computers all my life. </w:t>
                </w:r>
                <w:r w:rsidRPr="05F53608" w:rsidR="05F53608">
                  <w:rPr>
                    <w:color w:val="auto"/>
                  </w:rPr>
                  <w:t xml:space="preserve">Math was my favorite subject in school growing up and I always excelled at it. </w:t>
                </w:r>
                <w:r w:rsidRPr="05F53608" w:rsidR="05F53608">
                  <w:rPr>
                    <w:color w:val="auto"/>
                  </w:rPr>
                  <w:t>Through my jobs at All-</w:t>
                </w:r>
                <w:r w:rsidRPr="05F53608" w:rsidR="05F53608">
                  <w:rPr>
                    <w:color w:val="auto"/>
                  </w:rPr>
                  <w:t xml:space="preserve">Star Dips and being </w:t>
                </w:r>
                <w:proofErr w:type="gramStart"/>
                <w:r w:rsidRPr="05F53608" w:rsidR="05F53608">
                  <w:rPr>
                    <w:color w:val="auto"/>
                  </w:rPr>
                  <w:t>a caregiver</w:t>
                </w:r>
                <w:proofErr w:type="gramEnd"/>
                <w:r w:rsidRPr="05F53608" w:rsidR="05F53608">
                  <w:rPr>
                    <w:color w:val="auto"/>
                  </w:rPr>
                  <w:t xml:space="preserve"> I have worked with numbers for my jobs before and it does not bother </w:t>
                </w:r>
                <w:r w:rsidRPr="05F53608" w:rsidR="05F53608">
                  <w:rPr>
                    <w:color w:val="auto"/>
                  </w:rPr>
                  <w:t>me.</w:t>
                </w:r>
                <w:r w:rsidRPr="05F53608" w:rsidR="05F53608">
                  <w:rPr>
                    <w:color w:val="auto"/>
                  </w:rPr>
                  <w:t xml:space="preserve"> I</w:t>
                </w:r>
                <w:r w:rsidRPr="05F53608" w:rsidR="05F53608">
                  <w:rPr>
                    <w:color w:val="auto"/>
                  </w:rPr>
                  <w:t xml:space="preserve"> have experie</w:t>
                </w:r>
                <w:r w:rsidRPr="05F53608" w:rsidR="05F53608">
                  <w:rPr>
                    <w:color w:val="auto"/>
                  </w:rPr>
                  <w:t>nce working as a Porter/Greeter.</w:t>
                </w:r>
                <w:r w:rsidRPr="05F53608" w:rsidR="05F53608">
                  <w:rPr>
                    <w:color w:val="auto"/>
                  </w:rPr>
                  <w:t xml:space="preserve"> </w:t>
                </w:r>
                <w:r w:rsidRPr="05F53608" w:rsidR="05F53608">
                  <w:rPr>
                    <w:color w:val="auto"/>
                  </w:rPr>
                  <w:t>Washing</w:t>
                </w:r>
                <w:r w:rsidRPr="05F53608" w:rsidR="05F53608">
                  <w:rPr>
                    <w:color w:val="auto"/>
                  </w:rPr>
                  <w:t>, parking, moving and caring for cars.</w:t>
                </w:r>
                <w:r w:rsidRPr="05F53608" w:rsidR="05F53608">
                  <w:rPr>
                    <w:color w:val="auto"/>
                  </w:rPr>
                  <w:t xml:space="preserve"> I have experience in sales, which has helped me to communicate better, with customers and understand what the customer wants and needs. </w:t>
                </w:r>
                <w:r w:rsidRPr="05F53608" w:rsidR="05F53608">
                  <w:rPr>
                    <w:color w:val="auto"/>
                  </w:rPr>
                  <w:t>I have excellent people skills and am friendly.  I am athletic and not afraid of hard work.  I played baseball and am a team player yet I can think on my own.</w:t>
                </w:r>
                <w:r w:rsidRPr="05F53608" w:rsidR="05F53608">
                  <w:rPr>
                    <w:color w:val="auto"/>
                  </w:rPr>
                  <w:t xml:space="preserve"> I played varsity baseball and football. In baseball I playe</w:t>
                </w:r>
                <w:r w:rsidRPr="05F53608" w:rsidR="05F53608">
                  <w:rPr>
                    <w:color w:val="auto"/>
                  </w:rPr>
                  <w:t>d catcher. The catcher is the one who runs the defense and calls the pitches. It helped me learn to work with others and be a leader. Calling pitches helped me learn to think ahead and you have to outsmart the opponent.</w:t>
                </w:r>
                <w:r w:rsidRPr="05F53608" w:rsidR="05F53608">
                  <w:rPr>
                    <w:color w:val="auto"/>
                  </w:rPr>
                  <w:t xml:space="preserve"> </w:t>
                </w:r>
                <w:r w:rsidRPr="05F53608" w:rsidR="05F53608">
                  <w:rPr>
                    <w:color w:val="auto"/>
                  </w:rPr>
                  <w:t xml:space="preserve"> </w:t>
                </w:r>
                <w:r w:rsidRPr="05F53608" w:rsidR="05F53608">
                  <w:rPr>
                    <w:color w:val="auto"/>
                  </w:rPr>
                  <w:t xml:space="preserve">I have had a garden at my house all my life. Every year I would help my grandma prepare soil, plant and care for the garden.  </w:t>
                </w:r>
              </w:p>
              <w:p w:rsidRPr="00333CE6" w:rsidR="009F19E9" w:rsidP="05F53608" w:rsidRDefault="00DB18C4" w14:paraId="5559712A" w14:textId="108571B4">
                <w:pPr>
                  <w:pStyle w:val="BodyText"/>
                  <w:numPr>
                    <w:ilvl w:val="0"/>
                    <w:numId w:val="11"/>
                  </w:numPr>
                  <w:rPr>
                    <w:rFonts w:ascii="Century Gothic" w:hAnsi="Century Gothic" w:eastAsia="Century Gothic" w:cs="Century Gothic" w:asciiTheme="minorAscii" w:hAnsiTheme="minorAscii" w:eastAsiaTheme="minorAscii" w:cstheme="minorAscii"/>
                    <w:color w:val="000000" w:themeColor="text1" w:themeTint="FF" w:themeShade="FF"/>
                    <w:sz w:val="18"/>
                    <w:szCs w:val="18"/>
                  </w:rPr>
                </w:pPr>
                <w:r w:rsidRPr="05F53608" w:rsidR="05F53608">
                  <w:rPr>
                    <w:color w:val="auto"/>
                    <w:sz w:val="18"/>
                    <w:szCs w:val="18"/>
                  </w:rPr>
                  <w:t xml:space="preserve">MTA Fundmentals Certification </w:t>
                </w:r>
              </w:p>
            </w:sdtContent>
          </w:sdt>
          <w:p w:rsidR="05F53608" w:rsidRDefault="05F53608" w14:paraId="5681F82E"/>
        </w:tc>
      </w:tr>
      <w:tr w:rsidR="009F19E9" w:rsidTr="6D8DDD44" w14:paraId="3713DE68" w14:textId="77777777">
        <w:tc>
          <w:tcPr>
            <w:tcW w:w="750" w:type="pct"/>
            <w:tcMar/>
          </w:tcPr>
          <w:p w:rsidR="009F19E9" w:rsidP="00D1654B" w:rsidRDefault="009F19E9" w14:paraId="22D65E82" w14:textId="77777777">
            <w:pPr>
              <w:pStyle w:val="SpaceBetween"/>
            </w:pPr>
          </w:p>
        </w:tc>
        <w:tc>
          <w:tcPr>
            <w:tcW w:w="250" w:type="pct"/>
            <w:tcMar/>
          </w:tcPr>
          <w:p w:rsidRPr="009F19E9" w:rsidR="009F19E9" w:rsidP="00D1654B" w:rsidRDefault="009F19E9" w14:paraId="14F458AD" w14:textId="77777777">
            <w:pPr>
              <w:pStyle w:val="SpaceBetween"/>
            </w:pPr>
          </w:p>
        </w:tc>
        <w:tc>
          <w:tcPr>
            <w:tcW w:w="4000" w:type="pct"/>
            <w:tcMar/>
          </w:tcPr>
          <w:p w:rsidRPr="009F19E9" w:rsidR="009F19E9" w:rsidP="00D1654B" w:rsidRDefault="009F19E9" w14:paraId="7CFAA834" w14:textId="77777777">
            <w:pPr>
              <w:pStyle w:val="SpaceBetween"/>
            </w:pPr>
          </w:p>
        </w:tc>
      </w:tr>
      <w:tr w:rsidR="009F19E9" w:rsidTr="6D8DDD44" w14:paraId="2FE9F66B" w14:textId="77777777">
        <w:tc>
          <w:tcPr>
            <w:tcW w:w="750" w:type="pct"/>
            <w:tcMar/>
          </w:tcPr>
          <w:p w:rsidR="009F19E9" w:rsidP="00D1654B" w:rsidRDefault="009F19E9" w14:paraId="10481E04" w14:textId="77777777">
            <w:pPr>
              <w:pStyle w:val="Heading1"/>
            </w:pPr>
          </w:p>
        </w:tc>
        <w:tc>
          <w:tcPr>
            <w:tcW w:w="250" w:type="pct"/>
            <w:tcMar/>
          </w:tcPr>
          <w:p w:rsidRPr="009F19E9" w:rsidR="009F19E9" w:rsidP="00D1654B" w:rsidRDefault="009F19E9" w14:paraId="39B437F3" w14:textId="77777777"/>
        </w:tc>
        <w:tc>
          <w:tcPr>
            <w:tcW w:w="4000" w:type="pct"/>
            <w:tcMar/>
          </w:tcPr>
          <w:p w:rsidRPr="009F19E9" w:rsidR="009F19E9" w:rsidP="00D1654B" w:rsidRDefault="00520C3B" w14:paraId="51D33D78" w14:textId="77777777">
            <w:sdt>
              <w:sdtPr>
                <w:id w:val="8394820"/>
                <w:placeholder>
                  <w:docPart w:val="D996B1175032F943A42A0C20837DBC7C"/>
                </w:placeholder>
              </w:sdtPr>
              <w:sdtContent>
                <w:r w:rsidR="007031A2">
                  <w:t xml:space="preserve"> </w:t>
                </w:r>
              </w:sdtContent>
            </w:sdt>
          </w:p>
        </w:tc>
      </w:tr>
    </w:tbl>
    <w:p w:rsidR="002504AE" w:rsidP="007F4AE1" w:rsidRDefault="00E204B9" w14:paraId="11B5577D" w14:textId="77777777">
      <w:pPr>
        <w:pStyle w:val="BodyText"/>
        <w:rPr>
          <w:b/>
          <w:color w:val="FF6600"/>
        </w:rPr>
      </w:pPr>
      <w:r>
        <w:tab/>
      </w:r>
      <w:r w:rsidRPr="00E204B9">
        <w:rPr>
          <w:b/>
          <w:color w:val="FF6600"/>
        </w:rPr>
        <w:t xml:space="preserve">References </w:t>
      </w:r>
      <w:r w:rsidRPr="00E204B9">
        <w:rPr>
          <w:b/>
          <w:color w:val="FF6600"/>
        </w:rPr>
        <w:tab/>
      </w:r>
    </w:p>
    <w:p w:rsidR="002504AE" w:rsidP="002504AE" w:rsidRDefault="002504AE" w14:paraId="2B5373B1" w14:textId="74EA0084">
      <w:pPr>
        <w:pStyle w:val="BodyText"/>
        <w:ind w:left="1440" w:firstLine="720"/>
        <w:rPr>
          <w:b/>
          <w:color w:val="FF6600"/>
        </w:rPr>
      </w:pPr>
      <w:r>
        <w:rPr>
          <w:color w:val="000000" w:themeColor="text1"/>
        </w:rPr>
        <w:t>Karen Walsh: (925) 699-8635: Boss All-star Dips</w:t>
      </w:r>
    </w:p>
    <w:p w:rsidR="00E204B9" w:rsidP="002504AE" w:rsidRDefault="00E204B9" w14:paraId="4E098B6B" w14:textId="27A3E2DD">
      <w:pPr>
        <w:pStyle w:val="BodyText"/>
        <w:ind w:left="1440" w:firstLine="720"/>
        <w:rPr>
          <w:color w:val="000000" w:themeColor="text1"/>
        </w:rPr>
      </w:pPr>
      <w:r>
        <w:rPr>
          <w:color w:val="000000" w:themeColor="text1"/>
        </w:rPr>
        <w:t>Cindy Garcia: (925) 586-4211</w:t>
      </w:r>
      <w:r w:rsidR="00AF73DB">
        <w:rPr>
          <w:color w:val="000000" w:themeColor="text1"/>
        </w:rPr>
        <w:t>: Mentor</w:t>
      </w:r>
    </w:p>
    <w:p w:rsidR="00E204B9" w:rsidP="007F4AE1" w:rsidRDefault="00E204B9" w14:paraId="7325DBEE" w14:textId="4CF9A6B3">
      <w:pPr>
        <w:pStyle w:val="BodyText"/>
        <w:rPr>
          <w:color w:val="000000" w:themeColor="text1"/>
        </w:rPr>
      </w:pPr>
      <w:r>
        <w:rPr>
          <w:color w:val="000000" w:themeColor="text1"/>
        </w:rPr>
        <w:tab/>
      </w:r>
      <w:r>
        <w:rPr>
          <w:color w:val="000000" w:themeColor="text1"/>
        </w:rPr>
        <w:tab/>
      </w:r>
      <w:r>
        <w:rPr>
          <w:color w:val="000000" w:themeColor="text1"/>
        </w:rPr>
        <w:tab/>
      </w:r>
      <w:r>
        <w:rPr>
          <w:color w:val="000000" w:themeColor="text1"/>
        </w:rPr>
        <w:t xml:space="preserve">John </w:t>
      </w:r>
      <w:proofErr w:type="spellStart"/>
      <w:r>
        <w:rPr>
          <w:color w:val="000000" w:themeColor="text1"/>
        </w:rPr>
        <w:t>Curriel</w:t>
      </w:r>
      <w:proofErr w:type="spellEnd"/>
      <w:r>
        <w:rPr>
          <w:color w:val="000000" w:themeColor="text1"/>
        </w:rPr>
        <w:t>: (925) 529-2285</w:t>
      </w:r>
      <w:r w:rsidR="002504AE">
        <w:rPr>
          <w:color w:val="000000" w:themeColor="text1"/>
        </w:rPr>
        <w:t>: Coworker</w:t>
      </w:r>
    </w:p>
    <w:p w:rsidR="00E204B9" w:rsidP="007F4AE1" w:rsidRDefault="00E204B9" w14:paraId="0E7326DC" w14:textId="64FDF6C9">
      <w:pPr>
        <w:pStyle w:val="BodyText"/>
        <w:rPr>
          <w:color w:val="000000" w:themeColor="text1"/>
        </w:rPr>
      </w:pPr>
      <w:r>
        <w:rPr>
          <w:color w:val="000000" w:themeColor="text1"/>
        </w:rPr>
        <w:tab/>
      </w:r>
      <w:r>
        <w:rPr>
          <w:color w:val="000000" w:themeColor="text1"/>
        </w:rPr>
        <w:tab/>
      </w:r>
      <w:r>
        <w:rPr>
          <w:color w:val="000000" w:themeColor="text1"/>
        </w:rPr>
        <w:tab/>
      </w:r>
    </w:p>
    <w:p w:rsidRPr="00E204B9" w:rsidR="00E204B9" w:rsidP="007F4AE1" w:rsidRDefault="00E204B9" w14:paraId="51D46059" w14:textId="5B8125C0">
      <w:pPr>
        <w:pStyle w:val="BodyText"/>
        <w:rPr>
          <w:color w:val="000000" w:themeColor="text1"/>
        </w:rPr>
      </w:pPr>
      <w:r>
        <w:rPr>
          <w:color w:val="000000" w:themeColor="text1"/>
        </w:rPr>
        <w:tab/>
      </w:r>
      <w:r>
        <w:rPr>
          <w:color w:val="000000" w:themeColor="text1"/>
        </w:rPr>
        <w:tab/>
      </w:r>
      <w:r>
        <w:rPr>
          <w:color w:val="000000" w:themeColor="text1"/>
        </w:rPr>
        <w:tab/>
      </w:r>
    </w:p>
    <w:sectPr w:rsidRPr="00E204B9" w:rsidR="00E204B9" w:rsidSect="00E645F4">
      <w:pgSz w:w="12240" w:h="15840" w:orient="portrait"/>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DC6" w:rsidRDefault="00614DC6" w14:paraId="2A65C08F" w14:textId="77777777">
      <w:r>
        <w:separator/>
      </w:r>
    </w:p>
  </w:endnote>
  <w:endnote w:type="continuationSeparator" w:id="0">
    <w:p w:rsidR="00614DC6" w:rsidRDefault="00614DC6" w14:paraId="35AA239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DC6" w:rsidRDefault="00614DC6" w14:paraId="0FBA54E5" w14:textId="77777777">
    <w:pPr>
      <w:pStyle w:val="Footer"/>
    </w:pPr>
    <w:r>
      <w:fldChar w:fldCharType="begin"/>
    </w:r>
    <w:r>
      <w:instrText xml:space="preserve"> Page </w:instrText>
    </w:r>
    <w:r>
      <w:fldChar w:fldCharType="separate"/>
    </w:r>
    <w:r>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DC6" w:rsidRDefault="00614DC6" w14:paraId="1DC802BA" w14:textId="77777777">
      <w:r>
        <w:separator/>
      </w:r>
    </w:p>
  </w:footnote>
  <w:footnote w:type="continuationSeparator" w:id="0">
    <w:p w:rsidR="00614DC6" w:rsidRDefault="00614DC6" w14:paraId="0BE1ABD7"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614DC6" w14:paraId="69416022" w14:textId="77777777">
      <w:trPr>
        <w:trHeight w:val="720"/>
      </w:trPr>
      <w:tc>
        <w:tcPr>
          <w:tcW w:w="10188" w:type="dxa"/>
          <w:vAlign w:val="center"/>
        </w:tcPr>
        <w:p w:rsidR="00614DC6" w:rsidRDefault="00614DC6" w14:paraId="2F2A701D" w14:textId="77777777"/>
      </w:tc>
      <w:tc>
        <w:tcPr>
          <w:tcW w:w="720" w:type="dxa"/>
          <w:shd w:val="clear" w:color="auto" w:fill="E76F34" w:themeFill="accent1"/>
          <w:vAlign w:val="center"/>
        </w:tcPr>
        <w:p w:rsidR="00614DC6" w:rsidRDefault="00614DC6" w14:paraId="0A1BD830" w14:textId="77777777"/>
      </w:tc>
    </w:tr>
  </w:tbl>
  <w:p w:rsidR="00614DC6" w:rsidRDefault="00614DC6" w14:paraId="0C11E91F" w14:textId="777777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DC6" w:rsidRDefault="00614DC6" w14:paraId="09540E9E" w14:textId="77777777"/>
  <w:tbl>
    <w:tblPr>
      <w:tblW w:w="5000" w:type="pct"/>
      <w:tblCellMar>
        <w:left w:w="0" w:type="dxa"/>
        <w:right w:w="0" w:type="dxa"/>
      </w:tblCellMar>
      <w:tblLook w:val="04A0" w:firstRow="1" w:lastRow="0" w:firstColumn="1" w:lastColumn="0" w:noHBand="0" w:noVBand="1"/>
    </w:tblPr>
    <w:tblGrid>
      <w:gridCol w:w="9360"/>
      <w:gridCol w:w="1440"/>
    </w:tblGrid>
    <w:tr w:rsidR="00614DC6" w14:paraId="6FC6A6C8" w14:textId="77777777">
      <w:trPr>
        <w:trHeight w:val="1440" w:hRule="exact"/>
      </w:trPr>
      <w:tc>
        <w:tcPr>
          <w:tcW w:w="9360" w:type="dxa"/>
          <w:vAlign w:val="center"/>
        </w:tcPr>
        <w:p w:rsidR="00614DC6" w:rsidRDefault="00614DC6" w14:paraId="78C181D0" w14:textId="77777777">
          <w:pPr>
            <w:pStyle w:val="ContactDetails"/>
          </w:pPr>
        </w:p>
      </w:tc>
      <w:tc>
        <w:tcPr>
          <w:tcW w:w="1440" w:type="dxa"/>
          <w:shd w:val="clear" w:color="auto" w:fill="E76F34" w:themeFill="accent1"/>
          <w:vAlign w:val="bottom"/>
        </w:tcPr>
        <w:p w:rsidR="00614DC6" w:rsidP="00BB25B8" w:rsidRDefault="00614DC6" w14:paraId="329DEE2B" w14:textId="10EFF524">
          <w:pPr>
            <w:pStyle w:val="Initials"/>
          </w:pPr>
          <w:r>
            <w:t>JM</w:t>
          </w:r>
        </w:p>
      </w:tc>
    </w:tr>
  </w:tbl>
  <w:p w:rsidR="00614DC6" w:rsidRDefault="00614DC6" w14:paraId="32F94B95" w14:textId="7777777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hint="default" w:ascii="Symbol" w:hAnsi="Symbol"/>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hint="default" w:ascii="Symbol" w:hAnsi="Symbol"/>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hint="default" w:ascii="Symbol" w:hAnsi="Symbol"/>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hint="default" w:ascii="Symbol" w:hAnsi="Symbol"/>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5"/>
  <w:attachedTemplate r:id="rId1"/>
  <w:trackRevisions w:val="fals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03CEF"/>
    <w:rsid w:val="00025B88"/>
    <w:rsid w:val="0004632F"/>
    <w:rsid w:val="00046888"/>
    <w:rsid w:val="00046C5A"/>
    <w:rsid w:val="0005781A"/>
    <w:rsid w:val="000A6C8F"/>
    <w:rsid w:val="000D66FC"/>
    <w:rsid w:val="000E158A"/>
    <w:rsid w:val="000E442B"/>
    <w:rsid w:val="001063F4"/>
    <w:rsid w:val="00110ABE"/>
    <w:rsid w:val="00115402"/>
    <w:rsid w:val="00115553"/>
    <w:rsid w:val="001168E5"/>
    <w:rsid w:val="001221AD"/>
    <w:rsid w:val="00144844"/>
    <w:rsid w:val="0017358F"/>
    <w:rsid w:val="00177376"/>
    <w:rsid w:val="00190507"/>
    <w:rsid w:val="001C14A7"/>
    <w:rsid w:val="001C587C"/>
    <w:rsid w:val="001F20C6"/>
    <w:rsid w:val="00205B90"/>
    <w:rsid w:val="0023207E"/>
    <w:rsid w:val="002504AE"/>
    <w:rsid w:val="002714B0"/>
    <w:rsid w:val="0027507E"/>
    <w:rsid w:val="002868E9"/>
    <w:rsid w:val="002B6CDF"/>
    <w:rsid w:val="002D553E"/>
    <w:rsid w:val="002D5BA9"/>
    <w:rsid w:val="002E0A29"/>
    <w:rsid w:val="00333CE6"/>
    <w:rsid w:val="003A4F5D"/>
    <w:rsid w:val="003C3272"/>
    <w:rsid w:val="003E2AEE"/>
    <w:rsid w:val="003E46D5"/>
    <w:rsid w:val="003F64D1"/>
    <w:rsid w:val="004220AC"/>
    <w:rsid w:val="004354EF"/>
    <w:rsid w:val="00442434"/>
    <w:rsid w:val="00467A7F"/>
    <w:rsid w:val="00520C3B"/>
    <w:rsid w:val="00525359"/>
    <w:rsid w:val="00525487"/>
    <w:rsid w:val="005A2135"/>
    <w:rsid w:val="005D3F70"/>
    <w:rsid w:val="005E576D"/>
    <w:rsid w:val="005F3A12"/>
    <w:rsid w:val="00614DC6"/>
    <w:rsid w:val="00620EA4"/>
    <w:rsid w:val="00624790"/>
    <w:rsid w:val="00654772"/>
    <w:rsid w:val="00684B89"/>
    <w:rsid w:val="00691707"/>
    <w:rsid w:val="00697741"/>
    <w:rsid w:val="006D333B"/>
    <w:rsid w:val="00700DEB"/>
    <w:rsid w:val="007031A2"/>
    <w:rsid w:val="007162BD"/>
    <w:rsid w:val="00737AE7"/>
    <w:rsid w:val="007A6CD2"/>
    <w:rsid w:val="007D70E8"/>
    <w:rsid w:val="007F4AE1"/>
    <w:rsid w:val="00810AA1"/>
    <w:rsid w:val="00811FC8"/>
    <w:rsid w:val="00816DCD"/>
    <w:rsid w:val="00823029"/>
    <w:rsid w:val="00834D13"/>
    <w:rsid w:val="00843CF1"/>
    <w:rsid w:val="0085500E"/>
    <w:rsid w:val="0086185C"/>
    <w:rsid w:val="00895AB8"/>
    <w:rsid w:val="008A6C40"/>
    <w:rsid w:val="008B0752"/>
    <w:rsid w:val="008C0BA0"/>
    <w:rsid w:val="0092049A"/>
    <w:rsid w:val="009259A2"/>
    <w:rsid w:val="00942207"/>
    <w:rsid w:val="009643F7"/>
    <w:rsid w:val="00970D33"/>
    <w:rsid w:val="00987115"/>
    <w:rsid w:val="0099223B"/>
    <w:rsid w:val="009C227F"/>
    <w:rsid w:val="009E2939"/>
    <w:rsid w:val="009F19E9"/>
    <w:rsid w:val="009F658E"/>
    <w:rsid w:val="00A07763"/>
    <w:rsid w:val="00A132B6"/>
    <w:rsid w:val="00AA5F5C"/>
    <w:rsid w:val="00AC3032"/>
    <w:rsid w:val="00AC7FB3"/>
    <w:rsid w:val="00AF425C"/>
    <w:rsid w:val="00AF73DB"/>
    <w:rsid w:val="00B11B36"/>
    <w:rsid w:val="00B357F2"/>
    <w:rsid w:val="00B41FE5"/>
    <w:rsid w:val="00B43D79"/>
    <w:rsid w:val="00B8670A"/>
    <w:rsid w:val="00BA2C28"/>
    <w:rsid w:val="00BB25B8"/>
    <w:rsid w:val="00BC3206"/>
    <w:rsid w:val="00C10E16"/>
    <w:rsid w:val="00C84388"/>
    <w:rsid w:val="00CB4CF4"/>
    <w:rsid w:val="00CC21D6"/>
    <w:rsid w:val="00CC7FBD"/>
    <w:rsid w:val="00CF2D23"/>
    <w:rsid w:val="00D003B3"/>
    <w:rsid w:val="00D033B5"/>
    <w:rsid w:val="00D03CEF"/>
    <w:rsid w:val="00D1654B"/>
    <w:rsid w:val="00D52955"/>
    <w:rsid w:val="00D948EB"/>
    <w:rsid w:val="00DA2E31"/>
    <w:rsid w:val="00DB18C4"/>
    <w:rsid w:val="00DB27AD"/>
    <w:rsid w:val="00DC2F6C"/>
    <w:rsid w:val="00DC528F"/>
    <w:rsid w:val="00DD1637"/>
    <w:rsid w:val="00DF23CD"/>
    <w:rsid w:val="00E10DA7"/>
    <w:rsid w:val="00E204B9"/>
    <w:rsid w:val="00E34BFD"/>
    <w:rsid w:val="00E55702"/>
    <w:rsid w:val="00E60FA3"/>
    <w:rsid w:val="00E645F4"/>
    <w:rsid w:val="00E7006E"/>
    <w:rsid w:val="00E91132"/>
    <w:rsid w:val="00E97D2D"/>
    <w:rsid w:val="00EB0477"/>
    <w:rsid w:val="00EB5755"/>
    <w:rsid w:val="00EC133D"/>
    <w:rsid w:val="00EC160D"/>
    <w:rsid w:val="00EF33D0"/>
    <w:rsid w:val="00F110AD"/>
    <w:rsid w:val="00F24660"/>
    <w:rsid w:val="00F35604"/>
    <w:rsid w:val="00F577A7"/>
    <w:rsid w:val="00F606C8"/>
    <w:rsid w:val="00F72602"/>
    <w:rsid w:val="00FF6CA0"/>
    <w:rsid w:val="00FF7505"/>
    <w:rsid w:val="05F53608"/>
    <w:rsid w:val="572D4156"/>
    <w:rsid w:val="6D8DD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074CF6"/>
  <w15:docId w15:val="{DA508ECB-DEDF-4B3E-89E2-A783B3FA64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docDefaults>
  <w:latentStyles w:defLockedState="0" w:defUIPriority="0" w:defSemiHidden="0" w:defUnhideWhenUsed="0" w:defQFormat="0" w:count="276"/>
  <w:style w:type="paragraph" w:styleId="Normal" w:default="1">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hAnsiTheme="majorHAnsi" w:eastAsiaTheme="majorEastAsia"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hAnsiTheme="majorHAnsi" w:eastAsiaTheme="majorEastAsia"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hAnsiTheme="majorHAnsi" w:eastAsiaTheme="majorEastAsia"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hAnsiTheme="majorHAnsi" w:eastAsiaTheme="majorEastAsia"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hAnsiTheme="majorHAnsi" w:eastAsiaTheme="majorEastAsia"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hAnsiTheme="majorHAnsi" w:eastAsiaTheme="majorEastAsia"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hAnsiTheme="majorHAnsi" w:eastAsiaTheme="majorEastAsia"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hAnsiTheme="majorHAnsi" w:eastAsiaTheme="majorEastAsia" w:cstheme="majorBidi"/>
      <w:i/>
      <w:iCs/>
      <w:color w:val="404040" w:themeColor="text1" w:themeTint="BF"/>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2B6CDF"/>
    <w:rPr>
      <w:rFonts w:asciiTheme="majorHAnsi" w:hAnsiTheme="majorHAnsi" w:eastAsiaTheme="majorEastAsia" w:cstheme="majorBidi"/>
      <w:b/>
      <w:bCs/>
      <w:color w:val="E76F34" w:themeColor="accent1"/>
      <w:sz w:val="18"/>
      <w:szCs w:val="24"/>
    </w:rPr>
  </w:style>
  <w:style w:type="character" w:styleId="Heading2Char" w:customStyle="1">
    <w:name w:val="Heading 2 Char"/>
    <w:basedOn w:val="DefaultParagraphFont"/>
    <w:link w:val="Heading2"/>
    <w:rsid w:val="007F4AE1"/>
    <w:rPr>
      <w:rFonts w:asciiTheme="majorHAnsi" w:hAnsiTheme="majorHAnsi" w:eastAsiaTheme="majorEastAsia"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styleId="HeaderChar" w:customStyle="1">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styleId="FooterChar" w:customStyle="1">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hAnsiTheme="majorHAnsi" w:eastAsiaTheme="majorEastAsia" w:cstheme="majorBidi"/>
      <w:color w:val="E76F34" w:themeColor="accent1"/>
      <w:sz w:val="72"/>
      <w:szCs w:val="36"/>
    </w:rPr>
  </w:style>
  <w:style w:type="character" w:styleId="TitleChar" w:customStyle="1">
    <w:name w:val="Title Char"/>
    <w:basedOn w:val="DefaultParagraphFont"/>
    <w:link w:val="Title"/>
    <w:rsid w:val="00620EA4"/>
    <w:rPr>
      <w:rFonts w:asciiTheme="majorHAnsi" w:hAnsiTheme="majorHAnsi" w:eastAsiaTheme="majorEastAsia" w:cstheme="majorBidi"/>
      <w:color w:val="E76F34" w:themeColor="accent1"/>
      <w:sz w:val="72"/>
      <w:szCs w:val="36"/>
    </w:rPr>
  </w:style>
  <w:style w:type="paragraph" w:styleId="ContactDetails" w:customStyle="1">
    <w:name w:val="Contact Details"/>
    <w:basedOn w:val="Normal"/>
    <w:rsid w:val="00691707"/>
    <w:rPr>
      <w:color w:val="7F7F7F" w:themeColor="text1" w:themeTint="80"/>
      <w:sz w:val="16"/>
      <w:szCs w:val="18"/>
    </w:rPr>
  </w:style>
  <w:style w:type="paragraph" w:styleId="Initials" w:customStyle="1">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styleId="BodyTextChar" w:customStyle="1">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styleId="BalloonTextChar" w:customStyle="1">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color="E76F34" w:themeColor="accent1" w:sz="2" w:space="10" w:shadow="1"/>
        <w:left w:val="single" w:color="E76F34" w:themeColor="accent1" w:sz="2" w:space="10" w:shadow="1"/>
        <w:bottom w:val="single" w:color="E76F34" w:themeColor="accent1" w:sz="2" w:space="10" w:shadow="1"/>
        <w:right w:val="single" w:color="E76F34" w:themeColor="accent1" w:sz="2" w:space="10"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styleId="BodyText3Char" w:customStyle="1">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styleId="BodyTextFirstIndentChar" w:customStyle="1">
    <w:name w:val="Body Text First Indent Char"/>
    <w:basedOn w:val="BodyTextChar"/>
    <w:link w:val="BodyTextFirstIndent"/>
    <w:semiHidden/>
    <w:rsid w:val="00F015DE"/>
    <w:rPr>
      <w:color w:val="7F7F7F" w:themeColor="text1" w:themeTint="80"/>
      <w:sz w:val="18"/>
    </w:rPr>
  </w:style>
  <w:style w:type="character" w:styleId="BodyText2Char" w:customStyle="1">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styleId="BodyTextFirstIndent2Char" w:customStyle="1">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styleId="BodyTextIndent2Char" w:customStyle="1">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styleId="BodyTextIndent3Char" w:customStyle="1">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styleId="ClosingChar" w:customStyle="1">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styleId="CommentTextChar" w:customStyle="1">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styleId="CommentSubjectChar" w:customStyle="1">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styleId="DateChar" w:customStyle="1">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styleId="DocumentMapChar" w:customStyle="1">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styleId="E-mailSignatureChar" w:customStyle="1">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styleId="EndnoteTextChar" w:customStyle="1">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Space="180" w:wrap="auto" w:hAnchor="page" w:xAlign="center" w:yAlign="bottom" w:hRule="exact"/>
      <w:ind w:left="2880"/>
    </w:pPr>
    <w:rPr>
      <w:rFonts w:asciiTheme="majorHAnsi" w:hAnsiTheme="majorHAnsi" w:eastAsiaTheme="majorEastAsia" w:cstheme="majorBidi"/>
      <w:sz w:val="24"/>
      <w:szCs w:val="24"/>
    </w:rPr>
  </w:style>
  <w:style w:type="paragraph" w:styleId="EnvelopeReturn">
    <w:name w:val="envelope return"/>
    <w:basedOn w:val="Normal"/>
    <w:semiHidden/>
    <w:unhideWhenUsed/>
    <w:rsid w:val="00F015DE"/>
    <w:rPr>
      <w:rFonts w:asciiTheme="majorHAnsi" w:hAnsiTheme="majorHAnsi" w:eastAsiaTheme="majorEastAsia" w:cstheme="majorBidi"/>
      <w:szCs w:val="20"/>
    </w:rPr>
  </w:style>
  <w:style w:type="paragraph" w:styleId="FootnoteText">
    <w:name w:val="footnote text"/>
    <w:basedOn w:val="Normal"/>
    <w:link w:val="FootnoteTextChar"/>
    <w:semiHidden/>
    <w:unhideWhenUsed/>
    <w:rsid w:val="00F015DE"/>
    <w:rPr>
      <w:szCs w:val="20"/>
    </w:rPr>
  </w:style>
  <w:style w:type="character" w:styleId="FootnoteTextChar" w:customStyle="1">
    <w:name w:val="Footnote Text Char"/>
    <w:basedOn w:val="DefaultParagraphFont"/>
    <w:link w:val="FootnoteText"/>
    <w:semiHidden/>
    <w:rsid w:val="00F015DE"/>
    <w:rPr>
      <w:sz w:val="20"/>
      <w:szCs w:val="20"/>
    </w:rPr>
  </w:style>
  <w:style w:type="character" w:styleId="Heading3Char" w:customStyle="1">
    <w:name w:val="Heading 3 Char"/>
    <w:basedOn w:val="DefaultParagraphFont"/>
    <w:link w:val="Heading3"/>
    <w:rsid w:val="006D333B"/>
    <w:rPr>
      <w:rFonts w:asciiTheme="majorHAnsi" w:hAnsiTheme="majorHAnsi" w:eastAsiaTheme="majorEastAsia" w:cstheme="majorBidi"/>
      <w:b/>
      <w:bCs/>
      <w:color w:val="E76F34" w:themeColor="accent1"/>
      <w:sz w:val="18"/>
    </w:rPr>
  </w:style>
  <w:style w:type="character" w:styleId="Heading4Char" w:customStyle="1">
    <w:name w:val="Heading 4 Char"/>
    <w:basedOn w:val="DefaultParagraphFont"/>
    <w:link w:val="Heading4"/>
    <w:semiHidden/>
    <w:rsid w:val="00F015DE"/>
    <w:rPr>
      <w:rFonts w:asciiTheme="majorHAnsi" w:hAnsiTheme="majorHAnsi" w:eastAsiaTheme="majorEastAsia" w:cstheme="majorBidi"/>
      <w:b/>
      <w:bCs/>
      <w:i/>
      <w:iCs/>
      <w:color w:val="E76F34" w:themeColor="accent1"/>
      <w:sz w:val="20"/>
    </w:rPr>
  </w:style>
  <w:style w:type="character" w:styleId="Heading5Char" w:customStyle="1">
    <w:name w:val="Heading 5 Char"/>
    <w:basedOn w:val="DefaultParagraphFont"/>
    <w:link w:val="Heading5"/>
    <w:semiHidden/>
    <w:rsid w:val="00F015DE"/>
    <w:rPr>
      <w:rFonts w:asciiTheme="majorHAnsi" w:hAnsiTheme="majorHAnsi" w:eastAsiaTheme="majorEastAsia" w:cstheme="majorBidi"/>
      <w:color w:val="7D330F" w:themeColor="accent1" w:themeShade="7F"/>
      <w:sz w:val="20"/>
    </w:rPr>
  </w:style>
  <w:style w:type="character" w:styleId="Heading6Char" w:customStyle="1">
    <w:name w:val="Heading 6 Char"/>
    <w:basedOn w:val="DefaultParagraphFont"/>
    <w:link w:val="Heading6"/>
    <w:semiHidden/>
    <w:rsid w:val="00F015DE"/>
    <w:rPr>
      <w:rFonts w:asciiTheme="majorHAnsi" w:hAnsiTheme="majorHAnsi" w:eastAsiaTheme="majorEastAsia" w:cstheme="majorBidi"/>
      <w:i/>
      <w:iCs/>
      <w:color w:val="7D330F" w:themeColor="accent1" w:themeShade="7F"/>
      <w:sz w:val="20"/>
    </w:rPr>
  </w:style>
  <w:style w:type="character" w:styleId="Heading7Char" w:customStyle="1">
    <w:name w:val="Heading 7 Char"/>
    <w:basedOn w:val="DefaultParagraphFont"/>
    <w:link w:val="Heading7"/>
    <w:semiHidden/>
    <w:rsid w:val="00F015DE"/>
    <w:rPr>
      <w:rFonts w:asciiTheme="majorHAnsi" w:hAnsiTheme="majorHAnsi" w:eastAsiaTheme="majorEastAsia" w:cstheme="majorBidi"/>
      <w:i/>
      <w:iCs/>
      <w:color w:val="404040" w:themeColor="text1" w:themeTint="BF"/>
      <w:sz w:val="20"/>
    </w:rPr>
  </w:style>
  <w:style w:type="character" w:styleId="Heading8Char" w:customStyle="1">
    <w:name w:val="Heading 8 Char"/>
    <w:basedOn w:val="DefaultParagraphFont"/>
    <w:link w:val="Heading8"/>
    <w:semiHidden/>
    <w:rsid w:val="00F015DE"/>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semiHidden/>
    <w:rsid w:val="00F015DE"/>
    <w:rPr>
      <w:rFonts w:asciiTheme="majorHAnsi" w:hAnsiTheme="majorHAnsi" w:eastAsiaTheme="majorEastAsia"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styleId="HTMLAddressChar" w:customStyle="1">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styleId="HTMLPreformattedChar" w:customStyle="1">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hAnsiTheme="majorHAnsi" w:eastAsiaTheme="majorEastAsia" w:cstheme="majorBidi"/>
      <w:b/>
      <w:bCs/>
    </w:rPr>
  </w:style>
  <w:style w:type="paragraph" w:styleId="IntenseQuote">
    <w:name w:val="Intense Quote"/>
    <w:basedOn w:val="Normal"/>
    <w:next w:val="Normal"/>
    <w:link w:val="IntenseQuoteChar"/>
    <w:qFormat/>
    <w:rsid w:val="00F015DE"/>
    <w:pPr>
      <w:pBdr>
        <w:bottom w:val="single" w:color="E76F34" w:themeColor="accent1" w:sz="4" w:space="4"/>
      </w:pBdr>
      <w:spacing w:before="200" w:after="280"/>
      <w:ind w:left="936" w:right="936"/>
    </w:pPr>
    <w:rPr>
      <w:b/>
      <w:bCs/>
      <w:i/>
      <w:iCs/>
      <w:color w:val="E76F34" w:themeColor="accent1"/>
    </w:rPr>
  </w:style>
  <w:style w:type="character" w:styleId="IntenseQuoteChar" w:customStyle="1">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styleId="MacroTextChar" w:customStyle="1">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semiHidden/>
    <w:rsid w:val="00F015DE"/>
    <w:rPr>
      <w:rFonts w:asciiTheme="majorHAnsi" w:hAnsiTheme="majorHAnsi" w:eastAsiaTheme="majorEastAsia"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styleId="NoteHeadingChar" w:customStyle="1">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styleId="PlainTextChar" w:customStyle="1">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styleId="QuoteChar" w:customStyle="1">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styleId="SalutationChar" w:customStyle="1">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styleId="SignatureChar" w:customStyle="1">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hAnsiTheme="majorHAnsi" w:eastAsiaTheme="majorEastAsia" w:cstheme="majorBidi"/>
      <w:i/>
      <w:iCs/>
      <w:color w:val="E76F34" w:themeColor="accent1"/>
      <w:spacing w:val="15"/>
      <w:sz w:val="24"/>
      <w:szCs w:val="24"/>
    </w:rPr>
  </w:style>
  <w:style w:type="character" w:styleId="SubtitleChar" w:customStyle="1">
    <w:name w:val="Subtitle Char"/>
    <w:basedOn w:val="DefaultParagraphFont"/>
    <w:link w:val="Subtitle"/>
    <w:rsid w:val="00F015DE"/>
    <w:rPr>
      <w:rFonts w:asciiTheme="majorHAnsi" w:hAnsiTheme="majorHAnsi" w:eastAsiaTheme="majorEastAsia"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SpaceBetween" w:customStyle="1">
    <w:name w:val="Space Between"/>
    <w:basedOn w:val="Normal"/>
    <w:rsid w:val="009F19E9"/>
    <w:rPr>
      <w:sz w:val="36"/>
    </w:rPr>
  </w:style>
  <w:style w:type="paragraph" w:styleId="C06FE07EC5446A45BB8E530E719B707D" w:customStyle="1">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&#65279;<?xml version="1.0" encoding="utf-8"?><Relationships xmlns="http://schemas.openxmlformats.org/package/2006/relationships"><Relationship Type="http://schemas.openxmlformats.org/officeDocument/2006/relationships/header" Target="header2.xml" Id="rId11" /><Relationship Type="http://schemas.openxmlformats.org/officeDocument/2006/relationships/fontTable" Target="fontTable.xml" Id="rId12" /><Relationship Type="http://schemas.openxmlformats.org/officeDocument/2006/relationships/glossaryDocument" Target="glossary/document.xml" Id="rId13" /><Relationship Type="http://schemas.openxmlformats.org/officeDocument/2006/relationships/theme" Target="theme/theme1.xml" Id="rId14"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otnotes" Target="footnotes.xml" Id="rId7" /><Relationship Type="http://schemas.openxmlformats.org/officeDocument/2006/relationships/endnotes" Target="endnotes.xml" Id="rId8" /><Relationship Type="http://schemas.openxmlformats.org/officeDocument/2006/relationships/header" Target="header1.xml" Id="rId9" /><Relationship Type="http://schemas.openxmlformats.org/officeDocument/2006/relationships/footer" Target="footer1.xml" Id="rId10" /></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DA2BAF7CE2E24CBFDB260A462B2371"/>
        <w:category>
          <w:name w:val="General"/>
          <w:gallery w:val="placeholder"/>
        </w:category>
        <w:types>
          <w:type w:val="bbPlcHdr"/>
        </w:types>
        <w:behaviors>
          <w:behavior w:val="content"/>
        </w:behaviors>
        <w:guid w:val="{14A349EA-9699-824B-9FEA-7AB47F6F8D54}"/>
      </w:docPartPr>
      <w:docPartBody>
        <w:p w:rsidR="00BA23B0" w:rsidRDefault="00BA23B0">
          <w:pPr>
            <w:pStyle w:val="61DA2BAF7CE2E24CBFDB260A462B237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B4F2F5697E1524A85A7A8ABFA11D27A"/>
        <w:category>
          <w:name w:val="General"/>
          <w:gallery w:val="placeholder"/>
        </w:category>
        <w:types>
          <w:type w:val="bbPlcHdr"/>
        </w:types>
        <w:behaviors>
          <w:behavior w:val="content"/>
        </w:behaviors>
        <w:guid w:val="{4085675A-40C6-9440-95C6-08D75F5BEA2F}"/>
      </w:docPartPr>
      <w:docPartBody>
        <w:p w:rsidR="00BA23B0" w:rsidRDefault="00BA23B0">
          <w:pPr>
            <w:pStyle w:val="FB4F2F5697E1524A85A7A8ABFA11D27A"/>
          </w:pPr>
          <w:r>
            <w:t>Lorem ipsum dolor</w:t>
          </w:r>
        </w:p>
      </w:docPartBody>
    </w:docPart>
    <w:docPart>
      <w:docPartPr>
        <w:name w:val="CA390B17BF359B4AA387D1DF2C1FF86F"/>
        <w:category>
          <w:name w:val="General"/>
          <w:gallery w:val="placeholder"/>
        </w:category>
        <w:types>
          <w:type w:val="bbPlcHdr"/>
        </w:types>
        <w:behaviors>
          <w:behavior w:val="content"/>
        </w:behaviors>
        <w:guid w:val="{9C13B50E-5C4E-B840-88B9-F1E95874CE30}"/>
      </w:docPartPr>
      <w:docPartBody>
        <w:p w:rsidR="00BA23B0" w:rsidRDefault="00BA23B0">
          <w:pPr>
            <w:pStyle w:val="CA390B17BF359B4AA387D1DF2C1FF86F"/>
          </w:pPr>
          <w:r>
            <w:t>Etiam cursus suscipit enim. Nulla facilisi. Integer eleifend diam eu diam. Donec dapibus enim sollicitudin nulla. Nam hendrerit. Nunc id nisi. Curabitur sed neque. Pellentesque placerat consequat pede.</w:t>
          </w:r>
        </w:p>
      </w:docPartBody>
    </w:docPart>
    <w:docPart>
      <w:docPartPr>
        <w:name w:val="435A80D88B1AF947BB2330F29652F3EB"/>
        <w:category>
          <w:name w:val="General"/>
          <w:gallery w:val="placeholder"/>
        </w:category>
        <w:types>
          <w:type w:val="bbPlcHdr"/>
        </w:types>
        <w:behaviors>
          <w:behavior w:val="content"/>
        </w:behaviors>
        <w:guid w:val="{2CF288DC-3C28-7349-AFC4-660DE9F33BB0}"/>
      </w:docPartPr>
      <w:docPartBody>
        <w:p w:rsidR="00BA23B0" w:rsidRDefault="00BA23B0">
          <w:pPr>
            <w:pStyle w:val="435A80D88B1AF947BB2330F29652F3EB"/>
          </w:pPr>
          <w:r>
            <w:t>Aliquam dapibus.</w:t>
          </w:r>
        </w:p>
      </w:docPartBody>
    </w:docPart>
    <w:docPart>
      <w:docPartPr>
        <w:name w:val="E3006CFA14440E44A06857C0236FF45D"/>
        <w:category>
          <w:name w:val="General"/>
          <w:gallery w:val="placeholder"/>
        </w:category>
        <w:types>
          <w:type w:val="bbPlcHdr"/>
        </w:types>
        <w:behaviors>
          <w:behavior w:val="content"/>
        </w:behaviors>
        <w:guid w:val="{89A819A7-2693-DE49-B533-3B1349459B52}"/>
      </w:docPartPr>
      <w:docPartBody>
        <w:p w:rsidR="00BA23B0" w:rsidRDefault="00BA23B0">
          <w:pPr>
            <w:pStyle w:val="E3006CFA14440E44A06857C0236FF45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37FD8AEE42BE94CAF29B91370D9A544"/>
        <w:category>
          <w:name w:val="General"/>
          <w:gallery w:val="placeholder"/>
        </w:category>
        <w:types>
          <w:type w:val="bbPlcHdr"/>
        </w:types>
        <w:behaviors>
          <w:behavior w:val="content"/>
        </w:behaviors>
        <w:guid w:val="{023F9873-628B-9242-A565-8BAC53AA595F}"/>
      </w:docPartPr>
      <w:docPartBody>
        <w:p w:rsidR="00BA23B0" w:rsidRDefault="00BA23B0">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A23B0" w:rsidRDefault="00BA23B0">
          <w:pPr>
            <w:pStyle w:val="937FD8AEE42BE94CAF29B91370D9A544"/>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79990B783DCF74ABC2E3DD652ABAB49"/>
        <w:category>
          <w:name w:val="General"/>
          <w:gallery w:val="placeholder"/>
        </w:category>
        <w:types>
          <w:type w:val="bbPlcHdr"/>
        </w:types>
        <w:behaviors>
          <w:behavior w:val="content"/>
        </w:behaviors>
        <w:guid w:val="{A19A27A7-BD58-984E-BA80-D659A737BEB9}"/>
      </w:docPartPr>
      <w:docPartBody>
        <w:p w:rsidR="00BA23B0" w:rsidRDefault="00BA23B0">
          <w:pPr>
            <w:pStyle w:val="D79990B783DCF74ABC2E3DD652ABAB49"/>
          </w:pPr>
          <w:r>
            <w:t>Lorem ipsum dolor</w:t>
          </w:r>
        </w:p>
      </w:docPartBody>
    </w:docPart>
    <w:docPart>
      <w:docPartPr>
        <w:name w:val="FEC50B61AD6619469651D632C069BD92"/>
        <w:category>
          <w:name w:val="General"/>
          <w:gallery w:val="placeholder"/>
        </w:category>
        <w:types>
          <w:type w:val="bbPlcHdr"/>
        </w:types>
        <w:behaviors>
          <w:behavior w:val="content"/>
        </w:behaviors>
        <w:guid w:val="{212ABC0F-C931-2149-B8FB-AF3B2761EF4C}"/>
      </w:docPartPr>
      <w:docPartBody>
        <w:p w:rsidR="00BA23B0" w:rsidRDefault="00BA23B0">
          <w:pPr>
            <w:pStyle w:val="FEC50B61AD6619469651D632C069BD92"/>
          </w:pPr>
          <w:r>
            <w:t>Etiam cursus suscipit enim. Nulla facilisi. Integer eleifend diam eu diam. Donec dapibus enim sollicitudin nulla. Nam hendrerit. Nunc id nisi. Curabitur sed neque. Pellentesque placerat consequat pede.</w:t>
          </w:r>
        </w:p>
      </w:docPartBody>
    </w:docPart>
    <w:docPart>
      <w:docPartPr>
        <w:name w:val="6EF4EE1977034840BD882F28BE06DC59"/>
        <w:category>
          <w:name w:val="General"/>
          <w:gallery w:val="placeholder"/>
        </w:category>
        <w:types>
          <w:type w:val="bbPlcHdr"/>
        </w:types>
        <w:behaviors>
          <w:behavior w:val="content"/>
        </w:behaviors>
        <w:guid w:val="{01B21E18-2988-FB4D-971F-421E9C03547A}"/>
      </w:docPartPr>
      <w:docPartBody>
        <w:p w:rsidR="00BA23B0" w:rsidRDefault="00BA23B0">
          <w:pPr>
            <w:pStyle w:val="6EF4EE1977034840BD882F28BE06DC59"/>
          </w:pPr>
          <w:r>
            <w:t>Aliquam dapibus.</w:t>
          </w:r>
        </w:p>
      </w:docPartBody>
    </w:docPart>
    <w:docPart>
      <w:docPartPr>
        <w:name w:val="9D7EEA97CC0E8E4B9FCA7B7A815C5750"/>
        <w:category>
          <w:name w:val="General"/>
          <w:gallery w:val="placeholder"/>
        </w:category>
        <w:types>
          <w:type w:val="bbPlcHdr"/>
        </w:types>
        <w:behaviors>
          <w:behavior w:val="content"/>
        </w:behaviors>
        <w:guid w:val="{49CA9E6C-9534-CE4C-8F99-FA6F9382645A}"/>
      </w:docPartPr>
      <w:docPartBody>
        <w:p w:rsidR="00BA23B0" w:rsidRDefault="00BA23B0">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A23B0" w:rsidRDefault="00BA23B0">
          <w:pPr>
            <w:pStyle w:val="9D7EEA97CC0E8E4B9FCA7B7A815C575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996B1175032F943A42A0C20837DBC7C"/>
        <w:category>
          <w:name w:val="General"/>
          <w:gallery w:val="placeholder"/>
        </w:category>
        <w:types>
          <w:type w:val="bbPlcHdr"/>
        </w:types>
        <w:behaviors>
          <w:behavior w:val="content"/>
        </w:behaviors>
        <w:guid w:val="{620EC6D3-177F-4045-9B14-089600571EA6}"/>
      </w:docPartPr>
      <w:docPartBody>
        <w:p w:rsidR="00BA23B0" w:rsidRDefault="00BA23B0">
          <w:pPr>
            <w:pStyle w:val="D996B1175032F943A42A0C20837DBC7C"/>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3B0"/>
    <w:rsid w:val="00574B98"/>
    <w:rsid w:val="005F7FED"/>
    <w:rsid w:val="0063765E"/>
    <w:rsid w:val="00A657D9"/>
    <w:rsid w:val="00BA2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DA2BAF7CE2E24CBFDB260A462B2371">
    <w:name w:val="61DA2BAF7CE2E24CBFDB260A462B2371"/>
  </w:style>
  <w:style w:type="paragraph" w:customStyle="1" w:styleId="FB4F2F5697E1524A85A7A8ABFA11D27A">
    <w:name w:val="FB4F2F5697E1524A85A7A8ABFA11D27A"/>
  </w:style>
  <w:style w:type="paragraph" w:customStyle="1" w:styleId="CA390B17BF359B4AA387D1DF2C1FF86F">
    <w:name w:val="CA390B17BF359B4AA387D1DF2C1FF86F"/>
  </w:style>
  <w:style w:type="paragraph" w:customStyle="1" w:styleId="435A80D88B1AF947BB2330F29652F3EB">
    <w:name w:val="435A80D88B1AF947BB2330F29652F3EB"/>
  </w:style>
  <w:style w:type="paragraph" w:customStyle="1" w:styleId="E3006CFA14440E44A06857C0236FF45D">
    <w:name w:val="E3006CFA14440E44A06857C0236FF45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37FD8AEE42BE94CAF29B91370D9A544">
    <w:name w:val="937FD8AEE42BE94CAF29B91370D9A544"/>
  </w:style>
  <w:style w:type="paragraph" w:customStyle="1" w:styleId="D79990B783DCF74ABC2E3DD652ABAB49">
    <w:name w:val="D79990B783DCF74ABC2E3DD652ABAB49"/>
  </w:style>
  <w:style w:type="paragraph" w:customStyle="1" w:styleId="FEC50B61AD6619469651D632C069BD92">
    <w:name w:val="FEC50B61AD6619469651D632C069BD92"/>
  </w:style>
  <w:style w:type="paragraph" w:customStyle="1" w:styleId="6EF4EE1977034840BD882F28BE06DC59">
    <w:name w:val="6EF4EE1977034840BD882F28BE06DC59"/>
  </w:style>
  <w:style w:type="paragraph" w:customStyle="1" w:styleId="EA869013C879AB488104B0E41BFE84CA">
    <w:name w:val="EA869013C879AB488104B0E41BFE84CA"/>
  </w:style>
  <w:style w:type="paragraph" w:customStyle="1" w:styleId="9D7EEA97CC0E8E4B9FCA7B7A815C5750">
    <w:name w:val="9D7EEA97CC0E8E4B9FCA7B7A815C5750"/>
  </w:style>
  <w:style w:type="paragraph" w:customStyle="1" w:styleId="D996B1175032F943A42A0C20837DBC7C">
    <w:name w:val="D996B1175032F943A42A0C20837DBC7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DA2BAF7CE2E24CBFDB260A462B2371">
    <w:name w:val="61DA2BAF7CE2E24CBFDB260A462B2371"/>
  </w:style>
  <w:style w:type="paragraph" w:customStyle="1" w:styleId="FB4F2F5697E1524A85A7A8ABFA11D27A">
    <w:name w:val="FB4F2F5697E1524A85A7A8ABFA11D27A"/>
  </w:style>
  <w:style w:type="paragraph" w:customStyle="1" w:styleId="CA390B17BF359B4AA387D1DF2C1FF86F">
    <w:name w:val="CA390B17BF359B4AA387D1DF2C1FF86F"/>
  </w:style>
  <w:style w:type="paragraph" w:customStyle="1" w:styleId="435A80D88B1AF947BB2330F29652F3EB">
    <w:name w:val="435A80D88B1AF947BB2330F29652F3EB"/>
  </w:style>
  <w:style w:type="paragraph" w:customStyle="1" w:styleId="E3006CFA14440E44A06857C0236FF45D">
    <w:name w:val="E3006CFA14440E44A06857C0236FF45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37FD8AEE42BE94CAF29B91370D9A544">
    <w:name w:val="937FD8AEE42BE94CAF29B91370D9A544"/>
  </w:style>
  <w:style w:type="paragraph" w:customStyle="1" w:styleId="D79990B783DCF74ABC2E3DD652ABAB49">
    <w:name w:val="D79990B783DCF74ABC2E3DD652ABAB49"/>
  </w:style>
  <w:style w:type="paragraph" w:customStyle="1" w:styleId="FEC50B61AD6619469651D632C069BD92">
    <w:name w:val="FEC50B61AD6619469651D632C069BD92"/>
  </w:style>
  <w:style w:type="paragraph" w:customStyle="1" w:styleId="6EF4EE1977034840BD882F28BE06DC59">
    <w:name w:val="6EF4EE1977034840BD882F28BE06DC59"/>
  </w:style>
  <w:style w:type="paragraph" w:customStyle="1" w:styleId="EA869013C879AB488104B0E41BFE84CA">
    <w:name w:val="EA869013C879AB488104B0E41BFE84CA"/>
  </w:style>
  <w:style w:type="paragraph" w:customStyle="1" w:styleId="9D7EEA97CC0E8E4B9FCA7B7A815C5750">
    <w:name w:val="9D7EEA97CC0E8E4B9FCA7B7A815C5750"/>
  </w:style>
  <w:style w:type="paragraph" w:customStyle="1" w:styleId="D996B1175032F943A42A0C20837DBC7C">
    <w:name w:val="D996B1175032F943A42A0C20837DB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696C9-D9E5-9142-BA42-940B7893471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Corner Resume.dotx</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McIntyre</dc:creator>
  <keywords/>
  <dc:description/>
  <lastModifiedBy>James McIntyre</lastModifiedBy>
  <revision>8</revision>
  <dcterms:created xsi:type="dcterms:W3CDTF">2021-03-31T18:08:00.0000000Z</dcterms:created>
  <dcterms:modified xsi:type="dcterms:W3CDTF">2021-08-01T09:22:19.4392737Z</dcterms:modified>
  <category/>
</coreProperties>
</file>