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5AEEC" w14:textId="77777777" w:rsidR="00376742" w:rsidRPr="006023A3" w:rsidRDefault="00DF5331">
      <w:pPr>
        <w:pStyle w:val="Title"/>
        <w:rPr>
          <w:rFonts w:ascii="Arial" w:hAnsi="Arial" w:cs="Arial"/>
          <w:b/>
          <w:color w:val="auto"/>
          <w:sz w:val="24"/>
          <w:szCs w:val="24"/>
        </w:rPr>
      </w:pPr>
      <w:r w:rsidRPr="006023A3">
        <w:rPr>
          <w:rFonts w:ascii="Arial" w:hAnsi="Arial" w:cs="Arial"/>
          <w:b/>
          <w:color w:val="auto"/>
          <w:sz w:val="24"/>
          <w:szCs w:val="24"/>
        </w:rPr>
        <w:t>‍</w:t>
      </w:r>
      <w:sdt>
        <w:sdtPr>
          <w:rPr>
            <w:rFonts w:ascii="Arial" w:hAnsi="Arial" w:cs="Arial"/>
            <w:b/>
            <w:color w:val="auto"/>
            <w:sz w:val="24"/>
            <w:szCs w:val="24"/>
          </w:rPr>
          <w:alias w:val="Your Name"/>
          <w:tag w:val=""/>
          <w:id w:val="1246310863"/>
          <w:placeholder>
            <w:docPart w:val="C60EF16A98AA4A4EA107F6CB3681524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93597" w:rsidRPr="006023A3">
            <w:rPr>
              <w:rFonts w:ascii="Arial" w:hAnsi="Arial" w:cs="Arial"/>
              <w:b/>
              <w:color w:val="auto"/>
              <w:sz w:val="24"/>
              <w:szCs w:val="24"/>
            </w:rPr>
            <w:t>Hamilton N. O’Biecunas</w:t>
          </w:r>
        </w:sdtContent>
      </w:sdt>
    </w:p>
    <w:p w14:paraId="6F95AEED" w14:textId="77777777" w:rsidR="00376742" w:rsidRPr="006023A3" w:rsidRDefault="00737C16">
      <w:pPr>
        <w:rPr>
          <w:rFonts w:ascii="Arial" w:hAnsi="Arial" w:cs="Arial"/>
          <w:color w:val="auto"/>
          <w:sz w:val="20"/>
        </w:rPr>
      </w:pPr>
      <w:sdt>
        <w:sdtPr>
          <w:rPr>
            <w:rFonts w:ascii="Arial" w:hAnsi="Arial" w:cs="Arial"/>
            <w:color w:val="auto"/>
            <w:sz w:val="20"/>
            <w:lang w:eastAsia="en-US"/>
          </w:rPr>
          <w:alias w:val="Address"/>
          <w:tag w:val=""/>
          <w:id w:val="-593780209"/>
          <w:placeholder>
            <w:docPart w:val="D41C415D9DFE49EFB65C544BC236B737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E93597" w:rsidRPr="006023A3">
            <w:rPr>
              <w:rFonts w:ascii="Arial" w:hAnsi="Arial" w:cs="Arial"/>
              <w:color w:val="auto"/>
              <w:sz w:val="20"/>
              <w:lang w:eastAsia="en-US"/>
            </w:rPr>
            <w:t>9443 McLennan Ave Northridge, CA 91343</w:t>
          </w:r>
        </w:sdtContent>
      </w:sdt>
      <w:r w:rsidR="00DF5331" w:rsidRPr="006023A3">
        <w:rPr>
          <w:rFonts w:ascii="Arial" w:hAnsi="Arial" w:cs="Arial"/>
          <w:color w:val="auto"/>
          <w:sz w:val="20"/>
        </w:rPr>
        <w:t> | </w:t>
      </w:r>
      <w:sdt>
        <w:sdtPr>
          <w:rPr>
            <w:rFonts w:ascii="Arial" w:hAnsi="Arial" w:cs="Arial"/>
            <w:color w:val="auto"/>
            <w:sz w:val="20"/>
            <w:lang w:eastAsia="en-US"/>
          </w:rPr>
          <w:alias w:val="Telephone"/>
          <w:tag w:val=""/>
          <w:id w:val="-1416317146"/>
          <w:placeholder>
            <w:docPart w:val="80C68EAFECCD4FB6BC7B39DA64045D6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731F5" w:rsidRPr="006023A3">
            <w:rPr>
              <w:rFonts w:ascii="Arial" w:hAnsi="Arial" w:cs="Arial"/>
              <w:color w:val="auto"/>
              <w:sz w:val="20"/>
              <w:lang w:eastAsia="en-US"/>
            </w:rPr>
            <w:t xml:space="preserve">(818) </w:t>
          </w:r>
          <w:r w:rsidR="00E93597" w:rsidRPr="006023A3">
            <w:rPr>
              <w:rFonts w:ascii="Arial" w:hAnsi="Arial" w:cs="Arial"/>
              <w:color w:val="auto"/>
              <w:sz w:val="20"/>
              <w:lang w:eastAsia="en-US"/>
            </w:rPr>
            <w:t>522-4785</w:t>
          </w:r>
          <w:r w:rsidR="003731F5" w:rsidRPr="006023A3">
            <w:rPr>
              <w:rFonts w:ascii="Arial" w:hAnsi="Arial" w:cs="Arial"/>
              <w:color w:val="auto"/>
              <w:sz w:val="20"/>
              <w:lang w:eastAsia="en-US"/>
            </w:rPr>
            <w:t xml:space="preserve">    </w:t>
          </w:r>
        </w:sdtContent>
      </w:sdt>
      <w:r w:rsidR="00DF5331" w:rsidRPr="006023A3">
        <w:rPr>
          <w:rFonts w:ascii="Arial" w:hAnsi="Arial" w:cs="Arial"/>
          <w:color w:val="auto"/>
          <w:sz w:val="20"/>
        </w:rPr>
        <w:t> | </w:t>
      </w:r>
      <w:sdt>
        <w:sdtPr>
          <w:rPr>
            <w:rFonts w:ascii="Arial" w:hAnsi="Arial" w:cs="Arial"/>
            <w:color w:val="auto"/>
            <w:sz w:val="20"/>
            <w:lang w:eastAsia="en-US"/>
          </w:rPr>
          <w:alias w:val="Email"/>
          <w:tag w:val=""/>
          <w:id w:val="-391963670"/>
          <w:placeholder>
            <w:docPart w:val="4A5C7AB7837F46248B95CCDC189BA0F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E93597" w:rsidRPr="006023A3">
            <w:rPr>
              <w:rFonts w:ascii="Arial" w:hAnsi="Arial" w:cs="Arial"/>
              <w:color w:val="auto"/>
              <w:sz w:val="20"/>
              <w:lang w:eastAsia="en-US"/>
            </w:rPr>
            <w:t>Ham</w:t>
          </w:r>
          <w:r w:rsidR="003731F5" w:rsidRPr="006023A3">
            <w:rPr>
              <w:rFonts w:ascii="Arial" w:hAnsi="Arial" w:cs="Arial"/>
              <w:color w:val="auto"/>
              <w:sz w:val="20"/>
              <w:lang w:eastAsia="en-US"/>
            </w:rPr>
            <w:t>@</w:t>
          </w:r>
          <w:r w:rsidR="00E93597" w:rsidRPr="006023A3">
            <w:rPr>
              <w:rFonts w:ascii="Arial" w:hAnsi="Arial" w:cs="Arial"/>
              <w:color w:val="auto"/>
              <w:sz w:val="20"/>
              <w:lang w:eastAsia="en-US"/>
            </w:rPr>
            <w:t>zolaw</w:t>
          </w:r>
          <w:r w:rsidR="003731F5" w:rsidRPr="006023A3">
            <w:rPr>
              <w:rFonts w:ascii="Arial" w:hAnsi="Arial" w:cs="Arial"/>
              <w:color w:val="auto"/>
              <w:sz w:val="20"/>
              <w:lang w:eastAsia="en-US"/>
            </w:rPr>
            <w:t>.com</w:t>
          </w:r>
        </w:sdtContent>
      </w:sdt>
    </w:p>
    <w:p w14:paraId="6F95AEEE" w14:textId="77777777" w:rsidR="003731F5" w:rsidRPr="006023A3" w:rsidRDefault="003731F5" w:rsidP="003731F5">
      <w:pPr>
        <w:spacing w:before="60" w:after="60"/>
        <w:jc w:val="center"/>
        <w:rPr>
          <w:rFonts w:ascii="Arial" w:hAnsi="Arial" w:cs="Arial"/>
          <w:b/>
          <w:bCs/>
          <w:smallCaps/>
          <w:color w:val="auto"/>
          <w:sz w:val="20"/>
        </w:rPr>
      </w:pPr>
      <w:r w:rsidRPr="006023A3">
        <w:rPr>
          <w:rFonts w:ascii="Arial" w:hAnsi="Arial" w:cs="Arial"/>
          <w:b/>
          <w:bCs/>
          <w:smallCaps/>
          <w:color w:val="auto"/>
          <w:sz w:val="20"/>
        </w:rPr>
        <w:t>CAREER PROFILE</w:t>
      </w:r>
    </w:p>
    <w:p w14:paraId="6F95AEEF" w14:textId="77777777" w:rsidR="006023A3" w:rsidRPr="006023A3" w:rsidRDefault="00E93597" w:rsidP="00674D5D">
      <w:pPr>
        <w:tabs>
          <w:tab w:val="right" w:pos="10170"/>
        </w:tabs>
        <w:rPr>
          <w:rFonts w:ascii="Arial" w:hAnsi="Arial" w:cs="Arial"/>
          <w:smallCaps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Information Technology expert with </w:t>
      </w:r>
      <w:r w:rsidR="003B318D" w:rsidRPr="006023A3">
        <w:rPr>
          <w:rFonts w:ascii="Arial" w:hAnsi="Arial" w:cs="Arial"/>
          <w:color w:val="auto"/>
          <w:sz w:val="20"/>
        </w:rPr>
        <w:t>Advanced</w:t>
      </w:r>
      <w:r w:rsidRPr="006023A3">
        <w:rPr>
          <w:rFonts w:ascii="Arial" w:hAnsi="Arial" w:cs="Arial"/>
          <w:color w:val="auto"/>
          <w:sz w:val="20"/>
        </w:rPr>
        <w:t xml:space="preserve"> experience in IT Support, Server Administration </w:t>
      </w:r>
      <w:r w:rsidR="003B318D" w:rsidRPr="006023A3">
        <w:rPr>
          <w:rFonts w:ascii="Arial" w:hAnsi="Arial" w:cs="Arial"/>
          <w:color w:val="auto"/>
          <w:sz w:val="20"/>
        </w:rPr>
        <w:t xml:space="preserve">&amp; </w:t>
      </w:r>
      <w:r w:rsidR="00674D5D" w:rsidRPr="006023A3">
        <w:rPr>
          <w:rFonts w:ascii="Arial" w:hAnsi="Arial" w:cs="Arial"/>
          <w:color w:val="auto"/>
          <w:sz w:val="20"/>
        </w:rPr>
        <w:t>D</w:t>
      </w:r>
      <w:r w:rsidRPr="006023A3">
        <w:rPr>
          <w:rFonts w:ascii="Arial" w:hAnsi="Arial" w:cs="Arial"/>
          <w:color w:val="auto"/>
          <w:sz w:val="20"/>
        </w:rPr>
        <w:t xml:space="preserve">esktop </w:t>
      </w:r>
      <w:r w:rsidR="00674D5D" w:rsidRPr="006023A3">
        <w:rPr>
          <w:rFonts w:ascii="Arial" w:hAnsi="Arial" w:cs="Arial"/>
          <w:color w:val="auto"/>
          <w:sz w:val="20"/>
        </w:rPr>
        <w:t>C</w:t>
      </w:r>
      <w:r w:rsidRPr="006023A3">
        <w:rPr>
          <w:rFonts w:ascii="Arial" w:hAnsi="Arial" w:cs="Arial"/>
          <w:color w:val="auto"/>
          <w:sz w:val="20"/>
        </w:rPr>
        <w:t>onfiguration</w:t>
      </w:r>
      <w:r w:rsidR="00674D5D" w:rsidRPr="006023A3">
        <w:rPr>
          <w:rFonts w:ascii="Arial" w:hAnsi="Arial" w:cs="Arial"/>
          <w:color w:val="auto"/>
          <w:sz w:val="20"/>
        </w:rPr>
        <w:t>;</w:t>
      </w:r>
      <w:r w:rsidRPr="006023A3">
        <w:rPr>
          <w:rFonts w:ascii="Arial" w:hAnsi="Arial" w:cs="Arial"/>
          <w:color w:val="auto"/>
          <w:sz w:val="20"/>
        </w:rPr>
        <w:t xml:space="preserve"> </w:t>
      </w:r>
      <w:r w:rsidR="00674D5D" w:rsidRPr="006023A3">
        <w:rPr>
          <w:rFonts w:ascii="Arial" w:hAnsi="Arial" w:cs="Arial"/>
          <w:color w:val="auto"/>
          <w:sz w:val="20"/>
        </w:rPr>
        <w:t>h</w:t>
      </w:r>
      <w:r w:rsidRPr="006023A3">
        <w:rPr>
          <w:rFonts w:ascii="Arial" w:hAnsi="Arial" w:cs="Arial"/>
          <w:color w:val="auto"/>
          <w:sz w:val="20"/>
        </w:rPr>
        <w:t xml:space="preserve">ighly effective IT manager with experience managing multiple sites </w:t>
      </w:r>
      <w:r w:rsidR="003B318D" w:rsidRPr="006023A3">
        <w:rPr>
          <w:rFonts w:ascii="Arial" w:hAnsi="Arial" w:cs="Arial"/>
          <w:color w:val="auto"/>
          <w:sz w:val="20"/>
        </w:rPr>
        <w:t>&amp;</w:t>
      </w:r>
      <w:r w:rsidRPr="006023A3">
        <w:rPr>
          <w:rFonts w:ascii="Arial" w:hAnsi="Arial" w:cs="Arial"/>
          <w:color w:val="auto"/>
          <w:sz w:val="20"/>
        </w:rPr>
        <w:t xml:space="preserve"> offices.</w:t>
      </w:r>
      <w:r w:rsidR="003731F5" w:rsidRPr="006023A3">
        <w:rPr>
          <w:rFonts w:ascii="Arial" w:hAnsi="Arial" w:cs="Arial"/>
          <w:color w:val="auto"/>
          <w:sz w:val="20"/>
        </w:rPr>
        <w:t xml:space="preserve"> </w:t>
      </w:r>
    </w:p>
    <w:p w14:paraId="6F95AEF0" w14:textId="77777777" w:rsidR="003731F5" w:rsidRPr="006023A3" w:rsidRDefault="003731F5" w:rsidP="003731F5">
      <w:pPr>
        <w:tabs>
          <w:tab w:val="right" w:pos="10170"/>
        </w:tabs>
        <w:jc w:val="center"/>
        <w:rPr>
          <w:rFonts w:ascii="Arial" w:hAnsi="Arial" w:cs="Arial"/>
          <w:b/>
          <w:color w:val="auto"/>
          <w:sz w:val="20"/>
        </w:rPr>
      </w:pPr>
      <w:r w:rsidRPr="006023A3">
        <w:rPr>
          <w:rFonts w:ascii="Arial" w:hAnsi="Arial" w:cs="Arial"/>
          <w:b/>
          <w:smallCaps/>
          <w:color w:val="auto"/>
          <w:sz w:val="20"/>
        </w:rPr>
        <w:t>AREAS OF STRENGTH AND EXPERTISE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95"/>
        <w:gridCol w:w="3727"/>
        <w:gridCol w:w="2538"/>
      </w:tblGrid>
      <w:tr w:rsidR="006023A3" w:rsidRPr="006023A3" w14:paraId="6F95AF00" w14:textId="77777777" w:rsidTr="005805C9">
        <w:tc>
          <w:tcPr>
            <w:tcW w:w="1653" w:type="pct"/>
            <w:shd w:val="clear" w:color="auto" w:fill="auto"/>
          </w:tcPr>
          <w:p w14:paraId="6F95AEF1" w14:textId="77777777" w:rsidR="00C47F5B" w:rsidRPr="006023A3" w:rsidRDefault="00C47F5B" w:rsidP="00C47F5B">
            <w:pPr>
              <w:numPr>
                <w:ilvl w:val="0"/>
                <w:numId w:val="5"/>
              </w:numPr>
              <w:spacing w:after="0"/>
              <w:ind w:left="342"/>
              <w:rPr>
                <w:rFonts w:ascii="Arial" w:hAnsi="Arial" w:cs="Arial"/>
                <w:b/>
                <w:color w:val="auto"/>
                <w:sz w:val="20"/>
              </w:rPr>
            </w:pPr>
            <w:r w:rsidRPr="006023A3">
              <w:rPr>
                <w:rFonts w:ascii="Arial" w:hAnsi="Arial" w:cs="Arial"/>
                <w:b/>
                <w:color w:val="auto"/>
                <w:sz w:val="20"/>
              </w:rPr>
              <w:t xml:space="preserve">MS Server Setup &amp; Maintenance </w:t>
            </w:r>
          </w:p>
          <w:p w14:paraId="6F95AEF2" w14:textId="77777777" w:rsidR="00C47F5B" w:rsidRPr="006023A3" w:rsidRDefault="00C47F5B" w:rsidP="00C47F5B">
            <w:pPr>
              <w:numPr>
                <w:ilvl w:val="0"/>
                <w:numId w:val="5"/>
              </w:numPr>
              <w:spacing w:after="0"/>
              <w:ind w:left="342"/>
              <w:rPr>
                <w:rFonts w:ascii="Arial" w:hAnsi="Arial" w:cs="Arial"/>
                <w:b/>
                <w:color w:val="auto"/>
                <w:sz w:val="20"/>
              </w:rPr>
            </w:pPr>
            <w:r w:rsidRPr="006023A3">
              <w:rPr>
                <w:rFonts w:ascii="Arial" w:hAnsi="Arial" w:cs="Arial"/>
                <w:b/>
                <w:color w:val="auto"/>
                <w:sz w:val="20"/>
              </w:rPr>
              <w:t xml:space="preserve">System conversions </w:t>
            </w:r>
          </w:p>
          <w:p w14:paraId="6F95AEF3" w14:textId="77777777" w:rsidR="00C47F5B" w:rsidRPr="006023A3" w:rsidRDefault="00C47F5B" w:rsidP="00C47F5B">
            <w:pPr>
              <w:numPr>
                <w:ilvl w:val="0"/>
                <w:numId w:val="5"/>
              </w:numPr>
              <w:spacing w:after="0"/>
              <w:ind w:left="342"/>
              <w:rPr>
                <w:rFonts w:ascii="Arial" w:hAnsi="Arial" w:cs="Arial"/>
                <w:b/>
                <w:color w:val="auto"/>
                <w:sz w:val="20"/>
              </w:rPr>
            </w:pPr>
            <w:r w:rsidRPr="006023A3">
              <w:rPr>
                <w:rFonts w:ascii="Arial" w:hAnsi="Arial" w:cs="Arial"/>
                <w:b/>
                <w:color w:val="auto"/>
                <w:sz w:val="20"/>
              </w:rPr>
              <w:t xml:space="preserve">SharePoint Administrator </w:t>
            </w:r>
          </w:p>
          <w:p w14:paraId="6F95AEF4" w14:textId="77777777" w:rsidR="002E6953" w:rsidRPr="006023A3" w:rsidRDefault="00C47F5B" w:rsidP="00C47F5B">
            <w:pPr>
              <w:numPr>
                <w:ilvl w:val="0"/>
                <w:numId w:val="5"/>
              </w:numPr>
              <w:spacing w:after="0"/>
              <w:ind w:left="342"/>
              <w:rPr>
                <w:rFonts w:ascii="Arial" w:hAnsi="Arial" w:cs="Arial"/>
                <w:b/>
                <w:color w:val="auto"/>
                <w:sz w:val="20"/>
              </w:rPr>
            </w:pPr>
            <w:r w:rsidRPr="006023A3">
              <w:rPr>
                <w:rFonts w:ascii="Arial" w:hAnsi="Arial" w:cs="Arial"/>
                <w:b/>
                <w:color w:val="auto"/>
                <w:sz w:val="20"/>
              </w:rPr>
              <w:t>Microsoft - Hyper V</w:t>
            </w:r>
          </w:p>
        </w:tc>
        <w:tc>
          <w:tcPr>
            <w:tcW w:w="1991" w:type="pct"/>
            <w:shd w:val="clear" w:color="auto" w:fill="auto"/>
          </w:tcPr>
          <w:p w14:paraId="6F95AEF5" w14:textId="77777777" w:rsidR="00C47F5B" w:rsidRPr="006023A3" w:rsidRDefault="00C47F5B" w:rsidP="00C47F5B">
            <w:pPr>
              <w:numPr>
                <w:ilvl w:val="0"/>
                <w:numId w:val="5"/>
              </w:numPr>
              <w:spacing w:after="0"/>
              <w:ind w:left="342"/>
              <w:rPr>
                <w:rFonts w:ascii="Arial" w:hAnsi="Arial" w:cs="Arial"/>
                <w:b/>
                <w:color w:val="auto"/>
                <w:sz w:val="20"/>
              </w:rPr>
            </w:pPr>
            <w:r w:rsidRPr="006023A3">
              <w:rPr>
                <w:rFonts w:ascii="Arial" w:hAnsi="Arial" w:cs="Arial"/>
                <w:b/>
                <w:color w:val="auto"/>
                <w:sz w:val="20"/>
              </w:rPr>
              <w:t xml:space="preserve">SonicWALL Administrator </w:t>
            </w:r>
          </w:p>
          <w:p w14:paraId="6F95AEF6" w14:textId="77777777" w:rsidR="00C47F5B" w:rsidRPr="006023A3" w:rsidRDefault="00C47F5B" w:rsidP="00C47F5B">
            <w:pPr>
              <w:numPr>
                <w:ilvl w:val="0"/>
                <w:numId w:val="5"/>
              </w:numPr>
              <w:spacing w:after="0"/>
              <w:ind w:left="342"/>
              <w:rPr>
                <w:rFonts w:ascii="Arial" w:hAnsi="Arial" w:cs="Arial"/>
                <w:b/>
                <w:color w:val="auto"/>
                <w:sz w:val="20"/>
              </w:rPr>
            </w:pPr>
            <w:r w:rsidRPr="006023A3">
              <w:rPr>
                <w:rFonts w:ascii="Arial" w:hAnsi="Arial" w:cs="Arial"/>
                <w:b/>
                <w:color w:val="auto"/>
                <w:sz w:val="20"/>
              </w:rPr>
              <w:t>IP Network Engineer</w:t>
            </w:r>
          </w:p>
          <w:p w14:paraId="6F95AEF7" w14:textId="77777777" w:rsidR="00C47F5B" w:rsidRPr="006023A3" w:rsidRDefault="00C47F5B" w:rsidP="00C47F5B">
            <w:pPr>
              <w:numPr>
                <w:ilvl w:val="0"/>
                <w:numId w:val="5"/>
              </w:numPr>
              <w:spacing w:after="0"/>
              <w:ind w:left="342"/>
              <w:rPr>
                <w:rFonts w:ascii="Arial" w:hAnsi="Arial" w:cs="Arial"/>
                <w:b/>
                <w:color w:val="auto"/>
                <w:sz w:val="20"/>
              </w:rPr>
            </w:pPr>
            <w:r w:rsidRPr="006023A3">
              <w:rPr>
                <w:rFonts w:ascii="Arial" w:hAnsi="Arial" w:cs="Arial"/>
                <w:b/>
                <w:color w:val="auto"/>
                <w:sz w:val="20"/>
              </w:rPr>
              <w:t>Windows 7/8</w:t>
            </w:r>
            <w:r w:rsidR="00C3138F">
              <w:rPr>
                <w:rFonts w:ascii="Arial" w:hAnsi="Arial" w:cs="Arial"/>
                <w:b/>
                <w:color w:val="auto"/>
                <w:sz w:val="20"/>
              </w:rPr>
              <w:t>/10</w:t>
            </w:r>
            <w:r w:rsidRPr="006023A3">
              <w:rPr>
                <w:rFonts w:ascii="Arial" w:hAnsi="Arial" w:cs="Arial"/>
                <w:b/>
                <w:color w:val="auto"/>
                <w:sz w:val="20"/>
              </w:rPr>
              <w:t xml:space="preserve"> Expert</w:t>
            </w:r>
          </w:p>
          <w:p w14:paraId="6F95AEF8" w14:textId="77777777" w:rsidR="00C47F5B" w:rsidRPr="006023A3" w:rsidRDefault="00C47F5B" w:rsidP="00C47F5B">
            <w:pPr>
              <w:numPr>
                <w:ilvl w:val="0"/>
                <w:numId w:val="5"/>
              </w:numPr>
              <w:spacing w:after="0"/>
              <w:ind w:left="342"/>
              <w:rPr>
                <w:rFonts w:ascii="Arial" w:hAnsi="Arial" w:cs="Arial"/>
                <w:b/>
                <w:color w:val="auto"/>
                <w:sz w:val="20"/>
              </w:rPr>
            </w:pPr>
            <w:r w:rsidRPr="006023A3">
              <w:rPr>
                <w:rFonts w:ascii="Arial" w:hAnsi="Arial" w:cs="Arial"/>
                <w:b/>
                <w:color w:val="auto"/>
                <w:sz w:val="20"/>
              </w:rPr>
              <w:t xml:space="preserve">VOIP System Admin </w:t>
            </w:r>
          </w:p>
          <w:p w14:paraId="6F95AEF9" w14:textId="77777777" w:rsidR="00723030" w:rsidRDefault="00C47F5B" w:rsidP="00C47F5B">
            <w:pPr>
              <w:numPr>
                <w:ilvl w:val="0"/>
                <w:numId w:val="5"/>
              </w:numPr>
              <w:spacing w:after="0"/>
              <w:ind w:left="342"/>
              <w:rPr>
                <w:rFonts w:ascii="Arial" w:hAnsi="Arial" w:cs="Arial"/>
                <w:b/>
                <w:color w:val="auto"/>
                <w:sz w:val="20"/>
              </w:rPr>
            </w:pPr>
            <w:r w:rsidRPr="006023A3">
              <w:rPr>
                <w:rFonts w:ascii="Arial" w:hAnsi="Arial" w:cs="Arial"/>
                <w:b/>
                <w:color w:val="auto"/>
                <w:sz w:val="20"/>
              </w:rPr>
              <w:t>Server 2008 R2</w:t>
            </w:r>
          </w:p>
          <w:p w14:paraId="7185F3EB" w14:textId="77777777" w:rsidR="00C3138F" w:rsidRDefault="00C3138F" w:rsidP="00C47F5B">
            <w:pPr>
              <w:numPr>
                <w:ilvl w:val="0"/>
                <w:numId w:val="5"/>
              </w:numPr>
              <w:spacing w:after="0"/>
              <w:ind w:left="342"/>
              <w:rPr>
                <w:rFonts w:ascii="Arial" w:hAnsi="Arial" w:cs="Arial"/>
                <w:b/>
                <w:color w:val="auto"/>
                <w:sz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</w:rPr>
              <w:t xml:space="preserve">Server 2012 </w:t>
            </w:r>
          </w:p>
          <w:p w14:paraId="6F95AEFA" w14:textId="2931A7D5" w:rsidR="00AB2723" w:rsidRPr="006023A3" w:rsidRDefault="00AB2723" w:rsidP="00C47F5B">
            <w:pPr>
              <w:numPr>
                <w:ilvl w:val="0"/>
                <w:numId w:val="5"/>
              </w:numPr>
              <w:spacing w:after="0"/>
              <w:ind w:left="342"/>
              <w:rPr>
                <w:rFonts w:ascii="Arial" w:hAnsi="Arial" w:cs="Arial"/>
                <w:b/>
                <w:color w:val="auto"/>
                <w:sz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</w:rPr>
              <w:t>Server 2016</w:t>
            </w:r>
          </w:p>
        </w:tc>
        <w:tc>
          <w:tcPr>
            <w:tcW w:w="1356" w:type="pct"/>
            <w:shd w:val="clear" w:color="auto" w:fill="auto"/>
          </w:tcPr>
          <w:p w14:paraId="6F95AEFB" w14:textId="77777777" w:rsidR="00C47F5B" w:rsidRPr="006023A3" w:rsidRDefault="00C47F5B" w:rsidP="00C47F5B">
            <w:pPr>
              <w:numPr>
                <w:ilvl w:val="0"/>
                <w:numId w:val="5"/>
              </w:numPr>
              <w:spacing w:after="0"/>
              <w:ind w:left="342"/>
              <w:rPr>
                <w:rFonts w:ascii="Arial" w:hAnsi="Arial" w:cs="Arial"/>
                <w:b/>
                <w:color w:val="auto"/>
                <w:sz w:val="20"/>
              </w:rPr>
            </w:pPr>
            <w:r w:rsidRPr="006023A3">
              <w:rPr>
                <w:rFonts w:ascii="Arial" w:hAnsi="Arial" w:cs="Arial"/>
                <w:b/>
                <w:color w:val="auto"/>
                <w:sz w:val="20"/>
              </w:rPr>
              <w:t>Expert in PC &amp; MAC</w:t>
            </w:r>
          </w:p>
          <w:p w14:paraId="6F95AEFC" w14:textId="77777777" w:rsidR="00C47F5B" w:rsidRPr="006023A3" w:rsidRDefault="00C47F5B" w:rsidP="00C47F5B">
            <w:pPr>
              <w:numPr>
                <w:ilvl w:val="0"/>
                <w:numId w:val="5"/>
              </w:numPr>
              <w:spacing w:after="0"/>
              <w:ind w:left="360"/>
              <w:rPr>
                <w:rFonts w:ascii="Arial" w:hAnsi="Arial" w:cs="Arial"/>
                <w:b/>
                <w:color w:val="auto"/>
                <w:sz w:val="20"/>
              </w:rPr>
            </w:pPr>
            <w:r w:rsidRPr="006023A3">
              <w:rPr>
                <w:rFonts w:ascii="Arial" w:hAnsi="Arial" w:cs="Arial"/>
                <w:b/>
                <w:color w:val="auto"/>
                <w:sz w:val="20"/>
              </w:rPr>
              <w:t>IT Helpdesk Expert</w:t>
            </w:r>
          </w:p>
          <w:p w14:paraId="6F95AEFD" w14:textId="77777777" w:rsidR="00C47F5B" w:rsidRDefault="00B41555" w:rsidP="00C47F5B">
            <w:pPr>
              <w:numPr>
                <w:ilvl w:val="0"/>
                <w:numId w:val="5"/>
              </w:numPr>
              <w:spacing w:after="0"/>
              <w:ind w:left="360"/>
              <w:rPr>
                <w:rFonts w:ascii="Arial" w:hAnsi="Arial" w:cs="Arial"/>
                <w:b/>
                <w:color w:val="auto"/>
                <w:sz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</w:rPr>
              <w:t>Workstation Deployment expert</w:t>
            </w:r>
          </w:p>
          <w:p w14:paraId="6F95AEFE" w14:textId="77777777" w:rsidR="00B41555" w:rsidRPr="006023A3" w:rsidRDefault="00B41555" w:rsidP="00C47F5B">
            <w:pPr>
              <w:numPr>
                <w:ilvl w:val="0"/>
                <w:numId w:val="5"/>
              </w:numPr>
              <w:spacing w:after="0"/>
              <w:ind w:left="360"/>
              <w:rPr>
                <w:rFonts w:ascii="Arial" w:hAnsi="Arial" w:cs="Arial"/>
                <w:b/>
                <w:color w:val="auto"/>
                <w:sz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</w:rPr>
              <w:t>Ticket System (Remedy, ServiceNow, TrackIT, Dell Kace</w:t>
            </w:r>
            <w:r w:rsidR="00C3138F">
              <w:rPr>
                <w:rFonts w:ascii="Arial" w:hAnsi="Arial" w:cs="Arial"/>
                <w:b/>
                <w:color w:val="auto"/>
                <w:sz w:val="20"/>
              </w:rPr>
              <w:t>, Footprints</w:t>
            </w:r>
            <w:r>
              <w:rPr>
                <w:rFonts w:ascii="Arial" w:hAnsi="Arial" w:cs="Arial"/>
                <w:b/>
                <w:color w:val="auto"/>
                <w:sz w:val="20"/>
              </w:rPr>
              <w:t>)</w:t>
            </w:r>
          </w:p>
          <w:p w14:paraId="6F95AEFF" w14:textId="77777777" w:rsidR="00DB3586" w:rsidRPr="006023A3" w:rsidRDefault="00DB3586" w:rsidP="00DB3586">
            <w:pPr>
              <w:spacing w:after="0"/>
              <w:ind w:left="342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</w:tr>
    </w:tbl>
    <w:p w14:paraId="6F95AF01" w14:textId="77777777" w:rsidR="00BB6C62" w:rsidRDefault="00BB6C62" w:rsidP="00BB6C62">
      <w:pPr>
        <w:pStyle w:val="SectionHeading"/>
        <w:jc w:val="center"/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>EDUCATION/CERTIFICATIONS</w:t>
      </w:r>
    </w:p>
    <w:p w14:paraId="6F95AF02" w14:textId="77777777" w:rsidR="006023A3" w:rsidRPr="006023A3" w:rsidRDefault="006023A3" w:rsidP="006023A3"/>
    <w:p w14:paraId="6F95AF03" w14:textId="77777777" w:rsidR="00A33672" w:rsidRPr="006023A3" w:rsidRDefault="00BB6C62" w:rsidP="00BB6C62">
      <w:pPr>
        <w:pStyle w:val="Subsection"/>
        <w:spacing w:before="100"/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Bachelor of SCIENCE degree- INFORMATION TECHNOLOGY </w:t>
      </w:r>
    </w:p>
    <w:p w14:paraId="6F95AF04" w14:textId="77777777" w:rsidR="00BB6C62" w:rsidRPr="006023A3" w:rsidRDefault="00BB6C62" w:rsidP="00BB6C62">
      <w:pPr>
        <w:pStyle w:val="Subsection"/>
        <w:spacing w:before="100"/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| 2007 | WOODBURY university </w:t>
      </w:r>
    </w:p>
    <w:p w14:paraId="6F95AF05" w14:textId="77777777" w:rsidR="00BB6C62" w:rsidRPr="006023A3" w:rsidRDefault="00BB6C62" w:rsidP="00BB6C62">
      <w:pPr>
        <w:pStyle w:val="ListBullet"/>
        <w:rPr>
          <w:rFonts w:ascii="Arial" w:hAnsi="Arial" w:cs="Arial"/>
          <w:b/>
          <w:color w:val="auto"/>
          <w:sz w:val="20"/>
        </w:rPr>
      </w:pPr>
      <w:r w:rsidRPr="009D089F">
        <w:rPr>
          <w:rFonts w:ascii="Arial" w:hAnsi="Arial" w:cs="Arial"/>
          <w:b/>
          <w:color w:val="auto"/>
          <w:sz w:val="20"/>
        </w:rPr>
        <w:t>Magna Cum Laude, Honor Society and Delta Mu Delta</w:t>
      </w:r>
      <w:r w:rsidRPr="006023A3">
        <w:rPr>
          <w:rFonts w:ascii="Arial" w:hAnsi="Arial" w:cs="Arial"/>
          <w:color w:val="auto"/>
          <w:sz w:val="20"/>
        </w:rPr>
        <w:tab/>
        <w:t>.</w:t>
      </w:r>
      <w:r w:rsidR="00077954">
        <w:rPr>
          <w:rFonts w:ascii="Arial" w:hAnsi="Arial" w:cs="Arial"/>
          <w:b/>
          <w:color w:val="auto"/>
          <w:sz w:val="20"/>
        </w:rPr>
        <w:t xml:space="preserve">CISCO Certification </w:t>
      </w:r>
      <w:r w:rsidR="00077954" w:rsidRPr="006023A3">
        <w:rPr>
          <w:rFonts w:ascii="Arial" w:hAnsi="Arial" w:cs="Arial"/>
          <w:b/>
          <w:color w:val="auto"/>
          <w:sz w:val="20"/>
        </w:rPr>
        <w:t>in progress</w:t>
      </w:r>
    </w:p>
    <w:p w14:paraId="6F95AF06" w14:textId="77777777" w:rsidR="00BB6C62" w:rsidRPr="006023A3" w:rsidRDefault="00BB6C62" w:rsidP="00BB6C62">
      <w:pPr>
        <w:pStyle w:val="ListBullet"/>
        <w:rPr>
          <w:rFonts w:ascii="Arial" w:hAnsi="Arial" w:cs="Arial"/>
          <w:b/>
          <w:color w:val="auto"/>
          <w:sz w:val="20"/>
        </w:rPr>
      </w:pPr>
      <w:r w:rsidRPr="006023A3">
        <w:rPr>
          <w:rFonts w:ascii="Arial" w:hAnsi="Arial" w:cs="Arial"/>
          <w:b/>
          <w:color w:val="auto"/>
          <w:sz w:val="20"/>
        </w:rPr>
        <w:t>A+ Certification -2010</w:t>
      </w:r>
      <w:r w:rsidRPr="006023A3">
        <w:rPr>
          <w:rFonts w:ascii="Arial" w:hAnsi="Arial" w:cs="Arial"/>
          <w:b/>
          <w:color w:val="auto"/>
          <w:sz w:val="20"/>
        </w:rPr>
        <w:tab/>
      </w:r>
      <w:r w:rsidRPr="006023A3">
        <w:rPr>
          <w:rFonts w:ascii="Arial" w:hAnsi="Arial" w:cs="Arial"/>
          <w:b/>
          <w:color w:val="auto"/>
          <w:sz w:val="20"/>
        </w:rPr>
        <w:tab/>
      </w:r>
      <w:r w:rsidRPr="006023A3">
        <w:rPr>
          <w:rFonts w:ascii="Arial" w:hAnsi="Arial" w:cs="Arial"/>
          <w:b/>
          <w:color w:val="auto"/>
          <w:sz w:val="20"/>
        </w:rPr>
        <w:tab/>
      </w:r>
      <w:r w:rsidRPr="006023A3">
        <w:rPr>
          <w:rFonts w:ascii="Arial" w:hAnsi="Arial" w:cs="Arial"/>
          <w:b/>
          <w:color w:val="auto"/>
          <w:sz w:val="20"/>
        </w:rPr>
        <w:tab/>
      </w:r>
      <w:r w:rsidRPr="006023A3">
        <w:rPr>
          <w:rFonts w:ascii="Arial" w:hAnsi="Arial" w:cs="Arial"/>
          <w:b/>
          <w:color w:val="auto"/>
          <w:sz w:val="20"/>
        </w:rPr>
        <w:tab/>
        <w:t xml:space="preserve">.MCITP Enterprise Admin in progress </w:t>
      </w:r>
    </w:p>
    <w:p w14:paraId="6F95AF07" w14:textId="77777777" w:rsidR="00BB6C62" w:rsidRPr="006023A3" w:rsidRDefault="00BB6C62" w:rsidP="00BB6C62">
      <w:pPr>
        <w:pStyle w:val="ListBullet"/>
        <w:rPr>
          <w:rFonts w:ascii="Arial" w:hAnsi="Arial" w:cs="Arial"/>
          <w:b/>
          <w:color w:val="auto"/>
          <w:sz w:val="20"/>
        </w:rPr>
      </w:pPr>
      <w:r w:rsidRPr="006023A3">
        <w:rPr>
          <w:rFonts w:ascii="Arial" w:hAnsi="Arial" w:cs="Arial"/>
          <w:b/>
          <w:color w:val="auto"/>
          <w:sz w:val="20"/>
        </w:rPr>
        <w:t>Network Plus Certification-2010</w:t>
      </w:r>
    </w:p>
    <w:p w14:paraId="6F95AF08" w14:textId="77777777" w:rsidR="00BB6C62" w:rsidRPr="006023A3" w:rsidRDefault="00BB6C62" w:rsidP="00BB6C62">
      <w:pPr>
        <w:pStyle w:val="ListBullet"/>
        <w:rPr>
          <w:rFonts w:ascii="Arial" w:hAnsi="Arial" w:cs="Arial"/>
          <w:b/>
          <w:color w:val="auto"/>
          <w:sz w:val="20"/>
        </w:rPr>
      </w:pPr>
      <w:r w:rsidRPr="006023A3">
        <w:rPr>
          <w:rFonts w:ascii="Arial" w:hAnsi="Arial" w:cs="Arial"/>
          <w:b/>
          <w:color w:val="auto"/>
          <w:sz w:val="20"/>
        </w:rPr>
        <w:t>MCITP Certification- Windows 7 Support -2011</w:t>
      </w:r>
    </w:p>
    <w:p w14:paraId="6F95AF09" w14:textId="77777777" w:rsidR="00BB6C62" w:rsidRPr="006023A3" w:rsidRDefault="00BB6C62" w:rsidP="00BB6C62">
      <w:pPr>
        <w:pStyle w:val="ListBullet"/>
        <w:rPr>
          <w:rFonts w:ascii="Arial" w:hAnsi="Arial" w:cs="Arial"/>
          <w:b/>
          <w:color w:val="auto"/>
          <w:sz w:val="20"/>
        </w:rPr>
      </w:pPr>
      <w:r w:rsidRPr="006023A3">
        <w:rPr>
          <w:rFonts w:ascii="Arial" w:hAnsi="Arial" w:cs="Arial"/>
          <w:b/>
          <w:color w:val="auto"/>
          <w:sz w:val="20"/>
        </w:rPr>
        <w:t>Dell Certified Systems Expert (DCSE) -2011</w:t>
      </w:r>
    </w:p>
    <w:p w14:paraId="6F95AF0A" w14:textId="77777777" w:rsidR="00BB6C62" w:rsidRPr="006023A3" w:rsidRDefault="00BB6C62" w:rsidP="00BB6C62">
      <w:pPr>
        <w:pStyle w:val="ListBullet"/>
        <w:rPr>
          <w:rFonts w:ascii="Arial" w:hAnsi="Arial" w:cs="Arial"/>
          <w:b/>
          <w:color w:val="auto"/>
          <w:sz w:val="20"/>
        </w:rPr>
      </w:pPr>
      <w:r w:rsidRPr="006023A3">
        <w:rPr>
          <w:rFonts w:ascii="Arial" w:hAnsi="Arial" w:cs="Arial"/>
          <w:b/>
          <w:color w:val="auto"/>
          <w:sz w:val="20"/>
        </w:rPr>
        <w:t>SonicWALL Administrator- 2013</w:t>
      </w:r>
    </w:p>
    <w:p w14:paraId="6F95AF0B" w14:textId="77777777" w:rsidR="00BB6C62" w:rsidRPr="006023A3" w:rsidRDefault="00BB6C62" w:rsidP="003731F5">
      <w:pPr>
        <w:tabs>
          <w:tab w:val="right" w:pos="10170"/>
        </w:tabs>
        <w:jc w:val="center"/>
        <w:rPr>
          <w:rFonts w:ascii="Arial" w:hAnsi="Arial" w:cs="Arial"/>
          <w:b/>
          <w:smallCaps/>
          <w:color w:val="auto"/>
          <w:sz w:val="20"/>
        </w:rPr>
      </w:pPr>
    </w:p>
    <w:p w14:paraId="6F95AF0C" w14:textId="77777777" w:rsidR="003731F5" w:rsidRDefault="003731F5" w:rsidP="009459D1">
      <w:pPr>
        <w:tabs>
          <w:tab w:val="right" w:pos="10170"/>
        </w:tabs>
        <w:ind w:left="360"/>
        <w:jc w:val="center"/>
        <w:rPr>
          <w:rFonts w:ascii="Arial" w:hAnsi="Arial" w:cs="Arial"/>
          <w:b/>
          <w:smallCaps/>
          <w:color w:val="auto"/>
          <w:sz w:val="20"/>
        </w:rPr>
      </w:pPr>
      <w:r w:rsidRPr="006023A3">
        <w:rPr>
          <w:rFonts w:ascii="Arial" w:hAnsi="Arial" w:cs="Arial"/>
          <w:b/>
          <w:smallCaps/>
          <w:color w:val="auto"/>
          <w:sz w:val="20"/>
        </w:rPr>
        <w:t>EXPERIENCE</w:t>
      </w:r>
    </w:p>
    <w:p w14:paraId="00EC71CA" w14:textId="349414C5" w:rsidR="00530D19" w:rsidRDefault="00530D19" w:rsidP="00E441D2">
      <w:pPr>
        <w:tabs>
          <w:tab w:val="right" w:pos="10170"/>
        </w:tabs>
        <w:ind w:left="360"/>
        <w:rPr>
          <w:rFonts w:ascii="Arial" w:hAnsi="Arial" w:cs="Arial"/>
          <w:b/>
          <w:smallCaps/>
          <w:color w:val="auto"/>
          <w:sz w:val="20"/>
        </w:rPr>
      </w:pPr>
      <w:r>
        <w:rPr>
          <w:rFonts w:ascii="Arial" w:hAnsi="Arial" w:cs="Arial"/>
          <w:b/>
          <w:smallCaps/>
          <w:color w:val="auto"/>
          <w:sz w:val="20"/>
        </w:rPr>
        <w:t>Wirelesswatchdogs</w:t>
      </w:r>
      <w:r w:rsidR="0089182D">
        <w:rPr>
          <w:rFonts w:ascii="Arial" w:hAnsi="Arial" w:cs="Arial"/>
          <w:b/>
          <w:smallCaps/>
          <w:color w:val="auto"/>
          <w:sz w:val="20"/>
        </w:rPr>
        <w:t xml:space="preserve"> System administrator </w:t>
      </w:r>
      <w:r>
        <w:rPr>
          <w:rFonts w:ascii="Arial" w:hAnsi="Arial" w:cs="Arial"/>
          <w:b/>
          <w:smallCaps/>
          <w:color w:val="auto"/>
          <w:sz w:val="20"/>
        </w:rPr>
        <w:t xml:space="preserve">                                                           March 2018 to Present</w:t>
      </w:r>
    </w:p>
    <w:p w14:paraId="7F8CC3DD" w14:textId="77777777" w:rsidR="00530D19" w:rsidRPr="008F044E" w:rsidRDefault="00530D19" w:rsidP="00530D19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0"/>
          <w:lang w:eastAsia="en-US"/>
        </w:rPr>
      </w:pPr>
      <w:r w:rsidRPr="008F044E">
        <w:rPr>
          <w:rFonts w:ascii="Arial" w:eastAsia="Times New Roman" w:hAnsi="Arial" w:cs="Arial"/>
          <w:color w:val="auto"/>
          <w:sz w:val="20"/>
          <w:lang w:eastAsia="en-US"/>
        </w:rPr>
        <w:t>On site help desk support, troubleshooting, and resolution of hardware, software and peripherals. This will also include supporting of remote access via VPN.</w:t>
      </w:r>
    </w:p>
    <w:p w14:paraId="5642EDC5" w14:textId="77777777" w:rsidR="00530D19" w:rsidRPr="008F044E" w:rsidRDefault="00530D19" w:rsidP="00530D19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eastAsia="Times New Roman" w:hAnsi="Arial" w:cs="Arial"/>
          <w:color w:val="auto"/>
          <w:sz w:val="20"/>
          <w:lang w:eastAsia="en-US"/>
        </w:rPr>
      </w:pPr>
      <w:r w:rsidRPr="008F044E">
        <w:rPr>
          <w:rFonts w:ascii="Arial" w:eastAsia="Times New Roman" w:hAnsi="Arial" w:cs="Arial"/>
          <w:color w:val="auto"/>
          <w:sz w:val="20"/>
          <w:lang w:eastAsia="en-US"/>
        </w:rPr>
        <w:t>Install, maintain, upgrade &amp; configure LAN hardware software apps</w:t>
      </w:r>
    </w:p>
    <w:p w14:paraId="60A87B67" w14:textId="77777777" w:rsidR="00530D19" w:rsidRPr="008F044E" w:rsidRDefault="00530D19" w:rsidP="00530D19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eastAsia="Times New Roman" w:hAnsi="Arial" w:cs="Arial"/>
          <w:color w:val="auto"/>
          <w:sz w:val="20"/>
          <w:lang w:eastAsia="en-US"/>
        </w:rPr>
      </w:pPr>
      <w:r w:rsidRPr="008F044E">
        <w:rPr>
          <w:rFonts w:ascii="Arial" w:eastAsia="Times New Roman" w:hAnsi="Arial" w:cs="Arial"/>
          <w:color w:val="auto"/>
          <w:sz w:val="20"/>
          <w:lang w:eastAsia="en-US"/>
        </w:rPr>
        <w:t xml:space="preserve">Some PowerShell commands </w:t>
      </w:r>
    </w:p>
    <w:p w14:paraId="3A92FA48" w14:textId="77777777" w:rsidR="00530D19" w:rsidRPr="00914E1B" w:rsidRDefault="00530D19" w:rsidP="00530D19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hAnsi="Arial" w:cs="Arial"/>
          <w:b/>
          <w:smallCaps/>
          <w:color w:val="auto"/>
          <w:sz w:val="20"/>
        </w:rPr>
      </w:pPr>
      <w:r w:rsidRPr="008F044E">
        <w:rPr>
          <w:rFonts w:ascii="Arial" w:hAnsi="Arial" w:cs="Arial"/>
          <w:color w:val="auto"/>
          <w:sz w:val="20"/>
        </w:rPr>
        <w:t>Establish and maintain network &amp; app user accounts, user passwords, environments, directories &amp; security</w:t>
      </w:r>
    </w:p>
    <w:p w14:paraId="33986A28" w14:textId="6A9C1575" w:rsidR="00530D19" w:rsidRPr="00737C16" w:rsidRDefault="00530D19" w:rsidP="00530D19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hAnsi="Arial" w:cs="Arial"/>
          <w:b/>
          <w:smallCaps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Server 2012 r2, server 2008, azure, server 2016</w:t>
      </w:r>
    </w:p>
    <w:p w14:paraId="00F01A20" w14:textId="6A3B6054" w:rsidR="00737C16" w:rsidRPr="00F54C41" w:rsidRDefault="00737C16" w:rsidP="00530D19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hAnsi="Arial" w:cs="Arial"/>
          <w:b/>
          <w:smallCaps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DHCP, DNS</w:t>
      </w:r>
    </w:p>
    <w:p w14:paraId="48FB837B" w14:textId="1C3C0E89" w:rsidR="00F54C41" w:rsidRPr="00F54C41" w:rsidRDefault="00F54C41" w:rsidP="00530D19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hAnsi="Arial" w:cs="Arial"/>
          <w:b/>
          <w:smallCaps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Office 365 </w:t>
      </w:r>
      <w:r w:rsidR="00AB2723">
        <w:rPr>
          <w:rFonts w:ascii="Arial" w:hAnsi="Arial" w:cs="Arial"/>
          <w:color w:val="auto"/>
          <w:sz w:val="20"/>
        </w:rPr>
        <w:t xml:space="preserve">exchange, Microsoft teams, Skype </w:t>
      </w:r>
    </w:p>
    <w:p w14:paraId="12ED694F" w14:textId="49A73F1A" w:rsidR="00D6570E" w:rsidRPr="009B2943" w:rsidRDefault="006F654B" w:rsidP="00D6570E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hAnsi="Arial" w:cs="Arial"/>
          <w:b/>
          <w:smallCaps/>
          <w:color w:val="auto"/>
          <w:sz w:val="20"/>
        </w:rPr>
      </w:pPr>
      <w:r w:rsidRPr="00F54C41">
        <w:rPr>
          <w:rFonts w:ascii="Arial" w:hAnsi="Arial" w:cs="Arial"/>
          <w:color w:val="auto"/>
          <w:sz w:val="20"/>
        </w:rPr>
        <w:t>SharePoint</w:t>
      </w:r>
    </w:p>
    <w:p w14:paraId="302CAEB9" w14:textId="710052B2" w:rsidR="009B2943" w:rsidRPr="00AB2723" w:rsidRDefault="009B2943" w:rsidP="00D6570E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hAnsi="Arial" w:cs="Arial"/>
          <w:b/>
          <w:smallCaps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Single Sign on for Ring central, Saleforce,</w:t>
      </w:r>
    </w:p>
    <w:p w14:paraId="38C2222D" w14:textId="1FDADDA4" w:rsidR="00AB2723" w:rsidRPr="00AB2723" w:rsidRDefault="00AB2723" w:rsidP="00D6570E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hAnsi="Arial" w:cs="Arial"/>
          <w:b/>
          <w:smallCaps/>
          <w:color w:val="auto"/>
          <w:sz w:val="20"/>
        </w:rPr>
      </w:pPr>
      <w:r w:rsidRPr="00AB2723">
        <w:rPr>
          <w:rFonts w:ascii="Arial" w:hAnsi="Arial" w:cs="Arial"/>
          <w:color w:val="auto"/>
          <w:sz w:val="20"/>
        </w:rPr>
        <w:lastRenderedPageBreak/>
        <w:t>Built and maintain azure servers/ connection</w:t>
      </w:r>
    </w:p>
    <w:p w14:paraId="79BFEFF8" w14:textId="77777777" w:rsidR="00530D19" w:rsidRDefault="00530D19" w:rsidP="00E441D2">
      <w:pPr>
        <w:tabs>
          <w:tab w:val="right" w:pos="10170"/>
        </w:tabs>
        <w:ind w:left="360"/>
        <w:rPr>
          <w:rFonts w:ascii="Arial" w:hAnsi="Arial" w:cs="Arial"/>
          <w:b/>
          <w:smallCaps/>
          <w:color w:val="auto"/>
          <w:sz w:val="20"/>
        </w:rPr>
      </w:pPr>
    </w:p>
    <w:p w14:paraId="6F95AF0D" w14:textId="1F6365B8" w:rsidR="008F044E" w:rsidRDefault="00D671FD" w:rsidP="00E441D2">
      <w:pPr>
        <w:tabs>
          <w:tab w:val="right" w:pos="10170"/>
        </w:tabs>
        <w:ind w:left="360"/>
        <w:rPr>
          <w:rFonts w:ascii="Arial" w:hAnsi="Arial" w:cs="Arial"/>
          <w:b/>
          <w:smallCaps/>
          <w:color w:val="auto"/>
          <w:sz w:val="20"/>
        </w:rPr>
      </w:pPr>
      <w:r>
        <w:rPr>
          <w:rFonts w:ascii="Arial" w:hAnsi="Arial" w:cs="Arial"/>
          <w:b/>
          <w:smallCaps/>
          <w:color w:val="auto"/>
          <w:sz w:val="20"/>
        </w:rPr>
        <w:t>SL Power,</w:t>
      </w:r>
      <w:r w:rsidR="0089182D">
        <w:rPr>
          <w:rFonts w:ascii="Arial" w:hAnsi="Arial" w:cs="Arial"/>
          <w:b/>
          <w:smallCaps/>
          <w:color w:val="auto"/>
          <w:sz w:val="20"/>
        </w:rPr>
        <w:t xml:space="preserve"> Network Administrator</w:t>
      </w:r>
      <w:r>
        <w:rPr>
          <w:rFonts w:ascii="Arial" w:hAnsi="Arial" w:cs="Arial"/>
          <w:b/>
          <w:smallCaps/>
          <w:color w:val="auto"/>
          <w:sz w:val="20"/>
        </w:rPr>
        <w:t xml:space="preserve"> (</w:t>
      </w:r>
      <w:r w:rsidR="00737C16">
        <w:rPr>
          <w:rFonts w:ascii="Arial" w:hAnsi="Arial" w:cs="Arial"/>
          <w:b/>
          <w:smallCaps/>
          <w:color w:val="auto"/>
          <w:sz w:val="20"/>
        </w:rPr>
        <w:t xml:space="preserve">CONTRACTOR)  </w:t>
      </w:r>
      <w:r>
        <w:rPr>
          <w:rFonts w:ascii="Arial" w:hAnsi="Arial" w:cs="Arial"/>
          <w:b/>
          <w:smallCaps/>
          <w:color w:val="auto"/>
          <w:sz w:val="20"/>
        </w:rPr>
        <w:t xml:space="preserve">                                      Aug 2017 to </w:t>
      </w:r>
      <w:r w:rsidR="00530D19">
        <w:rPr>
          <w:rFonts w:ascii="Arial" w:hAnsi="Arial" w:cs="Arial"/>
          <w:b/>
          <w:smallCaps/>
          <w:color w:val="auto"/>
          <w:sz w:val="20"/>
        </w:rPr>
        <w:t>March 2018</w:t>
      </w:r>
    </w:p>
    <w:p w14:paraId="6F95AF0E" w14:textId="77777777" w:rsidR="008F044E" w:rsidRPr="008F044E" w:rsidRDefault="008F044E" w:rsidP="008F044E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0"/>
          <w:lang w:eastAsia="en-US"/>
        </w:rPr>
      </w:pPr>
      <w:r w:rsidRPr="008F044E">
        <w:rPr>
          <w:rFonts w:ascii="Arial" w:eastAsia="Times New Roman" w:hAnsi="Arial" w:cs="Arial"/>
          <w:color w:val="auto"/>
          <w:sz w:val="20"/>
          <w:lang w:eastAsia="en-US"/>
        </w:rPr>
        <w:t>On site help desk support, troubleshooting, and resolution of hardware, software and peripherals. This will also include supporting of remote access via VPN.</w:t>
      </w:r>
    </w:p>
    <w:p w14:paraId="6F95AF0F" w14:textId="77777777" w:rsidR="008F044E" w:rsidRPr="008F044E" w:rsidRDefault="008F044E" w:rsidP="008F044E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eastAsia="Times New Roman" w:hAnsi="Arial" w:cs="Arial"/>
          <w:color w:val="auto"/>
          <w:sz w:val="20"/>
          <w:lang w:eastAsia="en-US"/>
        </w:rPr>
      </w:pPr>
      <w:r w:rsidRPr="008F044E">
        <w:rPr>
          <w:rFonts w:ascii="Arial" w:eastAsia="Times New Roman" w:hAnsi="Arial" w:cs="Arial"/>
          <w:color w:val="auto"/>
          <w:sz w:val="20"/>
          <w:lang w:eastAsia="en-US"/>
        </w:rPr>
        <w:t>Install, maintain, upgrade &amp; configure LAN hardware software apps</w:t>
      </w:r>
    </w:p>
    <w:p w14:paraId="6F95AF10" w14:textId="77777777" w:rsidR="008F044E" w:rsidRPr="008F044E" w:rsidRDefault="008F044E" w:rsidP="008F044E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eastAsia="Times New Roman" w:hAnsi="Arial" w:cs="Arial"/>
          <w:color w:val="auto"/>
          <w:sz w:val="20"/>
          <w:lang w:eastAsia="en-US"/>
        </w:rPr>
      </w:pPr>
      <w:r w:rsidRPr="008F044E">
        <w:rPr>
          <w:rFonts w:ascii="Arial" w:eastAsia="Times New Roman" w:hAnsi="Arial" w:cs="Arial"/>
          <w:color w:val="auto"/>
          <w:sz w:val="20"/>
          <w:lang w:eastAsia="en-US"/>
        </w:rPr>
        <w:t xml:space="preserve">Some PowerShell commands </w:t>
      </w:r>
    </w:p>
    <w:p w14:paraId="6F95AF11" w14:textId="77777777" w:rsidR="008F044E" w:rsidRPr="00914E1B" w:rsidRDefault="008F044E" w:rsidP="008F044E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hAnsi="Arial" w:cs="Arial"/>
          <w:b/>
          <w:smallCaps/>
          <w:color w:val="auto"/>
          <w:sz w:val="20"/>
        </w:rPr>
      </w:pPr>
      <w:r w:rsidRPr="008F044E">
        <w:rPr>
          <w:rFonts w:ascii="Arial" w:hAnsi="Arial" w:cs="Arial"/>
          <w:color w:val="auto"/>
          <w:sz w:val="20"/>
        </w:rPr>
        <w:t>Establish and maintain network &amp; app user accounts, user passwords, environments, directories &amp; security</w:t>
      </w:r>
    </w:p>
    <w:p w14:paraId="6F95AF12" w14:textId="77777777" w:rsidR="00914E1B" w:rsidRPr="00914E1B" w:rsidRDefault="00914E1B" w:rsidP="008F044E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hAnsi="Arial" w:cs="Arial"/>
          <w:b/>
          <w:smallCaps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Server 2012 r2 </w:t>
      </w:r>
    </w:p>
    <w:p w14:paraId="6F95AF13" w14:textId="77777777" w:rsidR="00914E1B" w:rsidRPr="00914E1B" w:rsidRDefault="00914E1B" w:rsidP="008F044E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hAnsi="Arial" w:cs="Arial"/>
          <w:b/>
          <w:smallCaps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Active directory NTFS permission </w:t>
      </w:r>
    </w:p>
    <w:p w14:paraId="6F95AF14" w14:textId="77777777" w:rsidR="00914E1B" w:rsidRPr="00914E1B" w:rsidRDefault="00914E1B" w:rsidP="008F044E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hAnsi="Arial" w:cs="Arial"/>
          <w:b/>
          <w:smallCaps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DHCP, DNS, WSUS</w:t>
      </w:r>
    </w:p>
    <w:p w14:paraId="6F95AF15" w14:textId="537A4F69" w:rsidR="00914E1B" w:rsidRPr="00327F1A" w:rsidRDefault="00914E1B" w:rsidP="008F044E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hAnsi="Arial" w:cs="Arial"/>
          <w:b/>
          <w:smallCaps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Microsoft office 365 exchange</w:t>
      </w:r>
      <w:r w:rsidR="00737C16">
        <w:rPr>
          <w:rFonts w:ascii="Arial" w:hAnsi="Arial" w:cs="Arial"/>
          <w:color w:val="auto"/>
          <w:sz w:val="20"/>
        </w:rPr>
        <w:t xml:space="preserve">, Microsoft teams, </w:t>
      </w:r>
    </w:p>
    <w:p w14:paraId="0DC9548F" w14:textId="0854A3C1" w:rsidR="00327F1A" w:rsidRPr="00CE4E48" w:rsidRDefault="00327F1A" w:rsidP="008F044E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hAnsi="Arial" w:cs="Arial"/>
          <w:b/>
          <w:smallCaps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G Suite administrator</w:t>
      </w:r>
    </w:p>
    <w:p w14:paraId="6F95AF16" w14:textId="1A9C8CDB" w:rsidR="00CE4E48" w:rsidRPr="00F54C41" w:rsidRDefault="00CE4E48" w:rsidP="008F044E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hAnsi="Arial" w:cs="Arial"/>
          <w:b/>
          <w:smallCaps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WAN Install</w:t>
      </w:r>
    </w:p>
    <w:p w14:paraId="02D47292" w14:textId="7BE4D217" w:rsidR="00F54C41" w:rsidRPr="008F044E" w:rsidRDefault="00AB2723" w:rsidP="008F044E">
      <w:pPr>
        <w:pStyle w:val="ListParagraph"/>
        <w:numPr>
          <w:ilvl w:val="0"/>
          <w:numId w:val="27"/>
        </w:numPr>
        <w:tabs>
          <w:tab w:val="right" w:pos="10170"/>
        </w:tabs>
        <w:rPr>
          <w:rFonts w:ascii="Arial" w:hAnsi="Arial" w:cs="Arial"/>
          <w:b/>
          <w:smallCaps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SharePoint</w:t>
      </w:r>
    </w:p>
    <w:p w14:paraId="6F95AF19" w14:textId="77777777" w:rsidR="008F044E" w:rsidRPr="008F044E" w:rsidRDefault="008F044E" w:rsidP="008F044E">
      <w:pPr>
        <w:tabs>
          <w:tab w:val="right" w:pos="10170"/>
        </w:tabs>
        <w:ind w:left="360"/>
        <w:rPr>
          <w:rFonts w:ascii="Arial" w:hAnsi="Arial" w:cs="Arial"/>
          <w:b/>
          <w:smallCaps/>
          <w:color w:val="auto"/>
          <w:sz w:val="20"/>
        </w:rPr>
      </w:pPr>
    </w:p>
    <w:p w14:paraId="6F95AF1A" w14:textId="77777777" w:rsidR="00E441D2" w:rsidRDefault="00AF3FA3" w:rsidP="00E441D2">
      <w:pPr>
        <w:tabs>
          <w:tab w:val="right" w:pos="10170"/>
        </w:tabs>
        <w:ind w:left="360"/>
        <w:rPr>
          <w:rFonts w:ascii="Arial" w:hAnsi="Arial" w:cs="Arial"/>
          <w:b/>
          <w:smallCaps/>
          <w:color w:val="auto"/>
          <w:sz w:val="20"/>
        </w:rPr>
      </w:pPr>
      <w:r>
        <w:rPr>
          <w:rFonts w:ascii="Arial" w:hAnsi="Arial" w:cs="Arial"/>
          <w:b/>
          <w:smallCaps/>
          <w:color w:val="auto"/>
          <w:sz w:val="20"/>
        </w:rPr>
        <w:t xml:space="preserve">ASM Research, LLC Contract for </w:t>
      </w:r>
      <w:r w:rsidR="008E1570">
        <w:rPr>
          <w:rFonts w:ascii="Arial" w:hAnsi="Arial" w:cs="Arial"/>
          <w:b/>
          <w:smallCaps/>
          <w:color w:val="auto"/>
          <w:sz w:val="20"/>
        </w:rPr>
        <w:t>VA TIER</w:t>
      </w:r>
      <w:r>
        <w:rPr>
          <w:rFonts w:ascii="Arial" w:hAnsi="Arial" w:cs="Arial"/>
          <w:b/>
          <w:smallCaps/>
          <w:color w:val="auto"/>
          <w:sz w:val="20"/>
        </w:rPr>
        <w:t xml:space="preserve"> 2 Crisp Contractor                 April 2016 to </w:t>
      </w:r>
      <w:r w:rsidR="008F044E">
        <w:rPr>
          <w:rFonts w:ascii="Arial" w:hAnsi="Arial" w:cs="Arial"/>
          <w:b/>
          <w:smallCaps/>
          <w:color w:val="auto"/>
          <w:sz w:val="20"/>
        </w:rPr>
        <w:t>Aug 2017</w:t>
      </w:r>
    </w:p>
    <w:p w14:paraId="6F95AF1B" w14:textId="77777777" w:rsidR="00AF3FA3" w:rsidRDefault="00AF3FA3" w:rsidP="00AF3FA3">
      <w:pPr>
        <w:pStyle w:val="ListParagraph"/>
        <w:numPr>
          <w:ilvl w:val="0"/>
          <w:numId w:val="26"/>
        </w:numPr>
        <w:rPr>
          <w:rFonts w:ascii="Arial" w:hAnsi="Arial" w:cs="Arial"/>
          <w:color w:val="auto"/>
          <w:sz w:val="20"/>
        </w:rPr>
      </w:pPr>
      <w:r w:rsidRPr="00F969CA">
        <w:rPr>
          <w:rFonts w:ascii="Arial" w:hAnsi="Arial" w:cs="Arial"/>
          <w:color w:val="auto"/>
          <w:sz w:val="20"/>
        </w:rPr>
        <w:t>To check system for windows updates problem that will not install for 6 different states in the VA network</w:t>
      </w:r>
    </w:p>
    <w:p w14:paraId="6F95AF1D" w14:textId="77777777" w:rsidR="00AF3FA3" w:rsidRPr="006023A3" w:rsidRDefault="00AF3FA3" w:rsidP="00E441D2">
      <w:pPr>
        <w:tabs>
          <w:tab w:val="right" w:pos="10170"/>
        </w:tabs>
        <w:ind w:left="360"/>
        <w:rPr>
          <w:rFonts w:ascii="Arial" w:hAnsi="Arial" w:cs="Arial"/>
          <w:b/>
          <w:smallCaps/>
          <w:color w:val="auto"/>
          <w:sz w:val="20"/>
        </w:rPr>
      </w:pPr>
    </w:p>
    <w:p w14:paraId="6F95AF1E" w14:textId="77777777" w:rsidR="00F14731" w:rsidRPr="006023A3" w:rsidRDefault="00F14731" w:rsidP="00F14731">
      <w:pPr>
        <w:tabs>
          <w:tab w:val="right" w:pos="10170"/>
        </w:tabs>
        <w:rPr>
          <w:rFonts w:ascii="Arial" w:hAnsi="Arial" w:cs="Arial"/>
          <w:b/>
          <w:color w:val="auto"/>
          <w:sz w:val="20"/>
        </w:rPr>
      </w:pPr>
      <w:r w:rsidRPr="006023A3">
        <w:rPr>
          <w:rFonts w:ascii="Arial" w:hAnsi="Arial" w:cs="Arial"/>
          <w:b/>
          <w:color w:val="auto"/>
          <w:sz w:val="20"/>
        </w:rPr>
        <w:t>Ryan Herco Flow Solution –</w:t>
      </w:r>
      <w:r w:rsidR="00BB6C62" w:rsidRPr="006023A3">
        <w:rPr>
          <w:rFonts w:ascii="Arial" w:hAnsi="Arial" w:cs="Arial"/>
          <w:b/>
          <w:color w:val="auto"/>
          <w:sz w:val="20"/>
          <w:u w:val="single"/>
        </w:rPr>
        <w:t xml:space="preserve"> </w:t>
      </w:r>
      <w:r w:rsidR="00BB6C62" w:rsidRPr="006023A3">
        <w:rPr>
          <w:rFonts w:ascii="Arial" w:hAnsi="Arial" w:cs="Arial"/>
          <w:b/>
          <w:i/>
          <w:color w:val="auto"/>
          <w:sz w:val="20"/>
          <w:u w:val="single"/>
        </w:rPr>
        <w:t>System</w:t>
      </w:r>
      <w:r w:rsidR="008B2EDE" w:rsidRPr="006023A3">
        <w:rPr>
          <w:rFonts w:ascii="Arial" w:hAnsi="Arial" w:cs="Arial"/>
          <w:b/>
          <w:i/>
          <w:color w:val="auto"/>
          <w:sz w:val="20"/>
          <w:u w:val="single"/>
        </w:rPr>
        <w:t xml:space="preserve">Admin </w:t>
      </w:r>
      <w:r w:rsidR="00BB6C62" w:rsidRPr="006023A3">
        <w:rPr>
          <w:rFonts w:ascii="Arial" w:hAnsi="Arial" w:cs="Arial"/>
          <w:b/>
          <w:i/>
          <w:color w:val="auto"/>
          <w:sz w:val="20"/>
          <w:u w:val="single"/>
        </w:rPr>
        <w:t>/</w:t>
      </w:r>
      <w:r w:rsidR="008B2EDE" w:rsidRPr="006023A3">
        <w:rPr>
          <w:rFonts w:ascii="Arial" w:hAnsi="Arial" w:cs="Arial"/>
          <w:b/>
          <w:i/>
          <w:color w:val="auto"/>
          <w:sz w:val="20"/>
          <w:u w:val="single"/>
        </w:rPr>
        <w:t xml:space="preserve"> </w:t>
      </w:r>
      <w:r w:rsidR="00BB6C62" w:rsidRPr="006023A3">
        <w:rPr>
          <w:rFonts w:ascii="Arial" w:hAnsi="Arial" w:cs="Arial"/>
          <w:b/>
          <w:i/>
          <w:color w:val="auto"/>
          <w:sz w:val="20"/>
          <w:u w:val="single"/>
        </w:rPr>
        <w:t xml:space="preserve">Network </w:t>
      </w:r>
      <w:r w:rsidR="008B2EDE" w:rsidRPr="006023A3">
        <w:rPr>
          <w:rFonts w:ascii="Arial" w:hAnsi="Arial" w:cs="Arial"/>
          <w:b/>
          <w:i/>
          <w:color w:val="auto"/>
          <w:sz w:val="20"/>
          <w:u w:val="single"/>
        </w:rPr>
        <w:t xml:space="preserve">Assist </w:t>
      </w:r>
      <w:r w:rsidR="00BB6C62" w:rsidRPr="006023A3">
        <w:rPr>
          <w:rFonts w:ascii="Arial" w:hAnsi="Arial" w:cs="Arial"/>
          <w:b/>
          <w:i/>
          <w:color w:val="auto"/>
          <w:sz w:val="20"/>
          <w:u w:val="single"/>
        </w:rPr>
        <w:t>Admin</w:t>
      </w:r>
      <w:r w:rsidRPr="006023A3">
        <w:rPr>
          <w:rFonts w:ascii="Arial" w:hAnsi="Arial" w:cs="Arial"/>
          <w:b/>
          <w:i/>
          <w:color w:val="auto"/>
          <w:sz w:val="20"/>
        </w:rPr>
        <w:t xml:space="preserve"> </w:t>
      </w:r>
      <w:r w:rsidR="008B2EDE" w:rsidRPr="006023A3">
        <w:rPr>
          <w:rFonts w:ascii="Arial" w:hAnsi="Arial" w:cs="Arial"/>
          <w:b/>
          <w:i/>
          <w:color w:val="auto"/>
          <w:sz w:val="20"/>
        </w:rPr>
        <w:t xml:space="preserve"> </w:t>
      </w:r>
      <w:r w:rsidR="00E441D2">
        <w:rPr>
          <w:rFonts w:ascii="Arial" w:hAnsi="Arial" w:cs="Arial"/>
          <w:b/>
          <w:i/>
          <w:color w:val="auto"/>
          <w:sz w:val="20"/>
        </w:rPr>
        <w:t xml:space="preserve">           </w:t>
      </w:r>
      <w:r w:rsidRPr="006023A3">
        <w:rPr>
          <w:rFonts w:ascii="Arial" w:hAnsi="Arial" w:cs="Arial"/>
          <w:b/>
          <w:i/>
          <w:color w:val="auto"/>
          <w:sz w:val="20"/>
        </w:rPr>
        <w:t xml:space="preserve"> </w:t>
      </w:r>
      <w:r w:rsidRPr="006023A3">
        <w:rPr>
          <w:rFonts w:ascii="Arial" w:hAnsi="Arial" w:cs="Arial"/>
          <w:b/>
          <w:color w:val="auto"/>
          <w:sz w:val="20"/>
        </w:rPr>
        <w:t xml:space="preserve">June 2015 to </w:t>
      </w:r>
      <w:r w:rsidR="00E441D2">
        <w:rPr>
          <w:rFonts w:ascii="Arial" w:hAnsi="Arial" w:cs="Arial"/>
          <w:b/>
          <w:color w:val="auto"/>
          <w:sz w:val="20"/>
        </w:rPr>
        <w:t>April 2016</w:t>
      </w:r>
    </w:p>
    <w:p w14:paraId="6F95AF1F" w14:textId="77777777" w:rsidR="00F14731" w:rsidRPr="006023A3" w:rsidRDefault="00BB6C62" w:rsidP="00E256C6">
      <w:pPr>
        <w:pStyle w:val="ListParagraph"/>
        <w:numPr>
          <w:ilvl w:val="0"/>
          <w:numId w:val="24"/>
        </w:numPr>
        <w:tabs>
          <w:tab w:val="right" w:pos="10170"/>
        </w:tabs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IBM AS400 &amp; </w:t>
      </w:r>
      <w:r w:rsidR="00F14731" w:rsidRPr="006023A3">
        <w:rPr>
          <w:rFonts w:ascii="Arial" w:hAnsi="Arial" w:cs="Arial"/>
          <w:color w:val="auto"/>
          <w:sz w:val="20"/>
        </w:rPr>
        <w:t>Lotus Notes</w:t>
      </w:r>
      <w:r w:rsidRPr="006023A3">
        <w:rPr>
          <w:rFonts w:ascii="Arial" w:hAnsi="Arial" w:cs="Arial"/>
          <w:color w:val="auto"/>
          <w:sz w:val="20"/>
        </w:rPr>
        <w:t xml:space="preserve"> Administrator</w:t>
      </w:r>
    </w:p>
    <w:p w14:paraId="6F95AF20" w14:textId="77777777" w:rsidR="00F14731" w:rsidRPr="006023A3" w:rsidRDefault="00BB6C62" w:rsidP="00F14731">
      <w:pPr>
        <w:pStyle w:val="ListParagraph"/>
        <w:numPr>
          <w:ilvl w:val="0"/>
          <w:numId w:val="24"/>
        </w:numPr>
        <w:tabs>
          <w:tab w:val="right" w:pos="10170"/>
        </w:tabs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Manage &amp; Deploy </w:t>
      </w:r>
      <w:r w:rsidR="000B0F17" w:rsidRPr="006023A3">
        <w:rPr>
          <w:rFonts w:ascii="Arial" w:hAnsi="Arial" w:cs="Arial"/>
          <w:color w:val="auto"/>
          <w:sz w:val="20"/>
        </w:rPr>
        <w:t>SonicWALL</w:t>
      </w:r>
      <w:r w:rsidR="008B2EDE" w:rsidRPr="006023A3">
        <w:rPr>
          <w:rFonts w:ascii="Arial" w:hAnsi="Arial" w:cs="Arial"/>
          <w:color w:val="auto"/>
          <w:sz w:val="20"/>
        </w:rPr>
        <w:t>,</w:t>
      </w:r>
      <w:r w:rsidR="000B0F17" w:rsidRPr="006023A3">
        <w:rPr>
          <w:rFonts w:ascii="Arial" w:hAnsi="Arial" w:cs="Arial"/>
          <w:color w:val="auto"/>
          <w:sz w:val="20"/>
        </w:rPr>
        <w:t xml:space="preserve"> </w:t>
      </w:r>
      <w:r w:rsidRPr="006023A3">
        <w:rPr>
          <w:rFonts w:ascii="Arial" w:hAnsi="Arial" w:cs="Arial"/>
          <w:color w:val="auto"/>
          <w:sz w:val="20"/>
        </w:rPr>
        <w:t xml:space="preserve">&amp; Netgear ProSafe FireWALL to </w:t>
      </w:r>
      <w:r w:rsidR="00575894" w:rsidRPr="006023A3">
        <w:rPr>
          <w:rFonts w:ascii="Arial" w:hAnsi="Arial" w:cs="Arial"/>
          <w:color w:val="auto"/>
          <w:sz w:val="20"/>
        </w:rPr>
        <w:t xml:space="preserve">US 28 </w:t>
      </w:r>
      <w:r w:rsidRPr="006023A3">
        <w:rPr>
          <w:rFonts w:ascii="Arial" w:hAnsi="Arial" w:cs="Arial"/>
          <w:color w:val="auto"/>
          <w:sz w:val="20"/>
        </w:rPr>
        <w:t>Branch Offices</w:t>
      </w:r>
    </w:p>
    <w:p w14:paraId="6F95AF21" w14:textId="77777777" w:rsidR="00BB6C62" w:rsidRPr="006023A3" w:rsidRDefault="00BB6C62" w:rsidP="00F14731">
      <w:pPr>
        <w:pStyle w:val="ListParagraph"/>
        <w:numPr>
          <w:ilvl w:val="0"/>
          <w:numId w:val="24"/>
        </w:numPr>
        <w:tabs>
          <w:tab w:val="right" w:pos="10170"/>
        </w:tabs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>Administrator of MS 2008R2 AD se</w:t>
      </w:r>
      <w:r w:rsidR="00CC1A23" w:rsidRPr="006023A3">
        <w:rPr>
          <w:rFonts w:ascii="Arial" w:hAnsi="Arial" w:cs="Arial"/>
          <w:color w:val="auto"/>
          <w:sz w:val="20"/>
        </w:rPr>
        <w:t>rver &amp;</w:t>
      </w:r>
      <w:r w:rsidRPr="006023A3">
        <w:rPr>
          <w:rFonts w:ascii="Arial" w:hAnsi="Arial" w:cs="Arial"/>
          <w:color w:val="auto"/>
          <w:sz w:val="20"/>
        </w:rPr>
        <w:t xml:space="preserve"> MS Dynamics ERP system</w:t>
      </w:r>
    </w:p>
    <w:p w14:paraId="6F95AF22" w14:textId="77777777" w:rsidR="00F14731" w:rsidRPr="006023A3" w:rsidRDefault="00BB6C62" w:rsidP="00F14731">
      <w:pPr>
        <w:pStyle w:val="ListParagraph"/>
        <w:numPr>
          <w:ilvl w:val="0"/>
          <w:numId w:val="24"/>
        </w:numPr>
        <w:tabs>
          <w:tab w:val="right" w:pos="10170"/>
        </w:tabs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Manage </w:t>
      </w:r>
      <w:r w:rsidR="00F14731" w:rsidRPr="006023A3">
        <w:rPr>
          <w:rFonts w:ascii="Arial" w:hAnsi="Arial" w:cs="Arial"/>
          <w:color w:val="auto"/>
          <w:sz w:val="20"/>
        </w:rPr>
        <w:t>Mitel</w:t>
      </w:r>
      <w:r w:rsidRPr="006023A3">
        <w:rPr>
          <w:rFonts w:ascii="Arial" w:hAnsi="Arial" w:cs="Arial"/>
          <w:color w:val="auto"/>
          <w:sz w:val="20"/>
        </w:rPr>
        <w:t xml:space="preserve"> VoIP</w:t>
      </w:r>
      <w:r w:rsidR="00F14731" w:rsidRPr="006023A3">
        <w:rPr>
          <w:rFonts w:ascii="Arial" w:hAnsi="Arial" w:cs="Arial"/>
          <w:color w:val="auto"/>
          <w:sz w:val="20"/>
        </w:rPr>
        <w:t xml:space="preserve"> Phones</w:t>
      </w:r>
      <w:r w:rsidRPr="006023A3">
        <w:rPr>
          <w:rFonts w:ascii="Arial" w:hAnsi="Arial" w:cs="Arial"/>
          <w:color w:val="auto"/>
          <w:sz w:val="20"/>
        </w:rPr>
        <w:t xml:space="preserve"> systems throughout the 28 Branches in US</w:t>
      </w:r>
    </w:p>
    <w:p w14:paraId="6F95AF23" w14:textId="77777777" w:rsidR="00BB6C62" w:rsidRDefault="00575894" w:rsidP="006A4479">
      <w:pPr>
        <w:pStyle w:val="ListParagraph"/>
        <w:numPr>
          <w:ilvl w:val="0"/>
          <w:numId w:val="24"/>
        </w:numPr>
        <w:tabs>
          <w:tab w:val="right" w:pos="10170"/>
        </w:tabs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>Level 3 S</w:t>
      </w:r>
      <w:r w:rsidR="00BB6C62" w:rsidRPr="006023A3">
        <w:rPr>
          <w:rFonts w:ascii="Arial" w:hAnsi="Arial" w:cs="Arial"/>
          <w:color w:val="auto"/>
          <w:sz w:val="20"/>
        </w:rPr>
        <w:t>uppor</w:t>
      </w:r>
      <w:r w:rsidRPr="006023A3">
        <w:rPr>
          <w:rFonts w:ascii="Arial" w:hAnsi="Arial" w:cs="Arial"/>
          <w:color w:val="auto"/>
          <w:sz w:val="20"/>
        </w:rPr>
        <w:t>t for Windows 7 &amp; W</w:t>
      </w:r>
      <w:r w:rsidR="00BB6C62" w:rsidRPr="006023A3">
        <w:rPr>
          <w:rFonts w:ascii="Arial" w:hAnsi="Arial" w:cs="Arial"/>
          <w:color w:val="auto"/>
          <w:sz w:val="20"/>
        </w:rPr>
        <w:t>indows XP</w:t>
      </w:r>
      <w:r w:rsidRPr="006023A3">
        <w:rPr>
          <w:rFonts w:ascii="Arial" w:hAnsi="Arial" w:cs="Arial"/>
          <w:color w:val="auto"/>
          <w:sz w:val="20"/>
        </w:rPr>
        <w:t xml:space="preserve"> systems</w:t>
      </w:r>
    </w:p>
    <w:p w14:paraId="6F95AF24" w14:textId="77777777" w:rsidR="00D47067" w:rsidRDefault="00BF1AAA" w:rsidP="00C42D93">
      <w:pPr>
        <w:pStyle w:val="ListParagraph"/>
        <w:numPr>
          <w:ilvl w:val="0"/>
          <w:numId w:val="24"/>
        </w:numPr>
        <w:tabs>
          <w:tab w:val="right" w:pos="10170"/>
        </w:tabs>
        <w:rPr>
          <w:rFonts w:ascii="Arial" w:hAnsi="Arial" w:cs="Arial"/>
          <w:color w:val="auto"/>
          <w:sz w:val="20"/>
        </w:rPr>
      </w:pPr>
      <w:r w:rsidRPr="00E32274">
        <w:rPr>
          <w:rFonts w:ascii="Arial" w:hAnsi="Arial" w:cs="Arial"/>
          <w:color w:val="auto"/>
          <w:sz w:val="20"/>
        </w:rPr>
        <w:t>VPN Tunnels between branches and HQ</w:t>
      </w:r>
    </w:p>
    <w:p w14:paraId="6F95AF25" w14:textId="77777777" w:rsidR="00914E1B" w:rsidRDefault="00914E1B" w:rsidP="00C42D93">
      <w:pPr>
        <w:pStyle w:val="ListParagraph"/>
        <w:numPr>
          <w:ilvl w:val="0"/>
          <w:numId w:val="24"/>
        </w:numPr>
        <w:tabs>
          <w:tab w:val="right" w:pos="10170"/>
        </w:tabs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MAC support</w:t>
      </w:r>
    </w:p>
    <w:p w14:paraId="6F95AF26" w14:textId="164557F9" w:rsidR="00CE4E48" w:rsidRDefault="00CE4E48" w:rsidP="00C42D93">
      <w:pPr>
        <w:pStyle w:val="ListParagraph"/>
        <w:numPr>
          <w:ilvl w:val="0"/>
          <w:numId w:val="24"/>
        </w:numPr>
        <w:tabs>
          <w:tab w:val="right" w:pos="10170"/>
        </w:tabs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WAN </w:t>
      </w:r>
    </w:p>
    <w:p w14:paraId="7D4CA35A" w14:textId="251325C1" w:rsidR="00737C16" w:rsidRPr="00E32274" w:rsidRDefault="00737C16" w:rsidP="00C42D93">
      <w:pPr>
        <w:pStyle w:val="ListParagraph"/>
        <w:numPr>
          <w:ilvl w:val="0"/>
          <w:numId w:val="24"/>
        </w:numPr>
        <w:tabs>
          <w:tab w:val="right" w:pos="10170"/>
        </w:tabs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DHCP, DNS</w:t>
      </w:r>
    </w:p>
    <w:p w14:paraId="20B147F4" w14:textId="623F4CD2" w:rsidR="009B2943" w:rsidRDefault="009B2943">
      <w:pPr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br w:type="page"/>
      </w:r>
    </w:p>
    <w:p w14:paraId="6F95AF28" w14:textId="77777777" w:rsidR="003731F5" w:rsidRPr="006023A3" w:rsidRDefault="00E93597" w:rsidP="0055730E">
      <w:pPr>
        <w:rPr>
          <w:rFonts w:ascii="Arial" w:hAnsi="Arial" w:cs="Arial"/>
          <w:b/>
          <w:color w:val="auto"/>
          <w:sz w:val="20"/>
        </w:rPr>
      </w:pPr>
      <w:r w:rsidRPr="006023A3">
        <w:rPr>
          <w:rFonts w:ascii="Arial" w:hAnsi="Arial" w:cs="Arial"/>
          <w:b/>
          <w:color w:val="auto"/>
          <w:sz w:val="20"/>
        </w:rPr>
        <w:lastRenderedPageBreak/>
        <w:t xml:space="preserve">TOWN </w:t>
      </w:r>
      <w:r w:rsidR="00BB6C62" w:rsidRPr="006023A3">
        <w:rPr>
          <w:rFonts w:ascii="Arial" w:hAnsi="Arial" w:cs="Arial"/>
          <w:b/>
          <w:color w:val="auto"/>
          <w:sz w:val="20"/>
        </w:rPr>
        <w:t>&amp;</w:t>
      </w:r>
      <w:r w:rsidRPr="006023A3">
        <w:rPr>
          <w:rFonts w:ascii="Arial" w:hAnsi="Arial" w:cs="Arial"/>
          <w:b/>
          <w:color w:val="auto"/>
          <w:sz w:val="20"/>
        </w:rPr>
        <w:t xml:space="preserve"> COUNTRY EVENT RENTALS</w:t>
      </w:r>
      <w:r w:rsidR="00674D5D" w:rsidRPr="006023A3">
        <w:rPr>
          <w:rFonts w:ascii="Arial" w:hAnsi="Arial" w:cs="Arial"/>
          <w:b/>
          <w:color w:val="auto"/>
          <w:sz w:val="20"/>
        </w:rPr>
        <w:t xml:space="preserve"> </w:t>
      </w:r>
      <w:r w:rsidR="003731F5" w:rsidRPr="006023A3">
        <w:rPr>
          <w:rFonts w:ascii="Arial" w:hAnsi="Arial" w:cs="Arial"/>
          <w:b/>
          <w:i/>
          <w:color w:val="auto"/>
          <w:sz w:val="20"/>
        </w:rPr>
        <w:t>-</w:t>
      </w:r>
      <w:r w:rsidR="0055730E" w:rsidRPr="006023A3">
        <w:rPr>
          <w:rFonts w:ascii="Arial" w:hAnsi="Arial" w:cs="Arial"/>
          <w:b/>
          <w:i/>
          <w:color w:val="auto"/>
          <w:sz w:val="20"/>
        </w:rPr>
        <w:t xml:space="preserve"> </w:t>
      </w:r>
      <w:r w:rsidRPr="006023A3">
        <w:rPr>
          <w:rFonts w:ascii="Arial" w:hAnsi="Arial" w:cs="Arial"/>
          <w:b/>
          <w:i/>
          <w:color w:val="auto"/>
          <w:sz w:val="20"/>
          <w:u w:val="single"/>
        </w:rPr>
        <w:t>Information Technology</w:t>
      </w:r>
      <w:r w:rsidR="00B6765B" w:rsidRPr="006023A3">
        <w:rPr>
          <w:rFonts w:ascii="Arial" w:hAnsi="Arial" w:cs="Arial"/>
          <w:b/>
          <w:i/>
          <w:color w:val="auto"/>
          <w:sz w:val="20"/>
          <w:u w:val="single"/>
        </w:rPr>
        <w:t xml:space="preserve"> Admin</w:t>
      </w:r>
      <w:r w:rsidR="003016AF" w:rsidRPr="006023A3">
        <w:rPr>
          <w:rFonts w:ascii="Arial" w:hAnsi="Arial" w:cs="Arial"/>
          <w:b/>
          <w:color w:val="auto"/>
          <w:sz w:val="20"/>
        </w:rPr>
        <w:t xml:space="preserve">   </w:t>
      </w:r>
      <w:r w:rsidR="0055730E" w:rsidRPr="006023A3">
        <w:rPr>
          <w:rFonts w:ascii="Arial" w:hAnsi="Arial" w:cs="Arial"/>
          <w:b/>
          <w:color w:val="auto"/>
          <w:sz w:val="20"/>
        </w:rPr>
        <w:t xml:space="preserve">  </w:t>
      </w:r>
      <w:r w:rsidR="004400B7" w:rsidRPr="006023A3">
        <w:rPr>
          <w:rFonts w:ascii="Arial" w:hAnsi="Arial" w:cs="Arial"/>
          <w:b/>
          <w:color w:val="auto"/>
          <w:sz w:val="20"/>
        </w:rPr>
        <w:t xml:space="preserve">  </w:t>
      </w:r>
      <w:r w:rsidRPr="006023A3">
        <w:rPr>
          <w:rFonts w:ascii="Arial" w:hAnsi="Arial" w:cs="Arial"/>
          <w:b/>
          <w:color w:val="auto"/>
          <w:sz w:val="20"/>
        </w:rPr>
        <w:t>June 2012</w:t>
      </w:r>
      <w:r w:rsidR="00AF6879" w:rsidRPr="006023A3">
        <w:rPr>
          <w:rFonts w:ascii="Arial" w:hAnsi="Arial" w:cs="Arial"/>
          <w:b/>
          <w:color w:val="auto"/>
          <w:sz w:val="20"/>
        </w:rPr>
        <w:t xml:space="preserve"> </w:t>
      </w:r>
      <w:r w:rsidR="002B32C9" w:rsidRPr="006023A3">
        <w:rPr>
          <w:rFonts w:ascii="Arial" w:hAnsi="Arial" w:cs="Arial"/>
          <w:b/>
          <w:color w:val="auto"/>
          <w:sz w:val="20"/>
        </w:rPr>
        <w:t>to</w:t>
      </w:r>
      <w:r w:rsidR="00346BDC" w:rsidRPr="006023A3">
        <w:rPr>
          <w:rFonts w:ascii="Arial" w:hAnsi="Arial" w:cs="Arial"/>
          <w:b/>
          <w:color w:val="auto"/>
          <w:sz w:val="20"/>
        </w:rPr>
        <w:t xml:space="preserve"> </w:t>
      </w:r>
      <w:r w:rsidR="00F14731" w:rsidRPr="006023A3">
        <w:rPr>
          <w:rFonts w:ascii="Arial" w:hAnsi="Arial" w:cs="Arial"/>
          <w:b/>
          <w:color w:val="auto"/>
          <w:sz w:val="20"/>
        </w:rPr>
        <w:t>June 2015</w:t>
      </w:r>
      <w:r w:rsidR="0055730E" w:rsidRPr="006023A3">
        <w:rPr>
          <w:rFonts w:ascii="Arial" w:hAnsi="Arial" w:cs="Arial"/>
          <w:b/>
          <w:color w:val="auto"/>
          <w:sz w:val="20"/>
        </w:rPr>
        <w:t xml:space="preserve"> </w:t>
      </w:r>
    </w:p>
    <w:p w14:paraId="6F95AF29" w14:textId="77777777" w:rsidR="00D75CD4" w:rsidRPr="006023A3" w:rsidRDefault="00D75CD4" w:rsidP="00D75CD4">
      <w:pPr>
        <w:pStyle w:val="ListParagraph"/>
        <w:numPr>
          <w:ilvl w:val="0"/>
          <w:numId w:val="6"/>
        </w:numPr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>Administrator of Windows 2003 &amp; 2008R2 Servers &amp; AD server</w:t>
      </w:r>
    </w:p>
    <w:p w14:paraId="6F95AF2A" w14:textId="77777777" w:rsidR="00F42531" w:rsidRPr="006023A3" w:rsidRDefault="00F42531" w:rsidP="00F42531">
      <w:pPr>
        <w:pStyle w:val="ListParagraph"/>
        <w:numPr>
          <w:ilvl w:val="0"/>
          <w:numId w:val="6"/>
        </w:numPr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SonicWALL </w:t>
      </w:r>
      <w:r w:rsidR="00F969CA" w:rsidRPr="006023A3">
        <w:rPr>
          <w:rFonts w:ascii="Arial" w:hAnsi="Arial" w:cs="Arial"/>
          <w:color w:val="auto"/>
          <w:sz w:val="20"/>
        </w:rPr>
        <w:t>Firewall</w:t>
      </w:r>
      <w:r w:rsidRPr="006023A3">
        <w:rPr>
          <w:rFonts w:ascii="Arial" w:hAnsi="Arial" w:cs="Arial"/>
          <w:color w:val="auto"/>
          <w:sz w:val="20"/>
        </w:rPr>
        <w:t xml:space="preserve"> Administrator</w:t>
      </w:r>
    </w:p>
    <w:p w14:paraId="6F95AF2B" w14:textId="77777777" w:rsidR="00E93597" w:rsidRPr="006023A3" w:rsidRDefault="00E93597" w:rsidP="0055730E">
      <w:pPr>
        <w:pStyle w:val="ListParagraph"/>
        <w:numPr>
          <w:ilvl w:val="0"/>
          <w:numId w:val="6"/>
        </w:numPr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>Effectively manage</w:t>
      </w:r>
      <w:r w:rsidR="0073555D" w:rsidRPr="006023A3">
        <w:rPr>
          <w:rFonts w:ascii="Arial" w:hAnsi="Arial" w:cs="Arial"/>
          <w:color w:val="auto"/>
          <w:sz w:val="20"/>
        </w:rPr>
        <w:t xml:space="preserve"> Servers &amp; </w:t>
      </w:r>
      <w:r w:rsidR="004400B7" w:rsidRPr="006023A3">
        <w:rPr>
          <w:rFonts w:ascii="Arial" w:hAnsi="Arial" w:cs="Arial"/>
          <w:color w:val="auto"/>
          <w:sz w:val="20"/>
        </w:rPr>
        <w:t>workstations</w:t>
      </w:r>
      <w:r w:rsidRPr="006023A3">
        <w:rPr>
          <w:rFonts w:ascii="Arial" w:hAnsi="Arial" w:cs="Arial"/>
          <w:color w:val="auto"/>
          <w:sz w:val="20"/>
        </w:rPr>
        <w:t xml:space="preserve"> deployment projects </w:t>
      </w:r>
      <w:r w:rsidR="001C6630" w:rsidRPr="006023A3">
        <w:rPr>
          <w:rFonts w:ascii="Arial" w:hAnsi="Arial" w:cs="Arial"/>
          <w:color w:val="auto"/>
          <w:sz w:val="20"/>
        </w:rPr>
        <w:t>&amp;</w:t>
      </w:r>
      <w:r w:rsidRPr="006023A3">
        <w:rPr>
          <w:rFonts w:ascii="Arial" w:hAnsi="Arial" w:cs="Arial"/>
          <w:color w:val="auto"/>
          <w:sz w:val="20"/>
        </w:rPr>
        <w:t xml:space="preserve"> upgrades. </w:t>
      </w:r>
      <w:r w:rsidR="00821D1D" w:rsidRPr="006023A3">
        <w:rPr>
          <w:rFonts w:ascii="Arial" w:hAnsi="Arial" w:cs="Arial"/>
          <w:color w:val="auto"/>
          <w:sz w:val="20"/>
        </w:rPr>
        <w:t xml:space="preserve"> </w:t>
      </w:r>
    </w:p>
    <w:p w14:paraId="6F95AF2C" w14:textId="77777777" w:rsidR="00E93597" w:rsidRPr="006023A3" w:rsidRDefault="00E93597" w:rsidP="0055730E">
      <w:pPr>
        <w:pStyle w:val="ListParagraph"/>
        <w:numPr>
          <w:ilvl w:val="0"/>
          <w:numId w:val="6"/>
        </w:numPr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Monitor IT infrastructure to ensure systems remain fully functional </w:t>
      </w:r>
      <w:r w:rsidR="00F42531" w:rsidRPr="006023A3">
        <w:rPr>
          <w:rFonts w:ascii="Arial" w:hAnsi="Arial" w:cs="Arial"/>
          <w:color w:val="auto"/>
          <w:sz w:val="20"/>
        </w:rPr>
        <w:t>&amp;</w:t>
      </w:r>
      <w:r w:rsidRPr="006023A3">
        <w:rPr>
          <w:rFonts w:ascii="Arial" w:hAnsi="Arial" w:cs="Arial"/>
          <w:color w:val="auto"/>
          <w:sz w:val="20"/>
        </w:rPr>
        <w:t xml:space="preserve"> ope</w:t>
      </w:r>
      <w:r w:rsidR="00F42531" w:rsidRPr="006023A3">
        <w:rPr>
          <w:rFonts w:ascii="Arial" w:hAnsi="Arial" w:cs="Arial"/>
          <w:color w:val="auto"/>
          <w:sz w:val="20"/>
        </w:rPr>
        <w:t>rate with maximum efficiency for primary location &amp; two satellite offices</w:t>
      </w:r>
    </w:p>
    <w:p w14:paraId="6F95AF2D" w14:textId="77777777" w:rsidR="00B6765B" w:rsidRPr="006023A3" w:rsidRDefault="00012AF8" w:rsidP="00BF1AA9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Manage </w:t>
      </w:r>
      <w:r w:rsidR="005E0DED" w:rsidRPr="006023A3">
        <w:rPr>
          <w:rFonts w:ascii="Arial" w:hAnsi="Arial" w:cs="Arial"/>
          <w:color w:val="auto"/>
          <w:sz w:val="20"/>
        </w:rPr>
        <w:t>Mitel</w:t>
      </w:r>
      <w:r w:rsidR="00BB6C62" w:rsidRPr="006023A3">
        <w:rPr>
          <w:rFonts w:ascii="Arial" w:hAnsi="Arial" w:cs="Arial"/>
          <w:color w:val="auto"/>
          <w:sz w:val="20"/>
        </w:rPr>
        <w:t xml:space="preserve"> VoIP P</w:t>
      </w:r>
      <w:r w:rsidR="004400B7" w:rsidRPr="006023A3">
        <w:rPr>
          <w:rFonts w:ascii="Arial" w:hAnsi="Arial" w:cs="Arial"/>
          <w:color w:val="auto"/>
          <w:sz w:val="20"/>
        </w:rPr>
        <w:t>hone system</w:t>
      </w:r>
      <w:r w:rsidRPr="006023A3">
        <w:rPr>
          <w:rFonts w:ascii="Arial" w:hAnsi="Arial" w:cs="Arial"/>
          <w:color w:val="auto"/>
          <w:sz w:val="20"/>
        </w:rPr>
        <w:t xml:space="preserve"> &amp; </w:t>
      </w:r>
      <w:r w:rsidR="004771CF" w:rsidRPr="006023A3">
        <w:rPr>
          <w:rFonts w:ascii="Arial" w:hAnsi="Arial" w:cs="Arial"/>
          <w:color w:val="auto"/>
          <w:sz w:val="20"/>
        </w:rPr>
        <w:t>Dell AppAssure</w:t>
      </w:r>
    </w:p>
    <w:p w14:paraId="6F95AF2E" w14:textId="77777777" w:rsidR="005E0DED" w:rsidRPr="00F969CA" w:rsidRDefault="00012AF8" w:rsidP="003731F5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>Support Apple/Macintosh Workstations.</w:t>
      </w:r>
    </w:p>
    <w:p w14:paraId="6F95AF2F" w14:textId="77777777" w:rsidR="00F969CA" w:rsidRPr="00F969CA" w:rsidRDefault="00F969CA" w:rsidP="003731F5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VPN between other office and HQ</w:t>
      </w:r>
    </w:p>
    <w:p w14:paraId="6F95AF30" w14:textId="77777777" w:rsidR="00F969CA" w:rsidRDefault="00E32274" w:rsidP="003731F5">
      <w:pPr>
        <w:pStyle w:val="ListParagraph"/>
        <w:numPr>
          <w:ilvl w:val="0"/>
          <w:numId w:val="6"/>
        </w:numPr>
        <w:rPr>
          <w:rFonts w:ascii="Arial" w:hAnsi="Arial" w:cs="Arial"/>
          <w:color w:val="auto"/>
          <w:sz w:val="20"/>
        </w:rPr>
      </w:pPr>
      <w:r w:rsidRPr="00E32274">
        <w:rPr>
          <w:rFonts w:ascii="Arial" w:hAnsi="Arial" w:cs="Arial"/>
          <w:color w:val="auto"/>
          <w:sz w:val="20"/>
        </w:rPr>
        <w:t>Using IP Sec for Security</w:t>
      </w:r>
    </w:p>
    <w:p w14:paraId="6F95AF31" w14:textId="77777777" w:rsidR="00E32274" w:rsidRDefault="0017411D" w:rsidP="003731F5">
      <w:pPr>
        <w:pStyle w:val="ListParagraph"/>
        <w:numPr>
          <w:ilvl w:val="0"/>
          <w:numId w:val="6"/>
        </w:numPr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Hosted exchange 2010</w:t>
      </w:r>
    </w:p>
    <w:p w14:paraId="6F95AF32" w14:textId="77777777" w:rsidR="00CE4E48" w:rsidRDefault="00CE4E48" w:rsidP="003731F5">
      <w:pPr>
        <w:pStyle w:val="ListParagraph"/>
        <w:numPr>
          <w:ilvl w:val="0"/>
          <w:numId w:val="6"/>
        </w:numPr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WAN</w:t>
      </w:r>
    </w:p>
    <w:p w14:paraId="6F95AF33" w14:textId="1D5403E5" w:rsidR="0017411D" w:rsidRDefault="0017411D" w:rsidP="003731F5">
      <w:pPr>
        <w:pStyle w:val="ListParagraph"/>
        <w:numPr>
          <w:ilvl w:val="0"/>
          <w:numId w:val="6"/>
        </w:numPr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Active directory 2003, 2008</w:t>
      </w:r>
    </w:p>
    <w:p w14:paraId="3B263AB0" w14:textId="4341FFB6" w:rsidR="00327F1A" w:rsidRDefault="00327F1A" w:rsidP="003731F5">
      <w:pPr>
        <w:pStyle w:val="ListParagraph"/>
        <w:numPr>
          <w:ilvl w:val="0"/>
          <w:numId w:val="6"/>
        </w:numPr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G suite administrator</w:t>
      </w:r>
    </w:p>
    <w:p w14:paraId="55FBC7FA" w14:textId="7FB8BC34" w:rsidR="00737C16" w:rsidRDefault="00737C16" w:rsidP="003731F5">
      <w:pPr>
        <w:pStyle w:val="ListParagraph"/>
        <w:numPr>
          <w:ilvl w:val="0"/>
          <w:numId w:val="6"/>
        </w:numPr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DNS, DHCP, Sharepoint</w:t>
      </w:r>
    </w:p>
    <w:p w14:paraId="05F95EF5" w14:textId="35E0ED57" w:rsidR="00D6570E" w:rsidRDefault="00D6570E" w:rsidP="00D6570E">
      <w:pPr>
        <w:ind w:left="396"/>
        <w:rPr>
          <w:rFonts w:ascii="Arial" w:hAnsi="Arial" w:cs="Arial"/>
          <w:color w:val="auto"/>
          <w:sz w:val="20"/>
        </w:rPr>
      </w:pPr>
    </w:p>
    <w:p w14:paraId="6F95AF34" w14:textId="77777777" w:rsidR="003731F5" w:rsidRPr="006023A3" w:rsidRDefault="009F4D9F" w:rsidP="003731F5">
      <w:pPr>
        <w:rPr>
          <w:rFonts w:ascii="Arial" w:hAnsi="Arial" w:cs="Arial"/>
          <w:b/>
          <w:color w:val="auto"/>
          <w:sz w:val="20"/>
        </w:rPr>
      </w:pPr>
      <w:r w:rsidRPr="006023A3">
        <w:rPr>
          <w:rFonts w:ascii="Arial" w:hAnsi="Arial" w:cs="Arial"/>
          <w:b/>
          <w:color w:val="auto"/>
          <w:sz w:val="20"/>
        </w:rPr>
        <w:t>VACO TECHNOLOGY SERVICES –</w:t>
      </w:r>
      <w:r w:rsidR="000F4C34" w:rsidRPr="006023A3">
        <w:rPr>
          <w:rFonts w:ascii="Arial" w:hAnsi="Arial" w:cs="Arial"/>
          <w:b/>
          <w:color w:val="auto"/>
          <w:sz w:val="20"/>
        </w:rPr>
        <w:t xml:space="preserve"> </w:t>
      </w:r>
      <w:r w:rsidRPr="006023A3">
        <w:rPr>
          <w:rFonts w:ascii="Arial" w:hAnsi="Arial" w:cs="Arial"/>
          <w:b/>
          <w:i/>
          <w:color w:val="auto"/>
          <w:sz w:val="20"/>
          <w:u w:val="single"/>
        </w:rPr>
        <w:t xml:space="preserve">IT </w:t>
      </w:r>
      <w:r w:rsidR="00CA1CB3" w:rsidRPr="006023A3">
        <w:rPr>
          <w:rFonts w:ascii="Arial" w:hAnsi="Arial" w:cs="Arial"/>
          <w:b/>
          <w:i/>
          <w:color w:val="auto"/>
          <w:sz w:val="20"/>
          <w:u w:val="single"/>
        </w:rPr>
        <w:t>System Admin</w:t>
      </w:r>
      <w:r w:rsidR="00764BD1" w:rsidRPr="006023A3">
        <w:rPr>
          <w:rFonts w:ascii="Arial" w:hAnsi="Arial" w:cs="Arial"/>
          <w:b/>
          <w:i/>
          <w:color w:val="auto"/>
          <w:sz w:val="20"/>
        </w:rPr>
        <w:t xml:space="preserve">                      </w:t>
      </w:r>
      <w:r w:rsidR="00821D1D" w:rsidRPr="006023A3">
        <w:rPr>
          <w:rFonts w:ascii="Arial" w:hAnsi="Arial" w:cs="Arial"/>
          <w:b/>
          <w:i/>
          <w:color w:val="auto"/>
          <w:sz w:val="20"/>
        </w:rPr>
        <w:t xml:space="preserve"> </w:t>
      </w:r>
      <w:r w:rsidR="00764BD1" w:rsidRPr="006023A3">
        <w:rPr>
          <w:rFonts w:ascii="Arial" w:hAnsi="Arial" w:cs="Arial"/>
          <w:b/>
          <w:i/>
          <w:color w:val="auto"/>
          <w:sz w:val="20"/>
        </w:rPr>
        <w:t xml:space="preserve"> </w:t>
      </w:r>
      <w:r w:rsidRPr="006023A3">
        <w:rPr>
          <w:rFonts w:ascii="Arial" w:hAnsi="Arial" w:cs="Arial"/>
          <w:b/>
          <w:color w:val="auto"/>
          <w:sz w:val="20"/>
        </w:rPr>
        <w:t>Jan</w:t>
      </w:r>
      <w:r w:rsidR="000F4C34" w:rsidRPr="006023A3">
        <w:rPr>
          <w:rFonts w:ascii="Arial" w:hAnsi="Arial" w:cs="Arial"/>
          <w:b/>
          <w:color w:val="auto"/>
          <w:sz w:val="20"/>
        </w:rPr>
        <w:t>. 201</w:t>
      </w:r>
      <w:r w:rsidRPr="006023A3">
        <w:rPr>
          <w:rFonts w:ascii="Arial" w:hAnsi="Arial" w:cs="Arial"/>
          <w:b/>
          <w:color w:val="auto"/>
          <w:sz w:val="20"/>
        </w:rPr>
        <w:t>0</w:t>
      </w:r>
      <w:r w:rsidR="000F4C34" w:rsidRPr="006023A3">
        <w:rPr>
          <w:rFonts w:ascii="Arial" w:hAnsi="Arial" w:cs="Arial"/>
          <w:b/>
          <w:color w:val="auto"/>
          <w:sz w:val="20"/>
        </w:rPr>
        <w:t xml:space="preserve"> </w:t>
      </w:r>
      <w:r w:rsidR="002B32C9" w:rsidRPr="006023A3">
        <w:rPr>
          <w:rFonts w:ascii="Arial" w:hAnsi="Arial" w:cs="Arial"/>
          <w:b/>
          <w:color w:val="auto"/>
          <w:sz w:val="20"/>
        </w:rPr>
        <w:t>to</w:t>
      </w:r>
      <w:r w:rsidR="000F4C34" w:rsidRPr="006023A3">
        <w:rPr>
          <w:rFonts w:ascii="Arial" w:hAnsi="Arial" w:cs="Arial"/>
          <w:b/>
          <w:color w:val="auto"/>
          <w:sz w:val="20"/>
        </w:rPr>
        <w:t xml:space="preserve"> </w:t>
      </w:r>
      <w:r w:rsidR="002F3A1B">
        <w:rPr>
          <w:rFonts w:ascii="Arial" w:hAnsi="Arial" w:cs="Arial"/>
          <w:b/>
          <w:color w:val="auto"/>
          <w:sz w:val="20"/>
        </w:rPr>
        <w:t>Feb 2011</w:t>
      </w:r>
    </w:p>
    <w:p w14:paraId="6F95AF35" w14:textId="77777777" w:rsidR="005E0DED" w:rsidRPr="006023A3" w:rsidRDefault="005E0DED" w:rsidP="005E0DED">
      <w:pPr>
        <w:numPr>
          <w:ilvl w:val="0"/>
          <w:numId w:val="20"/>
        </w:numPr>
        <w:spacing w:after="0"/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Established </w:t>
      </w:r>
      <w:r w:rsidR="00A71C92" w:rsidRPr="006023A3">
        <w:rPr>
          <w:rFonts w:ascii="Arial" w:hAnsi="Arial" w:cs="Arial"/>
          <w:color w:val="auto"/>
          <w:sz w:val="20"/>
        </w:rPr>
        <w:t>&amp;</w:t>
      </w:r>
      <w:r w:rsidRPr="006023A3">
        <w:rPr>
          <w:rFonts w:ascii="Arial" w:hAnsi="Arial" w:cs="Arial"/>
          <w:color w:val="auto"/>
          <w:sz w:val="20"/>
        </w:rPr>
        <w:t xml:space="preserve"> maintained Oracle based user accounts for Enterprises Systems for one of the largest Health Insurance providers in the </w:t>
      </w:r>
      <w:r w:rsidR="00A71C92" w:rsidRPr="006023A3">
        <w:rPr>
          <w:rFonts w:ascii="Arial" w:hAnsi="Arial" w:cs="Arial"/>
          <w:color w:val="auto"/>
          <w:sz w:val="20"/>
        </w:rPr>
        <w:t xml:space="preserve">US </w:t>
      </w:r>
      <w:r w:rsidRPr="006023A3">
        <w:rPr>
          <w:rFonts w:ascii="Arial" w:hAnsi="Arial" w:cs="Arial"/>
          <w:color w:val="auto"/>
          <w:sz w:val="20"/>
        </w:rPr>
        <w:t>offices in several states.</w:t>
      </w:r>
    </w:p>
    <w:p w14:paraId="6F95AF36" w14:textId="77777777" w:rsidR="005E0DED" w:rsidRPr="006023A3" w:rsidRDefault="005E0DED" w:rsidP="00D96B58">
      <w:pPr>
        <w:numPr>
          <w:ilvl w:val="0"/>
          <w:numId w:val="20"/>
        </w:numPr>
        <w:spacing w:after="0"/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>Create Active Directory User accounts</w:t>
      </w:r>
      <w:r w:rsidR="004368E2" w:rsidRPr="006023A3">
        <w:rPr>
          <w:rFonts w:ascii="Arial" w:hAnsi="Arial" w:cs="Arial"/>
          <w:color w:val="auto"/>
          <w:sz w:val="20"/>
        </w:rPr>
        <w:t xml:space="preserve">, &amp; </w:t>
      </w:r>
      <w:r w:rsidR="00A71C92" w:rsidRPr="006023A3">
        <w:rPr>
          <w:rFonts w:ascii="Arial" w:hAnsi="Arial" w:cs="Arial"/>
          <w:color w:val="auto"/>
          <w:sz w:val="20"/>
        </w:rPr>
        <w:t xml:space="preserve">Distribution list, &amp; </w:t>
      </w:r>
      <w:r w:rsidRPr="006023A3">
        <w:rPr>
          <w:rFonts w:ascii="Arial" w:hAnsi="Arial" w:cs="Arial"/>
          <w:color w:val="auto"/>
          <w:sz w:val="20"/>
        </w:rPr>
        <w:t>Update the GAL</w:t>
      </w:r>
      <w:r w:rsidR="00A71C92" w:rsidRPr="006023A3">
        <w:rPr>
          <w:rFonts w:ascii="Arial" w:hAnsi="Arial" w:cs="Arial"/>
          <w:color w:val="auto"/>
          <w:sz w:val="20"/>
        </w:rPr>
        <w:t xml:space="preserve"> List</w:t>
      </w:r>
    </w:p>
    <w:p w14:paraId="6F95AF37" w14:textId="77777777" w:rsidR="005E0DED" w:rsidRPr="006023A3" w:rsidRDefault="005E0DED" w:rsidP="005E0DED">
      <w:pPr>
        <w:numPr>
          <w:ilvl w:val="0"/>
          <w:numId w:val="20"/>
        </w:numPr>
        <w:spacing w:after="0"/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Responsible for implementing </w:t>
      </w:r>
      <w:r w:rsidR="00A71C92" w:rsidRPr="006023A3">
        <w:rPr>
          <w:rFonts w:ascii="Arial" w:hAnsi="Arial" w:cs="Arial"/>
          <w:color w:val="auto"/>
          <w:sz w:val="20"/>
        </w:rPr>
        <w:t>&amp;</w:t>
      </w:r>
      <w:r w:rsidRPr="006023A3">
        <w:rPr>
          <w:rFonts w:ascii="Arial" w:hAnsi="Arial" w:cs="Arial"/>
          <w:color w:val="auto"/>
          <w:sz w:val="20"/>
        </w:rPr>
        <w:t xml:space="preserve"> maintaining system security </w:t>
      </w:r>
    </w:p>
    <w:p w14:paraId="6F95AF38" w14:textId="77777777" w:rsidR="005E0DED" w:rsidRPr="006023A3" w:rsidRDefault="00A71C92" w:rsidP="00A71C92">
      <w:pPr>
        <w:numPr>
          <w:ilvl w:val="0"/>
          <w:numId w:val="20"/>
        </w:numPr>
        <w:spacing w:after="0"/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>Support</w:t>
      </w:r>
      <w:r w:rsidR="005E0DED" w:rsidRPr="006023A3">
        <w:rPr>
          <w:rFonts w:ascii="Arial" w:hAnsi="Arial" w:cs="Arial"/>
          <w:color w:val="auto"/>
          <w:sz w:val="20"/>
        </w:rPr>
        <w:t xml:space="preserve"> Win</w:t>
      </w:r>
      <w:r w:rsidRPr="006023A3">
        <w:rPr>
          <w:rFonts w:ascii="Arial" w:hAnsi="Arial" w:cs="Arial"/>
          <w:color w:val="auto"/>
          <w:sz w:val="20"/>
        </w:rPr>
        <w:t>dows XP &amp;</w:t>
      </w:r>
      <w:r w:rsidR="005E0DED" w:rsidRPr="006023A3">
        <w:rPr>
          <w:rFonts w:ascii="Arial" w:hAnsi="Arial" w:cs="Arial"/>
          <w:color w:val="auto"/>
          <w:sz w:val="20"/>
        </w:rPr>
        <w:t xml:space="preserve"> windows 7</w:t>
      </w:r>
      <w:r w:rsidRPr="006023A3">
        <w:rPr>
          <w:rFonts w:ascii="Arial" w:hAnsi="Arial" w:cs="Arial"/>
          <w:color w:val="auto"/>
          <w:sz w:val="20"/>
        </w:rPr>
        <w:t xml:space="preserve"> Workstations, &amp; User SCCM to push software install to clients</w:t>
      </w:r>
    </w:p>
    <w:p w14:paraId="6F95AF39" w14:textId="77777777" w:rsidR="005E0DED" w:rsidRPr="006023A3" w:rsidRDefault="00A71C92" w:rsidP="005E0DED">
      <w:pPr>
        <w:numPr>
          <w:ilvl w:val="0"/>
          <w:numId w:val="20"/>
        </w:numPr>
        <w:spacing w:after="0"/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Manage MS </w:t>
      </w:r>
      <w:r w:rsidR="005E0DED" w:rsidRPr="006023A3">
        <w:rPr>
          <w:rFonts w:ascii="Arial" w:hAnsi="Arial" w:cs="Arial"/>
          <w:color w:val="auto"/>
          <w:sz w:val="20"/>
        </w:rPr>
        <w:t>SharePoint</w:t>
      </w:r>
      <w:r w:rsidRPr="006023A3">
        <w:rPr>
          <w:rFonts w:ascii="Arial" w:hAnsi="Arial" w:cs="Arial"/>
          <w:color w:val="auto"/>
          <w:sz w:val="20"/>
        </w:rPr>
        <w:t xml:space="preserve"> server</w:t>
      </w:r>
    </w:p>
    <w:p w14:paraId="6F95AF3A" w14:textId="77777777" w:rsidR="00012AF8" w:rsidRDefault="005E0DED" w:rsidP="00012AF8">
      <w:pPr>
        <w:numPr>
          <w:ilvl w:val="0"/>
          <w:numId w:val="20"/>
        </w:numPr>
        <w:spacing w:after="0"/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>VOIP</w:t>
      </w:r>
      <w:r w:rsidR="00A71C92" w:rsidRPr="006023A3">
        <w:rPr>
          <w:rFonts w:ascii="Arial" w:hAnsi="Arial" w:cs="Arial"/>
          <w:color w:val="auto"/>
          <w:sz w:val="20"/>
        </w:rPr>
        <w:t xml:space="preserve"> Phone System.</w:t>
      </w:r>
    </w:p>
    <w:p w14:paraId="6F95AF3B" w14:textId="77777777" w:rsidR="0017411D" w:rsidRDefault="0017411D" w:rsidP="00012AF8">
      <w:pPr>
        <w:numPr>
          <w:ilvl w:val="0"/>
          <w:numId w:val="20"/>
        </w:numPr>
        <w:spacing w:after="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Active directory 2003,2008</w:t>
      </w:r>
    </w:p>
    <w:p w14:paraId="6F95AF3C" w14:textId="77777777" w:rsidR="0017411D" w:rsidRPr="006023A3" w:rsidRDefault="0017411D" w:rsidP="00012AF8">
      <w:pPr>
        <w:numPr>
          <w:ilvl w:val="0"/>
          <w:numId w:val="20"/>
        </w:numPr>
        <w:spacing w:after="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Exchange 2003,2007</w:t>
      </w:r>
    </w:p>
    <w:p w14:paraId="6F95AF3D" w14:textId="77777777" w:rsidR="002E6953" w:rsidRPr="006023A3" w:rsidRDefault="002E6953" w:rsidP="002E6953">
      <w:pPr>
        <w:rPr>
          <w:rFonts w:ascii="Arial" w:hAnsi="Arial" w:cs="Arial"/>
          <w:color w:val="auto"/>
          <w:sz w:val="20"/>
        </w:rPr>
      </w:pPr>
    </w:p>
    <w:p w14:paraId="6F95AF3E" w14:textId="77777777" w:rsidR="003731F5" w:rsidRPr="006023A3" w:rsidRDefault="009F4D9F" w:rsidP="003731F5">
      <w:pPr>
        <w:rPr>
          <w:rFonts w:ascii="Arial" w:hAnsi="Arial" w:cs="Arial"/>
          <w:b/>
          <w:color w:val="auto"/>
          <w:sz w:val="20"/>
        </w:rPr>
      </w:pPr>
      <w:r w:rsidRPr="006023A3">
        <w:rPr>
          <w:rFonts w:ascii="Arial" w:hAnsi="Arial" w:cs="Arial"/>
          <w:b/>
          <w:color w:val="auto"/>
          <w:sz w:val="20"/>
        </w:rPr>
        <w:t>CBS STUDIO CENTER</w:t>
      </w:r>
      <w:r w:rsidRPr="006023A3">
        <w:rPr>
          <w:rFonts w:ascii="Arial" w:hAnsi="Arial" w:cs="Arial"/>
          <w:b/>
          <w:i/>
          <w:color w:val="auto"/>
          <w:sz w:val="20"/>
        </w:rPr>
        <w:t xml:space="preserve">- </w:t>
      </w:r>
      <w:r w:rsidR="00B6765B" w:rsidRPr="006023A3">
        <w:rPr>
          <w:rFonts w:ascii="Arial" w:hAnsi="Arial" w:cs="Arial"/>
          <w:b/>
          <w:i/>
          <w:color w:val="auto"/>
          <w:sz w:val="20"/>
          <w:u w:val="single"/>
        </w:rPr>
        <w:t>IT Assistant &amp;</w:t>
      </w:r>
      <w:r w:rsidRPr="006023A3">
        <w:rPr>
          <w:rFonts w:ascii="Arial" w:hAnsi="Arial" w:cs="Arial"/>
          <w:b/>
          <w:i/>
          <w:color w:val="auto"/>
          <w:sz w:val="20"/>
          <w:u w:val="single"/>
        </w:rPr>
        <w:t xml:space="preserve"> </w:t>
      </w:r>
      <w:r w:rsidR="00CA1CB3" w:rsidRPr="006023A3">
        <w:rPr>
          <w:rFonts w:ascii="Arial" w:hAnsi="Arial" w:cs="Arial"/>
          <w:b/>
          <w:i/>
          <w:color w:val="auto"/>
          <w:sz w:val="20"/>
          <w:u w:val="single"/>
        </w:rPr>
        <w:t>Level 2</w:t>
      </w:r>
      <w:r w:rsidR="00B6765B" w:rsidRPr="006023A3">
        <w:rPr>
          <w:rFonts w:ascii="Arial" w:hAnsi="Arial" w:cs="Arial"/>
          <w:b/>
          <w:i/>
          <w:color w:val="auto"/>
          <w:sz w:val="20"/>
          <w:u w:val="single"/>
        </w:rPr>
        <w:t xml:space="preserve"> Support</w:t>
      </w:r>
      <w:r w:rsidRPr="006023A3">
        <w:rPr>
          <w:rFonts w:ascii="Arial" w:hAnsi="Arial" w:cs="Arial"/>
          <w:b/>
          <w:i/>
          <w:color w:val="auto"/>
          <w:sz w:val="20"/>
          <w:u w:val="single"/>
        </w:rPr>
        <w:t xml:space="preserve"> Specialist</w:t>
      </w:r>
      <w:r w:rsidR="002A5ACF" w:rsidRPr="006023A3">
        <w:rPr>
          <w:rFonts w:ascii="Arial" w:hAnsi="Arial" w:cs="Arial"/>
          <w:b/>
          <w:i/>
          <w:color w:val="auto"/>
          <w:sz w:val="20"/>
        </w:rPr>
        <w:t xml:space="preserve">                 </w:t>
      </w:r>
      <w:r w:rsidR="00323336" w:rsidRPr="006023A3">
        <w:rPr>
          <w:rFonts w:ascii="Arial" w:hAnsi="Arial" w:cs="Arial"/>
          <w:b/>
          <w:i/>
          <w:color w:val="auto"/>
          <w:sz w:val="20"/>
        </w:rPr>
        <w:t xml:space="preserve">   </w:t>
      </w:r>
      <w:r w:rsidR="0004777B" w:rsidRPr="006023A3">
        <w:rPr>
          <w:rFonts w:ascii="Arial" w:hAnsi="Arial" w:cs="Arial"/>
          <w:b/>
          <w:i/>
          <w:color w:val="auto"/>
          <w:sz w:val="20"/>
        </w:rPr>
        <w:t>Jun.</w:t>
      </w:r>
      <w:r w:rsidR="00323336" w:rsidRPr="006023A3">
        <w:rPr>
          <w:rFonts w:ascii="Arial" w:hAnsi="Arial" w:cs="Arial"/>
          <w:b/>
          <w:i/>
          <w:color w:val="auto"/>
          <w:sz w:val="20"/>
        </w:rPr>
        <w:t xml:space="preserve"> </w:t>
      </w:r>
      <w:r w:rsidR="002E6953" w:rsidRPr="006023A3">
        <w:rPr>
          <w:rFonts w:ascii="Arial" w:hAnsi="Arial" w:cs="Arial"/>
          <w:b/>
          <w:color w:val="auto"/>
          <w:sz w:val="20"/>
        </w:rPr>
        <w:t xml:space="preserve">2006 </w:t>
      </w:r>
      <w:r w:rsidR="002B32C9" w:rsidRPr="006023A3">
        <w:rPr>
          <w:rFonts w:ascii="Arial" w:hAnsi="Arial" w:cs="Arial"/>
          <w:b/>
          <w:color w:val="auto"/>
          <w:sz w:val="20"/>
        </w:rPr>
        <w:t>to</w:t>
      </w:r>
      <w:r w:rsidR="002E6953" w:rsidRPr="006023A3">
        <w:rPr>
          <w:rFonts w:ascii="Arial" w:hAnsi="Arial" w:cs="Arial"/>
          <w:b/>
          <w:color w:val="auto"/>
          <w:sz w:val="20"/>
        </w:rPr>
        <w:t xml:space="preserve"> Jan. 2010</w:t>
      </w:r>
    </w:p>
    <w:p w14:paraId="6F95AF3F" w14:textId="77777777" w:rsidR="002E6953" w:rsidRPr="006023A3" w:rsidRDefault="002E6953" w:rsidP="002A5ACF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Established and maintained workstation connectivity to servers and internet. </w:t>
      </w:r>
    </w:p>
    <w:p w14:paraId="6F95AF40" w14:textId="77777777" w:rsidR="002E6953" w:rsidRPr="006023A3" w:rsidRDefault="002E6953" w:rsidP="002A5ACF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Provided user support for all VPN and wired, and wireless connections. </w:t>
      </w:r>
    </w:p>
    <w:p w14:paraId="6F95AF41" w14:textId="77777777" w:rsidR="002E6953" w:rsidRPr="006023A3" w:rsidRDefault="002E6953" w:rsidP="002A5ACF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Provided professional desktop support to all CBS staff, production companies and contracted talent. </w:t>
      </w:r>
    </w:p>
    <w:p w14:paraId="6F95AF42" w14:textId="77777777" w:rsidR="002E6953" w:rsidRPr="006023A3" w:rsidRDefault="002E6953" w:rsidP="002A5ACF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Managed and performed all System </w:t>
      </w:r>
      <w:r w:rsidR="00821D1D" w:rsidRPr="006023A3">
        <w:rPr>
          <w:rFonts w:ascii="Arial" w:hAnsi="Arial" w:cs="Arial"/>
          <w:color w:val="auto"/>
          <w:sz w:val="20"/>
        </w:rPr>
        <w:t>upgrades</w:t>
      </w:r>
      <w:r w:rsidRPr="006023A3">
        <w:rPr>
          <w:rFonts w:ascii="Arial" w:hAnsi="Arial" w:cs="Arial"/>
          <w:color w:val="auto"/>
          <w:sz w:val="20"/>
        </w:rPr>
        <w:t xml:space="preserve"> and deployments, while minimizing work disruption. </w:t>
      </w:r>
    </w:p>
    <w:p w14:paraId="6F95AF43" w14:textId="77777777" w:rsidR="002E6953" w:rsidRDefault="002E6953" w:rsidP="002A5ACF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Managed SharePoint, Blackberry enterprise, and Microsoft Exchange servers. </w:t>
      </w:r>
    </w:p>
    <w:p w14:paraId="6F95AF44" w14:textId="77777777" w:rsidR="00BA185B" w:rsidRDefault="00BA185B" w:rsidP="002A5ACF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Help built up VM environment</w:t>
      </w:r>
    </w:p>
    <w:p w14:paraId="6F95AF45" w14:textId="77777777" w:rsidR="00BA185B" w:rsidRPr="006023A3" w:rsidRDefault="00BA185B" w:rsidP="002A5ACF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Help to install EMC Storage, and San storage</w:t>
      </w:r>
    </w:p>
    <w:p w14:paraId="6F95AF46" w14:textId="0D5E6304" w:rsidR="003731F5" w:rsidRPr="006023A3" w:rsidRDefault="002E6953" w:rsidP="003731F5">
      <w:pPr>
        <w:rPr>
          <w:rFonts w:ascii="Arial" w:hAnsi="Arial" w:cs="Arial"/>
          <w:b/>
          <w:color w:val="auto"/>
          <w:sz w:val="20"/>
        </w:rPr>
      </w:pPr>
      <w:r w:rsidRPr="006023A3">
        <w:rPr>
          <w:rFonts w:ascii="Arial" w:hAnsi="Arial" w:cs="Arial"/>
          <w:b/>
          <w:color w:val="auto"/>
          <w:sz w:val="20"/>
        </w:rPr>
        <w:t>ZIDE &amp;</w:t>
      </w:r>
      <w:r w:rsidR="00AF6879" w:rsidRPr="006023A3">
        <w:rPr>
          <w:rFonts w:ascii="Arial" w:hAnsi="Arial" w:cs="Arial"/>
          <w:b/>
          <w:color w:val="auto"/>
          <w:sz w:val="20"/>
        </w:rPr>
        <w:t xml:space="preserve"> </w:t>
      </w:r>
      <w:r w:rsidRPr="006023A3">
        <w:rPr>
          <w:rFonts w:ascii="Arial" w:hAnsi="Arial" w:cs="Arial"/>
          <w:b/>
          <w:color w:val="auto"/>
          <w:sz w:val="20"/>
        </w:rPr>
        <w:t>O’Biecunas LLP</w:t>
      </w:r>
      <w:r w:rsidRPr="006023A3">
        <w:rPr>
          <w:rFonts w:ascii="Arial" w:hAnsi="Arial" w:cs="Arial"/>
          <w:color w:val="auto"/>
          <w:sz w:val="20"/>
        </w:rPr>
        <w:t xml:space="preserve">- </w:t>
      </w:r>
      <w:r w:rsidRPr="006023A3">
        <w:rPr>
          <w:rFonts w:ascii="Arial" w:hAnsi="Arial" w:cs="Arial"/>
          <w:b/>
          <w:i/>
          <w:color w:val="auto"/>
          <w:sz w:val="20"/>
          <w:u w:val="single"/>
        </w:rPr>
        <w:t xml:space="preserve">Information Systems </w:t>
      </w:r>
      <w:r w:rsidR="00A0438A">
        <w:rPr>
          <w:rFonts w:ascii="Arial" w:hAnsi="Arial" w:cs="Arial"/>
          <w:b/>
          <w:i/>
          <w:color w:val="auto"/>
          <w:sz w:val="20"/>
          <w:u w:val="single"/>
        </w:rPr>
        <w:t>admin</w:t>
      </w:r>
      <w:r w:rsidRPr="006023A3">
        <w:rPr>
          <w:rFonts w:ascii="Arial" w:hAnsi="Arial" w:cs="Arial"/>
          <w:color w:val="auto"/>
          <w:sz w:val="20"/>
        </w:rPr>
        <w:tab/>
      </w:r>
      <w:r w:rsidRPr="006023A3">
        <w:rPr>
          <w:rFonts w:ascii="Arial" w:hAnsi="Arial" w:cs="Arial"/>
          <w:color w:val="auto"/>
          <w:sz w:val="20"/>
        </w:rPr>
        <w:tab/>
      </w:r>
      <w:r w:rsidRPr="006023A3">
        <w:rPr>
          <w:rFonts w:ascii="Arial" w:hAnsi="Arial" w:cs="Arial"/>
          <w:color w:val="auto"/>
          <w:sz w:val="20"/>
        </w:rPr>
        <w:tab/>
      </w:r>
      <w:r w:rsidR="00821D1D" w:rsidRPr="006023A3">
        <w:rPr>
          <w:rFonts w:ascii="Arial" w:hAnsi="Arial" w:cs="Arial"/>
          <w:color w:val="auto"/>
          <w:sz w:val="20"/>
        </w:rPr>
        <w:t xml:space="preserve">            </w:t>
      </w:r>
      <w:r w:rsidRPr="006023A3">
        <w:rPr>
          <w:rFonts w:ascii="Arial" w:hAnsi="Arial" w:cs="Arial"/>
          <w:b/>
          <w:color w:val="auto"/>
          <w:sz w:val="20"/>
        </w:rPr>
        <w:t>1998</w:t>
      </w:r>
      <w:r w:rsidR="002B32C9" w:rsidRPr="006023A3">
        <w:rPr>
          <w:rFonts w:ascii="Arial" w:hAnsi="Arial" w:cs="Arial"/>
          <w:b/>
          <w:color w:val="auto"/>
          <w:sz w:val="20"/>
        </w:rPr>
        <w:t xml:space="preserve"> to</w:t>
      </w:r>
      <w:r w:rsidRPr="006023A3">
        <w:rPr>
          <w:rFonts w:ascii="Arial" w:hAnsi="Arial" w:cs="Arial"/>
          <w:b/>
          <w:color w:val="auto"/>
          <w:sz w:val="20"/>
        </w:rPr>
        <w:t xml:space="preserve"> </w:t>
      </w:r>
      <w:r w:rsidR="00791FCB">
        <w:rPr>
          <w:rFonts w:ascii="Arial" w:hAnsi="Arial" w:cs="Arial"/>
          <w:b/>
          <w:color w:val="auto"/>
          <w:sz w:val="20"/>
        </w:rPr>
        <w:t>2019</w:t>
      </w:r>
    </w:p>
    <w:p w14:paraId="6F95AF47" w14:textId="77777777" w:rsidR="002E6953" w:rsidRPr="006023A3" w:rsidRDefault="00564B9B" w:rsidP="002E6953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>Work with Managing partner to provide maintenance of all computer systems.</w:t>
      </w:r>
    </w:p>
    <w:p w14:paraId="6F95AF48" w14:textId="77777777" w:rsidR="00564B9B" w:rsidRPr="006023A3" w:rsidRDefault="00564B9B" w:rsidP="002E6953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>Managed system conversion from Novell to Windows.</w:t>
      </w:r>
    </w:p>
    <w:p w14:paraId="6F95AF49" w14:textId="77777777" w:rsidR="00564B9B" w:rsidRPr="006023A3" w:rsidRDefault="00564B9B" w:rsidP="002E6953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Supported </w:t>
      </w:r>
      <w:r w:rsidR="00786A34" w:rsidRPr="006023A3">
        <w:rPr>
          <w:rFonts w:ascii="Arial" w:hAnsi="Arial" w:cs="Arial"/>
          <w:color w:val="auto"/>
          <w:sz w:val="20"/>
        </w:rPr>
        <w:t>companywide</w:t>
      </w:r>
      <w:r w:rsidRPr="006023A3">
        <w:rPr>
          <w:rFonts w:ascii="Arial" w:hAnsi="Arial" w:cs="Arial"/>
          <w:color w:val="auto"/>
          <w:sz w:val="20"/>
        </w:rPr>
        <w:t xml:space="preserve"> system conversion to Windows 7 Professional. </w:t>
      </w:r>
    </w:p>
    <w:p w14:paraId="6F95AF4A" w14:textId="77777777" w:rsidR="002B32C9" w:rsidRDefault="00786A34" w:rsidP="002E6953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 xml:space="preserve">Supervised implementation of VOIP System. </w:t>
      </w:r>
    </w:p>
    <w:p w14:paraId="6F95AF4B" w14:textId="77777777" w:rsidR="008E1570" w:rsidRDefault="0066351C" w:rsidP="002E6953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Active directory</w:t>
      </w:r>
    </w:p>
    <w:p w14:paraId="6F95AF4C" w14:textId="77777777" w:rsidR="0066351C" w:rsidRDefault="0066351C" w:rsidP="002E6953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Migrated from pop mailbox to hosted exchange 2013</w:t>
      </w:r>
    </w:p>
    <w:p w14:paraId="6F95AF4E" w14:textId="77777777" w:rsidR="004C377D" w:rsidRPr="006023A3" w:rsidRDefault="004C377D" w:rsidP="004C377D">
      <w:pPr>
        <w:pStyle w:val="ListBullet"/>
        <w:numPr>
          <w:ilvl w:val="0"/>
          <w:numId w:val="0"/>
        </w:numPr>
        <w:rPr>
          <w:rFonts w:ascii="Arial" w:hAnsi="Arial" w:cs="Arial"/>
          <w:color w:val="auto"/>
          <w:sz w:val="20"/>
        </w:rPr>
      </w:pPr>
    </w:p>
    <w:p w14:paraId="6F95AF4F" w14:textId="77777777" w:rsidR="00821D1D" w:rsidRPr="006023A3" w:rsidRDefault="00821D1D" w:rsidP="00821D1D">
      <w:pPr>
        <w:rPr>
          <w:rFonts w:ascii="Arial" w:hAnsi="Arial" w:cs="Arial"/>
          <w:b/>
          <w:color w:val="auto"/>
          <w:sz w:val="20"/>
        </w:rPr>
      </w:pPr>
      <w:r w:rsidRPr="006023A3">
        <w:rPr>
          <w:rFonts w:ascii="Arial" w:hAnsi="Arial" w:cs="Arial"/>
          <w:b/>
          <w:color w:val="auto"/>
          <w:sz w:val="20"/>
        </w:rPr>
        <w:t>Ot</w:t>
      </w:r>
      <w:r w:rsidR="00F8130C" w:rsidRPr="006023A3">
        <w:rPr>
          <w:rFonts w:ascii="Arial" w:hAnsi="Arial" w:cs="Arial"/>
          <w:b/>
          <w:color w:val="auto"/>
          <w:sz w:val="20"/>
        </w:rPr>
        <w:t>her Significant Qualifications:</w:t>
      </w:r>
    </w:p>
    <w:p w14:paraId="6F95AF50" w14:textId="390D792C" w:rsidR="00247FE2" w:rsidRDefault="00AF6879" w:rsidP="0017411D">
      <w:pPr>
        <w:spacing w:after="0"/>
        <w:ind w:left="360"/>
        <w:rPr>
          <w:rFonts w:ascii="Arial" w:hAnsi="Arial" w:cs="Arial"/>
          <w:color w:val="auto"/>
          <w:sz w:val="20"/>
        </w:rPr>
      </w:pPr>
      <w:r w:rsidRPr="006023A3">
        <w:rPr>
          <w:rFonts w:ascii="Arial" w:hAnsi="Arial" w:cs="Arial"/>
          <w:color w:val="auto"/>
          <w:sz w:val="20"/>
        </w:rPr>
        <w:t>Experienced in using Symantec G</w:t>
      </w:r>
      <w:r w:rsidR="00821D1D" w:rsidRPr="006023A3">
        <w:rPr>
          <w:rFonts w:ascii="Arial" w:hAnsi="Arial" w:cs="Arial"/>
          <w:color w:val="auto"/>
          <w:sz w:val="20"/>
        </w:rPr>
        <w:t>host imaging; Se</w:t>
      </w:r>
      <w:r w:rsidR="00D95C59" w:rsidRPr="006023A3">
        <w:rPr>
          <w:rFonts w:ascii="Arial" w:hAnsi="Arial" w:cs="Arial"/>
          <w:color w:val="auto"/>
          <w:sz w:val="20"/>
        </w:rPr>
        <w:t>tup Network printers by IP and N</w:t>
      </w:r>
      <w:r w:rsidR="00821D1D" w:rsidRPr="006023A3">
        <w:rPr>
          <w:rFonts w:ascii="Arial" w:hAnsi="Arial" w:cs="Arial"/>
          <w:color w:val="auto"/>
          <w:sz w:val="20"/>
        </w:rPr>
        <w:t xml:space="preserve">etworking </w:t>
      </w:r>
      <w:r w:rsidR="00D95C59" w:rsidRPr="006023A3">
        <w:rPr>
          <w:rFonts w:ascii="Arial" w:hAnsi="Arial" w:cs="Arial"/>
          <w:color w:val="auto"/>
          <w:sz w:val="20"/>
        </w:rPr>
        <w:t>S</w:t>
      </w:r>
      <w:r w:rsidR="00821D1D" w:rsidRPr="006023A3">
        <w:rPr>
          <w:rFonts w:ascii="Arial" w:hAnsi="Arial" w:cs="Arial"/>
          <w:color w:val="auto"/>
          <w:sz w:val="20"/>
        </w:rPr>
        <w:t>haring</w:t>
      </w:r>
      <w:r w:rsidR="00D95C59" w:rsidRPr="006023A3">
        <w:rPr>
          <w:rFonts w:ascii="Arial" w:hAnsi="Arial" w:cs="Arial"/>
          <w:color w:val="auto"/>
          <w:sz w:val="20"/>
        </w:rPr>
        <w:t xml:space="preserve">, </w:t>
      </w:r>
      <w:r w:rsidR="00783FC2">
        <w:rPr>
          <w:rFonts w:ascii="Arial" w:hAnsi="Arial" w:cs="Arial"/>
          <w:color w:val="auto"/>
          <w:sz w:val="20"/>
        </w:rPr>
        <w:t xml:space="preserve">Full Familiar with all MS Office Suites, </w:t>
      </w:r>
      <w:r w:rsidR="00821D1D" w:rsidRPr="006023A3">
        <w:rPr>
          <w:rFonts w:ascii="Arial" w:hAnsi="Arial" w:cs="Arial"/>
          <w:color w:val="auto"/>
          <w:sz w:val="20"/>
        </w:rPr>
        <w:t>Lexis Nexus,</w:t>
      </w:r>
      <w:r w:rsidR="00783FC2">
        <w:rPr>
          <w:rFonts w:ascii="Arial" w:hAnsi="Arial" w:cs="Arial"/>
          <w:color w:val="auto"/>
          <w:sz w:val="20"/>
        </w:rPr>
        <w:t xml:space="preserve"> Hot Docs &amp;</w:t>
      </w:r>
      <w:r w:rsidR="00DB3586" w:rsidRPr="006023A3">
        <w:rPr>
          <w:rFonts w:ascii="Arial" w:hAnsi="Arial" w:cs="Arial"/>
          <w:color w:val="auto"/>
          <w:sz w:val="20"/>
        </w:rPr>
        <w:t xml:space="preserve"> Legal Solutions; </w:t>
      </w:r>
      <w:r w:rsidR="00D95C59" w:rsidRPr="006023A3">
        <w:rPr>
          <w:rFonts w:ascii="Arial" w:hAnsi="Arial" w:cs="Arial"/>
          <w:color w:val="auto"/>
          <w:sz w:val="20"/>
        </w:rPr>
        <w:t>B</w:t>
      </w:r>
      <w:r w:rsidR="00821D1D" w:rsidRPr="006023A3">
        <w:rPr>
          <w:rFonts w:ascii="Arial" w:hAnsi="Arial" w:cs="Arial"/>
          <w:color w:val="auto"/>
          <w:sz w:val="20"/>
        </w:rPr>
        <w:t>lackbe</w:t>
      </w:r>
      <w:r w:rsidR="00783FC2">
        <w:rPr>
          <w:rFonts w:ascii="Arial" w:hAnsi="Arial" w:cs="Arial"/>
          <w:color w:val="auto"/>
          <w:sz w:val="20"/>
        </w:rPr>
        <w:t>rry Enterprise Server; MS</w:t>
      </w:r>
      <w:r w:rsidR="00821D1D" w:rsidRPr="006023A3">
        <w:rPr>
          <w:rFonts w:ascii="Arial" w:hAnsi="Arial" w:cs="Arial"/>
          <w:color w:val="auto"/>
          <w:sz w:val="20"/>
        </w:rPr>
        <w:t xml:space="preserve"> </w:t>
      </w:r>
      <w:r w:rsidR="00D95C59" w:rsidRPr="006023A3">
        <w:rPr>
          <w:rFonts w:ascii="Arial" w:hAnsi="Arial" w:cs="Arial"/>
          <w:color w:val="auto"/>
          <w:sz w:val="20"/>
        </w:rPr>
        <w:t>S</w:t>
      </w:r>
      <w:r w:rsidR="00783FC2">
        <w:rPr>
          <w:rFonts w:ascii="Arial" w:hAnsi="Arial" w:cs="Arial"/>
          <w:color w:val="auto"/>
          <w:sz w:val="20"/>
        </w:rPr>
        <w:t>erver 2003 &amp;</w:t>
      </w:r>
      <w:r w:rsidR="00821D1D" w:rsidRPr="006023A3">
        <w:rPr>
          <w:rFonts w:ascii="Arial" w:hAnsi="Arial" w:cs="Arial"/>
          <w:color w:val="auto"/>
          <w:sz w:val="20"/>
        </w:rPr>
        <w:t xml:space="preserve"> 2008</w:t>
      </w:r>
      <w:r w:rsidR="00783FC2">
        <w:rPr>
          <w:rFonts w:ascii="Arial" w:hAnsi="Arial" w:cs="Arial"/>
          <w:color w:val="auto"/>
          <w:sz w:val="20"/>
        </w:rPr>
        <w:t xml:space="preserve"> R</w:t>
      </w:r>
      <w:r w:rsidR="00DB3586" w:rsidRPr="006023A3">
        <w:rPr>
          <w:rFonts w:ascii="Arial" w:hAnsi="Arial" w:cs="Arial"/>
          <w:color w:val="auto"/>
          <w:sz w:val="20"/>
        </w:rPr>
        <w:t>2</w:t>
      </w:r>
      <w:r w:rsidR="00C3138F">
        <w:rPr>
          <w:rFonts w:ascii="Arial" w:hAnsi="Arial" w:cs="Arial"/>
          <w:color w:val="auto"/>
          <w:sz w:val="20"/>
        </w:rPr>
        <w:t xml:space="preserve"> 2012 RE</w:t>
      </w:r>
      <w:r w:rsidR="00821D1D" w:rsidRPr="006023A3">
        <w:rPr>
          <w:rFonts w:ascii="Arial" w:hAnsi="Arial" w:cs="Arial"/>
          <w:color w:val="auto"/>
          <w:sz w:val="20"/>
        </w:rPr>
        <w:t>;</w:t>
      </w:r>
      <w:r w:rsidR="00674D5D" w:rsidRPr="006023A3">
        <w:rPr>
          <w:rFonts w:ascii="Arial" w:hAnsi="Arial" w:cs="Arial"/>
          <w:color w:val="auto"/>
          <w:sz w:val="20"/>
        </w:rPr>
        <w:t xml:space="preserve"> </w:t>
      </w:r>
      <w:r w:rsidR="00821D1D" w:rsidRPr="006023A3">
        <w:rPr>
          <w:rFonts w:ascii="Arial" w:hAnsi="Arial" w:cs="Arial"/>
          <w:color w:val="auto"/>
          <w:sz w:val="20"/>
        </w:rPr>
        <w:t xml:space="preserve">Active Directory </w:t>
      </w:r>
      <w:r w:rsidR="00783FC2">
        <w:rPr>
          <w:rFonts w:ascii="Arial" w:hAnsi="Arial" w:cs="Arial"/>
          <w:color w:val="auto"/>
          <w:sz w:val="20"/>
        </w:rPr>
        <w:t>2000, 2003, &amp;</w:t>
      </w:r>
      <w:r w:rsidRPr="006023A3">
        <w:rPr>
          <w:rFonts w:ascii="Arial" w:hAnsi="Arial" w:cs="Arial"/>
          <w:color w:val="auto"/>
          <w:sz w:val="20"/>
        </w:rPr>
        <w:t xml:space="preserve"> 2008;</w:t>
      </w:r>
      <w:r w:rsidR="00783FC2">
        <w:rPr>
          <w:rFonts w:ascii="Arial" w:hAnsi="Arial" w:cs="Arial"/>
          <w:color w:val="auto"/>
          <w:sz w:val="20"/>
        </w:rPr>
        <w:t xml:space="preserve"> MS</w:t>
      </w:r>
      <w:r w:rsidRPr="006023A3">
        <w:rPr>
          <w:rFonts w:ascii="Arial" w:hAnsi="Arial" w:cs="Arial"/>
          <w:color w:val="auto"/>
          <w:sz w:val="20"/>
        </w:rPr>
        <w:t xml:space="preserve"> E</w:t>
      </w:r>
      <w:r w:rsidR="00821D1D" w:rsidRPr="006023A3">
        <w:rPr>
          <w:rFonts w:ascii="Arial" w:hAnsi="Arial" w:cs="Arial"/>
          <w:color w:val="auto"/>
          <w:sz w:val="20"/>
        </w:rPr>
        <w:t xml:space="preserve">xchange 2003, 2007, </w:t>
      </w:r>
      <w:r w:rsidR="00783FC2">
        <w:rPr>
          <w:rFonts w:ascii="Arial" w:hAnsi="Arial" w:cs="Arial"/>
          <w:color w:val="auto"/>
          <w:sz w:val="20"/>
        </w:rPr>
        <w:t xml:space="preserve">&amp; </w:t>
      </w:r>
      <w:r w:rsidR="00821D1D" w:rsidRPr="006023A3">
        <w:rPr>
          <w:rFonts w:ascii="Arial" w:hAnsi="Arial" w:cs="Arial"/>
          <w:color w:val="auto"/>
          <w:sz w:val="20"/>
        </w:rPr>
        <w:t>2010; Support Blackberry, IPh</w:t>
      </w:r>
      <w:r w:rsidR="00DB3586" w:rsidRPr="006023A3">
        <w:rPr>
          <w:rFonts w:ascii="Arial" w:hAnsi="Arial" w:cs="Arial"/>
          <w:color w:val="auto"/>
          <w:sz w:val="20"/>
        </w:rPr>
        <w:t>ones, Androi</w:t>
      </w:r>
      <w:r w:rsidR="00D95C59" w:rsidRPr="006023A3">
        <w:rPr>
          <w:rFonts w:ascii="Arial" w:hAnsi="Arial" w:cs="Arial"/>
          <w:color w:val="auto"/>
          <w:sz w:val="20"/>
        </w:rPr>
        <w:t>d. Linux Experience, Microsoft H</w:t>
      </w:r>
      <w:r w:rsidR="00783FC2">
        <w:rPr>
          <w:rFonts w:ascii="Arial" w:hAnsi="Arial" w:cs="Arial"/>
          <w:color w:val="auto"/>
          <w:sz w:val="20"/>
        </w:rPr>
        <w:t>yper-</w:t>
      </w:r>
      <w:r w:rsidR="00D95C59" w:rsidRPr="006023A3">
        <w:rPr>
          <w:rFonts w:ascii="Arial" w:hAnsi="Arial" w:cs="Arial"/>
          <w:color w:val="auto"/>
          <w:sz w:val="20"/>
        </w:rPr>
        <w:t>V</w:t>
      </w:r>
      <w:r w:rsidR="00DB3586" w:rsidRPr="006023A3">
        <w:rPr>
          <w:rFonts w:ascii="Arial" w:hAnsi="Arial" w:cs="Arial"/>
          <w:color w:val="auto"/>
          <w:sz w:val="20"/>
        </w:rPr>
        <w:t xml:space="preserve">, </w:t>
      </w:r>
    </w:p>
    <w:p w14:paraId="54EE5DFB" w14:textId="77777777" w:rsidR="00327F1A" w:rsidRDefault="00327F1A" w:rsidP="0017411D">
      <w:pPr>
        <w:spacing w:after="0"/>
        <w:ind w:left="360"/>
        <w:rPr>
          <w:rFonts w:ascii="Arial" w:hAnsi="Arial" w:cs="Arial"/>
          <w:color w:val="auto"/>
          <w:sz w:val="20"/>
        </w:rPr>
      </w:pPr>
    </w:p>
    <w:p w14:paraId="7E8004C9" w14:textId="77777777" w:rsidR="00327F1A" w:rsidRDefault="00821D1D" w:rsidP="00327F1A">
      <w:pPr>
        <w:rPr>
          <w:rFonts w:ascii="Arial" w:hAnsi="Arial" w:cs="Arial"/>
          <w:b/>
          <w:color w:val="auto"/>
          <w:sz w:val="20"/>
        </w:rPr>
      </w:pPr>
      <w:r w:rsidRPr="006023A3">
        <w:rPr>
          <w:rFonts w:ascii="Arial" w:hAnsi="Arial" w:cs="Arial"/>
          <w:b/>
          <w:color w:val="auto"/>
          <w:sz w:val="20"/>
        </w:rPr>
        <w:t>N</w:t>
      </w:r>
      <w:r w:rsidR="00F8130C" w:rsidRPr="006023A3">
        <w:rPr>
          <w:rFonts w:ascii="Arial" w:hAnsi="Arial" w:cs="Arial"/>
          <w:b/>
          <w:color w:val="auto"/>
          <w:sz w:val="20"/>
        </w:rPr>
        <w:t>etworking / Information Assurance:</w:t>
      </w:r>
    </w:p>
    <w:p w14:paraId="6F95AF53" w14:textId="7EB4F09F" w:rsidR="00821D1D" w:rsidRPr="006023A3" w:rsidRDefault="00783FC2" w:rsidP="00327F1A">
      <w:pPr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SonicWALL, Cisco Routers &amp; Multi-Layer Switches </w:t>
      </w:r>
      <w:r w:rsidR="00821D1D" w:rsidRPr="006023A3">
        <w:rPr>
          <w:rFonts w:ascii="Arial" w:hAnsi="Arial" w:cs="Arial"/>
          <w:color w:val="auto"/>
          <w:sz w:val="20"/>
        </w:rPr>
        <w:t>(Layer 2); Ethernet, Fast Ethernet; Gig Ethernet; DSL; UltraVNC; DHCP</w:t>
      </w:r>
      <w:r>
        <w:rPr>
          <w:rFonts w:ascii="Arial" w:hAnsi="Arial" w:cs="Arial"/>
          <w:color w:val="auto"/>
          <w:sz w:val="20"/>
        </w:rPr>
        <w:t xml:space="preserve">, </w:t>
      </w:r>
      <w:r w:rsidR="00821D1D" w:rsidRPr="006023A3">
        <w:rPr>
          <w:rFonts w:ascii="Arial" w:hAnsi="Arial" w:cs="Arial"/>
          <w:color w:val="auto"/>
          <w:sz w:val="20"/>
        </w:rPr>
        <w:t>TCP/IP;</w:t>
      </w:r>
      <w:r w:rsidR="00AF6879" w:rsidRPr="006023A3">
        <w:rPr>
          <w:rFonts w:ascii="Arial" w:hAnsi="Arial" w:cs="Arial"/>
          <w:color w:val="auto"/>
          <w:sz w:val="20"/>
        </w:rPr>
        <w:t xml:space="preserve"> </w:t>
      </w:r>
      <w:r w:rsidR="00821D1D" w:rsidRPr="006023A3">
        <w:rPr>
          <w:rFonts w:ascii="Arial" w:hAnsi="Arial" w:cs="Arial"/>
          <w:color w:val="auto"/>
          <w:sz w:val="20"/>
        </w:rPr>
        <w:t>RDP;</w:t>
      </w:r>
      <w:r w:rsidR="00AF6879" w:rsidRPr="006023A3">
        <w:rPr>
          <w:rFonts w:ascii="Arial" w:hAnsi="Arial" w:cs="Arial"/>
          <w:color w:val="auto"/>
          <w:sz w:val="20"/>
        </w:rPr>
        <w:t xml:space="preserve"> Lync; Panasonic IP Setup; PuTTY,</w:t>
      </w:r>
      <w:r w:rsidR="00821D1D" w:rsidRPr="006023A3">
        <w:rPr>
          <w:rFonts w:ascii="Arial" w:hAnsi="Arial" w:cs="Arial"/>
          <w:color w:val="auto"/>
          <w:sz w:val="20"/>
        </w:rPr>
        <w:t xml:space="preserve"> Telnet Cli</w:t>
      </w:r>
      <w:r>
        <w:rPr>
          <w:rFonts w:ascii="Arial" w:hAnsi="Arial" w:cs="Arial"/>
          <w:color w:val="auto"/>
          <w:sz w:val="20"/>
        </w:rPr>
        <w:t xml:space="preserve">ent; Netcam Watcher Pro, </w:t>
      </w:r>
      <w:r w:rsidR="00821D1D" w:rsidRPr="006023A3">
        <w:rPr>
          <w:rFonts w:ascii="Arial" w:hAnsi="Arial" w:cs="Arial"/>
          <w:color w:val="auto"/>
          <w:sz w:val="20"/>
        </w:rPr>
        <w:t>Symantec Ghost Solution Suite 2.0; MS Office 2000 / 2003 /2007 / 2010; BCWipe (Permanent File Deletion); Symantec Antivirus; Virtual Machine; Oracle 11G; Final Cut Pro</w:t>
      </w:r>
    </w:p>
    <w:p w14:paraId="6F95AF55" w14:textId="77777777" w:rsidR="00821D1D" w:rsidRPr="006023A3" w:rsidRDefault="00821D1D" w:rsidP="00821D1D">
      <w:pPr>
        <w:rPr>
          <w:rFonts w:ascii="Arial" w:hAnsi="Arial" w:cs="Arial"/>
          <w:i/>
          <w:color w:val="auto"/>
          <w:sz w:val="20"/>
        </w:rPr>
      </w:pPr>
      <w:r w:rsidRPr="006023A3">
        <w:rPr>
          <w:rFonts w:ascii="Arial" w:hAnsi="Arial" w:cs="Arial"/>
          <w:i/>
          <w:color w:val="auto"/>
          <w:sz w:val="20"/>
        </w:rPr>
        <w:t xml:space="preserve">Excellent professional references will gladly be provided upon request. </w:t>
      </w:r>
    </w:p>
    <w:sectPr w:rsidR="00821D1D" w:rsidRPr="006023A3" w:rsidSect="00177229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5AF58" w14:textId="77777777" w:rsidR="00427239" w:rsidRDefault="00427239">
      <w:pPr>
        <w:spacing w:after="0"/>
      </w:pPr>
      <w:r>
        <w:separator/>
      </w:r>
    </w:p>
  </w:endnote>
  <w:endnote w:type="continuationSeparator" w:id="0">
    <w:p w14:paraId="6F95AF59" w14:textId="77777777" w:rsidR="00427239" w:rsidRDefault="004272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57253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95AF5A" w14:textId="77777777" w:rsidR="00821D1D" w:rsidRDefault="001772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821D1D">
          <w:instrText xml:space="preserve"> PAGE   \* MERGEFORMAT </w:instrText>
        </w:r>
        <w:r>
          <w:fldChar w:fldCharType="separate"/>
        </w:r>
        <w:r w:rsidR="00C3138F" w:rsidRPr="00C3138F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 w:rsidR="00821D1D">
          <w:rPr>
            <w:b/>
            <w:bCs/>
          </w:rPr>
          <w:t xml:space="preserve"> | </w:t>
        </w:r>
        <w:r w:rsidR="00821D1D">
          <w:rPr>
            <w:color w:val="7F7F7F" w:themeColor="background1" w:themeShade="7F"/>
            <w:spacing w:val="60"/>
          </w:rPr>
          <w:t>Page</w:t>
        </w:r>
      </w:p>
    </w:sdtContent>
  </w:sdt>
  <w:p w14:paraId="6F95AF5B" w14:textId="77777777" w:rsidR="00376742" w:rsidRDefault="00376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5AF56" w14:textId="77777777" w:rsidR="00427239" w:rsidRDefault="00427239">
      <w:pPr>
        <w:spacing w:after="0"/>
      </w:pPr>
      <w:r>
        <w:separator/>
      </w:r>
    </w:p>
  </w:footnote>
  <w:footnote w:type="continuationSeparator" w:id="0">
    <w:p w14:paraId="6F95AF57" w14:textId="77777777" w:rsidR="00427239" w:rsidRDefault="004272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A3A25F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9008B2"/>
    <w:multiLevelType w:val="hybridMultilevel"/>
    <w:tmpl w:val="7004D4B0"/>
    <w:lvl w:ilvl="0" w:tplc="F47261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17EB9"/>
    <w:multiLevelType w:val="hybridMultilevel"/>
    <w:tmpl w:val="7E4A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E28C1"/>
    <w:multiLevelType w:val="hybridMultilevel"/>
    <w:tmpl w:val="51A81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418B8"/>
    <w:multiLevelType w:val="hybridMultilevel"/>
    <w:tmpl w:val="1ABCE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A64632"/>
    <w:multiLevelType w:val="hybridMultilevel"/>
    <w:tmpl w:val="443C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473DC"/>
    <w:multiLevelType w:val="hybridMultilevel"/>
    <w:tmpl w:val="4184C3FA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25D52708"/>
    <w:multiLevelType w:val="hybridMultilevel"/>
    <w:tmpl w:val="0B88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830B6"/>
    <w:multiLevelType w:val="hybridMultilevel"/>
    <w:tmpl w:val="DBD0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6062C"/>
    <w:multiLevelType w:val="hybridMultilevel"/>
    <w:tmpl w:val="04FEF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A7504"/>
    <w:multiLevelType w:val="hybridMultilevel"/>
    <w:tmpl w:val="CAF6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7542C"/>
    <w:multiLevelType w:val="hybridMultilevel"/>
    <w:tmpl w:val="D14853A0"/>
    <w:lvl w:ilvl="0" w:tplc="91FE24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162B4"/>
    <w:multiLevelType w:val="hybridMultilevel"/>
    <w:tmpl w:val="CC04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C454B"/>
    <w:multiLevelType w:val="multilevel"/>
    <w:tmpl w:val="2BDA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942F8"/>
    <w:multiLevelType w:val="hybridMultilevel"/>
    <w:tmpl w:val="C612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E2E01"/>
    <w:multiLevelType w:val="hybridMultilevel"/>
    <w:tmpl w:val="3528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418D9"/>
    <w:multiLevelType w:val="hybridMultilevel"/>
    <w:tmpl w:val="F3D0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436FF"/>
    <w:multiLevelType w:val="hybridMultilevel"/>
    <w:tmpl w:val="5B22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2661F"/>
    <w:multiLevelType w:val="hybridMultilevel"/>
    <w:tmpl w:val="16D2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712A9"/>
    <w:multiLevelType w:val="hybridMultilevel"/>
    <w:tmpl w:val="7054EA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156A7"/>
    <w:multiLevelType w:val="hybridMultilevel"/>
    <w:tmpl w:val="0738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121F5"/>
    <w:multiLevelType w:val="hybridMultilevel"/>
    <w:tmpl w:val="D5B6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C2EBB"/>
    <w:multiLevelType w:val="hybridMultilevel"/>
    <w:tmpl w:val="FE2E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31EE7"/>
    <w:multiLevelType w:val="hybridMultilevel"/>
    <w:tmpl w:val="6A60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7"/>
  </w:num>
  <w:num w:numId="6">
    <w:abstractNumId w:val="6"/>
  </w:num>
  <w:num w:numId="7">
    <w:abstractNumId w:val="15"/>
  </w:num>
  <w:num w:numId="8">
    <w:abstractNumId w:val="8"/>
  </w:num>
  <w:num w:numId="9">
    <w:abstractNumId w:val="5"/>
  </w:num>
  <w:num w:numId="10">
    <w:abstractNumId w:val="21"/>
  </w:num>
  <w:num w:numId="11">
    <w:abstractNumId w:val="22"/>
  </w:num>
  <w:num w:numId="12">
    <w:abstractNumId w:val="23"/>
  </w:num>
  <w:num w:numId="13">
    <w:abstractNumId w:val="11"/>
  </w:num>
  <w:num w:numId="14">
    <w:abstractNumId w:val="1"/>
  </w:num>
  <w:num w:numId="15">
    <w:abstractNumId w:val="18"/>
  </w:num>
  <w:num w:numId="16">
    <w:abstractNumId w:val="20"/>
  </w:num>
  <w:num w:numId="17">
    <w:abstractNumId w:val="7"/>
  </w:num>
  <w:num w:numId="18">
    <w:abstractNumId w:val="3"/>
  </w:num>
  <w:num w:numId="19">
    <w:abstractNumId w:val="9"/>
  </w:num>
  <w:num w:numId="20">
    <w:abstractNumId w:val="19"/>
  </w:num>
  <w:num w:numId="21">
    <w:abstractNumId w:val="2"/>
  </w:num>
  <w:num w:numId="22">
    <w:abstractNumId w:val="10"/>
  </w:num>
  <w:num w:numId="23">
    <w:abstractNumId w:val="12"/>
  </w:num>
  <w:num w:numId="24">
    <w:abstractNumId w:val="14"/>
  </w:num>
  <w:num w:numId="25">
    <w:abstractNumId w:val="4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1F5"/>
    <w:rsid w:val="00012AF8"/>
    <w:rsid w:val="0004777B"/>
    <w:rsid w:val="00077954"/>
    <w:rsid w:val="000A64D6"/>
    <w:rsid w:val="000B0F17"/>
    <w:rsid w:val="000C689E"/>
    <w:rsid w:val="000F4C34"/>
    <w:rsid w:val="00120DFF"/>
    <w:rsid w:val="00127DF0"/>
    <w:rsid w:val="00170CCE"/>
    <w:rsid w:val="0017411D"/>
    <w:rsid w:val="00177229"/>
    <w:rsid w:val="00195D88"/>
    <w:rsid w:val="001C6630"/>
    <w:rsid w:val="00202A44"/>
    <w:rsid w:val="00247FE2"/>
    <w:rsid w:val="002647A8"/>
    <w:rsid w:val="002A5ACF"/>
    <w:rsid w:val="002B32C9"/>
    <w:rsid w:val="002E2705"/>
    <w:rsid w:val="002E6953"/>
    <w:rsid w:val="002E7024"/>
    <w:rsid w:val="002F013A"/>
    <w:rsid w:val="002F3A1B"/>
    <w:rsid w:val="003016AF"/>
    <w:rsid w:val="00323336"/>
    <w:rsid w:val="00327F1A"/>
    <w:rsid w:val="00343C4E"/>
    <w:rsid w:val="00346BDC"/>
    <w:rsid w:val="00363596"/>
    <w:rsid w:val="00367E7E"/>
    <w:rsid w:val="003731F5"/>
    <w:rsid w:val="00376742"/>
    <w:rsid w:val="00383473"/>
    <w:rsid w:val="003B318D"/>
    <w:rsid w:val="003E0183"/>
    <w:rsid w:val="003E3B00"/>
    <w:rsid w:val="003F6AF5"/>
    <w:rsid w:val="00427239"/>
    <w:rsid w:val="004368E2"/>
    <w:rsid w:val="004400B7"/>
    <w:rsid w:val="00460837"/>
    <w:rsid w:val="004771CF"/>
    <w:rsid w:val="00485563"/>
    <w:rsid w:val="004C377D"/>
    <w:rsid w:val="004D65FA"/>
    <w:rsid w:val="0051221F"/>
    <w:rsid w:val="00530D19"/>
    <w:rsid w:val="0055730E"/>
    <w:rsid w:val="00557366"/>
    <w:rsid w:val="00564B9B"/>
    <w:rsid w:val="00573A8B"/>
    <w:rsid w:val="00575894"/>
    <w:rsid w:val="005938D5"/>
    <w:rsid w:val="005D7E60"/>
    <w:rsid w:val="005E0DED"/>
    <w:rsid w:val="006023A3"/>
    <w:rsid w:val="0066351C"/>
    <w:rsid w:val="00674D5D"/>
    <w:rsid w:val="006A4A52"/>
    <w:rsid w:val="006F654B"/>
    <w:rsid w:val="00723030"/>
    <w:rsid w:val="0073555D"/>
    <w:rsid w:val="00737C16"/>
    <w:rsid w:val="00763682"/>
    <w:rsid w:val="00764B33"/>
    <w:rsid w:val="00764BD1"/>
    <w:rsid w:val="00783FC2"/>
    <w:rsid w:val="00786A34"/>
    <w:rsid w:val="00791FCB"/>
    <w:rsid w:val="007A66EB"/>
    <w:rsid w:val="007C5538"/>
    <w:rsid w:val="007C7E5E"/>
    <w:rsid w:val="00821D1D"/>
    <w:rsid w:val="0089182D"/>
    <w:rsid w:val="008B2EDE"/>
    <w:rsid w:val="008D7B6C"/>
    <w:rsid w:val="008E1570"/>
    <w:rsid w:val="008F044E"/>
    <w:rsid w:val="009143E5"/>
    <w:rsid w:val="00914E1B"/>
    <w:rsid w:val="00916474"/>
    <w:rsid w:val="009371B8"/>
    <w:rsid w:val="009459D1"/>
    <w:rsid w:val="00997F96"/>
    <w:rsid w:val="009B2943"/>
    <w:rsid w:val="009C35C0"/>
    <w:rsid w:val="009D089F"/>
    <w:rsid w:val="009F4D9F"/>
    <w:rsid w:val="00A0438A"/>
    <w:rsid w:val="00A11D53"/>
    <w:rsid w:val="00A33672"/>
    <w:rsid w:val="00A5506D"/>
    <w:rsid w:val="00A71C92"/>
    <w:rsid w:val="00AB2723"/>
    <w:rsid w:val="00AB2AF6"/>
    <w:rsid w:val="00AB6101"/>
    <w:rsid w:val="00AF3FA3"/>
    <w:rsid w:val="00AF51F2"/>
    <w:rsid w:val="00AF6879"/>
    <w:rsid w:val="00B41555"/>
    <w:rsid w:val="00B543A1"/>
    <w:rsid w:val="00B669C7"/>
    <w:rsid w:val="00B6765B"/>
    <w:rsid w:val="00BA050C"/>
    <w:rsid w:val="00BA185B"/>
    <w:rsid w:val="00BB6C62"/>
    <w:rsid w:val="00BF1AAA"/>
    <w:rsid w:val="00C3138F"/>
    <w:rsid w:val="00C35E0E"/>
    <w:rsid w:val="00C47F5B"/>
    <w:rsid w:val="00C651CC"/>
    <w:rsid w:val="00C72BC0"/>
    <w:rsid w:val="00CA1CB3"/>
    <w:rsid w:val="00CC1A23"/>
    <w:rsid w:val="00CE4E48"/>
    <w:rsid w:val="00CF0CCD"/>
    <w:rsid w:val="00D0606C"/>
    <w:rsid w:val="00D10011"/>
    <w:rsid w:val="00D47067"/>
    <w:rsid w:val="00D6570E"/>
    <w:rsid w:val="00D671FD"/>
    <w:rsid w:val="00D75CD4"/>
    <w:rsid w:val="00D95C59"/>
    <w:rsid w:val="00DB3586"/>
    <w:rsid w:val="00DE71A2"/>
    <w:rsid w:val="00DF5331"/>
    <w:rsid w:val="00E32274"/>
    <w:rsid w:val="00E441D2"/>
    <w:rsid w:val="00E81780"/>
    <w:rsid w:val="00E93597"/>
    <w:rsid w:val="00EB5B4E"/>
    <w:rsid w:val="00EE41C2"/>
    <w:rsid w:val="00F063C7"/>
    <w:rsid w:val="00F14731"/>
    <w:rsid w:val="00F42531"/>
    <w:rsid w:val="00F54C41"/>
    <w:rsid w:val="00F606CA"/>
    <w:rsid w:val="00F77D7A"/>
    <w:rsid w:val="00F8130C"/>
    <w:rsid w:val="00F948C0"/>
    <w:rsid w:val="00F969CA"/>
    <w:rsid w:val="00FA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AEEC"/>
  <w15:docId w15:val="{BE0887E7-87D8-4D82-9D4B-A97CDACE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ListParagraph">
    <w:name w:val="List Paragraph"/>
    <w:basedOn w:val="Normal"/>
    <w:uiPriority w:val="34"/>
    <w:unhideWhenUsed/>
    <w:qFormat/>
    <w:rsid w:val="00557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6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0EF16A98AA4A4EA107F6CB36815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9566C-4F63-45FE-BFDE-22776C55AC3F}"/>
      </w:docPartPr>
      <w:docPartBody>
        <w:p w:rsidR="00F60C27" w:rsidRDefault="000F1BCB">
          <w:pPr>
            <w:pStyle w:val="C60EF16A98AA4A4EA107F6CB36815240"/>
          </w:pPr>
          <w:r>
            <w:t>[Your Name]</w:t>
          </w:r>
        </w:p>
      </w:docPartBody>
    </w:docPart>
    <w:docPart>
      <w:docPartPr>
        <w:name w:val="D41C415D9DFE49EFB65C544BC236B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F34D2-8BEF-4D25-9871-9A2024BC2DDD}"/>
      </w:docPartPr>
      <w:docPartBody>
        <w:p w:rsidR="00F60C27" w:rsidRDefault="000F1BCB">
          <w:pPr>
            <w:pStyle w:val="D41C415D9DFE49EFB65C544BC236B737"/>
          </w:pPr>
          <w:r>
            <w:t>[Address, City, ST  ZIP Code]</w:t>
          </w:r>
        </w:p>
      </w:docPartBody>
    </w:docPart>
    <w:docPart>
      <w:docPartPr>
        <w:name w:val="80C68EAFECCD4FB6BC7B39DA64045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0E114-38A6-4A65-A46E-0DDC777E41B9}"/>
      </w:docPartPr>
      <w:docPartBody>
        <w:p w:rsidR="00F60C27" w:rsidRDefault="000F1BCB">
          <w:pPr>
            <w:pStyle w:val="80C68EAFECCD4FB6BC7B39DA64045D65"/>
          </w:pPr>
          <w:r>
            <w:t>[Telephone]</w:t>
          </w:r>
        </w:p>
      </w:docPartBody>
    </w:docPart>
    <w:docPart>
      <w:docPartPr>
        <w:name w:val="4A5C7AB7837F46248B95CCDC189BA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A63B3-B170-46D0-BA22-39A8FFA03CFB}"/>
      </w:docPartPr>
      <w:docPartBody>
        <w:p w:rsidR="00F60C27" w:rsidRDefault="000F1BCB">
          <w:pPr>
            <w:pStyle w:val="4A5C7AB7837F46248B95CCDC189BA0F7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38C"/>
    <w:rsid w:val="000B60E2"/>
    <w:rsid w:val="000F1BCB"/>
    <w:rsid w:val="00100E9F"/>
    <w:rsid w:val="00261F37"/>
    <w:rsid w:val="0034706A"/>
    <w:rsid w:val="0044538C"/>
    <w:rsid w:val="004E231C"/>
    <w:rsid w:val="00506C26"/>
    <w:rsid w:val="00532B23"/>
    <w:rsid w:val="005440A9"/>
    <w:rsid w:val="005F2636"/>
    <w:rsid w:val="00625AAA"/>
    <w:rsid w:val="006F334B"/>
    <w:rsid w:val="00757D7D"/>
    <w:rsid w:val="00763A4E"/>
    <w:rsid w:val="007907B5"/>
    <w:rsid w:val="007C6AED"/>
    <w:rsid w:val="00910AF7"/>
    <w:rsid w:val="009502FE"/>
    <w:rsid w:val="009576C2"/>
    <w:rsid w:val="00A76394"/>
    <w:rsid w:val="00AA133C"/>
    <w:rsid w:val="00AF4121"/>
    <w:rsid w:val="00B248B8"/>
    <w:rsid w:val="00B2656A"/>
    <w:rsid w:val="00B34729"/>
    <w:rsid w:val="00B57907"/>
    <w:rsid w:val="00C54086"/>
    <w:rsid w:val="00DA2355"/>
    <w:rsid w:val="00E34410"/>
    <w:rsid w:val="00E758D4"/>
    <w:rsid w:val="00EF73F6"/>
    <w:rsid w:val="00F60C27"/>
    <w:rsid w:val="00FA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0EF16A98AA4A4EA107F6CB36815240">
    <w:name w:val="C60EF16A98AA4A4EA107F6CB36815240"/>
    <w:rsid w:val="000B60E2"/>
  </w:style>
  <w:style w:type="paragraph" w:customStyle="1" w:styleId="D41C415D9DFE49EFB65C544BC236B737">
    <w:name w:val="D41C415D9DFE49EFB65C544BC236B737"/>
    <w:rsid w:val="000B60E2"/>
  </w:style>
  <w:style w:type="paragraph" w:customStyle="1" w:styleId="80C68EAFECCD4FB6BC7B39DA64045D65">
    <w:name w:val="80C68EAFECCD4FB6BC7B39DA64045D65"/>
    <w:rsid w:val="000B60E2"/>
  </w:style>
  <w:style w:type="paragraph" w:customStyle="1" w:styleId="4A5C7AB7837F46248B95CCDC189BA0F7">
    <w:name w:val="4A5C7AB7837F46248B95CCDC189BA0F7"/>
    <w:rsid w:val="000B60E2"/>
  </w:style>
  <w:style w:type="paragraph" w:customStyle="1" w:styleId="32DB748800E24357983FCACBED027455">
    <w:name w:val="32DB748800E24357983FCACBED027455"/>
    <w:rsid w:val="000B60E2"/>
  </w:style>
  <w:style w:type="paragraph" w:customStyle="1" w:styleId="B8EA8C7972A646FBBD51111271A2F429">
    <w:name w:val="B8EA8C7972A646FBBD51111271A2F429"/>
    <w:rsid w:val="000B60E2"/>
  </w:style>
  <w:style w:type="paragraph" w:customStyle="1" w:styleId="B2D3BF02BDA04BCEAA29726CF08CEA50">
    <w:name w:val="B2D3BF02BDA04BCEAA29726CF08CEA50"/>
    <w:rsid w:val="000B60E2"/>
  </w:style>
  <w:style w:type="paragraph" w:customStyle="1" w:styleId="F6A0E3A4089A419ABE8E22B823F739A4">
    <w:name w:val="F6A0E3A4089A419ABE8E22B823F739A4"/>
    <w:rsid w:val="000B60E2"/>
  </w:style>
  <w:style w:type="paragraph" w:customStyle="1" w:styleId="2F046F6C809D4346896984165A1CE684">
    <w:name w:val="2F046F6C809D4346896984165A1CE684"/>
    <w:rsid w:val="000B60E2"/>
  </w:style>
  <w:style w:type="character" w:styleId="PlaceholderText">
    <w:name w:val="Placeholder Text"/>
    <w:basedOn w:val="DefaultParagraphFont"/>
    <w:uiPriority w:val="99"/>
    <w:semiHidden/>
    <w:rsid w:val="0044538C"/>
    <w:rPr>
      <w:color w:val="808080"/>
    </w:rPr>
  </w:style>
  <w:style w:type="paragraph" w:customStyle="1" w:styleId="B6132D751CBE4235A0D236D8B4D5ADE7">
    <w:name w:val="B6132D751CBE4235A0D236D8B4D5ADE7"/>
    <w:rsid w:val="000B60E2"/>
  </w:style>
  <w:style w:type="paragraph" w:customStyle="1" w:styleId="D9F5024C82AA4F199483B7CD908D89F6">
    <w:name w:val="D9F5024C82AA4F199483B7CD908D89F6"/>
    <w:rsid w:val="000B60E2"/>
  </w:style>
  <w:style w:type="paragraph" w:styleId="ListBullet">
    <w:name w:val="List Bullet"/>
    <w:basedOn w:val="Normal"/>
    <w:uiPriority w:val="99"/>
    <w:unhideWhenUsed/>
    <w:qFormat/>
    <w:rsid w:val="000B60E2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93EF20EBED4D49D0A5EAB4F927405A92">
    <w:name w:val="93EF20EBED4D49D0A5EAB4F927405A92"/>
    <w:rsid w:val="000B60E2"/>
  </w:style>
  <w:style w:type="paragraph" w:customStyle="1" w:styleId="0C0E695F07574BCB9037EC7432A90EA4">
    <w:name w:val="0C0E695F07574BCB9037EC7432A90EA4"/>
    <w:rsid w:val="000B60E2"/>
  </w:style>
  <w:style w:type="paragraph" w:customStyle="1" w:styleId="038D0F69F7A9408CB219AA305F223E73">
    <w:name w:val="038D0F69F7A9408CB219AA305F223E73"/>
    <w:rsid w:val="000B60E2"/>
  </w:style>
  <w:style w:type="paragraph" w:customStyle="1" w:styleId="FD94B79EF0EF4275AC1D877F654A6A61">
    <w:name w:val="FD94B79EF0EF4275AC1D877F654A6A61"/>
    <w:rsid w:val="000B60E2"/>
  </w:style>
  <w:style w:type="paragraph" w:customStyle="1" w:styleId="EC6FDCDF7519464581210ECB22693DF1">
    <w:name w:val="EC6FDCDF7519464581210ECB22693DF1"/>
    <w:rsid w:val="000B60E2"/>
  </w:style>
  <w:style w:type="paragraph" w:customStyle="1" w:styleId="E56D2B6AD843427C9F8BD9AA05E3ED76">
    <w:name w:val="E56D2B6AD843427C9F8BD9AA05E3ED76"/>
    <w:rsid w:val="000B60E2"/>
  </w:style>
  <w:style w:type="paragraph" w:customStyle="1" w:styleId="955F24B18AE54FB29286ABABD2457FAF">
    <w:name w:val="955F24B18AE54FB29286ABABD2457FAF"/>
    <w:rsid w:val="000B60E2"/>
  </w:style>
  <w:style w:type="paragraph" w:customStyle="1" w:styleId="B7BC417FB8CC4F53BE035B142E9D26D9">
    <w:name w:val="B7BC417FB8CC4F53BE035B142E9D26D9"/>
    <w:rsid w:val="004453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9443 McLennan Ave Northridge, CA 91343</CompanyAddress>
  <CompanyPhone>(818) 522-4785    </CompanyPhone>
  <CompanyFax/>
  <CompanyEmail>Ham@zolaw.com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12</TotalTime>
  <Pages>4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Hamilton N. O’Biecunas</dc:creator>
  <cp:lastModifiedBy>Hamilton OBiecunas</cp:lastModifiedBy>
  <cp:revision>10</cp:revision>
  <cp:lastPrinted>2015-11-08T14:43:00Z</cp:lastPrinted>
  <dcterms:created xsi:type="dcterms:W3CDTF">2019-02-16T00:38:00Z</dcterms:created>
  <dcterms:modified xsi:type="dcterms:W3CDTF">2020-05-01T23:25:00Z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