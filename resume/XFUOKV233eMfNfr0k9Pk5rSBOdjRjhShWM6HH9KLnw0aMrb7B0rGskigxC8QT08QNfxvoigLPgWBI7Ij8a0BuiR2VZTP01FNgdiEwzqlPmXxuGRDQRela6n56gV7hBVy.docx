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98" w:type="pct"/>
        <w:tblInd w:w="-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3316"/>
        <w:gridCol w:w="7358"/>
        <w:gridCol w:w="100"/>
        <w:gridCol w:w="117"/>
      </w:tblGrid>
      <w:tr w:rsidR="00C420C8" w:rsidRPr="005152F2" w14:paraId="08948CF8" w14:textId="77777777" w:rsidTr="000E0444">
        <w:trPr>
          <w:gridBefore w:val="1"/>
          <w:gridAfter w:val="1"/>
          <w:wBefore w:w="180" w:type="dxa"/>
          <w:wAfter w:w="222" w:type="dxa"/>
        </w:trPr>
        <w:tc>
          <w:tcPr>
            <w:tcW w:w="6220" w:type="dxa"/>
          </w:tcPr>
          <w:p w14:paraId="26BBDD03" w14:textId="77777777" w:rsidR="00166D75" w:rsidRDefault="00166D75" w:rsidP="00166D75">
            <w:pPr>
              <w:pStyle w:val="Heading1"/>
              <w:numPr>
                <w:ilvl w:val="0"/>
                <w:numId w:val="11"/>
              </w:numPr>
            </w:pPr>
            <w:r>
              <w:t>renee</w:t>
            </w:r>
          </w:p>
          <w:p w14:paraId="101A9196" w14:textId="77777777" w:rsidR="00C420C8" w:rsidRPr="005152F2" w:rsidRDefault="00166D75" w:rsidP="00166D75">
            <w:pPr>
              <w:pStyle w:val="Heading1"/>
              <w:ind w:left="360"/>
            </w:pPr>
            <w:r>
              <w:t>dawson</w:t>
            </w:r>
          </w:p>
          <w:p w14:paraId="664FE4A2" w14:textId="023F5878" w:rsidR="00C420C8" w:rsidRPr="00C420C8" w:rsidRDefault="00564610" w:rsidP="005246B9">
            <w:pPr>
              <w:pStyle w:val="Graphic"/>
            </w:pPr>
            <w:r>
              <w:rPr>
                <w:noProof/>
              </w:rPr>
            </w:r>
            <w:r>
              <w:pict w14:anchorId="132EB76C">
                <v:group id="Group 43" o:spid="_x0000_s2058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">
                  <v:shape id="Freeform 2" o:spid="_x0000_s2059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<o:lock v:ext="edit" verticies="t"/>
                  </v:shape>
                  <v:shape id="Freeform 3" o:spid="_x0000_s2060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  <w:p w14:paraId="2202FD16" w14:textId="77777777" w:rsidR="00C420C8" w:rsidRPr="00166D75" w:rsidRDefault="00166D75" w:rsidP="00441EB9">
            <w:pPr>
              <w:pStyle w:val="Heading3"/>
              <w:rPr>
                <w:sz w:val="20"/>
                <w:szCs w:val="20"/>
              </w:rPr>
            </w:pPr>
            <w:r w:rsidRPr="00166D75">
              <w:rPr>
                <w:sz w:val="20"/>
                <w:szCs w:val="20"/>
              </w:rPr>
              <w:t>a.r_dawson@yahoo.com</w:t>
            </w:r>
          </w:p>
          <w:p w14:paraId="67B3ED7C" w14:textId="454D77D9" w:rsidR="00C420C8" w:rsidRPr="00C420C8" w:rsidRDefault="00564610" w:rsidP="005246B9">
            <w:pPr>
              <w:pStyle w:val="Graphic"/>
            </w:pPr>
            <w:r>
              <w:rPr>
                <w:noProof/>
              </w:rPr>
            </w:r>
            <w:r>
              <w:pict w14:anchorId="1C320098">
                <v:group id="Group 37" o:spid="_x0000_s2055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">
                  <v:shape id="Freeform 81" o:spid="_x0000_s2056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<o:lock v:ext="edit" verticies="t"/>
                  </v:shape>
                  <v:shape id="Freeform 82" o:spid="_x0000_s2057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  <w:p w14:paraId="7CAAAC99" w14:textId="77777777" w:rsidR="00C420C8" w:rsidRPr="00C420C8" w:rsidRDefault="00166D75" w:rsidP="00441EB9">
            <w:pPr>
              <w:pStyle w:val="Heading3"/>
            </w:pPr>
            <w:r>
              <w:t>916.792.0831</w:t>
            </w:r>
          </w:p>
          <w:p w14:paraId="3AAC61C5" w14:textId="2872EFDA" w:rsidR="00C420C8" w:rsidRPr="00C420C8" w:rsidRDefault="00564610" w:rsidP="005246B9">
            <w:pPr>
              <w:pStyle w:val="Graphic"/>
            </w:pPr>
            <w:r>
              <w:rPr>
                <w:noProof/>
              </w:rPr>
            </w:r>
            <w:r>
              <w:pict w14:anchorId="1B4E5DD8">
                <v:group id="Group 31" o:spid="_x0000_s2052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cRzvF8QYAAAtjAAA&#10;DgAAAAAAAAAAAAAAAAAuAgAAZHJzL2Uyb0RvYy54bWxQSwECLQAUAAYACAAAACEAaEcb0NgAAAAD&#10;AQAADwAAAAAAAAAAAAAAAAAeGwAAZHJzL2Rvd25yZXYueG1sUEsFBgAAAAAEAAQA8wAAACMcAAAA&#10;AA==&#10;">
                  <v:shape id="Freeform 78" o:spid="_x0000_s2053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<o:lock v:ext="edit" verticies="t"/>
                  </v:shape>
                  <v:shape id="Freeform 79" o:spid="_x0000_s2054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<o:lock v:ext="edit" verticies="t"/>
                  </v:shape>
                  <w10:wrap type="none"/>
                  <w10:anchorlock/>
                </v:group>
              </w:pict>
            </w:r>
          </w:p>
          <w:p w14:paraId="022F8389" w14:textId="77777777" w:rsidR="00C420C8" w:rsidRPr="00166D75" w:rsidRDefault="00166D75" w:rsidP="00441EB9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166D75">
              <w:rPr>
                <w:rStyle w:val="domain"/>
                <w:rFonts w:asciiTheme="minorHAnsi" w:hAnsiTheme="minorHAnsi" w:cs="Arial"/>
                <w:sz w:val="20"/>
                <w:szCs w:val="20"/>
                <w:bdr w:val="none" w:sz="0" w:space="0" w:color="auto" w:frame="1"/>
              </w:rPr>
              <w:t>www.linkedin.com/in/adia-dawson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16"/>
            </w:tblGrid>
            <w:tr w:rsidR="00C420C8" w:rsidRPr="005152F2" w14:paraId="7CFC0164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3D5BE63" w14:textId="77777777" w:rsidR="00C420C8" w:rsidRDefault="00521DA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8891436B306A47AABA4A083AF224887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t>Objective</w:t>
                      </w:r>
                    </w:sdtContent>
                  </w:sdt>
                </w:p>
                <w:p w14:paraId="69F5CED4" w14:textId="4ECAEE86" w:rsidR="00C420C8" w:rsidRDefault="00564610" w:rsidP="00616FF4">
                  <w:pPr>
                    <w:pStyle w:val="GraphicLine"/>
                  </w:pPr>
                  <w:r>
                    <w:pict w14:anchorId="155090AD">
                      <v:line id="Straight Connector 83" o:spid="_x0000_s2051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160C9D52" w14:textId="4D9385B6" w:rsidR="00C420C8" w:rsidRDefault="00CC1F3B" w:rsidP="00D11C4D">
                  <w:r>
                    <w:t xml:space="preserve">Seeking a position where I can maximize my years of </w:t>
                  </w:r>
                  <w:r w:rsidR="009A7F75">
                    <w:t xml:space="preserve">excellent </w:t>
                  </w:r>
                  <w:r>
                    <w:t xml:space="preserve">customer service, management, </w:t>
                  </w:r>
                  <w:r w:rsidR="00BA4335">
                    <w:t>information technology</w:t>
                  </w:r>
                  <w:r>
                    <w:t>, business development and training experience</w:t>
                  </w:r>
                </w:p>
              </w:tc>
            </w:tr>
            <w:tr w:rsidR="00C420C8" w:rsidRPr="005152F2" w14:paraId="3D1B6F22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ACE58C7" w14:textId="77777777" w:rsidR="00C420C8" w:rsidRDefault="00521DA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B6AB712AFBC43C88786B5A8825D203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>
                        <w:t>Skills</w:t>
                      </w:r>
                    </w:sdtContent>
                  </w:sdt>
                </w:p>
                <w:p w14:paraId="0930C973" w14:textId="3FB70DEA" w:rsidR="00C420C8" w:rsidRPr="005A7E57" w:rsidRDefault="00564610" w:rsidP="00616FF4">
                  <w:pPr>
                    <w:pStyle w:val="GraphicLine"/>
                  </w:pPr>
                  <w:r>
                    <w:pict w14:anchorId="66E37973">
                      <v:line id="Straight Connector 84" o:spid="_x0000_s2050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<v:stroke joinstyle="miter"/>
                        <w10:wrap type="none"/>
                        <w10:anchorlock/>
                      </v:line>
                    </w:pict>
                  </w:r>
                </w:p>
                <w:p w14:paraId="2FACFDB2" w14:textId="77777777" w:rsidR="00CC1F3B" w:rsidRDefault="00CC1F3B" w:rsidP="00CC1F3B">
                  <w:pPr>
                    <w:widowControl w:val="0"/>
                    <w:suppressAutoHyphens/>
                    <w:spacing w:after="0" w:line="240" w:lineRule="auto"/>
                    <w:jc w:val="left"/>
                  </w:pPr>
                  <w:r>
                    <w:t xml:space="preserve">20+ </w:t>
                  </w:r>
                  <w:r w:rsidR="009E3574">
                    <w:t>years</w:t>
                  </w:r>
                  <w:r>
                    <w:t xml:space="preserve"> of universal skills including: organization, problem solving, effective communication, excellent customer service skills, with a one-track focus towards achieving results.</w:t>
                  </w:r>
                </w:p>
                <w:p w14:paraId="1A8D62FE" w14:textId="77777777" w:rsidR="00C420C8" w:rsidRPr="005152F2" w:rsidRDefault="00C420C8" w:rsidP="00463463"/>
              </w:tc>
            </w:tr>
          </w:tbl>
          <w:p w14:paraId="6083426B" w14:textId="77777777" w:rsidR="00C420C8" w:rsidRPr="005152F2" w:rsidRDefault="00C420C8" w:rsidP="003856C9"/>
        </w:tc>
        <w:tc>
          <w:tcPr>
            <w:tcW w:w="14224" w:type="dxa"/>
            <w:gridSpan w:val="2"/>
          </w:tcPr>
          <w:tbl>
            <w:tblPr>
              <w:tblW w:w="7362" w:type="dxa"/>
              <w:tblLayout w:type="fixed"/>
              <w:tblLook w:val="04A0" w:firstRow="1" w:lastRow="0" w:firstColumn="1" w:lastColumn="0" w:noHBand="0" w:noVBand="1"/>
            </w:tblPr>
            <w:tblGrid>
              <w:gridCol w:w="7362"/>
            </w:tblGrid>
            <w:tr w:rsidR="00C420C8" w14:paraId="2F8EBEA6" w14:textId="77777777" w:rsidTr="004E1491">
              <w:trPr>
                <w:trHeight w:val="6264"/>
              </w:trPr>
              <w:tc>
                <w:tcPr>
                  <w:tcW w:w="7362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97DF42" w14:textId="77777777" w:rsidR="00C420C8" w:rsidRPr="005152F2" w:rsidRDefault="00521DAB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5F5FADDFD984773ACE748951B41961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7A250CD0" w14:textId="77777777" w:rsidR="00AC19EC" w:rsidRPr="00A2578D" w:rsidRDefault="00AC19EC" w:rsidP="00AC19EC">
                  <w:pPr>
                    <w:pStyle w:val="Heading4"/>
                    <w:rPr>
                      <w:rFonts w:asciiTheme="minorHAnsi" w:hAnsiTheme="minorHAnsi"/>
                    </w:rPr>
                  </w:pPr>
                  <w:r w:rsidRPr="00A2578D">
                    <w:rPr>
                      <w:rFonts w:asciiTheme="minorHAnsi" w:hAnsiTheme="minorHAnsi"/>
                    </w:rPr>
                    <w:t>it technician (5 Star rating) |</w:t>
                  </w:r>
                  <w:r w:rsidRPr="00A2578D">
                    <w:rPr>
                      <w:rFonts w:asciiTheme="minorHAnsi" w:hAnsiTheme="minorHAnsi"/>
                      <w:color w:val="000000"/>
                    </w:rPr>
                    <w:t xml:space="preserve"> </w:t>
                  </w:r>
                  <w:r w:rsidRPr="00A2578D">
                    <w:rPr>
                      <w:rFonts w:asciiTheme="minorHAnsi" w:hAnsiTheme="minorHAnsi"/>
                      <w:iCs w:val="0"/>
                    </w:rPr>
                    <w:t>field nation</w:t>
                  </w:r>
                </w:p>
                <w:p w14:paraId="7A697435" w14:textId="77777777" w:rsidR="00AC19EC" w:rsidRPr="00A2578D" w:rsidRDefault="00AC19EC" w:rsidP="00AC19EC">
                  <w:r w:rsidRPr="00A2578D">
                    <w:t>01.2018 – Present</w:t>
                  </w:r>
                </w:p>
                <w:p w14:paraId="3A9BFDC8" w14:textId="77777777" w:rsidR="00AC19EC" w:rsidRPr="00A2578D" w:rsidRDefault="00AC19EC" w:rsidP="00AC19EC">
                  <w:pPr>
                    <w:widowControl w:val="0"/>
                    <w:numPr>
                      <w:ilvl w:val="0"/>
                      <w:numId w:val="32"/>
                    </w:numPr>
                    <w:suppressAutoHyphens/>
                    <w:spacing w:after="0" w:line="240" w:lineRule="auto"/>
                    <w:jc w:val="left"/>
                  </w:pP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Setting up workstations with computers &amp; necessary peripheral devices</w:t>
                  </w:r>
                </w:p>
                <w:p w14:paraId="0D63A41F" w14:textId="77777777" w:rsidR="00AC19EC" w:rsidRPr="00A2578D" w:rsidRDefault="00AC19EC" w:rsidP="00AC19EC">
                  <w:pPr>
                    <w:widowControl w:val="0"/>
                    <w:numPr>
                      <w:ilvl w:val="0"/>
                      <w:numId w:val="32"/>
                    </w:numPr>
                    <w:suppressAutoHyphens/>
                    <w:spacing w:after="0" w:line="240" w:lineRule="auto"/>
                    <w:jc w:val="left"/>
                  </w:pP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Installing &amp; configuring appropriate software/hardware according to specifications</w:t>
                  </w:r>
                </w:p>
                <w:p w14:paraId="429BF129" w14:textId="77777777" w:rsidR="00AC19EC" w:rsidRPr="00A2578D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t xml:space="preserve">Client support &amp; technical issue resolution </w:t>
                  </w:r>
                </w:p>
                <w:p w14:paraId="737F78B3" w14:textId="77777777" w:rsidR="00AC19EC" w:rsidRPr="00A2578D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t>Basic computer hardware/software troubleshooting &amp; configuration fundamentals, manage network security tools</w:t>
                  </w:r>
                </w:p>
                <w:p w14:paraId="7C465DD0" w14:textId="77777777" w:rsidR="00AC19EC" w:rsidRPr="00A2578D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 xml:space="preserve">Organize, install, &amp; support </w:t>
                  </w:r>
                  <w:r w:rsidRPr="00A2578D">
                    <w:rPr>
                      <w:rFonts w:cs="Arial"/>
                      <w:bCs/>
                      <w:color w:val="222222"/>
                      <w:shd w:val="clear" w:color="auto" w:fill="FFFFFF"/>
                    </w:rPr>
                    <w:t>computer</w:t>
                  </w: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 systems, including LANs, WANs, </w:t>
                  </w:r>
                  <w:r w:rsidRPr="00A2578D">
                    <w:rPr>
                      <w:rFonts w:cs="Arial"/>
                      <w:bCs/>
                      <w:color w:val="222222"/>
                      <w:shd w:val="clear" w:color="auto" w:fill="FFFFFF"/>
                    </w:rPr>
                    <w:t>network</w:t>
                  </w: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 segments, intranets &amp; data communication systems</w:t>
                  </w:r>
                </w:p>
                <w:p w14:paraId="3289FF42" w14:textId="77777777" w:rsidR="00AC19EC" w:rsidRPr="00A2578D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t>Wired and wireless networks and devices: Accelerated Routers, Cisco Meraki Routers and Switches, Meraki Access Points, Dell Controllers, Linksys Routers, Cradle point Routers, Juniper Routers and Switches, D-Link Switches</w:t>
                  </w:r>
                </w:p>
                <w:p w14:paraId="731242D7" w14:textId="77777777" w:rsidR="00AC19EC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t xml:space="preserve">Remote access technologies, terminal emulation, VPN protocols, Point-to-Point Protocol, </w:t>
                  </w:r>
                </w:p>
                <w:p w14:paraId="609BC6CB" w14:textId="77777777" w:rsidR="00036E65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>
                    <w:rPr>
                      <w:b/>
                      <w:bCs/>
                    </w:rPr>
                    <w:t>S</w:t>
                  </w:r>
                  <w:r w:rsidRPr="00A2578D">
                    <w:rPr>
                      <w:b/>
                      <w:bCs/>
                    </w:rPr>
                    <w:t>oftware:</w:t>
                  </w:r>
                  <w:r w:rsidRPr="00A2578D">
                    <w:t xml:space="preserve"> TeamViewer, GoToMyPC, Chrome Remote Desktop, Windows Remote Desktop, OpenSSH, Putty, </w:t>
                  </w:r>
                </w:p>
                <w:p w14:paraId="1E9B3755" w14:textId="47674A57" w:rsidR="00AC19EC" w:rsidRPr="00A2578D" w:rsidRDefault="00AC19EC" w:rsidP="00AC19EC">
                  <w:pPr>
                    <w:numPr>
                      <w:ilvl w:val="0"/>
                      <w:numId w:val="32"/>
                    </w:numPr>
                    <w:spacing w:after="0" w:line="240" w:lineRule="auto"/>
                    <w:jc w:val="left"/>
                  </w:pP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Perform</w:t>
                  </w:r>
                  <w:r w:rsidR="001343E2">
                    <w:rPr>
                      <w:rFonts w:cs="Arial"/>
                      <w:color w:val="222222"/>
                      <w:shd w:val="clear" w:color="auto" w:fill="FFFFFF"/>
                    </w:rPr>
                    <w:t xml:space="preserve">ed </w:t>
                  </w:r>
                  <w:r w:rsidRPr="00A2578D">
                    <w:rPr>
                      <w:rFonts w:cs="Arial"/>
                      <w:color w:val="222222"/>
                      <w:shd w:val="clear" w:color="auto" w:fill="FFFFFF"/>
                    </w:rPr>
                    <w:t>maintenance/troubleshooting to diagnose &amp; resolve problems</w:t>
                  </w:r>
                </w:p>
                <w:p w14:paraId="60FD8D5D" w14:textId="77777777" w:rsidR="00AC19EC" w:rsidRDefault="00AC19EC" w:rsidP="00DA2541">
                  <w:pPr>
                    <w:pStyle w:val="Heading4"/>
                    <w:rPr>
                      <w:rFonts w:asciiTheme="minorHAnsi" w:hAnsiTheme="minorHAnsi"/>
                    </w:rPr>
                  </w:pPr>
                </w:p>
                <w:p w14:paraId="49C73D17" w14:textId="51754218" w:rsidR="00DA2541" w:rsidRPr="004E1491" w:rsidRDefault="00DA2541" w:rsidP="00DA2541">
                  <w:pPr>
                    <w:pStyle w:val="Heading4"/>
                  </w:pPr>
                  <w:r w:rsidRPr="004E1491">
                    <w:rPr>
                      <w:rFonts w:asciiTheme="minorHAnsi" w:hAnsiTheme="minorHAnsi"/>
                    </w:rPr>
                    <w:t xml:space="preserve">desktop </w:t>
                  </w:r>
                  <w:r w:rsidR="00A75F96">
                    <w:rPr>
                      <w:rFonts w:asciiTheme="minorHAnsi" w:hAnsiTheme="minorHAnsi"/>
                    </w:rPr>
                    <w:t>support</w:t>
                  </w:r>
                  <w:r w:rsidRPr="004E1491">
                    <w:t xml:space="preserve"> |</w:t>
                  </w:r>
                  <w:r w:rsidR="004A31C9">
                    <w:t xml:space="preserve">emergent bIOsolutions via </w:t>
                  </w:r>
                  <w:r>
                    <w:t>teksystems</w:t>
                  </w:r>
                  <w:r w:rsidRPr="004E1491">
                    <w:rPr>
                      <w:color w:val="000000"/>
                    </w:rPr>
                    <w:t xml:space="preserve"> </w:t>
                  </w:r>
                </w:p>
                <w:p w14:paraId="7B7F7232" w14:textId="016A118C" w:rsidR="00DA2541" w:rsidRPr="004E1491" w:rsidRDefault="00DA2541" w:rsidP="00DA2541">
                  <w:r w:rsidRPr="004E1491">
                    <w:t>0</w:t>
                  </w:r>
                  <w:r>
                    <w:t>1</w:t>
                  </w:r>
                  <w:r w:rsidRPr="004E1491">
                    <w:t>.20</w:t>
                  </w:r>
                  <w:r>
                    <w:t>20</w:t>
                  </w:r>
                  <w:r w:rsidRPr="004E1491">
                    <w:t xml:space="preserve"> – </w:t>
                  </w:r>
                  <w:r w:rsidR="00AC19EC">
                    <w:t>06.2020</w:t>
                  </w:r>
                </w:p>
                <w:p w14:paraId="404B5584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Supports IT Service delivery to the corporate end user according to service level commitments, corporate policy, corporate standards, and compliance requirements including:</w:t>
                  </w:r>
                </w:p>
                <w:p w14:paraId="251C7468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Service Request Fulfillment</w:t>
                  </w:r>
                </w:p>
                <w:p w14:paraId="4FAA903F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Incident Management</w:t>
                  </w:r>
                </w:p>
                <w:p w14:paraId="5D6CB240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Access Management</w:t>
                  </w:r>
                </w:p>
                <w:p w14:paraId="2DFF3AA3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Meets service level commitments as defined by management and end-users</w:t>
                  </w:r>
                </w:p>
                <w:p w14:paraId="33793C95" w14:textId="00391225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Has knowledge of IT standards as established at our Global Headquarters on a day-to-day basis:</w:t>
                  </w:r>
                </w:p>
                <w:p w14:paraId="4D15F0E7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Network (e.g., patching, VPN Client, TCPIP Fundamentals, DHCP, DNS, WINS; remote access)</w:t>
                  </w:r>
                </w:p>
                <w:p w14:paraId="5DC7A06A" w14:textId="7777777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Directory Services (e.g. Active Directory)</w:t>
                  </w:r>
                </w:p>
                <w:p w14:paraId="4E61DBD2" w14:textId="6E9B48F7" w:rsidR="00DA2541" w:rsidRPr="003A4C77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Data backup and protection, utilizing client tools such as Code42 Client Backup.</w:t>
                  </w:r>
                </w:p>
                <w:p w14:paraId="1B3AF4E9" w14:textId="1AA81B2E" w:rsidR="00DA2541" w:rsidRDefault="00DA2541" w:rsidP="00DA2541">
                  <w:pPr>
                    <w:numPr>
                      <w:ilvl w:val="0"/>
                      <w:numId w:val="34"/>
                    </w:num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  <w:r w:rsidRPr="003A4C77">
                    <w:rPr>
                      <w:rFonts w:eastAsia="Times New Roman" w:cs="Arial"/>
                    </w:rPr>
                    <w:t>IT security including Antivirus, Malware protection, using Mc</w:t>
                  </w:r>
                  <w:r w:rsidR="001343E2">
                    <w:rPr>
                      <w:rFonts w:eastAsia="Times New Roman" w:cs="Arial"/>
                    </w:rPr>
                    <w:t>A</w:t>
                  </w:r>
                  <w:r w:rsidRPr="003A4C77">
                    <w:rPr>
                      <w:rFonts w:eastAsia="Times New Roman" w:cs="Arial"/>
                    </w:rPr>
                    <w:t>fee Client software.</w:t>
                  </w:r>
                </w:p>
                <w:p w14:paraId="6237D651" w14:textId="30EDFAD8" w:rsidR="00AC19EC" w:rsidRDefault="00AC19EC" w:rsidP="00AC19EC">
                  <w:pPr>
                    <w:spacing w:after="0" w:line="240" w:lineRule="auto"/>
                    <w:jc w:val="left"/>
                    <w:textAlignment w:val="baseline"/>
                    <w:rPr>
                      <w:rFonts w:eastAsia="Times New Roman" w:cs="Arial"/>
                    </w:rPr>
                  </w:pPr>
                </w:p>
                <w:p w14:paraId="20030976" w14:textId="2522519C" w:rsidR="00E55445" w:rsidRPr="00B92B8B" w:rsidRDefault="00E55445" w:rsidP="00A2578D">
                  <w:pPr>
                    <w:spacing w:after="0" w:line="240" w:lineRule="auto"/>
                    <w:jc w:val="left"/>
                    <w:rPr>
                      <w:sz w:val="21"/>
                      <w:szCs w:val="21"/>
                    </w:rPr>
                  </w:pPr>
                </w:p>
              </w:tc>
            </w:tr>
          </w:tbl>
          <w:p w14:paraId="1234A46C" w14:textId="77777777" w:rsidR="00C420C8" w:rsidRPr="005152F2" w:rsidRDefault="00C420C8" w:rsidP="003856C9"/>
        </w:tc>
      </w:tr>
      <w:tr w:rsidR="000E0444" w14:paraId="1DB408E3" w14:textId="77777777" w:rsidTr="000E0444">
        <w:tblPrEx>
          <w:tblCellMar>
            <w:left w:w="108" w:type="dxa"/>
            <w:right w:w="108" w:type="dxa"/>
          </w:tblCellMar>
        </w:tblPrEx>
        <w:trPr>
          <w:gridAfter w:val="2"/>
          <w:wAfter w:w="409" w:type="dxa"/>
          <w:trHeight w:val="3672"/>
        </w:trPr>
        <w:tc>
          <w:tcPr>
            <w:tcW w:w="20437" w:type="dxa"/>
            <w:gridSpan w:val="3"/>
            <w:tcMar>
              <w:left w:w="720" w:type="dxa"/>
              <w:bottom w:w="288" w:type="dxa"/>
              <w:right w:w="0" w:type="dxa"/>
            </w:tcMar>
          </w:tcPr>
          <w:p w14:paraId="111981F9" w14:textId="2281652F" w:rsidR="00A2578D" w:rsidRPr="00A2578D" w:rsidRDefault="00AD59F2" w:rsidP="00036E65">
            <w:pPr>
              <w:pStyle w:val="Heading2"/>
            </w:pPr>
            <w:r>
              <w:lastRenderedPageBreak/>
              <w:t>additional work experience</w:t>
            </w:r>
          </w:p>
          <w:p w14:paraId="25044E27" w14:textId="246CA487" w:rsidR="00AC19EC" w:rsidRDefault="00AC19EC" w:rsidP="00AC19EC">
            <w:pPr>
              <w:pStyle w:val="Heading4"/>
              <w:jc w:val="left"/>
              <w:rPr>
                <w:rFonts w:asciiTheme="minorHAnsi" w:hAnsiTheme="minorHAnsi"/>
              </w:rPr>
            </w:pPr>
          </w:p>
          <w:p w14:paraId="05082BC4" w14:textId="77777777" w:rsidR="00AC19EC" w:rsidRPr="003A4C77" w:rsidRDefault="00AC19EC" w:rsidP="00AC19EC">
            <w:pPr>
              <w:numPr>
                <w:ilvl w:val="0"/>
                <w:numId w:val="34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</w:rPr>
            </w:pPr>
            <w:r w:rsidRPr="003A4C77">
              <w:rPr>
                <w:rFonts w:eastAsia="Times New Roman" w:cs="Arial"/>
              </w:rPr>
              <w:t>Basic knowledge of AV and Video Conference services</w:t>
            </w:r>
          </w:p>
          <w:p w14:paraId="2583B846" w14:textId="77777777" w:rsidR="00AC19EC" w:rsidRPr="003A4C77" w:rsidRDefault="00AC19EC" w:rsidP="00AC19EC">
            <w:pPr>
              <w:numPr>
                <w:ilvl w:val="0"/>
                <w:numId w:val="34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</w:rPr>
            </w:pPr>
            <w:r w:rsidRPr="003A4C77">
              <w:rPr>
                <w:rFonts w:eastAsia="Times New Roman" w:cs="Arial"/>
              </w:rPr>
              <w:t>Telephony systems (e.g. mobile, audioconference, corporate telephony, unified communications)</w:t>
            </w:r>
          </w:p>
          <w:p w14:paraId="49412680" w14:textId="77777777" w:rsidR="00AC19EC" w:rsidRPr="003A4C77" w:rsidRDefault="00AC19EC" w:rsidP="00AC19EC">
            <w:pPr>
              <w:numPr>
                <w:ilvl w:val="0"/>
                <w:numId w:val="34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</w:rPr>
            </w:pPr>
            <w:r w:rsidRPr="003A4C77">
              <w:rPr>
                <w:rFonts w:eastAsia="Times New Roman" w:cs="Arial"/>
              </w:rPr>
              <w:t>Desktop services (e.g PC hardware, operating system, and standard applications)</w:t>
            </w:r>
          </w:p>
          <w:p w14:paraId="636EEADE" w14:textId="77777777" w:rsidR="00AC19EC" w:rsidRPr="003A4C77" w:rsidRDefault="00AC19EC" w:rsidP="00AC19EC">
            <w:pPr>
              <w:numPr>
                <w:ilvl w:val="0"/>
                <w:numId w:val="34"/>
              </w:numPr>
              <w:spacing w:after="0" w:line="240" w:lineRule="auto"/>
              <w:jc w:val="left"/>
              <w:textAlignment w:val="baseline"/>
              <w:rPr>
                <w:rFonts w:eastAsia="Times New Roman" w:cs="Arial"/>
              </w:rPr>
            </w:pPr>
            <w:r w:rsidRPr="003A4C77">
              <w:rPr>
                <w:rFonts w:eastAsia="Times New Roman" w:cs="Arial"/>
              </w:rPr>
              <w:t>Maintains a high level of customer satisfaction</w:t>
            </w:r>
            <w:r>
              <w:rPr>
                <w:rFonts w:eastAsia="Times New Roman" w:cs="Arial"/>
              </w:rPr>
              <w:t xml:space="preserve"> to VIP clients</w:t>
            </w:r>
          </w:p>
          <w:p w14:paraId="313535D8" w14:textId="77777777" w:rsidR="00AC19EC" w:rsidRDefault="00AC19EC" w:rsidP="00AC19EC">
            <w:pPr>
              <w:pStyle w:val="Heading4"/>
              <w:rPr>
                <w:rFonts w:asciiTheme="minorHAnsi" w:hAnsiTheme="minorHAnsi"/>
              </w:rPr>
            </w:pPr>
          </w:p>
          <w:p w14:paraId="615F6839" w14:textId="77777777" w:rsidR="00AC19EC" w:rsidRPr="004E1491" w:rsidRDefault="00AC19EC" w:rsidP="00AC19EC">
            <w:pPr>
              <w:pStyle w:val="Heading4"/>
            </w:pPr>
            <w:r>
              <w:rPr>
                <w:rFonts w:asciiTheme="minorHAnsi" w:hAnsiTheme="minorHAnsi"/>
              </w:rPr>
              <w:t>data migration engineer</w:t>
            </w:r>
            <w:r w:rsidRPr="004E1491">
              <w:t xml:space="preserve"> |</w:t>
            </w:r>
            <w:r w:rsidRPr="004E149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Centrics IT</w:t>
            </w:r>
          </w:p>
          <w:p w14:paraId="242E3ADC" w14:textId="77777777" w:rsidR="00AC19EC" w:rsidRPr="004E1491" w:rsidRDefault="00AC19EC" w:rsidP="00AC19EC">
            <w:r w:rsidRPr="004E1491">
              <w:t>0</w:t>
            </w:r>
            <w:r>
              <w:t>9</w:t>
            </w:r>
            <w:r w:rsidRPr="004E1491">
              <w:t xml:space="preserve">.2019 – </w:t>
            </w:r>
            <w:r>
              <w:t>01.2020</w:t>
            </w:r>
          </w:p>
          <w:p w14:paraId="1C94CFD5" w14:textId="77777777" w:rsidR="00AC19EC" w:rsidRDefault="00AC19EC" w:rsidP="00AC19EC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Took lead responsibility for the delivery of Data Migration Services: analysis, design, implementation, testing, validation and acceptance by all parties.</w:t>
            </w:r>
          </w:p>
          <w:p w14:paraId="13F5E3EA" w14:textId="77777777" w:rsidR="00AC19EC" w:rsidRDefault="00AC19EC" w:rsidP="00AC19EC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Contributed to the development of Data Migration Services as required.</w:t>
            </w:r>
          </w:p>
          <w:p w14:paraId="5B355110" w14:textId="77777777" w:rsidR="00AC19EC" w:rsidRPr="00804BB7" w:rsidRDefault="00AC19EC" w:rsidP="00AC19EC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Ensured adequate end-user support for the Data migration Services and transfer the necessary knowledge to the organization and customers.</w:t>
            </w:r>
          </w:p>
          <w:p w14:paraId="76F08AC2" w14:textId="77777777" w:rsidR="00AC19EC" w:rsidRDefault="00AC19EC" w:rsidP="003A4C77">
            <w:pPr>
              <w:pStyle w:val="Heading4"/>
              <w:rPr>
                <w:rFonts w:asciiTheme="minorHAnsi" w:hAnsiTheme="minorHAnsi"/>
              </w:rPr>
            </w:pPr>
          </w:p>
          <w:p w14:paraId="7A181E14" w14:textId="2AF57132" w:rsidR="003A4C77" w:rsidRPr="004E1491" w:rsidRDefault="003A4C77" w:rsidP="003A4C77">
            <w:pPr>
              <w:pStyle w:val="Heading4"/>
            </w:pPr>
            <w:r w:rsidRPr="004E1491">
              <w:rPr>
                <w:rFonts w:asciiTheme="minorHAnsi" w:hAnsiTheme="minorHAnsi"/>
              </w:rPr>
              <w:t>level 2 desktop support</w:t>
            </w:r>
            <w:r w:rsidRPr="004E1491">
              <w:t xml:space="preserve"> |</w:t>
            </w:r>
            <w:r>
              <w:t>bARCLAYS INVESTMENT BANK VIA</w:t>
            </w:r>
            <w:r w:rsidRPr="004E1491">
              <w:rPr>
                <w:color w:val="000000"/>
              </w:rPr>
              <w:t xml:space="preserve"> hcl </w:t>
            </w:r>
          </w:p>
          <w:p w14:paraId="0A46DCEE" w14:textId="77777777" w:rsidR="003A4C77" w:rsidRPr="004E1491" w:rsidRDefault="003A4C77" w:rsidP="003A4C77">
            <w:r w:rsidRPr="004E1491">
              <w:t>0</w:t>
            </w:r>
            <w:r>
              <w:t>2</w:t>
            </w:r>
            <w:r w:rsidRPr="004E1491">
              <w:t xml:space="preserve">.2019 – </w:t>
            </w:r>
            <w:r>
              <w:t>09.2019</w:t>
            </w:r>
          </w:p>
          <w:p w14:paraId="5B964D15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Analyze issues and formulate solutions</w:t>
            </w:r>
          </w:p>
          <w:p w14:paraId="3018086E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Troubleshoot system, application and hardware issues</w:t>
            </w:r>
          </w:p>
          <w:p w14:paraId="250829B9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Ensure customer is updated on ticket progress</w:t>
            </w:r>
          </w:p>
          <w:p w14:paraId="453555CE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Work directly with customers to solve problems</w:t>
            </w:r>
          </w:p>
          <w:p w14:paraId="2A299123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Utilize internal IT Knowledge Base to both provide and find solutions to known issues</w:t>
            </w:r>
          </w:p>
          <w:p w14:paraId="17B1A244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Use external information to research and resolve issues when needed</w:t>
            </w:r>
          </w:p>
          <w:p w14:paraId="14AAC72C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Consistently update the ticket tracking system with status and fixes</w:t>
            </w:r>
          </w:p>
          <w:p w14:paraId="76A7ACDC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Properly escalate issues to necessary parties as required</w:t>
            </w:r>
          </w:p>
          <w:p w14:paraId="199F77E0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Perform routine system maintenance on laptops and desktops</w:t>
            </w:r>
          </w:p>
          <w:p w14:paraId="15C67AE9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Track computer assets according to organizational standards</w:t>
            </w:r>
          </w:p>
          <w:p w14:paraId="7A65E866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Perform backups and restores</w:t>
            </w:r>
          </w:p>
          <w:p w14:paraId="32919441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Perform configuration of hardware including drives, network interfaces, memory, processors, and peripherals.</w:t>
            </w:r>
          </w:p>
          <w:p w14:paraId="15F15D8E" w14:textId="77777777" w:rsidR="003A4C77" w:rsidRPr="004E1491" w:rsidRDefault="003A4C77" w:rsidP="003A4C77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Perform installation and configuration of software including operating system, patches, and 3rd party products.</w:t>
            </w:r>
          </w:p>
          <w:p w14:paraId="1C45EDBF" w14:textId="2970D686" w:rsidR="00AC19EC" w:rsidRPr="00255E79" w:rsidRDefault="003A4C77" w:rsidP="00255E79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</w:rPr>
            </w:pPr>
            <w:r w:rsidRPr="004E1491">
              <w:rPr>
                <w:rFonts w:eastAsia="Times New Roman" w:cs="Times New Roman"/>
              </w:rPr>
              <w:t>Maintain established computer standards and participate in testing new standards</w:t>
            </w:r>
          </w:p>
          <w:p w14:paraId="4D40242D" w14:textId="4F871C76" w:rsidR="00804BB7" w:rsidRPr="00A2578D" w:rsidRDefault="00804BB7" w:rsidP="00804BB7">
            <w:pPr>
              <w:pStyle w:val="Heading4"/>
              <w:rPr>
                <w:rFonts w:asciiTheme="minorHAnsi" w:hAnsiTheme="minorHAnsi"/>
              </w:rPr>
            </w:pPr>
            <w:r w:rsidRPr="00A2578D">
              <w:rPr>
                <w:rFonts w:asciiTheme="minorHAnsi" w:hAnsiTheme="minorHAnsi"/>
              </w:rPr>
              <w:t>IT Technician | The Stride Center</w:t>
            </w:r>
          </w:p>
          <w:p w14:paraId="30B8B448" w14:textId="77777777" w:rsidR="00804BB7" w:rsidRPr="00A2578D" w:rsidRDefault="00804BB7" w:rsidP="00804BB7">
            <w:pPr>
              <w:pStyle w:val="Heading5"/>
              <w:rPr>
                <w:rFonts w:asciiTheme="minorHAnsi" w:hAnsiTheme="minorHAnsi"/>
              </w:rPr>
            </w:pPr>
            <w:r w:rsidRPr="00A2578D">
              <w:rPr>
                <w:rFonts w:asciiTheme="minorHAnsi" w:hAnsiTheme="minorHAnsi"/>
              </w:rPr>
              <w:t>09.2018 – 06.2019</w:t>
            </w:r>
          </w:p>
          <w:p w14:paraId="38E8F125" w14:textId="77777777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Network elements: LAN, WAN, host workstations and server</w:t>
            </w:r>
          </w:p>
          <w:p w14:paraId="5B77DAC0" w14:textId="5CCD1509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Fundamentals of TCP/IP including application protocols like SNMP, FTP, TFTP, NFS, LPD etc</w:t>
            </w:r>
          </w:p>
          <w:p w14:paraId="200FEE70" w14:textId="77777777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Various network operating systems including Windows and Linux</w:t>
            </w:r>
          </w:p>
          <w:p w14:paraId="1E3B0DBD" w14:textId="77777777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Wired and wireless networks and devices: Accelerated Routers, Cisco Meraki Routers and Switches, Meraki Access Points, Dell Controllers, Linksys Routers, Cradle point Routers, Juniper Routers and Switches, D-Link Switches</w:t>
            </w:r>
          </w:p>
          <w:p w14:paraId="1B73E99E" w14:textId="00F27D78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lastRenderedPageBreak/>
              <w:t xml:space="preserve">Remote access technologies, terminal emulation, VPN protocols, Point-to-Point Protocol, software: TeamViewer, GoToMyPC, Chrome Remote Desktop, Windows Remote Desktop, OpenSSH, Putty </w:t>
            </w:r>
          </w:p>
          <w:p w14:paraId="48D6110A" w14:textId="77777777" w:rsidR="00804BB7" w:rsidRPr="00A2578D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Network access &amp; security</w:t>
            </w:r>
          </w:p>
          <w:p w14:paraId="58659CE0" w14:textId="51EE3B71" w:rsidR="00804BB7" w:rsidRDefault="00804BB7" w:rsidP="00A2578D">
            <w:pPr>
              <w:numPr>
                <w:ilvl w:val="0"/>
                <w:numId w:val="31"/>
              </w:numPr>
              <w:spacing w:after="0" w:line="240" w:lineRule="auto"/>
              <w:jc w:val="left"/>
            </w:pPr>
            <w:r w:rsidRPr="00A2578D">
              <w:t>Point-Of-Sales systems and printers</w:t>
            </w:r>
          </w:p>
          <w:p w14:paraId="3B6B477A" w14:textId="31DC9D3B" w:rsidR="002015F0" w:rsidRDefault="002015F0" w:rsidP="002015F0">
            <w:pPr>
              <w:spacing w:after="0" w:line="240" w:lineRule="auto"/>
              <w:jc w:val="left"/>
            </w:pPr>
          </w:p>
          <w:p w14:paraId="7788A896" w14:textId="77777777" w:rsidR="002015F0" w:rsidRPr="00A2578D" w:rsidRDefault="002015F0" w:rsidP="002015F0">
            <w:pPr>
              <w:spacing w:after="0" w:line="240" w:lineRule="auto"/>
              <w:jc w:val="left"/>
            </w:pPr>
          </w:p>
          <w:p w14:paraId="571AA79C" w14:textId="77777777" w:rsidR="000E0444" w:rsidRPr="005152F2" w:rsidRDefault="000E0444" w:rsidP="000E0444">
            <w:pPr>
              <w:pStyle w:val="Heading2"/>
              <w:ind w:left="720"/>
            </w:pPr>
            <w:r>
              <w:t>EDUCATION</w:t>
            </w:r>
          </w:p>
          <w:p w14:paraId="60AF9D6C" w14:textId="1C008748" w:rsidR="00731F9D" w:rsidRPr="0043426C" w:rsidRDefault="000E0444" w:rsidP="000D02D8">
            <w:pPr>
              <w:pStyle w:val="Heading4"/>
              <w:ind w:left="720"/>
            </w:pPr>
            <w:r>
              <w:t>comptia a+</w:t>
            </w:r>
            <w:r w:rsidR="00707603">
              <w:t xml:space="preserve"> certified</w:t>
            </w:r>
            <w:r w:rsidR="000D02D8">
              <w:t xml:space="preserve"> # comp001021449248</w:t>
            </w:r>
            <w:r>
              <w:t xml:space="preserve">/ </w:t>
            </w:r>
            <w:r w:rsidR="00B92B8B">
              <w:t>02.2019</w:t>
            </w:r>
          </w:p>
          <w:p w14:paraId="022923C0" w14:textId="77777777" w:rsidR="000E0444" w:rsidRPr="009E3574" w:rsidRDefault="000E0444" w:rsidP="000E0444">
            <w:pPr>
              <w:pStyle w:val="Heading5"/>
              <w:ind w:left="720"/>
            </w:pPr>
            <w:r w:rsidRPr="009E3574">
              <w:t>The Stride Center</w:t>
            </w:r>
          </w:p>
          <w:p w14:paraId="7F4D1F4A" w14:textId="77EDD876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 xml:space="preserve">Windows Operating Systems, Microsoft Office Suite </w:t>
            </w:r>
          </w:p>
          <w:p w14:paraId="4CB64FF9" w14:textId="02F51362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Configure, install and upgrade operating systems, including Windows, Apple OS, Linux, iOS, Android and Windows mobile</w:t>
            </w:r>
          </w:p>
          <w:p w14:paraId="0926D834" w14:textId="0E661979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Install and image virtual machines</w:t>
            </w:r>
            <w:r w:rsidR="00CA6ED6">
              <w:t xml:space="preserve">      </w:t>
            </w:r>
          </w:p>
          <w:p w14:paraId="32410714" w14:textId="77777777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Set up and troubleshoot peripheral devices</w:t>
            </w:r>
          </w:p>
          <w:p w14:paraId="03B948FC" w14:textId="77777777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Assemble and disassemble computing hardware</w:t>
            </w:r>
          </w:p>
          <w:p w14:paraId="7631A04B" w14:textId="77777777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Set up and support basic home and small office networks</w:t>
            </w:r>
          </w:p>
          <w:p w14:paraId="68DF58A7" w14:textId="77777777" w:rsidR="000E0444" w:rsidRPr="009E357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Implement cybersecurity controls appropriate to help desk and technical support roles</w:t>
            </w:r>
          </w:p>
          <w:p w14:paraId="5B58DECD" w14:textId="5E82706D" w:rsidR="000E0444" w:rsidRDefault="000E0444" w:rsidP="000E0444">
            <w:pPr>
              <w:pStyle w:val="BodyText"/>
              <w:widowControl w:val="0"/>
              <w:numPr>
                <w:ilvl w:val="0"/>
                <w:numId w:val="19"/>
              </w:numPr>
              <w:spacing w:after="0" w:line="240" w:lineRule="auto"/>
              <w:jc w:val="left"/>
            </w:pPr>
            <w:r w:rsidRPr="009E3574">
              <w:t>Troubleshoot and support end-user access to applications and data</w:t>
            </w:r>
          </w:p>
          <w:p w14:paraId="4D1FFD55" w14:textId="177E6A3A" w:rsidR="00707603" w:rsidRDefault="00707603" w:rsidP="002015F0">
            <w:pPr>
              <w:pStyle w:val="BodyText"/>
              <w:widowControl w:val="0"/>
              <w:spacing w:after="0" w:line="240" w:lineRule="auto"/>
              <w:ind w:left="360"/>
              <w:jc w:val="left"/>
            </w:pPr>
          </w:p>
          <w:p w14:paraId="60C1E4B9" w14:textId="2E2D4192" w:rsidR="008B638E" w:rsidRPr="0043426C" w:rsidRDefault="008B638E" w:rsidP="008B638E">
            <w:pPr>
              <w:pStyle w:val="Heading4"/>
              <w:ind w:left="720"/>
            </w:pPr>
            <w:r>
              <w:t>comptia security+ in progress</w:t>
            </w:r>
          </w:p>
          <w:p w14:paraId="67BDE9B1" w14:textId="1A7571A8" w:rsidR="00A2578D" w:rsidRDefault="00A2578D" w:rsidP="00707603">
            <w:pPr>
              <w:pStyle w:val="BodyText"/>
              <w:widowControl w:val="0"/>
              <w:spacing w:after="0" w:line="240" w:lineRule="auto"/>
              <w:ind w:left="720"/>
              <w:jc w:val="left"/>
            </w:pPr>
          </w:p>
          <w:p w14:paraId="2695F2D4" w14:textId="77777777" w:rsidR="008B638E" w:rsidRDefault="008B638E" w:rsidP="00707603">
            <w:pPr>
              <w:pStyle w:val="BodyText"/>
              <w:widowControl w:val="0"/>
              <w:spacing w:after="0" w:line="240" w:lineRule="auto"/>
              <w:ind w:left="720"/>
              <w:jc w:val="left"/>
            </w:pPr>
          </w:p>
          <w:p w14:paraId="4D191CF1" w14:textId="577829FB" w:rsidR="00BA1B48" w:rsidRDefault="00BA1B48" w:rsidP="00BA1B48">
            <w:pPr>
              <w:pStyle w:val="BodyText"/>
              <w:widowControl w:val="0"/>
              <w:spacing w:after="0" w:line="240" w:lineRule="auto"/>
              <w:jc w:val="left"/>
            </w:pPr>
          </w:p>
          <w:p w14:paraId="4B41284E" w14:textId="583DB24E" w:rsidR="000E0444" w:rsidRDefault="000E0444" w:rsidP="002015F0">
            <w:pPr>
              <w:pStyle w:val="NoSpacing"/>
              <w:ind w:left="720"/>
              <w:jc w:val="left"/>
            </w:pPr>
          </w:p>
        </w:tc>
      </w:tr>
      <w:tr w:rsidR="000E0444" w14:paraId="7CAFAE83" w14:textId="77777777" w:rsidTr="000E0444">
        <w:tblPrEx>
          <w:tblCellMar>
            <w:left w:w="108" w:type="dxa"/>
            <w:right w:w="108" w:type="dxa"/>
          </w:tblCellMar>
        </w:tblPrEx>
        <w:trPr>
          <w:gridBefore w:val="1"/>
          <w:wBefore w:w="180" w:type="dxa"/>
          <w:trHeight w:val="3672"/>
        </w:trPr>
        <w:tc>
          <w:tcPr>
            <w:tcW w:w="20666" w:type="dxa"/>
            <w:gridSpan w:val="4"/>
            <w:tcMar>
              <w:left w:w="720" w:type="dxa"/>
              <w:bottom w:w="288" w:type="dxa"/>
              <w:right w:w="0" w:type="dxa"/>
            </w:tcMar>
          </w:tcPr>
          <w:p w14:paraId="71985988" w14:textId="7A961289" w:rsidR="000E0444" w:rsidRDefault="000E0444" w:rsidP="00247C90">
            <w:pPr>
              <w:pStyle w:val="NoSpacing"/>
              <w:jc w:val="left"/>
            </w:pPr>
          </w:p>
        </w:tc>
      </w:tr>
    </w:tbl>
    <w:p w14:paraId="3A4E4D1D" w14:textId="77777777" w:rsidR="009E3574" w:rsidRDefault="009E3574" w:rsidP="009E3574">
      <w:pPr>
        <w:pStyle w:val="NoSpacing"/>
        <w:jc w:val="left"/>
      </w:pPr>
    </w:p>
    <w:sectPr w:rsidR="009E3574" w:rsidSect="00B92B8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9900D" w14:textId="77777777" w:rsidR="008B04A6" w:rsidRDefault="008B04A6" w:rsidP="003856C9">
      <w:pPr>
        <w:spacing w:after="0" w:line="240" w:lineRule="auto"/>
      </w:pPr>
      <w:r>
        <w:separator/>
      </w:r>
    </w:p>
  </w:endnote>
  <w:endnote w:type="continuationSeparator" w:id="0">
    <w:p w14:paraId="51482C6C" w14:textId="77777777" w:rsidR="008B04A6" w:rsidRDefault="008B04A6" w:rsidP="003856C9">
      <w:pPr>
        <w:spacing w:after="0" w:line="240" w:lineRule="auto"/>
      </w:pPr>
      <w:r>
        <w:continuationSeparator/>
      </w:r>
    </w:p>
  </w:endnote>
  <w:endnote w:type="continuationNotice" w:id="1">
    <w:p w14:paraId="343AA301" w14:textId="77777777" w:rsidR="008B04A6" w:rsidRDefault="008B0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82B57" w14:textId="4C88ECD0" w:rsidR="00DA2541" w:rsidRDefault="00564610" w:rsidP="00255E79">
    <w:pPr>
      <w:pStyle w:val="Footer"/>
      <w:jc w:val="center"/>
    </w:pPr>
    <w:r>
      <w:rPr>
        <w:noProof/>
      </w:rPr>
      <w:pict w14:anchorId="54654806">
        <v:group id="_x0000_s1046" alt="Title: Footer graphic design with grey rectangles in various angles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<o:lock v:ext="edit" aspectratio="t"/>
          <v:shape id="Freeform 68" o:spid="_x0000_s104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69" o:spid="_x0000_s104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70" o:spid="_x0000_s104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71" o:spid="_x0000_s105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72" o:spid="_x0000_s105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73" o:spid="_x0000_s105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74" o:spid="_x0000_s105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75" o:spid="_x0000_s105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76" o:spid="_x0000_s105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margin" anchory="page"/>
          <w10:anchorlock/>
        </v:group>
      </w:pic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A2541">
          <w:fldChar w:fldCharType="begin"/>
        </w:r>
        <w:r w:rsidR="00DA2541">
          <w:instrText xml:space="preserve"> PAGE   \* MERGEFORMAT </w:instrText>
        </w:r>
        <w:r w:rsidR="00DA2541">
          <w:fldChar w:fldCharType="separate"/>
        </w:r>
        <w:r w:rsidR="00DA2541">
          <w:rPr>
            <w:noProof/>
          </w:rPr>
          <w:t>2</w:t>
        </w:r>
        <w:r w:rsidR="00DA2541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AB91E" w14:textId="4F2E627F" w:rsidR="00DA2541" w:rsidRDefault="00564610" w:rsidP="00CC1F3B">
    <w:pPr>
      <w:pStyle w:val="Footer"/>
      <w:jc w:val="both"/>
    </w:pPr>
    <w:r>
      <w:rPr>
        <w:noProof/>
      </w:rPr>
      <w:pict w14:anchorId="03C2471A">
        <v:group id="Group 4" o:spid="_x0000_s1025" alt="Title: Footer graphic design with grey rectangles in various angles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jxO8BkAAGe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D8njxO8BkAAGezAAAOAAAAAAAAAAAAAAAAAC4CAABkcnMvZTJvRG9jLnhtbFBLAQItABQA&#10;BgAIAAAAIQBztzj82gAAAAUBAAAPAAAAAAAAAAAAAAAAAEocAABkcnMvZG93bnJldi54bWxQSwUG&#10;AAAAAAQABADzAAAAUR0AAAAA&#10;">
          <o:lock v:ext="edit" aspectratio="t"/>
          <v:shape id="Freeform 35" o:spid="_x0000_s1026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<o:lock v:ext="edit" verticies="t"/>
          </v:shape>
          <v:shape id="Freeform 36" o:spid="_x0000_s1027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<o:lock v:ext="edit" verticies="t"/>
          </v:shape>
          <v:shape id="Freeform 37" o:spid="_x0000_s1028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<v:path arrowok="t" o:connecttype="custom" o:connectlocs="65,0;75,92;0,92;65,0" o:connectangles="0,0,0,0"/>
          </v:shape>
          <v:shape id="Freeform 38" o:spid="_x0000_s1029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<o:lock v:ext="edit" verticies="t"/>
          </v:shape>
          <v:shape id="Freeform 39" o:spid="_x0000_s1030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<v:path arrowok="t" o:connecttype="custom" o:connectlocs="1,0;12,8;0,8;1,0" o:connectangles="0,0,0,0"/>
          </v:shape>
          <v:shape id="Freeform 40" o:spid="_x0000_s1031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<o:lock v:ext="edit" verticies="t"/>
          </v:shape>
          <v:shape id="Freeform 41" o:spid="_x0000_s1032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<v:path arrowok="t" o:connecttype="custom" o:connectlocs="0,0;597,0;786,25;825,107;827,111;735,99;644,87;552,75;460,61;369,49;277,37;185,25;94,12;3,0;0,0" o:connectangles="0,0,0,0,0,0,0,0,0,0,0,0,0,0,0"/>
          </v:shape>
          <v:shape id="Freeform 42" o:spid="_x0000_s1033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<o:lock v:ext="edit" verticies="t"/>
          </v:shape>
          <v:shape id="Freeform 43" o:spid="_x0000_s1034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<o:lock v:ext="edit" verticies="t"/>
          </v:shape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AA51" w14:textId="77777777" w:rsidR="008B04A6" w:rsidRDefault="008B04A6" w:rsidP="003856C9">
      <w:pPr>
        <w:spacing w:after="0" w:line="240" w:lineRule="auto"/>
      </w:pPr>
      <w:r>
        <w:separator/>
      </w:r>
    </w:p>
  </w:footnote>
  <w:footnote w:type="continuationSeparator" w:id="0">
    <w:p w14:paraId="78668572" w14:textId="77777777" w:rsidR="008B04A6" w:rsidRDefault="008B04A6" w:rsidP="003856C9">
      <w:pPr>
        <w:spacing w:after="0" w:line="240" w:lineRule="auto"/>
      </w:pPr>
      <w:r>
        <w:continuationSeparator/>
      </w:r>
    </w:p>
  </w:footnote>
  <w:footnote w:type="continuationNotice" w:id="1">
    <w:p w14:paraId="5DBD65B7" w14:textId="77777777" w:rsidR="008B04A6" w:rsidRDefault="008B04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02F8E" w14:textId="0DE91599" w:rsidR="00DA2541" w:rsidRDefault="00564610" w:rsidP="003A4C77">
    <w:pPr>
      <w:pStyle w:val="Header"/>
      <w:jc w:val="both"/>
    </w:pPr>
    <w:r>
      <w:rPr>
        <w:noProof/>
      </w:rPr>
      <w:pict w14:anchorId="360F8EE1">
        <v:group id="_x0000_s1056" alt="Title: Header graphic design with grey rectangles in various angles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<o:lock v:ext="edit" aspectratio="t"/>
          <v:shape id="Freeform 57" o:spid="_x0000_s105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58" o:spid="_x0000_s105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59" o:spid="_x0000_s105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60" o:spid="_x0000_s106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61" o:spid="_x0000_s106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62" o:spid="_x0000_s106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63" o:spid="_x0000_s106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64" o:spid="_x0000_s106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65" o:spid="_x0000_s106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66" o:spid="_x0000_s106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B772" w14:textId="6D0EC475" w:rsidR="00DA2541" w:rsidRDefault="00564610">
    <w:pPr>
      <w:pStyle w:val="Header"/>
    </w:pPr>
    <w:r>
      <w:rPr>
        <w:noProof/>
      </w:rPr>
      <w:pict w14:anchorId="0538BF47">
        <v:group id="Group 17" o:spid="_x0000_s1035" alt="Title: Header graphic design with grey rectangles in various angles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M+fUhYAAEO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">
          <o:lock v:ext="edit" aspectratio="t"/>
          <v:shape id="Freeform 46" o:spid="_x0000_s1036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<o:lock v:ext="edit" verticies="t"/>
          </v:shape>
          <v:shape id="Freeform 47" o:spid="_x0000_s1037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<v:path arrowok="t" o:connecttype="custom" o:connectlocs="182,26;252,35;186,35;182,26;0,0;3,2;91,14;100,35;14,35;0,0;0,0;0,0;0,2;0,0" o:connectangles="0,0,0,0,0,0,0,0,0,0,0,0,0,0"/>
            <o:lock v:ext="edit" verticies="t"/>
          </v:shape>
          <v:shape id="Freeform 48" o:spid="_x0000_s1038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<v:path arrowok="t" o:connecttype="custom" o:connectlocs="8,69;8,69;8,69;8,69;0,0;80,0;81,13;11,68;8,65;0,0" o:connectangles="0,0,0,0,0,0,0,0,0,0"/>
            <o:lock v:ext="edit" verticies="t"/>
          </v:shape>
          <v:shape id="Freeform 49" o:spid="_x0000_s1039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<o:lock v:ext="edit" verticies="t"/>
          </v:shape>
          <v:shape id="Freeform 50" o:spid="_x0000_s1040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<v:path arrowok="t" o:connecttype="custom" o:connectlocs="301,0;328,0;332,18;301,0;0,0;151,0;361,129;365,148;365,148;387,239;383,236;309,191;231,143;152,93;74,45;0,0" o:connectangles="0,0,0,0,0,0,0,0,0,0,0,0,0,0,0,0"/>
            <o:lock v:ext="edit" verticies="t"/>
          </v:shape>
          <v:shape id="Freeform 51" o:spid="_x0000_s1041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<o:lock v:ext="edit" verticies="t"/>
          </v:shape>
          <v:shape id="Freeform 52" o:spid="_x0000_s1042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<o:lock v:ext="edit" verticies="t"/>
          </v:shape>
          <v:shape id="Freeform 53" o:spid="_x0000_s1043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<v:path arrowok="t" o:connecttype="custom" o:connectlocs="0,0;79,0;87,65;87,68;87,68;0,0" o:connectangles="0,0,0,0,0,0"/>
          </v:shape>
          <v:shape id="Freeform 54" o:spid="_x0000_s1044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<v:path arrowok="t" o:connecttype="custom" o:connectlocs="170,0;276,0;252,26;189,97;124,169;61,240;61,240;61,240;59,239;59,239;37,148;37,148;170,0;0,0;63,0;13,56;4,18;0,0" o:connectangles="0,0,0,0,0,0,0,0,0,0,0,0,0,0,0,0,0,0"/>
            <o:lock v:ext="edit" verticies="t"/>
          </v:shape>
          <v:shape id="Freeform 55" o:spid="_x0000_s1045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<v:path arrowok="t" o:connecttype="custom" o:connectlocs="59,0;59,0;59,0;73,35;0,35;57,2;59,2;59,0;59,0;59,0" o:connectangles="0,0,0,0,0,0,0,0,0,0"/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7"/>
    <w:multiLevelType w:val="multilevel"/>
    <w:tmpl w:val="FEFE10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40E3A08"/>
    <w:multiLevelType w:val="multilevel"/>
    <w:tmpl w:val="E976E1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06D4F"/>
    <w:multiLevelType w:val="hybridMultilevel"/>
    <w:tmpl w:val="77B49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8FC62DA"/>
    <w:multiLevelType w:val="hybridMultilevel"/>
    <w:tmpl w:val="3E080ED2"/>
    <w:lvl w:ilvl="0" w:tplc="04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6" w15:restartNumberingAfterBreak="0">
    <w:nsid w:val="12196D3D"/>
    <w:multiLevelType w:val="multilevel"/>
    <w:tmpl w:val="342E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0C57D8"/>
    <w:multiLevelType w:val="hybridMultilevel"/>
    <w:tmpl w:val="328CB2D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231D83"/>
    <w:multiLevelType w:val="hybridMultilevel"/>
    <w:tmpl w:val="75329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914BC"/>
    <w:multiLevelType w:val="multilevel"/>
    <w:tmpl w:val="6588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5079"/>
    <w:multiLevelType w:val="multilevel"/>
    <w:tmpl w:val="DA06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C329B3"/>
    <w:multiLevelType w:val="hybridMultilevel"/>
    <w:tmpl w:val="C64C02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1970778"/>
    <w:multiLevelType w:val="hybridMultilevel"/>
    <w:tmpl w:val="D4A418AC"/>
    <w:lvl w:ilvl="0" w:tplc="36105A18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F169E5"/>
    <w:multiLevelType w:val="multilevel"/>
    <w:tmpl w:val="6F06DC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FA3FAA"/>
    <w:multiLevelType w:val="hybridMultilevel"/>
    <w:tmpl w:val="354AB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197783"/>
    <w:multiLevelType w:val="multilevel"/>
    <w:tmpl w:val="4FE2EA7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54CF632E"/>
    <w:multiLevelType w:val="hybridMultilevel"/>
    <w:tmpl w:val="36CCA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C0C67"/>
    <w:multiLevelType w:val="hybridMultilevel"/>
    <w:tmpl w:val="D70EBF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A0C85"/>
    <w:multiLevelType w:val="hybridMultilevel"/>
    <w:tmpl w:val="1214DF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D937AF"/>
    <w:multiLevelType w:val="hybridMultilevel"/>
    <w:tmpl w:val="D4123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406B7"/>
    <w:multiLevelType w:val="hybridMultilevel"/>
    <w:tmpl w:val="90AEE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73390"/>
    <w:multiLevelType w:val="hybridMultilevel"/>
    <w:tmpl w:val="BAD03E88"/>
    <w:lvl w:ilvl="0" w:tplc="0409000B">
      <w:start w:val="1"/>
      <w:numFmt w:val="bullet"/>
      <w:lvlText w:val=""/>
      <w:lvlJc w:val="left"/>
      <w:pPr>
        <w:ind w:left="83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2" w15:restartNumberingAfterBreak="0">
    <w:nsid w:val="7AE56680"/>
    <w:multiLevelType w:val="hybridMultilevel"/>
    <w:tmpl w:val="F9E2F85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3" w15:restartNumberingAfterBreak="0">
    <w:nsid w:val="7ECD5C09"/>
    <w:multiLevelType w:val="multilevel"/>
    <w:tmpl w:val="244A98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32"/>
  </w:num>
  <w:num w:numId="17">
    <w:abstractNumId w:val="31"/>
  </w:num>
  <w:num w:numId="18">
    <w:abstractNumId w:val="17"/>
  </w:num>
  <w:num w:numId="19">
    <w:abstractNumId w:val="29"/>
  </w:num>
  <w:num w:numId="20">
    <w:abstractNumId w:val="10"/>
  </w:num>
  <w:num w:numId="21">
    <w:abstractNumId w:val="25"/>
  </w:num>
  <w:num w:numId="22">
    <w:abstractNumId w:val="24"/>
  </w:num>
  <w:num w:numId="23">
    <w:abstractNumId w:val="21"/>
  </w:num>
  <w:num w:numId="24">
    <w:abstractNumId w:val="19"/>
  </w:num>
  <w:num w:numId="25">
    <w:abstractNumId w:val="16"/>
  </w:num>
  <w:num w:numId="26">
    <w:abstractNumId w:val="23"/>
  </w:num>
  <w:num w:numId="27">
    <w:abstractNumId w:val="28"/>
  </w:num>
  <w:num w:numId="28">
    <w:abstractNumId w:val="15"/>
  </w:num>
  <w:num w:numId="29">
    <w:abstractNumId w:val="14"/>
  </w:num>
  <w:num w:numId="30">
    <w:abstractNumId w:val="30"/>
  </w:num>
  <w:num w:numId="31">
    <w:abstractNumId w:val="26"/>
  </w:num>
  <w:num w:numId="32">
    <w:abstractNumId w:val="13"/>
  </w:num>
  <w:num w:numId="33">
    <w:abstractNumId w:val="20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61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6D75"/>
    <w:rsid w:val="00021EEF"/>
    <w:rsid w:val="00036E65"/>
    <w:rsid w:val="00052BE1"/>
    <w:rsid w:val="0007412A"/>
    <w:rsid w:val="000D02D8"/>
    <w:rsid w:val="000E0444"/>
    <w:rsid w:val="0010199E"/>
    <w:rsid w:val="0010257B"/>
    <w:rsid w:val="001166C2"/>
    <w:rsid w:val="001343E2"/>
    <w:rsid w:val="001503AC"/>
    <w:rsid w:val="001565B7"/>
    <w:rsid w:val="00165F78"/>
    <w:rsid w:val="00166D75"/>
    <w:rsid w:val="001765FE"/>
    <w:rsid w:val="0019561F"/>
    <w:rsid w:val="001B32D2"/>
    <w:rsid w:val="001C2AC2"/>
    <w:rsid w:val="001D05EC"/>
    <w:rsid w:val="00200115"/>
    <w:rsid w:val="002015F0"/>
    <w:rsid w:val="00213F61"/>
    <w:rsid w:val="00247C90"/>
    <w:rsid w:val="002521EF"/>
    <w:rsid w:val="00253FA7"/>
    <w:rsid w:val="00255E79"/>
    <w:rsid w:val="002618F9"/>
    <w:rsid w:val="0026330F"/>
    <w:rsid w:val="00283B81"/>
    <w:rsid w:val="00290C13"/>
    <w:rsid w:val="00293B83"/>
    <w:rsid w:val="002A3621"/>
    <w:rsid w:val="002A4C3B"/>
    <w:rsid w:val="002B3890"/>
    <w:rsid w:val="002B7747"/>
    <w:rsid w:val="002C77B9"/>
    <w:rsid w:val="002D19F2"/>
    <w:rsid w:val="002E3721"/>
    <w:rsid w:val="002F485A"/>
    <w:rsid w:val="003053D9"/>
    <w:rsid w:val="003638AF"/>
    <w:rsid w:val="003720CA"/>
    <w:rsid w:val="003856C9"/>
    <w:rsid w:val="00396369"/>
    <w:rsid w:val="003A4C77"/>
    <w:rsid w:val="003D059B"/>
    <w:rsid w:val="003F4D31"/>
    <w:rsid w:val="003F5FDB"/>
    <w:rsid w:val="0043426C"/>
    <w:rsid w:val="00441EB9"/>
    <w:rsid w:val="00463463"/>
    <w:rsid w:val="00473EF8"/>
    <w:rsid w:val="004760E5"/>
    <w:rsid w:val="004A31C9"/>
    <w:rsid w:val="004A6F52"/>
    <w:rsid w:val="004D22BB"/>
    <w:rsid w:val="004E1491"/>
    <w:rsid w:val="005141CF"/>
    <w:rsid w:val="005152F2"/>
    <w:rsid w:val="00521DAB"/>
    <w:rsid w:val="005246B9"/>
    <w:rsid w:val="00534E4E"/>
    <w:rsid w:val="005428C5"/>
    <w:rsid w:val="00544A18"/>
    <w:rsid w:val="00551D35"/>
    <w:rsid w:val="005562D4"/>
    <w:rsid w:val="00557019"/>
    <w:rsid w:val="00564610"/>
    <w:rsid w:val="005674AC"/>
    <w:rsid w:val="00580925"/>
    <w:rsid w:val="00580DE1"/>
    <w:rsid w:val="00594BFA"/>
    <w:rsid w:val="005A1E51"/>
    <w:rsid w:val="005A3C2A"/>
    <w:rsid w:val="005A7E57"/>
    <w:rsid w:val="005B1817"/>
    <w:rsid w:val="005B37B2"/>
    <w:rsid w:val="005F6F7E"/>
    <w:rsid w:val="00614C1D"/>
    <w:rsid w:val="00616FF4"/>
    <w:rsid w:val="006674CF"/>
    <w:rsid w:val="006A3CE7"/>
    <w:rsid w:val="00707603"/>
    <w:rsid w:val="00720479"/>
    <w:rsid w:val="00731F9D"/>
    <w:rsid w:val="007376A7"/>
    <w:rsid w:val="00743379"/>
    <w:rsid w:val="00743995"/>
    <w:rsid w:val="00747550"/>
    <w:rsid w:val="00753BE5"/>
    <w:rsid w:val="0076023D"/>
    <w:rsid w:val="007803B7"/>
    <w:rsid w:val="007A7C08"/>
    <w:rsid w:val="007B2F5C"/>
    <w:rsid w:val="007B5341"/>
    <w:rsid w:val="007C5F05"/>
    <w:rsid w:val="00804BB7"/>
    <w:rsid w:val="00825ED8"/>
    <w:rsid w:val="00832043"/>
    <w:rsid w:val="00832F81"/>
    <w:rsid w:val="00841714"/>
    <w:rsid w:val="008501C7"/>
    <w:rsid w:val="008669D5"/>
    <w:rsid w:val="008A2022"/>
    <w:rsid w:val="008B04A6"/>
    <w:rsid w:val="008B49A4"/>
    <w:rsid w:val="008B638E"/>
    <w:rsid w:val="008C7CA2"/>
    <w:rsid w:val="008D49DE"/>
    <w:rsid w:val="008F510F"/>
    <w:rsid w:val="008F6337"/>
    <w:rsid w:val="00914DAF"/>
    <w:rsid w:val="0093286E"/>
    <w:rsid w:val="0094020F"/>
    <w:rsid w:val="00967A0B"/>
    <w:rsid w:val="009A7F75"/>
    <w:rsid w:val="009D1627"/>
    <w:rsid w:val="009D6511"/>
    <w:rsid w:val="009D7948"/>
    <w:rsid w:val="009E3574"/>
    <w:rsid w:val="009E6518"/>
    <w:rsid w:val="00A05A9C"/>
    <w:rsid w:val="00A0693C"/>
    <w:rsid w:val="00A113FC"/>
    <w:rsid w:val="00A21404"/>
    <w:rsid w:val="00A24C1B"/>
    <w:rsid w:val="00A2578D"/>
    <w:rsid w:val="00A42F91"/>
    <w:rsid w:val="00A44B0F"/>
    <w:rsid w:val="00A75F96"/>
    <w:rsid w:val="00A82DCA"/>
    <w:rsid w:val="00AC19EC"/>
    <w:rsid w:val="00AC7A24"/>
    <w:rsid w:val="00AD47B5"/>
    <w:rsid w:val="00AD59F2"/>
    <w:rsid w:val="00AF1258"/>
    <w:rsid w:val="00B01E52"/>
    <w:rsid w:val="00B173A8"/>
    <w:rsid w:val="00B37452"/>
    <w:rsid w:val="00B42B1F"/>
    <w:rsid w:val="00B436B4"/>
    <w:rsid w:val="00B550FC"/>
    <w:rsid w:val="00B67DA3"/>
    <w:rsid w:val="00B72E2F"/>
    <w:rsid w:val="00B8469E"/>
    <w:rsid w:val="00B85871"/>
    <w:rsid w:val="00B92B8B"/>
    <w:rsid w:val="00B93310"/>
    <w:rsid w:val="00BA1B48"/>
    <w:rsid w:val="00BA4335"/>
    <w:rsid w:val="00BB3B21"/>
    <w:rsid w:val="00BC1F18"/>
    <w:rsid w:val="00BD12E7"/>
    <w:rsid w:val="00BD1534"/>
    <w:rsid w:val="00BD2E58"/>
    <w:rsid w:val="00BF6BAB"/>
    <w:rsid w:val="00C007A5"/>
    <w:rsid w:val="00C420C8"/>
    <w:rsid w:val="00C4403A"/>
    <w:rsid w:val="00CA422C"/>
    <w:rsid w:val="00CA6ED6"/>
    <w:rsid w:val="00CC1F3B"/>
    <w:rsid w:val="00CC2E70"/>
    <w:rsid w:val="00CE6306"/>
    <w:rsid w:val="00D11C4D"/>
    <w:rsid w:val="00D5067A"/>
    <w:rsid w:val="00D52637"/>
    <w:rsid w:val="00D73F60"/>
    <w:rsid w:val="00D82EEB"/>
    <w:rsid w:val="00DA2541"/>
    <w:rsid w:val="00DB0583"/>
    <w:rsid w:val="00DC0F74"/>
    <w:rsid w:val="00DC79BB"/>
    <w:rsid w:val="00DE6CA7"/>
    <w:rsid w:val="00DF0A0F"/>
    <w:rsid w:val="00E147E5"/>
    <w:rsid w:val="00E34D58"/>
    <w:rsid w:val="00E44C71"/>
    <w:rsid w:val="00E55445"/>
    <w:rsid w:val="00E82746"/>
    <w:rsid w:val="00E941EF"/>
    <w:rsid w:val="00EB1C1B"/>
    <w:rsid w:val="00EB5F13"/>
    <w:rsid w:val="00EE6445"/>
    <w:rsid w:val="00F05C78"/>
    <w:rsid w:val="00F077AE"/>
    <w:rsid w:val="00F14687"/>
    <w:rsid w:val="00F2582F"/>
    <w:rsid w:val="00F51C8C"/>
    <w:rsid w:val="00F56435"/>
    <w:rsid w:val="00F91A9C"/>
    <w:rsid w:val="00F927F0"/>
    <w:rsid w:val="00FA07AA"/>
    <w:rsid w:val="00FB0A17"/>
    <w:rsid w:val="00FB14B4"/>
    <w:rsid w:val="00FB6A8F"/>
    <w:rsid w:val="00FC61E2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0DC632BA"/>
  <w15:docId w15:val="{D4E7F8BB-A8DF-4A61-B759-2234520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domain">
    <w:name w:val="domain"/>
    <w:basedOn w:val="DefaultParagraphFont"/>
    <w:rsid w:val="00166D75"/>
  </w:style>
  <w:style w:type="character" w:customStyle="1" w:styleId="ListParagraphChar">
    <w:name w:val="List Paragraph Char"/>
    <w:link w:val="ListParagraph"/>
    <w:uiPriority w:val="34"/>
    <w:locked/>
    <w:rsid w:val="00FB14B4"/>
  </w:style>
  <w:style w:type="paragraph" w:styleId="Revision">
    <w:name w:val="Revision"/>
    <w:hidden/>
    <w:uiPriority w:val="99"/>
    <w:semiHidden/>
    <w:rsid w:val="00A05A9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ad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91436B306A47AABA4A083AF2248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F78FB-6454-4A2C-926A-CE6801BA0FBC}"/>
      </w:docPartPr>
      <w:docPartBody>
        <w:p w:rsidR="0023765D" w:rsidRDefault="0023765D">
          <w:pPr>
            <w:pStyle w:val="8891436B306A47AABA4A083AF2248879"/>
          </w:pPr>
          <w:r>
            <w:t>Objective</w:t>
          </w:r>
        </w:p>
      </w:docPartBody>
    </w:docPart>
    <w:docPart>
      <w:docPartPr>
        <w:name w:val="8B6AB712AFBC43C88786B5A8825D2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C75DD-AE08-49F2-8BDC-D72CEED11AD7}"/>
      </w:docPartPr>
      <w:docPartBody>
        <w:p w:rsidR="0023765D" w:rsidRDefault="0023765D">
          <w:pPr>
            <w:pStyle w:val="8B6AB712AFBC43C88786B5A8825D2032"/>
          </w:pPr>
          <w:r>
            <w:t>Skills</w:t>
          </w:r>
        </w:p>
      </w:docPartBody>
    </w:docPart>
    <w:docPart>
      <w:docPartPr>
        <w:name w:val="65F5FADDFD984773ACE748951B419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0F2E-5A69-4B81-BCB6-846B075743B8}"/>
      </w:docPartPr>
      <w:docPartBody>
        <w:p w:rsidR="0023765D" w:rsidRDefault="0023765D">
          <w:pPr>
            <w:pStyle w:val="65F5FADDFD984773ACE748951B419612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65D"/>
    <w:rsid w:val="00023FD3"/>
    <w:rsid w:val="000C21AB"/>
    <w:rsid w:val="002014EE"/>
    <w:rsid w:val="0023765D"/>
    <w:rsid w:val="00321BEC"/>
    <w:rsid w:val="003A69E5"/>
    <w:rsid w:val="00461703"/>
    <w:rsid w:val="004C4753"/>
    <w:rsid w:val="004D7363"/>
    <w:rsid w:val="005127F7"/>
    <w:rsid w:val="00533BB2"/>
    <w:rsid w:val="00774FDF"/>
    <w:rsid w:val="007935B2"/>
    <w:rsid w:val="007948DF"/>
    <w:rsid w:val="007E0397"/>
    <w:rsid w:val="008A6778"/>
    <w:rsid w:val="008A7422"/>
    <w:rsid w:val="008E2A07"/>
    <w:rsid w:val="00BC059E"/>
    <w:rsid w:val="00BF1E07"/>
    <w:rsid w:val="00C331B9"/>
    <w:rsid w:val="00C346C2"/>
    <w:rsid w:val="00CC55B2"/>
    <w:rsid w:val="00D27020"/>
    <w:rsid w:val="00DD20F4"/>
    <w:rsid w:val="00DF28BB"/>
    <w:rsid w:val="00EB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91436B306A47AABA4A083AF2248879">
    <w:name w:val="8891436B306A47AABA4A083AF2248879"/>
  </w:style>
  <w:style w:type="paragraph" w:customStyle="1" w:styleId="8B6AB712AFBC43C88786B5A8825D2032">
    <w:name w:val="8B6AB712AFBC43C88786B5A8825D2032"/>
  </w:style>
  <w:style w:type="paragraph" w:customStyle="1" w:styleId="65F5FADDFD984773ACE748951B419612">
    <w:name w:val="65F5FADDFD984773ACE748951B4196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9544A-6C82-47B5-8674-9D9AAA681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7</TotalTime>
  <Pages>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 Dawson</dc:creator>
  <cp:keywords/>
  <dc:description/>
  <cp:lastModifiedBy>Adia Dawson</cp:lastModifiedBy>
  <cp:revision>2</cp:revision>
  <dcterms:created xsi:type="dcterms:W3CDTF">2022-02-07T23:25:00Z</dcterms:created>
  <dcterms:modified xsi:type="dcterms:W3CDTF">2022-02-09T00:04:00Z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