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19734C" w:rsidP="00913946">
            <w:pPr>
              <w:pStyle w:val="Title"/>
            </w:pPr>
            <w:r>
              <w:t>Gabriel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Ustanik</w:t>
            </w:r>
          </w:p>
          <w:p w:rsidR="00692703" w:rsidRPr="00CF1A49" w:rsidRDefault="0019734C" w:rsidP="00913946">
            <w:pPr>
              <w:pStyle w:val="ContactInfo"/>
              <w:contextualSpacing w:val="0"/>
            </w:pPr>
            <w:r>
              <w:t>11315 76</w:t>
            </w:r>
            <w:r w:rsidRPr="0019734C">
              <w:rPr>
                <w:vertAlign w:val="superscript"/>
              </w:rPr>
              <w:t>th</w:t>
            </w:r>
            <w:r>
              <w:t xml:space="preserve"> Ave S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AFD5FF7A9B93479A950C0888948EE9A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206-954-4578</w:t>
            </w:r>
          </w:p>
          <w:p w:rsidR="00692703" w:rsidRPr="00CF1A49" w:rsidRDefault="0019734C" w:rsidP="00913946">
            <w:pPr>
              <w:pStyle w:val="ContactInfoEmphasis"/>
              <w:contextualSpacing w:val="0"/>
            </w:pPr>
            <w:r>
              <w:t>gjustanik@gmail.com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19734C" w:rsidP="00913946">
            <w:pPr>
              <w:contextualSpacing w:val="0"/>
            </w:pPr>
            <w:r>
              <w:t xml:space="preserve">Experienced IT professional with skills in many </w:t>
            </w:r>
            <w:r w:rsidR="00057E3E">
              <w:t>areas</w:t>
            </w:r>
            <w:r>
              <w:t xml:space="preserve"> of technology.</w:t>
            </w:r>
            <w:r w:rsidR="00B24530">
              <w:t xml:space="preserve"> Well-organized and independent, also work well in</w:t>
            </w:r>
            <w:r w:rsidR="005D05F4">
              <w:t xml:space="preserve"> teams. Service oriented, ensuring great communication with staff and support to customers. </w:t>
            </w:r>
            <w:bookmarkStart w:id="0" w:name="_GoBack"/>
            <w:bookmarkEnd w:id="0"/>
          </w:p>
        </w:tc>
      </w:tr>
    </w:tbl>
    <w:p w:rsidR="004E01EB" w:rsidRPr="00CF1A49" w:rsidRDefault="000F279D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6A14BC232077497A9EACBCA00BD031EE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19734C" w:rsidP="001D0BF1">
            <w:pPr>
              <w:pStyle w:val="Heading3"/>
              <w:contextualSpacing w:val="0"/>
              <w:outlineLvl w:val="2"/>
            </w:pPr>
            <w:r>
              <w:t>2018</w:t>
            </w:r>
            <w:r w:rsidR="001D0BF1" w:rsidRPr="00CF1A49">
              <w:t xml:space="preserve"> – </w:t>
            </w:r>
            <w:r>
              <w:t>2019</w:t>
            </w:r>
          </w:p>
          <w:p w:rsidR="001D0BF1" w:rsidRPr="00CF1A49" w:rsidRDefault="0019734C" w:rsidP="001D0BF1">
            <w:pPr>
              <w:pStyle w:val="Heading2"/>
              <w:contextualSpacing w:val="0"/>
              <w:outlineLvl w:val="1"/>
            </w:pPr>
            <w:r>
              <w:t>IT Support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dtech</w:t>
            </w:r>
          </w:p>
          <w:p w:rsidR="001E3120" w:rsidRPr="00CF1A49" w:rsidRDefault="0019734C" w:rsidP="001D0BF1">
            <w:pPr>
              <w:contextualSpacing w:val="0"/>
            </w:pPr>
            <w:r>
              <w:t>Remote/onsite troubleshooting, onsite, installations, online ticketing system, resolve outages, document various materials, Office 365 / Exchange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19734C" w:rsidP="00F61DF9">
            <w:pPr>
              <w:pStyle w:val="Heading3"/>
              <w:contextualSpacing w:val="0"/>
              <w:outlineLvl w:val="2"/>
            </w:pPr>
            <w:r>
              <w:t>2018</w:t>
            </w:r>
            <w:r w:rsidR="00F61DF9" w:rsidRPr="00CF1A49">
              <w:t xml:space="preserve"> – </w:t>
            </w:r>
            <w:r>
              <w:t>2018</w:t>
            </w:r>
          </w:p>
          <w:p w:rsidR="00F61DF9" w:rsidRPr="00CF1A49" w:rsidRDefault="0019734C" w:rsidP="00F61DF9">
            <w:pPr>
              <w:pStyle w:val="Heading2"/>
              <w:contextualSpacing w:val="0"/>
              <w:outlineLvl w:val="1"/>
            </w:pPr>
            <w:r>
              <w:t>work study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rtc</w:t>
            </w:r>
          </w:p>
          <w:p w:rsidR="00F61DF9" w:rsidRDefault="0019734C" w:rsidP="00F61DF9">
            <w:r>
              <w:t>Install Virtual machines, troubleshoot/configure switches, network configuration</w:t>
            </w:r>
          </w:p>
        </w:tc>
      </w:tr>
    </w:tbl>
    <w:sdt>
      <w:sdtPr>
        <w:alias w:val="Education:"/>
        <w:tag w:val="Education:"/>
        <w:id w:val="-1908763273"/>
        <w:placeholder>
          <w:docPart w:val="261F8340D76848BDBDBEC07EC7267820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19734C" w:rsidP="001D0BF1">
            <w:pPr>
              <w:pStyle w:val="Heading3"/>
              <w:contextualSpacing w:val="0"/>
              <w:outlineLvl w:val="2"/>
            </w:pPr>
            <w:r>
              <w:t>spring</w:t>
            </w:r>
            <w:r w:rsidR="001D0BF1" w:rsidRPr="00CF1A49">
              <w:t xml:space="preserve"> </w:t>
            </w:r>
            <w:r w:rsidR="000D0DC0">
              <w:t>2019-2021</w:t>
            </w:r>
          </w:p>
          <w:p w:rsidR="001D0BF1" w:rsidRPr="00CF1A49" w:rsidRDefault="0019734C" w:rsidP="001D0BF1">
            <w:pPr>
              <w:pStyle w:val="Heading2"/>
              <w:contextualSpacing w:val="0"/>
              <w:outlineLvl w:val="1"/>
            </w:pPr>
            <w:r>
              <w:t>bas-computer networking architeccture</w:t>
            </w:r>
            <w:r w:rsidR="001D0BF1" w:rsidRPr="00CF1A49">
              <w:t xml:space="preserve">, </w:t>
            </w:r>
            <w:r w:rsidR="000D0DC0">
              <w:rPr>
                <w:rStyle w:val="SubtleReference"/>
              </w:rPr>
              <w:t>renton technical college</w:t>
            </w:r>
          </w:p>
          <w:p w:rsidR="007538DC" w:rsidRPr="00CF1A49" w:rsidRDefault="0019734C" w:rsidP="007538DC">
            <w:pPr>
              <w:contextualSpacing w:val="0"/>
            </w:pPr>
            <w:r>
              <w:t>Currently attending</w:t>
            </w:r>
            <w:r w:rsidR="005B5CB7">
              <w:t xml:space="preserve">. </w:t>
            </w:r>
            <w:r w:rsidR="00BF76CB">
              <w:t>IT project management, c</w:t>
            </w:r>
            <w:r w:rsidR="000D0DC0">
              <w:t>loud / virtual network infrastructure design/troubleshooting, network hardware, programming and scripting.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19734C" w:rsidP="00F61DF9">
            <w:pPr>
              <w:pStyle w:val="Heading3"/>
              <w:contextualSpacing w:val="0"/>
              <w:outlineLvl w:val="2"/>
            </w:pPr>
            <w:r>
              <w:t>december</w:t>
            </w:r>
            <w:r w:rsidR="00F61DF9" w:rsidRPr="00CF1A49">
              <w:t xml:space="preserve"> </w:t>
            </w:r>
            <w:r>
              <w:t>2018</w:t>
            </w:r>
          </w:p>
          <w:p w:rsidR="00F61DF9" w:rsidRPr="00CF1A49" w:rsidRDefault="000A5184" w:rsidP="00F61DF9">
            <w:pPr>
              <w:pStyle w:val="Heading2"/>
              <w:contextualSpacing w:val="0"/>
              <w:outlineLvl w:val="1"/>
            </w:pPr>
            <w:r>
              <w:t>aast-</w:t>
            </w:r>
            <w:r w:rsidR="000D0DC0">
              <w:t>Computer network</w:t>
            </w:r>
            <w:r>
              <w:t>ing</w:t>
            </w:r>
            <w:r w:rsidR="00F61DF9" w:rsidRPr="00CF1A49">
              <w:t xml:space="preserve">, </w:t>
            </w:r>
            <w:r w:rsidR="000D0DC0">
              <w:rPr>
                <w:rStyle w:val="SubtleReference"/>
              </w:rPr>
              <w:t>Renton technical college</w:t>
            </w:r>
          </w:p>
          <w:p w:rsidR="00F61DF9" w:rsidRDefault="001E2C27" w:rsidP="00F61DF9">
            <w:r>
              <w:t xml:space="preserve">Networking, Security, VMs, Active Directory, Group Policy, Linux. </w:t>
            </w:r>
          </w:p>
        </w:tc>
      </w:tr>
    </w:tbl>
    <w:sdt>
      <w:sdtPr>
        <w:alias w:val="Skills:"/>
        <w:tag w:val="Skills:"/>
        <w:id w:val="-1392877668"/>
        <w:placeholder>
          <w:docPart w:val="4BBC93FAE2FA49C99571182796DFBDD8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7A55B8" w:rsidP="006E1507">
            <w:pPr>
              <w:pStyle w:val="ListBullet"/>
              <w:contextualSpacing w:val="0"/>
            </w:pPr>
            <w:r>
              <w:t>Active Directory</w:t>
            </w:r>
          </w:p>
          <w:p w:rsidR="001F4E6D" w:rsidRDefault="007A55B8" w:rsidP="006E1507">
            <w:pPr>
              <w:pStyle w:val="ListBullet"/>
              <w:contextualSpacing w:val="0"/>
            </w:pPr>
            <w:r>
              <w:t>Exchange/365</w:t>
            </w:r>
          </w:p>
          <w:p w:rsidR="006A53F6" w:rsidRDefault="007A55B8" w:rsidP="006E1507">
            <w:pPr>
              <w:pStyle w:val="ListBullet"/>
              <w:contextualSpacing w:val="0"/>
            </w:pPr>
            <w:r>
              <w:t>Hyper-V, VMware</w:t>
            </w:r>
          </w:p>
          <w:p w:rsidR="00F02C64" w:rsidRDefault="005D05F4" w:rsidP="006E1507">
            <w:pPr>
              <w:pStyle w:val="ListBullet"/>
              <w:contextualSpacing w:val="0"/>
            </w:pPr>
            <w:r>
              <w:t>Networking</w:t>
            </w:r>
          </w:p>
          <w:p w:rsidR="006A53F6" w:rsidRPr="006E1507" w:rsidRDefault="006A53F6" w:rsidP="006A53F6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B24530" w:rsidP="006E1507">
            <w:pPr>
              <w:pStyle w:val="ListBullet"/>
              <w:contextualSpacing w:val="0"/>
            </w:pPr>
            <w:r>
              <w:t>Windows</w:t>
            </w:r>
            <w:r w:rsidR="007A55B8">
              <w:t>/Mac Troubleshooting</w:t>
            </w:r>
          </w:p>
          <w:p w:rsidR="001E3120" w:rsidRPr="006E1507" w:rsidRDefault="007A55B8" w:rsidP="006E1507">
            <w:pPr>
              <w:pStyle w:val="ListBullet"/>
              <w:contextualSpacing w:val="0"/>
            </w:pPr>
            <w:r>
              <w:t>Excellent Communication</w:t>
            </w:r>
          </w:p>
          <w:p w:rsidR="001E3120" w:rsidRDefault="007A55B8" w:rsidP="006E1507">
            <w:pPr>
              <w:pStyle w:val="ListBullet"/>
              <w:contextualSpacing w:val="0"/>
            </w:pPr>
            <w:r>
              <w:t>Multi-Tasking</w:t>
            </w:r>
          </w:p>
          <w:p w:rsidR="00F02C64" w:rsidRDefault="007A55B8" w:rsidP="006E1507">
            <w:pPr>
              <w:pStyle w:val="ListBullet"/>
              <w:contextualSpacing w:val="0"/>
            </w:pPr>
            <w:r>
              <w:t xml:space="preserve">Independent </w:t>
            </w:r>
          </w:p>
          <w:p w:rsidR="00E93626" w:rsidRPr="006E1507" w:rsidRDefault="00E93626" w:rsidP="00E93626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:rsidR="00AD782D" w:rsidRPr="00CF1A49" w:rsidRDefault="00E93626" w:rsidP="0062312F">
      <w:pPr>
        <w:pStyle w:val="Heading1"/>
      </w:pPr>
      <w:r>
        <w:t xml:space="preserve">Other </w:t>
      </w:r>
      <w:r w:rsidR="00F02C64">
        <w:t xml:space="preserve">Certifications </w:t>
      </w:r>
      <w:r>
        <w:t>&amp; skills</w:t>
      </w:r>
    </w:p>
    <w:p w:rsidR="00E93626" w:rsidRPr="006E1507" w:rsidRDefault="00F02C64" w:rsidP="006E1507">
      <w:proofErr w:type="gramStart"/>
      <w:r>
        <w:t>ACSP(</w:t>
      </w:r>
      <w:proofErr w:type="gramEnd"/>
      <w:r>
        <w:t>10.7), Mac Integration, IOS, Security Pro, Routing/Switching Pro, Server Pro,</w:t>
      </w:r>
      <w:r w:rsidR="00B24530">
        <w:t xml:space="preserve"> Linux Pro,</w:t>
      </w:r>
      <w:r>
        <w:t xml:space="preserve"> COMP</w:t>
      </w:r>
      <w:r w:rsidR="00E93626">
        <w:t xml:space="preserve">TIA IT Fundamentals, Powershell, VOIP, MDM, Fortinet(training), </w:t>
      </w:r>
      <w:proofErr w:type="spellStart"/>
      <w:r w:rsidR="00E93626">
        <w:t>Sonicwall</w:t>
      </w:r>
      <w:proofErr w:type="spellEnd"/>
      <w:r w:rsidR="00E93626">
        <w:t>, backup/restore</w:t>
      </w:r>
    </w:p>
    <w:sectPr w:rsidR="00E93626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279D" w:rsidRDefault="000F279D" w:rsidP="0068194B">
      <w:r>
        <w:separator/>
      </w:r>
    </w:p>
    <w:p w:rsidR="000F279D" w:rsidRDefault="000F279D"/>
    <w:p w:rsidR="000F279D" w:rsidRDefault="000F279D"/>
  </w:endnote>
  <w:endnote w:type="continuationSeparator" w:id="0">
    <w:p w:rsidR="000F279D" w:rsidRDefault="000F279D" w:rsidP="0068194B">
      <w:r>
        <w:continuationSeparator/>
      </w:r>
    </w:p>
    <w:p w:rsidR="000F279D" w:rsidRDefault="000F279D"/>
    <w:p w:rsidR="000F279D" w:rsidRDefault="000F27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279D" w:rsidRDefault="000F279D" w:rsidP="0068194B">
      <w:r>
        <w:separator/>
      </w:r>
    </w:p>
    <w:p w:rsidR="000F279D" w:rsidRDefault="000F279D"/>
    <w:p w:rsidR="000F279D" w:rsidRDefault="000F279D"/>
  </w:footnote>
  <w:footnote w:type="continuationSeparator" w:id="0">
    <w:p w:rsidR="000F279D" w:rsidRDefault="000F279D" w:rsidP="0068194B">
      <w:r>
        <w:continuationSeparator/>
      </w:r>
    </w:p>
    <w:p w:rsidR="000F279D" w:rsidRDefault="000F279D"/>
    <w:p w:rsidR="000F279D" w:rsidRDefault="000F27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99DB00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4C"/>
    <w:rsid w:val="000001EF"/>
    <w:rsid w:val="00007322"/>
    <w:rsid w:val="00007728"/>
    <w:rsid w:val="00024584"/>
    <w:rsid w:val="00024730"/>
    <w:rsid w:val="00055E95"/>
    <w:rsid w:val="00057E3E"/>
    <w:rsid w:val="0007021F"/>
    <w:rsid w:val="000A5184"/>
    <w:rsid w:val="000B2BA5"/>
    <w:rsid w:val="000D0DC0"/>
    <w:rsid w:val="000F279D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9734C"/>
    <w:rsid w:val="001C0E68"/>
    <w:rsid w:val="001C4B6F"/>
    <w:rsid w:val="001D0BF1"/>
    <w:rsid w:val="001E2C27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270D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B7063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27D7"/>
    <w:rsid w:val="00513E2A"/>
    <w:rsid w:val="00566A35"/>
    <w:rsid w:val="0056701E"/>
    <w:rsid w:val="005740D7"/>
    <w:rsid w:val="005A0F26"/>
    <w:rsid w:val="005A1B10"/>
    <w:rsid w:val="005A6850"/>
    <w:rsid w:val="005B1B1B"/>
    <w:rsid w:val="005B5CB7"/>
    <w:rsid w:val="005C5932"/>
    <w:rsid w:val="005D05F4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A53F6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A55B8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4530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BF76CB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3626"/>
    <w:rsid w:val="00E9528E"/>
    <w:rsid w:val="00E96BBB"/>
    <w:rsid w:val="00EA5099"/>
    <w:rsid w:val="00EC1351"/>
    <w:rsid w:val="00EC4CBF"/>
    <w:rsid w:val="00EE2CA8"/>
    <w:rsid w:val="00EE51E8"/>
    <w:rsid w:val="00EF17E8"/>
    <w:rsid w:val="00EF51D9"/>
    <w:rsid w:val="00F02C64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7A208"/>
  <w15:chartTrackingRefBased/>
  <w15:docId w15:val="{AE8ADA8E-49CD-498E-8A55-5D84A2D32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d%20Us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D5FF7A9B93479A950C0888948EE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BE240-A60F-4B14-9E3F-F129EFC220C1}"/>
      </w:docPartPr>
      <w:docPartBody>
        <w:p w:rsidR="008E7528" w:rsidRDefault="007A7150">
          <w:pPr>
            <w:pStyle w:val="AFD5FF7A9B93479A950C0888948EE9A6"/>
          </w:pPr>
          <w:r w:rsidRPr="00CF1A49">
            <w:t>·</w:t>
          </w:r>
        </w:p>
      </w:docPartBody>
    </w:docPart>
    <w:docPart>
      <w:docPartPr>
        <w:name w:val="6A14BC232077497A9EACBCA00BD03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F074F0-4EF5-47D0-9C26-E65B96A7F3E3}"/>
      </w:docPartPr>
      <w:docPartBody>
        <w:p w:rsidR="008E7528" w:rsidRDefault="007A7150">
          <w:pPr>
            <w:pStyle w:val="6A14BC232077497A9EACBCA00BD031EE"/>
          </w:pPr>
          <w:r w:rsidRPr="00CF1A49">
            <w:t>Experience</w:t>
          </w:r>
        </w:p>
      </w:docPartBody>
    </w:docPart>
    <w:docPart>
      <w:docPartPr>
        <w:name w:val="261F8340D76848BDBDBEC07EC7267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0C7E3-6BF3-4D51-B3F1-168E0C2AA84B}"/>
      </w:docPartPr>
      <w:docPartBody>
        <w:p w:rsidR="008E7528" w:rsidRDefault="007A7150">
          <w:pPr>
            <w:pStyle w:val="261F8340D76848BDBDBEC07EC7267820"/>
          </w:pPr>
          <w:r w:rsidRPr="00CF1A49">
            <w:t>Education</w:t>
          </w:r>
        </w:p>
      </w:docPartBody>
    </w:docPart>
    <w:docPart>
      <w:docPartPr>
        <w:name w:val="4BBC93FAE2FA49C99571182796DFB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F9470-A8BE-4815-971D-A0E8EA450E67}"/>
      </w:docPartPr>
      <w:docPartBody>
        <w:p w:rsidR="008E7528" w:rsidRDefault="007A7150">
          <w:pPr>
            <w:pStyle w:val="4BBC93FAE2FA49C99571182796DFBDD8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150"/>
    <w:rsid w:val="002443EB"/>
    <w:rsid w:val="007A7150"/>
    <w:rsid w:val="008E7528"/>
    <w:rsid w:val="00E4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DC9A6AD05C4976BDE9267991C00A03">
    <w:name w:val="92DC9A6AD05C4976BDE9267991C00A03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586D195CC784493B7A94C1DE3AEFE85">
    <w:name w:val="8586D195CC784493B7A94C1DE3AEFE85"/>
  </w:style>
  <w:style w:type="paragraph" w:customStyle="1" w:styleId="82332805741A45B5A8AE958A2C90085C">
    <w:name w:val="82332805741A45B5A8AE958A2C90085C"/>
  </w:style>
  <w:style w:type="paragraph" w:customStyle="1" w:styleId="AFD5FF7A9B93479A950C0888948EE9A6">
    <w:name w:val="AFD5FF7A9B93479A950C0888948EE9A6"/>
  </w:style>
  <w:style w:type="paragraph" w:customStyle="1" w:styleId="D46C98CBFEEF4E35B5403BF14D14235A">
    <w:name w:val="D46C98CBFEEF4E35B5403BF14D14235A"/>
  </w:style>
  <w:style w:type="paragraph" w:customStyle="1" w:styleId="816F58B135F14EFBA20482D8A2A99B97">
    <w:name w:val="816F58B135F14EFBA20482D8A2A99B97"/>
  </w:style>
  <w:style w:type="paragraph" w:customStyle="1" w:styleId="048EE08E45824CACBA5B8829DDD09D5B">
    <w:name w:val="048EE08E45824CACBA5B8829DDD09D5B"/>
  </w:style>
  <w:style w:type="paragraph" w:customStyle="1" w:styleId="06E32E6D3B8F4C029CAF82F2F73F6CF7">
    <w:name w:val="06E32E6D3B8F4C029CAF82F2F73F6CF7"/>
  </w:style>
  <w:style w:type="paragraph" w:customStyle="1" w:styleId="15D098B8618C4D6A8F72D5DDE5FEDA94">
    <w:name w:val="15D098B8618C4D6A8F72D5DDE5FEDA94"/>
  </w:style>
  <w:style w:type="paragraph" w:customStyle="1" w:styleId="04D29617D2304F8EB14EC741E1D75E79">
    <w:name w:val="04D29617D2304F8EB14EC741E1D75E79"/>
  </w:style>
  <w:style w:type="paragraph" w:customStyle="1" w:styleId="2EB502DDA51D4BE89A1E4E9262D00106">
    <w:name w:val="2EB502DDA51D4BE89A1E4E9262D00106"/>
  </w:style>
  <w:style w:type="paragraph" w:customStyle="1" w:styleId="6A14BC232077497A9EACBCA00BD031EE">
    <w:name w:val="6A14BC232077497A9EACBCA00BD031EE"/>
  </w:style>
  <w:style w:type="paragraph" w:customStyle="1" w:styleId="DD5B8FF78A3845AABF8FE8D2A97E7B13">
    <w:name w:val="DD5B8FF78A3845AABF8FE8D2A97E7B13"/>
  </w:style>
  <w:style w:type="paragraph" w:customStyle="1" w:styleId="F56120EA80EE4E92949DC5CAAC377335">
    <w:name w:val="F56120EA80EE4E92949DC5CAAC377335"/>
  </w:style>
  <w:style w:type="paragraph" w:customStyle="1" w:styleId="568A85C00E4E4177AE4EF95B177C649B">
    <w:name w:val="568A85C00E4E4177AE4EF95B177C649B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8E11A87B45A4EAC809BE144CDFB0695">
    <w:name w:val="F8E11A87B45A4EAC809BE144CDFB0695"/>
  </w:style>
  <w:style w:type="paragraph" w:customStyle="1" w:styleId="8362D38DC5AB4F51B4E3C31CAB934BA5">
    <w:name w:val="8362D38DC5AB4F51B4E3C31CAB934BA5"/>
  </w:style>
  <w:style w:type="paragraph" w:customStyle="1" w:styleId="5FC49BF416274CCC96B3B659372188D3">
    <w:name w:val="5FC49BF416274CCC96B3B659372188D3"/>
  </w:style>
  <w:style w:type="paragraph" w:customStyle="1" w:styleId="ADF95918DBFA49F1B3ECD8F0737514DA">
    <w:name w:val="ADF95918DBFA49F1B3ECD8F0737514DA"/>
  </w:style>
  <w:style w:type="paragraph" w:customStyle="1" w:styleId="7A8614D2C7784373A2B7BFA38735511B">
    <w:name w:val="7A8614D2C7784373A2B7BFA38735511B"/>
  </w:style>
  <w:style w:type="paragraph" w:customStyle="1" w:styleId="49AE60CAE7C74F6EB2A2A7E84CC6BD50">
    <w:name w:val="49AE60CAE7C74F6EB2A2A7E84CC6BD50"/>
  </w:style>
  <w:style w:type="paragraph" w:customStyle="1" w:styleId="5457397EBBEA4029ADAEF6165CEF9545">
    <w:name w:val="5457397EBBEA4029ADAEF6165CEF9545"/>
  </w:style>
  <w:style w:type="paragraph" w:customStyle="1" w:styleId="261F8340D76848BDBDBEC07EC7267820">
    <w:name w:val="261F8340D76848BDBDBEC07EC7267820"/>
  </w:style>
  <w:style w:type="paragraph" w:customStyle="1" w:styleId="69921DC0F17B42CD9979271B29522354">
    <w:name w:val="69921DC0F17B42CD9979271B29522354"/>
  </w:style>
  <w:style w:type="paragraph" w:customStyle="1" w:styleId="FF46278B6CA94DF18D8C5BF1F9362C7D">
    <w:name w:val="FF46278B6CA94DF18D8C5BF1F9362C7D"/>
  </w:style>
  <w:style w:type="paragraph" w:customStyle="1" w:styleId="E6BDC5DB3A6B4747AEA031ABD597C519">
    <w:name w:val="E6BDC5DB3A6B4747AEA031ABD597C519"/>
  </w:style>
  <w:style w:type="paragraph" w:customStyle="1" w:styleId="4C597B1F5A014008BB2747F4F77F8F8E">
    <w:name w:val="4C597B1F5A014008BB2747F4F77F8F8E"/>
  </w:style>
  <w:style w:type="paragraph" w:customStyle="1" w:styleId="D651DB64FC584666804BFD4076F9980A">
    <w:name w:val="D651DB64FC584666804BFD4076F9980A"/>
  </w:style>
  <w:style w:type="paragraph" w:customStyle="1" w:styleId="F1A5F6EFCBDA464D89368FAE35A8E3F2">
    <w:name w:val="F1A5F6EFCBDA464D89368FAE35A8E3F2"/>
  </w:style>
  <w:style w:type="paragraph" w:customStyle="1" w:styleId="2B23A94C23484F97B1A85837BA485FB4">
    <w:name w:val="2B23A94C23484F97B1A85837BA485FB4"/>
  </w:style>
  <w:style w:type="paragraph" w:customStyle="1" w:styleId="829AD96A4F854EF199A951CD50AAEEAC">
    <w:name w:val="829AD96A4F854EF199A951CD50AAEEAC"/>
  </w:style>
  <w:style w:type="paragraph" w:customStyle="1" w:styleId="CD87F22B0D1D4262BF95540C209EBBC1">
    <w:name w:val="CD87F22B0D1D4262BF95540C209EBBC1"/>
  </w:style>
  <w:style w:type="paragraph" w:customStyle="1" w:styleId="D33FA2CE362D48C09C70BA57B411C7C1">
    <w:name w:val="D33FA2CE362D48C09C70BA57B411C7C1"/>
  </w:style>
  <w:style w:type="paragraph" w:customStyle="1" w:styleId="4BBC93FAE2FA49C99571182796DFBDD8">
    <w:name w:val="4BBC93FAE2FA49C99571182796DFBDD8"/>
  </w:style>
  <w:style w:type="paragraph" w:customStyle="1" w:styleId="E00DFF4C782D46E7B6AFF7A02C615DE2">
    <w:name w:val="E00DFF4C782D46E7B6AFF7A02C615DE2"/>
  </w:style>
  <w:style w:type="paragraph" w:customStyle="1" w:styleId="864C2E96C86441DD8D4BDFD9DBC40489">
    <w:name w:val="864C2E96C86441DD8D4BDFD9DBC40489"/>
  </w:style>
  <w:style w:type="paragraph" w:customStyle="1" w:styleId="B0271E33CD6942A7AC0AF06E319285AA">
    <w:name w:val="B0271E33CD6942A7AC0AF06E319285AA"/>
  </w:style>
  <w:style w:type="paragraph" w:customStyle="1" w:styleId="47C84814226647E9AC96062979C6B41B">
    <w:name w:val="47C84814226647E9AC96062979C6B41B"/>
  </w:style>
  <w:style w:type="paragraph" w:customStyle="1" w:styleId="63BC27B5976942148DBA82BB4C8DCD62">
    <w:name w:val="63BC27B5976942148DBA82BB4C8DCD62"/>
  </w:style>
  <w:style w:type="paragraph" w:customStyle="1" w:styleId="5CC56CF707634D69A558B1BBB9DC6D0E">
    <w:name w:val="5CC56CF707634D69A558B1BBB9DC6D0E"/>
  </w:style>
  <w:style w:type="paragraph" w:customStyle="1" w:styleId="14F980598EC34F599F438C76D8BF359F">
    <w:name w:val="14F980598EC34F599F438C76D8BF35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6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Bones</dc:creator>
  <cp:keywords/>
  <dc:description/>
  <cp:lastModifiedBy>Gabriel Ustanik</cp:lastModifiedBy>
  <cp:revision>3</cp:revision>
  <dcterms:created xsi:type="dcterms:W3CDTF">2019-07-27T01:47:00Z</dcterms:created>
  <dcterms:modified xsi:type="dcterms:W3CDTF">2019-09-04T04:08:00Z</dcterms:modified>
  <cp:category/>
</cp:coreProperties>
</file>