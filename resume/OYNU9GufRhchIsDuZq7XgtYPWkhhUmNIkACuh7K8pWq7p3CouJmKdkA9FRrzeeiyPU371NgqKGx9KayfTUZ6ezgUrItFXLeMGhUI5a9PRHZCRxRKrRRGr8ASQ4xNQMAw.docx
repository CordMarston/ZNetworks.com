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88"/>
        <w:gridCol w:w="7850"/>
        <w:gridCol w:w="18"/>
      </w:tblGrid>
      <w:tr w:rsidR="00D12EE3" w14:paraId="5FBE523B" w14:textId="77777777" w:rsidTr="003154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3"/>
          </w:tcPr>
          <w:p w14:paraId="52BAB4FE" w14:textId="77777777" w:rsidR="00D12EE3" w:rsidRPr="008D1A34" w:rsidRDefault="00A47598">
            <w:pPr>
              <w:pStyle w:val="Address2"/>
              <w:rPr>
                <w:b/>
                <w:sz w:val="40"/>
                <w:szCs w:val="40"/>
              </w:rPr>
            </w:pPr>
            <w:r w:rsidRPr="008D1A34">
              <w:rPr>
                <w:b/>
                <w:sz w:val="40"/>
                <w:szCs w:val="40"/>
              </w:rPr>
              <w:t>Joseph Macias</w:t>
            </w:r>
            <w:r w:rsidR="008D1A34">
              <w:rPr>
                <w:b/>
                <w:sz w:val="40"/>
                <w:szCs w:val="40"/>
              </w:rPr>
              <w:t>, CCNA, A+, MCP</w:t>
            </w:r>
          </w:p>
        </w:tc>
      </w:tr>
      <w:tr w:rsidR="00D12EE3" w14:paraId="5537A551" w14:textId="77777777" w:rsidTr="00026849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0" w:type="auto"/>
            <w:gridSpan w:val="3"/>
            <w:tcMar>
              <w:bottom w:w="288" w:type="dxa"/>
            </w:tcMar>
          </w:tcPr>
          <w:p w14:paraId="23659919" w14:textId="77777777" w:rsidR="00A47598" w:rsidRDefault="00A47598" w:rsidP="008F343A">
            <w:pPr>
              <w:pStyle w:val="Address1"/>
              <w:rPr>
                <w:sz w:val="24"/>
                <w:szCs w:val="24"/>
              </w:rPr>
            </w:pPr>
          </w:p>
          <w:p w14:paraId="0BAF0AA2" w14:textId="77777777" w:rsidR="00D12EE3" w:rsidRPr="00BC0916" w:rsidRDefault="001553E9" w:rsidP="008F343A">
            <w:pPr>
              <w:pStyle w:val="Address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Phone:702-496-5263    </w:t>
            </w:r>
            <w:r w:rsidR="004F3607" w:rsidRPr="00BC0916">
              <w:rPr>
                <w:sz w:val="24"/>
                <w:szCs w:val="24"/>
              </w:rPr>
              <w:t>E-mail</w:t>
            </w:r>
            <w:r w:rsidR="003249E7">
              <w:rPr>
                <w:sz w:val="24"/>
                <w:szCs w:val="24"/>
              </w:rPr>
              <w:t>:</w:t>
            </w:r>
            <w:hyperlink r:id="rId6" w:history="1">
              <w:r w:rsidR="0049445C" w:rsidRPr="002925E5">
                <w:rPr>
                  <w:rStyle w:val="Hyperlink"/>
                  <w:sz w:val="24"/>
                  <w:szCs w:val="24"/>
                </w:rPr>
                <w:t>j-macias@live.com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D12EE3" w14:paraId="4495F1B5" w14:textId="77777777" w:rsidTr="003154B3">
        <w:tblPrEx>
          <w:jc w:val="left"/>
          <w:tblCellMar>
            <w:top w:w="0" w:type="dxa"/>
            <w:bottom w:w="0" w:type="dxa"/>
          </w:tblCellMar>
        </w:tblPrEx>
        <w:trPr>
          <w:gridAfter w:val="1"/>
          <w:trHeight w:val="80"/>
        </w:trPr>
        <w:tc>
          <w:tcPr>
            <w:tcW w:w="8838" w:type="dxa"/>
            <w:gridSpan w:val="2"/>
          </w:tcPr>
          <w:p w14:paraId="52CE04AB" w14:textId="77777777" w:rsidR="00D12EE3" w:rsidRPr="00BC0916" w:rsidRDefault="00026849">
            <w:pPr>
              <w:pStyle w:val="Section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</w:t>
            </w:r>
          </w:p>
        </w:tc>
      </w:tr>
      <w:tr w:rsidR="00D12EE3" w14:paraId="4E16FB11" w14:textId="77777777" w:rsidTr="00026849">
        <w:tblPrEx>
          <w:jc w:val="left"/>
          <w:tblCellMar>
            <w:top w:w="0" w:type="dxa"/>
            <w:bottom w:w="0" w:type="dxa"/>
          </w:tblCellMar>
        </w:tblPrEx>
        <w:trPr>
          <w:gridAfter w:val="1"/>
          <w:trHeight w:val="990"/>
        </w:trPr>
        <w:tc>
          <w:tcPr>
            <w:tcW w:w="988" w:type="dxa"/>
          </w:tcPr>
          <w:p w14:paraId="47668193" w14:textId="77777777" w:rsidR="00D12EE3" w:rsidRPr="00BC0916" w:rsidRDefault="00D12EE3">
            <w:pPr>
              <w:rPr>
                <w:sz w:val="24"/>
                <w:szCs w:val="24"/>
              </w:rPr>
            </w:pPr>
          </w:p>
        </w:tc>
        <w:tc>
          <w:tcPr>
            <w:tcW w:w="7850" w:type="dxa"/>
          </w:tcPr>
          <w:p w14:paraId="4285AF8E" w14:textId="77777777" w:rsidR="008F343A" w:rsidRPr="00BC0916" w:rsidRDefault="008F343A" w:rsidP="008E0D96">
            <w:pPr>
              <w:pStyle w:val="Objective"/>
              <w:numPr>
                <w:ilvl w:val="0"/>
                <w:numId w:val="36"/>
              </w:numPr>
              <w:spacing w:before="120" w:after="0"/>
              <w:jc w:val="lef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 xml:space="preserve">Router and </w:t>
            </w:r>
            <w:r w:rsidR="00832F62" w:rsidRPr="00BC0916">
              <w:rPr>
                <w:sz w:val="24"/>
                <w:szCs w:val="24"/>
              </w:rPr>
              <w:t>Switch</w:t>
            </w:r>
            <w:r w:rsidR="00C172E7">
              <w:rPr>
                <w:sz w:val="24"/>
                <w:szCs w:val="24"/>
              </w:rPr>
              <w:t xml:space="preserve"> Installation and Configuration</w:t>
            </w:r>
          </w:p>
          <w:p w14:paraId="1DACBB8C" w14:textId="77777777" w:rsidR="008F343A" w:rsidRPr="00BC0916" w:rsidRDefault="00142222" w:rsidP="008E0D96">
            <w:pPr>
              <w:pStyle w:val="Objective"/>
              <w:numPr>
                <w:ilvl w:val="0"/>
                <w:numId w:val="36"/>
              </w:numPr>
              <w:spacing w:before="12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  <w:r w:rsidR="008F343A" w:rsidRPr="00BC0916">
              <w:rPr>
                <w:sz w:val="24"/>
                <w:szCs w:val="24"/>
              </w:rPr>
              <w:t xml:space="preserve"> Server and Workstation</w:t>
            </w:r>
            <w:r>
              <w:rPr>
                <w:sz w:val="24"/>
                <w:szCs w:val="24"/>
              </w:rPr>
              <w:t xml:space="preserve"> Installation and Configuration</w:t>
            </w:r>
          </w:p>
          <w:p w14:paraId="06A39EFD" w14:textId="77777777" w:rsidR="00D12EE3" w:rsidRPr="00BC0916" w:rsidRDefault="008F343A" w:rsidP="008E0D96">
            <w:pPr>
              <w:pStyle w:val="Objective"/>
              <w:numPr>
                <w:ilvl w:val="0"/>
                <w:numId w:val="36"/>
              </w:numPr>
              <w:spacing w:before="120" w:after="0"/>
              <w:jc w:val="lef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Leader</w:t>
            </w:r>
            <w:r w:rsidR="00BC0916">
              <w:rPr>
                <w:sz w:val="24"/>
                <w:szCs w:val="24"/>
              </w:rPr>
              <w:t xml:space="preserve">ship </w:t>
            </w:r>
            <w:r w:rsidR="00142222">
              <w:rPr>
                <w:sz w:val="24"/>
                <w:szCs w:val="24"/>
              </w:rPr>
              <w:t>in</w:t>
            </w:r>
            <w:r w:rsidR="00BC0916">
              <w:rPr>
                <w:sz w:val="24"/>
                <w:szCs w:val="24"/>
              </w:rPr>
              <w:t xml:space="preserve"> Customer Service</w:t>
            </w:r>
          </w:p>
        </w:tc>
      </w:tr>
      <w:tr w:rsidR="004F3607" w14:paraId="48BB62BE" w14:textId="77777777" w:rsidTr="00191EFF">
        <w:tblPrEx>
          <w:jc w:val="left"/>
          <w:tblCellMar>
            <w:top w:w="0" w:type="dxa"/>
            <w:bottom w:w="0" w:type="dxa"/>
          </w:tblCellMar>
        </w:tblPrEx>
        <w:trPr>
          <w:gridAfter w:val="1"/>
          <w:trHeight w:val="333"/>
        </w:trPr>
        <w:tc>
          <w:tcPr>
            <w:tcW w:w="8838" w:type="dxa"/>
            <w:gridSpan w:val="2"/>
          </w:tcPr>
          <w:p w14:paraId="62AAACFD" w14:textId="77777777" w:rsidR="004F3607" w:rsidRPr="00BC0916" w:rsidRDefault="004F3607" w:rsidP="00D12EE3">
            <w:pPr>
              <w:pStyle w:val="SectionTitle"/>
              <w:rPr>
                <w:b/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>Education</w:t>
            </w:r>
          </w:p>
        </w:tc>
      </w:tr>
      <w:tr w:rsidR="004F3607" w14:paraId="0B9F0E75" w14:textId="77777777" w:rsidTr="008E0D96">
        <w:tblPrEx>
          <w:jc w:val="left"/>
          <w:tblCellMar>
            <w:top w:w="0" w:type="dxa"/>
            <w:bottom w:w="0" w:type="dxa"/>
          </w:tblCellMar>
        </w:tblPrEx>
        <w:trPr>
          <w:gridAfter w:val="1"/>
          <w:trHeight w:val="1530"/>
        </w:trPr>
        <w:tc>
          <w:tcPr>
            <w:tcW w:w="988" w:type="dxa"/>
          </w:tcPr>
          <w:p w14:paraId="57C7DE07" w14:textId="77777777" w:rsidR="004F3607" w:rsidRPr="00BC0916" w:rsidRDefault="004F3607" w:rsidP="00D12EE3">
            <w:pPr>
              <w:rPr>
                <w:sz w:val="24"/>
                <w:szCs w:val="24"/>
              </w:rPr>
            </w:pPr>
          </w:p>
        </w:tc>
        <w:tc>
          <w:tcPr>
            <w:tcW w:w="7850" w:type="dxa"/>
          </w:tcPr>
          <w:p w14:paraId="5C930710" w14:textId="77777777" w:rsidR="008B0411" w:rsidRDefault="008B0411" w:rsidP="00191EFF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sz w:val="24"/>
                <w:szCs w:val="24"/>
              </w:rPr>
            </w:pPr>
          </w:p>
          <w:p w14:paraId="0F82CA21" w14:textId="77777777" w:rsidR="00191EFF" w:rsidRPr="00B63316" w:rsidRDefault="00191EFF" w:rsidP="00B63316">
            <w:pPr>
              <w:pStyle w:val="Achievement"/>
              <w:numPr>
                <w:ilvl w:val="0"/>
                <w:numId w:val="0"/>
              </w:numPr>
              <w:ind w:left="245" w:hanging="245"/>
              <w:jc w:val="center"/>
              <w:rPr>
                <w:b/>
                <w:sz w:val="28"/>
                <w:szCs w:val="28"/>
              </w:rPr>
            </w:pPr>
            <w:r w:rsidRPr="00B63316">
              <w:rPr>
                <w:b/>
                <w:sz w:val="28"/>
                <w:szCs w:val="28"/>
              </w:rPr>
              <w:t>Nevada State College</w:t>
            </w:r>
          </w:p>
          <w:p w14:paraId="27911B3F" w14:textId="77777777" w:rsidR="00191EFF" w:rsidRDefault="00191EFF" w:rsidP="00C172E7">
            <w:pPr>
              <w:pStyle w:val="Achievement"/>
              <w:numPr>
                <w:ilvl w:val="0"/>
                <w:numId w:val="0"/>
              </w:numPr>
              <w:ind w:left="245" w:hanging="2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Henderson, Nevada                  </w:t>
            </w:r>
            <w:r w:rsidR="00B63316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 w:rsidR="00E45C41">
              <w:rPr>
                <w:sz w:val="24"/>
                <w:szCs w:val="24"/>
              </w:rPr>
              <w:t>May 2020</w:t>
            </w:r>
          </w:p>
          <w:p w14:paraId="04CF0FC4" w14:textId="367C7531" w:rsidR="009D421A" w:rsidRDefault="009D421A" w:rsidP="00B63316">
            <w:pPr>
              <w:pStyle w:val="Achievement"/>
              <w:numPr>
                <w:ilvl w:val="0"/>
                <w:numId w:val="0"/>
              </w:numPr>
              <w:ind w:left="245" w:hanging="245"/>
              <w:jc w:val="center"/>
              <w:rPr>
                <w:b/>
                <w:sz w:val="24"/>
                <w:szCs w:val="24"/>
              </w:rPr>
            </w:pPr>
            <w:r w:rsidRPr="00B63316">
              <w:rPr>
                <w:b/>
                <w:sz w:val="24"/>
                <w:szCs w:val="24"/>
              </w:rPr>
              <w:t xml:space="preserve">Engineering Technology – Information </w:t>
            </w:r>
            <w:r w:rsidR="00B63316" w:rsidRPr="00B63316">
              <w:rPr>
                <w:b/>
                <w:sz w:val="24"/>
                <w:szCs w:val="24"/>
              </w:rPr>
              <w:t>and Computers BAS</w:t>
            </w:r>
          </w:p>
          <w:p w14:paraId="5FA8BA22" w14:textId="66F98251" w:rsidR="008074D6" w:rsidRDefault="008074D6" w:rsidP="00B63316">
            <w:pPr>
              <w:pStyle w:val="Achievement"/>
              <w:numPr>
                <w:ilvl w:val="0"/>
                <w:numId w:val="0"/>
              </w:numPr>
              <w:ind w:left="245" w:hanging="245"/>
              <w:jc w:val="center"/>
              <w:rPr>
                <w:b/>
                <w:sz w:val="24"/>
                <w:szCs w:val="24"/>
              </w:rPr>
            </w:pPr>
          </w:p>
          <w:p w14:paraId="37042D15" w14:textId="77777777" w:rsidR="008074D6" w:rsidRPr="00BC0916" w:rsidRDefault="008074D6" w:rsidP="008074D6">
            <w:pPr>
              <w:pStyle w:val="CompanyName"/>
              <w:spacing w:before="120"/>
              <w:jc w:val="center"/>
              <w:rPr>
                <w:b/>
                <w:sz w:val="28"/>
                <w:szCs w:val="28"/>
              </w:rPr>
            </w:pPr>
            <w:r w:rsidRPr="00BC0916">
              <w:rPr>
                <w:b/>
                <w:sz w:val="28"/>
                <w:szCs w:val="28"/>
              </w:rPr>
              <w:t>College of Southern Nevada</w:t>
            </w:r>
          </w:p>
          <w:p w14:paraId="3642437D" w14:textId="77777777" w:rsidR="008074D6" w:rsidRPr="00BC0916" w:rsidRDefault="008074D6" w:rsidP="008074D6">
            <w:pPr>
              <w:pStyle w:val="CompanyName"/>
              <w:spacing w:before="120"/>
              <w:jc w:val="center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 xml:space="preserve">Las Vegas, Nevada                 </w:t>
            </w:r>
            <w:r>
              <w:rPr>
                <w:sz w:val="24"/>
                <w:szCs w:val="24"/>
              </w:rPr>
              <w:t xml:space="preserve">       May 2017</w:t>
            </w:r>
          </w:p>
          <w:p w14:paraId="2723E97B" w14:textId="77777777" w:rsidR="008074D6" w:rsidRPr="00BC0916" w:rsidRDefault="008074D6" w:rsidP="008074D6">
            <w:pPr>
              <w:pStyle w:val="CompanyName"/>
              <w:spacing w:before="120"/>
              <w:jc w:val="center"/>
              <w:rPr>
                <w:b/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>Computer Information Technology - Networking AAS</w:t>
            </w:r>
          </w:p>
          <w:p w14:paraId="169C7772" w14:textId="77777777" w:rsidR="00191EFF" w:rsidRPr="00BC0916" w:rsidRDefault="00191EFF" w:rsidP="004678A7">
            <w:pPr>
              <w:pStyle w:val="Achievement"/>
              <w:numPr>
                <w:ilvl w:val="0"/>
                <w:numId w:val="0"/>
              </w:numPr>
              <w:ind w:left="245"/>
              <w:rPr>
                <w:sz w:val="24"/>
                <w:szCs w:val="24"/>
              </w:rPr>
            </w:pPr>
          </w:p>
        </w:tc>
      </w:tr>
      <w:tr w:rsidR="004F3607" w14:paraId="73724178" w14:textId="77777777" w:rsidTr="00B63316">
        <w:tblPrEx>
          <w:jc w:val="left"/>
          <w:tblCellMar>
            <w:top w:w="0" w:type="dxa"/>
            <w:bottom w:w="0" w:type="dxa"/>
          </w:tblCellMar>
        </w:tblPrEx>
        <w:trPr>
          <w:gridAfter w:val="1"/>
          <w:trHeight w:val="89"/>
        </w:trPr>
        <w:tc>
          <w:tcPr>
            <w:tcW w:w="8838" w:type="dxa"/>
            <w:gridSpan w:val="2"/>
          </w:tcPr>
          <w:p w14:paraId="6FFA6143" w14:textId="77777777" w:rsidR="004F3607" w:rsidRPr="00BC0916" w:rsidRDefault="008C21A1" w:rsidP="00D12EE3">
            <w:pPr>
              <w:pStyle w:val="SectionTitle"/>
              <w:rPr>
                <w:b/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>Certifications Awards</w:t>
            </w:r>
          </w:p>
        </w:tc>
      </w:tr>
      <w:tr w:rsidR="004F3607" w14:paraId="63D3E62F" w14:textId="77777777" w:rsidTr="008E0D96">
        <w:tblPrEx>
          <w:jc w:val="left"/>
          <w:tblCellMar>
            <w:top w:w="0" w:type="dxa"/>
            <w:bottom w:w="0" w:type="dxa"/>
          </w:tblCellMar>
        </w:tblPrEx>
        <w:trPr>
          <w:gridAfter w:val="1"/>
          <w:trHeight w:val="3060"/>
        </w:trPr>
        <w:tc>
          <w:tcPr>
            <w:tcW w:w="988" w:type="dxa"/>
          </w:tcPr>
          <w:p w14:paraId="01469BCC" w14:textId="77777777" w:rsidR="004F3607" w:rsidRPr="00BC0916" w:rsidRDefault="004F3607" w:rsidP="00D12EE3">
            <w:pPr>
              <w:rPr>
                <w:sz w:val="24"/>
                <w:szCs w:val="24"/>
              </w:rPr>
            </w:pPr>
          </w:p>
        </w:tc>
        <w:tc>
          <w:tcPr>
            <w:tcW w:w="7850" w:type="dxa"/>
          </w:tcPr>
          <w:p w14:paraId="0CD396B0" w14:textId="77777777" w:rsidR="004F3607" w:rsidRPr="00BC0916" w:rsidRDefault="005B2C85" w:rsidP="00F008CE">
            <w:pPr>
              <w:pStyle w:val="Objective"/>
              <w:numPr>
                <w:ilvl w:val="0"/>
                <w:numId w:val="33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Cisco CCNA Route and Switch</w:t>
            </w:r>
          </w:p>
          <w:p w14:paraId="2C488C8C" w14:textId="77777777" w:rsidR="004F3607" w:rsidRPr="00BC0916" w:rsidRDefault="008C21A1" w:rsidP="00F008CE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Microsoft Windows 8.1 Workstation</w:t>
            </w:r>
          </w:p>
          <w:p w14:paraId="76449516" w14:textId="77777777" w:rsidR="00A91B46" w:rsidRDefault="00A91B46" w:rsidP="00F008CE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CompTIA A+</w:t>
            </w:r>
          </w:p>
          <w:p w14:paraId="4018545B" w14:textId="77777777" w:rsidR="00F008CE" w:rsidRPr="00BC0916" w:rsidRDefault="00F008CE" w:rsidP="00F008CE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IC3</w:t>
            </w:r>
          </w:p>
          <w:p w14:paraId="006903C0" w14:textId="77777777" w:rsidR="003E13AB" w:rsidRDefault="0009777D" w:rsidP="00F008CE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Voice/Data Cable Installation and T</w:t>
            </w:r>
            <w:r w:rsidR="003E13AB" w:rsidRPr="00BC0916">
              <w:rPr>
                <w:sz w:val="24"/>
                <w:szCs w:val="24"/>
              </w:rPr>
              <w:t>ermination Training</w:t>
            </w:r>
          </w:p>
          <w:p w14:paraId="57C18450" w14:textId="77777777" w:rsidR="00A47598" w:rsidRPr="00BC0916" w:rsidRDefault="00A47598" w:rsidP="00F008CE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Building custom Workstations</w:t>
            </w:r>
          </w:p>
          <w:p w14:paraId="35FDC74F" w14:textId="77777777" w:rsidR="004F3607" w:rsidRPr="00BC0916" w:rsidRDefault="0050418C" w:rsidP="00F008CE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 xml:space="preserve">Aria </w:t>
            </w:r>
            <w:r w:rsidR="008C21A1" w:rsidRPr="00BC0916">
              <w:rPr>
                <w:sz w:val="24"/>
                <w:szCs w:val="24"/>
              </w:rPr>
              <w:t xml:space="preserve">AAA Five Diamond Award for </w:t>
            </w:r>
            <w:r w:rsidR="0009777D" w:rsidRPr="00BC0916">
              <w:rPr>
                <w:sz w:val="24"/>
                <w:szCs w:val="24"/>
              </w:rPr>
              <w:t xml:space="preserve">Customer </w:t>
            </w:r>
            <w:r w:rsidR="008C21A1" w:rsidRPr="00BC0916">
              <w:rPr>
                <w:sz w:val="24"/>
                <w:szCs w:val="24"/>
              </w:rPr>
              <w:t>Service</w:t>
            </w:r>
          </w:p>
        </w:tc>
      </w:tr>
      <w:tr w:rsidR="00646BF7" w14:paraId="518C0B63" w14:textId="77777777" w:rsidTr="008E0D96">
        <w:tblPrEx>
          <w:jc w:val="left"/>
          <w:tblCellMar>
            <w:top w:w="0" w:type="dxa"/>
            <w:bottom w:w="0" w:type="dxa"/>
          </w:tblCellMar>
        </w:tblPrEx>
        <w:trPr>
          <w:gridAfter w:val="1"/>
          <w:trHeight w:val="540"/>
        </w:trPr>
        <w:tc>
          <w:tcPr>
            <w:tcW w:w="8838" w:type="dxa"/>
            <w:gridSpan w:val="2"/>
          </w:tcPr>
          <w:p w14:paraId="533273A9" w14:textId="77777777" w:rsidR="00646BF7" w:rsidRPr="00BC0916" w:rsidRDefault="00646BF7" w:rsidP="00646BF7">
            <w:pPr>
              <w:pStyle w:val="SectionTitle"/>
              <w:rPr>
                <w:b/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>School Project – upgrade classroom to CCNA lab</w:t>
            </w:r>
          </w:p>
        </w:tc>
      </w:tr>
      <w:tr w:rsidR="00646BF7" w14:paraId="1C2691D6" w14:textId="77777777" w:rsidTr="003154B3">
        <w:tblPrEx>
          <w:jc w:val="left"/>
          <w:tblCellMar>
            <w:top w:w="0" w:type="dxa"/>
            <w:bottom w:w="0" w:type="dxa"/>
          </w:tblCellMar>
        </w:tblPrEx>
        <w:trPr>
          <w:gridAfter w:val="1"/>
          <w:trHeight w:val="2007"/>
        </w:trPr>
        <w:tc>
          <w:tcPr>
            <w:tcW w:w="988" w:type="dxa"/>
          </w:tcPr>
          <w:p w14:paraId="049DAB83" w14:textId="77777777" w:rsidR="00646BF7" w:rsidRPr="00BC0916" w:rsidRDefault="00646BF7" w:rsidP="008E0D96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7850" w:type="dxa"/>
          </w:tcPr>
          <w:p w14:paraId="2FC96C33" w14:textId="77777777" w:rsidR="00646BF7" w:rsidRPr="00BC0916" w:rsidRDefault="00E10C39" w:rsidP="008E0D96">
            <w:pPr>
              <w:pStyle w:val="Objective"/>
              <w:numPr>
                <w:ilvl w:val="0"/>
                <w:numId w:val="33"/>
              </w:numPr>
              <w:spacing w:before="120" w:after="0" w:line="240" w:lineRule="auto"/>
              <w:jc w:val="lef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Upgrade</w:t>
            </w:r>
            <w:r w:rsidR="00646BF7" w:rsidRPr="00BC0916">
              <w:rPr>
                <w:sz w:val="24"/>
                <w:szCs w:val="24"/>
              </w:rPr>
              <w:t xml:space="preserve"> </w:t>
            </w:r>
            <w:r w:rsidR="00475DB2" w:rsidRPr="00BC0916">
              <w:rPr>
                <w:sz w:val="24"/>
                <w:szCs w:val="24"/>
              </w:rPr>
              <w:t xml:space="preserve">RAM </w:t>
            </w:r>
            <w:r w:rsidR="00646BF7" w:rsidRPr="00BC0916">
              <w:rPr>
                <w:sz w:val="24"/>
                <w:szCs w:val="24"/>
              </w:rPr>
              <w:t xml:space="preserve">and flash </w:t>
            </w:r>
            <w:r w:rsidR="00475DB2" w:rsidRPr="00BC0916">
              <w:rPr>
                <w:sz w:val="24"/>
                <w:szCs w:val="24"/>
              </w:rPr>
              <w:t xml:space="preserve">memory </w:t>
            </w:r>
            <w:r w:rsidR="00646BF7" w:rsidRPr="00BC0916">
              <w:rPr>
                <w:sz w:val="24"/>
                <w:szCs w:val="24"/>
              </w:rPr>
              <w:t>in routers and switches</w:t>
            </w:r>
          </w:p>
          <w:p w14:paraId="5D48AF6D" w14:textId="77777777" w:rsidR="00074A10" w:rsidRPr="00BC0916" w:rsidRDefault="00074A10" w:rsidP="008E0D96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jc w:val="lef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 xml:space="preserve">Install routers, switches, </w:t>
            </w:r>
            <w:r w:rsidR="00A91B46" w:rsidRPr="00BC0916">
              <w:rPr>
                <w:sz w:val="24"/>
                <w:szCs w:val="24"/>
              </w:rPr>
              <w:t>and supply</w:t>
            </w:r>
            <w:r w:rsidR="009C288C" w:rsidRPr="00BC0916">
              <w:rPr>
                <w:sz w:val="24"/>
                <w:szCs w:val="24"/>
              </w:rPr>
              <w:t xml:space="preserve"> </w:t>
            </w:r>
            <w:r w:rsidR="003249E7">
              <w:rPr>
                <w:sz w:val="24"/>
                <w:szCs w:val="24"/>
              </w:rPr>
              <w:t>power to equipment racks</w:t>
            </w:r>
          </w:p>
          <w:p w14:paraId="487ECCB4" w14:textId="77777777" w:rsidR="003249E7" w:rsidRDefault="00A11F4B" w:rsidP="008E0D96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jc w:val="lef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Install patch panels on</w:t>
            </w:r>
            <w:r w:rsidR="00475DB2" w:rsidRPr="00BC0916">
              <w:rPr>
                <w:sz w:val="24"/>
                <w:szCs w:val="24"/>
              </w:rPr>
              <w:t xml:space="preserve"> equipment racks </w:t>
            </w:r>
            <w:r w:rsidRPr="00BC0916">
              <w:rPr>
                <w:sz w:val="24"/>
                <w:szCs w:val="24"/>
              </w:rPr>
              <w:t>and to</w:t>
            </w:r>
            <w:r w:rsidR="00475DB2" w:rsidRPr="00BC0916">
              <w:rPr>
                <w:sz w:val="24"/>
                <w:szCs w:val="24"/>
              </w:rPr>
              <w:t xml:space="preserve"> virtual comput</w:t>
            </w:r>
            <w:r w:rsidRPr="00BC0916">
              <w:rPr>
                <w:sz w:val="24"/>
                <w:szCs w:val="24"/>
              </w:rPr>
              <w:t>er workstations</w:t>
            </w:r>
          </w:p>
          <w:p w14:paraId="437FE2A4" w14:textId="77777777" w:rsidR="00646BF7" w:rsidRPr="00BC0916" w:rsidRDefault="003249E7" w:rsidP="008E0D96">
            <w:pPr>
              <w:pStyle w:val="BodyText"/>
              <w:numPr>
                <w:ilvl w:val="0"/>
                <w:numId w:val="33"/>
              </w:numPr>
              <w:spacing w:before="12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Punch down CAT 5e connections</w:t>
            </w:r>
          </w:p>
        </w:tc>
      </w:tr>
    </w:tbl>
    <w:p w14:paraId="0EB57392" w14:textId="77777777" w:rsidR="007146AD" w:rsidRPr="007146AD" w:rsidRDefault="007146AD" w:rsidP="007146AD">
      <w:pPr>
        <w:rPr>
          <w:vanish/>
        </w:rPr>
      </w:pPr>
    </w:p>
    <w:tbl>
      <w:tblPr>
        <w:tblpPr w:leftFromText="180" w:rightFromText="180" w:vertAnchor="text" w:horzAnchor="margin" w:tblpY="-629"/>
        <w:tblW w:w="5000" w:type="pct"/>
        <w:tblLook w:val="0000" w:firstRow="0" w:lastRow="0" w:firstColumn="0" w:lastColumn="0" w:noHBand="0" w:noVBand="0"/>
      </w:tblPr>
      <w:tblGrid>
        <w:gridCol w:w="989"/>
        <w:gridCol w:w="7867"/>
      </w:tblGrid>
      <w:tr w:rsidR="007146AD" w14:paraId="685A04DF" w14:textId="77777777" w:rsidTr="007146AD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8856" w:type="dxa"/>
            <w:gridSpan w:val="2"/>
          </w:tcPr>
          <w:p w14:paraId="621F5DB0" w14:textId="77777777" w:rsidR="007146AD" w:rsidRPr="00BC0916" w:rsidRDefault="003154B3" w:rsidP="007146AD">
            <w:pPr>
              <w:pStyle w:val="SectionTitle"/>
              <w:rPr>
                <w:b/>
                <w:sz w:val="24"/>
                <w:szCs w:val="24"/>
              </w:rPr>
            </w:pPr>
            <w:r>
              <w:rPr>
                <w:caps w:val="0"/>
              </w:rPr>
              <w:lastRenderedPageBreak/>
              <w:br w:type="page"/>
            </w:r>
            <w:r w:rsidR="007146AD">
              <w:rPr>
                <w:caps w:val="0"/>
                <w:spacing w:val="0"/>
                <w:sz w:val="22"/>
              </w:rPr>
              <w:br w:type="page"/>
            </w:r>
            <w:r w:rsidR="007146AD">
              <w:rPr>
                <w:caps w:val="0"/>
                <w:spacing w:val="0"/>
                <w:sz w:val="22"/>
              </w:rPr>
              <w:br w:type="page"/>
            </w:r>
            <w:r w:rsidR="007146AD" w:rsidRPr="00BC0916">
              <w:rPr>
                <w:b/>
                <w:sz w:val="24"/>
                <w:szCs w:val="24"/>
              </w:rPr>
              <w:t>Work experience</w:t>
            </w:r>
          </w:p>
        </w:tc>
      </w:tr>
      <w:tr w:rsidR="007146AD" w14:paraId="63935C7A" w14:textId="77777777" w:rsidTr="007146AD">
        <w:tblPrEx>
          <w:tblCellMar>
            <w:top w:w="0" w:type="dxa"/>
            <w:bottom w:w="0" w:type="dxa"/>
          </w:tblCellMar>
        </w:tblPrEx>
        <w:trPr>
          <w:trHeight w:val="11502"/>
        </w:trPr>
        <w:tc>
          <w:tcPr>
            <w:tcW w:w="989" w:type="dxa"/>
          </w:tcPr>
          <w:p w14:paraId="6079DA58" w14:textId="77777777" w:rsidR="007146AD" w:rsidRPr="00BC0916" w:rsidRDefault="007146AD" w:rsidP="007146AD">
            <w:pPr>
              <w:rPr>
                <w:sz w:val="24"/>
                <w:szCs w:val="24"/>
              </w:rPr>
            </w:pPr>
          </w:p>
        </w:tc>
        <w:tc>
          <w:tcPr>
            <w:tcW w:w="7867" w:type="dxa"/>
          </w:tcPr>
          <w:p w14:paraId="3DBA3B0F" w14:textId="77777777" w:rsidR="007146AD" w:rsidRPr="00BC0916" w:rsidRDefault="007146AD" w:rsidP="007146AD">
            <w:pPr>
              <w:pStyle w:val="CompanyName"/>
              <w:rPr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>Aria Resort and Casino</w:t>
            </w:r>
            <w:r w:rsidRPr="00BC0916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BC0916">
              <w:rPr>
                <w:sz w:val="24"/>
                <w:szCs w:val="24"/>
              </w:rPr>
              <w:t xml:space="preserve">  Las Vegas, NV </w:t>
            </w:r>
            <w:r>
              <w:rPr>
                <w:sz w:val="24"/>
                <w:szCs w:val="24"/>
              </w:rPr>
              <w:t xml:space="preserve">            </w:t>
            </w:r>
            <w:r w:rsidRPr="00BC0916">
              <w:rPr>
                <w:sz w:val="24"/>
                <w:szCs w:val="24"/>
              </w:rPr>
              <w:t xml:space="preserve">December 2009 to Present      </w:t>
            </w:r>
          </w:p>
          <w:p w14:paraId="2C78872A" w14:textId="77777777" w:rsidR="007146AD" w:rsidRPr="00BC0916" w:rsidRDefault="007146AD" w:rsidP="007146AD">
            <w:pPr>
              <w:pStyle w:val="JobTitle"/>
              <w:rPr>
                <w:b/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>Food Server</w:t>
            </w:r>
          </w:p>
          <w:p w14:paraId="26E6327F" w14:textId="77777777" w:rsidR="007146AD" w:rsidRPr="00BC0916" w:rsidRDefault="007146AD" w:rsidP="007146AD">
            <w:pPr>
              <w:pStyle w:val="Achievemen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Provide 5-Star In-Room Dining Experience</w:t>
            </w:r>
          </w:p>
          <w:p w14:paraId="682BFC9D" w14:textId="77777777" w:rsidR="007146AD" w:rsidRPr="00BC0916" w:rsidRDefault="007146AD" w:rsidP="007146AD">
            <w:pPr>
              <w:pStyle w:val="CompanyName"/>
              <w:rPr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 xml:space="preserve">Designer Computers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C0916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BC0916">
              <w:rPr>
                <w:sz w:val="24"/>
                <w:szCs w:val="24"/>
              </w:rPr>
              <w:t xml:space="preserve">Las Vegas, NV </w:t>
            </w:r>
            <w:r>
              <w:rPr>
                <w:sz w:val="24"/>
                <w:szCs w:val="24"/>
              </w:rPr>
              <w:t xml:space="preserve">         </w:t>
            </w:r>
            <w:r w:rsidRPr="00BC0916">
              <w:rPr>
                <w:sz w:val="24"/>
                <w:szCs w:val="24"/>
              </w:rPr>
              <w:t xml:space="preserve">March 2008 to January 2010        </w:t>
            </w:r>
          </w:p>
          <w:p w14:paraId="7A870200" w14:textId="77777777" w:rsidR="007146AD" w:rsidRPr="00BC0916" w:rsidRDefault="00B63316" w:rsidP="007146AD">
            <w:pPr>
              <w:pStyle w:val="Job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 and Network</w:t>
            </w:r>
            <w:r w:rsidR="007146AD" w:rsidRPr="00BC0916">
              <w:rPr>
                <w:b/>
                <w:sz w:val="24"/>
                <w:szCs w:val="24"/>
              </w:rPr>
              <w:t xml:space="preserve"> Technician</w:t>
            </w:r>
          </w:p>
          <w:p w14:paraId="2864BA94" w14:textId="77777777" w:rsidR="007146AD" w:rsidRPr="00BC0916" w:rsidRDefault="007146AD" w:rsidP="007146AD">
            <w:pPr>
              <w:pStyle w:val="Achievemen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Provide Networking for Clients</w:t>
            </w:r>
          </w:p>
          <w:p w14:paraId="3B568DEB" w14:textId="77777777" w:rsidR="007146AD" w:rsidRPr="00BC0916" w:rsidRDefault="007146AD" w:rsidP="007146AD">
            <w:pPr>
              <w:pStyle w:val="Achievemen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Troubleshoot Computer Issues</w:t>
            </w:r>
          </w:p>
          <w:p w14:paraId="028F3529" w14:textId="77777777" w:rsidR="007146AD" w:rsidRPr="00BC0916" w:rsidRDefault="007146AD" w:rsidP="007146AD">
            <w:pPr>
              <w:pStyle w:val="Achievemen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Consult Client on Hardware Upgrades</w:t>
            </w:r>
          </w:p>
          <w:p w14:paraId="4AF70FA1" w14:textId="77777777" w:rsidR="007146AD" w:rsidRPr="00BC0916" w:rsidRDefault="007146AD" w:rsidP="007146AD">
            <w:pPr>
              <w:pStyle w:val="CompanyName"/>
              <w:rPr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 xml:space="preserve">Planet Hollywood    </w:t>
            </w:r>
            <w:r>
              <w:rPr>
                <w:b/>
                <w:sz w:val="24"/>
                <w:szCs w:val="24"/>
              </w:rPr>
              <w:t xml:space="preserve">        </w:t>
            </w:r>
            <w:r w:rsidRPr="00BC091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</w:t>
            </w:r>
            <w:r w:rsidRPr="00BC0916">
              <w:rPr>
                <w:sz w:val="24"/>
                <w:szCs w:val="24"/>
              </w:rPr>
              <w:t xml:space="preserve">Las Vegas, NV </w:t>
            </w:r>
            <w:r>
              <w:rPr>
                <w:sz w:val="24"/>
                <w:szCs w:val="24"/>
              </w:rPr>
              <w:t xml:space="preserve">    </w:t>
            </w:r>
            <w:r w:rsidRPr="00BC0916">
              <w:rPr>
                <w:sz w:val="24"/>
                <w:szCs w:val="24"/>
              </w:rPr>
              <w:t xml:space="preserve">November 2002 to March 2008    </w:t>
            </w:r>
          </w:p>
          <w:p w14:paraId="031F7401" w14:textId="77777777" w:rsidR="007146AD" w:rsidRPr="00BC0916" w:rsidRDefault="007146AD" w:rsidP="007146AD">
            <w:pPr>
              <w:pStyle w:val="JobTitle"/>
              <w:rPr>
                <w:b/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>Butler</w:t>
            </w:r>
          </w:p>
          <w:p w14:paraId="68B1ECAE" w14:textId="77777777" w:rsidR="007146AD" w:rsidRPr="00BC0916" w:rsidRDefault="007146AD" w:rsidP="007146AD">
            <w:pPr>
              <w:pStyle w:val="Achievemen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Maintain Standards of Suites</w:t>
            </w:r>
          </w:p>
          <w:p w14:paraId="0CD1B066" w14:textId="77777777" w:rsidR="007146AD" w:rsidRPr="00BC0916" w:rsidRDefault="007146AD" w:rsidP="007146AD">
            <w:pPr>
              <w:pStyle w:val="Achievemen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Service Cater and Bartend in Suites</w:t>
            </w:r>
          </w:p>
          <w:p w14:paraId="6368F3B9" w14:textId="77777777" w:rsidR="007146AD" w:rsidRPr="00BC0916" w:rsidRDefault="007146AD" w:rsidP="007146AD">
            <w:pPr>
              <w:pStyle w:val="Achievement"/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Make All Reservations Desired by Guests</w:t>
            </w:r>
          </w:p>
          <w:p w14:paraId="4C5AE2AA" w14:textId="77777777" w:rsidR="007146AD" w:rsidRPr="00BC0916" w:rsidRDefault="007146AD" w:rsidP="007146A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sz w:val="24"/>
                <w:szCs w:val="24"/>
              </w:rPr>
            </w:pPr>
          </w:p>
          <w:p w14:paraId="55B66128" w14:textId="77777777" w:rsidR="007146AD" w:rsidRPr="00BC0916" w:rsidRDefault="007146AD" w:rsidP="007146AD">
            <w:pPr>
              <w:pStyle w:val="Achievement"/>
              <w:numPr>
                <w:ilvl w:val="0"/>
                <w:numId w:val="0"/>
              </w:numPr>
              <w:tabs>
                <w:tab w:val="left" w:pos="5052"/>
              </w:tabs>
              <w:ind w:right="-268"/>
              <w:rPr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 xml:space="preserve">Mid America Financial Group 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BC0916">
              <w:rPr>
                <w:sz w:val="24"/>
                <w:szCs w:val="24"/>
              </w:rPr>
              <w:t>Scottsdale, AZ</w:t>
            </w:r>
            <w:r>
              <w:rPr>
                <w:sz w:val="24"/>
                <w:szCs w:val="24"/>
              </w:rPr>
              <w:t xml:space="preserve">       </w:t>
            </w:r>
            <w:r w:rsidRPr="00BC0916">
              <w:rPr>
                <w:sz w:val="24"/>
                <w:szCs w:val="24"/>
              </w:rPr>
              <w:t xml:space="preserve"> January 2000 to March 2002</w:t>
            </w:r>
          </w:p>
          <w:p w14:paraId="50BA2DB9" w14:textId="77777777" w:rsidR="007146AD" w:rsidRPr="00BC0916" w:rsidRDefault="007146AD" w:rsidP="007146A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i/>
                <w:sz w:val="24"/>
                <w:szCs w:val="24"/>
              </w:rPr>
            </w:pPr>
            <w:r w:rsidRPr="00BC0916">
              <w:rPr>
                <w:b/>
                <w:i/>
                <w:sz w:val="24"/>
                <w:szCs w:val="24"/>
              </w:rPr>
              <w:t>Assistant to President</w:t>
            </w:r>
          </w:p>
          <w:p w14:paraId="1178E528" w14:textId="77777777" w:rsidR="007146AD" w:rsidRPr="00BC0916" w:rsidRDefault="007146AD" w:rsidP="007146AD">
            <w:pPr>
              <w:pStyle w:val="Achievemen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Establish Financial Accounting for Continued Operation</w:t>
            </w:r>
          </w:p>
          <w:p w14:paraId="65FBE5ED" w14:textId="77777777" w:rsidR="007146AD" w:rsidRPr="00BC0916" w:rsidRDefault="007146AD" w:rsidP="007146AD">
            <w:pPr>
              <w:pStyle w:val="Achievemen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Provide Computer Networking Necessary to Build Marketing Database</w:t>
            </w:r>
          </w:p>
          <w:p w14:paraId="0BB0B05C" w14:textId="77777777" w:rsidR="007146AD" w:rsidRPr="00BC0916" w:rsidRDefault="007146AD" w:rsidP="007146AD">
            <w:pPr>
              <w:pStyle w:val="Achievemen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Direct Corporate Lawyers for Corporate Interest</w:t>
            </w:r>
          </w:p>
          <w:p w14:paraId="146A652F" w14:textId="77777777" w:rsidR="007146AD" w:rsidRPr="00BC0916" w:rsidRDefault="007146AD" w:rsidP="007146AD">
            <w:pPr>
              <w:pStyle w:val="Achievemen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Attend to Payroll and Medical Benefits</w:t>
            </w:r>
          </w:p>
          <w:p w14:paraId="50B8728C" w14:textId="77777777" w:rsidR="007146AD" w:rsidRPr="00BC0916" w:rsidRDefault="007146AD" w:rsidP="007146A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i/>
                <w:sz w:val="24"/>
                <w:szCs w:val="24"/>
              </w:rPr>
            </w:pPr>
            <w:r w:rsidRPr="00BC0916">
              <w:rPr>
                <w:b/>
                <w:i/>
                <w:sz w:val="24"/>
                <w:szCs w:val="24"/>
              </w:rPr>
              <w:t>Personal Assistant</w:t>
            </w:r>
          </w:p>
          <w:p w14:paraId="4F0F40B9" w14:textId="77777777" w:rsidR="007146AD" w:rsidRPr="00BC0916" w:rsidRDefault="007146AD" w:rsidP="007146AD">
            <w:pPr>
              <w:pStyle w:val="Achievemen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Oversee Personal Finances and Budgeting</w:t>
            </w:r>
          </w:p>
          <w:p w14:paraId="1732C736" w14:textId="77777777" w:rsidR="007146AD" w:rsidRPr="00BC0916" w:rsidRDefault="007146AD" w:rsidP="007146AD">
            <w:pPr>
              <w:pStyle w:val="Achievemen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Maintain Personal Estates</w:t>
            </w:r>
          </w:p>
          <w:p w14:paraId="12111978" w14:textId="77777777" w:rsidR="007146AD" w:rsidRPr="00BC0916" w:rsidRDefault="007146AD" w:rsidP="007146AD">
            <w:pPr>
              <w:pStyle w:val="Achievemen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Direct Private Attorneys to Client’s Needs</w:t>
            </w:r>
          </w:p>
          <w:p w14:paraId="350AC292" w14:textId="77777777" w:rsidR="007146AD" w:rsidRPr="00BC0916" w:rsidRDefault="007146AD" w:rsidP="007146AD">
            <w:pPr>
              <w:pStyle w:val="Achievemen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Provide for the Needs of Family Members</w:t>
            </w:r>
          </w:p>
          <w:p w14:paraId="78D73ACB" w14:textId="77777777" w:rsidR="007146AD" w:rsidRPr="00BC0916" w:rsidRDefault="007146AD" w:rsidP="007146A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sz w:val="24"/>
                <w:szCs w:val="24"/>
              </w:rPr>
            </w:pPr>
          </w:p>
          <w:p w14:paraId="73F78331" w14:textId="77777777" w:rsidR="007146AD" w:rsidRPr="00BC0916" w:rsidRDefault="007146AD" w:rsidP="007146A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sz w:val="24"/>
                <w:szCs w:val="24"/>
              </w:rPr>
            </w:pPr>
            <w:r w:rsidRPr="00BC0916">
              <w:rPr>
                <w:b/>
                <w:sz w:val="24"/>
                <w:szCs w:val="24"/>
              </w:rPr>
              <w:t>Park Place Entertainment</w:t>
            </w:r>
            <w:r>
              <w:rPr>
                <w:b/>
                <w:sz w:val="24"/>
                <w:szCs w:val="24"/>
              </w:rPr>
              <w:t xml:space="preserve">     </w:t>
            </w:r>
            <w:r w:rsidRPr="00BC0916">
              <w:rPr>
                <w:sz w:val="24"/>
                <w:szCs w:val="24"/>
              </w:rPr>
              <w:t xml:space="preserve">   Las Vegas, NV </w:t>
            </w:r>
            <w:r>
              <w:rPr>
                <w:sz w:val="24"/>
                <w:szCs w:val="24"/>
              </w:rPr>
              <w:t xml:space="preserve">  </w:t>
            </w:r>
            <w:r w:rsidRPr="00BC0916">
              <w:rPr>
                <w:sz w:val="24"/>
                <w:szCs w:val="24"/>
              </w:rPr>
              <w:t>August 1989 to January 2000</w:t>
            </w:r>
          </w:p>
          <w:p w14:paraId="7970DBF8" w14:textId="77777777" w:rsidR="007146AD" w:rsidRPr="00BC0916" w:rsidRDefault="007146AD" w:rsidP="007146A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i/>
                <w:sz w:val="24"/>
                <w:szCs w:val="24"/>
              </w:rPr>
            </w:pPr>
            <w:r w:rsidRPr="00BC0916">
              <w:rPr>
                <w:b/>
                <w:i/>
                <w:sz w:val="24"/>
                <w:szCs w:val="24"/>
              </w:rPr>
              <w:t>Lead Butler Desert Inn Hotel</w:t>
            </w:r>
          </w:p>
          <w:p w14:paraId="79B3ABF5" w14:textId="77777777" w:rsidR="007146AD" w:rsidRPr="00BC0916" w:rsidRDefault="007146AD" w:rsidP="007146A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i/>
                <w:sz w:val="24"/>
                <w:szCs w:val="24"/>
              </w:rPr>
            </w:pPr>
            <w:r w:rsidRPr="00BC0916">
              <w:rPr>
                <w:b/>
                <w:i/>
                <w:sz w:val="24"/>
                <w:szCs w:val="24"/>
              </w:rPr>
              <w:t>Butler Caesars Palace</w:t>
            </w:r>
          </w:p>
          <w:p w14:paraId="7CD8C15F" w14:textId="77777777" w:rsidR="007146AD" w:rsidRPr="00BC0916" w:rsidRDefault="007146AD" w:rsidP="007146AD">
            <w:pPr>
              <w:pStyle w:val="Achievemen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Provide Service of Asian, Middle Eastern, and European Cuisines</w:t>
            </w:r>
          </w:p>
          <w:p w14:paraId="227F64F5" w14:textId="77777777" w:rsidR="007146AD" w:rsidRPr="00BC0916" w:rsidRDefault="007146AD" w:rsidP="007146AD">
            <w:pPr>
              <w:pStyle w:val="Achievemen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Maintain Standards of Penthouses</w:t>
            </w:r>
          </w:p>
          <w:p w14:paraId="0C50BFD5" w14:textId="77777777" w:rsidR="007146AD" w:rsidRPr="00BC0916" w:rsidRDefault="007146AD" w:rsidP="007146AD">
            <w:pPr>
              <w:pStyle w:val="Achievemen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Service Cater and Bartend in Suites</w:t>
            </w:r>
          </w:p>
          <w:p w14:paraId="10DC0408" w14:textId="77777777" w:rsidR="007146AD" w:rsidRPr="00BC0916" w:rsidRDefault="007146AD" w:rsidP="007146AD">
            <w:pPr>
              <w:pStyle w:val="Achievemen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BC0916">
              <w:rPr>
                <w:sz w:val="24"/>
                <w:szCs w:val="24"/>
              </w:rPr>
              <w:t>Make All Reservations Desired by Guests</w:t>
            </w:r>
          </w:p>
        </w:tc>
      </w:tr>
      <w:tr w:rsidR="000C48C9" w14:paraId="59C95531" w14:textId="77777777" w:rsidTr="000C48C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989" w:type="dxa"/>
          </w:tcPr>
          <w:p w14:paraId="274FAFA7" w14:textId="77777777" w:rsidR="000C48C9" w:rsidRPr="00BC0916" w:rsidRDefault="000C48C9" w:rsidP="007146AD">
            <w:pPr>
              <w:rPr>
                <w:sz w:val="24"/>
                <w:szCs w:val="24"/>
              </w:rPr>
            </w:pPr>
          </w:p>
        </w:tc>
        <w:tc>
          <w:tcPr>
            <w:tcW w:w="7867" w:type="dxa"/>
          </w:tcPr>
          <w:p w14:paraId="371272C2" w14:textId="77777777" w:rsidR="000C48C9" w:rsidRPr="00BC0916" w:rsidRDefault="000C48C9" w:rsidP="007146AD">
            <w:pPr>
              <w:pStyle w:val="CompanyName"/>
              <w:rPr>
                <w:b/>
                <w:sz w:val="24"/>
                <w:szCs w:val="24"/>
              </w:rPr>
            </w:pPr>
          </w:p>
        </w:tc>
      </w:tr>
    </w:tbl>
    <w:p w14:paraId="1BD6150A" w14:textId="77777777" w:rsidR="003154B3" w:rsidRDefault="003154B3"/>
    <w:p w14:paraId="7EF1EB1C" w14:textId="77777777" w:rsidR="00D12EE3" w:rsidRDefault="00D12EE3" w:rsidP="00ED3808"/>
    <w:sectPr w:rsidR="00D12EE3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5CF4F46"/>
    <w:multiLevelType w:val="hybridMultilevel"/>
    <w:tmpl w:val="10A4A7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38112020"/>
    <w:multiLevelType w:val="multilevel"/>
    <w:tmpl w:val="9A0E8DA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2B0EB0"/>
    <w:multiLevelType w:val="hybridMultilevel"/>
    <w:tmpl w:val="FC280E2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591D"/>
    <w:multiLevelType w:val="hybridMultilevel"/>
    <w:tmpl w:val="DC9A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65F122BB"/>
    <w:multiLevelType w:val="hybridMultilevel"/>
    <w:tmpl w:val="3C8EA72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 w15:restartNumberingAfterBreak="0">
    <w:nsid w:val="71215933"/>
    <w:multiLevelType w:val="hybridMultilevel"/>
    <w:tmpl w:val="6ED41B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286B76"/>
    <w:multiLevelType w:val="hybridMultilevel"/>
    <w:tmpl w:val="70C220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PersonalInf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11"/>
  </w:num>
  <w:num w:numId="21">
    <w:abstractNumId w:val="1"/>
  </w:num>
  <w:num w:numId="22">
    <w:abstractNumId w:val="4"/>
  </w:num>
  <w:num w:numId="23">
    <w:abstractNumId w:val="6"/>
  </w:num>
  <w:num w:numId="24">
    <w:abstractNumId w:val="10"/>
  </w:num>
  <w:num w:numId="25">
    <w:abstractNumId w:val="5"/>
  </w:num>
  <w:num w:numId="2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15"/>
  </w:num>
  <w:num w:numId="31">
    <w:abstractNumId w:val="12"/>
  </w:num>
  <w:num w:numId="32">
    <w:abstractNumId w:val="14"/>
  </w:num>
  <w:num w:numId="33">
    <w:abstractNumId w:val="8"/>
  </w:num>
  <w:num w:numId="34">
    <w:abstractNumId w:val="7"/>
  </w:num>
  <w:num w:numId="35">
    <w:abstractNumId w:val="9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drawingGridHorizontalSpacing w:val="110"/>
  <w:drawingGridVerticalSpacing w:val="187"/>
  <w:displayHorizontalDrawingGridEvery w:val="2"/>
  <w:noPunctuationKerning/>
  <w:characterSpacingControl w:val="doNotCompress"/>
  <w:compat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iResumeStyle" w:val="2"/>
    <w:docVar w:name="Resume Post Wizard Balloon" w:val="0"/>
  </w:docVars>
  <w:rsids>
    <w:rsidRoot w:val="004F3607"/>
    <w:rsid w:val="00026849"/>
    <w:rsid w:val="00074A10"/>
    <w:rsid w:val="00082F3C"/>
    <w:rsid w:val="0009777D"/>
    <w:rsid w:val="000C48C9"/>
    <w:rsid w:val="00142222"/>
    <w:rsid w:val="001553E9"/>
    <w:rsid w:val="00191EFF"/>
    <w:rsid w:val="0021008E"/>
    <w:rsid w:val="00276A10"/>
    <w:rsid w:val="002925E5"/>
    <w:rsid w:val="002B64A4"/>
    <w:rsid w:val="002D7892"/>
    <w:rsid w:val="002F1C6A"/>
    <w:rsid w:val="003154B3"/>
    <w:rsid w:val="003249E7"/>
    <w:rsid w:val="00354BA7"/>
    <w:rsid w:val="003E13AB"/>
    <w:rsid w:val="004510F4"/>
    <w:rsid w:val="004678A7"/>
    <w:rsid w:val="00475DB2"/>
    <w:rsid w:val="0049445C"/>
    <w:rsid w:val="004F3607"/>
    <w:rsid w:val="0050418C"/>
    <w:rsid w:val="005B2C85"/>
    <w:rsid w:val="00604511"/>
    <w:rsid w:val="00646BF7"/>
    <w:rsid w:val="006A78C6"/>
    <w:rsid w:val="007146AD"/>
    <w:rsid w:val="007151EB"/>
    <w:rsid w:val="007801F3"/>
    <w:rsid w:val="008074D6"/>
    <w:rsid w:val="00832F62"/>
    <w:rsid w:val="008B0411"/>
    <w:rsid w:val="008C21A1"/>
    <w:rsid w:val="008C337D"/>
    <w:rsid w:val="008D1A34"/>
    <w:rsid w:val="008E0D96"/>
    <w:rsid w:val="008F343A"/>
    <w:rsid w:val="009C288C"/>
    <w:rsid w:val="009D421A"/>
    <w:rsid w:val="00A11F4B"/>
    <w:rsid w:val="00A47598"/>
    <w:rsid w:val="00A54A45"/>
    <w:rsid w:val="00A91B46"/>
    <w:rsid w:val="00B63316"/>
    <w:rsid w:val="00BC0916"/>
    <w:rsid w:val="00BD095A"/>
    <w:rsid w:val="00BD4AA5"/>
    <w:rsid w:val="00C172E7"/>
    <w:rsid w:val="00CE6011"/>
    <w:rsid w:val="00D12EE3"/>
    <w:rsid w:val="00E10C39"/>
    <w:rsid w:val="00E45C41"/>
    <w:rsid w:val="00E852DB"/>
    <w:rsid w:val="00ED3808"/>
    <w:rsid w:val="00F008CE"/>
    <w:rsid w:val="00F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A1BF5F"/>
  <w15:chartTrackingRefBased/>
  <w15:docId w15:val="{761D34B5-BF73-4FE4-AE34-91562550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styleId="BodyText">
    <w:name w:val="Body Text"/>
    <w:basedOn w:val="Normal"/>
    <w:semiHidden/>
    <w:pPr>
      <w:spacing w:after="220" w:line="240" w:lineRule="atLeas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2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semiHidden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character" w:styleId="PageNumber">
    <w:name w:val="page number"/>
    <w:semiHidden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semiHidden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1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151EB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49445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944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-macias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5888D-0B42-4B84-A4CC-B2B5B181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2422</CharactersWithSpaces>
  <SharedDoc>false</SharedDoc>
  <HLinks>
    <vt:vector size="6" baseType="variant">
      <vt:variant>
        <vt:i4>2424903</vt:i4>
      </vt:variant>
      <vt:variant>
        <vt:i4>0</vt:i4>
      </vt:variant>
      <vt:variant>
        <vt:i4>0</vt:i4>
      </vt:variant>
      <vt:variant>
        <vt:i4>5</vt:i4>
      </vt:variant>
      <vt:variant>
        <vt:lpwstr>mailto:j-macias@live.com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>Joseph Macias</dc:creator>
  <cp:keywords/>
  <cp:lastModifiedBy>Joseph Macias</cp:lastModifiedBy>
  <cp:revision>2</cp:revision>
  <cp:lastPrinted>2015-03-18T04:00:00Z</cp:lastPrinted>
  <dcterms:created xsi:type="dcterms:W3CDTF">2020-08-02T02:01:00Z</dcterms:created>
  <dcterms:modified xsi:type="dcterms:W3CDTF">2020-08-02T02:01:00Z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