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92EFDE0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BA85935" w14:textId="2DC1B7A6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7473150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DF99D87" w14:textId="77777777" w:rsidR="001B2ABD" w:rsidRDefault="00831790" w:rsidP="001B2ABD">
            <w:pPr>
              <w:pStyle w:val="Title"/>
            </w:pPr>
            <w:r>
              <w:t>William davis</w:t>
            </w:r>
          </w:p>
          <w:p w14:paraId="6C1D400C" w14:textId="77777777" w:rsidR="001B2ABD" w:rsidRDefault="00831790" w:rsidP="00831790">
            <w:pPr>
              <w:pStyle w:val="Subtitle"/>
            </w:pPr>
            <w:r w:rsidRPr="00F46673">
              <w:rPr>
                <w:spacing w:val="2"/>
                <w:w w:val="58"/>
              </w:rPr>
              <w:t>PACS Support Specialis</w:t>
            </w:r>
            <w:r w:rsidRPr="00F46673">
              <w:rPr>
                <w:spacing w:val="12"/>
                <w:w w:val="58"/>
              </w:rPr>
              <w:t>t</w:t>
            </w:r>
          </w:p>
        </w:tc>
      </w:tr>
      <w:tr w:rsidR="001B2ABD" w14:paraId="7EC4A2E7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FF252DB00A77499C9B2A32B126B19186"/>
              </w:placeholder>
              <w:temporary/>
              <w:showingPlcHdr/>
              <w15:appearance w15:val="hidden"/>
            </w:sdtPr>
            <w:sdtEndPr/>
            <w:sdtContent>
              <w:p w14:paraId="5ACE5B68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3995873D" w14:textId="77777777" w:rsidR="00036450" w:rsidRPr="000E107D" w:rsidRDefault="000E107D" w:rsidP="000E107D">
            <w:r w:rsidRPr="000E107D">
              <w:rPr>
                <w:rFonts w:eastAsia="Arial" w:cs="Arial"/>
                <w:color w:val="262626"/>
              </w:rPr>
              <w:t>I am a hardworking and passionate, I do my best to meet or exceed my goals in life. I believe I would be a great asset to any compa</w:t>
            </w:r>
            <w:r w:rsidR="00265F9E">
              <w:rPr>
                <w:rFonts w:eastAsia="Arial" w:cs="Arial"/>
                <w:color w:val="262626"/>
              </w:rPr>
              <w:t>ny because of my personality and willingness to learn</w:t>
            </w:r>
            <w:r w:rsidRPr="000E107D">
              <w:rPr>
                <w:rFonts w:eastAsia="Arial" w:cs="Arial"/>
                <w:color w:val="262626"/>
              </w:rPr>
              <w:t>. I am personable, humble, driven, ambitious, team orie</w:t>
            </w:r>
            <w:r w:rsidR="00265F9E">
              <w:rPr>
                <w:rFonts w:eastAsia="Arial" w:cs="Arial"/>
                <w:color w:val="262626"/>
              </w:rPr>
              <w:t xml:space="preserve">nted, and always eager to tackle new tasks. </w:t>
            </w:r>
            <w:r w:rsidRPr="000E107D">
              <w:rPr>
                <w:rFonts w:eastAsia="Arial" w:cs="Arial"/>
                <w:color w:val="262626"/>
              </w:rPr>
              <w:t xml:space="preserve">  </w:t>
            </w:r>
          </w:p>
          <w:p w14:paraId="3871FC90" w14:textId="77777777" w:rsidR="00036450" w:rsidRDefault="00036450" w:rsidP="00036450"/>
          <w:sdt>
            <w:sdtPr>
              <w:id w:val="-1954003311"/>
              <w:placeholder>
                <w:docPart w:val="3D602C4CE95349B1927F11BDE3C5C8DB"/>
              </w:placeholder>
              <w:temporary/>
              <w:showingPlcHdr/>
              <w15:appearance w15:val="hidden"/>
            </w:sdtPr>
            <w:sdtEndPr/>
            <w:sdtContent>
              <w:p w14:paraId="07F2EC25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99442FB35DCB4C21B5D8D0800F25751B"/>
              </w:placeholder>
              <w:temporary/>
              <w:showingPlcHdr/>
              <w15:appearance w15:val="hidden"/>
            </w:sdtPr>
            <w:sdtEndPr/>
            <w:sdtContent>
              <w:p w14:paraId="0D59F407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4EF366F1" w14:textId="77777777" w:rsidR="004D3011" w:rsidRDefault="00831790" w:rsidP="004D3011">
            <w:r>
              <w:t>406-589-4542</w:t>
            </w:r>
          </w:p>
          <w:p w14:paraId="6AC10071" w14:textId="77777777" w:rsidR="004D3011" w:rsidRDefault="004D3011" w:rsidP="004D3011"/>
          <w:sdt>
            <w:sdtPr>
              <w:id w:val="-240260293"/>
              <w:placeholder>
                <w:docPart w:val="27D52C33D95549298851D8E323D5D1D8"/>
              </w:placeholder>
              <w:temporary/>
              <w:showingPlcHdr/>
              <w15:appearance w15:val="hidden"/>
            </w:sdtPr>
            <w:sdtEndPr/>
            <w:sdtContent>
              <w:p w14:paraId="093AE78A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33D14F9B" w14:textId="77777777" w:rsidR="00036450" w:rsidRDefault="00F46673" w:rsidP="004D3011">
            <w:hyperlink r:id="rId11" w:history="1">
              <w:r w:rsidR="00615D6F" w:rsidRPr="0022583F">
                <w:rPr>
                  <w:rStyle w:val="Hyperlink"/>
                </w:rPr>
                <w:t>Wdavis27@outlook.com</w:t>
              </w:r>
            </w:hyperlink>
          </w:p>
          <w:p w14:paraId="7FE7C92B" w14:textId="77777777" w:rsidR="00615D6F" w:rsidRDefault="00615D6F" w:rsidP="004D3011"/>
          <w:p w14:paraId="7A1D6AFB" w14:textId="77777777" w:rsidR="00615D6F" w:rsidRDefault="00615D6F" w:rsidP="004D3011">
            <w:r>
              <w:t>LOCATION:</w:t>
            </w:r>
          </w:p>
          <w:p w14:paraId="559E22D5" w14:textId="77777777" w:rsidR="00615D6F" w:rsidRPr="00E4381A" w:rsidRDefault="00615D6F" w:rsidP="004D3011">
            <w:pPr>
              <w:rPr>
                <w:rStyle w:val="Hyperlink"/>
              </w:rPr>
            </w:pPr>
            <w:r>
              <w:t>Belgrade, MT</w:t>
            </w:r>
          </w:p>
          <w:p w14:paraId="2EAB24C4" w14:textId="77777777" w:rsidR="004D3011" w:rsidRPr="004D3011" w:rsidRDefault="004D3011" w:rsidP="004D3011"/>
        </w:tc>
        <w:tc>
          <w:tcPr>
            <w:tcW w:w="720" w:type="dxa"/>
          </w:tcPr>
          <w:p w14:paraId="76AE2F71" w14:textId="77777777" w:rsidR="001B2ABD" w:rsidRPr="00152285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AFE6CD2B18E14FBDB7589BCE36E5ADED"/>
              </w:placeholder>
              <w:temporary/>
              <w:showingPlcHdr/>
              <w15:appearance w15:val="hidden"/>
            </w:sdtPr>
            <w:sdtEndPr/>
            <w:sdtContent>
              <w:p w14:paraId="135F03C1" w14:textId="77777777" w:rsidR="001B2ABD" w:rsidRPr="00152285" w:rsidRDefault="00E25A26" w:rsidP="00036450">
                <w:pPr>
                  <w:pStyle w:val="Heading2"/>
                </w:pPr>
                <w:r w:rsidRPr="00152285">
                  <w:t>EDUCATION</w:t>
                </w:r>
              </w:p>
            </w:sdtContent>
          </w:sdt>
          <w:p w14:paraId="3F1FC6C6" w14:textId="77777777" w:rsidR="00036450" w:rsidRPr="00152285" w:rsidRDefault="006D222B" w:rsidP="00B359E4">
            <w:pPr>
              <w:pStyle w:val="Heading4"/>
            </w:pPr>
            <w:r w:rsidRPr="00152285">
              <w:t>Purdue University Global</w:t>
            </w:r>
          </w:p>
          <w:p w14:paraId="41197498" w14:textId="17ECD009" w:rsidR="00036450" w:rsidRPr="00152285" w:rsidRDefault="006D222B" w:rsidP="00B359E4">
            <w:pPr>
              <w:pStyle w:val="Date"/>
            </w:pPr>
            <w:r w:rsidRPr="00152285">
              <w:t>June 2018</w:t>
            </w:r>
            <w:r w:rsidR="00036450" w:rsidRPr="00152285">
              <w:t xml:space="preserve"> </w:t>
            </w:r>
            <w:r w:rsidR="001221BE">
              <w:t>–</w:t>
            </w:r>
            <w:r w:rsidR="00036450" w:rsidRPr="00152285">
              <w:t xml:space="preserve"> </w:t>
            </w:r>
            <w:r w:rsidR="001221BE">
              <w:t>April 2020</w:t>
            </w:r>
          </w:p>
          <w:p w14:paraId="089ABCD2" w14:textId="77777777" w:rsidR="004D3011" w:rsidRPr="00152285" w:rsidRDefault="00676576" w:rsidP="00036450">
            <w:r>
              <w:t>Associates of Applied Science</w:t>
            </w:r>
          </w:p>
          <w:p w14:paraId="334A7059" w14:textId="77777777" w:rsidR="00036450" w:rsidRPr="00152285" w:rsidRDefault="00036450" w:rsidP="00036450"/>
          <w:sdt>
            <w:sdtPr>
              <w:id w:val="1001553383"/>
              <w:placeholder>
                <w:docPart w:val="9BBDE0228CDA414C85D3A1AAEE48612D"/>
              </w:placeholder>
              <w:temporary/>
              <w:showingPlcHdr/>
              <w15:appearance w15:val="hidden"/>
            </w:sdtPr>
            <w:sdtEndPr/>
            <w:sdtContent>
              <w:p w14:paraId="49C4D8AE" w14:textId="77777777" w:rsidR="00036450" w:rsidRPr="00152285" w:rsidRDefault="00036450" w:rsidP="00036450">
                <w:pPr>
                  <w:pStyle w:val="Heading2"/>
                </w:pPr>
                <w:r w:rsidRPr="00152285">
                  <w:t>WORK EXPERIENCE</w:t>
                </w:r>
              </w:p>
            </w:sdtContent>
          </w:sdt>
          <w:p w14:paraId="1FB95697" w14:textId="77777777" w:rsidR="00036450" w:rsidRPr="00152285" w:rsidRDefault="006D222B" w:rsidP="00B359E4">
            <w:pPr>
              <w:pStyle w:val="Heading4"/>
              <w:rPr>
                <w:bCs/>
              </w:rPr>
            </w:pPr>
            <w:r w:rsidRPr="00152285">
              <w:t>Bozeman Health PACS Support Specialist</w:t>
            </w:r>
          </w:p>
          <w:p w14:paraId="243BAE5B" w14:textId="77777777" w:rsidR="00036450" w:rsidRPr="00152285" w:rsidRDefault="006D222B" w:rsidP="00B359E4">
            <w:pPr>
              <w:pStyle w:val="Date"/>
            </w:pPr>
            <w:r w:rsidRPr="00152285">
              <w:t>February 2013</w:t>
            </w:r>
            <w:r w:rsidR="00036450" w:rsidRPr="00152285">
              <w:t>–</w:t>
            </w:r>
            <w:r w:rsidRPr="00152285">
              <w:t>Present</w:t>
            </w:r>
          </w:p>
          <w:p w14:paraId="209CA82F" w14:textId="77777777" w:rsidR="001338F5" w:rsidRPr="00152285" w:rsidRDefault="001338F5" w:rsidP="001338F5">
            <w:pPr>
              <w:pStyle w:val="ListParagraph"/>
              <w:numPr>
                <w:ilvl w:val="0"/>
                <w:numId w:val="1"/>
              </w:numPr>
            </w:pPr>
            <w:r w:rsidRPr="00152285">
              <w:t>Train new staff members on how to use software</w:t>
            </w:r>
          </w:p>
          <w:p w14:paraId="34ECE5B9" w14:textId="77777777" w:rsidR="001338F5" w:rsidRPr="00152285" w:rsidRDefault="001338F5" w:rsidP="001338F5">
            <w:pPr>
              <w:pStyle w:val="ListParagraph"/>
              <w:numPr>
                <w:ilvl w:val="0"/>
                <w:numId w:val="1"/>
              </w:numPr>
            </w:pPr>
            <w:r w:rsidRPr="00152285">
              <w:t>Develop effective documentation of software workflows and How-To documents.</w:t>
            </w:r>
          </w:p>
          <w:p w14:paraId="7F35AB17" w14:textId="77777777" w:rsidR="001338F5" w:rsidRPr="00152285" w:rsidRDefault="001338F5" w:rsidP="001338F5">
            <w:pPr>
              <w:pStyle w:val="ListParagraph"/>
              <w:numPr>
                <w:ilvl w:val="0"/>
                <w:numId w:val="1"/>
              </w:numPr>
            </w:pPr>
            <w:r w:rsidRPr="00152285">
              <w:t>Assist with project management duties during software upgrades and implementation</w:t>
            </w:r>
          </w:p>
          <w:p w14:paraId="48F19D19" w14:textId="77777777" w:rsidR="001338F5" w:rsidRPr="00152285" w:rsidRDefault="00EE3BE8" w:rsidP="001338F5">
            <w:pPr>
              <w:pStyle w:val="ListParagraph"/>
              <w:numPr>
                <w:ilvl w:val="0"/>
                <w:numId w:val="1"/>
              </w:numPr>
            </w:pPr>
            <w:r w:rsidRPr="00152285">
              <w:t>Achieved Software Administrator status for ProVation MD software.</w:t>
            </w:r>
          </w:p>
          <w:p w14:paraId="782498C7" w14:textId="77777777" w:rsidR="00EE3BE8" w:rsidRPr="00152285" w:rsidRDefault="00EE3BE8" w:rsidP="001338F5">
            <w:pPr>
              <w:pStyle w:val="ListParagraph"/>
              <w:numPr>
                <w:ilvl w:val="0"/>
                <w:numId w:val="1"/>
              </w:numPr>
            </w:pPr>
            <w:r w:rsidRPr="00152285">
              <w:t xml:space="preserve">Provide excellent </w:t>
            </w:r>
            <w:r w:rsidR="008D02C4" w:rsidRPr="00152285">
              <w:t>customer service</w:t>
            </w:r>
          </w:p>
          <w:p w14:paraId="2F05FC2F" w14:textId="77777777" w:rsidR="008D02C4" w:rsidRPr="00152285" w:rsidRDefault="008D02C4" w:rsidP="001338F5">
            <w:pPr>
              <w:pStyle w:val="ListParagraph"/>
              <w:numPr>
                <w:ilvl w:val="0"/>
                <w:numId w:val="1"/>
              </w:numPr>
            </w:pPr>
            <w:r w:rsidRPr="00152285">
              <w:t>Effectively and efficiently troubleshoot software and hardware issues.</w:t>
            </w:r>
          </w:p>
          <w:p w14:paraId="13A87483" w14:textId="77777777" w:rsidR="008D02C4" w:rsidRPr="00152285" w:rsidRDefault="008D02C4" w:rsidP="001338F5">
            <w:pPr>
              <w:pStyle w:val="ListParagraph"/>
              <w:numPr>
                <w:ilvl w:val="0"/>
                <w:numId w:val="1"/>
              </w:numPr>
            </w:pPr>
            <w:r w:rsidRPr="00152285">
              <w:t>Receive regular recognition for customer service skills along wi</w:t>
            </w:r>
            <w:r w:rsidR="00F77D3B" w:rsidRPr="00152285">
              <w:t>th progressing technical knowledge</w:t>
            </w:r>
          </w:p>
          <w:p w14:paraId="408A8C79" w14:textId="77777777" w:rsidR="00F77D3B" w:rsidRPr="00152285" w:rsidRDefault="00F77D3B" w:rsidP="001338F5">
            <w:pPr>
              <w:pStyle w:val="ListParagraph"/>
              <w:numPr>
                <w:ilvl w:val="0"/>
                <w:numId w:val="1"/>
              </w:numPr>
            </w:pPr>
            <w:r w:rsidRPr="00152285">
              <w:t>Currently taking a Global Knowledge Microsoft course on Implementing and Managing Windows 10</w:t>
            </w:r>
          </w:p>
          <w:sdt>
            <w:sdtPr>
              <w:id w:val="1669594239"/>
              <w:placeholder>
                <w:docPart w:val="CBAE8AD0EE3F4334983D8033D1C8989E"/>
              </w:placeholder>
              <w:temporary/>
              <w:showingPlcHdr/>
              <w15:appearance w15:val="hidden"/>
            </w:sdtPr>
            <w:sdtEndPr/>
            <w:sdtContent>
              <w:p w14:paraId="1E3BD15B" w14:textId="77777777" w:rsidR="00036450" w:rsidRPr="00152285" w:rsidRDefault="00180329" w:rsidP="00036450">
                <w:pPr>
                  <w:pStyle w:val="Heading2"/>
                </w:pPr>
                <w:r w:rsidRPr="00152285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77DB49E6" w14:textId="77777777" w:rsidR="009E382A" w:rsidRDefault="00152285" w:rsidP="009E382A">
            <w:pPr>
              <w:pStyle w:val="ListParagraph"/>
              <w:numPr>
                <w:ilvl w:val="0"/>
                <w:numId w:val="7"/>
              </w:numPr>
            </w:pPr>
            <w:r>
              <w:t xml:space="preserve">Microsoft Office Suite- Intermediate </w:t>
            </w:r>
          </w:p>
          <w:p w14:paraId="32AF0573" w14:textId="77777777" w:rsidR="0030456B" w:rsidRDefault="00676576" w:rsidP="009E382A">
            <w:pPr>
              <w:pStyle w:val="ListParagraph"/>
              <w:numPr>
                <w:ilvl w:val="0"/>
                <w:numId w:val="7"/>
              </w:numPr>
            </w:pPr>
            <w:r>
              <w:t>Primary staff software trainer</w:t>
            </w:r>
          </w:p>
          <w:p w14:paraId="7F70E138" w14:textId="77777777" w:rsidR="0030456B" w:rsidRDefault="00AD0C8A" w:rsidP="0030456B">
            <w:pPr>
              <w:pStyle w:val="ListParagraph"/>
              <w:numPr>
                <w:ilvl w:val="0"/>
                <w:numId w:val="7"/>
              </w:numPr>
            </w:pPr>
            <w:r>
              <w:t>Customer Service</w:t>
            </w:r>
          </w:p>
          <w:p w14:paraId="287D1662" w14:textId="77777777" w:rsidR="00AD0C8A" w:rsidRDefault="00AD0C8A" w:rsidP="00676576">
            <w:pPr>
              <w:pStyle w:val="ListParagraph"/>
              <w:numPr>
                <w:ilvl w:val="0"/>
                <w:numId w:val="7"/>
              </w:numPr>
            </w:pPr>
            <w:r>
              <w:t>Desktop support- Intermediate</w:t>
            </w:r>
          </w:p>
          <w:p w14:paraId="61D07CF3" w14:textId="77777777" w:rsidR="00676576" w:rsidRDefault="00676576" w:rsidP="00676576">
            <w:pPr>
              <w:pStyle w:val="ListParagraph"/>
              <w:numPr>
                <w:ilvl w:val="0"/>
                <w:numId w:val="7"/>
              </w:numPr>
            </w:pPr>
            <w:r>
              <w:t>Develop technical documentation- Intermediate</w:t>
            </w:r>
          </w:p>
          <w:p w14:paraId="16565DD5" w14:textId="77777777" w:rsidR="00676576" w:rsidRDefault="00676576" w:rsidP="00676576">
            <w:pPr>
              <w:pStyle w:val="ListParagraph"/>
              <w:numPr>
                <w:ilvl w:val="0"/>
                <w:numId w:val="7"/>
              </w:numPr>
            </w:pPr>
            <w:r>
              <w:t>Project management- Beginner</w:t>
            </w:r>
          </w:p>
          <w:p w14:paraId="0A5A68E8" w14:textId="77777777" w:rsidR="009E382A" w:rsidRDefault="009E382A" w:rsidP="00676576">
            <w:pPr>
              <w:pStyle w:val="ListParagraph"/>
              <w:numPr>
                <w:ilvl w:val="0"/>
                <w:numId w:val="7"/>
              </w:numPr>
            </w:pPr>
            <w:r>
              <w:t>Active Directory- Beginner</w:t>
            </w:r>
          </w:p>
          <w:p w14:paraId="49774C6B" w14:textId="77777777" w:rsidR="009E382A" w:rsidRDefault="009E382A" w:rsidP="00676576">
            <w:pPr>
              <w:pStyle w:val="ListParagraph"/>
              <w:numPr>
                <w:ilvl w:val="0"/>
                <w:numId w:val="7"/>
              </w:numPr>
            </w:pPr>
            <w:r>
              <w:t>Windows 7- Intermediate</w:t>
            </w:r>
          </w:p>
          <w:p w14:paraId="00BB914C" w14:textId="77777777" w:rsidR="009E382A" w:rsidRDefault="009E382A" w:rsidP="00676576">
            <w:pPr>
              <w:pStyle w:val="ListParagraph"/>
              <w:numPr>
                <w:ilvl w:val="0"/>
                <w:numId w:val="7"/>
              </w:numPr>
            </w:pPr>
            <w:r>
              <w:t>Windows 10- Beginner</w:t>
            </w:r>
          </w:p>
          <w:p w14:paraId="36C1BDB8" w14:textId="77777777" w:rsidR="009E382A" w:rsidRDefault="009E382A" w:rsidP="00676576">
            <w:pPr>
              <w:pStyle w:val="ListParagraph"/>
              <w:numPr>
                <w:ilvl w:val="0"/>
                <w:numId w:val="7"/>
              </w:numPr>
            </w:pPr>
            <w:r>
              <w:t>Sysaid Helpdesk ticketing system</w:t>
            </w:r>
          </w:p>
          <w:p w14:paraId="4197FCA8" w14:textId="77777777" w:rsidR="009E382A" w:rsidRPr="00152285" w:rsidRDefault="009E382A" w:rsidP="009621AD">
            <w:pPr>
              <w:pStyle w:val="ListParagraph"/>
            </w:pPr>
          </w:p>
        </w:tc>
      </w:tr>
    </w:tbl>
    <w:p w14:paraId="58AA6B02" w14:textId="77777777" w:rsidR="0043117B" w:rsidRDefault="00F46673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0F3117" w14:textId="77777777" w:rsidR="00F46673" w:rsidRDefault="00F46673" w:rsidP="000C45FF">
      <w:r>
        <w:separator/>
      </w:r>
    </w:p>
  </w:endnote>
  <w:endnote w:type="continuationSeparator" w:id="0">
    <w:p w14:paraId="5C207352" w14:textId="77777777" w:rsidR="00F46673" w:rsidRDefault="00F4667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7F238" w14:textId="77777777" w:rsidR="00F46673" w:rsidRDefault="00F46673" w:rsidP="000C45FF">
      <w:r>
        <w:separator/>
      </w:r>
    </w:p>
  </w:footnote>
  <w:footnote w:type="continuationSeparator" w:id="0">
    <w:p w14:paraId="3C6914DB" w14:textId="77777777" w:rsidR="00F46673" w:rsidRDefault="00F4667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E364F" w14:textId="77777777"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08F7F2CF" wp14:editId="2B2AB3E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13BC4"/>
    <w:multiLevelType w:val="hybridMultilevel"/>
    <w:tmpl w:val="0B50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E456C"/>
    <w:multiLevelType w:val="hybridMultilevel"/>
    <w:tmpl w:val="09E0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8432E"/>
    <w:multiLevelType w:val="hybridMultilevel"/>
    <w:tmpl w:val="EBE66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75983"/>
    <w:multiLevelType w:val="hybridMultilevel"/>
    <w:tmpl w:val="9B46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87757"/>
    <w:multiLevelType w:val="hybridMultilevel"/>
    <w:tmpl w:val="1520B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F1CE9"/>
    <w:multiLevelType w:val="hybridMultilevel"/>
    <w:tmpl w:val="ABFC7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4136E"/>
    <w:multiLevelType w:val="hybridMultilevel"/>
    <w:tmpl w:val="26D06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567"/>
    <w:rsid w:val="00032138"/>
    <w:rsid w:val="00036450"/>
    <w:rsid w:val="00043927"/>
    <w:rsid w:val="00094499"/>
    <w:rsid w:val="000C45FF"/>
    <w:rsid w:val="000E107D"/>
    <w:rsid w:val="000E3FD1"/>
    <w:rsid w:val="000E5491"/>
    <w:rsid w:val="000F2567"/>
    <w:rsid w:val="00112054"/>
    <w:rsid w:val="001221BE"/>
    <w:rsid w:val="001338F5"/>
    <w:rsid w:val="0015228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65F9E"/>
    <w:rsid w:val="00281FD5"/>
    <w:rsid w:val="00297530"/>
    <w:rsid w:val="0030456B"/>
    <w:rsid w:val="0030481B"/>
    <w:rsid w:val="003156FC"/>
    <w:rsid w:val="003254B5"/>
    <w:rsid w:val="0037121F"/>
    <w:rsid w:val="003A6B7D"/>
    <w:rsid w:val="003B06CA"/>
    <w:rsid w:val="004071FC"/>
    <w:rsid w:val="004201B9"/>
    <w:rsid w:val="00445947"/>
    <w:rsid w:val="004813B3"/>
    <w:rsid w:val="00496591"/>
    <w:rsid w:val="004C63E4"/>
    <w:rsid w:val="004D3011"/>
    <w:rsid w:val="005262AC"/>
    <w:rsid w:val="005E39D5"/>
    <w:rsid w:val="00600670"/>
    <w:rsid w:val="00615D6F"/>
    <w:rsid w:val="0062123A"/>
    <w:rsid w:val="00646E75"/>
    <w:rsid w:val="00676576"/>
    <w:rsid w:val="006771D0"/>
    <w:rsid w:val="006D222B"/>
    <w:rsid w:val="00715FCB"/>
    <w:rsid w:val="00723C57"/>
    <w:rsid w:val="00743101"/>
    <w:rsid w:val="007775E1"/>
    <w:rsid w:val="007867A0"/>
    <w:rsid w:val="007927F5"/>
    <w:rsid w:val="00802CA0"/>
    <w:rsid w:val="00831790"/>
    <w:rsid w:val="008D02C4"/>
    <w:rsid w:val="009260CD"/>
    <w:rsid w:val="00952C25"/>
    <w:rsid w:val="009621AD"/>
    <w:rsid w:val="009A488E"/>
    <w:rsid w:val="009E382A"/>
    <w:rsid w:val="00A2118D"/>
    <w:rsid w:val="00AC307A"/>
    <w:rsid w:val="00AD0C8A"/>
    <w:rsid w:val="00AD76E2"/>
    <w:rsid w:val="00B20152"/>
    <w:rsid w:val="00B359E4"/>
    <w:rsid w:val="00B57D98"/>
    <w:rsid w:val="00B70850"/>
    <w:rsid w:val="00B7130B"/>
    <w:rsid w:val="00C066B6"/>
    <w:rsid w:val="00C37BA1"/>
    <w:rsid w:val="00C4674C"/>
    <w:rsid w:val="00C506CF"/>
    <w:rsid w:val="00C609EE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81EA0"/>
    <w:rsid w:val="00E83599"/>
    <w:rsid w:val="00EE3BE8"/>
    <w:rsid w:val="00F46673"/>
    <w:rsid w:val="00F60274"/>
    <w:rsid w:val="00F77D3B"/>
    <w:rsid w:val="00F77FB9"/>
    <w:rsid w:val="00F90600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E229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133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Wdavis27@outlook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sw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F252DB00A77499C9B2A32B126B19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2F8CE-48EE-495B-A4B7-8FAFF50D7D5D}"/>
      </w:docPartPr>
      <w:docPartBody>
        <w:p w:rsidR="00091C82" w:rsidRDefault="0003726C">
          <w:pPr>
            <w:pStyle w:val="FF252DB00A77499C9B2A32B126B19186"/>
          </w:pPr>
          <w:r w:rsidRPr="00D5459D">
            <w:t>Profile</w:t>
          </w:r>
        </w:p>
      </w:docPartBody>
    </w:docPart>
    <w:docPart>
      <w:docPartPr>
        <w:name w:val="3D602C4CE95349B1927F11BDE3C5C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1E587-8695-4A8E-8D7B-E38AD94E41EA}"/>
      </w:docPartPr>
      <w:docPartBody>
        <w:p w:rsidR="00091C82" w:rsidRDefault="0003726C">
          <w:pPr>
            <w:pStyle w:val="3D602C4CE95349B1927F11BDE3C5C8DB"/>
          </w:pPr>
          <w:r w:rsidRPr="00CB0055">
            <w:t>Contact</w:t>
          </w:r>
        </w:p>
      </w:docPartBody>
    </w:docPart>
    <w:docPart>
      <w:docPartPr>
        <w:name w:val="99442FB35DCB4C21B5D8D0800F257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38637-5BE1-41D1-AEF5-C91B6A21ACE8}"/>
      </w:docPartPr>
      <w:docPartBody>
        <w:p w:rsidR="00091C82" w:rsidRDefault="0003726C">
          <w:pPr>
            <w:pStyle w:val="99442FB35DCB4C21B5D8D0800F25751B"/>
          </w:pPr>
          <w:r w:rsidRPr="004D3011">
            <w:t>PHONE:</w:t>
          </w:r>
        </w:p>
      </w:docPartBody>
    </w:docPart>
    <w:docPart>
      <w:docPartPr>
        <w:name w:val="27D52C33D95549298851D8E323D5D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75B69-3B07-4739-B9F0-79CBE0601113}"/>
      </w:docPartPr>
      <w:docPartBody>
        <w:p w:rsidR="00091C82" w:rsidRDefault="0003726C">
          <w:pPr>
            <w:pStyle w:val="27D52C33D95549298851D8E323D5D1D8"/>
          </w:pPr>
          <w:r w:rsidRPr="004D3011">
            <w:t>EMAIL:</w:t>
          </w:r>
        </w:p>
      </w:docPartBody>
    </w:docPart>
    <w:docPart>
      <w:docPartPr>
        <w:name w:val="AFE6CD2B18E14FBDB7589BCE36E5A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20412-9C84-45F4-8105-B4D2EA05D633}"/>
      </w:docPartPr>
      <w:docPartBody>
        <w:p w:rsidR="00091C82" w:rsidRDefault="0003726C">
          <w:pPr>
            <w:pStyle w:val="AFE6CD2B18E14FBDB7589BCE36E5ADED"/>
          </w:pPr>
          <w:r w:rsidRPr="00036450">
            <w:t>EDUCATION</w:t>
          </w:r>
        </w:p>
      </w:docPartBody>
    </w:docPart>
    <w:docPart>
      <w:docPartPr>
        <w:name w:val="9BBDE0228CDA414C85D3A1AAEE486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CF457-782C-4A55-9F3A-675CF3FD53D1}"/>
      </w:docPartPr>
      <w:docPartBody>
        <w:p w:rsidR="00091C82" w:rsidRDefault="0003726C">
          <w:pPr>
            <w:pStyle w:val="9BBDE0228CDA414C85D3A1AAEE48612D"/>
          </w:pPr>
          <w:r w:rsidRPr="00036450">
            <w:t>WORK EXPERIENCE</w:t>
          </w:r>
        </w:p>
      </w:docPartBody>
    </w:docPart>
    <w:docPart>
      <w:docPartPr>
        <w:name w:val="CBAE8AD0EE3F4334983D8033D1C89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B1468-678D-4A79-8603-2E553F29FC91}"/>
      </w:docPartPr>
      <w:docPartBody>
        <w:p w:rsidR="00091C82" w:rsidRDefault="0003726C">
          <w:pPr>
            <w:pStyle w:val="CBAE8AD0EE3F4334983D8033D1C8989E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26C"/>
    <w:rsid w:val="0003726C"/>
    <w:rsid w:val="00091C82"/>
    <w:rsid w:val="000A6DBF"/>
    <w:rsid w:val="002072E1"/>
    <w:rsid w:val="002D2FBA"/>
    <w:rsid w:val="00475656"/>
    <w:rsid w:val="00A606B5"/>
    <w:rsid w:val="00F4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48D220EECB4260B568EFDE5A00C38E">
    <w:name w:val="9B48D220EECB4260B568EFDE5A00C38E"/>
  </w:style>
  <w:style w:type="paragraph" w:customStyle="1" w:styleId="426289832FF8431286355F53FF73C776">
    <w:name w:val="426289832FF8431286355F53FF73C776"/>
  </w:style>
  <w:style w:type="paragraph" w:customStyle="1" w:styleId="FF252DB00A77499C9B2A32B126B19186">
    <w:name w:val="FF252DB00A77499C9B2A32B126B19186"/>
  </w:style>
  <w:style w:type="paragraph" w:customStyle="1" w:styleId="34B6C7D8BD3945F2A580A11A3ABC5616">
    <w:name w:val="34B6C7D8BD3945F2A580A11A3ABC5616"/>
  </w:style>
  <w:style w:type="paragraph" w:customStyle="1" w:styleId="3D602C4CE95349B1927F11BDE3C5C8DB">
    <w:name w:val="3D602C4CE95349B1927F11BDE3C5C8DB"/>
  </w:style>
  <w:style w:type="paragraph" w:customStyle="1" w:styleId="99442FB35DCB4C21B5D8D0800F25751B">
    <w:name w:val="99442FB35DCB4C21B5D8D0800F25751B"/>
  </w:style>
  <w:style w:type="paragraph" w:customStyle="1" w:styleId="F23406D4C4A145ED8F5102414DE80B31">
    <w:name w:val="F23406D4C4A145ED8F5102414DE80B31"/>
  </w:style>
  <w:style w:type="paragraph" w:customStyle="1" w:styleId="5C7612F6C9144D83A3D33AF7A9656736">
    <w:name w:val="5C7612F6C9144D83A3D33AF7A9656736"/>
  </w:style>
  <w:style w:type="paragraph" w:customStyle="1" w:styleId="10F71C7779AE47699B5E56FF7568EE20">
    <w:name w:val="10F71C7779AE47699B5E56FF7568EE20"/>
  </w:style>
  <w:style w:type="paragraph" w:customStyle="1" w:styleId="27D52C33D95549298851D8E323D5D1D8">
    <w:name w:val="27D52C33D95549298851D8E323D5D1D8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5ED9A822DC2A43E995CCD5860B79CE3A">
    <w:name w:val="5ED9A822DC2A43E995CCD5860B79CE3A"/>
  </w:style>
  <w:style w:type="paragraph" w:customStyle="1" w:styleId="0B51A81FB0F0487B84C540A0BB33CAD7">
    <w:name w:val="0B51A81FB0F0487B84C540A0BB33CAD7"/>
  </w:style>
  <w:style w:type="paragraph" w:customStyle="1" w:styleId="D111C45C6DD44E368056C6AC88B6821F">
    <w:name w:val="D111C45C6DD44E368056C6AC88B6821F"/>
  </w:style>
  <w:style w:type="paragraph" w:customStyle="1" w:styleId="5A25A28AD99F4F3D8AF400B2B9A8FE28">
    <w:name w:val="5A25A28AD99F4F3D8AF400B2B9A8FE28"/>
  </w:style>
  <w:style w:type="paragraph" w:customStyle="1" w:styleId="5B19C119EFF74B04AB307780830D6A14">
    <w:name w:val="5B19C119EFF74B04AB307780830D6A14"/>
  </w:style>
  <w:style w:type="paragraph" w:customStyle="1" w:styleId="B2C80AFABB6F49178FDDDF926D8E9D58">
    <w:name w:val="B2C80AFABB6F49178FDDDF926D8E9D58"/>
  </w:style>
  <w:style w:type="paragraph" w:customStyle="1" w:styleId="AFE6CD2B18E14FBDB7589BCE36E5ADED">
    <w:name w:val="AFE6CD2B18E14FBDB7589BCE36E5ADED"/>
  </w:style>
  <w:style w:type="paragraph" w:customStyle="1" w:styleId="79F162F744EC4D85A27C6D754C6BC137">
    <w:name w:val="79F162F744EC4D85A27C6D754C6BC137"/>
  </w:style>
  <w:style w:type="paragraph" w:customStyle="1" w:styleId="01E46987DC814D6BB78D49B51E722082">
    <w:name w:val="01E46987DC814D6BB78D49B51E722082"/>
  </w:style>
  <w:style w:type="paragraph" w:customStyle="1" w:styleId="43300E292D4541DE9A2759A21888C8D5">
    <w:name w:val="43300E292D4541DE9A2759A21888C8D5"/>
  </w:style>
  <w:style w:type="paragraph" w:customStyle="1" w:styleId="6BF3A2348AF84997B09C322FC7DC3324">
    <w:name w:val="6BF3A2348AF84997B09C322FC7DC3324"/>
  </w:style>
  <w:style w:type="paragraph" w:customStyle="1" w:styleId="79EB6231E8B7498B83F5E15B92BA3E07">
    <w:name w:val="79EB6231E8B7498B83F5E15B92BA3E07"/>
  </w:style>
  <w:style w:type="paragraph" w:customStyle="1" w:styleId="01716BF0D53B401B971E587446C08FA1">
    <w:name w:val="01716BF0D53B401B971E587446C08FA1"/>
  </w:style>
  <w:style w:type="paragraph" w:customStyle="1" w:styleId="4DC7A43E7C0245D29FF1ECFDE084AC5A">
    <w:name w:val="4DC7A43E7C0245D29FF1ECFDE084AC5A"/>
  </w:style>
  <w:style w:type="paragraph" w:customStyle="1" w:styleId="9BBDE0228CDA414C85D3A1AAEE48612D">
    <w:name w:val="9BBDE0228CDA414C85D3A1AAEE48612D"/>
  </w:style>
  <w:style w:type="paragraph" w:customStyle="1" w:styleId="C05C33FAF2B3412DAFBD463DF88E7C49">
    <w:name w:val="C05C33FAF2B3412DAFBD463DF88E7C49"/>
  </w:style>
  <w:style w:type="paragraph" w:customStyle="1" w:styleId="5871296B4A2D4F67953B068A29D4CD05">
    <w:name w:val="5871296B4A2D4F67953B068A29D4CD05"/>
  </w:style>
  <w:style w:type="paragraph" w:customStyle="1" w:styleId="4A2E63E8200D41828A0991E2E2DAE8E7">
    <w:name w:val="4A2E63E8200D41828A0991E2E2DAE8E7"/>
  </w:style>
  <w:style w:type="paragraph" w:customStyle="1" w:styleId="AA0665E7C0AB44E78B70AF64113E25A8">
    <w:name w:val="AA0665E7C0AB44E78B70AF64113E25A8"/>
  </w:style>
  <w:style w:type="paragraph" w:customStyle="1" w:styleId="051EE65F8D2D40EB9BB8B7A5BD9B605A">
    <w:name w:val="051EE65F8D2D40EB9BB8B7A5BD9B605A"/>
  </w:style>
  <w:style w:type="paragraph" w:customStyle="1" w:styleId="50D15C0754F44C399D04EA0EDABF86A2">
    <w:name w:val="50D15C0754F44C399D04EA0EDABF86A2"/>
  </w:style>
  <w:style w:type="paragraph" w:customStyle="1" w:styleId="8A7B5DC451D641018ACA404364C2B2CF">
    <w:name w:val="8A7B5DC451D641018ACA404364C2B2CF"/>
  </w:style>
  <w:style w:type="paragraph" w:customStyle="1" w:styleId="0B79530CB9C9429193E14DBE230C0AD5">
    <w:name w:val="0B79530CB9C9429193E14DBE230C0AD5"/>
  </w:style>
  <w:style w:type="paragraph" w:customStyle="1" w:styleId="188D233542854BA2BA6E14AF72EECE25">
    <w:name w:val="188D233542854BA2BA6E14AF72EECE25"/>
  </w:style>
  <w:style w:type="paragraph" w:customStyle="1" w:styleId="E75E70DCD8A342AABA1CE8016866B7C4">
    <w:name w:val="E75E70DCD8A342AABA1CE8016866B7C4"/>
  </w:style>
  <w:style w:type="paragraph" w:customStyle="1" w:styleId="6D170DE2BA8C40DC8BC719B351513EC8">
    <w:name w:val="6D170DE2BA8C40DC8BC719B351513EC8"/>
  </w:style>
  <w:style w:type="paragraph" w:customStyle="1" w:styleId="1A32414122D94311908E0F1A746DB7A2">
    <w:name w:val="1A32414122D94311908E0F1A746DB7A2"/>
  </w:style>
  <w:style w:type="paragraph" w:customStyle="1" w:styleId="CBC85641FB2041ACAAE34BDF0739214B">
    <w:name w:val="CBC85641FB2041ACAAE34BDF0739214B"/>
  </w:style>
  <w:style w:type="paragraph" w:customStyle="1" w:styleId="A611A93F896140E1A4A5BD34377CBDB7">
    <w:name w:val="A611A93F896140E1A4A5BD34377CBDB7"/>
  </w:style>
  <w:style w:type="paragraph" w:customStyle="1" w:styleId="8DDF2E65987B4D5082DE59B824B59FE0">
    <w:name w:val="8DDF2E65987B4D5082DE59B824B59FE0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CBAE8AD0EE3F4334983D8033D1C8989E">
    <w:name w:val="CBAE8AD0EE3F4334983D8033D1C898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E2FFA11-6203-43D4-966E-157B17F40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2019-05-31T00:21:00Z</dcterms:created>
  <dcterms:modified xsi:type="dcterms:W3CDTF">2020-04-13T02:06:00Z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