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508" w:rsidRDefault="009C1F17">
      <w:pPr>
        <w:pStyle w:val="Name"/>
      </w:pPr>
      <w:r>
        <w:t>Kimberly A AlVarado</w:t>
      </w:r>
    </w:p>
    <w:p w:rsidR="00912508" w:rsidRPr="00C50247" w:rsidRDefault="009C1F17" w:rsidP="009C1F17">
      <w:pPr>
        <w:pStyle w:val="ContactInfo"/>
        <w:rPr>
          <w:color w:val="000000" w:themeColor="text1"/>
        </w:rPr>
      </w:pPr>
      <w:r w:rsidRPr="00C50247">
        <w:rPr>
          <w:color w:val="000000" w:themeColor="text1"/>
        </w:rPr>
        <w:t xml:space="preserve">1405 Vegas Valley Dr | 702-859-8993 | </w:t>
      </w:r>
      <w:proofErr w:type="spellStart"/>
      <w:r w:rsidRPr="00C50247">
        <w:rPr>
          <w:color w:val="000000" w:themeColor="text1"/>
        </w:rPr>
        <w:t>kimberlyaracely</w:t>
      </w:r>
      <w:r w:rsidR="00973E58" w:rsidRPr="00C50247">
        <w:rPr>
          <w:color w:val="000000" w:themeColor="text1"/>
        </w:rPr>
        <w:t>5150</w:t>
      </w:r>
      <w:proofErr w:type="spellEnd"/>
      <w:r w:rsidR="00973E58" w:rsidRPr="00C50247">
        <w:rPr>
          <w:color w:val="000000" w:themeColor="text1"/>
        </w:rPr>
        <w:t>@gmail.com</w:t>
      </w:r>
    </w:p>
    <w:sdt>
      <w:sdtPr>
        <w:id w:val="1728489637"/>
        <w:placeholder>
          <w:docPart w:val="9BD4307FFF7A434A9DFC6562E26D03C7"/>
        </w:placeholder>
        <w:temporary/>
        <w:showingPlcHdr/>
        <w15:appearance w15:val="hidden"/>
      </w:sdtPr>
      <w:sdtEndPr/>
      <w:sdtContent>
        <w:p w:rsidR="00912508" w:rsidRDefault="006B5AD3">
          <w:pPr>
            <w:pStyle w:val="Heading1"/>
          </w:pPr>
          <w:r>
            <w:t>Experience</w:t>
          </w:r>
        </w:p>
      </w:sdtContent>
    </w:sdt>
    <w:p w:rsidR="00912508" w:rsidRPr="00C50247" w:rsidRDefault="00973E58">
      <w:pPr>
        <w:rPr>
          <w:b/>
          <w:bCs/>
          <w:color w:val="000000" w:themeColor="text1"/>
        </w:rPr>
      </w:pPr>
      <w:r w:rsidRPr="00C50247">
        <w:rPr>
          <w:b/>
          <w:bCs/>
          <w:color w:val="000000" w:themeColor="text1"/>
        </w:rPr>
        <w:t xml:space="preserve">Sunset Motel </w:t>
      </w:r>
    </w:p>
    <w:p w:rsidR="00912508" w:rsidRPr="00C50247" w:rsidRDefault="00973E58">
      <w:pPr>
        <w:rPr>
          <w:color w:val="000000" w:themeColor="text1"/>
        </w:rPr>
      </w:pPr>
      <w:r w:rsidRPr="00C50247">
        <w:rPr>
          <w:b/>
          <w:bCs/>
          <w:color w:val="000000" w:themeColor="text1"/>
        </w:rPr>
        <w:t>Front Desk Clerk |</w:t>
      </w:r>
      <w:r>
        <w:t xml:space="preserve"> </w:t>
      </w:r>
      <w:r w:rsidRPr="00C50247">
        <w:rPr>
          <w:color w:val="000000" w:themeColor="text1"/>
        </w:rPr>
        <w:t>2018-2021</w:t>
      </w:r>
    </w:p>
    <w:p w:rsidR="005C56D0" w:rsidRDefault="005C56D0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  <w:r w:rsidRPr="005C56D0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>Keep front desk tidy and presentable with all necessary material</w:t>
      </w:r>
      <w:r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 , Greet &amp; welcome all customers , Attend to Questions &amp; Concerns</w:t>
      </w:r>
      <w:r w:rsidR="005F1D07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 . Check guest in and out while answering incoming calls </w:t>
      </w:r>
      <w:r w:rsidR="00A73DA1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, </w:t>
      </w:r>
      <w:r w:rsidR="006274E3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 </w:t>
      </w:r>
      <w:r w:rsidR="00BA621A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Keep files &amp; registration updated </w:t>
      </w:r>
      <w:r w:rsidR="00AC1AB5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>. Filing pa</w:t>
      </w:r>
      <w:r w:rsidR="001146F7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perwork </w:t>
      </w:r>
    </w:p>
    <w:p w:rsidR="00C34E6D" w:rsidRDefault="00C34E6D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C34E6D" w:rsidRDefault="00C34E6D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513B0B" w:rsidRDefault="00513B0B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513B0B" w:rsidRPr="00C50247" w:rsidRDefault="00513B0B" w:rsidP="005C56D0">
      <w:pPr>
        <w:spacing w:after="0" w:line="240" w:lineRule="auto"/>
        <w:divId w:val="1126657698"/>
        <w:rPr>
          <w:rFonts w:ascii="Roboto" w:eastAsia="Times New Roman" w:hAnsi="Roboto" w:cs="Times New Roman"/>
          <w:b/>
          <w:bCs/>
          <w:color w:val="auto"/>
          <w:sz w:val="21"/>
          <w:szCs w:val="21"/>
          <w:shd w:val="clear" w:color="auto" w:fill="FFFFFF"/>
          <w:lang w:eastAsia="en-US"/>
        </w:rPr>
      </w:pPr>
      <w:r w:rsidRPr="00C50247">
        <w:rPr>
          <w:rFonts w:ascii="Roboto" w:eastAsia="Times New Roman" w:hAnsi="Roboto" w:cs="Times New Roman"/>
          <w:b/>
          <w:bCs/>
          <w:color w:val="auto"/>
          <w:sz w:val="21"/>
          <w:szCs w:val="21"/>
          <w:shd w:val="clear" w:color="auto" w:fill="FFFFFF"/>
          <w:lang w:eastAsia="en-US"/>
        </w:rPr>
        <w:t>Anthony &amp; Anthony Ent.</w:t>
      </w:r>
    </w:p>
    <w:p w:rsidR="00513B0B" w:rsidRDefault="00513B0B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1F3B57" w:rsidRDefault="001F3B57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  <w:r w:rsidRPr="00C50247">
        <w:rPr>
          <w:rFonts w:ascii="Roboto" w:eastAsia="Times New Roman" w:hAnsi="Roboto" w:cs="Times New Roman"/>
          <w:b/>
          <w:bCs/>
          <w:color w:val="auto"/>
          <w:sz w:val="21"/>
          <w:szCs w:val="21"/>
          <w:shd w:val="clear" w:color="auto" w:fill="FFFFFF"/>
          <w:lang w:eastAsia="en-US"/>
        </w:rPr>
        <w:t>Office Help</w:t>
      </w:r>
      <w:r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 | 2017-2018</w:t>
      </w:r>
    </w:p>
    <w:p w:rsidR="007650F4" w:rsidRDefault="007650F4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7650F4" w:rsidRDefault="007650F4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  <w:r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Answer phone Calls , Memorize 12 different intros , we take </w:t>
      </w:r>
      <w:r w:rsidR="007E1466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>calls</w:t>
      </w:r>
      <w:r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 xml:space="preserve"> for 12 companies , Write Down clients call back information</w:t>
      </w:r>
      <w:r w:rsidR="00E15696"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  <w:t>, and Write down messages</w:t>
      </w:r>
    </w:p>
    <w:p w:rsidR="007E1466" w:rsidRDefault="007E1466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7E1466" w:rsidRDefault="007E1466" w:rsidP="005C56D0">
      <w:pPr>
        <w:spacing w:after="0" w:line="240" w:lineRule="auto"/>
        <w:divId w:val="1126657698"/>
        <w:rPr>
          <w:rFonts w:ascii="Roboto" w:eastAsia="Times New Roman" w:hAnsi="Roboto" w:cs="Times New Roman"/>
          <w:color w:val="auto"/>
          <w:sz w:val="21"/>
          <w:szCs w:val="21"/>
          <w:shd w:val="clear" w:color="auto" w:fill="FFFFFF"/>
          <w:lang w:eastAsia="en-US"/>
        </w:rPr>
      </w:pPr>
    </w:p>
    <w:p w:rsidR="00E15696" w:rsidRDefault="000B0739" w:rsidP="005C56D0">
      <w:pPr>
        <w:spacing w:after="0" w:line="240" w:lineRule="auto"/>
        <w:divId w:val="1126657698"/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Star motel </w:t>
      </w:r>
    </w:p>
    <w:p w:rsidR="00703D88" w:rsidRDefault="00703D88" w:rsidP="005C56D0">
      <w:pPr>
        <w:spacing w:after="0" w:line="240" w:lineRule="auto"/>
        <w:divId w:val="1126657698"/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US"/>
        </w:rPr>
      </w:pPr>
    </w:p>
    <w:p w:rsidR="00703D88" w:rsidRPr="001820B2" w:rsidRDefault="00703D88" w:rsidP="001820B2">
      <w:pPr>
        <w:spacing w:after="0" w:line="240" w:lineRule="auto"/>
        <w:divId w:val="1126657698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</w:pPr>
      <w:r w:rsidRPr="001820B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en-US"/>
        </w:rPr>
        <w:t>Front Desk clerk</w:t>
      </w:r>
      <w:r w:rsidRPr="001820B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 xml:space="preserve"> </w:t>
      </w:r>
      <w:r w:rsidR="00C76E84" w:rsidRPr="001820B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| 2015-2017</w:t>
      </w:r>
    </w:p>
    <w:p w:rsidR="00D02A17" w:rsidRDefault="00D02A17" w:rsidP="005C56D0">
      <w:pPr>
        <w:spacing w:after="0" w:line="240" w:lineRule="auto"/>
        <w:divId w:val="1126657698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</w:pPr>
    </w:p>
    <w:p w:rsidR="001820B2" w:rsidRPr="005C56D0" w:rsidRDefault="00F04093" w:rsidP="005C56D0">
      <w:pPr>
        <w:spacing w:after="0" w:line="240" w:lineRule="auto"/>
        <w:divId w:val="1126657698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Check Guest in &amp; Out . Watch Cameras</w:t>
      </w:r>
      <w:r w:rsidR="001820B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 xml:space="preserve"> , </w:t>
      </w:r>
      <w:proofErr w:type="spellStart"/>
      <w:r w:rsidR="001820B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Anwser</w:t>
      </w:r>
      <w:proofErr w:type="spellEnd"/>
      <w:r w:rsidR="001820B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 xml:space="preserve"> phone calls</w:t>
      </w:r>
    </w:p>
    <w:sdt>
      <w:sdtPr>
        <w:id w:val="720946933"/>
        <w:placeholder>
          <w:docPart w:val="1A2B86AFC13A184CA4DBAC65C5A6F053"/>
        </w:placeholder>
        <w:temporary/>
        <w:showingPlcHdr/>
        <w15:appearance w15:val="hidden"/>
      </w:sdtPr>
      <w:sdtEndPr/>
      <w:sdtContent>
        <w:p w:rsidR="00912508" w:rsidRDefault="006B5AD3">
          <w:pPr>
            <w:pStyle w:val="Heading1"/>
          </w:pPr>
          <w:r>
            <w:t>Education</w:t>
          </w:r>
        </w:p>
      </w:sdtContent>
    </w:sdt>
    <w:p w:rsidR="00912508" w:rsidRDefault="00E15696" w:rsidP="008B75C2">
      <w:pPr>
        <w:rPr>
          <w:color w:val="000000" w:themeColor="text1"/>
        </w:rPr>
      </w:pPr>
      <w:r>
        <w:rPr>
          <w:color w:val="000000" w:themeColor="text1"/>
        </w:rPr>
        <w:t xml:space="preserve">Canyon Springs </w:t>
      </w:r>
      <w:r w:rsidR="00D6285F">
        <w:rPr>
          <w:color w:val="000000" w:themeColor="text1"/>
        </w:rPr>
        <w:t xml:space="preserve">3.0 Gpa </w:t>
      </w:r>
      <w:r w:rsidR="008144A8">
        <w:rPr>
          <w:color w:val="000000" w:themeColor="text1"/>
        </w:rPr>
        <w:t>(2014-2018)</w:t>
      </w:r>
    </w:p>
    <w:p w:rsidR="008B75C2" w:rsidRPr="007E1466" w:rsidRDefault="00664CC5" w:rsidP="0006564A">
      <w:pPr>
        <w:jc w:val="both"/>
        <w:rPr>
          <w:b/>
          <w:bCs/>
          <w:i/>
          <w:iCs/>
          <w:color w:val="000000" w:themeColor="text1"/>
        </w:rPr>
      </w:pPr>
      <w:r w:rsidRPr="007E1466">
        <w:rPr>
          <w:b/>
          <w:bCs/>
          <w:i/>
          <w:iCs/>
          <w:color w:val="000000" w:themeColor="text1"/>
        </w:rPr>
        <w:t>ACKNOWLEDGEMENTS</w:t>
      </w:r>
    </w:p>
    <w:p w:rsidR="00912508" w:rsidRPr="00FE75DB" w:rsidRDefault="00FE75DB">
      <w:pPr>
        <w:pStyle w:val="ListBullet"/>
      </w:pPr>
      <w:r>
        <w:rPr>
          <w:color w:val="0E0B05" w:themeColor="text2"/>
        </w:rPr>
        <w:t>CC Machine</w:t>
      </w:r>
    </w:p>
    <w:p w:rsidR="00FE75DB" w:rsidRPr="00FE75DB" w:rsidRDefault="00FE75DB">
      <w:pPr>
        <w:pStyle w:val="ListBullet"/>
      </w:pPr>
      <w:r>
        <w:rPr>
          <w:color w:val="0E0B05" w:themeColor="text2"/>
        </w:rPr>
        <w:t xml:space="preserve">Excel </w:t>
      </w:r>
    </w:p>
    <w:p w:rsidR="00FE75DB" w:rsidRDefault="00FE75DB" w:rsidP="0053417D">
      <w:pPr>
        <w:pStyle w:val="ListBullet"/>
      </w:pPr>
      <w:r>
        <w:rPr>
          <w:color w:val="0E0B05" w:themeColor="text2"/>
        </w:rPr>
        <w:t xml:space="preserve">Word Microsoft </w:t>
      </w:r>
    </w:p>
    <w:p w:rsidR="0053417D" w:rsidRPr="001F26E6" w:rsidRDefault="0053417D" w:rsidP="0053417D">
      <w:pPr>
        <w:pStyle w:val="ListBullet"/>
      </w:pPr>
      <w:r>
        <w:rPr>
          <w:color w:val="000000" w:themeColor="text1"/>
        </w:rPr>
        <w:t xml:space="preserve">Calculator </w:t>
      </w:r>
    </w:p>
    <w:p w:rsidR="001F26E6" w:rsidRDefault="001F26E6" w:rsidP="0053417D">
      <w:pPr>
        <w:pStyle w:val="ListBullet"/>
      </w:pPr>
      <w:r>
        <w:rPr>
          <w:color w:val="000000" w:themeColor="text1"/>
        </w:rPr>
        <w:t>Sales Report</w:t>
      </w:r>
    </w:p>
    <w:sectPr w:rsidR="001F26E6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F17" w:rsidRDefault="009C1F17">
      <w:r>
        <w:separator/>
      </w:r>
    </w:p>
  </w:endnote>
  <w:endnote w:type="continuationSeparator" w:id="0">
    <w:p w:rsidR="009C1F17" w:rsidRDefault="009C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508" w:rsidRDefault="006B5AD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F17" w:rsidRDefault="009C1F17">
      <w:r>
        <w:separator/>
      </w:r>
    </w:p>
  </w:footnote>
  <w:footnote w:type="continuationSeparator" w:id="0">
    <w:p w:rsidR="009C1F17" w:rsidRDefault="009C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508" w:rsidRDefault="006B5AD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FD3DD2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508" w:rsidRDefault="006B5AD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12508" w:rsidRDefault="0091250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12508" w:rsidRDefault="0091250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640E0"/>
    <w:multiLevelType w:val="hybridMultilevel"/>
    <w:tmpl w:val="22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9E5856"/>
    <w:multiLevelType w:val="hybridMultilevel"/>
    <w:tmpl w:val="65E0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E17B9"/>
    <w:multiLevelType w:val="hybridMultilevel"/>
    <w:tmpl w:val="8992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revisionView w:inkAnnotations="0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17"/>
    <w:rsid w:val="0006564A"/>
    <w:rsid w:val="000B0739"/>
    <w:rsid w:val="001146F7"/>
    <w:rsid w:val="001820B2"/>
    <w:rsid w:val="001F26E6"/>
    <w:rsid w:val="001F3B57"/>
    <w:rsid w:val="002904A5"/>
    <w:rsid w:val="002B16A5"/>
    <w:rsid w:val="00440979"/>
    <w:rsid w:val="00513B0B"/>
    <w:rsid w:val="0053417D"/>
    <w:rsid w:val="005C56D0"/>
    <w:rsid w:val="005F1D07"/>
    <w:rsid w:val="006274E3"/>
    <w:rsid w:val="00664CC5"/>
    <w:rsid w:val="006B3DC0"/>
    <w:rsid w:val="006B5AD3"/>
    <w:rsid w:val="006C3BE4"/>
    <w:rsid w:val="00703D88"/>
    <w:rsid w:val="007650F4"/>
    <w:rsid w:val="007E1466"/>
    <w:rsid w:val="008144A8"/>
    <w:rsid w:val="008B75C2"/>
    <w:rsid w:val="00912508"/>
    <w:rsid w:val="009175DB"/>
    <w:rsid w:val="00973E58"/>
    <w:rsid w:val="009C1F17"/>
    <w:rsid w:val="00A73DA1"/>
    <w:rsid w:val="00AC1AB5"/>
    <w:rsid w:val="00BA621A"/>
    <w:rsid w:val="00BB1812"/>
    <w:rsid w:val="00C34E6D"/>
    <w:rsid w:val="00C50247"/>
    <w:rsid w:val="00C76E84"/>
    <w:rsid w:val="00D02A17"/>
    <w:rsid w:val="00D6285F"/>
    <w:rsid w:val="00E15696"/>
    <w:rsid w:val="00EE1060"/>
    <w:rsid w:val="00F04093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7E91252-5890-0B46-8E73-E88C85E3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A401B59-7612-F84B-82D3-8AE5673D2609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D4307FFF7A434A9DFC6562E26D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6D31-43E8-564D-96F0-C3D5378EB9D6}"/>
      </w:docPartPr>
      <w:docPartBody>
        <w:p w:rsidR="002E1EBD" w:rsidRDefault="002E1EBD">
          <w:pPr>
            <w:pStyle w:val="9BD4307FFF7A434A9DFC6562E26D03C7"/>
          </w:pPr>
          <w:r>
            <w:t>Experience</w:t>
          </w:r>
        </w:p>
      </w:docPartBody>
    </w:docPart>
    <w:docPart>
      <w:docPartPr>
        <w:name w:val="1A2B86AFC13A184CA4DBAC65C5A6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38477-3628-0B4D-841F-3D4F6A560559}"/>
      </w:docPartPr>
      <w:docPartBody>
        <w:p w:rsidR="002E1EBD" w:rsidRDefault="002E1EBD">
          <w:pPr>
            <w:pStyle w:val="1A2B86AFC13A184CA4DBAC65C5A6F0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BD"/>
    <w:rsid w:val="002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4307FFF7A434A9DFC6562E26D03C7">
    <w:name w:val="9BD4307FFF7A434A9DFC6562E26D03C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A2B86AFC13A184CA4DBAC65C5A6F053">
    <w:name w:val="1A2B86AFC13A184CA4DBAC65C5A6F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2CC-39AB-4D27-8950-7A77C4F72F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%7b4A401B59-7612-F84B-82D3-8AE5673D2609%7dtf16392110.dotx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2021-07-19T23:42:00Z</dcterms:created>
  <dcterms:modified xsi:type="dcterms:W3CDTF">2021-07-19T23:42:00Z</dcterms:modified>
</cp:coreProperties>
</file>