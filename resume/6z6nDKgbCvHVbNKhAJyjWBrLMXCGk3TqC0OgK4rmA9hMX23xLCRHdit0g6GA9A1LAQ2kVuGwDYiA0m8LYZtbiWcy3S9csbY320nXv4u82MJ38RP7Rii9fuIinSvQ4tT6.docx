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6"/>
        <w:tblW w:w="10790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Tr="00021B53">
        <w:trPr>
          <w:trHeight w:val="4410"/>
        </w:trPr>
        <w:tc>
          <w:tcPr>
            <w:tcW w:w="3600" w:type="dxa"/>
            <w:vAlign w:val="bottom"/>
          </w:tcPr>
          <w:p w:rsidR="001B2ABD" w:rsidRDefault="00223CD1" w:rsidP="00021B53">
            <w:pPr>
              <w:tabs>
                <w:tab w:val="left" w:pos="990"/>
              </w:tabs>
              <w:jc w:val="center"/>
            </w:pPr>
            <w:r w:rsidRPr="00223CD1">
              <w:rPr>
                <w:noProof/>
                <w:lang w:eastAsia="en-US"/>
              </w:rPr>
              <w:drawing>
                <wp:inline distT="0" distB="0" distL="0" distR="0">
                  <wp:extent cx="1666875" cy="2857500"/>
                  <wp:effectExtent l="19050" t="0" r="9525" b="0"/>
                  <wp:docPr id="2" name="Picture 1" descr="A screen shot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nail_Screenshot_20200605-180847_Chrome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30930" r="53264" b="24730"/>
                          <a:stretch/>
                        </pic:blipFill>
                        <pic:spPr bwMode="auto">
                          <a:xfrm>
                            <a:off x="0" y="0"/>
                            <a:ext cx="1671271" cy="2865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21B5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FE06E2" w:rsidRDefault="00F94243" w:rsidP="00021B53">
            <w:pPr>
              <w:pStyle w:val="Title"/>
              <w:rPr>
                <w:rFonts w:ascii="Garamond" w:hAnsi="Garamond"/>
                <w:sz w:val="72"/>
                <w:szCs w:val="72"/>
              </w:rPr>
            </w:pPr>
            <w:r w:rsidRPr="00FE06E2">
              <w:rPr>
                <w:rFonts w:ascii="Garamond" w:hAnsi="Garamond"/>
                <w:sz w:val="72"/>
                <w:szCs w:val="72"/>
              </w:rPr>
              <w:t>Julian Forster</w:t>
            </w:r>
          </w:p>
          <w:p w:rsidR="00F94243" w:rsidRPr="00FE06E2" w:rsidRDefault="00F94243" w:rsidP="00021B53">
            <w:pPr>
              <w:rPr>
                <w:rFonts w:ascii="Garamond" w:hAnsi="Garamond"/>
                <w:sz w:val="32"/>
                <w:szCs w:val="32"/>
              </w:rPr>
            </w:pPr>
            <w:r w:rsidRPr="00FE06E2">
              <w:rPr>
                <w:rFonts w:ascii="Garamond" w:hAnsi="Garamond"/>
                <w:sz w:val="32"/>
                <w:szCs w:val="32"/>
              </w:rPr>
              <w:t>IT Support Specialist</w:t>
            </w:r>
          </w:p>
          <w:sdt>
            <w:sdtPr>
              <w:rPr>
                <w:rFonts w:ascii="Garamond" w:hAnsi="Garamond"/>
              </w:rPr>
              <w:id w:val="-2034557116"/>
              <w:placeholder>
                <w:docPart w:val="0A2F48D2DDA7416E82D03B0533F4E944"/>
              </w:placeholder>
              <w:temporary/>
              <w:showingPlcHdr/>
            </w:sdtPr>
            <w:sdtContent>
              <w:p w:rsidR="006A6C17" w:rsidRPr="00FE06E2" w:rsidRDefault="006A6C17" w:rsidP="00021B53">
                <w:pPr>
                  <w:pStyle w:val="Heading2"/>
                  <w:rPr>
                    <w:rFonts w:ascii="Garamond" w:hAnsi="Garamond"/>
                  </w:rPr>
                </w:pPr>
                <w:r w:rsidRPr="00FE06E2">
                  <w:rPr>
                    <w:rFonts w:ascii="Garamond" w:hAnsi="Garamond"/>
                  </w:rPr>
                  <w:t>EDUCATION</w:t>
                </w:r>
              </w:p>
            </w:sdtContent>
          </w:sdt>
          <w:p w:rsidR="006A6C17" w:rsidRPr="00FE06E2" w:rsidRDefault="006A6C17" w:rsidP="00021B53">
            <w:pPr>
              <w:pStyle w:val="Heading4"/>
              <w:contextualSpacing/>
              <w:rPr>
                <w:rFonts w:ascii="Garamond" w:hAnsi="Garamond"/>
                <w:sz w:val="22"/>
              </w:rPr>
            </w:pPr>
            <w:r w:rsidRPr="00FE06E2">
              <w:rPr>
                <w:rFonts w:ascii="Garamond" w:hAnsi="Garamond"/>
                <w:sz w:val="22"/>
              </w:rPr>
              <w:t>Edmonds Community College</w:t>
            </w:r>
          </w:p>
          <w:p w:rsidR="006A6C17" w:rsidRPr="00FE06E2" w:rsidRDefault="004A0372" w:rsidP="00021B53">
            <w:pPr>
              <w:pStyle w:val="Date"/>
              <w:contextualSpacing/>
              <w:rPr>
                <w:rFonts w:ascii="Garamond" w:hAnsi="Garamond"/>
                <w:sz w:val="22"/>
              </w:rPr>
            </w:pPr>
            <w:r w:rsidRPr="00FE06E2">
              <w:rPr>
                <w:rFonts w:ascii="Garamond" w:hAnsi="Garamond"/>
                <w:sz w:val="22"/>
              </w:rPr>
              <w:t>2002 – 2004</w:t>
            </w:r>
          </w:p>
          <w:p w:rsidR="006A6C17" w:rsidRPr="00FE06E2" w:rsidRDefault="004A0372" w:rsidP="00021B53">
            <w:pPr>
              <w:contextualSpacing/>
              <w:rPr>
                <w:rFonts w:ascii="Garamond" w:hAnsi="Garamond"/>
                <w:sz w:val="22"/>
              </w:rPr>
            </w:pPr>
            <w:r w:rsidRPr="00FE06E2">
              <w:rPr>
                <w:rFonts w:ascii="Garamond" w:hAnsi="Garamond"/>
                <w:sz w:val="22"/>
              </w:rPr>
              <w:t>Associate of Arts (A.A), Computer and Information Sciences and Support Services</w:t>
            </w:r>
          </w:p>
          <w:p w:rsidR="00D13E2F" w:rsidRPr="00FE06E2" w:rsidRDefault="00915894" w:rsidP="00021B53">
            <w:pPr>
              <w:pStyle w:val="NormalWeb"/>
              <w:contextualSpacing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FE06E2">
              <w:rPr>
                <w:rFonts w:ascii="Garamond" w:hAnsi="Garamond"/>
                <w:b/>
                <w:bCs/>
                <w:sz w:val="22"/>
                <w:szCs w:val="22"/>
              </w:rPr>
              <w:t xml:space="preserve">Spartan School of Aeronautics </w:t>
            </w:r>
            <w:r w:rsidR="004A0372" w:rsidRPr="00FE06E2">
              <w:rPr>
                <w:rFonts w:ascii="Garamond" w:hAnsi="Garamond"/>
                <w:b/>
                <w:bCs/>
                <w:sz w:val="22"/>
                <w:szCs w:val="22"/>
              </w:rPr>
              <w:t xml:space="preserve">and Technology </w:t>
            </w:r>
          </w:p>
          <w:p w:rsidR="00915894" w:rsidRPr="00FE06E2" w:rsidRDefault="00915894" w:rsidP="00021B53">
            <w:pPr>
              <w:pStyle w:val="NormalWeb"/>
              <w:contextualSpacing/>
              <w:rPr>
                <w:rFonts w:ascii="Garamond" w:hAnsi="Garamond"/>
                <w:sz w:val="22"/>
                <w:szCs w:val="22"/>
              </w:rPr>
            </w:pPr>
            <w:r w:rsidRPr="00FE06E2">
              <w:rPr>
                <w:rFonts w:ascii="Garamond" w:hAnsi="Garamond"/>
                <w:sz w:val="22"/>
                <w:szCs w:val="22"/>
              </w:rPr>
              <w:t>1986 – 1988</w:t>
            </w:r>
          </w:p>
          <w:p w:rsidR="00915894" w:rsidRPr="00FE06E2" w:rsidRDefault="44D29A70" w:rsidP="00021B53">
            <w:pPr>
              <w:pStyle w:val="NormalWeb"/>
              <w:contextualSpacing/>
              <w:rPr>
                <w:rFonts w:ascii="Garamond" w:hAnsi="Garamond"/>
                <w:sz w:val="22"/>
                <w:szCs w:val="22"/>
              </w:rPr>
            </w:pPr>
            <w:r w:rsidRPr="44D29A70">
              <w:rPr>
                <w:rFonts w:ascii="Garamond" w:hAnsi="Garamond"/>
                <w:sz w:val="22"/>
                <w:szCs w:val="22"/>
              </w:rPr>
              <w:t>Associate of Applied Science (A.S.), Aircraft Mechanics</w:t>
            </w:r>
          </w:p>
        </w:tc>
      </w:tr>
      <w:tr w:rsidR="00B0578C" w:rsidTr="00021B53">
        <w:tc>
          <w:tcPr>
            <w:tcW w:w="3600" w:type="dxa"/>
          </w:tcPr>
          <w:sdt>
            <w:sdtPr>
              <w:rPr>
                <w:rFonts w:ascii="Garamond" w:hAnsi="Garamond"/>
              </w:rPr>
              <w:id w:val="-1711873194"/>
              <w:placeholder>
                <w:docPart w:val="6ADF8065529E4CE682E0563821E48972"/>
              </w:placeholder>
              <w:temporary/>
              <w:showingPlcHdr/>
            </w:sdtPr>
            <w:sdtContent>
              <w:p w:rsidR="00B0578C" w:rsidRPr="00294A74" w:rsidRDefault="00B0578C" w:rsidP="00021B53">
                <w:pPr>
                  <w:pStyle w:val="Heading3"/>
                  <w:rPr>
                    <w:rFonts w:ascii="Garamond" w:hAnsi="Garamond"/>
                  </w:rPr>
                </w:pPr>
                <w:r w:rsidRPr="00294A74">
                  <w:rPr>
                    <w:rFonts w:ascii="Garamond" w:hAnsi="Garamond"/>
                  </w:rPr>
                  <w:t>Profile</w:t>
                </w:r>
              </w:p>
            </w:sdtContent>
          </w:sdt>
          <w:p w:rsidR="00B0578C" w:rsidRPr="00EC79B8" w:rsidRDefault="00B0578C" w:rsidP="00021B53">
            <w:pPr>
              <w:rPr>
                <w:rFonts w:ascii="Garamond" w:hAnsi="Garamond"/>
                <w:color w:val="000000"/>
                <w:sz w:val="24"/>
                <w:szCs w:val="24"/>
              </w:rPr>
            </w:pPr>
            <w:r w:rsidRPr="00294A74">
              <w:rPr>
                <w:rFonts w:ascii="Garamond" w:hAnsi="Garamond"/>
                <w:color w:val="000000"/>
                <w:sz w:val="24"/>
                <w:szCs w:val="24"/>
              </w:rPr>
              <w:t xml:space="preserve">IT 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and Telecom </w:t>
            </w:r>
            <w:r w:rsidRPr="00294A74">
              <w:rPr>
                <w:rFonts w:ascii="Garamond" w:hAnsi="Garamond"/>
                <w:color w:val="000000"/>
                <w:sz w:val="24"/>
                <w:szCs w:val="24"/>
              </w:rPr>
              <w:t>Support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 </w:t>
            </w:r>
            <w:r w:rsidRPr="00294A74">
              <w:rPr>
                <w:rFonts w:ascii="Garamond" w:hAnsi="Garamond"/>
                <w:color w:val="000000"/>
                <w:sz w:val="24"/>
                <w:szCs w:val="24"/>
              </w:rPr>
              <w:t>Specialist with over 14 years of exemplary experience. Proven track record of excellent organization, communication, and supervisory skills. Strong ability to read, inte</w:t>
            </w:r>
            <w:r w:rsidR="00A00156">
              <w:rPr>
                <w:rFonts w:ascii="Garamond" w:hAnsi="Garamond"/>
                <w:color w:val="000000"/>
                <w:sz w:val="24"/>
                <w:szCs w:val="24"/>
              </w:rPr>
              <w:t>rpret, and research</w:t>
            </w:r>
            <w:r w:rsidRPr="00294A74">
              <w:rPr>
                <w:rFonts w:ascii="Garamond" w:hAnsi="Garamond"/>
                <w:color w:val="000000"/>
                <w:sz w:val="24"/>
                <w:szCs w:val="24"/>
              </w:rPr>
              <w:t xml:space="preserve"> technical data. </w:t>
            </w:r>
          </w:p>
          <w:sdt>
            <w:sdtPr>
              <w:rPr>
                <w:rFonts w:ascii="Garamond" w:hAnsi="Garamond"/>
              </w:rPr>
              <w:id w:val="-1954003311"/>
              <w:placeholder>
                <w:docPart w:val="4637292E947C4148B1739A2F34138692"/>
              </w:placeholder>
              <w:temporary/>
              <w:showingPlcHdr/>
            </w:sdtPr>
            <w:sdtContent>
              <w:p w:rsidR="00B0578C" w:rsidRPr="00294A74" w:rsidRDefault="00B0578C" w:rsidP="00021B53">
                <w:pPr>
                  <w:pStyle w:val="Heading3"/>
                  <w:rPr>
                    <w:rFonts w:ascii="Garamond" w:hAnsi="Garamond"/>
                  </w:rPr>
                </w:pPr>
                <w:r w:rsidRPr="00294A74">
                  <w:rPr>
                    <w:rFonts w:ascii="Garamond" w:hAnsi="Garamond"/>
                  </w:rPr>
                  <w:t>Contact</w:t>
                </w:r>
              </w:p>
            </w:sdtContent>
          </w:sdt>
          <w:sdt>
            <w:sdtPr>
              <w:rPr>
                <w:rFonts w:ascii="Garamond" w:hAnsi="Garamond"/>
                <w:sz w:val="22"/>
              </w:rPr>
              <w:id w:val="1111563247"/>
              <w:placeholder>
                <w:docPart w:val="AE28801E99544C36AA4ACEBCEDDE6F42"/>
              </w:placeholder>
              <w:temporary/>
              <w:showingPlcHdr/>
            </w:sdtPr>
            <w:sdtContent>
              <w:p w:rsidR="00B0578C" w:rsidRPr="00294A74" w:rsidRDefault="00B0578C" w:rsidP="00021B53">
                <w:pPr>
                  <w:rPr>
                    <w:rFonts w:ascii="Garamond" w:hAnsi="Garamond"/>
                    <w:sz w:val="22"/>
                    <w:szCs w:val="28"/>
                  </w:rPr>
                </w:pPr>
                <w:r w:rsidRPr="00294A74">
                  <w:rPr>
                    <w:rFonts w:ascii="Garamond" w:hAnsi="Garamond"/>
                    <w:b/>
                    <w:bCs/>
                    <w:sz w:val="22"/>
                    <w:szCs w:val="28"/>
                  </w:rPr>
                  <w:t>PHONE:</w:t>
                </w:r>
              </w:p>
            </w:sdtContent>
          </w:sdt>
          <w:p w:rsidR="00B0578C" w:rsidRPr="00294A74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  <w:r w:rsidRPr="00294A74">
              <w:rPr>
                <w:rFonts w:ascii="Garamond" w:hAnsi="Garamond"/>
                <w:sz w:val="22"/>
                <w:szCs w:val="28"/>
              </w:rPr>
              <w:t>425-931-9418</w:t>
            </w:r>
          </w:p>
          <w:p w:rsidR="00B0578C" w:rsidRPr="00294A74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</w:p>
          <w:p w:rsidR="00B0578C" w:rsidRPr="00294A74" w:rsidRDefault="00B0578C" w:rsidP="00021B53">
            <w:pPr>
              <w:rPr>
                <w:rFonts w:ascii="Garamond" w:hAnsi="Garamond"/>
                <w:b/>
                <w:bCs/>
                <w:sz w:val="22"/>
                <w:szCs w:val="28"/>
              </w:rPr>
            </w:pPr>
            <w:r w:rsidRPr="00294A74">
              <w:rPr>
                <w:rFonts w:ascii="Garamond" w:hAnsi="Garamond"/>
                <w:b/>
                <w:bCs/>
                <w:sz w:val="22"/>
                <w:szCs w:val="28"/>
              </w:rPr>
              <w:t>LINKEDIN:</w:t>
            </w:r>
          </w:p>
          <w:p w:rsidR="00B0578C" w:rsidRPr="00294A74" w:rsidRDefault="00900363" w:rsidP="00021B53">
            <w:pPr>
              <w:rPr>
                <w:rFonts w:ascii="Garamond" w:hAnsi="Garamond"/>
                <w:sz w:val="22"/>
                <w:szCs w:val="28"/>
              </w:rPr>
            </w:pPr>
            <w:hyperlink r:id="rId11" w:history="1">
              <w:r w:rsidR="00B0578C" w:rsidRPr="00443994">
                <w:rPr>
                  <w:rStyle w:val="Hyperlink"/>
                  <w:rFonts w:ascii="Garamond" w:hAnsi="Garamond"/>
                  <w:sz w:val="22"/>
                  <w:szCs w:val="28"/>
                </w:rPr>
                <w:t>https://www.linkedin.com/in/julian-forster-7901aa55/</w:t>
              </w:r>
            </w:hyperlink>
            <w:r w:rsidR="00B0578C">
              <w:rPr>
                <w:rFonts w:ascii="Garamond" w:hAnsi="Garamond"/>
                <w:sz w:val="22"/>
                <w:szCs w:val="28"/>
              </w:rPr>
              <w:t xml:space="preserve"> </w:t>
            </w:r>
          </w:p>
          <w:p w:rsidR="00B0578C" w:rsidRPr="00294A74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</w:p>
          <w:sdt>
            <w:sdtPr>
              <w:rPr>
                <w:rFonts w:ascii="Garamond" w:hAnsi="Garamond"/>
                <w:sz w:val="22"/>
              </w:rPr>
              <w:id w:val="-240260293"/>
              <w:placeholder>
                <w:docPart w:val="806DB457B0DE43438FF7BAC33817418D"/>
              </w:placeholder>
              <w:temporary/>
              <w:showingPlcHdr/>
            </w:sdtPr>
            <w:sdtContent>
              <w:p w:rsidR="00B0578C" w:rsidRPr="00294A74" w:rsidRDefault="00B0578C" w:rsidP="00021B53">
                <w:pPr>
                  <w:rPr>
                    <w:rFonts w:ascii="Garamond" w:hAnsi="Garamond"/>
                    <w:sz w:val="22"/>
                    <w:szCs w:val="28"/>
                  </w:rPr>
                </w:pPr>
                <w:r w:rsidRPr="00294A74">
                  <w:rPr>
                    <w:rFonts w:ascii="Garamond" w:hAnsi="Garamond"/>
                    <w:b/>
                    <w:bCs/>
                    <w:sz w:val="22"/>
                    <w:szCs w:val="28"/>
                  </w:rPr>
                  <w:t>EMAIL:</w:t>
                </w:r>
              </w:p>
            </w:sdtContent>
          </w:sdt>
          <w:p w:rsidR="00B0578C" w:rsidRPr="00294A74" w:rsidRDefault="00966BF0" w:rsidP="00021B53">
            <w:pPr>
              <w:rPr>
                <w:rStyle w:val="Hyperlink"/>
                <w:rFonts w:ascii="Garamond" w:hAnsi="Garamond"/>
                <w:sz w:val="22"/>
                <w:szCs w:val="28"/>
              </w:rPr>
            </w:pPr>
            <w:r>
              <w:t>julianforster@outlook.com</w:t>
            </w:r>
          </w:p>
          <w:p w:rsidR="00B0578C" w:rsidRPr="00294A74" w:rsidRDefault="00B0578C" w:rsidP="00021B53">
            <w:pPr>
              <w:pStyle w:val="Heading3"/>
              <w:rPr>
                <w:rFonts w:ascii="Garamond" w:hAnsi="Garamond"/>
              </w:rPr>
            </w:pPr>
            <w:r w:rsidRPr="00294A74">
              <w:rPr>
                <w:rFonts w:ascii="Garamond" w:hAnsi="Garamond"/>
              </w:rPr>
              <w:t>activities and interests</w:t>
            </w:r>
          </w:p>
          <w:p w:rsidR="00B0578C" w:rsidRPr="00294A74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  <w:r w:rsidRPr="00294A74">
              <w:rPr>
                <w:rFonts w:ascii="Garamond" w:hAnsi="Garamond"/>
                <w:sz w:val="22"/>
                <w:szCs w:val="28"/>
              </w:rPr>
              <w:t>Travel</w:t>
            </w:r>
          </w:p>
          <w:p w:rsidR="00B0578C" w:rsidRPr="00294A74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  <w:r>
              <w:rPr>
                <w:rFonts w:ascii="Garamond" w:hAnsi="Garamond"/>
                <w:sz w:val="22"/>
                <w:szCs w:val="28"/>
              </w:rPr>
              <w:t>Cooking/</w:t>
            </w:r>
            <w:r w:rsidRPr="00294A74">
              <w:rPr>
                <w:rFonts w:ascii="Garamond" w:hAnsi="Garamond"/>
                <w:sz w:val="22"/>
                <w:szCs w:val="28"/>
              </w:rPr>
              <w:t>Great food</w:t>
            </w:r>
          </w:p>
          <w:p w:rsidR="00B0578C" w:rsidRPr="00294A74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  <w:r w:rsidRPr="00294A74">
              <w:rPr>
                <w:rFonts w:ascii="Garamond" w:hAnsi="Garamond"/>
                <w:sz w:val="22"/>
                <w:szCs w:val="28"/>
              </w:rPr>
              <w:t>Photography</w:t>
            </w:r>
          </w:p>
          <w:p w:rsidR="00B0578C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  <w:r w:rsidRPr="00294A74">
              <w:rPr>
                <w:rFonts w:ascii="Garamond" w:hAnsi="Garamond"/>
                <w:sz w:val="22"/>
                <w:szCs w:val="28"/>
              </w:rPr>
              <w:t>Outdoors/Nature</w:t>
            </w:r>
          </w:p>
          <w:p w:rsidR="00B0578C" w:rsidRPr="00294A74" w:rsidRDefault="00B0578C" w:rsidP="00021B53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8"/>
              </w:rPr>
              <w:t>Airplanes</w:t>
            </w:r>
          </w:p>
        </w:tc>
        <w:tc>
          <w:tcPr>
            <w:tcW w:w="720" w:type="dxa"/>
          </w:tcPr>
          <w:p w:rsidR="00B0578C" w:rsidRDefault="00B0578C" w:rsidP="00021B5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Garamond" w:hAnsi="Garamond"/>
              </w:rPr>
              <w:id w:val="1001553383"/>
              <w:placeholder>
                <w:docPart w:val="A18F85FC77F2403196DF07C4DC851E3E"/>
              </w:placeholder>
              <w:temporary/>
              <w:showingPlcHdr/>
            </w:sdtPr>
            <w:sdtContent>
              <w:p w:rsidR="00B0578C" w:rsidRPr="00FE06E2" w:rsidRDefault="00B0578C" w:rsidP="00021B53">
                <w:pPr>
                  <w:pStyle w:val="Heading2"/>
                  <w:rPr>
                    <w:rFonts w:ascii="Garamond" w:hAnsi="Garamond"/>
                  </w:rPr>
                </w:pPr>
                <w:r w:rsidRPr="00FE06E2">
                  <w:rPr>
                    <w:rFonts w:ascii="Garamond" w:hAnsi="Garamond"/>
                  </w:rPr>
                  <w:t>WORK EXPERIENCE</w:t>
                </w:r>
              </w:p>
            </w:sdtContent>
          </w:sdt>
          <w:p w:rsidR="00B0578C" w:rsidRPr="00FE06E2" w:rsidRDefault="00B0578C" w:rsidP="00021B53">
            <w:pPr>
              <w:pStyle w:val="Heading4"/>
              <w:rPr>
                <w:rFonts w:ascii="Garamond" w:hAnsi="Garamond"/>
                <w:sz w:val="22"/>
              </w:rPr>
            </w:pPr>
            <w:r w:rsidRPr="00FE06E2">
              <w:rPr>
                <w:rFonts w:ascii="Garamond" w:hAnsi="Garamond"/>
                <w:sz w:val="22"/>
              </w:rPr>
              <w:t>Aviation Technical Services – System Administrator I</w:t>
            </w:r>
          </w:p>
          <w:p w:rsidR="00B0578C" w:rsidRPr="00FE06E2" w:rsidRDefault="00B0578C" w:rsidP="00021B53">
            <w:pPr>
              <w:pStyle w:val="Date"/>
              <w:rPr>
                <w:rFonts w:ascii="Garamond" w:hAnsi="Garamond"/>
                <w:sz w:val="22"/>
              </w:rPr>
            </w:pPr>
            <w:r w:rsidRPr="00FE06E2">
              <w:rPr>
                <w:rFonts w:ascii="Garamond" w:hAnsi="Garamond"/>
                <w:sz w:val="22"/>
              </w:rPr>
              <w:t>09/2007 – 3/2020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 w:rsidRPr="00445793">
              <w:rPr>
                <w:rFonts w:ascii="Garamond" w:hAnsi="Garamond"/>
                <w:sz w:val="22"/>
              </w:rPr>
              <w:t>Served as the first point of contact for customers seeking technical assistance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Analyze</w:t>
            </w:r>
            <w:r w:rsidR="00B517F3">
              <w:rPr>
                <w:rFonts w:ascii="Garamond" w:hAnsi="Garamond"/>
                <w:sz w:val="22"/>
              </w:rPr>
              <w:t>d and solved technical problems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Administered help desk software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Diagnosed problems, recommended solutions, coordinated, and implemented repair efforts based on the issues and details provided by the customer.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Walked customers through the problem-solving process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Recorded events, issues, and their resolution 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Directed unresolved issues to the next tier level of support 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Ensured the operational condition of PC hardware and specialized hardware.</w:t>
            </w:r>
          </w:p>
          <w:p w:rsidR="00B0578C" w:rsidRPr="00223CD1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Coordinated vendor installation of hardware/software and implementation of procedure changes.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Telecom Admin support Avaya IPOffice PBX.</w:t>
            </w:r>
          </w:p>
          <w:p w:rsidR="00B0578C" w:rsidRDefault="00B0578C" w:rsidP="00021B53">
            <w:pPr>
              <w:pStyle w:val="ListParagrap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Add Change Remove phones including VoIP. Setup call appearances, conference bridges, create and modify calling trees, troubleshoot phone system problems. </w:t>
            </w:r>
          </w:p>
          <w:p w:rsidR="00B0578C" w:rsidRDefault="00B0578C" w:rsidP="00021B53">
            <w:pPr>
              <w:rPr>
                <w:rFonts w:ascii="Garamond" w:hAnsi="Garamond"/>
                <w:sz w:val="22"/>
              </w:rPr>
            </w:pPr>
          </w:p>
          <w:p w:rsidR="00B0578C" w:rsidRPr="00FE06E2" w:rsidRDefault="00B0578C" w:rsidP="00021B53">
            <w:pPr>
              <w:pStyle w:val="Heading2"/>
              <w:rPr>
                <w:rFonts w:ascii="Garamond" w:hAnsi="Garamond"/>
              </w:rPr>
            </w:pPr>
            <w:r w:rsidRPr="00FE06E2">
              <w:rPr>
                <w:rFonts w:ascii="Garamond" w:hAnsi="Garamond"/>
              </w:rPr>
              <w:t>key skills and characteristics</w:t>
            </w:r>
          </w:p>
          <w:p w:rsidR="00B0578C" w:rsidRPr="000475FF" w:rsidRDefault="00B0578C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Strong PC Skills; Microsoft Suites, Mobile Devices, Tech Products</w:t>
            </w:r>
          </w:p>
          <w:p w:rsidR="00B0578C" w:rsidRDefault="00B0578C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Tech Savvy – Automation Product Remote – Control Software and hardware with working knowledge of TCP/</w:t>
            </w:r>
            <w:r w:rsidR="000F54CB">
              <w:rPr>
                <w:rFonts w:ascii="Garamond" w:hAnsi="Garamond"/>
                <w:color w:val="auto"/>
              </w:rPr>
              <w:t>IP and other network protocols.</w:t>
            </w:r>
          </w:p>
          <w:p w:rsidR="000F54CB" w:rsidRDefault="000F54CB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Experience with Active Directory</w:t>
            </w:r>
          </w:p>
          <w:p w:rsidR="00B0578C" w:rsidRPr="000475FF" w:rsidRDefault="00B0578C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Powershell and bat files</w:t>
            </w:r>
          </w:p>
          <w:p w:rsidR="00B0578C" w:rsidRDefault="00B0578C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 w:rsidRPr="000475FF">
              <w:rPr>
                <w:rFonts w:ascii="Garamond" w:hAnsi="Garamond"/>
                <w:color w:val="auto"/>
              </w:rPr>
              <w:t xml:space="preserve">Friendly, courteous, and service </w:t>
            </w:r>
            <w:r>
              <w:rPr>
                <w:rFonts w:ascii="Garamond" w:hAnsi="Garamond"/>
                <w:color w:val="auto"/>
              </w:rPr>
              <w:t>delivery oriented</w:t>
            </w:r>
          </w:p>
          <w:p w:rsidR="00B0578C" w:rsidRPr="000475FF" w:rsidRDefault="00B0578C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Critical and analytical thinker with sound </w:t>
            </w:r>
            <w:r w:rsidR="00A03072">
              <w:rPr>
                <w:rFonts w:ascii="Garamond" w:hAnsi="Garamond"/>
                <w:color w:val="auto"/>
              </w:rPr>
              <w:t>judgment</w:t>
            </w:r>
            <w:r>
              <w:rPr>
                <w:rFonts w:ascii="Garamond" w:hAnsi="Garamond"/>
                <w:color w:val="auto"/>
              </w:rPr>
              <w:t>, diplomacy, and interpersonal skills</w:t>
            </w:r>
          </w:p>
          <w:p w:rsidR="00021B53" w:rsidRPr="00021B53" w:rsidRDefault="00B0578C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 w:rsidRPr="000475FF">
              <w:rPr>
                <w:rFonts w:ascii="Garamond" w:hAnsi="Garamond"/>
                <w:color w:val="auto"/>
              </w:rPr>
              <w:t>Poised under pressure</w:t>
            </w:r>
            <w:r>
              <w:rPr>
                <w:rFonts w:ascii="Garamond" w:hAnsi="Garamond"/>
                <w:color w:val="auto"/>
              </w:rPr>
              <w:t xml:space="preserve"> utilizing problem solving techniques</w:t>
            </w:r>
          </w:p>
          <w:p w:rsidR="00021B53" w:rsidRPr="00021B53" w:rsidRDefault="00021B53" w:rsidP="00021B53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rFonts w:ascii="Garamond" w:hAnsi="Garamond"/>
                <w:color w:val="auto"/>
              </w:rPr>
            </w:pPr>
          </w:p>
        </w:tc>
      </w:tr>
    </w:tbl>
    <w:p w:rsidR="000475FF" w:rsidRPr="000475FF" w:rsidRDefault="000475FF" w:rsidP="00021B53">
      <w:pPr>
        <w:pStyle w:val="NormalWeb"/>
        <w:contextualSpacing/>
        <w:jc w:val="both"/>
        <w:rPr>
          <w:rFonts w:ascii="Garamond" w:hAnsi="Garamond"/>
          <w:color w:val="000000"/>
          <w:sz w:val="22"/>
          <w:szCs w:val="22"/>
        </w:rPr>
      </w:pPr>
    </w:p>
    <w:sectPr w:rsidR="000475FF" w:rsidRPr="000475FF" w:rsidSect="00021B53">
      <w:headerReference w:type="default" r:id="rId12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793" w:rsidRDefault="00B84793" w:rsidP="000C45FF">
      <w:r>
        <w:separator/>
      </w:r>
    </w:p>
  </w:endnote>
  <w:endnote w:type="continuationSeparator" w:id="0">
    <w:p w:rsidR="00B84793" w:rsidRDefault="00B84793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793" w:rsidRDefault="00B84793" w:rsidP="000C45FF">
      <w:r>
        <w:separator/>
      </w:r>
    </w:p>
  </w:footnote>
  <w:footnote w:type="continuationSeparator" w:id="0">
    <w:p w:rsidR="00B84793" w:rsidRDefault="00B84793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asvg="http://schemas.microsoft.com/office/drawing/2016/SVG/main" xmlns:a14="http://schemas.microsoft.com/office/drawing/2010/main" xmlns:pic="http://schemas.openxmlformats.org/drawingml/2006/pictur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asvg="http://schemas.microsoft.com/office/drawing/2016/SVG/main"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a14="http://schemas.microsoft.com/office/drawing/2010/main"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99F6217"/>
    <w:multiLevelType w:val="hybridMultilevel"/>
    <w:tmpl w:val="B6904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C0D56"/>
    <w:multiLevelType w:val="hybridMultilevel"/>
    <w:tmpl w:val="B3DA4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attachedTemplate r:id="rId1"/>
  <w:stylePaneFormatFilter w:val="5004"/>
  <w:stylePaneSortMethod w:val="000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94243"/>
    <w:rsid w:val="000041C4"/>
    <w:rsid w:val="00021B53"/>
    <w:rsid w:val="00025FD1"/>
    <w:rsid w:val="00036450"/>
    <w:rsid w:val="000475FF"/>
    <w:rsid w:val="0008433D"/>
    <w:rsid w:val="00085CAD"/>
    <w:rsid w:val="00092E6F"/>
    <w:rsid w:val="00094499"/>
    <w:rsid w:val="00096D1F"/>
    <w:rsid w:val="000C45FF"/>
    <w:rsid w:val="000E3FD1"/>
    <w:rsid w:val="000F54CB"/>
    <w:rsid w:val="00112054"/>
    <w:rsid w:val="001525E1"/>
    <w:rsid w:val="00167D59"/>
    <w:rsid w:val="00180329"/>
    <w:rsid w:val="0019001F"/>
    <w:rsid w:val="00193683"/>
    <w:rsid w:val="001A74A5"/>
    <w:rsid w:val="001B2ABD"/>
    <w:rsid w:val="001E0391"/>
    <w:rsid w:val="001E1759"/>
    <w:rsid w:val="001F1ECC"/>
    <w:rsid w:val="00223CD1"/>
    <w:rsid w:val="002400EB"/>
    <w:rsid w:val="00256CF7"/>
    <w:rsid w:val="00280DB1"/>
    <w:rsid w:val="00281FD5"/>
    <w:rsid w:val="00294A74"/>
    <w:rsid w:val="0030481B"/>
    <w:rsid w:val="003156FC"/>
    <w:rsid w:val="003254B5"/>
    <w:rsid w:val="0037121F"/>
    <w:rsid w:val="00385167"/>
    <w:rsid w:val="003A6B7D"/>
    <w:rsid w:val="003B06CA"/>
    <w:rsid w:val="00401E0B"/>
    <w:rsid w:val="004071FC"/>
    <w:rsid w:val="00445793"/>
    <w:rsid w:val="00445947"/>
    <w:rsid w:val="004813B3"/>
    <w:rsid w:val="004943C2"/>
    <w:rsid w:val="00496591"/>
    <w:rsid w:val="004A0372"/>
    <w:rsid w:val="004C63E4"/>
    <w:rsid w:val="004D3011"/>
    <w:rsid w:val="004F2D7E"/>
    <w:rsid w:val="005262AC"/>
    <w:rsid w:val="00560C75"/>
    <w:rsid w:val="005E39D5"/>
    <w:rsid w:val="00600670"/>
    <w:rsid w:val="00616E38"/>
    <w:rsid w:val="0062123A"/>
    <w:rsid w:val="00646E75"/>
    <w:rsid w:val="00662614"/>
    <w:rsid w:val="006771D0"/>
    <w:rsid w:val="006A6C17"/>
    <w:rsid w:val="006C1D9D"/>
    <w:rsid w:val="00715FCB"/>
    <w:rsid w:val="00733CED"/>
    <w:rsid w:val="00743101"/>
    <w:rsid w:val="007440A4"/>
    <w:rsid w:val="00756DDB"/>
    <w:rsid w:val="0077708F"/>
    <w:rsid w:val="007775E1"/>
    <w:rsid w:val="00781546"/>
    <w:rsid w:val="007867A0"/>
    <w:rsid w:val="007927F5"/>
    <w:rsid w:val="00802CA0"/>
    <w:rsid w:val="00900363"/>
    <w:rsid w:val="00915894"/>
    <w:rsid w:val="009260CD"/>
    <w:rsid w:val="00952C25"/>
    <w:rsid w:val="00966BF0"/>
    <w:rsid w:val="009B539F"/>
    <w:rsid w:val="009F2D3E"/>
    <w:rsid w:val="009F50CB"/>
    <w:rsid w:val="00A00156"/>
    <w:rsid w:val="00A03072"/>
    <w:rsid w:val="00A2118D"/>
    <w:rsid w:val="00A40869"/>
    <w:rsid w:val="00AD4E43"/>
    <w:rsid w:val="00AD76E2"/>
    <w:rsid w:val="00B0578C"/>
    <w:rsid w:val="00B20152"/>
    <w:rsid w:val="00B359E4"/>
    <w:rsid w:val="00B36241"/>
    <w:rsid w:val="00B517F3"/>
    <w:rsid w:val="00B57D98"/>
    <w:rsid w:val="00B70850"/>
    <w:rsid w:val="00B84793"/>
    <w:rsid w:val="00B91597"/>
    <w:rsid w:val="00BB78D3"/>
    <w:rsid w:val="00C039FE"/>
    <w:rsid w:val="00C066B6"/>
    <w:rsid w:val="00C37BA1"/>
    <w:rsid w:val="00C4674C"/>
    <w:rsid w:val="00C506CF"/>
    <w:rsid w:val="00C547D5"/>
    <w:rsid w:val="00C6190F"/>
    <w:rsid w:val="00C65937"/>
    <w:rsid w:val="00C72662"/>
    <w:rsid w:val="00C72BED"/>
    <w:rsid w:val="00C80811"/>
    <w:rsid w:val="00C9578B"/>
    <w:rsid w:val="00CB0055"/>
    <w:rsid w:val="00D13E2F"/>
    <w:rsid w:val="00D2522B"/>
    <w:rsid w:val="00D422DE"/>
    <w:rsid w:val="00D5459D"/>
    <w:rsid w:val="00DA1F4D"/>
    <w:rsid w:val="00DA3FB2"/>
    <w:rsid w:val="00DD172A"/>
    <w:rsid w:val="00E25A26"/>
    <w:rsid w:val="00E4381A"/>
    <w:rsid w:val="00E55D74"/>
    <w:rsid w:val="00EC79B8"/>
    <w:rsid w:val="00ED42D8"/>
    <w:rsid w:val="00EE34DF"/>
    <w:rsid w:val="00F05EDE"/>
    <w:rsid w:val="00F138D1"/>
    <w:rsid w:val="00F364A3"/>
    <w:rsid w:val="00F52294"/>
    <w:rsid w:val="00F60274"/>
    <w:rsid w:val="00F62033"/>
    <w:rsid w:val="00F77FB9"/>
    <w:rsid w:val="00F94243"/>
    <w:rsid w:val="00FB068F"/>
    <w:rsid w:val="00FE06E2"/>
    <w:rsid w:val="44D29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NormalWeb">
    <w:name w:val="Normal (Web)"/>
    <w:basedOn w:val="Normal"/>
    <w:uiPriority w:val="99"/>
    <w:unhideWhenUsed/>
    <w:rsid w:val="00D13E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445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C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ulian-forster-7901aa55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ood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2F48D2DDA7416E82D03B0533F4E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B3B80-4603-4220-BA43-0083F3256664}"/>
      </w:docPartPr>
      <w:docPartBody>
        <w:p w:rsidR="004D3D22" w:rsidRDefault="005023F6" w:rsidP="005023F6">
          <w:pPr>
            <w:pStyle w:val="0A2F48D2DDA7416E82D03B0533F4E944"/>
          </w:pPr>
          <w:r w:rsidRPr="00036450">
            <w:t>EDUCATION</w:t>
          </w:r>
        </w:p>
      </w:docPartBody>
    </w:docPart>
    <w:docPart>
      <w:docPartPr>
        <w:name w:val="6ADF8065529E4CE682E0563821E48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152A2-9B5D-48C5-A233-6786AAD7D055}"/>
      </w:docPartPr>
      <w:docPartBody>
        <w:p w:rsidR="00F453A9" w:rsidRDefault="00C70039" w:rsidP="00C70039">
          <w:pPr>
            <w:pStyle w:val="6ADF8065529E4CE682E0563821E48972"/>
          </w:pPr>
          <w:r w:rsidRPr="00D5459D">
            <w:t>Profile</w:t>
          </w:r>
        </w:p>
      </w:docPartBody>
    </w:docPart>
    <w:docPart>
      <w:docPartPr>
        <w:name w:val="4637292E947C4148B1739A2F34138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F8224-B5F0-4256-B832-509367630369}"/>
      </w:docPartPr>
      <w:docPartBody>
        <w:p w:rsidR="00F453A9" w:rsidRDefault="00C70039" w:rsidP="00C70039">
          <w:pPr>
            <w:pStyle w:val="4637292E947C4148B1739A2F34138692"/>
          </w:pPr>
          <w:r w:rsidRPr="00CB0055">
            <w:t>Contact</w:t>
          </w:r>
        </w:p>
      </w:docPartBody>
    </w:docPart>
    <w:docPart>
      <w:docPartPr>
        <w:name w:val="AE28801E99544C36AA4ACEBCEDDE6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DBDD9-A1D5-4C49-9A57-020171051A48}"/>
      </w:docPartPr>
      <w:docPartBody>
        <w:p w:rsidR="00F453A9" w:rsidRDefault="00C70039" w:rsidP="00C70039">
          <w:pPr>
            <w:pStyle w:val="AE28801E99544C36AA4ACEBCEDDE6F42"/>
          </w:pPr>
          <w:r w:rsidRPr="004D3011">
            <w:t>PHONE:</w:t>
          </w:r>
        </w:p>
      </w:docPartBody>
    </w:docPart>
    <w:docPart>
      <w:docPartPr>
        <w:name w:val="806DB457B0DE43438FF7BAC338174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72D2-69BF-4B71-B48F-0BACE0604759}"/>
      </w:docPartPr>
      <w:docPartBody>
        <w:p w:rsidR="00F453A9" w:rsidRDefault="00C70039" w:rsidP="00C70039">
          <w:pPr>
            <w:pStyle w:val="806DB457B0DE43438FF7BAC33817418D"/>
          </w:pPr>
          <w:r w:rsidRPr="004D3011">
            <w:t>EMAIL:</w:t>
          </w:r>
        </w:p>
      </w:docPartBody>
    </w:docPart>
    <w:docPart>
      <w:docPartPr>
        <w:name w:val="A18F85FC77F2403196DF07C4DC851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8BA7B-35BD-4023-A670-7EADE760BA31}"/>
      </w:docPartPr>
      <w:docPartBody>
        <w:p w:rsidR="00F453A9" w:rsidRDefault="00C70039" w:rsidP="00C70039">
          <w:pPr>
            <w:pStyle w:val="A18F85FC77F2403196DF07C4DC851E3E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23F6"/>
    <w:rsid w:val="0010742C"/>
    <w:rsid w:val="004D3D22"/>
    <w:rsid w:val="005023F6"/>
    <w:rsid w:val="00962C8E"/>
    <w:rsid w:val="009A0893"/>
    <w:rsid w:val="00AB706F"/>
    <w:rsid w:val="00C70039"/>
    <w:rsid w:val="00F45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A26356EA34297A5A81211A9B7DBA1">
    <w:name w:val="FE6A26356EA34297A5A81211A9B7DBA1"/>
    <w:rsid w:val="004D3D22"/>
  </w:style>
  <w:style w:type="paragraph" w:customStyle="1" w:styleId="E336D8E7CC274C2583AFF677BF5745A3">
    <w:name w:val="E336D8E7CC274C2583AFF677BF5745A3"/>
    <w:rsid w:val="004D3D22"/>
  </w:style>
  <w:style w:type="paragraph" w:customStyle="1" w:styleId="59CF93A37F454F2697BA6F5264B679FB">
    <w:name w:val="59CF93A37F454F2697BA6F5264B679FB"/>
    <w:rsid w:val="004D3D22"/>
  </w:style>
  <w:style w:type="paragraph" w:customStyle="1" w:styleId="EAAD576852CD4476843E59BBBF4A7286">
    <w:name w:val="EAAD576852CD4476843E59BBBF4A7286"/>
    <w:rsid w:val="004D3D22"/>
  </w:style>
  <w:style w:type="paragraph" w:customStyle="1" w:styleId="AB9AD6590F9D4069816D2BC58E52F945">
    <w:name w:val="AB9AD6590F9D4069816D2BC58E52F945"/>
    <w:rsid w:val="004D3D22"/>
  </w:style>
  <w:style w:type="paragraph" w:customStyle="1" w:styleId="A6B25AD8A5124E0C839ECEDA3D215837">
    <w:name w:val="A6B25AD8A5124E0C839ECEDA3D215837"/>
    <w:rsid w:val="004D3D22"/>
  </w:style>
  <w:style w:type="paragraph" w:customStyle="1" w:styleId="0A2F48D2DDA7416E82D03B0533F4E944">
    <w:name w:val="0A2F48D2DDA7416E82D03B0533F4E944"/>
    <w:rsid w:val="005023F6"/>
  </w:style>
  <w:style w:type="paragraph" w:customStyle="1" w:styleId="0FBFEA7E35F347B3B1CEA87CD9FBF401">
    <w:name w:val="0FBFEA7E35F347B3B1CEA87CD9FBF401"/>
    <w:rsid w:val="005023F6"/>
  </w:style>
  <w:style w:type="paragraph" w:customStyle="1" w:styleId="6ADF8065529E4CE682E0563821E48972">
    <w:name w:val="6ADF8065529E4CE682E0563821E48972"/>
    <w:rsid w:val="00C70039"/>
    <w:pPr>
      <w:spacing w:after="200" w:line="276" w:lineRule="auto"/>
    </w:pPr>
  </w:style>
  <w:style w:type="paragraph" w:customStyle="1" w:styleId="4637292E947C4148B1739A2F34138692">
    <w:name w:val="4637292E947C4148B1739A2F34138692"/>
    <w:rsid w:val="00C70039"/>
    <w:pPr>
      <w:spacing w:after="200" w:line="276" w:lineRule="auto"/>
    </w:pPr>
  </w:style>
  <w:style w:type="paragraph" w:customStyle="1" w:styleId="AE28801E99544C36AA4ACEBCEDDE6F42">
    <w:name w:val="AE28801E99544C36AA4ACEBCEDDE6F42"/>
    <w:rsid w:val="00C70039"/>
    <w:pPr>
      <w:spacing w:after="200" w:line="276" w:lineRule="auto"/>
    </w:pPr>
  </w:style>
  <w:style w:type="paragraph" w:customStyle="1" w:styleId="806DB457B0DE43438FF7BAC33817418D">
    <w:name w:val="806DB457B0DE43438FF7BAC33817418D"/>
    <w:rsid w:val="00C70039"/>
    <w:pPr>
      <w:spacing w:after="200" w:line="276" w:lineRule="auto"/>
    </w:pPr>
  </w:style>
  <w:style w:type="paragraph" w:customStyle="1" w:styleId="A18F85FC77F2403196DF07C4DC851E3E">
    <w:name w:val="A18F85FC77F2403196DF07C4DC851E3E"/>
    <w:rsid w:val="00C70039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2020-06-06T00:05:00Z</dcterms:created>
  <dcterms:modified xsi:type="dcterms:W3CDTF">2020-08-15T16:40:00Z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