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565439" w14:textId="77777777" w:rsidTr="00007728">
        <w:trPr>
          <w:trHeight w:hRule="exact" w:val="1800"/>
        </w:trPr>
        <w:tc>
          <w:tcPr>
            <w:tcW w:w="9360" w:type="dxa"/>
            <w:tcMar>
              <w:top w:w="0" w:type="dxa"/>
              <w:bottom w:w="0" w:type="dxa"/>
            </w:tcMar>
          </w:tcPr>
          <w:p w14:paraId="2B97DA7E" w14:textId="77777777" w:rsidR="00692703" w:rsidRPr="00F9541B" w:rsidRDefault="005A1C2D" w:rsidP="00913946">
            <w:pPr>
              <w:pStyle w:val="Title"/>
              <w:rPr>
                <w:sz w:val="40"/>
                <w:szCs w:val="40"/>
              </w:rPr>
            </w:pPr>
            <w:r w:rsidRPr="00F9541B">
              <w:rPr>
                <w:sz w:val="40"/>
                <w:szCs w:val="40"/>
              </w:rPr>
              <w:t>ORlando Camba Jr.</w:t>
            </w:r>
          </w:p>
          <w:p w14:paraId="7BA5DFE6" w14:textId="77777777" w:rsidR="00692703" w:rsidRPr="00CF1A49" w:rsidRDefault="005A1C2D" w:rsidP="00913946">
            <w:pPr>
              <w:pStyle w:val="ContactInfo"/>
              <w:contextualSpacing w:val="0"/>
            </w:pPr>
            <w:r>
              <w:t>6143 SW Cross Creek Dr</w:t>
            </w:r>
            <w:r w:rsidR="00692703" w:rsidRPr="00CF1A49">
              <w:t xml:space="preserve"> </w:t>
            </w:r>
            <w:sdt>
              <w:sdtPr>
                <w:alias w:val="Divider dot:"/>
                <w:tag w:val="Divider dot:"/>
                <w:id w:val="-1459182552"/>
                <w:placeholder>
                  <w:docPart w:val="9633C3C8D7DE40A89F9B408DEF3362EF"/>
                </w:placeholder>
                <w:temporary/>
                <w:showingPlcHdr/>
                <w15:appearance w15:val="hidden"/>
              </w:sdtPr>
              <w:sdtEndPr/>
              <w:sdtContent>
                <w:r w:rsidR="00692703" w:rsidRPr="00CF1A49">
                  <w:t>·</w:t>
                </w:r>
              </w:sdtContent>
            </w:sdt>
            <w:r w:rsidR="00692703" w:rsidRPr="00CF1A49">
              <w:t xml:space="preserve"> </w:t>
            </w:r>
            <w:r w:rsidR="00F9541B">
              <w:t>503-374-2037</w:t>
            </w:r>
          </w:p>
          <w:p w14:paraId="258B6960" w14:textId="77777777" w:rsidR="00692703" w:rsidRPr="00CF1A49" w:rsidRDefault="005A1C2D" w:rsidP="00913946">
            <w:pPr>
              <w:pStyle w:val="ContactInfoEmphasis"/>
              <w:contextualSpacing w:val="0"/>
            </w:pPr>
            <w:r>
              <w:t>orlando_camba@outlook.com</w:t>
            </w:r>
            <w:r w:rsidR="00692703" w:rsidRPr="00CF1A49">
              <w:t xml:space="preserve"> </w:t>
            </w:r>
          </w:p>
        </w:tc>
      </w:tr>
      <w:tr w:rsidR="009571D8" w:rsidRPr="00CF1A49" w14:paraId="5066776B" w14:textId="77777777" w:rsidTr="00692703">
        <w:tc>
          <w:tcPr>
            <w:tcW w:w="9360" w:type="dxa"/>
            <w:tcMar>
              <w:top w:w="432" w:type="dxa"/>
            </w:tcMar>
          </w:tcPr>
          <w:p w14:paraId="40D1EC63" w14:textId="67CB5DEA" w:rsidR="000D79BA" w:rsidRPr="00CF1A49" w:rsidRDefault="00454F80" w:rsidP="00454F80">
            <w:pPr>
              <w:contextualSpacing w:val="0"/>
            </w:pPr>
            <w:r>
              <w:rPr>
                <w:rStyle w:val="Strong"/>
              </w:rPr>
              <w:t xml:space="preserve">Experienced Customer </w:t>
            </w:r>
            <w:r w:rsidR="005A1C2D">
              <w:rPr>
                <w:rStyle w:val="Strong"/>
              </w:rPr>
              <w:t xml:space="preserve">Service and </w:t>
            </w:r>
            <w:r>
              <w:rPr>
                <w:rStyle w:val="Strong"/>
              </w:rPr>
              <w:t>IT</w:t>
            </w:r>
            <w:r w:rsidR="005A1C2D">
              <w:rPr>
                <w:rStyle w:val="Strong"/>
              </w:rPr>
              <w:t xml:space="preserve"> </w:t>
            </w:r>
            <w:r>
              <w:rPr>
                <w:rStyle w:val="Strong"/>
              </w:rPr>
              <w:t>Worker</w:t>
            </w:r>
            <w:r w:rsidR="005A1C2D">
              <w:rPr>
                <w:rStyle w:val="Strong"/>
              </w:rPr>
              <w:t xml:space="preserve"> </w:t>
            </w:r>
            <w:r w:rsidR="005A1C2D">
              <w:t xml:space="preserve">with success in </w:t>
            </w:r>
            <w:r>
              <w:t>technical analysis, problem-solving</w:t>
            </w:r>
            <w:r w:rsidR="005A1C2D">
              <w:t xml:space="preserve">, and </w:t>
            </w:r>
            <w:r>
              <w:t xml:space="preserve">effective communication. </w:t>
            </w:r>
            <w:r w:rsidR="005A1C2D">
              <w:t xml:space="preserve">Driven, optimistic, and motivated to succeed in fast-paced, detail-oriented, </w:t>
            </w:r>
            <w:r w:rsidR="00305C08">
              <w:t>environments</w:t>
            </w:r>
            <w:r w:rsidR="005A1C2D">
              <w:t xml:space="preserve">. </w:t>
            </w:r>
            <w:r>
              <w:t xml:space="preserve">Seeking a position with an organization in need of a proactive team player who is self-driven with a growth mindset. </w:t>
            </w:r>
          </w:p>
        </w:tc>
      </w:tr>
    </w:tbl>
    <w:p w14:paraId="06001B77" w14:textId="77777777" w:rsidR="004E01EB" w:rsidRPr="00CF1A49" w:rsidRDefault="00677F40" w:rsidP="004E01EB">
      <w:pPr>
        <w:pStyle w:val="Heading1"/>
      </w:pPr>
      <w:sdt>
        <w:sdtPr>
          <w:alias w:val="Experience:"/>
          <w:tag w:val="Experience:"/>
          <w:id w:val="-1983300934"/>
          <w:placeholder>
            <w:docPart w:val="76A0F1D46F85406EBD1FE95794C57B6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1E77B1F" w14:textId="77777777" w:rsidTr="00D66A52">
        <w:tc>
          <w:tcPr>
            <w:tcW w:w="9355" w:type="dxa"/>
          </w:tcPr>
          <w:p w14:paraId="4D2A64AB" w14:textId="70A6D2E8" w:rsidR="001D0BF1" w:rsidRPr="00CF1A49" w:rsidRDefault="005A1C2D" w:rsidP="001D0BF1">
            <w:pPr>
              <w:pStyle w:val="Heading3"/>
              <w:contextualSpacing w:val="0"/>
              <w:outlineLvl w:val="2"/>
            </w:pPr>
            <w:r>
              <w:t>2019</w:t>
            </w:r>
            <w:r w:rsidR="001D0BF1" w:rsidRPr="00CF1A49">
              <w:t xml:space="preserve"> – </w:t>
            </w:r>
            <w:r w:rsidR="00454F80">
              <w:t>202</w:t>
            </w:r>
            <w:r w:rsidR="00F857B2">
              <w:t>1</w:t>
            </w:r>
          </w:p>
          <w:p w14:paraId="6E64D60D" w14:textId="77777777" w:rsidR="001D0BF1" w:rsidRPr="00CF1A49" w:rsidRDefault="005A1C2D" w:rsidP="001D0BF1">
            <w:pPr>
              <w:pStyle w:val="Heading2"/>
              <w:contextualSpacing w:val="0"/>
              <w:outlineLvl w:val="1"/>
            </w:pPr>
            <w:r>
              <w:t>consultation agent</w:t>
            </w:r>
            <w:r w:rsidR="001D0BF1" w:rsidRPr="00CF1A49">
              <w:t xml:space="preserve">, </w:t>
            </w:r>
            <w:r>
              <w:rPr>
                <w:rStyle w:val="SubtleReference"/>
              </w:rPr>
              <w:t>geek squ</w:t>
            </w:r>
            <w:r w:rsidR="00F9541B">
              <w:rPr>
                <w:rStyle w:val="SubtleReference"/>
              </w:rPr>
              <w:t>a</w:t>
            </w:r>
            <w:r>
              <w:rPr>
                <w:rStyle w:val="SubtleReference"/>
              </w:rPr>
              <w:t>d</w:t>
            </w:r>
          </w:p>
          <w:p w14:paraId="2D749A13" w14:textId="11C2FF84" w:rsidR="001E3120" w:rsidRDefault="00454F80" w:rsidP="001D0BF1">
            <w:pPr>
              <w:contextualSpacing w:val="0"/>
            </w:pPr>
            <w:r>
              <w:t xml:space="preserve">Geek Squad Agent </w:t>
            </w:r>
            <w:r w:rsidR="005A1C2D">
              <w:t>with high-quality technical service experience across industries ranging in size from large corporate enterprise to small and mid-sized business environment for internal and external clients. Strengths in troubleshooting and repairing a full range</w:t>
            </w:r>
            <w:r w:rsidR="00CE6DD3">
              <w:t xml:space="preserve"> </w:t>
            </w:r>
            <w:r w:rsidR="005A1C2D">
              <w:t>of</w:t>
            </w:r>
            <w:r w:rsidR="00CE6DD3">
              <w:t xml:space="preserve"> technologies: </w:t>
            </w:r>
            <w:r w:rsidR="005A1C2D">
              <w:t xml:space="preserve"> desktop, laptop, printers, </w:t>
            </w:r>
            <w:r w:rsidR="00CE6DD3">
              <w:t>mobile device</w:t>
            </w:r>
            <w:r w:rsidR="005A1C2D">
              <w:t>,</w:t>
            </w:r>
            <w:r w:rsidR="00F9541B">
              <w:t xml:space="preserve"> BIOS</w:t>
            </w:r>
            <w:r w:rsidR="005A1C2D">
              <w:t xml:space="preserve"> and </w:t>
            </w:r>
            <w:r w:rsidR="00F9541B">
              <w:t xml:space="preserve">operating systems. </w:t>
            </w:r>
          </w:p>
          <w:p w14:paraId="6D478D5C" w14:textId="77777777" w:rsidR="00F9541B" w:rsidRDefault="00F9541B" w:rsidP="001D0BF1">
            <w:pPr>
              <w:contextualSpacing w:val="0"/>
            </w:pPr>
          </w:p>
          <w:p w14:paraId="6D07070B" w14:textId="6B1B88F8" w:rsidR="005A1C2D" w:rsidRDefault="005A1C2D" w:rsidP="005A1C2D">
            <w:pPr>
              <w:pStyle w:val="ListParagraph"/>
              <w:numPr>
                <w:ilvl w:val="0"/>
                <w:numId w:val="14"/>
              </w:numPr>
            </w:pPr>
            <w:r>
              <w:t xml:space="preserve">Install software, modify and repair hardware to resolve technical issues </w:t>
            </w:r>
          </w:p>
          <w:p w14:paraId="41A61E51" w14:textId="63A81623" w:rsidR="005A1C2D" w:rsidRDefault="005A1C2D" w:rsidP="005A1C2D">
            <w:pPr>
              <w:pStyle w:val="ListParagraph"/>
              <w:numPr>
                <w:ilvl w:val="0"/>
                <w:numId w:val="14"/>
              </w:numPr>
            </w:pPr>
            <w:r>
              <w:t>Provide ba</w:t>
            </w:r>
            <w:r w:rsidR="00454F80">
              <w:t>s</w:t>
            </w:r>
            <w:r>
              <w:t xml:space="preserve">e-level IT support to non-technical </w:t>
            </w:r>
            <w:r w:rsidR="00454F80">
              <w:t xml:space="preserve">clients and </w:t>
            </w:r>
            <w:r>
              <w:t>employees</w:t>
            </w:r>
          </w:p>
          <w:p w14:paraId="1CE5E3DE" w14:textId="0E3494CC" w:rsidR="005A1C2D" w:rsidRDefault="00454F80" w:rsidP="005A1C2D">
            <w:pPr>
              <w:pStyle w:val="ListParagraph"/>
              <w:numPr>
                <w:ilvl w:val="0"/>
                <w:numId w:val="14"/>
              </w:numPr>
            </w:pPr>
            <w:r>
              <w:t>Communicate</w:t>
            </w:r>
            <w:r w:rsidR="005A1C2D">
              <w:t xml:space="preserve"> with clients explain</w:t>
            </w:r>
            <w:r>
              <w:t>ing their</w:t>
            </w:r>
            <w:r w:rsidR="005A1C2D">
              <w:t xml:space="preserve"> system </w:t>
            </w:r>
            <w:r>
              <w:t>in a way easy for them to understand</w:t>
            </w:r>
          </w:p>
          <w:p w14:paraId="3A637857" w14:textId="7E5B9386" w:rsidR="005A1C2D" w:rsidRDefault="005A1C2D" w:rsidP="005A1C2D">
            <w:pPr>
              <w:pStyle w:val="ListParagraph"/>
              <w:numPr>
                <w:ilvl w:val="0"/>
                <w:numId w:val="14"/>
              </w:numPr>
            </w:pPr>
            <w:r>
              <w:t>Troubleshoot</w:t>
            </w:r>
            <w:r w:rsidR="00454F80">
              <w:t>/</w:t>
            </w:r>
            <w:r>
              <w:t xml:space="preserve">test equipment and maintain detailed </w:t>
            </w:r>
            <w:r w:rsidR="00454F80">
              <w:t xml:space="preserve">work </w:t>
            </w:r>
            <w:r>
              <w:t xml:space="preserve">logs </w:t>
            </w:r>
          </w:p>
          <w:p w14:paraId="150C8065" w14:textId="4DFC3436" w:rsidR="000D79BA" w:rsidRDefault="004F255C" w:rsidP="005A1C2D">
            <w:pPr>
              <w:pStyle w:val="ListParagraph"/>
              <w:numPr>
                <w:ilvl w:val="0"/>
                <w:numId w:val="14"/>
              </w:numPr>
            </w:pPr>
            <w:r>
              <w:t>Test functionality of return</w:t>
            </w:r>
            <w:r w:rsidR="00EA632C">
              <w:t>ed merchandise</w:t>
            </w:r>
            <w:r>
              <w:t>, process unit</w:t>
            </w:r>
            <w:r w:rsidR="00EA632C">
              <w:t>s for</w:t>
            </w:r>
            <w:r>
              <w:t xml:space="preserve"> shipping and receiving </w:t>
            </w:r>
          </w:p>
          <w:p w14:paraId="1BA64D8E" w14:textId="3E8EC2E2" w:rsidR="00302F4A" w:rsidRDefault="00302F4A" w:rsidP="005A1C2D">
            <w:pPr>
              <w:pStyle w:val="ListParagraph"/>
              <w:numPr>
                <w:ilvl w:val="0"/>
                <w:numId w:val="14"/>
              </w:numPr>
            </w:pPr>
            <w:r>
              <w:t xml:space="preserve">Read hardware schematics and computer diagrams </w:t>
            </w:r>
            <w:r w:rsidR="00BB4F74">
              <w:t xml:space="preserve">for parts ordering </w:t>
            </w:r>
          </w:p>
          <w:p w14:paraId="55F9F02A" w14:textId="076CEF57" w:rsidR="00302F4A" w:rsidRDefault="00302F4A" w:rsidP="005A1C2D">
            <w:pPr>
              <w:pStyle w:val="ListParagraph"/>
              <w:numPr>
                <w:ilvl w:val="0"/>
                <w:numId w:val="14"/>
              </w:numPr>
            </w:pPr>
            <w:r>
              <w:t xml:space="preserve">Proficiency in MS Office </w:t>
            </w:r>
            <w:r w:rsidR="00454F80">
              <w:t xml:space="preserve">Suite, </w:t>
            </w:r>
            <w:r w:rsidR="00454F80">
              <w:t>Bomgar remote software, IT Glue</w:t>
            </w:r>
            <w:r w:rsidR="00EA632C">
              <w:t xml:space="preserve">, </w:t>
            </w:r>
            <w:r w:rsidR="00454F80">
              <w:t>ConnectWise, PAX8</w:t>
            </w:r>
          </w:p>
          <w:p w14:paraId="7798806C" w14:textId="418B1BC6" w:rsidR="00454F80" w:rsidRDefault="00454F80" w:rsidP="005A1C2D">
            <w:pPr>
              <w:pStyle w:val="ListParagraph"/>
              <w:numPr>
                <w:ilvl w:val="0"/>
                <w:numId w:val="14"/>
              </w:numPr>
            </w:pPr>
            <w:r>
              <w:t>Networking experience with Barracuda, Cisco, Cisco Meraki. Ubiquiti, Cambian Networks, RF Elements</w:t>
            </w:r>
            <w:r w:rsidR="00E12A50">
              <w:t>,</w:t>
            </w:r>
            <w:r w:rsidR="00EA632C">
              <w:t xml:space="preserve"> Lucid Chart, VoIP</w:t>
            </w:r>
            <w:r w:rsidR="00E12A50">
              <w:t xml:space="preserve"> (</w:t>
            </w:r>
            <w:r w:rsidR="00E12A50" w:rsidRPr="00EA632C">
              <w:rPr>
                <w:i/>
                <w:iCs/>
              </w:rPr>
              <w:t>Digium/Sangoma</w:t>
            </w:r>
            <w:r w:rsidR="00E12A50">
              <w:t xml:space="preserve">) </w:t>
            </w:r>
          </w:p>
          <w:p w14:paraId="17931A77" w14:textId="41C070CF" w:rsidR="00EA632C" w:rsidRDefault="00EA632C" w:rsidP="00EA632C">
            <w:pPr>
              <w:pStyle w:val="ListParagraph"/>
              <w:numPr>
                <w:ilvl w:val="0"/>
                <w:numId w:val="14"/>
              </w:numPr>
            </w:pPr>
            <w:r>
              <w:t xml:space="preserve">Work with Helpdesk and Project Management as the Field Technician to resolve </w:t>
            </w:r>
            <w:r w:rsidR="00305C08">
              <w:t xml:space="preserve">client </w:t>
            </w:r>
            <w:r>
              <w:t xml:space="preserve">networking issues </w:t>
            </w:r>
            <w:r w:rsidR="00305C08">
              <w:t>onsite</w:t>
            </w:r>
          </w:p>
          <w:p w14:paraId="700731E1" w14:textId="668936FB" w:rsidR="00305C08" w:rsidRDefault="00305C08" w:rsidP="00EA632C">
            <w:pPr>
              <w:pStyle w:val="ListParagraph"/>
              <w:numPr>
                <w:ilvl w:val="0"/>
                <w:numId w:val="14"/>
              </w:numPr>
            </w:pPr>
            <w:r>
              <w:t xml:space="preserve">Working with systems and network engineers to configure networking hardware onsite and remotely </w:t>
            </w:r>
          </w:p>
          <w:p w14:paraId="40EE7826" w14:textId="30978E53" w:rsidR="00305C08" w:rsidRDefault="00EA632C" w:rsidP="00305C08">
            <w:pPr>
              <w:pStyle w:val="ListParagraph"/>
              <w:numPr>
                <w:ilvl w:val="0"/>
                <w:numId w:val="14"/>
              </w:numPr>
            </w:pPr>
            <w:r>
              <w:t>Successfully complete client deployments as the only technician assigned</w:t>
            </w:r>
            <w:r w:rsidR="00305C08">
              <w:t xml:space="preserve"> locally and for out-of-town clients </w:t>
            </w:r>
          </w:p>
          <w:p w14:paraId="413BDB6C" w14:textId="7334BBF1" w:rsidR="00305C08" w:rsidRDefault="00305C08" w:rsidP="00305C08">
            <w:pPr>
              <w:pStyle w:val="ListParagraph"/>
              <w:numPr>
                <w:ilvl w:val="0"/>
                <w:numId w:val="14"/>
              </w:numPr>
            </w:pPr>
            <w:r>
              <w:t xml:space="preserve">Successfully transition clients from enterprise office spaces to work-from-home </w:t>
            </w:r>
          </w:p>
          <w:p w14:paraId="707F6235" w14:textId="77777777" w:rsidR="000D79BA" w:rsidRPr="00CF1A49" w:rsidRDefault="000D79BA" w:rsidP="000D79BA"/>
        </w:tc>
      </w:tr>
      <w:tr w:rsidR="00F61DF9" w:rsidRPr="00CF1A49" w14:paraId="7C5E4597" w14:textId="77777777" w:rsidTr="00F61DF9">
        <w:tc>
          <w:tcPr>
            <w:tcW w:w="9355" w:type="dxa"/>
            <w:tcMar>
              <w:top w:w="216" w:type="dxa"/>
            </w:tcMar>
          </w:tcPr>
          <w:p w14:paraId="086B3573" w14:textId="77777777" w:rsidR="00F61DF9" w:rsidRPr="00CF1A49" w:rsidRDefault="005A1C2D" w:rsidP="00F61DF9">
            <w:pPr>
              <w:pStyle w:val="Heading3"/>
              <w:contextualSpacing w:val="0"/>
              <w:outlineLvl w:val="2"/>
            </w:pPr>
            <w:r>
              <w:t>2017</w:t>
            </w:r>
            <w:r w:rsidR="00F61DF9" w:rsidRPr="00CF1A49">
              <w:t xml:space="preserve"> – </w:t>
            </w:r>
            <w:r>
              <w:t>2019</w:t>
            </w:r>
          </w:p>
          <w:p w14:paraId="13EE2072" w14:textId="77777777" w:rsidR="00F61DF9" w:rsidRPr="00CF1A49" w:rsidRDefault="00BB4F74" w:rsidP="00F61DF9">
            <w:pPr>
              <w:pStyle w:val="Heading2"/>
              <w:contextualSpacing w:val="0"/>
              <w:outlineLvl w:val="1"/>
            </w:pPr>
            <w:r>
              <w:t xml:space="preserve">multi-line </w:t>
            </w:r>
            <w:r w:rsidR="005A1C2D">
              <w:t>claims adjuster</w:t>
            </w:r>
            <w:r w:rsidR="00F61DF9" w:rsidRPr="00CF1A49">
              <w:t xml:space="preserve">, </w:t>
            </w:r>
            <w:r w:rsidR="005A1C2D">
              <w:rPr>
                <w:rStyle w:val="SubtleReference"/>
              </w:rPr>
              <w:t>progressive insurance</w:t>
            </w:r>
          </w:p>
          <w:p w14:paraId="315F7A93" w14:textId="77777777" w:rsidR="00F61DF9" w:rsidRDefault="005A1C2D" w:rsidP="00F61DF9">
            <w:r>
              <w:t>Investigate auto, personal injury, and property damage insurance claims for personal and commercial policies and effectively evaluate policy language for coverage issues and adherence to company guidelines.</w:t>
            </w:r>
          </w:p>
          <w:p w14:paraId="36EE25FB" w14:textId="77777777" w:rsidR="00F9541B" w:rsidRDefault="00F9541B" w:rsidP="00F61DF9"/>
          <w:p w14:paraId="6933DA15" w14:textId="77777777" w:rsidR="00BB4F74" w:rsidRDefault="00BB4F74" w:rsidP="00302F4A">
            <w:pPr>
              <w:pStyle w:val="ListParagraph"/>
              <w:numPr>
                <w:ilvl w:val="0"/>
                <w:numId w:val="15"/>
              </w:numPr>
              <w:rPr>
                <w:rFonts w:cstheme="minorHAnsi"/>
              </w:rPr>
            </w:pPr>
            <w:r>
              <w:rPr>
                <w:rFonts w:cstheme="minorHAnsi"/>
              </w:rPr>
              <w:t xml:space="preserve">Receive and manage all incoming medical, auto, and property damage insurance claims </w:t>
            </w:r>
          </w:p>
          <w:p w14:paraId="054257E9" w14:textId="77777777" w:rsidR="00F9541B" w:rsidRDefault="005A1C2D" w:rsidP="00302F4A">
            <w:pPr>
              <w:pStyle w:val="ListParagraph"/>
              <w:numPr>
                <w:ilvl w:val="0"/>
                <w:numId w:val="15"/>
              </w:numPr>
              <w:rPr>
                <w:rFonts w:cstheme="minorHAnsi"/>
              </w:rPr>
            </w:pPr>
            <w:r w:rsidRPr="00CE6DD3">
              <w:rPr>
                <w:rFonts w:cstheme="minorHAnsi"/>
              </w:rPr>
              <w:t>Explain coverage for loss, assist policy holders with damage itemization, emergency repairs, and temporary arrangements</w:t>
            </w:r>
          </w:p>
          <w:p w14:paraId="5D3337EC" w14:textId="77777777" w:rsidR="00302F4A" w:rsidRDefault="00302F4A" w:rsidP="00302F4A">
            <w:pPr>
              <w:pStyle w:val="ListParagraph"/>
              <w:numPr>
                <w:ilvl w:val="0"/>
                <w:numId w:val="15"/>
              </w:numPr>
              <w:rPr>
                <w:rFonts w:cstheme="minorHAnsi"/>
              </w:rPr>
            </w:pPr>
            <w:r>
              <w:rPr>
                <w:rFonts w:cstheme="minorHAnsi"/>
              </w:rPr>
              <w:lastRenderedPageBreak/>
              <w:t xml:space="preserve">Conduct interviews with policyholders, witnesses, and claimants </w:t>
            </w:r>
          </w:p>
          <w:p w14:paraId="10F52E02" w14:textId="77777777" w:rsidR="00302F4A" w:rsidRDefault="00302F4A" w:rsidP="00302F4A">
            <w:pPr>
              <w:pStyle w:val="ListParagraph"/>
              <w:numPr>
                <w:ilvl w:val="0"/>
                <w:numId w:val="15"/>
              </w:numPr>
              <w:rPr>
                <w:rFonts w:cstheme="minorHAnsi"/>
              </w:rPr>
            </w:pPr>
            <w:r>
              <w:rPr>
                <w:rFonts w:cstheme="minorHAnsi"/>
              </w:rPr>
              <w:t xml:space="preserve">Investigate damage to automobiles and property as necessary </w:t>
            </w:r>
          </w:p>
          <w:p w14:paraId="28F2AAF7" w14:textId="77777777" w:rsidR="00302F4A" w:rsidRDefault="00302F4A" w:rsidP="00302F4A">
            <w:pPr>
              <w:pStyle w:val="ListParagraph"/>
              <w:numPr>
                <w:ilvl w:val="0"/>
                <w:numId w:val="15"/>
              </w:numPr>
              <w:rPr>
                <w:rFonts w:cstheme="minorHAnsi"/>
              </w:rPr>
            </w:pPr>
            <w:r>
              <w:rPr>
                <w:rFonts w:cstheme="minorHAnsi"/>
              </w:rPr>
              <w:t xml:space="preserve">Consult with legal and medical experts for insight into the claim </w:t>
            </w:r>
          </w:p>
          <w:p w14:paraId="00958DF7" w14:textId="77777777" w:rsidR="00302F4A" w:rsidRDefault="00302F4A" w:rsidP="00302F4A">
            <w:pPr>
              <w:pStyle w:val="ListParagraph"/>
              <w:numPr>
                <w:ilvl w:val="0"/>
                <w:numId w:val="15"/>
              </w:numPr>
              <w:rPr>
                <w:rFonts w:cstheme="minorHAnsi"/>
              </w:rPr>
            </w:pPr>
            <w:r>
              <w:rPr>
                <w:rFonts w:cstheme="minorHAnsi"/>
              </w:rPr>
              <w:t xml:space="preserve">Request and analyze police accident reports and hospital records </w:t>
            </w:r>
          </w:p>
          <w:p w14:paraId="0473F41B" w14:textId="77777777" w:rsidR="00BB4F74" w:rsidRPr="00BB4F74" w:rsidRDefault="00302F4A" w:rsidP="005A1C2D">
            <w:pPr>
              <w:pStyle w:val="ListParagraph"/>
              <w:numPr>
                <w:ilvl w:val="0"/>
                <w:numId w:val="15"/>
              </w:numPr>
              <w:rPr>
                <w:rFonts w:cstheme="minorHAnsi"/>
              </w:rPr>
            </w:pPr>
            <w:r>
              <w:rPr>
                <w:rFonts w:cstheme="minorHAnsi"/>
              </w:rPr>
              <w:t xml:space="preserve">Log, maintain, and compile all claim information to arrive at a final liability decision </w:t>
            </w:r>
          </w:p>
          <w:p w14:paraId="6F686C33" w14:textId="77777777" w:rsidR="00BB4F74" w:rsidRDefault="00BB4F74" w:rsidP="005A1C2D">
            <w:pPr>
              <w:pStyle w:val="Heading3"/>
              <w:contextualSpacing w:val="0"/>
              <w:outlineLvl w:val="2"/>
            </w:pPr>
          </w:p>
          <w:p w14:paraId="140BD54D" w14:textId="77777777" w:rsidR="00BB4F74" w:rsidRDefault="00BB4F74" w:rsidP="005A1C2D">
            <w:pPr>
              <w:pStyle w:val="Heading3"/>
              <w:contextualSpacing w:val="0"/>
              <w:outlineLvl w:val="2"/>
            </w:pPr>
          </w:p>
          <w:p w14:paraId="2502AD70" w14:textId="77777777" w:rsidR="00BB4F74" w:rsidRDefault="00BB4F74" w:rsidP="005A1C2D">
            <w:pPr>
              <w:pStyle w:val="Heading3"/>
              <w:contextualSpacing w:val="0"/>
              <w:outlineLvl w:val="2"/>
            </w:pPr>
          </w:p>
          <w:p w14:paraId="72C45995" w14:textId="77777777" w:rsidR="00BB4F74" w:rsidRDefault="00BB4F74" w:rsidP="005A1C2D">
            <w:pPr>
              <w:pStyle w:val="Heading3"/>
              <w:contextualSpacing w:val="0"/>
              <w:outlineLvl w:val="2"/>
            </w:pPr>
          </w:p>
          <w:p w14:paraId="71AD964C" w14:textId="77777777" w:rsidR="005A1C2D" w:rsidRPr="00CF1A49" w:rsidRDefault="005A1C2D" w:rsidP="005A1C2D">
            <w:pPr>
              <w:pStyle w:val="Heading3"/>
              <w:contextualSpacing w:val="0"/>
              <w:outlineLvl w:val="2"/>
            </w:pPr>
            <w:r>
              <w:t>201</w:t>
            </w:r>
            <w:r w:rsidR="00F9541B">
              <w:t>2</w:t>
            </w:r>
            <w:r w:rsidRPr="00CF1A49">
              <w:t xml:space="preserve"> – </w:t>
            </w:r>
            <w:r>
              <w:t>201</w:t>
            </w:r>
            <w:r w:rsidR="00F9541B">
              <w:t>7</w:t>
            </w:r>
          </w:p>
          <w:p w14:paraId="2B6BD47A" w14:textId="77777777" w:rsidR="005A1C2D" w:rsidRDefault="005A1C2D" w:rsidP="005A1C2D">
            <w:pPr>
              <w:pStyle w:val="Heading2"/>
              <w:contextualSpacing w:val="0"/>
              <w:outlineLvl w:val="1"/>
              <w:rPr>
                <w:rStyle w:val="SubtleReference"/>
              </w:rPr>
            </w:pPr>
            <w:r>
              <w:t>estimator</w:t>
            </w:r>
            <w:r w:rsidRPr="00CF1A49">
              <w:t xml:space="preserve">, </w:t>
            </w:r>
            <w:r>
              <w:rPr>
                <w:rStyle w:val="SubtleReference"/>
              </w:rPr>
              <w:t>precision body and paint</w:t>
            </w:r>
          </w:p>
          <w:p w14:paraId="62C31154" w14:textId="77777777" w:rsidR="00F9541B" w:rsidRDefault="00BB4F74" w:rsidP="005A1C2D">
            <w:r>
              <w:t xml:space="preserve">Estimate the cost to repair a vehicle to original equipment manufacturer (OEM) guidelines and working closely with insurance professionals to negotiate and agreed price. Put customers at ease during difficult circumstances by explaining the vehicle repair process, answering all questions, and providing reassurance of the work being done to their vehicle. </w:t>
            </w:r>
          </w:p>
          <w:p w14:paraId="707CA884" w14:textId="77777777" w:rsidR="00F9541B" w:rsidRDefault="00F9541B" w:rsidP="005A1C2D"/>
          <w:p w14:paraId="7959CA75" w14:textId="77777777" w:rsidR="00F9541B" w:rsidRDefault="00F9541B" w:rsidP="00302F4A">
            <w:pPr>
              <w:pStyle w:val="ListParagraph"/>
              <w:numPr>
                <w:ilvl w:val="0"/>
                <w:numId w:val="15"/>
              </w:numPr>
            </w:pPr>
            <w:r>
              <w:t>Inspected auto body damage to determine repair costs for insurance settlements</w:t>
            </w:r>
          </w:p>
          <w:p w14:paraId="04B8EA1C" w14:textId="77777777" w:rsidR="00F9541B" w:rsidRDefault="00F9541B" w:rsidP="00302F4A">
            <w:pPr>
              <w:pStyle w:val="ListParagraph"/>
              <w:numPr>
                <w:ilvl w:val="0"/>
                <w:numId w:val="15"/>
              </w:numPr>
            </w:pPr>
            <w:r>
              <w:t>Determined estimates on vehicle damage and repair through comparison and evaluation of different methodologies</w:t>
            </w:r>
            <w:r w:rsidR="00BB4F74">
              <w:t xml:space="preserve"> and software: </w:t>
            </w:r>
            <w:r w:rsidR="00BB4F74" w:rsidRPr="00BB4F74">
              <w:rPr>
                <w:i/>
                <w:iCs/>
              </w:rPr>
              <w:t xml:space="preserve">Audatex, CCC, and Mitchell </w:t>
            </w:r>
            <w:proofErr w:type="spellStart"/>
            <w:r w:rsidR="00BB4F74" w:rsidRPr="00BB4F74">
              <w:rPr>
                <w:i/>
                <w:iCs/>
              </w:rPr>
              <w:t>Ultramate</w:t>
            </w:r>
            <w:proofErr w:type="spellEnd"/>
          </w:p>
          <w:p w14:paraId="44F9F489" w14:textId="77777777" w:rsidR="00BB4F74" w:rsidRDefault="00F9541B" w:rsidP="006E49D6">
            <w:pPr>
              <w:pStyle w:val="ListParagraph"/>
              <w:numPr>
                <w:ilvl w:val="0"/>
                <w:numId w:val="15"/>
              </w:numPr>
            </w:pPr>
            <w:r>
              <w:t xml:space="preserve">Performed evaluations of vehicles through </w:t>
            </w:r>
            <w:r w:rsidR="00BB4F74">
              <w:t xml:space="preserve">electronic </w:t>
            </w:r>
            <w:r>
              <w:t>testing devices</w:t>
            </w:r>
            <w:r w:rsidR="00BB4F74">
              <w:t>, mechanical and physical inspection</w:t>
            </w:r>
          </w:p>
          <w:p w14:paraId="442706BC" w14:textId="77777777" w:rsidR="00F9541B" w:rsidRDefault="00F9541B" w:rsidP="006E49D6">
            <w:pPr>
              <w:pStyle w:val="ListParagraph"/>
              <w:numPr>
                <w:ilvl w:val="0"/>
                <w:numId w:val="15"/>
              </w:numPr>
            </w:pPr>
            <w:r>
              <w:t xml:space="preserve">Managed documentation of </w:t>
            </w:r>
            <w:r w:rsidR="00BB4F74">
              <w:t xml:space="preserve">parts </w:t>
            </w:r>
            <w:r>
              <w:t>orders</w:t>
            </w:r>
            <w:r w:rsidR="00BB4F74">
              <w:t xml:space="preserve">, maintenance, </w:t>
            </w:r>
            <w:r>
              <w:t xml:space="preserve"> and repair services</w:t>
            </w:r>
          </w:p>
          <w:p w14:paraId="283A2168" w14:textId="77777777" w:rsidR="00302F4A" w:rsidRDefault="00F9541B" w:rsidP="00302F4A">
            <w:pPr>
              <w:pStyle w:val="ListParagraph"/>
              <w:numPr>
                <w:ilvl w:val="0"/>
                <w:numId w:val="15"/>
              </w:numPr>
            </w:pPr>
            <w:r>
              <w:t>Performed quality control checks of entire procedure ensuring compliance to productivity standards</w:t>
            </w:r>
          </w:p>
          <w:p w14:paraId="592054B8" w14:textId="77777777" w:rsidR="00BB4F74" w:rsidRDefault="00BB4F74" w:rsidP="00302F4A">
            <w:pPr>
              <w:pStyle w:val="ListParagraph"/>
              <w:numPr>
                <w:ilvl w:val="0"/>
                <w:numId w:val="15"/>
              </w:numPr>
            </w:pPr>
            <w:r>
              <w:t xml:space="preserve">Strong attention to detail, time management skills, and negotiation to manage repair process from beginning to end </w:t>
            </w:r>
          </w:p>
          <w:p w14:paraId="485EEAB0" w14:textId="77777777" w:rsidR="00BB4F74" w:rsidRDefault="00BB4F74" w:rsidP="00302F4A"/>
        </w:tc>
      </w:tr>
    </w:tbl>
    <w:p w14:paraId="47A0A206" w14:textId="77777777" w:rsidR="00486277" w:rsidRPr="00CF1A49" w:rsidRDefault="00677F40" w:rsidP="00486277">
      <w:pPr>
        <w:pStyle w:val="Heading1"/>
      </w:pPr>
      <w:sdt>
        <w:sdtPr>
          <w:alias w:val="Skills:"/>
          <w:tag w:val="Skills:"/>
          <w:id w:val="-1392877668"/>
          <w:placeholder>
            <w:docPart w:val="5CD9E9165C1B4CBFB1526608C7610B5B"/>
          </w:placeholder>
          <w:temporary/>
          <w:showingPlcHdr/>
          <w15:appearance w15:val="hidden"/>
        </w:sdtPr>
        <w:sdtEndPr/>
        <w:sdtContent>
          <w:r w:rsidR="00486277"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43C65F0" w14:textId="77777777" w:rsidTr="00CF1A49">
        <w:tc>
          <w:tcPr>
            <w:tcW w:w="4675" w:type="dxa"/>
          </w:tcPr>
          <w:p w14:paraId="787496DE" w14:textId="77777777" w:rsidR="001E3120" w:rsidRPr="006E1507" w:rsidRDefault="00F9541B" w:rsidP="006E1507">
            <w:pPr>
              <w:pStyle w:val="ListBullet"/>
              <w:contextualSpacing w:val="0"/>
            </w:pPr>
            <w:r>
              <w:t>Customer Service</w:t>
            </w:r>
          </w:p>
          <w:p w14:paraId="2BCCC8EC" w14:textId="77777777" w:rsidR="001F4E6D" w:rsidRDefault="00F9541B" w:rsidP="006E1507">
            <w:pPr>
              <w:pStyle w:val="ListBullet"/>
              <w:contextualSpacing w:val="0"/>
            </w:pPr>
            <w:r>
              <w:t xml:space="preserve">Communication </w:t>
            </w:r>
          </w:p>
          <w:p w14:paraId="6C61FD2E" w14:textId="1C3B0DCC" w:rsidR="00302F4A" w:rsidRPr="006E1507" w:rsidRDefault="00302F4A" w:rsidP="006E1507">
            <w:pPr>
              <w:pStyle w:val="ListBullet"/>
              <w:contextualSpacing w:val="0"/>
            </w:pPr>
            <w:r>
              <w:t>Analy</w:t>
            </w:r>
            <w:r w:rsidR="00305C08">
              <w:t>tical</w:t>
            </w:r>
            <w:r>
              <w:t xml:space="preserve"> skills</w:t>
            </w:r>
          </w:p>
        </w:tc>
        <w:tc>
          <w:tcPr>
            <w:tcW w:w="4675" w:type="dxa"/>
            <w:tcMar>
              <w:left w:w="360" w:type="dxa"/>
            </w:tcMar>
          </w:tcPr>
          <w:p w14:paraId="063ABA49" w14:textId="77777777" w:rsidR="003A0632" w:rsidRPr="006E1507" w:rsidRDefault="00CE6DD3" w:rsidP="006E1507">
            <w:pPr>
              <w:pStyle w:val="ListBullet"/>
              <w:contextualSpacing w:val="0"/>
            </w:pPr>
            <w:r>
              <w:t xml:space="preserve">Mechanical Aptitude </w:t>
            </w:r>
          </w:p>
          <w:p w14:paraId="16093DA4" w14:textId="77777777" w:rsidR="001E3120" w:rsidRPr="006E1507" w:rsidRDefault="00CE6DD3" w:rsidP="006E1507">
            <w:pPr>
              <w:pStyle w:val="ListBullet"/>
              <w:contextualSpacing w:val="0"/>
            </w:pPr>
            <w:r>
              <w:t>Troubleshooting</w:t>
            </w:r>
          </w:p>
          <w:p w14:paraId="7B8E7C1D" w14:textId="77777777" w:rsidR="001E3120" w:rsidRPr="006E1507" w:rsidRDefault="00CE6DD3" w:rsidP="006E1507">
            <w:pPr>
              <w:pStyle w:val="ListBullet"/>
              <w:contextualSpacing w:val="0"/>
            </w:pPr>
            <w:r>
              <w:t xml:space="preserve">Understanding of Technical issues </w:t>
            </w:r>
          </w:p>
        </w:tc>
      </w:tr>
    </w:tbl>
    <w:p w14:paraId="3C1F7657" w14:textId="77777777"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08A31" w14:textId="77777777" w:rsidR="00677F40" w:rsidRDefault="00677F40" w:rsidP="0068194B">
      <w:r>
        <w:separator/>
      </w:r>
    </w:p>
    <w:p w14:paraId="7C42433A" w14:textId="77777777" w:rsidR="00677F40" w:rsidRDefault="00677F40"/>
    <w:p w14:paraId="151A0893" w14:textId="77777777" w:rsidR="00677F40" w:rsidRDefault="00677F40"/>
  </w:endnote>
  <w:endnote w:type="continuationSeparator" w:id="0">
    <w:p w14:paraId="62B74144" w14:textId="77777777" w:rsidR="00677F40" w:rsidRDefault="00677F40" w:rsidP="0068194B">
      <w:r>
        <w:continuationSeparator/>
      </w:r>
    </w:p>
    <w:p w14:paraId="2B4FBFAC" w14:textId="77777777" w:rsidR="00677F40" w:rsidRDefault="00677F40"/>
    <w:p w14:paraId="2D78E787" w14:textId="77777777" w:rsidR="00677F40" w:rsidRDefault="00677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38A37A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C4964" w14:textId="77777777" w:rsidR="00677F40" w:rsidRDefault="00677F40" w:rsidP="0068194B">
      <w:r>
        <w:separator/>
      </w:r>
    </w:p>
    <w:p w14:paraId="3E488BB9" w14:textId="77777777" w:rsidR="00677F40" w:rsidRDefault="00677F40"/>
    <w:p w14:paraId="0024FE92" w14:textId="77777777" w:rsidR="00677F40" w:rsidRDefault="00677F40"/>
  </w:footnote>
  <w:footnote w:type="continuationSeparator" w:id="0">
    <w:p w14:paraId="04B308BB" w14:textId="77777777" w:rsidR="00677F40" w:rsidRDefault="00677F40" w:rsidP="0068194B">
      <w:r>
        <w:continuationSeparator/>
      </w:r>
    </w:p>
    <w:p w14:paraId="63628F80" w14:textId="77777777" w:rsidR="00677F40" w:rsidRDefault="00677F40"/>
    <w:p w14:paraId="572809B9" w14:textId="77777777" w:rsidR="00677F40" w:rsidRDefault="00677F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BEDF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639C8C8" wp14:editId="21D8883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5EE60C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F6B79DE"/>
    <w:multiLevelType w:val="multilevel"/>
    <w:tmpl w:val="169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B4CA8"/>
    <w:multiLevelType w:val="hybridMultilevel"/>
    <w:tmpl w:val="2B8E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B1DAA"/>
    <w:multiLevelType w:val="hybridMultilevel"/>
    <w:tmpl w:val="5B10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80DFB"/>
    <w:multiLevelType w:val="multilevel"/>
    <w:tmpl w:val="1A4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52CF8"/>
    <w:multiLevelType w:val="hybridMultilevel"/>
    <w:tmpl w:val="C68E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73CF6"/>
    <w:multiLevelType w:val="multilevel"/>
    <w:tmpl w:val="BF18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5"/>
  </w:num>
  <w:num w:numId="15">
    <w:abstractNumId w:val="14"/>
  </w:num>
  <w:num w:numId="16">
    <w:abstractNumId w:val="18"/>
  </w:num>
  <w:num w:numId="17">
    <w:abstractNumId w:val="16"/>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2D"/>
    <w:rsid w:val="000001EF"/>
    <w:rsid w:val="00007322"/>
    <w:rsid w:val="00007728"/>
    <w:rsid w:val="00024584"/>
    <w:rsid w:val="00024730"/>
    <w:rsid w:val="00055E95"/>
    <w:rsid w:val="0007021F"/>
    <w:rsid w:val="000B2BA5"/>
    <w:rsid w:val="000D79BA"/>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2F4A"/>
    <w:rsid w:val="00305C08"/>
    <w:rsid w:val="00307140"/>
    <w:rsid w:val="00316DFF"/>
    <w:rsid w:val="00325B57"/>
    <w:rsid w:val="00336056"/>
    <w:rsid w:val="003544E1"/>
    <w:rsid w:val="00366398"/>
    <w:rsid w:val="00394135"/>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4F80"/>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255C"/>
    <w:rsid w:val="00510392"/>
    <w:rsid w:val="00513E2A"/>
    <w:rsid w:val="00566A35"/>
    <w:rsid w:val="0056701E"/>
    <w:rsid w:val="005740D7"/>
    <w:rsid w:val="005A0F26"/>
    <w:rsid w:val="005A1B10"/>
    <w:rsid w:val="005A1C2D"/>
    <w:rsid w:val="005A6850"/>
    <w:rsid w:val="005B1B1B"/>
    <w:rsid w:val="005C5932"/>
    <w:rsid w:val="005D3CA7"/>
    <w:rsid w:val="005D4CC1"/>
    <w:rsid w:val="005F4B91"/>
    <w:rsid w:val="005F55D2"/>
    <w:rsid w:val="00614818"/>
    <w:rsid w:val="0062312F"/>
    <w:rsid w:val="00625F2C"/>
    <w:rsid w:val="006618E9"/>
    <w:rsid w:val="00677F40"/>
    <w:rsid w:val="0068194B"/>
    <w:rsid w:val="00692703"/>
    <w:rsid w:val="006A1962"/>
    <w:rsid w:val="006B5D48"/>
    <w:rsid w:val="006B7D7B"/>
    <w:rsid w:val="006C1A5E"/>
    <w:rsid w:val="006C613F"/>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4F74"/>
    <w:rsid w:val="00BD431F"/>
    <w:rsid w:val="00BE423E"/>
    <w:rsid w:val="00BF61AC"/>
    <w:rsid w:val="00C47FA6"/>
    <w:rsid w:val="00C57FC6"/>
    <w:rsid w:val="00C66A7D"/>
    <w:rsid w:val="00C779DA"/>
    <w:rsid w:val="00C814F7"/>
    <w:rsid w:val="00CA4B4D"/>
    <w:rsid w:val="00CB35C3"/>
    <w:rsid w:val="00CD323D"/>
    <w:rsid w:val="00CE4030"/>
    <w:rsid w:val="00CE64B3"/>
    <w:rsid w:val="00CE6DD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2A50"/>
    <w:rsid w:val="00E14498"/>
    <w:rsid w:val="00E2397A"/>
    <w:rsid w:val="00E254DB"/>
    <w:rsid w:val="00E300FC"/>
    <w:rsid w:val="00E362DB"/>
    <w:rsid w:val="00E5632B"/>
    <w:rsid w:val="00E70240"/>
    <w:rsid w:val="00E71E6B"/>
    <w:rsid w:val="00E81CC5"/>
    <w:rsid w:val="00E85A87"/>
    <w:rsid w:val="00E85B4A"/>
    <w:rsid w:val="00E9528E"/>
    <w:rsid w:val="00EA5099"/>
    <w:rsid w:val="00EA632C"/>
    <w:rsid w:val="00EC1351"/>
    <w:rsid w:val="00EC4CBF"/>
    <w:rsid w:val="00EE2CA8"/>
    <w:rsid w:val="00EF17E8"/>
    <w:rsid w:val="00EF51D9"/>
    <w:rsid w:val="00F130DD"/>
    <w:rsid w:val="00F24884"/>
    <w:rsid w:val="00F476C4"/>
    <w:rsid w:val="00F61DF9"/>
    <w:rsid w:val="00F81960"/>
    <w:rsid w:val="00F857B2"/>
    <w:rsid w:val="00F8769D"/>
    <w:rsid w:val="00F9350C"/>
    <w:rsid w:val="00F94EB5"/>
    <w:rsid w:val="00F9541B"/>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EF52"/>
  <w15:chartTrackingRefBased/>
  <w15:docId w15:val="{56A3BE4A-92E7-41DE-ADF2-E9B5F6FB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5A1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467695">
      <w:bodyDiv w:val="1"/>
      <w:marLeft w:val="0"/>
      <w:marRight w:val="0"/>
      <w:marTop w:val="0"/>
      <w:marBottom w:val="0"/>
      <w:divBdr>
        <w:top w:val="none" w:sz="0" w:space="0" w:color="auto"/>
        <w:left w:val="none" w:sz="0" w:space="0" w:color="auto"/>
        <w:bottom w:val="none" w:sz="0" w:space="0" w:color="auto"/>
        <w:right w:val="none" w:sz="0" w:space="0" w:color="auto"/>
      </w:divBdr>
    </w:div>
    <w:div w:id="1431773254">
      <w:bodyDiv w:val="1"/>
      <w:marLeft w:val="0"/>
      <w:marRight w:val="0"/>
      <w:marTop w:val="0"/>
      <w:marBottom w:val="0"/>
      <w:divBdr>
        <w:top w:val="none" w:sz="0" w:space="0" w:color="auto"/>
        <w:left w:val="none" w:sz="0" w:space="0" w:color="auto"/>
        <w:bottom w:val="none" w:sz="0" w:space="0" w:color="auto"/>
        <w:right w:val="none" w:sz="0" w:space="0" w:color="auto"/>
      </w:divBdr>
    </w:div>
    <w:div w:id="1615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l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33C3C8D7DE40A89F9B408DEF3362EF"/>
        <w:category>
          <w:name w:val="General"/>
          <w:gallery w:val="placeholder"/>
        </w:category>
        <w:types>
          <w:type w:val="bbPlcHdr"/>
        </w:types>
        <w:behaviors>
          <w:behavior w:val="content"/>
        </w:behaviors>
        <w:guid w:val="{064C0E1B-4970-4C40-BA0D-B3A107C96511}"/>
      </w:docPartPr>
      <w:docPartBody>
        <w:p w:rsidR="00777DD4" w:rsidRDefault="00E15EE6">
          <w:pPr>
            <w:pStyle w:val="9633C3C8D7DE40A89F9B408DEF3362EF"/>
          </w:pPr>
          <w:r w:rsidRPr="00CF1A49">
            <w:t>·</w:t>
          </w:r>
        </w:p>
      </w:docPartBody>
    </w:docPart>
    <w:docPart>
      <w:docPartPr>
        <w:name w:val="76A0F1D46F85406EBD1FE95794C57B68"/>
        <w:category>
          <w:name w:val="General"/>
          <w:gallery w:val="placeholder"/>
        </w:category>
        <w:types>
          <w:type w:val="bbPlcHdr"/>
        </w:types>
        <w:behaviors>
          <w:behavior w:val="content"/>
        </w:behaviors>
        <w:guid w:val="{0B8C78F4-3D39-4AAC-80AD-79784BBB9DD5}"/>
      </w:docPartPr>
      <w:docPartBody>
        <w:p w:rsidR="00777DD4" w:rsidRDefault="00E15EE6">
          <w:pPr>
            <w:pStyle w:val="76A0F1D46F85406EBD1FE95794C57B68"/>
          </w:pPr>
          <w:r w:rsidRPr="00CF1A49">
            <w:t>Experience</w:t>
          </w:r>
        </w:p>
      </w:docPartBody>
    </w:docPart>
    <w:docPart>
      <w:docPartPr>
        <w:name w:val="5CD9E9165C1B4CBFB1526608C7610B5B"/>
        <w:category>
          <w:name w:val="General"/>
          <w:gallery w:val="placeholder"/>
        </w:category>
        <w:types>
          <w:type w:val="bbPlcHdr"/>
        </w:types>
        <w:behaviors>
          <w:behavior w:val="content"/>
        </w:behaviors>
        <w:guid w:val="{18BAD550-565F-4EF6-959A-7862DE55A26D}"/>
      </w:docPartPr>
      <w:docPartBody>
        <w:p w:rsidR="00777DD4" w:rsidRDefault="00E15EE6">
          <w:pPr>
            <w:pStyle w:val="5CD9E9165C1B4CBFB1526608C7610B5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E6"/>
    <w:rsid w:val="00562B2D"/>
    <w:rsid w:val="00777DD4"/>
    <w:rsid w:val="00E1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9633C3C8D7DE40A89F9B408DEF3362EF">
    <w:name w:val="9633C3C8D7DE40A89F9B408DEF3362EF"/>
  </w:style>
  <w:style w:type="paragraph" w:customStyle="1" w:styleId="76A0F1D46F85406EBD1FE95794C57B68">
    <w:name w:val="76A0F1D46F85406EBD1FE95794C57B68"/>
  </w:style>
  <w:style w:type="character" w:styleId="SubtleReference">
    <w:name w:val="Subtle Reference"/>
    <w:basedOn w:val="DefaultParagraphFont"/>
    <w:uiPriority w:val="10"/>
    <w:qFormat/>
    <w:rPr>
      <w:b/>
      <w:caps w:val="0"/>
      <w:smallCaps/>
      <w:color w:val="595959" w:themeColor="text1" w:themeTint="A6"/>
    </w:rPr>
  </w:style>
  <w:style w:type="paragraph" w:customStyle="1" w:styleId="5CD9E9165C1B4CBFB1526608C7610B5B">
    <w:name w:val="5CD9E9165C1B4CBFB1526608C7610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 Camba</dc:creator>
  <cp:keywords/>
  <dc:description/>
  <cp:lastModifiedBy>ODiE Camba</cp:lastModifiedBy>
  <cp:revision>6</cp:revision>
  <dcterms:created xsi:type="dcterms:W3CDTF">2021-01-03T22:56:00Z</dcterms:created>
  <dcterms:modified xsi:type="dcterms:W3CDTF">2021-01-03T23:15:00Z</dcterms:modified>
  <cp:category/>
</cp:coreProperties>
</file>