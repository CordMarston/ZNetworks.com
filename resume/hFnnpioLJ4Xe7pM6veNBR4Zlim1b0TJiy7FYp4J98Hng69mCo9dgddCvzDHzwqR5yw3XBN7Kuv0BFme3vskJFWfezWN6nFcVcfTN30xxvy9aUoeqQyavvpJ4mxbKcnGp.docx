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70"/>
        <w:gridCol w:w="6920"/>
      </w:tblGrid>
      <w:tr w:rsidR="001B2ABD" w14:paraId="3442A21B" w14:textId="77777777" w:rsidTr="00C03695">
        <w:trPr>
          <w:trHeight w:val="4410"/>
        </w:trPr>
        <w:tc>
          <w:tcPr>
            <w:tcW w:w="3600" w:type="dxa"/>
            <w:vAlign w:val="bottom"/>
          </w:tcPr>
          <w:p w14:paraId="61709208" w14:textId="77777777" w:rsidR="001B2ABD" w:rsidRDefault="00C03695" w:rsidP="00C03695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3882480" wp14:editId="03437D44">
                  <wp:extent cx="2076450" cy="2033319"/>
                  <wp:effectExtent l="76200" t="76200" r="76200" b="81280"/>
                  <wp:docPr id="1" name="Picture 1" descr="A picture containing person, wall, clothing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786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39" b="41105"/>
                          <a:stretch/>
                        </pic:blipFill>
                        <pic:spPr bwMode="auto">
                          <a:xfrm>
                            <a:off x="0" y="0"/>
                            <a:ext cx="2081511" cy="2038275"/>
                          </a:xfrm>
                          <a:prstGeom prst="ellipse">
                            <a:avLst/>
                          </a:prstGeom>
                          <a:ln w="63500" cap="rnd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369F1B77" w14:textId="77777777" w:rsidR="001B2ABD" w:rsidRDefault="001B2ABD" w:rsidP="00C03695">
            <w:pPr>
              <w:tabs>
                <w:tab w:val="left" w:pos="990"/>
              </w:tabs>
            </w:pPr>
          </w:p>
        </w:tc>
        <w:tc>
          <w:tcPr>
            <w:tcW w:w="6920" w:type="dxa"/>
            <w:vAlign w:val="bottom"/>
          </w:tcPr>
          <w:p w14:paraId="10ED86EA" w14:textId="77777777" w:rsidR="001B2ABD" w:rsidRDefault="00C03695" w:rsidP="00C03695">
            <w:pPr>
              <w:pStyle w:val="Title"/>
            </w:pPr>
            <w:r>
              <w:t>Ashley Rosenow</w:t>
            </w:r>
          </w:p>
          <w:p w14:paraId="035D7AF4" w14:textId="77777777" w:rsidR="001B2ABD" w:rsidRDefault="00C03695" w:rsidP="00C03695">
            <w:pPr>
              <w:pStyle w:val="Subtitle"/>
            </w:pPr>
            <w:r w:rsidRPr="00BB11A3">
              <w:rPr>
                <w:spacing w:val="1"/>
                <w:w w:val="49"/>
              </w:rPr>
              <w:t>Graphic Designer / Illustrato</w:t>
            </w:r>
            <w:r w:rsidRPr="00BB11A3">
              <w:rPr>
                <w:spacing w:val="8"/>
                <w:w w:val="49"/>
              </w:rPr>
              <w:t>r</w:t>
            </w:r>
          </w:p>
        </w:tc>
      </w:tr>
      <w:tr w:rsidR="001B2ABD" w14:paraId="08066D43" w14:textId="77777777" w:rsidTr="00C03695">
        <w:tc>
          <w:tcPr>
            <w:tcW w:w="3600" w:type="dxa"/>
          </w:tcPr>
          <w:p w14:paraId="7B51B9E0" w14:textId="77777777" w:rsidR="00036450" w:rsidRDefault="00036450" w:rsidP="00C03695"/>
          <w:p w14:paraId="0954BEF0" w14:textId="77777777" w:rsidR="00036450" w:rsidRDefault="00036450" w:rsidP="00C03695"/>
          <w:p w14:paraId="132DBAB5" w14:textId="77777777" w:rsidR="00036450" w:rsidRPr="00C03695" w:rsidRDefault="00C03695" w:rsidP="00C03695">
            <w:pPr>
              <w:pStyle w:val="Heading3"/>
              <w:jc w:val="center"/>
              <w:rPr>
                <w:sz w:val="28"/>
                <w:szCs w:val="32"/>
              </w:rPr>
            </w:pPr>
            <w:r w:rsidRPr="00C03695">
              <w:rPr>
                <w:sz w:val="28"/>
                <w:szCs w:val="32"/>
              </w:rPr>
              <w:t>Contact</w:t>
            </w:r>
          </w:p>
          <w:p w14:paraId="5C606A19" w14:textId="77777777" w:rsidR="00C03695" w:rsidRPr="00C03695" w:rsidRDefault="00C03695" w:rsidP="00C03695">
            <w:pPr>
              <w:jc w:val="center"/>
            </w:pPr>
            <w:r w:rsidRPr="00C03695">
              <w:rPr>
                <w:noProof/>
              </w:rPr>
              <mc:AlternateContent>
                <mc:Choice Requires="wpg">
                  <w:drawing>
                    <wp:inline distT="0" distB="0" distL="0" distR="0" wp14:anchorId="0A5C932E" wp14:editId="1C86FA3E">
                      <wp:extent cx="329184" cy="329184"/>
                      <wp:effectExtent l="0" t="0" r="0" b="0"/>
                      <wp:docPr id="5" name="Group 10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23" name="Freeform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Isosceles Triangle 26" descr="email icon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6A6BB7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4jQazLggAABQ5AAAOAAAAAAAAAAAAAAAAAC4CAABkcnMvZTJvRG9j&#10;LnhtbFBLAQItABQABgAIAAAAIQBoRxvQ2AAAAAMBAAAPAAAAAAAAAAAAAAAAAIgKAABkcnMvZG93&#10;bnJldi54bWxQSwUGAAAAAAQABADzAAAAjQsAAAAA&#10;">
                      <o:lock v:ext="edit" aspectratio="t"/>
                      <v:oval id="Oval 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d3b1a7 [3204]" stroked="f" strokeweight="1pt">
                        <v:stroke joinstyle="miter"/>
                      </v:oval>
                      <v:group id="Group 15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" path="m287158,209029l392549,138910r107960,70119l785097,,,,287158,209029xe" fillcolor="black [3213]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26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  <w:r w:rsidRPr="00C03695">
              <w:rPr>
                <w:sz w:val="22"/>
              </w:rPr>
              <w:t>AshleyRosenow0@gmail.com</w:t>
            </w:r>
          </w:p>
          <w:p w14:paraId="79D331B2" w14:textId="77777777" w:rsidR="00C03695" w:rsidRPr="00C03695" w:rsidRDefault="00C03695" w:rsidP="00C03695">
            <w:pPr>
              <w:jc w:val="center"/>
              <w:rPr>
                <w:sz w:val="22"/>
              </w:rPr>
            </w:pPr>
          </w:p>
          <w:p w14:paraId="36267A18" w14:textId="77777777" w:rsidR="00C03695" w:rsidRPr="00C03695" w:rsidRDefault="00C03695" w:rsidP="00C03695">
            <w:pPr>
              <w:jc w:val="center"/>
            </w:pPr>
            <w:r w:rsidRPr="00C03695">
              <w:rPr>
                <w:noProof/>
              </w:rPr>
              <mc:AlternateContent>
                <mc:Choice Requires="wpg">
                  <w:drawing>
                    <wp:inline distT="0" distB="0" distL="0" distR="0" wp14:anchorId="013AEEA6" wp14:editId="4CE20CC7">
                      <wp:extent cx="329184" cy="329184"/>
                      <wp:effectExtent l="0" t="0" r="13970" b="13970"/>
                      <wp:docPr id="45" name="Group 1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46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Telephone symbol" descr="Phone ic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61C31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63Q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lLhjHEKFKE7Z7RtpxCgOiQKWhyUhikNi24xvmRCIepkBTpup&#10;08C9Wk2Q2jZAzLnoo5GbZSCOSnEgkts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QO63QNBEAAK5d&#10;AAAOAAAAAAAAAAAAAAAAAC4CAABkcnMvZTJvRG9jLnhtbFBLAQItABQABgAIAAAAIQBoRxvQ2AAA&#10;AAMBAAAPAAAAAAAAAAAAAAAAAI4TAABkcnMvZG93bnJldi54bWxQSwUGAAAAAAQABADzAAAAkxQA&#10;AAAA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3b1a7 [3204]" strokecolor="#d3b1a7 [3204]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7D26AB14" w14:textId="77777777" w:rsidR="00C03695" w:rsidRPr="00C03695" w:rsidRDefault="00C03695" w:rsidP="00C03695">
            <w:pPr>
              <w:jc w:val="center"/>
            </w:pPr>
            <w:r w:rsidRPr="00C03695">
              <w:t>(520) 840-6969</w:t>
            </w:r>
          </w:p>
          <w:p w14:paraId="4F7E1F97" w14:textId="77777777" w:rsidR="00C03695" w:rsidRPr="00C03695" w:rsidRDefault="00C03695" w:rsidP="00C03695">
            <w:pPr>
              <w:jc w:val="center"/>
            </w:pPr>
          </w:p>
          <w:p w14:paraId="348ED17A" w14:textId="77777777" w:rsidR="00C03695" w:rsidRPr="00C03695" w:rsidRDefault="00C03695" w:rsidP="00C03695">
            <w:pPr>
              <w:jc w:val="center"/>
            </w:pPr>
            <w:r w:rsidRPr="00C03695">
              <w:rPr>
                <w:noProof/>
              </w:rPr>
              <mc:AlternateContent>
                <mc:Choice Requires="wpg">
                  <w:drawing>
                    <wp:inline distT="0" distB="0" distL="0" distR="0" wp14:anchorId="17110A29" wp14:editId="03BF7A00">
                      <wp:extent cx="329184" cy="329184"/>
                      <wp:effectExtent l="0" t="0" r="13970" b="13970"/>
                      <wp:docPr id="48" name="Group 1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49" name="Circle around LinkedIn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725 w 3451"/>
                                    <a:gd name="T1" fmla="*/ 0 h 3451"/>
                                    <a:gd name="T2" fmla="*/ 1933 w 3451"/>
                                    <a:gd name="T3" fmla="*/ 13 h 3451"/>
                                    <a:gd name="T4" fmla="*/ 2134 w 3451"/>
                                    <a:gd name="T5" fmla="*/ 49 h 3451"/>
                                    <a:gd name="T6" fmla="*/ 2327 w 3451"/>
                                    <a:gd name="T7" fmla="*/ 109 h 3451"/>
                                    <a:gd name="T8" fmla="*/ 2509 w 3451"/>
                                    <a:gd name="T9" fmla="*/ 189 h 3451"/>
                                    <a:gd name="T10" fmla="*/ 2679 w 3451"/>
                                    <a:gd name="T11" fmla="*/ 288 h 3451"/>
                                    <a:gd name="T12" fmla="*/ 2837 w 3451"/>
                                    <a:gd name="T13" fmla="*/ 407 h 3451"/>
                                    <a:gd name="T14" fmla="*/ 2979 w 3451"/>
                                    <a:gd name="T15" fmla="*/ 542 h 3451"/>
                                    <a:gd name="T16" fmla="*/ 3105 w 3451"/>
                                    <a:gd name="T17" fmla="*/ 691 h 3451"/>
                                    <a:gd name="T18" fmla="*/ 3215 w 3451"/>
                                    <a:gd name="T19" fmla="*/ 855 h 3451"/>
                                    <a:gd name="T20" fmla="*/ 3305 w 3451"/>
                                    <a:gd name="T21" fmla="*/ 1032 h 3451"/>
                                    <a:gd name="T22" fmla="*/ 3374 w 3451"/>
                                    <a:gd name="T23" fmla="*/ 1219 h 3451"/>
                                    <a:gd name="T24" fmla="*/ 3422 w 3451"/>
                                    <a:gd name="T25" fmla="*/ 1416 h 3451"/>
                                    <a:gd name="T26" fmla="*/ 3447 w 3451"/>
                                    <a:gd name="T27" fmla="*/ 1620 h 3451"/>
                                    <a:gd name="T28" fmla="*/ 3447 w 3451"/>
                                    <a:gd name="T29" fmla="*/ 1831 h 3451"/>
                                    <a:gd name="T30" fmla="*/ 3422 w 3451"/>
                                    <a:gd name="T31" fmla="*/ 2036 h 3451"/>
                                    <a:gd name="T32" fmla="*/ 3374 w 3451"/>
                                    <a:gd name="T33" fmla="*/ 2233 h 3451"/>
                                    <a:gd name="T34" fmla="*/ 3305 w 3451"/>
                                    <a:gd name="T35" fmla="*/ 2420 h 3451"/>
                                    <a:gd name="T36" fmla="*/ 3215 w 3451"/>
                                    <a:gd name="T37" fmla="*/ 2596 h 3451"/>
                                    <a:gd name="T38" fmla="*/ 3105 w 3451"/>
                                    <a:gd name="T39" fmla="*/ 2761 h 3451"/>
                                    <a:gd name="T40" fmla="*/ 2979 w 3451"/>
                                    <a:gd name="T41" fmla="*/ 2911 h 3451"/>
                                    <a:gd name="T42" fmla="*/ 2837 w 3451"/>
                                    <a:gd name="T43" fmla="*/ 3046 h 3451"/>
                                    <a:gd name="T44" fmla="*/ 2679 w 3451"/>
                                    <a:gd name="T45" fmla="*/ 3163 h 3451"/>
                                    <a:gd name="T46" fmla="*/ 2509 w 3451"/>
                                    <a:gd name="T47" fmla="*/ 3262 h 3451"/>
                                    <a:gd name="T48" fmla="*/ 2327 w 3451"/>
                                    <a:gd name="T49" fmla="*/ 3343 h 3451"/>
                                    <a:gd name="T50" fmla="*/ 2134 w 3451"/>
                                    <a:gd name="T51" fmla="*/ 3402 h 3451"/>
                                    <a:gd name="T52" fmla="*/ 1933 w 3451"/>
                                    <a:gd name="T53" fmla="*/ 3438 h 3451"/>
                                    <a:gd name="T54" fmla="*/ 1725 w 3451"/>
                                    <a:gd name="T55" fmla="*/ 3451 h 3451"/>
                                    <a:gd name="T56" fmla="*/ 1516 w 3451"/>
                                    <a:gd name="T57" fmla="*/ 3438 h 3451"/>
                                    <a:gd name="T58" fmla="*/ 1315 w 3451"/>
                                    <a:gd name="T59" fmla="*/ 3402 h 3451"/>
                                    <a:gd name="T60" fmla="*/ 1123 w 3451"/>
                                    <a:gd name="T61" fmla="*/ 3343 h 3451"/>
                                    <a:gd name="T62" fmla="*/ 941 w 3451"/>
                                    <a:gd name="T63" fmla="*/ 3262 h 3451"/>
                                    <a:gd name="T64" fmla="*/ 771 w 3451"/>
                                    <a:gd name="T65" fmla="*/ 3163 h 3451"/>
                                    <a:gd name="T66" fmla="*/ 614 w 3451"/>
                                    <a:gd name="T67" fmla="*/ 3046 h 3451"/>
                                    <a:gd name="T68" fmla="*/ 471 w 3451"/>
                                    <a:gd name="T69" fmla="*/ 2911 h 3451"/>
                                    <a:gd name="T70" fmla="*/ 345 w 3451"/>
                                    <a:gd name="T71" fmla="*/ 2761 h 3451"/>
                                    <a:gd name="T72" fmla="*/ 236 w 3451"/>
                                    <a:gd name="T73" fmla="*/ 2596 h 3451"/>
                                    <a:gd name="T74" fmla="*/ 146 w 3451"/>
                                    <a:gd name="T75" fmla="*/ 2420 h 3451"/>
                                    <a:gd name="T76" fmla="*/ 75 w 3451"/>
                                    <a:gd name="T77" fmla="*/ 2233 h 3451"/>
                                    <a:gd name="T78" fmla="*/ 28 w 3451"/>
                                    <a:gd name="T79" fmla="*/ 2036 h 3451"/>
                                    <a:gd name="T80" fmla="*/ 3 w 3451"/>
                                    <a:gd name="T81" fmla="*/ 1831 h 3451"/>
                                    <a:gd name="T82" fmla="*/ 3 w 3451"/>
                                    <a:gd name="T83" fmla="*/ 1620 h 3451"/>
                                    <a:gd name="T84" fmla="*/ 28 w 3451"/>
                                    <a:gd name="T85" fmla="*/ 1416 h 3451"/>
                                    <a:gd name="T86" fmla="*/ 75 w 3451"/>
                                    <a:gd name="T87" fmla="*/ 1219 h 3451"/>
                                    <a:gd name="T88" fmla="*/ 146 w 3451"/>
                                    <a:gd name="T89" fmla="*/ 1032 h 3451"/>
                                    <a:gd name="T90" fmla="*/ 236 w 3451"/>
                                    <a:gd name="T91" fmla="*/ 855 h 3451"/>
                                    <a:gd name="T92" fmla="*/ 345 w 3451"/>
                                    <a:gd name="T93" fmla="*/ 691 h 3451"/>
                                    <a:gd name="T94" fmla="*/ 471 w 3451"/>
                                    <a:gd name="T95" fmla="*/ 542 h 3451"/>
                                    <a:gd name="T96" fmla="*/ 614 w 3451"/>
                                    <a:gd name="T97" fmla="*/ 407 h 3451"/>
                                    <a:gd name="T98" fmla="*/ 771 w 3451"/>
                                    <a:gd name="T99" fmla="*/ 288 h 3451"/>
                                    <a:gd name="T100" fmla="*/ 941 w 3451"/>
                                    <a:gd name="T101" fmla="*/ 189 h 3451"/>
                                    <a:gd name="T102" fmla="*/ 1123 w 3451"/>
                                    <a:gd name="T103" fmla="*/ 109 h 3451"/>
                                    <a:gd name="T104" fmla="*/ 1315 w 3451"/>
                                    <a:gd name="T105" fmla="*/ 49 h 3451"/>
                                    <a:gd name="T106" fmla="*/ 1516 w 3451"/>
                                    <a:gd name="T107" fmla="*/ 13 h 3451"/>
                                    <a:gd name="T108" fmla="*/ 1725 w 3451"/>
                                    <a:gd name="T109" fmla="*/ 0 h 34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3451" h="3451">
                                      <a:moveTo>
                                        <a:pt x="1725" y="0"/>
                                      </a:moveTo>
                                      <a:lnTo>
                                        <a:pt x="1725" y="0"/>
                                      </a:lnTo>
                                      <a:lnTo>
                                        <a:pt x="1831" y="4"/>
                                      </a:lnTo>
                                      <a:lnTo>
                                        <a:pt x="1933" y="13"/>
                                      </a:lnTo>
                                      <a:lnTo>
                                        <a:pt x="2035" y="29"/>
                                      </a:lnTo>
                                      <a:lnTo>
                                        <a:pt x="2134" y="49"/>
                                      </a:lnTo>
                                      <a:lnTo>
                                        <a:pt x="2232" y="77"/>
                                      </a:lnTo>
                                      <a:lnTo>
                                        <a:pt x="2327" y="109"/>
                                      </a:lnTo>
                                      <a:lnTo>
                                        <a:pt x="2419" y="146"/>
                                      </a:lnTo>
                                      <a:lnTo>
                                        <a:pt x="2509" y="189"/>
                                      </a:lnTo>
                                      <a:lnTo>
                                        <a:pt x="2596" y="236"/>
                                      </a:lnTo>
                                      <a:lnTo>
                                        <a:pt x="2679" y="288"/>
                                      </a:lnTo>
                                      <a:lnTo>
                                        <a:pt x="2760" y="345"/>
                                      </a:lnTo>
                                      <a:lnTo>
                                        <a:pt x="2837" y="407"/>
                                      </a:lnTo>
                                      <a:lnTo>
                                        <a:pt x="2909" y="472"/>
                                      </a:lnTo>
                                      <a:lnTo>
                                        <a:pt x="2979" y="542"/>
                                      </a:lnTo>
                                      <a:lnTo>
                                        <a:pt x="3044" y="614"/>
                                      </a:lnTo>
                                      <a:lnTo>
                                        <a:pt x="3105" y="691"/>
                                      </a:lnTo>
                                      <a:lnTo>
                                        <a:pt x="3163" y="772"/>
                                      </a:lnTo>
                                      <a:lnTo>
                                        <a:pt x="3215" y="855"/>
                                      </a:lnTo>
                                      <a:lnTo>
                                        <a:pt x="3262" y="942"/>
                                      </a:lnTo>
                                      <a:lnTo>
                                        <a:pt x="3305" y="1032"/>
                                      </a:lnTo>
                                      <a:lnTo>
                                        <a:pt x="3342" y="1124"/>
                                      </a:lnTo>
                                      <a:lnTo>
                                        <a:pt x="3374" y="1219"/>
                                      </a:lnTo>
                                      <a:lnTo>
                                        <a:pt x="3402" y="1317"/>
                                      </a:lnTo>
                                      <a:lnTo>
                                        <a:pt x="3422" y="1416"/>
                                      </a:lnTo>
                                      <a:lnTo>
                                        <a:pt x="3438" y="1518"/>
                                      </a:lnTo>
                                      <a:lnTo>
                                        <a:pt x="3447" y="1620"/>
                                      </a:lnTo>
                                      <a:lnTo>
                                        <a:pt x="3451" y="1726"/>
                                      </a:lnTo>
                                      <a:lnTo>
                                        <a:pt x="3447" y="1831"/>
                                      </a:lnTo>
                                      <a:lnTo>
                                        <a:pt x="3438" y="1935"/>
                                      </a:lnTo>
                                      <a:lnTo>
                                        <a:pt x="3422" y="2036"/>
                                      </a:lnTo>
                                      <a:lnTo>
                                        <a:pt x="3402" y="2136"/>
                                      </a:lnTo>
                                      <a:lnTo>
                                        <a:pt x="3374" y="2233"/>
                                      </a:lnTo>
                                      <a:lnTo>
                                        <a:pt x="3342" y="2328"/>
                                      </a:lnTo>
                                      <a:lnTo>
                                        <a:pt x="3305" y="2420"/>
                                      </a:lnTo>
                                      <a:lnTo>
                                        <a:pt x="3262" y="2510"/>
                                      </a:lnTo>
                                      <a:lnTo>
                                        <a:pt x="3215" y="2596"/>
                                      </a:lnTo>
                                      <a:lnTo>
                                        <a:pt x="3163" y="2680"/>
                                      </a:lnTo>
                                      <a:lnTo>
                                        <a:pt x="3105" y="2761"/>
                                      </a:lnTo>
                                      <a:lnTo>
                                        <a:pt x="3044" y="2837"/>
                                      </a:lnTo>
                                      <a:lnTo>
                                        <a:pt x="2979" y="2911"/>
                                      </a:lnTo>
                                      <a:lnTo>
                                        <a:pt x="2909" y="2980"/>
                                      </a:lnTo>
                                      <a:lnTo>
                                        <a:pt x="2837" y="3046"/>
                                      </a:lnTo>
                                      <a:lnTo>
                                        <a:pt x="2760" y="3106"/>
                                      </a:lnTo>
                                      <a:lnTo>
                                        <a:pt x="2679" y="3163"/>
                                      </a:lnTo>
                                      <a:lnTo>
                                        <a:pt x="2596" y="3215"/>
                                      </a:lnTo>
                                      <a:lnTo>
                                        <a:pt x="2509" y="3262"/>
                                      </a:lnTo>
                                      <a:lnTo>
                                        <a:pt x="2419" y="3305"/>
                                      </a:lnTo>
                                      <a:lnTo>
                                        <a:pt x="2327" y="3343"/>
                                      </a:lnTo>
                                      <a:lnTo>
                                        <a:pt x="2232" y="3376"/>
                                      </a:lnTo>
                                      <a:lnTo>
                                        <a:pt x="2134" y="3402"/>
                                      </a:lnTo>
                                      <a:lnTo>
                                        <a:pt x="2035" y="3423"/>
                                      </a:lnTo>
                                      <a:lnTo>
                                        <a:pt x="1933" y="3438"/>
                                      </a:lnTo>
                                      <a:lnTo>
                                        <a:pt x="1831" y="3448"/>
                                      </a:lnTo>
                                      <a:lnTo>
                                        <a:pt x="1725" y="3451"/>
                                      </a:lnTo>
                                      <a:lnTo>
                                        <a:pt x="1620" y="3448"/>
                                      </a:lnTo>
                                      <a:lnTo>
                                        <a:pt x="1516" y="3438"/>
                                      </a:lnTo>
                                      <a:lnTo>
                                        <a:pt x="1415" y="3423"/>
                                      </a:lnTo>
                                      <a:lnTo>
                                        <a:pt x="1315" y="3402"/>
                                      </a:lnTo>
                                      <a:lnTo>
                                        <a:pt x="1218" y="3376"/>
                                      </a:lnTo>
                                      <a:lnTo>
                                        <a:pt x="1123" y="3343"/>
                                      </a:lnTo>
                                      <a:lnTo>
                                        <a:pt x="1031" y="3305"/>
                                      </a:lnTo>
                                      <a:lnTo>
                                        <a:pt x="941" y="3262"/>
                                      </a:lnTo>
                                      <a:lnTo>
                                        <a:pt x="855" y="3215"/>
                                      </a:lnTo>
                                      <a:lnTo>
                                        <a:pt x="771" y="3163"/>
                                      </a:lnTo>
                                      <a:lnTo>
                                        <a:pt x="690" y="3106"/>
                                      </a:lnTo>
                                      <a:lnTo>
                                        <a:pt x="614" y="3046"/>
                                      </a:lnTo>
                                      <a:lnTo>
                                        <a:pt x="540" y="2980"/>
                                      </a:lnTo>
                                      <a:lnTo>
                                        <a:pt x="471" y="2911"/>
                                      </a:lnTo>
                                      <a:lnTo>
                                        <a:pt x="405" y="2837"/>
                                      </a:lnTo>
                                      <a:lnTo>
                                        <a:pt x="345" y="2761"/>
                                      </a:lnTo>
                                      <a:lnTo>
                                        <a:pt x="288" y="2680"/>
                                      </a:lnTo>
                                      <a:lnTo>
                                        <a:pt x="236" y="2596"/>
                                      </a:lnTo>
                                      <a:lnTo>
                                        <a:pt x="189" y="2510"/>
                                      </a:lnTo>
                                      <a:lnTo>
                                        <a:pt x="146" y="2420"/>
                                      </a:lnTo>
                                      <a:lnTo>
                                        <a:pt x="108" y="2328"/>
                                      </a:lnTo>
                                      <a:lnTo>
                                        <a:pt x="75" y="2233"/>
                                      </a:lnTo>
                                      <a:lnTo>
                                        <a:pt x="49" y="2136"/>
                                      </a:lnTo>
                                      <a:lnTo>
                                        <a:pt x="28" y="2036"/>
                                      </a:lnTo>
                                      <a:lnTo>
                                        <a:pt x="13" y="1935"/>
                                      </a:lnTo>
                                      <a:lnTo>
                                        <a:pt x="3" y="1831"/>
                                      </a:lnTo>
                                      <a:lnTo>
                                        <a:pt x="0" y="1726"/>
                                      </a:lnTo>
                                      <a:lnTo>
                                        <a:pt x="3" y="1620"/>
                                      </a:lnTo>
                                      <a:lnTo>
                                        <a:pt x="13" y="1518"/>
                                      </a:lnTo>
                                      <a:lnTo>
                                        <a:pt x="28" y="1416"/>
                                      </a:lnTo>
                                      <a:lnTo>
                                        <a:pt x="49" y="1317"/>
                                      </a:lnTo>
                                      <a:lnTo>
                                        <a:pt x="75" y="1219"/>
                                      </a:lnTo>
                                      <a:lnTo>
                                        <a:pt x="108" y="1124"/>
                                      </a:lnTo>
                                      <a:lnTo>
                                        <a:pt x="146" y="1032"/>
                                      </a:lnTo>
                                      <a:lnTo>
                                        <a:pt x="189" y="942"/>
                                      </a:lnTo>
                                      <a:lnTo>
                                        <a:pt x="236" y="855"/>
                                      </a:lnTo>
                                      <a:lnTo>
                                        <a:pt x="288" y="772"/>
                                      </a:lnTo>
                                      <a:lnTo>
                                        <a:pt x="345" y="691"/>
                                      </a:lnTo>
                                      <a:lnTo>
                                        <a:pt x="405" y="614"/>
                                      </a:lnTo>
                                      <a:lnTo>
                                        <a:pt x="471" y="542"/>
                                      </a:lnTo>
                                      <a:lnTo>
                                        <a:pt x="540" y="472"/>
                                      </a:lnTo>
                                      <a:lnTo>
                                        <a:pt x="614" y="407"/>
                                      </a:lnTo>
                                      <a:lnTo>
                                        <a:pt x="690" y="345"/>
                                      </a:lnTo>
                                      <a:lnTo>
                                        <a:pt x="771" y="288"/>
                                      </a:lnTo>
                                      <a:lnTo>
                                        <a:pt x="855" y="236"/>
                                      </a:lnTo>
                                      <a:lnTo>
                                        <a:pt x="941" y="189"/>
                                      </a:lnTo>
                                      <a:lnTo>
                                        <a:pt x="1031" y="146"/>
                                      </a:lnTo>
                                      <a:lnTo>
                                        <a:pt x="1123" y="109"/>
                                      </a:lnTo>
                                      <a:lnTo>
                                        <a:pt x="1218" y="77"/>
                                      </a:lnTo>
                                      <a:lnTo>
                                        <a:pt x="1315" y="49"/>
                                      </a:lnTo>
                                      <a:lnTo>
                                        <a:pt x="1415" y="29"/>
                                      </a:lnTo>
                                      <a:lnTo>
                                        <a:pt x="1516" y="13"/>
                                      </a:lnTo>
                                      <a:lnTo>
                                        <a:pt x="1620" y="4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LinkedIn symbol" descr="Linked I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3" y="102"/>
                                  <a:ext cx="203" cy="202"/>
                                </a:xfrm>
                                <a:custGeom>
                                  <a:avLst/>
                                  <a:gdLst>
                                    <a:gd name="T0" fmla="*/ 362 w 1619"/>
                                    <a:gd name="T1" fmla="*/ 537 h 1615"/>
                                    <a:gd name="T2" fmla="*/ 27 w 1619"/>
                                    <a:gd name="T3" fmla="*/ 1615 h 1615"/>
                                    <a:gd name="T4" fmla="*/ 1217 w 1619"/>
                                    <a:gd name="T5" fmla="*/ 509 h 1615"/>
                                    <a:gd name="T6" fmla="*/ 1314 w 1619"/>
                                    <a:gd name="T7" fmla="*/ 517 h 1615"/>
                                    <a:gd name="T8" fmla="*/ 1396 w 1619"/>
                                    <a:gd name="T9" fmla="*/ 538 h 1615"/>
                                    <a:gd name="T10" fmla="*/ 1462 w 1619"/>
                                    <a:gd name="T11" fmla="*/ 571 h 1615"/>
                                    <a:gd name="T12" fmla="*/ 1514 w 1619"/>
                                    <a:gd name="T13" fmla="*/ 617 h 1615"/>
                                    <a:gd name="T14" fmla="*/ 1554 w 1619"/>
                                    <a:gd name="T15" fmla="*/ 673 h 1615"/>
                                    <a:gd name="T16" fmla="*/ 1582 w 1619"/>
                                    <a:gd name="T17" fmla="*/ 738 h 1615"/>
                                    <a:gd name="T18" fmla="*/ 1601 w 1619"/>
                                    <a:gd name="T19" fmla="*/ 811 h 1615"/>
                                    <a:gd name="T20" fmla="*/ 1613 w 1619"/>
                                    <a:gd name="T21" fmla="*/ 892 h 1615"/>
                                    <a:gd name="T22" fmla="*/ 1618 w 1619"/>
                                    <a:gd name="T23" fmla="*/ 978 h 1615"/>
                                    <a:gd name="T24" fmla="*/ 1619 w 1619"/>
                                    <a:gd name="T25" fmla="*/ 1615 h 1615"/>
                                    <a:gd name="T26" fmla="*/ 1284 w 1619"/>
                                    <a:gd name="T27" fmla="*/ 1091 h 1615"/>
                                    <a:gd name="T28" fmla="*/ 1283 w 1619"/>
                                    <a:gd name="T29" fmla="*/ 1042 h 1615"/>
                                    <a:gd name="T30" fmla="*/ 1281 w 1619"/>
                                    <a:gd name="T31" fmla="*/ 993 h 1615"/>
                                    <a:gd name="T32" fmla="*/ 1273 w 1619"/>
                                    <a:gd name="T33" fmla="*/ 945 h 1615"/>
                                    <a:gd name="T34" fmla="*/ 1261 w 1619"/>
                                    <a:gd name="T35" fmla="*/ 901 h 1615"/>
                                    <a:gd name="T36" fmla="*/ 1240 w 1619"/>
                                    <a:gd name="T37" fmla="*/ 862 h 1615"/>
                                    <a:gd name="T38" fmla="*/ 1208 w 1619"/>
                                    <a:gd name="T39" fmla="*/ 832 h 1615"/>
                                    <a:gd name="T40" fmla="*/ 1166 w 1619"/>
                                    <a:gd name="T41" fmla="*/ 812 h 1615"/>
                                    <a:gd name="T42" fmla="*/ 1109 w 1619"/>
                                    <a:gd name="T43" fmla="*/ 805 h 1615"/>
                                    <a:gd name="T44" fmla="*/ 1047 w 1619"/>
                                    <a:gd name="T45" fmla="*/ 812 h 1615"/>
                                    <a:gd name="T46" fmla="*/ 999 w 1619"/>
                                    <a:gd name="T47" fmla="*/ 831 h 1615"/>
                                    <a:gd name="T48" fmla="*/ 963 w 1619"/>
                                    <a:gd name="T49" fmla="*/ 861 h 1615"/>
                                    <a:gd name="T50" fmla="*/ 937 w 1619"/>
                                    <a:gd name="T51" fmla="*/ 901 h 1615"/>
                                    <a:gd name="T52" fmla="*/ 921 w 1619"/>
                                    <a:gd name="T53" fmla="*/ 947 h 1615"/>
                                    <a:gd name="T54" fmla="*/ 912 w 1619"/>
                                    <a:gd name="T55" fmla="*/ 998 h 1615"/>
                                    <a:gd name="T56" fmla="*/ 908 w 1619"/>
                                    <a:gd name="T57" fmla="*/ 1054 h 1615"/>
                                    <a:gd name="T58" fmla="*/ 908 w 1619"/>
                                    <a:gd name="T59" fmla="*/ 1615 h 1615"/>
                                    <a:gd name="T60" fmla="*/ 573 w 1619"/>
                                    <a:gd name="T61" fmla="*/ 537 h 1615"/>
                                    <a:gd name="T62" fmla="*/ 894 w 1619"/>
                                    <a:gd name="T63" fmla="*/ 684 h 1615"/>
                                    <a:gd name="T64" fmla="*/ 913 w 1619"/>
                                    <a:gd name="T65" fmla="*/ 660 h 1615"/>
                                    <a:gd name="T66" fmla="*/ 950 w 1619"/>
                                    <a:gd name="T67" fmla="*/ 615 h 1615"/>
                                    <a:gd name="T68" fmla="*/ 999 w 1619"/>
                                    <a:gd name="T69" fmla="*/ 574 h 1615"/>
                                    <a:gd name="T70" fmla="*/ 1060 w 1619"/>
                                    <a:gd name="T71" fmla="*/ 541 h 1615"/>
                                    <a:gd name="T72" fmla="*/ 1133 w 1619"/>
                                    <a:gd name="T73" fmla="*/ 518 h 1615"/>
                                    <a:gd name="T74" fmla="*/ 1217 w 1619"/>
                                    <a:gd name="T75" fmla="*/ 509 h 1615"/>
                                    <a:gd name="T76" fmla="*/ 229 w 1619"/>
                                    <a:gd name="T77" fmla="*/ 3 h 1615"/>
                                    <a:gd name="T78" fmla="*/ 293 w 1619"/>
                                    <a:gd name="T79" fmla="*/ 26 h 1615"/>
                                    <a:gd name="T80" fmla="*/ 343 w 1619"/>
                                    <a:gd name="T81" fmla="*/ 69 h 1615"/>
                                    <a:gd name="T82" fmla="*/ 377 w 1619"/>
                                    <a:gd name="T83" fmla="*/ 126 h 1615"/>
                                    <a:gd name="T84" fmla="*/ 389 w 1619"/>
                                    <a:gd name="T85" fmla="*/ 194 h 1615"/>
                                    <a:gd name="T86" fmla="*/ 377 w 1619"/>
                                    <a:gd name="T87" fmla="*/ 262 h 1615"/>
                                    <a:gd name="T88" fmla="*/ 343 w 1619"/>
                                    <a:gd name="T89" fmla="*/ 320 h 1615"/>
                                    <a:gd name="T90" fmla="*/ 293 w 1619"/>
                                    <a:gd name="T91" fmla="*/ 363 h 1615"/>
                                    <a:gd name="T92" fmla="*/ 229 w 1619"/>
                                    <a:gd name="T93" fmla="*/ 386 h 1615"/>
                                    <a:gd name="T94" fmla="*/ 160 w 1619"/>
                                    <a:gd name="T95" fmla="*/ 386 h 1615"/>
                                    <a:gd name="T96" fmla="*/ 96 w 1619"/>
                                    <a:gd name="T97" fmla="*/ 363 h 1615"/>
                                    <a:gd name="T98" fmla="*/ 46 w 1619"/>
                                    <a:gd name="T99" fmla="*/ 320 h 1615"/>
                                    <a:gd name="T100" fmla="*/ 12 w 1619"/>
                                    <a:gd name="T101" fmla="*/ 262 h 1615"/>
                                    <a:gd name="T102" fmla="*/ 0 w 1619"/>
                                    <a:gd name="T103" fmla="*/ 194 h 1615"/>
                                    <a:gd name="T104" fmla="*/ 12 w 1619"/>
                                    <a:gd name="T105" fmla="*/ 126 h 1615"/>
                                    <a:gd name="T106" fmla="*/ 46 w 1619"/>
                                    <a:gd name="T107" fmla="*/ 69 h 1615"/>
                                    <a:gd name="T108" fmla="*/ 96 w 1619"/>
                                    <a:gd name="T109" fmla="*/ 26 h 1615"/>
                                    <a:gd name="T110" fmla="*/ 160 w 1619"/>
                                    <a:gd name="T111" fmla="*/ 3 h 16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1619" h="1615">
                                      <a:moveTo>
                                        <a:pt x="27" y="537"/>
                                      </a:moveTo>
                                      <a:lnTo>
                                        <a:pt x="362" y="537"/>
                                      </a:lnTo>
                                      <a:lnTo>
                                        <a:pt x="362" y="1615"/>
                                      </a:lnTo>
                                      <a:lnTo>
                                        <a:pt x="27" y="1615"/>
                                      </a:lnTo>
                                      <a:lnTo>
                                        <a:pt x="27" y="537"/>
                                      </a:lnTo>
                                      <a:close/>
                                      <a:moveTo>
                                        <a:pt x="1217" y="509"/>
                                      </a:moveTo>
                                      <a:lnTo>
                                        <a:pt x="1268" y="511"/>
                                      </a:lnTo>
                                      <a:lnTo>
                                        <a:pt x="1314" y="517"/>
                                      </a:lnTo>
                                      <a:lnTo>
                                        <a:pt x="1357" y="526"/>
                                      </a:lnTo>
                                      <a:lnTo>
                                        <a:pt x="1396" y="538"/>
                                      </a:lnTo>
                                      <a:lnTo>
                                        <a:pt x="1430" y="553"/>
                                      </a:lnTo>
                                      <a:lnTo>
                                        <a:pt x="1462" y="571"/>
                                      </a:lnTo>
                                      <a:lnTo>
                                        <a:pt x="1489" y="593"/>
                                      </a:lnTo>
                                      <a:lnTo>
                                        <a:pt x="1514" y="617"/>
                                      </a:lnTo>
                                      <a:lnTo>
                                        <a:pt x="1535" y="643"/>
                                      </a:lnTo>
                                      <a:lnTo>
                                        <a:pt x="1554" y="673"/>
                                      </a:lnTo>
                                      <a:lnTo>
                                        <a:pt x="1569" y="704"/>
                                      </a:lnTo>
                                      <a:lnTo>
                                        <a:pt x="1582" y="738"/>
                                      </a:lnTo>
                                      <a:lnTo>
                                        <a:pt x="1593" y="773"/>
                                      </a:lnTo>
                                      <a:lnTo>
                                        <a:pt x="1601" y="811"/>
                                      </a:lnTo>
                                      <a:lnTo>
                                        <a:pt x="1609" y="851"/>
                                      </a:lnTo>
                                      <a:lnTo>
                                        <a:pt x="1613" y="892"/>
                                      </a:lnTo>
                                      <a:lnTo>
                                        <a:pt x="1616" y="934"/>
                                      </a:lnTo>
                                      <a:lnTo>
                                        <a:pt x="1618" y="978"/>
                                      </a:lnTo>
                                      <a:lnTo>
                                        <a:pt x="1619" y="1023"/>
                                      </a:lnTo>
                                      <a:lnTo>
                                        <a:pt x="1619" y="1615"/>
                                      </a:lnTo>
                                      <a:lnTo>
                                        <a:pt x="1284" y="1615"/>
                                      </a:lnTo>
                                      <a:lnTo>
                                        <a:pt x="1284" y="1091"/>
                                      </a:lnTo>
                                      <a:lnTo>
                                        <a:pt x="1284" y="1066"/>
                                      </a:lnTo>
                                      <a:lnTo>
                                        <a:pt x="1283" y="1042"/>
                                      </a:lnTo>
                                      <a:lnTo>
                                        <a:pt x="1282" y="1018"/>
                                      </a:lnTo>
                                      <a:lnTo>
                                        <a:pt x="1281" y="993"/>
                                      </a:lnTo>
                                      <a:lnTo>
                                        <a:pt x="1278" y="969"/>
                                      </a:lnTo>
                                      <a:lnTo>
                                        <a:pt x="1273" y="945"/>
                                      </a:lnTo>
                                      <a:lnTo>
                                        <a:pt x="1268" y="922"/>
                                      </a:lnTo>
                                      <a:lnTo>
                                        <a:pt x="1261" y="901"/>
                                      </a:lnTo>
                                      <a:lnTo>
                                        <a:pt x="1251" y="881"/>
                                      </a:lnTo>
                                      <a:lnTo>
                                        <a:pt x="1240" y="862"/>
                                      </a:lnTo>
                                      <a:lnTo>
                                        <a:pt x="1226" y="845"/>
                                      </a:lnTo>
                                      <a:lnTo>
                                        <a:pt x="1208" y="832"/>
                                      </a:lnTo>
                                      <a:lnTo>
                                        <a:pt x="1189" y="820"/>
                                      </a:lnTo>
                                      <a:lnTo>
                                        <a:pt x="1166" y="812"/>
                                      </a:lnTo>
                                      <a:lnTo>
                                        <a:pt x="1139" y="807"/>
                                      </a:lnTo>
                                      <a:lnTo>
                                        <a:pt x="1109" y="805"/>
                                      </a:lnTo>
                                      <a:lnTo>
                                        <a:pt x="1076" y="807"/>
                                      </a:lnTo>
                                      <a:lnTo>
                                        <a:pt x="1047" y="812"/>
                                      </a:lnTo>
                                      <a:lnTo>
                                        <a:pt x="1021" y="820"/>
                                      </a:lnTo>
                                      <a:lnTo>
                                        <a:pt x="999" y="831"/>
                                      </a:lnTo>
                                      <a:lnTo>
                                        <a:pt x="979" y="845"/>
                                      </a:lnTo>
                                      <a:lnTo>
                                        <a:pt x="963" y="861"/>
                                      </a:lnTo>
                                      <a:lnTo>
                                        <a:pt x="949" y="880"/>
                                      </a:lnTo>
                                      <a:lnTo>
                                        <a:pt x="937" y="901"/>
                                      </a:lnTo>
                                      <a:lnTo>
                                        <a:pt x="929" y="923"/>
                                      </a:lnTo>
                                      <a:lnTo>
                                        <a:pt x="921" y="947"/>
                                      </a:lnTo>
                                      <a:lnTo>
                                        <a:pt x="916" y="972"/>
                                      </a:lnTo>
                                      <a:lnTo>
                                        <a:pt x="912" y="998"/>
                                      </a:lnTo>
                                      <a:lnTo>
                                        <a:pt x="910" y="1026"/>
                                      </a:lnTo>
                                      <a:lnTo>
                                        <a:pt x="908" y="1054"/>
                                      </a:lnTo>
                                      <a:lnTo>
                                        <a:pt x="908" y="1082"/>
                                      </a:lnTo>
                                      <a:lnTo>
                                        <a:pt x="908" y="1615"/>
                                      </a:lnTo>
                                      <a:lnTo>
                                        <a:pt x="573" y="1615"/>
                                      </a:lnTo>
                                      <a:lnTo>
                                        <a:pt x="573" y="537"/>
                                      </a:lnTo>
                                      <a:lnTo>
                                        <a:pt x="894" y="537"/>
                                      </a:lnTo>
                                      <a:lnTo>
                                        <a:pt x="894" y="684"/>
                                      </a:lnTo>
                                      <a:lnTo>
                                        <a:pt x="899" y="684"/>
                                      </a:lnTo>
                                      <a:lnTo>
                                        <a:pt x="913" y="660"/>
                                      </a:lnTo>
                                      <a:lnTo>
                                        <a:pt x="930" y="638"/>
                                      </a:lnTo>
                                      <a:lnTo>
                                        <a:pt x="950" y="615"/>
                                      </a:lnTo>
                                      <a:lnTo>
                                        <a:pt x="973" y="594"/>
                                      </a:lnTo>
                                      <a:lnTo>
                                        <a:pt x="999" y="574"/>
                                      </a:lnTo>
                                      <a:lnTo>
                                        <a:pt x="1028" y="556"/>
                                      </a:lnTo>
                                      <a:lnTo>
                                        <a:pt x="1060" y="541"/>
                                      </a:lnTo>
                                      <a:lnTo>
                                        <a:pt x="1095" y="527"/>
                                      </a:lnTo>
                                      <a:lnTo>
                                        <a:pt x="1133" y="518"/>
                                      </a:lnTo>
                                      <a:lnTo>
                                        <a:pt x="1173" y="511"/>
                                      </a:lnTo>
                                      <a:lnTo>
                                        <a:pt x="1217" y="509"/>
                                      </a:lnTo>
                                      <a:close/>
                                      <a:moveTo>
                                        <a:pt x="195" y="0"/>
                                      </a:moveTo>
                                      <a:lnTo>
                                        <a:pt x="229" y="3"/>
                                      </a:lnTo>
                                      <a:lnTo>
                                        <a:pt x="263" y="12"/>
                                      </a:lnTo>
                                      <a:lnTo>
                                        <a:pt x="293" y="26"/>
                                      </a:lnTo>
                                      <a:lnTo>
                                        <a:pt x="320" y="45"/>
                                      </a:lnTo>
                                      <a:lnTo>
                                        <a:pt x="343" y="69"/>
                                      </a:lnTo>
                                      <a:lnTo>
                                        <a:pt x="362" y="97"/>
                                      </a:lnTo>
                                      <a:lnTo>
                                        <a:pt x="377" y="126"/>
                                      </a:lnTo>
                                      <a:lnTo>
                                        <a:pt x="386" y="159"/>
                                      </a:lnTo>
                                      <a:lnTo>
                                        <a:pt x="389" y="194"/>
                                      </a:lnTo>
                                      <a:lnTo>
                                        <a:pt x="386" y="230"/>
                                      </a:lnTo>
                                      <a:lnTo>
                                        <a:pt x="377" y="262"/>
                                      </a:lnTo>
                                      <a:lnTo>
                                        <a:pt x="362" y="292"/>
                                      </a:lnTo>
                                      <a:lnTo>
                                        <a:pt x="343" y="320"/>
                                      </a:lnTo>
                                      <a:lnTo>
                                        <a:pt x="320" y="343"/>
                                      </a:lnTo>
                                      <a:lnTo>
                                        <a:pt x="293" y="363"/>
                                      </a:lnTo>
                                      <a:lnTo>
                                        <a:pt x="263" y="376"/>
                                      </a:lnTo>
                                      <a:lnTo>
                                        <a:pt x="229" y="386"/>
                                      </a:lnTo>
                                      <a:lnTo>
                                        <a:pt x="195" y="389"/>
                                      </a:lnTo>
                                      <a:lnTo>
                                        <a:pt x="160" y="386"/>
                                      </a:lnTo>
                                      <a:lnTo>
                                        <a:pt x="127" y="376"/>
                                      </a:lnTo>
                                      <a:lnTo>
                                        <a:pt x="96" y="363"/>
                                      </a:lnTo>
                                      <a:lnTo>
                                        <a:pt x="69" y="343"/>
                                      </a:lnTo>
                                      <a:lnTo>
                                        <a:pt x="46" y="320"/>
                                      </a:lnTo>
                                      <a:lnTo>
                                        <a:pt x="27" y="292"/>
                                      </a:lnTo>
                                      <a:lnTo>
                                        <a:pt x="12" y="262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0" y="194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126"/>
                                      </a:lnTo>
                                      <a:lnTo>
                                        <a:pt x="27" y="97"/>
                                      </a:lnTo>
                                      <a:lnTo>
                                        <a:pt x="46" y="69"/>
                                      </a:lnTo>
                                      <a:lnTo>
                                        <a:pt x="69" y="45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127" y="12"/>
                                      </a:lnTo>
                                      <a:lnTo>
                                        <a:pt x="160" y="3"/>
                                      </a:lnTo>
                                      <a:lnTo>
                                        <a:pt x="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53949E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9HqQi7YRAADnYwAADgAAAAAAAAAAAAAAAAAuAgAAZHJzL2Uyb0RvYy54bWxQSwECLQAU&#10;AAYACAAAACEAaEcb0NgAAAADAQAADwAAAAAAAAAAAAAAAAAQFAAAZHJzL2Rvd25yZXYueG1sUEsF&#10;BgAAAAAEAAQA8wAAABUVAAAAAA==&#10;">
                      <o:lock v:ext="edit" aspectratio="t"/>
  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3b1a7 [3204]" strokecolor="#d3b1a7 [3204]" strokeweight="0">
  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  </v:shape>
  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6070531" w14:textId="77777777" w:rsidR="00C03695" w:rsidRDefault="00BB11A3" w:rsidP="00C03695">
            <w:pPr>
              <w:jc w:val="center"/>
              <w:rPr>
                <w:sz w:val="22"/>
              </w:rPr>
            </w:pPr>
            <w:hyperlink r:id="rId10" w:history="1">
              <w:r w:rsidR="00C03695" w:rsidRPr="00FE2E20">
                <w:rPr>
                  <w:rStyle w:val="Hyperlink"/>
                  <w:sz w:val="22"/>
                </w:rPr>
                <w:t>www.LinkedIn.com/IN/Ashley-Rosenow/</w:t>
              </w:r>
            </w:hyperlink>
          </w:p>
          <w:p w14:paraId="365F1AC5" w14:textId="77777777" w:rsidR="00C03695" w:rsidRDefault="00C03695" w:rsidP="00C03695">
            <w:pPr>
              <w:jc w:val="center"/>
              <w:rPr>
                <w:sz w:val="22"/>
              </w:rPr>
            </w:pPr>
          </w:p>
          <w:p w14:paraId="7992B59B" w14:textId="77777777" w:rsidR="00C03695" w:rsidRPr="00C03695" w:rsidRDefault="00C03695" w:rsidP="00C03695">
            <w:pPr>
              <w:jc w:val="center"/>
              <w:rPr>
                <w:sz w:val="22"/>
              </w:rPr>
            </w:pPr>
          </w:p>
          <w:p w14:paraId="0C4DE470" w14:textId="77777777" w:rsidR="004D3011" w:rsidRDefault="00C03695" w:rsidP="00C03695">
            <w:pPr>
              <w:pStyle w:val="Heading3"/>
              <w:jc w:val="center"/>
              <w:rPr>
                <w:sz w:val="28"/>
                <w:szCs w:val="32"/>
              </w:rPr>
            </w:pPr>
            <w:r w:rsidRPr="00C03695">
              <w:rPr>
                <w:sz w:val="28"/>
                <w:szCs w:val="32"/>
              </w:rPr>
              <w:t>Skills</w:t>
            </w:r>
          </w:p>
          <w:p w14:paraId="23414A2C" w14:textId="77777777" w:rsidR="00C03695" w:rsidRDefault="00C03695" w:rsidP="00C03695">
            <w:pPr>
              <w:jc w:val="center"/>
            </w:pPr>
            <w:r>
              <w:t>Adobe Creative Cloud</w:t>
            </w:r>
          </w:p>
          <w:p w14:paraId="1AC73747" w14:textId="77777777" w:rsidR="00C03695" w:rsidRDefault="00C03695" w:rsidP="00C03695">
            <w:pPr>
              <w:jc w:val="center"/>
            </w:pPr>
            <w:r>
              <w:t>Adobe Illustrator</w:t>
            </w:r>
          </w:p>
          <w:p w14:paraId="67A06898" w14:textId="77777777" w:rsidR="00C03695" w:rsidRDefault="00C03695" w:rsidP="00C03695">
            <w:pPr>
              <w:jc w:val="center"/>
            </w:pPr>
            <w:r>
              <w:t>Adobe Photoshop</w:t>
            </w:r>
          </w:p>
          <w:p w14:paraId="0FD98C34" w14:textId="77777777" w:rsidR="00C03695" w:rsidRDefault="00C03695" w:rsidP="00C03695">
            <w:pPr>
              <w:jc w:val="center"/>
            </w:pPr>
          </w:p>
          <w:p w14:paraId="27E45978" w14:textId="77777777" w:rsidR="00C03695" w:rsidRDefault="00C03695" w:rsidP="00C03695">
            <w:pPr>
              <w:jc w:val="center"/>
            </w:pPr>
            <w:r>
              <w:t>Procreate App</w:t>
            </w:r>
          </w:p>
          <w:p w14:paraId="7E491B5E" w14:textId="77777777" w:rsidR="00C03695" w:rsidRDefault="00C03695" w:rsidP="00C03695">
            <w:pPr>
              <w:jc w:val="center"/>
            </w:pPr>
          </w:p>
          <w:p w14:paraId="55ABEFFD" w14:textId="70D213D7" w:rsidR="00C03695" w:rsidRDefault="0090568A" w:rsidP="00C03695">
            <w:pPr>
              <w:jc w:val="center"/>
            </w:pPr>
            <w:r>
              <w:t xml:space="preserve"> </w:t>
            </w:r>
            <w:r w:rsidR="00C03695">
              <w:t>Graphic Design</w:t>
            </w:r>
          </w:p>
          <w:p w14:paraId="4022AD14" w14:textId="77777777" w:rsidR="00C03695" w:rsidRDefault="00C03695" w:rsidP="00C03695">
            <w:pPr>
              <w:jc w:val="center"/>
            </w:pPr>
            <w:r>
              <w:t>Logo Design</w:t>
            </w:r>
          </w:p>
          <w:p w14:paraId="0D56AEE3" w14:textId="77777777" w:rsidR="00C03695" w:rsidRDefault="00C03695" w:rsidP="00C03695">
            <w:pPr>
              <w:jc w:val="center"/>
            </w:pPr>
            <w:r>
              <w:t>Illustration</w:t>
            </w:r>
          </w:p>
          <w:p w14:paraId="517FED0A" w14:textId="77777777" w:rsidR="00C03695" w:rsidRDefault="00C03695" w:rsidP="00C03695">
            <w:pPr>
              <w:jc w:val="center"/>
            </w:pPr>
            <w:r>
              <w:t>UI Design</w:t>
            </w:r>
          </w:p>
          <w:p w14:paraId="25AFB588" w14:textId="7FC8E8F2" w:rsidR="006F253A" w:rsidRDefault="00C03695" w:rsidP="006F253A">
            <w:pPr>
              <w:jc w:val="center"/>
            </w:pPr>
            <w:r>
              <w:t>Digital Art</w:t>
            </w:r>
          </w:p>
          <w:p w14:paraId="56735568" w14:textId="77777777" w:rsidR="00C03695" w:rsidRDefault="00C03695" w:rsidP="00C03695">
            <w:pPr>
              <w:jc w:val="center"/>
            </w:pPr>
          </w:p>
          <w:p w14:paraId="21A066E0" w14:textId="599D7FD4" w:rsidR="00C03695" w:rsidRDefault="00C03695" w:rsidP="00C03695">
            <w:pPr>
              <w:jc w:val="center"/>
            </w:pPr>
            <w:r>
              <w:t>Communication</w:t>
            </w:r>
          </w:p>
          <w:p w14:paraId="0A3DC1DC" w14:textId="46F480E4" w:rsidR="006F253A" w:rsidRDefault="006F253A" w:rsidP="00C03695">
            <w:pPr>
              <w:jc w:val="center"/>
            </w:pPr>
            <w:r>
              <w:t>Writing</w:t>
            </w:r>
          </w:p>
          <w:p w14:paraId="21976F07" w14:textId="77777777" w:rsidR="00C03695" w:rsidRDefault="00C03695" w:rsidP="00C03695">
            <w:pPr>
              <w:jc w:val="center"/>
            </w:pPr>
            <w:r>
              <w:t>Multitasking</w:t>
            </w:r>
          </w:p>
          <w:p w14:paraId="498B163E" w14:textId="77777777" w:rsidR="00C03695" w:rsidRDefault="00C03695" w:rsidP="00C03695">
            <w:pPr>
              <w:jc w:val="center"/>
            </w:pPr>
            <w:r>
              <w:t>Analytical Skills</w:t>
            </w:r>
          </w:p>
          <w:p w14:paraId="77E112ED" w14:textId="77777777" w:rsidR="00C03695" w:rsidRPr="00C03695" w:rsidRDefault="00C03695" w:rsidP="00C03695"/>
        </w:tc>
        <w:tc>
          <w:tcPr>
            <w:tcW w:w="270" w:type="dxa"/>
          </w:tcPr>
          <w:p w14:paraId="109FF61A" w14:textId="77777777" w:rsidR="001B2ABD" w:rsidRDefault="001B2ABD" w:rsidP="00C03695">
            <w:pPr>
              <w:tabs>
                <w:tab w:val="left" w:pos="990"/>
              </w:tabs>
            </w:pPr>
          </w:p>
        </w:tc>
        <w:tc>
          <w:tcPr>
            <w:tcW w:w="6920" w:type="dxa"/>
          </w:tcPr>
          <w:sdt>
            <w:sdtPr>
              <w:id w:val="1049110328"/>
              <w:placeholder>
                <w:docPart w:val="2B99C4B94E104AC088C67527ACCA6912"/>
              </w:placeholder>
              <w:temporary/>
              <w:showingPlcHdr/>
              <w15:appearance w15:val="hidden"/>
            </w:sdtPr>
            <w:sdtEndPr/>
            <w:sdtContent>
              <w:p w14:paraId="2517FFEC" w14:textId="15564794" w:rsidR="00D13105" w:rsidRPr="00D13105" w:rsidRDefault="00E25A26" w:rsidP="000C07C5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7AA05A6" w14:textId="482BAA1A" w:rsidR="00C03695" w:rsidRPr="00906BEE" w:rsidRDefault="00C03695" w:rsidP="00C03695">
            <w:pPr>
              <w:pStyle w:val="Heading4"/>
            </w:pPr>
            <w:r>
              <w:t>Concurrent student</w:t>
            </w:r>
            <w:r w:rsidRPr="00906BEE">
              <w:t xml:space="preserve"> • </w:t>
            </w:r>
            <w:r>
              <w:t>August 2018 – May 2020</w:t>
            </w:r>
            <w:r w:rsidRPr="00906BEE">
              <w:t xml:space="preserve"> • </w:t>
            </w:r>
            <w:r>
              <w:t xml:space="preserve">Chandler-Gilbert </w:t>
            </w:r>
            <w:r w:rsidR="00CA543D">
              <w:t>C</w:t>
            </w:r>
            <w:r>
              <w:t xml:space="preserve">ommunity </w:t>
            </w:r>
            <w:r w:rsidR="00CA543D">
              <w:t>C</w:t>
            </w:r>
            <w:r>
              <w:t>ollege</w:t>
            </w:r>
          </w:p>
          <w:p w14:paraId="70A7799C" w14:textId="7DAFA73C" w:rsidR="00C03695" w:rsidRDefault="00C03695" w:rsidP="00C03695">
            <w:r>
              <w:t xml:space="preserve">Maintained a 4.0 GPA while focusing on core classes and classes that would benefit me when I transfer to ASU and pursue a degree in </w:t>
            </w:r>
            <w:r w:rsidR="005A2F4C">
              <w:t>Graphic Design</w:t>
            </w:r>
            <w:r>
              <w:t xml:space="preserve">. </w:t>
            </w:r>
          </w:p>
          <w:p w14:paraId="63F13A60" w14:textId="126CF736" w:rsidR="00C03695" w:rsidRPr="00CB69FC" w:rsidRDefault="005A2F4C" w:rsidP="00C0369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ie</w:t>
            </w:r>
            <w:proofErr w:type="spellEnd"/>
            <w:r w:rsidR="00C03695" w:rsidRPr="00CB69FC">
              <w:rPr>
                <w:i/>
                <w:iCs/>
              </w:rPr>
              <w:t>. 2D Computer Design, Computer-Photographic Imaging, Computer Graphic Art.</w:t>
            </w:r>
          </w:p>
          <w:p w14:paraId="38595383" w14:textId="77777777" w:rsidR="00C03695" w:rsidRPr="00906BEE" w:rsidRDefault="00C03695" w:rsidP="00C03695"/>
          <w:p w14:paraId="55E58BE0" w14:textId="590C579F" w:rsidR="00C03695" w:rsidRPr="00B359E4" w:rsidRDefault="00CA543D" w:rsidP="00C03695">
            <w:pPr>
              <w:pStyle w:val="Heading4"/>
            </w:pPr>
            <w:r>
              <w:t>B</w:t>
            </w:r>
            <w:r w:rsidR="00C03695">
              <w:t>achelor’s</w:t>
            </w:r>
            <w:r w:rsidR="00C03695" w:rsidRPr="00906BEE">
              <w:t xml:space="preserve"> • </w:t>
            </w:r>
            <w:r w:rsidR="001D5FE0">
              <w:t>August 2021</w:t>
            </w:r>
            <w:r w:rsidR="00C03695" w:rsidRPr="00906BEE">
              <w:t xml:space="preserve"> • </w:t>
            </w:r>
            <w:r w:rsidR="00C03695">
              <w:t xml:space="preserve">Arizona </w:t>
            </w:r>
            <w:r>
              <w:t>S</w:t>
            </w:r>
            <w:r w:rsidR="00C03695">
              <w:t xml:space="preserve">tate </w:t>
            </w:r>
            <w:r>
              <w:t>U</w:t>
            </w:r>
            <w:r w:rsidR="00C03695">
              <w:t>niversity</w:t>
            </w:r>
          </w:p>
          <w:p w14:paraId="6233EE8F" w14:textId="56AFB3CA" w:rsidR="00036450" w:rsidRDefault="00C03695" w:rsidP="00C03695">
            <w:r>
              <w:t xml:space="preserve">Studying </w:t>
            </w:r>
            <w:r w:rsidR="004A593B">
              <w:t>Graphic Design</w:t>
            </w:r>
            <w:r>
              <w:t xml:space="preserve"> at </w:t>
            </w:r>
            <w:r w:rsidR="004A593B">
              <w:t xml:space="preserve">The Design School within </w:t>
            </w:r>
            <w:r>
              <w:t>Herberger Institute for Design and the Art</w:t>
            </w:r>
            <w:r w:rsidR="004A593B">
              <w:t>s.</w:t>
            </w:r>
            <w:r w:rsidR="00E53613">
              <w:t xml:space="preserve"> </w:t>
            </w:r>
          </w:p>
          <w:sdt>
            <w:sdtPr>
              <w:id w:val="1001553383"/>
              <w:placeholder>
                <w:docPart w:val="1AD855F5473F468794AEE9A1C7787762"/>
              </w:placeholder>
              <w:temporary/>
              <w:showingPlcHdr/>
              <w15:appearance w15:val="hidden"/>
            </w:sdtPr>
            <w:sdtEndPr/>
            <w:sdtContent>
              <w:p w14:paraId="7D53CA26" w14:textId="77777777" w:rsidR="00036450" w:rsidRDefault="00036450" w:rsidP="00C03695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000DADF" w14:textId="1A293276" w:rsidR="005559AF" w:rsidRDefault="00521F20" w:rsidP="005559AF">
            <w:pPr>
              <w:pStyle w:val="Heading4"/>
            </w:pPr>
            <w:r>
              <w:t>Art Director</w:t>
            </w:r>
            <w:r w:rsidR="005A2F4C">
              <w:t xml:space="preserve"> </w:t>
            </w:r>
            <w:r w:rsidRPr="00906BEE">
              <w:t>•</w:t>
            </w:r>
            <w:r>
              <w:t xml:space="preserve"> </w:t>
            </w:r>
            <w:proofErr w:type="spellStart"/>
            <w:r>
              <w:t>Twyne</w:t>
            </w:r>
            <w:proofErr w:type="spellEnd"/>
            <w:r>
              <w:t xml:space="preserve"> </w:t>
            </w:r>
            <w:r w:rsidRPr="00906BEE">
              <w:t>•</w:t>
            </w:r>
            <w:r>
              <w:t xml:space="preserve"> July 2019 –</w:t>
            </w:r>
            <w:r w:rsidR="005A2F4C">
              <w:t xml:space="preserve"> June 2020</w:t>
            </w:r>
          </w:p>
          <w:p w14:paraId="1AA56E8A" w14:textId="3393B056" w:rsidR="005559AF" w:rsidRPr="005559AF" w:rsidRDefault="009517A6" w:rsidP="005559AF">
            <w:r>
              <w:t>W</w:t>
            </w:r>
            <w:r w:rsidR="005559AF">
              <w:t>ork</w:t>
            </w:r>
            <w:r w:rsidR="005A2F4C">
              <w:t>ed</w:t>
            </w:r>
            <w:r w:rsidR="005559AF">
              <w:t xml:space="preserve"> with the team to come up with visual design elements for an advanced cross-platform player matchmaking system</w:t>
            </w:r>
            <w:r w:rsidR="005A2F4C">
              <w:t>. Created</w:t>
            </w:r>
            <w:r w:rsidR="005559AF">
              <w:t xml:space="preserve"> the concept art</w:t>
            </w:r>
            <w:r w:rsidR="005A2F4C">
              <w:t xml:space="preserve"> and UI-design.</w:t>
            </w:r>
            <w:r w:rsidR="002F3CD2">
              <w:t xml:space="preserve"> </w:t>
            </w:r>
          </w:p>
          <w:p w14:paraId="2ECAF283" w14:textId="77777777" w:rsidR="00521F20" w:rsidRPr="00521F20" w:rsidRDefault="00521F20" w:rsidP="00521F20"/>
          <w:p w14:paraId="3AC651E0" w14:textId="4C4243B4" w:rsidR="00C03695" w:rsidRPr="00906BEE" w:rsidRDefault="00C03695" w:rsidP="00C03695">
            <w:pPr>
              <w:pStyle w:val="Heading4"/>
            </w:pPr>
            <w:r>
              <w:t>Graphic Designer</w:t>
            </w:r>
            <w:r w:rsidR="005559AF">
              <w:t xml:space="preserve"> </w:t>
            </w:r>
            <w:r w:rsidRPr="00906BEE">
              <w:t xml:space="preserve">• </w:t>
            </w:r>
            <w:r w:rsidR="00480313">
              <w:t>FIDI</w:t>
            </w:r>
            <w:r w:rsidRPr="00906BEE">
              <w:t xml:space="preserve"> • </w:t>
            </w:r>
            <w:r>
              <w:t>May 2020</w:t>
            </w:r>
            <w:r w:rsidRPr="00906BEE">
              <w:t xml:space="preserve"> – </w:t>
            </w:r>
            <w:r w:rsidR="0061103B">
              <w:t>P</w:t>
            </w:r>
            <w:r>
              <w:t>resent</w:t>
            </w:r>
          </w:p>
          <w:p w14:paraId="653FC063" w14:textId="0228C0F0" w:rsidR="00C03695" w:rsidRDefault="009517A6" w:rsidP="00C03695">
            <w:r>
              <w:t>Currently assisting with the</w:t>
            </w:r>
            <w:r w:rsidR="00C03695">
              <w:t xml:space="preserve"> creat</w:t>
            </w:r>
            <w:r>
              <w:t>ion of</w:t>
            </w:r>
            <w:r w:rsidR="00C03695">
              <w:t xml:space="preserve"> concept art, logo designs, and UI designs, for an unpublished app used to assist people with financial budgeting in a fun and encouraging manner. </w:t>
            </w:r>
          </w:p>
          <w:p w14:paraId="59C470C7" w14:textId="77777777" w:rsidR="00C03695" w:rsidRPr="00906BEE" w:rsidRDefault="00C03695" w:rsidP="00C03695"/>
          <w:p w14:paraId="602761D3" w14:textId="77777777" w:rsidR="00C03695" w:rsidRPr="00906BEE" w:rsidRDefault="00C03695" w:rsidP="00C03695">
            <w:pPr>
              <w:pStyle w:val="Heading4"/>
            </w:pPr>
            <w:r>
              <w:t>Graphic Designer</w:t>
            </w:r>
            <w:r w:rsidRPr="00906BEE">
              <w:t xml:space="preserve"> • </w:t>
            </w:r>
            <w:r>
              <w:t xml:space="preserve">Sugar n’ </w:t>
            </w:r>
            <w:r w:rsidR="0061103B">
              <w:t>S</w:t>
            </w:r>
            <w:r>
              <w:t>crub</w:t>
            </w:r>
            <w:r w:rsidRPr="00906BEE">
              <w:t xml:space="preserve"> •</w:t>
            </w:r>
            <w:r>
              <w:t>July 2020 – August 2020</w:t>
            </w:r>
          </w:p>
          <w:p w14:paraId="61E0CC31" w14:textId="16ABAF58" w:rsidR="00036450" w:rsidRPr="00C03695" w:rsidRDefault="00C03695" w:rsidP="00C03695">
            <w:r>
              <w:t xml:space="preserve">Assisted with creating icons and a logo for a </w:t>
            </w:r>
            <w:r w:rsidR="005A2F4C">
              <w:t xml:space="preserve">California-based </w:t>
            </w:r>
            <w:r>
              <w:t xml:space="preserve">startup cosmetics business. </w:t>
            </w:r>
          </w:p>
        </w:tc>
      </w:tr>
    </w:tbl>
    <w:p w14:paraId="799A67AC" w14:textId="77777777" w:rsidR="0043117B" w:rsidRDefault="00C03695" w:rsidP="000C45FF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800D4" wp14:editId="2504B303">
                <wp:simplePos x="0" y="0"/>
                <wp:positionH relativeFrom="column">
                  <wp:posOffset>-38101</wp:posOffset>
                </wp:positionH>
                <wp:positionV relativeFrom="paragraph">
                  <wp:posOffset>5165090</wp:posOffset>
                </wp:positionV>
                <wp:extent cx="23336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06620" id="Straight Connector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406.7pt" to="180.75pt,4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" strokecolor="#d3b1a7 [3204]" strokeweight=".5pt">
                <v:stroke joinstyle="miter"/>
              </v:line>
            </w:pict>
          </mc:Fallback>
        </mc:AlternateContent>
      </w: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E9C23" w14:textId="77777777" w:rsidR="00BB11A3" w:rsidRDefault="00BB11A3" w:rsidP="000C45FF">
      <w:r>
        <w:separator/>
      </w:r>
    </w:p>
  </w:endnote>
  <w:endnote w:type="continuationSeparator" w:id="0">
    <w:p w14:paraId="67FE548E" w14:textId="77777777" w:rsidR="00BB11A3" w:rsidRDefault="00BB11A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7B210" w14:textId="77777777" w:rsidR="00BB11A3" w:rsidRDefault="00BB11A3" w:rsidP="000C45FF">
      <w:r>
        <w:separator/>
      </w:r>
    </w:p>
  </w:footnote>
  <w:footnote w:type="continuationSeparator" w:id="0">
    <w:p w14:paraId="7DCE2C78" w14:textId="77777777" w:rsidR="00BB11A3" w:rsidRDefault="00BB11A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70C6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B57797" wp14:editId="00B9A88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95"/>
    <w:rsid w:val="00011FAC"/>
    <w:rsid w:val="00024B3A"/>
    <w:rsid w:val="00035B08"/>
    <w:rsid w:val="00036450"/>
    <w:rsid w:val="00074BEF"/>
    <w:rsid w:val="00094499"/>
    <w:rsid w:val="000C07C5"/>
    <w:rsid w:val="000C45FF"/>
    <w:rsid w:val="000E3FD1"/>
    <w:rsid w:val="00112054"/>
    <w:rsid w:val="001525E1"/>
    <w:rsid w:val="00180329"/>
    <w:rsid w:val="0019001F"/>
    <w:rsid w:val="001A74A5"/>
    <w:rsid w:val="001B2ABD"/>
    <w:rsid w:val="001B4D2B"/>
    <w:rsid w:val="001D12CA"/>
    <w:rsid w:val="001D5FE0"/>
    <w:rsid w:val="001E0391"/>
    <w:rsid w:val="001E1759"/>
    <w:rsid w:val="001F1ECC"/>
    <w:rsid w:val="002400EB"/>
    <w:rsid w:val="00256CF7"/>
    <w:rsid w:val="00281FD5"/>
    <w:rsid w:val="002F3CD2"/>
    <w:rsid w:val="0030481B"/>
    <w:rsid w:val="003156FC"/>
    <w:rsid w:val="003254B5"/>
    <w:rsid w:val="0037121F"/>
    <w:rsid w:val="003A6B7D"/>
    <w:rsid w:val="003B06CA"/>
    <w:rsid w:val="004071FC"/>
    <w:rsid w:val="00445947"/>
    <w:rsid w:val="00480313"/>
    <w:rsid w:val="004813B3"/>
    <w:rsid w:val="004930BE"/>
    <w:rsid w:val="00496591"/>
    <w:rsid w:val="004A593B"/>
    <w:rsid w:val="004C63E4"/>
    <w:rsid w:val="004D3011"/>
    <w:rsid w:val="00521F20"/>
    <w:rsid w:val="005262AC"/>
    <w:rsid w:val="005559AF"/>
    <w:rsid w:val="005A2F4C"/>
    <w:rsid w:val="005E39D5"/>
    <w:rsid w:val="00600670"/>
    <w:rsid w:val="0061103B"/>
    <w:rsid w:val="0062123A"/>
    <w:rsid w:val="00646E75"/>
    <w:rsid w:val="0067275A"/>
    <w:rsid w:val="006771D0"/>
    <w:rsid w:val="006846C6"/>
    <w:rsid w:val="006F253A"/>
    <w:rsid w:val="00706AE3"/>
    <w:rsid w:val="00715FCB"/>
    <w:rsid w:val="00743101"/>
    <w:rsid w:val="007775E1"/>
    <w:rsid w:val="007867A0"/>
    <w:rsid w:val="007927F5"/>
    <w:rsid w:val="007D6663"/>
    <w:rsid w:val="00802CA0"/>
    <w:rsid w:val="00830A9B"/>
    <w:rsid w:val="008705A0"/>
    <w:rsid w:val="0090568A"/>
    <w:rsid w:val="009260CD"/>
    <w:rsid w:val="009445A7"/>
    <w:rsid w:val="009517A6"/>
    <w:rsid w:val="00952C25"/>
    <w:rsid w:val="00A2118D"/>
    <w:rsid w:val="00AD76E2"/>
    <w:rsid w:val="00B20152"/>
    <w:rsid w:val="00B359E4"/>
    <w:rsid w:val="00B57D98"/>
    <w:rsid w:val="00B70850"/>
    <w:rsid w:val="00BA62DE"/>
    <w:rsid w:val="00BB11A3"/>
    <w:rsid w:val="00C03695"/>
    <w:rsid w:val="00C066B6"/>
    <w:rsid w:val="00C37BA1"/>
    <w:rsid w:val="00C4674C"/>
    <w:rsid w:val="00C506CF"/>
    <w:rsid w:val="00C72BED"/>
    <w:rsid w:val="00C9578B"/>
    <w:rsid w:val="00CA543D"/>
    <w:rsid w:val="00CB0055"/>
    <w:rsid w:val="00CC26FE"/>
    <w:rsid w:val="00CC5EA6"/>
    <w:rsid w:val="00D13105"/>
    <w:rsid w:val="00D2522B"/>
    <w:rsid w:val="00D422DE"/>
    <w:rsid w:val="00D5459D"/>
    <w:rsid w:val="00D93CA7"/>
    <w:rsid w:val="00DA1F4D"/>
    <w:rsid w:val="00DD172A"/>
    <w:rsid w:val="00E25A26"/>
    <w:rsid w:val="00E4381A"/>
    <w:rsid w:val="00E53613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DD2E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786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D3B1A7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B3786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B3786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F908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B3786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Ashley-Rosenow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ley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99C4B94E104AC088C67527ACCA6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EE8A0-E017-4E18-8830-683744A0612B}"/>
      </w:docPartPr>
      <w:docPartBody>
        <w:p w:rsidR="00330580" w:rsidRDefault="00F301F3">
          <w:pPr>
            <w:pStyle w:val="2B99C4B94E104AC088C67527ACCA6912"/>
          </w:pPr>
          <w:r w:rsidRPr="00036450">
            <w:t>EDUCATION</w:t>
          </w:r>
        </w:p>
      </w:docPartBody>
    </w:docPart>
    <w:docPart>
      <w:docPartPr>
        <w:name w:val="1AD855F5473F468794AEE9A1C7787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73555-2A0A-4496-9B71-028182248DA3}"/>
      </w:docPartPr>
      <w:docPartBody>
        <w:p w:rsidR="00330580" w:rsidRDefault="00F301F3">
          <w:pPr>
            <w:pStyle w:val="1AD855F5473F468794AEE9A1C7787762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F3"/>
    <w:rsid w:val="00254FA7"/>
    <w:rsid w:val="00330580"/>
    <w:rsid w:val="003F60F5"/>
    <w:rsid w:val="00622291"/>
    <w:rsid w:val="00777C80"/>
    <w:rsid w:val="009D3C7D"/>
    <w:rsid w:val="00C4284E"/>
    <w:rsid w:val="00D27374"/>
    <w:rsid w:val="00F301F3"/>
    <w:rsid w:val="00F366FE"/>
    <w:rsid w:val="00F55F57"/>
    <w:rsid w:val="00F64997"/>
    <w:rsid w:val="00FE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352F6606F9466684B7E121F26235CB">
    <w:name w:val="97352F6606F9466684B7E121F26235CB"/>
  </w:style>
  <w:style w:type="paragraph" w:customStyle="1" w:styleId="D7E4AEDE718446C69AE25CAD88D7FFC7">
    <w:name w:val="D7E4AEDE718446C69AE25CAD88D7FFC7"/>
  </w:style>
  <w:style w:type="paragraph" w:customStyle="1" w:styleId="011D71A60ED04992B8701094FA6B4B73">
    <w:name w:val="011D71A60ED04992B8701094FA6B4B73"/>
  </w:style>
  <w:style w:type="paragraph" w:customStyle="1" w:styleId="C96DDD61E633493DA587EB96731BA41E">
    <w:name w:val="C96DDD61E633493DA587EB96731BA41E"/>
  </w:style>
  <w:style w:type="paragraph" w:customStyle="1" w:styleId="735276C0ED7D48DDBFC6A30D6E1B1ACB">
    <w:name w:val="735276C0ED7D48DDBFC6A30D6E1B1ACB"/>
  </w:style>
  <w:style w:type="paragraph" w:customStyle="1" w:styleId="0D3E67400EBF4D6E8064361F04FA569D">
    <w:name w:val="0D3E67400EBF4D6E8064361F04FA569D"/>
  </w:style>
  <w:style w:type="paragraph" w:customStyle="1" w:styleId="70FE94612136414B936DA9808848294C">
    <w:name w:val="70FE94612136414B936DA9808848294C"/>
  </w:style>
  <w:style w:type="paragraph" w:customStyle="1" w:styleId="16593B117EF5458EA7B54355D81C64ED">
    <w:name w:val="16593B117EF5458EA7B54355D81C64ED"/>
  </w:style>
  <w:style w:type="paragraph" w:customStyle="1" w:styleId="0EC38864B58742A397F62EF67F7787CC">
    <w:name w:val="0EC38864B58742A397F62EF67F7787CC"/>
  </w:style>
  <w:style w:type="paragraph" w:customStyle="1" w:styleId="6CA34C3D709D4ED6824BA76338CBAC3D">
    <w:name w:val="6CA34C3D709D4ED6824BA76338CBAC3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9D617DCE88E407583D365D63232747E">
    <w:name w:val="F9D617DCE88E407583D365D63232747E"/>
  </w:style>
  <w:style w:type="paragraph" w:customStyle="1" w:styleId="C173810DFA6D4EBEBFF6CEF88F2A9F32">
    <w:name w:val="C173810DFA6D4EBEBFF6CEF88F2A9F32"/>
  </w:style>
  <w:style w:type="paragraph" w:customStyle="1" w:styleId="B0F733A219874FADB3CF844E118FA76A">
    <w:name w:val="B0F733A219874FADB3CF844E118FA76A"/>
  </w:style>
  <w:style w:type="paragraph" w:customStyle="1" w:styleId="A94CC4FCF9164DF285253887E1914A25">
    <w:name w:val="A94CC4FCF9164DF285253887E1914A25"/>
  </w:style>
  <w:style w:type="paragraph" w:customStyle="1" w:styleId="3AE83FEBC84D4123BBD4ADCEE7D651AD">
    <w:name w:val="3AE83FEBC84D4123BBD4ADCEE7D651AD"/>
  </w:style>
  <w:style w:type="paragraph" w:customStyle="1" w:styleId="7F0AB9150C5E4E48AF8E5CE2C281FB0D">
    <w:name w:val="7F0AB9150C5E4E48AF8E5CE2C281FB0D"/>
  </w:style>
  <w:style w:type="paragraph" w:customStyle="1" w:styleId="2B99C4B94E104AC088C67527ACCA6912">
    <w:name w:val="2B99C4B94E104AC088C67527ACCA6912"/>
  </w:style>
  <w:style w:type="paragraph" w:customStyle="1" w:styleId="386BF293D84A4303B973E8123C0514D6">
    <w:name w:val="386BF293D84A4303B973E8123C0514D6"/>
  </w:style>
  <w:style w:type="paragraph" w:customStyle="1" w:styleId="C26ED205E2AE42ECA41F1D1EDD1B4927">
    <w:name w:val="C26ED205E2AE42ECA41F1D1EDD1B4927"/>
  </w:style>
  <w:style w:type="paragraph" w:customStyle="1" w:styleId="D46AA6A20E984E7AB37989FE17EA6622">
    <w:name w:val="D46AA6A20E984E7AB37989FE17EA6622"/>
  </w:style>
  <w:style w:type="paragraph" w:customStyle="1" w:styleId="86718261A4344FAA9D142D7DB09D0B12">
    <w:name w:val="86718261A4344FAA9D142D7DB09D0B12"/>
  </w:style>
  <w:style w:type="paragraph" w:customStyle="1" w:styleId="401ED61CC98F40DABC05A14D49D3A410">
    <w:name w:val="401ED61CC98F40DABC05A14D49D3A410"/>
  </w:style>
  <w:style w:type="paragraph" w:customStyle="1" w:styleId="D44DB71EA65C45F0A40C121AF649A993">
    <w:name w:val="D44DB71EA65C45F0A40C121AF649A993"/>
  </w:style>
  <w:style w:type="paragraph" w:customStyle="1" w:styleId="C9AF41C594884B3194FDCB9B45F1CC71">
    <w:name w:val="C9AF41C594884B3194FDCB9B45F1CC71"/>
  </w:style>
  <w:style w:type="paragraph" w:customStyle="1" w:styleId="1AD855F5473F468794AEE9A1C7787762">
    <w:name w:val="1AD855F5473F468794AEE9A1C7787762"/>
  </w:style>
  <w:style w:type="paragraph" w:customStyle="1" w:styleId="C44EAD5EFC644C6F91FBAA0B7DECC594">
    <w:name w:val="C44EAD5EFC644C6F91FBAA0B7DECC594"/>
  </w:style>
  <w:style w:type="paragraph" w:customStyle="1" w:styleId="04E602CE52E44CD19D09108D33255305">
    <w:name w:val="04E602CE52E44CD19D09108D33255305"/>
  </w:style>
  <w:style w:type="paragraph" w:customStyle="1" w:styleId="75DDFC4E60F44CDEA051524B5BC00040">
    <w:name w:val="75DDFC4E60F44CDEA051524B5BC00040"/>
  </w:style>
  <w:style w:type="paragraph" w:customStyle="1" w:styleId="21432E203A15466686F3E16F8672EE9A">
    <w:name w:val="21432E203A15466686F3E16F8672EE9A"/>
  </w:style>
  <w:style w:type="paragraph" w:customStyle="1" w:styleId="1F2CC7A01B9C4102AC15827F6D72493B">
    <w:name w:val="1F2CC7A01B9C4102AC15827F6D72493B"/>
  </w:style>
  <w:style w:type="paragraph" w:customStyle="1" w:styleId="7DDE235194014F9B83A277462F9CE4D1">
    <w:name w:val="7DDE235194014F9B83A277462F9CE4D1"/>
  </w:style>
  <w:style w:type="paragraph" w:customStyle="1" w:styleId="54FFAD108DD84B5BAC5F66C3AA5BF1EE">
    <w:name w:val="54FFAD108DD84B5BAC5F66C3AA5BF1EE"/>
  </w:style>
  <w:style w:type="paragraph" w:customStyle="1" w:styleId="FD5EE60197DB4EF79AB0418F9BC0AC17">
    <w:name w:val="FD5EE60197DB4EF79AB0418F9BC0AC17"/>
  </w:style>
  <w:style w:type="paragraph" w:customStyle="1" w:styleId="8AF7202A68244168A1F1E9ADD1E5C646">
    <w:name w:val="8AF7202A68244168A1F1E9ADD1E5C646"/>
  </w:style>
  <w:style w:type="paragraph" w:customStyle="1" w:styleId="37D7A3467EB24CFDB5E4E5849E92C334">
    <w:name w:val="37D7A3467EB24CFDB5E4E5849E92C334"/>
  </w:style>
  <w:style w:type="paragraph" w:customStyle="1" w:styleId="D161D199A03842B5B66BB7770EE6A743">
    <w:name w:val="D161D199A03842B5B66BB7770EE6A743"/>
  </w:style>
  <w:style w:type="paragraph" w:customStyle="1" w:styleId="5A592E5B0C5D4A1EB0B35B58DB4B87ED">
    <w:name w:val="5A592E5B0C5D4A1EB0B35B58DB4B87ED"/>
  </w:style>
  <w:style w:type="paragraph" w:customStyle="1" w:styleId="CC5C2D7FE80D4E51B6A48D774235A225">
    <w:name w:val="CC5C2D7FE80D4E51B6A48D774235A225"/>
  </w:style>
  <w:style w:type="paragraph" w:customStyle="1" w:styleId="772466B8153A48FEBE75026AEB3D21B6">
    <w:name w:val="772466B8153A48FEBE75026AEB3D21B6"/>
  </w:style>
  <w:style w:type="paragraph" w:customStyle="1" w:styleId="763C12F8AEB74C1789AAE169EBF531E6">
    <w:name w:val="763C12F8AEB74C1789AAE169EBF531E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924152715784F8DB932731C74AD8F7D">
    <w:name w:val="9924152715784F8DB932731C74AD8F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rgbClr val="1C110E"/>
      </a:lt1>
      <a:dk2>
        <a:srgbClr val="E4D0CA"/>
      </a:dk2>
      <a:lt2>
        <a:srgbClr val="E4D0CA"/>
      </a:lt2>
      <a:accent1>
        <a:srgbClr val="D3B1A7"/>
      </a:accent1>
      <a:accent2>
        <a:srgbClr val="E4D0CA"/>
      </a:accent2>
      <a:accent3>
        <a:srgbClr val="E4D0CA"/>
      </a:accent3>
      <a:accent4>
        <a:srgbClr val="E4D0CA"/>
      </a:accent4>
      <a:accent5>
        <a:srgbClr val="E4D0CA"/>
      </a:accent5>
      <a:accent6>
        <a:srgbClr val="E4D0CA"/>
      </a:accent6>
      <a:hlink>
        <a:srgbClr val="E4D0CA"/>
      </a:hlink>
      <a:folHlink>
        <a:srgbClr val="E4D0CA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2020-12-23T04:37:00Z</dcterms:created>
  <dcterms:modified xsi:type="dcterms:W3CDTF">2021-01-27T18:30:00Z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