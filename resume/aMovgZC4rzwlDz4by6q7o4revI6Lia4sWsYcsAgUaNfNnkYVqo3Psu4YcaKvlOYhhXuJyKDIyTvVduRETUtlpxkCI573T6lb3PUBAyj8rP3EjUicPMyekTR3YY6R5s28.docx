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5359C2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28A11FD" w14:textId="77777777" w:rsidR="00692703" w:rsidRPr="00CF1A49" w:rsidRDefault="0000770C" w:rsidP="00913946">
            <w:pPr>
              <w:pStyle w:val="Title"/>
            </w:pPr>
            <w:r>
              <w:t>Miguel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Sanchez</w:t>
            </w:r>
          </w:p>
          <w:p w14:paraId="35E1037B" w14:textId="77777777" w:rsidR="00692703" w:rsidRPr="00CF1A49" w:rsidRDefault="0000770C" w:rsidP="00913946">
            <w:pPr>
              <w:pStyle w:val="ContactInfo"/>
              <w:contextualSpacing w:val="0"/>
            </w:pPr>
            <w:r>
              <w:t>PO Box 357 Sandy, OR 97055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C1E3CF42182441E848DB2FEA654E872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(503) 756-2514</w:t>
            </w:r>
          </w:p>
          <w:p w14:paraId="144F672B" w14:textId="7B6FB5CB" w:rsidR="00692703" w:rsidRPr="00CF1A49" w:rsidRDefault="00003CC2" w:rsidP="00913946">
            <w:pPr>
              <w:pStyle w:val="ContactInfoEmphasis"/>
              <w:contextualSpacing w:val="0"/>
            </w:pPr>
            <w:r>
              <w:t>migui.sanchez@hotmail.com</w:t>
            </w:r>
          </w:p>
        </w:tc>
      </w:tr>
      <w:tr w:rsidR="009571D8" w:rsidRPr="00CF1A49" w14:paraId="1234BDE7" w14:textId="77777777" w:rsidTr="00692703">
        <w:tc>
          <w:tcPr>
            <w:tcW w:w="9360" w:type="dxa"/>
            <w:tcMar>
              <w:top w:w="432" w:type="dxa"/>
            </w:tcMar>
          </w:tcPr>
          <w:p w14:paraId="34B4ABEF" w14:textId="556A264C" w:rsidR="001755A8" w:rsidRPr="00CF1A49" w:rsidRDefault="0000770C" w:rsidP="00913946">
            <w:pPr>
              <w:contextualSpacing w:val="0"/>
            </w:pPr>
            <w:r>
              <w:t xml:space="preserve">I am looking for a company where I can make a contribution with my strong work ethic, loyalty, and creative problem solving skills. I have had many years of manager experience and am also bi-lingual. </w:t>
            </w:r>
            <w:r w:rsidR="00B94338">
              <w:t>I</w:t>
            </w:r>
            <w:r w:rsidR="003A797D">
              <w:t xml:space="preserve"> am skilled in warehouse and </w:t>
            </w:r>
            <w:r w:rsidR="00F253B9">
              <w:t xml:space="preserve">production environments but am willing to </w:t>
            </w:r>
            <w:r w:rsidR="003940B5">
              <w:t>challenge myself with new opportunit</w:t>
            </w:r>
            <w:r w:rsidR="00BA1B95">
              <w:t>ies</w:t>
            </w:r>
            <w:r w:rsidR="003940B5">
              <w:t xml:space="preserve"> also.</w:t>
            </w:r>
            <w:r w:rsidR="00BA1B95">
              <w:t xml:space="preserve"> </w:t>
            </w:r>
            <w:r>
              <w:t xml:space="preserve">  </w:t>
            </w:r>
          </w:p>
        </w:tc>
      </w:tr>
    </w:tbl>
    <w:p w14:paraId="0C6604BD" w14:textId="77777777" w:rsidR="004E01EB" w:rsidRPr="00CF1A49" w:rsidRDefault="00FB3CE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FCD9EFE49F746199EF5A28BC5B1F1FA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14:paraId="51287713" w14:textId="77777777" w:rsidTr="00D66A52">
        <w:tc>
          <w:tcPr>
            <w:tcW w:w="9355" w:type="dxa"/>
          </w:tcPr>
          <w:p w14:paraId="40D07484" w14:textId="77777777" w:rsidR="001D0BF1" w:rsidRPr="00CF1A49" w:rsidRDefault="0000770C" w:rsidP="001D0BF1">
            <w:pPr>
              <w:pStyle w:val="Heading3"/>
              <w:contextualSpacing w:val="0"/>
              <w:outlineLvl w:val="2"/>
            </w:pPr>
            <w:r>
              <w:t>June 2002 – April 2018</w:t>
            </w:r>
          </w:p>
          <w:p w14:paraId="1812CC17" w14:textId="77777777" w:rsidR="001D0BF1" w:rsidRPr="00CF1A49" w:rsidRDefault="0000770C" w:rsidP="001D0BF1">
            <w:pPr>
              <w:pStyle w:val="Heading2"/>
              <w:contextualSpacing w:val="0"/>
              <w:outlineLvl w:val="1"/>
            </w:pPr>
            <w:r>
              <w:t>Packaging Manager</w:t>
            </w:r>
            <w:r w:rsidR="001D0BF1" w:rsidRPr="00CF1A49">
              <w:t xml:space="preserve">, </w:t>
            </w:r>
            <w:r w:rsidRPr="0000770C">
              <w:rPr>
                <w:rStyle w:val="SubtleReference"/>
              </w:rPr>
              <w:t>Ernst Manufacturing, Inc.</w:t>
            </w:r>
            <w:r>
              <w:t xml:space="preserve"> </w:t>
            </w:r>
          </w:p>
          <w:p w14:paraId="242C438E" w14:textId="104D934B" w:rsidR="001E3120" w:rsidRPr="00CF1A49" w:rsidRDefault="0000770C" w:rsidP="001D0BF1">
            <w:pPr>
              <w:contextualSpacing w:val="0"/>
            </w:pPr>
            <w:r>
              <w:t xml:space="preserve">Set up and supervision of packaging jobs </w:t>
            </w:r>
            <w:r w:rsidR="00A4399F">
              <w:t xml:space="preserve">and workers </w:t>
            </w:r>
            <w:r>
              <w:t xml:space="preserve">day to day, inventory </w:t>
            </w:r>
            <w:r w:rsidR="00A4399F">
              <w:t xml:space="preserve">and warehouse </w:t>
            </w:r>
            <w:r>
              <w:t xml:space="preserve">management, purchase requisition, </w:t>
            </w:r>
            <w:r w:rsidR="002E3A3D">
              <w:t>pad print operation and set up, design</w:t>
            </w:r>
            <w:r w:rsidR="00D157CC">
              <w:t xml:space="preserve"> printing</w:t>
            </w:r>
            <w:r w:rsidR="002E3A3D">
              <w:t xml:space="preserve"> </w:t>
            </w:r>
            <w:proofErr w:type="gramStart"/>
            <w:r w:rsidR="00D157CC">
              <w:t xml:space="preserve">production </w:t>
            </w:r>
            <w:r w:rsidR="00A4399F">
              <w:t>.</w:t>
            </w:r>
            <w:proofErr w:type="gramEnd"/>
          </w:p>
        </w:tc>
      </w:tr>
      <w:tr w:rsidR="00F61DF9" w:rsidRPr="00CF1A49" w14:paraId="2FA3560C" w14:textId="77777777" w:rsidTr="00F61DF9">
        <w:tc>
          <w:tcPr>
            <w:tcW w:w="9355" w:type="dxa"/>
            <w:tcMar>
              <w:top w:w="216" w:type="dxa"/>
            </w:tcMar>
          </w:tcPr>
          <w:p w14:paraId="186D019A" w14:textId="3204FAB9" w:rsidR="00F61DF9" w:rsidRPr="00CF1A49" w:rsidRDefault="00B533D9" w:rsidP="00F61DF9">
            <w:pPr>
              <w:pStyle w:val="Heading3"/>
              <w:contextualSpacing w:val="0"/>
              <w:outlineLvl w:val="2"/>
            </w:pPr>
            <w:r>
              <w:t>May 2001</w:t>
            </w:r>
            <w:r w:rsidR="00F61DF9" w:rsidRPr="00CF1A49">
              <w:t xml:space="preserve"> – </w:t>
            </w:r>
            <w:r w:rsidR="00ED093B">
              <w:t>May 2002</w:t>
            </w:r>
          </w:p>
          <w:p w14:paraId="28E3216D" w14:textId="1AE9C3B7" w:rsidR="00F61DF9" w:rsidRPr="00CF1A49" w:rsidRDefault="00ED093B" w:rsidP="00F61DF9">
            <w:pPr>
              <w:pStyle w:val="Heading2"/>
              <w:contextualSpacing w:val="0"/>
              <w:outlineLvl w:val="1"/>
            </w:pPr>
            <w:r>
              <w:t>Janitor</w:t>
            </w:r>
            <w:r w:rsidR="00F61DF9" w:rsidRPr="00CF1A49">
              <w:t xml:space="preserve">, </w:t>
            </w:r>
            <w:r w:rsidR="004C701D">
              <w:rPr>
                <w:rStyle w:val="SubtleReference"/>
              </w:rPr>
              <w:t>sanchez janitorial</w:t>
            </w:r>
          </w:p>
          <w:p w14:paraId="2C861A15" w14:textId="3E8A0317" w:rsidR="00F61DF9" w:rsidRDefault="00E64D9C" w:rsidP="00F61DF9">
            <w:r>
              <w:t>Cleaned corporate and retail spaces</w:t>
            </w:r>
            <w:r w:rsidR="00E06304">
              <w:t xml:space="preserve">, </w:t>
            </w:r>
            <w:r w:rsidR="00225143">
              <w:t>polished f</w:t>
            </w:r>
            <w:r w:rsidR="002E3A3D">
              <w:t>loor surfaces</w:t>
            </w:r>
            <w:r w:rsidR="00F3137C">
              <w:t>.</w:t>
            </w:r>
            <w:bookmarkStart w:id="0" w:name="_GoBack"/>
            <w:bookmarkEnd w:id="0"/>
          </w:p>
        </w:tc>
      </w:tr>
    </w:tbl>
    <w:sdt>
      <w:sdtPr>
        <w:alias w:val="Education:"/>
        <w:tag w:val="Education:"/>
        <w:id w:val="-1908763273"/>
        <w:placeholder>
          <w:docPart w:val="C937819F8DD54D1790310489BEF6308B"/>
        </w:placeholder>
        <w:temporary/>
        <w:showingPlcHdr/>
      </w:sdtPr>
      <w:sdtEndPr/>
      <w:sdtContent>
        <w:p w14:paraId="2828C99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14:paraId="145C7958" w14:textId="77777777" w:rsidTr="00D66A52">
        <w:tc>
          <w:tcPr>
            <w:tcW w:w="9355" w:type="dxa"/>
          </w:tcPr>
          <w:p w14:paraId="3FCAD81C" w14:textId="77777777" w:rsidR="001D0BF1" w:rsidRPr="00CF1A49" w:rsidRDefault="00A4399F" w:rsidP="001D0BF1">
            <w:pPr>
              <w:pStyle w:val="Heading3"/>
              <w:contextualSpacing w:val="0"/>
              <w:outlineLvl w:val="2"/>
            </w:pPr>
            <w:r>
              <w:t>Jan 2004</w:t>
            </w:r>
          </w:p>
          <w:p w14:paraId="63D188BB" w14:textId="77777777" w:rsidR="001D0BF1" w:rsidRPr="00CF1A49" w:rsidRDefault="00A4399F" w:rsidP="001D0BF1">
            <w:pPr>
              <w:pStyle w:val="Heading2"/>
              <w:contextualSpacing w:val="0"/>
              <w:outlineLvl w:val="1"/>
            </w:pPr>
            <w:r>
              <w:t>ESL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MHCC</w:t>
            </w:r>
          </w:p>
          <w:p w14:paraId="7877509C" w14:textId="77777777" w:rsidR="007538DC" w:rsidRPr="00CF1A49" w:rsidRDefault="00A4399F" w:rsidP="007538DC">
            <w:pPr>
              <w:contextualSpacing w:val="0"/>
            </w:pPr>
            <w:r>
              <w:t>English second language program</w:t>
            </w:r>
          </w:p>
        </w:tc>
      </w:tr>
      <w:tr w:rsidR="00F61DF9" w:rsidRPr="00CF1A49" w14:paraId="6A35A644" w14:textId="77777777" w:rsidTr="00F61DF9">
        <w:tc>
          <w:tcPr>
            <w:tcW w:w="9355" w:type="dxa"/>
            <w:tcMar>
              <w:top w:w="216" w:type="dxa"/>
            </w:tcMar>
          </w:tcPr>
          <w:p w14:paraId="3AA7E46F" w14:textId="77777777" w:rsidR="00F61DF9" w:rsidRPr="00CF1A49" w:rsidRDefault="00A4399F" w:rsidP="00F61DF9">
            <w:pPr>
              <w:pStyle w:val="Heading3"/>
              <w:contextualSpacing w:val="0"/>
              <w:outlineLvl w:val="2"/>
            </w:pPr>
            <w:r>
              <w:t>May 2000</w:t>
            </w:r>
          </w:p>
          <w:p w14:paraId="55F34A65" w14:textId="77777777" w:rsidR="00F61DF9" w:rsidRPr="00CF1A49" w:rsidRDefault="00A4399F" w:rsidP="00F61DF9">
            <w:pPr>
              <w:pStyle w:val="Heading2"/>
              <w:contextualSpacing w:val="0"/>
              <w:outlineLvl w:val="1"/>
            </w:pPr>
            <w:r>
              <w:t>High School Diploma Equivilant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Mexico </w:t>
            </w:r>
          </w:p>
          <w:p w14:paraId="7179D6E3" w14:textId="77777777" w:rsidR="00F61DF9" w:rsidRDefault="00A4399F" w:rsidP="00F61DF9">
            <w:r>
              <w:t>General studies</w:t>
            </w:r>
          </w:p>
        </w:tc>
      </w:tr>
    </w:tbl>
    <w:sdt>
      <w:sdtPr>
        <w:alias w:val="Skills:"/>
        <w:tag w:val="Skills:"/>
        <w:id w:val="-1392877668"/>
        <w:placeholder>
          <w:docPart w:val="A84F299DF0E4475AA80C7099EDE7F7B3"/>
        </w:placeholder>
        <w:temporary/>
        <w:showingPlcHdr/>
      </w:sdtPr>
      <w:sdtEndPr/>
      <w:sdtContent>
        <w:p w14:paraId="27387CC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FB6E894" w14:textId="77777777" w:rsidTr="00CF1A49">
        <w:tc>
          <w:tcPr>
            <w:tcW w:w="4675" w:type="dxa"/>
          </w:tcPr>
          <w:p w14:paraId="3D18DF93" w14:textId="77777777" w:rsidR="001E3120" w:rsidRPr="006E1507" w:rsidRDefault="00A4399F" w:rsidP="006E1507">
            <w:pPr>
              <w:pStyle w:val="ListBullet"/>
              <w:contextualSpacing w:val="0"/>
            </w:pPr>
            <w:r>
              <w:t>Bi-lingual English and Spanish</w:t>
            </w:r>
          </w:p>
          <w:p w14:paraId="0012BCCC" w14:textId="77777777" w:rsidR="001F4E6D" w:rsidRDefault="00A4399F" w:rsidP="006E1507">
            <w:pPr>
              <w:pStyle w:val="ListBullet"/>
              <w:contextualSpacing w:val="0"/>
            </w:pPr>
            <w:r>
              <w:t>Forklift</w:t>
            </w:r>
          </w:p>
          <w:p w14:paraId="4FA5509D" w14:textId="77777777" w:rsidR="00F3137C" w:rsidRDefault="007D14FA" w:rsidP="006E1507">
            <w:pPr>
              <w:pStyle w:val="ListBullet"/>
              <w:contextualSpacing w:val="0"/>
            </w:pPr>
            <w:r>
              <w:t>Supervisor and manager experience</w:t>
            </w:r>
          </w:p>
          <w:p w14:paraId="7E45E417" w14:textId="09B63103" w:rsidR="002E3A3D" w:rsidRPr="006E1507" w:rsidRDefault="002E3A3D" w:rsidP="006E1507">
            <w:pPr>
              <w:pStyle w:val="ListBullet"/>
              <w:contextualSpacing w:val="0"/>
            </w:pPr>
            <w:r>
              <w:t>Production</w:t>
            </w:r>
          </w:p>
        </w:tc>
        <w:tc>
          <w:tcPr>
            <w:tcW w:w="4675" w:type="dxa"/>
            <w:tcMar>
              <w:left w:w="360" w:type="dxa"/>
            </w:tcMar>
          </w:tcPr>
          <w:p w14:paraId="5A4C3074" w14:textId="141266E9" w:rsidR="003A0632" w:rsidRPr="006E1507" w:rsidRDefault="00A4399F" w:rsidP="006E1507">
            <w:pPr>
              <w:pStyle w:val="ListBullet"/>
              <w:contextualSpacing w:val="0"/>
            </w:pPr>
            <w:r>
              <w:t>Computer skills</w:t>
            </w:r>
            <w:r w:rsidR="002E3A3D">
              <w:t>/technical support</w:t>
            </w:r>
          </w:p>
          <w:p w14:paraId="37EBB3C6" w14:textId="52319698" w:rsidR="001E3120" w:rsidRDefault="00A4399F" w:rsidP="006E1507">
            <w:pPr>
              <w:pStyle w:val="ListBullet"/>
              <w:contextualSpacing w:val="0"/>
            </w:pPr>
            <w:r>
              <w:t>Great people skills</w:t>
            </w:r>
          </w:p>
          <w:p w14:paraId="536B2CD8" w14:textId="0D8736AD" w:rsidR="007D14FA" w:rsidRDefault="00754898" w:rsidP="006E1507">
            <w:pPr>
              <w:pStyle w:val="ListBullet"/>
              <w:contextualSpacing w:val="0"/>
            </w:pPr>
            <w:r>
              <w:t>Creative problem solving</w:t>
            </w:r>
          </w:p>
          <w:p w14:paraId="735B2D1F" w14:textId="63E57AF2" w:rsidR="002E3A3D" w:rsidRPr="006E1507" w:rsidRDefault="00504023" w:rsidP="006E1507">
            <w:pPr>
              <w:pStyle w:val="ListBullet"/>
              <w:contextualSpacing w:val="0"/>
            </w:pPr>
            <w:r>
              <w:t>W</w:t>
            </w:r>
            <w:r w:rsidR="002E3A3D">
              <w:t xml:space="preserve">ork </w:t>
            </w:r>
            <w:r>
              <w:t>i</w:t>
            </w:r>
            <w:r w:rsidR="002E3A3D">
              <w:t>mprovements</w:t>
            </w:r>
          </w:p>
          <w:p w14:paraId="685C8067" w14:textId="77777777" w:rsidR="001E3120" w:rsidRPr="006E1507" w:rsidRDefault="001E3120" w:rsidP="00A4399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B23B347E783143E7BF98D16A64E0811D"/>
        </w:placeholder>
        <w:temporary/>
        <w:showingPlcHdr/>
      </w:sdtPr>
      <w:sdtEndPr/>
      <w:sdtContent>
        <w:p w14:paraId="67054497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02531FE" w14:textId="77777777" w:rsidR="00B51D1B" w:rsidRPr="006E1507" w:rsidRDefault="00A4399F" w:rsidP="006E1507">
      <w:r>
        <w:t xml:space="preserve">When not at work I enjoy spending time with my family, working on personal projects, outdoor activity and volleyball. 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12809" w14:textId="77777777" w:rsidR="00FB3CEB" w:rsidRDefault="00FB3CEB" w:rsidP="0068194B">
      <w:r>
        <w:separator/>
      </w:r>
    </w:p>
    <w:p w14:paraId="70E9A228" w14:textId="77777777" w:rsidR="00FB3CEB" w:rsidRDefault="00FB3CEB"/>
    <w:p w14:paraId="4DFEBDE9" w14:textId="77777777" w:rsidR="00FB3CEB" w:rsidRDefault="00FB3CEB"/>
  </w:endnote>
  <w:endnote w:type="continuationSeparator" w:id="0">
    <w:p w14:paraId="62BE4F7F" w14:textId="77777777" w:rsidR="00FB3CEB" w:rsidRDefault="00FB3CEB" w:rsidP="0068194B">
      <w:r>
        <w:continuationSeparator/>
      </w:r>
    </w:p>
    <w:p w14:paraId="39FC9893" w14:textId="77777777" w:rsidR="00FB3CEB" w:rsidRDefault="00FB3CEB"/>
    <w:p w14:paraId="2A760649" w14:textId="77777777" w:rsidR="00FB3CEB" w:rsidRDefault="00FB3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09DC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65716" w14:textId="77777777" w:rsidR="00FB3CEB" w:rsidRDefault="00FB3CEB" w:rsidP="0068194B">
      <w:r>
        <w:separator/>
      </w:r>
    </w:p>
    <w:p w14:paraId="2A47C1A8" w14:textId="77777777" w:rsidR="00FB3CEB" w:rsidRDefault="00FB3CEB"/>
    <w:p w14:paraId="1DDD1BA1" w14:textId="77777777" w:rsidR="00FB3CEB" w:rsidRDefault="00FB3CEB"/>
  </w:footnote>
  <w:footnote w:type="continuationSeparator" w:id="0">
    <w:p w14:paraId="4810D9FE" w14:textId="77777777" w:rsidR="00FB3CEB" w:rsidRDefault="00FB3CEB" w:rsidP="0068194B">
      <w:r>
        <w:continuationSeparator/>
      </w:r>
    </w:p>
    <w:p w14:paraId="4987B0A7" w14:textId="77777777" w:rsidR="00FB3CEB" w:rsidRDefault="00FB3CEB"/>
    <w:p w14:paraId="7590C62A" w14:textId="77777777" w:rsidR="00FB3CEB" w:rsidRDefault="00FB3C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FEE0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0814E2" wp14:editId="1F15E8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156B0A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0C"/>
    <w:rsid w:val="000001EF"/>
    <w:rsid w:val="00003CC2"/>
    <w:rsid w:val="00007322"/>
    <w:rsid w:val="0000770C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143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3A3D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40B5"/>
    <w:rsid w:val="003A0632"/>
    <w:rsid w:val="003A30E5"/>
    <w:rsid w:val="003A6ADF"/>
    <w:rsid w:val="003A797D"/>
    <w:rsid w:val="003B5928"/>
    <w:rsid w:val="003D380F"/>
    <w:rsid w:val="003E160D"/>
    <w:rsid w:val="003F1D5F"/>
    <w:rsid w:val="003F552A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727"/>
    <w:rsid w:val="004B6AD0"/>
    <w:rsid w:val="004C2D5D"/>
    <w:rsid w:val="004C33E1"/>
    <w:rsid w:val="004C701D"/>
    <w:rsid w:val="004E01EB"/>
    <w:rsid w:val="004E2794"/>
    <w:rsid w:val="00504023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5E46"/>
    <w:rsid w:val="006D6FA0"/>
    <w:rsid w:val="006E1507"/>
    <w:rsid w:val="00712D8B"/>
    <w:rsid w:val="007273B7"/>
    <w:rsid w:val="00733E0A"/>
    <w:rsid w:val="0074403D"/>
    <w:rsid w:val="00746D44"/>
    <w:rsid w:val="007538DC"/>
    <w:rsid w:val="00754898"/>
    <w:rsid w:val="00757803"/>
    <w:rsid w:val="0079206B"/>
    <w:rsid w:val="00796076"/>
    <w:rsid w:val="007C0566"/>
    <w:rsid w:val="007C606B"/>
    <w:rsid w:val="007D14FA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99F"/>
    <w:rsid w:val="00A46E63"/>
    <w:rsid w:val="00A51DC5"/>
    <w:rsid w:val="00A53DE1"/>
    <w:rsid w:val="00A615E1"/>
    <w:rsid w:val="00A755E8"/>
    <w:rsid w:val="00A93A5D"/>
    <w:rsid w:val="00AB32F8"/>
    <w:rsid w:val="00AB610B"/>
    <w:rsid w:val="00AC00CE"/>
    <w:rsid w:val="00AD360E"/>
    <w:rsid w:val="00AD40FB"/>
    <w:rsid w:val="00AD782D"/>
    <w:rsid w:val="00AE7650"/>
    <w:rsid w:val="00B10EBE"/>
    <w:rsid w:val="00B236F1"/>
    <w:rsid w:val="00B50F99"/>
    <w:rsid w:val="00B51D1B"/>
    <w:rsid w:val="00B533D9"/>
    <w:rsid w:val="00B540F4"/>
    <w:rsid w:val="00B60FD0"/>
    <w:rsid w:val="00B622DF"/>
    <w:rsid w:val="00B6332A"/>
    <w:rsid w:val="00B81760"/>
    <w:rsid w:val="00B8494C"/>
    <w:rsid w:val="00B94338"/>
    <w:rsid w:val="00BA1546"/>
    <w:rsid w:val="00BA1B95"/>
    <w:rsid w:val="00BB4E51"/>
    <w:rsid w:val="00BD431F"/>
    <w:rsid w:val="00BE423E"/>
    <w:rsid w:val="00BF61AC"/>
    <w:rsid w:val="00C47FA6"/>
    <w:rsid w:val="00C57FC6"/>
    <w:rsid w:val="00C626CC"/>
    <w:rsid w:val="00C66A7D"/>
    <w:rsid w:val="00C779DA"/>
    <w:rsid w:val="00C814F7"/>
    <w:rsid w:val="00CA4B4D"/>
    <w:rsid w:val="00CB35C3"/>
    <w:rsid w:val="00CD323D"/>
    <w:rsid w:val="00CE390C"/>
    <w:rsid w:val="00CE4030"/>
    <w:rsid w:val="00CE64B3"/>
    <w:rsid w:val="00CF1A49"/>
    <w:rsid w:val="00D0630C"/>
    <w:rsid w:val="00D157C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304"/>
    <w:rsid w:val="00E14498"/>
    <w:rsid w:val="00E2397A"/>
    <w:rsid w:val="00E254DB"/>
    <w:rsid w:val="00E300FC"/>
    <w:rsid w:val="00E362DB"/>
    <w:rsid w:val="00E5632B"/>
    <w:rsid w:val="00E64D9C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093B"/>
    <w:rsid w:val="00EE2CA8"/>
    <w:rsid w:val="00EF17E8"/>
    <w:rsid w:val="00EF51D9"/>
    <w:rsid w:val="00F130DD"/>
    <w:rsid w:val="00F24884"/>
    <w:rsid w:val="00F253B9"/>
    <w:rsid w:val="00F3137C"/>
    <w:rsid w:val="00F476C4"/>
    <w:rsid w:val="00F54472"/>
    <w:rsid w:val="00F61DF9"/>
    <w:rsid w:val="00F81960"/>
    <w:rsid w:val="00F8769D"/>
    <w:rsid w:val="00F9350C"/>
    <w:rsid w:val="00F94EB5"/>
    <w:rsid w:val="00F9624D"/>
    <w:rsid w:val="00FB31C1"/>
    <w:rsid w:val="00FB3CEB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BE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_ro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1E3CF42182441E848DB2FEA654E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227D5-5F42-4A06-AE6F-04E11C0BBECF}"/>
      </w:docPartPr>
      <w:docPartBody>
        <w:p w:rsidR="004E28E7" w:rsidRDefault="004E28E7">
          <w:pPr>
            <w:pStyle w:val="7C1E3CF42182441E848DB2FEA654E872"/>
          </w:pPr>
          <w:r w:rsidRPr="00CF1A49">
            <w:t>·</w:t>
          </w:r>
        </w:p>
      </w:docPartBody>
    </w:docPart>
    <w:docPart>
      <w:docPartPr>
        <w:name w:val="CFCD9EFE49F746199EF5A28BC5B1F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67377-5A88-4FFE-BE26-6C713532883E}"/>
      </w:docPartPr>
      <w:docPartBody>
        <w:p w:rsidR="004E28E7" w:rsidRDefault="004E28E7">
          <w:pPr>
            <w:pStyle w:val="CFCD9EFE49F746199EF5A28BC5B1F1FA"/>
          </w:pPr>
          <w:r w:rsidRPr="00CF1A49">
            <w:t>Experience</w:t>
          </w:r>
        </w:p>
      </w:docPartBody>
    </w:docPart>
    <w:docPart>
      <w:docPartPr>
        <w:name w:val="C937819F8DD54D1790310489BEF63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51D7A-CC5F-4D01-A79A-9F201F200D10}"/>
      </w:docPartPr>
      <w:docPartBody>
        <w:p w:rsidR="004E28E7" w:rsidRDefault="004E28E7">
          <w:pPr>
            <w:pStyle w:val="C937819F8DD54D1790310489BEF6308B"/>
          </w:pPr>
          <w:r w:rsidRPr="00CF1A49">
            <w:t>Education</w:t>
          </w:r>
        </w:p>
      </w:docPartBody>
    </w:docPart>
    <w:docPart>
      <w:docPartPr>
        <w:name w:val="A84F299DF0E4475AA80C7099EDE7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4C35E-4080-4CC3-BA69-D24456D4D61C}"/>
      </w:docPartPr>
      <w:docPartBody>
        <w:p w:rsidR="004E28E7" w:rsidRDefault="004E28E7">
          <w:pPr>
            <w:pStyle w:val="A84F299DF0E4475AA80C7099EDE7F7B3"/>
          </w:pPr>
          <w:r w:rsidRPr="00CF1A49">
            <w:t>Skills</w:t>
          </w:r>
        </w:p>
      </w:docPartBody>
    </w:docPart>
    <w:docPart>
      <w:docPartPr>
        <w:name w:val="B23B347E783143E7BF98D16A64E08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99B3-9732-4682-B3F1-89C49B839C7A}"/>
      </w:docPartPr>
      <w:docPartBody>
        <w:p w:rsidR="004E28E7" w:rsidRDefault="004E28E7">
          <w:pPr>
            <w:pStyle w:val="B23B347E783143E7BF98D16A64E0811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E7"/>
    <w:rsid w:val="00362C24"/>
    <w:rsid w:val="004E28E7"/>
    <w:rsid w:val="00D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26DBA65BFC41F696A1A79C71451113">
    <w:name w:val="5726DBA65BFC41F696A1A79C7145111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84BDAA6171459BA7322B5BF0FEA284">
    <w:name w:val="8B84BDAA6171459BA7322B5BF0FEA284"/>
  </w:style>
  <w:style w:type="paragraph" w:customStyle="1" w:styleId="C5EDBD17BFDC420097213FE1D06B3747">
    <w:name w:val="C5EDBD17BFDC420097213FE1D06B3747"/>
  </w:style>
  <w:style w:type="paragraph" w:customStyle="1" w:styleId="7C1E3CF42182441E848DB2FEA654E872">
    <w:name w:val="7C1E3CF42182441E848DB2FEA654E872"/>
  </w:style>
  <w:style w:type="paragraph" w:customStyle="1" w:styleId="6AA891787B56492B983DFF1D75C46CCD">
    <w:name w:val="6AA891787B56492B983DFF1D75C46CCD"/>
  </w:style>
  <w:style w:type="paragraph" w:customStyle="1" w:styleId="FF1C249176B14E559757DFE781490356">
    <w:name w:val="FF1C249176B14E559757DFE781490356"/>
  </w:style>
  <w:style w:type="paragraph" w:customStyle="1" w:styleId="12E9379FE5F945B0BE7D60CB73F83047">
    <w:name w:val="12E9379FE5F945B0BE7D60CB73F83047"/>
  </w:style>
  <w:style w:type="paragraph" w:customStyle="1" w:styleId="168195EE520846CFBE50E9AB99837B8D">
    <w:name w:val="168195EE520846CFBE50E9AB99837B8D"/>
  </w:style>
  <w:style w:type="paragraph" w:customStyle="1" w:styleId="F89967E9E45041C0A28B55F0B5D8A708">
    <w:name w:val="F89967E9E45041C0A28B55F0B5D8A708"/>
  </w:style>
  <w:style w:type="paragraph" w:customStyle="1" w:styleId="3DB0BB24A8484871906402BF2D78B198">
    <w:name w:val="3DB0BB24A8484871906402BF2D78B198"/>
  </w:style>
  <w:style w:type="paragraph" w:customStyle="1" w:styleId="50FE08670E914A3A8AC947CD8CC9A5A9">
    <w:name w:val="50FE08670E914A3A8AC947CD8CC9A5A9"/>
  </w:style>
  <w:style w:type="paragraph" w:customStyle="1" w:styleId="CFCD9EFE49F746199EF5A28BC5B1F1FA">
    <w:name w:val="CFCD9EFE49F746199EF5A28BC5B1F1FA"/>
  </w:style>
  <w:style w:type="paragraph" w:customStyle="1" w:styleId="E79A32952DDB445582329CE52BE3E15C">
    <w:name w:val="E79A32952DDB445582329CE52BE3E15C"/>
  </w:style>
  <w:style w:type="paragraph" w:customStyle="1" w:styleId="EDFA6DA6989541EEBAAD3B19335AE8D5">
    <w:name w:val="EDFA6DA6989541EEBAAD3B19335AE8D5"/>
  </w:style>
  <w:style w:type="paragraph" w:customStyle="1" w:styleId="0D92B878452A450E9F69E54A0ABACFAA">
    <w:name w:val="0D92B878452A450E9F69E54A0ABACFA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496F665A8D04E9484FC2BF9C197B249">
    <w:name w:val="D496F665A8D04E9484FC2BF9C197B249"/>
  </w:style>
  <w:style w:type="paragraph" w:customStyle="1" w:styleId="839397319AC247818626B29B19F69B75">
    <w:name w:val="839397319AC247818626B29B19F69B75"/>
  </w:style>
  <w:style w:type="paragraph" w:customStyle="1" w:styleId="7C99FDBD24D445CF8C6432E7DB8868F4">
    <w:name w:val="7C99FDBD24D445CF8C6432E7DB8868F4"/>
  </w:style>
  <w:style w:type="paragraph" w:customStyle="1" w:styleId="A61A222FF7CB472D8DA2E218A50EBBC0">
    <w:name w:val="A61A222FF7CB472D8DA2E218A50EBBC0"/>
  </w:style>
  <w:style w:type="paragraph" w:customStyle="1" w:styleId="85060BA964EA4893A199B590BF2A913B">
    <w:name w:val="85060BA964EA4893A199B590BF2A913B"/>
  </w:style>
  <w:style w:type="paragraph" w:customStyle="1" w:styleId="2B13ACBF29374F228D51292AE8ACEEA1">
    <w:name w:val="2B13ACBF29374F228D51292AE8ACEEA1"/>
  </w:style>
  <w:style w:type="paragraph" w:customStyle="1" w:styleId="74E42CBF84BC406099E3AB66B0847FEF">
    <w:name w:val="74E42CBF84BC406099E3AB66B0847FEF"/>
  </w:style>
  <w:style w:type="paragraph" w:customStyle="1" w:styleId="C937819F8DD54D1790310489BEF6308B">
    <w:name w:val="C937819F8DD54D1790310489BEF6308B"/>
  </w:style>
  <w:style w:type="paragraph" w:customStyle="1" w:styleId="A55A3CAB833241C3AE0D393B38C5AED7">
    <w:name w:val="A55A3CAB833241C3AE0D393B38C5AED7"/>
  </w:style>
  <w:style w:type="paragraph" w:customStyle="1" w:styleId="30841BAA9BE740EE8EB5F7821ED641B3">
    <w:name w:val="30841BAA9BE740EE8EB5F7821ED641B3"/>
  </w:style>
  <w:style w:type="paragraph" w:customStyle="1" w:styleId="6F835245829A47F5B4A1E7005DB48261">
    <w:name w:val="6F835245829A47F5B4A1E7005DB48261"/>
  </w:style>
  <w:style w:type="paragraph" w:customStyle="1" w:styleId="F82107BFAB6B4254B27C6FEC1480C503">
    <w:name w:val="F82107BFAB6B4254B27C6FEC1480C503"/>
  </w:style>
  <w:style w:type="paragraph" w:customStyle="1" w:styleId="211E76730CA24849B3853E0EA97886A1">
    <w:name w:val="211E76730CA24849B3853E0EA97886A1"/>
  </w:style>
  <w:style w:type="paragraph" w:customStyle="1" w:styleId="E1DEA54D31F14D269177299E2AE265B7">
    <w:name w:val="E1DEA54D31F14D269177299E2AE265B7"/>
  </w:style>
  <w:style w:type="paragraph" w:customStyle="1" w:styleId="4F4B611102834E9F84422EA524F67CB8">
    <w:name w:val="4F4B611102834E9F84422EA524F67CB8"/>
  </w:style>
  <w:style w:type="paragraph" w:customStyle="1" w:styleId="4966E4F50D7F415C9051568C23675982">
    <w:name w:val="4966E4F50D7F415C9051568C23675982"/>
  </w:style>
  <w:style w:type="paragraph" w:customStyle="1" w:styleId="A209C6A0A1ED4EC9AEF2FCF4927245EE">
    <w:name w:val="A209C6A0A1ED4EC9AEF2FCF4927245EE"/>
  </w:style>
  <w:style w:type="paragraph" w:customStyle="1" w:styleId="7013033C959745F48B5F1CB94C61D961">
    <w:name w:val="7013033C959745F48B5F1CB94C61D961"/>
  </w:style>
  <w:style w:type="paragraph" w:customStyle="1" w:styleId="A84F299DF0E4475AA80C7099EDE7F7B3">
    <w:name w:val="A84F299DF0E4475AA80C7099EDE7F7B3"/>
  </w:style>
  <w:style w:type="paragraph" w:customStyle="1" w:styleId="142244CC011A442B84C2F7E316D1C6C6">
    <w:name w:val="142244CC011A442B84C2F7E316D1C6C6"/>
  </w:style>
  <w:style w:type="paragraph" w:customStyle="1" w:styleId="AC4BDBECB36F47A293E5D29667462BD4">
    <w:name w:val="AC4BDBECB36F47A293E5D29667462BD4"/>
  </w:style>
  <w:style w:type="paragraph" w:customStyle="1" w:styleId="5D23D2F4A97B4473BAC781061FAF1F05">
    <w:name w:val="5D23D2F4A97B4473BAC781061FAF1F05"/>
  </w:style>
  <w:style w:type="paragraph" w:customStyle="1" w:styleId="89D23D9E3D0A477C96D479E67594722E">
    <w:name w:val="89D23D9E3D0A477C96D479E67594722E"/>
  </w:style>
  <w:style w:type="paragraph" w:customStyle="1" w:styleId="250134CE49624F1DADCE451AB813D0B8">
    <w:name w:val="250134CE49624F1DADCE451AB813D0B8"/>
  </w:style>
  <w:style w:type="paragraph" w:customStyle="1" w:styleId="B23B347E783143E7BF98D16A64E0811D">
    <w:name w:val="B23B347E783143E7BF98D16A64E0811D"/>
  </w:style>
  <w:style w:type="paragraph" w:customStyle="1" w:styleId="67F59FFC48074A0481AA1209669F0AF6">
    <w:name w:val="67F59FFC48074A0481AA1209669F0A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26DBA65BFC41F696A1A79C71451113">
    <w:name w:val="5726DBA65BFC41F696A1A79C7145111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84BDAA6171459BA7322B5BF0FEA284">
    <w:name w:val="8B84BDAA6171459BA7322B5BF0FEA284"/>
  </w:style>
  <w:style w:type="paragraph" w:customStyle="1" w:styleId="C5EDBD17BFDC420097213FE1D06B3747">
    <w:name w:val="C5EDBD17BFDC420097213FE1D06B3747"/>
  </w:style>
  <w:style w:type="paragraph" w:customStyle="1" w:styleId="7C1E3CF42182441E848DB2FEA654E872">
    <w:name w:val="7C1E3CF42182441E848DB2FEA654E872"/>
  </w:style>
  <w:style w:type="paragraph" w:customStyle="1" w:styleId="6AA891787B56492B983DFF1D75C46CCD">
    <w:name w:val="6AA891787B56492B983DFF1D75C46CCD"/>
  </w:style>
  <w:style w:type="paragraph" w:customStyle="1" w:styleId="FF1C249176B14E559757DFE781490356">
    <w:name w:val="FF1C249176B14E559757DFE781490356"/>
  </w:style>
  <w:style w:type="paragraph" w:customStyle="1" w:styleId="12E9379FE5F945B0BE7D60CB73F83047">
    <w:name w:val="12E9379FE5F945B0BE7D60CB73F83047"/>
  </w:style>
  <w:style w:type="paragraph" w:customStyle="1" w:styleId="168195EE520846CFBE50E9AB99837B8D">
    <w:name w:val="168195EE520846CFBE50E9AB99837B8D"/>
  </w:style>
  <w:style w:type="paragraph" w:customStyle="1" w:styleId="F89967E9E45041C0A28B55F0B5D8A708">
    <w:name w:val="F89967E9E45041C0A28B55F0B5D8A708"/>
  </w:style>
  <w:style w:type="paragraph" w:customStyle="1" w:styleId="3DB0BB24A8484871906402BF2D78B198">
    <w:name w:val="3DB0BB24A8484871906402BF2D78B198"/>
  </w:style>
  <w:style w:type="paragraph" w:customStyle="1" w:styleId="50FE08670E914A3A8AC947CD8CC9A5A9">
    <w:name w:val="50FE08670E914A3A8AC947CD8CC9A5A9"/>
  </w:style>
  <w:style w:type="paragraph" w:customStyle="1" w:styleId="CFCD9EFE49F746199EF5A28BC5B1F1FA">
    <w:name w:val="CFCD9EFE49F746199EF5A28BC5B1F1FA"/>
  </w:style>
  <w:style w:type="paragraph" w:customStyle="1" w:styleId="E79A32952DDB445582329CE52BE3E15C">
    <w:name w:val="E79A32952DDB445582329CE52BE3E15C"/>
  </w:style>
  <w:style w:type="paragraph" w:customStyle="1" w:styleId="EDFA6DA6989541EEBAAD3B19335AE8D5">
    <w:name w:val="EDFA6DA6989541EEBAAD3B19335AE8D5"/>
  </w:style>
  <w:style w:type="paragraph" w:customStyle="1" w:styleId="0D92B878452A450E9F69E54A0ABACFAA">
    <w:name w:val="0D92B878452A450E9F69E54A0ABACFA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496F665A8D04E9484FC2BF9C197B249">
    <w:name w:val="D496F665A8D04E9484FC2BF9C197B249"/>
  </w:style>
  <w:style w:type="paragraph" w:customStyle="1" w:styleId="839397319AC247818626B29B19F69B75">
    <w:name w:val="839397319AC247818626B29B19F69B75"/>
  </w:style>
  <w:style w:type="paragraph" w:customStyle="1" w:styleId="7C99FDBD24D445CF8C6432E7DB8868F4">
    <w:name w:val="7C99FDBD24D445CF8C6432E7DB8868F4"/>
  </w:style>
  <w:style w:type="paragraph" w:customStyle="1" w:styleId="A61A222FF7CB472D8DA2E218A50EBBC0">
    <w:name w:val="A61A222FF7CB472D8DA2E218A50EBBC0"/>
  </w:style>
  <w:style w:type="paragraph" w:customStyle="1" w:styleId="85060BA964EA4893A199B590BF2A913B">
    <w:name w:val="85060BA964EA4893A199B590BF2A913B"/>
  </w:style>
  <w:style w:type="paragraph" w:customStyle="1" w:styleId="2B13ACBF29374F228D51292AE8ACEEA1">
    <w:name w:val="2B13ACBF29374F228D51292AE8ACEEA1"/>
  </w:style>
  <w:style w:type="paragraph" w:customStyle="1" w:styleId="74E42CBF84BC406099E3AB66B0847FEF">
    <w:name w:val="74E42CBF84BC406099E3AB66B0847FEF"/>
  </w:style>
  <w:style w:type="paragraph" w:customStyle="1" w:styleId="C937819F8DD54D1790310489BEF6308B">
    <w:name w:val="C937819F8DD54D1790310489BEF6308B"/>
  </w:style>
  <w:style w:type="paragraph" w:customStyle="1" w:styleId="A55A3CAB833241C3AE0D393B38C5AED7">
    <w:name w:val="A55A3CAB833241C3AE0D393B38C5AED7"/>
  </w:style>
  <w:style w:type="paragraph" w:customStyle="1" w:styleId="30841BAA9BE740EE8EB5F7821ED641B3">
    <w:name w:val="30841BAA9BE740EE8EB5F7821ED641B3"/>
  </w:style>
  <w:style w:type="paragraph" w:customStyle="1" w:styleId="6F835245829A47F5B4A1E7005DB48261">
    <w:name w:val="6F835245829A47F5B4A1E7005DB48261"/>
  </w:style>
  <w:style w:type="paragraph" w:customStyle="1" w:styleId="F82107BFAB6B4254B27C6FEC1480C503">
    <w:name w:val="F82107BFAB6B4254B27C6FEC1480C503"/>
  </w:style>
  <w:style w:type="paragraph" w:customStyle="1" w:styleId="211E76730CA24849B3853E0EA97886A1">
    <w:name w:val="211E76730CA24849B3853E0EA97886A1"/>
  </w:style>
  <w:style w:type="paragraph" w:customStyle="1" w:styleId="E1DEA54D31F14D269177299E2AE265B7">
    <w:name w:val="E1DEA54D31F14D269177299E2AE265B7"/>
  </w:style>
  <w:style w:type="paragraph" w:customStyle="1" w:styleId="4F4B611102834E9F84422EA524F67CB8">
    <w:name w:val="4F4B611102834E9F84422EA524F67CB8"/>
  </w:style>
  <w:style w:type="paragraph" w:customStyle="1" w:styleId="4966E4F50D7F415C9051568C23675982">
    <w:name w:val="4966E4F50D7F415C9051568C23675982"/>
  </w:style>
  <w:style w:type="paragraph" w:customStyle="1" w:styleId="A209C6A0A1ED4EC9AEF2FCF4927245EE">
    <w:name w:val="A209C6A0A1ED4EC9AEF2FCF4927245EE"/>
  </w:style>
  <w:style w:type="paragraph" w:customStyle="1" w:styleId="7013033C959745F48B5F1CB94C61D961">
    <w:name w:val="7013033C959745F48B5F1CB94C61D961"/>
  </w:style>
  <w:style w:type="paragraph" w:customStyle="1" w:styleId="A84F299DF0E4475AA80C7099EDE7F7B3">
    <w:name w:val="A84F299DF0E4475AA80C7099EDE7F7B3"/>
  </w:style>
  <w:style w:type="paragraph" w:customStyle="1" w:styleId="142244CC011A442B84C2F7E316D1C6C6">
    <w:name w:val="142244CC011A442B84C2F7E316D1C6C6"/>
  </w:style>
  <w:style w:type="paragraph" w:customStyle="1" w:styleId="AC4BDBECB36F47A293E5D29667462BD4">
    <w:name w:val="AC4BDBECB36F47A293E5D29667462BD4"/>
  </w:style>
  <w:style w:type="paragraph" w:customStyle="1" w:styleId="5D23D2F4A97B4473BAC781061FAF1F05">
    <w:name w:val="5D23D2F4A97B4473BAC781061FAF1F05"/>
  </w:style>
  <w:style w:type="paragraph" w:customStyle="1" w:styleId="89D23D9E3D0A477C96D479E67594722E">
    <w:name w:val="89D23D9E3D0A477C96D479E67594722E"/>
  </w:style>
  <w:style w:type="paragraph" w:customStyle="1" w:styleId="250134CE49624F1DADCE451AB813D0B8">
    <w:name w:val="250134CE49624F1DADCE451AB813D0B8"/>
  </w:style>
  <w:style w:type="paragraph" w:customStyle="1" w:styleId="B23B347E783143E7BF98D16A64E0811D">
    <w:name w:val="B23B347E783143E7BF98D16A64E0811D"/>
  </w:style>
  <w:style w:type="paragraph" w:customStyle="1" w:styleId="67F59FFC48074A0481AA1209669F0AF6">
    <w:name w:val="67F59FFC48074A0481AA1209669F0A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s</dc:creator>
  <cp:lastModifiedBy>i7pc2</cp:lastModifiedBy>
  <cp:revision>4</cp:revision>
  <dcterms:created xsi:type="dcterms:W3CDTF">2018-09-17T23:34:00Z</dcterms:created>
  <dcterms:modified xsi:type="dcterms:W3CDTF">2018-09-19T18:31:00Z</dcterms:modified>
</cp:coreProperties>
</file>