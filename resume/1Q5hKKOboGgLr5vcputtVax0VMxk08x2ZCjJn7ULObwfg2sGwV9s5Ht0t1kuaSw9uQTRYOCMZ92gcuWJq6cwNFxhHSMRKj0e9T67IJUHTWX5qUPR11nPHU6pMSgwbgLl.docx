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75BD1C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aWxbAwAANw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503BF4" w:rsidP="001B2ABD">
            <w:pPr>
              <w:pStyle w:val="Title"/>
            </w:pPr>
            <w:r>
              <w:t>Riley Basher</w:t>
            </w:r>
          </w:p>
          <w:p w:rsidR="001B2ABD" w:rsidRDefault="00503BF4" w:rsidP="00503BF4">
            <w:pPr>
              <w:pStyle w:val="Subtitle"/>
            </w:pPr>
            <w:r w:rsidRPr="00BA7C7B">
              <w:rPr>
                <w:spacing w:val="15"/>
                <w:w w:val="49"/>
              </w:rPr>
              <w:t>Desktop Support Technicia</w:t>
            </w:r>
            <w:r w:rsidRPr="00BA7C7B">
              <w:rPr>
                <w:spacing w:val="30"/>
                <w:w w:val="49"/>
              </w:rPr>
              <w:t>n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F59F29DCB9134E7B81ABC9F091ADB578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5608E" w:rsidP="0025608E">
            <w:r>
              <w:t>Working in Logistics for the past 8 years I have recently become a Google IT Support Professional and am looking to work in IT. I am a great team player, dependable, and on time always.</w:t>
            </w:r>
            <w:r w:rsidR="00106CF6">
              <w:t xml:space="preserve"> My ideal company is a collaborative one where communication is key and working together is encouraged to solve difficult problems.</w:t>
            </w:r>
          </w:p>
          <w:p w:rsidR="00036450" w:rsidRDefault="00036450" w:rsidP="00036450"/>
          <w:sdt>
            <w:sdtPr>
              <w:id w:val="-1954003311"/>
              <w:placeholder>
                <w:docPart w:val="FBA249F6DCAF4560BD231DA381EE0DC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A746EF14F2048099215DD81E743B503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9412AD" w:rsidP="004D3011">
            <w:r>
              <w:t>253-307-1466</w:t>
            </w:r>
          </w:p>
          <w:p w:rsidR="004D3011" w:rsidRDefault="004D3011" w:rsidP="004D3011"/>
          <w:sdt>
            <w:sdtPr>
              <w:id w:val="-240260293"/>
              <w:placeholder>
                <w:docPart w:val="2FC5E1041DFD41F5A199501DB34941E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9412AD" w:rsidP="004D3011">
            <w:pPr>
              <w:rPr>
                <w:rStyle w:val="Hyperlink"/>
              </w:rPr>
            </w:pPr>
            <w:r>
              <w:t>rileybasher@gmail.com</w:t>
            </w:r>
          </w:p>
          <w:p w:rsidR="004D3011" w:rsidRPr="00CB0055" w:rsidRDefault="009418D3" w:rsidP="00CB0055">
            <w:pPr>
              <w:pStyle w:val="Heading3"/>
            </w:pPr>
            <w:r>
              <w:t>skills</w:t>
            </w:r>
          </w:p>
          <w:p w:rsidR="00503BF4" w:rsidRDefault="009418D3" w:rsidP="004D3011">
            <w:r>
              <w:t>Technical Support</w:t>
            </w:r>
          </w:p>
          <w:p w:rsidR="00503BF4" w:rsidRDefault="009418D3" w:rsidP="00503BF4">
            <w:r>
              <w:t>Windows</w:t>
            </w:r>
          </w:p>
          <w:p w:rsidR="009418D3" w:rsidRDefault="009418D3" w:rsidP="00503BF4">
            <w:r>
              <w:t>MacOS</w:t>
            </w:r>
          </w:p>
          <w:p w:rsidR="009418D3" w:rsidRDefault="009418D3" w:rsidP="00503BF4">
            <w:r>
              <w:t>Google Suite</w:t>
            </w:r>
          </w:p>
          <w:p w:rsidR="009418D3" w:rsidRDefault="009418D3" w:rsidP="00503BF4">
            <w:r>
              <w:t>Troubleshooting</w:t>
            </w:r>
          </w:p>
          <w:p w:rsidR="009418D3" w:rsidRDefault="009418D3" w:rsidP="00503BF4">
            <w:r>
              <w:t>PowerShell</w:t>
            </w:r>
          </w:p>
          <w:p w:rsidR="009418D3" w:rsidRDefault="009418D3" w:rsidP="00503BF4">
            <w:r>
              <w:t>Active Directory</w:t>
            </w:r>
          </w:p>
          <w:p w:rsidR="009418D3" w:rsidRDefault="009418D3" w:rsidP="00503BF4">
            <w:r>
              <w:t>Linux</w:t>
            </w:r>
          </w:p>
          <w:p w:rsidR="00F732C7" w:rsidRDefault="00F732C7" w:rsidP="00503BF4">
            <w:r>
              <w:t>Hardware Installation &amp; Replacement</w:t>
            </w:r>
          </w:p>
          <w:p w:rsidR="00F732C7" w:rsidRDefault="00F732C7" w:rsidP="00503BF4">
            <w:r>
              <w:t>Customer Service</w:t>
            </w:r>
          </w:p>
          <w:p w:rsidR="00F732C7" w:rsidRPr="004D3011" w:rsidRDefault="00F732C7" w:rsidP="00503BF4">
            <w:r>
              <w:t>SCRUM</w:t>
            </w:r>
            <w:bookmarkStart w:id="0" w:name="_GoBack"/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149AEB3F3F1497CA589FC4469A2F152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765E64" w:rsidP="00B359E4">
            <w:pPr>
              <w:pStyle w:val="Heading4"/>
            </w:pPr>
            <w:r>
              <w:t>Northwest Career and Technical HS</w:t>
            </w:r>
          </w:p>
          <w:p w:rsidR="00036450" w:rsidRDefault="00765E64" w:rsidP="00765E64">
            <w:pPr>
              <w:pStyle w:val="Date"/>
            </w:pPr>
            <w:r>
              <w:t>2010</w:t>
            </w:r>
            <w:r w:rsidR="00036450" w:rsidRPr="00B359E4">
              <w:t xml:space="preserve"> </w:t>
            </w:r>
            <w:r w:rsidR="00503BF4">
              <w:t>–</w:t>
            </w:r>
            <w:r w:rsidR="00036450" w:rsidRPr="00B359E4">
              <w:t xml:space="preserve"> </w:t>
            </w:r>
            <w:r>
              <w:t>2014</w:t>
            </w:r>
          </w:p>
          <w:p w:rsidR="00503BF4" w:rsidRDefault="00503BF4" w:rsidP="00503BF4">
            <w:pPr>
              <w:rPr>
                <w:b/>
              </w:rPr>
            </w:pPr>
            <w:r>
              <w:rPr>
                <w:b/>
              </w:rPr>
              <w:t>Google IT Support Professional</w:t>
            </w:r>
          </w:p>
          <w:p w:rsidR="00503BF4" w:rsidRPr="00503BF4" w:rsidRDefault="00503BF4" w:rsidP="00503BF4">
            <w:r>
              <w:t>2020</w:t>
            </w:r>
          </w:p>
          <w:sdt>
            <w:sdtPr>
              <w:id w:val="1001553383"/>
              <w:placeholder>
                <w:docPart w:val="258DF886ABAB4668AEC2A9BC191F584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CE2E31" w:rsidP="00B359E4">
            <w:pPr>
              <w:pStyle w:val="Heading4"/>
              <w:rPr>
                <w:bCs/>
              </w:rPr>
            </w:pPr>
            <w:r>
              <w:t>Merry Makers</w:t>
            </w:r>
            <w:r w:rsidR="00036450">
              <w:t xml:space="preserve"> </w:t>
            </w:r>
            <w:r>
              <w:t>|</w:t>
            </w:r>
            <w:r w:rsidR="00036450" w:rsidRPr="00036450">
              <w:t xml:space="preserve"> </w:t>
            </w:r>
            <w:r>
              <w:t>Operations Manager</w:t>
            </w:r>
          </w:p>
          <w:p w:rsidR="00036450" w:rsidRPr="00036450" w:rsidRDefault="00CE2E31" w:rsidP="00B359E4">
            <w:pPr>
              <w:pStyle w:val="Date"/>
            </w:pPr>
            <w:r>
              <w:t>March 2020</w:t>
            </w:r>
            <w:r w:rsidR="00036450" w:rsidRPr="00036450">
              <w:t>–</w:t>
            </w:r>
            <w:r>
              <w:t>Present</w:t>
            </w:r>
          </w:p>
          <w:p w:rsidR="00CE2E31" w:rsidRDefault="00CE2E31" w:rsidP="00036450">
            <w:r>
              <w:t>-Scheduling of team members</w:t>
            </w:r>
          </w:p>
          <w:p w:rsidR="00CE2E31" w:rsidRDefault="00CE2E31" w:rsidP="00036450">
            <w:r>
              <w:t>-Creating SOP’s</w:t>
            </w:r>
          </w:p>
          <w:p w:rsidR="00CE2E31" w:rsidRDefault="00CE2E31" w:rsidP="00036450">
            <w:r>
              <w:t>-Installation and troubleshooting of all office computers and printers</w:t>
            </w:r>
          </w:p>
          <w:p w:rsidR="00CE2E31" w:rsidRDefault="00CE2E31" w:rsidP="00036450">
            <w:r>
              <w:t>-Excel and Publisher</w:t>
            </w:r>
          </w:p>
          <w:p w:rsidR="00036450" w:rsidRDefault="00CE2E31" w:rsidP="00036450">
            <w:r>
              <w:t>-Google Drive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503BF4" w:rsidP="00B359E4">
            <w:pPr>
              <w:pStyle w:val="Heading4"/>
              <w:rPr>
                <w:bCs/>
              </w:rPr>
            </w:pPr>
            <w:r>
              <w:t xml:space="preserve">Flooret </w:t>
            </w:r>
            <w:r w:rsidRPr="004D3011">
              <w:t>|</w:t>
            </w:r>
            <w:r>
              <w:t xml:space="preserve"> </w:t>
            </w:r>
            <w:r w:rsidRPr="004D3011">
              <w:t>Warehouse</w:t>
            </w:r>
            <w:r w:rsidR="00CE2E31">
              <w:t xml:space="preserve"> Specialist</w:t>
            </w:r>
          </w:p>
          <w:p w:rsidR="004D3011" w:rsidRPr="004D3011" w:rsidRDefault="00503BF4" w:rsidP="00B359E4">
            <w:pPr>
              <w:pStyle w:val="Date"/>
            </w:pPr>
            <w:r>
              <w:t>February</w:t>
            </w:r>
            <w:r w:rsidR="00CE2E31">
              <w:t xml:space="preserve"> 2019</w:t>
            </w:r>
            <w:r w:rsidR="004D3011" w:rsidRPr="004D3011">
              <w:t>–</w:t>
            </w:r>
            <w:r w:rsidR="00CE2E31">
              <w:t>February 2020</w:t>
            </w:r>
          </w:p>
          <w:p w:rsidR="00503BF4" w:rsidRDefault="00503BF4" w:rsidP="004D3011">
            <w:r>
              <w:t>-Create customer profiles using Google Sheets</w:t>
            </w:r>
          </w:p>
          <w:p w:rsidR="00503BF4" w:rsidRDefault="00503BF4" w:rsidP="004D3011">
            <w:r>
              <w:t>-Assist customers with in person order pick up and on site ordering</w:t>
            </w:r>
          </w:p>
          <w:p w:rsidR="00503BF4" w:rsidRDefault="00503BF4" w:rsidP="004D3011">
            <w:r>
              <w:t>-Windows</w:t>
            </w:r>
          </w:p>
          <w:p w:rsidR="004D3011" w:rsidRPr="004D3011" w:rsidRDefault="00503BF4" w:rsidP="004D3011">
            <w:r>
              <w:t>-MacOS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503BF4" w:rsidP="00B359E4">
            <w:pPr>
              <w:pStyle w:val="Heading4"/>
              <w:rPr>
                <w:bCs/>
              </w:rPr>
            </w:pPr>
            <w:r>
              <w:t>Fastenal |</w:t>
            </w:r>
            <w:r w:rsidRPr="004D3011">
              <w:t xml:space="preserve"> Sort</w:t>
            </w:r>
            <w:r>
              <w:t xml:space="preserve"> Lead</w:t>
            </w:r>
          </w:p>
          <w:p w:rsidR="004D3011" w:rsidRPr="004D3011" w:rsidRDefault="00503BF4" w:rsidP="00B359E4">
            <w:pPr>
              <w:pStyle w:val="Date"/>
            </w:pPr>
            <w:r>
              <w:t>January 2016</w:t>
            </w:r>
            <w:r w:rsidR="004D3011" w:rsidRPr="004D3011">
              <w:t>–</w:t>
            </w:r>
            <w:r>
              <w:t>March 2017</w:t>
            </w:r>
          </w:p>
          <w:p w:rsidR="0025608E" w:rsidRDefault="0025608E" w:rsidP="004D3011">
            <w:r>
              <w:t>-WMS</w:t>
            </w:r>
          </w:p>
          <w:p w:rsidR="0025608E" w:rsidRDefault="0025608E" w:rsidP="004D3011">
            <w:r>
              <w:t>-Windows</w:t>
            </w:r>
          </w:p>
          <w:p w:rsidR="004D3011" w:rsidRPr="004D3011" w:rsidRDefault="0025608E" w:rsidP="004D3011">
            <w:r>
              <w:t>-Scheduling of 22 team members through Google Sheets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FC3CB8FF62EE4CAA9FB96E5B970218F9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CE2E31" w:rsidP="000C45FF">
      <w:pPr>
        <w:tabs>
          <w:tab w:val="left" w:pos="990"/>
        </w:tabs>
      </w:pPr>
      <w:r>
        <w:t>+</w:t>
      </w: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C7B" w:rsidRDefault="00BA7C7B" w:rsidP="000C45FF">
      <w:r>
        <w:separator/>
      </w:r>
    </w:p>
  </w:endnote>
  <w:endnote w:type="continuationSeparator" w:id="0">
    <w:p w:rsidR="00BA7C7B" w:rsidRDefault="00BA7C7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C7B" w:rsidRDefault="00BA7C7B" w:rsidP="000C45FF">
      <w:r>
        <w:separator/>
      </w:r>
    </w:p>
  </w:footnote>
  <w:footnote w:type="continuationSeparator" w:id="0">
    <w:p w:rsidR="00BA7C7B" w:rsidRDefault="00BA7C7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64"/>
    <w:rsid w:val="00036450"/>
    <w:rsid w:val="00094499"/>
    <w:rsid w:val="000C45FF"/>
    <w:rsid w:val="000E3FD1"/>
    <w:rsid w:val="00106CF6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08E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03BF4"/>
    <w:rsid w:val="005262AC"/>
    <w:rsid w:val="005E39D5"/>
    <w:rsid w:val="00600670"/>
    <w:rsid w:val="0062123A"/>
    <w:rsid w:val="00646E75"/>
    <w:rsid w:val="006771D0"/>
    <w:rsid w:val="00715FCB"/>
    <w:rsid w:val="00743101"/>
    <w:rsid w:val="00765E64"/>
    <w:rsid w:val="00767D70"/>
    <w:rsid w:val="007775E1"/>
    <w:rsid w:val="007867A0"/>
    <w:rsid w:val="007927F5"/>
    <w:rsid w:val="00802CA0"/>
    <w:rsid w:val="009260CD"/>
    <w:rsid w:val="009412AD"/>
    <w:rsid w:val="009418D3"/>
    <w:rsid w:val="00952C25"/>
    <w:rsid w:val="00A2118D"/>
    <w:rsid w:val="00AD76E2"/>
    <w:rsid w:val="00B20152"/>
    <w:rsid w:val="00B359E4"/>
    <w:rsid w:val="00B57D98"/>
    <w:rsid w:val="00B70850"/>
    <w:rsid w:val="00BA7C7B"/>
    <w:rsid w:val="00C066B6"/>
    <w:rsid w:val="00C37BA1"/>
    <w:rsid w:val="00C4674C"/>
    <w:rsid w:val="00C506CF"/>
    <w:rsid w:val="00C72BED"/>
    <w:rsid w:val="00C9578B"/>
    <w:rsid w:val="00CB0055"/>
    <w:rsid w:val="00CE2E31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32C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ley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LDAP</c:v>
                </c:pt>
                <c:pt idx="1">
                  <c:v>LAN</c:v>
                </c:pt>
                <c:pt idx="2">
                  <c:v>Support</c:v>
                </c:pt>
                <c:pt idx="3">
                  <c:v>VM</c:v>
                </c:pt>
                <c:pt idx="4">
                  <c:v>Security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0.75</c:v>
                </c:pt>
                <c:pt idx="3">
                  <c:v>0.25</c:v>
                </c:pt>
                <c:pt idx="4">
                  <c:v>0.25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271362384"/>
        <c:axId val="-271365104"/>
      </c:barChart>
      <c:catAx>
        <c:axId val="-271362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1365104"/>
        <c:crosses val="autoZero"/>
        <c:auto val="1"/>
        <c:lblAlgn val="ctr"/>
        <c:lblOffset val="100"/>
        <c:noMultiLvlLbl val="0"/>
      </c:catAx>
      <c:valAx>
        <c:axId val="-271365104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7136238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9F29DCB9134E7B81ABC9F091AD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F00FF-1AE0-46AE-8DB1-E05BFC5E2ED8}"/>
      </w:docPartPr>
      <w:docPartBody>
        <w:p w:rsidR="009666EE" w:rsidRDefault="0053421E">
          <w:pPr>
            <w:pStyle w:val="F59F29DCB9134E7B81ABC9F091ADB578"/>
          </w:pPr>
          <w:r w:rsidRPr="00D5459D">
            <w:t>Profile</w:t>
          </w:r>
        </w:p>
      </w:docPartBody>
    </w:docPart>
    <w:docPart>
      <w:docPartPr>
        <w:name w:val="FBA249F6DCAF4560BD231DA381EE0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67ABE-19E7-4E41-8A14-4DBAC9195B55}"/>
      </w:docPartPr>
      <w:docPartBody>
        <w:p w:rsidR="009666EE" w:rsidRDefault="0053421E">
          <w:pPr>
            <w:pStyle w:val="FBA249F6DCAF4560BD231DA381EE0DC8"/>
          </w:pPr>
          <w:r w:rsidRPr="00CB0055">
            <w:t>Contact</w:t>
          </w:r>
        </w:p>
      </w:docPartBody>
    </w:docPart>
    <w:docPart>
      <w:docPartPr>
        <w:name w:val="7A746EF14F2048099215DD81E743B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28E46-08EA-4E02-9B5F-52E193E3B57A}"/>
      </w:docPartPr>
      <w:docPartBody>
        <w:p w:rsidR="009666EE" w:rsidRDefault="0053421E">
          <w:pPr>
            <w:pStyle w:val="7A746EF14F2048099215DD81E743B503"/>
          </w:pPr>
          <w:r w:rsidRPr="004D3011">
            <w:t>PHONE:</w:t>
          </w:r>
        </w:p>
      </w:docPartBody>
    </w:docPart>
    <w:docPart>
      <w:docPartPr>
        <w:name w:val="2FC5E1041DFD41F5A199501DB3494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9455-01AF-4056-A66A-2B82834050B1}"/>
      </w:docPartPr>
      <w:docPartBody>
        <w:p w:rsidR="009666EE" w:rsidRDefault="0053421E">
          <w:pPr>
            <w:pStyle w:val="2FC5E1041DFD41F5A199501DB34941E9"/>
          </w:pPr>
          <w:r w:rsidRPr="004D3011">
            <w:t>EMAIL:</w:t>
          </w:r>
        </w:p>
      </w:docPartBody>
    </w:docPart>
    <w:docPart>
      <w:docPartPr>
        <w:name w:val="1149AEB3F3F1497CA589FC4469A2F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0394-A86F-4E49-9F42-27D01612BF64}"/>
      </w:docPartPr>
      <w:docPartBody>
        <w:p w:rsidR="009666EE" w:rsidRDefault="0053421E">
          <w:pPr>
            <w:pStyle w:val="1149AEB3F3F1497CA589FC4469A2F152"/>
          </w:pPr>
          <w:r w:rsidRPr="00036450">
            <w:t>EDUCATION</w:t>
          </w:r>
        </w:p>
      </w:docPartBody>
    </w:docPart>
    <w:docPart>
      <w:docPartPr>
        <w:name w:val="258DF886ABAB4668AEC2A9BC191F5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4FC13-689D-4DB6-BA65-07E779A52A73}"/>
      </w:docPartPr>
      <w:docPartBody>
        <w:p w:rsidR="009666EE" w:rsidRDefault="0053421E">
          <w:pPr>
            <w:pStyle w:val="258DF886ABAB4668AEC2A9BC191F5840"/>
          </w:pPr>
          <w:r w:rsidRPr="00036450">
            <w:t>WORK EXPERIENCE</w:t>
          </w:r>
        </w:p>
      </w:docPartBody>
    </w:docPart>
    <w:docPart>
      <w:docPartPr>
        <w:name w:val="FC3CB8FF62EE4CAA9FB96E5B97021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FC190-0BE1-43FE-8AE1-1406C69EF217}"/>
      </w:docPartPr>
      <w:docPartBody>
        <w:p w:rsidR="009666EE" w:rsidRDefault="0053421E">
          <w:pPr>
            <w:pStyle w:val="FC3CB8FF62EE4CAA9FB96E5B970218F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1E"/>
    <w:rsid w:val="002A1F6B"/>
    <w:rsid w:val="0053421E"/>
    <w:rsid w:val="0096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CD2A42B5141FFA9AB111DB58126B3">
    <w:name w:val="691CD2A42B5141FFA9AB111DB58126B3"/>
  </w:style>
  <w:style w:type="paragraph" w:customStyle="1" w:styleId="A739ADA3A13A49B6A6BB24BF7D8D11EB">
    <w:name w:val="A739ADA3A13A49B6A6BB24BF7D8D11EB"/>
  </w:style>
  <w:style w:type="paragraph" w:customStyle="1" w:styleId="F59F29DCB9134E7B81ABC9F091ADB578">
    <w:name w:val="F59F29DCB9134E7B81ABC9F091ADB578"/>
  </w:style>
  <w:style w:type="paragraph" w:customStyle="1" w:styleId="285D057290EC47099109FEE4EE959C87">
    <w:name w:val="285D057290EC47099109FEE4EE959C87"/>
  </w:style>
  <w:style w:type="paragraph" w:customStyle="1" w:styleId="FBA249F6DCAF4560BD231DA381EE0DC8">
    <w:name w:val="FBA249F6DCAF4560BD231DA381EE0DC8"/>
  </w:style>
  <w:style w:type="paragraph" w:customStyle="1" w:styleId="7A746EF14F2048099215DD81E743B503">
    <w:name w:val="7A746EF14F2048099215DD81E743B503"/>
  </w:style>
  <w:style w:type="paragraph" w:customStyle="1" w:styleId="C3D6CF7B1271464AA92341885D714B66">
    <w:name w:val="C3D6CF7B1271464AA92341885D714B66"/>
  </w:style>
  <w:style w:type="paragraph" w:customStyle="1" w:styleId="1DB0E28736CE4F86956A2A9905F29F7D">
    <w:name w:val="1DB0E28736CE4F86956A2A9905F29F7D"/>
  </w:style>
  <w:style w:type="paragraph" w:customStyle="1" w:styleId="645DFFFA960A4679999DDA558CA6F5D3">
    <w:name w:val="645DFFFA960A4679999DDA558CA6F5D3"/>
  </w:style>
  <w:style w:type="paragraph" w:customStyle="1" w:styleId="2FC5E1041DFD41F5A199501DB34941E9">
    <w:name w:val="2FC5E1041DFD41F5A199501DB34941E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7BEA0FAD631468A9BEAF588B7006BE8">
    <w:name w:val="77BEA0FAD631468A9BEAF588B7006BE8"/>
  </w:style>
  <w:style w:type="paragraph" w:customStyle="1" w:styleId="A67B789C821B4FC787BDB13525F9E345">
    <w:name w:val="A67B789C821B4FC787BDB13525F9E345"/>
  </w:style>
  <w:style w:type="paragraph" w:customStyle="1" w:styleId="BCF2B01C7BA943E591EA089625EB9DE2">
    <w:name w:val="BCF2B01C7BA943E591EA089625EB9DE2"/>
  </w:style>
  <w:style w:type="paragraph" w:customStyle="1" w:styleId="C6FD052CE34B42F3AD22E38E0F49BCAB">
    <w:name w:val="C6FD052CE34B42F3AD22E38E0F49BCAB"/>
  </w:style>
  <w:style w:type="paragraph" w:customStyle="1" w:styleId="3BA95C3222E44A5C874A500B9EEBF761">
    <w:name w:val="3BA95C3222E44A5C874A500B9EEBF761"/>
  </w:style>
  <w:style w:type="paragraph" w:customStyle="1" w:styleId="FAA618ED837F4846849DDFC916FBA746">
    <w:name w:val="FAA618ED837F4846849DDFC916FBA746"/>
  </w:style>
  <w:style w:type="paragraph" w:customStyle="1" w:styleId="1149AEB3F3F1497CA589FC4469A2F152">
    <w:name w:val="1149AEB3F3F1497CA589FC4469A2F152"/>
  </w:style>
  <w:style w:type="paragraph" w:customStyle="1" w:styleId="84AFF34A383F4DBBA057DAAC9DDF9A35">
    <w:name w:val="84AFF34A383F4DBBA057DAAC9DDF9A35"/>
  </w:style>
  <w:style w:type="paragraph" w:customStyle="1" w:styleId="86CBDF86D5614361A1A41D16BF234424">
    <w:name w:val="86CBDF86D5614361A1A41D16BF234424"/>
  </w:style>
  <w:style w:type="paragraph" w:customStyle="1" w:styleId="B153D64EF7CC42789F767E73D902C964">
    <w:name w:val="B153D64EF7CC42789F767E73D902C964"/>
  </w:style>
  <w:style w:type="paragraph" w:customStyle="1" w:styleId="C7372D4DA82B4AA28451C07EE62F1DD1">
    <w:name w:val="C7372D4DA82B4AA28451C07EE62F1DD1"/>
  </w:style>
  <w:style w:type="paragraph" w:customStyle="1" w:styleId="1C806EF945D6441F87589AEC8078C453">
    <w:name w:val="1C806EF945D6441F87589AEC8078C453"/>
  </w:style>
  <w:style w:type="paragraph" w:customStyle="1" w:styleId="18789EDD851247879A7AA76F5410116E">
    <w:name w:val="18789EDD851247879A7AA76F5410116E"/>
  </w:style>
  <w:style w:type="paragraph" w:customStyle="1" w:styleId="2A79B13821CD4DBBA2023541F14435ED">
    <w:name w:val="2A79B13821CD4DBBA2023541F14435ED"/>
  </w:style>
  <w:style w:type="paragraph" w:customStyle="1" w:styleId="258DF886ABAB4668AEC2A9BC191F5840">
    <w:name w:val="258DF886ABAB4668AEC2A9BC191F5840"/>
  </w:style>
  <w:style w:type="paragraph" w:customStyle="1" w:styleId="B55F967557A840BA8F4E0F42036082F0">
    <w:name w:val="B55F967557A840BA8F4E0F42036082F0"/>
  </w:style>
  <w:style w:type="paragraph" w:customStyle="1" w:styleId="B62065BC2E844F58AF85F3FAC12856E1">
    <w:name w:val="B62065BC2E844F58AF85F3FAC12856E1"/>
  </w:style>
  <w:style w:type="paragraph" w:customStyle="1" w:styleId="E100FEFD5556435185E23DE55FF228DA">
    <w:name w:val="E100FEFD5556435185E23DE55FF228DA"/>
  </w:style>
  <w:style w:type="paragraph" w:customStyle="1" w:styleId="F2A4C5161B644A3BA2A335B8B263EF87">
    <w:name w:val="F2A4C5161B644A3BA2A335B8B263EF87"/>
  </w:style>
  <w:style w:type="paragraph" w:customStyle="1" w:styleId="EB15FFC3493E4EE480FB75B9B207A15D">
    <w:name w:val="EB15FFC3493E4EE480FB75B9B207A15D"/>
  </w:style>
  <w:style w:type="paragraph" w:customStyle="1" w:styleId="6BAA6CF2E3D5447B98EE529CF781B251">
    <w:name w:val="6BAA6CF2E3D5447B98EE529CF781B251"/>
  </w:style>
  <w:style w:type="paragraph" w:customStyle="1" w:styleId="D9DFE4D1A7294275AC03339C99E41C2E">
    <w:name w:val="D9DFE4D1A7294275AC03339C99E41C2E"/>
  </w:style>
  <w:style w:type="paragraph" w:customStyle="1" w:styleId="FD6FD5A8C46044C4967AEF61D9D51310">
    <w:name w:val="FD6FD5A8C46044C4967AEF61D9D51310"/>
  </w:style>
  <w:style w:type="paragraph" w:customStyle="1" w:styleId="AC272B3123514815B9865670EBC55493">
    <w:name w:val="AC272B3123514815B9865670EBC55493"/>
  </w:style>
  <w:style w:type="paragraph" w:customStyle="1" w:styleId="BA212BE409424FBAB8E3F257EB181347">
    <w:name w:val="BA212BE409424FBAB8E3F257EB181347"/>
  </w:style>
  <w:style w:type="paragraph" w:customStyle="1" w:styleId="A1B5D724048A4DAF83E83F42C7655EF7">
    <w:name w:val="A1B5D724048A4DAF83E83F42C7655EF7"/>
  </w:style>
  <w:style w:type="paragraph" w:customStyle="1" w:styleId="8DC8C40EDEA942BABF89285FEE5CC35B">
    <w:name w:val="8DC8C40EDEA942BABF89285FEE5CC35B"/>
  </w:style>
  <w:style w:type="paragraph" w:customStyle="1" w:styleId="17245296EB254996A96B7CA67F4E61CA">
    <w:name w:val="17245296EB254996A96B7CA67F4E61CA"/>
  </w:style>
  <w:style w:type="paragraph" w:customStyle="1" w:styleId="10549084603544FCAD238CC09949964D">
    <w:name w:val="10549084603544FCAD238CC09949964D"/>
  </w:style>
  <w:style w:type="paragraph" w:customStyle="1" w:styleId="9E164374CA544E97BD1BADB3F0639FD4">
    <w:name w:val="9E164374CA544E97BD1BADB3F0639FD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C3CB8FF62EE4CAA9FB96E5B970218F9">
    <w:name w:val="FC3CB8FF62EE4CAA9FB96E5B97021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2021-06-29T15:02:00Z</dcterms:created>
  <dcterms:modified xsi:type="dcterms:W3CDTF">2021-06-29T17:47:00Z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