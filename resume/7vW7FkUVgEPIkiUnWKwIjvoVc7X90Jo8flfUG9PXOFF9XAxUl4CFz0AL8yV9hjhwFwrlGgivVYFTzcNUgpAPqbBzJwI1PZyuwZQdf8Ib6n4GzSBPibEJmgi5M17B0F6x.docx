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82F99" w14:textId="67331DDC" w:rsidR="00394A6D" w:rsidRPr="00170760" w:rsidRDefault="00260401" w:rsidP="005E524C">
      <w:pPr>
        <w:pStyle w:val="Title"/>
        <w:jc w:val="center"/>
        <w:rPr>
          <w:sz w:val="32"/>
          <w:szCs w:val="12"/>
        </w:rPr>
      </w:pPr>
      <w:sdt>
        <w:sdtPr>
          <w:rPr>
            <w:sz w:val="32"/>
            <w:szCs w:val="12"/>
          </w:rPr>
          <w:alias w:val="Enter your name:"/>
          <w:tag w:val=""/>
          <w:id w:val="-328297061"/>
          <w:placeholder>
            <w:docPart w:val="CD3FA4166677469F89D81BC2DC048C4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B604A4" w:rsidRPr="00170760">
            <w:rPr>
              <w:sz w:val="32"/>
              <w:szCs w:val="12"/>
            </w:rPr>
            <w:t>William Alosco</w:t>
          </w:r>
        </w:sdtContent>
      </w:sdt>
    </w:p>
    <w:p w14:paraId="1D16EEF4" w14:textId="769CF29A" w:rsidR="00394A6D" w:rsidRPr="00170760" w:rsidRDefault="00565AF5" w:rsidP="00565AF5">
      <w:pPr>
        <w:jc w:val="center"/>
        <w:rPr>
          <w:rFonts w:asciiTheme="majorHAnsi" w:hAnsiTheme="majorHAnsi"/>
        </w:rPr>
      </w:pPr>
      <w:r w:rsidRPr="00170760">
        <w:rPr>
          <w:rFonts w:asciiTheme="majorHAnsi" w:hAnsiTheme="majorHAnsi"/>
        </w:rPr>
        <w:t>R</w:t>
      </w:r>
      <w:r w:rsidR="00B604A4" w:rsidRPr="00170760">
        <w:rPr>
          <w:rFonts w:asciiTheme="majorHAnsi" w:hAnsiTheme="majorHAnsi"/>
        </w:rPr>
        <w:t>elocating to Las Vegas</w:t>
      </w:r>
      <w:r w:rsidR="003E53B3" w:rsidRPr="00170760">
        <w:rPr>
          <w:rFonts w:asciiTheme="majorHAnsi" w:hAnsiTheme="majorHAnsi"/>
        </w:rPr>
        <w:t xml:space="preserve">, </w:t>
      </w:r>
      <w:r w:rsidR="00FC481D" w:rsidRPr="00170760">
        <w:rPr>
          <w:rFonts w:asciiTheme="majorHAnsi" w:hAnsiTheme="majorHAnsi"/>
        </w:rPr>
        <w:t>Nevada</w:t>
      </w:r>
      <w:r w:rsidR="00FC481D">
        <w:rPr>
          <w:rFonts w:asciiTheme="majorHAnsi" w:hAnsiTheme="majorHAnsi"/>
        </w:rPr>
        <w:t xml:space="preserve"> on</w:t>
      </w:r>
      <w:r w:rsidR="00FC481D" w:rsidRPr="00170760">
        <w:rPr>
          <w:rFonts w:asciiTheme="majorHAnsi" w:hAnsiTheme="majorHAnsi"/>
        </w:rPr>
        <w:t xml:space="preserve"> August</w:t>
      </w:r>
      <w:r w:rsidR="00FC481D">
        <w:rPr>
          <w:rFonts w:asciiTheme="majorHAnsi" w:hAnsiTheme="majorHAnsi"/>
        </w:rPr>
        <w:t xml:space="preserve"> 1</w:t>
      </w:r>
      <w:r w:rsidR="00FC481D" w:rsidRPr="00FC481D">
        <w:rPr>
          <w:rFonts w:asciiTheme="majorHAnsi" w:hAnsiTheme="majorHAnsi"/>
          <w:vertAlign w:val="superscript"/>
        </w:rPr>
        <w:t>st</w:t>
      </w:r>
      <w:r w:rsidR="00FC481D">
        <w:rPr>
          <w:rFonts w:asciiTheme="majorHAnsi" w:hAnsiTheme="majorHAnsi"/>
        </w:rPr>
        <w:t xml:space="preserve">, </w:t>
      </w:r>
      <w:proofErr w:type="gramStart"/>
      <w:r w:rsidR="00FC481D">
        <w:rPr>
          <w:rFonts w:asciiTheme="majorHAnsi" w:hAnsiTheme="majorHAnsi"/>
        </w:rPr>
        <w:t>2021</w:t>
      </w:r>
      <w:proofErr w:type="gramEnd"/>
      <w:r w:rsidR="007D00B3" w:rsidRPr="00170760">
        <w:rPr>
          <w:rFonts w:asciiTheme="majorHAnsi" w:hAnsiTheme="majorHAnsi"/>
        </w:rPr>
        <w:t> | </w:t>
      </w:r>
      <w:r w:rsidR="00B604A4" w:rsidRPr="00170760">
        <w:rPr>
          <w:rFonts w:asciiTheme="majorHAnsi" w:hAnsiTheme="majorHAnsi"/>
        </w:rPr>
        <w:t>(732)</w:t>
      </w:r>
      <w:r w:rsidR="005E524C" w:rsidRPr="00170760">
        <w:rPr>
          <w:rFonts w:asciiTheme="majorHAnsi" w:hAnsiTheme="majorHAnsi"/>
        </w:rPr>
        <w:t xml:space="preserve"> </w:t>
      </w:r>
      <w:r w:rsidR="00B604A4" w:rsidRPr="00170760">
        <w:rPr>
          <w:rFonts w:asciiTheme="majorHAnsi" w:hAnsiTheme="majorHAnsi"/>
        </w:rPr>
        <w:t>421-2413</w:t>
      </w:r>
      <w:r w:rsidR="007D00B3" w:rsidRPr="00170760">
        <w:rPr>
          <w:rFonts w:asciiTheme="majorHAnsi" w:hAnsiTheme="majorHAnsi"/>
        </w:rPr>
        <w:t> | </w:t>
      </w:r>
      <w:r w:rsidR="00B604A4" w:rsidRPr="00170760">
        <w:rPr>
          <w:rFonts w:asciiTheme="majorHAnsi" w:hAnsiTheme="majorHAnsi"/>
        </w:rPr>
        <w:t>walosco@gmail.com</w:t>
      </w:r>
    </w:p>
    <w:sdt>
      <w:sdtPr>
        <w:alias w:val="Objective:"/>
        <w:tag w:val="Objective:"/>
        <w:id w:val="-736782104"/>
        <w:placeholder>
          <w:docPart w:val="C9A0D14F19D04B93A5C23C98853D1999"/>
        </w:placeholder>
        <w:temporary/>
        <w:showingPlcHdr/>
        <w15:appearance w15:val="hidden"/>
      </w:sdtPr>
      <w:sdtEndPr/>
      <w:sdtContent>
        <w:p w14:paraId="13D9CF79" w14:textId="77777777" w:rsidR="00394A6D" w:rsidRDefault="007D00B3">
          <w:pPr>
            <w:pStyle w:val="Heading1"/>
          </w:pPr>
          <w:r w:rsidRPr="005E524C">
            <w:t>Objective</w:t>
          </w:r>
        </w:p>
      </w:sdtContent>
    </w:sdt>
    <w:p w14:paraId="0F726546" w14:textId="5C6F1323" w:rsidR="00763A6C" w:rsidRDefault="00763A6C" w:rsidP="00763A6C">
      <w:pPr>
        <w:spacing w:after="120"/>
      </w:pPr>
      <w:r w:rsidRPr="009B515B">
        <w:t>Relocating to Las Vegas from New York</w:t>
      </w:r>
      <w:r w:rsidR="00FC481D">
        <w:t>,</w:t>
      </w:r>
      <w:r w:rsidRPr="009B515B">
        <w:t xml:space="preserve"> </w:t>
      </w:r>
      <w:r w:rsidR="00FC481D">
        <w:t>August 1</w:t>
      </w:r>
      <w:r w:rsidR="00FC481D" w:rsidRPr="00FC481D">
        <w:rPr>
          <w:vertAlign w:val="superscript"/>
        </w:rPr>
        <w:t>st</w:t>
      </w:r>
      <w:r w:rsidR="00FC481D">
        <w:t xml:space="preserve">, 2021, </w:t>
      </w:r>
      <w:r w:rsidRPr="009B515B">
        <w:t xml:space="preserve">to be closer to family. Looking </w:t>
      </w:r>
      <w:r>
        <w:t xml:space="preserve">for </w:t>
      </w:r>
      <w:r w:rsidRPr="009B515B">
        <w:t xml:space="preserve">a </w:t>
      </w:r>
      <w:r>
        <w:t>position</w:t>
      </w:r>
      <w:r w:rsidRPr="009B515B">
        <w:t xml:space="preserve"> in </w:t>
      </w:r>
      <w:r>
        <w:t>Tech Support</w:t>
      </w:r>
      <w:r w:rsidRPr="009B515B">
        <w:t xml:space="preserve">. </w:t>
      </w:r>
      <w:r>
        <w:t xml:space="preserve">Recent IT experience, having transitioned to focus on passion for IT following </w:t>
      </w:r>
      <w:r w:rsidRPr="009B515B">
        <w:t>10+ years of effective customer service experience in various industries</w:t>
      </w:r>
      <w:r>
        <w:t xml:space="preserve">. </w:t>
      </w:r>
    </w:p>
    <w:p w14:paraId="7FD252A6" w14:textId="77777777" w:rsidR="00C061F5" w:rsidRDefault="00C061F5" w:rsidP="00C061F5">
      <w:pPr>
        <w:pStyle w:val="Heading1"/>
      </w:pPr>
      <w:r>
        <w:t>Certifications</w:t>
      </w:r>
    </w:p>
    <w:p w14:paraId="3B456DB0" w14:textId="330ABE94" w:rsidR="002F3F86" w:rsidRPr="00C061F5" w:rsidRDefault="002F3F86" w:rsidP="002F3F86">
      <w:pPr>
        <w:pStyle w:val="Heading2"/>
        <w:rPr>
          <w:caps w:val="0"/>
        </w:rPr>
      </w:pPr>
      <w:r>
        <w:rPr>
          <w:caps w:val="0"/>
        </w:rPr>
        <w:t>C</w:t>
      </w:r>
      <w:r w:rsidR="001606E6">
        <w:rPr>
          <w:caps w:val="0"/>
        </w:rPr>
        <w:t>omp</w:t>
      </w:r>
      <w:r>
        <w:rPr>
          <w:caps w:val="0"/>
        </w:rPr>
        <w:t>TIA A+</w:t>
      </w:r>
      <w:r w:rsidRPr="00C061F5">
        <w:rPr>
          <w:caps w:val="0"/>
        </w:rPr>
        <w:t> </w:t>
      </w:r>
    </w:p>
    <w:p w14:paraId="718DBD32" w14:textId="048FB85D" w:rsidR="002F3F86" w:rsidRDefault="002F3F86" w:rsidP="00170760">
      <w:pPr>
        <w:pStyle w:val="ListBullet"/>
        <w:numPr>
          <w:ilvl w:val="0"/>
          <w:numId w:val="20"/>
        </w:numPr>
        <w:spacing w:after="0"/>
      </w:pPr>
      <w:r>
        <w:t>220-1001 – Passed May 2021</w:t>
      </w:r>
      <w:r w:rsidR="00FC481D">
        <w:t xml:space="preserve">    220-1002-Scheduled June 16, 2021</w:t>
      </w:r>
    </w:p>
    <w:p w14:paraId="16893067" w14:textId="6B8E68C1" w:rsidR="00FC481D" w:rsidRPr="00FC4AAA" w:rsidRDefault="0096502D" w:rsidP="00FC4AAA">
      <w:pPr>
        <w:pStyle w:val="ListBullet"/>
        <w:numPr>
          <w:ilvl w:val="0"/>
          <w:numId w:val="0"/>
        </w:numPr>
        <w:spacing w:after="0"/>
        <w:rPr>
          <w:b/>
          <w:bCs/>
        </w:rPr>
      </w:pPr>
      <w:r>
        <w:rPr>
          <w:b/>
          <w:bCs/>
        </w:rPr>
        <w:t>CompTIA Network+</w:t>
      </w:r>
      <w:r w:rsidR="00FC4AAA">
        <w:rPr>
          <w:b/>
          <w:bCs/>
        </w:rPr>
        <w:t xml:space="preserve">/Security </w:t>
      </w:r>
      <w:proofErr w:type="gramStart"/>
      <w:r w:rsidR="00FC4AAA">
        <w:rPr>
          <w:b/>
          <w:bCs/>
        </w:rPr>
        <w:t>+  Currently</w:t>
      </w:r>
      <w:proofErr w:type="gramEnd"/>
      <w:r w:rsidR="00FC4AAA">
        <w:rPr>
          <w:b/>
          <w:bCs/>
        </w:rPr>
        <w:t xml:space="preserve"> Studying</w:t>
      </w:r>
      <w:r w:rsidR="00392C37">
        <w:rPr>
          <w:b/>
          <w:bCs/>
        </w:rPr>
        <w:tab/>
      </w:r>
    </w:p>
    <w:sdt>
      <w:sdtPr>
        <w:alias w:val="Skills &amp; Abilities:"/>
        <w:tag w:val="Skills &amp; Abilities:"/>
        <w:id w:val="495469907"/>
        <w:placeholder>
          <w:docPart w:val="B37556C52E86489AA0FA7E8D20D83A5C"/>
        </w:placeholder>
        <w:temporary/>
        <w:showingPlcHdr/>
        <w15:appearance w15:val="hidden"/>
      </w:sdtPr>
      <w:sdtContent>
        <w:p w14:paraId="5FE56384" w14:textId="77777777" w:rsidR="00FC4AAA" w:rsidRDefault="00FC4AAA" w:rsidP="00FC4AAA">
          <w:pPr>
            <w:pStyle w:val="Heading1"/>
          </w:pPr>
          <w:r>
            <w:t>Skills &amp; Abilities</w:t>
          </w:r>
        </w:p>
      </w:sdtContent>
    </w:sdt>
    <w:p w14:paraId="7E27A4DB" w14:textId="77777777" w:rsidR="00FC4AAA" w:rsidRPr="00EA00E4" w:rsidRDefault="00FC4AAA" w:rsidP="00FC4AAA">
      <w:pPr>
        <w:pStyle w:val="ListBullet"/>
        <w:rPr>
          <w:color w:val="auto"/>
        </w:rPr>
      </w:pPr>
      <w:r>
        <w:rPr>
          <w:b/>
          <w:bCs/>
          <w:i/>
          <w:iCs/>
        </w:rPr>
        <w:t>Technical Skills/Experience</w:t>
      </w:r>
      <w:r w:rsidRPr="00EA00E4">
        <w:t>-</w:t>
      </w:r>
      <w:r>
        <w:t xml:space="preserve"> Server 2016/2019, Ubuntu, Windows 10, Azure, Exchange 365, </w:t>
      </w:r>
      <w:proofErr w:type="spellStart"/>
      <w:r>
        <w:t>Virtualbox</w:t>
      </w:r>
      <w:proofErr w:type="spellEnd"/>
      <w:r>
        <w:rPr>
          <w:color w:val="auto"/>
        </w:rPr>
        <w:t xml:space="preserve">. </w:t>
      </w:r>
      <w:r>
        <w:t>Active Directory, DNS, DHCP, and various server roles including file shares and printing services</w:t>
      </w:r>
      <w:r>
        <w:rPr>
          <w:color w:val="auto"/>
        </w:rPr>
        <w:t>.</w:t>
      </w:r>
      <w:r>
        <w:t xml:space="preserve"> Group creations and password resets. Mailbox creations and outlook profile configuration</w:t>
      </w:r>
      <w:r>
        <w:rPr>
          <w:color w:val="auto"/>
        </w:rPr>
        <w:t xml:space="preserve">. </w:t>
      </w:r>
      <w:r>
        <w:t xml:space="preserve">Custom Built personal Gaming </w:t>
      </w:r>
      <w:proofErr w:type="gramStart"/>
      <w:r>
        <w:t>PC</w:t>
      </w:r>
      <w:proofErr w:type="gramEnd"/>
    </w:p>
    <w:p w14:paraId="51EC4EFB" w14:textId="77777777" w:rsidR="00FC4AAA" w:rsidRPr="00014A78" w:rsidRDefault="00FC4AAA" w:rsidP="00FC4AAA">
      <w:pPr>
        <w:pStyle w:val="ListBullet"/>
        <w:rPr>
          <w:color w:val="auto"/>
        </w:rPr>
      </w:pPr>
      <w:r w:rsidRPr="00014A78">
        <w:rPr>
          <w:b/>
          <w:bCs/>
          <w:i/>
          <w:iCs/>
          <w:color w:val="auto"/>
        </w:rPr>
        <w:t>Customer Service</w:t>
      </w:r>
      <w:r w:rsidRPr="00014A78">
        <w:rPr>
          <w:color w:val="auto"/>
        </w:rPr>
        <w:t xml:space="preserve"> - 10+ years of providing excellent customer service </w:t>
      </w:r>
      <w:r>
        <w:rPr>
          <w:color w:val="auto"/>
        </w:rPr>
        <w:t xml:space="preserve">in </w:t>
      </w:r>
      <w:r w:rsidRPr="00014A78">
        <w:rPr>
          <w:color w:val="auto"/>
        </w:rPr>
        <w:t xml:space="preserve">various industries and business models. Consistently recognized by customers and management for friendly personality and </w:t>
      </w:r>
      <w:r>
        <w:rPr>
          <w:color w:val="auto"/>
        </w:rPr>
        <w:t>tendency</w:t>
      </w:r>
      <w:r w:rsidRPr="00014A78">
        <w:rPr>
          <w:color w:val="auto"/>
        </w:rPr>
        <w:t xml:space="preserve"> to go above and beyond to meet customer needs. </w:t>
      </w:r>
    </w:p>
    <w:p w14:paraId="005F379E" w14:textId="4F7E038A" w:rsidR="00FC4AAA" w:rsidRPr="00FC4AAA" w:rsidRDefault="00FC4AAA" w:rsidP="00FC4AAA">
      <w:pPr>
        <w:pStyle w:val="ListBullet"/>
        <w:rPr>
          <w:color w:val="auto"/>
        </w:rPr>
      </w:pPr>
      <w:r w:rsidRPr="00014A78">
        <w:rPr>
          <w:b/>
          <w:bCs/>
          <w:i/>
          <w:iCs/>
          <w:color w:val="auto"/>
        </w:rPr>
        <w:t>Interpersonal Communication</w:t>
      </w:r>
      <w:r w:rsidRPr="00014A78">
        <w:rPr>
          <w:color w:val="auto"/>
        </w:rPr>
        <w:t xml:space="preserve"> - Experience in communicating effectively to customers via phone, email, and in</w:t>
      </w:r>
      <w:r>
        <w:rPr>
          <w:color w:val="auto"/>
        </w:rPr>
        <w:t>-</w:t>
      </w:r>
      <w:r w:rsidRPr="00014A78">
        <w:rPr>
          <w:color w:val="auto"/>
        </w:rPr>
        <w:t>person. Ability to work well with fellow team members, upper management, and supervised staff.</w:t>
      </w:r>
    </w:p>
    <w:p w14:paraId="78C26FF9" w14:textId="018AD371" w:rsidR="003E53B3" w:rsidRDefault="00FC4AAA" w:rsidP="003E53B3">
      <w:pPr>
        <w:pStyle w:val="Heading1"/>
      </w:pPr>
      <w:r>
        <w:t>Employment history</w:t>
      </w:r>
    </w:p>
    <w:p w14:paraId="564E9B44" w14:textId="3BC1FE1D" w:rsidR="003E53B3" w:rsidRPr="00C061F5" w:rsidRDefault="003E53B3" w:rsidP="003E53B3">
      <w:pPr>
        <w:pStyle w:val="Heading2"/>
        <w:rPr>
          <w:caps w:val="0"/>
        </w:rPr>
      </w:pPr>
      <w:r w:rsidRPr="00C061F5">
        <w:rPr>
          <w:caps w:val="0"/>
        </w:rPr>
        <w:t>I</w:t>
      </w:r>
      <w:r>
        <w:rPr>
          <w:caps w:val="0"/>
        </w:rPr>
        <w:t>T</w:t>
      </w:r>
      <w:r w:rsidRPr="00C061F5">
        <w:rPr>
          <w:caps w:val="0"/>
        </w:rPr>
        <w:t xml:space="preserve"> Support Technician </w:t>
      </w:r>
      <w:r w:rsidRPr="00565AF5">
        <w:rPr>
          <w:b w:val="0"/>
          <w:bCs/>
          <w:caps w:val="0"/>
        </w:rPr>
        <w:t>|</w:t>
      </w:r>
      <w:r w:rsidRPr="00C061F5">
        <w:rPr>
          <w:caps w:val="0"/>
        </w:rPr>
        <w:t> </w:t>
      </w:r>
      <w:r w:rsidRPr="00565AF5">
        <w:rPr>
          <w:b w:val="0"/>
          <w:bCs/>
          <w:caps w:val="0"/>
        </w:rPr>
        <w:t>Spring Valley Animal Hospital | </w:t>
      </w:r>
      <w:r w:rsidR="001D0399">
        <w:rPr>
          <w:b w:val="0"/>
          <w:bCs/>
          <w:caps w:val="0"/>
        </w:rPr>
        <w:t>Monsey,</w:t>
      </w:r>
      <w:r w:rsidR="0084180F">
        <w:rPr>
          <w:b w:val="0"/>
          <w:bCs/>
          <w:caps w:val="0"/>
        </w:rPr>
        <w:t xml:space="preserve"> </w:t>
      </w:r>
      <w:r w:rsidR="001D0399">
        <w:rPr>
          <w:b w:val="0"/>
          <w:bCs/>
          <w:caps w:val="0"/>
        </w:rPr>
        <w:t>NY</w:t>
      </w:r>
      <w:r w:rsidR="00565AF5" w:rsidRPr="00565AF5">
        <w:rPr>
          <w:b w:val="0"/>
          <w:bCs/>
          <w:caps w:val="0"/>
        </w:rPr>
        <w:t xml:space="preserve"> | </w:t>
      </w:r>
      <w:r w:rsidRPr="00565AF5">
        <w:rPr>
          <w:b w:val="0"/>
          <w:bCs/>
          <w:caps w:val="0"/>
        </w:rPr>
        <w:t>Oct</w:t>
      </w:r>
      <w:r w:rsidR="00565AF5" w:rsidRPr="00565AF5">
        <w:rPr>
          <w:b w:val="0"/>
          <w:bCs/>
          <w:caps w:val="0"/>
        </w:rPr>
        <w:t>.</w:t>
      </w:r>
      <w:r w:rsidRPr="00565AF5">
        <w:rPr>
          <w:b w:val="0"/>
          <w:bCs/>
          <w:caps w:val="0"/>
        </w:rPr>
        <w:t xml:space="preserve"> 2020-Present</w:t>
      </w:r>
    </w:p>
    <w:p w14:paraId="20A76AA1" w14:textId="2BE05404" w:rsidR="003E53B3" w:rsidRDefault="00962B20" w:rsidP="003E53B3">
      <w:pPr>
        <w:pStyle w:val="ListBullet"/>
        <w:numPr>
          <w:ilvl w:val="0"/>
          <w:numId w:val="20"/>
        </w:numPr>
      </w:pPr>
      <w:r>
        <w:t xml:space="preserve">Provide support for Avimark Veterinary Practice Workflow software. </w:t>
      </w:r>
      <w:r w:rsidR="00EA00E4">
        <w:t xml:space="preserve">Upgrade RAM, HDD, and CPUs as needed. Maintain and Repair Inkjet, Laser, and Thermal printers. </w:t>
      </w:r>
      <w:r w:rsidR="00EA00E4">
        <w:tab/>
        <w:t>Maintain practice Active Directory on Server 2016.</w:t>
      </w:r>
      <w:r w:rsidR="00116CFE">
        <w:t xml:space="preserve"> </w:t>
      </w:r>
      <w:r w:rsidR="00E756E3">
        <w:t xml:space="preserve">Identifying and removing malware. </w:t>
      </w:r>
      <w:r w:rsidR="00116CFE">
        <w:t>Provide Remote Desktop/SSH assistance to 2</w:t>
      </w:r>
      <w:r w:rsidR="00116CFE" w:rsidRPr="00116CFE">
        <w:rPr>
          <w:vertAlign w:val="superscript"/>
        </w:rPr>
        <w:t>nd</w:t>
      </w:r>
      <w:r w:rsidR="00116CFE">
        <w:t xml:space="preserve"> clinic location.</w:t>
      </w:r>
      <w:r w:rsidR="00EA00E4">
        <w:t xml:space="preserve"> </w:t>
      </w:r>
      <w:r w:rsidR="00A37B3B">
        <w:t>Upgraded all desktops to Windows 10 from Windows 7.</w:t>
      </w:r>
      <w:r w:rsidR="003E53B3">
        <w:t xml:space="preserve"> </w:t>
      </w:r>
      <w:r w:rsidR="002F3F86">
        <w:t>T</w:t>
      </w:r>
      <w:r w:rsidR="002604B4">
        <w:t>ranslat</w:t>
      </w:r>
      <w:r w:rsidR="002F3F86">
        <w:t>e</w:t>
      </w:r>
      <w:r w:rsidR="002604B4">
        <w:t xml:space="preserve"> complex technical information to </w:t>
      </w:r>
      <w:r w:rsidR="00110248">
        <w:t xml:space="preserve">staff </w:t>
      </w:r>
      <w:r w:rsidR="00C37BC6">
        <w:t>to</w:t>
      </w:r>
      <w:r w:rsidR="00110248">
        <w:t xml:space="preserve"> </w:t>
      </w:r>
      <w:r w:rsidR="00852682">
        <w:t xml:space="preserve">implement prevention strategies. </w:t>
      </w:r>
    </w:p>
    <w:p w14:paraId="51B25DAE" w14:textId="505F0C3C" w:rsidR="003E53B3" w:rsidRPr="00565AF5" w:rsidRDefault="003E53B3" w:rsidP="003E53B3">
      <w:pPr>
        <w:pStyle w:val="Heading2"/>
        <w:rPr>
          <w:b w:val="0"/>
          <w:bCs/>
        </w:rPr>
      </w:pPr>
      <w:r w:rsidRPr="00C061F5">
        <w:rPr>
          <w:caps w:val="0"/>
        </w:rPr>
        <w:t>Customer Service Rep</w:t>
      </w:r>
      <w:r>
        <w:rPr>
          <w:caps w:val="0"/>
        </w:rPr>
        <w:t>resentative</w:t>
      </w:r>
      <w:r w:rsidRPr="00C061F5">
        <w:rPr>
          <w:caps w:val="0"/>
        </w:rPr>
        <w:t> </w:t>
      </w:r>
      <w:r w:rsidRPr="00565AF5">
        <w:rPr>
          <w:b w:val="0"/>
          <w:bCs/>
          <w:caps w:val="0"/>
        </w:rPr>
        <w:t>| Spring Valley Animal Hospital | </w:t>
      </w:r>
      <w:r w:rsidR="001D0399">
        <w:rPr>
          <w:b w:val="0"/>
          <w:bCs/>
          <w:caps w:val="0"/>
        </w:rPr>
        <w:t>Monsey, NY</w:t>
      </w:r>
      <w:r w:rsidR="00565AF5" w:rsidRPr="00565AF5">
        <w:rPr>
          <w:b w:val="0"/>
          <w:bCs/>
          <w:caps w:val="0"/>
        </w:rPr>
        <w:t xml:space="preserve"> | </w:t>
      </w:r>
      <w:r w:rsidRPr="00565AF5">
        <w:rPr>
          <w:b w:val="0"/>
          <w:bCs/>
          <w:caps w:val="0"/>
        </w:rPr>
        <w:t>Mar. 2017-Present</w:t>
      </w:r>
    </w:p>
    <w:p w14:paraId="42C0C915" w14:textId="0E4AA308" w:rsidR="003E53B3" w:rsidRDefault="002F3F86" w:rsidP="003E53B3">
      <w:pPr>
        <w:pStyle w:val="ListBullet"/>
        <w:numPr>
          <w:ilvl w:val="0"/>
          <w:numId w:val="19"/>
        </w:numPr>
      </w:pPr>
      <w:r>
        <w:t>Manage 1000+ clients</w:t>
      </w:r>
      <w:r w:rsidR="003E53B3">
        <w:t xml:space="preserve"> for animal clinic. </w:t>
      </w:r>
      <w:r>
        <w:t>C</w:t>
      </w:r>
      <w:r w:rsidR="003E53B3">
        <w:t xml:space="preserve">lient intake and attend to client inquiries. Maintain customer database and manage veterinarian schedule. </w:t>
      </w:r>
    </w:p>
    <w:p w14:paraId="78EF018B" w14:textId="2B7939DF" w:rsidR="003E53B3" w:rsidRPr="00565AF5" w:rsidRDefault="003E53B3" w:rsidP="003E53B3">
      <w:pPr>
        <w:pStyle w:val="Heading2"/>
        <w:rPr>
          <w:b w:val="0"/>
          <w:bCs/>
          <w:caps w:val="0"/>
        </w:rPr>
      </w:pPr>
      <w:r>
        <w:rPr>
          <w:caps w:val="0"/>
        </w:rPr>
        <w:t>A</w:t>
      </w:r>
      <w:r w:rsidRPr="00C061F5">
        <w:rPr>
          <w:caps w:val="0"/>
        </w:rPr>
        <w:t xml:space="preserve">ccount </w:t>
      </w:r>
      <w:r>
        <w:rPr>
          <w:caps w:val="0"/>
        </w:rPr>
        <w:t>M</w:t>
      </w:r>
      <w:r w:rsidRPr="00C061F5">
        <w:rPr>
          <w:caps w:val="0"/>
        </w:rPr>
        <w:t>anager </w:t>
      </w:r>
      <w:r w:rsidRPr="00565AF5">
        <w:rPr>
          <w:b w:val="0"/>
          <w:bCs/>
          <w:caps w:val="0"/>
        </w:rPr>
        <w:t>| E</w:t>
      </w:r>
      <w:r w:rsidR="001D0399">
        <w:rPr>
          <w:b w:val="0"/>
          <w:bCs/>
          <w:caps w:val="0"/>
        </w:rPr>
        <w:t>MCO</w:t>
      </w:r>
      <w:r w:rsidRPr="00565AF5">
        <w:rPr>
          <w:b w:val="0"/>
          <w:bCs/>
          <w:caps w:val="0"/>
        </w:rPr>
        <w:t xml:space="preserve"> industrial Plastics |</w:t>
      </w:r>
      <w:r w:rsidR="00565AF5" w:rsidRPr="00565AF5">
        <w:rPr>
          <w:b w:val="0"/>
          <w:bCs/>
          <w:caps w:val="0"/>
        </w:rPr>
        <w:t xml:space="preserve"> </w:t>
      </w:r>
      <w:r w:rsidR="00962B20">
        <w:rPr>
          <w:b w:val="0"/>
          <w:bCs/>
          <w:caps w:val="0"/>
        </w:rPr>
        <w:t>Cedar Grove, NJ</w:t>
      </w:r>
      <w:r w:rsidR="00565AF5" w:rsidRPr="00565AF5">
        <w:rPr>
          <w:b w:val="0"/>
          <w:bCs/>
          <w:caps w:val="0"/>
        </w:rPr>
        <w:t xml:space="preserve"> |</w:t>
      </w:r>
      <w:r w:rsidRPr="00565AF5">
        <w:rPr>
          <w:b w:val="0"/>
          <w:bCs/>
          <w:caps w:val="0"/>
        </w:rPr>
        <w:t> Aug. 2014-Mar. 2017</w:t>
      </w:r>
    </w:p>
    <w:p w14:paraId="041B2650" w14:textId="77777777" w:rsidR="003E53B3" w:rsidRDefault="003E53B3" w:rsidP="003E53B3">
      <w:pPr>
        <w:pStyle w:val="ListBullet"/>
        <w:numPr>
          <w:ilvl w:val="0"/>
          <w:numId w:val="19"/>
        </w:numPr>
      </w:pPr>
      <w:r>
        <w:t>Cultivated and maintained client relationships for plastics fabricator/distributor. Provided on-site technical troubleshooting. Managed team of 2-4 to implement custom fabrication/machining solutions.</w:t>
      </w:r>
    </w:p>
    <w:p w14:paraId="2099856F" w14:textId="2EBCBE7D" w:rsidR="003E53B3" w:rsidRPr="00C061F5" w:rsidRDefault="003E53B3" w:rsidP="003E53B3">
      <w:pPr>
        <w:pStyle w:val="Heading2"/>
        <w:rPr>
          <w:caps w:val="0"/>
        </w:rPr>
      </w:pPr>
      <w:r>
        <w:rPr>
          <w:caps w:val="0"/>
        </w:rPr>
        <w:t>S</w:t>
      </w:r>
      <w:r w:rsidRPr="00C061F5">
        <w:rPr>
          <w:caps w:val="0"/>
        </w:rPr>
        <w:t xml:space="preserve">ales </w:t>
      </w:r>
      <w:r>
        <w:rPr>
          <w:caps w:val="0"/>
        </w:rPr>
        <w:t>R</w:t>
      </w:r>
      <w:r w:rsidRPr="00C061F5">
        <w:rPr>
          <w:caps w:val="0"/>
        </w:rPr>
        <w:t>epresentative </w:t>
      </w:r>
      <w:r w:rsidRPr="00565AF5">
        <w:rPr>
          <w:b w:val="0"/>
          <w:bCs/>
          <w:caps w:val="0"/>
        </w:rPr>
        <w:t>| IFC Solutions | </w:t>
      </w:r>
      <w:r w:rsidR="00962B20">
        <w:rPr>
          <w:b w:val="0"/>
          <w:bCs/>
          <w:caps w:val="0"/>
        </w:rPr>
        <w:t>Linden, NJ</w:t>
      </w:r>
      <w:r w:rsidR="002F3F86">
        <w:rPr>
          <w:b w:val="0"/>
          <w:bCs/>
          <w:caps w:val="0"/>
        </w:rPr>
        <w:t xml:space="preserve"> </w:t>
      </w:r>
      <w:r w:rsidR="00565AF5" w:rsidRPr="00565AF5">
        <w:rPr>
          <w:b w:val="0"/>
          <w:bCs/>
          <w:caps w:val="0"/>
        </w:rPr>
        <w:t xml:space="preserve">| </w:t>
      </w:r>
      <w:r w:rsidRPr="00565AF5">
        <w:rPr>
          <w:b w:val="0"/>
          <w:bCs/>
          <w:caps w:val="0"/>
        </w:rPr>
        <w:t>May 2012-Aug. 2014</w:t>
      </w:r>
    </w:p>
    <w:p w14:paraId="3CA0B9E8" w14:textId="77777777" w:rsidR="003E53B3" w:rsidRDefault="003E53B3" w:rsidP="003E53B3">
      <w:pPr>
        <w:pStyle w:val="ListBullet"/>
        <w:numPr>
          <w:ilvl w:val="0"/>
          <w:numId w:val="19"/>
        </w:numPr>
      </w:pPr>
      <w:r>
        <w:t xml:space="preserve">Managed accounts for food ingredient manufacturer. Provided on-site customer service to Northeast region. Presented various product lines to prospective customers at local/international trade shows. </w:t>
      </w:r>
    </w:p>
    <w:p w14:paraId="7D08D72A" w14:textId="36A8C0E6" w:rsidR="003E53B3" w:rsidRPr="00565AF5" w:rsidRDefault="003E53B3" w:rsidP="003E53B3">
      <w:pPr>
        <w:pStyle w:val="Heading2"/>
        <w:rPr>
          <w:b w:val="0"/>
          <w:bCs/>
          <w:caps w:val="0"/>
        </w:rPr>
      </w:pPr>
      <w:r w:rsidRPr="00C061F5">
        <w:rPr>
          <w:caps w:val="0"/>
        </w:rPr>
        <w:t xml:space="preserve">Inside </w:t>
      </w:r>
      <w:r>
        <w:rPr>
          <w:caps w:val="0"/>
        </w:rPr>
        <w:t>S</w:t>
      </w:r>
      <w:r w:rsidRPr="00C061F5">
        <w:rPr>
          <w:caps w:val="0"/>
        </w:rPr>
        <w:t xml:space="preserve">ales </w:t>
      </w:r>
      <w:r>
        <w:rPr>
          <w:caps w:val="0"/>
        </w:rPr>
        <w:t>R</w:t>
      </w:r>
      <w:r w:rsidRPr="00C061F5">
        <w:rPr>
          <w:caps w:val="0"/>
        </w:rPr>
        <w:t>epresentative </w:t>
      </w:r>
      <w:r w:rsidRPr="00565AF5">
        <w:rPr>
          <w:b w:val="0"/>
          <w:bCs/>
          <w:caps w:val="0"/>
        </w:rPr>
        <w:t>| Global Computer Supplies |</w:t>
      </w:r>
      <w:r w:rsidR="00B71527">
        <w:rPr>
          <w:b w:val="0"/>
          <w:bCs/>
          <w:caps w:val="0"/>
        </w:rPr>
        <w:t xml:space="preserve"> </w:t>
      </w:r>
      <w:r w:rsidR="00962B20">
        <w:rPr>
          <w:b w:val="0"/>
          <w:bCs/>
          <w:caps w:val="0"/>
        </w:rPr>
        <w:t>Holmdel, NJ</w:t>
      </w:r>
      <w:r w:rsidR="00565AF5" w:rsidRPr="00565AF5">
        <w:rPr>
          <w:b w:val="0"/>
          <w:bCs/>
          <w:caps w:val="0"/>
        </w:rPr>
        <w:t xml:space="preserve"> | </w:t>
      </w:r>
      <w:r w:rsidRPr="00565AF5">
        <w:rPr>
          <w:b w:val="0"/>
          <w:bCs/>
          <w:caps w:val="0"/>
        </w:rPr>
        <w:t>Aug</w:t>
      </w:r>
      <w:r w:rsidR="00565AF5" w:rsidRPr="00565AF5">
        <w:rPr>
          <w:b w:val="0"/>
          <w:bCs/>
          <w:caps w:val="0"/>
        </w:rPr>
        <w:t>.</w:t>
      </w:r>
      <w:r w:rsidRPr="00565AF5">
        <w:rPr>
          <w:b w:val="0"/>
          <w:bCs/>
          <w:caps w:val="0"/>
        </w:rPr>
        <w:t xml:space="preserve"> 2011-May 2012</w:t>
      </w:r>
    </w:p>
    <w:p w14:paraId="55AA13B2" w14:textId="4D9D9B0A" w:rsidR="003E53B3" w:rsidRPr="00C061F5" w:rsidRDefault="003E53B3" w:rsidP="003E53B3">
      <w:pPr>
        <w:pStyle w:val="ListBullet"/>
        <w:numPr>
          <w:ilvl w:val="0"/>
          <w:numId w:val="20"/>
        </w:numPr>
      </w:pPr>
      <w:r>
        <w:t xml:space="preserve">Achieved or surpassed biweekly and quarterly sales goals at high-call volume IT Hardware &amp; Software supply company with extensive product line. Maintained customer relationships via phone &amp; email. </w:t>
      </w:r>
    </w:p>
    <w:p w14:paraId="1282A98B" w14:textId="77777777" w:rsidR="003E53B3" w:rsidRDefault="00260401" w:rsidP="003E53B3">
      <w:pPr>
        <w:pStyle w:val="Heading1"/>
      </w:pPr>
      <w:sdt>
        <w:sdtPr>
          <w:alias w:val="Education:"/>
          <w:tag w:val="Education:"/>
          <w:id w:val="1513793667"/>
          <w:placeholder>
            <w:docPart w:val="AAE42E13C26A4A629B9E40C021783756"/>
          </w:placeholder>
          <w:temporary/>
          <w:showingPlcHdr/>
          <w15:appearance w15:val="hidden"/>
        </w:sdtPr>
        <w:sdtEndPr/>
        <w:sdtContent>
          <w:r w:rsidR="003E53B3">
            <w:t>Education</w:t>
          </w:r>
        </w:sdtContent>
      </w:sdt>
    </w:p>
    <w:p w14:paraId="39AEE52E" w14:textId="77777777" w:rsidR="003E53B3" w:rsidRPr="00C061F5" w:rsidRDefault="003E53B3" w:rsidP="003E53B3">
      <w:pPr>
        <w:pStyle w:val="Heading2"/>
        <w:rPr>
          <w:caps w:val="0"/>
        </w:rPr>
      </w:pPr>
      <w:r>
        <w:rPr>
          <w:caps w:val="0"/>
        </w:rPr>
        <w:t xml:space="preserve">Muhlenberg College | </w:t>
      </w:r>
      <w:r w:rsidRPr="00C061F5">
        <w:rPr>
          <w:caps w:val="0"/>
        </w:rPr>
        <w:t>Bachelor of Arts</w:t>
      </w:r>
      <w:r>
        <w:rPr>
          <w:caps w:val="0"/>
        </w:rPr>
        <w:t xml:space="preserve"> | May </w:t>
      </w:r>
      <w:r w:rsidRPr="00C061F5">
        <w:rPr>
          <w:caps w:val="0"/>
        </w:rPr>
        <w:t>2011</w:t>
      </w:r>
    </w:p>
    <w:p w14:paraId="6786696A" w14:textId="141F720A" w:rsidR="0093298D" w:rsidRPr="003E53B3" w:rsidRDefault="003E53B3" w:rsidP="0093298D">
      <w:pPr>
        <w:pStyle w:val="ListBullet"/>
        <w:numPr>
          <w:ilvl w:val="0"/>
          <w:numId w:val="18"/>
        </w:numPr>
        <w:spacing w:after="0"/>
      </w:pPr>
      <w:r>
        <w:t xml:space="preserve">Double </w:t>
      </w:r>
      <w:sdt>
        <w:sdtPr>
          <w:alias w:val="Major:"/>
          <w:tag w:val="Major:"/>
          <w:id w:val="673618560"/>
          <w:placeholder>
            <w:docPart w:val="782A9843259042DB91C67194396A8313"/>
          </w:placeholder>
          <w:temporary/>
          <w:showingPlcHdr/>
          <w15:appearance w15:val="hidden"/>
        </w:sdtPr>
        <w:sdtEndPr/>
        <w:sdtContent>
          <w:r>
            <w:t>Major</w:t>
          </w:r>
        </w:sdtContent>
      </w:sdt>
      <w:r>
        <w:t>: Business Administration-Management and Psychology</w:t>
      </w:r>
    </w:p>
    <w:sectPr w:rsidR="0093298D" w:rsidRPr="003E53B3" w:rsidSect="003746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4E4EF" w14:textId="77777777" w:rsidR="00260401" w:rsidRDefault="00260401">
      <w:pPr>
        <w:spacing w:after="0"/>
      </w:pPr>
      <w:r>
        <w:separator/>
      </w:r>
    </w:p>
  </w:endnote>
  <w:endnote w:type="continuationSeparator" w:id="0">
    <w:p w14:paraId="06D66128" w14:textId="77777777" w:rsidR="00260401" w:rsidRDefault="002604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999F0" w14:textId="77777777" w:rsidR="005E524C" w:rsidRDefault="005E52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2F077C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C8ECE" w14:textId="77777777" w:rsidR="005E524C" w:rsidRDefault="005E52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C8C4E" w14:textId="77777777" w:rsidR="00260401" w:rsidRDefault="00260401">
      <w:pPr>
        <w:spacing w:after="0"/>
      </w:pPr>
      <w:r>
        <w:separator/>
      </w:r>
    </w:p>
  </w:footnote>
  <w:footnote w:type="continuationSeparator" w:id="0">
    <w:p w14:paraId="67153240" w14:textId="77777777" w:rsidR="00260401" w:rsidRDefault="0026040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74027" w14:textId="77777777" w:rsidR="005E524C" w:rsidRDefault="005E52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7913F" w14:textId="77777777" w:rsidR="005E524C" w:rsidRDefault="005E52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6411C" w14:textId="77777777" w:rsidR="005E524C" w:rsidRDefault="005E52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18B32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4C021BEA"/>
    <w:multiLevelType w:val="hybridMultilevel"/>
    <w:tmpl w:val="44EA4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AB1D82"/>
    <w:multiLevelType w:val="hybridMultilevel"/>
    <w:tmpl w:val="5406C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3"/>
  </w:num>
  <w:num w:numId="21">
    <w:abstractNumId w:val="1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4A4"/>
    <w:rsid w:val="00000660"/>
    <w:rsid w:val="00014A78"/>
    <w:rsid w:val="000642F7"/>
    <w:rsid w:val="000F20C4"/>
    <w:rsid w:val="000F5A55"/>
    <w:rsid w:val="001045BC"/>
    <w:rsid w:val="00110248"/>
    <w:rsid w:val="00116CFE"/>
    <w:rsid w:val="0014610B"/>
    <w:rsid w:val="001606E6"/>
    <w:rsid w:val="00170760"/>
    <w:rsid w:val="0019668B"/>
    <w:rsid w:val="001A6FFD"/>
    <w:rsid w:val="001D0399"/>
    <w:rsid w:val="00260401"/>
    <w:rsid w:val="002604B4"/>
    <w:rsid w:val="00285114"/>
    <w:rsid w:val="002D23BF"/>
    <w:rsid w:val="002F3F86"/>
    <w:rsid w:val="0035540E"/>
    <w:rsid w:val="00365C24"/>
    <w:rsid w:val="00374627"/>
    <w:rsid w:val="00392C37"/>
    <w:rsid w:val="00394A6D"/>
    <w:rsid w:val="003B223B"/>
    <w:rsid w:val="003B3BE2"/>
    <w:rsid w:val="003E53B3"/>
    <w:rsid w:val="003F19B9"/>
    <w:rsid w:val="00435347"/>
    <w:rsid w:val="004476A1"/>
    <w:rsid w:val="004A74FF"/>
    <w:rsid w:val="004F691E"/>
    <w:rsid w:val="005114E7"/>
    <w:rsid w:val="00565AF5"/>
    <w:rsid w:val="005E524C"/>
    <w:rsid w:val="005E5E55"/>
    <w:rsid w:val="00616068"/>
    <w:rsid w:val="00667967"/>
    <w:rsid w:val="00687D1A"/>
    <w:rsid w:val="006E401C"/>
    <w:rsid w:val="007268BF"/>
    <w:rsid w:val="007270C5"/>
    <w:rsid w:val="00763A6C"/>
    <w:rsid w:val="0077621B"/>
    <w:rsid w:val="007963CE"/>
    <w:rsid w:val="007D00B3"/>
    <w:rsid w:val="007D04BE"/>
    <w:rsid w:val="007E5817"/>
    <w:rsid w:val="008306C2"/>
    <w:rsid w:val="008315CA"/>
    <w:rsid w:val="008315EE"/>
    <w:rsid w:val="0084180F"/>
    <w:rsid w:val="00852682"/>
    <w:rsid w:val="008916B6"/>
    <w:rsid w:val="008E10EB"/>
    <w:rsid w:val="009066A3"/>
    <w:rsid w:val="00912FA7"/>
    <w:rsid w:val="009163CD"/>
    <w:rsid w:val="0093298D"/>
    <w:rsid w:val="00962B20"/>
    <w:rsid w:val="0096502D"/>
    <w:rsid w:val="009763C8"/>
    <w:rsid w:val="00A37B3B"/>
    <w:rsid w:val="00A8131A"/>
    <w:rsid w:val="00A844A3"/>
    <w:rsid w:val="00A863CC"/>
    <w:rsid w:val="00B100DA"/>
    <w:rsid w:val="00B604A4"/>
    <w:rsid w:val="00B664E9"/>
    <w:rsid w:val="00B71527"/>
    <w:rsid w:val="00B769EE"/>
    <w:rsid w:val="00B97D9F"/>
    <w:rsid w:val="00C061F5"/>
    <w:rsid w:val="00C11CB2"/>
    <w:rsid w:val="00C37BC6"/>
    <w:rsid w:val="00C4626B"/>
    <w:rsid w:val="00C57E43"/>
    <w:rsid w:val="00C64F0F"/>
    <w:rsid w:val="00C72B59"/>
    <w:rsid w:val="00C8201F"/>
    <w:rsid w:val="00CA3F6B"/>
    <w:rsid w:val="00CB145D"/>
    <w:rsid w:val="00CC75DB"/>
    <w:rsid w:val="00D33143"/>
    <w:rsid w:val="00D35B35"/>
    <w:rsid w:val="00D56207"/>
    <w:rsid w:val="00D72218"/>
    <w:rsid w:val="00D765AF"/>
    <w:rsid w:val="00DB239D"/>
    <w:rsid w:val="00DD4208"/>
    <w:rsid w:val="00E231C6"/>
    <w:rsid w:val="00E26D37"/>
    <w:rsid w:val="00E50B0A"/>
    <w:rsid w:val="00E756E3"/>
    <w:rsid w:val="00E875A6"/>
    <w:rsid w:val="00E90C64"/>
    <w:rsid w:val="00EA00E4"/>
    <w:rsid w:val="00EA2B92"/>
    <w:rsid w:val="00EB174D"/>
    <w:rsid w:val="00F224E1"/>
    <w:rsid w:val="00F24415"/>
    <w:rsid w:val="00FA171C"/>
    <w:rsid w:val="00FC481D"/>
    <w:rsid w:val="00FC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8EDAD"/>
  <w15:chartTrackingRefBased/>
  <w15:docId w15:val="{3D681AFF-442A-463A-8837-E0C0CE2A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3E53B3"/>
    <w:pPr>
      <w:keepNext/>
      <w:keepLines/>
      <w:spacing w:before="120" w:after="0"/>
      <w:contextualSpacing/>
      <w:outlineLvl w:val="0"/>
    </w:pPr>
    <w:rPr>
      <w:rFonts w:asciiTheme="majorHAnsi" w:eastAsiaTheme="majorEastAsia" w:hAnsiTheme="majorHAnsi" w:cstheme="majorBidi"/>
      <w:b/>
      <w:caps/>
      <w:color w:val="auto"/>
      <w:sz w:val="2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E53B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3E53B3"/>
    <w:rPr>
      <w:rFonts w:asciiTheme="majorHAnsi" w:eastAsiaTheme="majorEastAsia" w:hAnsiTheme="majorHAnsi" w:cstheme="majorBidi"/>
      <w:b/>
      <w:caps/>
      <w:color w:val="auto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53B3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9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os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3FA4166677469F89D81BC2DC048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1FE1C-3A61-4103-BBC0-BBA315235315}"/>
      </w:docPartPr>
      <w:docPartBody>
        <w:p w:rsidR="00EE0110" w:rsidRDefault="00E87C53">
          <w:pPr>
            <w:pStyle w:val="CD3FA4166677469F89D81BC2DC048C4B"/>
          </w:pPr>
          <w:r>
            <w:t>Your Name</w:t>
          </w:r>
        </w:p>
      </w:docPartBody>
    </w:docPart>
    <w:docPart>
      <w:docPartPr>
        <w:name w:val="C9A0D14F19D04B93A5C23C98853D1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20FC6-5B22-4428-8D90-950BAE15F130}"/>
      </w:docPartPr>
      <w:docPartBody>
        <w:p w:rsidR="00EE0110" w:rsidRDefault="00E87C53">
          <w:pPr>
            <w:pStyle w:val="C9A0D14F19D04B93A5C23C98853D1999"/>
          </w:pPr>
          <w:r>
            <w:t>Objective</w:t>
          </w:r>
        </w:p>
      </w:docPartBody>
    </w:docPart>
    <w:docPart>
      <w:docPartPr>
        <w:name w:val="AAE42E13C26A4A629B9E40C021783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C20BE-34BF-4B39-8043-E0877946E457}"/>
      </w:docPartPr>
      <w:docPartBody>
        <w:p w:rsidR="00836E97" w:rsidRDefault="00EE0110" w:rsidP="00EE0110">
          <w:pPr>
            <w:pStyle w:val="AAE42E13C26A4A629B9E40C021783756"/>
          </w:pPr>
          <w:r>
            <w:t>Education</w:t>
          </w:r>
        </w:p>
      </w:docPartBody>
    </w:docPart>
    <w:docPart>
      <w:docPartPr>
        <w:name w:val="782A9843259042DB91C67194396A8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FE1BA-5BDD-4EE8-BA76-709C8C53222E}"/>
      </w:docPartPr>
      <w:docPartBody>
        <w:p w:rsidR="00836E97" w:rsidRDefault="00EE0110" w:rsidP="00EE0110">
          <w:pPr>
            <w:pStyle w:val="782A9843259042DB91C67194396A8313"/>
          </w:pPr>
          <w:r>
            <w:t>Major</w:t>
          </w:r>
        </w:p>
      </w:docPartBody>
    </w:docPart>
    <w:docPart>
      <w:docPartPr>
        <w:name w:val="B37556C52E86489AA0FA7E8D20D83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50A0C-BF7C-4FFC-BD57-CE8B0874021C}"/>
      </w:docPartPr>
      <w:docPartBody>
        <w:p w:rsidR="00000000" w:rsidRDefault="00415B89" w:rsidP="00415B89">
          <w:pPr>
            <w:pStyle w:val="B37556C52E86489AA0FA7E8D20D83A5C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095"/>
    <w:rsid w:val="0021620F"/>
    <w:rsid w:val="00415B89"/>
    <w:rsid w:val="004B47B2"/>
    <w:rsid w:val="0056593F"/>
    <w:rsid w:val="0059380D"/>
    <w:rsid w:val="00746095"/>
    <w:rsid w:val="007A2447"/>
    <w:rsid w:val="007F19F6"/>
    <w:rsid w:val="00836E97"/>
    <w:rsid w:val="009842B3"/>
    <w:rsid w:val="00D6391E"/>
    <w:rsid w:val="00E87C53"/>
    <w:rsid w:val="00EA4F44"/>
    <w:rsid w:val="00EE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3FA4166677469F89D81BC2DC048C4B">
    <w:name w:val="CD3FA4166677469F89D81BC2DC048C4B"/>
  </w:style>
  <w:style w:type="paragraph" w:customStyle="1" w:styleId="C9A0D14F19D04B93A5C23C98853D1999">
    <w:name w:val="C9A0D14F19D04B93A5C23C98853D1999"/>
  </w:style>
  <w:style w:type="paragraph" w:customStyle="1" w:styleId="8CBBE809468D46F59FA399DA623317B3">
    <w:name w:val="8CBBE809468D46F59FA399DA623317B3"/>
  </w:style>
  <w:style w:type="paragraph" w:customStyle="1" w:styleId="7295E00EBE52483DA02622A64656A203">
    <w:name w:val="7295E00EBE52483DA02622A64656A203"/>
    <w:rsid w:val="00EE0110"/>
  </w:style>
  <w:style w:type="paragraph" w:customStyle="1" w:styleId="AAE42E13C26A4A629B9E40C021783756">
    <w:name w:val="AAE42E13C26A4A629B9E40C021783756"/>
    <w:rsid w:val="00EE0110"/>
  </w:style>
  <w:style w:type="paragraph" w:customStyle="1" w:styleId="782A9843259042DB91C67194396A8313">
    <w:name w:val="782A9843259042DB91C67194396A8313"/>
    <w:rsid w:val="00EE0110"/>
  </w:style>
  <w:style w:type="paragraph" w:customStyle="1" w:styleId="B37556C52E86489AA0FA7E8D20D83A5C">
    <w:name w:val="B37556C52E86489AA0FA7E8D20D83A5C"/>
    <w:rsid w:val="00415B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518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William Alosco</dc:creator>
  <cp:keywords/>
  <dc:description>William Alosco</dc:description>
  <cp:lastModifiedBy>William Alosco</cp:lastModifiedBy>
  <cp:revision>10</cp:revision>
  <cp:lastPrinted>2021-05-20T09:59:00Z</cp:lastPrinted>
  <dcterms:created xsi:type="dcterms:W3CDTF">2021-06-07T10:37:00Z</dcterms:created>
  <dcterms:modified xsi:type="dcterms:W3CDTF">2021-06-13T15:07:00Z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