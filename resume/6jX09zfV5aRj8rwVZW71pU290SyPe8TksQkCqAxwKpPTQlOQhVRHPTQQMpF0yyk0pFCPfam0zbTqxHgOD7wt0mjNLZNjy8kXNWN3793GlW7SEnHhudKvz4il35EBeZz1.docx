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6E4F6" w14:textId="1F0B0EEA" w:rsidR="00816216" w:rsidRPr="00EC273E" w:rsidRDefault="00BF37B6" w:rsidP="00141A4C">
      <w:pPr>
        <w:pStyle w:val="Title"/>
      </w:pPr>
      <w:r w:rsidRPr="00EC273E">
        <w:t>CORY FANTON</w:t>
      </w:r>
    </w:p>
    <w:p w14:paraId="6A3A6717" w14:textId="125861E3" w:rsidR="00141A4C" w:rsidRPr="00EC273E" w:rsidRDefault="00EC273E" w:rsidP="00141A4C">
      <w:r w:rsidRPr="00EC273E">
        <w:t>10120 174</w:t>
      </w:r>
      <w:r w:rsidRPr="00EC273E">
        <w:rPr>
          <w:vertAlign w:val="superscript"/>
        </w:rPr>
        <w:t>th</w:t>
      </w:r>
      <w:r w:rsidRPr="00EC273E">
        <w:t xml:space="preserve"> </w:t>
      </w:r>
      <w:r w:rsidR="00BF37B6" w:rsidRPr="00EC273E">
        <w:t>AVE</w:t>
      </w:r>
      <w:r w:rsidRPr="00EC273E">
        <w:t xml:space="preserve"> ne 98252 | 425-207-6962 | coryfanton2013@gmail.com</w:t>
      </w:r>
    </w:p>
    <w:p w14:paraId="5D91C042" w14:textId="77777777" w:rsidR="006270A9" w:rsidRPr="00EC273E" w:rsidRDefault="00BB5B5D" w:rsidP="00141A4C">
      <w:pPr>
        <w:pStyle w:val="Heading1"/>
        <w:rPr>
          <w:rFonts w:ascii="Times New Roman" w:hAnsi="Times New Roman" w:cs="Times New Roman"/>
          <w:b w:val="0"/>
        </w:rPr>
      </w:pPr>
      <w:sdt>
        <w:sdtPr>
          <w:rPr>
            <w:rFonts w:ascii="Times New Roman" w:hAnsi="Times New Roman" w:cs="Times New Roman"/>
            <w:b w:val="0"/>
          </w:rPr>
          <w:alias w:val="Objective:"/>
          <w:tag w:val="Objective:"/>
          <w:id w:val="-731932020"/>
          <w:placeholder>
            <w:docPart w:val="8CD9ACA2FF9D44D2AA0D2F61FDF90D9D"/>
          </w:placeholder>
          <w:temporary/>
          <w:showingPlcHdr/>
          <w15:appearance w15:val="hidden"/>
        </w:sdtPr>
        <w:sdtEndPr/>
        <w:sdtContent>
          <w:r w:rsidR="009D5933" w:rsidRPr="00EC273E">
            <w:rPr>
              <w:rFonts w:ascii="Times New Roman" w:hAnsi="Times New Roman" w:cs="Times New Roman"/>
              <w:b w:val="0"/>
            </w:rPr>
            <w:t>Objective</w:t>
          </w:r>
        </w:sdtContent>
      </w:sdt>
    </w:p>
    <w:p w14:paraId="3B899B30" w14:textId="5A64BE94" w:rsidR="006270A9" w:rsidRPr="00EC273E" w:rsidRDefault="00DC5A32" w:rsidP="00E82DD3">
      <w:pPr>
        <w:ind w:firstLine="720"/>
        <w:rPr>
          <w:rFonts w:ascii="Times New Roman" w:hAnsi="Times New Roman" w:cs="Times New Roman"/>
        </w:rPr>
      </w:pPr>
      <w:r>
        <w:t>I am Energetic computer science specialist skilled in team work and I have a certificate in Desktop Support. I have lots of experience in customer service and computer configurations.  Also, strong skills in problem solving. During my time in college I did a lot of administration work. Working with in virtual environments.</w:t>
      </w:r>
    </w:p>
    <w:sdt>
      <w:sdtPr>
        <w:rPr>
          <w:rFonts w:ascii="Times New Roman" w:hAnsi="Times New Roman" w:cs="Times New Roman"/>
          <w:b w:val="0"/>
        </w:rPr>
        <w:alias w:val="Education:"/>
        <w:tag w:val="Education:"/>
        <w:id w:val="807127995"/>
        <w:placeholder>
          <w:docPart w:val="D3CA89146E5D4720B97B6430EB3EF0A3"/>
        </w:placeholder>
        <w:temporary/>
        <w:showingPlcHdr/>
        <w15:appearance w15:val="hidden"/>
      </w:sdtPr>
      <w:sdtEndPr/>
      <w:sdtContent>
        <w:p w14:paraId="291359E7" w14:textId="77777777" w:rsidR="006270A9" w:rsidRPr="00EC273E" w:rsidRDefault="009D5933">
          <w:pPr>
            <w:pStyle w:val="Heading1"/>
            <w:rPr>
              <w:rFonts w:ascii="Times New Roman" w:hAnsi="Times New Roman" w:cs="Times New Roman"/>
              <w:b w:val="0"/>
            </w:rPr>
          </w:pPr>
          <w:r w:rsidRPr="00EC273E">
            <w:rPr>
              <w:rFonts w:ascii="Times New Roman" w:hAnsi="Times New Roman" w:cs="Times New Roman"/>
              <w:b w:val="0"/>
            </w:rPr>
            <w:t>Education</w:t>
          </w:r>
        </w:p>
      </w:sdtContent>
    </w:sdt>
    <w:p w14:paraId="666CC81C" w14:textId="225721EA" w:rsidR="006270A9" w:rsidRPr="00EC273E" w:rsidRDefault="000B19FF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T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echnical </w:t>
      </w:r>
      <w:r>
        <w:rPr>
          <w:rFonts w:ascii="Times New Roman" w:hAnsi="Times New Roman" w:cs="Times New Roman"/>
          <w:b w:val="0"/>
          <w:caps w:val="0"/>
        </w:rPr>
        <w:t>A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rts </w:t>
      </w:r>
      <w:r>
        <w:rPr>
          <w:rFonts w:ascii="Times New Roman" w:hAnsi="Times New Roman" w:cs="Times New Roman"/>
          <w:b w:val="0"/>
          <w:caps w:val="0"/>
        </w:rPr>
        <w:t>D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egree in </w:t>
      </w:r>
      <w:r>
        <w:rPr>
          <w:rFonts w:ascii="Times New Roman" w:hAnsi="Times New Roman" w:cs="Times New Roman"/>
          <w:b w:val="0"/>
          <w:caps w:val="0"/>
        </w:rPr>
        <w:t>C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omputer </w:t>
      </w:r>
      <w:r>
        <w:rPr>
          <w:rFonts w:ascii="Times New Roman" w:hAnsi="Times New Roman" w:cs="Times New Roman"/>
          <w:b w:val="0"/>
          <w:caps w:val="0"/>
        </w:rPr>
        <w:t>I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nformation </w:t>
      </w:r>
      <w:r>
        <w:rPr>
          <w:rFonts w:ascii="Times New Roman" w:hAnsi="Times New Roman" w:cs="Times New Roman"/>
          <w:b w:val="0"/>
          <w:caps w:val="0"/>
        </w:rPr>
        <w:t>S</w:t>
      </w:r>
      <w:r w:rsidR="00EC273E" w:rsidRPr="00EC273E">
        <w:rPr>
          <w:rFonts w:ascii="Times New Roman" w:hAnsi="Times New Roman" w:cs="Times New Roman"/>
          <w:b w:val="0"/>
          <w:caps w:val="0"/>
        </w:rPr>
        <w:t>ystems | 2013-2017 | </w:t>
      </w:r>
      <w:r w:rsidR="00956E54" w:rsidRPr="00EC273E">
        <w:rPr>
          <w:rFonts w:ascii="Times New Roman" w:hAnsi="Times New Roman" w:cs="Times New Roman"/>
          <w:b w:val="0"/>
          <w:caps w:val="0"/>
        </w:rPr>
        <w:t>EDDC</w:t>
      </w:r>
    </w:p>
    <w:p w14:paraId="7645C82A" w14:textId="4B053515" w:rsidR="006270A9" w:rsidRPr="00EC273E" w:rsidRDefault="000B19FF" w:rsidP="001B29CF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EC273E" w:rsidRPr="00EC273E">
        <w:rPr>
          <w:rFonts w:ascii="Times New Roman" w:hAnsi="Times New Roman" w:cs="Times New Roman"/>
        </w:rPr>
        <w:t>ajor knowledge: configuration of cisco routers and switches, command line, active directory,</w:t>
      </w:r>
      <w:r w:rsidR="007B2E99">
        <w:rPr>
          <w:rFonts w:ascii="Times New Roman" w:hAnsi="Times New Roman" w:cs="Times New Roman"/>
        </w:rPr>
        <w:t xml:space="preserve"> TCP/IP, DHCP, Windows 2008/2008 R2 Servers,</w:t>
      </w:r>
      <w:r w:rsidR="00EC273E" w:rsidRPr="00EC273E">
        <w:rPr>
          <w:rFonts w:ascii="Times New Roman" w:hAnsi="Times New Roman" w:cs="Times New Roman"/>
        </w:rPr>
        <w:t xml:space="preserve"> subnetting, </w:t>
      </w:r>
      <w:r w:rsidR="00956E54">
        <w:rPr>
          <w:rFonts w:ascii="Times New Roman" w:hAnsi="Times New Roman" w:cs="Times New Roman"/>
        </w:rPr>
        <w:t>WAN</w:t>
      </w:r>
      <w:r w:rsidR="00EC273E" w:rsidRPr="00EC273E">
        <w:rPr>
          <w:rFonts w:ascii="Times New Roman" w:hAnsi="Times New Roman" w:cs="Times New Roman"/>
        </w:rPr>
        <w:t xml:space="preserve">, </w:t>
      </w:r>
      <w:r w:rsidR="00956E54">
        <w:rPr>
          <w:rFonts w:ascii="Times New Roman" w:hAnsi="Times New Roman" w:cs="Times New Roman"/>
        </w:rPr>
        <w:t>LAN</w:t>
      </w:r>
      <w:r w:rsidR="00EC273E" w:rsidRPr="00EC273E">
        <w:rPr>
          <w:rFonts w:ascii="Times New Roman" w:hAnsi="Times New Roman" w:cs="Times New Roman"/>
        </w:rPr>
        <w:t xml:space="preserve">, and </w:t>
      </w:r>
      <w:r w:rsidR="00956E54">
        <w:rPr>
          <w:rFonts w:ascii="Times New Roman" w:hAnsi="Times New Roman" w:cs="Times New Roman"/>
        </w:rPr>
        <w:t>WLAN</w:t>
      </w:r>
    </w:p>
    <w:p w14:paraId="01E75448" w14:textId="304782AC" w:rsidR="009E5802" w:rsidRPr="00EC273E" w:rsidRDefault="000B19FF" w:rsidP="001B29CF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EC273E" w:rsidRPr="00EC273E">
        <w:rPr>
          <w:rFonts w:ascii="Times New Roman" w:hAnsi="Times New Roman" w:cs="Times New Roman"/>
        </w:rPr>
        <w:t>inor knowledge: firewall implementation</w:t>
      </w:r>
    </w:p>
    <w:p w14:paraId="6E1CE5F8" w14:textId="65598FD0" w:rsidR="006270A9" w:rsidRPr="00EC273E" w:rsidRDefault="000B19FF" w:rsidP="001B29CF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273E" w:rsidRPr="00EC273E">
        <w:rPr>
          <w:rFonts w:ascii="Times New Roman" w:hAnsi="Times New Roman" w:cs="Times New Roman"/>
        </w:rPr>
        <w:t>oursework: command line, configuration, troubleshooting, and administration</w:t>
      </w:r>
    </w:p>
    <w:sdt>
      <w:sdtPr>
        <w:rPr>
          <w:rFonts w:ascii="Times New Roman" w:hAnsi="Times New Roman" w:cs="Times New Roman"/>
          <w:b w:val="0"/>
        </w:rPr>
        <w:alias w:val="Experience:"/>
        <w:tag w:val="Experience:"/>
        <w:id w:val="171684534"/>
        <w:placeholder>
          <w:docPart w:val="E0308266A7C14350B2E1E969C4E77597"/>
        </w:placeholder>
        <w:temporary/>
        <w:showingPlcHdr/>
        <w15:appearance w15:val="hidden"/>
      </w:sdtPr>
      <w:sdtEndPr/>
      <w:sdtContent>
        <w:p w14:paraId="1A9BC804" w14:textId="77777777" w:rsidR="009E5802" w:rsidRPr="00EC273E" w:rsidRDefault="009E5802" w:rsidP="009E5802">
          <w:pPr>
            <w:pStyle w:val="Heading1"/>
            <w:rPr>
              <w:rFonts w:ascii="Times New Roman" w:hAnsi="Times New Roman" w:cs="Times New Roman"/>
              <w:b w:val="0"/>
            </w:rPr>
          </w:pPr>
          <w:r w:rsidRPr="00EC273E">
            <w:rPr>
              <w:rFonts w:ascii="Times New Roman" w:hAnsi="Times New Roman" w:cs="Times New Roman"/>
              <w:b w:val="0"/>
            </w:rPr>
            <w:t>Experience</w:t>
          </w:r>
        </w:p>
      </w:sdtContent>
    </w:sdt>
    <w:p w14:paraId="19A1FE0F" w14:textId="7BD506E2" w:rsidR="00A549C2" w:rsidRPr="00EC273E" w:rsidRDefault="00A549C2" w:rsidP="00A549C2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Truck Driver</w:t>
      </w:r>
      <w:r w:rsidRPr="00EC273E">
        <w:rPr>
          <w:rFonts w:ascii="Times New Roman" w:hAnsi="Times New Roman" w:cs="Times New Roman"/>
          <w:b w:val="0"/>
          <w:caps w:val="0"/>
        </w:rPr>
        <w:t> | </w:t>
      </w:r>
      <w:r>
        <w:rPr>
          <w:rFonts w:ascii="Times New Roman" w:hAnsi="Times New Roman" w:cs="Times New Roman"/>
          <w:b w:val="0"/>
          <w:caps w:val="0"/>
        </w:rPr>
        <w:t>Columbia Distribution</w:t>
      </w:r>
      <w:r w:rsidRPr="00EC273E">
        <w:rPr>
          <w:rFonts w:ascii="Times New Roman" w:hAnsi="Times New Roman" w:cs="Times New Roman"/>
          <w:b w:val="0"/>
          <w:caps w:val="0"/>
        </w:rPr>
        <w:t> | </w:t>
      </w:r>
      <w:r>
        <w:rPr>
          <w:rFonts w:ascii="Times New Roman" w:hAnsi="Times New Roman" w:cs="Times New Roman"/>
          <w:b w:val="0"/>
          <w:caps w:val="0"/>
        </w:rPr>
        <w:t>J</w:t>
      </w:r>
      <w:r w:rsidRPr="00EC273E">
        <w:rPr>
          <w:rFonts w:ascii="Times New Roman" w:hAnsi="Times New Roman" w:cs="Times New Roman"/>
          <w:b w:val="0"/>
          <w:caps w:val="0"/>
        </w:rPr>
        <w:t>uly 2</w:t>
      </w:r>
      <w:r>
        <w:rPr>
          <w:rFonts w:ascii="Times New Roman" w:hAnsi="Times New Roman" w:cs="Times New Roman"/>
          <w:b w:val="0"/>
          <w:caps w:val="0"/>
        </w:rPr>
        <w:t>019</w:t>
      </w:r>
      <w:r w:rsidRPr="00EC273E">
        <w:rPr>
          <w:rFonts w:ascii="Times New Roman" w:hAnsi="Times New Roman" w:cs="Times New Roman"/>
          <w:b w:val="0"/>
          <w:caps w:val="0"/>
        </w:rPr>
        <w:t xml:space="preserve">4 </w:t>
      </w:r>
      <w:r>
        <w:rPr>
          <w:rFonts w:ascii="Times New Roman" w:hAnsi="Times New Roman" w:cs="Times New Roman"/>
          <w:b w:val="0"/>
          <w:caps w:val="0"/>
        </w:rPr>
        <w:t>–</w:t>
      </w:r>
      <w:r w:rsidRPr="00EC273E">
        <w:rPr>
          <w:rFonts w:ascii="Times New Roman" w:hAnsi="Times New Roman" w:cs="Times New Roman"/>
          <w:b w:val="0"/>
          <w:caps w:val="0"/>
        </w:rPr>
        <w:t xml:space="preserve"> </w:t>
      </w:r>
      <w:r>
        <w:rPr>
          <w:rFonts w:ascii="Times New Roman" w:hAnsi="Times New Roman" w:cs="Times New Roman"/>
          <w:b w:val="0"/>
          <w:caps w:val="0"/>
        </w:rPr>
        <w:t>Present</w:t>
      </w:r>
    </w:p>
    <w:p w14:paraId="2EB45DAF" w14:textId="4EE0FABF" w:rsidR="00A549C2" w:rsidRPr="00A549C2" w:rsidRDefault="00A549C2" w:rsidP="009E5802">
      <w:pPr>
        <w:pStyle w:val="ListBullet"/>
        <w:rPr>
          <w:rFonts w:ascii="Times New Roman" w:hAnsi="Times New Roman" w:cs="Times New Roman"/>
        </w:rPr>
      </w:pPr>
      <w:r w:rsidRPr="00EC273E">
        <w:rPr>
          <w:rFonts w:ascii="Times New Roman" w:hAnsi="Times New Roman" w:cs="Times New Roman"/>
        </w:rPr>
        <w:t xml:space="preserve">customer service, </w:t>
      </w:r>
      <w:r>
        <w:rPr>
          <w:rFonts w:ascii="Times New Roman" w:hAnsi="Times New Roman" w:cs="Times New Roman"/>
        </w:rPr>
        <w:t>deliver product, maintain truck</w:t>
      </w:r>
    </w:p>
    <w:p w14:paraId="65550CAE" w14:textId="27F64B52" w:rsidR="009E5802" w:rsidRPr="00EC273E" w:rsidRDefault="00EC273E" w:rsidP="009E5802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caps w:val="0"/>
        </w:rPr>
        <w:t>I</w:t>
      </w:r>
      <w:r w:rsidRPr="00EC273E">
        <w:rPr>
          <w:rFonts w:ascii="Times New Roman" w:hAnsi="Times New Roman" w:cs="Times New Roman"/>
          <w:caps w:val="0"/>
        </w:rPr>
        <w:t xml:space="preserve">nsight </w:t>
      </w:r>
      <w:r>
        <w:rPr>
          <w:rFonts w:ascii="Times New Roman" w:hAnsi="Times New Roman" w:cs="Times New Roman"/>
          <w:caps w:val="0"/>
        </w:rPr>
        <w:t>G</w:t>
      </w:r>
      <w:r w:rsidRPr="00EC273E">
        <w:rPr>
          <w:rFonts w:ascii="Times New Roman" w:hAnsi="Times New Roman" w:cs="Times New Roman"/>
          <w:caps w:val="0"/>
        </w:rPr>
        <w:t xml:space="preserve">lobal at </w:t>
      </w:r>
      <w:r>
        <w:rPr>
          <w:rFonts w:ascii="Times New Roman" w:hAnsi="Times New Roman" w:cs="Times New Roman"/>
          <w:caps w:val="0"/>
        </w:rPr>
        <w:t>D</w:t>
      </w:r>
      <w:r w:rsidRPr="00EC273E">
        <w:rPr>
          <w:rFonts w:ascii="Times New Roman" w:hAnsi="Times New Roman" w:cs="Times New Roman"/>
          <w:caps w:val="0"/>
        </w:rPr>
        <w:t xml:space="preserve">ell for </w:t>
      </w:r>
      <w:r>
        <w:rPr>
          <w:rFonts w:ascii="Times New Roman" w:hAnsi="Times New Roman" w:cs="Times New Roman"/>
          <w:caps w:val="0"/>
        </w:rPr>
        <w:t>B</w:t>
      </w:r>
      <w:r w:rsidRPr="00EC273E">
        <w:rPr>
          <w:rFonts w:ascii="Times New Roman" w:hAnsi="Times New Roman" w:cs="Times New Roman"/>
          <w:caps w:val="0"/>
        </w:rPr>
        <w:t>oeing</w:t>
      </w:r>
      <w:r w:rsidRPr="00EC273E">
        <w:rPr>
          <w:rFonts w:ascii="Times New Roman" w:hAnsi="Times New Roman" w:cs="Times New Roman"/>
          <w:b w:val="0"/>
          <w:caps w:val="0"/>
        </w:rPr>
        <w:t> | </w:t>
      </w:r>
      <w:r>
        <w:rPr>
          <w:rFonts w:ascii="Times New Roman" w:hAnsi="Times New Roman" w:cs="Times New Roman"/>
          <w:b w:val="0"/>
          <w:caps w:val="0"/>
        </w:rPr>
        <w:t>IT</w:t>
      </w:r>
      <w:r w:rsidRPr="00EC273E">
        <w:rPr>
          <w:rFonts w:ascii="Times New Roman" w:hAnsi="Times New Roman" w:cs="Times New Roman"/>
          <w:b w:val="0"/>
          <w:caps w:val="0"/>
        </w:rPr>
        <w:t xml:space="preserve"> </w:t>
      </w:r>
      <w:r>
        <w:rPr>
          <w:rFonts w:ascii="Times New Roman" w:hAnsi="Times New Roman" w:cs="Times New Roman"/>
          <w:b w:val="0"/>
          <w:caps w:val="0"/>
        </w:rPr>
        <w:t>M</w:t>
      </w:r>
      <w:r w:rsidRPr="00EC273E">
        <w:rPr>
          <w:rFonts w:ascii="Times New Roman" w:hAnsi="Times New Roman" w:cs="Times New Roman"/>
          <w:b w:val="0"/>
          <w:caps w:val="0"/>
        </w:rPr>
        <w:t xml:space="preserve">aterials </w:t>
      </w:r>
      <w:r>
        <w:rPr>
          <w:rFonts w:ascii="Times New Roman" w:hAnsi="Times New Roman" w:cs="Times New Roman"/>
          <w:b w:val="0"/>
          <w:caps w:val="0"/>
        </w:rPr>
        <w:t>H</w:t>
      </w:r>
      <w:r w:rsidRPr="00EC273E">
        <w:rPr>
          <w:rFonts w:ascii="Times New Roman" w:hAnsi="Times New Roman" w:cs="Times New Roman"/>
          <w:b w:val="0"/>
          <w:caps w:val="0"/>
        </w:rPr>
        <w:t>andler | </w:t>
      </w:r>
      <w:r w:rsidR="007F6F1D">
        <w:rPr>
          <w:rFonts w:ascii="Times New Roman" w:hAnsi="Times New Roman" w:cs="Times New Roman"/>
          <w:b w:val="0"/>
          <w:caps w:val="0"/>
        </w:rPr>
        <w:t>D</w:t>
      </w:r>
      <w:r w:rsidRPr="00EC273E">
        <w:rPr>
          <w:rFonts w:ascii="Times New Roman" w:hAnsi="Times New Roman" w:cs="Times New Roman"/>
          <w:b w:val="0"/>
          <w:caps w:val="0"/>
        </w:rPr>
        <w:t xml:space="preserve">ec 2018 – </w:t>
      </w:r>
      <w:r w:rsidR="00CD50D1">
        <w:rPr>
          <w:rFonts w:ascii="Times New Roman" w:hAnsi="Times New Roman" w:cs="Times New Roman"/>
          <w:b w:val="0"/>
          <w:caps w:val="0"/>
        </w:rPr>
        <w:t>March 2019</w:t>
      </w:r>
      <w:r w:rsidR="00956E54">
        <w:rPr>
          <w:rFonts w:ascii="Times New Roman" w:hAnsi="Times New Roman" w:cs="Times New Roman"/>
          <w:b w:val="0"/>
          <w:caps w:val="0"/>
        </w:rPr>
        <w:t xml:space="preserve"> </w:t>
      </w:r>
    </w:p>
    <w:p w14:paraId="0AD45724" w14:textId="64555C3D" w:rsidR="009E5802" w:rsidRPr="00EC273E" w:rsidRDefault="00534884" w:rsidP="009E5802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</w:t>
      </w:r>
      <w:r w:rsidR="00EC273E" w:rsidRPr="00EC273E">
        <w:rPr>
          <w:rFonts w:ascii="Times New Roman" w:hAnsi="Times New Roman" w:cs="Times New Roman"/>
        </w:rPr>
        <w:t xml:space="preserve"> </w:t>
      </w:r>
      <w:r w:rsidR="00AD65FB">
        <w:rPr>
          <w:rFonts w:ascii="Times New Roman" w:hAnsi="Times New Roman" w:cs="Times New Roman"/>
        </w:rPr>
        <w:t xml:space="preserve">installing, </w:t>
      </w:r>
      <w:r w:rsidR="00EC273E" w:rsidRPr="00EC273E">
        <w:rPr>
          <w:rFonts w:ascii="Times New Roman" w:hAnsi="Times New Roman" w:cs="Times New Roman"/>
        </w:rPr>
        <w:t xml:space="preserve">troubleshooting </w:t>
      </w:r>
      <w:r w:rsidR="00AD65FB">
        <w:rPr>
          <w:rFonts w:ascii="Times New Roman" w:hAnsi="Times New Roman" w:cs="Times New Roman"/>
        </w:rPr>
        <w:t>and</w:t>
      </w:r>
      <w:r w:rsidR="00EC273E" w:rsidRPr="00EC273E">
        <w:rPr>
          <w:rFonts w:ascii="Times New Roman" w:hAnsi="Times New Roman" w:cs="Times New Roman"/>
        </w:rPr>
        <w:t xml:space="preserve"> repair, creating incident tickets, hardware replacement, perform preventative maintenance for desktop systems</w:t>
      </w:r>
    </w:p>
    <w:p w14:paraId="0F1FB116" w14:textId="799DCE01" w:rsidR="009E5802" w:rsidRPr="00EC273E" w:rsidRDefault="00534884" w:rsidP="009E5802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C</w:t>
      </w:r>
      <w:r w:rsidR="00EC273E" w:rsidRPr="00EC273E">
        <w:rPr>
          <w:rFonts w:ascii="Times New Roman" w:hAnsi="Times New Roman" w:cs="Times New Roman"/>
          <w:b w:val="0"/>
          <w:caps w:val="0"/>
        </w:rPr>
        <w:t>ashier | </w:t>
      </w:r>
      <w:r>
        <w:rPr>
          <w:rFonts w:ascii="Times New Roman" w:hAnsi="Times New Roman" w:cs="Times New Roman"/>
          <w:b w:val="0"/>
          <w:caps w:val="0"/>
        </w:rPr>
        <w:t>C</w:t>
      </w:r>
      <w:r w:rsidR="00EC273E" w:rsidRPr="00EC273E">
        <w:rPr>
          <w:rFonts w:ascii="Times New Roman" w:hAnsi="Times New Roman" w:cs="Times New Roman"/>
          <w:b w:val="0"/>
          <w:caps w:val="0"/>
        </w:rPr>
        <w:t>o-</w:t>
      </w:r>
      <w:r>
        <w:rPr>
          <w:rFonts w:ascii="Times New Roman" w:hAnsi="Times New Roman" w:cs="Times New Roman"/>
          <w:b w:val="0"/>
          <w:caps w:val="0"/>
        </w:rPr>
        <w:t>O</w:t>
      </w:r>
      <w:r w:rsidR="00EC273E" w:rsidRPr="00EC273E">
        <w:rPr>
          <w:rFonts w:ascii="Times New Roman" w:hAnsi="Times New Roman" w:cs="Times New Roman"/>
          <w:b w:val="0"/>
          <w:caps w:val="0"/>
        </w:rPr>
        <w:t>p | </w:t>
      </w:r>
      <w:r w:rsidR="000455D2">
        <w:rPr>
          <w:rFonts w:ascii="Times New Roman" w:hAnsi="Times New Roman" w:cs="Times New Roman"/>
          <w:b w:val="0"/>
          <w:caps w:val="0"/>
        </w:rPr>
        <w:t>A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ug 2018 – </w:t>
      </w:r>
      <w:r w:rsidR="00CD50D1">
        <w:rPr>
          <w:rFonts w:ascii="Times New Roman" w:hAnsi="Times New Roman" w:cs="Times New Roman"/>
          <w:b w:val="0"/>
          <w:caps w:val="0"/>
        </w:rPr>
        <w:t xml:space="preserve">Oct </w:t>
      </w:r>
      <w:r w:rsidR="00EC273E" w:rsidRPr="00EC273E">
        <w:rPr>
          <w:rFonts w:ascii="Times New Roman" w:hAnsi="Times New Roman" w:cs="Times New Roman"/>
          <w:b w:val="0"/>
          <w:caps w:val="0"/>
        </w:rPr>
        <w:t>2018</w:t>
      </w:r>
    </w:p>
    <w:p w14:paraId="4DD94486" w14:textId="1BB3E36B" w:rsidR="009E5802" w:rsidRPr="00EC273E" w:rsidRDefault="00EC273E" w:rsidP="009E5802">
      <w:pPr>
        <w:pStyle w:val="ListBullet"/>
        <w:rPr>
          <w:rFonts w:ascii="Times New Roman" w:hAnsi="Times New Roman" w:cs="Times New Roman"/>
        </w:rPr>
      </w:pPr>
      <w:r w:rsidRPr="00EC273E">
        <w:rPr>
          <w:rFonts w:ascii="Times New Roman" w:hAnsi="Times New Roman" w:cs="Times New Roman"/>
        </w:rPr>
        <w:t>customer service, store maintenance</w:t>
      </w:r>
    </w:p>
    <w:p w14:paraId="2326B6FA" w14:textId="31AFDC2C" w:rsidR="009E5802" w:rsidRPr="00EC273E" w:rsidRDefault="00534884" w:rsidP="009E5802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C</w:t>
      </w:r>
      <w:r w:rsidR="00EC273E" w:rsidRPr="00EC273E">
        <w:rPr>
          <w:rFonts w:ascii="Times New Roman" w:hAnsi="Times New Roman" w:cs="Times New Roman"/>
          <w:b w:val="0"/>
          <w:caps w:val="0"/>
        </w:rPr>
        <w:t>ashier | </w:t>
      </w:r>
      <w:r>
        <w:rPr>
          <w:rFonts w:ascii="Times New Roman" w:hAnsi="Times New Roman" w:cs="Times New Roman"/>
          <w:b w:val="0"/>
          <w:caps w:val="0"/>
        </w:rPr>
        <w:t>R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ite </w:t>
      </w:r>
      <w:r>
        <w:rPr>
          <w:rFonts w:ascii="Times New Roman" w:hAnsi="Times New Roman" w:cs="Times New Roman"/>
          <w:b w:val="0"/>
          <w:caps w:val="0"/>
        </w:rPr>
        <w:t>A</w:t>
      </w:r>
      <w:r w:rsidR="00EC273E" w:rsidRPr="00EC273E">
        <w:rPr>
          <w:rFonts w:ascii="Times New Roman" w:hAnsi="Times New Roman" w:cs="Times New Roman"/>
          <w:b w:val="0"/>
          <w:caps w:val="0"/>
        </w:rPr>
        <w:t>id | </w:t>
      </w:r>
      <w:r w:rsidR="000455D2">
        <w:rPr>
          <w:rFonts w:ascii="Times New Roman" w:hAnsi="Times New Roman" w:cs="Times New Roman"/>
          <w:b w:val="0"/>
          <w:caps w:val="0"/>
        </w:rPr>
        <w:t>J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uly 2014 </w:t>
      </w:r>
      <w:r w:rsidR="00CD50D1">
        <w:rPr>
          <w:rFonts w:ascii="Times New Roman" w:hAnsi="Times New Roman" w:cs="Times New Roman"/>
          <w:b w:val="0"/>
          <w:caps w:val="0"/>
        </w:rPr>
        <w:t>–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 </w:t>
      </w:r>
      <w:r w:rsidR="00CD50D1">
        <w:rPr>
          <w:rFonts w:ascii="Times New Roman" w:hAnsi="Times New Roman" w:cs="Times New Roman"/>
          <w:b w:val="0"/>
          <w:caps w:val="0"/>
        </w:rPr>
        <w:t xml:space="preserve">Sept </w:t>
      </w:r>
      <w:r w:rsidR="00EC273E" w:rsidRPr="00EC273E">
        <w:rPr>
          <w:rFonts w:ascii="Times New Roman" w:hAnsi="Times New Roman" w:cs="Times New Roman"/>
          <w:b w:val="0"/>
          <w:caps w:val="0"/>
        </w:rPr>
        <w:t>2018</w:t>
      </w:r>
    </w:p>
    <w:p w14:paraId="1F4656AF" w14:textId="5122CDEC" w:rsidR="009E5802" w:rsidRPr="00EC273E" w:rsidRDefault="00EC273E" w:rsidP="009E5802">
      <w:pPr>
        <w:pStyle w:val="ListBullet"/>
        <w:rPr>
          <w:rFonts w:ascii="Times New Roman" w:hAnsi="Times New Roman" w:cs="Times New Roman"/>
        </w:rPr>
      </w:pPr>
      <w:r w:rsidRPr="00EC273E">
        <w:rPr>
          <w:rFonts w:ascii="Times New Roman" w:hAnsi="Times New Roman" w:cs="Times New Roman"/>
        </w:rPr>
        <w:t xml:space="preserve">customer service, store maintenance, partner of </w:t>
      </w:r>
      <w:r w:rsidR="00BF37B6" w:rsidRPr="00EC273E">
        <w:rPr>
          <w:rFonts w:ascii="Times New Roman" w:hAnsi="Times New Roman" w:cs="Times New Roman"/>
        </w:rPr>
        <w:t>loss</w:t>
      </w:r>
      <w:r w:rsidRPr="00EC273E">
        <w:rPr>
          <w:rFonts w:ascii="Times New Roman" w:hAnsi="Times New Roman" w:cs="Times New Roman"/>
        </w:rPr>
        <w:t xml:space="preserve"> prevention program </w:t>
      </w:r>
    </w:p>
    <w:p w14:paraId="68784473" w14:textId="3E862730" w:rsidR="009E5802" w:rsidRPr="00EC273E" w:rsidRDefault="00534884" w:rsidP="009E5802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Ca</w:t>
      </w:r>
      <w:r w:rsidR="00EC273E" w:rsidRPr="00EC273E">
        <w:rPr>
          <w:rFonts w:ascii="Times New Roman" w:hAnsi="Times New Roman" w:cs="Times New Roman"/>
          <w:b w:val="0"/>
          <w:caps w:val="0"/>
        </w:rPr>
        <w:t>shier | </w:t>
      </w:r>
      <w:r>
        <w:rPr>
          <w:rFonts w:ascii="Times New Roman" w:hAnsi="Times New Roman" w:cs="Times New Roman"/>
          <w:b w:val="0"/>
          <w:caps w:val="0"/>
        </w:rPr>
        <w:t>V</w:t>
      </w:r>
      <w:r w:rsidR="00EC273E" w:rsidRPr="00EC273E">
        <w:rPr>
          <w:rFonts w:ascii="Times New Roman" w:hAnsi="Times New Roman" w:cs="Times New Roman"/>
          <w:b w:val="0"/>
          <w:caps w:val="0"/>
        </w:rPr>
        <w:t>ans | </w:t>
      </w:r>
      <w:r w:rsidR="000455D2">
        <w:rPr>
          <w:rFonts w:ascii="Times New Roman" w:hAnsi="Times New Roman" w:cs="Times New Roman"/>
          <w:b w:val="0"/>
          <w:caps w:val="0"/>
        </w:rPr>
        <w:t>J</w:t>
      </w:r>
      <w:r w:rsidR="00EC273E" w:rsidRPr="00EC273E">
        <w:rPr>
          <w:rFonts w:ascii="Times New Roman" w:hAnsi="Times New Roman" w:cs="Times New Roman"/>
          <w:b w:val="0"/>
          <w:caps w:val="0"/>
        </w:rPr>
        <w:t>une 2012-</w:t>
      </w:r>
      <w:r w:rsidR="00CD50D1">
        <w:rPr>
          <w:rFonts w:ascii="Times New Roman" w:hAnsi="Times New Roman" w:cs="Times New Roman"/>
          <w:b w:val="0"/>
          <w:caps w:val="0"/>
        </w:rPr>
        <w:t xml:space="preserve"> July </w:t>
      </w:r>
      <w:r w:rsidR="00EC273E" w:rsidRPr="00EC273E">
        <w:rPr>
          <w:rFonts w:ascii="Times New Roman" w:hAnsi="Times New Roman" w:cs="Times New Roman"/>
          <w:b w:val="0"/>
          <w:caps w:val="0"/>
        </w:rPr>
        <w:t>2014</w:t>
      </w:r>
    </w:p>
    <w:p w14:paraId="65AF5EE4" w14:textId="37048C50" w:rsidR="006270A9" w:rsidRPr="00EC273E" w:rsidRDefault="00EC273E" w:rsidP="00D06542">
      <w:pPr>
        <w:pStyle w:val="ListBullet"/>
        <w:rPr>
          <w:rFonts w:ascii="Times New Roman" w:hAnsi="Times New Roman" w:cs="Times New Roman"/>
        </w:rPr>
      </w:pPr>
      <w:r w:rsidRPr="00EC273E">
        <w:rPr>
          <w:rFonts w:ascii="Times New Roman" w:hAnsi="Times New Roman" w:cs="Times New Roman"/>
        </w:rPr>
        <w:t>customer service, store maintenance, selling product, refilling product</w:t>
      </w:r>
    </w:p>
    <w:p w14:paraId="13D83E27" w14:textId="221E39AA" w:rsidR="006270A9" w:rsidRPr="00EC273E" w:rsidRDefault="00EC273E">
      <w:pPr>
        <w:pStyle w:val="Heading1"/>
        <w:rPr>
          <w:rFonts w:ascii="Times New Roman" w:hAnsi="Times New Roman" w:cs="Times New Roman"/>
          <w:b w:val="0"/>
        </w:rPr>
      </w:pPr>
      <w:r w:rsidRPr="00EC273E">
        <w:rPr>
          <w:rFonts w:ascii="Times New Roman" w:hAnsi="Times New Roman" w:cs="Times New Roman"/>
          <w:b w:val="0"/>
        </w:rPr>
        <w:t>achievements &amp; skills</w:t>
      </w:r>
    </w:p>
    <w:p w14:paraId="69D5122A" w14:textId="78CA6072" w:rsidR="0041011F" w:rsidRPr="00EC273E" w:rsidRDefault="006B16CE" w:rsidP="0041011F">
      <w:pPr>
        <w:pStyle w:val="Heading2"/>
        <w:rPr>
          <w:rFonts w:ascii="Times New Roman" w:hAnsi="Times New Roman" w:cs="Times New Roman"/>
          <w:b w:val="0"/>
        </w:rPr>
      </w:pPr>
      <w:r w:rsidRPr="00EC273E">
        <w:rPr>
          <w:rFonts w:ascii="Times New Roman" w:hAnsi="Times New Roman" w:cs="Times New Roman"/>
          <w:b w:val="0"/>
          <w:caps w:val="0"/>
        </w:rPr>
        <w:t>GPA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 3.5</w:t>
      </w:r>
    </w:p>
    <w:p w14:paraId="2E26D7B6" w14:textId="5B38A5CC" w:rsidR="0041011F" w:rsidRPr="00EC273E" w:rsidRDefault="006B16CE" w:rsidP="0041011F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C273E" w:rsidRPr="00EC273E">
        <w:rPr>
          <w:rFonts w:ascii="Times New Roman" w:hAnsi="Times New Roman" w:cs="Times New Roman"/>
        </w:rPr>
        <w:t xml:space="preserve">hi </w:t>
      </w:r>
      <w:r>
        <w:rPr>
          <w:rFonts w:ascii="Times New Roman" w:hAnsi="Times New Roman" w:cs="Times New Roman"/>
        </w:rPr>
        <w:t>T</w:t>
      </w:r>
      <w:r w:rsidR="00EC273E" w:rsidRPr="00EC273E">
        <w:rPr>
          <w:rFonts w:ascii="Times New Roman" w:hAnsi="Times New Roman" w:cs="Times New Roman"/>
        </w:rPr>
        <w:t xml:space="preserve">heta </w:t>
      </w:r>
      <w:r>
        <w:rPr>
          <w:rFonts w:ascii="Times New Roman" w:hAnsi="Times New Roman" w:cs="Times New Roman"/>
        </w:rPr>
        <w:t>K</w:t>
      </w:r>
      <w:r w:rsidR="00EC273E" w:rsidRPr="00EC273E">
        <w:rPr>
          <w:rFonts w:ascii="Times New Roman" w:hAnsi="Times New Roman" w:cs="Times New Roman"/>
        </w:rPr>
        <w:t xml:space="preserve">appa </w:t>
      </w:r>
      <w:r>
        <w:rPr>
          <w:rFonts w:ascii="Times New Roman" w:hAnsi="Times New Roman" w:cs="Times New Roman"/>
        </w:rPr>
        <w:t>H</w:t>
      </w:r>
      <w:r w:rsidR="00EC273E" w:rsidRPr="00EC273E">
        <w:rPr>
          <w:rFonts w:ascii="Times New Roman" w:hAnsi="Times New Roman" w:cs="Times New Roman"/>
        </w:rPr>
        <w:t xml:space="preserve">onor </w:t>
      </w:r>
      <w:r>
        <w:rPr>
          <w:rFonts w:ascii="Times New Roman" w:hAnsi="Times New Roman" w:cs="Times New Roman"/>
        </w:rPr>
        <w:t>S</w:t>
      </w:r>
      <w:r w:rsidR="00EC273E" w:rsidRPr="00EC273E">
        <w:rPr>
          <w:rFonts w:ascii="Times New Roman" w:hAnsi="Times New Roman" w:cs="Times New Roman"/>
        </w:rPr>
        <w:t>ociety</w:t>
      </w:r>
    </w:p>
    <w:p w14:paraId="232E1DA9" w14:textId="74DEAB8C" w:rsidR="00186009" w:rsidRPr="00EC273E" w:rsidRDefault="006B16CE" w:rsidP="0018600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273E" w:rsidRPr="00EC273E">
        <w:rPr>
          <w:rFonts w:ascii="Times New Roman" w:hAnsi="Times New Roman" w:cs="Times New Roman"/>
        </w:rPr>
        <w:t xml:space="preserve">ertificate – </w:t>
      </w:r>
      <w:r>
        <w:rPr>
          <w:rFonts w:ascii="Times New Roman" w:hAnsi="Times New Roman" w:cs="Times New Roman"/>
        </w:rPr>
        <w:t>D</w:t>
      </w:r>
      <w:r w:rsidR="00EC273E" w:rsidRPr="00EC273E">
        <w:rPr>
          <w:rFonts w:ascii="Times New Roman" w:hAnsi="Times New Roman" w:cs="Times New Roman"/>
        </w:rPr>
        <w:t xml:space="preserve">esktop </w:t>
      </w:r>
      <w:r>
        <w:rPr>
          <w:rFonts w:ascii="Times New Roman" w:hAnsi="Times New Roman" w:cs="Times New Roman"/>
        </w:rPr>
        <w:t>S</w:t>
      </w:r>
      <w:r w:rsidR="00EC273E" w:rsidRPr="00EC273E">
        <w:rPr>
          <w:rFonts w:ascii="Times New Roman" w:hAnsi="Times New Roman" w:cs="Times New Roman"/>
        </w:rPr>
        <w:t xml:space="preserve">upport </w:t>
      </w:r>
      <w:r>
        <w:rPr>
          <w:rFonts w:ascii="Times New Roman" w:hAnsi="Times New Roman" w:cs="Times New Roman"/>
        </w:rPr>
        <w:t>S</w:t>
      </w:r>
      <w:r w:rsidR="00EC273E" w:rsidRPr="00EC273E">
        <w:rPr>
          <w:rFonts w:ascii="Times New Roman" w:hAnsi="Times New Roman" w:cs="Times New Roman"/>
        </w:rPr>
        <w:t>pecialist (2 years’ experience)</w:t>
      </w:r>
    </w:p>
    <w:p w14:paraId="3B34AD3E" w14:textId="3F3F7EC2" w:rsidR="00186009" w:rsidRPr="00EC273E" w:rsidRDefault="006B16CE" w:rsidP="0018600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EC273E" w:rsidRPr="00EC273E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T</w:t>
      </w:r>
      <w:r w:rsidR="00EC273E" w:rsidRPr="00EC273E">
        <w:rPr>
          <w:rFonts w:ascii="Times New Roman" w:hAnsi="Times New Roman" w:cs="Times New Roman"/>
        </w:rPr>
        <w:t xml:space="preserve">echnology </w:t>
      </w:r>
      <w:r>
        <w:rPr>
          <w:rFonts w:ascii="Times New Roman" w:hAnsi="Times New Roman" w:cs="Times New Roman"/>
        </w:rPr>
        <w:t>D</w:t>
      </w:r>
      <w:r w:rsidR="00EC273E" w:rsidRPr="00EC273E">
        <w:rPr>
          <w:rFonts w:ascii="Times New Roman" w:hAnsi="Times New Roman" w:cs="Times New Roman"/>
        </w:rPr>
        <w:t>egree</w:t>
      </w:r>
    </w:p>
    <w:p w14:paraId="6EE6FCFC" w14:textId="2EDE2070" w:rsidR="006270A9" w:rsidRPr="00EC273E" w:rsidRDefault="00E84C89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O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perating </w:t>
      </w:r>
      <w:r>
        <w:rPr>
          <w:rFonts w:ascii="Times New Roman" w:hAnsi="Times New Roman" w:cs="Times New Roman"/>
          <w:b w:val="0"/>
          <w:caps w:val="0"/>
        </w:rPr>
        <w:t>S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ystems </w:t>
      </w:r>
      <w:r>
        <w:rPr>
          <w:rFonts w:ascii="Times New Roman" w:hAnsi="Times New Roman" w:cs="Times New Roman"/>
          <w:b w:val="0"/>
          <w:caps w:val="0"/>
        </w:rPr>
        <w:t>K</w:t>
      </w:r>
      <w:r w:rsidR="00EC273E" w:rsidRPr="00EC273E">
        <w:rPr>
          <w:rFonts w:ascii="Times New Roman" w:hAnsi="Times New Roman" w:cs="Times New Roman"/>
          <w:b w:val="0"/>
          <w:caps w:val="0"/>
        </w:rPr>
        <w:t>nowledge</w:t>
      </w:r>
    </w:p>
    <w:p w14:paraId="2E844B1B" w14:textId="0A440DFB" w:rsidR="006270A9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C273E" w:rsidRPr="00EC273E">
        <w:rPr>
          <w:rFonts w:ascii="Times New Roman" w:hAnsi="Times New Roman" w:cs="Times New Roman"/>
        </w:rPr>
        <w:t xml:space="preserve">indows 10, 8, 7, </w:t>
      </w:r>
      <w:r w:rsidR="00956E54" w:rsidRPr="00EC273E">
        <w:rPr>
          <w:rFonts w:ascii="Times New Roman" w:hAnsi="Times New Roman" w:cs="Times New Roman"/>
        </w:rPr>
        <w:t>XP</w:t>
      </w:r>
    </w:p>
    <w:p w14:paraId="1B28E5F8" w14:textId="43DB36D5" w:rsidR="00E85D75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C273E" w:rsidRPr="00EC273E">
        <w:rPr>
          <w:rFonts w:ascii="Times New Roman" w:hAnsi="Times New Roman" w:cs="Times New Roman"/>
        </w:rPr>
        <w:t>dobe products</w:t>
      </w:r>
    </w:p>
    <w:p w14:paraId="15DE73F4" w14:textId="0157907E" w:rsidR="00244CAD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</w:t>
      </w:r>
      <w:r w:rsidR="00EC273E" w:rsidRPr="00EC273E">
        <w:rPr>
          <w:rFonts w:ascii="Times New Roman" w:hAnsi="Times New Roman" w:cs="Times New Roman"/>
        </w:rPr>
        <w:t xml:space="preserve">obile devices (android and </w:t>
      </w:r>
      <w:r w:rsidR="00956E54" w:rsidRPr="00EC273E">
        <w:rPr>
          <w:rFonts w:ascii="Times New Roman" w:hAnsi="Times New Roman" w:cs="Times New Roman"/>
        </w:rPr>
        <w:t>IOS</w:t>
      </w:r>
      <w:r w:rsidR="00EC273E" w:rsidRPr="00EC273E">
        <w:rPr>
          <w:rFonts w:ascii="Times New Roman" w:hAnsi="Times New Roman" w:cs="Times New Roman"/>
        </w:rPr>
        <w:t xml:space="preserve">) </w:t>
      </w:r>
    </w:p>
    <w:p w14:paraId="0437DCCD" w14:textId="77777777" w:rsidR="007F5D78" w:rsidRDefault="007F5D78">
      <w:pPr>
        <w:pStyle w:val="Heading2"/>
        <w:rPr>
          <w:rFonts w:ascii="Times New Roman" w:hAnsi="Times New Roman" w:cs="Times New Roman"/>
          <w:b w:val="0"/>
          <w:caps w:val="0"/>
        </w:rPr>
      </w:pPr>
    </w:p>
    <w:p w14:paraId="24421284" w14:textId="1096CCB4" w:rsidR="006270A9" w:rsidRPr="00EC273E" w:rsidRDefault="00E84C89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Vi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rtual </w:t>
      </w:r>
      <w:r>
        <w:rPr>
          <w:rFonts w:ascii="Times New Roman" w:hAnsi="Times New Roman" w:cs="Times New Roman"/>
          <w:b w:val="0"/>
          <w:caps w:val="0"/>
        </w:rPr>
        <w:t>M</w:t>
      </w:r>
      <w:r w:rsidR="00EC273E" w:rsidRPr="00EC273E">
        <w:rPr>
          <w:rFonts w:ascii="Times New Roman" w:hAnsi="Times New Roman" w:cs="Times New Roman"/>
          <w:b w:val="0"/>
          <w:caps w:val="0"/>
        </w:rPr>
        <w:t>achines</w:t>
      </w:r>
    </w:p>
    <w:p w14:paraId="7869BB7E" w14:textId="3A5BB23B" w:rsidR="00244CAD" w:rsidRPr="00EC273E" w:rsidRDefault="00AD6FE3">
      <w:pPr>
        <w:pStyle w:val="ListBullet"/>
        <w:rPr>
          <w:rFonts w:ascii="Times New Roman" w:hAnsi="Times New Roman" w:cs="Times New Roman"/>
        </w:rPr>
      </w:pPr>
      <w:r w:rsidRPr="00EC273E">
        <w:rPr>
          <w:rFonts w:ascii="Times New Roman" w:hAnsi="Times New Roman" w:cs="Times New Roman"/>
        </w:rPr>
        <w:t>VMware</w:t>
      </w:r>
    </w:p>
    <w:p w14:paraId="15CD2547" w14:textId="56EBC5C4" w:rsidR="006270A9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C273E" w:rsidRPr="00EC273E">
        <w:rPr>
          <w:rFonts w:ascii="Times New Roman" w:hAnsi="Times New Roman" w:cs="Times New Roman"/>
        </w:rPr>
        <w:t>mplemented workstations and severs</w:t>
      </w:r>
    </w:p>
    <w:p w14:paraId="16C7D1C7" w14:textId="07C8E0EA" w:rsidR="006270A9" w:rsidRDefault="00E84C89" w:rsidP="009F09F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273E" w:rsidRPr="00EC273E">
        <w:rPr>
          <w:rFonts w:ascii="Times New Roman" w:hAnsi="Times New Roman" w:cs="Times New Roman"/>
        </w:rPr>
        <w:t>onfiguring virtual devices to communicate with each other</w:t>
      </w:r>
    </w:p>
    <w:p w14:paraId="6EAB92E2" w14:textId="472EE7EE" w:rsidR="009F09F9" w:rsidRDefault="009F09F9" w:rsidP="009F09F9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</w:p>
    <w:p w14:paraId="6D846ACD" w14:textId="053D75DA" w:rsidR="009F09F9" w:rsidRPr="009F09F9" w:rsidRDefault="009F09F9" w:rsidP="00A147B3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</w:t>
      </w:r>
    </w:p>
    <w:p w14:paraId="0AC76D14" w14:textId="2588726E" w:rsidR="00AF0B96" w:rsidRPr="00EC273E" w:rsidRDefault="00E84C89" w:rsidP="00AF0B96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C273E" w:rsidRPr="00EC273E">
        <w:rPr>
          <w:rFonts w:ascii="Times New Roman" w:hAnsi="Times New Roman" w:cs="Times New Roman"/>
        </w:rPr>
        <w:t>xchanging information with others</w:t>
      </w:r>
    </w:p>
    <w:p w14:paraId="1FB04B12" w14:textId="0E92519E" w:rsidR="0041011F" w:rsidRPr="00EC273E" w:rsidRDefault="00E84C89" w:rsidP="00AF0B96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C273E" w:rsidRPr="00EC273E">
        <w:rPr>
          <w:rFonts w:ascii="Times New Roman" w:hAnsi="Times New Roman" w:cs="Times New Roman"/>
        </w:rPr>
        <w:t>orking with others in lab groups</w:t>
      </w:r>
    </w:p>
    <w:p w14:paraId="493CAADC" w14:textId="44F1C96D" w:rsidR="007A5EA1" w:rsidRDefault="00E84C89" w:rsidP="007A5EA1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EC273E" w:rsidRPr="00EC273E">
        <w:rPr>
          <w:rFonts w:ascii="Times New Roman" w:hAnsi="Times New Roman" w:cs="Times New Roman"/>
        </w:rPr>
        <w:t>reat communications with end users</w:t>
      </w:r>
    </w:p>
    <w:p w14:paraId="50A07727" w14:textId="781E89D4" w:rsidR="009F09F9" w:rsidRDefault="009F09F9" w:rsidP="009F09F9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</w:p>
    <w:p w14:paraId="469A88F2" w14:textId="7EFD8403" w:rsidR="009F09F9" w:rsidRPr="009F09F9" w:rsidRDefault="009F09F9" w:rsidP="009F09F9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3773920A" w14:textId="612A5E2C" w:rsidR="007A5EA1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273E" w:rsidRPr="00EC273E">
        <w:rPr>
          <w:rFonts w:ascii="Times New Roman" w:hAnsi="Times New Roman" w:cs="Times New Roman"/>
        </w:rPr>
        <w:t xml:space="preserve">ustomer service (4 years) </w:t>
      </w:r>
    </w:p>
    <w:p w14:paraId="6DDF2D52" w14:textId="0A0DAFE9" w:rsidR="00E85D75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C273E" w:rsidRPr="00EC273E">
        <w:rPr>
          <w:rFonts w:ascii="Times New Roman" w:hAnsi="Times New Roman" w:cs="Times New Roman"/>
        </w:rPr>
        <w:t>elf-motivated</w:t>
      </w:r>
    </w:p>
    <w:p w14:paraId="2784A99C" w14:textId="1DFF75B6" w:rsidR="00E85D75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C273E" w:rsidRPr="00EC273E">
        <w:rPr>
          <w:rFonts w:ascii="Times New Roman" w:hAnsi="Times New Roman" w:cs="Times New Roman"/>
        </w:rPr>
        <w:t>roblem solver/ troubleshooting</w:t>
      </w:r>
    </w:p>
    <w:p w14:paraId="58D4047E" w14:textId="5A8FDF82" w:rsidR="006270A9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EC273E" w:rsidRPr="00EC273E">
        <w:rPr>
          <w:rFonts w:ascii="Times New Roman" w:hAnsi="Times New Roman" w:cs="Times New Roman"/>
        </w:rPr>
        <w:t>rganized</w:t>
      </w:r>
    </w:p>
    <w:p w14:paraId="58BD41BE" w14:textId="77F2BFCC" w:rsidR="00AF0B96" w:rsidRPr="00EC273E" w:rsidRDefault="00DB03CA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C273E" w:rsidRPr="00EC273E">
        <w:rPr>
          <w:rFonts w:ascii="Times New Roman" w:hAnsi="Times New Roman" w:cs="Times New Roman"/>
        </w:rPr>
        <w:t>ollow instructions</w:t>
      </w:r>
    </w:p>
    <w:p w14:paraId="6F900C68" w14:textId="56CC5477" w:rsidR="00AF0B96" w:rsidRPr="00EC273E" w:rsidRDefault="00DB03CA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C273E" w:rsidRPr="00EC273E">
        <w:rPr>
          <w:rFonts w:ascii="Times New Roman" w:hAnsi="Times New Roman" w:cs="Times New Roman"/>
        </w:rPr>
        <w:t>eam player</w:t>
      </w:r>
    </w:p>
    <w:p w14:paraId="640917A3" w14:textId="16A8BC19" w:rsidR="00E85D75" w:rsidRPr="00EC273E" w:rsidRDefault="00DB03CA" w:rsidP="00E85D75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EC273E" w:rsidRPr="00EC273E">
        <w:rPr>
          <w:rFonts w:ascii="Times New Roman" w:hAnsi="Times New Roman" w:cs="Times New Roman"/>
        </w:rPr>
        <w:t xml:space="preserve">ood listener </w:t>
      </w:r>
    </w:p>
    <w:p w14:paraId="0438F1B0" w14:textId="026C0455" w:rsidR="00AF0B96" w:rsidRPr="00EC273E" w:rsidRDefault="00DB03CA" w:rsidP="00E85D75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C273E" w:rsidRPr="00EC273E">
        <w:rPr>
          <w:rFonts w:ascii="Times New Roman" w:hAnsi="Times New Roman" w:cs="Times New Roman"/>
        </w:rPr>
        <w:t>nstalling computer equipment</w:t>
      </w:r>
    </w:p>
    <w:p w14:paraId="2939C12B" w14:textId="5B3CCE6C" w:rsidR="009E5802" w:rsidRPr="00EC273E" w:rsidRDefault="00DB03CA" w:rsidP="00D06542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273E" w:rsidRPr="00EC273E">
        <w:rPr>
          <w:rFonts w:ascii="Times New Roman" w:hAnsi="Times New Roman" w:cs="Times New Roman"/>
        </w:rPr>
        <w:t xml:space="preserve">urrently studying </w:t>
      </w:r>
      <w:r w:rsidR="00F220F5" w:rsidRPr="00EC273E">
        <w:rPr>
          <w:rFonts w:ascii="Times New Roman" w:hAnsi="Times New Roman" w:cs="Times New Roman"/>
        </w:rPr>
        <w:t>SharePoint</w:t>
      </w:r>
    </w:p>
    <w:sectPr w:rsidR="009E5802" w:rsidRPr="00EC273E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63A15" w14:textId="77777777" w:rsidR="00BB5B5D" w:rsidRDefault="00BB5B5D">
      <w:pPr>
        <w:spacing w:after="0"/>
      </w:pPr>
      <w:r>
        <w:separator/>
      </w:r>
    </w:p>
  </w:endnote>
  <w:endnote w:type="continuationSeparator" w:id="0">
    <w:p w14:paraId="51DB4C0E" w14:textId="77777777" w:rsidR="00BB5B5D" w:rsidRDefault="00BB5B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E05F0" w14:textId="77777777" w:rsidR="00C656D1" w:rsidRDefault="00C656D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8C40B" w14:textId="77777777" w:rsidR="00BB5B5D" w:rsidRDefault="00BB5B5D">
      <w:pPr>
        <w:spacing w:after="0"/>
      </w:pPr>
      <w:r>
        <w:separator/>
      </w:r>
    </w:p>
  </w:footnote>
  <w:footnote w:type="continuationSeparator" w:id="0">
    <w:p w14:paraId="71C8A1D2" w14:textId="77777777" w:rsidR="00BB5B5D" w:rsidRDefault="00BB5B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96"/>
    <w:rsid w:val="000455D2"/>
    <w:rsid w:val="000A4F59"/>
    <w:rsid w:val="000B19FF"/>
    <w:rsid w:val="00141A4C"/>
    <w:rsid w:val="001426D0"/>
    <w:rsid w:val="00186009"/>
    <w:rsid w:val="001B29CF"/>
    <w:rsid w:val="001E7318"/>
    <w:rsid w:val="002219FB"/>
    <w:rsid w:val="00244CAD"/>
    <w:rsid w:val="00245DD0"/>
    <w:rsid w:val="002706EB"/>
    <w:rsid w:val="0028101B"/>
    <w:rsid w:val="0028220F"/>
    <w:rsid w:val="002C0693"/>
    <w:rsid w:val="00356C14"/>
    <w:rsid w:val="00376365"/>
    <w:rsid w:val="00385779"/>
    <w:rsid w:val="003D3774"/>
    <w:rsid w:val="0041011F"/>
    <w:rsid w:val="004129B0"/>
    <w:rsid w:val="00426511"/>
    <w:rsid w:val="00493D0B"/>
    <w:rsid w:val="004964BE"/>
    <w:rsid w:val="004A1817"/>
    <w:rsid w:val="00534884"/>
    <w:rsid w:val="00546DB7"/>
    <w:rsid w:val="00587B79"/>
    <w:rsid w:val="005A66E3"/>
    <w:rsid w:val="005B1DFB"/>
    <w:rsid w:val="00617B26"/>
    <w:rsid w:val="006270A9"/>
    <w:rsid w:val="006500E1"/>
    <w:rsid w:val="00652AF6"/>
    <w:rsid w:val="00663804"/>
    <w:rsid w:val="00675956"/>
    <w:rsid w:val="00681034"/>
    <w:rsid w:val="006B16CE"/>
    <w:rsid w:val="00723B5A"/>
    <w:rsid w:val="007A5EA1"/>
    <w:rsid w:val="007B2E99"/>
    <w:rsid w:val="007B6333"/>
    <w:rsid w:val="007F5D78"/>
    <w:rsid w:val="007F6F1D"/>
    <w:rsid w:val="00816216"/>
    <w:rsid w:val="00850DBA"/>
    <w:rsid w:val="0087734B"/>
    <w:rsid w:val="008A7984"/>
    <w:rsid w:val="008C0656"/>
    <w:rsid w:val="00911985"/>
    <w:rsid w:val="00944ED7"/>
    <w:rsid w:val="00951684"/>
    <w:rsid w:val="00956E54"/>
    <w:rsid w:val="009D5933"/>
    <w:rsid w:val="009E5802"/>
    <w:rsid w:val="009F09F9"/>
    <w:rsid w:val="00A147B3"/>
    <w:rsid w:val="00A549C2"/>
    <w:rsid w:val="00A651FF"/>
    <w:rsid w:val="00AC1D42"/>
    <w:rsid w:val="00AD65FB"/>
    <w:rsid w:val="00AD6FE3"/>
    <w:rsid w:val="00AF0B96"/>
    <w:rsid w:val="00AF7247"/>
    <w:rsid w:val="00B46EAA"/>
    <w:rsid w:val="00B6720D"/>
    <w:rsid w:val="00B851C1"/>
    <w:rsid w:val="00BB5B5D"/>
    <w:rsid w:val="00BD26BA"/>
    <w:rsid w:val="00BD768D"/>
    <w:rsid w:val="00BF37B6"/>
    <w:rsid w:val="00C61F8E"/>
    <w:rsid w:val="00C656D1"/>
    <w:rsid w:val="00C928A4"/>
    <w:rsid w:val="00CD13E8"/>
    <w:rsid w:val="00CD4A22"/>
    <w:rsid w:val="00CD50D1"/>
    <w:rsid w:val="00CF0616"/>
    <w:rsid w:val="00D06542"/>
    <w:rsid w:val="00D1206D"/>
    <w:rsid w:val="00DB03CA"/>
    <w:rsid w:val="00DC5188"/>
    <w:rsid w:val="00DC5A32"/>
    <w:rsid w:val="00DD3539"/>
    <w:rsid w:val="00E07B08"/>
    <w:rsid w:val="00E2643B"/>
    <w:rsid w:val="00E44194"/>
    <w:rsid w:val="00E75C8B"/>
    <w:rsid w:val="00E82DD3"/>
    <w:rsid w:val="00E839DA"/>
    <w:rsid w:val="00E83E4B"/>
    <w:rsid w:val="00E84C89"/>
    <w:rsid w:val="00E85D75"/>
    <w:rsid w:val="00EC273E"/>
    <w:rsid w:val="00EF002F"/>
    <w:rsid w:val="00EF12AB"/>
    <w:rsid w:val="00EF6DAD"/>
    <w:rsid w:val="00F220F5"/>
    <w:rsid w:val="00F26212"/>
    <w:rsid w:val="00F419BB"/>
    <w:rsid w:val="00F8100F"/>
    <w:rsid w:val="00FC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362A"/>
  <w15:chartTrackingRefBased/>
  <w15:docId w15:val="{E1E0964D-74A4-40A4-B059-5A3C5ED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D9ACA2FF9D44D2AA0D2F61FDF90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43051-82FC-469F-B6B0-83C606EC9DA8}"/>
      </w:docPartPr>
      <w:docPartBody>
        <w:p w:rsidR="009B2E91" w:rsidRDefault="000047DB">
          <w:pPr>
            <w:pStyle w:val="8CD9ACA2FF9D44D2AA0D2F61FDF90D9D"/>
          </w:pPr>
          <w:r>
            <w:t>Objective</w:t>
          </w:r>
        </w:p>
      </w:docPartBody>
    </w:docPart>
    <w:docPart>
      <w:docPartPr>
        <w:name w:val="D3CA89146E5D4720B97B6430EB3EF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1BAC-4DF9-4608-B7B8-F6E9F7D4EECB}"/>
      </w:docPartPr>
      <w:docPartBody>
        <w:p w:rsidR="009B2E91" w:rsidRDefault="000047DB">
          <w:pPr>
            <w:pStyle w:val="D3CA89146E5D4720B97B6430EB3EF0A3"/>
          </w:pPr>
          <w:r>
            <w:t>Education</w:t>
          </w:r>
        </w:p>
      </w:docPartBody>
    </w:docPart>
    <w:docPart>
      <w:docPartPr>
        <w:name w:val="E0308266A7C14350B2E1E969C4E77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AC753-15DD-4358-972A-7EB7807F93D2}"/>
      </w:docPartPr>
      <w:docPartBody>
        <w:p w:rsidR="00A66800" w:rsidRDefault="00A25A1A" w:rsidP="00A25A1A">
          <w:pPr>
            <w:pStyle w:val="E0308266A7C14350B2E1E969C4E7759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DB"/>
    <w:rsid w:val="000009D1"/>
    <w:rsid w:val="000047DB"/>
    <w:rsid w:val="002D4DB1"/>
    <w:rsid w:val="006116E8"/>
    <w:rsid w:val="00622403"/>
    <w:rsid w:val="00666023"/>
    <w:rsid w:val="0072399B"/>
    <w:rsid w:val="007A33EC"/>
    <w:rsid w:val="0088706C"/>
    <w:rsid w:val="008D4D58"/>
    <w:rsid w:val="009B2E91"/>
    <w:rsid w:val="00A25A1A"/>
    <w:rsid w:val="00A66800"/>
    <w:rsid w:val="00B11565"/>
    <w:rsid w:val="00BA0DD9"/>
    <w:rsid w:val="00C36D8E"/>
    <w:rsid w:val="00CF1545"/>
    <w:rsid w:val="00DC404D"/>
    <w:rsid w:val="00E6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F19B7D17454A38B9D03C8995801A01">
    <w:name w:val="32F19B7D17454A38B9D03C8995801A01"/>
  </w:style>
  <w:style w:type="paragraph" w:customStyle="1" w:styleId="8D8915E496BF4B7AADC1BA02B1C74E1C">
    <w:name w:val="8D8915E496BF4B7AADC1BA02B1C74E1C"/>
  </w:style>
  <w:style w:type="paragraph" w:customStyle="1" w:styleId="00A15BEE17BA4BF8976C137A4249883B">
    <w:name w:val="00A15BEE17BA4BF8976C137A4249883B"/>
  </w:style>
  <w:style w:type="paragraph" w:customStyle="1" w:styleId="547FAD1752874AAB8BE0313EE0914F06">
    <w:name w:val="547FAD1752874AAB8BE0313EE0914F06"/>
  </w:style>
  <w:style w:type="paragraph" w:customStyle="1" w:styleId="8CD9ACA2FF9D44D2AA0D2F61FDF90D9D">
    <w:name w:val="8CD9ACA2FF9D44D2AA0D2F61FDF90D9D"/>
  </w:style>
  <w:style w:type="paragraph" w:customStyle="1" w:styleId="273430B26E58477E806BC7C73D98A79C">
    <w:name w:val="273430B26E58477E806BC7C73D98A79C"/>
  </w:style>
  <w:style w:type="paragraph" w:customStyle="1" w:styleId="D3CA89146E5D4720B97B6430EB3EF0A3">
    <w:name w:val="D3CA89146E5D4720B97B6430EB3EF0A3"/>
  </w:style>
  <w:style w:type="paragraph" w:customStyle="1" w:styleId="14DA16F4EA0D40CE95E78708B050FC25">
    <w:name w:val="14DA16F4EA0D40CE95E78708B050FC25"/>
  </w:style>
  <w:style w:type="paragraph" w:customStyle="1" w:styleId="AA8F2687FFEB433C933D5D3BCD2C60B1">
    <w:name w:val="AA8F2687FFEB433C933D5D3BCD2C60B1"/>
  </w:style>
  <w:style w:type="paragraph" w:customStyle="1" w:styleId="E15D80797E1F4CC498FE0BDC1E9F6285">
    <w:name w:val="E15D80797E1F4CC498FE0BDC1E9F6285"/>
  </w:style>
  <w:style w:type="paragraph" w:customStyle="1" w:styleId="2EA52A3DB7A24F3588CF882DFFB59F02">
    <w:name w:val="2EA52A3DB7A24F3588CF882DFFB59F02"/>
  </w:style>
  <w:style w:type="paragraph" w:customStyle="1" w:styleId="1178AB7978ED476BAA777FA6D7A64C6B">
    <w:name w:val="1178AB7978ED476BAA777FA6D7A64C6B"/>
  </w:style>
  <w:style w:type="paragraph" w:customStyle="1" w:styleId="640CBBB723F2420586EB2EA213DDA567">
    <w:name w:val="640CBBB723F2420586EB2EA213DDA567"/>
  </w:style>
  <w:style w:type="paragraph" w:customStyle="1" w:styleId="AC1BE3F74B06424F90EF5C9B81C171D9">
    <w:name w:val="AC1BE3F74B06424F90EF5C9B81C171D9"/>
  </w:style>
  <w:style w:type="paragraph" w:customStyle="1" w:styleId="4690814EA2F74BAC8747E1D2D3AE93B4">
    <w:name w:val="4690814EA2F74BAC8747E1D2D3AE93B4"/>
  </w:style>
  <w:style w:type="paragraph" w:customStyle="1" w:styleId="90A5D6B42A6847B5BA9714F1A64064B8">
    <w:name w:val="90A5D6B42A6847B5BA9714F1A64064B8"/>
  </w:style>
  <w:style w:type="paragraph" w:customStyle="1" w:styleId="C7D318B6759742D498D1A3AD886FC9C8">
    <w:name w:val="C7D318B6759742D498D1A3AD886FC9C8"/>
  </w:style>
  <w:style w:type="paragraph" w:customStyle="1" w:styleId="1AD259DD4C4146FDBBC503B49AB04BEA">
    <w:name w:val="1AD259DD4C4146FDBBC503B49AB04BEA"/>
  </w:style>
  <w:style w:type="paragraph" w:customStyle="1" w:styleId="C5B64C6E08E54795BA2A1CE4DE0C36D8">
    <w:name w:val="C5B64C6E08E54795BA2A1CE4DE0C36D8"/>
  </w:style>
  <w:style w:type="paragraph" w:customStyle="1" w:styleId="7A5B28543FA543E3B6671DDD0F46C9CE">
    <w:name w:val="7A5B28543FA543E3B6671DDD0F46C9CE"/>
  </w:style>
  <w:style w:type="paragraph" w:customStyle="1" w:styleId="E06C1C3847FF4BB4BC845C960A908207">
    <w:name w:val="E06C1C3847FF4BB4BC845C960A908207"/>
  </w:style>
  <w:style w:type="paragraph" w:customStyle="1" w:styleId="E2BEDB1FA0FD43D1A8D08A0A4BB265D5">
    <w:name w:val="E2BEDB1FA0FD43D1A8D08A0A4BB265D5"/>
  </w:style>
  <w:style w:type="paragraph" w:customStyle="1" w:styleId="B8C0F9FE663243A9BBF42EB0C82FA0F1">
    <w:name w:val="B8C0F9FE663243A9BBF42EB0C82FA0F1"/>
  </w:style>
  <w:style w:type="paragraph" w:customStyle="1" w:styleId="F964AED1A030420FB6390409EF69C750">
    <w:name w:val="F964AED1A030420FB6390409EF69C750"/>
  </w:style>
  <w:style w:type="paragraph" w:customStyle="1" w:styleId="B8E088ECBAF2419DAADA327E14A1F3B4">
    <w:name w:val="B8E088ECBAF2419DAADA327E14A1F3B4"/>
  </w:style>
  <w:style w:type="paragraph" w:customStyle="1" w:styleId="237EC74A2B8345BCB7CE99ADAF2AB106">
    <w:name w:val="237EC74A2B8345BCB7CE99ADAF2AB106"/>
  </w:style>
  <w:style w:type="paragraph" w:customStyle="1" w:styleId="5C860B2E87074A21A240DD611F7C58C0">
    <w:name w:val="5C860B2E87074A21A240DD611F7C58C0"/>
  </w:style>
  <w:style w:type="paragraph" w:customStyle="1" w:styleId="8E8D2E0F8363412AB3E0D1C44775F81A">
    <w:name w:val="8E8D2E0F8363412AB3E0D1C44775F81A"/>
  </w:style>
  <w:style w:type="paragraph" w:customStyle="1" w:styleId="91C47E204A9549E9905DD2915598341B">
    <w:name w:val="91C47E204A9549E9905DD2915598341B"/>
  </w:style>
  <w:style w:type="paragraph" w:customStyle="1" w:styleId="5F8031498AF144588311AC4033D2C394">
    <w:name w:val="5F8031498AF144588311AC4033D2C394"/>
  </w:style>
  <w:style w:type="paragraph" w:customStyle="1" w:styleId="15F4ABD0FE4D42C79390CC12A823BE64">
    <w:name w:val="15F4ABD0FE4D42C79390CC12A823BE64"/>
  </w:style>
  <w:style w:type="paragraph" w:customStyle="1" w:styleId="818E5CAC596C47668CBD6AC01D887714">
    <w:name w:val="818E5CAC596C47668CBD6AC01D887714"/>
  </w:style>
  <w:style w:type="paragraph" w:customStyle="1" w:styleId="AB3BD7B8D7F3497DA63C85762E004317">
    <w:name w:val="AB3BD7B8D7F3497DA63C85762E004317"/>
  </w:style>
  <w:style w:type="paragraph" w:customStyle="1" w:styleId="E0308266A7C14350B2E1E969C4E77597">
    <w:name w:val="E0308266A7C14350B2E1E969C4E77597"/>
    <w:rsid w:val="00A25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C0AA-2913-46C1-9297-8E797378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Fanton</dc:creator>
  <cp:keywords/>
  <cp:lastModifiedBy>Cory Fanton</cp:lastModifiedBy>
  <cp:revision>3</cp:revision>
  <cp:lastPrinted>2018-11-30T20:38:00Z</cp:lastPrinted>
  <dcterms:created xsi:type="dcterms:W3CDTF">2020-02-26T19:32:00Z</dcterms:created>
  <dcterms:modified xsi:type="dcterms:W3CDTF">2020-06-14T18:53:00Z</dcterms:modified>
  <cp:version/>
</cp:coreProperties>
</file>