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AC954ED" w14:textId="77777777" w:rsidTr="00007728">
        <w:trPr>
          <w:trHeight w:hRule="exact" w:val="1800"/>
        </w:trPr>
        <w:tc>
          <w:tcPr>
            <w:tcW w:w="9360" w:type="dxa"/>
            <w:tcMar>
              <w:top w:w="0" w:type="dxa"/>
              <w:bottom w:w="0" w:type="dxa"/>
            </w:tcMar>
          </w:tcPr>
          <w:p w14:paraId="6A78BB59" w14:textId="77777777" w:rsidR="00692703" w:rsidRPr="00CF1A49" w:rsidRDefault="00C00ABF" w:rsidP="00913946">
            <w:pPr>
              <w:pStyle w:val="Title"/>
            </w:pPr>
            <w:r>
              <w:t>Michael</w:t>
            </w:r>
            <w:r w:rsidR="00692703" w:rsidRPr="00CF1A49">
              <w:t xml:space="preserve"> </w:t>
            </w:r>
            <w:r>
              <w:rPr>
                <w:rStyle w:val="IntenseEmphasis"/>
              </w:rPr>
              <w:t>Vu</w:t>
            </w:r>
          </w:p>
          <w:p w14:paraId="34B84277" w14:textId="4B119CF0" w:rsidR="00692703" w:rsidRPr="00CF1A49" w:rsidRDefault="007F7BAB" w:rsidP="00913946">
            <w:pPr>
              <w:pStyle w:val="ContactInfo"/>
              <w:contextualSpacing w:val="0"/>
            </w:pPr>
            <w:r>
              <w:t>319 Maynard Ave S, Seattle Washington 98104</w:t>
            </w:r>
            <w:r w:rsidR="00692703" w:rsidRPr="00CF1A49">
              <w:t xml:space="preserve"> </w:t>
            </w:r>
            <w:sdt>
              <w:sdtPr>
                <w:alias w:val="Divider dot:"/>
                <w:tag w:val="Divider dot:"/>
                <w:id w:val="-1459182552"/>
                <w:placeholder>
                  <w:docPart w:val="45F4DFECA4E44D7096BF92639CEAD03B"/>
                </w:placeholder>
                <w:temporary/>
                <w:showingPlcHdr/>
                <w15:appearance w15:val="hidden"/>
              </w:sdtPr>
              <w:sdtEndPr/>
              <w:sdtContent>
                <w:r w:rsidR="00692703" w:rsidRPr="00CF1A49">
                  <w:t>·</w:t>
                </w:r>
              </w:sdtContent>
            </w:sdt>
            <w:r w:rsidR="00692703" w:rsidRPr="00CF1A49">
              <w:t xml:space="preserve"> </w:t>
            </w:r>
            <w:r w:rsidR="00C00ABF">
              <w:t>240-678-6939</w:t>
            </w:r>
          </w:p>
          <w:p w14:paraId="1BDA8FBF" w14:textId="77777777" w:rsidR="00692703" w:rsidRPr="00CF1A49" w:rsidRDefault="00C00ABF" w:rsidP="00913946">
            <w:pPr>
              <w:pStyle w:val="ContactInfoEmphasis"/>
              <w:contextualSpacing w:val="0"/>
            </w:pPr>
            <w:r>
              <w:t>Mikevu46@gmail.com</w:t>
            </w:r>
            <w:r w:rsidR="00692703" w:rsidRPr="00CF1A49">
              <w:t xml:space="preserve"> </w:t>
            </w:r>
            <w:sdt>
              <w:sdtPr>
                <w:alias w:val="Divider dot:"/>
                <w:tag w:val="Divider dot:"/>
                <w:id w:val="2000459528"/>
                <w:placeholder>
                  <w:docPart w:val="6B82DECEED1246A38E850ECA93BCDCFE"/>
                </w:placeholder>
                <w:temporary/>
                <w:showingPlcHdr/>
                <w15:appearance w15:val="hidden"/>
              </w:sdtPr>
              <w:sdtEndPr/>
              <w:sdtContent>
                <w:r w:rsidR="00692703" w:rsidRPr="00CF1A49">
                  <w:t>·</w:t>
                </w:r>
              </w:sdtContent>
            </w:sdt>
            <w:r w:rsidR="00692703" w:rsidRPr="00CF1A49">
              <w:t xml:space="preserve"> </w:t>
            </w:r>
            <w:r w:rsidRPr="00C00ABF">
              <w:t>www.linkedin.com/in/michaelvu46</w:t>
            </w:r>
          </w:p>
        </w:tc>
      </w:tr>
      <w:tr w:rsidR="009571D8" w:rsidRPr="00CF1A49" w14:paraId="0C9CB46C" w14:textId="77777777" w:rsidTr="00692703">
        <w:tc>
          <w:tcPr>
            <w:tcW w:w="9360" w:type="dxa"/>
            <w:tcMar>
              <w:top w:w="432" w:type="dxa"/>
            </w:tcMar>
          </w:tcPr>
          <w:p w14:paraId="08CBC6F7" w14:textId="13A36DC6" w:rsidR="001755A8" w:rsidRPr="00CF1A49" w:rsidRDefault="00A936FD" w:rsidP="00913946">
            <w:pPr>
              <w:contextualSpacing w:val="0"/>
            </w:pPr>
            <w:r>
              <w:t xml:space="preserve">System and Support engineer with </w:t>
            </w:r>
            <w:r w:rsidR="00D842B6">
              <w:t>4</w:t>
            </w:r>
            <w:r>
              <w:t>+ years of experience</w:t>
            </w:r>
            <w:r w:rsidR="00D842B6">
              <w:t>,</w:t>
            </w:r>
            <w:r>
              <w:t xml:space="preserve"> a</w:t>
            </w:r>
            <w:r w:rsidR="00867973">
              <w:t xml:space="preserve">dept at maintaining key systems and resolving complex issues. </w:t>
            </w:r>
          </w:p>
        </w:tc>
      </w:tr>
    </w:tbl>
    <w:p w14:paraId="72C239AB" w14:textId="77777777" w:rsidR="004E01EB" w:rsidRPr="00CF1A49" w:rsidRDefault="007A2729" w:rsidP="004E01EB">
      <w:pPr>
        <w:pStyle w:val="Heading1"/>
      </w:pPr>
      <w:sdt>
        <w:sdtPr>
          <w:alias w:val="Experience:"/>
          <w:tag w:val="Experience:"/>
          <w:id w:val="-1983300934"/>
          <w:placeholder>
            <w:docPart w:val="AA8D04E275A54626B454068D42FFFD23"/>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BD0E114" w14:textId="77777777" w:rsidTr="00D66A52">
        <w:tc>
          <w:tcPr>
            <w:tcW w:w="9355" w:type="dxa"/>
          </w:tcPr>
          <w:p w14:paraId="3A598933" w14:textId="32D279C8" w:rsidR="00FD5398" w:rsidRDefault="00FD5398" w:rsidP="001D0BF1">
            <w:pPr>
              <w:pStyle w:val="Heading3"/>
              <w:contextualSpacing w:val="0"/>
              <w:outlineLvl w:val="2"/>
            </w:pPr>
            <w:r>
              <w:t>November 2018 –</w:t>
            </w:r>
            <w:r w:rsidR="00A63387">
              <w:t>June 2020</w:t>
            </w:r>
          </w:p>
          <w:p w14:paraId="2F3F1945" w14:textId="25EE2478" w:rsidR="00FD5398" w:rsidRPr="00FD5398" w:rsidRDefault="00FD5398" w:rsidP="00FD5398">
            <w:pPr>
              <w:pStyle w:val="Heading2"/>
              <w:contextualSpacing w:val="0"/>
              <w:outlineLvl w:val="1"/>
              <w:rPr>
                <w:b w:val="0"/>
                <w:smallCaps/>
                <w:color w:val="595959" w:themeColor="text1" w:themeTint="A6"/>
              </w:rPr>
            </w:pPr>
            <w:r>
              <w:t xml:space="preserve">Support </w:t>
            </w:r>
            <w:r w:rsidR="00A403E7">
              <w:t>Analyst</w:t>
            </w:r>
            <w:r w:rsidRPr="00CF1A49">
              <w:t xml:space="preserve">, </w:t>
            </w:r>
            <w:r>
              <w:rPr>
                <w:rStyle w:val="SubtleReference"/>
              </w:rPr>
              <w:t>343 Industries/Xbox Game Studios</w:t>
            </w:r>
          </w:p>
          <w:p w14:paraId="4EECB40F" w14:textId="19979D85" w:rsidR="00B81E45" w:rsidRDefault="00A936FD" w:rsidP="00FD5398">
            <w:pPr>
              <w:pStyle w:val="ContactInfo"/>
              <w:jc w:val="left"/>
            </w:pPr>
            <w:r>
              <w:t>Supported 343</w:t>
            </w:r>
            <w:r w:rsidR="00D842B6">
              <w:t>’s</w:t>
            </w:r>
            <w:r>
              <w:t xml:space="preserve"> Fireteam in</w:t>
            </w:r>
            <w:r w:rsidR="0072480A">
              <w:t xml:space="preserve"> </w:t>
            </w:r>
            <w:r w:rsidR="00122EAE">
              <w:t>Perforce and Azure administration. Set up Signiant for site to site transfer between 343 and partner studios. Created documentation for Signaint, FTP and new user configuration. Supported new game studios transition</w:t>
            </w:r>
            <w:r w:rsidR="00D70945">
              <w:t>ing</w:t>
            </w:r>
            <w:r w:rsidR="00122EAE">
              <w:t xml:space="preserve"> into Microsoft</w:t>
            </w:r>
            <w:r w:rsidR="00D70945">
              <w:t xml:space="preserve">. Configuration and </w:t>
            </w:r>
            <w:r w:rsidR="00D842B6">
              <w:t>documentation</w:t>
            </w:r>
            <w:r w:rsidR="00D70945">
              <w:t xml:space="preserve"> of </w:t>
            </w:r>
            <w:r w:rsidR="00B81E45">
              <w:t>Perforce and Palo Alto firewalls for Microsoft Games Studios</w:t>
            </w:r>
          </w:p>
          <w:p w14:paraId="73A187D5" w14:textId="0CE52C99" w:rsidR="000D68B8" w:rsidRPr="00FD5398" w:rsidRDefault="00D70945" w:rsidP="00FD5398">
            <w:pPr>
              <w:pStyle w:val="ContactInfo"/>
              <w:jc w:val="left"/>
            </w:pPr>
            <w:r>
              <w:t xml:space="preserve"> </w:t>
            </w:r>
          </w:p>
          <w:p w14:paraId="202B5C4B" w14:textId="42F489DC" w:rsidR="001D0BF1" w:rsidRPr="00FD5398" w:rsidRDefault="00C00ABF" w:rsidP="001D0BF1">
            <w:pPr>
              <w:pStyle w:val="Heading3"/>
              <w:contextualSpacing w:val="0"/>
              <w:outlineLvl w:val="2"/>
              <w:rPr>
                <w:b w:val="0"/>
                <w:bCs/>
              </w:rPr>
            </w:pPr>
            <w:r w:rsidRPr="00FD5398">
              <w:rPr>
                <w:b w:val="0"/>
                <w:bCs/>
              </w:rPr>
              <w:t>J</w:t>
            </w:r>
            <w:r w:rsidRPr="000D68B8">
              <w:t>anuary 2017</w:t>
            </w:r>
            <w:r w:rsidR="001D0BF1" w:rsidRPr="000D68B8">
              <w:t xml:space="preserve"> – </w:t>
            </w:r>
            <w:r w:rsidR="00DE1782" w:rsidRPr="000D68B8">
              <w:t>January 2018</w:t>
            </w:r>
          </w:p>
          <w:p w14:paraId="3A8076CC" w14:textId="77777777" w:rsidR="001D0BF1" w:rsidRPr="00CF1A49" w:rsidRDefault="00DE1782" w:rsidP="001D0BF1">
            <w:pPr>
              <w:pStyle w:val="Heading2"/>
              <w:contextualSpacing w:val="0"/>
              <w:outlineLvl w:val="1"/>
            </w:pPr>
            <w:r>
              <w:t>Network Engineer</w:t>
            </w:r>
            <w:r w:rsidR="001D0BF1" w:rsidRPr="00CF1A49">
              <w:t xml:space="preserve">, </w:t>
            </w:r>
            <w:r>
              <w:rPr>
                <w:rStyle w:val="SubtleReference"/>
              </w:rPr>
              <w:t>Cobaltix</w:t>
            </w:r>
          </w:p>
          <w:p w14:paraId="6D5A49DF" w14:textId="6D9B01B6" w:rsidR="001E3120" w:rsidRPr="00CF1A49" w:rsidRDefault="00DE1782" w:rsidP="001D0BF1">
            <w:pPr>
              <w:contextualSpacing w:val="0"/>
            </w:pPr>
            <w:r>
              <w:t xml:space="preserve">Acted as Servicedesk lead and managed a team of four to provide 24/7 support for </w:t>
            </w:r>
            <w:r w:rsidR="001138A6">
              <w:t>clients. Solved client</w:t>
            </w:r>
            <w:r w:rsidR="004F730C">
              <w:t>’</w:t>
            </w:r>
            <w:r w:rsidR="001138A6">
              <w:t>s IT issues – determined changes, recommended quality software</w:t>
            </w:r>
            <w:r w:rsidR="00C765CF">
              <w:t xml:space="preserve">, decommission of equipment. </w:t>
            </w:r>
            <w:r w:rsidR="00631CC4">
              <w:t xml:space="preserve">Responsible </w:t>
            </w:r>
            <w:r w:rsidR="00301CE7">
              <w:t>for</w:t>
            </w:r>
            <w:r w:rsidR="00631CC4">
              <w:t xml:space="preserve"> </w:t>
            </w:r>
            <w:r w:rsidR="00B24C7E">
              <w:t>documen</w:t>
            </w:r>
            <w:r w:rsidR="00631CC4">
              <w:t>tation on internal lab network and onboarding process.</w:t>
            </w:r>
          </w:p>
        </w:tc>
      </w:tr>
      <w:tr w:rsidR="00F61DF9" w:rsidRPr="00CF1A49" w14:paraId="150198C7" w14:textId="77777777" w:rsidTr="00F61DF9">
        <w:tc>
          <w:tcPr>
            <w:tcW w:w="9355" w:type="dxa"/>
            <w:tcMar>
              <w:top w:w="216" w:type="dxa"/>
            </w:tcMar>
          </w:tcPr>
          <w:p w14:paraId="575799DA" w14:textId="77777777" w:rsidR="00F61DF9" w:rsidRPr="00CF1A49" w:rsidRDefault="00301CE7" w:rsidP="00F61DF9">
            <w:pPr>
              <w:pStyle w:val="Heading3"/>
              <w:contextualSpacing w:val="0"/>
              <w:outlineLvl w:val="2"/>
            </w:pPr>
            <w:r>
              <w:t>September 2016</w:t>
            </w:r>
            <w:r w:rsidR="00F61DF9" w:rsidRPr="00CF1A49">
              <w:t xml:space="preserve"> – </w:t>
            </w:r>
            <w:r w:rsidR="00631CC4">
              <w:t>December 2016</w:t>
            </w:r>
          </w:p>
          <w:p w14:paraId="56B61503" w14:textId="77777777" w:rsidR="00F61DF9" w:rsidRPr="00CF1A49" w:rsidRDefault="00631CC4" w:rsidP="00F61DF9">
            <w:pPr>
              <w:pStyle w:val="Heading2"/>
              <w:contextualSpacing w:val="0"/>
              <w:outlineLvl w:val="1"/>
            </w:pPr>
            <w:r>
              <w:t>Technical support analyst</w:t>
            </w:r>
            <w:r w:rsidR="00F61DF9" w:rsidRPr="00CF1A49">
              <w:t xml:space="preserve">, </w:t>
            </w:r>
            <w:r>
              <w:rPr>
                <w:rStyle w:val="SubtleReference"/>
              </w:rPr>
              <w:t>California institute of intergral studies</w:t>
            </w:r>
          </w:p>
          <w:p w14:paraId="1950EC45" w14:textId="591985D2" w:rsidR="00301CE7" w:rsidRDefault="00301CE7" w:rsidP="00F61DF9">
            <w:r>
              <w:t xml:space="preserve">Worked on a team of three troubleshooting issues for 300 end users. </w:t>
            </w:r>
            <w:r w:rsidR="00631CC4">
              <w:t>Responsible for all onboarding</w:t>
            </w:r>
            <w:r w:rsidR="0089603A">
              <w:t xml:space="preserve"> and </w:t>
            </w:r>
            <w:r>
              <w:t xml:space="preserve">Mac related issues. Transitioned faculty from desktops to virtual machines. Helped move from local exchange server to Office365. </w:t>
            </w:r>
          </w:p>
          <w:p w14:paraId="432FBF4D" w14:textId="77777777" w:rsidR="00FD5398" w:rsidRDefault="00FD5398" w:rsidP="00F61DF9"/>
          <w:p w14:paraId="5084C831" w14:textId="77777777" w:rsidR="00301CE7" w:rsidRPr="00CF1A49" w:rsidRDefault="00301CE7" w:rsidP="00301CE7">
            <w:pPr>
              <w:pStyle w:val="Heading3"/>
              <w:contextualSpacing w:val="0"/>
              <w:outlineLvl w:val="2"/>
            </w:pPr>
            <w:r>
              <w:t>October 2013</w:t>
            </w:r>
            <w:r w:rsidRPr="00CF1A49">
              <w:t xml:space="preserve"> – </w:t>
            </w:r>
            <w:r>
              <w:t>august 2016</w:t>
            </w:r>
          </w:p>
          <w:p w14:paraId="676B289A" w14:textId="70412229" w:rsidR="00631CC4" w:rsidRDefault="00301CE7" w:rsidP="00FD5398">
            <w:pPr>
              <w:pStyle w:val="Heading2"/>
              <w:contextualSpacing w:val="0"/>
              <w:outlineLvl w:val="1"/>
            </w:pPr>
            <w:r>
              <w:t>System admin intern</w:t>
            </w:r>
            <w:r w:rsidRPr="00CF1A49">
              <w:t xml:space="preserve">, </w:t>
            </w:r>
            <w:r>
              <w:rPr>
                <w:rStyle w:val="SubtleReference"/>
              </w:rPr>
              <w:t>cisco</w:t>
            </w:r>
          </w:p>
        </w:tc>
      </w:tr>
    </w:tbl>
    <w:sdt>
      <w:sdtPr>
        <w:alias w:val="Education:"/>
        <w:tag w:val="Education:"/>
        <w:id w:val="-1908763273"/>
        <w:placeholder>
          <w:docPart w:val="444DBAA5807C48FAA1C1E76F6A02EA80"/>
        </w:placeholder>
        <w:temporary/>
        <w:showingPlcHdr/>
        <w15:appearance w15:val="hidden"/>
      </w:sdtPr>
      <w:sdtEndPr/>
      <w:sdtContent>
        <w:p w14:paraId="794ED54B"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9F2381D" w14:textId="77777777" w:rsidTr="00C00ABF">
        <w:trPr>
          <w:trHeight w:val="571"/>
        </w:trPr>
        <w:tc>
          <w:tcPr>
            <w:tcW w:w="9290" w:type="dxa"/>
          </w:tcPr>
          <w:p w14:paraId="605997A1" w14:textId="77777777" w:rsidR="001D0BF1" w:rsidRPr="00CF1A49" w:rsidRDefault="00C00ABF" w:rsidP="001D0BF1">
            <w:pPr>
              <w:pStyle w:val="Heading3"/>
              <w:contextualSpacing w:val="0"/>
              <w:outlineLvl w:val="2"/>
            </w:pPr>
            <w:r>
              <w:t>May</w:t>
            </w:r>
            <w:r w:rsidR="001D0BF1" w:rsidRPr="00CF1A49">
              <w:t xml:space="preserve"> </w:t>
            </w:r>
            <w:r>
              <w:t>2016</w:t>
            </w:r>
          </w:p>
          <w:p w14:paraId="681ADF37" w14:textId="77777777" w:rsidR="007538DC" w:rsidRPr="00CF1A49" w:rsidRDefault="00C00ABF" w:rsidP="00C00ABF">
            <w:pPr>
              <w:pStyle w:val="Heading2"/>
              <w:contextualSpacing w:val="0"/>
              <w:outlineLvl w:val="1"/>
            </w:pPr>
            <w:r>
              <w:t>Computer Science</w:t>
            </w:r>
            <w:r w:rsidR="001D0BF1" w:rsidRPr="00CF1A49">
              <w:t xml:space="preserve">, </w:t>
            </w:r>
            <w:r>
              <w:rPr>
                <w:rStyle w:val="SubtleReference"/>
              </w:rPr>
              <w:t>University of Maryland, Baltimore county</w:t>
            </w:r>
          </w:p>
        </w:tc>
      </w:tr>
    </w:tbl>
    <w:sdt>
      <w:sdtPr>
        <w:alias w:val="Skills:"/>
        <w:tag w:val="Skills:"/>
        <w:id w:val="-1392877668"/>
        <w:placeholder>
          <w:docPart w:val="6C91967B6507415BAAF5008898A8DDD9"/>
        </w:placeholder>
        <w:temporary/>
        <w:showingPlcHdr/>
        <w15:appearance w15:val="hidden"/>
      </w:sdtPr>
      <w:sdtEndPr/>
      <w:sdtContent>
        <w:p w14:paraId="0C5FA966"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CD3CD85" w14:textId="77777777" w:rsidTr="00CF1A49">
        <w:tc>
          <w:tcPr>
            <w:tcW w:w="4675" w:type="dxa"/>
          </w:tcPr>
          <w:p w14:paraId="4CF26101" w14:textId="46F3D73A" w:rsidR="001E3120" w:rsidRPr="006E1507" w:rsidRDefault="00FF158D" w:rsidP="006E1507">
            <w:pPr>
              <w:pStyle w:val="ListBullet"/>
              <w:contextualSpacing w:val="0"/>
            </w:pPr>
            <w:r>
              <w:t>Programming languages: Java, Python,</w:t>
            </w:r>
            <w:r w:rsidR="00B81E45">
              <w:t xml:space="preserve"> </w:t>
            </w:r>
            <w:r>
              <w:t>and MySQL</w:t>
            </w:r>
          </w:p>
          <w:p w14:paraId="098050FD" w14:textId="77777777" w:rsidR="001F4E6D" w:rsidRDefault="00FF158D" w:rsidP="006E1507">
            <w:pPr>
              <w:pStyle w:val="ListBullet"/>
              <w:contextualSpacing w:val="0"/>
            </w:pPr>
            <w:r>
              <w:t>Active directory and device management</w:t>
            </w:r>
          </w:p>
          <w:p w14:paraId="1AAFA36C" w14:textId="69C4926A" w:rsidR="003A3362" w:rsidRPr="006E1507" w:rsidRDefault="003A3362" w:rsidP="006E1507">
            <w:pPr>
              <w:pStyle w:val="ListBullet"/>
              <w:contextualSpacing w:val="0"/>
            </w:pPr>
            <w:r>
              <w:t>Administration of Office365, VMware and Solarwinds MSP</w:t>
            </w:r>
          </w:p>
        </w:tc>
        <w:tc>
          <w:tcPr>
            <w:tcW w:w="4675" w:type="dxa"/>
            <w:tcMar>
              <w:left w:w="360" w:type="dxa"/>
            </w:tcMar>
          </w:tcPr>
          <w:p w14:paraId="5F1D31D6" w14:textId="77777777" w:rsidR="003A3362" w:rsidRPr="006E1507" w:rsidRDefault="003A3362" w:rsidP="003A3362">
            <w:pPr>
              <w:pStyle w:val="ListBullet"/>
              <w:contextualSpacing w:val="0"/>
            </w:pPr>
            <w:r>
              <w:t>Writing test cases, documentation and scripts</w:t>
            </w:r>
          </w:p>
          <w:p w14:paraId="7E0DC325" w14:textId="77777777" w:rsidR="001E3120" w:rsidRDefault="003A3362" w:rsidP="006E1507">
            <w:pPr>
              <w:pStyle w:val="ListBullet"/>
              <w:contextualSpacing w:val="0"/>
            </w:pPr>
            <w:r>
              <w:t>Organizational and time management skills</w:t>
            </w:r>
          </w:p>
          <w:p w14:paraId="71044B90" w14:textId="77777777" w:rsidR="003A3362" w:rsidRPr="006E1507" w:rsidRDefault="00B92E0C" w:rsidP="006E1507">
            <w:pPr>
              <w:pStyle w:val="ListBullet"/>
              <w:contextualSpacing w:val="0"/>
            </w:pPr>
            <w:r>
              <w:t>Excellent communicator</w:t>
            </w:r>
          </w:p>
        </w:tc>
      </w:tr>
    </w:tbl>
    <w:p w14:paraId="74804B0B" w14:textId="77777777" w:rsidR="00B51D1B" w:rsidRPr="00B12F95" w:rsidRDefault="00B51D1B" w:rsidP="006E1507">
      <w:pPr>
        <w:rPr>
          <w:sz w:val="2"/>
          <w:szCs w:val="2"/>
        </w:rPr>
      </w:pPr>
    </w:p>
    <w:sectPr w:rsidR="00B51D1B" w:rsidRPr="00B12F95"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31E24" w14:textId="77777777" w:rsidR="007A2729" w:rsidRDefault="007A2729" w:rsidP="0068194B">
      <w:r>
        <w:separator/>
      </w:r>
    </w:p>
    <w:p w14:paraId="70F82909" w14:textId="77777777" w:rsidR="007A2729" w:rsidRDefault="007A2729"/>
    <w:p w14:paraId="7B4B35ED" w14:textId="77777777" w:rsidR="007A2729" w:rsidRDefault="007A2729"/>
  </w:endnote>
  <w:endnote w:type="continuationSeparator" w:id="0">
    <w:p w14:paraId="0EF6A74B" w14:textId="77777777" w:rsidR="007A2729" w:rsidRDefault="007A2729" w:rsidP="0068194B">
      <w:r>
        <w:continuationSeparator/>
      </w:r>
    </w:p>
    <w:p w14:paraId="277C8E9C" w14:textId="77777777" w:rsidR="007A2729" w:rsidRDefault="007A2729"/>
    <w:p w14:paraId="7077D082" w14:textId="77777777" w:rsidR="007A2729" w:rsidRDefault="007A2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7C0E9F77"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E2640" w14:textId="77777777" w:rsidR="007A2729" w:rsidRDefault="007A2729" w:rsidP="0068194B">
      <w:r>
        <w:separator/>
      </w:r>
    </w:p>
    <w:p w14:paraId="468E223E" w14:textId="77777777" w:rsidR="007A2729" w:rsidRDefault="007A2729"/>
    <w:p w14:paraId="55C478D1" w14:textId="77777777" w:rsidR="007A2729" w:rsidRDefault="007A2729"/>
  </w:footnote>
  <w:footnote w:type="continuationSeparator" w:id="0">
    <w:p w14:paraId="766ED0FB" w14:textId="77777777" w:rsidR="007A2729" w:rsidRDefault="007A2729" w:rsidP="0068194B">
      <w:r>
        <w:continuationSeparator/>
      </w:r>
    </w:p>
    <w:p w14:paraId="14542C7D" w14:textId="77777777" w:rsidR="007A2729" w:rsidRDefault="007A2729"/>
    <w:p w14:paraId="7C3B8243" w14:textId="77777777" w:rsidR="007A2729" w:rsidRDefault="007A27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13D2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A6AADD1" wp14:editId="299AEF7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71E050C"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BF"/>
    <w:rsid w:val="000001EF"/>
    <w:rsid w:val="00007322"/>
    <w:rsid w:val="00007728"/>
    <w:rsid w:val="00024584"/>
    <w:rsid w:val="00024730"/>
    <w:rsid w:val="000254D1"/>
    <w:rsid w:val="00055E95"/>
    <w:rsid w:val="0007021F"/>
    <w:rsid w:val="000B2BA5"/>
    <w:rsid w:val="000D68B8"/>
    <w:rsid w:val="000F2F8C"/>
    <w:rsid w:val="0010006E"/>
    <w:rsid w:val="001045A8"/>
    <w:rsid w:val="001138A6"/>
    <w:rsid w:val="00114A91"/>
    <w:rsid w:val="00122EAE"/>
    <w:rsid w:val="001427E1"/>
    <w:rsid w:val="00163668"/>
    <w:rsid w:val="00171566"/>
    <w:rsid w:val="00174676"/>
    <w:rsid w:val="001755A8"/>
    <w:rsid w:val="00184014"/>
    <w:rsid w:val="00192008"/>
    <w:rsid w:val="001C0E68"/>
    <w:rsid w:val="001C4B6F"/>
    <w:rsid w:val="001D0BF1"/>
    <w:rsid w:val="001E3120"/>
    <w:rsid w:val="001E7E0C"/>
    <w:rsid w:val="001F0BB0"/>
    <w:rsid w:val="001F3771"/>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833"/>
    <w:rsid w:val="002B2958"/>
    <w:rsid w:val="002B3FC8"/>
    <w:rsid w:val="002D23C5"/>
    <w:rsid w:val="002D6137"/>
    <w:rsid w:val="002E7E61"/>
    <w:rsid w:val="002F05E5"/>
    <w:rsid w:val="002F254D"/>
    <w:rsid w:val="002F30E4"/>
    <w:rsid w:val="002F44D0"/>
    <w:rsid w:val="00301CE7"/>
    <w:rsid w:val="00307140"/>
    <w:rsid w:val="00316DFF"/>
    <w:rsid w:val="00325B57"/>
    <w:rsid w:val="00336056"/>
    <w:rsid w:val="003544E1"/>
    <w:rsid w:val="00366398"/>
    <w:rsid w:val="003A0632"/>
    <w:rsid w:val="003A30E5"/>
    <w:rsid w:val="003A3362"/>
    <w:rsid w:val="003A6ADF"/>
    <w:rsid w:val="003B5928"/>
    <w:rsid w:val="003D380F"/>
    <w:rsid w:val="003E160D"/>
    <w:rsid w:val="003F1D5F"/>
    <w:rsid w:val="003F37DD"/>
    <w:rsid w:val="00405128"/>
    <w:rsid w:val="00406CFF"/>
    <w:rsid w:val="00416B25"/>
    <w:rsid w:val="00420592"/>
    <w:rsid w:val="004319E0"/>
    <w:rsid w:val="00431D51"/>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F730C"/>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31CC4"/>
    <w:rsid w:val="006618E9"/>
    <w:rsid w:val="0068194B"/>
    <w:rsid w:val="00692703"/>
    <w:rsid w:val="006A1962"/>
    <w:rsid w:val="006B5D48"/>
    <w:rsid w:val="006B7D7B"/>
    <w:rsid w:val="006C1A5E"/>
    <w:rsid w:val="006D3239"/>
    <w:rsid w:val="006E1507"/>
    <w:rsid w:val="00712D8B"/>
    <w:rsid w:val="0072480A"/>
    <w:rsid w:val="007273B7"/>
    <w:rsid w:val="00733E0A"/>
    <w:rsid w:val="0074403D"/>
    <w:rsid w:val="00746D44"/>
    <w:rsid w:val="007538DC"/>
    <w:rsid w:val="00757803"/>
    <w:rsid w:val="0079206B"/>
    <w:rsid w:val="00796076"/>
    <w:rsid w:val="007A2729"/>
    <w:rsid w:val="007C0566"/>
    <w:rsid w:val="007C606B"/>
    <w:rsid w:val="007E6A61"/>
    <w:rsid w:val="007F7BAB"/>
    <w:rsid w:val="00801140"/>
    <w:rsid w:val="00803404"/>
    <w:rsid w:val="00834955"/>
    <w:rsid w:val="00855B59"/>
    <w:rsid w:val="00860461"/>
    <w:rsid w:val="0086487C"/>
    <w:rsid w:val="00867973"/>
    <w:rsid w:val="00870B20"/>
    <w:rsid w:val="008829F8"/>
    <w:rsid w:val="00885897"/>
    <w:rsid w:val="0089603A"/>
    <w:rsid w:val="008A6538"/>
    <w:rsid w:val="008C7056"/>
    <w:rsid w:val="008F1763"/>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370B8"/>
    <w:rsid w:val="00A403E7"/>
    <w:rsid w:val="00A42E32"/>
    <w:rsid w:val="00A46E63"/>
    <w:rsid w:val="00A51DC5"/>
    <w:rsid w:val="00A53DE1"/>
    <w:rsid w:val="00A615E1"/>
    <w:rsid w:val="00A63387"/>
    <w:rsid w:val="00A755E8"/>
    <w:rsid w:val="00A936FD"/>
    <w:rsid w:val="00A93A5D"/>
    <w:rsid w:val="00AB32F8"/>
    <w:rsid w:val="00AB610B"/>
    <w:rsid w:val="00AD360E"/>
    <w:rsid w:val="00AD40FB"/>
    <w:rsid w:val="00AD782D"/>
    <w:rsid w:val="00AE7650"/>
    <w:rsid w:val="00B10EBE"/>
    <w:rsid w:val="00B12F95"/>
    <w:rsid w:val="00B236F1"/>
    <w:rsid w:val="00B24C7E"/>
    <w:rsid w:val="00B50F99"/>
    <w:rsid w:val="00B51D1B"/>
    <w:rsid w:val="00B52B8C"/>
    <w:rsid w:val="00B540F4"/>
    <w:rsid w:val="00B60FD0"/>
    <w:rsid w:val="00B622DF"/>
    <w:rsid w:val="00B6332A"/>
    <w:rsid w:val="00B81760"/>
    <w:rsid w:val="00B81E45"/>
    <w:rsid w:val="00B8494C"/>
    <w:rsid w:val="00B92E0C"/>
    <w:rsid w:val="00BA1546"/>
    <w:rsid w:val="00BB02EB"/>
    <w:rsid w:val="00BB4E51"/>
    <w:rsid w:val="00BD431F"/>
    <w:rsid w:val="00BE423E"/>
    <w:rsid w:val="00BF084C"/>
    <w:rsid w:val="00BF61AC"/>
    <w:rsid w:val="00C00ABF"/>
    <w:rsid w:val="00C47FA6"/>
    <w:rsid w:val="00C57FC6"/>
    <w:rsid w:val="00C66A7D"/>
    <w:rsid w:val="00C765CF"/>
    <w:rsid w:val="00C779DA"/>
    <w:rsid w:val="00C814F7"/>
    <w:rsid w:val="00C86CB3"/>
    <w:rsid w:val="00CA4B4D"/>
    <w:rsid w:val="00CB35C3"/>
    <w:rsid w:val="00CB7E62"/>
    <w:rsid w:val="00CD323D"/>
    <w:rsid w:val="00CE4030"/>
    <w:rsid w:val="00CE64B3"/>
    <w:rsid w:val="00CF1A49"/>
    <w:rsid w:val="00D0630C"/>
    <w:rsid w:val="00D243A9"/>
    <w:rsid w:val="00D305E5"/>
    <w:rsid w:val="00D37CD3"/>
    <w:rsid w:val="00D66A52"/>
    <w:rsid w:val="00D66EFA"/>
    <w:rsid w:val="00D70945"/>
    <w:rsid w:val="00D72A2D"/>
    <w:rsid w:val="00D842B6"/>
    <w:rsid w:val="00D9521A"/>
    <w:rsid w:val="00DA3914"/>
    <w:rsid w:val="00DA4144"/>
    <w:rsid w:val="00DA59AA"/>
    <w:rsid w:val="00DB6915"/>
    <w:rsid w:val="00DB7E1E"/>
    <w:rsid w:val="00DC1B78"/>
    <w:rsid w:val="00DC2A2F"/>
    <w:rsid w:val="00DC600B"/>
    <w:rsid w:val="00DE0FAA"/>
    <w:rsid w:val="00DE136D"/>
    <w:rsid w:val="00DE1782"/>
    <w:rsid w:val="00DE369E"/>
    <w:rsid w:val="00DE6534"/>
    <w:rsid w:val="00DF4D6C"/>
    <w:rsid w:val="00E01923"/>
    <w:rsid w:val="00E14498"/>
    <w:rsid w:val="00E2397A"/>
    <w:rsid w:val="00E254DB"/>
    <w:rsid w:val="00E300FC"/>
    <w:rsid w:val="00E32F3B"/>
    <w:rsid w:val="00E362DB"/>
    <w:rsid w:val="00E5632B"/>
    <w:rsid w:val="00E70240"/>
    <w:rsid w:val="00E71E6B"/>
    <w:rsid w:val="00E81CC5"/>
    <w:rsid w:val="00E85A87"/>
    <w:rsid w:val="00E85B4A"/>
    <w:rsid w:val="00E9528E"/>
    <w:rsid w:val="00EA5099"/>
    <w:rsid w:val="00EC1351"/>
    <w:rsid w:val="00EC33F3"/>
    <w:rsid w:val="00EC4CBF"/>
    <w:rsid w:val="00EE2CA8"/>
    <w:rsid w:val="00EF17E8"/>
    <w:rsid w:val="00EF51D9"/>
    <w:rsid w:val="00F130DD"/>
    <w:rsid w:val="00F24884"/>
    <w:rsid w:val="00F476C4"/>
    <w:rsid w:val="00F61DF9"/>
    <w:rsid w:val="00F81960"/>
    <w:rsid w:val="00F8769D"/>
    <w:rsid w:val="00F9350C"/>
    <w:rsid w:val="00F94EB5"/>
    <w:rsid w:val="00F9624D"/>
    <w:rsid w:val="00FA476A"/>
    <w:rsid w:val="00FB31C1"/>
    <w:rsid w:val="00FB58F2"/>
    <w:rsid w:val="00FC6AEA"/>
    <w:rsid w:val="00FD3D13"/>
    <w:rsid w:val="00FD5398"/>
    <w:rsid w:val="00FE55A2"/>
    <w:rsid w:val="00FF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E85D0"/>
  <w15:chartTrackingRefBased/>
  <w15:docId w15:val="{F87AB01D-161A-437A-9F9E-879119CC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vu\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F4DFECA4E44D7096BF92639CEAD03B"/>
        <w:category>
          <w:name w:val="General"/>
          <w:gallery w:val="placeholder"/>
        </w:category>
        <w:types>
          <w:type w:val="bbPlcHdr"/>
        </w:types>
        <w:behaviors>
          <w:behavior w:val="content"/>
        </w:behaviors>
        <w:guid w:val="{66EF013A-32D1-4D98-9F62-0FDAA8A50B96}"/>
      </w:docPartPr>
      <w:docPartBody>
        <w:p w:rsidR="00370109" w:rsidRDefault="001F0010">
          <w:pPr>
            <w:pStyle w:val="45F4DFECA4E44D7096BF92639CEAD03B"/>
          </w:pPr>
          <w:r w:rsidRPr="00CF1A49">
            <w:t>·</w:t>
          </w:r>
        </w:p>
      </w:docPartBody>
    </w:docPart>
    <w:docPart>
      <w:docPartPr>
        <w:name w:val="6B82DECEED1246A38E850ECA93BCDCFE"/>
        <w:category>
          <w:name w:val="General"/>
          <w:gallery w:val="placeholder"/>
        </w:category>
        <w:types>
          <w:type w:val="bbPlcHdr"/>
        </w:types>
        <w:behaviors>
          <w:behavior w:val="content"/>
        </w:behaviors>
        <w:guid w:val="{1D30E093-564E-4AE9-A64C-3ABB0F48BEF4}"/>
      </w:docPartPr>
      <w:docPartBody>
        <w:p w:rsidR="00370109" w:rsidRDefault="001F0010">
          <w:pPr>
            <w:pStyle w:val="6B82DECEED1246A38E850ECA93BCDCFE"/>
          </w:pPr>
          <w:r w:rsidRPr="00CF1A49">
            <w:t>·</w:t>
          </w:r>
        </w:p>
      </w:docPartBody>
    </w:docPart>
    <w:docPart>
      <w:docPartPr>
        <w:name w:val="AA8D04E275A54626B454068D42FFFD23"/>
        <w:category>
          <w:name w:val="General"/>
          <w:gallery w:val="placeholder"/>
        </w:category>
        <w:types>
          <w:type w:val="bbPlcHdr"/>
        </w:types>
        <w:behaviors>
          <w:behavior w:val="content"/>
        </w:behaviors>
        <w:guid w:val="{B683C0EA-C8CC-4613-8D53-CBAFC35CFB19}"/>
      </w:docPartPr>
      <w:docPartBody>
        <w:p w:rsidR="00370109" w:rsidRDefault="001F0010">
          <w:pPr>
            <w:pStyle w:val="AA8D04E275A54626B454068D42FFFD23"/>
          </w:pPr>
          <w:r w:rsidRPr="00CF1A49">
            <w:t>Experience</w:t>
          </w:r>
        </w:p>
      </w:docPartBody>
    </w:docPart>
    <w:docPart>
      <w:docPartPr>
        <w:name w:val="444DBAA5807C48FAA1C1E76F6A02EA80"/>
        <w:category>
          <w:name w:val="General"/>
          <w:gallery w:val="placeholder"/>
        </w:category>
        <w:types>
          <w:type w:val="bbPlcHdr"/>
        </w:types>
        <w:behaviors>
          <w:behavior w:val="content"/>
        </w:behaviors>
        <w:guid w:val="{3A2C3DD5-A87A-47AF-B5D9-0A9DF306F536}"/>
      </w:docPartPr>
      <w:docPartBody>
        <w:p w:rsidR="00370109" w:rsidRDefault="001F0010">
          <w:pPr>
            <w:pStyle w:val="444DBAA5807C48FAA1C1E76F6A02EA80"/>
          </w:pPr>
          <w:r w:rsidRPr="00CF1A49">
            <w:t>Education</w:t>
          </w:r>
        </w:p>
      </w:docPartBody>
    </w:docPart>
    <w:docPart>
      <w:docPartPr>
        <w:name w:val="6C91967B6507415BAAF5008898A8DDD9"/>
        <w:category>
          <w:name w:val="General"/>
          <w:gallery w:val="placeholder"/>
        </w:category>
        <w:types>
          <w:type w:val="bbPlcHdr"/>
        </w:types>
        <w:behaviors>
          <w:behavior w:val="content"/>
        </w:behaviors>
        <w:guid w:val="{FD68C910-7900-49F6-B9AD-5EE82659E678}"/>
      </w:docPartPr>
      <w:docPartBody>
        <w:p w:rsidR="00370109" w:rsidRDefault="001F0010">
          <w:pPr>
            <w:pStyle w:val="6C91967B6507415BAAF5008898A8DDD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10"/>
    <w:rsid w:val="001F0010"/>
    <w:rsid w:val="00221496"/>
    <w:rsid w:val="00306030"/>
    <w:rsid w:val="0034009A"/>
    <w:rsid w:val="00370109"/>
    <w:rsid w:val="004A59E9"/>
    <w:rsid w:val="006012FF"/>
    <w:rsid w:val="0084052D"/>
    <w:rsid w:val="00863994"/>
    <w:rsid w:val="00950E26"/>
    <w:rsid w:val="00A1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829E9BE14495D8F23654AF026C394">
    <w:name w:val="4C8829E9BE14495D8F23654AF026C394"/>
  </w:style>
  <w:style w:type="character" w:styleId="IntenseEmphasis">
    <w:name w:val="Intense Emphasis"/>
    <w:basedOn w:val="DefaultParagraphFont"/>
    <w:uiPriority w:val="2"/>
    <w:rPr>
      <w:b/>
      <w:iCs/>
      <w:color w:val="262626" w:themeColor="text1" w:themeTint="D9"/>
    </w:rPr>
  </w:style>
  <w:style w:type="paragraph" w:customStyle="1" w:styleId="C328249A01724DE99AC0D2BC804631DF">
    <w:name w:val="C328249A01724DE99AC0D2BC804631DF"/>
  </w:style>
  <w:style w:type="paragraph" w:customStyle="1" w:styleId="8FA4AFBDC09F490499BEA79F3E8CCD48">
    <w:name w:val="8FA4AFBDC09F490499BEA79F3E8CCD48"/>
  </w:style>
  <w:style w:type="paragraph" w:customStyle="1" w:styleId="45F4DFECA4E44D7096BF92639CEAD03B">
    <w:name w:val="45F4DFECA4E44D7096BF92639CEAD03B"/>
  </w:style>
  <w:style w:type="paragraph" w:customStyle="1" w:styleId="4D186F3CB7BB406E847FD3E122619A05">
    <w:name w:val="4D186F3CB7BB406E847FD3E122619A05"/>
  </w:style>
  <w:style w:type="paragraph" w:customStyle="1" w:styleId="BC0A8B7BA0C749FBA1164E5857E09E7C">
    <w:name w:val="BC0A8B7BA0C749FBA1164E5857E09E7C"/>
  </w:style>
  <w:style w:type="paragraph" w:customStyle="1" w:styleId="6B82DECEED1246A38E850ECA93BCDCFE">
    <w:name w:val="6B82DECEED1246A38E850ECA93BCDCFE"/>
  </w:style>
  <w:style w:type="paragraph" w:customStyle="1" w:styleId="C25423EE40B24591B5D4DF2CB4E3E523">
    <w:name w:val="C25423EE40B24591B5D4DF2CB4E3E523"/>
  </w:style>
  <w:style w:type="paragraph" w:customStyle="1" w:styleId="29B03F4C40F2440FA1DA6CD367687475">
    <w:name w:val="29B03F4C40F2440FA1DA6CD367687475"/>
  </w:style>
  <w:style w:type="paragraph" w:customStyle="1" w:styleId="F9704A6E32EA41BA87FF9111AAC2B2E8">
    <w:name w:val="F9704A6E32EA41BA87FF9111AAC2B2E8"/>
  </w:style>
  <w:style w:type="paragraph" w:customStyle="1" w:styleId="489D594C073544E3B622F1622F27A2BE">
    <w:name w:val="489D594C073544E3B622F1622F27A2BE"/>
  </w:style>
  <w:style w:type="paragraph" w:customStyle="1" w:styleId="AA8D04E275A54626B454068D42FFFD23">
    <w:name w:val="AA8D04E275A54626B454068D42FFFD23"/>
  </w:style>
  <w:style w:type="paragraph" w:customStyle="1" w:styleId="19707B48D52F4047A50A0A047B435F14">
    <w:name w:val="19707B48D52F4047A50A0A047B435F14"/>
  </w:style>
  <w:style w:type="paragraph" w:customStyle="1" w:styleId="8DC59ADF7B254B999FBE5E34972F0B44">
    <w:name w:val="8DC59ADF7B254B999FBE5E34972F0B44"/>
  </w:style>
  <w:style w:type="paragraph" w:customStyle="1" w:styleId="38A3E9BDDF544ECEAEF156678C85F114">
    <w:name w:val="38A3E9BDDF544ECEAEF156678C85F114"/>
  </w:style>
  <w:style w:type="character" w:styleId="SubtleReference">
    <w:name w:val="Subtle Reference"/>
    <w:basedOn w:val="DefaultParagraphFont"/>
    <w:uiPriority w:val="10"/>
    <w:qFormat/>
    <w:rPr>
      <w:b/>
      <w:caps w:val="0"/>
      <w:smallCaps/>
      <w:color w:val="595959" w:themeColor="text1" w:themeTint="A6"/>
    </w:rPr>
  </w:style>
  <w:style w:type="paragraph" w:customStyle="1" w:styleId="4CDA01D4EE1443A5BB8589450EF8C251">
    <w:name w:val="4CDA01D4EE1443A5BB8589450EF8C251"/>
  </w:style>
  <w:style w:type="paragraph" w:customStyle="1" w:styleId="F38CAF53101744C481690F6509E2CDA3">
    <w:name w:val="F38CAF53101744C481690F6509E2CDA3"/>
  </w:style>
  <w:style w:type="paragraph" w:customStyle="1" w:styleId="ACF63697AFEF4A3697F812E0BFA14015">
    <w:name w:val="ACF63697AFEF4A3697F812E0BFA14015"/>
  </w:style>
  <w:style w:type="paragraph" w:customStyle="1" w:styleId="C168912771084ED5845B52256B1D36DE">
    <w:name w:val="C168912771084ED5845B52256B1D36DE"/>
  </w:style>
  <w:style w:type="paragraph" w:customStyle="1" w:styleId="71CED3C318104D7EA2601805138B9B54">
    <w:name w:val="71CED3C318104D7EA2601805138B9B54"/>
  </w:style>
  <w:style w:type="paragraph" w:customStyle="1" w:styleId="0ECA0ADE70CD4346BADBCF9B2ACC03EA">
    <w:name w:val="0ECA0ADE70CD4346BADBCF9B2ACC03EA"/>
  </w:style>
  <w:style w:type="paragraph" w:customStyle="1" w:styleId="D8726F824A31407C82B4A4B3B9515C0C">
    <w:name w:val="D8726F824A31407C82B4A4B3B9515C0C"/>
  </w:style>
  <w:style w:type="paragraph" w:customStyle="1" w:styleId="444DBAA5807C48FAA1C1E76F6A02EA80">
    <w:name w:val="444DBAA5807C48FAA1C1E76F6A02EA80"/>
  </w:style>
  <w:style w:type="paragraph" w:customStyle="1" w:styleId="FE858831149D49EFAF858FB70CC21080">
    <w:name w:val="FE858831149D49EFAF858FB70CC21080"/>
  </w:style>
  <w:style w:type="paragraph" w:customStyle="1" w:styleId="0B63EEC77D7D4BC1AB2BBA7E6A39B5D5">
    <w:name w:val="0B63EEC77D7D4BC1AB2BBA7E6A39B5D5"/>
  </w:style>
  <w:style w:type="paragraph" w:customStyle="1" w:styleId="EAC992C3972E450E95592B5CE5362BC3">
    <w:name w:val="EAC992C3972E450E95592B5CE5362BC3"/>
  </w:style>
  <w:style w:type="paragraph" w:customStyle="1" w:styleId="D65E5164147C4F0192D68673F1D34943">
    <w:name w:val="D65E5164147C4F0192D68673F1D34943"/>
  </w:style>
  <w:style w:type="paragraph" w:customStyle="1" w:styleId="FB53FE46D5914842BA439EAA375DA335">
    <w:name w:val="FB53FE46D5914842BA439EAA375DA335"/>
  </w:style>
  <w:style w:type="paragraph" w:customStyle="1" w:styleId="B1129C7EB15A4D6592FFCDBCAAC00A07">
    <w:name w:val="B1129C7EB15A4D6592FFCDBCAAC00A07"/>
  </w:style>
  <w:style w:type="paragraph" w:customStyle="1" w:styleId="2DF94B33B797418881E4156FC7713606">
    <w:name w:val="2DF94B33B797418881E4156FC7713606"/>
  </w:style>
  <w:style w:type="paragraph" w:customStyle="1" w:styleId="1308CC929DC44F7C9445E5489ECB56B4">
    <w:name w:val="1308CC929DC44F7C9445E5489ECB56B4"/>
  </w:style>
  <w:style w:type="paragraph" w:customStyle="1" w:styleId="B28539B0E81A493DA3420FF55572C6D4">
    <w:name w:val="B28539B0E81A493DA3420FF55572C6D4"/>
  </w:style>
  <w:style w:type="paragraph" w:customStyle="1" w:styleId="670CB9BEDD8C433DB9B383323E25A27C">
    <w:name w:val="670CB9BEDD8C433DB9B383323E25A27C"/>
  </w:style>
  <w:style w:type="paragraph" w:customStyle="1" w:styleId="6C91967B6507415BAAF5008898A8DDD9">
    <w:name w:val="6C91967B6507415BAAF5008898A8DDD9"/>
  </w:style>
  <w:style w:type="paragraph" w:customStyle="1" w:styleId="AD7FC59BE818433A90B643AEA4CC6AC9">
    <w:name w:val="AD7FC59BE818433A90B643AEA4CC6AC9"/>
  </w:style>
  <w:style w:type="paragraph" w:customStyle="1" w:styleId="632308F46C89480BAD2E0CB9E9125EA2">
    <w:name w:val="632308F46C89480BAD2E0CB9E9125EA2"/>
  </w:style>
  <w:style w:type="paragraph" w:customStyle="1" w:styleId="27F4AF5FF84F47D8A35DC702FF5D94AC">
    <w:name w:val="27F4AF5FF84F47D8A35DC702FF5D94AC"/>
  </w:style>
  <w:style w:type="paragraph" w:customStyle="1" w:styleId="2C9B7B42FF23477491EAE5516FF377CC">
    <w:name w:val="2C9B7B42FF23477491EAE5516FF377CC"/>
  </w:style>
  <w:style w:type="paragraph" w:customStyle="1" w:styleId="8356837EA035433BBE84A74AC58A841C">
    <w:name w:val="8356837EA035433BBE84A74AC58A841C"/>
  </w:style>
  <w:style w:type="paragraph" w:customStyle="1" w:styleId="51467BCAF62944BD83113CFD6F815DEA">
    <w:name w:val="51467BCAF62944BD83113CFD6F815DEA"/>
  </w:style>
  <w:style w:type="paragraph" w:customStyle="1" w:styleId="BB69DBAEFC754B87814E2BE3A3DB649C">
    <w:name w:val="BB69DBAEFC754B87814E2BE3A3DB6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8E9A-BB95-4B35-82A4-0AA177A7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 (Modern design).dotx</Template>
  <TotalTime>228</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mike-vu</dc:creator>
  <cp:keywords/>
  <dc:description/>
  <cp:lastModifiedBy>michael vu</cp:lastModifiedBy>
  <cp:revision>7</cp:revision>
  <dcterms:created xsi:type="dcterms:W3CDTF">2019-10-14T01:09:00Z</dcterms:created>
  <dcterms:modified xsi:type="dcterms:W3CDTF">2020-07-22T23:05:00Z</dcterms:modified>
  <cp:category/>
</cp:coreProperties>
</file>