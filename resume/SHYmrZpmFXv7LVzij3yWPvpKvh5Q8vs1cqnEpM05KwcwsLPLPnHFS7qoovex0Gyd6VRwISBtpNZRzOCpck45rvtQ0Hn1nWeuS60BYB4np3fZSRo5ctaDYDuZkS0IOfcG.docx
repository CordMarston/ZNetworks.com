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41D39EB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28A737D" w14:textId="77777777" w:rsidR="00692703" w:rsidRPr="00CF1A49" w:rsidRDefault="006A39A3" w:rsidP="00913946">
            <w:pPr>
              <w:pStyle w:val="Title"/>
            </w:pPr>
            <w:r>
              <w:t>Katlyne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Kitchens</w:t>
            </w:r>
          </w:p>
          <w:p w14:paraId="747D7F63" w14:textId="77777777" w:rsidR="00692703" w:rsidRPr="00CF1A49" w:rsidRDefault="006A39A3" w:rsidP="00913946">
            <w:pPr>
              <w:pStyle w:val="ContactInfo"/>
              <w:contextualSpacing w:val="0"/>
            </w:pPr>
            <w:r>
              <w:t>3220 176</w:t>
            </w:r>
            <w:r w:rsidRPr="006A39A3">
              <w:rPr>
                <w:vertAlign w:val="superscript"/>
              </w:rPr>
              <w:t>th</w:t>
            </w:r>
            <w:r>
              <w:t xml:space="preserve"> PL NE Arlington, WA 98223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D5EADB57582846949365BA6CD40B51B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(425) 268-2341</w:t>
            </w:r>
          </w:p>
          <w:p w14:paraId="0D8CF845" w14:textId="77777777" w:rsidR="00692703" w:rsidRPr="00CF1A49" w:rsidRDefault="006A39A3" w:rsidP="00913946">
            <w:pPr>
              <w:pStyle w:val="ContactInfoEmphasis"/>
              <w:contextualSpacing w:val="0"/>
            </w:pPr>
            <w:r>
              <w:t>Email: Katlynek13@gmail.com</w:t>
            </w:r>
          </w:p>
        </w:tc>
      </w:tr>
    </w:tbl>
    <w:p w14:paraId="2043D7D2" w14:textId="77777777" w:rsidR="004E01EB" w:rsidRPr="00CF1A49" w:rsidRDefault="007F6A9C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ADF172F7EEF9433A97A8067F0A8B5C74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A672EE7" w14:textId="77777777" w:rsidTr="00D66A52">
        <w:tc>
          <w:tcPr>
            <w:tcW w:w="9355" w:type="dxa"/>
          </w:tcPr>
          <w:p w14:paraId="65BB590C" w14:textId="77777777" w:rsidR="001D0BF1" w:rsidRPr="00CF1A49" w:rsidRDefault="003B2B6E" w:rsidP="001D0BF1">
            <w:pPr>
              <w:pStyle w:val="Heading3"/>
              <w:contextualSpacing w:val="0"/>
              <w:outlineLvl w:val="2"/>
            </w:pPr>
            <w:r>
              <w:t>September 1, 201</w:t>
            </w:r>
            <w:r w:rsidR="00E81C75">
              <w:t>8</w:t>
            </w:r>
            <w:r w:rsidR="001D0BF1" w:rsidRPr="00CF1A49">
              <w:t xml:space="preserve"> – </w:t>
            </w:r>
            <w:r w:rsidR="0051176F">
              <w:t>November 30,</w:t>
            </w:r>
            <w:r>
              <w:t xml:space="preserve"> 2018</w:t>
            </w:r>
          </w:p>
          <w:p w14:paraId="5F53FF51" w14:textId="77777777" w:rsidR="001D0BF1" w:rsidRPr="00CF1A49" w:rsidRDefault="003B2B6E" w:rsidP="001D0BF1">
            <w:pPr>
              <w:pStyle w:val="Heading2"/>
              <w:contextualSpacing w:val="0"/>
              <w:outlineLvl w:val="1"/>
            </w:pPr>
            <w:r>
              <w:t>Babysitter</w:t>
            </w:r>
          </w:p>
          <w:p w14:paraId="3476BE16" w14:textId="77777777" w:rsidR="001E3120" w:rsidRPr="00CF1A49" w:rsidRDefault="003B2B6E" w:rsidP="001D0BF1">
            <w:pPr>
              <w:contextualSpacing w:val="0"/>
            </w:pPr>
            <w:r>
              <w:t>I babysat a family members kids and watched over them before and after school. I fed them breakfast and made sure they were dressed and ready for school.</w:t>
            </w:r>
          </w:p>
        </w:tc>
      </w:tr>
      <w:tr w:rsidR="00F61DF9" w:rsidRPr="00CF1A49" w14:paraId="4E1A0889" w14:textId="77777777" w:rsidTr="00F61DF9">
        <w:tc>
          <w:tcPr>
            <w:tcW w:w="9355" w:type="dxa"/>
            <w:tcMar>
              <w:top w:w="216" w:type="dxa"/>
            </w:tcMar>
          </w:tcPr>
          <w:p w14:paraId="737F36BF" w14:textId="77777777" w:rsidR="00F61DF9" w:rsidRPr="00CF1A49" w:rsidRDefault="00E81C75" w:rsidP="00F61DF9">
            <w:pPr>
              <w:pStyle w:val="Heading3"/>
              <w:contextualSpacing w:val="0"/>
              <w:outlineLvl w:val="2"/>
            </w:pPr>
            <w:r>
              <w:t>July 17, 2017</w:t>
            </w:r>
            <w:r w:rsidR="00F61DF9" w:rsidRPr="00CF1A49">
              <w:t xml:space="preserve"> – </w:t>
            </w:r>
            <w:r>
              <w:t>July 21, 2017</w:t>
            </w:r>
          </w:p>
          <w:p w14:paraId="72642DA0" w14:textId="77777777" w:rsidR="00F61DF9" w:rsidRPr="00CF1A49" w:rsidRDefault="00E81C75" w:rsidP="00F61DF9">
            <w:pPr>
              <w:pStyle w:val="Heading2"/>
              <w:contextualSpacing w:val="0"/>
              <w:outlineLvl w:val="1"/>
            </w:pPr>
            <w:r>
              <w:t>Vacation Bible School</w:t>
            </w:r>
            <w:r w:rsidR="006A39A3">
              <w:t xml:space="preserve"> Volunteer</w:t>
            </w:r>
            <w:r w:rsidR="00F61DF9" w:rsidRPr="00CF1A49">
              <w:t xml:space="preserve">, </w:t>
            </w:r>
            <w:r w:rsidR="006A39A3">
              <w:rPr>
                <w:rStyle w:val="SubtleReference"/>
              </w:rPr>
              <w:t>Smokey Point Community Church</w:t>
            </w:r>
          </w:p>
          <w:p w14:paraId="3CFC9940" w14:textId="77777777" w:rsidR="00F61DF9" w:rsidRDefault="006A39A3" w:rsidP="00F61DF9">
            <w:r>
              <w:t xml:space="preserve">I helped set up activities </w:t>
            </w:r>
            <w:r w:rsidR="008E43E3">
              <w:t>and helped children in my group with the activities. Practiced skills such as leadership and teaching.</w:t>
            </w:r>
          </w:p>
          <w:p w14:paraId="4AB14FC6" w14:textId="77777777" w:rsidR="00553A34" w:rsidRDefault="00553A34" w:rsidP="00F61DF9"/>
          <w:p w14:paraId="1BAED434" w14:textId="2AB76AA8" w:rsidR="00553A34" w:rsidRDefault="00553A34" w:rsidP="00F61DF9">
            <w:r>
              <w:t>November 3</w:t>
            </w:r>
            <w:r w:rsidRPr="00553A34">
              <w:rPr>
                <w:vertAlign w:val="superscript"/>
              </w:rPr>
              <w:t>rd</w:t>
            </w:r>
            <w:r>
              <w:t xml:space="preserve">, 2019 – </w:t>
            </w:r>
            <w:r w:rsidR="004A609C">
              <w:t>June 2020</w:t>
            </w:r>
          </w:p>
          <w:p w14:paraId="7D55DF40" w14:textId="7943E08F" w:rsidR="00553A34" w:rsidRDefault="00553A34" w:rsidP="00F61DF9">
            <w:pPr>
              <w:rPr>
                <w:color w:val="505050" w:themeColor="text2" w:themeTint="BF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1D824C" w:themeColor="accent1"/>
                <w:sz w:val="26"/>
                <w:szCs w:val="26"/>
              </w:rPr>
              <w:t>Maurices</w:t>
            </w:r>
            <w:proofErr w:type="spellEnd"/>
            <w:r>
              <w:rPr>
                <w:b/>
                <w:bCs/>
                <w:color w:val="1D824C" w:themeColor="accent1"/>
                <w:sz w:val="26"/>
                <w:szCs w:val="26"/>
              </w:rPr>
              <w:t xml:space="preserve">, </w:t>
            </w:r>
            <w:r w:rsidRPr="00553A34">
              <w:rPr>
                <w:color w:val="505050" w:themeColor="text2" w:themeTint="BF"/>
                <w:sz w:val="26"/>
                <w:szCs w:val="26"/>
              </w:rPr>
              <w:t>EVERETT MALL</w:t>
            </w:r>
          </w:p>
          <w:p w14:paraId="0837573A" w14:textId="165A0135" w:rsidR="00553A34" w:rsidRPr="00553A34" w:rsidRDefault="00553A34" w:rsidP="00F61DF9">
            <w:pPr>
              <w:rPr>
                <w:bCs/>
                <w:color w:val="505050" w:themeColor="text2" w:themeTint="BF"/>
              </w:rPr>
            </w:pPr>
            <w:r>
              <w:rPr>
                <w:bCs/>
                <w:color w:val="505050" w:themeColor="text2" w:themeTint="BF"/>
              </w:rPr>
              <w:t>I work</w:t>
            </w:r>
            <w:r w:rsidR="004A609C">
              <w:rPr>
                <w:bCs/>
                <w:color w:val="505050" w:themeColor="text2" w:themeTint="BF"/>
              </w:rPr>
              <w:t>ed</w:t>
            </w:r>
            <w:r>
              <w:rPr>
                <w:bCs/>
                <w:color w:val="505050" w:themeColor="text2" w:themeTint="BF"/>
              </w:rPr>
              <w:t xml:space="preserve"> at </w:t>
            </w:r>
            <w:proofErr w:type="spellStart"/>
            <w:r>
              <w:rPr>
                <w:bCs/>
                <w:color w:val="505050" w:themeColor="text2" w:themeTint="BF"/>
              </w:rPr>
              <w:t>Maurices</w:t>
            </w:r>
            <w:proofErr w:type="spellEnd"/>
            <w:r>
              <w:rPr>
                <w:bCs/>
                <w:color w:val="505050" w:themeColor="text2" w:themeTint="BF"/>
              </w:rPr>
              <w:t xml:space="preserve"> as a sales associate</w:t>
            </w:r>
            <w:r w:rsidR="00443401">
              <w:rPr>
                <w:bCs/>
                <w:color w:val="505050" w:themeColor="text2" w:themeTint="BF"/>
              </w:rPr>
              <w:t>. I use the cash register and ring people up, I help customers around the store, finding specific items</w:t>
            </w:r>
            <w:r w:rsidR="005C1719">
              <w:rPr>
                <w:bCs/>
                <w:color w:val="505050" w:themeColor="text2" w:themeTint="BF"/>
              </w:rPr>
              <w:t xml:space="preserve">, </w:t>
            </w:r>
            <w:r w:rsidR="00443401">
              <w:rPr>
                <w:bCs/>
                <w:color w:val="505050" w:themeColor="text2" w:themeTint="BF"/>
              </w:rPr>
              <w:t>items in their sizes</w:t>
            </w:r>
            <w:r w:rsidR="005C1719">
              <w:rPr>
                <w:bCs/>
                <w:color w:val="505050" w:themeColor="text2" w:themeTint="BF"/>
              </w:rPr>
              <w:t>,</w:t>
            </w:r>
            <w:r w:rsidR="00443401">
              <w:rPr>
                <w:bCs/>
                <w:color w:val="505050" w:themeColor="text2" w:themeTint="BF"/>
              </w:rPr>
              <w:t xml:space="preserve"> or finding alternative things or ways to buy them, and I help clean the store and size clothing.</w:t>
            </w:r>
            <w:r w:rsidR="004A609C">
              <w:rPr>
                <w:bCs/>
                <w:color w:val="505050" w:themeColor="text2" w:themeTint="BF"/>
              </w:rPr>
              <w:t xml:space="preserve"> I also do returns, exchanges, and respond to phone calls when we get them.</w:t>
            </w:r>
          </w:p>
        </w:tc>
      </w:tr>
    </w:tbl>
    <w:sdt>
      <w:sdtPr>
        <w:alias w:val="Education:"/>
        <w:tag w:val="Education:"/>
        <w:id w:val="-1908763273"/>
        <w:placeholder>
          <w:docPart w:val="4BF2403CB9AD4E7CB07292613318F8C6"/>
        </w:placeholder>
        <w:temporary/>
        <w:showingPlcHdr/>
        <w15:appearance w15:val="hidden"/>
      </w:sdtPr>
      <w:sdtEndPr/>
      <w:sdtContent>
        <w:p w14:paraId="57C66003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02FB662" w14:textId="77777777" w:rsidTr="00D66A52">
        <w:tc>
          <w:tcPr>
            <w:tcW w:w="9355" w:type="dxa"/>
          </w:tcPr>
          <w:p w14:paraId="705E30AC" w14:textId="693F146C" w:rsidR="001D0BF1" w:rsidRPr="00CF1A49" w:rsidRDefault="004A609C" w:rsidP="001D0BF1">
            <w:pPr>
              <w:pStyle w:val="Heading3"/>
              <w:contextualSpacing w:val="0"/>
              <w:outlineLvl w:val="2"/>
            </w:pPr>
            <w:r>
              <w:t>June 2020</w:t>
            </w:r>
          </w:p>
          <w:p w14:paraId="687E31AA" w14:textId="3C64A97E" w:rsidR="001D0BF1" w:rsidRPr="00CF1A49" w:rsidRDefault="004A609C" w:rsidP="001D0BF1">
            <w:pPr>
              <w:pStyle w:val="Heading2"/>
              <w:contextualSpacing w:val="0"/>
              <w:outlineLvl w:val="1"/>
            </w:pPr>
            <w:r w:rsidRPr="004A609C">
              <w:t>Diploma</w:t>
            </w:r>
            <w:r w:rsidR="001D0BF1" w:rsidRPr="00CF1A49">
              <w:t xml:space="preserve">, </w:t>
            </w:r>
            <w:r w:rsidR="008E43E3">
              <w:rPr>
                <w:rStyle w:val="SubtleReference"/>
              </w:rPr>
              <w:t>Lakewood High School</w:t>
            </w:r>
          </w:p>
          <w:p w14:paraId="4C443846" w14:textId="6AEBBF87" w:rsidR="004A609C" w:rsidRPr="00CF1A49" w:rsidRDefault="008E43E3" w:rsidP="007538DC">
            <w:pPr>
              <w:contextualSpacing w:val="0"/>
            </w:pPr>
            <w:r>
              <w:t xml:space="preserve">I participated in band my Freshman and Sophomore year and joined the creative writing club along with book club my sophomore year. I am also a Running Start student </w:t>
            </w:r>
            <w:r w:rsidR="00A62F19">
              <w:t>in my senior year and take college classes at Everett Community College.</w:t>
            </w:r>
          </w:p>
        </w:tc>
      </w:tr>
      <w:tr w:rsidR="00F61DF9" w:rsidRPr="00CF1A49" w14:paraId="294766BD" w14:textId="77777777" w:rsidTr="004A609C">
        <w:trPr>
          <w:trHeight w:val="14"/>
        </w:trPr>
        <w:tc>
          <w:tcPr>
            <w:tcW w:w="9355" w:type="dxa"/>
            <w:tcMar>
              <w:top w:w="216" w:type="dxa"/>
            </w:tcMar>
          </w:tcPr>
          <w:p w14:paraId="2028FAA1" w14:textId="77777777" w:rsidR="004A609C" w:rsidRDefault="004A609C" w:rsidP="004A609C">
            <w:pPr>
              <w:pStyle w:val="Heading3"/>
              <w:outlineLvl w:val="2"/>
            </w:pPr>
            <w:r>
              <w:t>Ongoing</w:t>
            </w:r>
          </w:p>
          <w:p w14:paraId="57648902" w14:textId="77777777" w:rsidR="004A609C" w:rsidRDefault="004A609C" w:rsidP="004A609C">
            <w:pPr>
              <w:pStyle w:val="Heading2"/>
              <w:outlineLvl w:val="1"/>
              <w:rPr>
                <w:rStyle w:val="Heading3Char"/>
                <w:color w:val="505050" w:themeColor="text2" w:themeTint="BF"/>
              </w:rPr>
            </w:pPr>
            <w:r w:rsidRPr="004A609C">
              <w:t>Associates Degree,</w:t>
            </w:r>
            <w:r>
              <w:t xml:space="preserve"> </w:t>
            </w:r>
            <w:r>
              <w:rPr>
                <w:rStyle w:val="Heading3Char"/>
                <w:color w:val="505050" w:themeColor="text2" w:themeTint="BF"/>
              </w:rPr>
              <w:t>EVERETT COMMUNITY COLLEGE</w:t>
            </w:r>
          </w:p>
          <w:p w14:paraId="7174CF73" w14:textId="4B2E63E6" w:rsidR="004A609C" w:rsidRPr="004A609C" w:rsidRDefault="004A609C" w:rsidP="00DE3539">
            <w:r w:rsidRPr="004A609C">
              <w:t>I am currently enrolled in college to get my Associates Degree</w:t>
            </w:r>
            <w:r w:rsidR="00DE3539">
              <w:t xml:space="preserve"> as I have one year left. I am hoping to further my education after my Associates.</w:t>
            </w:r>
          </w:p>
        </w:tc>
      </w:tr>
    </w:tbl>
    <w:sdt>
      <w:sdtPr>
        <w:alias w:val="Skills:"/>
        <w:tag w:val="Skills:"/>
        <w:id w:val="-1392877668"/>
        <w:placeholder>
          <w:docPart w:val="85B3B01657B945CB89371BEF885724D2"/>
        </w:placeholder>
        <w:temporary/>
        <w:showingPlcHdr/>
        <w15:appearance w15:val="hidden"/>
      </w:sdtPr>
      <w:sdtEndPr/>
      <w:sdtContent>
        <w:p w14:paraId="333D3328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2E42F9C" w14:textId="77777777" w:rsidTr="00CF1A49">
        <w:tc>
          <w:tcPr>
            <w:tcW w:w="4675" w:type="dxa"/>
          </w:tcPr>
          <w:p w14:paraId="4DE05ED8" w14:textId="77777777" w:rsidR="001E3120" w:rsidRPr="006E1507" w:rsidRDefault="003B2B6E" w:rsidP="006E1507">
            <w:pPr>
              <w:pStyle w:val="ListBullet"/>
              <w:contextualSpacing w:val="0"/>
            </w:pPr>
            <w:r>
              <w:t>Organization</w:t>
            </w:r>
          </w:p>
          <w:p w14:paraId="1D4ADB43" w14:textId="77777777" w:rsidR="001F4E6D" w:rsidRDefault="00A62F19" w:rsidP="006E1507">
            <w:pPr>
              <w:pStyle w:val="ListBullet"/>
              <w:contextualSpacing w:val="0"/>
            </w:pPr>
            <w:r>
              <w:t>Communication</w:t>
            </w:r>
          </w:p>
          <w:p w14:paraId="33A37217" w14:textId="141BD636" w:rsidR="005C1719" w:rsidRPr="006E1507" w:rsidRDefault="005C1719" w:rsidP="006E1507">
            <w:pPr>
              <w:pStyle w:val="ListBullet"/>
              <w:contextualSpacing w:val="0"/>
            </w:pPr>
            <w:r>
              <w:t>Finding alternatives</w:t>
            </w:r>
          </w:p>
        </w:tc>
        <w:tc>
          <w:tcPr>
            <w:tcW w:w="4675" w:type="dxa"/>
            <w:tcMar>
              <w:left w:w="360" w:type="dxa"/>
            </w:tcMar>
          </w:tcPr>
          <w:p w14:paraId="205CAC3B" w14:textId="77777777" w:rsidR="003A0632" w:rsidRPr="006E1507" w:rsidRDefault="00A62F19" w:rsidP="006E1507">
            <w:pPr>
              <w:pStyle w:val="ListBullet"/>
              <w:contextualSpacing w:val="0"/>
            </w:pPr>
            <w:r>
              <w:t>Ability to work under pressure</w:t>
            </w:r>
          </w:p>
          <w:p w14:paraId="1E481F0A" w14:textId="77777777" w:rsidR="001E3120" w:rsidRPr="006E1507" w:rsidRDefault="00A62F19" w:rsidP="006E1507">
            <w:pPr>
              <w:pStyle w:val="ListBullet"/>
              <w:contextualSpacing w:val="0"/>
            </w:pPr>
            <w:r>
              <w:t>I can make decisions in a timely manner</w:t>
            </w:r>
          </w:p>
          <w:p w14:paraId="4FDB80AC" w14:textId="77777777" w:rsidR="001E3120" w:rsidRPr="006E1507" w:rsidRDefault="00A62F19" w:rsidP="006E1507">
            <w:pPr>
              <w:pStyle w:val="ListBullet"/>
              <w:contextualSpacing w:val="0"/>
            </w:pPr>
            <w:r>
              <w:t>I know how to communicate well with difficult people</w:t>
            </w:r>
          </w:p>
        </w:tc>
      </w:tr>
    </w:tbl>
    <w:sdt>
      <w:sdtPr>
        <w:alias w:val="Activities:"/>
        <w:tag w:val="Activities:"/>
        <w:id w:val="1223332893"/>
        <w:placeholder>
          <w:docPart w:val="2B6073F8175F49F790B2A1EBB241D91A"/>
        </w:placeholder>
        <w:temporary/>
        <w:showingPlcHdr/>
        <w15:appearance w15:val="hidden"/>
      </w:sdtPr>
      <w:sdtEndPr/>
      <w:sdtContent>
        <w:p w14:paraId="77034770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53D896BC" w14:textId="145439C9" w:rsidR="00B51D1B" w:rsidRPr="006E1507" w:rsidRDefault="00A62F19" w:rsidP="006E1507">
      <w:r>
        <w:t>One of my favorite things to do is volunteer. I have volunteered with my mom for Rite-Aid as she was a store manager at the time. I helped with my brother’s vacation bible school and activities. I also participated in band, creative writing club, and book club.</w:t>
      </w:r>
      <w:r w:rsidR="00C540AB">
        <w:t xml:space="preserve"> 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5BF55" w14:textId="77777777" w:rsidR="007F6A9C" w:rsidRDefault="007F6A9C" w:rsidP="0068194B">
      <w:r>
        <w:separator/>
      </w:r>
    </w:p>
    <w:p w14:paraId="3CF9E1F7" w14:textId="77777777" w:rsidR="007F6A9C" w:rsidRDefault="007F6A9C"/>
    <w:p w14:paraId="595EA283" w14:textId="77777777" w:rsidR="007F6A9C" w:rsidRDefault="007F6A9C"/>
  </w:endnote>
  <w:endnote w:type="continuationSeparator" w:id="0">
    <w:p w14:paraId="2F4F8BEB" w14:textId="77777777" w:rsidR="007F6A9C" w:rsidRDefault="007F6A9C" w:rsidP="0068194B">
      <w:r>
        <w:continuationSeparator/>
      </w:r>
    </w:p>
    <w:p w14:paraId="19B785F3" w14:textId="77777777" w:rsidR="007F6A9C" w:rsidRDefault="007F6A9C"/>
    <w:p w14:paraId="309A6B02" w14:textId="77777777" w:rsidR="007F6A9C" w:rsidRDefault="007F6A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4EB9EB" w14:textId="77777777" w:rsidR="00E81C75" w:rsidRDefault="00E81C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87314" w14:textId="77777777" w:rsidR="007F6A9C" w:rsidRDefault="007F6A9C" w:rsidP="0068194B">
      <w:r>
        <w:separator/>
      </w:r>
    </w:p>
    <w:p w14:paraId="6573A07A" w14:textId="77777777" w:rsidR="007F6A9C" w:rsidRDefault="007F6A9C"/>
    <w:p w14:paraId="1FE05CD6" w14:textId="77777777" w:rsidR="007F6A9C" w:rsidRDefault="007F6A9C"/>
  </w:footnote>
  <w:footnote w:type="continuationSeparator" w:id="0">
    <w:p w14:paraId="71430523" w14:textId="77777777" w:rsidR="007F6A9C" w:rsidRDefault="007F6A9C" w:rsidP="0068194B">
      <w:r>
        <w:continuationSeparator/>
      </w:r>
    </w:p>
    <w:p w14:paraId="332916A9" w14:textId="77777777" w:rsidR="007F6A9C" w:rsidRDefault="007F6A9C"/>
    <w:p w14:paraId="4A57307A" w14:textId="77777777" w:rsidR="007F6A9C" w:rsidRDefault="007F6A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EBFE6" w14:textId="77777777" w:rsidR="00E81C75" w:rsidRPr="004E01EB" w:rsidRDefault="00E81C75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BB430EC" wp14:editId="6AC58C5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27397D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6F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2B6E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3401"/>
    <w:rsid w:val="004726BC"/>
    <w:rsid w:val="00474105"/>
    <w:rsid w:val="00480E6E"/>
    <w:rsid w:val="00486277"/>
    <w:rsid w:val="00494CF6"/>
    <w:rsid w:val="00495F8D"/>
    <w:rsid w:val="004A1FAE"/>
    <w:rsid w:val="004A32FF"/>
    <w:rsid w:val="004A609C"/>
    <w:rsid w:val="004B06EB"/>
    <w:rsid w:val="004B6AD0"/>
    <w:rsid w:val="004C2D5D"/>
    <w:rsid w:val="004C33E1"/>
    <w:rsid w:val="004E01EB"/>
    <w:rsid w:val="004E2794"/>
    <w:rsid w:val="00510392"/>
    <w:rsid w:val="0051176F"/>
    <w:rsid w:val="00513E2A"/>
    <w:rsid w:val="00553A34"/>
    <w:rsid w:val="00566A35"/>
    <w:rsid w:val="0056701E"/>
    <w:rsid w:val="005740D7"/>
    <w:rsid w:val="005A0F26"/>
    <w:rsid w:val="005A1B10"/>
    <w:rsid w:val="005A6850"/>
    <w:rsid w:val="005B1B1B"/>
    <w:rsid w:val="005C1719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A39A3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6A9C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E43E3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2F19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37EE"/>
    <w:rsid w:val="00BF61AC"/>
    <w:rsid w:val="00C47FA6"/>
    <w:rsid w:val="00C540AB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53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75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62A47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1800F"/>
  <w15:chartTrackingRefBased/>
  <w15:docId w15:val="{2FC02562-8D70-4A61-9196-0DBE33E7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kitc_8d0eqrx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5EADB57582846949365BA6CD40B5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5E114-75DC-45EC-A7C6-32C03DA6443C}"/>
      </w:docPartPr>
      <w:docPartBody>
        <w:p w:rsidR="00FD1360" w:rsidRDefault="004D7F74">
          <w:pPr>
            <w:pStyle w:val="D5EADB57582846949365BA6CD40B51BD"/>
          </w:pPr>
          <w:r w:rsidRPr="00CF1A49">
            <w:t>·</w:t>
          </w:r>
        </w:p>
      </w:docPartBody>
    </w:docPart>
    <w:docPart>
      <w:docPartPr>
        <w:name w:val="ADF172F7EEF9433A97A8067F0A8B5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CEA8B-D817-4F01-AE40-C1073F5CE750}"/>
      </w:docPartPr>
      <w:docPartBody>
        <w:p w:rsidR="00FD1360" w:rsidRDefault="004D7F74">
          <w:pPr>
            <w:pStyle w:val="ADF172F7EEF9433A97A8067F0A8B5C74"/>
          </w:pPr>
          <w:r w:rsidRPr="00CF1A49">
            <w:t>Experience</w:t>
          </w:r>
        </w:p>
      </w:docPartBody>
    </w:docPart>
    <w:docPart>
      <w:docPartPr>
        <w:name w:val="4BF2403CB9AD4E7CB07292613318F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689ED-ED66-4F1C-8F0D-5892C095A864}"/>
      </w:docPartPr>
      <w:docPartBody>
        <w:p w:rsidR="00FD1360" w:rsidRDefault="004D7F74">
          <w:pPr>
            <w:pStyle w:val="4BF2403CB9AD4E7CB07292613318F8C6"/>
          </w:pPr>
          <w:r w:rsidRPr="00CF1A49">
            <w:t>Education</w:t>
          </w:r>
        </w:p>
      </w:docPartBody>
    </w:docPart>
    <w:docPart>
      <w:docPartPr>
        <w:name w:val="85B3B01657B945CB89371BEF88572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8A965-3FE1-49E0-9BD6-D53A338D387A}"/>
      </w:docPartPr>
      <w:docPartBody>
        <w:p w:rsidR="00FD1360" w:rsidRDefault="004D7F74">
          <w:pPr>
            <w:pStyle w:val="85B3B01657B945CB89371BEF885724D2"/>
          </w:pPr>
          <w:r w:rsidRPr="00CF1A49">
            <w:t>Skills</w:t>
          </w:r>
        </w:p>
      </w:docPartBody>
    </w:docPart>
    <w:docPart>
      <w:docPartPr>
        <w:name w:val="2B6073F8175F49F790B2A1EBB241D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63B71-E145-48E2-A306-8839DF558B2F}"/>
      </w:docPartPr>
      <w:docPartBody>
        <w:p w:rsidR="00FD1360" w:rsidRDefault="004D7F74">
          <w:pPr>
            <w:pStyle w:val="2B6073F8175F49F790B2A1EBB241D91A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74"/>
    <w:rsid w:val="00076017"/>
    <w:rsid w:val="004D7F74"/>
    <w:rsid w:val="00842836"/>
    <w:rsid w:val="00FD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499252AB174429BA2ACFF7B073E798">
    <w:name w:val="EC499252AB174429BA2ACFF7B073E798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45797C93D544C0C95081BE9BD6EF643">
    <w:name w:val="145797C93D544C0C95081BE9BD6EF643"/>
  </w:style>
  <w:style w:type="paragraph" w:customStyle="1" w:styleId="42B18EB234AB4467A575377E12C2B511">
    <w:name w:val="42B18EB234AB4467A575377E12C2B511"/>
  </w:style>
  <w:style w:type="paragraph" w:customStyle="1" w:styleId="D5EADB57582846949365BA6CD40B51BD">
    <w:name w:val="D5EADB57582846949365BA6CD40B51BD"/>
  </w:style>
  <w:style w:type="paragraph" w:customStyle="1" w:styleId="1F5F5A375C294597ABF4473073C6B9EE">
    <w:name w:val="1F5F5A375C294597ABF4473073C6B9EE"/>
  </w:style>
  <w:style w:type="paragraph" w:customStyle="1" w:styleId="E4117DF38C0140EF8F28C09F917436CD">
    <w:name w:val="E4117DF38C0140EF8F28C09F917436CD"/>
  </w:style>
  <w:style w:type="paragraph" w:customStyle="1" w:styleId="BD7268A23EEA4BB2A1484F40553241C7">
    <w:name w:val="BD7268A23EEA4BB2A1484F40553241C7"/>
  </w:style>
  <w:style w:type="paragraph" w:customStyle="1" w:styleId="FFD400ABFCE240FABAD595A00F505073">
    <w:name w:val="FFD400ABFCE240FABAD595A00F505073"/>
  </w:style>
  <w:style w:type="paragraph" w:customStyle="1" w:styleId="62042A4F585345DE94DBD0BF5EF4AA7E">
    <w:name w:val="62042A4F585345DE94DBD0BF5EF4AA7E"/>
  </w:style>
  <w:style w:type="paragraph" w:customStyle="1" w:styleId="B1C8B8BA14BB4B308207540A19422FB4">
    <w:name w:val="B1C8B8BA14BB4B308207540A19422FB4"/>
  </w:style>
  <w:style w:type="paragraph" w:customStyle="1" w:styleId="A0EA860017074F7B975637BDAB686C4D">
    <w:name w:val="A0EA860017074F7B975637BDAB686C4D"/>
  </w:style>
  <w:style w:type="paragraph" w:customStyle="1" w:styleId="ADF172F7EEF9433A97A8067F0A8B5C74">
    <w:name w:val="ADF172F7EEF9433A97A8067F0A8B5C74"/>
  </w:style>
  <w:style w:type="paragraph" w:customStyle="1" w:styleId="DBFEEF3D51A6482DBD1C479E7C16ACE7">
    <w:name w:val="DBFEEF3D51A6482DBD1C479E7C16ACE7"/>
  </w:style>
  <w:style w:type="paragraph" w:customStyle="1" w:styleId="3D580ECE0AA74ABDBD6223BBD9B5852F">
    <w:name w:val="3D580ECE0AA74ABDBD6223BBD9B5852F"/>
  </w:style>
  <w:style w:type="paragraph" w:customStyle="1" w:styleId="8B3E8F6616754EC5A5E2F2729D330B9E">
    <w:name w:val="8B3E8F6616754EC5A5E2F2729D330B9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DB4F5D4DB1A4BF88D1DADDE1CEC02C4">
    <w:name w:val="5DB4F5D4DB1A4BF88D1DADDE1CEC02C4"/>
  </w:style>
  <w:style w:type="paragraph" w:customStyle="1" w:styleId="DC6BC163C9684D1EB8EE222B3FA57C4C">
    <w:name w:val="DC6BC163C9684D1EB8EE222B3FA57C4C"/>
  </w:style>
  <w:style w:type="paragraph" w:customStyle="1" w:styleId="BADCE63EE6AE4374A11D96E3CA7209DB">
    <w:name w:val="BADCE63EE6AE4374A11D96E3CA7209DB"/>
  </w:style>
  <w:style w:type="paragraph" w:customStyle="1" w:styleId="979287CF01B14917A1F2ECF052670550">
    <w:name w:val="979287CF01B14917A1F2ECF052670550"/>
  </w:style>
  <w:style w:type="paragraph" w:customStyle="1" w:styleId="75005E6973F74845B7B9B354FBF4035B">
    <w:name w:val="75005E6973F74845B7B9B354FBF4035B"/>
  </w:style>
  <w:style w:type="paragraph" w:customStyle="1" w:styleId="79BB7120923F41C1A1DC8337A5DA25AD">
    <w:name w:val="79BB7120923F41C1A1DC8337A5DA25AD"/>
  </w:style>
  <w:style w:type="paragraph" w:customStyle="1" w:styleId="3467DAA2BF734E31A33CD6BF8C574CDB">
    <w:name w:val="3467DAA2BF734E31A33CD6BF8C574CDB"/>
  </w:style>
  <w:style w:type="paragraph" w:customStyle="1" w:styleId="4BF2403CB9AD4E7CB07292613318F8C6">
    <w:name w:val="4BF2403CB9AD4E7CB07292613318F8C6"/>
  </w:style>
  <w:style w:type="paragraph" w:customStyle="1" w:styleId="27D61DA4F47F423594BD2FEF99C876EA">
    <w:name w:val="27D61DA4F47F423594BD2FEF99C876EA"/>
  </w:style>
  <w:style w:type="paragraph" w:customStyle="1" w:styleId="0B4FC61CA6304B51AD9D577C45E364A7">
    <w:name w:val="0B4FC61CA6304B51AD9D577C45E364A7"/>
  </w:style>
  <w:style w:type="paragraph" w:customStyle="1" w:styleId="D812AE01D3E04B5B8AEBA835EC80FBC4">
    <w:name w:val="D812AE01D3E04B5B8AEBA835EC80FBC4"/>
  </w:style>
  <w:style w:type="paragraph" w:customStyle="1" w:styleId="8833E52CAE71485088FCF98E8BBA17B2">
    <w:name w:val="8833E52CAE71485088FCF98E8BBA17B2"/>
  </w:style>
  <w:style w:type="paragraph" w:customStyle="1" w:styleId="DFA8BB7A8EA14814AEFDCF0746F9061F">
    <w:name w:val="DFA8BB7A8EA14814AEFDCF0746F9061F"/>
  </w:style>
  <w:style w:type="paragraph" w:customStyle="1" w:styleId="03C6720E8B7642179B564A75F5B4D78A">
    <w:name w:val="03C6720E8B7642179B564A75F5B4D78A"/>
  </w:style>
  <w:style w:type="paragraph" w:customStyle="1" w:styleId="569F18F699644FCC84D520DCEC86CBFE">
    <w:name w:val="569F18F699644FCC84D520DCEC86CBFE"/>
  </w:style>
  <w:style w:type="paragraph" w:customStyle="1" w:styleId="4A244EA978CD4C80873496360DCF2234">
    <w:name w:val="4A244EA978CD4C80873496360DCF2234"/>
  </w:style>
  <w:style w:type="paragraph" w:customStyle="1" w:styleId="E72BBFE2F84946DBBED50A5B62D9848E">
    <w:name w:val="E72BBFE2F84946DBBED50A5B62D9848E"/>
  </w:style>
  <w:style w:type="paragraph" w:customStyle="1" w:styleId="CC34ECC2D1F14794BA86BEDF26E22E6B">
    <w:name w:val="CC34ECC2D1F14794BA86BEDF26E22E6B"/>
  </w:style>
  <w:style w:type="paragraph" w:customStyle="1" w:styleId="85B3B01657B945CB89371BEF885724D2">
    <w:name w:val="85B3B01657B945CB89371BEF885724D2"/>
  </w:style>
  <w:style w:type="paragraph" w:customStyle="1" w:styleId="00325BD061FD43859337FA63603DA9E7">
    <w:name w:val="00325BD061FD43859337FA63603DA9E7"/>
  </w:style>
  <w:style w:type="paragraph" w:customStyle="1" w:styleId="88EDA817D0A14A939F069C0193A6B2CA">
    <w:name w:val="88EDA817D0A14A939F069C0193A6B2CA"/>
  </w:style>
  <w:style w:type="paragraph" w:customStyle="1" w:styleId="DE51CBA7C3B944B69987F890E7D9B62E">
    <w:name w:val="DE51CBA7C3B944B69987F890E7D9B62E"/>
  </w:style>
  <w:style w:type="paragraph" w:customStyle="1" w:styleId="4DF51D50D432467794087A932589FF65">
    <w:name w:val="4DF51D50D432467794087A932589FF65"/>
  </w:style>
  <w:style w:type="paragraph" w:customStyle="1" w:styleId="E06D0410C50B406EBC60F4A2F0C52A04">
    <w:name w:val="E06D0410C50B406EBC60F4A2F0C52A04"/>
  </w:style>
  <w:style w:type="paragraph" w:customStyle="1" w:styleId="2B6073F8175F49F790B2A1EBB241D91A">
    <w:name w:val="2B6073F8175F49F790B2A1EBB241D91A"/>
  </w:style>
  <w:style w:type="paragraph" w:customStyle="1" w:styleId="A172F59883A94A9E91C149345DA30E23">
    <w:name w:val="A172F59883A94A9E91C149345DA30E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189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Suck My Licorice</dc:creator>
  <cp:keywords/>
  <dc:description/>
  <cp:lastModifiedBy>Suck My Licorice</cp:lastModifiedBy>
  <cp:revision>3</cp:revision>
  <dcterms:created xsi:type="dcterms:W3CDTF">2019-10-19T20:59:00Z</dcterms:created>
  <dcterms:modified xsi:type="dcterms:W3CDTF">2020-06-21T18:26:00Z</dcterms:modified>
  <cp:category/>
</cp:coreProperties>
</file>