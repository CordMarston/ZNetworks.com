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550D" w14:textId="60C8B62D" w:rsidR="004C6B87" w:rsidRPr="004C6B87" w:rsidRDefault="004C6B87" w:rsidP="004C6B87">
      <w:pPr>
        <w:framePr w:w="2909" w:h="663" w:hRule="exact" w:wrap="none" w:vAnchor="page" w:hAnchor="page" w:x="2060" w:y="1385"/>
        <w:autoSpaceDE w:val="0"/>
        <w:autoSpaceDN w:val="0"/>
        <w:adjustRightInd w:val="0"/>
        <w:spacing w:line="663" w:lineRule="exact"/>
        <w:rPr>
          <w:rFonts w:ascii="Roboto-Regular" w:eastAsia="Times New Roman" w:hAnsi="Roboto-Regular" w:cs="Roboto-Regular"/>
          <w:color w:val="A0C7C5"/>
          <w:sz w:val="50"/>
          <w:szCs w:val="50"/>
        </w:rPr>
      </w:pPr>
    </w:p>
    <w:tbl>
      <w:tblPr>
        <w:tblW w:w="513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137"/>
        <w:gridCol w:w="93"/>
        <w:gridCol w:w="2402"/>
        <w:gridCol w:w="277"/>
        <w:gridCol w:w="277"/>
        <w:gridCol w:w="450"/>
        <w:gridCol w:w="7716"/>
      </w:tblGrid>
      <w:tr w:rsidR="000334C1" w:rsidRPr="00EC0F79" w14:paraId="5E4C24E5" w14:textId="77777777" w:rsidTr="000434F7">
        <w:trPr>
          <w:trHeight w:val="538"/>
        </w:trPr>
        <w:tc>
          <w:tcPr>
            <w:tcW w:w="554" w:type="dxa"/>
            <w:gridSpan w:val="3"/>
          </w:tcPr>
          <w:p w14:paraId="691C6BE6" w14:textId="6A00590E" w:rsidR="000334C1" w:rsidRDefault="000334C1"/>
        </w:tc>
        <w:tc>
          <w:tcPr>
            <w:tcW w:w="2402" w:type="dxa"/>
            <w:tcBorders>
              <w:bottom w:val="single" w:sz="4" w:space="0" w:color="FFFFFF" w:themeColor="background1"/>
            </w:tcBorders>
          </w:tcPr>
          <w:p w14:paraId="026449E0" w14:textId="55EB0724" w:rsidR="000334C1" w:rsidRDefault="0013636B" w:rsidP="000334C1">
            <w:pPr>
              <w:pStyle w:val="Heading4"/>
            </w:pPr>
            <w:r>
              <w:t>mY GOAL</w:t>
            </w:r>
          </w:p>
        </w:tc>
        <w:tc>
          <w:tcPr>
            <w:tcW w:w="554" w:type="dxa"/>
            <w:gridSpan w:val="2"/>
          </w:tcPr>
          <w:p w14:paraId="5C72B864" w14:textId="6A032121" w:rsidR="000334C1" w:rsidRDefault="000334C1"/>
        </w:tc>
        <w:tc>
          <w:tcPr>
            <w:tcW w:w="450" w:type="dxa"/>
            <w:vMerge w:val="restart"/>
          </w:tcPr>
          <w:p w14:paraId="3818C001" w14:textId="4E563D3C" w:rsidR="000334C1" w:rsidRDefault="000334C1" w:rsidP="004A28EA"/>
        </w:tc>
        <w:tc>
          <w:tcPr>
            <w:tcW w:w="7716" w:type="dxa"/>
            <w:vMerge w:val="restart"/>
          </w:tcPr>
          <w:p w14:paraId="288AB185" w14:textId="218AB29A" w:rsidR="000334C1" w:rsidRPr="000334C1" w:rsidRDefault="002B3505" w:rsidP="002E7306">
            <w:pPr>
              <w:pStyle w:val="Title"/>
              <w:rPr>
                <w:lang w:val="it-IT"/>
              </w:rPr>
            </w:pPr>
            <w:r>
              <w:t>Gabrielle RECK</w:t>
            </w:r>
          </w:p>
          <w:p w14:paraId="6BC8F5E8" w14:textId="77777777" w:rsidR="000334C1" w:rsidRPr="000334C1" w:rsidRDefault="000334C1" w:rsidP="002E7306">
            <w:pPr>
              <w:pStyle w:val="Subtitle"/>
              <w:rPr>
                <w:lang w:val="it-IT"/>
              </w:rPr>
            </w:pPr>
          </w:p>
          <w:sdt>
            <w:sdtPr>
              <w:rPr>
                <w:sz w:val="32"/>
              </w:rPr>
              <w:id w:val="2074003189"/>
              <w:placeholder>
                <w:docPart w:val="C4C29D9C0FFD144FB03265817E96723F"/>
              </w:placeholder>
              <w:temporary/>
              <w:showingPlcHdr/>
              <w15:appearance w15:val="hidden"/>
            </w:sdtPr>
            <w:sdtEndPr/>
            <w:sdtContent>
              <w:p w14:paraId="178EC723" w14:textId="77777777" w:rsidR="000334C1" w:rsidRPr="0014461D" w:rsidRDefault="000334C1" w:rsidP="00EC0F79">
                <w:pPr>
                  <w:pStyle w:val="Heading1"/>
                  <w:rPr>
                    <w:sz w:val="32"/>
                  </w:rPr>
                </w:pPr>
                <w:r w:rsidRPr="0014461D">
                  <w:rPr>
                    <w:sz w:val="32"/>
                  </w:rPr>
                  <w:t>Objective</w:t>
                </w:r>
              </w:p>
            </w:sdtContent>
          </w:sdt>
          <w:p w14:paraId="5B7A34F2" w14:textId="00B8C0C6" w:rsidR="00664054" w:rsidRPr="001E05A7" w:rsidRDefault="00100532" w:rsidP="000434F7">
            <w:pPr>
              <w:spacing w:line="240" w:lineRule="auto"/>
              <w:rPr>
                <w:sz w:val="21"/>
              </w:rPr>
            </w:pPr>
            <w:r w:rsidRPr="00547325">
              <w:rPr>
                <w:sz w:val="16"/>
                <w:szCs w:val="21"/>
                <w:shd w:val="clear" w:color="auto" w:fill="FFFFFF"/>
              </w:rPr>
              <w:t>A</w:t>
            </w:r>
            <w:r w:rsidR="009078DF" w:rsidRPr="00547325">
              <w:rPr>
                <w:sz w:val="16"/>
                <w:szCs w:val="21"/>
                <w:shd w:val="clear" w:color="auto" w:fill="FFFFFF"/>
              </w:rPr>
              <w:t>mbitious</w:t>
            </w:r>
            <w:r w:rsidR="00A04B7D" w:rsidRPr="00547325">
              <w:rPr>
                <w:sz w:val="16"/>
                <w:szCs w:val="21"/>
                <w:shd w:val="clear" w:color="auto" w:fill="FFFFFF"/>
              </w:rPr>
              <w:t>, energetic, and</w:t>
            </w:r>
            <w:r w:rsidRPr="00547325">
              <w:rPr>
                <w:sz w:val="16"/>
                <w:szCs w:val="21"/>
                <w:shd w:val="clear" w:color="auto" w:fill="FFFFFF"/>
              </w:rPr>
              <w:t xml:space="preserve"> result-oriented</w:t>
            </w:r>
            <w:r w:rsidR="00A04B7D" w:rsidRPr="00547325">
              <w:rPr>
                <w:sz w:val="16"/>
                <w:szCs w:val="21"/>
                <w:shd w:val="clear" w:color="auto" w:fill="FFFFFF"/>
              </w:rPr>
              <w:t xml:space="preserve"> </w:t>
            </w:r>
            <w:r w:rsidR="009078DF" w:rsidRPr="00547325">
              <w:rPr>
                <w:sz w:val="16"/>
                <w:szCs w:val="21"/>
                <w:shd w:val="clear" w:color="auto" w:fill="FFFFFF"/>
              </w:rPr>
              <w:t>professional</w:t>
            </w:r>
            <w:r w:rsidR="00A04B7D" w:rsidRPr="00547325">
              <w:rPr>
                <w:sz w:val="16"/>
                <w:szCs w:val="21"/>
                <w:shd w:val="clear" w:color="auto" w:fill="FFFFFF"/>
              </w:rPr>
              <w:t xml:space="preserve"> </w:t>
            </w:r>
            <w:r w:rsidR="00B50021" w:rsidRPr="00547325">
              <w:rPr>
                <w:sz w:val="16"/>
                <w:szCs w:val="21"/>
                <w:shd w:val="clear" w:color="auto" w:fill="FFFFFF"/>
              </w:rPr>
              <w:t xml:space="preserve">who </w:t>
            </w:r>
            <w:r w:rsidR="00A04B7D" w:rsidRPr="00547325">
              <w:rPr>
                <w:sz w:val="16"/>
                <w:szCs w:val="21"/>
                <w:shd w:val="clear" w:color="auto" w:fill="FFFFFF"/>
              </w:rPr>
              <w:t xml:space="preserve">seeks to </w:t>
            </w:r>
            <w:r w:rsidRPr="00547325">
              <w:rPr>
                <w:sz w:val="16"/>
                <w:szCs w:val="21"/>
                <w:shd w:val="clear" w:color="auto" w:fill="FFFFFF"/>
              </w:rPr>
              <w:t>serve</w:t>
            </w:r>
            <w:r w:rsidR="00B43AF6">
              <w:rPr>
                <w:sz w:val="16"/>
                <w:szCs w:val="21"/>
                <w:shd w:val="clear" w:color="auto" w:fill="FFFFFF"/>
              </w:rPr>
              <w:t xml:space="preserve"> </w:t>
            </w:r>
            <w:r w:rsidR="00A04B7D" w:rsidRPr="00547325">
              <w:rPr>
                <w:sz w:val="16"/>
                <w:szCs w:val="21"/>
                <w:shd w:val="clear" w:color="auto" w:fill="FFFFFF"/>
              </w:rPr>
              <w:t>innovative and strategic leadership thinking to effectively oversee the company’s services</w:t>
            </w:r>
            <w:r w:rsidR="00577A30" w:rsidRPr="00547325">
              <w:rPr>
                <w:sz w:val="16"/>
                <w:szCs w:val="21"/>
                <w:shd w:val="clear" w:color="auto" w:fill="FFFFFF"/>
              </w:rPr>
              <w:t xml:space="preserve"> and goals</w:t>
            </w:r>
            <w:r w:rsidR="00577A30">
              <w:rPr>
                <w:sz w:val="18"/>
                <w:szCs w:val="21"/>
                <w:shd w:val="clear" w:color="auto" w:fill="FFFFFF"/>
              </w:rPr>
              <w:t>.</w:t>
            </w:r>
          </w:p>
          <w:p w14:paraId="30870066" w14:textId="789B5447" w:rsidR="00E51282" w:rsidRPr="00A03B3A" w:rsidRDefault="005F5AA0" w:rsidP="00A03B3A">
            <w:pPr>
              <w:pStyle w:val="Heading1"/>
            </w:pPr>
            <w:sdt>
              <w:sdtPr>
                <w:id w:val="-517156477"/>
                <w:placeholder>
                  <w:docPart w:val="4C668C0C7DBDFA45B16D65DA0C15C6F9"/>
                </w:placeholder>
                <w:temporary/>
                <w:showingPlcHdr/>
                <w15:appearance w15:val="hidden"/>
              </w:sdtPr>
              <w:sdtEndPr/>
              <w:sdtContent>
                <w:r w:rsidR="00664054" w:rsidRPr="0014461D">
                  <w:rPr>
                    <w:sz w:val="32"/>
                  </w:rPr>
                  <w:t>Skills</w:t>
                </w:r>
              </w:sdtContent>
            </w:sdt>
            <w:r w:rsidR="00E51282" w:rsidRPr="00A03B3A">
              <w:rPr>
                <w:sz w:val="18"/>
              </w:rPr>
              <w:tab/>
            </w:r>
          </w:p>
          <w:p w14:paraId="4627140F" w14:textId="77777777" w:rsidR="00E51282" w:rsidRPr="00547325" w:rsidRDefault="00E51282" w:rsidP="007767A2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240" w:lineRule="auto"/>
              <w:rPr>
                <w:sz w:val="16"/>
                <w:szCs w:val="32"/>
              </w:rPr>
            </w:pPr>
            <w:r w:rsidRPr="00547325">
              <w:rPr>
                <w:sz w:val="16"/>
                <w:szCs w:val="32"/>
              </w:rPr>
              <w:t xml:space="preserve">Interpersonal </w:t>
            </w:r>
          </w:p>
          <w:p w14:paraId="64395678" w14:textId="6AA32739" w:rsidR="00E51282" w:rsidRPr="00547325" w:rsidRDefault="00E51282" w:rsidP="007767A2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240" w:lineRule="auto"/>
              <w:rPr>
                <w:sz w:val="16"/>
                <w:szCs w:val="32"/>
              </w:rPr>
            </w:pPr>
            <w:r w:rsidRPr="00547325">
              <w:rPr>
                <w:sz w:val="16"/>
                <w:szCs w:val="32"/>
              </w:rPr>
              <w:t xml:space="preserve">Superb </w:t>
            </w:r>
            <w:r w:rsidR="00A03B3A" w:rsidRPr="00547325">
              <w:rPr>
                <w:sz w:val="16"/>
                <w:szCs w:val="32"/>
              </w:rPr>
              <w:t xml:space="preserve">written and oral </w:t>
            </w:r>
            <w:r w:rsidRPr="00547325">
              <w:rPr>
                <w:sz w:val="16"/>
                <w:szCs w:val="32"/>
              </w:rPr>
              <w:t>communication</w:t>
            </w:r>
          </w:p>
          <w:p w14:paraId="06B71D54" w14:textId="77777777" w:rsidR="00E51282" w:rsidRPr="00547325" w:rsidRDefault="00E51282" w:rsidP="007767A2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240" w:lineRule="auto"/>
              <w:rPr>
                <w:sz w:val="16"/>
                <w:szCs w:val="32"/>
              </w:rPr>
            </w:pPr>
            <w:r w:rsidRPr="00547325">
              <w:rPr>
                <w:sz w:val="16"/>
                <w:szCs w:val="32"/>
              </w:rPr>
              <w:t xml:space="preserve">Detail-orientated </w:t>
            </w:r>
          </w:p>
          <w:p w14:paraId="4C0B5B98" w14:textId="74721EC6" w:rsidR="00E51282" w:rsidRPr="00547325" w:rsidRDefault="009D647F" w:rsidP="007767A2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rPr>
                <w:sz w:val="16"/>
                <w:szCs w:val="32"/>
              </w:rPr>
            </w:pPr>
            <w:r w:rsidRPr="00547325">
              <w:rPr>
                <w:sz w:val="16"/>
                <w:szCs w:val="32"/>
              </w:rPr>
              <w:t>Excellent at working with groups and individuals</w:t>
            </w:r>
          </w:p>
          <w:p w14:paraId="4B754BED" w14:textId="5EB84123" w:rsidR="008463D1" w:rsidRPr="008463D1" w:rsidRDefault="00E51282" w:rsidP="008463D1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240" w:lineRule="auto"/>
              <w:rPr>
                <w:sz w:val="16"/>
                <w:szCs w:val="32"/>
              </w:rPr>
            </w:pPr>
            <w:r w:rsidRPr="00547325">
              <w:rPr>
                <w:sz w:val="16"/>
                <w:szCs w:val="32"/>
              </w:rPr>
              <w:t xml:space="preserve">High organizational drive in managing multiple projects simultaneously </w:t>
            </w:r>
          </w:p>
          <w:p w14:paraId="6FFD395E" w14:textId="12743F90" w:rsidR="00E54F24" w:rsidRPr="00547325" w:rsidRDefault="008463D1" w:rsidP="007767A2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240" w:lineRule="auto"/>
              <w:rPr>
                <w:sz w:val="16"/>
                <w:szCs w:val="32"/>
              </w:rPr>
            </w:pPr>
            <w:r>
              <w:rPr>
                <w:sz w:val="16"/>
                <w:szCs w:val="32"/>
              </w:rPr>
              <w:t xml:space="preserve">Strong decision-making skills  </w:t>
            </w:r>
          </w:p>
          <w:sdt>
            <w:sdtPr>
              <w:id w:val="1696962928"/>
              <w:placeholder>
                <w:docPart w:val="8BC15BBD4DCC744F82721A0895D827E0"/>
              </w:placeholder>
              <w:temporary/>
              <w:showingPlcHdr/>
              <w15:appearance w15:val="hidden"/>
            </w:sdtPr>
            <w:sdtEndPr/>
            <w:sdtContent>
              <w:p w14:paraId="6FF73F53" w14:textId="77777777" w:rsidR="000334C1" w:rsidRDefault="000334C1" w:rsidP="00EC0F79">
                <w:pPr>
                  <w:pStyle w:val="Heading1"/>
                </w:pPr>
                <w:r w:rsidRPr="0014461D">
                  <w:rPr>
                    <w:sz w:val="32"/>
                  </w:rPr>
                  <w:t>Experience</w:t>
                </w:r>
              </w:p>
            </w:sdtContent>
          </w:sdt>
          <w:p w14:paraId="589D3008" w14:textId="77777777" w:rsidR="008D3B09" w:rsidRPr="0014461D" w:rsidRDefault="008D3B09" w:rsidP="008D3B09">
            <w:pPr>
              <w:pStyle w:val="Heading2"/>
              <w:rPr>
                <w:sz w:val="24"/>
              </w:rPr>
            </w:pPr>
            <w:r w:rsidRPr="0014461D">
              <w:rPr>
                <w:sz w:val="24"/>
              </w:rPr>
              <w:t>Cocktail Server</w:t>
            </w:r>
          </w:p>
          <w:p w14:paraId="21487C99" w14:textId="7DA5537B" w:rsidR="008D3B09" w:rsidRDefault="008D3B09" w:rsidP="008D3B09">
            <w:pPr>
              <w:rPr>
                <w:sz w:val="20"/>
              </w:rPr>
            </w:pPr>
            <w:r w:rsidRPr="0014461D">
              <w:rPr>
                <w:b/>
                <w:sz w:val="20"/>
              </w:rPr>
              <w:t>Tulalip Casino</w:t>
            </w:r>
            <w:r>
              <w:rPr>
                <w:sz w:val="20"/>
              </w:rPr>
              <w:t>|</w:t>
            </w:r>
            <w:r w:rsidRPr="0014461D">
              <w:rPr>
                <w:sz w:val="20"/>
              </w:rPr>
              <w:t xml:space="preserve">April 2017 – </w:t>
            </w:r>
            <w:r>
              <w:rPr>
                <w:sz w:val="20"/>
              </w:rPr>
              <w:t>Present</w:t>
            </w:r>
          </w:p>
          <w:p w14:paraId="526D8660" w14:textId="77777777" w:rsidR="008D3B09" w:rsidRDefault="008D3B09" w:rsidP="007058D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Maintained positive customer relationships </w:t>
            </w:r>
          </w:p>
          <w:p w14:paraId="5C237DC7" w14:textId="599208EE" w:rsidR="008D3B09" w:rsidRPr="008D3B09" w:rsidRDefault="008D3B09" w:rsidP="007058D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6"/>
              </w:rPr>
            </w:pPr>
            <w:r w:rsidRPr="008D3B09">
              <w:rPr>
                <w:sz w:val="16"/>
              </w:rPr>
              <w:t>Provided excellent customer service</w:t>
            </w:r>
          </w:p>
          <w:p w14:paraId="7B454FFB" w14:textId="04CD8993" w:rsidR="007058DB" w:rsidRPr="0014461D" w:rsidRDefault="003F6E56" w:rsidP="007058DB">
            <w:pPr>
              <w:pStyle w:val="Heading2"/>
              <w:rPr>
                <w:sz w:val="24"/>
                <w:szCs w:val="24"/>
              </w:rPr>
            </w:pPr>
            <w:r w:rsidRPr="0014461D">
              <w:rPr>
                <w:sz w:val="24"/>
                <w:szCs w:val="24"/>
              </w:rPr>
              <w:t>Marketing &amp; Tourism Intern</w:t>
            </w:r>
          </w:p>
          <w:p w14:paraId="2D1A41B4" w14:textId="48C3F883" w:rsidR="000334C1" w:rsidRPr="00F064E5" w:rsidRDefault="007058DB" w:rsidP="00EC0F79">
            <w:pPr>
              <w:pStyle w:val="Heading3"/>
              <w:rPr>
                <w:i w:val="0"/>
                <w:sz w:val="20"/>
              </w:rPr>
            </w:pPr>
            <w:r w:rsidRPr="007C6728">
              <w:rPr>
                <w:b/>
                <w:i w:val="0"/>
                <w:sz w:val="20"/>
              </w:rPr>
              <w:t xml:space="preserve">City of </w:t>
            </w:r>
            <w:r w:rsidR="00F064E5" w:rsidRPr="007C6728">
              <w:rPr>
                <w:b/>
                <w:i w:val="0"/>
                <w:sz w:val="20"/>
              </w:rPr>
              <w:t>Everett</w:t>
            </w:r>
            <w:r w:rsidR="00F064E5" w:rsidRPr="00F064E5">
              <w:rPr>
                <w:i w:val="0"/>
                <w:sz w:val="20"/>
              </w:rPr>
              <w:t>|August</w:t>
            </w:r>
            <w:r w:rsidR="003F6E56" w:rsidRPr="00F064E5">
              <w:rPr>
                <w:i w:val="0"/>
                <w:sz w:val="20"/>
              </w:rPr>
              <w:t xml:space="preserve"> 2018</w:t>
            </w:r>
            <w:r w:rsidR="00793E7F" w:rsidRPr="00F064E5">
              <w:rPr>
                <w:i w:val="0"/>
                <w:sz w:val="20"/>
              </w:rPr>
              <w:t xml:space="preserve"> </w:t>
            </w:r>
            <w:r w:rsidR="00CC1B4B">
              <w:rPr>
                <w:i w:val="0"/>
                <w:sz w:val="20"/>
              </w:rPr>
              <w:t>–</w:t>
            </w:r>
            <w:r w:rsidR="00793E7F" w:rsidRPr="00F064E5">
              <w:rPr>
                <w:i w:val="0"/>
                <w:sz w:val="20"/>
              </w:rPr>
              <w:t xml:space="preserve"> </w:t>
            </w:r>
            <w:r w:rsidR="00B03B33">
              <w:rPr>
                <w:i w:val="0"/>
                <w:sz w:val="20"/>
              </w:rPr>
              <w:t>December</w:t>
            </w:r>
            <w:r w:rsidR="00CC1B4B">
              <w:rPr>
                <w:i w:val="0"/>
                <w:sz w:val="20"/>
              </w:rPr>
              <w:t xml:space="preserve"> 2019</w:t>
            </w:r>
          </w:p>
          <w:p w14:paraId="6357510F" w14:textId="1DA505AE" w:rsidR="00DF0AAB" w:rsidRPr="00ED6492" w:rsidRDefault="00DF0AAB" w:rsidP="000434F7">
            <w:pPr>
              <w:spacing w:line="240" w:lineRule="auto"/>
              <w:rPr>
                <w:sz w:val="16"/>
              </w:rPr>
            </w:pPr>
            <w:r w:rsidRPr="00ED6492">
              <w:rPr>
                <w:sz w:val="16"/>
              </w:rPr>
              <w:t>Supported communications and marketing team by promoting the research, goals, tactics and evaluation</w:t>
            </w:r>
            <w:r w:rsidR="00373CAE">
              <w:rPr>
                <w:sz w:val="16"/>
              </w:rPr>
              <w:t>.</w:t>
            </w:r>
          </w:p>
          <w:p w14:paraId="7A1E6BFD" w14:textId="263188D5" w:rsidR="00176F15" w:rsidRPr="00ED6492" w:rsidRDefault="00176F15" w:rsidP="007767A2">
            <w:pPr>
              <w:numPr>
                <w:ilvl w:val="0"/>
                <w:numId w:val="9"/>
              </w:numPr>
              <w:spacing w:line="240" w:lineRule="auto"/>
              <w:rPr>
                <w:sz w:val="16"/>
              </w:rPr>
            </w:pPr>
            <w:r w:rsidRPr="00ED6492">
              <w:rPr>
                <w:sz w:val="16"/>
              </w:rPr>
              <w:t xml:space="preserve">Drafted </w:t>
            </w:r>
            <w:r w:rsidR="00A3366E">
              <w:rPr>
                <w:sz w:val="16"/>
              </w:rPr>
              <w:t xml:space="preserve">engaging </w:t>
            </w:r>
            <w:r w:rsidR="0060337E">
              <w:rPr>
                <w:sz w:val="16"/>
              </w:rPr>
              <w:t xml:space="preserve">and relevant </w:t>
            </w:r>
            <w:r w:rsidRPr="00ED6492">
              <w:rPr>
                <w:sz w:val="16"/>
              </w:rPr>
              <w:t xml:space="preserve">content for </w:t>
            </w:r>
            <w:r w:rsidR="00F15DF8" w:rsidRPr="00ED6492">
              <w:rPr>
                <w:sz w:val="16"/>
              </w:rPr>
              <w:t xml:space="preserve">company </w:t>
            </w:r>
            <w:r w:rsidR="00EB24FE">
              <w:rPr>
                <w:sz w:val="16"/>
              </w:rPr>
              <w:t xml:space="preserve">social </w:t>
            </w:r>
            <w:r w:rsidRPr="00ED6492">
              <w:rPr>
                <w:sz w:val="16"/>
              </w:rPr>
              <w:t xml:space="preserve">media </w:t>
            </w:r>
            <w:r w:rsidR="005B32C5">
              <w:rPr>
                <w:sz w:val="16"/>
              </w:rPr>
              <w:t xml:space="preserve">channels </w:t>
            </w:r>
            <w:r w:rsidRPr="00ED6492">
              <w:rPr>
                <w:sz w:val="16"/>
              </w:rPr>
              <w:t>and</w:t>
            </w:r>
            <w:r w:rsidR="00F15DF8" w:rsidRPr="00ED6492">
              <w:rPr>
                <w:sz w:val="16"/>
              </w:rPr>
              <w:t xml:space="preserve"> </w:t>
            </w:r>
            <w:r w:rsidRPr="00ED6492">
              <w:rPr>
                <w:sz w:val="16"/>
              </w:rPr>
              <w:t xml:space="preserve">website </w:t>
            </w:r>
          </w:p>
          <w:p w14:paraId="222C42BD" w14:textId="1797D9FF" w:rsidR="00176F15" w:rsidRPr="00ED6492" w:rsidRDefault="00AF546A" w:rsidP="007767A2">
            <w:pPr>
              <w:numPr>
                <w:ilvl w:val="0"/>
                <w:numId w:val="9"/>
              </w:numPr>
              <w:spacing w:line="240" w:lineRule="auto"/>
              <w:rPr>
                <w:sz w:val="16"/>
              </w:rPr>
            </w:pPr>
            <w:r w:rsidRPr="00ED6492">
              <w:rPr>
                <w:sz w:val="16"/>
              </w:rPr>
              <w:t>Collaborated with senior communications officer, internal teams, clients and partners on marketing strategies</w:t>
            </w:r>
          </w:p>
          <w:p w14:paraId="36B7C2DB" w14:textId="2AC799F0" w:rsidR="00AF546A" w:rsidRPr="00ED6492" w:rsidRDefault="0086307D" w:rsidP="007767A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Increased social media engagements </w:t>
            </w:r>
          </w:p>
          <w:p w14:paraId="33CF7AB2" w14:textId="3962384E" w:rsidR="00383DE3" w:rsidRPr="00ED6492" w:rsidRDefault="00383DE3" w:rsidP="007767A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6"/>
              </w:rPr>
            </w:pPr>
            <w:r w:rsidRPr="00ED6492">
              <w:rPr>
                <w:sz w:val="16"/>
              </w:rPr>
              <w:t>Helped identif</w:t>
            </w:r>
            <w:r w:rsidR="0062532E">
              <w:rPr>
                <w:sz w:val="16"/>
              </w:rPr>
              <w:t xml:space="preserve">ied </w:t>
            </w:r>
            <w:r w:rsidRPr="00ED6492">
              <w:rPr>
                <w:sz w:val="16"/>
              </w:rPr>
              <w:t>marketing trends and key opportunities for innovation</w:t>
            </w:r>
          </w:p>
          <w:p w14:paraId="16128BD9" w14:textId="1FF55093" w:rsidR="00B4435F" w:rsidRPr="008D3B09" w:rsidRDefault="00923354" w:rsidP="008D3B0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6"/>
              </w:rPr>
            </w:pPr>
            <w:r w:rsidRPr="00ED6492">
              <w:rPr>
                <w:sz w:val="16"/>
              </w:rPr>
              <w:t>Provided administrative support</w:t>
            </w:r>
            <w:r w:rsidR="00777AFC" w:rsidRPr="008D3B09">
              <w:rPr>
                <w:sz w:val="16"/>
              </w:rPr>
              <w:t xml:space="preserve"> </w:t>
            </w:r>
          </w:p>
          <w:p w14:paraId="5F75E14D" w14:textId="77777777" w:rsidR="00777AFC" w:rsidRPr="00777AFC" w:rsidRDefault="00777AFC" w:rsidP="00777AFC">
            <w:pPr>
              <w:pStyle w:val="ListParagraph"/>
              <w:spacing w:line="240" w:lineRule="auto"/>
              <w:rPr>
                <w:sz w:val="16"/>
              </w:rPr>
            </w:pPr>
          </w:p>
          <w:p w14:paraId="5EC5D7FD" w14:textId="3F4B6DEB" w:rsidR="00B4435F" w:rsidRDefault="00B4435F" w:rsidP="00AF7F1D">
            <w:pPr>
              <w:spacing w:line="240" w:lineRule="auto"/>
            </w:pPr>
            <w:r>
              <w:t xml:space="preserve">FOOTWEAR LEAD </w:t>
            </w:r>
          </w:p>
          <w:p w14:paraId="4BC4B872" w14:textId="57854D73" w:rsidR="00B4435F" w:rsidRPr="00B4435F" w:rsidRDefault="00B4435F" w:rsidP="00AF7F1D">
            <w:pPr>
              <w:spacing w:line="240" w:lineRule="auto"/>
              <w:rPr>
                <w:b/>
                <w:sz w:val="20"/>
              </w:rPr>
            </w:pPr>
            <w:r w:rsidRPr="00B4435F">
              <w:rPr>
                <w:b/>
                <w:sz w:val="20"/>
              </w:rPr>
              <w:t>Dicks Sporting Goods</w:t>
            </w:r>
            <w:r w:rsidR="00812BFD">
              <w:rPr>
                <w:b/>
                <w:sz w:val="20"/>
              </w:rPr>
              <w:t xml:space="preserve"> | </w:t>
            </w:r>
            <w:r w:rsidR="00AF7F1D" w:rsidRPr="00AF7F1D">
              <w:rPr>
                <w:sz w:val="20"/>
              </w:rPr>
              <w:t>August 2015 – January 2017</w:t>
            </w:r>
          </w:p>
          <w:p w14:paraId="0A276BF7" w14:textId="54EEF7EE" w:rsidR="007767A2" w:rsidRPr="00492605" w:rsidRDefault="007767A2" w:rsidP="0049260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40" w:lineRule="auto"/>
              <w:jc w:val="both"/>
              <w:rPr>
                <w:rFonts w:eastAsia="Times New Roman" w:cstheme="minorHAnsi"/>
                <w:sz w:val="16"/>
                <w:szCs w:val="21"/>
              </w:rPr>
            </w:pPr>
            <w:r w:rsidRPr="00492605">
              <w:rPr>
                <w:rFonts w:eastAsia="Times New Roman" w:cstheme="minorHAnsi"/>
                <w:sz w:val="16"/>
                <w:szCs w:val="21"/>
              </w:rPr>
              <w:t>Provide</w:t>
            </w:r>
            <w:r w:rsidR="00813A0E">
              <w:rPr>
                <w:rFonts w:eastAsia="Times New Roman" w:cstheme="minorHAnsi"/>
                <w:sz w:val="16"/>
                <w:szCs w:val="21"/>
              </w:rPr>
              <w:t>d</w:t>
            </w:r>
            <w:r w:rsidRPr="00492605">
              <w:rPr>
                <w:rFonts w:eastAsia="Times New Roman" w:cstheme="minorHAnsi"/>
                <w:sz w:val="16"/>
                <w:szCs w:val="21"/>
              </w:rPr>
              <w:t xml:space="preserve"> the t</w:t>
            </w:r>
            <w:r w:rsidR="00ED0AD4">
              <w:rPr>
                <w:rFonts w:eastAsia="Times New Roman" w:cstheme="minorHAnsi"/>
                <w:sz w:val="16"/>
                <w:szCs w:val="21"/>
              </w:rPr>
              <w:t>e</w:t>
            </w:r>
            <w:r w:rsidRPr="00492605">
              <w:rPr>
                <w:rFonts w:eastAsia="Times New Roman" w:cstheme="minorHAnsi"/>
                <w:sz w:val="16"/>
                <w:szCs w:val="21"/>
              </w:rPr>
              <w:t>am with a vision of the project objectives</w:t>
            </w:r>
          </w:p>
          <w:p w14:paraId="25658739" w14:textId="6EAA496A" w:rsidR="007767A2" w:rsidRPr="008271AE" w:rsidRDefault="007767A2" w:rsidP="007767A2">
            <w:pPr>
              <w:numPr>
                <w:ilvl w:val="0"/>
                <w:numId w:val="9"/>
              </w:numPr>
              <w:shd w:val="clear" w:color="auto" w:fill="FFFFFF"/>
              <w:spacing w:line="240" w:lineRule="auto"/>
              <w:rPr>
                <w:rFonts w:eastAsia="Times New Roman" w:cstheme="minorHAnsi"/>
                <w:sz w:val="16"/>
                <w:szCs w:val="21"/>
              </w:rPr>
            </w:pPr>
            <w:r w:rsidRPr="008271AE">
              <w:rPr>
                <w:rFonts w:eastAsia="Times New Roman" w:cstheme="minorHAnsi"/>
                <w:sz w:val="16"/>
                <w:szCs w:val="21"/>
              </w:rPr>
              <w:t>Familiarize</w:t>
            </w:r>
            <w:r w:rsidR="00813A0E">
              <w:rPr>
                <w:rFonts w:eastAsia="Times New Roman" w:cstheme="minorHAnsi"/>
                <w:sz w:val="16"/>
                <w:szCs w:val="21"/>
              </w:rPr>
              <w:t>d</w:t>
            </w:r>
            <w:r w:rsidRPr="008271AE">
              <w:rPr>
                <w:rFonts w:eastAsia="Times New Roman" w:cstheme="minorHAnsi"/>
                <w:sz w:val="16"/>
                <w:szCs w:val="21"/>
              </w:rPr>
              <w:t xml:space="preserve"> the team with the customer needs, specifications, design targets, the development process, design standards, techniques and tools to support task performance</w:t>
            </w:r>
          </w:p>
          <w:p w14:paraId="43015ACB" w14:textId="15CF4D30" w:rsidR="007767A2" w:rsidRPr="008271AE" w:rsidRDefault="007767A2" w:rsidP="007767A2">
            <w:pPr>
              <w:numPr>
                <w:ilvl w:val="0"/>
                <w:numId w:val="9"/>
              </w:numPr>
              <w:shd w:val="clear" w:color="auto" w:fill="FFFFFF"/>
              <w:spacing w:line="240" w:lineRule="auto"/>
              <w:rPr>
                <w:rFonts w:eastAsia="Times New Roman" w:cstheme="minorHAnsi"/>
                <w:sz w:val="16"/>
                <w:szCs w:val="21"/>
              </w:rPr>
            </w:pPr>
            <w:r w:rsidRPr="008271AE">
              <w:rPr>
                <w:rFonts w:eastAsia="Times New Roman" w:cstheme="minorHAnsi"/>
                <w:sz w:val="16"/>
                <w:szCs w:val="21"/>
              </w:rPr>
              <w:t>Coordinate</w:t>
            </w:r>
            <w:r w:rsidR="00813A0E">
              <w:rPr>
                <w:rFonts w:eastAsia="Times New Roman" w:cstheme="minorHAnsi"/>
                <w:sz w:val="16"/>
                <w:szCs w:val="21"/>
              </w:rPr>
              <w:t>d</w:t>
            </w:r>
            <w:r w:rsidRPr="008271AE">
              <w:rPr>
                <w:rFonts w:eastAsia="Times New Roman" w:cstheme="minorHAnsi"/>
                <w:sz w:val="16"/>
                <w:szCs w:val="21"/>
              </w:rPr>
              <w:t xml:space="preserve"> the review, presentation and release of design layouts, drawings, analysis and other documentation</w:t>
            </w:r>
          </w:p>
          <w:p w14:paraId="719E3E9A" w14:textId="4CD0F0A5" w:rsidR="00813A0E" w:rsidRPr="00813A0E" w:rsidRDefault="007767A2" w:rsidP="00813A0E">
            <w:pPr>
              <w:numPr>
                <w:ilvl w:val="0"/>
                <w:numId w:val="9"/>
              </w:numPr>
              <w:shd w:val="clear" w:color="auto" w:fill="FFFFFF"/>
              <w:spacing w:line="240" w:lineRule="auto"/>
              <w:rPr>
                <w:rFonts w:eastAsia="Times New Roman" w:cstheme="minorHAnsi"/>
                <w:sz w:val="16"/>
                <w:szCs w:val="21"/>
              </w:rPr>
            </w:pPr>
            <w:r w:rsidRPr="008271AE">
              <w:rPr>
                <w:rFonts w:eastAsia="Times New Roman" w:cstheme="minorHAnsi"/>
                <w:sz w:val="16"/>
                <w:szCs w:val="21"/>
              </w:rPr>
              <w:t>Provide</w:t>
            </w:r>
            <w:r w:rsidR="00813A0E">
              <w:rPr>
                <w:rFonts w:eastAsia="Times New Roman" w:cstheme="minorHAnsi"/>
                <w:sz w:val="16"/>
                <w:szCs w:val="21"/>
              </w:rPr>
              <w:t>d</w:t>
            </w:r>
            <w:r w:rsidRPr="008271AE">
              <w:rPr>
                <w:rFonts w:eastAsia="Times New Roman" w:cstheme="minorHAnsi"/>
                <w:sz w:val="16"/>
                <w:szCs w:val="21"/>
              </w:rPr>
              <w:t xml:space="preserve"> guidance to the team based on management direction</w:t>
            </w:r>
          </w:p>
          <w:p w14:paraId="0005FFDB" w14:textId="6FCCF771" w:rsidR="00AA72C3" w:rsidRPr="0014461D" w:rsidRDefault="00AA72C3" w:rsidP="009A5519">
            <w:pPr>
              <w:pStyle w:val="Heading1"/>
              <w:rPr>
                <w:sz w:val="32"/>
              </w:rPr>
            </w:pPr>
            <w:r w:rsidRPr="0014461D">
              <w:rPr>
                <w:sz w:val="32"/>
              </w:rPr>
              <w:t>Projects</w:t>
            </w:r>
          </w:p>
          <w:p w14:paraId="01352557" w14:textId="42867757" w:rsidR="000D7452" w:rsidRPr="002810D4" w:rsidRDefault="000D7452" w:rsidP="00AA72C3">
            <w:pPr>
              <w:rPr>
                <w:b/>
                <w:sz w:val="20"/>
              </w:rPr>
            </w:pPr>
            <w:r w:rsidRPr="002810D4">
              <w:rPr>
                <w:b/>
                <w:sz w:val="20"/>
              </w:rPr>
              <w:t>Make with Abacus</w:t>
            </w:r>
            <w:r w:rsidR="009A5519" w:rsidRPr="002810D4">
              <w:rPr>
                <w:b/>
                <w:sz w:val="20"/>
              </w:rPr>
              <w:t>|</w:t>
            </w:r>
            <w:r w:rsidR="009A5519" w:rsidRPr="002810D4">
              <w:rPr>
                <w:sz w:val="20"/>
              </w:rPr>
              <w:t>January 2019 – May 2019</w:t>
            </w:r>
          </w:p>
          <w:p w14:paraId="6EE63799" w14:textId="24D26FC6" w:rsidR="000D7452" w:rsidRPr="00ED6492" w:rsidRDefault="000D7452" w:rsidP="000D7452">
            <w:pPr>
              <w:rPr>
                <w:sz w:val="16"/>
                <w:szCs w:val="18"/>
              </w:rPr>
            </w:pPr>
            <w:r w:rsidRPr="00ED6492">
              <w:rPr>
                <w:sz w:val="16"/>
                <w:szCs w:val="18"/>
              </w:rPr>
              <w:t>Involved in the</w:t>
            </w:r>
            <w:r w:rsidR="00501BD0">
              <w:rPr>
                <w:sz w:val="16"/>
                <w:szCs w:val="18"/>
              </w:rPr>
              <w:t xml:space="preserve"> </w:t>
            </w:r>
            <w:r w:rsidRPr="00ED6492">
              <w:rPr>
                <w:sz w:val="16"/>
                <w:szCs w:val="18"/>
              </w:rPr>
              <w:t>campaign development</w:t>
            </w:r>
            <w:r w:rsidR="00501BD0">
              <w:rPr>
                <w:sz w:val="16"/>
                <w:szCs w:val="18"/>
              </w:rPr>
              <w:t xml:space="preserve"> process</w:t>
            </w:r>
            <w:r w:rsidRPr="00ED6492">
              <w:rPr>
                <w:sz w:val="16"/>
                <w:szCs w:val="18"/>
              </w:rPr>
              <w:t>, management and evaluation using the principles and strategies of PR and agency management</w:t>
            </w:r>
            <w:r w:rsidR="008E434C" w:rsidRPr="00ED6492">
              <w:rPr>
                <w:sz w:val="16"/>
                <w:szCs w:val="18"/>
              </w:rPr>
              <w:t>.</w:t>
            </w:r>
          </w:p>
          <w:p w14:paraId="10EFCA89" w14:textId="77777777" w:rsidR="000D7452" w:rsidRPr="00ED6492" w:rsidRDefault="000D7452" w:rsidP="007767A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ED6492">
              <w:rPr>
                <w:sz w:val="16"/>
                <w:szCs w:val="18"/>
              </w:rPr>
              <w:t>Utilized planning and research skills to help create a strong foundation before launch</w:t>
            </w:r>
          </w:p>
          <w:p w14:paraId="5A39997F" w14:textId="06FCD3BE" w:rsidR="000D7452" w:rsidRPr="00ED6492" w:rsidRDefault="000D7452" w:rsidP="007767A2">
            <w:pPr>
              <w:numPr>
                <w:ilvl w:val="0"/>
                <w:numId w:val="9"/>
              </w:numPr>
              <w:rPr>
                <w:sz w:val="18"/>
              </w:rPr>
            </w:pPr>
            <w:r w:rsidRPr="00ED6492">
              <w:rPr>
                <w:sz w:val="16"/>
                <w:szCs w:val="18"/>
              </w:rPr>
              <w:t>Created</w:t>
            </w:r>
            <w:r w:rsidR="005E47CF" w:rsidRPr="00ED6492">
              <w:rPr>
                <w:sz w:val="16"/>
                <w:szCs w:val="18"/>
              </w:rPr>
              <w:t xml:space="preserve">, maintained and organized </w:t>
            </w:r>
            <w:r w:rsidRPr="00ED6492">
              <w:rPr>
                <w:sz w:val="16"/>
                <w:szCs w:val="18"/>
              </w:rPr>
              <w:t>a marketing plan</w:t>
            </w:r>
          </w:p>
          <w:p w14:paraId="6EC29206" w14:textId="134188A3" w:rsidR="009A5519" w:rsidRPr="002810D4" w:rsidRDefault="009A5519" w:rsidP="009A5519">
            <w:pPr>
              <w:rPr>
                <w:sz w:val="20"/>
              </w:rPr>
            </w:pPr>
            <w:r w:rsidRPr="002810D4">
              <w:rPr>
                <w:b/>
                <w:sz w:val="20"/>
              </w:rPr>
              <w:t>OceanGate|</w:t>
            </w:r>
            <w:r w:rsidRPr="002810D4">
              <w:rPr>
                <w:sz w:val="20"/>
              </w:rPr>
              <w:t>August</w:t>
            </w:r>
            <w:bookmarkStart w:id="0" w:name="_GoBack"/>
            <w:bookmarkEnd w:id="0"/>
            <w:r w:rsidRPr="002810D4">
              <w:rPr>
                <w:sz w:val="20"/>
              </w:rPr>
              <w:t xml:space="preserve"> 2018 – May 2019</w:t>
            </w:r>
          </w:p>
          <w:p w14:paraId="3968D7CE" w14:textId="0F52F575" w:rsidR="00FB6E26" w:rsidRPr="00ED6492" w:rsidRDefault="00FB6E26" w:rsidP="00FB6E26">
            <w:pPr>
              <w:rPr>
                <w:sz w:val="16"/>
                <w:szCs w:val="18"/>
              </w:rPr>
            </w:pPr>
            <w:r w:rsidRPr="00ED6492">
              <w:rPr>
                <w:sz w:val="16"/>
                <w:szCs w:val="18"/>
              </w:rPr>
              <w:t>Collaborated with an inter-disciplinary team of electrical, mechanical, and software engineers as marketing and communications specialist</w:t>
            </w:r>
            <w:r w:rsidR="008E434C" w:rsidRPr="00ED6492">
              <w:rPr>
                <w:sz w:val="16"/>
                <w:szCs w:val="18"/>
              </w:rPr>
              <w:t>.</w:t>
            </w:r>
          </w:p>
          <w:p w14:paraId="2D318F37" w14:textId="77777777" w:rsidR="009E5077" w:rsidRDefault="00FB6E26" w:rsidP="009E5077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ED6492">
              <w:rPr>
                <w:sz w:val="16"/>
                <w:szCs w:val="18"/>
              </w:rPr>
              <w:t>Identified target audience and product positioning</w:t>
            </w:r>
          </w:p>
          <w:p w14:paraId="6308685D" w14:textId="77777777" w:rsidR="000334C1" w:rsidRPr="008734D1" w:rsidRDefault="00FB6E26" w:rsidP="009E5077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9E5077">
              <w:rPr>
                <w:sz w:val="16"/>
                <w:szCs w:val="18"/>
              </w:rPr>
              <w:t>Created the product description, strategic focus, and market plan</w:t>
            </w:r>
            <w:r w:rsidRPr="009E5077">
              <w:rPr>
                <w:sz w:val="18"/>
              </w:rPr>
              <w:t xml:space="preserve"> </w:t>
            </w:r>
          </w:p>
          <w:p w14:paraId="5B9AD78D" w14:textId="350EF9E2" w:rsidR="008734D1" w:rsidRPr="009E5077" w:rsidRDefault="008734D1" w:rsidP="009E5077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Project was</w:t>
            </w:r>
            <w:r w:rsidR="00590B6F">
              <w:rPr>
                <w:sz w:val="16"/>
                <w:szCs w:val="18"/>
              </w:rPr>
              <w:t xml:space="preserve"> nominated</w:t>
            </w:r>
            <w:r>
              <w:rPr>
                <w:sz w:val="16"/>
                <w:szCs w:val="18"/>
              </w:rPr>
              <w:t xml:space="preserve"> top of the 2019 engineering class</w:t>
            </w:r>
          </w:p>
        </w:tc>
      </w:tr>
      <w:tr w:rsidR="000334C1" w:rsidRPr="008A171A" w14:paraId="1B8ACE65" w14:textId="77777777" w:rsidTr="000434F7">
        <w:trPr>
          <w:trHeight w:val="4036"/>
        </w:trPr>
        <w:tc>
          <w:tcPr>
            <w:tcW w:w="3510" w:type="dxa"/>
            <w:gridSpan w:val="6"/>
          </w:tcPr>
          <w:p w14:paraId="1C4195CA" w14:textId="05909480" w:rsidR="00402D92" w:rsidRPr="00D06A39" w:rsidRDefault="00A0268C" w:rsidP="00402D92">
            <w:pPr>
              <w:pStyle w:val="AboutMe"/>
              <w:rPr>
                <w:szCs w:val="23"/>
              </w:rPr>
            </w:pPr>
            <w:r w:rsidRPr="00D06A39">
              <w:rPr>
                <w:szCs w:val="23"/>
              </w:rPr>
              <w:t>L</w:t>
            </w:r>
            <w:r w:rsidR="00B15C8F" w:rsidRPr="00D06A39">
              <w:rPr>
                <w:szCs w:val="23"/>
              </w:rPr>
              <w:t xml:space="preserve">ooking for an opportunity for personal and professional growth with a reputed company that has a stimulating and uplifting environment. </w:t>
            </w:r>
          </w:p>
          <w:p w14:paraId="1B1C3210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450" w:type="dxa"/>
            <w:vMerge/>
          </w:tcPr>
          <w:p w14:paraId="23B954D3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716" w:type="dxa"/>
            <w:vMerge/>
          </w:tcPr>
          <w:p w14:paraId="17F7E14C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55F892A7" w14:textId="77777777" w:rsidTr="000434F7">
        <w:trPr>
          <w:trHeight w:val="538"/>
        </w:trPr>
        <w:tc>
          <w:tcPr>
            <w:tcW w:w="324" w:type="dxa"/>
          </w:tcPr>
          <w:p w14:paraId="371CAB7E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36A497075C06004BB6DE0BB7EC93A3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09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61EBE075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7" w:type="dxa"/>
          </w:tcPr>
          <w:p w14:paraId="310EC09F" w14:textId="77777777" w:rsidR="000334C1" w:rsidRDefault="000334C1" w:rsidP="004A28EA">
            <w:pPr>
              <w:pStyle w:val="Heading4"/>
            </w:pPr>
          </w:p>
        </w:tc>
        <w:tc>
          <w:tcPr>
            <w:tcW w:w="450" w:type="dxa"/>
          </w:tcPr>
          <w:p w14:paraId="1E005E9E" w14:textId="33D9140E" w:rsidR="000334C1" w:rsidRDefault="000334C1" w:rsidP="005E435A">
            <w:pPr>
              <w:pStyle w:val="Heading4"/>
            </w:pPr>
          </w:p>
        </w:tc>
        <w:tc>
          <w:tcPr>
            <w:tcW w:w="7716" w:type="dxa"/>
            <w:vMerge/>
          </w:tcPr>
          <w:p w14:paraId="0F3A987C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448C987E" w14:textId="77777777" w:rsidTr="000434F7">
        <w:trPr>
          <w:trHeight w:val="618"/>
        </w:trPr>
        <w:tc>
          <w:tcPr>
            <w:tcW w:w="461" w:type="dxa"/>
            <w:gridSpan w:val="2"/>
            <w:vAlign w:val="center"/>
          </w:tcPr>
          <w:p w14:paraId="3C1F070E" w14:textId="77777777" w:rsidR="000334C1" w:rsidRPr="00B8453F" w:rsidRDefault="005F5AA0" w:rsidP="00BE5968">
            <w:r>
              <w:rPr>
                <w:noProof/>
              </w:rPr>
              <w:pict w14:anchorId="28B6BF57">
                <v:shape id="Graphic 4" o:spid="_x0000_i1025" type="#_x0000_t75" alt="@" style="width:13.9pt;height:13.9pt;visibility:visible;mso-width-percent:0;mso-height-percent:0;mso-width-percent:0;mso-height-percent:0">
                  <v:imagedata r:id="rId11" o:title=""/>
                </v:shape>
              </w:pict>
            </w:r>
          </w:p>
        </w:tc>
        <w:tc>
          <w:tcPr>
            <w:tcW w:w="3049" w:type="dxa"/>
            <w:gridSpan w:val="4"/>
            <w:vAlign w:val="center"/>
          </w:tcPr>
          <w:p w14:paraId="0D5E7DA1" w14:textId="39761F9A" w:rsidR="000334C1" w:rsidRPr="00B8453F" w:rsidRDefault="002B3505" w:rsidP="00BE5968">
            <w:pPr>
              <w:pStyle w:val="Contact1"/>
            </w:pPr>
            <w:r>
              <w:t>Greck247@outlook.com</w:t>
            </w:r>
          </w:p>
        </w:tc>
        <w:tc>
          <w:tcPr>
            <w:tcW w:w="450" w:type="dxa"/>
            <w:vMerge w:val="restart"/>
          </w:tcPr>
          <w:p w14:paraId="7D063F49" w14:textId="0F6FD973" w:rsidR="000334C1" w:rsidRDefault="000334C1" w:rsidP="004A28EA">
            <w:r>
              <w:t xml:space="preserve"> </w:t>
            </w:r>
          </w:p>
        </w:tc>
        <w:tc>
          <w:tcPr>
            <w:tcW w:w="7716" w:type="dxa"/>
            <w:vMerge/>
          </w:tcPr>
          <w:p w14:paraId="73B6BD6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8B0718E" w14:textId="77777777" w:rsidTr="000434F7">
        <w:trPr>
          <w:trHeight w:val="538"/>
        </w:trPr>
        <w:tc>
          <w:tcPr>
            <w:tcW w:w="461" w:type="dxa"/>
            <w:gridSpan w:val="2"/>
            <w:vAlign w:val="center"/>
          </w:tcPr>
          <w:p w14:paraId="60C2FAA7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2BF334E7" wp14:editId="2C414548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69682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&#13;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&#13;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49" w:type="dxa"/>
            <w:gridSpan w:val="4"/>
            <w:vAlign w:val="center"/>
          </w:tcPr>
          <w:p w14:paraId="3316D38D" w14:textId="12B680D4" w:rsidR="000334C1" w:rsidRPr="00B8453F" w:rsidRDefault="002B3505" w:rsidP="00BE5968">
            <w:pPr>
              <w:pStyle w:val="Contact1"/>
            </w:pPr>
            <w:r>
              <w:t>(360)731.4189</w:t>
            </w:r>
          </w:p>
        </w:tc>
        <w:tc>
          <w:tcPr>
            <w:tcW w:w="450" w:type="dxa"/>
            <w:vMerge/>
          </w:tcPr>
          <w:p w14:paraId="0DBE9DDE" w14:textId="77777777" w:rsidR="000334C1" w:rsidRDefault="000334C1" w:rsidP="004A28EA"/>
        </w:tc>
        <w:tc>
          <w:tcPr>
            <w:tcW w:w="7716" w:type="dxa"/>
            <w:vMerge/>
          </w:tcPr>
          <w:p w14:paraId="64BB18BA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B289519" w14:textId="77777777" w:rsidTr="000434F7">
        <w:trPr>
          <w:trHeight w:val="538"/>
        </w:trPr>
        <w:tc>
          <w:tcPr>
            <w:tcW w:w="461" w:type="dxa"/>
            <w:gridSpan w:val="2"/>
            <w:vAlign w:val="center"/>
          </w:tcPr>
          <w:p w14:paraId="24015A8F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5F0B99F2" wp14:editId="5B1DBAFE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9" w:type="dxa"/>
            <w:gridSpan w:val="4"/>
            <w:vAlign w:val="center"/>
          </w:tcPr>
          <w:p w14:paraId="4AB44ECB" w14:textId="333B0ABC" w:rsidR="000334C1" w:rsidRPr="00DB627B" w:rsidRDefault="005F5AA0" w:rsidP="00BE5968">
            <w:pPr>
              <w:pStyle w:val="Contact1"/>
              <w:rPr>
                <w:rStyle w:val="Hyperlink"/>
                <w:color w:val="FFFFFF" w:themeColor="background1"/>
              </w:rPr>
            </w:pPr>
            <w:hyperlink r:id="rId13" w:history="1">
              <w:r w:rsidR="002B3505" w:rsidRPr="00DB627B">
                <w:rPr>
                  <w:rStyle w:val="Hyperlink"/>
                  <w:color w:val="FFFFFF" w:themeColor="background1"/>
                </w:rPr>
                <w:t>https://greck247.wixsite.com/website</w:t>
              </w:r>
            </w:hyperlink>
          </w:p>
          <w:p w14:paraId="62FBF118" w14:textId="188BEA9D" w:rsidR="0055650E" w:rsidRPr="0055650E" w:rsidRDefault="0055650E" w:rsidP="0055650E"/>
        </w:tc>
        <w:tc>
          <w:tcPr>
            <w:tcW w:w="450" w:type="dxa"/>
            <w:vMerge/>
          </w:tcPr>
          <w:p w14:paraId="765D1B0E" w14:textId="77777777" w:rsidR="000334C1" w:rsidRDefault="000334C1" w:rsidP="004A28EA"/>
        </w:tc>
        <w:tc>
          <w:tcPr>
            <w:tcW w:w="7716" w:type="dxa"/>
            <w:vMerge/>
          </w:tcPr>
          <w:p w14:paraId="6CE3D328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EBA9678" w14:textId="77777777" w:rsidTr="000434F7">
        <w:trPr>
          <w:trHeight w:val="1578"/>
        </w:trPr>
        <w:tc>
          <w:tcPr>
            <w:tcW w:w="3510" w:type="dxa"/>
            <w:gridSpan w:val="6"/>
            <w:vAlign w:val="center"/>
          </w:tcPr>
          <w:p w14:paraId="5EECCBC1" w14:textId="4508762E" w:rsidR="000334C1" w:rsidRDefault="005634F9" w:rsidP="004071C3">
            <w:pPr>
              <w:pStyle w:val="Contact2"/>
            </w:pPr>
            <w:r>
              <w:t>Everett</w:t>
            </w:r>
            <w:r w:rsidR="002B3505">
              <w:t>, WA</w:t>
            </w:r>
          </w:p>
          <w:p w14:paraId="3D5185B4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1E9B9990" wp14:editId="525EE362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/>
          </w:tcPr>
          <w:p w14:paraId="7B831504" w14:textId="77777777" w:rsidR="000334C1" w:rsidRDefault="000334C1" w:rsidP="004A28EA"/>
        </w:tc>
        <w:tc>
          <w:tcPr>
            <w:tcW w:w="7716" w:type="dxa"/>
            <w:vMerge/>
          </w:tcPr>
          <w:p w14:paraId="6ECA375B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10314A3A" w14:textId="77777777" w:rsidTr="000434F7">
        <w:trPr>
          <w:trHeight w:val="1004"/>
        </w:trPr>
        <w:tc>
          <w:tcPr>
            <w:tcW w:w="3510" w:type="dxa"/>
            <w:gridSpan w:val="6"/>
          </w:tcPr>
          <w:p w14:paraId="372B4F8A" w14:textId="16B458CE" w:rsidR="000334C1" w:rsidRDefault="00CE74D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6D94C6D1" wp14:editId="65EDCAA0">
                      <wp:simplePos x="0" y="0"/>
                      <wp:positionH relativeFrom="page">
                        <wp:posOffset>-250644</wp:posOffset>
                      </wp:positionH>
                      <wp:positionV relativeFrom="margin">
                        <wp:posOffset>-6779985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C519D8" id="Group 94" o:spid="_x0000_s1026" style="position:absolute;margin-left:-19.75pt;margin-top:-533.8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">
                      <v:group id="Group 12" o:spid="_x0000_s1027" style="position:absolute;top:62198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  <v:group id="Group 6" o:spid="_x0000_s1028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&#13;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&#13;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&#13;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<v:group id="Group 20" o:spid="_x0000_s1034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&#13;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&#13;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&#13;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&#13;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      <v:group id="Group 79" o:spid="_x0000_s1040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&#13;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&#13;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&#13;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&#13;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      <v:group id="Group 89" o:spid="_x0000_s1046" style="position:absolute;top:8828;width:26657;height:30295" coordorigin=",-2294" coordsize="26657,302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&#13;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&#13;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axN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HiawN+hdAbk4goAAP//AwBQSwECLQAUAAYACAAAACEA2+H2y+4AAACFAQAAEwAAAAAA&#13;&#10;AAAAAAAAAAAAAAAAW0NvbnRlbnRfVHlwZXNdLnhtbFBLAQItABQABgAIAAAAIQBa9CxbvwAAABUB&#13;&#10;AAALAAAAAAAAAAAAAAAAAB8BAABfcmVscy8ucmVsc1BLAQItABQABgAIAAAAIQCw1axNyAAAAOAA&#13;&#10;AAAPAAAAAAAAAAAAAAAAAAcCAABkcnMvZG93bnJldi54bWxQSwUGAAAAAAMAAwC3AAAA/AIAAAAA&#13;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&#13;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14:paraId="139721B9" w14:textId="77777777" w:rsidR="000334C1" w:rsidRDefault="000334C1" w:rsidP="004A28EA"/>
        </w:tc>
        <w:tc>
          <w:tcPr>
            <w:tcW w:w="7716" w:type="dxa"/>
            <w:vMerge/>
          </w:tcPr>
          <w:p w14:paraId="27F57FB7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D75DB0B" w14:textId="77777777" w:rsidTr="000434F7">
        <w:trPr>
          <w:trHeight w:val="583"/>
        </w:trPr>
        <w:tc>
          <w:tcPr>
            <w:tcW w:w="461" w:type="dxa"/>
            <w:gridSpan w:val="2"/>
          </w:tcPr>
          <w:p w14:paraId="4DF95621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422BE2A46F24CA4297CE2FBC0D5156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72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716A1FA1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7" w:type="dxa"/>
          </w:tcPr>
          <w:p w14:paraId="0F4C560F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450" w:type="dxa"/>
            <w:vMerge/>
          </w:tcPr>
          <w:p w14:paraId="7E8E2695" w14:textId="77777777" w:rsidR="000334C1" w:rsidRDefault="000334C1" w:rsidP="005B2877">
            <w:pPr>
              <w:pStyle w:val="Heading4"/>
            </w:pPr>
          </w:p>
        </w:tc>
        <w:tc>
          <w:tcPr>
            <w:tcW w:w="7716" w:type="dxa"/>
            <w:vMerge/>
          </w:tcPr>
          <w:p w14:paraId="2E6B179E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7D67CA12" w14:textId="77777777" w:rsidTr="000434F7">
        <w:trPr>
          <w:trHeight w:val="169"/>
        </w:trPr>
        <w:tc>
          <w:tcPr>
            <w:tcW w:w="3510" w:type="dxa"/>
            <w:gridSpan w:val="6"/>
          </w:tcPr>
          <w:p w14:paraId="0D611C40" w14:textId="248F19B4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450" w:type="dxa"/>
            <w:vMerge/>
          </w:tcPr>
          <w:p w14:paraId="61858243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716" w:type="dxa"/>
            <w:vMerge/>
          </w:tcPr>
          <w:p w14:paraId="59E33B53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3D4B4486" w14:textId="77777777" w:rsidTr="000434F7">
        <w:trPr>
          <w:trHeight w:val="1103"/>
        </w:trPr>
        <w:tc>
          <w:tcPr>
            <w:tcW w:w="461" w:type="dxa"/>
            <w:gridSpan w:val="2"/>
          </w:tcPr>
          <w:p w14:paraId="11C01C7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D45F7AD" wp14:editId="203B6FDB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9" w:type="dxa"/>
            <w:gridSpan w:val="4"/>
          </w:tcPr>
          <w:p w14:paraId="1210A187" w14:textId="7C9C01C3" w:rsidR="000334C1" w:rsidRDefault="0034270E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Washington State University </w:t>
            </w:r>
          </w:p>
          <w:p w14:paraId="23117689" w14:textId="77777777" w:rsidR="0034270E" w:rsidRPr="009027D7" w:rsidRDefault="0034270E" w:rsidP="0034270E">
            <w:pPr>
              <w:pStyle w:val="Contact1"/>
              <w:rPr>
                <w:sz w:val="22"/>
              </w:rPr>
            </w:pPr>
            <w:r w:rsidRPr="009027D7">
              <w:rPr>
                <w:sz w:val="22"/>
              </w:rPr>
              <w:t>Integrated Strategic Communication</w:t>
            </w:r>
          </w:p>
          <w:p w14:paraId="6FFD2BFA" w14:textId="77777777" w:rsidR="000334C1" w:rsidRPr="00791376" w:rsidRDefault="0034270E" w:rsidP="0034270E">
            <w:pPr>
              <w:pStyle w:val="Contact1"/>
            </w:pPr>
            <w:r w:rsidRPr="009027D7">
              <w:rPr>
                <w:sz w:val="22"/>
              </w:rPr>
              <w:t xml:space="preserve"> 2019</w:t>
            </w:r>
          </w:p>
        </w:tc>
        <w:tc>
          <w:tcPr>
            <w:tcW w:w="450" w:type="dxa"/>
            <w:vMerge/>
          </w:tcPr>
          <w:p w14:paraId="5E8CF73A" w14:textId="77777777" w:rsidR="000334C1" w:rsidRPr="00C62E97" w:rsidRDefault="000334C1" w:rsidP="00453A7B"/>
        </w:tc>
        <w:tc>
          <w:tcPr>
            <w:tcW w:w="7716" w:type="dxa"/>
            <w:vMerge/>
          </w:tcPr>
          <w:p w14:paraId="60F54B01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58F65E36" w14:textId="77777777" w:rsidTr="000434F7">
        <w:trPr>
          <w:trHeight w:val="1440"/>
        </w:trPr>
        <w:tc>
          <w:tcPr>
            <w:tcW w:w="461" w:type="dxa"/>
            <w:gridSpan w:val="2"/>
          </w:tcPr>
          <w:p w14:paraId="0B909662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33EED64" wp14:editId="4025DE15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9" w:type="dxa"/>
            <w:gridSpan w:val="4"/>
          </w:tcPr>
          <w:p w14:paraId="44E5EEF0" w14:textId="2ECD57F7" w:rsidR="000334C1" w:rsidRPr="00887E05" w:rsidRDefault="0034270E" w:rsidP="00887E05">
            <w:pPr>
              <w:pStyle w:val="Heading5"/>
            </w:pPr>
            <w:r>
              <w:t>Olympic College</w:t>
            </w:r>
          </w:p>
          <w:p w14:paraId="440C5603" w14:textId="77777777" w:rsidR="000334C1" w:rsidRPr="009027D7" w:rsidRDefault="0034270E" w:rsidP="00887E05">
            <w:pPr>
              <w:pStyle w:val="Contact1"/>
              <w:rPr>
                <w:rStyle w:val="Contact1Char"/>
                <w:sz w:val="22"/>
              </w:rPr>
            </w:pPr>
            <w:r w:rsidRPr="009027D7">
              <w:rPr>
                <w:sz w:val="22"/>
              </w:rPr>
              <w:t>Associates in Liberal Arts</w:t>
            </w:r>
          </w:p>
          <w:p w14:paraId="284C8F5A" w14:textId="77777777" w:rsidR="000334C1" w:rsidRPr="00887E05" w:rsidRDefault="0034270E" w:rsidP="00887E05">
            <w:pPr>
              <w:pStyle w:val="Heading6"/>
            </w:pPr>
            <w:r w:rsidRPr="009027D7">
              <w:rPr>
                <w:sz w:val="22"/>
              </w:rPr>
              <w:t xml:space="preserve"> 2016</w:t>
            </w:r>
          </w:p>
        </w:tc>
        <w:tc>
          <w:tcPr>
            <w:tcW w:w="450" w:type="dxa"/>
            <w:vMerge/>
          </w:tcPr>
          <w:p w14:paraId="1C243681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716" w:type="dxa"/>
            <w:vMerge/>
          </w:tcPr>
          <w:p w14:paraId="344BBF4B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2BFA6AD1" w14:textId="77777777" w:rsidR="004C6B87" w:rsidRPr="004C6B87" w:rsidRDefault="004C6B87" w:rsidP="004C6B87">
      <w:pPr>
        <w:autoSpaceDE w:val="0"/>
        <w:autoSpaceDN w:val="0"/>
        <w:adjustRightInd w:val="0"/>
        <w:spacing w:line="265" w:lineRule="exact"/>
        <w:ind w:left="7702"/>
        <w:rPr>
          <w:rFonts w:ascii="RobotoCondensed-Regular" w:eastAsia="Times New Roman" w:hAnsi="RobotoCondensed-Regular" w:cs="RobotoCondensed-Regular"/>
          <w:color w:val="62A39F"/>
          <w:sz w:val="20"/>
          <w:szCs w:val="20"/>
        </w:rPr>
      </w:pPr>
    </w:p>
    <w:p w14:paraId="40E0A958" w14:textId="77777777" w:rsidR="004C6B87" w:rsidRPr="004C6B87" w:rsidRDefault="004C6B87" w:rsidP="004C6B87">
      <w:pPr>
        <w:autoSpaceDE w:val="0"/>
        <w:autoSpaceDN w:val="0"/>
        <w:adjustRightInd w:val="0"/>
        <w:spacing w:line="265" w:lineRule="exact"/>
        <w:ind w:left="7702"/>
        <w:rPr>
          <w:rFonts w:ascii="RobotoCondensed-Regular" w:eastAsia="Times New Roman" w:hAnsi="RobotoCondensed-Regular" w:cs="RobotoCondensed-Regular"/>
          <w:color w:val="00ACEB"/>
          <w:sz w:val="20"/>
          <w:szCs w:val="20"/>
        </w:rPr>
      </w:pPr>
    </w:p>
    <w:p w14:paraId="27FEF75A" w14:textId="71AC204B" w:rsidR="004C6B87" w:rsidRDefault="004C6B87" w:rsidP="004C6B87">
      <w:pPr>
        <w:autoSpaceDE w:val="0"/>
        <w:autoSpaceDN w:val="0"/>
        <w:adjustRightInd w:val="0"/>
        <w:spacing w:line="434" w:lineRule="exact"/>
        <w:rPr>
          <w:rFonts w:ascii="RobotoCondensed-Regular" w:eastAsia="Times New Roman" w:hAnsi="RobotoCondensed-Regular" w:cs="RobotoCondensed-Regular"/>
          <w:color w:val="00ACEB"/>
          <w:sz w:val="20"/>
          <w:szCs w:val="20"/>
        </w:rPr>
      </w:pPr>
    </w:p>
    <w:p w14:paraId="735FD2E1" w14:textId="3E2A08D6" w:rsidR="004C6B87" w:rsidRDefault="004C6B87" w:rsidP="004C6B87">
      <w:pPr>
        <w:autoSpaceDE w:val="0"/>
        <w:autoSpaceDN w:val="0"/>
        <w:adjustRightInd w:val="0"/>
        <w:spacing w:line="434" w:lineRule="exact"/>
        <w:rPr>
          <w:rFonts w:ascii="RobotoCondensed-Regular" w:eastAsia="Times New Roman" w:hAnsi="RobotoCondensed-Regular" w:cs="RobotoCondensed-Regular"/>
          <w:color w:val="00ACEB"/>
          <w:sz w:val="18"/>
          <w:szCs w:val="20"/>
        </w:rPr>
      </w:pPr>
    </w:p>
    <w:p w14:paraId="7E891FC5" w14:textId="48E68077"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7C5B3C8" wp14:editId="468EC590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0FFAAA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&#13;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&#13;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6E3E1135" wp14:editId="5E270DA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1B445D39" wp14:editId="28B9101A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5EAB785B" wp14:editId="73351CC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579D5FA5" wp14:editId="4B6B320E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6C1940" wp14:editId="5011A81B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D0F1C" id="Group 25" o:spid="_x0000_s1026" style="position:absolute;margin-left:-1in;margin-top:1110.55pt;width:210.1pt;height:308.05pt;z-index:251669504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">
                <v:group id="Group 26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&#13;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&#13;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vfb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Jg8wd+hdAbk4goAAP//AwBQSwECLQAUAAYACAAAACEA2+H2y+4AAACFAQAAEwAAAAAA&#13;&#10;AAAAAAAAAAAAAAAAW0NvbnRlbnRfVHlwZXNdLnhtbFBLAQItABQABgAIAAAAIQBa9CxbvwAAABUB&#13;&#10;AAALAAAAAAAAAAAAAAAAAB8BAABfcmVscy8ucmVsc1BLAQItABQABgAIAAAAIQAdzvfbyAAAAOAA&#13;&#10;AAAPAAAAAAAAAAAAAAAAAAcCAABkcnMvZG93bnJldi54bWxQSwUGAAAAAAMAAwC3AAAA/AIAAAAA&#13;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&#13;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6AF750" wp14:editId="329E9A4B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E8A03" id="Group 13" o:spid="_x0000_s1026" style="position:absolute;margin-left:-1in;margin-top:872.05pt;width:210.15pt;height:308.05pt;z-index:251666432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">
                <v:group id="Group 14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GRHxwAAAOAAAAAPAAAAZHJzL2Rvd25yZXYueG1sRI/BagIx&#13;&#10;EIbvgu8QRvCmWYUW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NGMZEfHAAAA4AAA&#13;&#10;AA8AAAAAAAAAAAAAAAAABwIAAGRycy9kb3ducmV2LnhtbFBLBQYAAAAAAwADALcAAAD7AgAAAAA=&#13;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&#13;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&#13;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&#13;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9EE12" w14:textId="77777777" w:rsidR="005F5AA0" w:rsidRDefault="005F5AA0" w:rsidP="00AA35A8">
      <w:pPr>
        <w:spacing w:line="240" w:lineRule="auto"/>
      </w:pPr>
      <w:r>
        <w:separator/>
      </w:r>
    </w:p>
  </w:endnote>
  <w:endnote w:type="continuationSeparator" w:id="0">
    <w:p w14:paraId="78C1D7CF" w14:textId="77777777" w:rsidR="005F5AA0" w:rsidRDefault="005F5AA0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-Regular">
    <w:altName w:val="Arial"/>
    <w:panose1 w:val="020B0604020202020204"/>
    <w:charset w:val="00"/>
    <w:family w:val="auto"/>
    <w:pitch w:val="default"/>
  </w:font>
  <w:font w:name="RobotoCondensed-Regular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95654" w14:textId="77777777" w:rsidR="005F5AA0" w:rsidRDefault="005F5AA0" w:rsidP="00AA35A8">
      <w:pPr>
        <w:spacing w:line="240" w:lineRule="auto"/>
      </w:pPr>
      <w:r>
        <w:separator/>
      </w:r>
    </w:p>
  </w:footnote>
  <w:footnote w:type="continuationSeparator" w:id="0">
    <w:p w14:paraId="4BDF0423" w14:textId="77777777" w:rsidR="005F5AA0" w:rsidRDefault="005F5AA0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3.25pt;height:13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051" type="#_x0000_t75" style="width:13.25pt;height:13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&#13;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7E71"/>
    <w:multiLevelType w:val="hybridMultilevel"/>
    <w:tmpl w:val="1F38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4221"/>
    <w:multiLevelType w:val="hybridMultilevel"/>
    <w:tmpl w:val="6212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83467"/>
    <w:multiLevelType w:val="hybridMultilevel"/>
    <w:tmpl w:val="18F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053C0"/>
    <w:multiLevelType w:val="hybridMultilevel"/>
    <w:tmpl w:val="6B8C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82AF3"/>
    <w:multiLevelType w:val="hybridMultilevel"/>
    <w:tmpl w:val="D07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96123"/>
    <w:multiLevelType w:val="hybridMultilevel"/>
    <w:tmpl w:val="AF3E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206F7"/>
    <w:multiLevelType w:val="hybridMultilevel"/>
    <w:tmpl w:val="B3A6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F1F93"/>
    <w:multiLevelType w:val="hybridMultilevel"/>
    <w:tmpl w:val="2456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E3DC1"/>
    <w:multiLevelType w:val="hybridMultilevel"/>
    <w:tmpl w:val="A3C4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041D5"/>
    <w:multiLevelType w:val="hybridMultilevel"/>
    <w:tmpl w:val="7ABAB0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05"/>
    <w:rsid w:val="000269DD"/>
    <w:rsid w:val="00027616"/>
    <w:rsid w:val="00033263"/>
    <w:rsid w:val="000334C1"/>
    <w:rsid w:val="000364E7"/>
    <w:rsid w:val="000434F7"/>
    <w:rsid w:val="00046C8D"/>
    <w:rsid w:val="00047BDA"/>
    <w:rsid w:val="00073DF7"/>
    <w:rsid w:val="000873F6"/>
    <w:rsid w:val="00090A94"/>
    <w:rsid w:val="000B286F"/>
    <w:rsid w:val="000B3B2B"/>
    <w:rsid w:val="000C6CB5"/>
    <w:rsid w:val="000D134B"/>
    <w:rsid w:val="000D7452"/>
    <w:rsid w:val="000E03D2"/>
    <w:rsid w:val="000E6BE4"/>
    <w:rsid w:val="00100532"/>
    <w:rsid w:val="0010362B"/>
    <w:rsid w:val="0010382C"/>
    <w:rsid w:val="00124ED6"/>
    <w:rsid w:val="0013636B"/>
    <w:rsid w:val="00136F73"/>
    <w:rsid w:val="0014411B"/>
    <w:rsid w:val="0014461D"/>
    <w:rsid w:val="00164F97"/>
    <w:rsid w:val="00167789"/>
    <w:rsid w:val="00176F15"/>
    <w:rsid w:val="001840E4"/>
    <w:rsid w:val="00194704"/>
    <w:rsid w:val="00196049"/>
    <w:rsid w:val="001B160B"/>
    <w:rsid w:val="001C1CD7"/>
    <w:rsid w:val="001E05A7"/>
    <w:rsid w:val="00203213"/>
    <w:rsid w:val="002236D5"/>
    <w:rsid w:val="0022415E"/>
    <w:rsid w:val="00235E22"/>
    <w:rsid w:val="00243756"/>
    <w:rsid w:val="00264F3C"/>
    <w:rsid w:val="0027193E"/>
    <w:rsid w:val="002810D4"/>
    <w:rsid w:val="002B3505"/>
    <w:rsid w:val="002C4E0C"/>
    <w:rsid w:val="002D49FE"/>
    <w:rsid w:val="002E7306"/>
    <w:rsid w:val="002F21E3"/>
    <w:rsid w:val="00302F17"/>
    <w:rsid w:val="00324BEE"/>
    <w:rsid w:val="00326F81"/>
    <w:rsid w:val="00331DCE"/>
    <w:rsid w:val="0034270E"/>
    <w:rsid w:val="00352A17"/>
    <w:rsid w:val="00363992"/>
    <w:rsid w:val="00363B24"/>
    <w:rsid w:val="00373CAE"/>
    <w:rsid w:val="00383DE3"/>
    <w:rsid w:val="003B4AEF"/>
    <w:rsid w:val="003F3F35"/>
    <w:rsid w:val="003F6E56"/>
    <w:rsid w:val="00402D92"/>
    <w:rsid w:val="004071C3"/>
    <w:rsid w:val="00410FBF"/>
    <w:rsid w:val="00415CF3"/>
    <w:rsid w:val="0044135D"/>
    <w:rsid w:val="00451FAB"/>
    <w:rsid w:val="00453A7B"/>
    <w:rsid w:val="00492605"/>
    <w:rsid w:val="004936B2"/>
    <w:rsid w:val="004953C0"/>
    <w:rsid w:val="004A28EA"/>
    <w:rsid w:val="004A58BB"/>
    <w:rsid w:val="004C6B87"/>
    <w:rsid w:val="004D7123"/>
    <w:rsid w:val="00501BD0"/>
    <w:rsid w:val="005107F1"/>
    <w:rsid w:val="00547325"/>
    <w:rsid w:val="0055650E"/>
    <w:rsid w:val="005634F9"/>
    <w:rsid w:val="00573072"/>
    <w:rsid w:val="00577A30"/>
    <w:rsid w:val="0058172D"/>
    <w:rsid w:val="00590B6F"/>
    <w:rsid w:val="005A06CC"/>
    <w:rsid w:val="005A1A29"/>
    <w:rsid w:val="005B32C5"/>
    <w:rsid w:val="005C1E90"/>
    <w:rsid w:val="005E47CF"/>
    <w:rsid w:val="005F5AA0"/>
    <w:rsid w:val="0060337E"/>
    <w:rsid w:val="0062532E"/>
    <w:rsid w:val="006275F4"/>
    <w:rsid w:val="00643683"/>
    <w:rsid w:val="00664054"/>
    <w:rsid w:val="00682CFD"/>
    <w:rsid w:val="006938AE"/>
    <w:rsid w:val="006A1E18"/>
    <w:rsid w:val="006C7F5A"/>
    <w:rsid w:val="007058DB"/>
    <w:rsid w:val="00730F5A"/>
    <w:rsid w:val="00746241"/>
    <w:rsid w:val="00762A1C"/>
    <w:rsid w:val="007767A2"/>
    <w:rsid w:val="00777AFC"/>
    <w:rsid w:val="00787BAD"/>
    <w:rsid w:val="00791376"/>
    <w:rsid w:val="00793E7F"/>
    <w:rsid w:val="00795277"/>
    <w:rsid w:val="007C4B1E"/>
    <w:rsid w:val="007C6728"/>
    <w:rsid w:val="007F5C99"/>
    <w:rsid w:val="00812BFD"/>
    <w:rsid w:val="00813A0E"/>
    <w:rsid w:val="008231B2"/>
    <w:rsid w:val="008249EC"/>
    <w:rsid w:val="00831977"/>
    <w:rsid w:val="008463D1"/>
    <w:rsid w:val="0085187C"/>
    <w:rsid w:val="0086307D"/>
    <w:rsid w:val="00871DB8"/>
    <w:rsid w:val="008734D1"/>
    <w:rsid w:val="00887E05"/>
    <w:rsid w:val="008A171A"/>
    <w:rsid w:val="008B13F4"/>
    <w:rsid w:val="008D3B09"/>
    <w:rsid w:val="008E434C"/>
    <w:rsid w:val="008E74F3"/>
    <w:rsid w:val="008F180B"/>
    <w:rsid w:val="008F48B9"/>
    <w:rsid w:val="009027D7"/>
    <w:rsid w:val="009049BC"/>
    <w:rsid w:val="00905BA2"/>
    <w:rsid w:val="0090776D"/>
    <w:rsid w:val="009078DF"/>
    <w:rsid w:val="009209F8"/>
    <w:rsid w:val="00921A79"/>
    <w:rsid w:val="00923354"/>
    <w:rsid w:val="009259E1"/>
    <w:rsid w:val="009327EA"/>
    <w:rsid w:val="009706BA"/>
    <w:rsid w:val="009A5519"/>
    <w:rsid w:val="009D3E63"/>
    <w:rsid w:val="009D646A"/>
    <w:rsid w:val="009D647F"/>
    <w:rsid w:val="009E45CD"/>
    <w:rsid w:val="009E4E54"/>
    <w:rsid w:val="009E5077"/>
    <w:rsid w:val="00A0268C"/>
    <w:rsid w:val="00A027F3"/>
    <w:rsid w:val="00A03B3A"/>
    <w:rsid w:val="00A04B7D"/>
    <w:rsid w:val="00A07414"/>
    <w:rsid w:val="00A07B4D"/>
    <w:rsid w:val="00A3366E"/>
    <w:rsid w:val="00A62FF6"/>
    <w:rsid w:val="00A633B0"/>
    <w:rsid w:val="00A72005"/>
    <w:rsid w:val="00AA1166"/>
    <w:rsid w:val="00AA35A8"/>
    <w:rsid w:val="00AA72C3"/>
    <w:rsid w:val="00AD13E6"/>
    <w:rsid w:val="00AE562D"/>
    <w:rsid w:val="00AE771F"/>
    <w:rsid w:val="00AF546A"/>
    <w:rsid w:val="00AF7F1D"/>
    <w:rsid w:val="00B03B33"/>
    <w:rsid w:val="00B15C8F"/>
    <w:rsid w:val="00B43AF6"/>
    <w:rsid w:val="00B4435F"/>
    <w:rsid w:val="00B50021"/>
    <w:rsid w:val="00B74E18"/>
    <w:rsid w:val="00B8453F"/>
    <w:rsid w:val="00B85473"/>
    <w:rsid w:val="00BA231E"/>
    <w:rsid w:val="00BA7D89"/>
    <w:rsid w:val="00BC7A9D"/>
    <w:rsid w:val="00BD39B6"/>
    <w:rsid w:val="00BD5A52"/>
    <w:rsid w:val="00BE5968"/>
    <w:rsid w:val="00BF6ABD"/>
    <w:rsid w:val="00BF72F0"/>
    <w:rsid w:val="00BF78E6"/>
    <w:rsid w:val="00C0468E"/>
    <w:rsid w:val="00C15B02"/>
    <w:rsid w:val="00C45985"/>
    <w:rsid w:val="00C4787D"/>
    <w:rsid w:val="00C62E97"/>
    <w:rsid w:val="00CB0060"/>
    <w:rsid w:val="00CB3E40"/>
    <w:rsid w:val="00CC1B4B"/>
    <w:rsid w:val="00CE1F34"/>
    <w:rsid w:val="00CE74DB"/>
    <w:rsid w:val="00CF22B3"/>
    <w:rsid w:val="00D06A39"/>
    <w:rsid w:val="00D86385"/>
    <w:rsid w:val="00D95726"/>
    <w:rsid w:val="00DB472D"/>
    <w:rsid w:val="00DB523B"/>
    <w:rsid w:val="00DB627B"/>
    <w:rsid w:val="00DE5F88"/>
    <w:rsid w:val="00DF0AAB"/>
    <w:rsid w:val="00DF2298"/>
    <w:rsid w:val="00E067BA"/>
    <w:rsid w:val="00E20053"/>
    <w:rsid w:val="00E32673"/>
    <w:rsid w:val="00E44321"/>
    <w:rsid w:val="00E51282"/>
    <w:rsid w:val="00E54F24"/>
    <w:rsid w:val="00E745AE"/>
    <w:rsid w:val="00EB24FE"/>
    <w:rsid w:val="00EB74E8"/>
    <w:rsid w:val="00EC0F79"/>
    <w:rsid w:val="00ED0AD4"/>
    <w:rsid w:val="00ED3A84"/>
    <w:rsid w:val="00ED6492"/>
    <w:rsid w:val="00EE0D08"/>
    <w:rsid w:val="00EE447E"/>
    <w:rsid w:val="00F064E5"/>
    <w:rsid w:val="00F133F3"/>
    <w:rsid w:val="00F15DF8"/>
    <w:rsid w:val="00F30552"/>
    <w:rsid w:val="00F46B47"/>
    <w:rsid w:val="00F46BDB"/>
    <w:rsid w:val="00F5049B"/>
    <w:rsid w:val="00F6237F"/>
    <w:rsid w:val="00F805BC"/>
    <w:rsid w:val="00FB0401"/>
    <w:rsid w:val="00FB6E26"/>
    <w:rsid w:val="00FD73C5"/>
    <w:rsid w:val="00FE53AF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4CE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418AB3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418AB3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418AB3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418AB3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2B3505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reck247.wixsite.com/website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briellereck/Library/Containers/com.microsoft.Word/Data/Library/Application%20Support/Microsoft/Office/16.0/DTS/Search/%7bAF5F5536-4E46-C543-A0CE-3091E35C4DB7%7dtf338163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C29D9C0FFD144FB03265817E967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59FBA-60C2-C54A-82AE-8CAC9A6E5A84}"/>
      </w:docPartPr>
      <w:docPartBody>
        <w:p w:rsidR="00590CE7" w:rsidRDefault="00EE4F29">
          <w:pPr>
            <w:pStyle w:val="C4C29D9C0FFD144FB03265817E96723F"/>
          </w:pPr>
          <w:r>
            <w:t>Objective</w:t>
          </w:r>
        </w:p>
      </w:docPartBody>
    </w:docPart>
    <w:docPart>
      <w:docPartPr>
        <w:name w:val="8BC15BBD4DCC744F82721A0895D82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84196-9418-334F-8709-598A47D79479}"/>
      </w:docPartPr>
      <w:docPartBody>
        <w:p w:rsidR="00590CE7" w:rsidRDefault="00EE4F29">
          <w:pPr>
            <w:pStyle w:val="8BC15BBD4DCC744F82721A0895D827E0"/>
          </w:pPr>
          <w:r>
            <w:t>Experience</w:t>
          </w:r>
        </w:p>
      </w:docPartBody>
    </w:docPart>
    <w:docPart>
      <w:docPartPr>
        <w:name w:val="36A497075C06004BB6DE0BB7EC93A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D60E9-1201-DF46-9811-C3EABCBBF209}"/>
      </w:docPartPr>
      <w:docPartBody>
        <w:p w:rsidR="00590CE7" w:rsidRDefault="00EE4F29">
          <w:pPr>
            <w:pStyle w:val="36A497075C06004BB6DE0BB7EC93A3B7"/>
          </w:pPr>
          <w:r>
            <w:t>C O N T A C T</w:t>
          </w:r>
        </w:p>
      </w:docPartBody>
    </w:docPart>
    <w:docPart>
      <w:docPartPr>
        <w:name w:val="422BE2A46F24CA4297CE2FBC0D515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BAD9-3446-8342-8BC4-E9805EDC8373}"/>
      </w:docPartPr>
      <w:docPartBody>
        <w:p w:rsidR="00590CE7" w:rsidRDefault="00EE4F29">
          <w:pPr>
            <w:pStyle w:val="422BE2A46F24CA4297CE2FBC0D515672"/>
          </w:pPr>
          <w:r w:rsidRPr="00453A7B">
            <w:t>E D u c a t i o n</w:t>
          </w:r>
        </w:p>
      </w:docPartBody>
    </w:docPart>
    <w:docPart>
      <w:docPartPr>
        <w:name w:val="4C668C0C7DBDFA45B16D65DA0C15C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EF0C7-6B84-434A-B647-B8B5AD6A2132}"/>
      </w:docPartPr>
      <w:docPartBody>
        <w:p w:rsidR="00590CE7" w:rsidRDefault="000C2093" w:rsidP="000C2093">
          <w:pPr>
            <w:pStyle w:val="4C668C0C7DBDFA45B16D65DA0C15C6F9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-Regular">
    <w:altName w:val="Arial"/>
    <w:panose1 w:val="020B0604020202020204"/>
    <w:charset w:val="00"/>
    <w:family w:val="auto"/>
    <w:pitch w:val="default"/>
  </w:font>
  <w:font w:name="RobotoCondensed-Regular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93"/>
    <w:rsid w:val="000C2093"/>
    <w:rsid w:val="00320AB4"/>
    <w:rsid w:val="003833C1"/>
    <w:rsid w:val="00407924"/>
    <w:rsid w:val="00590CE7"/>
    <w:rsid w:val="00614584"/>
    <w:rsid w:val="006D27BB"/>
    <w:rsid w:val="009A4D6C"/>
    <w:rsid w:val="009E525A"/>
    <w:rsid w:val="009F5F2A"/>
    <w:rsid w:val="00A34230"/>
    <w:rsid w:val="00B643BD"/>
    <w:rsid w:val="00B660FE"/>
    <w:rsid w:val="00BA4AA2"/>
    <w:rsid w:val="00BC6C4A"/>
    <w:rsid w:val="00C226F3"/>
    <w:rsid w:val="00D068D7"/>
    <w:rsid w:val="00E2327A"/>
    <w:rsid w:val="00E9315C"/>
    <w:rsid w:val="00EA5F82"/>
    <w:rsid w:val="00ED7CD2"/>
    <w:rsid w:val="00EE4F29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817BE8418FD479BA599121FD2108F">
    <w:name w:val="9A6817BE8418FD479BA599121FD2108F"/>
  </w:style>
  <w:style w:type="paragraph" w:customStyle="1" w:styleId="897B4D03ED806A42AA83C0E9090FEB51">
    <w:name w:val="897B4D03ED806A42AA83C0E9090FEB51"/>
  </w:style>
  <w:style w:type="paragraph" w:customStyle="1" w:styleId="4CC701B843E63D42BFAF7BD1BBADBE47">
    <w:name w:val="4CC701B843E63D42BFAF7BD1BBADBE47"/>
  </w:style>
  <w:style w:type="paragraph" w:customStyle="1" w:styleId="C4C29D9C0FFD144FB03265817E96723F">
    <w:name w:val="C4C29D9C0FFD144FB03265817E96723F"/>
  </w:style>
  <w:style w:type="paragraph" w:customStyle="1" w:styleId="CDEF7F00B19C464CAA99541B00E79BDC">
    <w:name w:val="CDEF7F00B19C464CAA99541B00E79BDC"/>
  </w:style>
  <w:style w:type="paragraph" w:customStyle="1" w:styleId="8BC15BBD4DCC744F82721A0895D827E0">
    <w:name w:val="8BC15BBD4DCC744F82721A0895D827E0"/>
  </w:style>
  <w:style w:type="paragraph" w:customStyle="1" w:styleId="7EED6251AB6B924297118DDDC0DF473D">
    <w:name w:val="7EED6251AB6B924297118DDDC0DF473D"/>
  </w:style>
  <w:style w:type="paragraph" w:customStyle="1" w:styleId="39279B6C1F03C843BC5386A22CF3726E">
    <w:name w:val="39279B6C1F03C843BC5386A22CF3726E"/>
  </w:style>
  <w:style w:type="paragraph" w:customStyle="1" w:styleId="185F48A911F8EC43B0538F68360509F8">
    <w:name w:val="185F48A911F8EC43B0538F68360509F8"/>
  </w:style>
  <w:style w:type="paragraph" w:customStyle="1" w:styleId="9BAFB20025293F4D9A063E34A12BD658">
    <w:name w:val="9BAFB20025293F4D9A063E34A12BD658"/>
  </w:style>
  <w:style w:type="paragraph" w:customStyle="1" w:styleId="42FF37DEA5860D43ADE1A72AFCD88F67">
    <w:name w:val="42FF37DEA5860D43ADE1A72AFCD88F67"/>
  </w:style>
  <w:style w:type="paragraph" w:customStyle="1" w:styleId="14B2B58423D46F4B907595DA60F7445D">
    <w:name w:val="14B2B58423D46F4B907595DA60F7445D"/>
  </w:style>
  <w:style w:type="paragraph" w:customStyle="1" w:styleId="BC86D1D2C401F0419ED20E1EE674543A">
    <w:name w:val="BC86D1D2C401F0419ED20E1EE674543A"/>
  </w:style>
  <w:style w:type="paragraph" w:customStyle="1" w:styleId="57436F4F9394684E987204B40512D638">
    <w:name w:val="57436F4F9394684E987204B40512D638"/>
  </w:style>
  <w:style w:type="paragraph" w:customStyle="1" w:styleId="A9B1C37EACF6964094C2C7CC49D2126D">
    <w:name w:val="A9B1C37EACF6964094C2C7CC49D2126D"/>
  </w:style>
  <w:style w:type="paragraph" w:customStyle="1" w:styleId="717F67F8FA3B9842BDD27DFE5089C5E8">
    <w:name w:val="717F67F8FA3B9842BDD27DFE5089C5E8"/>
  </w:style>
  <w:style w:type="paragraph" w:customStyle="1" w:styleId="0093B65907197B44B422ABE07CD3DC29">
    <w:name w:val="0093B65907197B44B422ABE07CD3DC29"/>
  </w:style>
  <w:style w:type="paragraph" w:customStyle="1" w:styleId="0BAC5F9E300E6647B5F83A25709974F8">
    <w:name w:val="0BAC5F9E300E6647B5F83A25709974F8"/>
  </w:style>
  <w:style w:type="paragraph" w:customStyle="1" w:styleId="B3F9041FA4882844A2E9E2005CF4D222">
    <w:name w:val="B3F9041FA4882844A2E9E2005CF4D222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line="264" w:lineRule="auto"/>
      <w:jc w:val="center"/>
    </w:pPr>
    <w:rPr>
      <w:rFonts w:eastAsiaTheme="minorHAnsi"/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</w:rPr>
  </w:style>
  <w:style w:type="paragraph" w:customStyle="1" w:styleId="DB98CC2C6A14AD45B11D22B4C6B4F6DA">
    <w:name w:val="DB98CC2C6A14AD45B11D22B4C6B4F6DA"/>
  </w:style>
  <w:style w:type="paragraph" w:customStyle="1" w:styleId="36A497075C06004BB6DE0BB7EC93A3B7">
    <w:name w:val="36A497075C06004BB6DE0BB7EC93A3B7"/>
  </w:style>
  <w:style w:type="paragraph" w:customStyle="1" w:styleId="32C9439C0809D445BC3AEB9FA055B59D">
    <w:name w:val="32C9439C0809D445BC3AEB9FA055B59D"/>
  </w:style>
  <w:style w:type="paragraph" w:customStyle="1" w:styleId="25C89A1A6FA7B246AFDD8FD71215454C">
    <w:name w:val="25C89A1A6FA7B246AFDD8FD71215454C"/>
  </w:style>
  <w:style w:type="paragraph" w:customStyle="1" w:styleId="39A62293A3B4024786A39B8C416A3EE7">
    <w:name w:val="39A62293A3B4024786A39B8C416A3EE7"/>
  </w:style>
  <w:style w:type="paragraph" w:customStyle="1" w:styleId="634106A1D19A8A48807A067F9DC1A7A9">
    <w:name w:val="634106A1D19A8A48807A067F9DC1A7A9"/>
  </w:style>
  <w:style w:type="paragraph" w:customStyle="1" w:styleId="422BE2A46F24CA4297CE2FBC0D515672">
    <w:name w:val="422BE2A46F24CA4297CE2FBC0D515672"/>
  </w:style>
  <w:style w:type="paragraph" w:customStyle="1" w:styleId="6690D51442059C47A7E43B31F9FB4E3F">
    <w:name w:val="6690D51442059C47A7E43B31F9FB4E3F"/>
  </w:style>
  <w:style w:type="paragraph" w:customStyle="1" w:styleId="B8F5DED2D78E2B4EA01BDD1E609D2D64">
    <w:name w:val="B8F5DED2D78E2B4EA01BDD1E609D2D64"/>
  </w:style>
  <w:style w:type="paragraph" w:customStyle="1" w:styleId="179019AC37CA2441BE74DE2AB9A7C019">
    <w:name w:val="179019AC37CA2441BE74DE2AB9A7C019"/>
  </w:style>
  <w:style w:type="paragraph" w:customStyle="1" w:styleId="4BA98DC01DB55F49A6D721AC8CC2C5EF">
    <w:name w:val="4BA98DC01DB55F49A6D721AC8CC2C5EF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line="264" w:lineRule="auto"/>
    </w:pPr>
    <w:rPr>
      <w:rFonts w:eastAsiaTheme="minorHAnsi"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</w:rPr>
  </w:style>
  <w:style w:type="paragraph" w:customStyle="1" w:styleId="94114F1A1148A149A2434A12670F6FDB">
    <w:name w:val="94114F1A1148A149A2434A12670F6FDB"/>
  </w:style>
  <w:style w:type="paragraph" w:customStyle="1" w:styleId="0E38438CF7E5974A9EDCACA4AEFFE23A">
    <w:name w:val="0E38438CF7E5974A9EDCACA4AEFFE23A"/>
  </w:style>
  <w:style w:type="paragraph" w:customStyle="1" w:styleId="60CA39594B1FD44C9D40D50DB56E2953">
    <w:name w:val="60CA39594B1FD44C9D40D50DB56E2953"/>
  </w:style>
  <w:style w:type="paragraph" w:customStyle="1" w:styleId="BE52C803E330284C93A47E63D2D8A43D">
    <w:name w:val="BE52C803E330284C93A47E63D2D8A43D"/>
  </w:style>
  <w:style w:type="paragraph" w:customStyle="1" w:styleId="69B7FDF823079B4C9FEEA319CA274FDB">
    <w:name w:val="69B7FDF823079B4C9FEEA319CA274FDB"/>
  </w:style>
  <w:style w:type="paragraph" w:customStyle="1" w:styleId="0926AF179FF4594498C8F12BAC679ED6">
    <w:name w:val="0926AF179FF4594498C8F12BAC679ED6"/>
  </w:style>
  <w:style w:type="paragraph" w:customStyle="1" w:styleId="4C668C0C7DBDFA45B16D65DA0C15C6F9">
    <w:name w:val="4C668C0C7DBDFA45B16D65DA0C15C6F9"/>
    <w:rsid w:val="000C2093"/>
  </w:style>
  <w:style w:type="paragraph" w:customStyle="1" w:styleId="751C2A22DAD50C45B416C4326A3407D8">
    <w:name w:val="751C2A22DAD50C45B416C4326A3407D8"/>
    <w:rsid w:val="000C2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D0B9D7-29AC-724E-8FA1-EA9AFF29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{AF5F5536-4E46-C543-A0CE-3091E35C4DB7}tf33816397.dotx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2020-02-18T06:42:00Z</dcterms:created>
  <dcterms:modified xsi:type="dcterms:W3CDTF">2020-02-18T06:42:00Z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