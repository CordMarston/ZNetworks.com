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2352136"/>
        <w:docPartObj>
          <w:docPartGallery w:val="Cover Pages"/>
          <w:docPartUnique/>
        </w:docPartObj>
      </w:sdtPr>
      <w:sdtEndPr/>
      <w:sdtContent>
        <w:sdt>
          <w:sdtPr>
            <w:alias w:val="Your Name"/>
            <w:tag w:val=""/>
            <w:id w:val="684172017"/>
            <w:placeholder>
              <w:docPart w:val="C84021429D55448095BD7FDF4B0DC6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49B494E" w14:textId="77777777" w:rsidR="003F4E41" w:rsidRDefault="00B860C1" w:rsidP="003F4E41">
              <w:pPr>
                <w:pStyle w:val="Title"/>
              </w:pPr>
              <w:r>
                <w:t>Michael A. Francesco II</w:t>
              </w:r>
            </w:p>
          </w:sdtContent>
        </w:sdt>
      </w:sdtContent>
    </w:sdt>
    <w:p w14:paraId="1458152C" w14:textId="18F60FDE" w:rsidR="00394A6D" w:rsidRPr="003F4E41" w:rsidRDefault="00D14C7D">
      <w:pPr>
        <w:rPr>
          <w:b/>
          <w:bCs/>
          <w:color w:val="0D0D0D" w:themeColor="text1" w:themeTint="F2"/>
        </w:rPr>
      </w:pPr>
      <w:r>
        <w:t>8824 SE Flavel St. Apt. 5, Portland, OR 97266</w:t>
      </w:r>
      <w:r w:rsidR="007D00B3">
        <w:t> | </w:t>
      </w:r>
      <w:r>
        <w:t>(</w:t>
      </w:r>
      <w:r w:rsidR="00386805">
        <w:t>541</w:t>
      </w:r>
      <w:r>
        <w:t>)</w:t>
      </w:r>
      <w:r w:rsidR="00930524">
        <w:t>801</w:t>
      </w:r>
      <w:r>
        <w:t>-</w:t>
      </w:r>
      <w:r w:rsidR="00930524">
        <w:t>9215</w:t>
      </w:r>
      <w:r w:rsidR="007D00B3">
        <w:t> | </w:t>
      </w:r>
      <w:sdt>
        <w:sdtPr>
          <w:alias w:val="Email"/>
          <w:tag w:val=""/>
          <w:id w:val="-391963670"/>
          <w:placeholder>
            <w:docPart w:val="F65C8B193CC4457A995409D221B0993C"/>
          </w:placeholder>
          <w:temporary/>
          <w:dataBinding w:prefixMappings="xmlns:ns0='http://schemas.microsoft.com/office/2006/coverPageProps' " w:xpath="/ns0:CoverPageProperties[1]/ns0:CompanyEmail[1]" w:storeItemID="{55AF091B-3C7A-41E3-B477-F2FDAA23CFDA}"/>
          <w15:appearance w15:val="hidden"/>
          <w:text/>
        </w:sdtPr>
        <w:sdtEndPr/>
        <w:sdtContent>
          <w:r>
            <w:t>mfrancesco2@gmail.com</w:t>
          </w:r>
        </w:sdtContent>
      </w:sdt>
    </w:p>
    <w:p w14:paraId="1230F8AD" w14:textId="77777777" w:rsidR="00394A6D" w:rsidRDefault="00071594">
      <w:pPr>
        <w:pStyle w:val="Heading1"/>
      </w:pPr>
      <w:r>
        <w:t>Summary</w:t>
      </w:r>
    </w:p>
    <w:p w14:paraId="7BC0C775" w14:textId="1848B2F9" w:rsidR="009B01BD" w:rsidRDefault="00071594" w:rsidP="00481FEA">
      <w:pPr>
        <w:pStyle w:val="ListBullet"/>
      </w:pPr>
      <w:r>
        <w:t>I am a</w:t>
      </w:r>
      <w:r w:rsidR="004D5522">
        <w:t xml:space="preserve"> long-time</w:t>
      </w:r>
      <w:r w:rsidR="007B7DAB">
        <w:t xml:space="preserve"> </w:t>
      </w:r>
      <w:r>
        <w:t xml:space="preserve">Information Services and Technology </w:t>
      </w:r>
      <w:r w:rsidR="007B7DAB">
        <w:t xml:space="preserve">professional with experience in </w:t>
      </w:r>
      <w:r w:rsidR="004D5522">
        <w:t>most</w:t>
      </w:r>
      <w:r w:rsidR="007B7DAB">
        <w:t xml:space="preserve"> disciplines in the </w:t>
      </w:r>
      <w:r>
        <w:t>field dating back to 1998</w:t>
      </w:r>
      <w:r w:rsidR="00386805">
        <w:t>, where I began my career providing technical support for Gateway Computers</w:t>
      </w:r>
      <w:r>
        <w:t>. I have an expansive knowledgebase</w:t>
      </w:r>
      <w:r w:rsidR="002370E6">
        <w:t xml:space="preserve"> in the areas o</w:t>
      </w:r>
      <w:r>
        <w:t>f netw</w:t>
      </w:r>
      <w:r w:rsidR="007B7DAB">
        <w:t>ork design and implementation, network and systems administration, telecommunicatio</w:t>
      </w:r>
      <w:r w:rsidR="004A2415">
        <w:t xml:space="preserve">ns, </w:t>
      </w:r>
      <w:r w:rsidR="007B7DAB">
        <w:t>helpdesk / technical support, and technical process writing. In addition to this I have some working kno</w:t>
      </w:r>
      <w:r w:rsidR="009B01BD">
        <w:t xml:space="preserve">wledge of basic web design (HTML, CSS, </w:t>
      </w:r>
      <w:r w:rsidR="007B7DAB">
        <w:t>JavaScript</w:t>
      </w:r>
      <w:r w:rsidR="009B01BD">
        <w:t>), and rudimentary knowledge of Java, C++, and C#.</w:t>
      </w:r>
    </w:p>
    <w:p w14:paraId="040BBED0" w14:textId="2422EAA1" w:rsidR="00930524" w:rsidRDefault="00BA1D4E" w:rsidP="00BA1D4E">
      <w:pPr>
        <w:pStyle w:val="ListBullet"/>
      </w:pPr>
      <w:r>
        <w:t xml:space="preserve">I </w:t>
      </w:r>
      <w:r w:rsidR="00386805">
        <w:t xml:space="preserve">have some experience in </w:t>
      </w:r>
      <w:r w:rsidR="00930524">
        <w:t xml:space="preserve">the </w:t>
      </w:r>
      <w:r w:rsidR="00386805">
        <w:t xml:space="preserve">IT </w:t>
      </w:r>
      <w:r w:rsidR="00930524">
        <w:t xml:space="preserve">industry </w:t>
      </w:r>
      <w:r w:rsidR="00386805">
        <w:t>since moving to</w:t>
      </w:r>
      <w:r>
        <w:t xml:space="preserve"> Portland, but I am in search of a more fulfilling and permanent position within the local Information Services and Technology</w:t>
      </w:r>
      <w:r w:rsidR="00953E18">
        <w:t xml:space="preserve"> </w:t>
      </w:r>
      <w:r>
        <w:t>or Telecommunications industr</w:t>
      </w:r>
      <w:r w:rsidR="004A2415">
        <w:t>ies.</w:t>
      </w:r>
    </w:p>
    <w:p w14:paraId="2DB0BFB4" w14:textId="2F910B03" w:rsidR="00BA1D4E" w:rsidRDefault="004D5522" w:rsidP="00BA1D4E">
      <w:pPr>
        <w:pStyle w:val="ListBullet"/>
      </w:pPr>
      <w:r>
        <w:t>My long-term goal is to hone my programming knowledge and progress into a more development-based position</w:t>
      </w:r>
      <w:r w:rsidR="00386805">
        <w:t>, such as Automation or Application Development</w:t>
      </w:r>
      <w:r w:rsidR="001738DA">
        <w:t xml:space="preserve"> or a security-type position like ethical hacking.</w:t>
      </w:r>
    </w:p>
    <w:p w14:paraId="52D74CF7" w14:textId="74611707" w:rsidR="00E77979" w:rsidRDefault="00E77979" w:rsidP="00BA1D4E">
      <w:pPr>
        <w:pStyle w:val="ListBullet"/>
      </w:pPr>
      <w:r>
        <w:t>I am very familiar with Windows environments, and moderately familiar with Mac environments. I am in the process of familiarizing myself with Kali Linux for security purposes (ethical hacking).</w:t>
      </w:r>
    </w:p>
    <w:sdt>
      <w:sdtPr>
        <w:id w:val="1513793667"/>
        <w:placeholder>
          <w:docPart w:val="0A6A3E45E7F0448F9DFABB6537568371"/>
        </w:placeholder>
        <w:temporary/>
        <w:showingPlcHdr/>
        <w15:appearance w15:val="hidden"/>
      </w:sdtPr>
      <w:sdtEndPr/>
      <w:sdtContent>
        <w:p w14:paraId="70B71AF4" w14:textId="77777777" w:rsidR="00394A6D" w:rsidRDefault="007D00B3">
          <w:pPr>
            <w:pStyle w:val="Heading1"/>
          </w:pPr>
          <w:r>
            <w:t>Education</w:t>
          </w:r>
        </w:p>
      </w:sdtContent>
    </w:sdt>
    <w:p w14:paraId="3B91F62E" w14:textId="77777777" w:rsidR="00394A6D" w:rsidRDefault="00D14C7D">
      <w:pPr>
        <w:pStyle w:val="Heading2"/>
      </w:pPr>
      <w:r>
        <w:t>Associate of Applied Science</w:t>
      </w:r>
      <w:r w:rsidR="007D00B3">
        <w:t> | </w:t>
      </w:r>
      <w:r>
        <w:t>Jan 2005</w:t>
      </w:r>
      <w:r w:rsidR="007D00B3">
        <w:t> | </w:t>
      </w:r>
      <w:r>
        <w:t>Remington College (Houston, TX)</w:t>
      </w:r>
    </w:p>
    <w:p w14:paraId="699E2025" w14:textId="77777777" w:rsidR="00394A6D" w:rsidRDefault="007D00B3">
      <w:pPr>
        <w:pStyle w:val="ListBullet"/>
      </w:pPr>
      <w:r>
        <w:t xml:space="preserve">Major: </w:t>
      </w:r>
      <w:r w:rsidR="00D14C7D">
        <w:t>Computer Networking Systems Technology</w:t>
      </w:r>
    </w:p>
    <w:p w14:paraId="724418AF" w14:textId="77777777" w:rsidR="00394A6D" w:rsidRDefault="00D14C7D">
      <w:pPr>
        <w:pStyle w:val="ListBullet"/>
      </w:pPr>
      <w:r>
        <w:t>Overall GPA</w:t>
      </w:r>
      <w:r w:rsidR="007D00B3">
        <w:t xml:space="preserve">: </w:t>
      </w:r>
      <w:r>
        <w:t>3.65</w:t>
      </w:r>
    </w:p>
    <w:p w14:paraId="3973EB55" w14:textId="77777777" w:rsidR="00D14C7D" w:rsidRDefault="007D00B3" w:rsidP="00D14C7D">
      <w:pPr>
        <w:pStyle w:val="ListBullet"/>
      </w:pPr>
      <w:r>
        <w:t xml:space="preserve">Related coursework: </w:t>
      </w:r>
      <w:r w:rsidR="00D14C7D" w:rsidRPr="00D14C7D">
        <w:t>Computer Fundamentals, Packaged Applications, Programming I, Networking Concepts, Computer Architecture, Networking Essentials, Network Implementation &amp; Support, Enterprise Servers</w:t>
      </w:r>
    </w:p>
    <w:p w14:paraId="2F17FC2A" w14:textId="057F42B1" w:rsidR="00394A6D" w:rsidRDefault="00D14C7D" w:rsidP="00D14C7D">
      <w:pPr>
        <w:pStyle w:val="ListBullet"/>
      </w:pPr>
      <w:r w:rsidRPr="00D14C7D">
        <w:t>Awards: President's List (</w:t>
      </w:r>
      <w:r>
        <w:t>4.0 GPA</w:t>
      </w:r>
      <w:r w:rsidR="00386805">
        <w:t>)</w:t>
      </w:r>
      <w:r>
        <w:t xml:space="preserve"> - </w:t>
      </w:r>
      <w:r w:rsidRPr="00D14C7D">
        <w:t>5 of 8 quarters</w:t>
      </w:r>
    </w:p>
    <w:sdt>
      <w:sdtPr>
        <w:id w:val="495469907"/>
        <w:placeholder>
          <w:docPart w:val="C8CA74B1AD2E410B9D104BD77299127B"/>
        </w:placeholder>
        <w:temporary/>
        <w:showingPlcHdr/>
        <w15:appearance w15:val="hidden"/>
      </w:sdtPr>
      <w:sdtEndPr/>
      <w:sdtContent>
        <w:p w14:paraId="46319A65" w14:textId="77777777" w:rsidR="00394A6D" w:rsidRDefault="007D00B3">
          <w:pPr>
            <w:pStyle w:val="Heading1"/>
          </w:pPr>
          <w:r>
            <w:t>Skills &amp; Abilities</w:t>
          </w:r>
        </w:p>
      </w:sdtContent>
    </w:sdt>
    <w:p w14:paraId="77FCE4F0" w14:textId="77777777" w:rsidR="00394A6D" w:rsidRDefault="0061613C">
      <w:pPr>
        <w:pStyle w:val="Heading2"/>
      </w:pPr>
      <w:r>
        <w:t>Leadership</w:t>
      </w:r>
    </w:p>
    <w:p w14:paraId="1C6DCA0C" w14:textId="77777777" w:rsidR="006E6F8C" w:rsidRDefault="006E6F8C">
      <w:pPr>
        <w:pStyle w:val="ListBullet"/>
      </w:pPr>
      <w:r>
        <w:t>I have trained and led many Technical Support and Managed IT Services teams in my various positions over th</w:t>
      </w:r>
      <w:r w:rsidR="00953E18">
        <w:t xml:space="preserve">e years, </w:t>
      </w:r>
      <w:r>
        <w:t>ranging from 3 to 32 members</w:t>
      </w:r>
      <w:r w:rsidR="00953E18">
        <w:t xml:space="preserve"> strong. In some</w:t>
      </w:r>
      <w:r>
        <w:t xml:space="preserve"> of these positions I was responsible not only for leading the teams </w:t>
      </w:r>
      <w:r w:rsidR="00953E18">
        <w:t>and being their guide for advanced troubleshooting, but also for setting their schedules, and for creating the technical processes they followed.</w:t>
      </w:r>
    </w:p>
    <w:p w14:paraId="3AECE848" w14:textId="77777777" w:rsidR="00953E18" w:rsidRDefault="00953E18">
      <w:pPr>
        <w:pStyle w:val="ListBullet"/>
      </w:pPr>
      <w:r>
        <w:t>I have been the technical lead for several projects over the years ranging from network infrastructure design to server virtualization</w:t>
      </w:r>
      <w:r w:rsidR="00670B2E">
        <w:t xml:space="preserve"> to custom computer building and setup.</w:t>
      </w:r>
    </w:p>
    <w:sdt>
      <w:sdtPr>
        <w:id w:val="-942069497"/>
        <w:placeholder>
          <w:docPart w:val="BDE1A9F85D414FC5BF0FDF82F2391F8C"/>
        </w:placeholder>
        <w:temporary/>
        <w:showingPlcHdr/>
        <w15:appearance w15:val="hidden"/>
      </w:sdtPr>
      <w:sdtEndPr/>
      <w:sdtContent>
        <w:p w14:paraId="2D97D54B" w14:textId="77777777" w:rsidR="00394A6D" w:rsidRDefault="007D00B3">
          <w:pPr>
            <w:pStyle w:val="Heading2"/>
          </w:pPr>
          <w:r>
            <w:t>Sales</w:t>
          </w:r>
        </w:p>
      </w:sdtContent>
    </w:sdt>
    <w:p w14:paraId="34DE6E7F" w14:textId="09F6F7A0" w:rsidR="00394A6D" w:rsidRDefault="00904FB8">
      <w:pPr>
        <w:pStyle w:val="ListBullet"/>
      </w:pPr>
      <w:r>
        <w:t>In many of my customer-facing positions, I have been tasked with making recommendations for upgraded products and services to customers based upon their needs</w:t>
      </w:r>
      <w:r w:rsidR="00386805">
        <w:t xml:space="preserve"> and use</w:t>
      </w:r>
      <w:r>
        <w:t>, and following it through to completing the sale.</w:t>
      </w:r>
    </w:p>
    <w:p w14:paraId="62867231" w14:textId="5E3B835D" w:rsidR="001F545F" w:rsidRDefault="001F545F">
      <w:pPr>
        <w:pStyle w:val="ListBullet"/>
      </w:pPr>
      <w:r>
        <w:t>I have experience with POS systems from both usage and support standpoints</w:t>
      </w:r>
      <w:r w:rsidR="003251B2">
        <w:t>.</w:t>
      </w:r>
    </w:p>
    <w:sdt>
      <w:sdtPr>
        <w:id w:val="1408421060"/>
        <w:placeholder>
          <w:docPart w:val="6D9AE4B8CB6A406D901EF7B1253D672F"/>
        </w:placeholder>
        <w:temporary/>
        <w:showingPlcHdr/>
        <w15:appearance w15:val="hidden"/>
      </w:sdtPr>
      <w:sdtEndPr/>
      <w:sdtContent>
        <w:p w14:paraId="7A5E2224" w14:textId="77777777" w:rsidR="00394A6D" w:rsidRDefault="007D00B3">
          <w:pPr>
            <w:pStyle w:val="Heading2"/>
          </w:pPr>
          <w:r>
            <w:t>Communication</w:t>
          </w:r>
        </w:p>
      </w:sdtContent>
    </w:sdt>
    <w:p w14:paraId="0850AA14" w14:textId="2C2B795A" w:rsidR="00394A6D" w:rsidRDefault="00DA6886">
      <w:pPr>
        <w:pStyle w:val="ListBullet"/>
      </w:pPr>
      <w:r>
        <w:t>I have e</w:t>
      </w:r>
      <w:r w:rsidR="00386805">
        <w:t>xcellent written and oral communication skills</w:t>
      </w:r>
      <w:r w:rsidR="003251B2">
        <w:t>.</w:t>
      </w:r>
    </w:p>
    <w:p w14:paraId="0CFCFAD9" w14:textId="1ADB411F" w:rsidR="00930524" w:rsidRDefault="00DA6886">
      <w:pPr>
        <w:pStyle w:val="ListBullet"/>
      </w:pPr>
      <w:r>
        <w:t>I e</w:t>
      </w:r>
      <w:r w:rsidR="00930524">
        <w:t>asily build rapport with others and lead customer satisfaction survey results</w:t>
      </w:r>
      <w:r w:rsidR="003251B2">
        <w:t>.</w:t>
      </w:r>
    </w:p>
    <w:p w14:paraId="782C8E9F" w14:textId="77777777" w:rsidR="00394A6D" w:rsidRDefault="00A86A10">
      <w:pPr>
        <w:pStyle w:val="Heading1"/>
      </w:pPr>
      <w:r>
        <w:lastRenderedPageBreak/>
        <w:t>Related Experience</w:t>
      </w:r>
    </w:p>
    <w:p w14:paraId="60685B0D" w14:textId="0959083F" w:rsidR="00A86A10" w:rsidRDefault="00930524">
      <w:pPr>
        <w:pStyle w:val="Heading2"/>
      </w:pPr>
      <w:r>
        <w:t>Service Desk Administrator</w:t>
      </w:r>
      <w:r w:rsidR="007D00B3">
        <w:t> | </w:t>
      </w:r>
      <w:r w:rsidR="00481FEA">
        <w:t>Converg</w:t>
      </w:r>
      <w:r>
        <w:t>ence Networks</w:t>
      </w:r>
      <w:r w:rsidR="00934390">
        <w:t xml:space="preserve">                           </w:t>
      </w:r>
      <w:r w:rsidR="00A86A10">
        <w:t xml:space="preserve">                                      </w:t>
      </w:r>
      <w:r w:rsidR="004A2415">
        <w:t xml:space="preserve"> </w:t>
      </w:r>
      <w:r w:rsidR="00A86A10">
        <w:t xml:space="preserve">                  </w:t>
      </w:r>
      <w:r>
        <w:rPr>
          <w:b w:val="0"/>
        </w:rPr>
        <w:t>Milwaukie</w:t>
      </w:r>
      <w:r w:rsidR="00A86A10" w:rsidRPr="004A2415">
        <w:rPr>
          <w:b w:val="0"/>
        </w:rPr>
        <w:t>, OR</w:t>
      </w:r>
      <w:r w:rsidR="00934390">
        <w:rPr>
          <w:b w:val="0"/>
        </w:rPr>
        <w:t xml:space="preserve"> | 2018 - 2020</w:t>
      </w:r>
    </w:p>
    <w:p w14:paraId="49B87FCB" w14:textId="77777777" w:rsidR="001F545F" w:rsidRDefault="001F545F">
      <w:pPr>
        <w:pStyle w:val="ListBullet"/>
      </w:pPr>
      <w:r>
        <w:t>Help desk position for a highly security-minded MSP supporting local hotels, medical sector businesses, government contractors, product manufacturers and fabricators, architectural firms, construction companies, and more.</w:t>
      </w:r>
    </w:p>
    <w:p w14:paraId="69D2EF97" w14:textId="77777777" w:rsidR="001F545F" w:rsidRDefault="001F545F">
      <w:pPr>
        <w:pStyle w:val="ListBullet"/>
      </w:pPr>
      <w:r>
        <w:t>Kept all systems updated for</w:t>
      </w:r>
      <w:r w:rsidRPr="001F545F">
        <w:t xml:space="preserve"> </w:t>
      </w:r>
      <w:r>
        <w:t>various compliance requirements (HIPAA, NIST, PCI-DSS, FISMA).</w:t>
      </w:r>
    </w:p>
    <w:p w14:paraId="1E79F424" w14:textId="02FA7DE4" w:rsidR="00394A6D" w:rsidRDefault="001F545F">
      <w:pPr>
        <w:pStyle w:val="ListBullet"/>
      </w:pPr>
      <w:r>
        <w:t>Inbound support phones and trouble tickets ranging from user account creation / disabling and workstation setups / software installations to urgent network or service down issues</w:t>
      </w:r>
      <w:r w:rsidRPr="001F545F">
        <w:t xml:space="preserve"> </w:t>
      </w:r>
      <w:r>
        <w:t>and everything in between. Responsible for all aspects of the network hardware, servers, and workstations. Escalated tickets as required for Network Administrator and/or vCIO approval before implementing infrastructure changes.</w:t>
      </w:r>
    </w:p>
    <w:p w14:paraId="4797CA91" w14:textId="77777777" w:rsidR="004A2415" w:rsidRDefault="004A2415" w:rsidP="008E1988">
      <w:pPr>
        <w:pStyle w:val="ListBullet"/>
        <w:numPr>
          <w:ilvl w:val="0"/>
          <w:numId w:val="0"/>
        </w:numPr>
      </w:pPr>
    </w:p>
    <w:p w14:paraId="2542ED13" w14:textId="3E9A9578" w:rsidR="00394A6D" w:rsidRDefault="001F545F">
      <w:pPr>
        <w:pStyle w:val="Heading2"/>
      </w:pPr>
      <w:r>
        <w:t>Technical Support I</w:t>
      </w:r>
      <w:r w:rsidR="007D00B3">
        <w:t> | </w:t>
      </w:r>
      <w:r w:rsidR="00EB598B">
        <w:t>Convergys Corporation</w:t>
      </w:r>
      <w:r w:rsidR="00934390">
        <w:t xml:space="preserve">                         </w:t>
      </w:r>
      <w:r w:rsidR="00EB598B">
        <w:t xml:space="preserve">                                                       </w:t>
      </w:r>
      <w:r w:rsidR="00A86A10">
        <w:t xml:space="preserve">           </w:t>
      </w:r>
      <w:r w:rsidR="004A2415">
        <w:t xml:space="preserve"> </w:t>
      </w:r>
      <w:r w:rsidR="00A86A10">
        <w:t xml:space="preserve">       </w:t>
      </w:r>
      <w:r w:rsidR="00EB598B">
        <w:rPr>
          <w:b w:val="0"/>
        </w:rPr>
        <w:t>Wilsonville</w:t>
      </w:r>
      <w:r w:rsidR="00A86A10" w:rsidRPr="004A2415">
        <w:rPr>
          <w:b w:val="0"/>
        </w:rPr>
        <w:t xml:space="preserve">, </w:t>
      </w:r>
      <w:r w:rsidR="00EB598B">
        <w:rPr>
          <w:b w:val="0"/>
        </w:rPr>
        <w:t>OR</w:t>
      </w:r>
      <w:r w:rsidR="00934390">
        <w:rPr>
          <w:b w:val="0"/>
        </w:rPr>
        <w:t xml:space="preserve"> | 2017-2018</w:t>
      </w:r>
    </w:p>
    <w:p w14:paraId="36B91697" w14:textId="77777777" w:rsidR="00EB598B" w:rsidRDefault="00EB598B">
      <w:pPr>
        <w:pStyle w:val="ListBullet"/>
      </w:pPr>
      <w:r w:rsidRPr="00EB598B">
        <w:t>Phone-based technical support under contract for Microsoft Surface.</w:t>
      </w:r>
    </w:p>
    <w:p w14:paraId="138DC7EC" w14:textId="2F1AFCB4" w:rsidR="00394A6D" w:rsidRDefault="00EB598B">
      <w:pPr>
        <w:pStyle w:val="ListBullet"/>
      </w:pPr>
      <w:r w:rsidRPr="00EB598B">
        <w:t xml:space="preserve">Supported residential users under warranty </w:t>
      </w:r>
      <w:r>
        <w:t xml:space="preserve">or with paid out of warranty support </w:t>
      </w:r>
      <w:r w:rsidRPr="00EB598B">
        <w:t>only.</w:t>
      </w:r>
    </w:p>
    <w:p w14:paraId="395D4202" w14:textId="77777777" w:rsidR="00EB598B" w:rsidRDefault="00EB598B" w:rsidP="008E1988">
      <w:pPr>
        <w:pStyle w:val="ListBullet"/>
        <w:numPr>
          <w:ilvl w:val="0"/>
          <w:numId w:val="0"/>
        </w:numPr>
      </w:pPr>
    </w:p>
    <w:p w14:paraId="33E2DAF5" w14:textId="1A58869F" w:rsidR="00EB598B" w:rsidRDefault="00EB598B" w:rsidP="00EB598B">
      <w:pPr>
        <w:pStyle w:val="Heading2"/>
      </w:pPr>
      <w:r>
        <w:t>Software Coordinator | Premiere Island Management Group</w:t>
      </w:r>
      <w:r w:rsidR="00934390">
        <w:t xml:space="preserve">                                                                  </w:t>
      </w:r>
      <w:r w:rsidR="00934390" w:rsidRPr="009914AF">
        <w:rPr>
          <w:b w:val="0"/>
        </w:rPr>
        <w:t>Pensacola</w:t>
      </w:r>
      <w:r w:rsidR="00934390">
        <w:rPr>
          <w:b w:val="0"/>
        </w:rPr>
        <w:t xml:space="preserve"> Beach</w:t>
      </w:r>
      <w:r w:rsidR="00934390" w:rsidRPr="009914AF">
        <w:rPr>
          <w:b w:val="0"/>
        </w:rPr>
        <w:t>, FL</w:t>
      </w:r>
      <w:r w:rsidR="00934390">
        <w:rPr>
          <w:b w:val="0"/>
        </w:rPr>
        <w:t xml:space="preserve"> | 2015 - 2016</w:t>
      </w:r>
    </w:p>
    <w:p w14:paraId="000FB05D" w14:textId="3D9397FD" w:rsidR="00EB598B" w:rsidRDefault="00EB598B" w:rsidP="00EB598B">
      <w:pPr>
        <w:pStyle w:val="ListBullet"/>
      </w:pPr>
      <w:r>
        <w:t>Project-based position</w:t>
      </w:r>
      <w:r w:rsidR="00EE7E68">
        <w:t>.</w:t>
      </w:r>
    </w:p>
    <w:p w14:paraId="20F6B582" w14:textId="014ED12E" w:rsidR="00EB598B" w:rsidRDefault="00EB598B" w:rsidP="00EB598B">
      <w:pPr>
        <w:pStyle w:val="ListBullet"/>
      </w:pPr>
      <w:r w:rsidRPr="00EB598B">
        <w:t>Assisted developers with the design of and Led the internal configuration of a new Guest &amp; Asset Management software being implemented by the management group, who manages a s</w:t>
      </w:r>
      <w:r>
        <w:t>tring</w:t>
      </w:r>
      <w:r w:rsidRPr="00EB598B">
        <w:t xml:space="preserve"> of resort hotels</w:t>
      </w:r>
      <w:r>
        <w:t>, restaurants &amp; boutiques, and beach house rentals</w:t>
      </w:r>
      <w:r w:rsidRPr="00EB598B">
        <w:t xml:space="preserve"> in Pensacola Beach, Florida and the surrounding region</w:t>
      </w:r>
      <w:r>
        <w:t>.</w:t>
      </w:r>
    </w:p>
    <w:p w14:paraId="47BB864F" w14:textId="623A9036" w:rsidR="00EB598B" w:rsidRDefault="00EB598B" w:rsidP="00EB598B">
      <w:pPr>
        <w:pStyle w:val="ListBullet"/>
      </w:pPr>
      <w:r>
        <w:t xml:space="preserve">Acted as </w:t>
      </w:r>
      <w:r w:rsidR="00934390">
        <w:t>liaison between the software development team and the management group staff, communication the needs of the various properties and requesting certain features of the software be changed and designed to meet those needs</w:t>
      </w:r>
      <w:r w:rsidR="00EE7E68">
        <w:t>.</w:t>
      </w:r>
    </w:p>
    <w:p w14:paraId="04328FD8" w14:textId="77777777" w:rsidR="00EB598B" w:rsidRDefault="00EB598B" w:rsidP="008E1988">
      <w:pPr>
        <w:pStyle w:val="ListBullet"/>
        <w:numPr>
          <w:ilvl w:val="0"/>
          <w:numId w:val="0"/>
        </w:numPr>
      </w:pPr>
    </w:p>
    <w:p w14:paraId="204FB2A2" w14:textId="6FB7847C" w:rsidR="00A86A10" w:rsidRDefault="00103FA2" w:rsidP="00A86A10">
      <w:pPr>
        <w:pStyle w:val="Heading2"/>
      </w:pPr>
      <w:r>
        <w:t>Network Administrator</w:t>
      </w:r>
      <w:r w:rsidR="00A86A10">
        <w:t> </w:t>
      </w:r>
      <w:r w:rsidR="00934390">
        <w:t xml:space="preserve">II </w:t>
      </w:r>
      <w:r w:rsidR="00A86A10">
        <w:t>| </w:t>
      </w:r>
      <w:r>
        <w:t>Network Communications of NW FL</w:t>
      </w:r>
      <w:r w:rsidR="00934390">
        <w:t xml:space="preserve">                                                 </w:t>
      </w:r>
      <w:r w:rsidR="009914AF">
        <w:t xml:space="preserve"> </w:t>
      </w:r>
      <w:r w:rsidR="00934390">
        <w:t xml:space="preserve">          </w:t>
      </w:r>
      <w:r w:rsidR="009914AF" w:rsidRPr="009914AF">
        <w:rPr>
          <w:b w:val="0"/>
        </w:rPr>
        <w:t>Pensacola, FL</w:t>
      </w:r>
      <w:r w:rsidR="00934390">
        <w:rPr>
          <w:b w:val="0"/>
        </w:rPr>
        <w:t xml:space="preserve"> | 2014-2015</w:t>
      </w:r>
    </w:p>
    <w:p w14:paraId="2C84ABF9" w14:textId="7BBB5682" w:rsidR="00A86A10" w:rsidRDefault="00934390" w:rsidP="00A86A10">
      <w:pPr>
        <w:pStyle w:val="ListBullet"/>
      </w:pPr>
      <w:r>
        <w:t>MSP and ISP</w:t>
      </w:r>
      <w:r w:rsidR="00EE7E68">
        <w:t>.</w:t>
      </w:r>
    </w:p>
    <w:p w14:paraId="0657ED5B" w14:textId="5CF2B2D5" w:rsidR="008E1988" w:rsidRDefault="008E1988" w:rsidP="00A86A10">
      <w:pPr>
        <w:pStyle w:val="ListBullet"/>
      </w:pPr>
      <w:r w:rsidRPr="008E1988">
        <w:t xml:space="preserve">Trained &amp; </w:t>
      </w:r>
      <w:r>
        <w:t>l</w:t>
      </w:r>
      <w:r w:rsidRPr="008E1988">
        <w:t xml:space="preserve">ed a team providing </w:t>
      </w:r>
      <w:r>
        <w:t>e</w:t>
      </w:r>
      <w:r w:rsidRPr="008E1988">
        <w:t xml:space="preserve">nterprise-level </w:t>
      </w:r>
      <w:r>
        <w:t>M</w:t>
      </w:r>
      <w:r w:rsidRPr="008E1988">
        <w:t xml:space="preserve">anaged IT services </w:t>
      </w:r>
      <w:r>
        <w:t xml:space="preserve">and  Internet services </w:t>
      </w:r>
      <w:r w:rsidRPr="008E1988">
        <w:t>for small businesses</w:t>
      </w:r>
      <w:r w:rsidR="00EE7E68">
        <w:t>.</w:t>
      </w:r>
    </w:p>
    <w:p w14:paraId="3AA8B9D3" w14:textId="65C38E16" w:rsidR="008E1988" w:rsidRDefault="008E1988" w:rsidP="00A86A10">
      <w:pPr>
        <w:pStyle w:val="ListBullet"/>
      </w:pPr>
      <w:r w:rsidRPr="008E1988">
        <w:t>Managed &amp; maintained 50+ VMware vSphere servers (ESXi 4, 5, 6), and approximately 15 physical servers</w:t>
      </w:r>
      <w:r w:rsidR="00EE7E68">
        <w:t>.</w:t>
      </w:r>
    </w:p>
    <w:p w14:paraId="7280D6B9" w14:textId="1A2ED3BC" w:rsidR="008E1988" w:rsidRDefault="008E1988" w:rsidP="00A86A10">
      <w:pPr>
        <w:pStyle w:val="ListBullet"/>
      </w:pPr>
      <w:r w:rsidRPr="008E1988">
        <w:t>Desktop, Laptop &amp; Workstation maintenance, repair &amp; upgrades</w:t>
      </w:r>
      <w:r w:rsidR="00EE7E68">
        <w:t>.</w:t>
      </w:r>
    </w:p>
    <w:p w14:paraId="78C62EFE" w14:textId="77777777" w:rsidR="00A86A10" w:rsidRDefault="00A86A10" w:rsidP="00A86A10">
      <w:pPr>
        <w:pStyle w:val="ListBullet"/>
        <w:numPr>
          <w:ilvl w:val="0"/>
          <w:numId w:val="0"/>
        </w:numPr>
        <w:ind w:left="144" w:hanging="144"/>
      </w:pPr>
    </w:p>
    <w:p w14:paraId="6605C7AC" w14:textId="1B3BA876" w:rsidR="00A86A10" w:rsidRDefault="00103FA2" w:rsidP="00A86A10">
      <w:pPr>
        <w:pStyle w:val="Heading2"/>
      </w:pPr>
      <w:r>
        <w:t>Senior Technical Advisor</w:t>
      </w:r>
      <w:r w:rsidR="008E1988">
        <w:t xml:space="preserve"> &amp; iTunes Account Security Advisor</w:t>
      </w:r>
      <w:r w:rsidR="00A86A10">
        <w:t> | </w:t>
      </w:r>
      <w:r>
        <w:t>Apple, Inc.</w:t>
      </w:r>
      <w:r w:rsidR="008E1988">
        <w:t xml:space="preserve">                                       </w:t>
      </w:r>
      <w:r w:rsidR="008E1988" w:rsidRPr="009914AF">
        <w:rPr>
          <w:b w:val="0"/>
        </w:rPr>
        <w:t>Pensacola, FL</w:t>
      </w:r>
      <w:r w:rsidR="008E1988">
        <w:rPr>
          <w:b w:val="0"/>
        </w:rPr>
        <w:t xml:space="preserve"> | 20</w:t>
      </w:r>
      <w:r w:rsidR="00414F1D">
        <w:rPr>
          <w:b w:val="0"/>
        </w:rPr>
        <w:t xml:space="preserve">11 </w:t>
      </w:r>
      <w:r w:rsidR="008E1988">
        <w:rPr>
          <w:b w:val="0"/>
        </w:rPr>
        <w:t>-</w:t>
      </w:r>
      <w:r w:rsidR="00414F1D">
        <w:rPr>
          <w:b w:val="0"/>
        </w:rPr>
        <w:t xml:space="preserve"> </w:t>
      </w:r>
      <w:r w:rsidR="008E1988">
        <w:rPr>
          <w:b w:val="0"/>
        </w:rPr>
        <w:t>201</w:t>
      </w:r>
      <w:r w:rsidR="00414F1D">
        <w:rPr>
          <w:b w:val="0"/>
        </w:rPr>
        <w:t>4</w:t>
      </w:r>
    </w:p>
    <w:p w14:paraId="26517A4B" w14:textId="05149B4D" w:rsidR="00414F1D" w:rsidRPr="00E86B40" w:rsidRDefault="00414F1D" w:rsidP="00414F1D">
      <w:pPr>
        <w:pStyle w:val="ListBullet"/>
      </w:pPr>
      <w:r w:rsidRPr="00414F1D">
        <w:t xml:space="preserve">Provided advanced </w:t>
      </w:r>
      <w:r>
        <w:t xml:space="preserve">technical </w:t>
      </w:r>
      <w:r w:rsidRPr="00414F1D">
        <w:t>support for</w:t>
      </w:r>
      <w:r>
        <w:t xml:space="preserve"> both</w:t>
      </w:r>
      <w:r w:rsidRPr="00414F1D">
        <w:t xml:space="preserve"> T1 Advisors and end users of iPhone, iPad, iPod Touch &amp; iCloud services</w:t>
      </w:r>
    </w:p>
    <w:p w14:paraId="0D1F7A4A" w14:textId="77777777" w:rsidR="00414F1D" w:rsidRDefault="00414F1D" w:rsidP="00414F1D">
      <w:pPr>
        <w:pStyle w:val="ListBullet"/>
      </w:pPr>
      <w:r>
        <w:t>Provided phone support for Apple ID (iTunes Store, App Store, iCloud) accounts:</w:t>
      </w:r>
    </w:p>
    <w:p w14:paraId="0BA31B63" w14:textId="77777777" w:rsidR="00414F1D" w:rsidRDefault="00414F1D" w:rsidP="00414F1D">
      <w:pPr>
        <w:pStyle w:val="ListBullet"/>
        <w:tabs>
          <w:tab w:val="clear" w:pos="144"/>
          <w:tab w:val="num" w:pos="432"/>
        </w:tabs>
        <w:ind w:left="432"/>
      </w:pPr>
      <w:r>
        <w:t>Account Holder Identity Verification for security &amp; privacy purposes</w:t>
      </w:r>
    </w:p>
    <w:p w14:paraId="0B5E68C7" w14:textId="77777777" w:rsidR="00414F1D" w:rsidRDefault="00414F1D" w:rsidP="00414F1D">
      <w:pPr>
        <w:pStyle w:val="ListBullet"/>
        <w:tabs>
          <w:tab w:val="clear" w:pos="144"/>
          <w:tab w:val="num" w:pos="432"/>
        </w:tabs>
        <w:ind w:left="432"/>
      </w:pPr>
      <w:r>
        <w:t>Disabling and enabling of accounts</w:t>
      </w:r>
    </w:p>
    <w:p w14:paraId="3FE65C88" w14:textId="77777777" w:rsidR="00414F1D" w:rsidRDefault="00414F1D" w:rsidP="00414F1D">
      <w:pPr>
        <w:pStyle w:val="ListBullet"/>
        <w:tabs>
          <w:tab w:val="clear" w:pos="144"/>
          <w:tab w:val="num" w:pos="432"/>
        </w:tabs>
        <w:ind w:left="432"/>
      </w:pPr>
      <w:r>
        <w:t>Password &amp; Security Information reset requests</w:t>
      </w:r>
    </w:p>
    <w:p w14:paraId="037896C4" w14:textId="77777777" w:rsidR="00414F1D" w:rsidRDefault="00414F1D" w:rsidP="00414F1D">
      <w:pPr>
        <w:pStyle w:val="ListBullet"/>
        <w:tabs>
          <w:tab w:val="clear" w:pos="144"/>
          <w:tab w:val="num" w:pos="432"/>
        </w:tabs>
        <w:ind w:left="432"/>
      </w:pPr>
      <w:r>
        <w:t>Accidental purchase refunds</w:t>
      </w:r>
    </w:p>
    <w:p w14:paraId="0F54F2CA" w14:textId="77777777" w:rsidR="00A86A10" w:rsidRDefault="00A86A10" w:rsidP="00414F1D">
      <w:pPr>
        <w:pStyle w:val="ListBullet"/>
        <w:numPr>
          <w:ilvl w:val="0"/>
          <w:numId w:val="0"/>
        </w:numPr>
        <w:ind w:left="144" w:hanging="144"/>
      </w:pPr>
    </w:p>
    <w:p w14:paraId="48F2D91E" w14:textId="1638EBC4" w:rsidR="00A86A10" w:rsidRDefault="003A555C" w:rsidP="00A86A10">
      <w:pPr>
        <w:pStyle w:val="Heading2"/>
      </w:pPr>
      <w:r>
        <w:t xml:space="preserve">Junior </w:t>
      </w:r>
      <w:r w:rsidR="008E1988">
        <w:t>Network Administrator</w:t>
      </w:r>
      <w:r w:rsidR="00A86A10">
        <w:t> | </w:t>
      </w:r>
      <w:r w:rsidR="008E1988">
        <w:t xml:space="preserve">Michles &amp; Booth, P.A.                                                                                                 </w:t>
      </w:r>
      <w:r w:rsidR="008E1988" w:rsidRPr="009914AF">
        <w:rPr>
          <w:b w:val="0"/>
        </w:rPr>
        <w:t>Pensacola, FL</w:t>
      </w:r>
      <w:r w:rsidR="008E1988">
        <w:rPr>
          <w:b w:val="0"/>
        </w:rPr>
        <w:t xml:space="preserve"> | </w:t>
      </w:r>
      <w:r w:rsidR="00414F1D">
        <w:rPr>
          <w:b w:val="0"/>
        </w:rPr>
        <w:t xml:space="preserve">2012 </w:t>
      </w:r>
      <w:r w:rsidR="008E1988">
        <w:rPr>
          <w:b w:val="0"/>
        </w:rPr>
        <w:t>-</w:t>
      </w:r>
      <w:r w:rsidR="00414F1D">
        <w:rPr>
          <w:b w:val="0"/>
        </w:rPr>
        <w:t xml:space="preserve"> 2012</w:t>
      </w:r>
    </w:p>
    <w:p w14:paraId="4B52E196" w14:textId="117DA2CD" w:rsidR="00A86A10" w:rsidRDefault="00414F1D" w:rsidP="008E1988">
      <w:pPr>
        <w:pStyle w:val="ListBullet"/>
        <w:keepNext/>
        <w:keepLines/>
        <w:spacing w:before="200" w:after="120"/>
        <w:outlineLvl w:val="1"/>
      </w:pPr>
      <w:r>
        <w:t>Project-based position to virtualize the many physical servers used by the firm and consolidate them into a smaller physical platform. Also provided backup helpdesk services when the Senior Network Administrator needed assistance</w:t>
      </w:r>
      <w:r w:rsidR="00EE7E68">
        <w:t>.</w:t>
      </w:r>
      <w:bookmarkStart w:id="0" w:name="_GoBack"/>
      <w:bookmarkEnd w:id="0"/>
    </w:p>
    <w:sectPr w:rsidR="00A86A10">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2FCFC" w14:textId="77777777" w:rsidR="00847BC6" w:rsidRDefault="00847BC6">
      <w:pPr>
        <w:spacing w:after="0"/>
      </w:pPr>
      <w:r>
        <w:separator/>
      </w:r>
    </w:p>
  </w:endnote>
  <w:endnote w:type="continuationSeparator" w:id="0">
    <w:p w14:paraId="77479C27" w14:textId="77777777" w:rsidR="00847BC6" w:rsidRDefault="00847B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060C8" w14:textId="77777777" w:rsidR="00847BC6" w:rsidRDefault="00847BC6">
      <w:pPr>
        <w:spacing w:after="0"/>
      </w:pPr>
      <w:r>
        <w:separator/>
      </w:r>
    </w:p>
  </w:footnote>
  <w:footnote w:type="continuationSeparator" w:id="0">
    <w:p w14:paraId="1F312467" w14:textId="77777777" w:rsidR="00847BC6" w:rsidRDefault="00847B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42DCE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74A47884"/>
    <w:multiLevelType w:val="hybridMultilevel"/>
    <w:tmpl w:val="43186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856"/>
    <w:rsid w:val="00071594"/>
    <w:rsid w:val="000D1D92"/>
    <w:rsid w:val="000F7B07"/>
    <w:rsid w:val="001015BF"/>
    <w:rsid w:val="00103FA2"/>
    <w:rsid w:val="001738DA"/>
    <w:rsid w:val="001D3304"/>
    <w:rsid w:val="001F545F"/>
    <w:rsid w:val="00204DB2"/>
    <w:rsid w:val="002227AB"/>
    <w:rsid w:val="002370E6"/>
    <w:rsid w:val="003251B2"/>
    <w:rsid w:val="00386805"/>
    <w:rsid w:val="00394A6D"/>
    <w:rsid w:val="003A555C"/>
    <w:rsid w:val="003E2841"/>
    <w:rsid w:val="003F4E41"/>
    <w:rsid w:val="00414F1D"/>
    <w:rsid w:val="00481FEA"/>
    <w:rsid w:val="004A2415"/>
    <w:rsid w:val="004D5522"/>
    <w:rsid w:val="00500F31"/>
    <w:rsid w:val="00533363"/>
    <w:rsid w:val="005B4BB3"/>
    <w:rsid w:val="0061613C"/>
    <w:rsid w:val="00631AF5"/>
    <w:rsid w:val="00670B2E"/>
    <w:rsid w:val="0069284D"/>
    <w:rsid w:val="006C48CD"/>
    <w:rsid w:val="006E6F8C"/>
    <w:rsid w:val="007B7DAB"/>
    <w:rsid w:val="007D00B3"/>
    <w:rsid w:val="00825C7A"/>
    <w:rsid w:val="00847BC6"/>
    <w:rsid w:val="00866081"/>
    <w:rsid w:val="00893382"/>
    <w:rsid w:val="008E1988"/>
    <w:rsid w:val="00904FB8"/>
    <w:rsid w:val="00930524"/>
    <w:rsid w:val="00934390"/>
    <w:rsid w:val="00953E18"/>
    <w:rsid w:val="009914AF"/>
    <w:rsid w:val="009B01BD"/>
    <w:rsid w:val="009C0F6D"/>
    <w:rsid w:val="009F2870"/>
    <w:rsid w:val="009F7B22"/>
    <w:rsid w:val="00A15856"/>
    <w:rsid w:val="00A21CE2"/>
    <w:rsid w:val="00A86A10"/>
    <w:rsid w:val="00B860C1"/>
    <w:rsid w:val="00BA1D4E"/>
    <w:rsid w:val="00D14C7D"/>
    <w:rsid w:val="00D648EA"/>
    <w:rsid w:val="00D67D5E"/>
    <w:rsid w:val="00DA6886"/>
    <w:rsid w:val="00DB4146"/>
    <w:rsid w:val="00E77979"/>
    <w:rsid w:val="00EB598B"/>
    <w:rsid w:val="00EE7E68"/>
    <w:rsid w:val="00F9621B"/>
    <w:rsid w:val="00FC4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0D32B"/>
  <w15:chartTrackingRefBased/>
  <w15:docId w15:val="{81A23605-4061-42C7-BAAA-4B8A3592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paragraph" w:styleId="Date">
    <w:name w:val="Date"/>
    <w:basedOn w:val="Normal"/>
    <w:next w:val="Normal"/>
    <w:link w:val="DateChar"/>
    <w:uiPriority w:val="1"/>
    <w:unhideWhenUsed/>
    <w:qFormat/>
    <w:rsid w:val="00B860C1"/>
    <w:pPr>
      <w:spacing w:before="720"/>
      <w:contextualSpacing/>
    </w:pPr>
    <w:rPr>
      <w:rFonts w:eastAsiaTheme="minorEastAsia" w:cs="Times New Roman"/>
      <w:b/>
      <w:bCs/>
      <w:color w:val="0D0D0D" w:themeColor="text1" w:themeTint="F2"/>
      <w:szCs w:val="22"/>
      <w:lang w:eastAsia="en-US"/>
    </w:rPr>
  </w:style>
  <w:style w:type="character" w:customStyle="1" w:styleId="DateChar">
    <w:name w:val="Date Char"/>
    <w:basedOn w:val="DefaultParagraphFont"/>
    <w:link w:val="Date"/>
    <w:uiPriority w:val="1"/>
    <w:rsid w:val="00B860C1"/>
    <w:rPr>
      <w:rFonts w:eastAsiaTheme="minorEastAsia" w:cs="Times New Roman"/>
      <w:b/>
      <w:bCs/>
      <w:color w:val="0D0D0D" w:themeColor="text1" w:themeTint="F2"/>
      <w:szCs w:val="22"/>
      <w:lang w:eastAsia="en-US"/>
    </w:rPr>
  </w:style>
  <w:style w:type="paragraph" w:customStyle="1" w:styleId="Address">
    <w:name w:val="Address"/>
    <w:basedOn w:val="Normal"/>
    <w:uiPriority w:val="1"/>
    <w:qFormat/>
    <w:rsid w:val="00B860C1"/>
    <w:pPr>
      <w:spacing w:line="336" w:lineRule="auto"/>
      <w:contextualSpacing/>
    </w:pPr>
    <w:rPr>
      <w:rFonts w:eastAsiaTheme="minorEastAsia" w:cs="Times New Roman"/>
      <w:szCs w:val="22"/>
      <w:lang w:eastAsia="en-US"/>
    </w:rPr>
  </w:style>
  <w:style w:type="paragraph" w:styleId="Salutation">
    <w:name w:val="Salutation"/>
    <w:basedOn w:val="Normal"/>
    <w:next w:val="Normal"/>
    <w:link w:val="SalutationChar"/>
    <w:uiPriority w:val="2"/>
    <w:unhideWhenUsed/>
    <w:qFormat/>
    <w:rsid w:val="00B860C1"/>
    <w:pPr>
      <w:spacing w:before="800" w:after="180"/>
    </w:pPr>
    <w:rPr>
      <w:rFonts w:eastAsiaTheme="minorEastAsia" w:cs="Times New Roman"/>
      <w:b/>
      <w:bCs/>
      <w:color w:val="0D0D0D" w:themeColor="text1" w:themeTint="F2"/>
      <w:szCs w:val="22"/>
      <w:lang w:eastAsia="en-US"/>
    </w:rPr>
  </w:style>
  <w:style w:type="character" w:customStyle="1" w:styleId="SalutationChar">
    <w:name w:val="Salutation Char"/>
    <w:basedOn w:val="DefaultParagraphFont"/>
    <w:link w:val="Salutation"/>
    <w:uiPriority w:val="2"/>
    <w:rsid w:val="00B860C1"/>
    <w:rPr>
      <w:rFonts w:eastAsiaTheme="minorEastAsia" w:cs="Times New Roman"/>
      <w:b/>
      <w:bCs/>
      <w:color w:val="0D0D0D" w:themeColor="text1" w:themeTint="F2"/>
      <w:szCs w:val="22"/>
      <w:lang w:eastAsia="en-US"/>
    </w:rPr>
  </w:style>
  <w:style w:type="paragraph" w:styleId="Closing">
    <w:name w:val="Closing"/>
    <w:basedOn w:val="Normal"/>
    <w:next w:val="Signature"/>
    <w:link w:val="ClosingChar"/>
    <w:uiPriority w:val="2"/>
    <w:unhideWhenUsed/>
    <w:qFormat/>
    <w:rsid w:val="00B860C1"/>
    <w:pPr>
      <w:spacing w:before="720" w:after="0"/>
    </w:pPr>
    <w:rPr>
      <w:rFonts w:eastAsiaTheme="minorEastAsia" w:cs="Times New Roman"/>
      <w:b/>
      <w:bCs/>
      <w:color w:val="0D0D0D" w:themeColor="text1" w:themeTint="F2"/>
      <w:szCs w:val="22"/>
      <w:lang w:eastAsia="en-US"/>
    </w:rPr>
  </w:style>
  <w:style w:type="character" w:customStyle="1" w:styleId="ClosingChar">
    <w:name w:val="Closing Char"/>
    <w:basedOn w:val="DefaultParagraphFont"/>
    <w:link w:val="Closing"/>
    <w:uiPriority w:val="2"/>
    <w:rsid w:val="00B860C1"/>
    <w:rPr>
      <w:rFonts w:eastAsiaTheme="minorEastAsia" w:cs="Times New Roman"/>
      <w:b/>
      <w:bCs/>
      <w:color w:val="0D0D0D" w:themeColor="text1" w:themeTint="F2"/>
      <w:szCs w:val="22"/>
      <w:lang w:eastAsia="en-US"/>
    </w:rPr>
  </w:style>
  <w:style w:type="paragraph" w:styleId="Signature">
    <w:name w:val="Signature"/>
    <w:basedOn w:val="Normal"/>
    <w:link w:val="SignatureChar"/>
    <w:uiPriority w:val="2"/>
    <w:unhideWhenUsed/>
    <w:qFormat/>
    <w:rsid w:val="00B860C1"/>
    <w:pPr>
      <w:spacing w:before="1080"/>
      <w:contextualSpacing/>
    </w:pPr>
    <w:rPr>
      <w:rFonts w:eastAsiaTheme="minorEastAsia" w:cs="Times New Roman"/>
      <w:b/>
      <w:bCs/>
      <w:color w:val="0D0D0D" w:themeColor="text1" w:themeTint="F2"/>
      <w:szCs w:val="22"/>
      <w:lang w:eastAsia="en-US"/>
    </w:rPr>
  </w:style>
  <w:style w:type="character" w:customStyle="1" w:styleId="SignatureChar">
    <w:name w:val="Signature Char"/>
    <w:basedOn w:val="DefaultParagraphFont"/>
    <w:link w:val="Signature"/>
    <w:uiPriority w:val="2"/>
    <w:rsid w:val="00B860C1"/>
    <w:rPr>
      <w:rFonts w:eastAsiaTheme="minorEastAsia" w:cs="Times New Roman"/>
      <w:b/>
      <w:bCs/>
      <w:color w:val="0D0D0D" w:themeColor="text1" w:themeTint="F2"/>
      <w:szCs w:val="22"/>
      <w:lang w:eastAsia="en-US"/>
    </w:rPr>
  </w:style>
  <w:style w:type="paragraph" w:styleId="ListParagraph">
    <w:name w:val="List Paragraph"/>
    <w:basedOn w:val="Normal"/>
    <w:uiPriority w:val="34"/>
    <w:unhideWhenUsed/>
    <w:qFormat/>
    <w:rsid w:val="001F5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ad%20Hellfire\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5C8B193CC4457A995409D221B0993C"/>
        <w:category>
          <w:name w:val="General"/>
          <w:gallery w:val="placeholder"/>
        </w:category>
        <w:types>
          <w:type w:val="bbPlcHdr"/>
        </w:types>
        <w:behaviors>
          <w:behavior w:val="content"/>
        </w:behaviors>
        <w:guid w:val="{27974AC5-201E-44CC-942E-152EB8502CC5}"/>
      </w:docPartPr>
      <w:docPartBody>
        <w:p w:rsidR="00CC5144" w:rsidRDefault="00042F7A">
          <w:pPr>
            <w:pStyle w:val="F65C8B193CC4457A995409D221B0993C"/>
          </w:pPr>
          <w:r>
            <w:t>Email</w:t>
          </w:r>
        </w:p>
      </w:docPartBody>
    </w:docPart>
    <w:docPart>
      <w:docPartPr>
        <w:name w:val="0A6A3E45E7F0448F9DFABB6537568371"/>
        <w:category>
          <w:name w:val="General"/>
          <w:gallery w:val="placeholder"/>
        </w:category>
        <w:types>
          <w:type w:val="bbPlcHdr"/>
        </w:types>
        <w:behaviors>
          <w:behavior w:val="content"/>
        </w:behaviors>
        <w:guid w:val="{40BF395E-C2FF-40C2-8AE3-380CD04C1AD0}"/>
      </w:docPartPr>
      <w:docPartBody>
        <w:p w:rsidR="00CC5144" w:rsidRDefault="00042F7A">
          <w:pPr>
            <w:pStyle w:val="0A6A3E45E7F0448F9DFABB6537568371"/>
          </w:pPr>
          <w:r>
            <w:t>Education</w:t>
          </w:r>
        </w:p>
      </w:docPartBody>
    </w:docPart>
    <w:docPart>
      <w:docPartPr>
        <w:name w:val="C8CA74B1AD2E410B9D104BD77299127B"/>
        <w:category>
          <w:name w:val="General"/>
          <w:gallery w:val="placeholder"/>
        </w:category>
        <w:types>
          <w:type w:val="bbPlcHdr"/>
        </w:types>
        <w:behaviors>
          <w:behavior w:val="content"/>
        </w:behaviors>
        <w:guid w:val="{A6D3E335-151B-4B48-BCE5-29F925270025}"/>
      </w:docPartPr>
      <w:docPartBody>
        <w:p w:rsidR="00CC5144" w:rsidRDefault="00042F7A">
          <w:pPr>
            <w:pStyle w:val="C8CA74B1AD2E410B9D104BD77299127B"/>
          </w:pPr>
          <w:r>
            <w:t>Skills &amp; Abilities</w:t>
          </w:r>
        </w:p>
      </w:docPartBody>
    </w:docPart>
    <w:docPart>
      <w:docPartPr>
        <w:name w:val="BDE1A9F85D414FC5BF0FDF82F2391F8C"/>
        <w:category>
          <w:name w:val="General"/>
          <w:gallery w:val="placeholder"/>
        </w:category>
        <w:types>
          <w:type w:val="bbPlcHdr"/>
        </w:types>
        <w:behaviors>
          <w:behavior w:val="content"/>
        </w:behaviors>
        <w:guid w:val="{528803DA-9801-44CA-A654-4D39C36C44EA}"/>
      </w:docPartPr>
      <w:docPartBody>
        <w:p w:rsidR="00CC5144" w:rsidRDefault="00042F7A">
          <w:pPr>
            <w:pStyle w:val="BDE1A9F85D414FC5BF0FDF82F2391F8C"/>
          </w:pPr>
          <w:r>
            <w:t>Sales</w:t>
          </w:r>
        </w:p>
      </w:docPartBody>
    </w:docPart>
    <w:docPart>
      <w:docPartPr>
        <w:name w:val="6D9AE4B8CB6A406D901EF7B1253D672F"/>
        <w:category>
          <w:name w:val="General"/>
          <w:gallery w:val="placeholder"/>
        </w:category>
        <w:types>
          <w:type w:val="bbPlcHdr"/>
        </w:types>
        <w:behaviors>
          <w:behavior w:val="content"/>
        </w:behaviors>
        <w:guid w:val="{8FF88984-96C7-4F1C-B961-646243C2B70E}"/>
      </w:docPartPr>
      <w:docPartBody>
        <w:p w:rsidR="00CC5144" w:rsidRDefault="00042F7A">
          <w:pPr>
            <w:pStyle w:val="6D9AE4B8CB6A406D901EF7B1253D672F"/>
          </w:pPr>
          <w:r>
            <w:t>Communication</w:t>
          </w:r>
        </w:p>
      </w:docPartBody>
    </w:docPart>
    <w:docPart>
      <w:docPartPr>
        <w:name w:val="C84021429D55448095BD7FDF4B0DC60A"/>
        <w:category>
          <w:name w:val="General"/>
          <w:gallery w:val="placeholder"/>
        </w:category>
        <w:types>
          <w:type w:val="bbPlcHdr"/>
        </w:types>
        <w:behaviors>
          <w:behavior w:val="content"/>
        </w:behaviors>
        <w:guid w:val="{C4B41877-09B9-4DCE-90E9-8EFAA31EA03D}"/>
      </w:docPartPr>
      <w:docPartBody>
        <w:p w:rsidR="00CC5144" w:rsidRDefault="009D5CC4" w:rsidP="009D5CC4">
          <w:pPr>
            <w:pStyle w:val="C84021429D55448095BD7FDF4B0DC60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C4"/>
    <w:rsid w:val="00042F7A"/>
    <w:rsid w:val="00050768"/>
    <w:rsid w:val="00133712"/>
    <w:rsid w:val="0019430B"/>
    <w:rsid w:val="003E25BC"/>
    <w:rsid w:val="0046751F"/>
    <w:rsid w:val="00554A1F"/>
    <w:rsid w:val="00943514"/>
    <w:rsid w:val="0099702E"/>
    <w:rsid w:val="009D5CC4"/>
    <w:rsid w:val="00B040AA"/>
    <w:rsid w:val="00CC5144"/>
    <w:rsid w:val="00D22E05"/>
    <w:rsid w:val="00E7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AAB00833046B7BE0F6BAFF31258A8">
    <w:name w:val="F14AAB00833046B7BE0F6BAFF31258A8"/>
  </w:style>
  <w:style w:type="paragraph" w:customStyle="1" w:styleId="ADB14C81EF0349D39B355DA06D3B2508">
    <w:name w:val="ADB14C81EF0349D39B355DA06D3B2508"/>
  </w:style>
  <w:style w:type="paragraph" w:customStyle="1" w:styleId="39E1F3D128B64581B3924A8FA635EFFC">
    <w:name w:val="39E1F3D128B64581B3924A8FA635EFFC"/>
  </w:style>
  <w:style w:type="paragraph" w:customStyle="1" w:styleId="F65C8B193CC4457A995409D221B0993C">
    <w:name w:val="F65C8B193CC4457A995409D221B0993C"/>
  </w:style>
  <w:style w:type="paragraph" w:customStyle="1" w:styleId="62E197D084DF4AD2AB1F38053B1D662C">
    <w:name w:val="62E197D084DF4AD2AB1F38053B1D662C"/>
  </w:style>
  <w:style w:type="paragraph" w:customStyle="1" w:styleId="0CD2E8B68DF548E28D4D8AEB3DCBABA8">
    <w:name w:val="0CD2E8B68DF548E28D4D8AEB3DCBABA8"/>
  </w:style>
  <w:style w:type="paragraph" w:customStyle="1" w:styleId="0A6A3E45E7F0448F9DFABB6537568371">
    <w:name w:val="0A6A3E45E7F0448F9DFABB6537568371"/>
  </w:style>
  <w:style w:type="paragraph" w:customStyle="1" w:styleId="A6792C0959AC4A91BC48366EECE2505D">
    <w:name w:val="A6792C0959AC4A91BC48366EECE2505D"/>
  </w:style>
  <w:style w:type="paragraph" w:customStyle="1" w:styleId="F4CC58D9D41E492086CADEF4F610189B">
    <w:name w:val="F4CC58D9D41E492086CADEF4F610189B"/>
  </w:style>
  <w:style w:type="paragraph" w:customStyle="1" w:styleId="945C984DFDC94101A7116C32756D072F">
    <w:name w:val="945C984DFDC94101A7116C32756D072F"/>
  </w:style>
  <w:style w:type="paragraph" w:customStyle="1" w:styleId="9138B008140B4060A91C96CD6849E326">
    <w:name w:val="9138B008140B4060A91C96CD6849E326"/>
  </w:style>
  <w:style w:type="paragraph" w:customStyle="1" w:styleId="C8CA74B1AD2E410B9D104BD77299127B">
    <w:name w:val="C8CA74B1AD2E410B9D104BD77299127B"/>
  </w:style>
  <w:style w:type="paragraph" w:customStyle="1" w:styleId="96CABE7BF1204B3C9F2E2FB368478CCD">
    <w:name w:val="96CABE7BF1204B3C9F2E2FB368478CCD"/>
  </w:style>
  <w:style w:type="paragraph" w:customStyle="1" w:styleId="9C30F760507A496B8923EFE75616B25D">
    <w:name w:val="9C30F760507A496B8923EFE75616B25D"/>
  </w:style>
  <w:style w:type="paragraph" w:customStyle="1" w:styleId="BDE1A9F85D414FC5BF0FDF82F2391F8C">
    <w:name w:val="BDE1A9F85D414FC5BF0FDF82F2391F8C"/>
  </w:style>
  <w:style w:type="paragraph" w:customStyle="1" w:styleId="222BD68817894358AE31211E75C7A982">
    <w:name w:val="222BD68817894358AE31211E75C7A982"/>
  </w:style>
  <w:style w:type="paragraph" w:customStyle="1" w:styleId="6D9AE4B8CB6A406D901EF7B1253D672F">
    <w:name w:val="6D9AE4B8CB6A406D901EF7B1253D672F"/>
  </w:style>
  <w:style w:type="paragraph" w:customStyle="1" w:styleId="F455B0AA8EE049FC8F0516A99D48ED42">
    <w:name w:val="F455B0AA8EE049FC8F0516A99D48ED42"/>
  </w:style>
  <w:style w:type="paragraph" w:customStyle="1" w:styleId="7BFA4C446F65493A8EE9570F76556EC7">
    <w:name w:val="7BFA4C446F65493A8EE9570F76556EC7"/>
  </w:style>
  <w:style w:type="paragraph" w:customStyle="1" w:styleId="F1619E7010344C0195C218A44AEA8DEC">
    <w:name w:val="F1619E7010344C0195C218A44AEA8DEC"/>
  </w:style>
  <w:style w:type="paragraph" w:customStyle="1" w:styleId="FE49397761DA475EA98A00608696EAA5">
    <w:name w:val="FE49397761DA475EA98A00608696EAA5"/>
  </w:style>
  <w:style w:type="paragraph" w:customStyle="1" w:styleId="8B8748065A154D59A8277F08B4E103AC">
    <w:name w:val="8B8748065A154D59A8277F08B4E103AC"/>
  </w:style>
  <w:style w:type="paragraph" w:customStyle="1" w:styleId="570C870C485D4101B85DBA8B4872E779">
    <w:name w:val="570C870C485D4101B85DBA8B4872E779"/>
  </w:style>
  <w:style w:type="paragraph" w:customStyle="1" w:styleId="9A6D8EB4503B430584162BB6A7FDDBA1">
    <w:name w:val="9A6D8EB4503B430584162BB6A7FDDBA1"/>
  </w:style>
  <w:style w:type="paragraph" w:customStyle="1" w:styleId="182FD8961FCF4C86BCCC5295DE348ADA">
    <w:name w:val="182FD8961FCF4C86BCCC5295DE348ADA"/>
  </w:style>
  <w:style w:type="paragraph" w:customStyle="1" w:styleId="C84021429D55448095BD7FDF4B0DC60A">
    <w:name w:val="C84021429D55448095BD7FDF4B0DC60A"/>
    <w:rsid w:val="009D5CC4"/>
  </w:style>
  <w:style w:type="paragraph" w:customStyle="1" w:styleId="6845140A92CC4D08A1FB4834F90C3B90">
    <w:name w:val="6845140A92CC4D08A1FB4834F90C3B90"/>
    <w:rsid w:val="009D5CC4"/>
  </w:style>
  <w:style w:type="paragraph" w:customStyle="1" w:styleId="5615528FE3974394A772860CC8856C7D">
    <w:name w:val="5615528FE3974394A772860CC8856C7D"/>
    <w:rsid w:val="009D5CC4"/>
  </w:style>
  <w:style w:type="paragraph" w:customStyle="1" w:styleId="E9CFB588519846229017163F9C0DC94B">
    <w:name w:val="E9CFB588519846229017163F9C0DC94B"/>
    <w:rsid w:val="009D5CC4"/>
  </w:style>
  <w:style w:type="paragraph" w:customStyle="1" w:styleId="9E969D70BC0349A99929E1A5A16420A8">
    <w:name w:val="9E969D70BC0349A99929E1A5A16420A8"/>
    <w:rsid w:val="009D5CC4"/>
  </w:style>
  <w:style w:type="paragraph" w:customStyle="1" w:styleId="2E9D64969AE54EE496319732C893FFCD">
    <w:name w:val="2E9D64969AE54EE496319732C893FFCD"/>
    <w:rsid w:val="009D5CC4"/>
  </w:style>
  <w:style w:type="paragraph" w:customStyle="1" w:styleId="440693E6FD404A59B43E683CE3FD1800">
    <w:name w:val="440693E6FD404A59B43E683CE3FD1800"/>
    <w:rsid w:val="009D5CC4"/>
  </w:style>
  <w:style w:type="paragraph" w:customStyle="1" w:styleId="F0071EC59B634E748E1C80915629927D">
    <w:name w:val="F0071EC59B634E748E1C80915629927D"/>
    <w:rsid w:val="009D5CC4"/>
  </w:style>
  <w:style w:type="paragraph" w:customStyle="1" w:styleId="B6D4D0594C124AA29B1E7A70F48E82A6">
    <w:name w:val="B6D4D0594C124AA29B1E7A70F48E82A6"/>
    <w:rsid w:val="009D5CC4"/>
  </w:style>
  <w:style w:type="paragraph" w:customStyle="1" w:styleId="DB54729A6FA44D79BA23E777EA2597A3">
    <w:name w:val="DB54729A6FA44D79BA23E777EA2597A3"/>
    <w:rsid w:val="00943514"/>
  </w:style>
  <w:style w:type="paragraph" w:customStyle="1" w:styleId="7B2D98115C1540469267E48DD3BADC22">
    <w:name w:val="7B2D98115C1540469267E48DD3BADC22"/>
    <w:rsid w:val="00943514"/>
  </w:style>
  <w:style w:type="paragraph" w:customStyle="1" w:styleId="BF0EB22609AA406385051B3B9BE75520">
    <w:name w:val="BF0EB22609AA406385051B3B9BE75520"/>
    <w:rsid w:val="00943514"/>
  </w:style>
  <w:style w:type="paragraph" w:customStyle="1" w:styleId="03551B5906CD4BCA9A8BD04C4498D62F">
    <w:name w:val="03551B5906CD4BCA9A8BD04C4498D62F"/>
    <w:rsid w:val="00943514"/>
  </w:style>
  <w:style w:type="paragraph" w:customStyle="1" w:styleId="241BCAA5CD12468EAFEFEE45BB0CEFE8">
    <w:name w:val="241BCAA5CD12468EAFEFEE45BB0CEFE8"/>
    <w:rsid w:val="00943514"/>
  </w:style>
  <w:style w:type="paragraph" w:customStyle="1" w:styleId="D8BE7F01E3374D2BB092C8225A8954EB">
    <w:name w:val="D8BE7F01E3374D2BB092C8225A8954EB"/>
    <w:rsid w:val="00943514"/>
  </w:style>
  <w:style w:type="paragraph" w:customStyle="1" w:styleId="35C9FD57EE5C47DAB2C5332B8E87EC52">
    <w:name w:val="35C9FD57EE5C47DAB2C5332B8E87EC52"/>
    <w:rsid w:val="00943514"/>
  </w:style>
  <w:style w:type="paragraph" w:customStyle="1" w:styleId="70BA68043EBC44E59C487F069FF8594A">
    <w:name w:val="70BA68043EBC44E59C487F069FF8594A"/>
    <w:rsid w:val="00943514"/>
  </w:style>
  <w:style w:type="paragraph" w:customStyle="1" w:styleId="2AC155F61688456BA60D5F631F735718">
    <w:name w:val="2AC155F61688456BA60D5F631F735718"/>
    <w:rsid w:val="00943514"/>
  </w:style>
  <w:style w:type="paragraph" w:customStyle="1" w:styleId="583FD7DC53884B0BB96BFB94762986F2">
    <w:name w:val="583FD7DC53884B0BB96BFB94762986F2"/>
    <w:rsid w:val="00943514"/>
  </w:style>
  <w:style w:type="paragraph" w:customStyle="1" w:styleId="608EFD82C7C947ECBB2376904EB886A1">
    <w:name w:val="608EFD82C7C947ECBB2376904EB886A1"/>
    <w:rsid w:val="00943514"/>
  </w:style>
  <w:style w:type="paragraph" w:customStyle="1" w:styleId="558891AA01F84BDF8C7738268CCC438A">
    <w:name w:val="558891AA01F84BDF8C7738268CCC438A"/>
    <w:rsid w:val="00943514"/>
  </w:style>
  <w:style w:type="paragraph" w:customStyle="1" w:styleId="35526FE7828D43EDAF1A78265DE68A0C">
    <w:name w:val="35526FE7828D43EDAF1A78265DE68A0C"/>
    <w:rsid w:val="00943514"/>
  </w:style>
  <w:style w:type="paragraph" w:customStyle="1" w:styleId="075DB519830447F5BAD6EE34DAE8C056">
    <w:name w:val="075DB519830447F5BAD6EE34DAE8C056"/>
    <w:rsid w:val="00943514"/>
  </w:style>
  <w:style w:type="paragraph" w:customStyle="1" w:styleId="72F0991D4E3A41C39B1D59065D9F4D6A">
    <w:name w:val="72F0991D4E3A41C39B1D59065D9F4D6A"/>
    <w:rsid w:val="00943514"/>
  </w:style>
  <w:style w:type="paragraph" w:customStyle="1" w:styleId="90534732B0EA47F8930BFCA1B860CF77">
    <w:name w:val="90534732B0EA47F8930BFCA1B860CF77"/>
    <w:rsid w:val="00943514"/>
  </w:style>
  <w:style w:type="paragraph" w:customStyle="1" w:styleId="7537E57CEFE648D4953F39F7E81033AB">
    <w:name w:val="7537E57CEFE648D4953F39F7E81033AB"/>
    <w:rsid w:val="00943514"/>
  </w:style>
  <w:style w:type="paragraph" w:customStyle="1" w:styleId="676608077C9F45D5B5C9B257C2CC5D7E">
    <w:name w:val="676608077C9F45D5B5C9B257C2CC5D7E"/>
    <w:rsid w:val="00943514"/>
  </w:style>
  <w:style w:type="paragraph" w:customStyle="1" w:styleId="58568602C2794506A4285DD21D447315">
    <w:name w:val="58568602C2794506A4285DD21D447315"/>
    <w:rsid w:val="00943514"/>
  </w:style>
  <w:style w:type="paragraph" w:customStyle="1" w:styleId="C78702B10C2C4F29B347BEEA2E3BB490">
    <w:name w:val="C78702B10C2C4F29B347BEEA2E3BB490"/>
    <w:rsid w:val="00943514"/>
  </w:style>
  <w:style w:type="paragraph" w:customStyle="1" w:styleId="D367F7CB74BA4CB7BBA6DC63E463B49A">
    <w:name w:val="D367F7CB74BA4CB7BBA6DC63E463B49A"/>
    <w:rsid w:val="00943514"/>
  </w:style>
  <w:style w:type="paragraph" w:customStyle="1" w:styleId="606AFFE0A5BB40BDA55723416BAFB9E6">
    <w:name w:val="606AFFE0A5BB40BDA55723416BAFB9E6"/>
    <w:rsid w:val="00943514"/>
  </w:style>
  <w:style w:type="paragraph" w:customStyle="1" w:styleId="E9AB6CD7198B4AE58A105A3A7215A1EF">
    <w:name w:val="E9AB6CD7198B4AE58A105A3A7215A1EF"/>
    <w:rsid w:val="00943514"/>
  </w:style>
  <w:style w:type="paragraph" w:customStyle="1" w:styleId="FF1F92D334174A88B4ECE565DC8C84FE">
    <w:name w:val="FF1F92D334174A88B4ECE565DC8C84FE"/>
    <w:rsid w:val="00943514"/>
  </w:style>
  <w:style w:type="paragraph" w:customStyle="1" w:styleId="6A9531C7E7BE404FBAC1274A52E0C5DD">
    <w:name w:val="6A9531C7E7BE404FBAC1274A52E0C5DD"/>
    <w:rsid w:val="00943514"/>
  </w:style>
  <w:style w:type="paragraph" w:customStyle="1" w:styleId="D0F0810F9CCC4042810216E5FFED138B">
    <w:name w:val="D0F0810F9CCC4042810216E5FFED138B"/>
    <w:rsid w:val="00943514"/>
  </w:style>
  <w:style w:type="paragraph" w:customStyle="1" w:styleId="590DA77C66B244639744D92888D25972">
    <w:name w:val="590DA77C66B244639744D92888D25972"/>
    <w:rsid w:val="00943514"/>
  </w:style>
  <w:style w:type="paragraph" w:customStyle="1" w:styleId="113881A91F254258A6BCDD50DB3495EB">
    <w:name w:val="113881A91F254258A6BCDD50DB3495EB"/>
    <w:rsid w:val="00943514"/>
  </w:style>
  <w:style w:type="paragraph" w:customStyle="1" w:styleId="46C003C38F2F40AAB643D8E828A52681">
    <w:name w:val="46C003C38F2F40AAB643D8E828A52681"/>
    <w:rsid w:val="00943514"/>
  </w:style>
  <w:style w:type="paragraph" w:customStyle="1" w:styleId="28E2DF3B743948EE8C5EB6A881519885">
    <w:name w:val="28E2DF3B743948EE8C5EB6A881519885"/>
    <w:rsid w:val="00943514"/>
  </w:style>
  <w:style w:type="paragraph" w:customStyle="1" w:styleId="B2C3F8C7BD40498FAB6505F322F22826">
    <w:name w:val="B2C3F8C7BD40498FAB6505F322F22826"/>
    <w:rsid w:val="00943514"/>
  </w:style>
  <w:style w:type="paragraph" w:customStyle="1" w:styleId="F47DB727E2F84A6AB1477BBF614D6B2A">
    <w:name w:val="F47DB727E2F84A6AB1477BBF614D6B2A"/>
    <w:rsid w:val="00943514"/>
  </w:style>
  <w:style w:type="paragraph" w:customStyle="1" w:styleId="5207BE5EB72B4476ABC1493B98D6C186">
    <w:name w:val="5207BE5EB72B4476ABC1493B98D6C186"/>
    <w:rsid w:val="00943514"/>
  </w:style>
  <w:style w:type="paragraph" w:customStyle="1" w:styleId="12E7F0BC45A04BE1B3B82E8518DB243E">
    <w:name w:val="12E7F0BC45A04BE1B3B82E8518DB243E"/>
    <w:rsid w:val="00943514"/>
  </w:style>
  <w:style w:type="paragraph" w:customStyle="1" w:styleId="C671EA6A93774C29889E1048CB41FA4C">
    <w:name w:val="C671EA6A93774C29889E1048CB41FA4C"/>
    <w:rsid w:val="00943514"/>
  </w:style>
  <w:style w:type="paragraph" w:customStyle="1" w:styleId="ECF9B1A82C7648E581B6A8109654F6E6">
    <w:name w:val="ECF9B1A82C7648E581B6A8109654F6E6"/>
    <w:rsid w:val="00943514"/>
  </w:style>
  <w:style w:type="paragraph" w:customStyle="1" w:styleId="BF72ED6C323848C0B40B2F6E83D7EB3A">
    <w:name w:val="BF72ED6C323848C0B40B2F6E83D7EB3A"/>
    <w:rsid w:val="00943514"/>
  </w:style>
  <w:style w:type="paragraph" w:customStyle="1" w:styleId="AC8017904CAA48B6A4CD74285B9D56C8">
    <w:name w:val="AC8017904CAA48B6A4CD74285B9D56C8"/>
    <w:rsid w:val="00943514"/>
  </w:style>
  <w:style w:type="paragraph" w:customStyle="1" w:styleId="3DAA6AF111AA4F5CBACF21D6CBE3AB32">
    <w:name w:val="3DAA6AF111AA4F5CBACF21D6CBE3AB32"/>
    <w:rsid w:val="00943514"/>
  </w:style>
  <w:style w:type="paragraph" w:customStyle="1" w:styleId="DA0AAA07BC8C48F4BE934D0318001CB1">
    <w:name w:val="DA0AAA07BC8C48F4BE934D0318001CB1"/>
    <w:rsid w:val="00943514"/>
  </w:style>
  <w:style w:type="paragraph" w:customStyle="1" w:styleId="8527554198CD4FD4BD359FB842E2C5B8">
    <w:name w:val="8527554198CD4FD4BD359FB842E2C5B8"/>
    <w:rsid w:val="00050768"/>
  </w:style>
  <w:style w:type="paragraph" w:customStyle="1" w:styleId="707BFF8DBEA64BA083500D6C8DE8073B">
    <w:name w:val="707BFF8DBEA64BA083500D6C8DE8073B"/>
    <w:rsid w:val="00050768"/>
  </w:style>
  <w:style w:type="paragraph" w:customStyle="1" w:styleId="6ED0C5FA774F446289568275AD8FFAB7">
    <w:name w:val="6ED0C5FA774F446289568275AD8FFAB7"/>
    <w:rsid w:val="00050768"/>
  </w:style>
  <w:style w:type="paragraph" w:customStyle="1" w:styleId="18B973FCDECC489E9178FFA40FC97120">
    <w:name w:val="18B973FCDECC489E9178FFA40FC97120"/>
    <w:rsid w:val="000507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8824 SE Flavel St., Apt. 5, Portland, OR 97266</CompanyAddress>
  <CompanyPhone>(850)225-7316</CompanyPhone>
  <CompanyFax/>
  <CompanyEmail>mfrancesco2@gmail.com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F0007-BCF3-431B-B132-D01FAF49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1003</TotalTime>
  <Pages>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 Francesco II</dc:creator>
  <cp:keywords/>
  <cp:lastModifiedBy>Nomad Hellfire</cp:lastModifiedBy>
  <cp:revision>17</cp:revision>
  <dcterms:created xsi:type="dcterms:W3CDTF">2017-04-20T19:03:00Z</dcterms:created>
  <dcterms:modified xsi:type="dcterms:W3CDTF">2020-01-29T00:02:00Z</dcterms:modified>
  <cp:version/>
</cp:coreProperties>
</file>