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F8305B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02057F1" w14:textId="2748E205" w:rsidR="00692703" w:rsidRPr="00CF1A49" w:rsidRDefault="003F763A" w:rsidP="00913946">
            <w:pPr>
              <w:pStyle w:val="Title"/>
            </w:pPr>
            <w:r>
              <w:t>brandon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woods</w:t>
            </w:r>
          </w:p>
          <w:p w14:paraId="23DA9BC2" w14:textId="292F8B14" w:rsidR="00692703" w:rsidRPr="00CF1A49" w:rsidRDefault="003F763A" w:rsidP="00913946">
            <w:pPr>
              <w:pStyle w:val="ContactInfo"/>
              <w:contextualSpacing w:val="0"/>
            </w:pPr>
            <w:r>
              <w:t>1100 Lincoln AVE #30 Walnut Creek CA</w:t>
            </w:r>
            <w:sdt>
              <w:sdtPr>
                <w:alias w:val="Divider dot:"/>
                <w:tag w:val="Divider dot:"/>
                <w:id w:val="-1459182552"/>
                <w:placeholder>
                  <w:docPart w:val="2D570A1137A8459CA8856F11CC27B65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925-542-6676</w:t>
            </w:r>
          </w:p>
          <w:p w14:paraId="149627D6" w14:textId="08BEEC25" w:rsidR="00692703" w:rsidRPr="00CF1A49" w:rsidRDefault="003F763A" w:rsidP="00913946">
            <w:pPr>
              <w:pStyle w:val="ContactInfoEmphasis"/>
              <w:contextualSpacing w:val="0"/>
            </w:pPr>
            <w:r>
              <w:t>Ioxbrandonwoods@gmail.com</w:t>
            </w:r>
            <w:r w:rsidR="00692703" w:rsidRPr="00CF1A49">
              <w:t xml:space="preserve"> </w:t>
            </w:r>
          </w:p>
        </w:tc>
      </w:tr>
      <w:tr w:rsidR="009571D8" w:rsidRPr="00CF1A49" w14:paraId="71B53776" w14:textId="77777777" w:rsidTr="00692703">
        <w:tc>
          <w:tcPr>
            <w:tcW w:w="9360" w:type="dxa"/>
            <w:tcMar>
              <w:top w:w="432" w:type="dxa"/>
            </w:tcMar>
          </w:tcPr>
          <w:p w14:paraId="407F60E6" w14:textId="36C2D79A" w:rsidR="001755A8" w:rsidRPr="00CF1A49" w:rsidRDefault="003F763A" w:rsidP="00913946">
            <w:pPr>
              <w:contextualSpacing w:val="0"/>
            </w:pPr>
            <w:r>
              <w:t>I am familiar with sales through telemarketing and in store, I am also knowledgeable with windows and Linux operating systems and can set up and modify or repair such systems. I consider myself a fast learner and a people person with a lot of motivation to work and to excel in whatever job I am at.</w:t>
            </w:r>
          </w:p>
        </w:tc>
      </w:tr>
    </w:tbl>
    <w:p w14:paraId="501D96E3" w14:textId="77777777" w:rsidR="004E01EB" w:rsidRPr="00CF1A49" w:rsidRDefault="009166C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60984616D6846EC938E2B5F6BD88C7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5AE5722" w14:textId="77777777" w:rsidTr="00D66A52">
        <w:tc>
          <w:tcPr>
            <w:tcW w:w="9355" w:type="dxa"/>
          </w:tcPr>
          <w:p w14:paraId="1A326765" w14:textId="3AE0E249" w:rsidR="001D0BF1" w:rsidRPr="00CF1A49" w:rsidRDefault="003F763A" w:rsidP="001D0BF1">
            <w:pPr>
              <w:pStyle w:val="Heading3"/>
              <w:contextualSpacing w:val="0"/>
              <w:outlineLvl w:val="2"/>
            </w:pPr>
            <w:r>
              <w:t>2020</w:t>
            </w:r>
            <w:r w:rsidR="001D0BF1" w:rsidRPr="00CF1A49">
              <w:t xml:space="preserve"> – </w:t>
            </w:r>
            <w:r>
              <w:t>2021</w:t>
            </w:r>
          </w:p>
          <w:p w14:paraId="1AB55ADF" w14:textId="6A0D3A00" w:rsidR="001D0BF1" w:rsidRPr="00CF1A49" w:rsidRDefault="003F763A" w:rsidP="001D0BF1">
            <w:pPr>
              <w:pStyle w:val="Heading2"/>
              <w:contextualSpacing w:val="0"/>
              <w:outlineLvl w:val="1"/>
            </w:pPr>
            <w:r>
              <w:t>customer service/food runner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Kobe Japan resturaunt </w:t>
            </w:r>
          </w:p>
          <w:p w14:paraId="3A6BD3EF" w14:textId="39299288" w:rsidR="001E3120" w:rsidRPr="00CF1A49" w:rsidRDefault="003F763A" w:rsidP="001D0BF1">
            <w:pPr>
              <w:contextualSpacing w:val="0"/>
            </w:pPr>
            <w:r>
              <w:t>My responsibilities included customer service and running food to customers and taking orders, including ringing orders up on the POS system.</w:t>
            </w:r>
          </w:p>
        </w:tc>
      </w:tr>
      <w:tr w:rsidR="00F61DF9" w:rsidRPr="00CF1A49" w14:paraId="149DCA80" w14:textId="77777777" w:rsidTr="00F61DF9">
        <w:tc>
          <w:tcPr>
            <w:tcW w:w="9355" w:type="dxa"/>
            <w:tcMar>
              <w:top w:w="216" w:type="dxa"/>
            </w:tcMar>
          </w:tcPr>
          <w:p w14:paraId="1C518EFE" w14:textId="1B1DCCC1" w:rsidR="00F61DF9" w:rsidRPr="00CF1A49" w:rsidRDefault="009166C7" w:rsidP="00F61DF9">
            <w:pPr>
              <w:pStyle w:val="Heading3"/>
              <w:contextualSpacing w:val="0"/>
              <w:outlineLvl w:val="2"/>
            </w:pPr>
            <w:r>
              <w:t>2021</w:t>
            </w:r>
            <w:r w:rsidR="00F61DF9" w:rsidRPr="00CF1A49">
              <w:t xml:space="preserve"> – </w:t>
            </w:r>
            <w:r>
              <w:t>2021</w:t>
            </w:r>
          </w:p>
          <w:p w14:paraId="7FE75F5D" w14:textId="278BF294" w:rsidR="00F61DF9" w:rsidRPr="00CF1A49" w:rsidRDefault="009166C7" w:rsidP="00F61DF9">
            <w:pPr>
              <w:pStyle w:val="Heading2"/>
              <w:contextualSpacing w:val="0"/>
              <w:outlineLvl w:val="1"/>
            </w:pPr>
            <w:r>
              <w:t>cashire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Texaco</w:t>
            </w:r>
          </w:p>
          <w:p w14:paraId="6A4282B8" w14:textId="20B4490E" w:rsidR="00F61DF9" w:rsidRDefault="009166C7" w:rsidP="00F61DF9">
            <w:r>
              <w:t xml:space="preserve">My responsibilities included talking to customers helping customers with gas and using the POS system to do transactions, including doing stock and trash and basic janitorial work </w:t>
            </w:r>
          </w:p>
        </w:tc>
      </w:tr>
    </w:tbl>
    <w:sdt>
      <w:sdtPr>
        <w:alias w:val="Education:"/>
        <w:tag w:val="Education:"/>
        <w:id w:val="-1908763273"/>
        <w:placeholder>
          <w:docPart w:val="2EF903591437417BBF50C937050AEB6E"/>
        </w:placeholder>
        <w:temporary/>
        <w:showingPlcHdr/>
        <w15:appearance w15:val="hidden"/>
      </w:sdtPr>
      <w:sdtEndPr/>
      <w:sdtContent>
        <w:p w14:paraId="046E5B6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29AB64C" w14:textId="77777777" w:rsidTr="00D66A52">
        <w:tc>
          <w:tcPr>
            <w:tcW w:w="9355" w:type="dxa"/>
          </w:tcPr>
          <w:p w14:paraId="18B65704" w14:textId="21E4D2A2" w:rsidR="001D0BF1" w:rsidRPr="00CF1A49" w:rsidRDefault="009166C7" w:rsidP="001D0BF1">
            <w:pPr>
              <w:pStyle w:val="Heading3"/>
              <w:contextualSpacing w:val="0"/>
              <w:outlineLvl w:val="2"/>
            </w:pPr>
            <w:r>
              <w:t>2006</w:t>
            </w:r>
            <w:r w:rsidR="001D0BF1" w:rsidRPr="00CF1A49">
              <w:t xml:space="preserve"> </w:t>
            </w:r>
          </w:p>
          <w:p w14:paraId="2634F5F1" w14:textId="4AE8D564" w:rsidR="001D0BF1" w:rsidRPr="00CF1A49" w:rsidRDefault="009166C7" w:rsidP="001D0BF1">
            <w:pPr>
              <w:pStyle w:val="Heading2"/>
              <w:contextualSpacing w:val="0"/>
              <w:outlineLvl w:val="1"/>
            </w:pPr>
            <w:r>
              <w:t>GED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Mt mckineley highschool</w:t>
            </w:r>
          </w:p>
          <w:p w14:paraId="58CBEEF3" w14:textId="50304B59" w:rsidR="007538DC" w:rsidRPr="00CF1A49" w:rsidRDefault="009166C7" w:rsidP="007538DC">
            <w:pPr>
              <w:contextualSpacing w:val="0"/>
            </w:pPr>
            <w:r>
              <w:t>GED excelled in science and technology</w:t>
            </w:r>
          </w:p>
        </w:tc>
      </w:tr>
      <w:tr w:rsidR="00F61DF9" w:rsidRPr="00CF1A49" w14:paraId="723D6B5E" w14:textId="77777777" w:rsidTr="00F61DF9">
        <w:tc>
          <w:tcPr>
            <w:tcW w:w="9355" w:type="dxa"/>
            <w:tcMar>
              <w:top w:w="216" w:type="dxa"/>
            </w:tcMar>
          </w:tcPr>
          <w:p w14:paraId="2450492B" w14:textId="77777777" w:rsidR="00F61DF9" w:rsidRPr="00CF1A49" w:rsidRDefault="009166C7" w:rsidP="00F61DF9">
            <w:pPr>
              <w:pStyle w:val="Heading3"/>
              <w:contextualSpacing w:val="0"/>
              <w:outlineLvl w:val="2"/>
            </w:pPr>
            <w:sdt>
              <w:sdtPr>
                <w:alias w:val="Enter month of school 2:"/>
                <w:tag w:val="Enter month of school 2:"/>
                <w:id w:val="-699555678"/>
                <w:placeholder>
                  <w:docPart w:val="ADCCADC1EDA14CBD8D0C8F202E999DF6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Month</w:t>
                </w:r>
              </w:sdtContent>
            </w:sdt>
            <w:r w:rsidR="00F61DF9" w:rsidRPr="00CF1A49">
              <w:t xml:space="preserve"> </w:t>
            </w:r>
            <w:sdt>
              <w:sdtPr>
                <w:alias w:val="Enter year of school 2:"/>
                <w:tag w:val="Enter year of school 2:"/>
                <w:id w:val="-921796915"/>
                <w:placeholder>
                  <w:docPart w:val="DEEED0D2EF48401DBB0500DAF5F83363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Year</w:t>
                </w:r>
              </w:sdtContent>
            </w:sdt>
          </w:p>
          <w:p w14:paraId="3713BC01" w14:textId="3E7F7FFD" w:rsidR="00F61DF9" w:rsidRPr="00CF1A49" w:rsidRDefault="009166C7" w:rsidP="00F61DF9">
            <w:pPr>
              <w:pStyle w:val="Heading2"/>
              <w:contextualSpacing w:val="0"/>
              <w:outlineLvl w:val="1"/>
            </w:pPr>
            <w:r>
              <w:t>N/a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diablo valley college</w:t>
            </w:r>
          </w:p>
          <w:p w14:paraId="0B2053D9" w14:textId="72E07919" w:rsidR="00F61DF9" w:rsidRDefault="009166C7" w:rsidP="00F61DF9">
            <w:r>
              <w:t xml:space="preserve">Studied Computer Science </w:t>
            </w:r>
          </w:p>
        </w:tc>
      </w:tr>
    </w:tbl>
    <w:sdt>
      <w:sdtPr>
        <w:alias w:val="Skills:"/>
        <w:tag w:val="Skills:"/>
        <w:id w:val="-1392877668"/>
        <w:placeholder>
          <w:docPart w:val="22612B9F4B5C412F90FF9C8EF10C7EB4"/>
        </w:placeholder>
        <w:temporary/>
        <w:showingPlcHdr/>
        <w15:appearance w15:val="hidden"/>
      </w:sdtPr>
      <w:sdtEndPr/>
      <w:sdtContent>
        <w:p w14:paraId="394CF68D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5246369" w14:textId="77777777" w:rsidTr="00CF1A49">
        <w:tc>
          <w:tcPr>
            <w:tcW w:w="4675" w:type="dxa"/>
          </w:tcPr>
          <w:p w14:paraId="589B4D5F" w14:textId="47162BF5" w:rsidR="001E3120" w:rsidRPr="006E1507" w:rsidRDefault="009166C7" w:rsidP="006E1507">
            <w:pPr>
              <w:pStyle w:val="ListBullet"/>
              <w:contextualSpacing w:val="0"/>
            </w:pPr>
            <w:r>
              <w:t>Computers/Technology</w:t>
            </w:r>
          </w:p>
          <w:p w14:paraId="58F420A8" w14:textId="62CE207C" w:rsidR="001F4E6D" w:rsidRPr="006E1507" w:rsidRDefault="009166C7" w:rsidP="006E1507">
            <w:pPr>
              <w:pStyle w:val="ListBullet"/>
              <w:contextualSpacing w:val="0"/>
            </w:pPr>
            <w:r>
              <w:t>Fast Learner</w:t>
            </w:r>
          </w:p>
        </w:tc>
        <w:tc>
          <w:tcPr>
            <w:tcW w:w="4675" w:type="dxa"/>
            <w:tcMar>
              <w:left w:w="360" w:type="dxa"/>
            </w:tcMar>
          </w:tcPr>
          <w:p w14:paraId="2895C37F" w14:textId="469F51B7" w:rsidR="003A0632" w:rsidRPr="006E1507" w:rsidRDefault="009166C7" w:rsidP="006E1507">
            <w:pPr>
              <w:pStyle w:val="ListBullet"/>
              <w:contextualSpacing w:val="0"/>
            </w:pPr>
            <w:r>
              <w:t>Great listener</w:t>
            </w:r>
          </w:p>
          <w:p w14:paraId="14799949" w14:textId="4B9BC507" w:rsidR="001E3120" w:rsidRPr="006E1507" w:rsidRDefault="009166C7" w:rsidP="006E1507">
            <w:pPr>
              <w:pStyle w:val="ListBullet"/>
              <w:contextualSpacing w:val="0"/>
            </w:pPr>
            <w:r>
              <w:t>Motivated</w:t>
            </w:r>
          </w:p>
          <w:p w14:paraId="17FA3733" w14:textId="2B6C91E6" w:rsidR="001E3120" w:rsidRPr="006E1507" w:rsidRDefault="009166C7" w:rsidP="006E1507">
            <w:pPr>
              <w:pStyle w:val="ListBullet"/>
              <w:contextualSpacing w:val="0"/>
            </w:pPr>
            <w:r>
              <w:t>A people person</w:t>
            </w:r>
          </w:p>
        </w:tc>
      </w:tr>
    </w:tbl>
    <w:sdt>
      <w:sdtPr>
        <w:alias w:val="Activities:"/>
        <w:tag w:val="Activities:"/>
        <w:id w:val="1223332893"/>
        <w:placeholder>
          <w:docPart w:val="855E1DDCF2ED445092F5D0A9CD41D98A"/>
        </w:placeholder>
        <w:temporary/>
        <w:showingPlcHdr/>
        <w15:appearance w15:val="hidden"/>
      </w:sdtPr>
      <w:sdtEndPr/>
      <w:sdtContent>
        <w:p w14:paraId="1006A2B7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99D0BC9" w14:textId="178F2E98" w:rsidR="00B51D1B" w:rsidRPr="006E1507" w:rsidRDefault="009166C7" w:rsidP="006E1507">
      <w:r>
        <w:t>My passions include racing and modifying cars /computer repair and updating / PC gaming / writing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7858" w14:textId="77777777" w:rsidR="003F763A" w:rsidRDefault="003F763A" w:rsidP="0068194B">
      <w:r>
        <w:separator/>
      </w:r>
    </w:p>
    <w:p w14:paraId="23AA7EF8" w14:textId="77777777" w:rsidR="003F763A" w:rsidRDefault="003F763A"/>
    <w:p w14:paraId="5ED5B002" w14:textId="77777777" w:rsidR="003F763A" w:rsidRDefault="003F763A"/>
  </w:endnote>
  <w:endnote w:type="continuationSeparator" w:id="0">
    <w:p w14:paraId="6AEB6E5B" w14:textId="77777777" w:rsidR="003F763A" w:rsidRDefault="003F763A" w:rsidP="0068194B">
      <w:r>
        <w:continuationSeparator/>
      </w:r>
    </w:p>
    <w:p w14:paraId="64F57F1C" w14:textId="77777777" w:rsidR="003F763A" w:rsidRDefault="003F763A"/>
    <w:p w14:paraId="391A3E4C" w14:textId="77777777" w:rsidR="003F763A" w:rsidRDefault="003F76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20EE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1EE5" w14:textId="77777777" w:rsidR="003F763A" w:rsidRDefault="003F763A" w:rsidP="0068194B">
      <w:r>
        <w:separator/>
      </w:r>
    </w:p>
    <w:p w14:paraId="72E02136" w14:textId="77777777" w:rsidR="003F763A" w:rsidRDefault="003F763A"/>
    <w:p w14:paraId="1B6715A5" w14:textId="77777777" w:rsidR="003F763A" w:rsidRDefault="003F763A"/>
  </w:footnote>
  <w:footnote w:type="continuationSeparator" w:id="0">
    <w:p w14:paraId="53DD3C4B" w14:textId="77777777" w:rsidR="003F763A" w:rsidRDefault="003F763A" w:rsidP="0068194B">
      <w:r>
        <w:continuationSeparator/>
      </w:r>
    </w:p>
    <w:p w14:paraId="695EF9B6" w14:textId="77777777" w:rsidR="003F763A" w:rsidRDefault="003F763A"/>
    <w:p w14:paraId="7B9EAD9B" w14:textId="77777777" w:rsidR="003F763A" w:rsidRDefault="003F76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846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06BE66" wp14:editId="02C32A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90C6F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3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763A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66C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BFF7E"/>
  <w15:chartTrackingRefBased/>
  <w15:docId w15:val="{AC5F1B61-0FE9-4DA7-A34E-41151F8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XROGUE\AppData\Local\Microsoft\Office\16.0\DTS\en-US%7bE649F3AB-06F5-4D90-8C7E-A67B2E345BFA%7d\%7b40FEA4AC-D21E-4C83-A28B-A0BF82BD8C25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570A1137A8459CA8856F11CC27B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5388-1C79-4A9C-BB50-6E84DAC58D0A}"/>
      </w:docPartPr>
      <w:docPartBody>
        <w:p w:rsidR="00000000" w:rsidRDefault="00683EB1">
          <w:pPr>
            <w:pStyle w:val="2D570A1137A8459CA8856F11CC27B65E"/>
          </w:pPr>
          <w:r w:rsidRPr="00CF1A49">
            <w:t>·</w:t>
          </w:r>
        </w:p>
      </w:docPartBody>
    </w:docPart>
    <w:docPart>
      <w:docPartPr>
        <w:name w:val="460984616D6846EC938E2B5F6BD8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4AE7B-BA24-4950-BBB3-2D25785D9ED6}"/>
      </w:docPartPr>
      <w:docPartBody>
        <w:p w:rsidR="00000000" w:rsidRDefault="00683EB1">
          <w:pPr>
            <w:pStyle w:val="460984616D6846EC938E2B5F6BD88C7E"/>
          </w:pPr>
          <w:r w:rsidRPr="00CF1A49">
            <w:t>Experience</w:t>
          </w:r>
        </w:p>
      </w:docPartBody>
    </w:docPart>
    <w:docPart>
      <w:docPartPr>
        <w:name w:val="2EF903591437417BBF50C937050AE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FE01D-565A-42C9-881E-6A3E81A7080F}"/>
      </w:docPartPr>
      <w:docPartBody>
        <w:p w:rsidR="00000000" w:rsidRDefault="00683EB1">
          <w:pPr>
            <w:pStyle w:val="2EF903591437417BBF50C937050AEB6E"/>
          </w:pPr>
          <w:r w:rsidRPr="00CF1A49">
            <w:t>Education</w:t>
          </w:r>
        </w:p>
      </w:docPartBody>
    </w:docPart>
    <w:docPart>
      <w:docPartPr>
        <w:name w:val="ADCCADC1EDA14CBD8D0C8F202E99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23DF8-9F18-4F4C-AFCC-44461C03C8E6}"/>
      </w:docPartPr>
      <w:docPartBody>
        <w:p w:rsidR="00000000" w:rsidRDefault="00683EB1">
          <w:pPr>
            <w:pStyle w:val="ADCCADC1EDA14CBD8D0C8F202E999DF6"/>
          </w:pPr>
          <w:r w:rsidRPr="00CF1A49">
            <w:t>Month</w:t>
          </w:r>
        </w:p>
      </w:docPartBody>
    </w:docPart>
    <w:docPart>
      <w:docPartPr>
        <w:name w:val="DEEED0D2EF48401DBB0500DAF5F83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68BA1-9CC3-46A8-89FC-83CA9C290467}"/>
      </w:docPartPr>
      <w:docPartBody>
        <w:p w:rsidR="00000000" w:rsidRDefault="00683EB1">
          <w:pPr>
            <w:pStyle w:val="DEEED0D2EF48401DBB0500DAF5F83363"/>
          </w:pPr>
          <w:r w:rsidRPr="00CF1A49">
            <w:t>Year</w:t>
          </w:r>
        </w:p>
      </w:docPartBody>
    </w:docPart>
    <w:docPart>
      <w:docPartPr>
        <w:name w:val="22612B9F4B5C412F90FF9C8EF10C7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9209A-DFB3-4353-8247-C182430CB942}"/>
      </w:docPartPr>
      <w:docPartBody>
        <w:p w:rsidR="00000000" w:rsidRDefault="00683EB1">
          <w:pPr>
            <w:pStyle w:val="22612B9F4B5C412F90FF9C8EF10C7EB4"/>
          </w:pPr>
          <w:r w:rsidRPr="00CF1A49">
            <w:t>Skills</w:t>
          </w:r>
        </w:p>
      </w:docPartBody>
    </w:docPart>
    <w:docPart>
      <w:docPartPr>
        <w:name w:val="855E1DDCF2ED445092F5D0A9CD41D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65730-61BD-439A-AA1C-945C83651C0F}"/>
      </w:docPartPr>
      <w:docPartBody>
        <w:p w:rsidR="00000000" w:rsidRDefault="00683EB1">
          <w:pPr>
            <w:pStyle w:val="855E1DDCF2ED445092F5D0A9CD41D98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A80641D774791B27FE6A2CF46D5F0">
    <w:name w:val="520A80641D774791B27FE6A2CF46D5F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7B81E1992764BBCA466433AEE2169B1">
    <w:name w:val="87B81E1992764BBCA466433AEE2169B1"/>
  </w:style>
  <w:style w:type="paragraph" w:customStyle="1" w:styleId="941A060695B7444E87E12D4E5E00A157">
    <w:name w:val="941A060695B7444E87E12D4E5E00A157"/>
  </w:style>
  <w:style w:type="paragraph" w:customStyle="1" w:styleId="2D570A1137A8459CA8856F11CC27B65E">
    <w:name w:val="2D570A1137A8459CA8856F11CC27B65E"/>
  </w:style>
  <w:style w:type="paragraph" w:customStyle="1" w:styleId="739F913E9A094161941FBDAD032C7DB2">
    <w:name w:val="739F913E9A094161941FBDAD032C7DB2"/>
  </w:style>
  <w:style w:type="paragraph" w:customStyle="1" w:styleId="E2C8DC9A72184AC3B77F7B132FAF17C6">
    <w:name w:val="E2C8DC9A72184AC3B77F7B132FAF17C6"/>
  </w:style>
  <w:style w:type="paragraph" w:customStyle="1" w:styleId="7E2F01CE3BA4492F910C65165D7C32EC">
    <w:name w:val="7E2F01CE3BA4492F910C65165D7C32EC"/>
  </w:style>
  <w:style w:type="paragraph" w:customStyle="1" w:styleId="C53819AC869B4565B9440139D4CB576D">
    <w:name w:val="C53819AC869B4565B9440139D4CB576D"/>
  </w:style>
  <w:style w:type="paragraph" w:customStyle="1" w:styleId="7CA5AA1E19814D67BE9123C43A141A3C">
    <w:name w:val="7CA5AA1E19814D67BE9123C43A141A3C"/>
  </w:style>
  <w:style w:type="paragraph" w:customStyle="1" w:styleId="B067CFD9CAE04283A4EA134CCE21523C">
    <w:name w:val="B067CFD9CAE04283A4EA134CCE21523C"/>
  </w:style>
  <w:style w:type="paragraph" w:customStyle="1" w:styleId="42BAB19111AB477A8CF7BE84D663B9E4">
    <w:name w:val="42BAB19111AB477A8CF7BE84D663B9E4"/>
  </w:style>
  <w:style w:type="paragraph" w:customStyle="1" w:styleId="460984616D6846EC938E2B5F6BD88C7E">
    <w:name w:val="460984616D6846EC938E2B5F6BD88C7E"/>
  </w:style>
  <w:style w:type="paragraph" w:customStyle="1" w:styleId="87DEB0AED3634AD3A74DDEDBB6A11A65">
    <w:name w:val="87DEB0AED3634AD3A74DDEDBB6A11A65"/>
  </w:style>
  <w:style w:type="paragraph" w:customStyle="1" w:styleId="6489857017EF4AABADD21D6C9DB3ED22">
    <w:name w:val="6489857017EF4AABADD21D6C9DB3ED22"/>
  </w:style>
  <w:style w:type="paragraph" w:customStyle="1" w:styleId="EC5013DF90E146609CF561686550E9E6">
    <w:name w:val="EC5013DF90E146609CF561686550E9E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5CD6EBA855F45E089A404328EE83E8F">
    <w:name w:val="E5CD6EBA855F45E089A404328EE83E8F"/>
  </w:style>
  <w:style w:type="paragraph" w:customStyle="1" w:styleId="BA759B1CE8F1416192A08CF2D94B4422">
    <w:name w:val="BA759B1CE8F1416192A08CF2D94B4422"/>
  </w:style>
  <w:style w:type="paragraph" w:customStyle="1" w:styleId="7B5497CCF96E4AFF880D040A69E30815">
    <w:name w:val="7B5497CCF96E4AFF880D040A69E30815"/>
  </w:style>
  <w:style w:type="paragraph" w:customStyle="1" w:styleId="731D80BE977C4C159B777BFA13BB44D2">
    <w:name w:val="731D80BE977C4C159B777BFA13BB44D2"/>
  </w:style>
  <w:style w:type="paragraph" w:customStyle="1" w:styleId="FC0A736E16DE41E39D16EDCCC9800B3A">
    <w:name w:val="FC0A736E16DE41E39D16EDCCC9800B3A"/>
  </w:style>
  <w:style w:type="paragraph" w:customStyle="1" w:styleId="E9E360FE12FA43D6A16CC716397B7B55">
    <w:name w:val="E9E360FE12FA43D6A16CC716397B7B55"/>
  </w:style>
  <w:style w:type="paragraph" w:customStyle="1" w:styleId="CD90CCD5EC4B490987BACCF27ADC93EB">
    <w:name w:val="CD90CCD5EC4B490987BACCF27ADC93EB"/>
  </w:style>
  <w:style w:type="paragraph" w:customStyle="1" w:styleId="2EF903591437417BBF50C937050AEB6E">
    <w:name w:val="2EF903591437417BBF50C937050AEB6E"/>
  </w:style>
  <w:style w:type="paragraph" w:customStyle="1" w:styleId="7C71687CEE7F4F4488F7BD3CF1D3A218">
    <w:name w:val="7C71687CEE7F4F4488F7BD3CF1D3A218"/>
  </w:style>
  <w:style w:type="paragraph" w:customStyle="1" w:styleId="2E4D8F90CFC449E6B099AF23C2C92E2D">
    <w:name w:val="2E4D8F90CFC449E6B099AF23C2C92E2D"/>
  </w:style>
  <w:style w:type="paragraph" w:customStyle="1" w:styleId="DA1A41F151C847CC84E5DBA0FE1EA80A">
    <w:name w:val="DA1A41F151C847CC84E5DBA0FE1EA80A"/>
  </w:style>
  <w:style w:type="paragraph" w:customStyle="1" w:styleId="45503829DA8D4EC08F5D58321D52069C">
    <w:name w:val="45503829DA8D4EC08F5D58321D52069C"/>
  </w:style>
  <w:style w:type="paragraph" w:customStyle="1" w:styleId="431A3D5CE8DB4237A1249AAF4883875F">
    <w:name w:val="431A3D5CE8DB4237A1249AAF4883875F"/>
  </w:style>
  <w:style w:type="paragraph" w:customStyle="1" w:styleId="ADCCADC1EDA14CBD8D0C8F202E999DF6">
    <w:name w:val="ADCCADC1EDA14CBD8D0C8F202E999DF6"/>
  </w:style>
  <w:style w:type="paragraph" w:customStyle="1" w:styleId="DEEED0D2EF48401DBB0500DAF5F83363">
    <w:name w:val="DEEED0D2EF48401DBB0500DAF5F83363"/>
  </w:style>
  <w:style w:type="paragraph" w:customStyle="1" w:styleId="2DC5FA5D64494A7BBCD484233F014FBD">
    <w:name w:val="2DC5FA5D64494A7BBCD484233F014FBD"/>
  </w:style>
  <w:style w:type="paragraph" w:customStyle="1" w:styleId="7644BCC5C1CB4ABDB88E5FC1D538ACE3">
    <w:name w:val="7644BCC5C1CB4ABDB88E5FC1D538ACE3"/>
  </w:style>
  <w:style w:type="paragraph" w:customStyle="1" w:styleId="A541961473EE4B42A9FDFE8489FDD2AB">
    <w:name w:val="A541961473EE4B42A9FDFE8489FDD2AB"/>
  </w:style>
  <w:style w:type="paragraph" w:customStyle="1" w:styleId="22612B9F4B5C412F90FF9C8EF10C7EB4">
    <w:name w:val="22612B9F4B5C412F90FF9C8EF10C7EB4"/>
  </w:style>
  <w:style w:type="paragraph" w:customStyle="1" w:styleId="16F6A050D1DF40EF9D1B194DDA594562">
    <w:name w:val="16F6A050D1DF40EF9D1B194DDA594562"/>
  </w:style>
  <w:style w:type="paragraph" w:customStyle="1" w:styleId="547F690236564C728752BDAEC513FA45">
    <w:name w:val="547F690236564C728752BDAEC513FA45"/>
  </w:style>
  <w:style w:type="paragraph" w:customStyle="1" w:styleId="8C1D49CDE1D9418EA1B384DFDB5AAF0C">
    <w:name w:val="8C1D49CDE1D9418EA1B384DFDB5AAF0C"/>
  </w:style>
  <w:style w:type="paragraph" w:customStyle="1" w:styleId="6539FAB25740407684EDA48FE9772E44">
    <w:name w:val="6539FAB25740407684EDA48FE9772E44"/>
  </w:style>
  <w:style w:type="paragraph" w:customStyle="1" w:styleId="64135121699C4BD3931460824C62E606">
    <w:name w:val="64135121699C4BD3931460824C62E606"/>
  </w:style>
  <w:style w:type="paragraph" w:customStyle="1" w:styleId="855E1DDCF2ED445092F5D0A9CD41D98A">
    <w:name w:val="855E1DDCF2ED445092F5D0A9CD41D98A"/>
  </w:style>
  <w:style w:type="paragraph" w:customStyle="1" w:styleId="E582436E27804591BB4ECB8D654E019D">
    <w:name w:val="E582436E27804591BB4ECB8D654E0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{40FEA4AC-D21E-4C83-A28B-A0BF82BD8C25}tf16402488_win32.dotx</Template>
  <TotalTime>17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IOXROGUE</dc:creator>
  <cp:keywords/>
  <dc:description/>
  <cp:lastModifiedBy>brandon woods</cp:lastModifiedBy>
  <cp:revision>1</cp:revision>
  <dcterms:created xsi:type="dcterms:W3CDTF">2021-09-01T02:44:00Z</dcterms:created>
  <dcterms:modified xsi:type="dcterms:W3CDTF">2021-09-01T03:01:00Z</dcterms:modified>
  <cp:category/>
</cp:coreProperties>
</file>