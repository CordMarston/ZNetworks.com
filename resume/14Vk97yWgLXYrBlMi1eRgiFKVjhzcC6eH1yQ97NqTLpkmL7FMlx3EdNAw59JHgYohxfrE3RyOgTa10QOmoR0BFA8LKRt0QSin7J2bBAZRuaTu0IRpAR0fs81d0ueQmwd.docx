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E36775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DB0EB73" w14:textId="77777777" w:rsidR="00692703" w:rsidRPr="00CF1A49" w:rsidRDefault="00BD1E34" w:rsidP="00913946">
            <w:pPr>
              <w:pStyle w:val="Title"/>
            </w:pPr>
            <w:r>
              <w:t>PAUL</w:t>
            </w:r>
            <w:r w:rsidR="00692703" w:rsidRPr="00CF1A49">
              <w:t xml:space="preserve"> </w:t>
            </w:r>
            <w:r w:rsidRPr="001A3F3C">
              <w:t>CHOE</w:t>
            </w:r>
          </w:p>
          <w:p w14:paraId="17456D80" w14:textId="17EF0E61" w:rsidR="00692703" w:rsidRPr="00CF1A49" w:rsidRDefault="00BD1E34" w:rsidP="00913946">
            <w:pPr>
              <w:pStyle w:val="ContactInfo"/>
              <w:contextualSpacing w:val="0"/>
            </w:pPr>
            <w:r>
              <w:t>1145 4TH AVENUE, LOS ANGELES, CA 90019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C5158FC1BE647CBA013311E3E91267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213-</w:t>
            </w:r>
            <w:r w:rsidR="00C201C2">
              <w:t>444</w:t>
            </w:r>
            <w:r>
              <w:t>-8</w:t>
            </w:r>
            <w:r w:rsidR="00C201C2">
              <w:t>687</w:t>
            </w:r>
          </w:p>
          <w:p w14:paraId="5D868F5B" w14:textId="77777777" w:rsidR="00692703" w:rsidRPr="00CF1A49" w:rsidRDefault="00BD1E34" w:rsidP="00913946">
            <w:pPr>
              <w:pStyle w:val="ContactInfoEmphasis"/>
              <w:contextualSpacing w:val="0"/>
            </w:pPr>
            <w:r>
              <w:t>paulchoe@gmail.com</w:t>
            </w:r>
          </w:p>
        </w:tc>
      </w:tr>
      <w:tr w:rsidR="009571D8" w:rsidRPr="00CF1A49" w14:paraId="4F0429A3" w14:textId="77777777" w:rsidTr="00692703">
        <w:tc>
          <w:tcPr>
            <w:tcW w:w="9360" w:type="dxa"/>
            <w:tcMar>
              <w:top w:w="432" w:type="dxa"/>
            </w:tcMar>
          </w:tcPr>
          <w:p w14:paraId="671A129B" w14:textId="050B374F" w:rsidR="00EE4150" w:rsidRPr="00EE4150" w:rsidRDefault="00EE4150" w:rsidP="00EE4150">
            <w:pPr>
              <w:keepNext/>
              <w:keepLines/>
              <w:spacing w:before="400" w:after="200"/>
              <w:outlineLvl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OBJECTIVE</w:t>
            </w:r>
          </w:p>
          <w:p w14:paraId="5A8C2F6C" w14:textId="32934A31" w:rsidR="001755A8" w:rsidRPr="00CF1A49" w:rsidRDefault="00EE4150" w:rsidP="00EE4150">
            <w:pPr>
              <w:contextualSpacing w:val="0"/>
            </w:pPr>
            <w:r>
              <w:t xml:space="preserve"> Build</w:t>
            </w:r>
            <w:r w:rsidR="00B83E74">
              <w:t xml:space="preserve"> </w:t>
            </w:r>
            <w:r>
              <w:t xml:space="preserve">and achieve a career as </w:t>
            </w:r>
            <w:r w:rsidR="00C201C2">
              <w:t xml:space="preserve">a </w:t>
            </w:r>
            <w:r w:rsidR="00801E1B">
              <w:t>network</w:t>
            </w:r>
            <w:r w:rsidR="00C201C2" w:rsidRPr="00C201C2">
              <w:t xml:space="preserve"> engineer</w:t>
            </w:r>
            <w:r w:rsidR="00801E1B">
              <w:t xml:space="preserve"> </w:t>
            </w:r>
            <w:r w:rsidR="00C201C2" w:rsidRPr="00C201C2">
              <w:t xml:space="preserve">or </w:t>
            </w:r>
            <w:r w:rsidR="00801E1B">
              <w:t>systems architect</w:t>
            </w:r>
            <w:r w:rsidR="00C201C2" w:rsidRPr="00C201C2">
              <w:t xml:space="preserve"> </w:t>
            </w:r>
            <w:r w:rsidR="00801E1B">
              <w:t>on</w:t>
            </w:r>
            <w:r w:rsidR="00C201C2" w:rsidRPr="00C201C2">
              <w:t xml:space="preserve"> </w:t>
            </w:r>
            <w:bookmarkStart w:id="0" w:name="_GoBack"/>
            <w:bookmarkEnd w:id="0"/>
            <w:r w:rsidR="00C201C2" w:rsidRPr="00C201C2">
              <w:t>distributed client/server or Internet/Intranet environment</w:t>
            </w:r>
          </w:p>
        </w:tc>
      </w:tr>
    </w:tbl>
    <w:p w14:paraId="6DBE1F2A" w14:textId="77777777" w:rsidR="004E01EB" w:rsidRPr="00CF1A49" w:rsidRDefault="001E74B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4FF3B4673C04FC38F7C92A01ED2709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73AFA0A5" w14:textId="77777777" w:rsidTr="00BF2AEE">
        <w:tc>
          <w:tcPr>
            <w:tcW w:w="9290" w:type="dxa"/>
            <w:tcMar>
              <w:top w:w="216" w:type="dxa"/>
            </w:tcMar>
          </w:tcPr>
          <w:p w14:paraId="3C6C6126" w14:textId="2071EA7C" w:rsidR="00BF2AEE" w:rsidRPr="000642E1" w:rsidRDefault="00BF2AEE" w:rsidP="00BF2AEE">
            <w:pPr>
              <w:pStyle w:val="Heading3"/>
              <w:outlineLvl w:val="2"/>
            </w:pPr>
            <w:r w:rsidRPr="000642E1">
              <w:t>12/20</w:t>
            </w:r>
            <w:r>
              <w:t>1</w:t>
            </w:r>
            <w:r w:rsidR="00DC3FDA">
              <w:t>6</w:t>
            </w:r>
            <w:r w:rsidRPr="000642E1">
              <w:t xml:space="preserve"> – </w:t>
            </w:r>
            <w:r>
              <w:t>PRESENT</w:t>
            </w:r>
          </w:p>
          <w:p w14:paraId="24D7B35E" w14:textId="3537096B" w:rsidR="00BF2AEE" w:rsidRPr="000642E1" w:rsidRDefault="00434467" w:rsidP="00BF2AEE">
            <w:pPr>
              <w:pStyle w:val="Heading2"/>
              <w:tabs>
                <w:tab w:val="right" w:pos="7920"/>
              </w:tabs>
              <w:contextualSpacing w:val="0"/>
              <w:outlineLvl w:val="1"/>
              <w:rPr>
                <w:sz w:val="20"/>
                <w:szCs w:val="22"/>
              </w:rPr>
            </w:pPr>
            <w:r>
              <w:t>IT CONSULTANT</w:t>
            </w:r>
            <w:r w:rsidR="00BF2AEE" w:rsidRPr="000642E1">
              <w:rPr>
                <w:sz w:val="20"/>
                <w:szCs w:val="22"/>
              </w:rPr>
              <w:t xml:space="preserve">, </w:t>
            </w:r>
            <w:r>
              <w:rPr>
                <w:rStyle w:val="SubtleReference"/>
              </w:rPr>
              <w:t>RADPOS</w:t>
            </w:r>
            <w:r w:rsidR="00BF2AEE" w:rsidRPr="000642E1">
              <w:rPr>
                <w:rStyle w:val="SubtleReference"/>
              </w:rPr>
              <w:t xml:space="preserve">                                         </w:t>
            </w:r>
            <w:r>
              <w:rPr>
                <w:rStyle w:val="SubtleReference"/>
              </w:rPr>
              <w:t xml:space="preserve">                            LOS ANGELES</w:t>
            </w:r>
            <w:r w:rsidR="00BF2AEE" w:rsidRPr="000642E1">
              <w:rPr>
                <w:rStyle w:val="SubtleReference"/>
              </w:rPr>
              <w:t>, ca</w:t>
            </w:r>
          </w:p>
          <w:p w14:paraId="4C0CE189" w14:textId="37543539" w:rsidR="00801E1B" w:rsidRDefault="00F53073" w:rsidP="00801E1B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>
              <w:rPr>
                <w:sz w:val="24"/>
              </w:rPr>
              <w:t>Provides systems design, implementation, and support for medical office</w:t>
            </w:r>
            <w:r w:rsidR="00651A11">
              <w:rPr>
                <w:sz w:val="24"/>
              </w:rPr>
              <w:t xml:space="preserve"> systems</w:t>
            </w:r>
            <w:r>
              <w:rPr>
                <w:sz w:val="24"/>
              </w:rPr>
              <w:t xml:space="preserve"> and retail </w:t>
            </w:r>
            <w:r w:rsidR="00651A11">
              <w:rPr>
                <w:sz w:val="24"/>
              </w:rPr>
              <w:t>POS systems</w:t>
            </w:r>
            <w:r>
              <w:rPr>
                <w:sz w:val="24"/>
              </w:rPr>
              <w:t xml:space="preserve"> in hospitality industry</w:t>
            </w:r>
          </w:p>
          <w:p w14:paraId="348AAE8A" w14:textId="2B826FCB" w:rsidR="00801E1B" w:rsidRPr="00801E1B" w:rsidRDefault="00801E1B" w:rsidP="00801E1B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>
              <w:rPr>
                <w:sz w:val="24"/>
              </w:rPr>
              <w:t>Specializes on Windows Server 2016, 2012, 2008, 2003, Active Directory, Hyper-V, Windows 10, Windows 7, Mac clients support, Sharp MFPs, etc.</w:t>
            </w:r>
          </w:p>
          <w:p w14:paraId="374ECFD2" w14:textId="09A2F7E6" w:rsidR="00651A11" w:rsidRPr="00651A11" w:rsidRDefault="00651A11" w:rsidP="00BF2AEE">
            <w:pPr>
              <w:pStyle w:val="Achievement"/>
            </w:pPr>
            <w:r w:rsidRPr="00651A11">
              <w:rPr>
                <w:sz w:val="24"/>
              </w:rPr>
              <w:t xml:space="preserve">Programming in </w:t>
            </w:r>
            <w:r>
              <w:rPr>
                <w:sz w:val="24"/>
              </w:rPr>
              <w:t xml:space="preserve">VB.NET, </w:t>
            </w:r>
            <w:r w:rsidRPr="00651A11">
              <w:rPr>
                <w:sz w:val="24"/>
              </w:rPr>
              <w:t>C#</w:t>
            </w:r>
            <w:r w:rsidR="00B4034B">
              <w:rPr>
                <w:sz w:val="24"/>
              </w:rPr>
              <w:t xml:space="preserve">, </w:t>
            </w:r>
            <w:r w:rsidR="00B4034B" w:rsidRPr="00B4034B">
              <w:rPr>
                <w:sz w:val="24"/>
              </w:rPr>
              <w:t>WPF</w:t>
            </w:r>
            <w:r w:rsidR="003E4EFB">
              <w:rPr>
                <w:sz w:val="24"/>
              </w:rPr>
              <w:t xml:space="preserve">, .NET Framework </w:t>
            </w:r>
            <w:r w:rsidR="00B4034B" w:rsidRPr="00B4034B">
              <w:rPr>
                <w:sz w:val="24"/>
              </w:rPr>
              <w:t>and Entity Framework</w:t>
            </w:r>
          </w:p>
          <w:p w14:paraId="3F6EE6E3" w14:textId="77777777" w:rsidR="00651A11" w:rsidRPr="00651A11" w:rsidRDefault="00651A11" w:rsidP="00BF2AEE">
            <w:pPr>
              <w:pStyle w:val="Achievement"/>
            </w:pPr>
            <w:r w:rsidRPr="00651A11">
              <w:rPr>
                <w:sz w:val="24"/>
              </w:rPr>
              <w:t>Employing SQL, XML, XLST, and XPath</w:t>
            </w:r>
          </w:p>
          <w:p w14:paraId="133647DF" w14:textId="0307EFFB" w:rsidR="00651A11" w:rsidRDefault="00651A11" w:rsidP="00651A11">
            <w:pPr>
              <w:pStyle w:val="Achievement"/>
            </w:pPr>
            <w:r>
              <w:rPr>
                <w:sz w:val="24"/>
              </w:rPr>
              <w:t xml:space="preserve">Utilizing </w:t>
            </w:r>
            <w:r w:rsidRPr="00651A11">
              <w:rPr>
                <w:sz w:val="24"/>
              </w:rPr>
              <w:t>Visual Studio and Team Foundation Server</w:t>
            </w:r>
            <w:r>
              <w:rPr>
                <w:sz w:val="24"/>
              </w:rPr>
              <w:t xml:space="preserve"> for ALM activities </w:t>
            </w:r>
          </w:p>
          <w:p w14:paraId="167B153E" w14:textId="77777777" w:rsidR="00BF2AEE" w:rsidRDefault="00BF2AEE" w:rsidP="00BF2AEE">
            <w:pPr>
              <w:pStyle w:val="Heading3"/>
              <w:contextualSpacing w:val="0"/>
              <w:outlineLvl w:val="2"/>
            </w:pPr>
          </w:p>
          <w:p w14:paraId="1CD458BC" w14:textId="6A82979C" w:rsidR="00BF2AEE" w:rsidRPr="000642E1" w:rsidRDefault="00BF2AEE" w:rsidP="00BF2AEE">
            <w:pPr>
              <w:pStyle w:val="Heading3"/>
              <w:outlineLvl w:val="2"/>
            </w:pPr>
            <w:r w:rsidRPr="000642E1">
              <w:t>12/20</w:t>
            </w:r>
            <w:r>
              <w:t>13</w:t>
            </w:r>
            <w:r w:rsidRPr="000642E1">
              <w:t xml:space="preserve"> – </w:t>
            </w:r>
            <w:r>
              <w:t>1</w:t>
            </w:r>
            <w:r w:rsidR="003E4EFB">
              <w:t>2</w:t>
            </w:r>
            <w:r>
              <w:t>/20</w:t>
            </w:r>
            <w:r w:rsidR="003E4EFB">
              <w:t>19</w:t>
            </w:r>
          </w:p>
          <w:p w14:paraId="195CF885" w14:textId="77777777" w:rsidR="00BF2AEE" w:rsidRPr="000642E1" w:rsidRDefault="00BF2AEE" w:rsidP="00BF2AEE">
            <w:pPr>
              <w:pStyle w:val="Heading2"/>
              <w:tabs>
                <w:tab w:val="right" w:pos="7920"/>
              </w:tabs>
              <w:contextualSpacing w:val="0"/>
              <w:outlineLvl w:val="1"/>
              <w:rPr>
                <w:sz w:val="20"/>
                <w:szCs w:val="22"/>
              </w:rPr>
            </w:pPr>
            <w:r w:rsidRPr="000642E1">
              <w:t>general manager</w:t>
            </w:r>
            <w:r w:rsidRPr="000642E1">
              <w:rPr>
                <w:sz w:val="20"/>
                <w:szCs w:val="22"/>
              </w:rPr>
              <w:t xml:space="preserve">, </w:t>
            </w:r>
            <w:r w:rsidRPr="000642E1">
              <w:rPr>
                <w:rStyle w:val="SubtleReference"/>
              </w:rPr>
              <w:t>lazy daisy café                                         santa monica, ca</w:t>
            </w:r>
          </w:p>
          <w:p w14:paraId="1EB6C017" w14:textId="14716BD6" w:rsidR="00BF2AEE" w:rsidRPr="00010180" w:rsidRDefault="00BF2AEE" w:rsidP="00BF2AEE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010180">
              <w:rPr>
                <w:sz w:val="24"/>
              </w:rPr>
              <w:t xml:space="preserve">Increased annual sales from </w:t>
            </w:r>
            <w:r>
              <w:rPr>
                <w:sz w:val="24"/>
              </w:rPr>
              <w:t>$70</w:t>
            </w:r>
            <w:r w:rsidR="00F53073">
              <w:rPr>
                <w:sz w:val="24"/>
              </w:rPr>
              <w:t>0</w:t>
            </w:r>
            <w:r>
              <w:rPr>
                <w:sz w:val="24"/>
              </w:rPr>
              <w:t>K to over $100</w:t>
            </w:r>
            <w:r w:rsidR="00F53073">
              <w:rPr>
                <w:sz w:val="24"/>
              </w:rPr>
              <w:t>0</w:t>
            </w:r>
            <w:r>
              <w:rPr>
                <w:sz w:val="24"/>
              </w:rPr>
              <w:t>K in 3</w:t>
            </w:r>
            <w:r w:rsidRPr="00010180">
              <w:rPr>
                <w:sz w:val="24"/>
              </w:rPr>
              <w:t xml:space="preserve"> years</w:t>
            </w:r>
          </w:p>
          <w:p w14:paraId="268469B7" w14:textId="63F3E78D" w:rsidR="00686C7B" w:rsidRDefault="00BF2AEE" w:rsidP="00BF2AEE">
            <w:pPr>
              <w:pStyle w:val="Achievement"/>
            </w:pPr>
            <w:r w:rsidRPr="00010180">
              <w:rPr>
                <w:sz w:val="24"/>
              </w:rPr>
              <w:t>Doubled menu selections</w:t>
            </w:r>
            <w:r>
              <w:rPr>
                <w:sz w:val="24"/>
              </w:rPr>
              <w:t xml:space="preserve"> by</w:t>
            </w:r>
            <w:r w:rsidRPr="00010180">
              <w:rPr>
                <w:sz w:val="24"/>
              </w:rPr>
              <w:t xml:space="preserve"> </w:t>
            </w:r>
            <w:r>
              <w:rPr>
                <w:sz w:val="24"/>
              </w:rPr>
              <w:t>introducing</w:t>
            </w:r>
            <w:r w:rsidRPr="00010180">
              <w:rPr>
                <w:sz w:val="24"/>
              </w:rPr>
              <w:t xml:space="preserve"> </w:t>
            </w:r>
            <w:r>
              <w:rPr>
                <w:sz w:val="24"/>
              </w:rPr>
              <w:t>dishes</w:t>
            </w:r>
            <w:r w:rsidRPr="00010180">
              <w:rPr>
                <w:sz w:val="24"/>
              </w:rPr>
              <w:t xml:space="preserve"> with </w:t>
            </w:r>
            <w:r>
              <w:rPr>
                <w:sz w:val="24"/>
              </w:rPr>
              <w:t xml:space="preserve">fresh </w:t>
            </w:r>
            <w:r w:rsidRPr="00010180">
              <w:rPr>
                <w:sz w:val="24"/>
              </w:rPr>
              <w:t xml:space="preserve">organic ingredients and </w:t>
            </w:r>
            <w:r>
              <w:rPr>
                <w:sz w:val="24"/>
              </w:rPr>
              <w:t xml:space="preserve">offered </w:t>
            </w:r>
            <w:r w:rsidRPr="00010180">
              <w:rPr>
                <w:sz w:val="24"/>
              </w:rPr>
              <w:t xml:space="preserve">certified organic </w:t>
            </w:r>
            <w:r>
              <w:rPr>
                <w:sz w:val="24"/>
              </w:rPr>
              <w:t xml:space="preserve">coffee and tea, resulting in </w:t>
            </w:r>
            <w:r w:rsidRPr="00010180">
              <w:rPr>
                <w:sz w:val="24"/>
              </w:rPr>
              <w:t xml:space="preserve">increased </w:t>
            </w:r>
            <w:r>
              <w:rPr>
                <w:sz w:val="24"/>
              </w:rPr>
              <w:t>sales</w:t>
            </w:r>
            <w:r w:rsidRPr="00010180">
              <w:rPr>
                <w:sz w:val="24"/>
              </w:rPr>
              <w:t xml:space="preserve"> </w:t>
            </w:r>
            <w:r>
              <w:rPr>
                <w:sz w:val="24"/>
              </w:rPr>
              <w:t>of more than</w:t>
            </w:r>
            <w:r w:rsidRPr="00010180">
              <w:rPr>
                <w:sz w:val="24"/>
              </w:rPr>
              <w:t xml:space="preserve"> 25%</w:t>
            </w:r>
          </w:p>
          <w:p w14:paraId="1CF1A1E5" w14:textId="77777777" w:rsidR="00686C7B" w:rsidRDefault="00686C7B" w:rsidP="00F61DF9">
            <w:pPr>
              <w:pStyle w:val="Heading3"/>
              <w:contextualSpacing w:val="0"/>
              <w:outlineLvl w:val="2"/>
            </w:pPr>
          </w:p>
          <w:p w14:paraId="7804D3BD" w14:textId="34EDAC24" w:rsidR="00F61DF9" w:rsidRPr="00CF1A49" w:rsidRDefault="000642E1" w:rsidP="00F61DF9">
            <w:pPr>
              <w:pStyle w:val="Heading3"/>
              <w:contextualSpacing w:val="0"/>
              <w:outlineLvl w:val="2"/>
            </w:pPr>
            <w:r w:rsidRPr="000642E1">
              <w:t>7/200</w:t>
            </w:r>
            <w:r w:rsidR="00BA3682">
              <w:t>7</w:t>
            </w:r>
            <w:r w:rsidRPr="000642E1">
              <w:t xml:space="preserve"> – 12/20</w:t>
            </w:r>
            <w:r w:rsidR="00BA3682">
              <w:t>13</w:t>
            </w:r>
            <w:r w:rsidR="00F61DF9" w:rsidRPr="00CF1A49">
              <w:t xml:space="preserve"> </w:t>
            </w:r>
          </w:p>
          <w:p w14:paraId="6C3BF537" w14:textId="197C3C27" w:rsidR="00F61DF9" w:rsidRPr="00CF1A49" w:rsidRDefault="00BA3682" w:rsidP="000642E1">
            <w:pPr>
              <w:pStyle w:val="Heading2"/>
              <w:tabs>
                <w:tab w:val="right" w:pos="7920"/>
              </w:tabs>
              <w:contextualSpacing w:val="0"/>
              <w:outlineLvl w:val="1"/>
            </w:pPr>
            <w:r>
              <w:t>GENERAL MANAGER</w:t>
            </w:r>
            <w:r w:rsidR="00F61DF9" w:rsidRPr="00CF1A49">
              <w:t xml:space="preserve">, </w:t>
            </w:r>
            <w:r w:rsidR="000642E1" w:rsidRPr="000642E1">
              <w:rPr>
                <w:rStyle w:val="SubtleReference"/>
              </w:rPr>
              <w:t>Beard Papa’s Sweets Cafe</w:t>
            </w:r>
            <w:r w:rsidR="000642E1">
              <w:rPr>
                <w:rStyle w:val="SubtleReference"/>
              </w:rPr>
              <w:t xml:space="preserve">           </w:t>
            </w:r>
            <w:r>
              <w:rPr>
                <w:rStyle w:val="SubtleReference"/>
              </w:rPr>
              <w:t xml:space="preserve">  </w:t>
            </w:r>
            <w:r w:rsidR="000642E1">
              <w:rPr>
                <w:rStyle w:val="SubtleReference"/>
              </w:rPr>
              <w:t>west los angeles, ca</w:t>
            </w:r>
          </w:p>
          <w:p w14:paraId="533B2D0D" w14:textId="77777777" w:rsidR="000642E1" w:rsidRPr="00010180" w:rsidRDefault="000642E1" w:rsidP="000642E1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010180">
              <w:rPr>
                <w:sz w:val="24"/>
              </w:rPr>
              <w:t>Newly established and introduced the Japanese cream puff franchis</w:t>
            </w:r>
            <w:r>
              <w:rPr>
                <w:sz w:val="24"/>
              </w:rPr>
              <w:t>e first time in West LA</w:t>
            </w:r>
          </w:p>
          <w:p w14:paraId="203C1F1F" w14:textId="77777777" w:rsidR="000642E1" w:rsidRPr="00010180" w:rsidRDefault="000642E1" w:rsidP="000642E1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010180">
              <w:rPr>
                <w:sz w:val="24"/>
              </w:rPr>
              <w:t>Successfully increased sales year-over-year</w:t>
            </w:r>
          </w:p>
          <w:p w14:paraId="3D82A21B" w14:textId="77777777" w:rsidR="000642E1" w:rsidRDefault="000642E1" w:rsidP="000642E1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010180">
              <w:rPr>
                <w:sz w:val="24"/>
              </w:rPr>
              <w:t>Established as one of the most consistently performing franchise in Southern California</w:t>
            </w:r>
          </w:p>
          <w:p w14:paraId="5791C857" w14:textId="77777777" w:rsidR="00230E39" w:rsidRDefault="00230E39" w:rsidP="00230E39">
            <w:pPr>
              <w:pStyle w:val="Achievement"/>
              <w:numPr>
                <w:ilvl w:val="0"/>
                <w:numId w:val="0"/>
              </w:numPr>
              <w:tabs>
                <w:tab w:val="left" w:pos="2231"/>
                <w:tab w:val="left" w:pos="5831"/>
              </w:tabs>
              <w:spacing w:before="40" w:after="0"/>
              <w:ind w:left="360"/>
              <w:rPr>
                <w:sz w:val="24"/>
              </w:rPr>
            </w:pPr>
          </w:p>
          <w:p w14:paraId="0EBF85FA" w14:textId="77777777" w:rsidR="00230E39" w:rsidRDefault="00230E39" w:rsidP="00230E39">
            <w:pPr>
              <w:pStyle w:val="Heading2"/>
              <w:tabs>
                <w:tab w:val="right" w:pos="7920"/>
              </w:tabs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230E39">
              <w:rPr>
                <w:color w:val="595959" w:themeColor="text1" w:themeTint="A6"/>
                <w:sz w:val="22"/>
                <w:szCs w:val="24"/>
              </w:rPr>
              <w:t>5/2005 – 9/2007</w:t>
            </w:r>
          </w:p>
          <w:p w14:paraId="64838F86" w14:textId="77777777" w:rsidR="00230E39" w:rsidRPr="00CF1A49" w:rsidRDefault="00230E39" w:rsidP="00230E39">
            <w:pPr>
              <w:pStyle w:val="Heading2"/>
              <w:tabs>
                <w:tab w:val="right" w:pos="7920"/>
              </w:tabs>
              <w:contextualSpacing w:val="0"/>
              <w:outlineLvl w:val="1"/>
            </w:pPr>
            <w:r>
              <w:t>general manager</w:t>
            </w:r>
            <w:r w:rsidRPr="00CF1A49">
              <w:t xml:space="preserve">, </w:t>
            </w:r>
            <w:r w:rsidRPr="00230E39">
              <w:rPr>
                <w:rStyle w:val="SubtleReference"/>
              </w:rPr>
              <w:t xml:space="preserve">Novel Café Westwood </w:t>
            </w:r>
            <w:r>
              <w:rPr>
                <w:rStyle w:val="SubtleReference"/>
              </w:rPr>
              <w:t xml:space="preserve">                 west los angeles, ca</w:t>
            </w:r>
          </w:p>
          <w:p w14:paraId="2626015D" w14:textId="77777777" w:rsidR="00230E39" w:rsidRPr="00010180" w:rsidRDefault="00230E39" w:rsidP="00230E39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010180">
              <w:rPr>
                <w:sz w:val="24"/>
              </w:rPr>
              <w:t>Newly setup and introduced new breakfast and lunch menus</w:t>
            </w:r>
          </w:p>
          <w:p w14:paraId="1B0F2607" w14:textId="77777777" w:rsidR="00230E39" w:rsidRPr="00010180" w:rsidRDefault="00230E39" w:rsidP="00230E39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010180">
              <w:rPr>
                <w:sz w:val="24"/>
              </w:rPr>
              <w:t>After 9 months, the sales exploded and remained steadily increasing in sales year-over-year</w:t>
            </w:r>
          </w:p>
          <w:p w14:paraId="2F329AD5" w14:textId="77777777" w:rsidR="00230E39" w:rsidRDefault="00230E39" w:rsidP="00230E39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010180">
              <w:rPr>
                <w:sz w:val="24"/>
              </w:rPr>
              <w:t>Established as one of favorite regular dining places in Westwood, CA</w:t>
            </w:r>
          </w:p>
          <w:p w14:paraId="436AB160" w14:textId="77777777" w:rsidR="00F61DF9" w:rsidRDefault="00F61DF9" w:rsidP="00F61DF9"/>
          <w:p w14:paraId="6F237B1A" w14:textId="77777777" w:rsidR="00230E39" w:rsidRPr="00CF1A49" w:rsidRDefault="00230E39" w:rsidP="00230E39">
            <w:pPr>
              <w:pStyle w:val="Heading2"/>
              <w:tabs>
                <w:tab w:val="right" w:pos="7920"/>
              </w:tabs>
              <w:contextualSpacing w:val="0"/>
              <w:outlineLvl w:val="1"/>
            </w:pPr>
            <w:r w:rsidRPr="00230E39">
              <w:rPr>
                <w:color w:val="595959" w:themeColor="text1" w:themeTint="A6"/>
                <w:sz w:val="22"/>
                <w:szCs w:val="24"/>
              </w:rPr>
              <w:lastRenderedPageBreak/>
              <w:t>11/2001 – 5/2005</w:t>
            </w:r>
            <w:r>
              <w:rPr>
                <w:color w:val="595959" w:themeColor="text1" w:themeTint="A6"/>
                <w:sz w:val="22"/>
                <w:szCs w:val="24"/>
              </w:rPr>
              <w:br/>
            </w:r>
            <w:r w:rsidRPr="00230E39">
              <w:t>Senior Software Engineer</w:t>
            </w:r>
            <w:r w:rsidRPr="00CF1A49">
              <w:t xml:space="preserve">, </w:t>
            </w:r>
            <w:r w:rsidRPr="00230E39">
              <w:rPr>
                <w:rStyle w:val="SubtleReference"/>
              </w:rPr>
              <w:t xml:space="preserve">Overture, a Yahoo! Company </w:t>
            </w:r>
            <w:r>
              <w:rPr>
                <w:rStyle w:val="SubtleReference"/>
              </w:rPr>
              <w:t xml:space="preserve">  pasadena, ca</w:t>
            </w:r>
          </w:p>
          <w:p w14:paraId="3F367C5F" w14:textId="77777777" w:rsidR="00230E39" w:rsidRPr="00010180" w:rsidRDefault="00230E39" w:rsidP="00230E39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>
              <w:rPr>
                <w:sz w:val="24"/>
              </w:rPr>
              <w:t>Developed and implemented new features for internal CRM system</w:t>
            </w:r>
          </w:p>
          <w:p w14:paraId="284E1FF4" w14:textId="77777777" w:rsidR="00230E39" w:rsidRPr="00010180" w:rsidRDefault="00230E39" w:rsidP="00230E39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>
              <w:rPr>
                <w:sz w:val="24"/>
              </w:rPr>
              <w:t>Maintained and tested system performance, features required in company’s software system</w:t>
            </w:r>
          </w:p>
          <w:p w14:paraId="582CAC81" w14:textId="41A2ADA6" w:rsidR="00230E39" w:rsidRPr="00034B72" w:rsidRDefault="00230E39" w:rsidP="00230E39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034B72">
              <w:rPr>
                <w:sz w:val="24"/>
              </w:rPr>
              <w:t>Helped launch 13 new international markets by implementing and integrating local features in company’s customer support system</w:t>
            </w:r>
            <w:r>
              <w:rPr>
                <w:sz w:val="24"/>
              </w:rPr>
              <w:t>,</w:t>
            </w:r>
            <w:r w:rsidRPr="00034B72">
              <w:rPr>
                <w:sz w:val="24"/>
              </w:rPr>
              <w:t xml:space="preserve"> using Java, Enterprise Java Beans, ASP, JavaScript, VBScript, </w:t>
            </w:r>
            <w:r w:rsidR="00360205">
              <w:rPr>
                <w:sz w:val="24"/>
              </w:rPr>
              <w:t xml:space="preserve">.NET, </w:t>
            </w:r>
            <w:r w:rsidRPr="00034B72">
              <w:rPr>
                <w:sz w:val="24"/>
              </w:rPr>
              <w:t xml:space="preserve">HTML.  </w:t>
            </w:r>
          </w:p>
          <w:p w14:paraId="44E2BB09" w14:textId="77777777" w:rsidR="00230E39" w:rsidRDefault="00230E39" w:rsidP="00F61DF9"/>
          <w:p w14:paraId="492E30DF" w14:textId="77777777" w:rsidR="00230E39" w:rsidRPr="00CF1A49" w:rsidRDefault="00230E39" w:rsidP="00230E39">
            <w:pPr>
              <w:pStyle w:val="Heading2"/>
              <w:tabs>
                <w:tab w:val="right" w:pos="7920"/>
              </w:tabs>
              <w:contextualSpacing w:val="0"/>
              <w:outlineLvl w:val="1"/>
            </w:pPr>
            <w:r w:rsidRPr="00230E39">
              <w:rPr>
                <w:color w:val="595959" w:themeColor="text1" w:themeTint="A6"/>
                <w:sz w:val="22"/>
                <w:szCs w:val="24"/>
              </w:rPr>
              <w:t>2/1999 – 12/2001</w:t>
            </w:r>
            <w:r>
              <w:rPr>
                <w:color w:val="595959" w:themeColor="text1" w:themeTint="A6"/>
                <w:sz w:val="22"/>
                <w:szCs w:val="24"/>
              </w:rPr>
              <w:br/>
            </w:r>
            <w:r w:rsidRPr="00230E39">
              <w:t>S</w:t>
            </w:r>
            <w:r>
              <w:t>r</w:t>
            </w:r>
            <w:r w:rsidRPr="00230E39">
              <w:t xml:space="preserve"> Information Systems Analyst</w:t>
            </w:r>
            <w:r w:rsidRPr="00CF1A49">
              <w:t xml:space="preserve">, </w:t>
            </w:r>
            <w:r w:rsidRPr="00230E39">
              <w:rPr>
                <w:rStyle w:val="SubtleReference"/>
              </w:rPr>
              <w:t>EarthLink Network, Inc.</w:t>
            </w:r>
            <w:r>
              <w:rPr>
                <w:rStyle w:val="SubtleReference"/>
              </w:rPr>
              <w:t xml:space="preserve"> pasadena, ca</w:t>
            </w:r>
          </w:p>
          <w:p w14:paraId="0C15A45F" w14:textId="77777777" w:rsidR="00230E39" w:rsidRDefault="00230E39" w:rsidP="00230E39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806E25">
              <w:rPr>
                <w:sz w:val="24"/>
              </w:rPr>
              <w:t>Responsible for the existing systems analysis, new project planning and deployment, involving the full product life-cycle on Microsoft SQL 6.5 and Win</w:t>
            </w:r>
            <w:r>
              <w:rPr>
                <w:sz w:val="24"/>
              </w:rPr>
              <w:t>dows NT 4.0 server environment</w:t>
            </w:r>
          </w:p>
          <w:p w14:paraId="354F7D52" w14:textId="77777777" w:rsidR="00230E39" w:rsidRDefault="00230E39" w:rsidP="00230E39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806E25">
              <w:rPr>
                <w:sz w:val="24"/>
              </w:rPr>
              <w:t xml:space="preserve">Custom-built and successfully deployed the stand-alone server application that provides Internet TCP/IP research tools for all technical support representatives at EarthLink Call Centers located throughout the nation  </w:t>
            </w:r>
          </w:p>
          <w:p w14:paraId="45877E18" w14:textId="77777777" w:rsidR="00230E39" w:rsidRDefault="00230E39" w:rsidP="00230E39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806E25">
              <w:rPr>
                <w:sz w:val="24"/>
              </w:rPr>
              <w:t>Developed an email automation program that tightly integrates Web-enabled shipping requests into Vantive 8.0 CRM system, using VB 6, ADO, stored procedures, custom-built Ac</w:t>
            </w:r>
            <w:r>
              <w:rPr>
                <w:sz w:val="24"/>
              </w:rPr>
              <w:t>tiveX controls and JavaScript</w:t>
            </w:r>
          </w:p>
          <w:p w14:paraId="79FD273F" w14:textId="77777777" w:rsidR="00230E39" w:rsidRDefault="00230E39" w:rsidP="00F61DF9"/>
          <w:p w14:paraId="7FD7957E" w14:textId="77777777" w:rsidR="00230E39" w:rsidRPr="00CF1A49" w:rsidRDefault="003B75A7" w:rsidP="00230E39">
            <w:pPr>
              <w:pStyle w:val="Heading2"/>
              <w:tabs>
                <w:tab w:val="right" w:pos="7920"/>
              </w:tabs>
              <w:contextualSpacing w:val="0"/>
              <w:outlineLvl w:val="1"/>
            </w:pPr>
            <w:r w:rsidRPr="003B75A7">
              <w:rPr>
                <w:color w:val="595959" w:themeColor="text1" w:themeTint="A6"/>
                <w:sz w:val="22"/>
                <w:szCs w:val="24"/>
              </w:rPr>
              <w:t>9/1996 – 1/1999</w:t>
            </w:r>
            <w:r>
              <w:rPr>
                <w:color w:val="595959" w:themeColor="text1" w:themeTint="A6"/>
                <w:sz w:val="22"/>
                <w:szCs w:val="24"/>
              </w:rPr>
              <w:br/>
            </w:r>
            <w:r w:rsidRPr="003B75A7">
              <w:t>Senior Programmer Analyst</w:t>
            </w:r>
            <w:r w:rsidR="00230E39" w:rsidRPr="00CF1A49">
              <w:t xml:space="preserve">, </w:t>
            </w:r>
            <w:r w:rsidRPr="003B75A7">
              <w:rPr>
                <w:rStyle w:val="SubtleReference"/>
              </w:rPr>
              <w:t>Quarterdeck Corp</w:t>
            </w:r>
            <w:r>
              <w:rPr>
                <w:rStyle w:val="SubtleReference"/>
              </w:rPr>
              <w:t xml:space="preserve">     </w:t>
            </w:r>
            <w:r w:rsidRPr="003B75A7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 xml:space="preserve"> Marina del ray</w:t>
            </w:r>
            <w:r w:rsidR="00230E39">
              <w:rPr>
                <w:rStyle w:val="SubtleReference"/>
              </w:rPr>
              <w:t>, ca</w:t>
            </w:r>
          </w:p>
          <w:p w14:paraId="0C8EFB7D" w14:textId="77777777" w:rsidR="003B75A7" w:rsidRDefault="003B75A7" w:rsidP="003B75A7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806E25">
              <w:rPr>
                <w:sz w:val="24"/>
              </w:rPr>
              <w:t xml:space="preserve">Responsible for the architecture, design, coding, and debugging of custom distributed client-server applications for use across disparate systems in </w:t>
            </w:r>
            <w:r>
              <w:rPr>
                <w:sz w:val="24"/>
              </w:rPr>
              <w:t>an enterprise-wide environment</w:t>
            </w:r>
          </w:p>
          <w:p w14:paraId="64528F7F" w14:textId="77777777" w:rsidR="003B75A7" w:rsidRDefault="003B75A7" w:rsidP="003B75A7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806E25">
              <w:rPr>
                <w:sz w:val="24"/>
              </w:rPr>
              <w:t>Developed a product serial number generation program written in VB 5 incorporating ADO 1.5 and File DSN database connection methods with corporate MS SQL 6.5 database.  Developed and deployed the process that automatically imports e-commerce transactions data on a periodic basis, utilizing Microsoft MTS server 1.0 and custom-built</w:t>
            </w:r>
            <w:r>
              <w:rPr>
                <w:sz w:val="24"/>
              </w:rPr>
              <w:t xml:space="preserve"> ActiveX controls written VB 5</w:t>
            </w:r>
            <w:r w:rsidRPr="00806E25">
              <w:rPr>
                <w:sz w:val="24"/>
              </w:rPr>
              <w:t xml:space="preserve"> </w:t>
            </w:r>
          </w:p>
          <w:p w14:paraId="4E57F7F7" w14:textId="77777777" w:rsidR="003B75A7" w:rsidRDefault="003B75A7" w:rsidP="003B75A7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806E25">
              <w:rPr>
                <w:sz w:val="24"/>
              </w:rPr>
              <w:t>Developed and implemented an intranet site to store internal systems documents in HTML format for easier company-wide access</w:t>
            </w:r>
            <w:r>
              <w:rPr>
                <w:sz w:val="24"/>
              </w:rPr>
              <w:t>, using FrontPage98 and IIS 4.0</w:t>
            </w:r>
          </w:p>
          <w:p w14:paraId="1FD0B019" w14:textId="77777777" w:rsidR="00230E39" w:rsidRDefault="00230E39" w:rsidP="00F61DF9"/>
          <w:p w14:paraId="2400821B" w14:textId="77777777" w:rsidR="00230E39" w:rsidRPr="00CF1A49" w:rsidRDefault="003B75A7" w:rsidP="00230E39">
            <w:pPr>
              <w:pStyle w:val="Heading2"/>
              <w:tabs>
                <w:tab w:val="right" w:pos="7920"/>
              </w:tabs>
              <w:contextualSpacing w:val="0"/>
              <w:outlineLvl w:val="1"/>
            </w:pPr>
            <w:r w:rsidRPr="003B75A7">
              <w:rPr>
                <w:color w:val="595959" w:themeColor="text1" w:themeTint="A6"/>
                <w:sz w:val="22"/>
                <w:szCs w:val="24"/>
              </w:rPr>
              <w:t>3/1994 – 8/1996</w:t>
            </w:r>
            <w:r>
              <w:rPr>
                <w:color w:val="595959" w:themeColor="text1" w:themeTint="A6"/>
                <w:sz w:val="22"/>
                <w:szCs w:val="24"/>
              </w:rPr>
              <w:br/>
            </w:r>
            <w:r w:rsidRPr="003B75A7">
              <w:t>Software Developer</w:t>
            </w:r>
            <w:r w:rsidR="00230E39" w:rsidRPr="00CF1A49">
              <w:t xml:space="preserve">, </w:t>
            </w:r>
            <w:r w:rsidRPr="003B75A7">
              <w:rPr>
                <w:rStyle w:val="SubtleReference"/>
              </w:rPr>
              <w:t xml:space="preserve">General Software Solutions </w:t>
            </w:r>
            <w:r>
              <w:rPr>
                <w:rStyle w:val="SubtleReference"/>
              </w:rPr>
              <w:t xml:space="preserve">     </w:t>
            </w:r>
            <w:r w:rsidRPr="003B75A7">
              <w:rPr>
                <w:rStyle w:val="SubtleReference"/>
              </w:rPr>
              <w:t>San Clemente</w:t>
            </w:r>
            <w:r w:rsidR="00230E39">
              <w:rPr>
                <w:rStyle w:val="SubtleReference"/>
              </w:rPr>
              <w:t>, ca</w:t>
            </w:r>
          </w:p>
          <w:p w14:paraId="428C032D" w14:textId="77777777" w:rsidR="003B75A7" w:rsidRDefault="003B75A7" w:rsidP="003B75A7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806E25">
              <w:rPr>
                <w:sz w:val="24"/>
              </w:rPr>
              <w:t>Responsible for system requirement analysis in new development projects and support and maintenance of the mission-critical business systems in a medium-sized international corporation with busy network traffic on a Novell NetWare 3</w:t>
            </w:r>
            <w:r>
              <w:rPr>
                <w:sz w:val="24"/>
              </w:rPr>
              <w:t>.12 network with 100 plus nodes</w:t>
            </w:r>
          </w:p>
          <w:p w14:paraId="1062A620" w14:textId="77777777" w:rsidR="003B75A7" w:rsidRDefault="003B75A7" w:rsidP="003B75A7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806E25">
              <w:rPr>
                <w:sz w:val="24"/>
              </w:rPr>
              <w:t>Led multiple projects as a development manager for t</w:t>
            </w:r>
            <w:r>
              <w:rPr>
                <w:sz w:val="24"/>
              </w:rPr>
              <w:t>he six-men software department</w:t>
            </w:r>
          </w:p>
          <w:p w14:paraId="338BC5C2" w14:textId="77777777" w:rsidR="003B75A7" w:rsidRDefault="003B75A7" w:rsidP="003B75A7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806E25">
              <w:rPr>
                <w:sz w:val="24"/>
              </w:rPr>
              <w:t>Led a team of 3 programmers to develop a commercial multi-user tele-marketing software and successfully met the deadlines under stringent time co</w:t>
            </w:r>
            <w:r>
              <w:rPr>
                <w:sz w:val="24"/>
              </w:rPr>
              <w:t>nstraints during implementation</w:t>
            </w:r>
          </w:p>
          <w:p w14:paraId="142E7CCB" w14:textId="77777777" w:rsidR="00230E39" w:rsidRDefault="00230E39" w:rsidP="00F61DF9"/>
          <w:p w14:paraId="56763F00" w14:textId="77777777" w:rsidR="00230E39" w:rsidRPr="00CF1A49" w:rsidRDefault="003B75A7" w:rsidP="00230E39">
            <w:pPr>
              <w:pStyle w:val="Heading2"/>
              <w:tabs>
                <w:tab w:val="right" w:pos="7920"/>
              </w:tabs>
              <w:contextualSpacing w:val="0"/>
              <w:outlineLvl w:val="1"/>
            </w:pPr>
            <w:r w:rsidRPr="003B75A7">
              <w:rPr>
                <w:color w:val="595959" w:themeColor="text1" w:themeTint="A6"/>
                <w:sz w:val="22"/>
                <w:szCs w:val="24"/>
              </w:rPr>
              <w:lastRenderedPageBreak/>
              <w:t>2/1991 – 3/1994</w:t>
            </w:r>
            <w:r>
              <w:rPr>
                <w:color w:val="595959" w:themeColor="text1" w:themeTint="A6"/>
                <w:sz w:val="22"/>
                <w:szCs w:val="24"/>
              </w:rPr>
              <w:br/>
            </w:r>
            <w:r w:rsidRPr="003B75A7">
              <w:t>Programmer Consultant</w:t>
            </w:r>
            <w:r w:rsidR="00230E39" w:rsidRPr="00CF1A49">
              <w:t xml:space="preserve">, </w:t>
            </w:r>
            <w:r w:rsidRPr="003B75A7">
              <w:rPr>
                <w:rStyle w:val="SubtleReference"/>
              </w:rPr>
              <w:t xml:space="preserve">Pacific Software Technology </w:t>
            </w:r>
            <w:r>
              <w:rPr>
                <w:rStyle w:val="SubtleReference"/>
              </w:rPr>
              <w:t xml:space="preserve">       Tustin</w:t>
            </w:r>
            <w:r w:rsidR="00230E39">
              <w:rPr>
                <w:rStyle w:val="SubtleReference"/>
              </w:rPr>
              <w:t>, ca</w:t>
            </w:r>
          </w:p>
          <w:p w14:paraId="115BD93D" w14:textId="77777777" w:rsidR="003B75A7" w:rsidRDefault="003B75A7" w:rsidP="003B75A7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806E25">
              <w:rPr>
                <w:sz w:val="24"/>
              </w:rPr>
              <w:t xml:space="preserve">Provided several custom-designed accounting and point-of-sale business systems for small to medium-sized businesses involving the complete development cycle of consisting system requirement analysis, system proposal, implementation, training and technical support (SBT Accounting Systems, FoxPro 2.x).  </w:t>
            </w:r>
          </w:p>
          <w:p w14:paraId="0BA9C4C4" w14:textId="77777777" w:rsidR="003B75A7" w:rsidRDefault="003B75A7" w:rsidP="003B75A7">
            <w:pPr>
              <w:pStyle w:val="Achievement"/>
              <w:tabs>
                <w:tab w:val="left" w:pos="2231"/>
                <w:tab w:val="left" w:pos="5831"/>
              </w:tabs>
              <w:spacing w:before="40" w:after="0"/>
              <w:rPr>
                <w:sz w:val="24"/>
              </w:rPr>
            </w:pPr>
            <w:r w:rsidRPr="00806E25">
              <w:rPr>
                <w:sz w:val="24"/>
              </w:rPr>
              <w:t>Performed customization of small business accounting systems and data conversion (CA-Clipper 5.x, AccountMate Accounting System, TeleMagic).  Provided frequent customer support for their accounting system and Novel</w:t>
            </w:r>
            <w:r>
              <w:rPr>
                <w:sz w:val="24"/>
              </w:rPr>
              <w:t>l NetWare 3.11 network problems</w:t>
            </w:r>
          </w:p>
          <w:p w14:paraId="0AEE513F" w14:textId="77777777" w:rsidR="00230E39" w:rsidRDefault="00230E39" w:rsidP="00F61DF9"/>
        </w:tc>
      </w:tr>
    </w:tbl>
    <w:sdt>
      <w:sdtPr>
        <w:alias w:val="Education:"/>
        <w:tag w:val="Education:"/>
        <w:id w:val="-1908763273"/>
        <w:placeholder>
          <w:docPart w:val="0F80A9216E094066A23EBF39A50636D6"/>
        </w:placeholder>
        <w:temporary/>
        <w:showingPlcHdr/>
        <w15:appearance w15:val="hidden"/>
      </w:sdtPr>
      <w:sdtEndPr/>
      <w:sdtContent>
        <w:p w14:paraId="33B2D41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CFED9D4" w14:textId="77777777" w:rsidTr="00D66A52">
        <w:tc>
          <w:tcPr>
            <w:tcW w:w="9355" w:type="dxa"/>
          </w:tcPr>
          <w:p w14:paraId="6E7EB9BC" w14:textId="77777777" w:rsidR="001D0BF1" w:rsidRPr="00CF1A49" w:rsidRDefault="00E10479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1991</w:t>
            </w:r>
          </w:p>
          <w:p w14:paraId="0EA86387" w14:textId="77777777" w:rsidR="007538DC" w:rsidRPr="00CF1A49" w:rsidRDefault="00E10479" w:rsidP="00E10479">
            <w:pPr>
              <w:pStyle w:val="Heading2"/>
              <w:contextualSpacing w:val="0"/>
              <w:outlineLvl w:val="1"/>
            </w:pPr>
            <w:r w:rsidRPr="00E10479">
              <w:t>Bachelor Science - Psychology</w:t>
            </w:r>
            <w:r w:rsidR="001D0BF1" w:rsidRPr="00CF1A49">
              <w:t xml:space="preserve">, </w:t>
            </w:r>
            <w:r w:rsidRPr="00E10479">
              <w:rPr>
                <w:rStyle w:val="SubtleReference"/>
              </w:rPr>
              <w:t>University of Utah</w:t>
            </w:r>
            <w:r>
              <w:rPr>
                <w:rStyle w:val="SubtleReference"/>
              </w:rPr>
              <w:t>, ut</w:t>
            </w:r>
          </w:p>
        </w:tc>
      </w:tr>
      <w:tr w:rsidR="00F61DF9" w:rsidRPr="00CF1A49" w14:paraId="009B7F50" w14:textId="77777777" w:rsidTr="00F61DF9">
        <w:tc>
          <w:tcPr>
            <w:tcW w:w="9355" w:type="dxa"/>
            <w:tcMar>
              <w:top w:w="216" w:type="dxa"/>
            </w:tcMar>
          </w:tcPr>
          <w:p w14:paraId="07F7852B" w14:textId="77777777" w:rsidR="00F61DF9" w:rsidRPr="00CF1A49" w:rsidRDefault="00E10479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1983</w:t>
            </w:r>
          </w:p>
          <w:p w14:paraId="3DBC6C82" w14:textId="77777777" w:rsidR="00F61DF9" w:rsidRDefault="00E10479" w:rsidP="00E10479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garden grove high school, ca</w:t>
            </w:r>
          </w:p>
        </w:tc>
      </w:tr>
    </w:tbl>
    <w:sdt>
      <w:sdtPr>
        <w:alias w:val="Skills:"/>
        <w:tag w:val="Skills:"/>
        <w:id w:val="-1392877668"/>
        <w:placeholder>
          <w:docPart w:val="30393752A4E240C1AD89C5E34A02A295"/>
        </w:placeholder>
        <w:temporary/>
        <w:showingPlcHdr/>
        <w15:appearance w15:val="hidden"/>
      </w:sdtPr>
      <w:sdtEndPr/>
      <w:sdtContent>
        <w:p w14:paraId="686FC97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7507696" w14:textId="77777777" w:rsidTr="00CF1A49">
        <w:tc>
          <w:tcPr>
            <w:tcW w:w="4675" w:type="dxa"/>
          </w:tcPr>
          <w:p w14:paraId="5DD4462B" w14:textId="4315386E" w:rsidR="00586B8A" w:rsidRDefault="00586B8A" w:rsidP="006E1507">
            <w:pPr>
              <w:pStyle w:val="ListBullet"/>
              <w:contextualSpacing w:val="0"/>
            </w:pPr>
            <w:bookmarkStart w:id="1" w:name="_Hlk13043512"/>
            <w:r>
              <w:t xml:space="preserve">15 years of experience in software development </w:t>
            </w:r>
          </w:p>
          <w:p w14:paraId="2391F823" w14:textId="3C532C38" w:rsidR="001E3120" w:rsidRPr="006E1507" w:rsidRDefault="00586B8A" w:rsidP="006E1507">
            <w:pPr>
              <w:pStyle w:val="ListBullet"/>
              <w:contextualSpacing w:val="0"/>
            </w:pPr>
            <w:r>
              <w:t>15</w:t>
            </w:r>
            <w:r w:rsidR="00783F36">
              <w:t xml:space="preserve"> years of</w:t>
            </w:r>
            <w:r w:rsidR="00E10479">
              <w:t xml:space="preserve"> managerial experience in small businesses</w:t>
            </w:r>
          </w:p>
          <w:p w14:paraId="31E92457" w14:textId="3E2C1B3A" w:rsidR="001F4E6D" w:rsidRPr="006E1507" w:rsidRDefault="00586B8A" w:rsidP="006E1507">
            <w:pPr>
              <w:pStyle w:val="ListBullet"/>
              <w:contextualSpacing w:val="0"/>
            </w:pPr>
            <w:r>
              <w:t>Excellent o</w:t>
            </w:r>
            <w:r w:rsidR="00E10479">
              <w:t>rganizational skills, fluent in Office applications</w:t>
            </w:r>
            <w:r w:rsidR="008E6D6F">
              <w:t>, Photoshop,</w:t>
            </w:r>
            <w:r w:rsidR="00E10479">
              <w:t xml:space="preserve"> and </w:t>
            </w:r>
            <w:r w:rsidR="000660AD">
              <w:t>QuickBooks</w:t>
            </w:r>
            <w:r w:rsidR="00E10479">
              <w:t xml:space="preserve"> accounting software</w:t>
            </w:r>
          </w:p>
        </w:tc>
        <w:tc>
          <w:tcPr>
            <w:tcW w:w="4675" w:type="dxa"/>
            <w:tcMar>
              <w:left w:w="360" w:type="dxa"/>
            </w:tcMar>
          </w:tcPr>
          <w:p w14:paraId="5823FE56" w14:textId="77777777" w:rsidR="003A0632" w:rsidRPr="006E1507" w:rsidRDefault="00E10479" w:rsidP="006E1507">
            <w:pPr>
              <w:pStyle w:val="ListBullet"/>
              <w:contextualSpacing w:val="0"/>
            </w:pPr>
            <w:r>
              <w:t>Team motivational skills</w:t>
            </w:r>
          </w:p>
          <w:p w14:paraId="468F4BD6" w14:textId="7D1CB712" w:rsidR="007435F4" w:rsidRDefault="00E10479" w:rsidP="007435F4">
            <w:pPr>
              <w:pStyle w:val="ListBullet"/>
              <w:contextualSpacing w:val="0"/>
            </w:pPr>
            <w:r>
              <w:t>Leadership</w:t>
            </w:r>
          </w:p>
          <w:p w14:paraId="111D0D53" w14:textId="45648733" w:rsidR="00783F36" w:rsidRPr="006E1507" w:rsidRDefault="007435F4" w:rsidP="006E1507">
            <w:pPr>
              <w:pStyle w:val="ListBullet"/>
              <w:contextualSpacing w:val="0"/>
            </w:pPr>
            <w:r>
              <w:t>Bilingual</w:t>
            </w:r>
            <w:r w:rsidR="00783F36" w:rsidRPr="00783F36">
              <w:t xml:space="preserve"> in English and Korean</w:t>
            </w:r>
          </w:p>
          <w:p w14:paraId="2294F38F" w14:textId="77777777" w:rsidR="001E3120" w:rsidRPr="006E1507" w:rsidRDefault="001E3120" w:rsidP="00E1047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bookmarkEnd w:id="1"/>
    <w:p w14:paraId="74E236D3" w14:textId="77777777" w:rsidR="00AD782D" w:rsidRPr="00CF1A49" w:rsidRDefault="00783F36" w:rsidP="0062312F">
      <w:pPr>
        <w:pStyle w:val="Heading1"/>
      </w:pPr>
      <w:r>
        <w:t>Interests</w:t>
      </w:r>
    </w:p>
    <w:p w14:paraId="255E30CB" w14:textId="77777777" w:rsidR="00B51D1B" w:rsidRDefault="00783F36" w:rsidP="00783F36">
      <w:r w:rsidRPr="00783F36">
        <w:t>Traveling, Hiking, Computer, Woodwork, Golf, Fishing, Go Game</w:t>
      </w:r>
    </w:p>
    <w:p w14:paraId="2982A434" w14:textId="77777777" w:rsidR="00783F36" w:rsidRPr="00CF1A49" w:rsidRDefault="00783F36" w:rsidP="00783F36">
      <w:pPr>
        <w:pStyle w:val="Heading1"/>
      </w:pPr>
      <w:r>
        <w:t>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783F36" w:rsidRPr="006E1507" w14:paraId="2DFF96A7" w14:textId="77777777" w:rsidTr="002A2564">
        <w:tc>
          <w:tcPr>
            <w:tcW w:w="4675" w:type="dxa"/>
          </w:tcPr>
          <w:p w14:paraId="669EE703" w14:textId="5474D87F" w:rsidR="00783F36" w:rsidRPr="006E1507" w:rsidRDefault="00F51D40" w:rsidP="0053624C">
            <w:pPr>
              <w:pStyle w:val="ListBullet"/>
            </w:pPr>
            <w:r w:rsidRPr="00783F36">
              <w:t>CA Food Handler Manager</w:t>
            </w:r>
            <w:r>
              <w:t xml:space="preserve"> Since 2007</w:t>
            </w:r>
          </w:p>
        </w:tc>
        <w:tc>
          <w:tcPr>
            <w:tcW w:w="4675" w:type="dxa"/>
            <w:tcMar>
              <w:left w:w="360" w:type="dxa"/>
            </w:tcMar>
          </w:tcPr>
          <w:p w14:paraId="2716BA8E" w14:textId="787A4E95" w:rsidR="00783F36" w:rsidRPr="006E1507" w:rsidRDefault="00783F36" w:rsidP="00F51D40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1435FEE" w14:textId="77777777" w:rsidR="0008397B" w:rsidRPr="00CF1A49" w:rsidRDefault="0008397B" w:rsidP="0008397B">
      <w:pPr>
        <w:pStyle w:val="Heading1"/>
      </w:pPr>
      <w:r>
        <w:t>refrences</w:t>
      </w:r>
    </w:p>
    <w:p w14:paraId="50C41071" w14:textId="77777777" w:rsidR="0008397B" w:rsidRDefault="0008397B" w:rsidP="0008397B">
      <w:r>
        <w:t>Available upon request</w:t>
      </w:r>
    </w:p>
    <w:p w14:paraId="0CB796DF" w14:textId="77777777" w:rsidR="00783F36" w:rsidRPr="006E1507" w:rsidRDefault="00783F36" w:rsidP="00783F36"/>
    <w:sectPr w:rsidR="00783F36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A32A6" w14:textId="77777777" w:rsidR="00BD1E34" w:rsidRDefault="00BD1E34" w:rsidP="0068194B">
      <w:r>
        <w:separator/>
      </w:r>
    </w:p>
    <w:p w14:paraId="45F5CE0A" w14:textId="77777777" w:rsidR="00BD1E34" w:rsidRDefault="00BD1E34"/>
    <w:p w14:paraId="01EE3745" w14:textId="77777777" w:rsidR="00BD1E34" w:rsidRDefault="00BD1E34"/>
  </w:endnote>
  <w:endnote w:type="continuationSeparator" w:id="0">
    <w:p w14:paraId="47C62C82" w14:textId="77777777" w:rsidR="00BD1E34" w:rsidRDefault="00BD1E34" w:rsidP="0068194B">
      <w:r>
        <w:continuationSeparator/>
      </w:r>
    </w:p>
    <w:p w14:paraId="18A65D0F" w14:textId="77777777" w:rsidR="00BD1E34" w:rsidRDefault="00BD1E34"/>
    <w:p w14:paraId="414CB628" w14:textId="77777777" w:rsidR="00BD1E34" w:rsidRDefault="00BD1E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7395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397FD" w14:textId="77777777" w:rsidR="00BD1E34" w:rsidRDefault="00BD1E34" w:rsidP="0068194B">
      <w:r>
        <w:separator/>
      </w:r>
    </w:p>
    <w:p w14:paraId="428AC0D7" w14:textId="77777777" w:rsidR="00BD1E34" w:rsidRDefault="00BD1E34"/>
    <w:p w14:paraId="6014E2BA" w14:textId="77777777" w:rsidR="00BD1E34" w:rsidRDefault="00BD1E34"/>
  </w:footnote>
  <w:footnote w:type="continuationSeparator" w:id="0">
    <w:p w14:paraId="0057B565" w14:textId="77777777" w:rsidR="00BD1E34" w:rsidRDefault="00BD1E34" w:rsidP="0068194B">
      <w:r>
        <w:continuationSeparator/>
      </w:r>
    </w:p>
    <w:p w14:paraId="3FD692BF" w14:textId="77777777" w:rsidR="00BD1E34" w:rsidRDefault="00BD1E34"/>
    <w:p w14:paraId="25C885ED" w14:textId="77777777" w:rsidR="00BD1E34" w:rsidRDefault="00BD1E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54ED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54C7B6" wp14:editId="557E79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46D0A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1" w15:restartNumberingAfterBreak="0">
    <w:nsid w:val="15202042"/>
    <w:multiLevelType w:val="hybridMultilevel"/>
    <w:tmpl w:val="8C92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34"/>
    <w:rsid w:val="000001EF"/>
    <w:rsid w:val="00007322"/>
    <w:rsid w:val="00007728"/>
    <w:rsid w:val="00024584"/>
    <w:rsid w:val="00024730"/>
    <w:rsid w:val="00055E95"/>
    <w:rsid w:val="000642E1"/>
    <w:rsid w:val="000647B8"/>
    <w:rsid w:val="000660AD"/>
    <w:rsid w:val="0007021F"/>
    <w:rsid w:val="0008397B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3F3C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0E39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205"/>
    <w:rsid w:val="00366398"/>
    <w:rsid w:val="003A0632"/>
    <w:rsid w:val="003A30E5"/>
    <w:rsid w:val="003A6ADF"/>
    <w:rsid w:val="003B5928"/>
    <w:rsid w:val="003B75A7"/>
    <w:rsid w:val="003D380F"/>
    <w:rsid w:val="003E160D"/>
    <w:rsid w:val="003E4EFB"/>
    <w:rsid w:val="003F1D5F"/>
    <w:rsid w:val="00405128"/>
    <w:rsid w:val="00406CFF"/>
    <w:rsid w:val="00416B25"/>
    <w:rsid w:val="00420592"/>
    <w:rsid w:val="004319E0"/>
    <w:rsid w:val="00434467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624C"/>
    <w:rsid w:val="00566A35"/>
    <w:rsid w:val="0056701E"/>
    <w:rsid w:val="005740D7"/>
    <w:rsid w:val="00586B8A"/>
    <w:rsid w:val="005A0F26"/>
    <w:rsid w:val="005A1B10"/>
    <w:rsid w:val="005A6850"/>
    <w:rsid w:val="005B1B1B"/>
    <w:rsid w:val="005C09A9"/>
    <w:rsid w:val="005C261F"/>
    <w:rsid w:val="005C5932"/>
    <w:rsid w:val="005D3CA7"/>
    <w:rsid w:val="005D4CC1"/>
    <w:rsid w:val="005F4B91"/>
    <w:rsid w:val="005F55D2"/>
    <w:rsid w:val="0062312F"/>
    <w:rsid w:val="00625F2C"/>
    <w:rsid w:val="00651A11"/>
    <w:rsid w:val="006618E9"/>
    <w:rsid w:val="0068194B"/>
    <w:rsid w:val="00686C7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35F4"/>
    <w:rsid w:val="0074403D"/>
    <w:rsid w:val="00746D44"/>
    <w:rsid w:val="007538DC"/>
    <w:rsid w:val="00757803"/>
    <w:rsid w:val="00783F36"/>
    <w:rsid w:val="0079206B"/>
    <w:rsid w:val="00796076"/>
    <w:rsid w:val="007C0566"/>
    <w:rsid w:val="007C606B"/>
    <w:rsid w:val="007E6A61"/>
    <w:rsid w:val="00801140"/>
    <w:rsid w:val="00801E1B"/>
    <w:rsid w:val="00803404"/>
    <w:rsid w:val="00834955"/>
    <w:rsid w:val="00855B59"/>
    <w:rsid w:val="00860461"/>
    <w:rsid w:val="0086487C"/>
    <w:rsid w:val="008656CB"/>
    <w:rsid w:val="00870B20"/>
    <w:rsid w:val="008829F8"/>
    <w:rsid w:val="00885897"/>
    <w:rsid w:val="008A6538"/>
    <w:rsid w:val="008C7056"/>
    <w:rsid w:val="008E6D6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034B"/>
    <w:rsid w:val="00B50F99"/>
    <w:rsid w:val="00B51D1B"/>
    <w:rsid w:val="00B540F4"/>
    <w:rsid w:val="00B60FD0"/>
    <w:rsid w:val="00B622DF"/>
    <w:rsid w:val="00B6332A"/>
    <w:rsid w:val="00B73A9E"/>
    <w:rsid w:val="00B81760"/>
    <w:rsid w:val="00B83E74"/>
    <w:rsid w:val="00B8494C"/>
    <w:rsid w:val="00B94CBB"/>
    <w:rsid w:val="00BA1546"/>
    <w:rsid w:val="00BA3682"/>
    <w:rsid w:val="00BB4E51"/>
    <w:rsid w:val="00BD1E34"/>
    <w:rsid w:val="00BD431F"/>
    <w:rsid w:val="00BE423E"/>
    <w:rsid w:val="00BF2AEE"/>
    <w:rsid w:val="00BF61AC"/>
    <w:rsid w:val="00C201C2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3A51"/>
    <w:rsid w:val="00D66A52"/>
    <w:rsid w:val="00D66EFA"/>
    <w:rsid w:val="00D72A2D"/>
    <w:rsid w:val="00D73657"/>
    <w:rsid w:val="00D9521A"/>
    <w:rsid w:val="00DA3914"/>
    <w:rsid w:val="00DA59AA"/>
    <w:rsid w:val="00DB6915"/>
    <w:rsid w:val="00DB7E1E"/>
    <w:rsid w:val="00DC1B78"/>
    <w:rsid w:val="00DC2A2F"/>
    <w:rsid w:val="00DC3FDA"/>
    <w:rsid w:val="00DC600B"/>
    <w:rsid w:val="00DE0FAA"/>
    <w:rsid w:val="00DE136D"/>
    <w:rsid w:val="00DE6534"/>
    <w:rsid w:val="00DF4D6C"/>
    <w:rsid w:val="00E01923"/>
    <w:rsid w:val="00E10479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4150"/>
    <w:rsid w:val="00EF17E8"/>
    <w:rsid w:val="00EF51D9"/>
    <w:rsid w:val="00F130DD"/>
    <w:rsid w:val="00F24884"/>
    <w:rsid w:val="00F476C4"/>
    <w:rsid w:val="00F51D40"/>
    <w:rsid w:val="00F53073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91AFF77"/>
  <w15:chartTrackingRefBased/>
  <w15:docId w15:val="{7406FE5E-7880-4C72-820E-C02E3E18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150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Achievement">
    <w:name w:val="Achievement"/>
    <w:basedOn w:val="Normal"/>
    <w:unhideWhenUsed/>
    <w:qFormat/>
    <w:rsid w:val="000642E1"/>
    <w:pPr>
      <w:numPr>
        <w:numId w:val="15"/>
      </w:numPr>
      <w:spacing w:before="100" w:after="60" w:line="240" w:lineRule="atLeast"/>
    </w:pPr>
    <w:rPr>
      <w:rFonts w:eastAsiaTheme="minorEastAsia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choe.HOM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5158FC1BE647CBA013311E3E912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0BF5-4EC5-43E8-8F42-72F330D536CA}"/>
      </w:docPartPr>
      <w:docPartBody>
        <w:p w:rsidR="00E047F5" w:rsidRDefault="00E047F5">
          <w:pPr>
            <w:pStyle w:val="7C5158FC1BE647CBA013311E3E912672"/>
          </w:pPr>
          <w:r w:rsidRPr="00CF1A49">
            <w:t>·</w:t>
          </w:r>
        </w:p>
      </w:docPartBody>
    </w:docPart>
    <w:docPart>
      <w:docPartPr>
        <w:name w:val="A4FF3B4673C04FC38F7C92A01ED27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C8396-1398-4F8A-BA33-FDB2112CB124}"/>
      </w:docPartPr>
      <w:docPartBody>
        <w:p w:rsidR="00E047F5" w:rsidRDefault="00E047F5">
          <w:pPr>
            <w:pStyle w:val="A4FF3B4673C04FC38F7C92A01ED27098"/>
          </w:pPr>
          <w:r w:rsidRPr="00CF1A49">
            <w:t>Experience</w:t>
          </w:r>
        </w:p>
      </w:docPartBody>
    </w:docPart>
    <w:docPart>
      <w:docPartPr>
        <w:name w:val="0F80A9216E094066A23EBF39A5063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98EFA-49AA-42A9-BFB9-C273458F715B}"/>
      </w:docPartPr>
      <w:docPartBody>
        <w:p w:rsidR="00E047F5" w:rsidRDefault="00E047F5">
          <w:pPr>
            <w:pStyle w:val="0F80A9216E094066A23EBF39A50636D6"/>
          </w:pPr>
          <w:r w:rsidRPr="00CF1A49">
            <w:t>Education</w:t>
          </w:r>
        </w:p>
      </w:docPartBody>
    </w:docPart>
    <w:docPart>
      <w:docPartPr>
        <w:name w:val="30393752A4E240C1AD89C5E34A02A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C589-41C1-4569-AD15-506B140FAE32}"/>
      </w:docPartPr>
      <w:docPartBody>
        <w:p w:rsidR="00E047F5" w:rsidRDefault="00E047F5">
          <w:pPr>
            <w:pStyle w:val="30393752A4E240C1AD89C5E34A02A29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F5"/>
    <w:rsid w:val="00D939F8"/>
    <w:rsid w:val="00E0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F8AF2D3F3F453BBE6C1298B83F54B9">
    <w:name w:val="5EF8AF2D3F3F453BBE6C1298B83F54B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203EAC0C6DB4510B3C44695111CCD25">
    <w:name w:val="A203EAC0C6DB4510B3C44695111CCD25"/>
  </w:style>
  <w:style w:type="paragraph" w:customStyle="1" w:styleId="D393686A4FF7425A985883820FA91D5E">
    <w:name w:val="D393686A4FF7425A985883820FA91D5E"/>
  </w:style>
  <w:style w:type="paragraph" w:customStyle="1" w:styleId="7C5158FC1BE647CBA013311E3E912672">
    <w:name w:val="7C5158FC1BE647CBA013311E3E912672"/>
  </w:style>
  <w:style w:type="paragraph" w:customStyle="1" w:styleId="0407A1CA821A440B9F998D2E811B3086">
    <w:name w:val="0407A1CA821A440B9F998D2E811B3086"/>
  </w:style>
  <w:style w:type="paragraph" w:customStyle="1" w:styleId="75DC36E96DA04E4580B5000A325EDB2B">
    <w:name w:val="75DC36E96DA04E4580B5000A325EDB2B"/>
  </w:style>
  <w:style w:type="paragraph" w:customStyle="1" w:styleId="E2FCD1849B724A57A858A12073166D30">
    <w:name w:val="E2FCD1849B724A57A858A12073166D30"/>
  </w:style>
  <w:style w:type="paragraph" w:customStyle="1" w:styleId="298833B0AE6C4299809897370F9DCCCF">
    <w:name w:val="298833B0AE6C4299809897370F9DCCCF"/>
  </w:style>
  <w:style w:type="paragraph" w:customStyle="1" w:styleId="6929684782FE49538DE57840EA71FCD9">
    <w:name w:val="6929684782FE49538DE57840EA71FCD9"/>
  </w:style>
  <w:style w:type="paragraph" w:customStyle="1" w:styleId="30D43542EB5749FDA6A76EF96BD104F9">
    <w:name w:val="30D43542EB5749FDA6A76EF96BD104F9"/>
  </w:style>
  <w:style w:type="paragraph" w:customStyle="1" w:styleId="173F1EA100B44879A369716587328D40">
    <w:name w:val="173F1EA100B44879A369716587328D40"/>
  </w:style>
  <w:style w:type="paragraph" w:customStyle="1" w:styleId="A4FF3B4673C04FC38F7C92A01ED27098">
    <w:name w:val="A4FF3B4673C04FC38F7C92A01ED27098"/>
  </w:style>
  <w:style w:type="paragraph" w:customStyle="1" w:styleId="D99FB36D1F504EC28085D72C8F92E11E">
    <w:name w:val="D99FB36D1F504EC28085D72C8F92E11E"/>
  </w:style>
  <w:style w:type="paragraph" w:customStyle="1" w:styleId="69605B87AA934D959D546EF278735706">
    <w:name w:val="69605B87AA934D959D546EF278735706"/>
  </w:style>
  <w:style w:type="paragraph" w:customStyle="1" w:styleId="AAD3438FB69D4EEC9F6FF8AD33E3DBA2">
    <w:name w:val="AAD3438FB69D4EEC9F6FF8AD33E3DBA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F99C94E41634ECA98ADF2C8D2E0571E">
    <w:name w:val="4F99C94E41634ECA98ADF2C8D2E0571E"/>
  </w:style>
  <w:style w:type="paragraph" w:customStyle="1" w:styleId="920DA557C5744675ACF445168B4ACF67">
    <w:name w:val="920DA557C5744675ACF445168B4ACF67"/>
  </w:style>
  <w:style w:type="paragraph" w:customStyle="1" w:styleId="10340BEEBD1C479F81674AF9C8D067DF">
    <w:name w:val="10340BEEBD1C479F81674AF9C8D067DF"/>
  </w:style>
  <w:style w:type="paragraph" w:customStyle="1" w:styleId="354D75A0F0CB42548F03E9FE58E1228B">
    <w:name w:val="354D75A0F0CB42548F03E9FE58E1228B"/>
  </w:style>
  <w:style w:type="paragraph" w:customStyle="1" w:styleId="9D3367FA2B5042149D36C763A24ED40B">
    <w:name w:val="9D3367FA2B5042149D36C763A24ED40B"/>
  </w:style>
  <w:style w:type="paragraph" w:customStyle="1" w:styleId="6E771DE598B9498AA239FC19265D7485">
    <w:name w:val="6E771DE598B9498AA239FC19265D7485"/>
  </w:style>
  <w:style w:type="paragraph" w:customStyle="1" w:styleId="F0F2B0EA9F314C2999A0DF51CF3A5555">
    <w:name w:val="F0F2B0EA9F314C2999A0DF51CF3A5555"/>
  </w:style>
  <w:style w:type="paragraph" w:customStyle="1" w:styleId="0F80A9216E094066A23EBF39A50636D6">
    <w:name w:val="0F80A9216E094066A23EBF39A50636D6"/>
  </w:style>
  <w:style w:type="paragraph" w:customStyle="1" w:styleId="E1C7E94615C7492E8BE8268E0939E6F4">
    <w:name w:val="E1C7E94615C7492E8BE8268E0939E6F4"/>
  </w:style>
  <w:style w:type="paragraph" w:customStyle="1" w:styleId="ACB75FBEDADA4767AA74C24F3C8CCFBB">
    <w:name w:val="ACB75FBEDADA4767AA74C24F3C8CCFBB"/>
  </w:style>
  <w:style w:type="paragraph" w:customStyle="1" w:styleId="1A62300163C84EF0BD1C73AA4E9F0AF5">
    <w:name w:val="1A62300163C84EF0BD1C73AA4E9F0AF5"/>
  </w:style>
  <w:style w:type="paragraph" w:customStyle="1" w:styleId="8BA669899EDE4AEABC78D9049504DB78">
    <w:name w:val="8BA669899EDE4AEABC78D9049504DB78"/>
  </w:style>
  <w:style w:type="paragraph" w:customStyle="1" w:styleId="A9788BC789EA45E5BF3BF6C5B34498AF">
    <w:name w:val="A9788BC789EA45E5BF3BF6C5B34498AF"/>
  </w:style>
  <w:style w:type="paragraph" w:customStyle="1" w:styleId="19CB6BEAF46F490EAD1D29F819EE7A94">
    <w:name w:val="19CB6BEAF46F490EAD1D29F819EE7A94"/>
  </w:style>
  <w:style w:type="paragraph" w:customStyle="1" w:styleId="59529936634248EAA118669CBA07534E">
    <w:name w:val="59529936634248EAA118669CBA07534E"/>
  </w:style>
  <w:style w:type="paragraph" w:customStyle="1" w:styleId="D7D3A73A92A4493EB1C01B01DC474099">
    <w:name w:val="D7D3A73A92A4493EB1C01B01DC474099"/>
  </w:style>
  <w:style w:type="paragraph" w:customStyle="1" w:styleId="15716A1A016C488F876EE2A7530185D5">
    <w:name w:val="15716A1A016C488F876EE2A7530185D5"/>
  </w:style>
  <w:style w:type="paragraph" w:customStyle="1" w:styleId="EF8A6D221308463EB6195E0362DA0D8C">
    <w:name w:val="EF8A6D221308463EB6195E0362DA0D8C"/>
  </w:style>
  <w:style w:type="paragraph" w:customStyle="1" w:styleId="30393752A4E240C1AD89C5E34A02A295">
    <w:name w:val="30393752A4E240C1AD89C5E34A02A295"/>
  </w:style>
  <w:style w:type="paragraph" w:customStyle="1" w:styleId="C879E273F4004E4C8A8F337E7581470B">
    <w:name w:val="C879E273F4004E4C8A8F337E7581470B"/>
  </w:style>
  <w:style w:type="paragraph" w:customStyle="1" w:styleId="2B44146A04A045A39FB36729A9260AB0">
    <w:name w:val="2B44146A04A045A39FB36729A9260AB0"/>
  </w:style>
  <w:style w:type="paragraph" w:customStyle="1" w:styleId="D8F6154510804FDF805CD00C2553A146">
    <w:name w:val="D8F6154510804FDF805CD00C2553A146"/>
  </w:style>
  <w:style w:type="paragraph" w:customStyle="1" w:styleId="CEEE57FA2A5E4CCFB507208FE0D19479">
    <w:name w:val="CEEE57FA2A5E4CCFB507208FE0D19479"/>
  </w:style>
  <w:style w:type="paragraph" w:customStyle="1" w:styleId="9726EEC67C83422B80FBE43EDB06F462">
    <w:name w:val="9726EEC67C83422B80FBE43EDB06F462"/>
  </w:style>
  <w:style w:type="paragraph" w:customStyle="1" w:styleId="CEA6DDB0645C47E48B67A9659E39BFEA">
    <w:name w:val="CEA6DDB0645C47E48B67A9659E39BFEA"/>
  </w:style>
  <w:style w:type="paragraph" w:customStyle="1" w:styleId="F042E873C5F741CC852703DC622CDFDE">
    <w:name w:val="F042E873C5F741CC852703DC622CDFDE"/>
  </w:style>
  <w:style w:type="paragraph" w:customStyle="1" w:styleId="C7776B3CE3BB4E4FA2D0BA76E635C4C9">
    <w:name w:val="C7776B3CE3BB4E4FA2D0BA76E635C4C9"/>
    <w:rsid w:val="00D939F8"/>
  </w:style>
  <w:style w:type="paragraph" w:customStyle="1" w:styleId="FDE21D2F3C484A6484D2D7528D873764">
    <w:name w:val="FDE21D2F3C484A6484D2D7528D873764"/>
    <w:rsid w:val="00D93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paulchoe</dc:creator>
  <cp:keywords/>
  <dc:description/>
  <cp:lastModifiedBy>Paul Choe</cp:lastModifiedBy>
  <cp:revision>2</cp:revision>
  <cp:lastPrinted>2019-07-03T18:13:00Z</cp:lastPrinted>
  <dcterms:created xsi:type="dcterms:W3CDTF">2020-03-20T18:51:00Z</dcterms:created>
  <dcterms:modified xsi:type="dcterms:W3CDTF">2020-03-20T18:51:00Z</dcterms:modified>
  <cp:category/>
</cp:coreProperties>
</file>